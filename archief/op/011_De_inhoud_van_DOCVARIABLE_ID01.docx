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ECE0" w14:textId="381B4EFF" w:rsidR="00E33EDD" w:rsidRPr="00F62F31" w:rsidRDefault="00E813BE" w:rsidP="007E3376">
      <w:pPr>
        <w:pStyle w:val="Kop3"/>
      </w:pPr>
      <w:bookmarkStart w:id="85" w:name="_Ref_bccccbc9f4b68bcbf3e5a06869c949ac_1"/>
      <w:r>
        <w:t xml:space="preserve">De inhoud van </w:t>
      </w:r>
      <w:r>
        <w:fldChar w:fldCharType="begin"/>
      </w:r>
      <w:r>
        <w:instrText>DOCVARIABLE ID01+</w:instrText>
      </w:r>
      <w:r>
        <w:fldChar w:fldCharType="separate"/>
      </w:r>
      <w:r w:rsidR="00176B7A">
        <w:t>het omgevingsplan</w:t>
      </w:r>
      <w:r>
        <w:fldChar w:fldCharType="end"/>
      </w:r>
      <w:bookmarkEnd w:id="85"/>
    </w:p>
    <w:p w14:paraId="5208FAB5" w14:textId="7ECC0F7C" w:rsidR="00E33EDD" w:rsidRPr="00F62F31" w:rsidRDefault="00E33EDD" w:rsidP="00E33ED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6B7A">
        <w:rPr>
          <w:noProof/>
        </w:rPr>
        <w:t>het omgevingsplan</w:t>
      </w:r>
      <w:r w:rsidRPr="00F62F31">
        <w:fldChar w:fldCharType="end"/>
      </w:r>
      <w:r w:rsidRPr="00F62F31">
        <w:t xml:space="preserve"> regels gesteld moeten of kunnen worden. Wel is bepaald welke aspecten de fysieke leefomgeving in ieder geval omvat en welke gevolgen worden aangemerkt als gevolgen voor de fysieke leefomgeving.</w:t>
      </w:r>
    </w:p>
    <w:p w14:paraId="3D86C779" w14:textId="37ADC214" w:rsidR="00E33EDD" w:rsidRPr="00F62F31" w:rsidRDefault="00E33EDD" w:rsidP="00E33EDD">
      <w:r w:rsidRPr="00F62F31">
        <w:t xml:space="preserve">In de wet staan vervolgens -soms expliciet, </w:t>
      </w:r>
      <w:r w:rsidR="00425217">
        <w:t>soms</w:t>
      </w:r>
      <w:r w:rsidR="00425217" w:rsidRPr="00F62F31">
        <w:t xml:space="preserve"> </w:t>
      </w:r>
      <w:r w:rsidRPr="00F62F31">
        <w:t xml:space="preserve">ook impliciet- specifiekere bepalingen over de inhoud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6B7A">
        <w:rPr>
          <w:noProof/>
        </w:rPr>
        <w:t>het omgevingsplan</w:t>
      </w:r>
      <w:r w:rsidRPr="00F62F31">
        <w:fldChar w:fldCharType="end"/>
      </w:r>
      <w:r w:rsidRPr="00F62F31">
        <w:t xml:space="preserve">, zoals het aanwijzen van onderwerpen waarover regels alleen in een </w:t>
      </w:r>
      <w:r w:rsidRPr="00F62F31">
        <w:fldChar w:fldCharType="begin"/>
      </w:r>
      <w:r w:rsidRPr="00F62F31">
        <w:rPr>
          <w:noProof/>
        </w:rPr>
        <w:instrText xml:space="preserve"> </w:instrText>
      </w:r>
      <w:r w:rsidR="00927E81">
        <w:rPr>
          <w:noProof/>
        </w:rPr>
        <w:instrText>DOCVARIABLE ID01</w:instrText>
      </w:r>
      <w:r w:rsidRPr="00F62F31">
        <w:rPr>
          <w:noProof/>
        </w:rPr>
        <w:instrText xml:space="preserve"> </w:instrText>
      </w:r>
      <w:r w:rsidRPr="00F62F31">
        <w:rPr>
          <w:noProof/>
        </w:rPr>
        <w:fldChar w:fldCharType="separate"/>
      </w:r>
      <w:r w:rsidR="00176B7A">
        <w:rPr>
          <w:noProof/>
        </w:rPr>
        <w:t>omgevingsplan</w:t>
      </w:r>
      <w:r w:rsidRPr="00F62F31">
        <w:fldChar w:fldCharType="end"/>
      </w:r>
      <w:r w:rsidRPr="00F62F31">
        <w:t xml:space="preserve"> mogen worden opgenomen.</w:t>
      </w:r>
    </w:p>
    <w:p w14:paraId="769F3F00" w14:textId="77777777" w:rsidR="00E33EDD" w:rsidRPr="00F62F31" w:rsidRDefault="00E33EDD" w:rsidP="00E33EDD"/>
    <w:p w14:paraId="5640DF3B" w14:textId="77777777" w:rsidR="00E33EDD" w:rsidRPr="00F62F31" w:rsidRDefault="00E33EDD" w:rsidP="00E33EDD">
      <w:r w:rsidRPr="00F62F31">
        <w:t>In de Omgevingswet is bepaald dat bij AMvB gevallen kunnen worden aangewezen:</w:t>
      </w:r>
    </w:p>
    <w:p w14:paraId="11C0BA92" w14:textId="0617D6D9" w:rsidR="00E33EDD" w:rsidRPr="00F62F31" w:rsidRDefault="00E33EDD" w:rsidP="00E33EDD">
      <w:pPr>
        <w:pStyle w:val="Opsommingtekens1"/>
      </w:pPr>
      <w:r w:rsidRPr="00F62F31">
        <w:t xml:space="preserve">waarin regels over de fysieke leefomgeving alleen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6B7A">
        <w:rPr>
          <w:noProof/>
        </w:rPr>
        <w:t>het omgevingsplan</w:t>
      </w:r>
      <w:r w:rsidRPr="00F62F31">
        <w:fldChar w:fldCharType="end"/>
      </w:r>
      <w:r w:rsidRPr="00F62F31">
        <w:t xml:space="preserve"> mogen worden opgenomen;</w:t>
      </w:r>
    </w:p>
    <w:p w14:paraId="29C2283D" w14:textId="3DEF7656" w:rsidR="00E33EDD" w:rsidRPr="00F62F31" w:rsidRDefault="00E33EDD" w:rsidP="00E33EDD">
      <w:pPr>
        <w:pStyle w:val="Opsommingtekens1"/>
      </w:pPr>
      <w:r w:rsidRPr="00F62F31">
        <w:t>waarin regels over de fysieke leefomgeving niet in</w:t>
      </w:r>
      <w:r w:rsidR="00543A9F">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6B7A">
        <w:rPr>
          <w:noProof/>
        </w:rPr>
        <w:t>het omgevingsplan</w:t>
      </w:r>
      <w:r w:rsidRPr="00F62F31">
        <w:fldChar w:fldCharType="end"/>
      </w:r>
      <w:r w:rsidRPr="00F62F31">
        <w:t xml:space="preserve"> mogen worden opgenomen.</w:t>
      </w:r>
    </w:p>
    <w:p w14:paraId="4F931A64" w14:textId="77777777" w:rsidR="00D5226C" w:rsidRDefault="00D5226C" w:rsidP="00E33EDD"/>
    <w:p w14:paraId="188E84A7" w14:textId="4601688A" w:rsidR="00E33EDD" w:rsidRPr="00F62F31" w:rsidRDefault="00E33EDD" w:rsidP="00E33EDD">
      <w:r w:rsidRPr="00F62F31">
        <w:t>Deze gevallen zijn aangewezen in artikel 2.</w:t>
      </w:r>
      <w:r>
        <w:t>1</w:t>
      </w:r>
      <w:r w:rsidRPr="00F62F31">
        <w:t xml:space="preserve"> van het Omgevingsbesluit. Naast de regels die, als ze worden gesteld,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6B7A">
        <w:rPr>
          <w:noProof/>
        </w:rPr>
        <w:t>het omgevingsplan</w:t>
      </w:r>
      <w:r w:rsidRPr="00F62F31">
        <w:fldChar w:fldCharType="end"/>
      </w:r>
      <w:r w:rsidRPr="00F62F31">
        <w:t xml:space="preserve"> moeten worden opgenomen en de regels over onderwerpen die daarin niet mogen worden opgenomen, ontstaat als vanzelf ook een categorie regels over onderwerpen die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6B7A">
        <w:rPr>
          <w:noProof/>
        </w:rPr>
        <w:t>het omgevingsplan</w:t>
      </w:r>
      <w:r w:rsidRPr="00F62F31">
        <w:fldChar w:fldCharType="end"/>
      </w:r>
      <w:r w:rsidRPr="00F62F31">
        <w:t xml:space="preserve"> kunnen worden opgenomen maar waarvan dat niet verplicht wordt gesteld. Over die onderwerpen kunnen regels ook in een (andere) verordening worden gesteld.</w:t>
      </w:r>
    </w:p>
    <w:p w14:paraId="2E83C200" w14:textId="77777777" w:rsidR="00E33EDD" w:rsidRPr="00F62F31" w:rsidRDefault="00E33EDD" w:rsidP="00E33EDD"/>
    <w:p w14:paraId="27F4A8CB" w14:textId="42E47CDA" w:rsidR="0082593C" w:rsidRPr="00F62F31" w:rsidRDefault="00E33EDD" w:rsidP="00E33EDD">
      <w:r w:rsidRPr="002B3669">
        <w:rPr>
          <w:rStyle w:val="Verwijzing"/>
        </w:rPr>
        <w:fldChar w:fldCharType="begin"/>
      </w:r>
      <w:r w:rsidRPr="002B3669">
        <w:rPr>
          <w:rStyle w:val="Verwijzing"/>
        </w:rPr>
        <w:instrText xml:space="preserve"> REF _Ref_bccccbc9f4b68bcbf3e5a06869c949ac_2 \n \h </w:instrText>
      </w:r>
      <w:r w:rsidRPr="002B3669">
        <w:rPr>
          <w:rStyle w:val="Verwijzing"/>
        </w:rPr>
      </w:r>
      <w:r w:rsidRPr="002B3669">
        <w:rPr>
          <w:rStyle w:val="Verwijzing"/>
        </w:rPr>
        <w:fldChar w:fldCharType="separate"/>
      </w:r>
      <w:r w:rsidR="00176B7A" w:rsidRPr="002B3669">
        <w:rPr>
          <w:rStyle w:val="Verwijzing"/>
        </w:rPr>
        <w:t>Tabel 4</w:t>
      </w:r>
      <w:r w:rsidRPr="002B3669">
        <w:rPr>
          <w:rStyle w:val="Verwijzing"/>
        </w:rPr>
        <w:fldChar w:fldCharType="end"/>
      </w:r>
      <w:r w:rsidRPr="00F62F31">
        <w:t xml:space="preserve"> biedt een overzicht van de belangrijkste regels en onderwerpen die </w:t>
      </w:r>
      <w:r>
        <w:fldChar w:fldCharType="begin"/>
      </w:r>
      <w:r>
        <w:instrText>DOCVARIABLE ID01+</w:instrText>
      </w:r>
      <w:r>
        <w:fldChar w:fldCharType="separate"/>
      </w:r>
      <w:r w:rsidR="00176B7A">
        <w:t>het omgevingsplan</w:t>
      </w:r>
      <w:r>
        <w:fldChar w:fldCharType="end"/>
      </w:r>
      <w:r w:rsidRPr="00F62F31">
        <w:t xml:space="preserve"> op grond van de Omgevingswet moet, respectievelijk kan, bevatten.</w:t>
      </w:r>
    </w:p>
    <w:p w14:paraId="40854EB0" w14:textId="0AAB855B" w:rsidR="00E33EDD" w:rsidRPr="00F62F31" w:rsidRDefault="00E33EDD" w:rsidP="00E33EDD">
      <w:pPr>
        <w:pStyle w:val="Tabeltitel"/>
      </w:pPr>
      <w:bookmarkStart w:id="86" w:name="_Ref_bccccbc9f4b68bcbf3e5a06869c949ac_2"/>
      <w:r>
        <w:lastRenderedPageBreak/>
        <w:t xml:space="preserve">Inhoudelijke kenmerken </w:t>
      </w:r>
      <w:r w:rsidRPr="00F62F31">
        <w:fldChar w:fldCharType="begin"/>
      </w:r>
      <w:r w:rsidRPr="00F62F31">
        <w:rPr>
          <w:noProof/>
        </w:rPr>
        <w:instrText xml:space="preserve"> </w:instrText>
      </w:r>
      <w:r w:rsidR="00927E81">
        <w:rPr>
          <w:noProof/>
        </w:rPr>
        <w:instrText>DOCVARIABLE ID01</w:instrText>
      </w:r>
      <w:r w:rsidRPr="00F62F31">
        <w:rPr>
          <w:noProof/>
        </w:rPr>
        <w:instrText xml:space="preserve"> </w:instrText>
      </w:r>
      <w:r w:rsidRPr="00F62F31">
        <w:rPr>
          <w:noProof/>
        </w:rPr>
        <w:fldChar w:fldCharType="separate"/>
      </w:r>
      <w:r w:rsidR="00176B7A">
        <w:rPr>
          <w:noProof/>
        </w:rPr>
        <w:t>omgevingsplan</w:t>
      </w:r>
      <w:r w:rsidRPr="00F62F31">
        <w:fldChar w:fldCharType="end"/>
      </w:r>
      <w:bookmarkEnd w:id="86"/>
    </w:p>
    <w:tbl>
      <w:tblPr>
        <w:tblStyle w:val="Tabel"/>
        <w:tblW w:w="5000" w:type="pct"/>
        <w:tblLayout w:type="fixed"/>
        <w:tblLook w:val="0620" w:firstRow="1" w:lastRow="0" w:firstColumn="0" w:lastColumn="0" w:noHBand="1" w:noVBand="1"/>
      </w:tblPr>
      <w:tblGrid>
        <w:gridCol w:w="2547"/>
        <w:gridCol w:w="1984"/>
        <w:gridCol w:w="3963"/>
      </w:tblGrid>
      <w:tr w:rsidR="00E33EDD" w:rsidRPr="00D00483" w14:paraId="07D1621F" w14:textId="77777777" w:rsidTr="00FE59B9">
        <w:trPr>
          <w:cnfStyle w:val="100000000000" w:firstRow="1" w:lastRow="0" w:firstColumn="0" w:lastColumn="0" w:oddVBand="0" w:evenVBand="0" w:oddHBand="0" w:evenHBand="0" w:firstRowFirstColumn="0" w:firstRowLastColumn="0" w:lastRowFirstColumn="0" w:lastRowLastColumn="0"/>
          <w:tblHeader/>
        </w:trPr>
        <w:tc>
          <w:tcPr>
            <w:tcW w:w="1499" w:type="pct"/>
          </w:tcPr>
          <w:p w14:paraId="55289B77" w14:textId="77777777" w:rsidR="00E33EDD" w:rsidRPr="00D00483" w:rsidRDefault="00E33EDD" w:rsidP="00D00483">
            <w:r w:rsidRPr="00D00483">
              <w:t>Onderwerp</w:t>
            </w:r>
          </w:p>
        </w:tc>
        <w:tc>
          <w:tcPr>
            <w:tcW w:w="1168" w:type="pct"/>
          </w:tcPr>
          <w:p w14:paraId="11E102CB" w14:textId="77777777" w:rsidR="00E33EDD" w:rsidRPr="00D00483" w:rsidRDefault="00E33EDD" w:rsidP="00D00483">
            <w:r w:rsidRPr="00D00483">
              <w:t>Bron</w:t>
            </w:r>
          </w:p>
        </w:tc>
        <w:tc>
          <w:tcPr>
            <w:tcW w:w="2333" w:type="pct"/>
          </w:tcPr>
          <w:p w14:paraId="0034E211" w14:textId="77777777" w:rsidR="00E33EDD" w:rsidRPr="00D00483" w:rsidRDefault="00E33EDD" w:rsidP="00D00483">
            <w:r w:rsidRPr="00D00483">
              <w:t>Karakterisering/Toelichting</w:t>
            </w:r>
          </w:p>
        </w:tc>
      </w:tr>
      <w:tr w:rsidR="00E33EDD" w:rsidRPr="00D00483" w14:paraId="4C7B19ED" w14:textId="77777777" w:rsidTr="00FE59B9">
        <w:tc>
          <w:tcPr>
            <w:tcW w:w="1499" w:type="pct"/>
          </w:tcPr>
          <w:p w14:paraId="06ADFEBB" w14:textId="77777777" w:rsidR="00E33EDD" w:rsidRPr="00D00483" w:rsidRDefault="00E33EDD" w:rsidP="00D00483">
            <w:r w:rsidRPr="00D00483">
              <w:t xml:space="preserve">Vaststellen van omgevingswaarde </w:t>
            </w:r>
          </w:p>
        </w:tc>
        <w:tc>
          <w:tcPr>
            <w:tcW w:w="1168" w:type="pct"/>
          </w:tcPr>
          <w:p w14:paraId="5C120804" w14:textId="77777777" w:rsidR="00E33EDD" w:rsidRPr="00D00483" w:rsidRDefault="00E33EDD" w:rsidP="00D00483">
            <w:r w:rsidRPr="00D00483">
              <w:t>art 2.11 lid 1 Ow</w:t>
            </w:r>
          </w:p>
        </w:tc>
        <w:tc>
          <w:tcPr>
            <w:tcW w:w="2333" w:type="pct"/>
          </w:tcPr>
          <w:p w14:paraId="3ACA65F6" w14:textId="77777777" w:rsidR="00E33EDD" w:rsidRPr="00D00483" w:rsidRDefault="00E33EDD" w:rsidP="00D00483">
            <w:pPr>
              <w:rPr>
                <w:rFonts w:eastAsia="Verdana"/>
              </w:rPr>
            </w:pPr>
            <w:r w:rsidRPr="00D00483">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D00483">
              <w:t>Een omgevingswaarde leidt bij dreigende overschrijding tot verplichtingen voor de overheid en heeft geen rechtstreekse werking voor anderen.</w:t>
            </w:r>
          </w:p>
          <w:p w14:paraId="01B65F85" w14:textId="277A2966" w:rsidR="00E33EDD" w:rsidRPr="00D00483" w:rsidRDefault="00E33EDD" w:rsidP="00D00483">
            <w:r w:rsidRPr="00D00483">
              <w:rPr>
                <w:rFonts w:eastAsia="Verdana"/>
              </w:rPr>
              <w:t xml:space="preserve">NB: omgevingswaarden kunnen in aanvulling op of in afwijking van omgevingswaarden uit omgevingsverordening of AMvB worden vastgesteld, maar alleen als dat in </w:t>
            </w:r>
            <w:r w:rsidR="00461A8F">
              <w:rPr>
                <w:rFonts w:eastAsia="Verdana"/>
              </w:rPr>
              <w:t>omgevings</w:t>
            </w:r>
            <w:r w:rsidRPr="00D00483">
              <w:rPr>
                <w:rFonts w:eastAsia="Verdana"/>
              </w:rPr>
              <w:t>verordening of AMvB is bepaald.</w:t>
            </w:r>
          </w:p>
        </w:tc>
      </w:tr>
      <w:tr w:rsidR="00E33EDD" w:rsidRPr="00D00483" w14:paraId="19F461C2" w14:textId="77777777" w:rsidTr="00FE59B9">
        <w:tc>
          <w:tcPr>
            <w:tcW w:w="1499" w:type="pct"/>
          </w:tcPr>
          <w:p w14:paraId="299E842D" w14:textId="77777777" w:rsidR="00E33EDD" w:rsidRPr="00D00483" w:rsidRDefault="00E33EDD" w:rsidP="00D00483">
            <w:r w:rsidRPr="00D00483">
              <w:t xml:space="preserve">Aanwijzen van programma en bestuursorgaan dat bevoegd is programma vast te stellen </w:t>
            </w:r>
          </w:p>
        </w:tc>
        <w:tc>
          <w:tcPr>
            <w:tcW w:w="1168" w:type="pct"/>
          </w:tcPr>
          <w:p w14:paraId="41416C1E" w14:textId="77777777" w:rsidR="00E33EDD" w:rsidRPr="00A46FB7" w:rsidRDefault="00E33EDD" w:rsidP="00D00483">
            <w:pPr>
              <w:rPr>
                <w:lang w:val="en-US"/>
              </w:rPr>
            </w:pPr>
            <w:r w:rsidRPr="00A46FB7">
              <w:rPr>
                <w:lang w:val="en-US"/>
              </w:rPr>
              <w:t>art. 3.15 lid 2 en 5 jo art. 3.16 Ow</w:t>
            </w:r>
          </w:p>
        </w:tc>
        <w:tc>
          <w:tcPr>
            <w:tcW w:w="2333" w:type="pct"/>
          </w:tcPr>
          <w:p w14:paraId="05DD9677" w14:textId="77777777" w:rsidR="00E33EDD" w:rsidRPr="00D00483" w:rsidRDefault="00E33EDD" w:rsidP="00D00483">
            <w:r w:rsidRPr="00D00483">
              <w:t>Het moet gaan om programma dat betrekking heeft op omgevingswaarden gemeente of andere doelstelling voor fysieke leefomgeving waarvoor in omgevingsplan een regel over verlenen of weigeren van omgevingsvergunning voor een omgevingsplanactiviteit is gesteld.</w:t>
            </w:r>
          </w:p>
          <w:p w14:paraId="20E2055C" w14:textId="4556CC2C" w:rsidR="00E33EDD" w:rsidRPr="00D00483" w:rsidRDefault="00E33EDD" w:rsidP="00D00483">
            <w:r w:rsidRPr="00D00483">
              <w:t xml:space="preserve">Met de term </w:t>
            </w:r>
            <w:r w:rsidR="00175570">
              <w:t>‘</w:t>
            </w:r>
            <w:r w:rsidRPr="00D00483">
              <w:t>aanwijzen van programma</w:t>
            </w:r>
            <w:r w:rsidR="00175570">
              <w:t>’</w:t>
            </w:r>
            <w:r w:rsidRPr="00D00483">
              <w:t>s</w:t>
            </w:r>
            <w:r w:rsidR="00175570">
              <w:t>’</w:t>
            </w:r>
            <w:r w:rsidRPr="00D00483">
              <w:t xml:space="preserve"> wordt ook bedoeld dat in het omgevingsplan kan worden bepaald dat een programma met programmatische aanpak moet worden vastgesteld.</w:t>
            </w:r>
          </w:p>
        </w:tc>
      </w:tr>
      <w:tr w:rsidR="00E33EDD" w:rsidRPr="00D00483" w14:paraId="0989B280" w14:textId="77777777" w:rsidTr="00FE59B9">
        <w:tc>
          <w:tcPr>
            <w:tcW w:w="1499" w:type="pct"/>
          </w:tcPr>
          <w:p w14:paraId="4F56FFF4" w14:textId="77777777" w:rsidR="00E33EDD" w:rsidRPr="00D00483" w:rsidRDefault="00E33EDD" w:rsidP="00D00483">
            <w:r w:rsidRPr="00D00483">
              <w:lastRenderedPageBreak/>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CF26CA3" w14:textId="5E0CD124" w:rsidR="00E33EDD" w:rsidRPr="00D00483" w:rsidRDefault="007D1C47" w:rsidP="009443B0">
            <w:r w:rsidRPr="009443B0">
              <w:rPr>
                <w:lang w:val="en-US"/>
              </w:rPr>
              <w:t xml:space="preserve">art. 3.16 lid 2 </w:t>
            </w:r>
            <w:r w:rsidR="009443B0" w:rsidRPr="009443B0">
              <w:rPr>
                <w:lang w:val="en-US"/>
              </w:rPr>
              <w:t xml:space="preserve">Ow jo </w:t>
            </w:r>
            <w:r w:rsidR="00E33EDD" w:rsidRPr="009443B0">
              <w:rPr>
                <w:lang w:val="en-US"/>
              </w:rPr>
              <w:t xml:space="preserve">artt. </w:t>
            </w:r>
            <w:r w:rsidR="00E33EDD" w:rsidRPr="00D00483">
              <w:t>2.22 lid 1,</w:t>
            </w:r>
            <w:r w:rsidR="0004208F">
              <w:t xml:space="preserve"> </w:t>
            </w:r>
            <w:r w:rsidR="00E33EDD" w:rsidRPr="00D00483">
              <w:t>2.24 lid 1, 5.18,</w:t>
            </w:r>
            <w:r w:rsidR="0004208F">
              <w:t xml:space="preserve"> </w:t>
            </w:r>
            <w:r w:rsidR="00E33EDD" w:rsidRPr="00D00483">
              <w:t>5.19 lid 1 of 5.30</w:t>
            </w:r>
            <w:r w:rsidR="009443B0">
              <w:t xml:space="preserve"> </w:t>
            </w:r>
            <w:r w:rsidR="00E33EDD" w:rsidRPr="00D00483">
              <w:t>Ow</w:t>
            </w:r>
          </w:p>
        </w:tc>
        <w:tc>
          <w:tcPr>
            <w:tcW w:w="2333" w:type="pct"/>
          </w:tcPr>
          <w:p w14:paraId="5B3E8BE5" w14:textId="77777777" w:rsidR="00E33EDD" w:rsidRPr="00D00483" w:rsidRDefault="00E33EDD" w:rsidP="00D00483"/>
        </w:tc>
      </w:tr>
      <w:tr w:rsidR="00E33EDD" w:rsidRPr="00D00483" w14:paraId="3F207EEE" w14:textId="77777777" w:rsidTr="00FE59B9">
        <w:tc>
          <w:tcPr>
            <w:tcW w:w="1499" w:type="pct"/>
          </w:tcPr>
          <w:p w14:paraId="029197F8" w14:textId="77777777" w:rsidR="00E33EDD" w:rsidRPr="00D00483" w:rsidRDefault="00E33EDD" w:rsidP="00D00483">
            <w:r w:rsidRPr="00D00483">
              <w:t xml:space="preserve">Regels over activiteiten die gevolgen hebben of kunnen hebben voor fysieke leefomgeving </w:t>
            </w:r>
          </w:p>
        </w:tc>
        <w:tc>
          <w:tcPr>
            <w:tcW w:w="1168" w:type="pct"/>
          </w:tcPr>
          <w:p w14:paraId="267FB2CD" w14:textId="77777777" w:rsidR="00E33EDD" w:rsidRPr="00D00483" w:rsidRDefault="00E33EDD" w:rsidP="00D00483">
            <w:r w:rsidRPr="00D00483">
              <w:t>art. 4.1 lid 1 Ow</w:t>
            </w:r>
          </w:p>
        </w:tc>
        <w:tc>
          <w:tcPr>
            <w:tcW w:w="2333" w:type="pct"/>
          </w:tcPr>
          <w:p w14:paraId="0BFB34AD" w14:textId="21E06E91" w:rsidR="00E33EDD" w:rsidRPr="00D00483" w:rsidRDefault="00E33EDD" w:rsidP="00D00483">
            <w:r w:rsidRPr="00D00483">
              <w:t xml:space="preserve">NB: begrip </w:t>
            </w:r>
            <w:r w:rsidR="00175570">
              <w:t>‘</w:t>
            </w:r>
            <w:r w:rsidRPr="00D00483">
              <w:t>activiteit</w:t>
            </w:r>
            <w:r w:rsidR="00175570">
              <w:t>’</w:t>
            </w:r>
            <w:r w:rsidRPr="00D00483">
              <w:t>: alle handelingen die de Omgevingswet reguleert (MvT op ontwerp-Omgevingswet, juni 2014)</w:t>
            </w:r>
          </w:p>
        </w:tc>
      </w:tr>
      <w:tr w:rsidR="00E33EDD" w:rsidRPr="00D00483" w14:paraId="5DC128E4" w14:textId="77777777" w:rsidTr="00FE59B9">
        <w:tc>
          <w:tcPr>
            <w:tcW w:w="1499" w:type="pct"/>
          </w:tcPr>
          <w:p w14:paraId="5CB23F22" w14:textId="7B8292A0" w:rsidR="00E33EDD" w:rsidRPr="00D00483" w:rsidRDefault="00E33EDD" w:rsidP="00D00483">
            <w:r w:rsidRPr="00D00483">
              <w:t xml:space="preserve">Regels die </w:t>
            </w:r>
            <w:r w:rsidR="00DE1CBE" w:rsidRPr="00DE1CBE">
              <w:t xml:space="preserve">nodig zijn </w:t>
            </w:r>
            <w:r w:rsidRPr="00D00483">
              <w:t xml:space="preserve">met het oog op een evenwichtige toedeling van functies aan locaties </w:t>
            </w:r>
          </w:p>
        </w:tc>
        <w:tc>
          <w:tcPr>
            <w:tcW w:w="1168" w:type="pct"/>
          </w:tcPr>
          <w:p w14:paraId="3D2CF0EA" w14:textId="77777777" w:rsidR="00E33EDD" w:rsidRPr="00D00483" w:rsidRDefault="00E33EDD" w:rsidP="00D00483">
            <w:r w:rsidRPr="00D00483">
              <w:t>art. 4.2 lid 1 Ow</w:t>
            </w:r>
          </w:p>
        </w:tc>
        <w:tc>
          <w:tcPr>
            <w:tcW w:w="2333" w:type="pct"/>
          </w:tcPr>
          <w:p w14:paraId="00231AA0" w14:textId="77777777" w:rsidR="00E33EDD" w:rsidRPr="00D00483" w:rsidRDefault="00E33EDD" w:rsidP="00D00483"/>
        </w:tc>
      </w:tr>
      <w:tr w:rsidR="00E33EDD" w:rsidRPr="00D00483" w14:paraId="79ADCE2F" w14:textId="77777777" w:rsidTr="00FE59B9">
        <w:tc>
          <w:tcPr>
            <w:tcW w:w="1499" w:type="pct"/>
          </w:tcPr>
          <w:p w14:paraId="564A9895" w14:textId="77777777" w:rsidR="00E33EDD" w:rsidRPr="00D00483" w:rsidRDefault="00E33EDD" w:rsidP="00D00483">
            <w:r w:rsidRPr="00D00483">
              <w:t xml:space="preserve">Verbod om zonder voorafgaande melding aan het bevoegd gezag een activiteit te verrichten </w:t>
            </w:r>
          </w:p>
        </w:tc>
        <w:tc>
          <w:tcPr>
            <w:tcW w:w="1168" w:type="pct"/>
          </w:tcPr>
          <w:p w14:paraId="06CC679F" w14:textId="77777777" w:rsidR="00E33EDD" w:rsidRPr="00D00483" w:rsidRDefault="00E33EDD" w:rsidP="00D00483">
            <w:r w:rsidRPr="00D00483">
              <w:t>art. 4.4 lid 1 Ow</w:t>
            </w:r>
          </w:p>
        </w:tc>
        <w:tc>
          <w:tcPr>
            <w:tcW w:w="2333" w:type="pct"/>
          </w:tcPr>
          <w:p w14:paraId="6AAFE9EB" w14:textId="77777777" w:rsidR="00E33EDD" w:rsidRPr="00D00483" w:rsidRDefault="00E33EDD" w:rsidP="00D00483">
            <w:r w:rsidRPr="00D00483">
              <w:t>meldingsplicht</w:t>
            </w:r>
          </w:p>
        </w:tc>
      </w:tr>
      <w:tr w:rsidR="00E33EDD" w:rsidRPr="00D00483" w14:paraId="72CFD4CA" w14:textId="77777777" w:rsidTr="00FE59B9">
        <w:tc>
          <w:tcPr>
            <w:tcW w:w="1499" w:type="pct"/>
          </w:tcPr>
          <w:p w14:paraId="1BCBDDE8" w14:textId="77777777" w:rsidR="00E33EDD" w:rsidRPr="00D00483" w:rsidRDefault="00E33EDD" w:rsidP="00D00483">
            <w:r w:rsidRPr="00D00483">
              <w:t xml:space="preserve">Verbod om zonder omgevingsvergunning een activiteit te verrichten </w:t>
            </w:r>
          </w:p>
        </w:tc>
        <w:tc>
          <w:tcPr>
            <w:tcW w:w="1168" w:type="pct"/>
          </w:tcPr>
          <w:p w14:paraId="770CD86E" w14:textId="77777777" w:rsidR="00E33EDD" w:rsidRPr="00D00483" w:rsidRDefault="00E33EDD" w:rsidP="00D00483">
            <w:r w:rsidRPr="00D00483">
              <w:t>art. 4.4 lid 2 Ow</w:t>
            </w:r>
          </w:p>
        </w:tc>
        <w:tc>
          <w:tcPr>
            <w:tcW w:w="2333" w:type="pct"/>
          </w:tcPr>
          <w:p w14:paraId="42D7FB48" w14:textId="77777777" w:rsidR="00E33EDD" w:rsidRPr="00D00483" w:rsidRDefault="00E33EDD" w:rsidP="00D00483">
            <w:r w:rsidRPr="00D00483">
              <w:t>vergunningplicht</w:t>
            </w:r>
          </w:p>
        </w:tc>
      </w:tr>
      <w:tr w:rsidR="00E33EDD" w:rsidRPr="00D00483" w14:paraId="57DDE94A" w14:textId="77777777" w:rsidTr="00FE59B9">
        <w:tc>
          <w:tcPr>
            <w:tcW w:w="1499" w:type="pct"/>
          </w:tcPr>
          <w:p w14:paraId="2A234F35" w14:textId="77777777" w:rsidR="00E33EDD" w:rsidRPr="00D00483" w:rsidRDefault="00E33EDD" w:rsidP="00D00483">
            <w:r w:rsidRPr="00D00483">
              <w:t xml:space="preserve">Aanwijzen van onderwerp waarvoor het bevoegd gezag maatwerkvoorschriften kan stellen of voorschriften aan omgevingsvergunning kan verbinden </w:t>
            </w:r>
          </w:p>
        </w:tc>
        <w:tc>
          <w:tcPr>
            <w:tcW w:w="1168" w:type="pct"/>
          </w:tcPr>
          <w:p w14:paraId="27A2679E" w14:textId="77777777" w:rsidR="00E33EDD" w:rsidRPr="00D00483" w:rsidRDefault="00E33EDD" w:rsidP="00D00483">
            <w:r w:rsidRPr="00D00483">
              <w:t>art. 4.5 lid 1 Ow</w:t>
            </w:r>
          </w:p>
        </w:tc>
        <w:tc>
          <w:tcPr>
            <w:tcW w:w="2333" w:type="pct"/>
          </w:tcPr>
          <w:p w14:paraId="273C8598" w14:textId="5F3ED369" w:rsidR="00E33EDD" w:rsidRPr="00D00483" w:rsidRDefault="00E33EDD" w:rsidP="00D00483"/>
        </w:tc>
      </w:tr>
      <w:tr w:rsidR="00E33EDD" w:rsidRPr="00D00483" w14:paraId="52C887C5" w14:textId="77777777" w:rsidTr="00FE59B9">
        <w:tc>
          <w:tcPr>
            <w:tcW w:w="1499" w:type="pct"/>
          </w:tcPr>
          <w:p w14:paraId="774BAA40" w14:textId="77777777" w:rsidR="00E33EDD" w:rsidRPr="00D00483" w:rsidRDefault="00E33EDD" w:rsidP="00D00483">
            <w:r w:rsidRPr="00D00483">
              <w:t xml:space="preserve">Bepalen dat maatwerkvoorschriften of vergunningvoorschriften kunnen afwijken van regels omgevingsplan </w:t>
            </w:r>
          </w:p>
        </w:tc>
        <w:tc>
          <w:tcPr>
            <w:tcW w:w="1168" w:type="pct"/>
          </w:tcPr>
          <w:p w14:paraId="2CCF4872" w14:textId="77777777" w:rsidR="00E33EDD" w:rsidRPr="00D00483" w:rsidRDefault="00E33EDD" w:rsidP="00D00483">
            <w:r w:rsidRPr="00D00483">
              <w:t>art. 4.5 lid 2 Ow</w:t>
            </w:r>
          </w:p>
        </w:tc>
        <w:tc>
          <w:tcPr>
            <w:tcW w:w="2333" w:type="pct"/>
          </w:tcPr>
          <w:p w14:paraId="271B062C" w14:textId="77777777" w:rsidR="00E33EDD" w:rsidRPr="00D00483" w:rsidRDefault="00E33EDD" w:rsidP="00D00483"/>
        </w:tc>
      </w:tr>
      <w:tr w:rsidR="00E33EDD" w:rsidRPr="00D00483" w14:paraId="4A9EA183" w14:textId="77777777" w:rsidTr="00FE59B9">
        <w:tc>
          <w:tcPr>
            <w:tcW w:w="1499" w:type="pct"/>
          </w:tcPr>
          <w:p w14:paraId="720D7CD6" w14:textId="77777777" w:rsidR="00E33EDD" w:rsidRPr="00D00483" w:rsidRDefault="00E33EDD" w:rsidP="00D00483">
            <w:r w:rsidRPr="00D00483">
              <w:lastRenderedPageBreak/>
              <w:t>Bepalen dat maatwerkvoorschrift niet kan worden gesteld als over onderwerp voorschrift aan omgevingsvergunning kan worden verbonden</w:t>
            </w:r>
          </w:p>
        </w:tc>
        <w:tc>
          <w:tcPr>
            <w:tcW w:w="1168" w:type="pct"/>
          </w:tcPr>
          <w:p w14:paraId="0A7B09A4" w14:textId="77777777" w:rsidR="00E33EDD" w:rsidRPr="00D00483" w:rsidRDefault="00E33EDD" w:rsidP="00D00483">
            <w:r w:rsidRPr="00D00483">
              <w:t>art. 4.5 lid 3 Ow</w:t>
            </w:r>
          </w:p>
        </w:tc>
        <w:tc>
          <w:tcPr>
            <w:tcW w:w="2333" w:type="pct"/>
          </w:tcPr>
          <w:p w14:paraId="2D2DA1A2" w14:textId="77777777" w:rsidR="00E33EDD" w:rsidRPr="00D00483" w:rsidRDefault="00E33EDD" w:rsidP="00D00483"/>
        </w:tc>
      </w:tr>
      <w:tr w:rsidR="00E33EDD" w:rsidRPr="00D00483" w14:paraId="79AF4218" w14:textId="77777777" w:rsidTr="00FE59B9">
        <w:tc>
          <w:tcPr>
            <w:tcW w:w="1499" w:type="pct"/>
          </w:tcPr>
          <w:p w14:paraId="42A6FA61" w14:textId="77777777" w:rsidR="00E33EDD" w:rsidRPr="00D00483" w:rsidRDefault="00E33EDD" w:rsidP="00D00483">
            <w:r w:rsidRPr="00D00483">
              <w:t xml:space="preserve">Stellen van maatwerkregels </w:t>
            </w:r>
          </w:p>
        </w:tc>
        <w:tc>
          <w:tcPr>
            <w:tcW w:w="1168" w:type="pct"/>
          </w:tcPr>
          <w:p w14:paraId="1AE02246" w14:textId="77777777" w:rsidR="00E33EDD" w:rsidRPr="00D00483" w:rsidRDefault="00E33EDD" w:rsidP="00D00483">
            <w:r w:rsidRPr="00D00483">
              <w:t>art. 4.6 Ow</w:t>
            </w:r>
          </w:p>
        </w:tc>
        <w:tc>
          <w:tcPr>
            <w:tcW w:w="2333" w:type="pct"/>
          </w:tcPr>
          <w:p w14:paraId="238F9266" w14:textId="77777777" w:rsidR="00E33EDD" w:rsidRPr="00D00483" w:rsidRDefault="00E33EDD" w:rsidP="00D00483">
            <w:r w:rsidRPr="00D00483">
              <w:t>Maatwerkregels: aanvullende of nadere regels of regels die afwijken van regels uit AMvB of omgevingsverordening over onderwerpen die in AMvB of omgevingsverordening daarvoor zijn aangewezen</w:t>
            </w:r>
          </w:p>
          <w:p w14:paraId="55F02B05" w14:textId="26D8D4B1" w:rsidR="00E33EDD" w:rsidRPr="00D00483" w:rsidRDefault="00E33EDD" w:rsidP="00D00483">
            <w:r w:rsidRPr="00D00483">
              <w:rPr>
                <w:rFonts w:eastAsia="Verdana"/>
              </w:rPr>
              <w:t xml:space="preserve">NB: maatwerkregels kunnen afwijken van regels uit </w:t>
            </w:r>
            <w:r w:rsidR="00511A98">
              <w:rPr>
                <w:rFonts w:eastAsia="Verdana"/>
              </w:rPr>
              <w:t xml:space="preserve">AMvB of </w:t>
            </w:r>
            <w:r w:rsidRPr="00D00483">
              <w:rPr>
                <w:rFonts w:eastAsia="Verdana"/>
              </w:rPr>
              <w:t xml:space="preserve">omgevingsverordening, maar alleen als dat in </w:t>
            </w:r>
            <w:r w:rsidR="00511A98">
              <w:rPr>
                <w:rFonts w:eastAsia="Verdana"/>
              </w:rPr>
              <w:t xml:space="preserve">AMvB of </w:t>
            </w:r>
            <w:r w:rsidRPr="00D00483">
              <w:rPr>
                <w:rFonts w:eastAsia="Verdana"/>
              </w:rPr>
              <w:t>verordening is bepaald.</w:t>
            </w:r>
          </w:p>
        </w:tc>
      </w:tr>
      <w:tr w:rsidR="00E33EDD" w:rsidRPr="00D00483" w14:paraId="64572858" w14:textId="77777777" w:rsidTr="00FE59B9">
        <w:tc>
          <w:tcPr>
            <w:tcW w:w="1499" w:type="pct"/>
          </w:tcPr>
          <w:p w14:paraId="53878668" w14:textId="77777777" w:rsidR="00E33EDD" w:rsidRPr="00D00483" w:rsidRDefault="00E33EDD" w:rsidP="00D00483">
            <w:r w:rsidRPr="00D00483">
              <w:t xml:space="preserve">Voorschrijven dat een maatregel moet worden getroffen </w:t>
            </w:r>
          </w:p>
        </w:tc>
        <w:tc>
          <w:tcPr>
            <w:tcW w:w="1168" w:type="pct"/>
          </w:tcPr>
          <w:p w14:paraId="113C2F02" w14:textId="77777777" w:rsidR="00E33EDD" w:rsidRPr="00D00483" w:rsidRDefault="00E33EDD" w:rsidP="00D00483">
            <w:r w:rsidRPr="00D00483">
              <w:t>art. 4.7 lid 1 Ow</w:t>
            </w:r>
          </w:p>
        </w:tc>
        <w:tc>
          <w:tcPr>
            <w:tcW w:w="2333" w:type="pct"/>
          </w:tcPr>
          <w:p w14:paraId="4CE4106E" w14:textId="77777777" w:rsidR="00E33EDD" w:rsidRPr="00D00483" w:rsidRDefault="00E33EDD" w:rsidP="00D00483"/>
        </w:tc>
      </w:tr>
      <w:tr w:rsidR="00E33EDD" w:rsidRPr="00D00483" w14:paraId="552F207A" w14:textId="77777777" w:rsidTr="00FE59B9">
        <w:tc>
          <w:tcPr>
            <w:tcW w:w="1499" w:type="pct"/>
          </w:tcPr>
          <w:p w14:paraId="7EB3B6BE" w14:textId="77777777" w:rsidR="00E33EDD" w:rsidRPr="00D00483" w:rsidRDefault="00E33EDD" w:rsidP="00D00483">
            <w:r w:rsidRPr="00D00483">
              <w:t xml:space="preserve">Bepalen dat treffen gelijkwaardige maatregel is toegestaan zonder voorafgaande toestemming </w:t>
            </w:r>
          </w:p>
        </w:tc>
        <w:tc>
          <w:tcPr>
            <w:tcW w:w="1168" w:type="pct"/>
          </w:tcPr>
          <w:p w14:paraId="4F76A41D" w14:textId="77777777" w:rsidR="00E33EDD" w:rsidRPr="00D00483" w:rsidRDefault="00E33EDD" w:rsidP="00D00483">
            <w:r w:rsidRPr="00D00483">
              <w:t>art. 4. 7 lid 2 Ow</w:t>
            </w:r>
          </w:p>
        </w:tc>
        <w:tc>
          <w:tcPr>
            <w:tcW w:w="2333" w:type="pct"/>
          </w:tcPr>
          <w:p w14:paraId="1582C793" w14:textId="77777777" w:rsidR="00E33EDD" w:rsidRPr="00D00483" w:rsidRDefault="00E33EDD" w:rsidP="00D00483"/>
        </w:tc>
      </w:tr>
      <w:tr w:rsidR="00E33EDD" w:rsidRPr="00D00483" w14:paraId="0CC04A63" w14:textId="77777777" w:rsidTr="00FE59B9">
        <w:tc>
          <w:tcPr>
            <w:tcW w:w="1499" w:type="pct"/>
          </w:tcPr>
          <w:p w14:paraId="0BFDCC81" w14:textId="77777777" w:rsidR="00E33EDD" w:rsidRPr="00D00483" w:rsidRDefault="00E33EDD" w:rsidP="00D00483">
            <w:r w:rsidRPr="00D00483">
              <w:t xml:space="preserve">Verbod om gelijkwaardige maatregel toe te passen zonder voorafgaande melding </w:t>
            </w:r>
          </w:p>
        </w:tc>
        <w:tc>
          <w:tcPr>
            <w:tcW w:w="1168" w:type="pct"/>
          </w:tcPr>
          <w:p w14:paraId="229B1EB9" w14:textId="77777777" w:rsidR="00E33EDD" w:rsidRPr="00D00483" w:rsidRDefault="00E33EDD" w:rsidP="00D00483">
            <w:r w:rsidRPr="00D00483">
              <w:t>art. 4. 7 lid 2 Ow</w:t>
            </w:r>
          </w:p>
        </w:tc>
        <w:tc>
          <w:tcPr>
            <w:tcW w:w="2333" w:type="pct"/>
          </w:tcPr>
          <w:p w14:paraId="33F658FA" w14:textId="77777777" w:rsidR="00E33EDD" w:rsidRPr="00D00483" w:rsidRDefault="00E33EDD" w:rsidP="00D00483">
            <w:r w:rsidRPr="00D00483">
              <w:t>Meldingsplicht</w:t>
            </w:r>
          </w:p>
        </w:tc>
      </w:tr>
      <w:tr w:rsidR="00E33EDD" w:rsidRPr="00D00483" w14:paraId="409EF928" w14:textId="77777777" w:rsidTr="00FE59B9">
        <w:tc>
          <w:tcPr>
            <w:tcW w:w="1499" w:type="pct"/>
          </w:tcPr>
          <w:p w14:paraId="47F26A17" w14:textId="77777777" w:rsidR="00E33EDD" w:rsidRPr="00D00483" w:rsidRDefault="00E33EDD" w:rsidP="00D00483">
            <w:r w:rsidRPr="00D00483">
              <w:t xml:space="preserve">Stellen van nadere regels over treffen maatregel of gelijkwaardige maatregel </w:t>
            </w:r>
          </w:p>
        </w:tc>
        <w:tc>
          <w:tcPr>
            <w:tcW w:w="1168" w:type="pct"/>
          </w:tcPr>
          <w:p w14:paraId="39DCE20D" w14:textId="77777777" w:rsidR="00E33EDD" w:rsidRPr="00D00483" w:rsidRDefault="00E33EDD" w:rsidP="00D00483">
            <w:r w:rsidRPr="00D00483">
              <w:t>art. 4.7 lid 3 Ow</w:t>
            </w:r>
          </w:p>
        </w:tc>
        <w:tc>
          <w:tcPr>
            <w:tcW w:w="2333" w:type="pct"/>
          </w:tcPr>
          <w:p w14:paraId="69D8E390" w14:textId="77777777" w:rsidR="00E33EDD" w:rsidRPr="00D00483" w:rsidRDefault="00E33EDD" w:rsidP="00D00483"/>
        </w:tc>
      </w:tr>
      <w:tr w:rsidR="00E33EDD" w:rsidRPr="00D00483" w14:paraId="1A60B410" w14:textId="77777777" w:rsidTr="00FE59B9">
        <w:tc>
          <w:tcPr>
            <w:tcW w:w="1499" w:type="pct"/>
          </w:tcPr>
          <w:p w14:paraId="2DC95850" w14:textId="77777777" w:rsidR="00E33EDD" w:rsidRPr="00D00483" w:rsidRDefault="00E33EDD" w:rsidP="00D00483">
            <w:r w:rsidRPr="00D00483">
              <w:t xml:space="preserve">Uitsluiten dat gelijkwaardige maatregel wordt getroffen </w:t>
            </w:r>
          </w:p>
        </w:tc>
        <w:tc>
          <w:tcPr>
            <w:tcW w:w="1168" w:type="pct"/>
          </w:tcPr>
          <w:p w14:paraId="204DB44E" w14:textId="77777777" w:rsidR="00E33EDD" w:rsidRPr="00D00483" w:rsidRDefault="00E33EDD" w:rsidP="00D00483">
            <w:r w:rsidRPr="00D00483">
              <w:t>art. 4.7 lid 3 Ow</w:t>
            </w:r>
          </w:p>
        </w:tc>
        <w:tc>
          <w:tcPr>
            <w:tcW w:w="2333" w:type="pct"/>
          </w:tcPr>
          <w:p w14:paraId="600AD380" w14:textId="77777777" w:rsidR="00E33EDD" w:rsidRPr="00D00483" w:rsidRDefault="00E33EDD" w:rsidP="00D00483"/>
        </w:tc>
      </w:tr>
      <w:tr w:rsidR="00E33EDD" w:rsidRPr="00D00483" w14:paraId="6FC475F8" w14:textId="77777777" w:rsidTr="00FE59B9">
        <w:tc>
          <w:tcPr>
            <w:tcW w:w="1499" w:type="pct"/>
          </w:tcPr>
          <w:p w14:paraId="0AE88622" w14:textId="77777777" w:rsidR="00E33EDD" w:rsidRPr="00D00483" w:rsidRDefault="00E33EDD" w:rsidP="00D00483">
            <w:r w:rsidRPr="00D00483">
              <w:t xml:space="preserve">Voorbeschermingsregels </w:t>
            </w:r>
          </w:p>
        </w:tc>
        <w:tc>
          <w:tcPr>
            <w:tcW w:w="1168" w:type="pct"/>
          </w:tcPr>
          <w:p w14:paraId="156E824C" w14:textId="77777777" w:rsidR="00E33EDD" w:rsidRPr="00D00483" w:rsidRDefault="00E33EDD" w:rsidP="00D00483">
            <w:r w:rsidRPr="00D00483">
              <w:t>art. 4.14 en 4.16 Ow</w:t>
            </w:r>
          </w:p>
        </w:tc>
        <w:tc>
          <w:tcPr>
            <w:tcW w:w="2333" w:type="pct"/>
          </w:tcPr>
          <w:p w14:paraId="4B895D13" w14:textId="61AFA21E" w:rsidR="00E33EDD" w:rsidRPr="00D00483" w:rsidRDefault="00E33EDD" w:rsidP="00D00483">
            <w:r w:rsidRPr="00D00483">
              <w:t>NB het predicaat voorbeschermingsregels zegt niets over de inhoud van de regel, wel over totstandkoming</w:t>
            </w:r>
            <w:r w:rsidR="00C1171D">
              <w:t>,</w:t>
            </w:r>
            <w:r w:rsidRPr="00D00483">
              <w:t xml:space="preserve"> bevoegd gezag dat regel heeft toegevoegd </w:t>
            </w:r>
            <w:r w:rsidR="00C1171D">
              <w:t>en de tijdelijkheid van de regel</w:t>
            </w:r>
          </w:p>
        </w:tc>
      </w:tr>
      <w:tr w:rsidR="00E33EDD" w:rsidRPr="00D00483" w14:paraId="042C694C" w14:textId="77777777" w:rsidTr="00FE59B9">
        <w:tc>
          <w:tcPr>
            <w:tcW w:w="1499" w:type="pct"/>
          </w:tcPr>
          <w:p w14:paraId="5EEEA3A7" w14:textId="77777777" w:rsidR="00E33EDD" w:rsidRPr="00D00483" w:rsidRDefault="00E33EDD" w:rsidP="00D00483">
            <w:r w:rsidRPr="00D00483">
              <w:lastRenderedPageBreak/>
              <w:t xml:space="preserve">Aanwijzen van locaties waar aanwezige bouwwerken moeten worden gemoderniseerd of vervangen door gelijksoortige bebouwing </w:t>
            </w:r>
          </w:p>
        </w:tc>
        <w:tc>
          <w:tcPr>
            <w:tcW w:w="1168" w:type="pct"/>
          </w:tcPr>
          <w:p w14:paraId="0409218D" w14:textId="77777777" w:rsidR="00E33EDD" w:rsidRPr="00D00483" w:rsidRDefault="00E33EDD" w:rsidP="00D00483">
            <w:r w:rsidRPr="00D00483">
              <w:t>art. 4.18 Ow</w:t>
            </w:r>
          </w:p>
        </w:tc>
        <w:tc>
          <w:tcPr>
            <w:tcW w:w="2333" w:type="pct"/>
          </w:tcPr>
          <w:p w14:paraId="6D58D691" w14:textId="77777777" w:rsidR="00E33EDD" w:rsidRPr="00D00483" w:rsidRDefault="00E33EDD" w:rsidP="00D00483">
            <w:r w:rsidRPr="00D00483">
              <w:t>Uitgangspunt: dit is vorm van toedeling van functie aan locatie (MvT)</w:t>
            </w:r>
          </w:p>
        </w:tc>
      </w:tr>
      <w:tr w:rsidR="00E33EDD" w:rsidRPr="00D00483" w14:paraId="3282D8EB" w14:textId="77777777" w:rsidTr="00FE59B9">
        <w:tc>
          <w:tcPr>
            <w:tcW w:w="1499" w:type="pct"/>
          </w:tcPr>
          <w:p w14:paraId="36D03C63" w14:textId="77777777" w:rsidR="00E33EDD" w:rsidRPr="00D00483" w:rsidRDefault="00E33EDD" w:rsidP="00D00483">
            <w:r w:rsidRPr="00D00483">
              <w:t xml:space="preserve">Regels over uiterlijk van bouwwerken </w:t>
            </w:r>
          </w:p>
        </w:tc>
        <w:tc>
          <w:tcPr>
            <w:tcW w:w="1168" w:type="pct"/>
          </w:tcPr>
          <w:p w14:paraId="6DA96925" w14:textId="77777777" w:rsidR="00E33EDD" w:rsidRPr="00D00483" w:rsidRDefault="00E33EDD" w:rsidP="00D00483">
            <w:r w:rsidRPr="00D00483">
              <w:t>art. 4.19 Ow</w:t>
            </w:r>
          </w:p>
        </w:tc>
        <w:tc>
          <w:tcPr>
            <w:tcW w:w="2333" w:type="pct"/>
          </w:tcPr>
          <w:p w14:paraId="17339FB6" w14:textId="77777777" w:rsidR="00E33EDD" w:rsidRPr="00D00483" w:rsidRDefault="00E33EDD" w:rsidP="00D00483"/>
        </w:tc>
      </w:tr>
      <w:tr w:rsidR="00E33EDD" w:rsidRPr="00D00483" w14:paraId="5F6F7045" w14:textId="77777777" w:rsidTr="00FE59B9">
        <w:tc>
          <w:tcPr>
            <w:tcW w:w="1499" w:type="pct"/>
          </w:tcPr>
          <w:p w14:paraId="60C87401" w14:textId="77777777" w:rsidR="00E33EDD" w:rsidRPr="00D00483" w:rsidRDefault="00E33EDD" w:rsidP="00D00483">
            <w:r w:rsidRPr="00D00483">
              <w:t xml:space="preserve">In afwijking van AMvB bepalen dat activiteit vergunningplichtig dan wel vergunningvrij is in gevallen waarin dat o.g.v. AMvB is toegestaan </w:t>
            </w:r>
          </w:p>
        </w:tc>
        <w:tc>
          <w:tcPr>
            <w:tcW w:w="1168" w:type="pct"/>
          </w:tcPr>
          <w:p w14:paraId="051732E4" w14:textId="77777777" w:rsidR="00E33EDD" w:rsidRPr="00D00483" w:rsidRDefault="00E33EDD" w:rsidP="00D00483">
            <w:r w:rsidRPr="00D00483">
              <w:t>art. 5.2 lid 1 Ow</w:t>
            </w:r>
          </w:p>
        </w:tc>
        <w:tc>
          <w:tcPr>
            <w:tcW w:w="2333" w:type="pct"/>
          </w:tcPr>
          <w:p w14:paraId="66081736" w14:textId="77777777" w:rsidR="00E33EDD" w:rsidRPr="00D00483" w:rsidRDefault="00E33EDD" w:rsidP="00D00483"/>
        </w:tc>
      </w:tr>
      <w:tr w:rsidR="00E33EDD" w:rsidRPr="00D00483" w14:paraId="7366EF98" w14:textId="77777777" w:rsidTr="00FE59B9">
        <w:tc>
          <w:tcPr>
            <w:tcW w:w="1499" w:type="pct"/>
          </w:tcPr>
          <w:p w14:paraId="5132F85B" w14:textId="77777777" w:rsidR="00E33EDD" w:rsidRPr="00D00483" w:rsidRDefault="00E33EDD" w:rsidP="00D00483">
            <w:r w:rsidRPr="00D00483">
              <w:t xml:space="preserve">Regels over het verlenen of weigeren van de omgevingsvergunning voor de omgevingsplanactiviteit </w:t>
            </w:r>
          </w:p>
        </w:tc>
        <w:tc>
          <w:tcPr>
            <w:tcW w:w="1168" w:type="pct"/>
          </w:tcPr>
          <w:p w14:paraId="2B6EAD7A" w14:textId="77777777" w:rsidR="00E33EDD" w:rsidRPr="00D00483" w:rsidRDefault="00E33EDD" w:rsidP="00D00483">
            <w:r w:rsidRPr="00D00483">
              <w:t>art. 5.21 jo 5.18 Ow</w:t>
            </w:r>
          </w:p>
        </w:tc>
        <w:tc>
          <w:tcPr>
            <w:tcW w:w="2333" w:type="pct"/>
          </w:tcPr>
          <w:p w14:paraId="5001E2CF" w14:textId="77777777" w:rsidR="00E33EDD" w:rsidRPr="00D00483" w:rsidRDefault="00E33EDD" w:rsidP="00D00483">
            <w:r w:rsidRPr="00D00483">
              <w:t>Beoordelingsregels</w:t>
            </w:r>
          </w:p>
        </w:tc>
      </w:tr>
      <w:tr w:rsidR="00E33EDD" w:rsidRPr="00D00483" w14:paraId="18AEA55F" w14:textId="77777777" w:rsidTr="00FE59B9">
        <w:tc>
          <w:tcPr>
            <w:tcW w:w="1499" w:type="pct"/>
          </w:tcPr>
          <w:p w14:paraId="4F029699" w14:textId="77777777" w:rsidR="00E33EDD" w:rsidRPr="00D00483" w:rsidRDefault="00E33EDD" w:rsidP="00D00483">
            <w:r w:rsidRPr="00D00483">
              <w:t xml:space="preserve">Regels over verbinden van voorschriften aan omgevingsvergunning voor omgevingsplanactiviteit </w:t>
            </w:r>
          </w:p>
        </w:tc>
        <w:tc>
          <w:tcPr>
            <w:tcW w:w="1168" w:type="pct"/>
          </w:tcPr>
          <w:p w14:paraId="31585981" w14:textId="77777777" w:rsidR="00E33EDD" w:rsidRPr="00D00483" w:rsidRDefault="00E33EDD" w:rsidP="00D00483">
            <w:r w:rsidRPr="00D00483">
              <w:t>art. 5.34 lid 3 Ow</w:t>
            </w:r>
          </w:p>
        </w:tc>
        <w:tc>
          <w:tcPr>
            <w:tcW w:w="2333" w:type="pct"/>
          </w:tcPr>
          <w:p w14:paraId="256E6F40" w14:textId="77777777" w:rsidR="00E33EDD" w:rsidRPr="00D00483" w:rsidRDefault="00E33EDD" w:rsidP="00D00483"/>
        </w:tc>
      </w:tr>
      <w:tr w:rsidR="00E33EDD" w:rsidRPr="00D00483" w14:paraId="2849A48D" w14:textId="77777777" w:rsidTr="00FE59B9">
        <w:tc>
          <w:tcPr>
            <w:tcW w:w="1499" w:type="pct"/>
          </w:tcPr>
          <w:p w14:paraId="7F0AED0C" w14:textId="77777777" w:rsidR="00E33EDD" w:rsidRPr="00D00483" w:rsidRDefault="00E33EDD" w:rsidP="00D00483">
            <w:r w:rsidRPr="00D00483">
              <w:t>Regels over kostenverhaal</w:t>
            </w:r>
          </w:p>
        </w:tc>
        <w:tc>
          <w:tcPr>
            <w:tcW w:w="1168" w:type="pct"/>
          </w:tcPr>
          <w:p w14:paraId="6134E6C2" w14:textId="0AA42DD1" w:rsidR="00E33EDD" w:rsidRPr="00D00483" w:rsidRDefault="00E33EDD" w:rsidP="00D00483">
            <w:r w:rsidRPr="00D00483">
              <w:t>art. 13.1</w:t>
            </w:r>
            <w:r w:rsidR="006B2F30">
              <w:t>4</w:t>
            </w:r>
            <w:r w:rsidRPr="00D00483">
              <w:t xml:space="preserve"> Ow, via Aanvullingswet grondeigendom)</w:t>
            </w:r>
          </w:p>
        </w:tc>
        <w:tc>
          <w:tcPr>
            <w:tcW w:w="2333" w:type="pct"/>
          </w:tcPr>
          <w:p w14:paraId="458594FD" w14:textId="77777777" w:rsidR="00E33EDD" w:rsidRPr="00D00483" w:rsidRDefault="00E33EDD" w:rsidP="00D00483">
            <w:r w:rsidRPr="00D00483">
              <w:t>Kostenverhaalregels</w:t>
            </w:r>
          </w:p>
          <w:p w14:paraId="30B1990F" w14:textId="5A196B43" w:rsidR="00E33EDD" w:rsidRPr="00D00483" w:rsidRDefault="00E33EDD" w:rsidP="00D00483"/>
        </w:tc>
      </w:tr>
      <w:tr w:rsidR="00E33EDD" w:rsidRPr="00D00483" w14:paraId="2A2E0125" w14:textId="77777777" w:rsidTr="00FE59B9">
        <w:tc>
          <w:tcPr>
            <w:tcW w:w="1499" w:type="pct"/>
          </w:tcPr>
          <w:p w14:paraId="2C3A6F5E" w14:textId="77777777" w:rsidR="00E33EDD" w:rsidRPr="00D00483" w:rsidRDefault="00E33EDD" w:rsidP="00D00483">
            <w:r w:rsidRPr="00D00483">
              <w:t xml:space="preserve">Aanwijzen van bestuursorganen en andere instanties die advies kunnen uitbrengen over aanvragen om omgevingsvergunning voor omgevingsplanactiviteit </w:t>
            </w:r>
          </w:p>
        </w:tc>
        <w:tc>
          <w:tcPr>
            <w:tcW w:w="1168" w:type="pct"/>
          </w:tcPr>
          <w:p w14:paraId="58CF4130" w14:textId="77777777" w:rsidR="00E33EDD" w:rsidRPr="00D00483" w:rsidRDefault="00E33EDD" w:rsidP="00D00483">
            <w:r w:rsidRPr="00D00483">
              <w:t>art. 16.15 lid 2 Ow</w:t>
            </w:r>
          </w:p>
        </w:tc>
        <w:tc>
          <w:tcPr>
            <w:tcW w:w="2333" w:type="pct"/>
          </w:tcPr>
          <w:p w14:paraId="2204B8B0" w14:textId="77777777" w:rsidR="00E33EDD" w:rsidRPr="00D00483" w:rsidRDefault="00E33EDD" w:rsidP="00D00483"/>
        </w:tc>
      </w:tr>
      <w:tr w:rsidR="00E33EDD" w:rsidRPr="00D00483" w14:paraId="12AA48C0" w14:textId="77777777" w:rsidTr="00FE59B9">
        <w:tc>
          <w:tcPr>
            <w:tcW w:w="1499" w:type="pct"/>
          </w:tcPr>
          <w:p w14:paraId="41EEADAD" w14:textId="77777777" w:rsidR="00E33EDD" w:rsidRPr="00D00483" w:rsidRDefault="00E33EDD" w:rsidP="00D00483">
            <w:r w:rsidRPr="00D00483">
              <w:t xml:space="preserve">Regels over bij aanvraag om omgevingsvergunning voor omgevingsplanactiviteit te verstrekken gegevens en bescheiden </w:t>
            </w:r>
          </w:p>
        </w:tc>
        <w:tc>
          <w:tcPr>
            <w:tcW w:w="1168" w:type="pct"/>
          </w:tcPr>
          <w:p w14:paraId="7C899964" w14:textId="77777777" w:rsidR="00E33EDD" w:rsidRPr="00D00483" w:rsidRDefault="00E33EDD" w:rsidP="00D00483">
            <w:r w:rsidRPr="00D00483">
              <w:t>art. 16.55 lid 4 Ow</w:t>
            </w:r>
          </w:p>
        </w:tc>
        <w:tc>
          <w:tcPr>
            <w:tcW w:w="2333" w:type="pct"/>
          </w:tcPr>
          <w:p w14:paraId="1DFD1F66" w14:textId="702602B0" w:rsidR="00E33EDD" w:rsidRPr="00D00483" w:rsidRDefault="00E33EDD" w:rsidP="00D00483"/>
        </w:tc>
      </w:tr>
      <w:tr w:rsidR="00E33EDD" w:rsidRPr="00D00483" w14:paraId="01295F1F" w14:textId="77777777" w:rsidTr="00FE59B9">
        <w:tc>
          <w:tcPr>
            <w:tcW w:w="1499" w:type="pct"/>
          </w:tcPr>
          <w:p w14:paraId="29B5A62C" w14:textId="77777777" w:rsidR="00E33EDD" w:rsidRPr="00D00483" w:rsidRDefault="00E33EDD" w:rsidP="00D00483">
            <w:r w:rsidRPr="00D00483">
              <w:t xml:space="preserve">Regels over monitoring </w:t>
            </w:r>
          </w:p>
        </w:tc>
        <w:tc>
          <w:tcPr>
            <w:tcW w:w="1168" w:type="pct"/>
          </w:tcPr>
          <w:p w14:paraId="38B4B735" w14:textId="7677AEC1" w:rsidR="00E33EDD" w:rsidRPr="00D00483" w:rsidRDefault="00E33EDD" w:rsidP="00D00483">
            <w:r w:rsidRPr="00D00483">
              <w:t>art</w:t>
            </w:r>
            <w:r w:rsidR="00BB5FF4">
              <w:t>t</w:t>
            </w:r>
            <w:r w:rsidRPr="00D00483">
              <w:t>. 20.1 lid 3, 20.2, 20.14 lid 2 Ow</w:t>
            </w:r>
          </w:p>
        </w:tc>
        <w:tc>
          <w:tcPr>
            <w:tcW w:w="2333" w:type="pct"/>
          </w:tcPr>
          <w:p w14:paraId="07E54233" w14:textId="77777777" w:rsidR="00E33EDD" w:rsidRPr="00D00483" w:rsidRDefault="00E33EDD" w:rsidP="00D00483"/>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