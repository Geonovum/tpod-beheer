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7008" w14:textId="77777777" w:rsidR="00E33EDD" w:rsidRPr="00F62F31" w:rsidRDefault="00E33EDD" w:rsidP="00E33EDD">
      <w:pPr>
        <w:pStyle w:val="Kop4"/>
      </w:pPr>
      <w:r w:rsidRPr="00F62F31">
        <w:t>Omgevingsvergunning voor omgevingsplanactiviteit</w:t>
      </w:r>
    </w:p>
    <w:p w14:paraId="2A6ED001" w14:textId="125DD7B9" w:rsidR="00E33EDD" w:rsidRPr="00F62F31" w:rsidRDefault="008D1316" w:rsidP="00E33EDD">
      <w:r>
        <w:t>Op grond van artikel 4.17 Ow moet i</w:t>
      </w:r>
      <w:r w:rsidR="00E33EDD" w:rsidRPr="00F62F31">
        <w:t>n ieder geval vijf jaar na het onherroepelijk worden van een omgevingsvergunning voor een voortdurende buitenplanse omgevingsplanactiviteit</w:t>
      </w:r>
      <w:r w:rsidR="003144B3">
        <w:t>, waar</w:t>
      </w:r>
      <w:r w:rsidR="00CC42DA">
        <w:t>i</w:t>
      </w:r>
      <w:r w:rsidR="00F1289E">
        <w:t xml:space="preserve">n </w:t>
      </w:r>
      <w:r w:rsidR="00FF3F04">
        <w:t xml:space="preserve">niet is bepaald dat die vergunning geldt voor </w:t>
      </w:r>
      <w:r w:rsidR="00F1289E">
        <w:t xml:space="preserve">een </w:t>
      </w:r>
      <w:r w:rsidR="00FF3F04">
        <w:t xml:space="preserve">daarbij gestelde </w:t>
      </w:r>
      <w:r w:rsidR="00F1289E">
        <w:t>termijn</w:t>
      </w:r>
      <w:r w:rsidR="00F82DA9">
        <w:t>,</w:t>
      </w:r>
      <w:r w:rsidR="00E33EDD" w:rsidRPr="00F62F31">
        <w:t xml:space="preserve"> het omgevingsplan in overeenstemming worden gebracht met die vergunning, als het gaat om:</w:t>
      </w:r>
    </w:p>
    <w:p w14:paraId="782E7BD2" w14:textId="657065E1" w:rsidR="00E33EDD" w:rsidRPr="00F62F31" w:rsidRDefault="00E33EDD" w:rsidP="00E33EDD">
      <w:pPr>
        <w:pStyle w:val="Opsommingtekens1"/>
      </w:pPr>
      <w:r w:rsidRPr="00F62F31">
        <w:t xml:space="preserve">een omgevingsplanactiviteit </w:t>
      </w:r>
      <w:r w:rsidR="009202EF">
        <w:t>bestaande uit</w:t>
      </w:r>
      <w:r w:rsidR="009202EF" w:rsidRPr="00F62F31">
        <w:t xml:space="preserve"> </w:t>
      </w:r>
      <w:r w:rsidRPr="00F62F31">
        <w:t>het in stand houden van een bouwwerk;</w:t>
      </w:r>
    </w:p>
    <w:p w14:paraId="215D71C9" w14:textId="77777777" w:rsidR="002F6855" w:rsidRDefault="00E33EDD" w:rsidP="002F6855">
      <w:pPr>
        <w:pStyle w:val="Opsommingtekens1"/>
      </w:pPr>
      <w:r w:rsidRPr="00F62F31">
        <w:t xml:space="preserve">een andere omgevingsplanactiviteit die niet in overeenstemming is met </w:t>
      </w:r>
      <w:r w:rsidR="00A90DCA">
        <w:t>een</w:t>
      </w:r>
      <w:r w:rsidRPr="00F62F31">
        <w:t xml:space="preserve"> </w:t>
      </w:r>
      <w:r w:rsidR="00A90DCA" w:rsidRPr="00A90DCA">
        <w:t xml:space="preserve">aan een locatie </w:t>
      </w:r>
      <w:r w:rsidRPr="00F62F31">
        <w:t>toegedeelde functie.</w:t>
      </w:r>
      <w:bookmarkStart w:id="106" w:name="_Ref_7050e57f62d38e18045668f782ee1828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