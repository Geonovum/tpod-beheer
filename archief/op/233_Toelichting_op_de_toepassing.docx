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35CD3" w14:textId="3F9AAD33" w:rsidR="00401CDC" w:rsidRDefault="00D60BFF" w:rsidP="00805135">
      <w:pPr>
        <w:pStyle w:val="Kop5"/>
      </w:pPr>
      <w:r w:rsidRPr="00D60BFF">
        <w:t>Toelichting op de toepassing</w:t>
      </w:r>
    </w:p>
    <w:p w14:paraId="2182ACBC" w14:textId="0DC1BE42" w:rsidR="00553312" w:rsidRDefault="00A80FE2" w:rsidP="00401CDC">
      <w:r>
        <w:t>I</w:t>
      </w:r>
      <w:r w:rsidR="004E4018">
        <w:t>n paragraaf</w:t>
      </w:r>
      <w:r w:rsidR="00062137">
        <w:t xml:space="preserve"> </w:t>
      </w:r>
      <w:r w:rsidR="00062137" w:rsidRPr="002B3669">
        <w:rPr>
          <w:rStyle w:val="Verwijzing"/>
        </w:rPr>
        <w:fldChar w:fldCharType="begin"/>
      </w:r>
      <w:r w:rsidR="00062137" w:rsidRPr="002B3669">
        <w:rPr>
          <w:rStyle w:val="Verwijzing"/>
        </w:rPr>
        <w:instrText xml:space="preserve"> REF _Ref_7050e57f62d38e18045668f782ee1828_1 \n \h </w:instrText>
      </w:r>
      <w:r w:rsidR="00062137" w:rsidRPr="002B3669">
        <w:rPr>
          <w:rStyle w:val="Verwijzing"/>
        </w:rPr>
      </w:r>
      <w:r w:rsidR="00062137" w:rsidRPr="002B3669">
        <w:rPr>
          <w:rStyle w:val="Verwijzing"/>
        </w:rPr>
        <w:fldChar w:fldCharType="separate"/>
      </w:r>
      <w:r w:rsidR="00176B7A" w:rsidRPr="002B3669">
        <w:rPr>
          <w:rStyle w:val="Verwijzing"/>
        </w:rPr>
        <w:t></w:t>
      </w:r>
      <w:r w:rsidR="00062137" w:rsidRPr="002B3669">
        <w:rPr>
          <w:rStyle w:val="Verwijzing"/>
        </w:rPr>
        <w:fldChar w:fldCharType="end"/>
      </w:r>
      <w:r>
        <w:t>, die over de overgangsfase van het omgevingsplan</w:t>
      </w:r>
      <w:r w:rsidR="00B41841">
        <w:t xml:space="preserve"> gaat,</w:t>
      </w:r>
      <w:r w:rsidR="004E4018">
        <w:t xml:space="preserve"> is beschreven </w:t>
      </w:r>
      <w:r w:rsidR="00DF4990">
        <w:t>dat diverse instrumenten op basis van de Wet ruimtelijke ordening, Crisis- en herstelwet</w:t>
      </w:r>
      <w:r w:rsidR="009F55EC">
        <w:t xml:space="preserve"> en dergelijke na inwerkingtreden van de Omgevingswet samen het omgevingsplan van rechtswege vormen. </w:t>
      </w:r>
      <w:r w:rsidR="00EA1FB5">
        <w:t>G</w:t>
      </w:r>
      <w:r w:rsidR="00EA1FB5" w:rsidRPr="00EA1FB5">
        <w:t xml:space="preserve">edurende de overgangsfase </w:t>
      </w:r>
      <w:r w:rsidR="00EA1FB5">
        <w:t xml:space="preserve">wordt het </w:t>
      </w:r>
      <w:r w:rsidR="005E329A" w:rsidRPr="005E329A">
        <w:t>omgevingsplan van rechtswege</w:t>
      </w:r>
      <w:r w:rsidR="005E329A">
        <w:t xml:space="preserve"> vervangen</w:t>
      </w:r>
      <w:r w:rsidR="00F46948">
        <w:t xml:space="preserve"> door het omgevingsplan op grond van de Omgevingswet.</w:t>
      </w:r>
    </w:p>
    <w:p w14:paraId="2E0D6849" w14:textId="3FF0CDA2" w:rsidR="004E4018" w:rsidRDefault="004E4018" w:rsidP="004E4018">
      <w:r>
        <w:t>De via ruimtelijkeplannen.nl elektronisch beschikbaar gestelde ruimtelijke plannen</w:t>
      </w:r>
      <w:r w:rsidR="00E36ACD">
        <w:t xml:space="preserve">, </w:t>
      </w:r>
      <w:r w:rsidR="00E36ACD" w:rsidRPr="00E36ACD">
        <w:t>onderdeel van het omgevingsplan van rechtswege</w:t>
      </w:r>
      <w:r w:rsidR="00E36ACD">
        <w:t>,</w:t>
      </w:r>
      <w:r>
        <w:t xml:space="preserve"> blijven via een overbruggingsfunctie in DSO-LV raadpleegbaar. </w:t>
      </w:r>
      <w:r w:rsidR="003D48CB">
        <w:t>Voor de gebruiker van DS</w:t>
      </w:r>
      <w:r w:rsidR="002D31E6">
        <w:t>O</w:t>
      </w:r>
      <w:r w:rsidR="003D48CB">
        <w:t xml:space="preserve">-LV is het van belang om te weten </w:t>
      </w:r>
      <w:r w:rsidR="00C07E1E">
        <w:t>welke regels gelden: die uit het omgevingsplan van rechtswege, die uit het omgevingsplan</w:t>
      </w:r>
      <w:r w:rsidR="00A11CA8">
        <w:t xml:space="preserve"> c</w:t>
      </w:r>
      <w:r w:rsidR="00A60086">
        <w:t>on</w:t>
      </w:r>
      <w:r w:rsidR="00A11CA8">
        <w:t>f</w:t>
      </w:r>
      <w:r w:rsidR="00A60086">
        <w:t>o</w:t>
      </w:r>
      <w:r w:rsidR="008E7B8A">
        <w:t>r</w:t>
      </w:r>
      <w:r w:rsidR="00A60086">
        <w:t>m</w:t>
      </w:r>
      <w:r w:rsidR="00A11CA8">
        <w:t xml:space="preserve"> Omgevingswet of allebei. Om die duidelijkheid te kunnen verschaffen kan h</w:t>
      </w:r>
      <w:r>
        <w:t xml:space="preserve">et bevoegd gezag bij het aanleveren van een besluit tot vaststelling of wijziging van het omgevingsplan </w:t>
      </w:r>
      <w:r w:rsidR="00F5615A">
        <w:t xml:space="preserve">een stukje </w:t>
      </w:r>
      <w:r w:rsidR="0095174E">
        <w:t xml:space="preserve">extra informatie </w:t>
      </w:r>
      <w:r w:rsidR="00F5615A">
        <w:t xml:space="preserve">aanleveren waarmee het </w:t>
      </w:r>
      <w:r>
        <w:t>aangee</w:t>
      </w:r>
      <w:r w:rsidR="00F5615A">
        <w:t>ft</w:t>
      </w:r>
      <w:r>
        <w:t xml:space="preserve"> </w:t>
      </w:r>
      <w:r w:rsidR="00F365D0">
        <w:t>dat</w:t>
      </w:r>
      <w:r>
        <w:t xml:space="preserve"> dat besluit een deel van het omgevingsplan van rechtswege vervangt. Met andere woorden: aangegeven kan worden of door het besluit één of meer</w:t>
      </w:r>
      <w:r w:rsidR="00E86181">
        <w:t xml:space="preserve"> </w:t>
      </w:r>
      <w:r>
        <w:t>de</w:t>
      </w:r>
      <w:r w:rsidR="00E86181">
        <w:t>l</w:t>
      </w:r>
      <w:r>
        <w:t>e</w:t>
      </w:r>
      <w:r w:rsidR="00E86181">
        <w:t>n van</w:t>
      </w:r>
      <w:r>
        <w:t xml:space="preserve"> in de overbruggingsfunctie aanwezige </w:t>
      </w:r>
      <w:r>
        <w:lastRenderedPageBreak/>
        <w:t>bestemmingsplan</w:t>
      </w:r>
      <w:r w:rsidR="00412AB2">
        <w:t>(</w:t>
      </w:r>
      <w:r>
        <w:t>nen</w:t>
      </w:r>
      <w:r w:rsidR="00412AB2">
        <w:t>)</w:t>
      </w:r>
      <w:r>
        <w:t xml:space="preserve"> vervallen. Als dat het geval is wordt met het besluit een geometrie meegeleverd van het vervallen deel. Dit deel wordt dan in DSO-LV niet meer getoond. </w:t>
      </w:r>
      <w:r w:rsidR="00426EF2">
        <w:t xml:space="preserve">Als door het besluit </w:t>
      </w:r>
      <w:r w:rsidR="00426EF2" w:rsidRPr="00426EF2">
        <w:t>één of meer</w:t>
      </w:r>
      <w:r w:rsidR="00426EF2">
        <w:t xml:space="preserve"> bestemmingsplannen volledig vervallen is dit niet nodig: dan </w:t>
      </w:r>
      <w:r w:rsidR="0002732F">
        <w:t xml:space="preserve">verwijdert het bevoegd gezag het plan uit het Wro-manifest van de gemeente en wordt het langs die weg </w:t>
      </w:r>
      <w:r w:rsidR="00552812">
        <w:t xml:space="preserve">ook </w:t>
      </w:r>
      <w:r w:rsidR="0002732F">
        <w:t>uit de overbruggingsfunctie verwijderd.</w:t>
      </w:r>
      <w:r w:rsidR="00D57B65">
        <w:t xml:space="preserve"> </w:t>
      </w:r>
      <w:r w:rsidR="00B425B2">
        <w:t>Voor het aanleveren van d</w:t>
      </w:r>
      <w:r w:rsidR="00D57B65">
        <w:t xml:space="preserve">e extra informatie </w:t>
      </w:r>
      <w:r w:rsidR="00B425B2">
        <w:t xml:space="preserve">wordt het object </w:t>
      </w:r>
      <w:r w:rsidR="00D57B65">
        <w:t>Pons ge</w:t>
      </w:r>
      <w:r w:rsidR="00B425B2">
        <w:t>bruikt</w:t>
      </w:r>
      <w:r w:rsidR="00D57B65">
        <w:t>.</w:t>
      </w:r>
    </w:p>
    <w:p w14:paraId="6BB3D4F3" w14:textId="77AAAAE5" w:rsidR="00197747" w:rsidRDefault="004E4018" w:rsidP="004E4018">
      <w:r>
        <w:t xml:space="preserve">Met het vervallen van </w:t>
      </w:r>
      <w:r w:rsidR="006267F9">
        <w:t xml:space="preserve">delen van </w:t>
      </w:r>
      <w:r>
        <w:t>een bestemmingsplan wordt in dit verband uitsluitend bedoeld de situatie waarin voor een deel van het plangebied het bestemmingsplan vervalt: alle in dat deel aanwezige bestemmingen, aanduidingen en regels vervallen. Er ontstaan daardoor gaten in de plankaart waar het bestemmingsplan niet meer geldt. Er wordt niet de situatie bedoeld waarin een of meer aanduidingen vervallen en/of een deel van de regels van een bestemming vervalt</w:t>
      </w:r>
      <w:r w:rsidR="00183676">
        <w:t xml:space="preserve">, of bijvoorbeeld alle regels </w:t>
      </w:r>
      <w:r w:rsidR="00C867AE">
        <w:t>over monumentale bomen</w:t>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