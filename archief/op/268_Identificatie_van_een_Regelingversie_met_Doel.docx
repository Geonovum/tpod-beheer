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562C" w14:textId="2A8240C4" w:rsidR="00A310DE" w:rsidRDefault="00B43132" w:rsidP="000A2FA4">
      <w:pPr>
        <w:pStyle w:val="Kop3"/>
      </w:pPr>
      <w:r>
        <w:t xml:space="preserve">Identificatie </w:t>
      </w:r>
      <w:r w:rsidR="001A2249">
        <w:t xml:space="preserve">van een Regelingversie </w:t>
      </w:r>
      <w:r w:rsidR="00A04A36">
        <w:t>met Doel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