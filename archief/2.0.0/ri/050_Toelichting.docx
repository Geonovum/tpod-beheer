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E6D6" w14:textId="77777777" w:rsidR="00E33EDD" w:rsidRDefault="00E33EDD" w:rsidP="0065502F">
      <w:pPr>
        <w:pStyle w:val="Kop4"/>
      </w:pPr>
      <w:r>
        <w:t>Toelichting</w:t>
      </w:r>
    </w:p>
    <w:p w14:paraId="21996C65" w14:textId="4139AF48" w:rsidR="00440D9F" w:rsidRDefault="00440D9F" w:rsidP="00E33EDD">
      <w:r w:rsidRPr="00440D9F">
        <w:t xml:space="preserve">De tekststructuren van </w:t>
      </w:r>
      <w:r w:rsidR="00300143">
        <w:t>STOP</w:t>
      </w:r>
      <w:r w:rsidR="00300143" w:rsidRPr="00440D9F">
        <w:t xml:space="preserve"> </w:t>
      </w:r>
      <w:r w:rsidRPr="00440D9F">
        <w:t>kennen structuurelementen, elementen met inhoud</w:t>
      </w:r>
      <w:r w:rsidR="00874DE1">
        <w:t xml:space="preserve"> en</w:t>
      </w:r>
      <w:r w:rsidRPr="00440D9F">
        <w:t xml:space="preserve"> de inhoud zelf. Structuurelementen zijn die elementen die de tekst structureren maar zelf geen inhoud bevatten; </w:t>
      </w:r>
      <w:r w:rsidR="00300143">
        <w:t>in</w:t>
      </w:r>
      <w:r w:rsidRPr="00440D9F">
        <w:t xml:space="preserve"> </w:t>
      </w:r>
      <w:r w:rsidR="00753B02">
        <w:t xml:space="preserve">de </w:t>
      </w:r>
      <w:r w:rsidR="00300143">
        <w:t>Vrijetekststructuur zijn</w:t>
      </w:r>
      <w:r w:rsidRPr="00440D9F">
        <w:t xml:space="preserve"> </w:t>
      </w:r>
      <w:r w:rsidR="00300143">
        <w:t xml:space="preserve">dat </w:t>
      </w:r>
      <w:r w:rsidRPr="00440D9F">
        <w:t>Divisie</w:t>
      </w:r>
      <w:r w:rsidR="00300143">
        <w:t xml:space="preserve"> en DivisieTekst</w:t>
      </w:r>
      <w:r w:rsidRPr="00440D9F">
        <w:t xml:space="preserve">. Het element met inhoud is Inhoud. Voorbeelden van de inhoud zelf zijn Alinea, Tabel en Figuur. In de navolgende tekst gebruiken we </w:t>
      </w:r>
      <w:r w:rsidR="00175570">
        <w:t>‘</w:t>
      </w:r>
      <w:r w:rsidRPr="00440D9F">
        <w:t>tekstelement</w:t>
      </w:r>
      <w:r w:rsidR="00175570">
        <w:t>’</w:t>
      </w:r>
      <w:r w:rsidRPr="00440D9F">
        <w:t xml:space="preserve"> als term voor de </w:t>
      </w:r>
      <w:r w:rsidR="00874DE1">
        <w:t>drie</w:t>
      </w:r>
      <w:r w:rsidRPr="00440D9F">
        <w:t xml:space="preserve"> elementsoorten tezamen. Er gelden enige specificaties, die tot een minimum beperkt zijn opdat bestuursorganen flexibel zijn om deze onderdelen zoveel mogelijk naar eigen inzicht vorm te geven.</w:t>
      </w:r>
      <w:r w:rsidR="003D0EE3">
        <w:t xml:space="preserve"> </w:t>
      </w:r>
      <w:r w:rsidR="003D0EE3" w:rsidRPr="003D0EE3">
        <w:t>Daartoe kunnen Divisies hiërarchisch worden ingedeeld. Wel geldt daarbij de regel dat geen niveaus kunnen worden overgeslagen, bijvoorbeeld om een tekstgedeelte in de ene Divisie van het hoogste niveau op hetzelfde niveau te brengen als een tekstgedeelte van eenzelfde soort in een andere Divisie van het hoogste niveau, om die tekstgedeelten eenzelfde relatieve niveau te geven.</w:t>
      </w:r>
    </w:p>
    <w:p w14:paraId="15E03191" w14:textId="77777777" w:rsidR="0065502F" w:rsidRDefault="00300143" w:rsidP="00E33EDD">
      <w:r>
        <w:t xml:space="preserve">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w:t>
      </w:r>
      <w:r w:rsidRPr="00090657">
        <w:t>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