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0B13" w14:textId="77777777" w:rsidR="00AE3C47" w:rsidRDefault="00AE3C47" w:rsidP="007D5679">
      <w:pPr>
        <w:pStyle w:val="Kop5"/>
      </w:pPr>
      <w:r>
        <w:lastRenderedPageBreak/>
        <w:t>Definitie</w:t>
      </w:r>
    </w:p>
    <w:p w14:paraId="4D7BAA8C" w14:textId="77777777" w:rsidR="00BF48A6" w:rsidRDefault="00BF48A6" w:rsidP="00BF48A6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