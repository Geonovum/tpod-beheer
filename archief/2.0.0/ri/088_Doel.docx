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9591CF" w14:textId="77376840" w:rsidR="0065502F" w:rsidRDefault="00300143" w:rsidP="0065502F">
      <w:pPr>
        <w:pStyle w:val="Kop5"/>
      </w:pPr>
      <w:r>
        <w:t>Doel</w:t>
      </w:r>
    </w:p>
    <w:p w14:paraId="653B13DB" w14:textId="0706071D" w:rsidR="0065502F" w:rsidRPr="001E2A7C" w:rsidRDefault="00300143" w:rsidP="0065502F">
      <w:r>
        <w:t xml:space="preserve">Doel van het objecttype Locatie is </w:t>
      </w:r>
      <w:r w:rsidRPr="004000AD">
        <w:t xml:space="preserve">het met coördinaten vastleggen waar een Juridische regel van toepassing </w:t>
      </w:r>
      <w:r w:rsidR="00320D1A">
        <w:t>is</w:t>
      </w:r>
      <w:r>
        <w:t>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0876A4" w14:textId="77777777" w:rsidR="00AA7565" w:rsidRDefault="00AA7565">
      <w:r>
        <w:separator/>
      </w:r>
    </w:p>
    <w:p w14:paraId="38BC44E6" w14:textId="77777777" w:rsidR="00AA7565" w:rsidRDefault="00AA7565"/>
  </w:endnote>
  <w:endnote w:type="continuationSeparator" w:id="0">
    <w:p w14:paraId="4740C666" w14:textId="77777777" w:rsidR="00AA7565" w:rsidRPr="003C450F" w:rsidRDefault="00AA7565" w:rsidP="003C450F"/>
  </w:endnote>
  <w:endnote w:type="continuationNotice" w:id="1">
    <w:p w14:paraId="1E9CBCF4" w14:textId="77777777" w:rsidR="00AA7565" w:rsidRDefault="00AA7565" w:rsidP="003C450F"/>
  </w:endnote>
  <w:endnote w:id="2">
    <w:p w14:paraId="0E53EDA6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3">
    <w:p w14:paraId="15E2D66D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4">
    <w:p w14:paraId="3A48BE75" w14:textId="77777777" w:rsidR="00A16219" w:rsidRDefault="00A16219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5">
    <w:p w14:paraId="2B94396E" w14:textId="77777777" w:rsidR="0038492C" w:rsidRPr="001602D5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6">
    <w:p w14:paraId="706C034E" w14:textId="77777777" w:rsidR="0038492C" w:rsidRDefault="0038492C" w:rsidP="0038492C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7">
    <w:p w14:paraId="533A0D9F" w14:textId="77777777" w:rsidR="00A34A99" w:rsidRDefault="00A34A99" w:rsidP="00A34A99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8">
    <w:p w14:paraId="3104C293" w14:textId="77777777" w:rsidR="00266C2C" w:rsidRDefault="00266C2C"/>
    <w:p w14:paraId="37420A6C" w14:textId="77777777" w:rsidR="009A6243" w:rsidRDefault="009A62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0CE73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4D0EC1E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E9872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149B0A1C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F6DCE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20E26" w14:textId="77777777" w:rsidR="00A16219" w:rsidRPr="006B1455" w:rsidRDefault="00A16219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415D4C0" w14:textId="77777777" w:rsidR="00A16219" w:rsidRPr="00BC3B53" w:rsidRDefault="00A16219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85F59" w14:textId="77777777" w:rsidR="00AA7565" w:rsidRPr="00B35331" w:rsidRDefault="00AA7565" w:rsidP="00577995">
      <w:pPr>
        <w:pStyle w:val="Voettekst"/>
      </w:pPr>
    </w:p>
  </w:footnote>
  <w:footnote w:type="continuationSeparator" w:id="0">
    <w:p w14:paraId="6566C5CB" w14:textId="77777777" w:rsidR="00AA7565" w:rsidRDefault="00AA7565">
      <w:r>
        <w:continuationSeparator/>
      </w:r>
    </w:p>
    <w:p w14:paraId="32BEE9FE" w14:textId="77777777" w:rsidR="00AA7565" w:rsidRDefault="00AA7565"/>
    <w:p w14:paraId="612388AB" w14:textId="77777777" w:rsidR="00AA7565" w:rsidRDefault="00AA7565"/>
  </w:footnote>
  <w:footnote w:type="continuationNotice" w:id="1">
    <w:p w14:paraId="2763C10C" w14:textId="77777777" w:rsidR="00AA7565" w:rsidRDefault="00AA7565">
      <w:pPr>
        <w:spacing w:line="240" w:lineRule="auto"/>
      </w:pPr>
    </w:p>
  </w:footnote>
  <w:footnote w:id="2">
    <w:p w14:paraId="118D878D" w14:textId="77777777" w:rsidR="00266C2C" w:rsidRDefault="00266C2C"/>
    <w:p w14:paraId="15754891" w14:textId="77777777" w:rsidR="009A6243" w:rsidRDefault="009A6243"/>
  </w:footnote>
  <w:footnote w:id="3">
    <w:p w14:paraId="607ADB84" w14:textId="0A451576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="001F614A">
        <w:tab/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4">
    <w:p w14:paraId="64444EE9" w14:textId="77777777" w:rsidR="0038492C" w:rsidRDefault="0038492C" w:rsidP="0038492C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5">
    <w:p w14:paraId="14E0994F" w14:textId="77777777" w:rsidR="005C2B77" w:rsidRDefault="005C2B77" w:rsidP="005C2B77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16219" w:rsidRPr="00275984" w14:paraId="504AA28B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8CBDF84" w14:textId="77777777" w:rsidR="00A16219" w:rsidRPr="002E14E1" w:rsidRDefault="00A16219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5A4A954C" w14:textId="77777777" w:rsidR="00A16219" w:rsidRDefault="00A16219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75994881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2CC0A57C" w14:textId="77777777" w:rsidR="00A16219" w:rsidRPr="00BC3B53" w:rsidRDefault="00A16219" w:rsidP="00FF3E80">
          <w:r>
            <w:rPr>
              <w:noProof/>
            </w:rPr>
            <w:drawing>
              <wp:anchor distT="0" distB="0" distL="114300" distR="114300" simplePos="0" relativeHeight="251648512" behindDoc="0" locked="1" layoutInCell="1" allowOverlap="1" wp14:anchorId="06615AC4" wp14:editId="1B6506AA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1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7A975F5D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47F817D" w14:textId="637184F0" w:rsidR="00A16219" w:rsidRPr="00FA6FAC" w:rsidRDefault="00A16219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780B437E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1C327384" w14:textId="1E10396B" w:rsidR="00A16219" w:rsidRPr="00B60860" w:rsidRDefault="00A16219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3E5406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68644D3" w14:textId="1D7430CC" w:rsidR="00A16219" w:rsidRPr="00B60860" w:rsidRDefault="00A16219" w:rsidP="00FF3E80">
          <w:r>
            <w:t>Geonovum</w:t>
          </w:r>
        </w:p>
      </w:tc>
    </w:tr>
    <w:tr w:rsidR="00A16219" w:rsidRPr="00B60860" w14:paraId="7188982E" w14:textId="77777777" w:rsidTr="483A4907">
      <w:trPr>
        <w:cantSplit/>
      </w:trPr>
      <w:tc>
        <w:tcPr>
          <w:tcW w:w="1134" w:type="dxa"/>
          <w:shd w:val="clear" w:color="auto" w:fill="auto"/>
        </w:tcPr>
        <w:p w14:paraId="632927BE" w14:textId="77777777" w:rsidR="00A16219" w:rsidRPr="00CA6C0C" w:rsidRDefault="00A16219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3CE67E50" w14:textId="5446B101" w:rsidR="00A16219" w:rsidRPr="00CA6C0C" w:rsidRDefault="00A16219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204303BD" w14:textId="77777777" w:rsidR="00A16219" w:rsidRPr="00EB5B83" w:rsidRDefault="00A16219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16219" w14:paraId="577CE8FE" w14:textId="77777777" w:rsidTr="483A4907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D217472" w14:textId="77777777" w:rsidR="00A16219" w:rsidRPr="00BC3B53" w:rsidRDefault="00A16219" w:rsidP="00E034D2">
          <w:r>
            <w:rPr>
              <w:noProof/>
            </w:rPr>
            <w:drawing>
              <wp:anchor distT="0" distB="0" distL="114300" distR="114300" simplePos="0" relativeHeight="251658240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0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16219" w:rsidRPr="0056454C" w14:paraId="0D9D5D94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E033F39" w14:textId="7B67C161" w:rsidR="00A16219" w:rsidRPr="00FA6FAC" w:rsidRDefault="00A16219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reactieve interventie</w:t>
          </w:r>
          <w:r>
            <w:rPr>
              <w:noProof/>
            </w:rPr>
            <w:fldChar w:fldCharType="end"/>
          </w:r>
        </w:p>
      </w:tc>
    </w:tr>
    <w:tr w:rsidR="00A16219" w:rsidRPr="00B60860" w14:paraId="3A7386D7" w14:textId="77777777" w:rsidTr="483A4907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91BB195" w14:textId="0573E54E" w:rsidR="00A16219" w:rsidRPr="00B60860" w:rsidRDefault="00A16219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247F91">
            <w:rPr>
              <w:noProof/>
            </w:rPr>
            <w:t>0.99.0</w:t>
          </w:r>
          <w:r>
            <w:rPr>
              <w:noProof/>
            </w:rPr>
            <w:fldChar w:fldCharType="end"/>
          </w:r>
        </w:p>
        <w:p w14:paraId="66789185" w14:textId="77777777" w:rsidR="00A16219" w:rsidRPr="00B60860" w:rsidRDefault="00A16219" w:rsidP="00577995">
          <w:r>
            <w:t>Geonovum – KOOP</w:t>
          </w:r>
        </w:p>
      </w:tc>
    </w:tr>
    <w:tr w:rsidR="00A16219" w:rsidRPr="00B60860" w14:paraId="2847B550" w14:textId="77777777" w:rsidTr="483A4907">
      <w:trPr>
        <w:cantSplit/>
      </w:trPr>
      <w:tc>
        <w:tcPr>
          <w:tcW w:w="1134" w:type="dxa"/>
          <w:shd w:val="clear" w:color="auto" w:fill="auto"/>
        </w:tcPr>
        <w:p w14:paraId="7D08B2AE" w14:textId="77777777" w:rsidR="00A16219" w:rsidRPr="00CA6C0C" w:rsidRDefault="00A16219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51BBAF7A" w14:textId="764AB7C7" w:rsidR="00A16219" w:rsidRPr="00CA6C0C" w:rsidRDefault="00A16219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81728D">
            <w:rPr>
              <w:noProof/>
            </w:rPr>
            <w:t>3 juni 2021</w:t>
          </w:r>
          <w:r>
            <w:fldChar w:fldCharType="end"/>
          </w:r>
        </w:p>
      </w:tc>
    </w:tr>
  </w:tbl>
  <w:p w14:paraId="6203774E" w14:textId="77777777" w:rsidR="00A16219" w:rsidRDefault="00A16219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825A9" w14:textId="73E5F869" w:rsidR="00A16219" w:rsidRDefault="00A16219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3E5406">
      <w:rPr>
        <w:noProof/>
      </w:rPr>
      <w:t>reactieve interventie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3E5406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3E5406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81728D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5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18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0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9"/>
  </w:num>
  <w:num w:numId="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4"/>
  </w:num>
  <w:num w:numId="5">
    <w:abstractNumId w:val="2"/>
  </w:num>
  <w:num w:numId="6">
    <w:abstractNumId w:val="7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1"/>
  </w:num>
  <w:num w:numId="11">
    <w:abstractNumId w:val="6"/>
  </w:num>
  <w:num w:numId="12">
    <w:abstractNumId w:val="9"/>
  </w:num>
  <w:num w:numId="13">
    <w:abstractNumId w:val="16"/>
  </w:num>
  <w:num w:numId="14">
    <w:abstractNumId w:val="13"/>
  </w:num>
  <w:num w:numId="15">
    <w:abstractNumId w:val="8"/>
  </w:num>
  <w:num w:numId="16">
    <w:abstractNumId w:val="4"/>
  </w:num>
  <w:num w:numId="17">
    <w:abstractNumId w:val="1"/>
  </w:num>
  <w:num w:numId="18">
    <w:abstractNumId w:val="10"/>
  </w:num>
  <w:num w:numId="19">
    <w:abstractNumId w:val="20"/>
  </w:num>
  <w:num w:numId="20">
    <w:abstractNumId w:val="12"/>
  </w:num>
  <w:num w:numId="21">
    <w:abstractNumId w:val="15"/>
  </w:num>
  <w:num w:numId="22">
    <w:abstractNumId w:val="3"/>
  </w:num>
  <w:num w:numId="2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17"/>
  </w:num>
  <w:num w:numId="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reactieve interventie"/>
    <w:docVar w:name="ID01_CAPS" w:val="Reactieve interventie"/>
    <w:docVar w:name="ID01+" w:val="de reactieve interventie"/>
    <w:docVar w:name="ID01+_CAPS" w:val="De reactieve interventie"/>
    <w:docVar w:name="ID02" w:val="de"/>
    <w:docVar w:name="ID03" w:val="ri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266408"/>
    <w:rsid w:val="000002C1"/>
    <w:rsid w:val="00000330"/>
    <w:rsid w:val="0000066F"/>
    <w:rsid w:val="000006CF"/>
    <w:rsid w:val="0000078D"/>
    <w:rsid w:val="00000A05"/>
    <w:rsid w:val="00001068"/>
    <w:rsid w:val="00001115"/>
    <w:rsid w:val="00001131"/>
    <w:rsid w:val="00001234"/>
    <w:rsid w:val="00001532"/>
    <w:rsid w:val="000016DA"/>
    <w:rsid w:val="00001BB7"/>
    <w:rsid w:val="00002021"/>
    <w:rsid w:val="00002440"/>
    <w:rsid w:val="000025B2"/>
    <w:rsid w:val="000026A9"/>
    <w:rsid w:val="0000284A"/>
    <w:rsid w:val="00002867"/>
    <w:rsid w:val="00002CC0"/>
    <w:rsid w:val="00003291"/>
    <w:rsid w:val="0000329E"/>
    <w:rsid w:val="000034F9"/>
    <w:rsid w:val="000037C8"/>
    <w:rsid w:val="000038A3"/>
    <w:rsid w:val="00003AEB"/>
    <w:rsid w:val="00003B27"/>
    <w:rsid w:val="00003DC1"/>
    <w:rsid w:val="00004179"/>
    <w:rsid w:val="000041E2"/>
    <w:rsid w:val="0000463D"/>
    <w:rsid w:val="0000473E"/>
    <w:rsid w:val="00004785"/>
    <w:rsid w:val="0000492F"/>
    <w:rsid w:val="00005080"/>
    <w:rsid w:val="00005438"/>
    <w:rsid w:val="00005635"/>
    <w:rsid w:val="000056C8"/>
    <w:rsid w:val="0000582D"/>
    <w:rsid w:val="00005DB3"/>
    <w:rsid w:val="00005DFA"/>
    <w:rsid w:val="00005EFA"/>
    <w:rsid w:val="00005FF9"/>
    <w:rsid w:val="00006203"/>
    <w:rsid w:val="00006438"/>
    <w:rsid w:val="000065D4"/>
    <w:rsid w:val="000066A6"/>
    <w:rsid w:val="000067A6"/>
    <w:rsid w:val="00006CFF"/>
    <w:rsid w:val="0000703D"/>
    <w:rsid w:val="000070BB"/>
    <w:rsid w:val="00007CED"/>
    <w:rsid w:val="000100D3"/>
    <w:rsid w:val="00010161"/>
    <w:rsid w:val="000102F9"/>
    <w:rsid w:val="000104E4"/>
    <w:rsid w:val="000107B4"/>
    <w:rsid w:val="00010818"/>
    <w:rsid w:val="000109AA"/>
    <w:rsid w:val="00010D0B"/>
    <w:rsid w:val="000112BE"/>
    <w:rsid w:val="000112CC"/>
    <w:rsid w:val="00011683"/>
    <w:rsid w:val="0001173D"/>
    <w:rsid w:val="00011865"/>
    <w:rsid w:val="00011869"/>
    <w:rsid w:val="0001191E"/>
    <w:rsid w:val="00011B02"/>
    <w:rsid w:val="000120F5"/>
    <w:rsid w:val="00012436"/>
    <w:rsid w:val="00012439"/>
    <w:rsid w:val="000124C4"/>
    <w:rsid w:val="000124F9"/>
    <w:rsid w:val="0001264F"/>
    <w:rsid w:val="000127E5"/>
    <w:rsid w:val="00012E7B"/>
    <w:rsid w:val="00013157"/>
    <w:rsid w:val="0001322F"/>
    <w:rsid w:val="00013342"/>
    <w:rsid w:val="00013380"/>
    <w:rsid w:val="000134C3"/>
    <w:rsid w:val="0001396F"/>
    <w:rsid w:val="00013C31"/>
    <w:rsid w:val="00013CC4"/>
    <w:rsid w:val="00013CE9"/>
    <w:rsid w:val="00013F1C"/>
    <w:rsid w:val="000149A7"/>
    <w:rsid w:val="00014C94"/>
    <w:rsid w:val="00015423"/>
    <w:rsid w:val="000154D8"/>
    <w:rsid w:val="00015503"/>
    <w:rsid w:val="00015835"/>
    <w:rsid w:val="0001583B"/>
    <w:rsid w:val="00015944"/>
    <w:rsid w:val="00015C74"/>
    <w:rsid w:val="00015DCB"/>
    <w:rsid w:val="00016134"/>
    <w:rsid w:val="00016504"/>
    <w:rsid w:val="0001678E"/>
    <w:rsid w:val="000168C8"/>
    <w:rsid w:val="000168D1"/>
    <w:rsid w:val="00016A8B"/>
    <w:rsid w:val="00016B56"/>
    <w:rsid w:val="00016C48"/>
    <w:rsid w:val="0001754C"/>
    <w:rsid w:val="000176A4"/>
    <w:rsid w:val="00017F62"/>
    <w:rsid w:val="000200C1"/>
    <w:rsid w:val="0002013F"/>
    <w:rsid w:val="00020175"/>
    <w:rsid w:val="000202CC"/>
    <w:rsid w:val="00020505"/>
    <w:rsid w:val="00020909"/>
    <w:rsid w:val="00020A25"/>
    <w:rsid w:val="00020E52"/>
    <w:rsid w:val="0002114B"/>
    <w:rsid w:val="000213B4"/>
    <w:rsid w:val="00021547"/>
    <w:rsid w:val="00021674"/>
    <w:rsid w:val="000219BF"/>
    <w:rsid w:val="00021D0A"/>
    <w:rsid w:val="00021F1B"/>
    <w:rsid w:val="00021FE8"/>
    <w:rsid w:val="00022204"/>
    <w:rsid w:val="000224E4"/>
    <w:rsid w:val="000227B5"/>
    <w:rsid w:val="00022EAD"/>
    <w:rsid w:val="00023125"/>
    <w:rsid w:val="00023130"/>
    <w:rsid w:val="000231F0"/>
    <w:rsid w:val="00023485"/>
    <w:rsid w:val="00023708"/>
    <w:rsid w:val="00023FB7"/>
    <w:rsid w:val="000248CA"/>
    <w:rsid w:val="00024B58"/>
    <w:rsid w:val="00024CEA"/>
    <w:rsid w:val="00024D36"/>
    <w:rsid w:val="00024DF3"/>
    <w:rsid w:val="00024DF8"/>
    <w:rsid w:val="00024EC5"/>
    <w:rsid w:val="000251A5"/>
    <w:rsid w:val="000251B8"/>
    <w:rsid w:val="00025301"/>
    <w:rsid w:val="0002577A"/>
    <w:rsid w:val="000257A9"/>
    <w:rsid w:val="000257AF"/>
    <w:rsid w:val="00025C3E"/>
    <w:rsid w:val="00026469"/>
    <w:rsid w:val="000264EC"/>
    <w:rsid w:val="00026BB7"/>
    <w:rsid w:val="0002732F"/>
    <w:rsid w:val="0002738A"/>
    <w:rsid w:val="00027624"/>
    <w:rsid w:val="000278F9"/>
    <w:rsid w:val="000279A9"/>
    <w:rsid w:val="00027CA6"/>
    <w:rsid w:val="00027CFA"/>
    <w:rsid w:val="00027D8F"/>
    <w:rsid w:val="00027E40"/>
    <w:rsid w:val="0003067C"/>
    <w:rsid w:val="00030866"/>
    <w:rsid w:val="00030A1B"/>
    <w:rsid w:val="00030EA9"/>
    <w:rsid w:val="00030F3D"/>
    <w:rsid w:val="00031463"/>
    <w:rsid w:val="00031560"/>
    <w:rsid w:val="00031E06"/>
    <w:rsid w:val="00032041"/>
    <w:rsid w:val="0003206F"/>
    <w:rsid w:val="000322BE"/>
    <w:rsid w:val="000324B6"/>
    <w:rsid w:val="00032767"/>
    <w:rsid w:val="00032986"/>
    <w:rsid w:val="00032B92"/>
    <w:rsid w:val="00032D81"/>
    <w:rsid w:val="00032D98"/>
    <w:rsid w:val="00032F98"/>
    <w:rsid w:val="000333A8"/>
    <w:rsid w:val="00033949"/>
    <w:rsid w:val="00033AB2"/>
    <w:rsid w:val="00033E2C"/>
    <w:rsid w:val="000343B5"/>
    <w:rsid w:val="0003446E"/>
    <w:rsid w:val="000347D4"/>
    <w:rsid w:val="00034FE4"/>
    <w:rsid w:val="0003502E"/>
    <w:rsid w:val="000353E9"/>
    <w:rsid w:val="0003583D"/>
    <w:rsid w:val="00035B5E"/>
    <w:rsid w:val="00035E6A"/>
    <w:rsid w:val="00035F79"/>
    <w:rsid w:val="0003622F"/>
    <w:rsid w:val="00036400"/>
    <w:rsid w:val="000365AA"/>
    <w:rsid w:val="000367DC"/>
    <w:rsid w:val="00036B39"/>
    <w:rsid w:val="00036C0A"/>
    <w:rsid w:val="00036ED0"/>
    <w:rsid w:val="000370E7"/>
    <w:rsid w:val="000371A9"/>
    <w:rsid w:val="000374B7"/>
    <w:rsid w:val="0003766D"/>
    <w:rsid w:val="000378A4"/>
    <w:rsid w:val="00040599"/>
    <w:rsid w:val="00040908"/>
    <w:rsid w:val="00040BCC"/>
    <w:rsid w:val="0004128E"/>
    <w:rsid w:val="00041327"/>
    <w:rsid w:val="000417B0"/>
    <w:rsid w:val="00041877"/>
    <w:rsid w:val="0004188A"/>
    <w:rsid w:val="00041B68"/>
    <w:rsid w:val="00041DD1"/>
    <w:rsid w:val="0004208F"/>
    <w:rsid w:val="0004212E"/>
    <w:rsid w:val="000421E6"/>
    <w:rsid w:val="00043214"/>
    <w:rsid w:val="00043367"/>
    <w:rsid w:val="000436C7"/>
    <w:rsid w:val="000436E4"/>
    <w:rsid w:val="0004387A"/>
    <w:rsid w:val="00043926"/>
    <w:rsid w:val="00043AA1"/>
    <w:rsid w:val="00043AA6"/>
    <w:rsid w:val="00043D44"/>
    <w:rsid w:val="00043DA7"/>
    <w:rsid w:val="00044353"/>
    <w:rsid w:val="00044358"/>
    <w:rsid w:val="000444EB"/>
    <w:rsid w:val="0004467A"/>
    <w:rsid w:val="0004470A"/>
    <w:rsid w:val="00044715"/>
    <w:rsid w:val="00044A26"/>
    <w:rsid w:val="0004530B"/>
    <w:rsid w:val="000455AD"/>
    <w:rsid w:val="00045A94"/>
    <w:rsid w:val="00045B7F"/>
    <w:rsid w:val="00045C1E"/>
    <w:rsid w:val="0004600B"/>
    <w:rsid w:val="000460C3"/>
    <w:rsid w:val="00046125"/>
    <w:rsid w:val="000463EC"/>
    <w:rsid w:val="000468FA"/>
    <w:rsid w:val="00046DB4"/>
    <w:rsid w:val="0004726C"/>
    <w:rsid w:val="000473A5"/>
    <w:rsid w:val="00047E7D"/>
    <w:rsid w:val="00047F62"/>
    <w:rsid w:val="000500B6"/>
    <w:rsid w:val="00050512"/>
    <w:rsid w:val="00050A11"/>
    <w:rsid w:val="00050A5B"/>
    <w:rsid w:val="00050A64"/>
    <w:rsid w:val="00050E43"/>
    <w:rsid w:val="00051129"/>
    <w:rsid w:val="000514AB"/>
    <w:rsid w:val="0005181B"/>
    <w:rsid w:val="000520BA"/>
    <w:rsid w:val="00052173"/>
    <w:rsid w:val="000521D8"/>
    <w:rsid w:val="00052461"/>
    <w:rsid w:val="00052505"/>
    <w:rsid w:val="0005261F"/>
    <w:rsid w:val="00052793"/>
    <w:rsid w:val="0005291E"/>
    <w:rsid w:val="00052B19"/>
    <w:rsid w:val="00052CFE"/>
    <w:rsid w:val="00052D2D"/>
    <w:rsid w:val="00053394"/>
    <w:rsid w:val="000534F4"/>
    <w:rsid w:val="0005398C"/>
    <w:rsid w:val="00053C9C"/>
    <w:rsid w:val="00053D0A"/>
    <w:rsid w:val="00053F65"/>
    <w:rsid w:val="00054027"/>
    <w:rsid w:val="000541BB"/>
    <w:rsid w:val="00054435"/>
    <w:rsid w:val="00054566"/>
    <w:rsid w:val="00054EA6"/>
    <w:rsid w:val="00054F6D"/>
    <w:rsid w:val="00054FCD"/>
    <w:rsid w:val="00055043"/>
    <w:rsid w:val="00055410"/>
    <w:rsid w:val="000557CD"/>
    <w:rsid w:val="000559AD"/>
    <w:rsid w:val="00055EDA"/>
    <w:rsid w:val="0005606A"/>
    <w:rsid w:val="00056D6C"/>
    <w:rsid w:val="000571D9"/>
    <w:rsid w:val="000579D0"/>
    <w:rsid w:val="00057A4F"/>
    <w:rsid w:val="00057BCB"/>
    <w:rsid w:val="00057D0A"/>
    <w:rsid w:val="00060796"/>
    <w:rsid w:val="00060D18"/>
    <w:rsid w:val="00060DAA"/>
    <w:rsid w:val="00061523"/>
    <w:rsid w:val="00061546"/>
    <w:rsid w:val="00061706"/>
    <w:rsid w:val="00061812"/>
    <w:rsid w:val="00061F61"/>
    <w:rsid w:val="00062137"/>
    <w:rsid w:val="000623E3"/>
    <w:rsid w:val="00062571"/>
    <w:rsid w:val="00062E54"/>
    <w:rsid w:val="00063A47"/>
    <w:rsid w:val="00063FD1"/>
    <w:rsid w:val="00064050"/>
    <w:rsid w:val="000646BA"/>
    <w:rsid w:val="00064BEE"/>
    <w:rsid w:val="00065792"/>
    <w:rsid w:val="00065946"/>
    <w:rsid w:val="00065A83"/>
    <w:rsid w:val="00065EF7"/>
    <w:rsid w:val="00065F61"/>
    <w:rsid w:val="000661FA"/>
    <w:rsid w:val="0006627B"/>
    <w:rsid w:val="0006638C"/>
    <w:rsid w:val="000663B5"/>
    <w:rsid w:val="0006640C"/>
    <w:rsid w:val="00066AAB"/>
    <w:rsid w:val="00066BE5"/>
    <w:rsid w:val="00066CDC"/>
    <w:rsid w:val="00067128"/>
    <w:rsid w:val="00067134"/>
    <w:rsid w:val="000673D2"/>
    <w:rsid w:val="00067676"/>
    <w:rsid w:val="00067908"/>
    <w:rsid w:val="00070094"/>
    <w:rsid w:val="00070304"/>
    <w:rsid w:val="000708AF"/>
    <w:rsid w:val="00070F68"/>
    <w:rsid w:val="00071318"/>
    <w:rsid w:val="00071415"/>
    <w:rsid w:val="0007213E"/>
    <w:rsid w:val="00072159"/>
    <w:rsid w:val="00072247"/>
    <w:rsid w:val="00072410"/>
    <w:rsid w:val="0007247A"/>
    <w:rsid w:val="0007267C"/>
    <w:rsid w:val="000726F1"/>
    <w:rsid w:val="00072700"/>
    <w:rsid w:val="00072937"/>
    <w:rsid w:val="00072973"/>
    <w:rsid w:val="000729BF"/>
    <w:rsid w:val="00072AD0"/>
    <w:rsid w:val="00072DE0"/>
    <w:rsid w:val="00072E50"/>
    <w:rsid w:val="00072E83"/>
    <w:rsid w:val="00072F34"/>
    <w:rsid w:val="00073209"/>
    <w:rsid w:val="00073320"/>
    <w:rsid w:val="00073801"/>
    <w:rsid w:val="00073851"/>
    <w:rsid w:val="00073AED"/>
    <w:rsid w:val="00073C0D"/>
    <w:rsid w:val="00073CBC"/>
    <w:rsid w:val="00073E22"/>
    <w:rsid w:val="00074012"/>
    <w:rsid w:val="00074228"/>
    <w:rsid w:val="00074431"/>
    <w:rsid w:val="00074542"/>
    <w:rsid w:val="000745A5"/>
    <w:rsid w:val="00074A84"/>
    <w:rsid w:val="00075203"/>
    <w:rsid w:val="000755D6"/>
    <w:rsid w:val="00075786"/>
    <w:rsid w:val="00075C9F"/>
    <w:rsid w:val="00075E9C"/>
    <w:rsid w:val="00075FDA"/>
    <w:rsid w:val="00076093"/>
    <w:rsid w:val="000761CA"/>
    <w:rsid w:val="000762D7"/>
    <w:rsid w:val="000763F9"/>
    <w:rsid w:val="00076FB8"/>
    <w:rsid w:val="0007734C"/>
    <w:rsid w:val="000774B5"/>
    <w:rsid w:val="000774B8"/>
    <w:rsid w:val="000775E1"/>
    <w:rsid w:val="0007785C"/>
    <w:rsid w:val="00077E2E"/>
    <w:rsid w:val="000803CB"/>
    <w:rsid w:val="000804E1"/>
    <w:rsid w:val="000806CE"/>
    <w:rsid w:val="00080956"/>
    <w:rsid w:val="000809F0"/>
    <w:rsid w:val="00080AC3"/>
    <w:rsid w:val="00080EE4"/>
    <w:rsid w:val="000810BC"/>
    <w:rsid w:val="0008120C"/>
    <w:rsid w:val="00081567"/>
    <w:rsid w:val="00081B59"/>
    <w:rsid w:val="00081C82"/>
    <w:rsid w:val="0008209B"/>
    <w:rsid w:val="00082308"/>
    <w:rsid w:val="0008242B"/>
    <w:rsid w:val="00082770"/>
    <w:rsid w:val="00082F0E"/>
    <w:rsid w:val="000832D2"/>
    <w:rsid w:val="000832E3"/>
    <w:rsid w:val="0008352D"/>
    <w:rsid w:val="00083571"/>
    <w:rsid w:val="000836D8"/>
    <w:rsid w:val="000836DD"/>
    <w:rsid w:val="00083808"/>
    <w:rsid w:val="00083864"/>
    <w:rsid w:val="00083954"/>
    <w:rsid w:val="00083E76"/>
    <w:rsid w:val="0008418C"/>
    <w:rsid w:val="00084577"/>
    <w:rsid w:val="000846AA"/>
    <w:rsid w:val="00084790"/>
    <w:rsid w:val="00084A40"/>
    <w:rsid w:val="00084DBD"/>
    <w:rsid w:val="00085088"/>
    <w:rsid w:val="00085221"/>
    <w:rsid w:val="0008542F"/>
    <w:rsid w:val="000854C2"/>
    <w:rsid w:val="00085824"/>
    <w:rsid w:val="00085B12"/>
    <w:rsid w:val="00085BE2"/>
    <w:rsid w:val="0008603E"/>
    <w:rsid w:val="0008613F"/>
    <w:rsid w:val="0008675C"/>
    <w:rsid w:val="0008688A"/>
    <w:rsid w:val="0008689F"/>
    <w:rsid w:val="000869FF"/>
    <w:rsid w:val="00086A24"/>
    <w:rsid w:val="00086D46"/>
    <w:rsid w:val="00086E9A"/>
    <w:rsid w:val="00086FBE"/>
    <w:rsid w:val="0008729A"/>
    <w:rsid w:val="00087450"/>
    <w:rsid w:val="000874E2"/>
    <w:rsid w:val="00087879"/>
    <w:rsid w:val="000879F4"/>
    <w:rsid w:val="00087CB5"/>
    <w:rsid w:val="00087D32"/>
    <w:rsid w:val="00087DD9"/>
    <w:rsid w:val="00087ECA"/>
    <w:rsid w:val="00087F51"/>
    <w:rsid w:val="00087FB4"/>
    <w:rsid w:val="00090228"/>
    <w:rsid w:val="0009034B"/>
    <w:rsid w:val="000906D7"/>
    <w:rsid w:val="00090937"/>
    <w:rsid w:val="00090A13"/>
    <w:rsid w:val="00090A91"/>
    <w:rsid w:val="00090BC0"/>
    <w:rsid w:val="00090D61"/>
    <w:rsid w:val="00090E68"/>
    <w:rsid w:val="0009177C"/>
    <w:rsid w:val="0009183F"/>
    <w:rsid w:val="000919EE"/>
    <w:rsid w:val="00091ADA"/>
    <w:rsid w:val="00091C16"/>
    <w:rsid w:val="00091E2C"/>
    <w:rsid w:val="00091E31"/>
    <w:rsid w:val="00092997"/>
    <w:rsid w:val="00092A38"/>
    <w:rsid w:val="00092DF8"/>
    <w:rsid w:val="00092E16"/>
    <w:rsid w:val="00093042"/>
    <w:rsid w:val="00093492"/>
    <w:rsid w:val="00093B94"/>
    <w:rsid w:val="00093F07"/>
    <w:rsid w:val="000948BF"/>
    <w:rsid w:val="000948DA"/>
    <w:rsid w:val="00094BAC"/>
    <w:rsid w:val="00094BDE"/>
    <w:rsid w:val="00094C73"/>
    <w:rsid w:val="00094D1C"/>
    <w:rsid w:val="00095568"/>
    <w:rsid w:val="00095684"/>
    <w:rsid w:val="000957C6"/>
    <w:rsid w:val="00095A11"/>
    <w:rsid w:val="00095DD3"/>
    <w:rsid w:val="00096756"/>
    <w:rsid w:val="00096EE3"/>
    <w:rsid w:val="000972E6"/>
    <w:rsid w:val="00097722"/>
    <w:rsid w:val="000977DD"/>
    <w:rsid w:val="0009791A"/>
    <w:rsid w:val="00097924"/>
    <w:rsid w:val="00097B49"/>
    <w:rsid w:val="00097CBB"/>
    <w:rsid w:val="00097FD3"/>
    <w:rsid w:val="000A0056"/>
    <w:rsid w:val="000A0245"/>
    <w:rsid w:val="000A07B3"/>
    <w:rsid w:val="000A0AFE"/>
    <w:rsid w:val="000A0EF4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2E0"/>
    <w:rsid w:val="000A23B9"/>
    <w:rsid w:val="000A2A97"/>
    <w:rsid w:val="000A2C5F"/>
    <w:rsid w:val="000A3010"/>
    <w:rsid w:val="000A35A6"/>
    <w:rsid w:val="000A361C"/>
    <w:rsid w:val="000A3C5B"/>
    <w:rsid w:val="000A4007"/>
    <w:rsid w:val="000A41D7"/>
    <w:rsid w:val="000A41DA"/>
    <w:rsid w:val="000A42DD"/>
    <w:rsid w:val="000A46D6"/>
    <w:rsid w:val="000A4852"/>
    <w:rsid w:val="000A497C"/>
    <w:rsid w:val="000A4A98"/>
    <w:rsid w:val="000A4C42"/>
    <w:rsid w:val="000A5178"/>
    <w:rsid w:val="000A5236"/>
    <w:rsid w:val="000A529D"/>
    <w:rsid w:val="000A5621"/>
    <w:rsid w:val="000A5B82"/>
    <w:rsid w:val="000A5ECB"/>
    <w:rsid w:val="000A64EC"/>
    <w:rsid w:val="000A6C5D"/>
    <w:rsid w:val="000A6FFF"/>
    <w:rsid w:val="000A739C"/>
    <w:rsid w:val="000A7754"/>
    <w:rsid w:val="000A7881"/>
    <w:rsid w:val="000A7903"/>
    <w:rsid w:val="000A7A59"/>
    <w:rsid w:val="000B032A"/>
    <w:rsid w:val="000B05F3"/>
    <w:rsid w:val="000B0674"/>
    <w:rsid w:val="000B069D"/>
    <w:rsid w:val="000B0741"/>
    <w:rsid w:val="000B08CB"/>
    <w:rsid w:val="000B0965"/>
    <w:rsid w:val="000B0B42"/>
    <w:rsid w:val="000B0E84"/>
    <w:rsid w:val="000B1261"/>
    <w:rsid w:val="000B12ED"/>
    <w:rsid w:val="000B12F5"/>
    <w:rsid w:val="000B168E"/>
    <w:rsid w:val="000B1AE0"/>
    <w:rsid w:val="000B1BE2"/>
    <w:rsid w:val="000B1DC7"/>
    <w:rsid w:val="000B1E58"/>
    <w:rsid w:val="000B20CA"/>
    <w:rsid w:val="000B2209"/>
    <w:rsid w:val="000B24D5"/>
    <w:rsid w:val="000B25A1"/>
    <w:rsid w:val="000B2C26"/>
    <w:rsid w:val="000B2D4E"/>
    <w:rsid w:val="000B2EB9"/>
    <w:rsid w:val="000B2F16"/>
    <w:rsid w:val="000B31C8"/>
    <w:rsid w:val="000B32B2"/>
    <w:rsid w:val="000B33E8"/>
    <w:rsid w:val="000B3593"/>
    <w:rsid w:val="000B39CB"/>
    <w:rsid w:val="000B3CE6"/>
    <w:rsid w:val="000B3E2E"/>
    <w:rsid w:val="000B3E73"/>
    <w:rsid w:val="000B3F05"/>
    <w:rsid w:val="000B408A"/>
    <w:rsid w:val="000B40EF"/>
    <w:rsid w:val="000B437C"/>
    <w:rsid w:val="000B4E74"/>
    <w:rsid w:val="000B50D7"/>
    <w:rsid w:val="000B50FC"/>
    <w:rsid w:val="000B51B2"/>
    <w:rsid w:val="000B51C1"/>
    <w:rsid w:val="000B5223"/>
    <w:rsid w:val="000B52BE"/>
    <w:rsid w:val="000B5465"/>
    <w:rsid w:val="000B597C"/>
    <w:rsid w:val="000B6C7A"/>
    <w:rsid w:val="000B707C"/>
    <w:rsid w:val="000B71E2"/>
    <w:rsid w:val="000B733E"/>
    <w:rsid w:val="000B779E"/>
    <w:rsid w:val="000B7A95"/>
    <w:rsid w:val="000B7B3B"/>
    <w:rsid w:val="000C0318"/>
    <w:rsid w:val="000C05E9"/>
    <w:rsid w:val="000C08E2"/>
    <w:rsid w:val="000C0942"/>
    <w:rsid w:val="000C0A13"/>
    <w:rsid w:val="000C0F26"/>
    <w:rsid w:val="000C1050"/>
    <w:rsid w:val="000C15B2"/>
    <w:rsid w:val="000C16B6"/>
    <w:rsid w:val="000C1897"/>
    <w:rsid w:val="000C1987"/>
    <w:rsid w:val="000C1F5A"/>
    <w:rsid w:val="000C1F68"/>
    <w:rsid w:val="000C21F5"/>
    <w:rsid w:val="000C261F"/>
    <w:rsid w:val="000C2DE9"/>
    <w:rsid w:val="000C31FE"/>
    <w:rsid w:val="000C35B0"/>
    <w:rsid w:val="000C3743"/>
    <w:rsid w:val="000C3D75"/>
    <w:rsid w:val="000C4132"/>
    <w:rsid w:val="000C444E"/>
    <w:rsid w:val="000C44BA"/>
    <w:rsid w:val="000C501D"/>
    <w:rsid w:val="000C509B"/>
    <w:rsid w:val="000C55F0"/>
    <w:rsid w:val="000C562A"/>
    <w:rsid w:val="000C57D6"/>
    <w:rsid w:val="000C595C"/>
    <w:rsid w:val="000C5DE9"/>
    <w:rsid w:val="000C5E89"/>
    <w:rsid w:val="000C611F"/>
    <w:rsid w:val="000C636D"/>
    <w:rsid w:val="000C643C"/>
    <w:rsid w:val="000C68F8"/>
    <w:rsid w:val="000C6977"/>
    <w:rsid w:val="000C6A39"/>
    <w:rsid w:val="000C6B14"/>
    <w:rsid w:val="000C6D53"/>
    <w:rsid w:val="000C6F1A"/>
    <w:rsid w:val="000C6FAE"/>
    <w:rsid w:val="000C6FF8"/>
    <w:rsid w:val="000C7334"/>
    <w:rsid w:val="000C73D3"/>
    <w:rsid w:val="000C7FFB"/>
    <w:rsid w:val="000D0142"/>
    <w:rsid w:val="000D0D26"/>
    <w:rsid w:val="000D0F31"/>
    <w:rsid w:val="000D1390"/>
    <w:rsid w:val="000D1406"/>
    <w:rsid w:val="000D141A"/>
    <w:rsid w:val="000D173B"/>
    <w:rsid w:val="000D1A0F"/>
    <w:rsid w:val="000D1A3C"/>
    <w:rsid w:val="000D1B6E"/>
    <w:rsid w:val="000D202C"/>
    <w:rsid w:val="000D2213"/>
    <w:rsid w:val="000D236E"/>
    <w:rsid w:val="000D23EF"/>
    <w:rsid w:val="000D2479"/>
    <w:rsid w:val="000D259A"/>
    <w:rsid w:val="000D2C42"/>
    <w:rsid w:val="000D2C92"/>
    <w:rsid w:val="000D2E24"/>
    <w:rsid w:val="000D331A"/>
    <w:rsid w:val="000D33B8"/>
    <w:rsid w:val="000D3A60"/>
    <w:rsid w:val="000D3CA9"/>
    <w:rsid w:val="000D3D6B"/>
    <w:rsid w:val="000D3DD1"/>
    <w:rsid w:val="000D4163"/>
    <w:rsid w:val="000D5129"/>
    <w:rsid w:val="000D524A"/>
    <w:rsid w:val="000D596D"/>
    <w:rsid w:val="000D5A37"/>
    <w:rsid w:val="000D5ABE"/>
    <w:rsid w:val="000D666F"/>
    <w:rsid w:val="000D67FB"/>
    <w:rsid w:val="000D69BB"/>
    <w:rsid w:val="000D6A77"/>
    <w:rsid w:val="000D6C95"/>
    <w:rsid w:val="000D6F19"/>
    <w:rsid w:val="000D7119"/>
    <w:rsid w:val="000D747E"/>
    <w:rsid w:val="000D7915"/>
    <w:rsid w:val="000D7937"/>
    <w:rsid w:val="000D7A49"/>
    <w:rsid w:val="000D7D57"/>
    <w:rsid w:val="000D7DAA"/>
    <w:rsid w:val="000D7DEE"/>
    <w:rsid w:val="000D7E24"/>
    <w:rsid w:val="000D7E4E"/>
    <w:rsid w:val="000E009D"/>
    <w:rsid w:val="000E0401"/>
    <w:rsid w:val="000E08A2"/>
    <w:rsid w:val="000E08DA"/>
    <w:rsid w:val="000E0C9B"/>
    <w:rsid w:val="000E0D4C"/>
    <w:rsid w:val="000E0ED2"/>
    <w:rsid w:val="000E1094"/>
    <w:rsid w:val="000E11BA"/>
    <w:rsid w:val="000E12FF"/>
    <w:rsid w:val="000E1385"/>
    <w:rsid w:val="000E146E"/>
    <w:rsid w:val="000E17A1"/>
    <w:rsid w:val="000E2038"/>
    <w:rsid w:val="000E2A2D"/>
    <w:rsid w:val="000E3196"/>
    <w:rsid w:val="000E31FA"/>
    <w:rsid w:val="000E3AC9"/>
    <w:rsid w:val="000E3B63"/>
    <w:rsid w:val="000E3CC7"/>
    <w:rsid w:val="000E3CFD"/>
    <w:rsid w:val="000E3F22"/>
    <w:rsid w:val="000E4032"/>
    <w:rsid w:val="000E4225"/>
    <w:rsid w:val="000E4952"/>
    <w:rsid w:val="000E498E"/>
    <w:rsid w:val="000E4ADE"/>
    <w:rsid w:val="000E4CF6"/>
    <w:rsid w:val="000E4D86"/>
    <w:rsid w:val="000E4EB7"/>
    <w:rsid w:val="000E4F78"/>
    <w:rsid w:val="000E5229"/>
    <w:rsid w:val="000E5457"/>
    <w:rsid w:val="000E5796"/>
    <w:rsid w:val="000E58B5"/>
    <w:rsid w:val="000E59A4"/>
    <w:rsid w:val="000E6171"/>
    <w:rsid w:val="000E63CD"/>
    <w:rsid w:val="000E64B2"/>
    <w:rsid w:val="000E660E"/>
    <w:rsid w:val="000E6610"/>
    <w:rsid w:val="000E676B"/>
    <w:rsid w:val="000E6790"/>
    <w:rsid w:val="000E67E8"/>
    <w:rsid w:val="000E6AB0"/>
    <w:rsid w:val="000E6AC5"/>
    <w:rsid w:val="000E6E18"/>
    <w:rsid w:val="000E6F7B"/>
    <w:rsid w:val="000E77DC"/>
    <w:rsid w:val="000E7BD8"/>
    <w:rsid w:val="000E7EBE"/>
    <w:rsid w:val="000E7F3F"/>
    <w:rsid w:val="000F0116"/>
    <w:rsid w:val="000F0765"/>
    <w:rsid w:val="000F08F1"/>
    <w:rsid w:val="000F099D"/>
    <w:rsid w:val="000F0A76"/>
    <w:rsid w:val="000F0B9B"/>
    <w:rsid w:val="000F0D47"/>
    <w:rsid w:val="000F118D"/>
    <w:rsid w:val="000F13B8"/>
    <w:rsid w:val="000F1414"/>
    <w:rsid w:val="000F163F"/>
    <w:rsid w:val="000F1681"/>
    <w:rsid w:val="000F1DA5"/>
    <w:rsid w:val="000F1FAD"/>
    <w:rsid w:val="000F1FF4"/>
    <w:rsid w:val="000F2103"/>
    <w:rsid w:val="000F219C"/>
    <w:rsid w:val="000F2317"/>
    <w:rsid w:val="000F2780"/>
    <w:rsid w:val="000F2F29"/>
    <w:rsid w:val="000F2F7D"/>
    <w:rsid w:val="000F33FE"/>
    <w:rsid w:val="000F361D"/>
    <w:rsid w:val="000F3657"/>
    <w:rsid w:val="000F381A"/>
    <w:rsid w:val="000F3A7E"/>
    <w:rsid w:val="000F3EBC"/>
    <w:rsid w:val="000F3F3E"/>
    <w:rsid w:val="000F44E7"/>
    <w:rsid w:val="000F44F3"/>
    <w:rsid w:val="000F4526"/>
    <w:rsid w:val="000F4B00"/>
    <w:rsid w:val="000F4CDD"/>
    <w:rsid w:val="000F4F54"/>
    <w:rsid w:val="000F54C8"/>
    <w:rsid w:val="000F5E0E"/>
    <w:rsid w:val="000F605F"/>
    <w:rsid w:val="000F6507"/>
    <w:rsid w:val="000F69CC"/>
    <w:rsid w:val="000F6A2F"/>
    <w:rsid w:val="000F6A53"/>
    <w:rsid w:val="000F6ADB"/>
    <w:rsid w:val="000F6B8D"/>
    <w:rsid w:val="000F6D28"/>
    <w:rsid w:val="000F723C"/>
    <w:rsid w:val="000F7D34"/>
    <w:rsid w:val="000F7D59"/>
    <w:rsid w:val="000F7F4F"/>
    <w:rsid w:val="00100125"/>
    <w:rsid w:val="00100259"/>
    <w:rsid w:val="001006A0"/>
    <w:rsid w:val="00100B02"/>
    <w:rsid w:val="00100C0A"/>
    <w:rsid w:val="00100EE1"/>
    <w:rsid w:val="00101267"/>
    <w:rsid w:val="00101302"/>
    <w:rsid w:val="00101413"/>
    <w:rsid w:val="00101563"/>
    <w:rsid w:val="00101981"/>
    <w:rsid w:val="00101ADE"/>
    <w:rsid w:val="00101CEB"/>
    <w:rsid w:val="0010217A"/>
    <w:rsid w:val="00102342"/>
    <w:rsid w:val="00102531"/>
    <w:rsid w:val="00102771"/>
    <w:rsid w:val="001028F7"/>
    <w:rsid w:val="00102CCC"/>
    <w:rsid w:val="00102DDF"/>
    <w:rsid w:val="0010305E"/>
    <w:rsid w:val="0010357D"/>
    <w:rsid w:val="001036FC"/>
    <w:rsid w:val="00103AAB"/>
    <w:rsid w:val="00104648"/>
    <w:rsid w:val="00104C66"/>
    <w:rsid w:val="00104DAB"/>
    <w:rsid w:val="00104E53"/>
    <w:rsid w:val="0010517D"/>
    <w:rsid w:val="001051B7"/>
    <w:rsid w:val="00105390"/>
    <w:rsid w:val="0010547D"/>
    <w:rsid w:val="001057BF"/>
    <w:rsid w:val="00105B3F"/>
    <w:rsid w:val="00105C5D"/>
    <w:rsid w:val="00105FD4"/>
    <w:rsid w:val="00106245"/>
    <w:rsid w:val="001062FA"/>
    <w:rsid w:val="001065A8"/>
    <w:rsid w:val="0010694C"/>
    <w:rsid w:val="00106C28"/>
    <w:rsid w:val="00106C4A"/>
    <w:rsid w:val="00106EAF"/>
    <w:rsid w:val="001073A3"/>
    <w:rsid w:val="001077A8"/>
    <w:rsid w:val="00107C2C"/>
    <w:rsid w:val="00107C52"/>
    <w:rsid w:val="00107DBE"/>
    <w:rsid w:val="0011093C"/>
    <w:rsid w:val="0011097D"/>
    <w:rsid w:val="001109F7"/>
    <w:rsid w:val="00110AAB"/>
    <w:rsid w:val="00110D6E"/>
    <w:rsid w:val="00111169"/>
    <w:rsid w:val="001115B9"/>
    <w:rsid w:val="001117B4"/>
    <w:rsid w:val="00111FB2"/>
    <w:rsid w:val="00112076"/>
    <w:rsid w:val="001121C6"/>
    <w:rsid w:val="001123ED"/>
    <w:rsid w:val="001123F5"/>
    <w:rsid w:val="00112615"/>
    <w:rsid w:val="001129CD"/>
    <w:rsid w:val="00112AAE"/>
    <w:rsid w:val="001130B4"/>
    <w:rsid w:val="00113714"/>
    <w:rsid w:val="00113D14"/>
    <w:rsid w:val="00113E1E"/>
    <w:rsid w:val="001141C7"/>
    <w:rsid w:val="001143F9"/>
    <w:rsid w:val="0011489D"/>
    <w:rsid w:val="001148F9"/>
    <w:rsid w:val="00114C9A"/>
    <w:rsid w:val="00114CD4"/>
    <w:rsid w:val="00114D27"/>
    <w:rsid w:val="00114EC6"/>
    <w:rsid w:val="00115211"/>
    <w:rsid w:val="00115332"/>
    <w:rsid w:val="0011599E"/>
    <w:rsid w:val="0011643C"/>
    <w:rsid w:val="001165B9"/>
    <w:rsid w:val="001166CD"/>
    <w:rsid w:val="0011676B"/>
    <w:rsid w:val="001169DC"/>
    <w:rsid w:val="00116ECA"/>
    <w:rsid w:val="00116F13"/>
    <w:rsid w:val="00117077"/>
    <w:rsid w:val="00117113"/>
    <w:rsid w:val="001171EB"/>
    <w:rsid w:val="001173ED"/>
    <w:rsid w:val="00117C72"/>
    <w:rsid w:val="00117EAA"/>
    <w:rsid w:val="00117FEE"/>
    <w:rsid w:val="001202C1"/>
    <w:rsid w:val="001203BF"/>
    <w:rsid w:val="0012074D"/>
    <w:rsid w:val="00120C4F"/>
    <w:rsid w:val="00120D17"/>
    <w:rsid w:val="00121268"/>
    <w:rsid w:val="00121A6B"/>
    <w:rsid w:val="00121BA4"/>
    <w:rsid w:val="00121BC8"/>
    <w:rsid w:val="00121E1C"/>
    <w:rsid w:val="00121EAA"/>
    <w:rsid w:val="00122217"/>
    <w:rsid w:val="0012241E"/>
    <w:rsid w:val="0012255E"/>
    <w:rsid w:val="001226B7"/>
    <w:rsid w:val="00122BB7"/>
    <w:rsid w:val="001235D6"/>
    <w:rsid w:val="0012374A"/>
    <w:rsid w:val="00123880"/>
    <w:rsid w:val="001238E7"/>
    <w:rsid w:val="00123BDF"/>
    <w:rsid w:val="00123D73"/>
    <w:rsid w:val="00123F6B"/>
    <w:rsid w:val="00124498"/>
    <w:rsid w:val="001244EC"/>
    <w:rsid w:val="00124A2C"/>
    <w:rsid w:val="00124CED"/>
    <w:rsid w:val="00124F76"/>
    <w:rsid w:val="00125437"/>
    <w:rsid w:val="00125534"/>
    <w:rsid w:val="00125707"/>
    <w:rsid w:val="00125718"/>
    <w:rsid w:val="00125A0B"/>
    <w:rsid w:val="00125A6D"/>
    <w:rsid w:val="00125F71"/>
    <w:rsid w:val="0012666E"/>
    <w:rsid w:val="001269DF"/>
    <w:rsid w:val="00126D84"/>
    <w:rsid w:val="00126FE7"/>
    <w:rsid w:val="00127000"/>
    <w:rsid w:val="00127004"/>
    <w:rsid w:val="001277CA"/>
    <w:rsid w:val="00127A10"/>
    <w:rsid w:val="00127CBB"/>
    <w:rsid w:val="00127D50"/>
    <w:rsid w:val="001300FD"/>
    <w:rsid w:val="00130267"/>
    <w:rsid w:val="001303E9"/>
    <w:rsid w:val="001304F2"/>
    <w:rsid w:val="00130749"/>
    <w:rsid w:val="00130A35"/>
    <w:rsid w:val="00130A88"/>
    <w:rsid w:val="00130E36"/>
    <w:rsid w:val="00130E9B"/>
    <w:rsid w:val="00130F90"/>
    <w:rsid w:val="0013109E"/>
    <w:rsid w:val="001312C8"/>
    <w:rsid w:val="001312DF"/>
    <w:rsid w:val="00131379"/>
    <w:rsid w:val="001314DF"/>
    <w:rsid w:val="0013163B"/>
    <w:rsid w:val="001319B7"/>
    <w:rsid w:val="00131EDE"/>
    <w:rsid w:val="00131FD2"/>
    <w:rsid w:val="00132847"/>
    <w:rsid w:val="001328BE"/>
    <w:rsid w:val="00132D86"/>
    <w:rsid w:val="00132DD1"/>
    <w:rsid w:val="00133208"/>
    <w:rsid w:val="0013322B"/>
    <w:rsid w:val="001333CA"/>
    <w:rsid w:val="0013345E"/>
    <w:rsid w:val="001334F8"/>
    <w:rsid w:val="001335FA"/>
    <w:rsid w:val="00133690"/>
    <w:rsid w:val="001336D2"/>
    <w:rsid w:val="00133BDE"/>
    <w:rsid w:val="00133E6D"/>
    <w:rsid w:val="00134092"/>
    <w:rsid w:val="00134218"/>
    <w:rsid w:val="001345EA"/>
    <w:rsid w:val="001348B6"/>
    <w:rsid w:val="0013561F"/>
    <w:rsid w:val="0013617B"/>
    <w:rsid w:val="00136778"/>
    <w:rsid w:val="0013692D"/>
    <w:rsid w:val="00136C73"/>
    <w:rsid w:val="001373A1"/>
    <w:rsid w:val="00137795"/>
    <w:rsid w:val="001377ED"/>
    <w:rsid w:val="00137A08"/>
    <w:rsid w:val="00137E63"/>
    <w:rsid w:val="00140398"/>
    <w:rsid w:val="00140865"/>
    <w:rsid w:val="00140C55"/>
    <w:rsid w:val="00140D3E"/>
    <w:rsid w:val="00140D54"/>
    <w:rsid w:val="00140DD3"/>
    <w:rsid w:val="00140DE3"/>
    <w:rsid w:val="00140E22"/>
    <w:rsid w:val="00141316"/>
    <w:rsid w:val="0014162A"/>
    <w:rsid w:val="001418A4"/>
    <w:rsid w:val="0014197E"/>
    <w:rsid w:val="00141EE1"/>
    <w:rsid w:val="001422CB"/>
    <w:rsid w:val="00142B54"/>
    <w:rsid w:val="001433C3"/>
    <w:rsid w:val="001439C8"/>
    <w:rsid w:val="00143A46"/>
    <w:rsid w:val="00143B63"/>
    <w:rsid w:val="00143D43"/>
    <w:rsid w:val="00143FF2"/>
    <w:rsid w:val="001444E5"/>
    <w:rsid w:val="0014464B"/>
    <w:rsid w:val="0014468A"/>
    <w:rsid w:val="001446C6"/>
    <w:rsid w:val="00144863"/>
    <w:rsid w:val="001449AF"/>
    <w:rsid w:val="00144A76"/>
    <w:rsid w:val="00144B59"/>
    <w:rsid w:val="00144C4A"/>
    <w:rsid w:val="00144CEE"/>
    <w:rsid w:val="00144D64"/>
    <w:rsid w:val="00145054"/>
    <w:rsid w:val="00145070"/>
    <w:rsid w:val="00145106"/>
    <w:rsid w:val="0014521D"/>
    <w:rsid w:val="00145335"/>
    <w:rsid w:val="001453F3"/>
    <w:rsid w:val="0014561A"/>
    <w:rsid w:val="00145798"/>
    <w:rsid w:val="0014580B"/>
    <w:rsid w:val="0014590F"/>
    <w:rsid w:val="00145E4A"/>
    <w:rsid w:val="001461B8"/>
    <w:rsid w:val="001468DB"/>
    <w:rsid w:val="00146923"/>
    <w:rsid w:val="00146C07"/>
    <w:rsid w:val="00146E18"/>
    <w:rsid w:val="00146F5C"/>
    <w:rsid w:val="00146F97"/>
    <w:rsid w:val="00147103"/>
    <w:rsid w:val="00147173"/>
    <w:rsid w:val="00147174"/>
    <w:rsid w:val="00147356"/>
    <w:rsid w:val="001473ED"/>
    <w:rsid w:val="0014747C"/>
    <w:rsid w:val="00147583"/>
    <w:rsid w:val="001475B5"/>
    <w:rsid w:val="00147973"/>
    <w:rsid w:val="001479A2"/>
    <w:rsid w:val="001479B2"/>
    <w:rsid w:val="00147A6A"/>
    <w:rsid w:val="00147B3A"/>
    <w:rsid w:val="00147C92"/>
    <w:rsid w:val="00147D1E"/>
    <w:rsid w:val="00147D59"/>
    <w:rsid w:val="001502DF"/>
    <w:rsid w:val="001506BE"/>
    <w:rsid w:val="00150C43"/>
    <w:rsid w:val="00150E0D"/>
    <w:rsid w:val="00151097"/>
    <w:rsid w:val="00151174"/>
    <w:rsid w:val="00151272"/>
    <w:rsid w:val="0015165C"/>
    <w:rsid w:val="001518F7"/>
    <w:rsid w:val="001519B3"/>
    <w:rsid w:val="00152055"/>
    <w:rsid w:val="0015230B"/>
    <w:rsid w:val="001523A6"/>
    <w:rsid w:val="001524B2"/>
    <w:rsid w:val="001527A7"/>
    <w:rsid w:val="00152A96"/>
    <w:rsid w:val="00152D1A"/>
    <w:rsid w:val="0015347F"/>
    <w:rsid w:val="001534D2"/>
    <w:rsid w:val="00153CA1"/>
    <w:rsid w:val="00153D1D"/>
    <w:rsid w:val="00154225"/>
    <w:rsid w:val="0015422B"/>
    <w:rsid w:val="001543FE"/>
    <w:rsid w:val="00154764"/>
    <w:rsid w:val="001549E6"/>
    <w:rsid w:val="00154A7B"/>
    <w:rsid w:val="00154C21"/>
    <w:rsid w:val="0015568F"/>
    <w:rsid w:val="001557E3"/>
    <w:rsid w:val="0015585F"/>
    <w:rsid w:val="00155A6A"/>
    <w:rsid w:val="00155B13"/>
    <w:rsid w:val="00155D26"/>
    <w:rsid w:val="00155D5B"/>
    <w:rsid w:val="00155FD8"/>
    <w:rsid w:val="001561E2"/>
    <w:rsid w:val="00156AC3"/>
    <w:rsid w:val="00156CC5"/>
    <w:rsid w:val="00156FB3"/>
    <w:rsid w:val="00157671"/>
    <w:rsid w:val="00157921"/>
    <w:rsid w:val="00157CA1"/>
    <w:rsid w:val="00157DAB"/>
    <w:rsid w:val="001602D5"/>
    <w:rsid w:val="0016033C"/>
    <w:rsid w:val="00160AD2"/>
    <w:rsid w:val="00160B6F"/>
    <w:rsid w:val="00160CCC"/>
    <w:rsid w:val="00161169"/>
    <w:rsid w:val="00161964"/>
    <w:rsid w:val="00161CD2"/>
    <w:rsid w:val="001620FA"/>
    <w:rsid w:val="00162380"/>
    <w:rsid w:val="00162560"/>
    <w:rsid w:val="001625EB"/>
    <w:rsid w:val="00162624"/>
    <w:rsid w:val="00162678"/>
    <w:rsid w:val="00162908"/>
    <w:rsid w:val="00162B4B"/>
    <w:rsid w:val="00162E31"/>
    <w:rsid w:val="00163039"/>
    <w:rsid w:val="001631FA"/>
    <w:rsid w:val="0016321C"/>
    <w:rsid w:val="0016341F"/>
    <w:rsid w:val="0016360E"/>
    <w:rsid w:val="001636BC"/>
    <w:rsid w:val="001637DB"/>
    <w:rsid w:val="00163802"/>
    <w:rsid w:val="001638AD"/>
    <w:rsid w:val="00163A1A"/>
    <w:rsid w:val="00163BB9"/>
    <w:rsid w:val="00163CE9"/>
    <w:rsid w:val="00163FA2"/>
    <w:rsid w:val="001642EE"/>
    <w:rsid w:val="00164A4A"/>
    <w:rsid w:val="00164A6F"/>
    <w:rsid w:val="00164C6A"/>
    <w:rsid w:val="00164CB6"/>
    <w:rsid w:val="00164D16"/>
    <w:rsid w:val="00164F8E"/>
    <w:rsid w:val="001651C1"/>
    <w:rsid w:val="00165441"/>
    <w:rsid w:val="0016546D"/>
    <w:rsid w:val="001655EC"/>
    <w:rsid w:val="0016560D"/>
    <w:rsid w:val="0016567B"/>
    <w:rsid w:val="0016577E"/>
    <w:rsid w:val="00165A45"/>
    <w:rsid w:val="00165C85"/>
    <w:rsid w:val="00165DC0"/>
    <w:rsid w:val="00166735"/>
    <w:rsid w:val="001667E6"/>
    <w:rsid w:val="0016681B"/>
    <w:rsid w:val="00166955"/>
    <w:rsid w:val="00166A21"/>
    <w:rsid w:val="00166B99"/>
    <w:rsid w:val="00166DD5"/>
    <w:rsid w:val="00166E95"/>
    <w:rsid w:val="0016705B"/>
    <w:rsid w:val="00167103"/>
    <w:rsid w:val="001671BF"/>
    <w:rsid w:val="00167605"/>
    <w:rsid w:val="00167661"/>
    <w:rsid w:val="0016794C"/>
    <w:rsid w:val="00167AC5"/>
    <w:rsid w:val="00167B0B"/>
    <w:rsid w:val="00167C71"/>
    <w:rsid w:val="00167CE4"/>
    <w:rsid w:val="00167DC7"/>
    <w:rsid w:val="00167DF4"/>
    <w:rsid w:val="00167FA6"/>
    <w:rsid w:val="00170121"/>
    <w:rsid w:val="00170191"/>
    <w:rsid w:val="00170899"/>
    <w:rsid w:val="00170952"/>
    <w:rsid w:val="00171036"/>
    <w:rsid w:val="001713A3"/>
    <w:rsid w:val="001714BA"/>
    <w:rsid w:val="001718B4"/>
    <w:rsid w:val="001718E7"/>
    <w:rsid w:val="00171968"/>
    <w:rsid w:val="00172002"/>
    <w:rsid w:val="001721A7"/>
    <w:rsid w:val="0017225C"/>
    <w:rsid w:val="00172917"/>
    <w:rsid w:val="0017292D"/>
    <w:rsid w:val="00172D36"/>
    <w:rsid w:val="00172D71"/>
    <w:rsid w:val="00172E0B"/>
    <w:rsid w:val="00172EBE"/>
    <w:rsid w:val="00173228"/>
    <w:rsid w:val="00174446"/>
    <w:rsid w:val="0017464C"/>
    <w:rsid w:val="001749A8"/>
    <w:rsid w:val="00174BD1"/>
    <w:rsid w:val="00174F3B"/>
    <w:rsid w:val="00174FFC"/>
    <w:rsid w:val="0017500A"/>
    <w:rsid w:val="001753A1"/>
    <w:rsid w:val="00175462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402"/>
    <w:rsid w:val="00176492"/>
    <w:rsid w:val="00176674"/>
    <w:rsid w:val="001766EF"/>
    <w:rsid w:val="0017674B"/>
    <w:rsid w:val="001769FF"/>
    <w:rsid w:val="00176BA5"/>
    <w:rsid w:val="001775BA"/>
    <w:rsid w:val="0017794D"/>
    <w:rsid w:val="00177B1B"/>
    <w:rsid w:val="00177C34"/>
    <w:rsid w:val="0018026B"/>
    <w:rsid w:val="0018062E"/>
    <w:rsid w:val="00180815"/>
    <w:rsid w:val="00180856"/>
    <w:rsid w:val="0018097C"/>
    <w:rsid w:val="00180B41"/>
    <w:rsid w:val="00180BB1"/>
    <w:rsid w:val="00180C2A"/>
    <w:rsid w:val="00180E0A"/>
    <w:rsid w:val="00180EAF"/>
    <w:rsid w:val="00180EBB"/>
    <w:rsid w:val="00181771"/>
    <w:rsid w:val="001819B9"/>
    <w:rsid w:val="00181B82"/>
    <w:rsid w:val="00181BBF"/>
    <w:rsid w:val="00181F48"/>
    <w:rsid w:val="001821E1"/>
    <w:rsid w:val="0018245D"/>
    <w:rsid w:val="00182549"/>
    <w:rsid w:val="0018255D"/>
    <w:rsid w:val="00182813"/>
    <w:rsid w:val="001829A2"/>
    <w:rsid w:val="00182A6B"/>
    <w:rsid w:val="00182BED"/>
    <w:rsid w:val="00182DCA"/>
    <w:rsid w:val="001831DD"/>
    <w:rsid w:val="0018322D"/>
    <w:rsid w:val="00183676"/>
    <w:rsid w:val="001836E3"/>
    <w:rsid w:val="00183D33"/>
    <w:rsid w:val="001841CC"/>
    <w:rsid w:val="00184280"/>
    <w:rsid w:val="0018429D"/>
    <w:rsid w:val="001843B0"/>
    <w:rsid w:val="00184FE9"/>
    <w:rsid w:val="00185232"/>
    <w:rsid w:val="001852C8"/>
    <w:rsid w:val="00185752"/>
    <w:rsid w:val="00185ACD"/>
    <w:rsid w:val="00185E8E"/>
    <w:rsid w:val="0018665B"/>
    <w:rsid w:val="00187196"/>
    <w:rsid w:val="00187224"/>
    <w:rsid w:val="0018756C"/>
    <w:rsid w:val="001877A1"/>
    <w:rsid w:val="00187B54"/>
    <w:rsid w:val="00187D3B"/>
    <w:rsid w:val="00187D95"/>
    <w:rsid w:val="00187E18"/>
    <w:rsid w:val="00187E27"/>
    <w:rsid w:val="00187F5A"/>
    <w:rsid w:val="001902A3"/>
    <w:rsid w:val="00190346"/>
    <w:rsid w:val="00190487"/>
    <w:rsid w:val="001904EB"/>
    <w:rsid w:val="0019078C"/>
    <w:rsid w:val="00190878"/>
    <w:rsid w:val="001911B4"/>
    <w:rsid w:val="001912F2"/>
    <w:rsid w:val="0019158C"/>
    <w:rsid w:val="00191AF2"/>
    <w:rsid w:val="00192881"/>
    <w:rsid w:val="00192949"/>
    <w:rsid w:val="00192D69"/>
    <w:rsid w:val="00192F12"/>
    <w:rsid w:val="00193113"/>
    <w:rsid w:val="001934B1"/>
    <w:rsid w:val="001937BF"/>
    <w:rsid w:val="001937C2"/>
    <w:rsid w:val="00193837"/>
    <w:rsid w:val="00193D50"/>
    <w:rsid w:val="00194056"/>
    <w:rsid w:val="00194312"/>
    <w:rsid w:val="00194700"/>
    <w:rsid w:val="00195088"/>
    <w:rsid w:val="00195104"/>
    <w:rsid w:val="00195A4F"/>
    <w:rsid w:val="00195CA4"/>
    <w:rsid w:val="00195E06"/>
    <w:rsid w:val="00195F98"/>
    <w:rsid w:val="00196623"/>
    <w:rsid w:val="001966D0"/>
    <w:rsid w:val="00196803"/>
    <w:rsid w:val="001968EF"/>
    <w:rsid w:val="00196A3E"/>
    <w:rsid w:val="00197445"/>
    <w:rsid w:val="001975FD"/>
    <w:rsid w:val="00197699"/>
    <w:rsid w:val="001976AC"/>
    <w:rsid w:val="00197747"/>
    <w:rsid w:val="00197E2A"/>
    <w:rsid w:val="00197E8F"/>
    <w:rsid w:val="00197FF9"/>
    <w:rsid w:val="001A002E"/>
    <w:rsid w:val="001A0094"/>
    <w:rsid w:val="001A0B1C"/>
    <w:rsid w:val="001A0D56"/>
    <w:rsid w:val="001A0EB7"/>
    <w:rsid w:val="001A10E1"/>
    <w:rsid w:val="001A122D"/>
    <w:rsid w:val="001A13B3"/>
    <w:rsid w:val="001A163E"/>
    <w:rsid w:val="001A1FD3"/>
    <w:rsid w:val="001A25BC"/>
    <w:rsid w:val="001A290F"/>
    <w:rsid w:val="001A2A5A"/>
    <w:rsid w:val="001A2E8B"/>
    <w:rsid w:val="001A3209"/>
    <w:rsid w:val="001A327F"/>
    <w:rsid w:val="001A3300"/>
    <w:rsid w:val="001A3A4C"/>
    <w:rsid w:val="001A3B89"/>
    <w:rsid w:val="001A3C41"/>
    <w:rsid w:val="001A3CAF"/>
    <w:rsid w:val="001A3D9A"/>
    <w:rsid w:val="001A3EAF"/>
    <w:rsid w:val="001A3F29"/>
    <w:rsid w:val="001A40F0"/>
    <w:rsid w:val="001A4DE1"/>
    <w:rsid w:val="001A4FC1"/>
    <w:rsid w:val="001A604F"/>
    <w:rsid w:val="001A60F8"/>
    <w:rsid w:val="001A6148"/>
    <w:rsid w:val="001A625A"/>
    <w:rsid w:val="001A6292"/>
    <w:rsid w:val="001A63CD"/>
    <w:rsid w:val="001A63FB"/>
    <w:rsid w:val="001A6665"/>
    <w:rsid w:val="001A68AE"/>
    <w:rsid w:val="001A6E5A"/>
    <w:rsid w:val="001A6E90"/>
    <w:rsid w:val="001A719B"/>
    <w:rsid w:val="001A7270"/>
    <w:rsid w:val="001A7580"/>
    <w:rsid w:val="001A7E14"/>
    <w:rsid w:val="001A7E89"/>
    <w:rsid w:val="001B0239"/>
    <w:rsid w:val="001B06A1"/>
    <w:rsid w:val="001B0C47"/>
    <w:rsid w:val="001B1257"/>
    <w:rsid w:val="001B1B2C"/>
    <w:rsid w:val="001B1C1A"/>
    <w:rsid w:val="001B2EFD"/>
    <w:rsid w:val="001B30DC"/>
    <w:rsid w:val="001B33D3"/>
    <w:rsid w:val="001B3408"/>
    <w:rsid w:val="001B3521"/>
    <w:rsid w:val="001B37F1"/>
    <w:rsid w:val="001B3807"/>
    <w:rsid w:val="001B397D"/>
    <w:rsid w:val="001B39E0"/>
    <w:rsid w:val="001B3A21"/>
    <w:rsid w:val="001B3AF2"/>
    <w:rsid w:val="001B417F"/>
    <w:rsid w:val="001B49A4"/>
    <w:rsid w:val="001B49B7"/>
    <w:rsid w:val="001B4BC5"/>
    <w:rsid w:val="001B4F42"/>
    <w:rsid w:val="001B50FE"/>
    <w:rsid w:val="001B5348"/>
    <w:rsid w:val="001B593E"/>
    <w:rsid w:val="001B5A0E"/>
    <w:rsid w:val="001B5E8C"/>
    <w:rsid w:val="001B64EE"/>
    <w:rsid w:val="001B6943"/>
    <w:rsid w:val="001B6999"/>
    <w:rsid w:val="001B6A44"/>
    <w:rsid w:val="001B6A54"/>
    <w:rsid w:val="001B6B17"/>
    <w:rsid w:val="001B6D1C"/>
    <w:rsid w:val="001B6D1D"/>
    <w:rsid w:val="001B7354"/>
    <w:rsid w:val="001B7B7E"/>
    <w:rsid w:val="001B7BA6"/>
    <w:rsid w:val="001B7BBB"/>
    <w:rsid w:val="001B7C7D"/>
    <w:rsid w:val="001B7CB5"/>
    <w:rsid w:val="001B7FD6"/>
    <w:rsid w:val="001C01B4"/>
    <w:rsid w:val="001C078C"/>
    <w:rsid w:val="001C0A16"/>
    <w:rsid w:val="001C0B4A"/>
    <w:rsid w:val="001C1286"/>
    <w:rsid w:val="001C1472"/>
    <w:rsid w:val="001C183C"/>
    <w:rsid w:val="001C1BCF"/>
    <w:rsid w:val="001C1FA6"/>
    <w:rsid w:val="001C22C3"/>
    <w:rsid w:val="001C233C"/>
    <w:rsid w:val="001C246E"/>
    <w:rsid w:val="001C266A"/>
    <w:rsid w:val="001C2A1A"/>
    <w:rsid w:val="001C2AFD"/>
    <w:rsid w:val="001C3439"/>
    <w:rsid w:val="001C3470"/>
    <w:rsid w:val="001C3506"/>
    <w:rsid w:val="001C3896"/>
    <w:rsid w:val="001C3D18"/>
    <w:rsid w:val="001C478E"/>
    <w:rsid w:val="001C4A5A"/>
    <w:rsid w:val="001C4B4B"/>
    <w:rsid w:val="001C4D5D"/>
    <w:rsid w:val="001C4D63"/>
    <w:rsid w:val="001C4F6D"/>
    <w:rsid w:val="001C4F82"/>
    <w:rsid w:val="001C50F1"/>
    <w:rsid w:val="001C5102"/>
    <w:rsid w:val="001C5AB2"/>
    <w:rsid w:val="001C651D"/>
    <w:rsid w:val="001C7081"/>
    <w:rsid w:val="001C7129"/>
    <w:rsid w:val="001C71C8"/>
    <w:rsid w:val="001C7595"/>
    <w:rsid w:val="001C779A"/>
    <w:rsid w:val="001C7984"/>
    <w:rsid w:val="001C798C"/>
    <w:rsid w:val="001C7AC9"/>
    <w:rsid w:val="001D0116"/>
    <w:rsid w:val="001D026B"/>
    <w:rsid w:val="001D032E"/>
    <w:rsid w:val="001D0A1F"/>
    <w:rsid w:val="001D0B7D"/>
    <w:rsid w:val="001D0FA6"/>
    <w:rsid w:val="001D1271"/>
    <w:rsid w:val="001D137E"/>
    <w:rsid w:val="001D1A08"/>
    <w:rsid w:val="001D1B79"/>
    <w:rsid w:val="001D1C11"/>
    <w:rsid w:val="001D1DF8"/>
    <w:rsid w:val="001D1F9A"/>
    <w:rsid w:val="001D206E"/>
    <w:rsid w:val="001D24D3"/>
    <w:rsid w:val="001D26EF"/>
    <w:rsid w:val="001D27A4"/>
    <w:rsid w:val="001D2B25"/>
    <w:rsid w:val="001D2F3E"/>
    <w:rsid w:val="001D3066"/>
    <w:rsid w:val="001D3548"/>
    <w:rsid w:val="001D3555"/>
    <w:rsid w:val="001D384E"/>
    <w:rsid w:val="001D3C6F"/>
    <w:rsid w:val="001D3D0C"/>
    <w:rsid w:val="001D4131"/>
    <w:rsid w:val="001D44CF"/>
    <w:rsid w:val="001D45E2"/>
    <w:rsid w:val="001D47B3"/>
    <w:rsid w:val="001D47CF"/>
    <w:rsid w:val="001D49A1"/>
    <w:rsid w:val="001D4B56"/>
    <w:rsid w:val="001D4BDE"/>
    <w:rsid w:val="001D4D78"/>
    <w:rsid w:val="001D4F3D"/>
    <w:rsid w:val="001D51D0"/>
    <w:rsid w:val="001D5361"/>
    <w:rsid w:val="001D53A4"/>
    <w:rsid w:val="001D5408"/>
    <w:rsid w:val="001D583B"/>
    <w:rsid w:val="001D599B"/>
    <w:rsid w:val="001D5ABF"/>
    <w:rsid w:val="001D5CD3"/>
    <w:rsid w:val="001D618B"/>
    <w:rsid w:val="001D637A"/>
    <w:rsid w:val="001D640B"/>
    <w:rsid w:val="001D6B73"/>
    <w:rsid w:val="001D6E8B"/>
    <w:rsid w:val="001D6EDD"/>
    <w:rsid w:val="001D71A9"/>
    <w:rsid w:val="001D73DF"/>
    <w:rsid w:val="001D77F9"/>
    <w:rsid w:val="001D78CD"/>
    <w:rsid w:val="001D79D3"/>
    <w:rsid w:val="001D7C3F"/>
    <w:rsid w:val="001E0182"/>
    <w:rsid w:val="001E07B4"/>
    <w:rsid w:val="001E0961"/>
    <w:rsid w:val="001E0B53"/>
    <w:rsid w:val="001E114D"/>
    <w:rsid w:val="001E13B0"/>
    <w:rsid w:val="001E14FA"/>
    <w:rsid w:val="001E178F"/>
    <w:rsid w:val="001E18E1"/>
    <w:rsid w:val="001E1C64"/>
    <w:rsid w:val="001E2433"/>
    <w:rsid w:val="001E27C4"/>
    <w:rsid w:val="001E286A"/>
    <w:rsid w:val="001E294F"/>
    <w:rsid w:val="001E2D5E"/>
    <w:rsid w:val="001E2F78"/>
    <w:rsid w:val="001E31F9"/>
    <w:rsid w:val="001E33B1"/>
    <w:rsid w:val="001E3557"/>
    <w:rsid w:val="001E3821"/>
    <w:rsid w:val="001E3A09"/>
    <w:rsid w:val="001E3D41"/>
    <w:rsid w:val="001E3FCC"/>
    <w:rsid w:val="001E4004"/>
    <w:rsid w:val="001E4240"/>
    <w:rsid w:val="001E4446"/>
    <w:rsid w:val="001E465A"/>
    <w:rsid w:val="001E47D1"/>
    <w:rsid w:val="001E494F"/>
    <w:rsid w:val="001E52E1"/>
    <w:rsid w:val="001E59EF"/>
    <w:rsid w:val="001E6057"/>
    <w:rsid w:val="001E6094"/>
    <w:rsid w:val="001E66F1"/>
    <w:rsid w:val="001E6706"/>
    <w:rsid w:val="001E6885"/>
    <w:rsid w:val="001E6A26"/>
    <w:rsid w:val="001E6B41"/>
    <w:rsid w:val="001E6F16"/>
    <w:rsid w:val="001E71F5"/>
    <w:rsid w:val="001E72D3"/>
    <w:rsid w:val="001E7BA6"/>
    <w:rsid w:val="001F058F"/>
    <w:rsid w:val="001F0671"/>
    <w:rsid w:val="001F092A"/>
    <w:rsid w:val="001F0E64"/>
    <w:rsid w:val="001F0E87"/>
    <w:rsid w:val="001F0F1C"/>
    <w:rsid w:val="001F119F"/>
    <w:rsid w:val="001F168A"/>
    <w:rsid w:val="001F1A25"/>
    <w:rsid w:val="001F1C34"/>
    <w:rsid w:val="001F20EF"/>
    <w:rsid w:val="001F216F"/>
    <w:rsid w:val="001F273E"/>
    <w:rsid w:val="001F285A"/>
    <w:rsid w:val="001F2C49"/>
    <w:rsid w:val="001F304F"/>
    <w:rsid w:val="001F3155"/>
    <w:rsid w:val="001F315D"/>
    <w:rsid w:val="001F37D6"/>
    <w:rsid w:val="001F3EE8"/>
    <w:rsid w:val="001F3F89"/>
    <w:rsid w:val="001F41DC"/>
    <w:rsid w:val="001F4576"/>
    <w:rsid w:val="001F4B63"/>
    <w:rsid w:val="001F4E8F"/>
    <w:rsid w:val="001F57E0"/>
    <w:rsid w:val="001F5983"/>
    <w:rsid w:val="001F5A08"/>
    <w:rsid w:val="001F5A5A"/>
    <w:rsid w:val="001F5C1A"/>
    <w:rsid w:val="001F5CC9"/>
    <w:rsid w:val="001F5D64"/>
    <w:rsid w:val="001F5E27"/>
    <w:rsid w:val="001F614A"/>
    <w:rsid w:val="001F62F5"/>
    <w:rsid w:val="001F688E"/>
    <w:rsid w:val="001F6AB4"/>
    <w:rsid w:val="001F6B9B"/>
    <w:rsid w:val="001F72E9"/>
    <w:rsid w:val="001F7460"/>
    <w:rsid w:val="001F7680"/>
    <w:rsid w:val="001F78EC"/>
    <w:rsid w:val="001F7BB2"/>
    <w:rsid w:val="001F7C98"/>
    <w:rsid w:val="001F7FC3"/>
    <w:rsid w:val="002003C3"/>
    <w:rsid w:val="00200635"/>
    <w:rsid w:val="002007F2"/>
    <w:rsid w:val="00200C04"/>
    <w:rsid w:val="00200ED6"/>
    <w:rsid w:val="00200EF7"/>
    <w:rsid w:val="00201034"/>
    <w:rsid w:val="002013AF"/>
    <w:rsid w:val="00201432"/>
    <w:rsid w:val="00201525"/>
    <w:rsid w:val="002015EF"/>
    <w:rsid w:val="002016AE"/>
    <w:rsid w:val="0020174A"/>
    <w:rsid w:val="002017D8"/>
    <w:rsid w:val="00201866"/>
    <w:rsid w:val="00201B92"/>
    <w:rsid w:val="00202999"/>
    <w:rsid w:val="002029EB"/>
    <w:rsid w:val="00202CDB"/>
    <w:rsid w:val="00202DF2"/>
    <w:rsid w:val="002030BE"/>
    <w:rsid w:val="00203439"/>
    <w:rsid w:val="0020364E"/>
    <w:rsid w:val="00203CF1"/>
    <w:rsid w:val="00203F65"/>
    <w:rsid w:val="00204495"/>
    <w:rsid w:val="002047ED"/>
    <w:rsid w:val="00204936"/>
    <w:rsid w:val="00204EC2"/>
    <w:rsid w:val="0020526B"/>
    <w:rsid w:val="0020630E"/>
    <w:rsid w:val="0020632F"/>
    <w:rsid w:val="00206479"/>
    <w:rsid w:val="002067C8"/>
    <w:rsid w:val="00206C53"/>
    <w:rsid w:val="00206D9B"/>
    <w:rsid w:val="00206EEA"/>
    <w:rsid w:val="002074BA"/>
    <w:rsid w:val="002077A2"/>
    <w:rsid w:val="0020780A"/>
    <w:rsid w:val="00207875"/>
    <w:rsid w:val="002078BB"/>
    <w:rsid w:val="002078C8"/>
    <w:rsid w:val="00207AC9"/>
    <w:rsid w:val="00207B14"/>
    <w:rsid w:val="00207F33"/>
    <w:rsid w:val="002104AE"/>
    <w:rsid w:val="00210742"/>
    <w:rsid w:val="00210771"/>
    <w:rsid w:val="002107D3"/>
    <w:rsid w:val="00210ADA"/>
    <w:rsid w:val="00210B88"/>
    <w:rsid w:val="00210E63"/>
    <w:rsid w:val="00211044"/>
    <w:rsid w:val="00211216"/>
    <w:rsid w:val="002113DF"/>
    <w:rsid w:val="00211A76"/>
    <w:rsid w:val="00211C6F"/>
    <w:rsid w:val="00211D5E"/>
    <w:rsid w:val="00212089"/>
    <w:rsid w:val="00212386"/>
    <w:rsid w:val="002123C0"/>
    <w:rsid w:val="0021247D"/>
    <w:rsid w:val="002124C1"/>
    <w:rsid w:val="002128BA"/>
    <w:rsid w:val="00212A05"/>
    <w:rsid w:val="002130C7"/>
    <w:rsid w:val="002131F0"/>
    <w:rsid w:val="002137CD"/>
    <w:rsid w:val="002138AB"/>
    <w:rsid w:val="00213D47"/>
    <w:rsid w:val="002140A1"/>
    <w:rsid w:val="00214361"/>
    <w:rsid w:val="002148FD"/>
    <w:rsid w:val="002149ED"/>
    <w:rsid w:val="00214AA3"/>
    <w:rsid w:val="002154BC"/>
    <w:rsid w:val="00215776"/>
    <w:rsid w:val="00215ACF"/>
    <w:rsid w:val="00215B1B"/>
    <w:rsid w:val="00216348"/>
    <w:rsid w:val="0021666B"/>
    <w:rsid w:val="00216A20"/>
    <w:rsid w:val="00216A25"/>
    <w:rsid w:val="00216C70"/>
    <w:rsid w:val="00216D68"/>
    <w:rsid w:val="00216EB5"/>
    <w:rsid w:val="00216FA0"/>
    <w:rsid w:val="0021766E"/>
    <w:rsid w:val="00220105"/>
    <w:rsid w:val="0022024F"/>
    <w:rsid w:val="0022068C"/>
    <w:rsid w:val="00220756"/>
    <w:rsid w:val="00220A0C"/>
    <w:rsid w:val="00220BB5"/>
    <w:rsid w:val="00220CF7"/>
    <w:rsid w:val="00220EC6"/>
    <w:rsid w:val="00221025"/>
    <w:rsid w:val="002213FF"/>
    <w:rsid w:val="002215F0"/>
    <w:rsid w:val="002218EA"/>
    <w:rsid w:val="00221A80"/>
    <w:rsid w:val="00221BCD"/>
    <w:rsid w:val="00221D4E"/>
    <w:rsid w:val="002221DE"/>
    <w:rsid w:val="00222200"/>
    <w:rsid w:val="00222B49"/>
    <w:rsid w:val="00222D5B"/>
    <w:rsid w:val="00223124"/>
    <w:rsid w:val="00223261"/>
    <w:rsid w:val="002234E2"/>
    <w:rsid w:val="002235C2"/>
    <w:rsid w:val="0022383D"/>
    <w:rsid w:val="0022392A"/>
    <w:rsid w:val="002239AC"/>
    <w:rsid w:val="00223ABE"/>
    <w:rsid w:val="00224017"/>
    <w:rsid w:val="002241C6"/>
    <w:rsid w:val="00224515"/>
    <w:rsid w:val="0022452A"/>
    <w:rsid w:val="0022453A"/>
    <w:rsid w:val="0022458B"/>
    <w:rsid w:val="002246A4"/>
    <w:rsid w:val="0022480E"/>
    <w:rsid w:val="002249E9"/>
    <w:rsid w:val="00224ABB"/>
    <w:rsid w:val="00224D08"/>
    <w:rsid w:val="0022500F"/>
    <w:rsid w:val="002254C3"/>
    <w:rsid w:val="002256E6"/>
    <w:rsid w:val="0022596A"/>
    <w:rsid w:val="00225CA2"/>
    <w:rsid w:val="00225DCB"/>
    <w:rsid w:val="00225DD6"/>
    <w:rsid w:val="00225F73"/>
    <w:rsid w:val="0022609A"/>
    <w:rsid w:val="002260FB"/>
    <w:rsid w:val="002261BF"/>
    <w:rsid w:val="002262D7"/>
    <w:rsid w:val="0022695C"/>
    <w:rsid w:val="00226AA8"/>
    <w:rsid w:val="002274A5"/>
    <w:rsid w:val="002277C4"/>
    <w:rsid w:val="00227DFC"/>
    <w:rsid w:val="0023018D"/>
    <w:rsid w:val="0023020B"/>
    <w:rsid w:val="002302A4"/>
    <w:rsid w:val="0023052B"/>
    <w:rsid w:val="00230547"/>
    <w:rsid w:val="0023066C"/>
    <w:rsid w:val="00230702"/>
    <w:rsid w:val="00230725"/>
    <w:rsid w:val="00230949"/>
    <w:rsid w:val="00230A6C"/>
    <w:rsid w:val="00230C97"/>
    <w:rsid w:val="00230F75"/>
    <w:rsid w:val="00231368"/>
    <w:rsid w:val="00231995"/>
    <w:rsid w:val="00231E9D"/>
    <w:rsid w:val="0023241D"/>
    <w:rsid w:val="0023247B"/>
    <w:rsid w:val="002325CA"/>
    <w:rsid w:val="002325CC"/>
    <w:rsid w:val="002326FA"/>
    <w:rsid w:val="0023296C"/>
    <w:rsid w:val="002329BD"/>
    <w:rsid w:val="00232BEE"/>
    <w:rsid w:val="00232C0C"/>
    <w:rsid w:val="002335BB"/>
    <w:rsid w:val="002339BD"/>
    <w:rsid w:val="00233A44"/>
    <w:rsid w:val="00233CA9"/>
    <w:rsid w:val="00234017"/>
    <w:rsid w:val="00234702"/>
    <w:rsid w:val="00234A70"/>
    <w:rsid w:val="00234BF9"/>
    <w:rsid w:val="00235478"/>
    <w:rsid w:val="00235789"/>
    <w:rsid w:val="00235DF4"/>
    <w:rsid w:val="00235E36"/>
    <w:rsid w:val="00236128"/>
    <w:rsid w:val="002361C0"/>
    <w:rsid w:val="00236214"/>
    <w:rsid w:val="0023633F"/>
    <w:rsid w:val="002367CE"/>
    <w:rsid w:val="0023689D"/>
    <w:rsid w:val="00236D01"/>
    <w:rsid w:val="00236E45"/>
    <w:rsid w:val="00237023"/>
    <w:rsid w:val="00237586"/>
    <w:rsid w:val="0023776F"/>
    <w:rsid w:val="002377F0"/>
    <w:rsid w:val="00237925"/>
    <w:rsid w:val="00240490"/>
    <w:rsid w:val="002406ED"/>
    <w:rsid w:val="0024088D"/>
    <w:rsid w:val="002408AC"/>
    <w:rsid w:val="00240E70"/>
    <w:rsid w:val="00240E73"/>
    <w:rsid w:val="00240F7A"/>
    <w:rsid w:val="00241028"/>
    <w:rsid w:val="0024120B"/>
    <w:rsid w:val="002413FE"/>
    <w:rsid w:val="00241563"/>
    <w:rsid w:val="002415F4"/>
    <w:rsid w:val="00241604"/>
    <w:rsid w:val="00241759"/>
    <w:rsid w:val="00241782"/>
    <w:rsid w:val="002417DB"/>
    <w:rsid w:val="00241860"/>
    <w:rsid w:val="00241A8C"/>
    <w:rsid w:val="00241B53"/>
    <w:rsid w:val="00241B73"/>
    <w:rsid w:val="00241EEC"/>
    <w:rsid w:val="002420AC"/>
    <w:rsid w:val="0024228D"/>
    <w:rsid w:val="00242804"/>
    <w:rsid w:val="002429B9"/>
    <w:rsid w:val="00242E4B"/>
    <w:rsid w:val="002431BB"/>
    <w:rsid w:val="002432F1"/>
    <w:rsid w:val="002433C0"/>
    <w:rsid w:val="002437CD"/>
    <w:rsid w:val="00243AF3"/>
    <w:rsid w:val="0024406A"/>
    <w:rsid w:val="002440C0"/>
    <w:rsid w:val="00244154"/>
    <w:rsid w:val="002443BB"/>
    <w:rsid w:val="002446E6"/>
    <w:rsid w:val="0024475B"/>
    <w:rsid w:val="00244813"/>
    <w:rsid w:val="00244A5D"/>
    <w:rsid w:val="00244D05"/>
    <w:rsid w:val="00244E81"/>
    <w:rsid w:val="002450E2"/>
    <w:rsid w:val="0024524A"/>
    <w:rsid w:val="00245254"/>
    <w:rsid w:val="00245438"/>
    <w:rsid w:val="00245443"/>
    <w:rsid w:val="00245702"/>
    <w:rsid w:val="00245970"/>
    <w:rsid w:val="00245DEE"/>
    <w:rsid w:val="002460ED"/>
    <w:rsid w:val="002462AA"/>
    <w:rsid w:val="00246445"/>
    <w:rsid w:val="00247093"/>
    <w:rsid w:val="00247183"/>
    <w:rsid w:val="00247246"/>
    <w:rsid w:val="0024754C"/>
    <w:rsid w:val="0024770E"/>
    <w:rsid w:val="00247876"/>
    <w:rsid w:val="002478B5"/>
    <w:rsid w:val="00247F91"/>
    <w:rsid w:val="00250092"/>
    <w:rsid w:val="00250376"/>
    <w:rsid w:val="00250515"/>
    <w:rsid w:val="00250541"/>
    <w:rsid w:val="00250639"/>
    <w:rsid w:val="00250B20"/>
    <w:rsid w:val="00250CDA"/>
    <w:rsid w:val="00250EF0"/>
    <w:rsid w:val="002519F8"/>
    <w:rsid w:val="00251F95"/>
    <w:rsid w:val="002521FB"/>
    <w:rsid w:val="00252324"/>
    <w:rsid w:val="0025252E"/>
    <w:rsid w:val="0025275D"/>
    <w:rsid w:val="002527FF"/>
    <w:rsid w:val="00252B6C"/>
    <w:rsid w:val="00252FD0"/>
    <w:rsid w:val="00253370"/>
    <w:rsid w:val="002534D2"/>
    <w:rsid w:val="0025397F"/>
    <w:rsid w:val="00253F37"/>
    <w:rsid w:val="00253FE6"/>
    <w:rsid w:val="002540DA"/>
    <w:rsid w:val="002543E5"/>
    <w:rsid w:val="00254914"/>
    <w:rsid w:val="00254C9F"/>
    <w:rsid w:val="00255407"/>
    <w:rsid w:val="0025569C"/>
    <w:rsid w:val="002556BB"/>
    <w:rsid w:val="002556FD"/>
    <w:rsid w:val="00255932"/>
    <w:rsid w:val="00255B18"/>
    <w:rsid w:val="00255FF3"/>
    <w:rsid w:val="002562D1"/>
    <w:rsid w:val="00256408"/>
    <w:rsid w:val="00256A55"/>
    <w:rsid w:val="00256D50"/>
    <w:rsid w:val="00256E50"/>
    <w:rsid w:val="00256FD5"/>
    <w:rsid w:val="0025715C"/>
    <w:rsid w:val="0025720E"/>
    <w:rsid w:val="00257270"/>
    <w:rsid w:val="00257654"/>
    <w:rsid w:val="002576C0"/>
    <w:rsid w:val="00257887"/>
    <w:rsid w:val="002578DA"/>
    <w:rsid w:val="00257973"/>
    <w:rsid w:val="00257F58"/>
    <w:rsid w:val="00260039"/>
    <w:rsid w:val="0026008C"/>
    <w:rsid w:val="002607D0"/>
    <w:rsid w:val="002608E1"/>
    <w:rsid w:val="00260ACD"/>
    <w:rsid w:val="00260C67"/>
    <w:rsid w:val="002613B0"/>
    <w:rsid w:val="00261514"/>
    <w:rsid w:val="00261519"/>
    <w:rsid w:val="0026170C"/>
    <w:rsid w:val="00261802"/>
    <w:rsid w:val="00261833"/>
    <w:rsid w:val="0026213A"/>
    <w:rsid w:val="002623F3"/>
    <w:rsid w:val="00262467"/>
    <w:rsid w:val="002626C2"/>
    <w:rsid w:val="00262815"/>
    <w:rsid w:val="00262835"/>
    <w:rsid w:val="00262A63"/>
    <w:rsid w:val="00262BB2"/>
    <w:rsid w:val="00262BC5"/>
    <w:rsid w:val="00262D38"/>
    <w:rsid w:val="00262EC0"/>
    <w:rsid w:val="0026301F"/>
    <w:rsid w:val="002630C0"/>
    <w:rsid w:val="0026322D"/>
    <w:rsid w:val="002634AA"/>
    <w:rsid w:val="00263687"/>
    <w:rsid w:val="00263737"/>
    <w:rsid w:val="00263AA5"/>
    <w:rsid w:val="00263AD6"/>
    <w:rsid w:val="00263EB9"/>
    <w:rsid w:val="00264AF0"/>
    <w:rsid w:val="00264C67"/>
    <w:rsid w:val="00264E8E"/>
    <w:rsid w:val="00264EE2"/>
    <w:rsid w:val="0026507F"/>
    <w:rsid w:val="0026547E"/>
    <w:rsid w:val="00265730"/>
    <w:rsid w:val="00265993"/>
    <w:rsid w:val="00266408"/>
    <w:rsid w:val="002664CA"/>
    <w:rsid w:val="00266606"/>
    <w:rsid w:val="00266B6A"/>
    <w:rsid w:val="00266C2C"/>
    <w:rsid w:val="00266FA3"/>
    <w:rsid w:val="0026702C"/>
    <w:rsid w:val="00267C70"/>
    <w:rsid w:val="002700E7"/>
    <w:rsid w:val="002703D9"/>
    <w:rsid w:val="002709A4"/>
    <w:rsid w:val="00270E99"/>
    <w:rsid w:val="002713DB"/>
    <w:rsid w:val="0027151D"/>
    <w:rsid w:val="002719B6"/>
    <w:rsid w:val="00271A0E"/>
    <w:rsid w:val="002720F4"/>
    <w:rsid w:val="002721AF"/>
    <w:rsid w:val="00272202"/>
    <w:rsid w:val="002722DA"/>
    <w:rsid w:val="00272589"/>
    <w:rsid w:val="002725C4"/>
    <w:rsid w:val="00272671"/>
    <w:rsid w:val="00272813"/>
    <w:rsid w:val="00272A77"/>
    <w:rsid w:val="00272BD6"/>
    <w:rsid w:val="00272CD4"/>
    <w:rsid w:val="00272ED8"/>
    <w:rsid w:val="0027313F"/>
    <w:rsid w:val="00273519"/>
    <w:rsid w:val="00273595"/>
    <w:rsid w:val="00273968"/>
    <w:rsid w:val="002739F1"/>
    <w:rsid w:val="00273B27"/>
    <w:rsid w:val="00274240"/>
    <w:rsid w:val="00274631"/>
    <w:rsid w:val="002746D9"/>
    <w:rsid w:val="0027477A"/>
    <w:rsid w:val="002749A3"/>
    <w:rsid w:val="00274D8F"/>
    <w:rsid w:val="002752CE"/>
    <w:rsid w:val="00275328"/>
    <w:rsid w:val="0027536D"/>
    <w:rsid w:val="00275485"/>
    <w:rsid w:val="00275877"/>
    <w:rsid w:val="002759C9"/>
    <w:rsid w:val="002759FF"/>
    <w:rsid w:val="00275ACF"/>
    <w:rsid w:val="00275CC4"/>
    <w:rsid w:val="0027607B"/>
    <w:rsid w:val="002760EE"/>
    <w:rsid w:val="0027641D"/>
    <w:rsid w:val="0027642D"/>
    <w:rsid w:val="002767CD"/>
    <w:rsid w:val="00276B9E"/>
    <w:rsid w:val="00276E35"/>
    <w:rsid w:val="00276FBA"/>
    <w:rsid w:val="00276FD1"/>
    <w:rsid w:val="0027732C"/>
    <w:rsid w:val="0027753F"/>
    <w:rsid w:val="00277633"/>
    <w:rsid w:val="002776A7"/>
    <w:rsid w:val="0027784D"/>
    <w:rsid w:val="00277A32"/>
    <w:rsid w:val="00277B89"/>
    <w:rsid w:val="00277C83"/>
    <w:rsid w:val="00277E19"/>
    <w:rsid w:val="00277F36"/>
    <w:rsid w:val="002807E0"/>
    <w:rsid w:val="002808C6"/>
    <w:rsid w:val="00280908"/>
    <w:rsid w:val="00280D0B"/>
    <w:rsid w:val="00280DC5"/>
    <w:rsid w:val="00280EA8"/>
    <w:rsid w:val="002815AB"/>
    <w:rsid w:val="00281956"/>
    <w:rsid w:val="00281D1E"/>
    <w:rsid w:val="00281E61"/>
    <w:rsid w:val="00281EE8"/>
    <w:rsid w:val="0028229C"/>
    <w:rsid w:val="0028247A"/>
    <w:rsid w:val="002826F1"/>
    <w:rsid w:val="00282712"/>
    <w:rsid w:val="002829BB"/>
    <w:rsid w:val="00282B05"/>
    <w:rsid w:val="00282CF4"/>
    <w:rsid w:val="00282DB5"/>
    <w:rsid w:val="00283031"/>
    <w:rsid w:val="0028311A"/>
    <w:rsid w:val="002835C3"/>
    <w:rsid w:val="0028382F"/>
    <w:rsid w:val="00283994"/>
    <w:rsid w:val="00283B75"/>
    <w:rsid w:val="00283DBA"/>
    <w:rsid w:val="00283F45"/>
    <w:rsid w:val="00284010"/>
    <w:rsid w:val="002840A9"/>
    <w:rsid w:val="002842C8"/>
    <w:rsid w:val="0028434A"/>
    <w:rsid w:val="00284547"/>
    <w:rsid w:val="00284A21"/>
    <w:rsid w:val="00284B6C"/>
    <w:rsid w:val="00284BB0"/>
    <w:rsid w:val="00284EC7"/>
    <w:rsid w:val="00284FDB"/>
    <w:rsid w:val="002850C1"/>
    <w:rsid w:val="0028563B"/>
    <w:rsid w:val="002859EA"/>
    <w:rsid w:val="0028616D"/>
    <w:rsid w:val="0028656F"/>
    <w:rsid w:val="002866CC"/>
    <w:rsid w:val="00286725"/>
    <w:rsid w:val="00286B28"/>
    <w:rsid w:val="00286E6D"/>
    <w:rsid w:val="0028712D"/>
    <w:rsid w:val="0028722C"/>
    <w:rsid w:val="00287289"/>
    <w:rsid w:val="0028785B"/>
    <w:rsid w:val="0029083D"/>
    <w:rsid w:val="00290CDE"/>
    <w:rsid w:val="00290D90"/>
    <w:rsid w:val="00290FB7"/>
    <w:rsid w:val="00291244"/>
    <w:rsid w:val="00291315"/>
    <w:rsid w:val="002918FC"/>
    <w:rsid w:val="00291A0F"/>
    <w:rsid w:val="00291B1F"/>
    <w:rsid w:val="00291FB8"/>
    <w:rsid w:val="00292243"/>
    <w:rsid w:val="00292886"/>
    <w:rsid w:val="002928C5"/>
    <w:rsid w:val="00292A73"/>
    <w:rsid w:val="00293069"/>
    <w:rsid w:val="00293164"/>
    <w:rsid w:val="00293214"/>
    <w:rsid w:val="002941AD"/>
    <w:rsid w:val="00294915"/>
    <w:rsid w:val="00294CB5"/>
    <w:rsid w:val="00295042"/>
    <w:rsid w:val="0029526B"/>
    <w:rsid w:val="002954D1"/>
    <w:rsid w:val="00295651"/>
    <w:rsid w:val="00295666"/>
    <w:rsid w:val="00295668"/>
    <w:rsid w:val="00295A99"/>
    <w:rsid w:val="00295BA1"/>
    <w:rsid w:val="00295C69"/>
    <w:rsid w:val="00295C94"/>
    <w:rsid w:val="00295DB9"/>
    <w:rsid w:val="00295DDC"/>
    <w:rsid w:val="00296157"/>
    <w:rsid w:val="002963A7"/>
    <w:rsid w:val="00296466"/>
    <w:rsid w:val="00296670"/>
    <w:rsid w:val="00296B20"/>
    <w:rsid w:val="00296E21"/>
    <w:rsid w:val="00296FBD"/>
    <w:rsid w:val="002970BD"/>
    <w:rsid w:val="002972A5"/>
    <w:rsid w:val="002A08A0"/>
    <w:rsid w:val="002A0A09"/>
    <w:rsid w:val="002A10C2"/>
    <w:rsid w:val="002A1757"/>
    <w:rsid w:val="002A1C3C"/>
    <w:rsid w:val="002A1C98"/>
    <w:rsid w:val="002A1D55"/>
    <w:rsid w:val="002A2189"/>
    <w:rsid w:val="002A2330"/>
    <w:rsid w:val="002A2889"/>
    <w:rsid w:val="002A2B3F"/>
    <w:rsid w:val="002A2BC9"/>
    <w:rsid w:val="002A2BF6"/>
    <w:rsid w:val="002A2C1D"/>
    <w:rsid w:val="002A2C24"/>
    <w:rsid w:val="002A2CBA"/>
    <w:rsid w:val="002A3065"/>
    <w:rsid w:val="002A3109"/>
    <w:rsid w:val="002A32A9"/>
    <w:rsid w:val="002A346A"/>
    <w:rsid w:val="002A350E"/>
    <w:rsid w:val="002A3518"/>
    <w:rsid w:val="002A3595"/>
    <w:rsid w:val="002A37EF"/>
    <w:rsid w:val="002A395C"/>
    <w:rsid w:val="002A39BA"/>
    <w:rsid w:val="002A3B64"/>
    <w:rsid w:val="002A3B86"/>
    <w:rsid w:val="002A3E42"/>
    <w:rsid w:val="002A41B4"/>
    <w:rsid w:val="002A42BA"/>
    <w:rsid w:val="002A4542"/>
    <w:rsid w:val="002A4633"/>
    <w:rsid w:val="002A463E"/>
    <w:rsid w:val="002A476E"/>
    <w:rsid w:val="002A4AAC"/>
    <w:rsid w:val="002A4FEF"/>
    <w:rsid w:val="002A521D"/>
    <w:rsid w:val="002A52A6"/>
    <w:rsid w:val="002A53AF"/>
    <w:rsid w:val="002A53FD"/>
    <w:rsid w:val="002A54E4"/>
    <w:rsid w:val="002A5621"/>
    <w:rsid w:val="002A5691"/>
    <w:rsid w:val="002A59BA"/>
    <w:rsid w:val="002A5C29"/>
    <w:rsid w:val="002A5D76"/>
    <w:rsid w:val="002A63A5"/>
    <w:rsid w:val="002A67E2"/>
    <w:rsid w:val="002A7449"/>
    <w:rsid w:val="002A785B"/>
    <w:rsid w:val="002A79F6"/>
    <w:rsid w:val="002A7F52"/>
    <w:rsid w:val="002B0536"/>
    <w:rsid w:val="002B073C"/>
    <w:rsid w:val="002B0776"/>
    <w:rsid w:val="002B0F7C"/>
    <w:rsid w:val="002B1236"/>
    <w:rsid w:val="002B128A"/>
    <w:rsid w:val="002B1316"/>
    <w:rsid w:val="002B1464"/>
    <w:rsid w:val="002B14EE"/>
    <w:rsid w:val="002B15C5"/>
    <w:rsid w:val="002B1639"/>
    <w:rsid w:val="002B1A69"/>
    <w:rsid w:val="002B1C63"/>
    <w:rsid w:val="002B1E39"/>
    <w:rsid w:val="002B214A"/>
    <w:rsid w:val="002B2301"/>
    <w:rsid w:val="002B2770"/>
    <w:rsid w:val="002B2B03"/>
    <w:rsid w:val="002B2D7B"/>
    <w:rsid w:val="002B2F19"/>
    <w:rsid w:val="002B3295"/>
    <w:rsid w:val="002B3912"/>
    <w:rsid w:val="002B3D0D"/>
    <w:rsid w:val="002B4166"/>
    <w:rsid w:val="002B41A5"/>
    <w:rsid w:val="002B4423"/>
    <w:rsid w:val="002B479C"/>
    <w:rsid w:val="002B4838"/>
    <w:rsid w:val="002B4D72"/>
    <w:rsid w:val="002B5128"/>
    <w:rsid w:val="002B552B"/>
    <w:rsid w:val="002B56D9"/>
    <w:rsid w:val="002B59CD"/>
    <w:rsid w:val="002B5BAA"/>
    <w:rsid w:val="002B5E82"/>
    <w:rsid w:val="002B608D"/>
    <w:rsid w:val="002B60EB"/>
    <w:rsid w:val="002B63D0"/>
    <w:rsid w:val="002B647B"/>
    <w:rsid w:val="002B671E"/>
    <w:rsid w:val="002B68A6"/>
    <w:rsid w:val="002B69A8"/>
    <w:rsid w:val="002B6C00"/>
    <w:rsid w:val="002B6E5C"/>
    <w:rsid w:val="002B6F76"/>
    <w:rsid w:val="002B6F87"/>
    <w:rsid w:val="002B7048"/>
    <w:rsid w:val="002B7515"/>
    <w:rsid w:val="002B753E"/>
    <w:rsid w:val="002B7A47"/>
    <w:rsid w:val="002B7B43"/>
    <w:rsid w:val="002B7D87"/>
    <w:rsid w:val="002B7E55"/>
    <w:rsid w:val="002C0752"/>
    <w:rsid w:val="002C095E"/>
    <w:rsid w:val="002C0BDA"/>
    <w:rsid w:val="002C0C5F"/>
    <w:rsid w:val="002C0D8A"/>
    <w:rsid w:val="002C0F06"/>
    <w:rsid w:val="002C13F2"/>
    <w:rsid w:val="002C144B"/>
    <w:rsid w:val="002C197D"/>
    <w:rsid w:val="002C1A24"/>
    <w:rsid w:val="002C1E4E"/>
    <w:rsid w:val="002C1F0F"/>
    <w:rsid w:val="002C2015"/>
    <w:rsid w:val="002C2037"/>
    <w:rsid w:val="002C203A"/>
    <w:rsid w:val="002C2309"/>
    <w:rsid w:val="002C2395"/>
    <w:rsid w:val="002C2822"/>
    <w:rsid w:val="002C2826"/>
    <w:rsid w:val="002C2A62"/>
    <w:rsid w:val="002C2D5F"/>
    <w:rsid w:val="002C2DF5"/>
    <w:rsid w:val="002C2F4A"/>
    <w:rsid w:val="002C304B"/>
    <w:rsid w:val="002C30A5"/>
    <w:rsid w:val="002C31F4"/>
    <w:rsid w:val="002C3281"/>
    <w:rsid w:val="002C3615"/>
    <w:rsid w:val="002C3CBD"/>
    <w:rsid w:val="002C3D1D"/>
    <w:rsid w:val="002C3DC1"/>
    <w:rsid w:val="002C3F10"/>
    <w:rsid w:val="002C3F55"/>
    <w:rsid w:val="002C42CD"/>
    <w:rsid w:val="002C42CF"/>
    <w:rsid w:val="002C43C5"/>
    <w:rsid w:val="002C46E8"/>
    <w:rsid w:val="002C4BB9"/>
    <w:rsid w:val="002C519A"/>
    <w:rsid w:val="002C5224"/>
    <w:rsid w:val="002C54DB"/>
    <w:rsid w:val="002C575E"/>
    <w:rsid w:val="002C5A20"/>
    <w:rsid w:val="002C5CE5"/>
    <w:rsid w:val="002C5D78"/>
    <w:rsid w:val="002C5D7C"/>
    <w:rsid w:val="002C5ED6"/>
    <w:rsid w:val="002C6391"/>
    <w:rsid w:val="002C654A"/>
    <w:rsid w:val="002C65C5"/>
    <w:rsid w:val="002C6779"/>
    <w:rsid w:val="002C69E9"/>
    <w:rsid w:val="002C6A1D"/>
    <w:rsid w:val="002C73D7"/>
    <w:rsid w:val="002C79AC"/>
    <w:rsid w:val="002C7D78"/>
    <w:rsid w:val="002C7ED6"/>
    <w:rsid w:val="002D1034"/>
    <w:rsid w:val="002D1586"/>
    <w:rsid w:val="002D174E"/>
    <w:rsid w:val="002D1846"/>
    <w:rsid w:val="002D2494"/>
    <w:rsid w:val="002D2617"/>
    <w:rsid w:val="002D2871"/>
    <w:rsid w:val="002D294C"/>
    <w:rsid w:val="002D2B52"/>
    <w:rsid w:val="002D2FC6"/>
    <w:rsid w:val="002D31E6"/>
    <w:rsid w:val="002D33C9"/>
    <w:rsid w:val="002D34FD"/>
    <w:rsid w:val="002D3887"/>
    <w:rsid w:val="002D3C2C"/>
    <w:rsid w:val="002D3E2C"/>
    <w:rsid w:val="002D40BE"/>
    <w:rsid w:val="002D420F"/>
    <w:rsid w:val="002D43EA"/>
    <w:rsid w:val="002D452E"/>
    <w:rsid w:val="002D457B"/>
    <w:rsid w:val="002D47FF"/>
    <w:rsid w:val="002D4987"/>
    <w:rsid w:val="002D4CD4"/>
    <w:rsid w:val="002D4CEE"/>
    <w:rsid w:val="002D4D23"/>
    <w:rsid w:val="002D5539"/>
    <w:rsid w:val="002D5BE7"/>
    <w:rsid w:val="002D62CA"/>
    <w:rsid w:val="002D6788"/>
    <w:rsid w:val="002D691C"/>
    <w:rsid w:val="002D6DC4"/>
    <w:rsid w:val="002D6E7E"/>
    <w:rsid w:val="002D6F3C"/>
    <w:rsid w:val="002D7279"/>
    <w:rsid w:val="002D750C"/>
    <w:rsid w:val="002D7C8A"/>
    <w:rsid w:val="002D7DE9"/>
    <w:rsid w:val="002D7FFC"/>
    <w:rsid w:val="002E003B"/>
    <w:rsid w:val="002E01B6"/>
    <w:rsid w:val="002E0751"/>
    <w:rsid w:val="002E0E74"/>
    <w:rsid w:val="002E12D4"/>
    <w:rsid w:val="002E13BD"/>
    <w:rsid w:val="002E1470"/>
    <w:rsid w:val="002E1601"/>
    <w:rsid w:val="002E1A4E"/>
    <w:rsid w:val="002E1AF5"/>
    <w:rsid w:val="002E1B0B"/>
    <w:rsid w:val="002E22CF"/>
    <w:rsid w:val="002E2459"/>
    <w:rsid w:val="002E2577"/>
    <w:rsid w:val="002E2671"/>
    <w:rsid w:val="002E2FE0"/>
    <w:rsid w:val="002E33A3"/>
    <w:rsid w:val="002E3C58"/>
    <w:rsid w:val="002E44FF"/>
    <w:rsid w:val="002E4677"/>
    <w:rsid w:val="002E4719"/>
    <w:rsid w:val="002E4762"/>
    <w:rsid w:val="002E4886"/>
    <w:rsid w:val="002E48A5"/>
    <w:rsid w:val="002E4A5D"/>
    <w:rsid w:val="002E51FF"/>
    <w:rsid w:val="002E55C1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7B3"/>
    <w:rsid w:val="002E6A95"/>
    <w:rsid w:val="002E6B54"/>
    <w:rsid w:val="002E6CF3"/>
    <w:rsid w:val="002E72C6"/>
    <w:rsid w:val="002E7395"/>
    <w:rsid w:val="002E752C"/>
    <w:rsid w:val="002E7908"/>
    <w:rsid w:val="002E7BB3"/>
    <w:rsid w:val="002E7BDF"/>
    <w:rsid w:val="002F012F"/>
    <w:rsid w:val="002F030F"/>
    <w:rsid w:val="002F05AD"/>
    <w:rsid w:val="002F06B6"/>
    <w:rsid w:val="002F0791"/>
    <w:rsid w:val="002F09DA"/>
    <w:rsid w:val="002F0DB5"/>
    <w:rsid w:val="002F1017"/>
    <w:rsid w:val="002F1329"/>
    <w:rsid w:val="002F14E7"/>
    <w:rsid w:val="002F15DB"/>
    <w:rsid w:val="002F190A"/>
    <w:rsid w:val="002F1AE0"/>
    <w:rsid w:val="002F2066"/>
    <w:rsid w:val="002F212E"/>
    <w:rsid w:val="002F216D"/>
    <w:rsid w:val="002F22DC"/>
    <w:rsid w:val="002F2366"/>
    <w:rsid w:val="002F2525"/>
    <w:rsid w:val="002F25AC"/>
    <w:rsid w:val="002F2673"/>
    <w:rsid w:val="002F2832"/>
    <w:rsid w:val="002F3094"/>
    <w:rsid w:val="002F3728"/>
    <w:rsid w:val="002F37C0"/>
    <w:rsid w:val="002F37EF"/>
    <w:rsid w:val="002F3B2E"/>
    <w:rsid w:val="002F3C09"/>
    <w:rsid w:val="002F3FCD"/>
    <w:rsid w:val="002F4191"/>
    <w:rsid w:val="002F44D2"/>
    <w:rsid w:val="002F470E"/>
    <w:rsid w:val="002F4890"/>
    <w:rsid w:val="002F4AF0"/>
    <w:rsid w:val="002F4B57"/>
    <w:rsid w:val="002F4C32"/>
    <w:rsid w:val="002F4DE6"/>
    <w:rsid w:val="002F4E85"/>
    <w:rsid w:val="002F56E3"/>
    <w:rsid w:val="002F59DA"/>
    <w:rsid w:val="002F5D9D"/>
    <w:rsid w:val="002F5E37"/>
    <w:rsid w:val="002F5FE1"/>
    <w:rsid w:val="002F64FF"/>
    <w:rsid w:val="002F65A5"/>
    <w:rsid w:val="002F692B"/>
    <w:rsid w:val="002F71B9"/>
    <w:rsid w:val="002F7311"/>
    <w:rsid w:val="002F759A"/>
    <w:rsid w:val="002F764E"/>
    <w:rsid w:val="002F76C4"/>
    <w:rsid w:val="002F79ED"/>
    <w:rsid w:val="002F7B0B"/>
    <w:rsid w:val="002F7B1B"/>
    <w:rsid w:val="002F7D79"/>
    <w:rsid w:val="00300143"/>
    <w:rsid w:val="00300361"/>
    <w:rsid w:val="003003C2"/>
    <w:rsid w:val="00300401"/>
    <w:rsid w:val="0030045D"/>
    <w:rsid w:val="00300D46"/>
    <w:rsid w:val="003010CE"/>
    <w:rsid w:val="00301471"/>
    <w:rsid w:val="00301A8C"/>
    <w:rsid w:val="00301B45"/>
    <w:rsid w:val="00301C09"/>
    <w:rsid w:val="00302273"/>
    <w:rsid w:val="003022F6"/>
    <w:rsid w:val="00302501"/>
    <w:rsid w:val="00302660"/>
    <w:rsid w:val="0030295F"/>
    <w:rsid w:val="003029CD"/>
    <w:rsid w:val="00302B55"/>
    <w:rsid w:val="00302C62"/>
    <w:rsid w:val="00302D59"/>
    <w:rsid w:val="00303150"/>
    <w:rsid w:val="00303498"/>
    <w:rsid w:val="00303840"/>
    <w:rsid w:val="00303F1C"/>
    <w:rsid w:val="003040CF"/>
    <w:rsid w:val="003040D5"/>
    <w:rsid w:val="00304618"/>
    <w:rsid w:val="003047BC"/>
    <w:rsid w:val="00304905"/>
    <w:rsid w:val="00304F9F"/>
    <w:rsid w:val="0030510F"/>
    <w:rsid w:val="003051EF"/>
    <w:rsid w:val="003052F4"/>
    <w:rsid w:val="0030595B"/>
    <w:rsid w:val="00305996"/>
    <w:rsid w:val="00305A7C"/>
    <w:rsid w:val="00305ACD"/>
    <w:rsid w:val="00305F7D"/>
    <w:rsid w:val="00306251"/>
    <w:rsid w:val="0030699B"/>
    <w:rsid w:val="003069DB"/>
    <w:rsid w:val="00306B06"/>
    <w:rsid w:val="00306B0E"/>
    <w:rsid w:val="00306FD5"/>
    <w:rsid w:val="00307079"/>
    <w:rsid w:val="00307434"/>
    <w:rsid w:val="003075DB"/>
    <w:rsid w:val="003076D2"/>
    <w:rsid w:val="00307BD9"/>
    <w:rsid w:val="00307EE7"/>
    <w:rsid w:val="003101FB"/>
    <w:rsid w:val="003102B9"/>
    <w:rsid w:val="00310586"/>
    <w:rsid w:val="0031141A"/>
    <w:rsid w:val="00311533"/>
    <w:rsid w:val="0031159A"/>
    <w:rsid w:val="00311693"/>
    <w:rsid w:val="0031174D"/>
    <w:rsid w:val="00311A70"/>
    <w:rsid w:val="00311C35"/>
    <w:rsid w:val="00311D93"/>
    <w:rsid w:val="00312058"/>
    <w:rsid w:val="0031220F"/>
    <w:rsid w:val="00312240"/>
    <w:rsid w:val="0031257E"/>
    <w:rsid w:val="003127AB"/>
    <w:rsid w:val="0031284A"/>
    <w:rsid w:val="003128EE"/>
    <w:rsid w:val="00312E18"/>
    <w:rsid w:val="00312E79"/>
    <w:rsid w:val="00312F78"/>
    <w:rsid w:val="0031308C"/>
    <w:rsid w:val="00313451"/>
    <w:rsid w:val="0031358C"/>
    <w:rsid w:val="00313598"/>
    <w:rsid w:val="00313702"/>
    <w:rsid w:val="0031386B"/>
    <w:rsid w:val="00313A24"/>
    <w:rsid w:val="00313AE9"/>
    <w:rsid w:val="00313B94"/>
    <w:rsid w:val="00313C92"/>
    <w:rsid w:val="00314048"/>
    <w:rsid w:val="003141B3"/>
    <w:rsid w:val="003143BC"/>
    <w:rsid w:val="00314B86"/>
    <w:rsid w:val="00314DFA"/>
    <w:rsid w:val="00314F6A"/>
    <w:rsid w:val="00315111"/>
    <w:rsid w:val="00315190"/>
    <w:rsid w:val="00315282"/>
    <w:rsid w:val="00315396"/>
    <w:rsid w:val="00315455"/>
    <w:rsid w:val="003155AA"/>
    <w:rsid w:val="00315A41"/>
    <w:rsid w:val="00315A4D"/>
    <w:rsid w:val="00315E3F"/>
    <w:rsid w:val="00315F48"/>
    <w:rsid w:val="00315FC2"/>
    <w:rsid w:val="00316125"/>
    <w:rsid w:val="003161C3"/>
    <w:rsid w:val="0031632F"/>
    <w:rsid w:val="003163AD"/>
    <w:rsid w:val="00316470"/>
    <w:rsid w:val="00316E4C"/>
    <w:rsid w:val="00316EB9"/>
    <w:rsid w:val="00316ECC"/>
    <w:rsid w:val="00316F8E"/>
    <w:rsid w:val="00317223"/>
    <w:rsid w:val="003173C2"/>
    <w:rsid w:val="003175CB"/>
    <w:rsid w:val="003179C5"/>
    <w:rsid w:val="00317B3A"/>
    <w:rsid w:val="00317D71"/>
    <w:rsid w:val="00320003"/>
    <w:rsid w:val="003202B7"/>
    <w:rsid w:val="00320568"/>
    <w:rsid w:val="00320CE4"/>
    <w:rsid w:val="00320D1A"/>
    <w:rsid w:val="00320DCC"/>
    <w:rsid w:val="003210AE"/>
    <w:rsid w:val="003211C1"/>
    <w:rsid w:val="0032172A"/>
    <w:rsid w:val="00321B8A"/>
    <w:rsid w:val="00321C48"/>
    <w:rsid w:val="00321C5F"/>
    <w:rsid w:val="00321DD7"/>
    <w:rsid w:val="0032220D"/>
    <w:rsid w:val="00322659"/>
    <w:rsid w:val="00322AAB"/>
    <w:rsid w:val="00322CCF"/>
    <w:rsid w:val="00322D13"/>
    <w:rsid w:val="003231D4"/>
    <w:rsid w:val="00323286"/>
    <w:rsid w:val="00323356"/>
    <w:rsid w:val="00323402"/>
    <w:rsid w:val="0032352C"/>
    <w:rsid w:val="00323CF0"/>
    <w:rsid w:val="00323E43"/>
    <w:rsid w:val="00323F5E"/>
    <w:rsid w:val="0032401A"/>
    <w:rsid w:val="003241F7"/>
    <w:rsid w:val="00324215"/>
    <w:rsid w:val="0032434F"/>
    <w:rsid w:val="003247B9"/>
    <w:rsid w:val="00324C6A"/>
    <w:rsid w:val="00324DD8"/>
    <w:rsid w:val="00325332"/>
    <w:rsid w:val="00325686"/>
    <w:rsid w:val="00325A9A"/>
    <w:rsid w:val="00325AF2"/>
    <w:rsid w:val="00326121"/>
    <w:rsid w:val="0032619D"/>
    <w:rsid w:val="00326744"/>
    <w:rsid w:val="003267A7"/>
    <w:rsid w:val="00326AF8"/>
    <w:rsid w:val="00326B36"/>
    <w:rsid w:val="00326D3D"/>
    <w:rsid w:val="00326F21"/>
    <w:rsid w:val="00327124"/>
    <w:rsid w:val="003276BF"/>
    <w:rsid w:val="00327A79"/>
    <w:rsid w:val="00327C5F"/>
    <w:rsid w:val="003300F9"/>
    <w:rsid w:val="003301AC"/>
    <w:rsid w:val="003301F5"/>
    <w:rsid w:val="00330644"/>
    <w:rsid w:val="00330661"/>
    <w:rsid w:val="0033071D"/>
    <w:rsid w:val="003308B7"/>
    <w:rsid w:val="00330ACE"/>
    <w:rsid w:val="00330B0A"/>
    <w:rsid w:val="00330CAB"/>
    <w:rsid w:val="00330D8C"/>
    <w:rsid w:val="00331012"/>
    <w:rsid w:val="00331083"/>
    <w:rsid w:val="0033143D"/>
    <w:rsid w:val="00331811"/>
    <w:rsid w:val="0033193D"/>
    <w:rsid w:val="00331FE5"/>
    <w:rsid w:val="0033213C"/>
    <w:rsid w:val="003321EB"/>
    <w:rsid w:val="00332387"/>
    <w:rsid w:val="00332570"/>
    <w:rsid w:val="003325AD"/>
    <w:rsid w:val="003326A5"/>
    <w:rsid w:val="0033283B"/>
    <w:rsid w:val="0033291D"/>
    <w:rsid w:val="00332AEA"/>
    <w:rsid w:val="00332E10"/>
    <w:rsid w:val="00332E85"/>
    <w:rsid w:val="00332F0A"/>
    <w:rsid w:val="00333027"/>
    <w:rsid w:val="003331B2"/>
    <w:rsid w:val="0033346B"/>
    <w:rsid w:val="00333499"/>
    <w:rsid w:val="00333877"/>
    <w:rsid w:val="003338D7"/>
    <w:rsid w:val="00333A88"/>
    <w:rsid w:val="00334539"/>
    <w:rsid w:val="003345B6"/>
    <w:rsid w:val="0033468B"/>
    <w:rsid w:val="003347D9"/>
    <w:rsid w:val="003348AA"/>
    <w:rsid w:val="00334C4E"/>
    <w:rsid w:val="003352CA"/>
    <w:rsid w:val="00335799"/>
    <w:rsid w:val="00335956"/>
    <w:rsid w:val="00335AF7"/>
    <w:rsid w:val="00335C5D"/>
    <w:rsid w:val="00335D1F"/>
    <w:rsid w:val="00335FDD"/>
    <w:rsid w:val="00336589"/>
    <w:rsid w:val="00336612"/>
    <w:rsid w:val="00336976"/>
    <w:rsid w:val="00336E4F"/>
    <w:rsid w:val="003374E4"/>
    <w:rsid w:val="003375C1"/>
    <w:rsid w:val="003376D8"/>
    <w:rsid w:val="0033777F"/>
    <w:rsid w:val="003377D8"/>
    <w:rsid w:val="00337995"/>
    <w:rsid w:val="003379BB"/>
    <w:rsid w:val="00337B19"/>
    <w:rsid w:val="00337B1C"/>
    <w:rsid w:val="00337BCD"/>
    <w:rsid w:val="0034011A"/>
    <w:rsid w:val="0034023A"/>
    <w:rsid w:val="0034023F"/>
    <w:rsid w:val="0034041C"/>
    <w:rsid w:val="0034076B"/>
    <w:rsid w:val="00340A69"/>
    <w:rsid w:val="00340D3E"/>
    <w:rsid w:val="00340F55"/>
    <w:rsid w:val="00340FEB"/>
    <w:rsid w:val="00341055"/>
    <w:rsid w:val="003412CD"/>
    <w:rsid w:val="00341E5A"/>
    <w:rsid w:val="00341F44"/>
    <w:rsid w:val="00342299"/>
    <w:rsid w:val="003425E6"/>
    <w:rsid w:val="003427A5"/>
    <w:rsid w:val="00342847"/>
    <w:rsid w:val="0034290A"/>
    <w:rsid w:val="00342A69"/>
    <w:rsid w:val="00342B2B"/>
    <w:rsid w:val="00342BA4"/>
    <w:rsid w:val="00342C6B"/>
    <w:rsid w:val="00342E1A"/>
    <w:rsid w:val="00342EAF"/>
    <w:rsid w:val="00343165"/>
    <w:rsid w:val="003432B7"/>
    <w:rsid w:val="00343444"/>
    <w:rsid w:val="003435A7"/>
    <w:rsid w:val="003438F0"/>
    <w:rsid w:val="0034397C"/>
    <w:rsid w:val="00343BCA"/>
    <w:rsid w:val="00343C45"/>
    <w:rsid w:val="00343E16"/>
    <w:rsid w:val="00344147"/>
    <w:rsid w:val="003441E1"/>
    <w:rsid w:val="00344647"/>
    <w:rsid w:val="00344E28"/>
    <w:rsid w:val="00344F0B"/>
    <w:rsid w:val="003451D2"/>
    <w:rsid w:val="00345835"/>
    <w:rsid w:val="00345C17"/>
    <w:rsid w:val="00345D07"/>
    <w:rsid w:val="0034671C"/>
    <w:rsid w:val="00346815"/>
    <w:rsid w:val="00346A4B"/>
    <w:rsid w:val="00346AE4"/>
    <w:rsid w:val="00346B69"/>
    <w:rsid w:val="00346F1E"/>
    <w:rsid w:val="003471E2"/>
    <w:rsid w:val="00347388"/>
    <w:rsid w:val="0034759D"/>
    <w:rsid w:val="00347A21"/>
    <w:rsid w:val="00347A25"/>
    <w:rsid w:val="00347A6C"/>
    <w:rsid w:val="00347BDD"/>
    <w:rsid w:val="00347C1A"/>
    <w:rsid w:val="00347D26"/>
    <w:rsid w:val="00347F08"/>
    <w:rsid w:val="00347F65"/>
    <w:rsid w:val="0035033B"/>
    <w:rsid w:val="0035074D"/>
    <w:rsid w:val="00350BB2"/>
    <w:rsid w:val="00350BF8"/>
    <w:rsid w:val="00350E0A"/>
    <w:rsid w:val="00350EA3"/>
    <w:rsid w:val="0035114E"/>
    <w:rsid w:val="00351A13"/>
    <w:rsid w:val="00351B98"/>
    <w:rsid w:val="00351CE6"/>
    <w:rsid w:val="00351F0A"/>
    <w:rsid w:val="0035206E"/>
    <w:rsid w:val="00352111"/>
    <w:rsid w:val="00352151"/>
    <w:rsid w:val="003528A3"/>
    <w:rsid w:val="00352B9B"/>
    <w:rsid w:val="00352EAF"/>
    <w:rsid w:val="00353288"/>
    <w:rsid w:val="003538B3"/>
    <w:rsid w:val="003538CD"/>
    <w:rsid w:val="00353DA2"/>
    <w:rsid w:val="00353F5A"/>
    <w:rsid w:val="00353F7B"/>
    <w:rsid w:val="00354124"/>
    <w:rsid w:val="003543CF"/>
    <w:rsid w:val="0035440F"/>
    <w:rsid w:val="003545DD"/>
    <w:rsid w:val="00354A4B"/>
    <w:rsid w:val="003554D6"/>
    <w:rsid w:val="003558B0"/>
    <w:rsid w:val="00355985"/>
    <w:rsid w:val="00355C9B"/>
    <w:rsid w:val="00355EB0"/>
    <w:rsid w:val="00356110"/>
    <w:rsid w:val="003567E6"/>
    <w:rsid w:val="00356843"/>
    <w:rsid w:val="00356CBF"/>
    <w:rsid w:val="00356D60"/>
    <w:rsid w:val="00356D7C"/>
    <w:rsid w:val="003571E8"/>
    <w:rsid w:val="0035730D"/>
    <w:rsid w:val="00357354"/>
    <w:rsid w:val="00357918"/>
    <w:rsid w:val="00357940"/>
    <w:rsid w:val="00357A87"/>
    <w:rsid w:val="00357ACD"/>
    <w:rsid w:val="00357BA6"/>
    <w:rsid w:val="00357DAB"/>
    <w:rsid w:val="00357EF4"/>
    <w:rsid w:val="003600E6"/>
    <w:rsid w:val="003602EE"/>
    <w:rsid w:val="0036081A"/>
    <w:rsid w:val="00360A45"/>
    <w:rsid w:val="0036114E"/>
    <w:rsid w:val="00361248"/>
    <w:rsid w:val="003614D8"/>
    <w:rsid w:val="0036172C"/>
    <w:rsid w:val="003617FF"/>
    <w:rsid w:val="00361825"/>
    <w:rsid w:val="00361AF8"/>
    <w:rsid w:val="0036205F"/>
    <w:rsid w:val="003620C6"/>
    <w:rsid w:val="00362B3A"/>
    <w:rsid w:val="00362CA3"/>
    <w:rsid w:val="00362E9E"/>
    <w:rsid w:val="00362EA6"/>
    <w:rsid w:val="003630DF"/>
    <w:rsid w:val="003631A0"/>
    <w:rsid w:val="00363200"/>
    <w:rsid w:val="0036347E"/>
    <w:rsid w:val="003635E2"/>
    <w:rsid w:val="003636B0"/>
    <w:rsid w:val="003637F0"/>
    <w:rsid w:val="0036383E"/>
    <w:rsid w:val="0036388C"/>
    <w:rsid w:val="003638EC"/>
    <w:rsid w:val="003638F1"/>
    <w:rsid w:val="00363942"/>
    <w:rsid w:val="00363946"/>
    <w:rsid w:val="003639D4"/>
    <w:rsid w:val="003643F7"/>
    <w:rsid w:val="00364895"/>
    <w:rsid w:val="00364AFF"/>
    <w:rsid w:val="00364C19"/>
    <w:rsid w:val="00365235"/>
    <w:rsid w:val="003652B8"/>
    <w:rsid w:val="00365671"/>
    <w:rsid w:val="00365848"/>
    <w:rsid w:val="00365993"/>
    <w:rsid w:val="0036599D"/>
    <w:rsid w:val="00365B96"/>
    <w:rsid w:val="00366251"/>
    <w:rsid w:val="003662A1"/>
    <w:rsid w:val="0036638C"/>
    <w:rsid w:val="003665D8"/>
    <w:rsid w:val="00366D94"/>
    <w:rsid w:val="00366E79"/>
    <w:rsid w:val="00367592"/>
    <w:rsid w:val="00367642"/>
    <w:rsid w:val="003676DD"/>
    <w:rsid w:val="0036797A"/>
    <w:rsid w:val="00367EB2"/>
    <w:rsid w:val="00370490"/>
    <w:rsid w:val="003707C9"/>
    <w:rsid w:val="00370A1A"/>
    <w:rsid w:val="00370D55"/>
    <w:rsid w:val="0037130E"/>
    <w:rsid w:val="0037140A"/>
    <w:rsid w:val="0037143E"/>
    <w:rsid w:val="003718C4"/>
    <w:rsid w:val="00371C12"/>
    <w:rsid w:val="00371EBD"/>
    <w:rsid w:val="0037247E"/>
    <w:rsid w:val="00372751"/>
    <w:rsid w:val="00372803"/>
    <w:rsid w:val="003728F3"/>
    <w:rsid w:val="003729A0"/>
    <w:rsid w:val="00372B20"/>
    <w:rsid w:val="00372D9A"/>
    <w:rsid w:val="00372DA7"/>
    <w:rsid w:val="00372E7C"/>
    <w:rsid w:val="00372F55"/>
    <w:rsid w:val="00372FAA"/>
    <w:rsid w:val="00372FB7"/>
    <w:rsid w:val="00373066"/>
    <w:rsid w:val="003731A2"/>
    <w:rsid w:val="0037330E"/>
    <w:rsid w:val="00373618"/>
    <w:rsid w:val="0037367F"/>
    <w:rsid w:val="00373D5C"/>
    <w:rsid w:val="00374710"/>
    <w:rsid w:val="00374956"/>
    <w:rsid w:val="003749F3"/>
    <w:rsid w:val="00374AF5"/>
    <w:rsid w:val="00374DEA"/>
    <w:rsid w:val="003750C6"/>
    <w:rsid w:val="00375984"/>
    <w:rsid w:val="00375A5E"/>
    <w:rsid w:val="00375C48"/>
    <w:rsid w:val="00375E2D"/>
    <w:rsid w:val="00376081"/>
    <w:rsid w:val="0037646E"/>
    <w:rsid w:val="00376E24"/>
    <w:rsid w:val="0037701B"/>
    <w:rsid w:val="0037718D"/>
    <w:rsid w:val="0037740B"/>
    <w:rsid w:val="003774E3"/>
    <w:rsid w:val="00377522"/>
    <w:rsid w:val="003775D6"/>
    <w:rsid w:val="00377876"/>
    <w:rsid w:val="0037794B"/>
    <w:rsid w:val="003800F3"/>
    <w:rsid w:val="003802E5"/>
    <w:rsid w:val="00380630"/>
    <w:rsid w:val="003806D6"/>
    <w:rsid w:val="0038072F"/>
    <w:rsid w:val="00380B45"/>
    <w:rsid w:val="00380D95"/>
    <w:rsid w:val="00380E60"/>
    <w:rsid w:val="003811BB"/>
    <w:rsid w:val="00381266"/>
    <w:rsid w:val="003816AC"/>
    <w:rsid w:val="003817CA"/>
    <w:rsid w:val="00381A90"/>
    <w:rsid w:val="00381AA3"/>
    <w:rsid w:val="00381C38"/>
    <w:rsid w:val="00381CC5"/>
    <w:rsid w:val="00381D90"/>
    <w:rsid w:val="00381FC6"/>
    <w:rsid w:val="0038251E"/>
    <w:rsid w:val="0038259A"/>
    <w:rsid w:val="00382A20"/>
    <w:rsid w:val="00382DD4"/>
    <w:rsid w:val="003830A6"/>
    <w:rsid w:val="003833F2"/>
    <w:rsid w:val="00383518"/>
    <w:rsid w:val="0038359B"/>
    <w:rsid w:val="003839FB"/>
    <w:rsid w:val="00383CD5"/>
    <w:rsid w:val="00384147"/>
    <w:rsid w:val="003847EB"/>
    <w:rsid w:val="0038492C"/>
    <w:rsid w:val="00384C5C"/>
    <w:rsid w:val="00384D3B"/>
    <w:rsid w:val="00385012"/>
    <w:rsid w:val="00385175"/>
    <w:rsid w:val="00385325"/>
    <w:rsid w:val="00385498"/>
    <w:rsid w:val="003855DA"/>
    <w:rsid w:val="00385E28"/>
    <w:rsid w:val="00385F89"/>
    <w:rsid w:val="003861E1"/>
    <w:rsid w:val="0038629C"/>
    <w:rsid w:val="003865A3"/>
    <w:rsid w:val="0038665B"/>
    <w:rsid w:val="00386CFC"/>
    <w:rsid w:val="00386D29"/>
    <w:rsid w:val="003871AC"/>
    <w:rsid w:val="0038726B"/>
    <w:rsid w:val="003872F6"/>
    <w:rsid w:val="003872F7"/>
    <w:rsid w:val="00387581"/>
    <w:rsid w:val="00387837"/>
    <w:rsid w:val="00387A39"/>
    <w:rsid w:val="00387D7C"/>
    <w:rsid w:val="003900E9"/>
    <w:rsid w:val="0039012A"/>
    <w:rsid w:val="003902FE"/>
    <w:rsid w:val="003906D2"/>
    <w:rsid w:val="003907D5"/>
    <w:rsid w:val="00390E72"/>
    <w:rsid w:val="0039127E"/>
    <w:rsid w:val="00391390"/>
    <w:rsid w:val="00391425"/>
    <w:rsid w:val="0039157D"/>
    <w:rsid w:val="003920E5"/>
    <w:rsid w:val="003928DB"/>
    <w:rsid w:val="00392C93"/>
    <w:rsid w:val="00392CE0"/>
    <w:rsid w:val="00392F85"/>
    <w:rsid w:val="003931F3"/>
    <w:rsid w:val="0039342D"/>
    <w:rsid w:val="00393503"/>
    <w:rsid w:val="0039390C"/>
    <w:rsid w:val="00393C1E"/>
    <w:rsid w:val="00393EDF"/>
    <w:rsid w:val="00394233"/>
    <w:rsid w:val="00394467"/>
    <w:rsid w:val="0039486A"/>
    <w:rsid w:val="00394AE0"/>
    <w:rsid w:val="00394C8B"/>
    <w:rsid w:val="00394F87"/>
    <w:rsid w:val="00394F97"/>
    <w:rsid w:val="00394FB4"/>
    <w:rsid w:val="00395363"/>
    <w:rsid w:val="00395390"/>
    <w:rsid w:val="003959B3"/>
    <w:rsid w:val="00395FD1"/>
    <w:rsid w:val="003963E3"/>
    <w:rsid w:val="00396506"/>
    <w:rsid w:val="00396517"/>
    <w:rsid w:val="00396772"/>
    <w:rsid w:val="00396D0A"/>
    <w:rsid w:val="00396DD9"/>
    <w:rsid w:val="00397195"/>
    <w:rsid w:val="003971E9"/>
    <w:rsid w:val="003973A1"/>
    <w:rsid w:val="00397CAB"/>
    <w:rsid w:val="00397F2E"/>
    <w:rsid w:val="003A0279"/>
    <w:rsid w:val="003A07B7"/>
    <w:rsid w:val="003A09F2"/>
    <w:rsid w:val="003A10B2"/>
    <w:rsid w:val="003A1271"/>
    <w:rsid w:val="003A12B4"/>
    <w:rsid w:val="003A1556"/>
    <w:rsid w:val="003A15CD"/>
    <w:rsid w:val="003A197F"/>
    <w:rsid w:val="003A1A21"/>
    <w:rsid w:val="003A1CEA"/>
    <w:rsid w:val="003A1FCB"/>
    <w:rsid w:val="003A2136"/>
    <w:rsid w:val="003A25AA"/>
    <w:rsid w:val="003A2651"/>
    <w:rsid w:val="003A2961"/>
    <w:rsid w:val="003A2A42"/>
    <w:rsid w:val="003A2AE5"/>
    <w:rsid w:val="003A2EE8"/>
    <w:rsid w:val="003A2F3B"/>
    <w:rsid w:val="003A2F95"/>
    <w:rsid w:val="003A3813"/>
    <w:rsid w:val="003A395A"/>
    <w:rsid w:val="003A3A34"/>
    <w:rsid w:val="003A3AA7"/>
    <w:rsid w:val="003A3CCA"/>
    <w:rsid w:val="003A42D8"/>
    <w:rsid w:val="003A4436"/>
    <w:rsid w:val="003A458D"/>
    <w:rsid w:val="003A47A0"/>
    <w:rsid w:val="003A4C67"/>
    <w:rsid w:val="003A513E"/>
    <w:rsid w:val="003A56AC"/>
    <w:rsid w:val="003A583F"/>
    <w:rsid w:val="003A5E18"/>
    <w:rsid w:val="003A5E22"/>
    <w:rsid w:val="003A6074"/>
    <w:rsid w:val="003A68C6"/>
    <w:rsid w:val="003A68EE"/>
    <w:rsid w:val="003A6A50"/>
    <w:rsid w:val="003A72D0"/>
    <w:rsid w:val="003A7416"/>
    <w:rsid w:val="003A7447"/>
    <w:rsid w:val="003A74D6"/>
    <w:rsid w:val="003A77B6"/>
    <w:rsid w:val="003A7BC4"/>
    <w:rsid w:val="003A7BE5"/>
    <w:rsid w:val="003A7C01"/>
    <w:rsid w:val="003B006E"/>
    <w:rsid w:val="003B01FA"/>
    <w:rsid w:val="003B0435"/>
    <w:rsid w:val="003B045F"/>
    <w:rsid w:val="003B0553"/>
    <w:rsid w:val="003B05EE"/>
    <w:rsid w:val="003B060A"/>
    <w:rsid w:val="003B0840"/>
    <w:rsid w:val="003B0B94"/>
    <w:rsid w:val="003B0FD5"/>
    <w:rsid w:val="003B1013"/>
    <w:rsid w:val="003B10C1"/>
    <w:rsid w:val="003B11A9"/>
    <w:rsid w:val="003B12E6"/>
    <w:rsid w:val="003B1371"/>
    <w:rsid w:val="003B13B3"/>
    <w:rsid w:val="003B1874"/>
    <w:rsid w:val="003B1ACB"/>
    <w:rsid w:val="003B1C30"/>
    <w:rsid w:val="003B2336"/>
    <w:rsid w:val="003B29DC"/>
    <w:rsid w:val="003B2A48"/>
    <w:rsid w:val="003B2EF7"/>
    <w:rsid w:val="003B2F8A"/>
    <w:rsid w:val="003B34F6"/>
    <w:rsid w:val="003B36DD"/>
    <w:rsid w:val="003B3C9C"/>
    <w:rsid w:val="003B3CAF"/>
    <w:rsid w:val="003B481B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D58"/>
    <w:rsid w:val="003B5EB9"/>
    <w:rsid w:val="003B6159"/>
    <w:rsid w:val="003B61E8"/>
    <w:rsid w:val="003B6314"/>
    <w:rsid w:val="003B641B"/>
    <w:rsid w:val="003B645C"/>
    <w:rsid w:val="003B6759"/>
    <w:rsid w:val="003B6B44"/>
    <w:rsid w:val="003B763B"/>
    <w:rsid w:val="003B7856"/>
    <w:rsid w:val="003B7D31"/>
    <w:rsid w:val="003C0547"/>
    <w:rsid w:val="003C074F"/>
    <w:rsid w:val="003C0CC6"/>
    <w:rsid w:val="003C0DCB"/>
    <w:rsid w:val="003C0E09"/>
    <w:rsid w:val="003C15A6"/>
    <w:rsid w:val="003C15F0"/>
    <w:rsid w:val="003C166F"/>
    <w:rsid w:val="003C1CAD"/>
    <w:rsid w:val="003C1D19"/>
    <w:rsid w:val="003C1F3F"/>
    <w:rsid w:val="003C2093"/>
    <w:rsid w:val="003C213D"/>
    <w:rsid w:val="003C22BB"/>
    <w:rsid w:val="003C23CC"/>
    <w:rsid w:val="003C25F8"/>
    <w:rsid w:val="003C2842"/>
    <w:rsid w:val="003C2DD2"/>
    <w:rsid w:val="003C2FB9"/>
    <w:rsid w:val="003C31B3"/>
    <w:rsid w:val="003C32AA"/>
    <w:rsid w:val="003C3583"/>
    <w:rsid w:val="003C3A52"/>
    <w:rsid w:val="003C3D6E"/>
    <w:rsid w:val="003C4034"/>
    <w:rsid w:val="003C450F"/>
    <w:rsid w:val="003C4D04"/>
    <w:rsid w:val="003C52FB"/>
    <w:rsid w:val="003C5625"/>
    <w:rsid w:val="003C56CC"/>
    <w:rsid w:val="003C578A"/>
    <w:rsid w:val="003C59D8"/>
    <w:rsid w:val="003C5A24"/>
    <w:rsid w:val="003C5B67"/>
    <w:rsid w:val="003C5E05"/>
    <w:rsid w:val="003C63E7"/>
    <w:rsid w:val="003C648E"/>
    <w:rsid w:val="003C6ADD"/>
    <w:rsid w:val="003C75AA"/>
    <w:rsid w:val="003C7F4F"/>
    <w:rsid w:val="003C7FEB"/>
    <w:rsid w:val="003D0BA8"/>
    <w:rsid w:val="003D0D12"/>
    <w:rsid w:val="003D0E25"/>
    <w:rsid w:val="003D0EE3"/>
    <w:rsid w:val="003D162F"/>
    <w:rsid w:val="003D16CA"/>
    <w:rsid w:val="003D17AF"/>
    <w:rsid w:val="003D1CEF"/>
    <w:rsid w:val="003D214A"/>
    <w:rsid w:val="003D223D"/>
    <w:rsid w:val="003D2435"/>
    <w:rsid w:val="003D24D8"/>
    <w:rsid w:val="003D2817"/>
    <w:rsid w:val="003D28E9"/>
    <w:rsid w:val="003D2994"/>
    <w:rsid w:val="003D2BAE"/>
    <w:rsid w:val="003D3080"/>
    <w:rsid w:val="003D383C"/>
    <w:rsid w:val="003D3ADA"/>
    <w:rsid w:val="003D48CB"/>
    <w:rsid w:val="003D49F1"/>
    <w:rsid w:val="003D4BC7"/>
    <w:rsid w:val="003D53E5"/>
    <w:rsid w:val="003D5701"/>
    <w:rsid w:val="003D5796"/>
    <w:rsid w:val="003D5801"/>
    <w:rsid w:val="003D59C4"/>
    <w:rsid w:val="003D5A24"/>
    <w:rsid w:val="003D5AD3"/>
    <w:rsid w:val="003D5C31"/>
    <w:rsid w:val="003D5C5B"/>
    <w:rsid w:val="003D5ED6"/>
    <w:rsid w:val="003D6157"/>
    <w:rsid w:val="003D6211"/>
    <w:rsid w:val="003D627A"/>
    <w:rsid w:val="003D64D7"/>
    <w:rsid w:val="003D6DA3"/>
    <w:rsid w:val="003D6DC0"/>
    <w:rsid w:val="003D7138"/>
    <w:rsid w:val="003D75FC"/>
    <w:rsid w:val="003D778E"/>
    <w:rsid w:val="003D78A2"/>
    <w:rsid w:val="003D7C5F"/>
    <w:rsid w:val="003D7CC8"/>
    <w:rsid w:val="003D7E0B"/>
    <w:rsid w:val="003E03F2"/>
    <w:rsid w:val="003E0559"/>
    <w:rsid w:val="003E066E"/>
    <w:rsid w:val="003E0750"/>
    <w:rsid w:val="003E1173"/>
    <w:rsid w:val="003E14FF"/>
    <w:rsid w:val="003E16BA"/>
    <w:rsid w:val="003E16FB"/>
    <w:rsid w:val="003E1759"/>
    <w:rsid w:val="003E1D38"/>
    <w:rsid w:val="003E1E0A"/>
    <w:rsid w:val="003E1EC2"/>
    <w:rsid w:val="003E2031"/>
    <w:rsid w:val="003E2075"/>
    <w:rsid w:val="003E2412"/>
    <w:rsid w:val="003E24D6"/>
    <w:rsid w:val="003E2CD2"/>
    <w:rsid w:val="003E367B"/>
    <w:rsid w:val="003E3A0E"/>
    <w:rsid w:val="003E3B07"/>
    <w:rsid w:val="003E3E74"/>
    <w:rsid w:val="003E411B"/>
    <w:rsid w:val="003E4599"/>
    <w:rsid w:val="003E45A6"/>
    <w:rsid w:val="003E47AE"/>
    <w:rsid w:val="003E4A58"/>
    <w:rsid w:val="003E4BB8"/>
    <w:rsid w:val="003E4D72"/>
    <w:rsid w:val="003E53B7"/>
    <w:rsid w:val="003E5406"/>
    <w:rsid w:val="003E54D0"/>
    <w:rsid w:val="003E55A3"/>
    <w:rsid w:val="003E55E6"/>
    <w:rsid w:val="003E561B"/>
    <w:rsid w:val="003E5823"/>
    <w:rsid w:val="003E5E90"/>
    <w:rsid w:val="003E625F"/>
    <w:rsid w:val="003E64C9"/>
    <w:rsid w:val="003E6592"/>
    <w:rsid w:val="003E6EF1"/>
    <w:rsid w:val="003E6EF6"/>
    <w:rsid w:val="003E71AF"/>
    <w:rsid w:val="003E72E6"/>
    <w:rsid w:val="003E7329"/>
    <w:rsid w:val="003E7920"/>
    <w:rsid w:val="003E7B7C"/>
    <w:rsid w:val="003E7B9C"/>
    <w:rsid w:val="003E7BD2"/>
    <w:rsid w:val="003E7BF5"/>
    <w:rsid w:val="003E7E32"/>
    <w:rsid w:val="003F0AE5"/>
    <w:rsid w:val="003F0C4F"/>
    <w:rsid w:val="003F0F9F"/>
    <w:rsid w:val="003F1114"/>
    <w:rsid w:val="003F1200"/>
    <w:rsid w:val="003F135A"/>
    <w:rsid w:val="003F182D"/>
    <w:rsid w:val="003F191B"/>
    <w:rsid w:val="003F1C67"/>
    <w:rsid w:val="003F1D66"/>
    <w:rsid w:val="003F1FFD"/>
    <w:rsid w:val="003F259E"/>
    <w:rsid w:val="003F2924"/>
    <w:rsid w:val="003F2C48"/>
    <w:rsid w:val="003F2EE2"/>
    <w:rsid w:val="003F30B0"/>
    <w:rsid w:val="003F3127"/>
    <w:rsid w:val="003F314A"/>
    <w:rsid w:val="003F31EA"/>
    <w:rsid w:val="003F32B9"/>
    <w:rsid w:val="003F341F"/>
    <w:rsid w:val="003F3764"/>
    <w:rsid w:val="003F3965"/>
    <w:rsid w:val="003F39F5"/>
    <w:rsid w:val="003F3B82"/>
    <w:rsid w:val="003F3E6D"/>
    <w:rsid w:val="003F3F3B"/>
    <w:rsid w:val="003F4600"/>
    <w:rsid w:val="003F489B"/>
    <w:rsid w:val="003F499C"/>
    <w:rsid w:val="003F4CBB"/>
    <w:rsid w:val="003F4DC0"/>
    <w:rsid w:val="003F520C"/>
    <w:rsid w:val="003F56A7"/>
    <w:rsid w:val="003F5740"/>
    <w:rsid w:val="003F5983"/>
    <w:rsid w:val="003F5C02"/>
    <w:rsid w:val="003F60A3"/>
    <w:rsid w:val="003F62D6"/>
    <w:rsid w:val="003F64A3"/>
    <w:rsid w:val="003F6C7D"/>
    <w:rsid w:val="003F6E11"/>
    <w:rsid w:val="003F73AA"/>
    <w:rsid w:val="003F76DC"/>
    <w:rsid w:val="003F787B"/>
    <w:rsid w:val="003F789C"/>
    <w:rsid w:val="003F78A2"/>
    <w:rsid w:val="003F7D75"/>
    <w:rsid w:val="004001D7"/>
    <w:rsid w:val="004003DD"/>
    <w:rsid w:val="00400448"/>
    <w:rsid w:val="00400668"/>
    <w:rsid w:val="00400825"/>
    <w:rsid w:val="00400C7D"/>
    <w:rsid w:val="0040127A"/>
    <w:rsid w:val="00401516"/>
    <w:rsid w:val="00401771"/>
    <w:rsid w:val="00401936"/>
    <w:rsid w:val="00401A4E"/>
    <w:rsid w:val="00401CDC"/>
    <w:rsid w:val="00401D52"/>
    <w:rsid w:val="00401E14"/>
    <w:rsid w:val="00402225"/>
    <w:rsid w:val="0040236B"/>
    <w:rsid w:val="00402887"/>
    <w:rsid w:val="0040299F"/>
    <w:rsid w:val="00402B4C"/>
    <w:rsid w:val="00402EF1"/>
    <w:rsid w:val="00402FEB"/>
    <w:rsid w:val="00403064"/>
    <w:rsid w:val="00403135"/>
    <w:rsid w:val="0040319C"/>
    <w:rsid w:val="004031BC"/>
    <w:rsid w:val="00403262"/>
    <w:rsid w:val="004036CE"/>
    <w:rsid w:val="004037C6"/>
    <w:rsid w:val="004038A2"/>
    <w:rsid w:val="0040391E"/>
    <w:rsid w:val="00403DE3"/>
    <w:rsid w:val="00403E56"/>
    <w:rsid w:val="00403F4D"/>
    <w:rsid w:val="004044DA"/>
    <w:rsid w:val="004048F3"/>
    <w:rsid w:val="00404CB2"/>
    <w:rsid w:val="00404E97"/>
    <w:rsid w:val="004054E5"/>
    <w:rsid w:val="0040586E"/>
    <w:rsid w:val="004060FC"/>
    <w:rsid w:val="004061E4"/>
    <w:rsid w:val="0040668D"/>
    <w:rsid w:val="004067AB"/>
    <w:rsid w:val="0040689A"/>
    <w:rsid w:val="004069D0"/>
    <w:rsid w:val="00406C7C"/>
    <w:rsid w:val="0040776E"/>
    <w:rsid w:val="0040786A"/>
    <w:rsid w:val="00407AA3"/>
    <w:rsid w:val="00407DAA"/>
    <w:rsid w:val="00407F9A"/>
    <w:rsid w:val="004102C1"/>
    <w:rsid w:val="00410528"/>
    <w:rsid w:val="00410A72"/>
    <w:rsid w:val="00410D0F"/>
    <w:rsid w:val="00410D71"/>
    <w:rsid w:val="00411016"/>
    <w:rsid w:val="00411243"/>
    <w:rsid w:val="00411274"/>
    <w:rsid w:val="00411353"/>
    <w:rsid w:val="00411CFF"/>
    <w:rsid w:val="00411D9D"/>
    <w:rsid w:val="00411DBC"/>
    <w:rsid w:val="00411DC6"/>
    <w:rsid w:val="00411F47"/>
    <w:rsid w:val="004127E7"/>
    <w:rsid w:val="00412AB2"/>
    <w:rsid w:val="00412D1F"/>
    <w:rsid w:val="00412E4D"/>
    <w:rsid w:val="00413468"/>
    <w:rsid w:val="0041361A"/>
    <w:rsid w:val="0041379F"/>
    <w:rsid w:val="00413940"/>
    <w:rsid w:val="00413C56"/>
    <w:rsid w:val="00413D2E"/>
    <w:rsid w:val="00413FA0"/>
    <w:rsid w:val="0041441D"/>
    <w:rsid w:val="00414468"/>
    <w:rsid w:val="004147AE"/>
    <w:rsid w:val="00414A34"/>
    <w:rsid w:val="00414B24"/>
    <w:rsid w:val="00414D17"/>
    <w:rsid w:val="00414D2D"/>
    <w:rsid w:val="004150E2"/>
    <w:rsid w:val="004151E9"/>
    <w:rsid w:val="00415363"/>
    <w:rsid w:val="00415410"/>
    <w:rsid w:val="00415717"/>
    <w:rsid w:val="004157DD"/>
    <w:rsid w:val="0041595F"/>
    <w:rsid w:val="00415A0A"/>
    <w:rsid w:val="00415A58"/>
    <w:rsid w:val="00415A7B"/>
    <w:rsid w:val="00415ABD"/>
    <w:rsid w:val="00415AFE"/>
    <w:rsid w:val="00415E66"/>
    <w:rsid w:val="00415F5D"/>
    <w:rsid w:val="00416307"/>
    <w:rsid w:val="004163D5"/>
    <w:rsid w:val="0041651C"/>
    <w:rsid w:val="00416C83"/>
    <w:rsid w:val="00416CB7"/>
    <w:rsid w:val="00416D20"/>
    <w:rsid w:val="00416E6E"/>
    <w:rsid w:val="00417005"/>
    <w:rsid w:val="00417021"/>
    <w:rsid w:val="00417044"/>
    <w:rsid w:val="00417263"/>
    <w:rsid w:val="0041731D"/>
    <w:rsid w:val="004179C7"/>
    <w:rsid w:val="00417AE2"/>
    <w:rsid w:val="00417E8B"/>
    <w:rsid w:val="00420825"/>
    <w:rsid w:val="004208DC"/>
    <w:rsid w:val="00420A3E"/>
    <w:rsid w:val="00420AC0"/>
    <w:rsid w:val="00420B2A"/>
    <w:rsid w:val="00420DEC"/>
    <w:rsid w:val="00420EE9"/>
    <w:rsid w:val="0042140F"/>
    <w:rsid w:val="004214A4"/>
    <w:rsid w:val="004214C0"/>
    <w:rsid w:val="00421B0B"/>
    <w:rsid w:val="00421D09"/>
    <w:rsid w:val="00421F8D"/>
    <w:rsid w:val="00422036"/>
    <w:rsid w:val="0042205A"/>
    <w:rsid w:val="00422278"/>
    <w:rsid w:val="004223FF"/>
    <w:rsid w:val="00422793"/>
    <w:rsid w:val="00422B2D"/>
    <w:rsid w:val="00422D10"/>
    <w:rsid w:val="00422DF1"/>
    <w:rsid w:val="00422E54"/>
    <w:rsid w:val="00423000"/>
    <w:rsid w:val="004230F8"/>
    <w:rsid w:val="00423239"/>
    <w:rsid w:val="00423404"/>
    <w:rsid w:val="00423892"/>
    <w:rsid w:val="00423B12"/>
    <w:rsid w:val="00423BB6"/>
    <w:rsid w:val="00423D19"/>
    <w:rsid w:val="004242B7"/>
    <w:rsid w:val="004244F0"/>
    <w:rsid w:val="004247A9"/>
    <w:rsid w:val="0042515C"/>
    <w:rsid w:val="00425367"/>
    <w:rsid w:val="0042537F"/>
    <w:rsid w:val="00425673"/>
    <w:rsid w:val="00425754"/>
    <w:rsid w:val="00425837"/>
    <w:rsid w:val="00425DD5"/>
    <w:rsid w:val="00426010"/>
    <w:rsid w:val="00426027"/>
    <w:rsid w:val="0042613E"/>
    <w:rsid w:val="00426278"/>
    <w:rsid w:val="0042644A"/>
    <w:rsid w:val="004265DE"/>
    <w:rsid w:val="00426942"/>
    <w:rsid w:val="00426A14"/>
    <w:rsid w:val="00426B65"/>
    <w:rsid w:val="00426BCE"/>
    <w:rsid w:val="00426DB5"/>
    <w:rsid w:val="00426E09"/>
    <w:rsid w:val="00426EF2"/>
    <w:rsid w:val="00426FFC"/>
    <w:rsid w:val="004278B1"/>
    <w:rsid w:val="0042791F"/>
    <w:rsid w:val="00430158"/>
    <w:rsid w:val="00430789"/>
    <w:rsid w:val="004307FB"/>
    <w:rsid w:val="0043098C"/>
    <w:rsid w:val="00430BB5"/>
    <w:rsid w:val="00430C9B"/>
    <w:rsid w:val="00430CE4"/>
    <w:rsid w:val="00430F58"/>
    <w:rsid w:val="00430F91"/>
    <w:rsid w:val="004312DC"/>
    <w:rsid w:val="00431672"/>
    <w:rsid w:val="00431A0E"/>
    <w:rsid w:val="00431AD3"/>
    <w:rsid w:val="00432365"/>
    <w:rsid w:val="00432C40"/>
    <w:rsid w:val="00433074"/>
    <w:rsid w:val="00433150"/>
    <w:rsid w:val="004337C8"/>
    <w:rsid w:val="00433940"/>
    <w:rsid w:val="00433A67"/>
    <w:rsid w:val="00434366"/>
    <w:rsid w:val="0043495A"/>
    <w:rsid w:val="00434A01"/>
    <w:rsid w:val="00434A5F"/>
    <w:rsid w:val="00434B55"/>
    <w:rsid w:val="00434EEA"/>
    <w:rsid w:val="0043574A"/>
    <w:rsid w:val="00435B35"/>
    <w:rsid w:val="00435B89"/>
    <w:rsid w:val="00435F68"/>
    <w:rsid w:val="00436245"/>
    <w:rsid w:val="004362A6"/>
    <w:rsid w:val="00436656"/>
    <w:rsid w:val="00437714"/>
    <w:rsid w:val="00437783"/>
    <w:rsid w:val="0043790D"/>
    <w:rsid w:val="00437DAF"/>
    <w:rsid w:val="004401F9"/>
    <w:rsid w:val="0044068F"/>
    <w:rsid w:val="00440712"/>
    <w:rsid w:val="004407C4"/>
    <w:rsid w:val="0044092D"/>
    <w:rsid w:val="00440A38"/>
    <w:rsid w:val="00440D9F"/>
    <w:rsid w:val="004410F7"/>
    <w:rsid w:val="0044125E"/>
    <w:rsid w:val="00441329"/>
    <w:rsid w:val="0044142D"/>
    <w:rsid w:val="004415B4"/>
    <w:rsid w:val="00441701"/>
    <w:rsid w:val="004417CF"/>
    <w:rsid w:val="00441AF4"/>
    <w:rsid w:val="00441C7B"/>
    <w:rsid w:val="00442428"/>
    <w:rsid w:val="00442470"/>
    <w:rsid w:val="0044277E"/>
    <w:rsid w:val="004428A0"/>
    <w:rsid w:val="00442ABD"/>
    <w:rsid w:val="0044321E"/>
    <w:rsid w:val="00443827"/>
    <w:rsid w:val="004438EA"/>
    <w:rsid w:val="0044413F"/>
    <w:rsid w:val="00444291"/>
    <w:rsid w:val="004444E1"/>
    <w:rsid w:val="004447A3"/>
    <w:rsid w:val="00444874"/>
    <w:rsid w:val="004448DC"/>
    <w:rsid w:val="004448F8"/>
    <w:rsid w:val="00444D16"/>
    <w:rsid w:val="0044505A"/>
    <w:rsid w:val="00445915"/>
    <w:rsid w:val="00445F77"/>
    <w:rsid w:val="00445FCB"/>
    <w:rsid w:val="0044606A"/>
    <w:rsid w:val="004466EC"/>
    <w:rsid w:val="0044679D"/>
    <w:rsid w:val="00446B8B"/>
    <w:rsid w:val="00446C6F"/>
    <w:rsid w:val="00446EEE"/>
    <w:rsid w:val="004470E4"/>
    <w:rsid w:val="004473BF"/>
    <w:rsid w:val="00447689"/>
    <w:rsid w:val="0044788C"/>
    <w:rsid w:val="00447CA6"/>
    <w:rsid w:val="0045005E"/>
    <w:rsid w:val="004503DB"/>
    <w:rsid w:val="00450469"/>
    <w:rsid w:val="00450477"/>
    <w:rsid w:val="00450650"/>
    <w:rsid w:val="004506ED"/>
    <w:rsid w:val="00450805"/>
    <w:rsid w:val="00450B0F"/>
    <w:rsid w:val="00450D9C"/>
    <w:rsid w:val="00450DC6"/>
    <w:rsid w:val="00450E1E"/>
    <w:rsid w:val="00450EF3"/>
    <w:rsid w:val="00451162"/>
    <w:rsid w:val="0045116E"/>
    <w:rsid w:val="004518FB"/>
    <w:rsid w:val="004519F2"/>
    <w:rsid w:val="00451AAA"/>
    <w:rsid w:val="00451E1E"/>
    <w:rsid w:val="00451E5F"/>
    <w:rsid w:val="00451F7A"/>
    <w:rsid w:val="00452339"/>
    <w:rsid w:val="0045275F"/>
    <w:rsid w:val="0045277D"/>
    <w:rsid w:val="00452796"/>
    <w:rsid w:val="004527D0"/>
    <w:rsid w:val="004528C5"/>
    <w:rsid w:val="00453E51"/>
    <w:rsid w:val="004540FB"/>
    <w:rsid w:val="004541F4"/>
    <w:rsid w:val="00454618"/>
    <w:rsid w:val="0045481F"/>
    <w:rsid w:val="0045487C"/>
    <w:rsid w:val="00454979"/>
    <w:rsid w:val="00454A27"/>
    <w:rsid w:val="004551A3"/>
    <w:rsid w:val="00455433"/>
    <w:rsid w:val="0045555E"/>
    <w:rsid w:val="004555CE"/>
    <w:rsid w:val="0045571F"/>
    <w:rsid w:val="00455920"/>
    <w:rsid w:val="0045594D"/>
    <w:rsid w:val="00455FD0"/>
    <w:rsid w:val="00455FD9"/>
    <w:rsid w:val="0045623B"/>
    <w:rsid w:val="004564A5"/>
    <w:rsid w:val="0045672A"/>
    <w:rsid w:val="004568D8"/>
    <w:rsid w:val="00456921"/>
    <w:rsid w:val="00456BCD"/>
    <w:rsid w:val="0045706E"/>
    <w:rsid w:val="00457072"/>
    <w:rsid w:val="004577F4"/>
    <w:rsid w:val="00457900"/>
    <w:rsid w:val="0045795E"/>
    <w:rsid w:val="00457964"/>
    <w:rsid w:val="00457987"/>
    <w:rsid w:val="00457D56"/>
    <w:rsid w:val="00457F64"/>
    <w:rsid w:val="00457F78"/>
    <w:rsid w:val="00457F83"/>
    <w:rsid w:val="00457FF9"/>
    <w:rsid w:val="00460002"/>
    <w:rsid w:val="004600C0"/>
    <w:rsid w:val="0046014A"/>
    <w:rsid w:val="00460435"/>
    <w:rsid w:val="004605C9"/>
    <w:rsid w:val="00460799"/>
    <w:rsid w:val="0046089D"/>
    <w:rsid w:val="00460C0C"/>
    <w:rsid w:val="00460EED"/>
    <w:rsid w:val="004613A2"/>
    <w:rsid w:val="00461781"/>
    <w:rsid w:val="0046185B"/>
    <w:rsid w:val="004618A8"/>
    <w:rsid w:val="00461A8F"/>
    <w:rsid w:val="00461A95"/>
    <w:rsid w:val="00461B8A"/>
    <w:rsid w:val="00461D6A"/>
    <w:rsid w:val="00461E92"/>
    <w:rsid w:val="004620B8"/>
    <w:rsid w:val="00462ABF"/>
    <w:rsid w:val="00462E5D"/>
    <w:rsid w:val="00462FC0"/>
    <w:rsid w:val="00463504"/>
    <w:rsid w:val="0046360C"/>
    <w:rsid w:val="00463708"/>
    <w:rsid w:val="004639ED"/>
    <w:rsid w:val="00463C0A"/>
    <w:rsid w:val="00463F1B"/>
    <w:rsid w:val="0046417C"/>
    <w:rsid w:val="00464552"/>
    <w:rsid w:val="00464634"/>
    <w:rsid w:val="004646C1"/>
    <w:rsid w:val="00464733"/>
    <w:rsid w:val="00464A9D"/>
    <w:rsid w:val="0046513C"/>
    <w:rsid w:val="00465375"/>
    <w:rsid w:val="0046544B"/>
    <w:rsid w:val="00465454"/>
    <w:rsid w:val="0046550B"/>
    <w:rsid w:val="00465602"/>
    <w:rsid w:val="0046577D"/>
    <w:rsid w:val="00465817"/>
    <w:rsid w:val="00465C84"/>
    <w:rsid w:val="00465DEF"/>
    <w:rsid w:val="00465E54"/>
    <w:rsid w:val="00465EBB"/>
    <w:rsid w:val="00465FC6"/>
    <w:rsid w:val="0046664D"/>
    <w:rsid w:val="0046667F"/>
    <w:rsid w:val="00466D90"/>
    <w:rsid w:val="004671E6"/>
    <w:rsid w:val="00467200"/>
    <w:rsid w:val="0046761A"/>
    <w:rsid w:val="0046771B"/>
    <w:rsid w:val="00467B41"/>
    <w:rsid w:val="00467EC5"/>
    <w:rsid w:val="004700ED"/>
    <w:rsid w:val="00470202"/>
    <w:rsid w:val="00470391"/>
    <w:rsid w:val="0047061F"/>
    <w:rsid w:val="00470775"/>
    <w:rsid w:val="00470798"/>
    <w:rsid w:val="00470B30"/>
    <w:rsid w:val="00470B34"/>
    <w:rsid w:val="00470BA2"/>
    <w:rsid w:val="004710A2"/>
    <w:rsid w:val="004710EE"/>
    <w:rsid w:val="00471341"/>
    <w:rsid w:val="004717AF"/>
    <w:rsid w:val="00471854"/>
    <w:rsid w:val="0047187F"/>
    <w:rsid w:val="00471C81"/>
    <w:rsid w:val="00471DEC"/>
    <w:rsid w:val="00471F01"/>
    <w:rsid w:val="00471FE0"/>
    <w:rsid w:val="00472128"/>
    <w:rsid w:val="0047241F"/>
    <w:rsid w:val="00472527"/>
    <w:rsid w:val="00472682"/>
    <w:rsid w:val="00472812"/>
    <w:rsid w:val="00472B7C"/>
    <w:rsid w:val="00472B96"/>
    <w:rsid w:val="00472BB1"/>
    <w:rsid w:val="00472D7F"/>
    <w:rsid w:val="004731EE"/>
    <w:rsid w:val="0047336C"/>
    <w:rsid w:val="0047393A"/>
    <w:rsid w:val="004739DE"/>
    <w:rsid w:val="00473B58"/>
    <w:rsid w:val="00473DD2"/>
    <w:rsid w:val="00473DE9"/>
    <w:rsid w:val="00473EDF"/>
    <w:rsid w:val="00473F77"/>
    <w:rsid w:val="0047433B"/>
    <w:rsid w:val="004743A7"/>
    <w:rsid w:val="00474820"/>
    <w:rsid w:val="004749EE"/>
    <w:rsid w:val="00474D42"/>
    <w:rsid w:val="00474E79"/>
    <w:rsid w:val="0047533D"/>
    <w:rsid w:val="00475529"/>
    <w:rsid w:val="00475608"/>
    <w:rsid w:val="00476150"/>
    <w:rsid w:val="00476229"/>
    <w:rsid w:val="00476325"/>
    <w:rsid w:val="004763B5"/>
    <w:rsid w:val="00476508"/>
    <w:rsid w:val="00476515"/>
    <w:rsid w:val="0047676B"/>
    <w:rsid w:val="004769D3"/>
    <w:rsid w:val="00476A41"/>
    <w:rsid w:val="0047745D"/>
    <w:rsid w:val="00477552"/>
    <w:rsid w:val="00477652"/>
    <w:rsid w:val="00477768"/>
    <w:rsid w:val="004778E4"/>
    <w:rsid w:val="00477A43"/>
    <w:rsid w:val="00477BB2"/>
    <w:rsid w:val="00480142"/>
    <w:rsid w:val="004801D4"/>
    <w:rsid w:val="004804EF"/>
    <w:rsid w:val="0048059C"/>
    <w:rsid w:val="004805FD"/>
    <w:rsid w:val="00480768"/>
    <w:rsid w:val="00480C10"/>
    <w:rsid w:val="00480C93"/>
    <w:rsid w:val="00480CDB"/>
    <w:rsid w:val="00480F0F"/>
    <w:rsid w:val="00480F8D"/>
    <w:rsid w:val="00481267"/>
    <w:rsid w:val="00481741"/>
    <w:rsid w:val="00481BA4"/>
    <w:rsid w:val="00481DFC"/>
    <w:rsid w:val="00481E04"/>
    <w:rsid w:val="0048220E"/>
    <w:rsid w:val="0048228C"/>
    <w:rsid w:val="004822C8"/>
    <w:rsid w:val="0048265E"/>
    <w:rsid w:val="00482F9F"/>
    <w:rsid w:val="0048328C"/>
    <w:rsid w:val="0048330F"/>
    <w:rsid w:val="004833D5"/>
    <w:rsid w:val="00483D85"/>
    <w:rsid w:val="00483EA9"/>
    <w:rsid w:val="004841E3"/>
    <w:rsid w:val="00484479"/>
    <w:rsid w:val="00484506"/>
    <w:rsid w:val="004846FA"/>
    <w:rsid w:val="0048482E"/>
    <w:rsid w:val="004849D5"/>
    <w:rsid w:val="00484B66"/>
    <w:rsid w:val="00484FE1"/>
    <w:rsid w:val="0048512D"/>
    <w:rsid w:val="00485411"/>
    <w:rsid w:val="0048553E"/>
    <w:rsid w:val="00485E5E"/>
    <w:rsid w:val="00486196"/>
    <w:rsid w:val="0048663B"/>
    <w:rsid w:val="00486A6C"/>
    <w:rsid w:val="00486B1E"/>
    <w:rsid w:val="00486DAA"/>
    <w:rsid w:val="004879C0"/>
    <w:rsid w:val="00487F51"/>
    <w:rsid w:val="004901E8"/>
    <w:rsid w:val="004902C3"/>
    <w:rsid w:val="00490580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84"/>
    <w:rsid w:val="0049194C"/>
    <w:rsid w:val="00491992"/>
    <w:rsid w:val="00491A37"/>
    <w:rsid w:val="00491A49"/>
    <w:rsid w:val="00491D35"/>
    <w:rsid w:val="00491FF9"/>
    <w:rsid w:val="0049201A"/>
    <w:rsid w:val="00492195"/>
    <w:rsid w:val="00492458"/>
    <w:rsid w:val="00492678"/>
    <w:rsid w:val="004926E4"/>
    <w:rsid w:val="00492C51"/>
    <w:rsid w:val="00492F89"/>
    <w:rsid w:val="00492FE4"/>
    <w:rsid w:val="0049317C"/>
    <w:rsid w:val="00493231"/>
    <w:rsid w:val="0049389D"/>
    <w:rsid w:val="00493D6D"/>
    <w:rsid w:val="00494188"/>
    <w:rsid w:val="00494702"/>
    <w:rsid w:val="00494974"/>
    <w:rsid w:val="00495374"/>
    <w:rsid w:val="004954F2"/>
    <w:rsid w:val="004955AC"/>
    <w:rsid w:val="004955B5"/>
    <w:rsid w:val="00495A75"/>
    <w:rsid w:val="00495BC3"/>
    <w:rsid w:val="00495DDB"/>
    <w:rsid w:val="004960CD"/>
    <w:rsid w:val="004961D2"/>
    <w:rsid w:val="00496880"/>
    <w:rsid w:val="00496CF1"/>
    <w:rsid w:val="00496D85"/>
    <w:rsid w:val="00496ECF"/>
    <w:rsid w:val="00496EDB"/>
    <w:rsid w:val="00497000"/>
    <w:rsid w:val="00497036"/>
    <w:rsid w:val="004970F0"/>
    <w:rsid w:val="0049727A"/>
    <w:rsid w:val="00497301"/>
    <w:rsid w:val="00497702"/>
    <w:rsid w:val="0049771F"/>
    <w:rsid w:val="00497915"/>
    <w:rsid w:val="00497C22"/>
    <w:rsid w:val="00497FE6"/>
    <w:rsid w:val="004A03C5"/>
    <w:rsid w:val="004A05B5"/>
    <w:rsid w:val="004A0C13"/>
    <w:rsid w:val="004A0D1D"/>
    <w:rsid w:val="004A0F6E"/>
    <w:rsid w:val="004A133A"/>
    <w:rsid w:val="004A14AD"/>
    <w:rsid w:val="004A161F"/>
    <w:rsid w:val="004A22D5"/>
    <w:rsid w:val="004A24AA"/>
    <w:rsid w:val="004A2716"/>
    <w:rsid w:val="004A2863"/>
    <w:rsid w:val="004A2A82"/>
    <w:rsid w:val="004A2C5C"/>
    <w:rsid w:val="004A2D03"/>
    <w:rsid w:val="004A2E78"/>
    <w:rsid w:val="004A3481"/>
    <w:rsid w:val="004A3C79"/>
    <w:rsid w:val="004A41E7"/>
    <w:rsid w:val="004A4387"/>
    <w:rsid w:val="004A463B"/>
    <w:rsid w:val="004A4739"/>
    <w:rsid w:val="004A4986"/>
    <w:rsid w:val="004A5051"/>
    <w:rsid w:val="004A50AD"/>
    <w:rsid w:val="004A5222"/>
    <w:rsid w:val="004A534B"/>
    <w:rsid w:val="004A5D73"/>
    <w:rsid w:val="004A5F03"/>
    <w:rsid w:val="004A6131"/>
    <w:rsid w:val="004A61BF"/>
    <w:rsid w:val="004A626C"/>
    <w:rsid w:val="004A63E8"/>
    <w:rsid w:val="004A6428"/>
    <w:rsid w:val="004A6454"/>
    <w:rsid w:val="004A65D1"/>
    <w:rsid w:val="004A6786"/>
    <w:rsid w:val="004A67BA"/>
    <w:rsid w:val="004A6B8B"/>
    <w:rsid w:val="004A6F75"/>
    <w:rsid w:val="004A713B"/>
    <w:rsid w:val="004A73AA"/>
    <w:rsid w:val="004A7644"/>
    <w:rsid w:val="004A76A6"/>
    <w:rsid w:val="004A7951"/>
    <w:rsid w:val="004A7D8A"/>
    <w:rsid w:val="004B045B"/>
    <w:rsid w:val="004B081C"/>
    <w:rsid w:val="004B0A49"/>
    <w:rsid w:val="004B0B1B"/>
    <w:rsid w:val="004B0CBE"/>
    <w:rsid w:val="004B1475"/>
    <w:rsid w:val="004B1695"/>
    <w:rsid w:val="004B19FD"/>
    <w:rsid w:val="004B1A6F"/>
    <w:rsid w:val="004B20BA"/>
    <w:rsid w:val="004B20E0"/>
    <w:rsid w:val="004B22FF"/>
    <w:rsid w:val="004B26A5"/>
    <w:rsid w:val="004B2719"/>
    <w:rsid w:val="004B283C"/>
    <w:rsid w:val="004B2A81"/>
    <w:rsid w:val="004B2AD5"/>
    <w:rsid w:val="004B2AED"/>
    <w:rsid w:val="004B2D12"/>
    <w:rsid w:val="004B32F2"/>
    <w:rsid w:val="004B3769"/>
    <w:rsid w:val="004B37FC"/>
    <w:rsid w:val="004B39CE"/>
    <w:rsid w:val="004B3A1C"/>
    <w:rsid w:val="004B3AFC"/>
    <w:rsid w:val="004B3C9A"/>
    <w:rsid w:val="004B3EB1"/>
    <w:rsid w:val="004B4048"/>
    <w:rsid w:val="004B43B0"/>
    <w:rsid w:val="004B44EC"/>
    <w:rsid w:val="004B455E"/>
    <w:rsid w:val="004B5289"/>
    <w:rsid w:val="004B5293"/>
    <w:rsid w:val="004B53D2"/>
    <w:rsid w:val="004B548B"/>
    <w:rsid w:val="004B5650"/>
    <w:rsid w:val="004B59F6"/>
    <w:rsid w:val="004B675B"/>
    <w:rsid w:val="004B6A53"/>
    <w:rsid w:val="004B70B0"/>
    <w:rsid w:val="004B73BF"/>
    <w:rsid w:val="004B7635"/>
    <w:rsid w:val="004B783C"/>
    <w:rsid w:val="004B788E"/>
    <w:rsid w:val="004C05C2"/>
    <w:rsid w:val="004C07D2"/>
    <w:rsid w:val="004C0955"/>
    <w:rsid w:val="004C0E26"/>
    <w:rsid w:val="004C10E6"/>
    <w:rsid w:val="004C1155"/>
    <w:rsid w:val="004C12E3"/>
    <w:rsid w:val="004C163C"/>
    <w:rsid w:val="004C1AC3"/>
    <w:rsid w:val="004C1C28"/>
    <w:rsid w:val="004C1EC0"/>
    <w:rsid w:val="004C21BA"/>
    <w:rsid w:val="004C25EC"/>
    <w:rsid w:val="004C27DE"/>
    <w:rsid w:val="004C2B84"/>
    <w:rsid w:val="004C2B94"/>
    <w:rsid w:val="004C2C2A"/>
    <w:rsid w:val="004C2D68"/>
    <w:rsid w:val="004C2FE9"/>
    <w:rsid w:val="004C30ED"/>
    <w:rsid w:val="004C3208"/>
    <w:rsid w:val="004C3258"/>
    <w:rsid w:val="004C32E2"/>
    <w:rsid w:val="004C3693"/>
    <w:rsid w:val="004C3760"/>
    <w:rsid w:val="004C39DB"/>
    <w:rsid w:val="004C3B86"/>
    <w:rsid w:val="004C3E6D"/>
    <w:rsid w:val="004C3EEE"/>
    <w:rsid w:val="004C461F"/>
    <w:rsid w:val="004C4736"/>
    <w:rsid w:val="004C49BD"/>
    <w:rsid w:val="004C51B8"/>
    <w:rsid w:val="004C520F"/>
    <w:rsid w:val="004C523F"/>
    <w:rsid w:val="004C5377"/>
    <w:rsid w:val="004C568F"/>
    <w:rsid w:val="004C5A0F"/>
    <w:rsid w:val="004C5D12"/>
    <w:rsid w:val="004C637C"/>
    <w:rsid w:val="004C64D1"/>
    <w:rsid w:val="004C6D37"/>
    <w:rsid w:val="004C6DC5"/>
    <w:rsid w:val="004C7589"/>
    <w:rsid w:val="004C7686"/>
    <w:rsid w:val="004C79C9"/>
    <w:rsid w:val="004C7C97"/>
    <w:rsid w:val="004D04A0"/>
    <w:rsid w:val="004D0BD5"/>
    <w:rsid w:val="004D0D1A"/>
    <w:rsid w:val="004D0D7C"/>
    <w:rsid w:val="004D0DD8"/>
    <w:rsid w:val="004D0F09"/>
    <w:rsid w:val="004D0F73"/>
    <w:rsid w:val="004D0F89"/>
    <w:rsid w:val="004D0FCD"/>
    <w:rsid w:val="004D14B4"/>
    <w:rsid w:val="004D14F6"/>
    <w:rsid w:val="004D15AF"/>
    <w:rsid w:val="004D1874"/>
    <w:rsid w:val="004D1935"/>
    <w:rsid w:val="004D27A7"/>
    <w:rsid w:val="004D2859"/>
    <w:rsid w:val="004D2AA0"/>
    <w:rsid w:val="004D3005"/>
    <w:rsid w:val="004D3197"/>
    <w:rsid w:val="004D31DB"/>
    <w:rsid w:val="004D32EC"/>
    <w:rsid w:val="004D33CE"/>
    <w:rsid w:val="004D386B"/>
    <w:rsid w:val="004D391F"/>
    <w:rsid w:val="004D3CA3"/>
    <w:rsid w:val="004D3EE9"/>
    <w:rsid w:val="004D3FEB"/>
    <w:rsid w:val="004D41F1"/>
    <w:rsid w:val="004D444D"/>
    <w:rsid w:val="004D4513"/>
    <w:rsid w:val="004D4C61"/>
    <w:rsid w:val="004D4C6B"/>
    <w:rsid w:val="004D5396"/>
    <w:rsid w:val="004D5699"/>
    <w:rsid w:val="004D604E"/>
    <w:rsid w:val="004D61A5"/>
    <w:rsid w:val="004D624A"/>
    <w:rsid w:val="004D6333"/>
    <w:rsid w:val="004D69A5"/>
    <w:rsid w:val="004D6B9E"/>
    <w:rsid w:val="004D6DB8"/>
    <w:rsid w:val="004D6E08"/>
    <w:rsid w:val="004D6E7D"/>
    <w:rsid w:val="004D7100"/>
    <w:rsid w:val="004D712C"/>
    <w:rsid w:val="004D73DC"/>
    <w:rsid w:val="004D75E8"/>
    <w:rsid w:val="004D785A"/>
    <w:rsid w:val="004D7A00"/>
    <w:rsid w:val="004E000D"/>
    <w:rsid w:val="004E02EA"/>
    <w:rsid w:val="004E0629"/>
    <w:rsid w:val="004E0A39"/>
    <w:rsid w:val="004E0B34"/>
    <w:rsid w:val="004E0D84"/>
    <w:rsid w:val="004E0DD0"/>
    <w:rsid w:val="004E0E05"/>
    <w:rsid w:val="004E10A6"/>
    <w:rsid w:val="004E15BB"/>
    <w:rsid w:val="004E15D4"/>
    <w:rsid w:val="004E20E0"/>
    <w:rsid w:val="004E21F8"/>
    <w:rsid w:val="004E2241"/>
    <w:rsid w:val="004E23C3"/>
    <w:rsid w:val="004E24B7"/>
    <w:rsid w:val="004E27A7"/>
    <w:rsid w:val="004E29EC"/>
    <w:rsid w:val="004E29EE"/>
    <w:rsid w:val="004E2C52"/>
    <w:rsid w:val="004E2DED"/>
    <w:rsid w:val="004E30F4"/>
    <w:rsid w:val="004E32EA"/>
    <w:rsid w:val="004E3369"/>
    <w:rsid w:val="004E3376"/>
    <w:rsid w:val="004E3541"/>
    <w:rsid w:val="004E36D7"/>
    <w:rsid w:val="004E3D7F"/>
    <w:rsid w:val="004E4018"/>
    <w:rsid w:val="004E4420"/>
    <w:rsid w:val="004E497F"/>
    <w:rsid w:val="004E4A43"/>
    <w:rsid w:val="004E4C97"/>
    <w:rsid w:val="004E4F01"/>
    <w:rsid w:val="004E510D"/>
    <w:rsid w:val="004E52F0"/>
    <w:rsid w:val="004E53E0"/>
    <w:rsid w:val="004E553E"/>
    <w:rsid w:val="004E5755"/>
    <w:rsid w:val="004E5845"/>
    <w:rsid w:val="004E5D62"/>
    <w:rsid w:val="004E5FD2"/>
    <w:rsid w:val="004E6D06"/>
    <w:rsid w:val="004E7119"/>
    <w:rsid w:val="004E712C"/>
    <w:rsid w:val="004E774A"/>
    <w:rsid w:val="004E795C"/>
    <w:rsid w:val="004E7DDD"/>
    <w:rsid w:val="004E7E9F"/>
    <w:rsid w:val="004E7F19"/>
    <w:rsid w:val="004E7F94"/>
    <w:rsid w:val="004F00F0"/>
    <w:rsid w:val="004F0220"/>
    <w:rsid w:val="004F08B9"/>
    <w:rsid w:val="004F0B9C"/>
    <w:rsid w:val="004F0DC5"/>
    <w:rsid w:val="004F0DCC"/>
    <w:rsid w:val="004F1250"/>
    <w:rsid w:val="004F1B6B"/>
    <w:rsid w:val="004F1F93"/>
    <w:rsid w:val="004F1FC6"/>
    <w:rsid w:val="004F2097"/>
    <w:rsid w:val="004F21B6"/>
    <w:rsid w:val="004F2387"/>
    <w:rsid w:val="004F26AC"/>
    <w:rsid w:val="004F2813"/>
    <w:rsid w:val="004F299E"/>
    <w:rsid w:val="004F348D"/>
    <w:rsid w:val="004F3706"/>
    <w:rsid w:val="004F38BD"/>
    <w:rsid w:val="004F3938"/>
    <w:rsid w:val="004F39B8"/>
    <w:rsid w:val="004F3A15"/>
    <w:rsid w:val="004F3D2F"/>
    <w:rsid w:val="004F4321"/>
    <w:rsid w:val="004F439A"/>
    <w:rsid w:val="004F451C"/>
    <w:rsid w:val="004F469E"/>
    <w:rsid w:val="004F4941"/>
    <w:rsid w:val="004F4B05"/>
    <w:rsid w:val="004F4DC9"/>
    <w:rsid w:val="004F4E81"/>
    <w:rsid w:val="004F4FB7"/>
    <w:rsid w:val="004F5157"/>
    <w:rsid w:val="004F51F4"/>
    <w:rsid w:val="004F5212"/>
    <w:rsid w:val="004F5971"/>
    <w:rsid w:val="004F5D92"/>
    <w:rsid w:val="004F5E67"/>
    <w:rsid w:val="004F62F6"/>
    <w:rsid w:val="004F6508"/>
    <w:rsid w:val="004F6540"/>
    <w:rsid w:val="004F65EE"/>
    <w:rsid w:val="004F6C3D"/>
    <w:rsid w:val="004F6EDB"/>
    <w:rsid w:val="004F7107"/>
    <w:rsid w:val="004F7129"/>
    <w:rsid w:val="004F75DA"/>
    <w:rsid w:val="004F77D8"/>
    <w:rsid w:val="004F78B9"/>
    <w:rsid w:val="004F7A16"/>
    <w:rsid w:val="004F7E20"/>
    <w:rsid w:val="0050005F"/>
    <w:rsid w:val="00500515"/>
    <w:rsid w:val="00500B6B"/>
    <w:rsid w:val="00500B82"/>
    <w:rsid w:val="00500EC9"/>
    <w:rsid w:val="005016E0"/>
    <w:rsid w:val="0050172A"/>
    <w:rsid w:val="00501F22"/>
    <w:rsid w:val="0050202B"/>
    <w:rsid w:val="00502501"/>
    <w:rsid w:val="0050266D"/>
    <w:rsid w:val="005026EC"/>
    <w:rsid w:val="00502798"/>
    <w:rsid w:val="005029FE"/>
    <w:rsid w:val="00502B9A"/>
    <w:rsid w:val="00502DDC"/>
    <w:rsid w:val="00502E3F"/>
    <w:rsid w:val="00502E76"/>
    <w:rsid w:val="00502EE8"/>
    <w:rsid w:val="005030B9"/>
    <w:rsid w:val="00503426"/>
    <w:rsid w:val="005035B7"/>
    <w:rsid w:val="00503651"/>
    <w:rsid w:val="00503976"/>
    <w:rsid w:val="00503A16"/>
    <w:rsid w:val="00503AFD"/>
    <w:rsid w:val="00503E3C"/>
    <w:rsid w:val="00504B8A"/>
    <w:rsid w:val="00504E21"/>
    <w:rsid w:val="005055FB"/>
    <w:rsid w:val="00505BC9"/>
    <w:rsid w:val="005060F4"/>
    <w:rsid w:val="00506404"/>
    <w:rsid w:val="005066DA"/>
    <w:rsid w:val="00506E5D"/>
    <w:rsid w:val="0050719E"/>
    <w:rsid w:val="00507327"/>
    <w:rsid w:val="005076A1"/>
    <w:rsid w:val="00507769"/>
    <w:rsid w:val="00507860"/>
    <w:rsid w:val="00507900"/>
    <w:rsid w:val="00507AAB"/>
    <w:rsid w:val="005100B5"/>
    <w:rsid w:val="005101BB"/>
    <w:rsid w:val="005104B6"/>
    <w:rsid w:val="00510B8E"/>
    <w:rsid w:val="00510D1B"/>
    <w:rsid w:val="00510D6D"/>
    <w:rsid w:val="00510D9C"/>
    <w:rsid w:val="00511101"/>
    <w:rsid w:val="005112B1"/>
    <w:rsid w:val="0051134A"/>
    <w:rsid w:val="00511906"/>
    <w:rsid w:val="00511A98"/>
    <w:rsid w:val="00512001"/>
    <w:rsid w:val="00512112"/>
    <w:rsid w:val="005121E4"/>
    <w:rsid w:val="005122B6"/>
    <w:rsid w:val="005124BE"/>
    <w:rsid w:val="00512D86"/>
    <w:rsid w:val="00512EF5"/>
    <w:rsid w:val="005133E1"/>
    <w:rsid w:val="005135FD"/>
    <w:rsid w:val="00513B81"/>
    <w:rsid w:val="00514153"/>
    <w:rsid w:val="005142ED"/>
    <w:rsid w:val="00514AFE"/>
    <w:rsid w:val="00514C4D"/>
    <w:rsid w:val="00514C83"/>
    <w:rsid w:val="00514F26"/>
    <w:rsid w:val="005156BB"/>
    <w:rsid w:val="00515CB0"/>
    <w:rsid w:val="00515D1D"/>
    <w:rsid w:val="00515DCC"/>
    <w:rsid w:val="00515FFB"/>
    <w:rsid w:val="0051608E"/>
    <w:rsid w:val="005160D9"/>
    <w:rsid w:val="0051625F"/>
    <w:rsid w:val="0051631C"/>
    <w:rsid w:val="0051648F"/>
    <w:rsid w:val="00516B0D"/>
    <w:rsid w:val="00516CBE"/>
    <w:rsid w:val="00516FF2"/>
    <w:rsid w:val="00517393"/>
    <w:rsid w:val="00517469"/>
    <w:rsid w:val="00517516"/>
    <w:rsid w:val="00517F5A"/>
    <w:rsid w:val="0052028C"/>
    <w:rsid w:val="005206C0"/>
    <w:rsid w:val="00520A29"/>
    <w:rsid w:val="00520F53"/>
    <w:rsid w:val="00521093"/>
    <w:rsid w:val="005214B1"/>
    <w:rsid w:val="005215BA"/>
    <w:rsid w:val="00521878"/>
    <w:rsid w:val="005219EF"/>
    <w:rsid w:val="00521C24"/>
    <w:rsid w:val="0052265E"/>
    <w:rsid w:val="00522DE5"/>
    <w:rsid w:val="00522F25"/>
    <w:rsid w:val="00522F9D"/>
    <w:rsid w:val="0052302A"/>
    <w:rsid w:val="005230B5"/>
    <w:rsid w:val="005230DD"/>
    <w:rsid w:val="0052316F"/>
    <w:rsid w:val="00523558"/>
    <w:rsid w:val="005238AD"/>
    <w:rsid w:val="00523DAE"/>
    <w:rsid w:val="00524189"/>
    <w:rsid w:val="005241C8"/>
    <w:rsid w:val="00524249"/>
    <w:rsid w:val="005244C3"/>
    <w:rsid w:val="00524543"/>
    <w:rsid w:val="005248C4"/>
    <w:rsid w:val="00524FD9"/>
    <w:rsid w:val="00525698"/>
    <w:rsid w:val="00525B07"/>
    <w:rsid w:val="00525C62"/>
    <w:rsid w:val="0052604E"/>
    <w:rsid w:val="00526249"/>
    <w:rsid w:val="0052660D"/>
    <w:rsid w:val="0052661B"/>
    <w:rsid w:val="005266A1"/>
    <w:rsid w:val="00526FEC"/>
    <w:rsid w:val="00527149"/>
    <w:rsid w:val="00527416"/>
    <w:rsid w:val="00527441"/>
    <w:rsid w:val="0052786C"/>
    <w:rsid w:val="00527A7B"/>
    <w:rsid w:val="00527AA5"/>
    <w:rsid w:val="00527C6D"/>
    <w:rsid w:val="00527D4D"/>
    <w:rsid w:val="005300A6"/>
    <w:rsid w:val="0053082D"/>
    <w:rsid w:val="005308C3"/>
    <w:rsid w:val="00530946"/>
    <w:rsid w:val="00530A82"/>
    <w:rsid w:val="00531493"/>
    <w:rsid w:val="00531982"/>
    <w:rsid w:val="00531AE6"/>
    <w:rsid w:val="00531BCF"/>
    <w:rsid w:val="00531C50"/>
    <w:rsid w:val="00531EB1"/>
    <w:rsid w:val="0053206D"/>
    <w:rsid w:val="0053241B"/>
    <w:rsid w:val="00532681"/>
    <w:rsid w:val="005327C3"/>
    <w:rsid w:val="0053281F"/>
    <w:rsid w:val="00533147"/>
    <w:rsid w:val="0053319E"/>
    <w:rsid w:val="005331F3"/>
    <w:rsid w:val="00533352"/>
    <w:rsid w:val="0053396F"/>
    <w:rsid w:val="00533B4A"/>
    <w:rsid w:val="00533C6F"/>
    <w:rsid w:val="00533D47"/>
    <w:rsid w:val="00533E22"/>
    <w:rsid w:val="00533F47"/>
    <w:rsid w:val="00534466"/>
    <w:rsid w:val="00534624"/>
    <w:rsid w:val="0053529E"/>
    <w:rsid w:val="00535978"/>
    <w:rsid w:val="00535BDF"/>
    <w:rsid w:val="0053624D"/>
    <w:rsid w:val="00536675"/>
    <w:rsid w:val="00536797"/>
    <w:rsid w:val="00536A1E"/>
    <w:rsid w:val="00536BE6"/>
    <w:rsid w:val="00536E8A"/>
    <w:rsid w:val="00537345"/>
    <w:rsid w:val="00537665"/>
    <w:rsid w:val="005377A6"/>
    <w:rsid w:val="0053780C"/>
    <w:rsid w:val="00537BE1"/>
    <w:rsid w:val="00537BE2"/>
    <w:rsid w:val="00537D6E"/>
    <w:rsid w:val="0054008E"/>
    <w:rsid w:val="005400F5"/>
    <w:rsid w:val="005401A3"/>
    <w:rsid w:val="00540E8E"/>
    <w:rsid w:val="00541101"/>
    <w:rsid w:val="0054120B"/>
    <w:rsid w:val="005412E3"/>
    <w:rsid w:val="005412E9"/>
    <w:rsid w:val="00541592"/>
    <w:rsid w:val="00541C62"/>
    <w:rsid w:val="0054218F"/>
    <w:rsid w:val="0054242E"/>
    <w:rsid w:val="005424EF"/>
    <w:rsid w:val="00543226"/>
    <w:rsid w:val="00543562"/>
    <w:rsid w:val="00543A9F"/>
    <w:rsid w:val="00543D10"/>
    <w:rsid w:val="00543FD3"/>
    <w:rsid w:val="005444BE"/>
    <w:rsid w:val="00544B53"/>
    <w:rsid w:val="00544DD9"/>
    <w:rsid w:val="00544E46"/>
    <w:rsid w:val="00545267"/>
    <w:rsid w:val="005453B6"/>
    <w:rsid w:val="005453EF"/>
    <w:rsid w:val="005458F2"/>
    <w:rsid w:val="0054595E"/>
    <w:rsid w:val="00545A4F"/>
    <w:rsid w:val="00545BA1"/>
    <w:rsid w:val="005461E1"/>
    <w:rsid w:val="005461F7"/>
    <w:rsid w:val="00546763"/>
    <w:rsid w:val="005467D1"/>
    <w:rsid w:val="00546AC0"/>
    <w:rsid w:val="00546D40"/>
    <w:rsid w:val="00546E29"/>
    <w:rsid w:val="00546FBD"/>
    <w:rsid w:val="0054712C"/>
    <w:rsid w:val="005472A6"/>
    <w:rsid w:val="005474C4"/>
    <w:rsid w:val="00547804"/>
    <w:rsid w:val="005478BA"/>
    <w:rsid w:val="00547AB4"/>
    <w:rsid w:val="00550417"/>
    <w:rsid w:val="00550437"/>
    <w:rsid w:val="00550439"/>
    <w:rsid w:val="005507EE"/>
    <w:rsid w:val="0055099A"/>
    <w:rsid w:val="00550CE7"/>
    <w:rsid w:val="0055128A"/>
    <w:rsid w:val="005518A6"/>
    <w:rsid w:val="00551CEB"/>
    <w:rsid w:val="00551D67"/>
    <w:rsid w:val="00552166"/>
    <w:rsid w:val="0055228A"/>
    <w:rsid w:val="00552778"/>
    <w:rsid w:val="00552812"/>
    <w:rsid w:val="00552998"/>
    <w:rsid w:val="00552E06"/>
    <w:rsid w:val="00552E67"/>
    <w:rsid w:val="00552EFF"/>
    <w:rsid w:val="00553312"/>
    <w:rsid w:val="005534F0"/>
    <w:rsid w:val="00553829"/>
    <w:rsid w:val="005538BB"/>
    <w:rsid w:val="00553A8C"/>
    <w:rsid w:val="00553B24"/>
    <w:rsid w:val="00553B6D"/>
    <w:rsid w:val="00553CE2"/>
    <w:rsid w:val="0055430A"/>
    <w:rsid w:val="00554472"/>
    <w:rsid w:val="00554510"/>
    <w:rsid w:val="00554553"/>
    <w:rsid w:val="00554B1F"/>
    <w:rsid w:val="00554E22"/>
    <w:rsid w:val="00554E55"/>
    <w:rsid w:val="00554EE3"/>
    <w:rsid w:val="00554F73"/>
    <w:rsid w:val="0055522D"/>
    <w:rsid w:val="005552FB"/>
    <w:rsid w:val="0055531E"/>
    <w:rsid w:val="00555750"/>
    <w:rsid w:val="00555794"/>
    <w:rsid w:val="00555CF4"/>
    <w:rsid w:val="00555D1D"/>
    <w:rsid w:val="00555FAC"/>
    <w:rsid w:val="005563CD"/>
    <w:rsid w:val="00556979"/>
    <w:rsid w:val="00556BEA"/>
    <w:rsid w:val="00556F01"/>
    <w:rsid w:val="005572FD"/>
    <w:rsid w:val="005573DC"/>
    <w:rsid w:val="005573EE"/>
    <w:rsid w:val="005574FD"/>
    <w:rsid w:val="005576EE"/>
    <w:rsid w:val="00557742"/>
    <w:rsid w:val="00557B8C"/>
    <w:rsid w:val="00557CE0"/>
    <w:rsid w:val="00557EBC"/>
    <w:rsid w:val="00557ED2"/>
    <w:rsid w:val="00557F26"/>
    <w:rsid w:val="00560183"/>
    <w:rsid w:val="0056033E"/>
    <w:rsid w:val="005604E0"/>
    <w:rsid w:val="00560A4C"/>
    <w:rsid w:val="00560A79"/>
    <w:rsid w:val="00560B9C"/>
    <w:rsid w:val="00560C08"/>
    <w:rsid w:val="00560D01"/>
    <w:rsid w:val="005610F9"/>
    <w:rsid w:val="00561133"/>
    <w:rsid w:val="005616BC"/>
    <w:rsid w:val="00561716"/>
    <w:rsid w:val="00561989"/>
    <w:rsid w:val="00561FDA"/>
    <w:rsid w:val="005623B8"/>
    <w:rsid w:val="0056256B"/>
    <w:rsid w:val="0056288E"/>
    <w:rsid w:val="00562A99"/>
    <w:rsid w:val="00562B23"/>
    <w:rsid w:val="00563406"/>
    <w:rsid w:val="005634C8"/>
    <w:rsid w:val="005635A1"/>
    <w:rsid w:val="00563D4A"/>
    <w:rsid w:val="00563D9A"/>
    <w:rsid w:val="00563EBB"/>
    <w:rsid w:val="00564352"/>
    <w:rsid w:val="00564703"/>
    <w:rsid w:val="00564885"/>
    <w:rsid w:val="00564A06"/>
    <w:rsid w:val="00564BA7"/>
    <w:rsid w:val="00564CEB"/>
    <w:rsid w:val="00564E70"/>
    <w:rsid w:val="00564F91"/>
    <w:rsid w:val="00564FC4"/>
    <w:rsid w:val="005653BB"/>
    <w:rsid w:val="005654B6"/>
    <w:rsid w:val="0056587A"/>
    <w:rsid w:val="00565D92"/>
    <w:rsid w:val="00565D98"/>
    <w:rsid w:val="005660CD"/>
    <w:rsid w:val="0056629E"/>
    <w:rsid w:val="005663E5"/>
    <w:rsid w:val="0056660E"/>
    <w:rsid w:val="005666D7"/>
    <w:rsid w:val="00566AC2"/>
    <w:rsid w:val="00566C87"/>
    <w:rsid w:val="00566CED"/>
    <w:rsid w:val="00567580"/>
    <w:rsid w:val="00567705"/>
    <w:rsid w:val="00567AD3"/>
    <w:rsid w:val="00567C35"/>
    <w:rsid w:val="005701E7"/>
    <w:rsid w:val="00570370"/>
    <w:rsid w:val="00570427"/>
    <w:rsid w:val="005704B4"/>
    <w:rsid w:val="00570535"/>
    <w:rsid w:val="00570C11"/>
    <w:rsid w:val="00570E5E"/>
    <w:rsid w:val="0057112E"/>
    <w:rsid w:val="00571207"/>
    <w:rsid w:val="00571209"/>
    <w:rsid w:val="005718F8"/>
    <w:rsid w:val="00571C18"/>
    <w:rsid w:val="00571C2F"/>
    <w:rsid w:val="00571DE4"/>
    <w:rsid w:val="00571F17"/>
    <w:rsid w:val="005723DF"/>
    <w:rsid w:val="00572DFC"/>
    <w:rsid w:val="00572E90"/>
    <w:rsid w:val="005736A0"/>
    <w:rsid w:val="00573728"/>
    <w:rsid w:val="00573D3C"/>
    <w:rsid w:val="00573EE6"/>
    <w:rsid w:val="00573F4E"/>
    <w:rsid w:val="005743C7"/>
    <w:rsid w:val="005743F6"/>
    <w:rsid w:val="0057469A"/>
    <w:rsid w:val="00574801"/>
    <w:rsid w:val="00574906"/>
    <w:rsid w:val="00574C54"/>
    <w:rsid w:val="00574CC8"/>
    <w:rsid w:val="00574EFD"/>
    <w:rsid w:val="00575272"/>
    <w:rsid w:val="005754E6"/>
    <w:rsid w:val="00575559"/>
    <w:rsid w:val="00575746"/>
    <w:rsid w:val="00575766"/>
    <w:rsid w:val="00575780"/>
    <w:rsid w:val="005757DF"/>
    <w:rsid w:val="0057635D"/>
    <w:rsid w:val="00576534"/>
    <w:rsid w:val="0057654A"/>
    <w:rsid w:val="005766B3"/>
    <w:rsid w:val="005768C8"/>
    <w:rsid w:val="00576C11"/>
    <w:rsid w:val="00576C7F"/>
    <w:rsid w:val="00576CE7"/>
    <w:rsid w:val="00576FEC"/>
    <w:rsid w:val="00577066"/>
    <w:rsid w:val="00577294"/>
    <w:rsid w:val="0057761D"/>
    <w:rsid w:val="00577639"/>
    <w:rsid w:val="005777FC"/>
    <w:rsid w:val="00577895"/>
    <w:rsid w:val="005778EE"/>
    <w:rsid w:val="00577995"/>
    <w:rsid w:val="00577A18"/>
    <w:rsid w:val="00577A9B"/>
    <w:rsid w:val="00577AB6"/>
    <w:rsid w:val="00577C25"/>
    <w:rsid w:val="0058002B"/>
    <w:rsid w:val="00580127"/>
    <w:rsid w:val="00580142"/>
    <w:rsid w:val="0058042D"/>
    <w:rsid w:val="005810B1"/>
    <w:rsid w:val="00581121"/>
    <w:rsid w:val="0058142C"/>
    <w:rsid w:val="005815B4"/>
    <w:rsid w:val="00581917"/>
    <w:rsid w:val="00581934"/>
    <w:rsid w:val="00581CAA"/>
    <w:rsid w:val="00581EBD"/>
    <w:rsid w:val="00582035"/>
    <w:rsid w:val="005822A6"/>
    <w:rsid w:val="0058251B"/>
    <w:rsid w:val="00582546"/>
    <w:rsid w:val="00582DDE"/>
    <w:rsid w:val="00582E53"/>
    <w:rsid w:val="00582F03"/>
    <w:rsid w:val="00582F2D"/>
    <w:rsid w:val="00582F5F"/>
    <w:rsid w:val="005830CD"/>
    <w:rsid w:val="00583135"/>
    <w:rsid w:val="005831B7"/>
    <w:rsid w:val="00583D9A"/>
    <w:rsid w:val="00584298"/>
    <w:rsid w:val="005842F3"/>
    <w:rsid w:val="00584AFC"/>
    <w:rsid w:val="00584BD3"/>
    <w:rsid w:val="00585022"/>
    <w:rsid w:val="00585358"/>
    <w:rsid w:val="00585AEA"/>
    <w:rsid w:val="00585BE0"/>
    <w:rsid w:val="00585E84"/>
    <w:rsid w:val="0058605F"/>
    <w:rsid w:val="005862F4"/>
    <w:rsid w:val="005863EA"/>
    <w:rsid w:val="00586461"/>
    <w:rsid w:val="00586764"/>
    <w:rsid w:val="005868EB"/>
    <w:rsid w:val="005873AF"/>
    <w:rsid w:val="005879AC"/>
    <w:rsid w:val="00587ED5"/>
    <w:rsid w:val="00590114"/>
    <w:rsid w:val="005901C3"/>
    <w:rsid w:val="00590262"/>
    <w:rsid w:val="005906F9"/>
    <w:rsid w:val="005909B9"/>
    <w:rsid w:val="00590ECF"/>
    <w:rsid w:val="00591651"/>
    <w:rsid w:val="00591910"/>
    <w:rsid w:val="00591B1B"/>
    <w:rsid w:val="00591E92"/>
    <w:rsid w:val="00591F51"/>
    <w:rsid w:val="0059202B"/>
    <w:rsid w:val="00592487"/>
    <w:rsid w:val="00592CEF"/>
    <w:rsid w:val="00592E63"/>
    <w:rsid w:val="00592FA2"/>
    <w:rsid w:val="005934F9"/>
    <w:rsid w:val="00593B2A"/>
    <w:rsid w:val="00593B46"/>
    <w:rsid w:val="00593F4F"/>
    <w:rsid w:val="00594193"/>
    <w:rsid w:val="0059452E"/>
    <w:rsid w:val="005945E6"/>
    <w:rsid w:val="00594DE4"/>
    <w:rsid w:val="00594E20"/>
    <w:rsid w:val="00594FE1"/>
    <w:rsid w:val="00595197"/>
    <w:rsid w:val="005953A6"/>
    <w:rsid w:val="00595463"/>
    <w:rsid w:val="00595663"/>
    <w:rsid w:val="0059578F"/>
    <w:rsid w:val="005959C1"/>
    <w:rsid w:val="00595EC5"/>
    <w:rsid w:val="00596075"/>
    <w:rsid w:val="005961B4"/>
    <w:rsid w:val="005963C9"/>
    <w:rsid w:val="005968E3"/>
    <w:rsid w:val="00596B56"/>
    <w:rsid w:val="00596D65"/>
    <w:rsid w:val="00596F21"/>
    <w:rsid w:val="005970E3"/>
    <w:rsid w:val="005971AD"/>
    <w:rsid w:val="00597211"/>
    <w:rsid w:val="0059729A"/>
    <w:rsid w:val="0059752C"/>
    <w:rsid w:val="005978B9"/>
    <w:rsid w:val="00597EE6"/>
    <w:rsid w:val="00597FE2"/>
    <w:rsid w:val="005A0069"/>
    <w:rsid w:val="005A00F4"/>
    <w:rsid w:val="005A02D1"/>
    <w:rsid w:val="005A0417"/>
    <w:rsid w:val="005A053C"/>
    <w:rsid w:val="005A060E"/>
    <w:rsid w:val="005A061C"/>
    <w:rsid w:val="005A082C"/>
    <w:rsid w:val="005A09FF"/>
    <w:rsid w:val="005A140E"/>
    <w:rsid w:val="005A1747"/>
    <w:rsid w:val="005A1AA5"/>
    <w:rsid w:val="005A1C0D"/>
    <w:rsid w:val="005A1DA6"/>
    <w:rsid w:val="005A22F3"/>
    <w:rsid w:val="005A2323"/>
    <w:rsid w:val="005A255F"/>
    <w:rsid w:val="005A26EB"/>
    <w:rsid w:val="005A2761"/>
    <w:rsid w:val="005A2C47"/>
    <w:rsid w:val="005A2D82"/>
    <w:rsid w:val="005A2D91"/>
    <w:rsid w:val="005A3358"/>
    <w:rsid w:val="005A33B4"/>
    <w:rsid w:val="005A3899"/>
    <w:rsid w:val="005A3D1F"/>
    <w:rsid w:val="005A3D83"/>
    <w:rsid w:val="005A4020"/>
    <w:rsid w:val="005A4053"/>
    <w:rsid w:val="005A40AC"/>
    <w:rsid w:val="005A4258"/>
    <w:rsid w:val="005A4443"/>
    <w:rsid w:val="005A454B"/>
    <w:rsid w:val="005A497F"/>
    <w:rsid w:val="005A4991"/>
    <w:rsid w:val="005A4C38"/>
    <w:rsid w:val="005A4CA6"/>
    <w:rsid w:val="005A4D18"/>
    <w:rsid w:val="005A4EFD"/>
    <w:rsid w:val="005A4F6A"/>
    <w:rsid w:val="005A527B"/>
    <w:rsid w:val="005A5467"/>
    <w:rsid w:val="005A558E"/>
    <w:rsid w:val="005A5A60"/>
    <w:rsid w:val="005A6525"/>
    <w:rsid w:val="005A6692"/>
    <w:rsid w:val="005A6A15"/>
    <w:rsid w:val="005A6B31"/>
    <w:rsid w:val="005A6DAA"/>
    <w:rsid w:val="005A6FB7"/>
    <w:rsid w:val="005A7002"/>
    <w:rsid w:val="005A7484"/>
    <w:rsid w:val="005A757D"/>
    <w:rsid w:val="005A7730"/>
    <w:rsid w:val="005A775C"/>
    <w:rsid w:val="005A77E5"/>
    <w:rsid w:val="005A7917"/>
    <w:rsid w:val="005A796E"/>
    <w:rsid w:val="005A7A67"/>
    <w:rsid w:val="005A7CC3"/>
    <w:rsid w:val="005A7DEA"/>
    <w:rsid w:val="005A7F5E"/>
    <w:rsid w:val="005B037D"/>
    <w:rsid w:val="005B07DF"/>
    <w:rsid w:val="005B0886"/>
    <w:rsid w:val="005B0BBC"/>
    <w:rsid w:val="005B1150"/>
    <w:rsid w:val="005B19F7"/>
    <w:rsid w:val="005B1B78"/>
    <w:rsid w:val="005B1B7D"/>
    <w:rsid w:val="005B2201"/>
    <w:rsid w:val="005B2555"/>
    <w:rsid w:val="005B26C3"/>
    <w:rsid w:val="005B2767"/>
    <w:rsid w:val="005B282B"/>
    <w:rsid w:val="005B28D4"/>
    <w:rsid w:val="005B2BFD"/>
    <w:rsid w:val="005B2C36"/>
    <w:rsid w:val="005B2C7D"/>
    <w:rsid w:val="005B2CB3"/>
    <w:rsid w:val="005B2E68"/>
    <w:rsid w:val="005B3431"/>
    <w:rsid w:val="005B369A"/>
    <w:rsid w:val="005B4554"/>
    <w:rsid w:val="005B477F"/>
    <w:rsid w:val="005B4990"/>
    <w:rsid w:val="005B4A42"/>
    <w:rsid w:val="005B4D7C"/>
    <w:rsid w:val="005B4EBF"/>
    <w:rsid w:val="005B4FC0"/>
    <w:rsid w:val="005B508C"/>
    <w:rsid w:val="005B589A"/>
    <w:rsid w:val="005B58CA"/>
    <w:rsid w:val="005B5C36"/>
    <w:rsid w:val="005B5E2F"/>
    <w:rsid w:val="005B6003"/>
    <w:rsid w:val="005B6613"/>
    <w:rsid w:val="005B677B"/>
    <w:rsid w:val="005B6845"/>
    <w:rsid w:val="005B69A3"/>
    <w:rsid w:val="005B6D88"/>
    <w:rsid w:val="005B71CA"/>
    <w:rsid w:val="005B7467"/>
    <w:rsid w:val="005B7ABF"/>
    <w:rsid w:val="005B7B6B"/>
    <w:rsid w:val="005B7F06"/>
    <w:rsid w:val="005C01C2"/>
    <w:rsid w:val="005C0629"/>
    <w:rsid w:val="005C0665"/>
    <w:rsid w:val="005C0BC2"/>
    <w:rsid w:val="005C0E4B"/>
    <w:rsid w:val="005C0F86"/>
    <w:rsid w:val="005C0FBD"/>
    <w:rsid w:val="005C111A"/>
    <w:rsid w:val="005C1181"/>
    <w:rsid w:val="005C1368"/>
    <w:rsid w:val="005C13E6"/>
    <w:rsid w:val="005C1526"/>
    <w:rsid w:val="005C1BEE"/>
    <w:rsid w:val="005C1F41"/>
    <w:rsid w:val="005C2215"/>
    <w:rsid w:val="005C22E6"/>
    <w:rsid w:val="005C2348"/>
    <w:rsid w:val="005C2760"/>
    <w:rsid w:val="005C2881"/>
    <w:rsid w:val="005C2934"/>
    <w:rsid w:val="005C2B77"/>
    <w:rsid w:val="005C2E5E"/>
    <w:rsid w:val="005C35BC"/>
    <w:rsid w:val="005C37D8"/>
    <w:rsid w:val="005C3888"/>
    <w:rsid w:val="005C3980"/>
    <w:rsid w:val="005C3FD4"/>
    <w:rsid w:val="005C40E7"/>
    <w:rsid w:val="005C4DFB"/>
    <w:rsid w:val="005C4E69"/>
    <w:rsid w:val="005C4EE6"/>
    <w:rsid w:val="005C4FED"/>
    <w:rsid w:val="005C51FD"/>
    <w:rsid w:val="005C5450"/>
    <w:rsid w:val="005C546D"/>
    <w:rsid w:val="005C54E3"/>
    <w:rsid w:val="005C59E6"/>
    <w:rsid w:val="005C5C93"/>
    <w:rsid w:val="005C5DF6"/>
    <w:rsid w:val="005C5F33"/>
    <w:rsid w:val="005C63CD"/>
    <w:rsid w:val="005C63E9"/>
    <w:rsid w:val="005C6584"/>
    <w:rsid w:val="005C6B42"/>
    <w:rsid w:val="005C6DE2"/>
    <w:rsid w:val="005C6F95"/>
    <w:rsid w:val="005C6FA8"/>
    <w:rsid w:val="005D00C4"/>
    <w:rsid w:val="005D0372"/>
    <w:rsid w:val="005D073A"/>
    <w:rsid w:val="005D0A0D"/>
    <w:rsid w:val="005D0D55"/>
    <w:rsid w:val="005D12B3"/>
    <w:rsid w:val="005D159C"/>
    <w:rsid w:val="005D18EE"/>
    <w:rsid w:val="005D193E"/>
    <w:rsid w:val="005D2140"/>
    <w:rsid w:val="005D2246"/>
    <w:rsid w:val="005D22B7"/>
    <w:rsid w:val="005D23C6"/>
    <w:rsid w:val="005D2645"/>
    <w:rsid w:val="005D34BA"/>
    <w:rsid w:val="005D3A66"/>
    <w:rsid w:val="005D3D2A"/>
    <w:rsid w:val="005D3DD7"/>
    <w:rsid w:val="005D445E"/>
    <w:rsid w:val="005D468A"/>
    <w:rsid w:val="005D474D"/>
    <w:rsid w:val="005D47B2"/>
    <w:rsid w:val="005D48E0"/>
    <w:rsid w:val="005D4970"/>
    <w:rsid w:val="005D4A61"/>
    <w:rsid w:val="005D4C19"/>
    <w:rsid w:val="005D4D67"/>
    <w:rsid w:val="005D4F50"/>
    <w:rsid w:val="005D550B"/>
    <w:rsid w:val="005D5656"/>
    <w:rsid w:val="005D574F"/>
    <w:rsid w:val="005D57A6"/>
    <w:rsid w:val="005D584D"/>
    <w:rsid w:val="005D58F5"/>
    <w:rsid w:val="005D5AF9"/>
    <w:rsid w:val="005D5CDA"/>
    <w:rsid w:val="005D6214"/>
    <w:rsid w:val="005D6530"/>
    <w:rsid w:val="005D6593"/>
    <w:rsid w:val="005D6AC4"/>
    <w:rsid w:val="005D6C3B"/>
    <w:rsid w:val="005D6E98"/>
    <w:rsid w:val="005D7286"/>
    <w:rsid w:val="005D737A"/>
    <w:rsid w:val="005D77E7"/>
    <w:rsid w:val="005D793C"/>
    <w:rsid w:val="005D7A5C"/>
    <w:rsid w:val="005D7D73"/>
    <w:rsid w:val="005E0551"/>
    <w:rsid w:val="005E079D"/>
    <w:rsid w:val="005E136A"/>
    <w:rsid w:val="005E136B"/>
    <w:rsid w:val="005E14F6"/>
    <w:rsid w:val="005E17D0"/>
    <w:rsid w:val="005E1C9E"/>
    <w:rsid w:val="005E258E"/>
    <w:rsid w:val="005E2608"/>
    <w:rsid w:val="005E2C77"/>
    <w:rsid w:val="005E2EBC"/>
    <w:rsid w:val="005E329A"/>
    <w:rsid w:val="005E33CD"/>
    <w:rsid w:val="005E33FB"/>
    <w:rsid w:val="005E3A47"/>
    <w:rsid w:val="005E3B5D"/>
    <w:rsid w:val="005E3BC7"/>
    <w:rsid w:val="005E3D06"/>
    <w:rsid w:val="005E415F"/>
    <w:rsid w:val="005E47DB"/>
    <w:rsid w:val="005E4AA7"/>
    <w:rsid w:val="005E4B03"/>
    <w:rsid w:val="005E4B61"/>
    <w:rsid w:val="005E4B7E"/>
    <w:rsid w:val="005E4C82"/>
    <w:rsid w:val="005E4F98"/>
    <w:rsid w:val="005E522F"/>
    <w:rsid w:val="005E5359"/>
    <w:rsid w:val="005E56E7"/>
    <w:rsid w:val="005E56F5"/>
    <w:rsid w:val="005E5C33"/>
    <w:rsid w:val="005E5D2C"/>
    <w:rsid w:val="005E63BC"/>
    <w:rsid w:val="005E6601"/>
    <w:rsid w:val="005E6625"/>
    <w:rsid w:val="005E6710"/>
    <w:rsid w:val="005E6878"/>
    <w:rsid w:val="005E697B"/>
    <w:rsid w:val="005E6F55"/>
    <w:rsid w:val="005E72DF"/>
    <w:rsid w:val="005E72E5"/>
    <w:rsid w:val="005E7514"/>
    <w:rsid w:val="005E752B"/>
    <w:rsid w:val="005E774A"/>
    <w:rsid w:val="005E783A"/>
    <w:rsid w:val="005E786C"/>
    <w:rsid w:val="005E79EB"/>
    <w:rsid w:val="005E7B1C"/>
    <w:rsid w:val="005E7DCE"/>
    <w:rsid w:val="005E7E68"/>
    <w:rsid w:val="005E7EDA"/>
    <w:rsid w:val="005F013D"/>
    <w:rsid w:val="005F028B"/>
    <w:rsid w:val="005F09B1"/>
    <w:rsid w:val="005F0C85"/>
    <w:rsid w:val="005F0EDC"/>
    <w:rsid w:val="005F101E"/>
    <w:rsid w:val="005F144D"/>
    <w:rsid w:val="005F15BF"/>
    <w:rsid w:val="005F15C0"/>
    <w:rsid w:val="005F17BA"/>
    <w:rsid w:val="005F1C8F"/>
    <w:rsid w:val="005F1E9D"/>
    <w:rsid w:val="005F22E5"/>
    <w:rsid w:val="005F258D"/>
    <w:rsid w:val="005F285B"/>
    <w:rsid w:val="005F2D90"/>
    <w:rsid w:val="005F3280"/>
    <w:rsid w:val="005F32D7"/>
    <w:rsid w:val="005F3B8D"/>
    <w:rsid w:val="005F3CBF"/>
    <w:rsid w:val="005F3E1C"/>
    <w:rsid w:val="005F3FCB"/>
    <w:rsid w:val="005F4595"/>
    <w:rsid w:val="005F46B0"/>
    <w:rsid w:val="005F4EBF"/>
    <w:rsid w:val="005F4ED9"/>
    <w:rsid w:val="005F53BA"/>
    <w:rsid w:val="005F56D8"/>
    <w:rsid w:val="005F56EE"/>
    <w:rsid w:val="005F58DB"/>
    <w:rsid w:val="005F59D6"/>
    <w:rsid w:val="005F5B95"/>
    <w:rsid w:val="005F5C5D"/>
    <w:rsid w:val="005F5ED8"/>
    <w:rsid w:val="005F5F8F"/>
    <w:rsid w:val="005F60FA"/>
    <w:rsid w:val="005F681D"/>
    <w:rsid w:val="005F69CE"/>
    <w:rsid w:val="005F6BE0"/>
    <w:rsid w:val="005F7151"/>
    <w:rsid w:val="005F7334"/>
    <w:rsid w:val="005F7356"/>
    <w:rsid w:val="005F747B"/>
    <w:rsid w:val="005F74C6"/>
    <w:rsid w:val="005F7AF3"/>
    <w:rsid w:val="005F7C46"/>
    <w:rsid w:val="005F7DBE"/>
    <w:rsid w:val="006002C7"/>
    <w:rsid w:val="0060048A"/>
    <w:rsid w:val="006005EF"/>
    <w:rsid w:val="00600871"/>
    <w:rsid w:val="00600881"/>
    <w:rsid w:val="006008B5"/>
    <w:rsid w:val="00600A6D"/>
    <w:rsid w:val="00601192"/>
    <w:rsid w:val="006011F1"/>
    <w:rsid w:val="006015D6"/>
    <w:rsid w:val="006016C8"/>
    <w:rsid w:val="00601777"/>
    <w:rsid w:val="006017C4"/>
    <w:rsid w:val="00601ABA"/>
    <w:rsid w:val="00601B92"/>
    <w:rsid w:val="00601DBF"/>
    <w:rsid w:val="006020AC"/>
    <w:rsid w:val="006020CD"/>
    <w:rsid w:val="00602575"/>
    <w:rsid w:val="0060272F"/>
    <w:rsid w:val="0060319D"/>
    <w:rsid w:val="006031B8"/>
    <w:rsid w:val="00603304"/>
    <w:rsid w:val="00603833"/>
    <w:rsid w:val="00603BE9"/>
    <w:rsid w:val="00603DE1"/>
    <w:rsid w:val="006040EE"/>
    <w:rsid w:val="006041B5"/>
    <w:rsid w:val="0060454B"/>
    <w:rsid w:val="0060470D"/>
    <w:rsid w:val="0060479B"/>
    <w:rsid w:val="00604A21"/>
    <w:rsid w:val="00604BB2"/>
    <w:rsid w:val="00604F17"/>
    <w:rsid w:val="00605107"/>
    <w:rsid w:val="00605158"/>
    <w:rsid w:val="00605236"/>
    <w:rsid w:val="006052B8"/>
    <w:rsid w:val="0060569F"/>
    <w:rsid w:val="00605D35"/>
    <w:rsid w:val="00605D9D"/>
    <w:rsid w:val="00605E53"/>
    <w:rsid w:val="00605EE3"/>
    <w:rsid w:val="006064B2"/>
    <w:rsid w:val="00606671"/>
    <w:rsid w:val="006069E4"/>
    <w:rsid w:val="00606CCF"/>
    <w:rsid w:val="00606DB5"/>
    <w:rsid w:val="00606EF8"/>
    <w:rsid w:val="00607639"/>
    <w:rsid w:val="006103EB"/>
    <w:rsid w:val="00610547"/>
    <w:rsid w:val="00610D52"/>
    <w:rsid w:val="00610DAD"/>
    <w:rsid w:val="00610E04"/>
    <w:rsid w:val="006112F4"/>
    <w:rsid w:val="00611588"/>
    <w:rsid w:val="006115EF"/>
    <w:rsid w:val="006119E3"/>
    <w:rsid w:val="00611E5A"/>
    <w:rsid w:val="006120F1"/>
    <w:rsid w:val="00612429"/>
    <w:rsid w:val="00612702"/>
    <w:rsid w:val="00612C34"/>
    <w:rsid w:val="00613327"/>
    <w:rsid w:val="006134D6"/>
    <w:rsid w:val="006137F6"/>
    <w:rsid w:val="006138C5"/>
    <w:rsid w:val="00613A37"/>
    <w:rsid w:val="00613EA7"/>
    <w:rsid w:val="00613EA9"/>
    <w:rsid w:val="00614009"/>
    <w:rsid w:val="00614498"/>
    <w:rsid w:val="006148D4"/>
    <w:rsid w:val="00614992"/>
    <w:rsid w:val="00614A96"/>
    <w:rsid w:val="00614CE9"/>
    <w:rsid w:val="00614F9A"/>
    <w:rsid w:val="00615055"/>
    <w:rsid w:val="006152A9"/>
    <w:rsid w:val="006157AD"/>
    <w:rsid w:val="0061595C"/>
    <w:rsid w:val="0061598E"/>
    <w:rsid w:val="00615A55"/>
    <w:rsid w:val="00615C44"/>
    <w:rsid w:val="00616063"/>
    <w:rsid w:val="0061607C"/>
    <w:rsid w:val="00616253"/>
    <w:rsid w:val="00616286"/>
    <w:rsid w:val="00616537"/>
    <w:rsid w:val="00616721"/>
    <w:rsid w:val="0061680C"/>
    <w:rsid w:val="00616C71"/>
    <w:rsid w:val="00616CE2"/>
    <w:rsid w:val="00616D06"/>
    <w:rsid w:val="0061726D"/>
    <w:rsid w:val="0061731A"/>
    <w:rsid w:val="00617548"/>
    <w:rsid w:val="00617C29"/>
    <w:rsid w:val="00617C77"/>
    <w:rsid w:val="00617E61"/>
    <w:rsid w:val="006200E2"/>
    <w:rsid w:val="00620D94"/>
    <w:rsid w:val="00620E3A"/>
    <w:rsid w:val="0062156A"/>
    <w:rsid w:val="0062162F"/>
    <w:rsid w:val="00621736"/>
    <w:rsid w:val="00621744"/>
    <w:rsid w:val="00621EA3"/>
    <w:rsid w:val="006225E1"/>
    <w:rsid w:val="00622D6D"/>
    <w:rsid w:val="006234FC"/>
    <w:rsid w:val="006236E4"/>
    <w:rsid w:val="006236F1"/>
    <w:rsid w:val="0062392D"/>
    <w:rsid w:val="00623E3D"/>
    <w:rsid w:val="0062468B"/>
    <w:rsid w:val="00624B50"/>
    <w:rsid w:val="00624E3F"/>
    <w:rsid w:val="00625523"/>
    <w:rsid w:val="006256F8"/>
    <w:rsid w:val="0062570A"/>
    <w:rsid w:val="00625F0B"/>
    <w:rsid w:val="00625F39"/>
    <w:rsid w:val="00625F8F"/>
    <w:rsid w:val="00626172"/>
    <w:rsid w:val="006265CF"/>
    <w:rsid w:val="006267E2"/>
    <w:rsid w:val="006267F9"/>
    <w:rsid w:val="00626A42"/>
    <w:rsid w:val="00626B0D"/>
    <w:rsid w:val="00627085"/>
    <w:rsid w:val="00627539"/>
    <w:rsid w:val="0062755E"/>
    <w:rsid w:val="00627577"/>
    <w:rsid w:val="00627758"/>
    <w:rsid w:val="00630120"/>
    <w:rsid w:val="006302C9"/>
    <w:rsid w:val="006307D8"/>
    <w:rsid w:val="00630FFE"/>
    <w:rsid w:val="00631069"/>
    <w:rsid w:val="006317D9"/>
    <w:rsid w:val="0063182C"/>
    <w:rsid w:val="00631D05"/>
    <w:rsid w:val="00631F23"/>
    <w:rsid w:val="006321C8"/>
    <w:rsid w:val="00632930"/>
    <w:rsid w:val="00632A4E"/>
    <w:rsid w:val="00632BF5"/>
    <w:rsid w:val="00633325"/>
    <w:rsid w:val="006335EF"/>
    <w:rsid w:val="00633A46"/>
    <w:rsid w:val="00633C67"/>
    <w:rsid w:val="00633CF4"/>
    <w:rsid w:val="00633E50"/>
    <w:rsid w:val="00633FB7"/>
    <w:rsid w:val="00634080"/>
    <w:rsid w:val="006344C7"/>
    <w:rsid w:val="00634552"/>
    <w:rsid w:val="00634C67"/>
    <w:rsid w:val="00634DB8"/>
    <w:rsid w:val="00634E43"/>
    <w:rsid w:val="006352CA"/>
    <w:rsid w:val="00635390"/>
    <w:rsid w:val="00635400"/>
    <w:rsid w:val="00635435"/>
    <w:rsid w:val="006355EF"/>
    <w:rsid w:val="00635916"/>
    <w:rsid w:val="00636407"/>
    <w:rsid w:val="00636419"/>
    <w:rsid w:val="00636439"/>
    <w:rsid w:val="0063678D"/>
    <w:rsid w:val="006368DF"/>
    <w:rsid w:val="00636B1F"/>
    <w:rsid w:val="00636B9D"/>
    <w:rsid w:val="00636E8E"/>
    <w:rsid w:val="00637153"/>
    <w:rsid w:val="006371E7"/>
    <w:rsid w:val="006372D2"/>
    <w:rsid w:val="00637371"/>
    <w:rsid w:val="00637823"/>
    <w:rsid w:val="00637926"/>
    <w:rsid w:val="00637971"/>
    <w:rsid w:val="00637B45"/>
    <w:rsid w:val="00637EBE"/>
    <w:rsid w:val="00637F74"/>
    <w:rsid w:val="00640201"/>
    <w:rsid w:val="00640229"/>
    <w:rsid w:val="0064038D"/>
    <w:rsid w:val="006405EC"/>
    <w:rsid w:val="00640B0D"/>
    <w:rsid w:val="00640B9F"/>
    <w:rsid w:val="00640D29"/>
    <w:rsid w:val="00640FF1"/>
    <w:rsid w:val="00641166"/>
    <w:rsid w:val="00641217"/>
    <w:rsid w:val="00641436"/>
    <w:rsid w:val="006415B8"/>
    <w:rsid w:val="0064175D"/>
    <w:rsid w:val="0064185C"/>
    <w:rsid w:val="006422C0"/>
    <w:rsid w:val="0064248A"/>
    <w:rsid w:val="00642A68"/>
    <w:rsid w:val="0064307E"/>
    <w:rsid w:val="0064327C"/>
    <w:rsid w:val="0064350E"/>
    <w:rsid w:val="00644031"/>
    <w:rsid w:val="00644548"/>
    <w:rsid w:val="00644A7E"/>
    <w:rsid w:val="00644C7A"/>
    <w:rsid w:val="00644E14"/>
    <w:rsid w:val="00644E9A"/>
    <w:rsid w:val="00644FE9"/>
    <w:rsid w:val="0064516D"/>
    <w:rsid w:val="0064536B"/>
    <w:rsid w:val="00645528"/>
    <w:rsid w:val="006456D6"/>
    <w:rsid w:val="00645BF6"/>
    <w:rsid w:val="00645E05"/>
    <w:rsid w:val="00645FAF"/>
    <w:rsid w:val="00646110"/>
    <w:rsid w:val="006461C9"/>
    <w:rsid w:val="00646336"/>
    <w:rsid w:val="0064638C"/>
    <w:rsid w:val="00646599"/>
    <w:rsid w:val="00646706"/>
    <w:rsid w:val="00646DA8"/>
    <w:rsid w:val="00646EFB"/>
    <w:rsid w:val="00646F81"/>
    <w:rsid w:val="0064734C"/>
    <w:rsid w:val="00647458"/>
    <w:rsid w:val="006474C4"/>
    <w:rsid w:val="0064781A"/>
    <w:rsid w:val="00647A38"/>
    <w:rsid w:val="00647FD6"/>
    <w:rsid w:val="00647FF6"/>
    <w:rsid w:val="00650881"/>
    <w:rsid w:val="00650BDB"/>
    <w:rsid w:val="006516A3"/>
    <w:rsid w:val="006519DF"/>
    <w:rsid w:val="00652079"/>
    <w:rsid w:val="006520C6"/>
    <w:rsid w:val="00652152"/>
    <w:rsid w:val="006523EE"/>
    <w:rsid w:val="00652C76"/>
    <w:rsid w:val="00652EC3"/>
    <w:rsid w:val="00652F3A"/>
    <w:rsid w:val="00653727"/>
    <w:rsid w:val="006537D6"/>
    <w:rsid w:val="00653805"/>
    <w:rsid w:val="00653E9D"/>
    <w:rsid w:val="00654545"/>
    <w:rsid w:val="006546F9"/>
    <w:rsid w:val="00654919"/>
    <w:rsid w:val="00654C2A"/>
    <w:rsid w:val="00654DA1"/>
    <w:rsid w:val="00654E90"/>
    <w:rsid w:val="0065502F"/>
    <w:rsid w:val="006552B4"/>
    <w:rsid w:val="0065549F"/>
    <w:rsid w:val="00655C4E"/>
    <w:rsid w:val="00655DE8"/>
    <w:rsid w:val="00655FB2"/>
    <w:rsid w:val="00656052"/>
    <w:rsid w:val="006564DD"/>
    <w:rsid w:val="006564E1"/>
    <w:rsid w:val="00656A09"/>
    <w:rsid w:val="00657174"/>
    <w:rsid w:val="0065743A"/>
    <w:rsid w:val="00657A5B"/>
    <w:rsid w:val="00657ED4"/>
    <w:rsid w:val="006600BE"/>
    <w:rsid w:val="00660141"/>
    <w:rsid w:val="0066093A"/>
    <w:rsid w:val="0066098C"/>
    <w:rsid w:val="00660C56"/>
    <w:rsid w:val="00660CD0"/>
    <w:rsid w:val="00660CD9"/>
    <w:rsid w:val="00660EA8"/>
    <w:rsid w:val="006611BA"/>
    <w:rsid w:val="00661499"/>
    <w:rsid w:val="006618FE"/>
    <w:rsid w:val="00661928"/>
    <w:rsid w:val="00661B95"/>
    <w:rsid w:val="00662321"/>
    <w:rsid w:val="006623A0"/>
    <w:rsid w:val="006623D3"/>
    <w:rsid w:val="0066269F"/>
    <w:rsid w:val="00662713"/>
    <w:rsid w:val="00662BC7"/>
    <w:rsid w:val="00663215"/>
    <w:rsid w:val="006634F5"/>
    <w:rsid w:val="006639E4"/>
    <w:rsid w:val="00663A22"/>
    <w:rsid w:val="00663A59"/>
    <w:rsid w:val="006640A4"/>
    <w:rsid w:val="00664698"/>
    <w:rsid w:val="006646E3"/>
    <w:rsid w:val="00664BE4"/>
    <w:rsid w:val="00664DCC"/>
    <w:rsid w:val="0066504C"/>
    <w:rsid w:val="00665579"/>
    <w:rsid w:val="00665775"/>
    <w:rsid w:val="00665B05"/>
    <w:rsid w:val="00665D87"/>
    <w:rsid w:val="006666C1"/>
    <w:rsid w:val="0066677D"/>
    <w:rsid w:val="006667C3"/>
    <w:rsid w:val="00666A6A"/>
    <w:rsid w:val="00666AFF"/>
    <w:rsid w:val="00666D45"/>
    <w:rsid w:val="00666D95"/>
    <w:rsid w:val="00666EF1"/>
    <w:rsid w:val="00667831"/>
    <w:rsid w:val="006678EC"/>
    <w:rsid w:val="00667AAC"/>
    <w:rsid w:val="00667AD9"/>
    <w:rsid w:val="00667D35"/>
    <w:rsid w:val="00667FCD"/>
    <w:rsid w:val="006700F5"/>
    <w:rsid w:val="006706B8"/>
    <w:rsid w:val="00670807"/>
    <w:rsid w:val="00670B0D"/>
    <w:rsid w:val="00670BF0"/>
    <w:rsid w:val="00671130"/>
    <w:rsid w:val="00671577"/>
    <w:rsid w:val="0067164E"/>
    <w:rsid w:val="00671848"/>
    <w:rsid w:val="00671D93"/>
    <w:rsid w:val="006720EE"/>
    <w:rsid w:val="0067245F"/>
    <w:rsid w:val="00672EDB"/>
    <w:rsid w:val="00672F2B"/>
    <w:rsid w:val="00673442"/>
    <w:rsid w:val="006736CD"/>
    <w:rsid w:val="00673ACF"/>
    <w:rsid w:val="00673C0A"/>
    <w:rsid w:val="00673DD8"/>
    <w:rsid w:val="00673E98"/>
    <w:rsid w:val="00673F23"/>
    <w:rsid w:val="00674110"/>
    <w:rsid w:val="006742B0"/>
    <w:rsid w:val="006745A8"/>
    <w:rsid w:val="00675191"/>
    <w:rsid w:val="00675210"/>
    <w:rsid w:val="006755E4"/>
    <w:rsid w:val="00675A53"/>
    <w:rsid w:val="00675B2A"/>
    <w:rsid w:val="00675CD3"/>
    <w:rsid w:val="00675D14"/>
    <w:rsid w:val="00675E0E"/>
    <w:rsid w:val="00675E5B"/>
    <w:rsid w:val="00676763"/>
    <w:rsid w:val="006767A5"/>
    <w:rsid w:val="0067689C"/>
    <w:rsid w:val="00677138"/>
    <w:rsid w:val="006772D7"/>
    <w:rsid w:val="006773A0"/>
    <w:rsid w:val="00677893"/>
    <w:rsid w:val="00677E50"/>
    <w:rsid w:val="006800BD"/>
    <w:rsid w:val="006802FE"/>
    <w:rsid w:val="0068040C"/>
    <w:rsid w:val="00680472"/>
    <w:rsid w:val="006808B2"/>
    <w:rsid w:val="00680A73"/>
    <w:rsid w:val="00680BAF"/>
    <w:rsid w:val="00680C34"/>
    <w:rsid w:val="00680C88"/>
    <w:rsid w:val="00680C8A"/>
    <w:rsid w:val="00680E48"/>
    <w:rsid w:val="00680F22"/>
    <w:rsid w:val="0068182F"/>
    <w:rsid w:val="00681C06"/>
    <w:rsid w:val="00682163"/>
    <w:rsid w:val="006823F2"/>
    <w:rsid w:val="00682496"/>
    <w:rsid w:val="00682540"/>
    <w:rsid w:val="0068258A"/>
    <w:rsid w:val="006825F2"/>
    <w:rsid w:val="00682A46"/>
    <w:rsid w:val="00682FFD"/>
    <w:rsid w:val="0068339A"/>
    <w:rsid w:val="00683583"/>
    <w:rsid w:val="00683B37"/>
    <w:rsid w:val="00683D21"/>
    <w:rsid w:val="00684443"/>
    <w:rsid w:val="0068461B"/>
    <w:rsid w:val="006846B9"/>
    <w:rsid w:val="006847BC"/>
    <w:rsid w:val="00684FD2"/>
    <w:rsid w:val="0068536D"/>
    <w:rsid w:val="006853BF"/>
    <w:rsid w:val="00685622"/>
    <w:rsid w:val="006857B4"/>
    <w:rsid w:val="00685875"/>
    <w:rsid w:val="00685986"/>
    <w:rsid w:val="00685F0F"/>
    <w:rsid w:val="00685FED"/>
    <w:rsid w:val="006863BF"/>
    <w:rsid w:val="00686644"/>
    <w:rsid w:val="00686661"/>
    <w:rsid w:val="006866EE"/>
    <w:rsid w:val="006871F7"/>
    <w:rsid w:val="00687AD1"/>
    <w:rsid w:val="00687B9B"/>
    <w:rsid w:val="00687C6F"/>
    <w:rsid w:val="00687C7E"/>
    <w:rsid w:val="00687E88"/>
    <w:rsid w:val="00690037"/>
    <w:rsid w:val="0069012F"/>
    <w:rsid w:val="00690212"/>
    <w:rsid w:val="006904BA"/>
    <w:rsid w:val="00690521"/>
    <w:rsid w:val="006905BC"/>
    <w:rsid w:val="00690869"/>
    <w:rsid w:val="00690FE9"/>
    <w:rsid w:val="00691110"/>
    <w:rsid w:val="0069128E"/>
    <w:rsid w:val="006915CE"/>
    <w:rsid w:val="0069160E"/>
    <w:rsid w:val="00691C8B"/>
    <w:rsid w:val="0069217F"/>
    <w:rsid w:val="0069246E"/>
    <w:rsid w:val="006924BC"/>
    <w:rsid w:val="006926B9"/>
    <w:rsid w:val="006929A9"/>
    <w:rsid w:val="00692ACF"/>
    <w:rsid w:val="00692B31"/>
    <w:rsid w:val="00693349"/>
    <w:rsid w:val="006938B5"/>
    <w:rsid w:val="0069444F"/>
    <w:rsid w:val="00694459"/>
    <w:rsid w:val="00694672"/>
    <w:rsid w:val="00694922"/>
    <w:rsid w:val="00694BA4"/>
    <w:rsid w:val="00694DCF"/>
    <w:rsid w:val="00695004"/>
    <w:rsid w:val="006950A7"/>
    <w:rsid w:val="00695261"/>
    <w:rsid w:val="00695482"/>
    <w:rsid w:val="00695D68"/>
    <w:rsid w:val="00695D93"/>
    <w:rsid w:val="00695E82"/>
    <w:rsid w:val="0069637E"/>
    <w:rsid w:val="006963C9"/>
    <w:rsid w:val="00696542"/>
    <w:rsid w:val="00696544"/>
    <w:rsid w:val="00696594"/>
    <w:rsid w:val="006966D9"/>
    <w:rsid w:val="006970BD"/>
    <w:rsid w:val="00697216"/>
    <w:rsid w:val="00697247"/>
    <w:rsid w:val="006973AB"/>
    <w:rsid w:val="0069795D"/>
    <w:rsid w:val="00697B98"/>
    <w:rsid w:val="00697CFD"/>
    <w:rsid w:val="00697D18"/>
    <w:rsid w:val="00697E32"/>
    <w:rsid w:val="00697EFE"/>
    <w:rsid w:val="00697FE7"/>
    <w:rsid w:val="006A01BB"/>
    <w:rsid w:val="006A0598"/>
    <w:rsid w:val="006A07D0"/>
    <w:rsid w:val="006A0B35"/>
    <w:rsid w:val="006A0B7A"/>
    <w:rsid w:val="006A0F80"/>
    <w:rsid w:val="006A10A6"/>
    <w:rsid w:val="006A1112"/>
    <w:rsid w:val="006A14AF"/>
    <w:rsid w:val="006A14BC"/>
    <w:rsid w:val="006A159F"/>
    <w:rsid w:val="006A168B"/>
    <w:rsid w:val="006A1826"/>
    <w:rsid w:val="006A1B5C"/>
    <w:rsid w:val="006A1C76"/>
    <w:rsid w:val="006A1D12"/>
    <w:rsid w:val="006A2007"/>
    <w:rsid w:val="006A20D2"/>
    <w:rsid w:val="006A2A95"/>
    <w:rsid w:val="006A2E4A"/>
    <w:rsid w:val="006A30BD"/>
    <w:rsid w:val="006A3347"/>
    <w:rsid w:val="006A358A"/>
    <w:rsid w:val="006A4080"/>
    <w:rsid w:val="006A40E5"/>
    <w:rsid w:val="006A45DF"/>
    <w:rsid w:val="006A46A0"/>
    <w:rsid w:val="006A4C94"/>
    <w:rsid w:val="006A4C9D"/>
    <w:rsid w:val="006A4E18"/>
    <w:rsid w:val="006A57B0"/>
    <w:rsid w:val="006A594A"/>
    <w:rsid w:val="006A5A7B"/>
    <w:rsid w:val="006A5EA6"/>
    <w:rsid w:val="006A615E"/>
    <w:rsid w:val="006A617B"/>
    <w:rsid w:val="006A630B"/>
    <w:rsid w:val="006A63C2"/>
    <w:rsid w:val="006A67A2"/>
    <w:rsid w:val="006A6B2F"/>
    <w:rsid w:val="006A6BD8"/>
    <w:rsid w:val="006A6D28"/>
    <w:rsid w:val="006A6E02"/>
    <w:rsid w:val="006A742E"/>
    <w:rsid w:val="006A7A92"/>
    <w:rsid w:val="006A7AAC"/>
    <w:rsid w:val="006A7D95"/>
    <w:rsid w:val="006A7EBD"/>
    <w:rsid w:val="006A7F74"/>
    <w:rsid w:val="006B025B"/>
    <w:rsid w:val="006B02E7"/>
    <w:rsid w:val="006B0322"/>
    <w:rsid w:val="006B0555"/>
    <w:rsid w:val="006B0791"/>
    <w:rsid w:val="006B09B8"/>
    <w:rsid w:val="006B0D77"/>
    <w:rsid w:val="006B10A8"/>
    <w:rsid w:val="006B1163"/>
    <w:rsid w:val="006B1170"/>
    <w:rsid w:val="006B1327"/>
    <w:rsid w:val="006B1483"/>
    <w:rsid w:val="006B1636"/>
    <w:rsid w:val="006B1638"/>
    <w:rsid w:val="006B1956"/>
    <w:rsid w:val="006B1A39"/>
    <w:rsid w:val="006B1E8A"/>
    <w:rsid w:val="006B218F"/>
    <w:rsid w:val="006B24E0"/>
    <w:rsid w:val="006B28DA"/>
    <w:rsid w:val="006B2D8F"/>
    <w:rsid w:val="006B2EC1"/>
    <w:rsid w:val="006B30F3"/>
    <w:rsid w:val="006B315B"/>
    <w:rsid w:val="006B3422"/>
    <w:rsid w:val="006B3A61"/>
    <w:rsid w:val="006B3AE7"/>
    <w:rsid w:val="006B3C93"/>
    <w:rsid w:val="006B3D7D"/>
    <w:rsid w:val="006B4274"/>
    <w:rsid w:val="006B4479"/>
    <w:rsid w:val="006B458C"/>
    <w:rsid w:val="006B45BE"/>
    <w:rsid w:val="006B46B4"/>
    <w:rsid w:val="006B4B23"/>
    <w:rsid w:val="006B4FC0"/>
    <w:rsid w:val="006B547E"/>
    <w:rsid w:val="006B568D"/>
    <w:rsid w:val="006B5EB3"/>
    <w:rsid w:val="006B5F82"/>
    <w:rsid w:val="006B6942"/>
    <w:rsid w:val="006B69B7"/>
    <w:rsid w:val="006B69F2"/>
    <w:rsid w:val="006B6C23"/>
    <w:rsid w:val="006B6CD4"/>
    <w:rsid w:val="006B6D66"/>
    <w:rsid w:val="006B6E82"/>
    <w:rsid w:val="006B6FA7"/>
    <w:rsid w:val="006B7261"/>
    <w:rsid w:val="006B7342"/>
    <w:rsid w:val="006B73BF"/>
    <w:rsid w:val="006B7B5F"/>
    <w:rsid w:val="006B7BB4"/>
    <w:rsid w:val="006B7DD0"/>
    <w:rsid w:val="006C06AB"/>
    <w:rsid w:val="006C0B7D"/>
    <w:rsid w:val="006C0DA5"/>
    <w:rsid w:val="006C0ECA"/>
    <w:rsid w:val="006C0FED"/>
    <w:rsid w:val="006C120F"/>
    <w:rsid w:val="006C1416"/>
    <w:rsid w:val="006C1580"/>
    <w:rsid w:val="006C1745"/>
    <w:rsid w:val="006C1947"/>
    <w:rsid w:val="006C1E2C"/>
    <w:rsid w:val="006C1E36"/>
    <w:rsid w:val="006C1E8A"/>
    <w:rsid w:val="006C1F08"/>
    <w:rsid w:val="006C24A8"/>
    <w:rsid w:val="006C25F4"/>
    <w:rsid w:val="006C2800"/>
    <w:rsid w:val="006C2840"/>
    <w:rsid w:val="006C2B0A"/>
    <w:rsid w:val="006C2C7B"/>
    <w:rsid w:val="006C2DE1"/>
    <w:rsid w:val="006C2E1E"/>
    <w:rsid w:val="006C2F64"/>
    <w:rsid w:val="006C33F3"/>
    <w:rsid w:val="006C35F1"/>
    <w:rsid w:val="006C3A5E"/>
    <w:rsid w:val="006C4104"/>
    <w:rsid w:val="006C4270"/>
    <w:rsid w:val="006C4317"/>
    <w:rsid w:val="006C4446"/>
    <w:rsid w:val="006C4925"/>
    <w:rsid w:val="006C4ADE"/>
    <w:rsid w:val="006C4C59"/>
    <w:rsid w:val="006C4E9C"/>
    <w:rsid w:val="006C4FD6"/>
    <w:rsid w:val="006C525F"/>
    <w:rsid w:val="006C5384"/>
    <w:rsid w:val="006C53FF"/>
    <w:rsid w:val="006C5AFD"/>
    <w:rsid w:val="006C5FF3"/>
    <w:rsid w:val="006C640D"/>
    <w:rsid w:val="006C6658"/>
    <w:rsid w:val="006C69C5"/>
    <w:rsid w:val="006C6AE4"/>
    <w:rsid w:val="006C6B88"/>
    <w:rsid w:val="006C6E38"/>
    <w:rsid w:val="006C6F6D"/>
    <w:rsid w:val="006C728E"/>
    <w:rsid w:val="006C73E3"/>
    <w:rsid w:val="006C7896"/>
    <w:rsid w:val="006C7957"/>
    <w:rsid w:val="006C798C"/>
    <w:rsid w:val="006C7AB5"/>
    <w:rsid w:val="006C7D11"/>
    <w:rsid w:val="006C7E8D"/>
    <w:rsid w:val="006C7EEF"/>
    <w:rsid w:val="006D04C5"/>
    <w:rsid w:val="006D05E9"/>
    <w:rsid w:val="006D08F7"/>
    <w:rsid w:val="006D0D6C"/>
    <w:rsid w:val="006D12D4"/>
    <w:rsid w:val="006D1339"/>
    <w:rsid w:val="006D15DC"/>
    <w:rsid w:val="006D1C12"/>
    <w:rsid w:val="006D1C8F"/>
    <w:rsid w:val="006D1F7F"/>
    <w:rsid w:val="006D22EB"/>
    <w:rsid w:val="006D2429"/>
    <w:rsid w:val="006D2464"/>
    <w:rsid w:val="006D24E0"/>
    <w:rsid w:val="006D2592"/>
    <w:rsid w:val="006D27C2"/>
    <w:rsid w:val="006D2C5C"/>
    <w:rsid w:val="006D313C"/>
    <w:rsid w:val="006D317C"/>
    <w:rsid w:val="006D3347"/>
    <w:rsid w:val="006D335A"/>
    <w:rsid w:val="006D33D2"/>
    <w:rsid w:val="006D363A"/>
    <w:rsid w:val="006D364A"/>
    <w:rsid w:val="006D3665"/>
    <w:rsid w:val="006D37F7"/>
    <w:rsid w:val="006D43B6"/>
    <w:rsid w:val="006D4674"/>
    <w:rsid w:val="006D4E57"/>
    <w:rsid w:val="006D5115"/>
    <w:rsid w:val="006D55A3"/>
    <w:rsid w:val="006D56A8"/>
    <w:rsid w:val="006D5894"/>
    <w:rsid w:val="006D5F97"/>
    <w:rsid w:val="006D5FED"/>
    <w:rsid w:val="006D6113"/>
    <w:rsid w:val="006D666F"/>
    <w:rsid w:val="006D6D5B"/>
    <w:rsid w:val="006D7214"/>
    <w:rsid w:val="006D728C"/>
    <w:rsid w:val="006D73DF"/>
    <w:rsid w:val="006D73E2"/>
    <w:rsid w:val="006D7486"/>
    <w:rsid w:val="006D7521"/>
    <w:rsid w:val="006D7B0F"/>
    <w:rsid w:val="006D7B88"/>
    <w:rsid w:val="006E017A"/>
    <w:rsid w:val="006E01BC"/>
    <w:rsid w:val="006E0483"/>
    <w:rsid w:val="006E0501"/>
    <w:rsid w:val="006E0785"/>
    <w:rsid w:val="006E08D3"/>
    <w:rsid w:val="006E09B1"/>
    <w:rsid w:val="006E0EC6"/>
    <w:rsid w:val="006E1692"/>
    <w:rsid w:val="006E16F9"/>
    <w:rsid w:val="006E1788"/>
    <w:rsid w:val="006E182C"/>
    <w:rsid w:val="006E1C64"/>
    <w:rsid w:val="006E1F2D"/>
    <w:rsid w:val="006E2990"/>
    <w:rsid w:val="006E2A29"/>
    <w:rsid w:val="006E2C21"/>
    <w:rsid w:val="006E2EB4"/>
    <w:rsid w:val="006E3DBB"/>
    <w:rsid w:val="006E40A8"/>
    <w:rsid w:val="006E41FC"/>
    <w:rsid w:val="006E431D"/>
    <w:rsid w:val="006E44BB"/>
    <w:rsid w:val="006E44FA"/>
    <w:rsid w:val="006E4952"/>
    <w:rsid w:val="006E4CC2"/>
    <w:rsid w:val="006E513C"/>
    <w:rsid w:val="006E5611"/>
    <w:rsid w:val="006E5795"/>
    <w:rsid w:val="006E58C6"/>
    <w:rsid w:val="006E5D8E"/>
    <w:rsid w:val="006E5DB1"/>
    <w:rsid w:val="006E6298"/>
    <w:rsid w:val="006E629C"/>
    <w:rsid w:val="006E6512"/>
    <w:rsid w:val="006E6749"/>
    <w:rsid w:val="006E6AC5"/>
    <w:rsid w:val="006E70CB"/>
    <w:rsid w:val="006E7201"/>
    <w:rsid w:val="006E73BC"/>
    <w:rsid w:val="006E7829"/>
    <w:rsid w:val="006E7B1D"/>
    <w:rsid w:val="006E7FF1"/>
    <w:rsid w:val="006F0123"/>
    <w:rsid w:val="006F06CE"/>
    <w:rsid w:val="006F079F"/>
    <w:rsid w:val="006F0C48"/>
    <w:rsid w:val="006F0D46"/>
    <w:rsid w:val="006F0E04"/>
    <w:rsid w:val="006F10CB"/>
    <w:rsid w:val="006F139C"/>
    <w:rsid w:val="006F1497"/>
    <w:rsid w:val="006F155C"/>
    <w:rsid w:val="006F1614"/>
    <w:rsid w:val="006F1743"/>
    <w:rsid w:val="006F1AD6"/>
    <w:rsid w:val="006F1D86"/>
    <w:rsid w:val="006F1E76"/>
    <w:rsid w:val="006F21D3"/>
    <w:rsid w:val="006F231A"/>
    <w:rsid w:val="006F232B"/>
    <w:rsid w:val="006F2338"/>
    <w:rsid w:val="006F2397"/>
    <w:rsid w:val="006F24AB"/>
    <w:rsid w:val="006F2ABC"/>
    <w:rsid w:val="006F2D04"/>
    <w:rsid w:val="006F2E70"/>
    <w:rsid w:val="006F2EFA"/>
    <w:rsid w:val="006F312B"/>
    <w:rsid w:val="006F3796"/>
    <w:rsid w:val="006F3A91"/>
    <w:rsid w:val="006F3F17"/>
    <w:rsid w:val="006F3F44"/>
    <w:rsid w:val="006F4160"/>
    <w:rsid w:val="006F41A8"/>
    <w:rsid w:val="006F4472"/>
    <w:rsid w:val="006F44B8"/>
    <w:rsid w:val="006F473D"/>
    <w:rsid w:val="006F47A8"/>
    <w:rsid w:val="006F5067"/>
    <w:rsid w:val="006F58C0"/>
    <w:rsid w:val="006F5B53"/>
    <w:rsid w:val="006F60F8"/>
    <w:rsid w:val="006F63B0"/>
    <w:rsid w:val="006F659B"/>
    <w:rsid w:val="006F696C"/>
    <w:rsid w:val="006F6EB4"/>
    <w:rsid w:val="006F6FD8"/>
    <w:rsid w:val="006F7419"/>
    <w:rsid w:val="006F78B8"/>
    <w:rsid w:val="006F791C"/>
    <w:rsid w:val="006F7972"/>
    <w:rsid w:val="006F7A80"/>
    <w:rsid w:val="006F7E7E"/>
    <w:rsid w:val="006F7EE5"/>
    <w:rsid w:val="006F7EF3"/>
    <w:rsid w:val="00700441"/>
    <w:rsid w:val="00700564"/>
    <w:rsid w:val="00700884"/>
    <w:rsid w:val="00700F87"/>
    <w:rsid w:val="00701021"/>
    <w:rsid w:val="0070124A"/>
    <w:rsid w:val="00701463"/>
    <w:rsid w:val="0070181C"/>
    <w:rsid w:val="007019C4"/>
    <w:rsid w:val="00701BB1"/>
    <w:rsid w:val="00701CE2"/>
    <w:rsid w:val="00702385"/>
    <w:rsid w:val="00702413"/>
    <w:rsid w:val="007024AB"/>
    <w:rsid w:val="00702B44"/>
    <w:rsid w:val="00702C3C"/>
    <w:rsid w:val="00702D21"/>
    <w:rsid w:val="00702DE4"/>
    <w:rsid w:val="00702F37"/>
    <w:rsid w:val="0070363C"/>
    <w:rsid w:val="00703883"/>
    <w:rsid w:val="00703B31"/>
    <w:rsid w:val="00703D42"/>
    <w:rsid w:val="007040FE"/>
    <w:rsid w:val="007041F6"/>
    <w:rsid w:val="0070425E"/>
    <w:rsid w:val="00704273"/>
    <w:rsid w:val="00704A3B"/>
    <w:rsid w:val="00704B56"/>
    <w:rsid w:val="00704CAE"/>
    <w:rsid w:val="00704F39"/>
    <w:rsid w:val="0070508F"/>
    <w:rsid w:val="0070515D"/>
    <w:rsid w:val="00705212"/>
    <w:rsid w:val="00705726"/>
    <w:rsid w:val="007059AA"/>
    <w:rsid w:val="00705CAC"/>
    <w:rsid w:val="00705E2E"/>
    <w:rsid w:val="0070603F"/>
    <w:rsid w:val="00706249"/>
    <w:rsid w:val="007065D8"/>
    <w:rsid w:val="007068BC"/>
    <w:rsid w:val="00706E29"/>
    <w:rsid w:val="00706E8A"/>
    <w:rsid w:val="0070711B"/>
    <w:rsid w:val="007079C4"/>
    <w:rsid w:val="0071005A"/>
    <w:rsid w:val="007100BF"/>
    <w:rsid w:val="007101AF"/>
    <w:rsid w:val="00710524"/>
    <w:rsid w:val="00710F93"/>
    <w:rsid w:val="00710FCD"/>
    <w:rsid w:val="0071102D"/>
    <w:rsid w:val="0071125E"/>
    <w:rsid w:val="00711663"/>
    <w:rsid w:val="007118B3"/>
    <w:rsid w:val="00711D0B"/>
    <w:rsid w:val="00711D46"/>
    <w:rsid w:val="00712824"/>
    <w:rsid w:val="0071290D"/>
    <w:rsid w:val="00712AA6"/>
    <w:rsid w:val="00712E96"/>
    <w:rsid w:val="0071324A"/>
    <w:rsid w:val="007134CE"/>
    <w:rsid w:val="00713B0A"/>
    <w:rsid w:val="00713C3C"/>
    <w:rsid w:val="00713C7A"/>
    <w:rsid w:val="00713E5D"/>
    <w:rsid w:val="00713F5C"/>
    <w:rsid w:val="00714118"/>
    <w:rsid w:val="0071442F"/>
    <w:rsid w:val="007144F0"/>
    <w:rsid w:val="007146AE"/>
    <w:rsid w:val="00714BEF"/>
    <w:rsid w:val="0071503B"/>
    <w:rsid w:val="007150BC"/>
    <w:rsid w:val="007156A7"/>
    <w:rsid w:val="0071577A"/>
    <w:rsid w:val="00715988"/>
    <w:rsid w:val="00715AF2"/>
    <w:rsid w:val="00715E17"/>
    <w:rsid w:val="00715E4B"/>
    <w:rsid w:val="0071646D"/>
    <w:rsid w:val="0071676F"/>
    <w:rsid w:val="00716EEB"/>
    <w:rsid w:val="007170EB"/>
    <w:rsid w:val="00717174"/>
    <w:rsid w:val="0071725D"/>
    <w:rsid w:val="007172EC"/>
    <w:rsid w:val="00717567"/>
    <w:rsid w:val="007176F9"/>
    <w:rsid w:val="00717820"/>
    <w:rsid w:val="00717947"/>
    <w:rsid w:val="00717BC0"/>
    <w:rsid w:val="00720817"/>
    <w:rsid w:val="0072094B"/>
    <w:rsid w:val="00720C0B"/>
    <w:rsid w:val="00721322"/>
    <w:rsid w:val="0072133A"/>
    <w:rsid w:val="00721BEA"/>
    <w:rsid w:val="00721F67"/>
    <w:rsid w:val="0072264B"/>
    <w:rsid w:val="007229FE"/>
    <w:rsid w:val="00722CB3"/>
    <w:rsid w:val="00722D86"/>
    <w:rsid w:val="00722E5E"/>
    <w:rsid w:val="007234E4"/>
    <w:rsid w:val="0072353E"/>
    <w:rsid w:val="00723639"/>
    <w:rsid w:val="00723818"/>
    <w:rsid w:val="00723AAA"/>
    <w:rsid w:val="00723BE7"/>
    <w:rsid w:val="00723FE7"/>
    <w:rsid w:val="00724951"/>
    <w:rsid w:val="00724D85"/>
    <w:rsid w:val="00724E62"/>
    <w:rsid w:val="00724E83"/>
    <w:rsid w:val="00725176"/>
    <w:rsid w:val="007257F9"/>
    <w:rsid w:val="007259BC"/>
    <w:rsid w:val="00725B0D"/>
    <w:rsid w:val="007264EE"/>
    <w:rsid w:val="00726D01"/>
    <w:rsid w:val="00727135"/>
    <w:rsid w:val="007272BD"/>
    <w:rsid w:val="0072746E"/>
    <w:rsid w:val="007274A3"/>
    <w:rsid w:val="00727ADD"/>
    <w:rsid w:val="00727EF2"/>
    <w:rsid w:val="00730077"/>
    <w:rsid w:val="007306CE"/>
    <w:rsid w:val="0073099F"/>
    <w:rsid w:val="00730A89"/>
    <w:rsid w:val="0073136F"/>
    <w:rsid w:val="00731816"/>
    <w:rsid w:val="00731908"/>
    <w:rsid w:val="00731963"/>
    <w:rsid w:val="00731BE5"/>
    <w:rsid w:val="00731D7E"/>
    <w:rsid w:val="00731F4F"/>
    <w:rsid w:val="00731F50"/>
    <w:rsid w:val="007320A5"/>
    <w:rsid w:val="007320AC"/>
    <w:rsid w:val="007321E8"/>
    <w:rsid w:val="00732476"/>
    <w:rsid w:val="007325F5"/>
    <w:rsid w:val="00732838"/>
    <w:rsid w:val="00733571"/>
    <w:rsid w:val="007336F5"/>
    <w:rsid w:val="00733842"/>
    <w:rsid w:val="00733FAF"/>
    <w:rsid w:val="007340F8"/>
    <w:rsid w:val="00734147"/>
    <w:rsid w:val="00734230"/>
    <w:rsid w:val="00734409"/>
    <w:rsid w:val="007344A4"/>
    <w:rsid w:val="00734852"/>
    <w:rsid w:val="007349A7"/>
    <w:rsid w:val="00734C0A"/>
    <w:rsid w:val="00734C6B"/>
    <w:rsid w:val="00734DB8"/>
    <w:rsid w:val="00734E30"/>
    <w:rsid w:val="00735818"/>
    <w:rsid w:val="00735B38"/>
    <w:rsid w:val="00735C80"/>
    <w:rsid w:val="00735EFA"/>
    <w:rsid w:val="00735FB7"/>
    <w:rsid w:val="007361AC"/>
    <w:rsid w:val="007361B3"/>
    <w:rsid w:val="0073659E"/>
    <w:rsid w:val="00736655"/>
    <w:rsid w:val="007366DA"/>
    <w:rsid w:val="00736786"/>
    <w:rsid w:val="007367C0"/>
    <w:rsid w:val="00736977"/>
    <w:rsid w:val="00736991"/>
    <w:rsid w:val="00736DA1"/>
    <w:rsid w:val="007370C6"/>
    <w:rsid w:val="0073722F"/>
    <w:rsid w:val="0073798A"/>
    <w:rsid w:val="007379C0"/>
    <w:rsid w:val="00737AE1"/>
    <w:rsid w:val="00737C28"/>
    <w:rsid w:val="00737D9B"/>
    <w:rsid w:val="00737E7A"/>
    <w:rsid w:val="00737F0C"/>
    <w:rsid w:val="00740132"/>
    <w:rsid w:val="00740575"/>
    <w:rsid w:val="0074083E"/>
    <w:rsid w:val="0074095B"/>
    <w:rsid w:val="00740E5D"/>
    <w:rsid w:val="00740EB8"/>
    <w:rsid w:val="00740FCC"/>
    <w:rsid w:val="007412AE"/>
    <w:rsid w:val="00741658"/>
    <w:rsid w:val="0074169E"/>
    <w:rsid w:val="00741768"/>
    <w:rsid w:val="007419C4"/>
    <w:rsid w:val="00741C79"/>
    <w:rsid w:val="00741CD0"/>
    <w:rsid w:val="00741CE3"/>
    <w:rsid w:val="0074253D"/>
    <w:rsid w:val="0074263D"/>
    <w:rsid w:val="00742668"/>
    <w:rsid w:val="00742798"/>
    <w:rsid w:val="00742B76"/>
    <w:rsid w:val="00742B8F"/>
    <w:rsid w:val="00742D4F"/>
    <w:rsid w:val="00742D6D"/>
    <w:rsid w:val="00742EFC"/>
    <w:rsid w:val="00742F9C"/>
    <w:rsid w:val="0074306B"/>
    <w:rsid w:val="007437A9"/>
    <w:rsid w:val="00743F83"/>
    <w:rsid w:val="0074415E"/>
    <w:rsid w:val="00744706"/>
    <w:rsid w:val="00744A0A"/>
    <w:rsid w:val="00744BBE"/>
    <w:rsid w:val="00744D54"/>
    <w:rsid w:val="00744D8A"/>
    <w:rsid w:val="00745165"/>
    <w:rsid w:val="0074533C"/>
    <w:rsid w:val="00745399"/>
    <w:rsid w:val="0074559D"/>
    <w:rsid w:val="007458BA"/>
    <w:rsid w:val="007459FF"/>
    <w:rsid w:val="00745A2F"/>
    <w:rsid w:val="00745BE2"/>
    <w:rsid w:val="00745E08"/>
    <w:rsid w:val="00745FFC"/>
    <w:rsid w:val="00746522"/>
    <w:rsid w:val="00746782"/>
    <w:rsid w:val="007468A5"/>
    <w:rsid w:val="00746992"/>
    <w:rsid w:val="00746AEE"/>
    <w:rsid w:val="00746B89"/>
    <w:rsid w:val="00746BF5"/>
    <w:rsid w:val="00746D5D"/>
    <w:rsid w:val="00746F4E"/>
    <w:rsid w:val="00746F6D"/>
    <w:rsid w:val="007470A4"/>
    <w:rsid w:val="0074719C"/>
    <w:rsid w:val="00747508"/>
    <w:rsid w:val="007477D3"/>
    <w:rsid w:val="00747835"/>
    <w:rsid w:val="0074796F"/>
    <w:rsid w:val="007479D1"/>
    <w:rsid w:val="00747A35"/>
    <w:rsid w:val="00750063"/>
    <w:rsid w:val="00750404"/>
    <w:rsid w:val="00750729"/>
    <w:rsid w:val="00750A5A"/>
    <w:rsid w:val="00750CEF"/>
    <w:rsid w:val="00750EFF"/>
    <w:rsid w:val="0075108B"/>
    <w:rsid w:val="00751215"/>
    <w:rsid w:val="007512F6"/>
    <w:rsid w:val="007516E5"/>
    <w:rsid w:val="007517E1"/>
    <w:rsid w:val="00751C7D"/>
    <w:rsid w:val="00751D5C"/>
    <w:rsid w:val="00751FDD"/>
    <w:rsid w:val="007523CF"/>
    <w:rsid w:val="00752599"/>
    <w:rsid w:val="00752694"/>
    <w:rsid w:val="00752A68"/>
    <w:rsid w:val="00752DBD"/>
    <w:rsid w:val="0075303D"/>
    <w:rsid w:val="007531D1"/>
    <w:rsid w:val="007532F4"/>
    <w:rsid w:val="00753465"/>
    <w:rsid w:val="0075365E"/>
    <w:rsid w:val="007538BE"/>
    <w:rsid w:val="007538F8"/>
    <w:rsid w:val="00753B02"/>
    <w:rsid w:val="007541E3"/>
    <w:rsid w:val="007543A7"/>
    <w:rsid w:val="007547E0"/>
    <w:rsid w:val="0075484D"/>
    <w:rsid w:val="00754914"/>
    <w:rsid w:val="00754A2B"/>
    <w:rsid w:val="00754BE0"/>
    <w:rsid w:val="00755692"/>
    <w:rsid w:val="007558AC"/>
    <w:rsid w:val="00755DAD"/>
    <w:rsid w:val="00755E80"/>
    <w:rsid w:val="00755F4B"/>
    <w:rsid w:val="0075612F"/>
    <w:rsid w:val="00756168"/>
    <w:rsid w:val="00756A77"/>
    <w:rsid w:val="00756D19"/>
    <w:rsid w:val="0075715B"/>
    <w:rsid w:val="007572DF"/>
    <w:rsid w:val="007574FC"/>
    <w:rsid w:val="0075777B"/>
    <w:rsid w:val="0075798F"/>
    <w:rsid w:val="00757B04"/>
    <w:rsid w:val="00757BF3"/>
    <w:rsid w:val="00757EE7"/>
    <w:rsid w:val="0076042A"/>
    <w:rsid w:val="007605A1"/>
    <w:rsid w:val="0076083C"/>
    <w:rsid w:val="00761438"/>
    <w:rsid w:val="007618A8"/>
    <w:rsid w:val="00761E11"/>
    <w:rsid w:val="0076240B"/>
    <w:rsid w:val="00762534"/>
    <w:rsid w:val="00762844"/>
    <w:rsid w:val="00762A99"/>
    <w:rsid w:val="00762AA1"/>
    <w:rsid w:val="00762F05"/>
    <w:rsid w:val="00763092"/>
    <w:rsid w:val="007630DD"/>
    <w:rsid w:val="0076346B"/>
    <w:rsid w:val="007636CC"/>
    <w:rsid w:val="007638CA"/>
    <w:rsid w:val="00763A09"/>
    <w:rsid w:val="00763FDA"/>
    <w:rsid w:val="00764389"/>
    <w:rsid w:val="007643A1"/>
    <w:rsid w:val="00764401"/>
    <w:rsid w:val="00764DAF"/>
    <w:rsid w:val="00765296"/>
    <w:rsid w:val="007655C5"/>
    <w:rsid w:val="007658A9"/>
    <w:rsid w:val="00765919"/>
    <w:rsid w:val="00765BA8"/>
    <w:rsid w:val="00765C11"/>
    <w:rsid w:val="00765C4B"/>
    <w:rsid w:val="00765D25"/>
    <w:rsid w:val="00765E68"/>
    <w:rsid w:val="007660AF"/>
    <w:rsid w:val="007662EA"/>
    <w:rsid w:val="0076692A"/>
    <w:rsid w:val="00766DC4"/>
    <w:rsid w:val="00766E62"/>
    <w:rsid w:val="007670DC"/>
    <w:rsid w:val="007671A8"/>
    <w:rsid w:val="0076753C"/>
    <w:rsid w:val="007677C3"/>
    <w:rsid w:val="007679EB"/>
    <w:rsid w:val="00770123"/>
    <w:rsid w:val="007701B2"/>
    <w:rsid w:val="00770800"/>
    <w:rsid w:val="00770830"/>
    <w:rsid w:val="00770975"/>
    <w:rsid w:val="00770B7C"/>
    <w:rsid w:val="00770BE7"/>
    <w:rsid w:val="00771A63"/>
    <w:rsid w:val="00771E09"/>
    <w:rsid w:val="00771E92"/>
    <w:rsid w:val="007721A6"/>
    <w:rsid w:val="00772378"/>
    <w:rsid w:val="00772474"/>
    <w:rsid w:val="00772982"/>
    <w:rsid w:val="00773057"/>
    <w:rsid w:val="0077369E"/>
    <w:rsid w:val="00773D03"/>
    <w:rsid w:val="00773F6F"/>
    <w:rsid w:val="00774298"/>
    <w:rsid w:val="00774479"/>
    <w:rsid w:val="007745A7"/>
    <w:rsid w:val="007745CE"/>
    <w:rsid w:val="007746B1"/>
    <w:rsid w:val="00774908"/>
    <w:rsid w:val="00774952"/>
    <w:rsid w:val="00774BA5"/>
    <w:rsid w:val="00774CFD"/>
    <w:rsid w:val="00774EBA"/>
    <w:rsid w:val="00774FBE"/>
    <w:rsid w:val="00774FE7"/>
    <w:rsid w:val="00775243"/>
    <w:rsid w:val="00775327"/>
    <w:rsid w:val="00775534"/>
    <w:rsid w:val="007756D8"/>
    <w:rsid w:val="00775753"/>
    <w:rsid w:val="00775754"/>
    <w:rsid w:val="00775A12"/>
    <w:rsid w:val="00775C46"/>
    <w:rsid w:val="00776091"/>
    <w:rsid w:val="00776116"/>
    <w:rsid w:val="00776286"/>
    <w:rsid w:val="007763B4"/>
    <w:rsid w:val="0077640F"/>
    <w:rsid w:val="0077646E"/>
    <w:rsid w:val="007766AF"/>
    <w:rsid w:val="00776707"/>
    <w:rsid w:val="007768C5"/>
    <w:rsid w:val="0077718C"/>
    <w:rsid w:val="00777A45"/>
    <w:rsid w:val="00777A8F"/>
    <w:rsid w:val="00777BFE"/>
    <w:rsid w:val="00777C47"/>
    <w:rsid w:val="00777D13"/>
    <w:rsid w:val="00780122"/>
    <w:rsid w:val="007802B0"/>
    <w:rsid w:val="0078045A"/>
    <w:rsid w:val="007808DB"/>
    <w:rsid w:val="00780B72"/>
    <w:rsid w:val="0078106A"/>
    <w:rsid w:val="007817D0"/>
    <w:rsid w:val="00781D0B"/>
    <w:rsid w:val="007820E5"/>
    <w:rsid w:val="00782354"/>
    <w:rsid w:val="007823BC"/>
    <w:rsid w:val="0078242B"/>
    <w:rsid w:val="0078272A"/>
    <w:rsid w:val="0078293A"/>
    <w:rsid w:val="00782C1C"/>
    <w:rsid w:val="00782EAB"/>
    <w:rsid w:val="0078328D"/>
    <w:rsid w:val="00783457"/>
    <w:rsid w:val="00783482"/>
    <w:rsid w:val="00783B5E"/>
    <w:rsid w:val="00783C54"/>
    <w:rsid w:val="00783CDB"/>
    <w:rsid w:val="00783E83"/>
    <w:rsid w:val="00783F98"/>
    <w:rsid w:val="00784337"/>
    <w:rsid w:val="00784567"/>
    <w:rsid w:val="00784721"/>
    <w:rsid w:val="007847C5"/>
    <w:rsid w:val="00784C92"/>
    <w:rsid w:val="00785587"/>
    <w:rsid w:val="007857FE"/>
    <w:rsid w:val="00786175"/>
    <w:rsid w:val="00786187"/>
    <w:rsid w:val="00786641"/>
    <w:rsid w:val="007867E5"/>
    <w:rsid w:val="007871A8"/>
    <w:rsid w:val="007871EA"/>
    <w:rsid w:val="007873B0"/>
    <w:rsid w:val="007875A1"/>
    <w:rsid w:val="00787686"/>
    <w:rsid w:val="00787E66"/>
    <w:rsid w:val="00790086"/>
    <w:rsid w:val="00790329"/>
    <w:rsid w:val="00790572"/>
    <w:rsid w:val="007905AE"/>
    <w:rsid w:val="00791058"/>
    <w:rsid w:val="007915C1"/>
    <w:rsid w:val="007915D8"/>
    <w:rsid w:val="00791BDA"/>
    <w:rsid w:val="00791DE4"/>
    <w:rsid w:val="00791E12"/>
    <w:rsid w:val="00791E84"/>
    <w:rsid w:val="00791F87"/>
    <w:rsid w:val="007922A1"/>
    <w:rsid w:val="007922F0"/>
    <w:rsid w:val="00792463"/>
    <w:rsid w:val="007926EE"/>
    <w:rsid w:val="007929C5"/>
    <w:rsid w:val="00792AAD"/>
    <w:rsid w:val="00792B15"/>
    <w:rsid w:val="00792C12"/>
    <w:rsid w:val="00792C53"/>
    <w:rsid w:val="00793091"/>
    <w:rsid w:val="007931D7"/>
    <w:rsid w:val="007935E0"/>
    <w:rsid w:val="00793A1A"/>
    <w:rsid w:val="00793EE1"/>
    <w:rsid w:val="00793F70"/>
    <w:rsid w:val="00794239"/>
    <w:rsid w:val="007949C1"/>
    <w:rsid w:val="00794B22"/>
    <w:rsid w:val="00794D64"/>
    <w:rsid w:val="00795129"/>
    <w:rsid w:val="0079522B"/>
    <w:rsid w:val="0079554A"/>
    <w:rsid w:val="007956F9"/>
    <w:rsid w:val="007957CF"/>
    <w:rsid w:val="007957F9"/>
    <w:rsid w:val="007958AC"/>
    <w:rsid w:val="007958F1"/>
    <w:rsid w:val="007959F6"/>
    <w:rsid w:val="00795AF3"/>
    <w:rsid w:val="00795C3B"/>
    <w:rsid w:val="00795CF9"/>
    <w:rsid w:val="00795D2C"/>
    <w:rsid w:val="007960BB"/>
    <w:rsid w:val="0079639F"/>
    <w:rsid w:val="0079710A"/>
    <w:rsid w:val="0079710E"/>
    <w:rsid w:val="00797120"/>
    <w:rsid w:val="0079715E"/>
    <w:rsid w:val="00797191"/>
    <w:rsid w:val="00797791"/>
    <w:rsid w:val="007978C3"/>
    <w:rsid w:val="00797A21"/>
    <w:rsid w:val="00797D5B"/>
    <w:rsid w:val="00797F08"/>
    <w:rsid w:val="00797F68"/>
    <w:rsid w:val="007A0126"/>
    <w:rsid w:val="007A0A88"/>
    <w:rsid w:val="007A0BB5"/>
    <w:rsid w:val="007A0D11"/>
    <w:rsid w:val="007A0D74"/>
    <w:rsid w:val="007A0EA0"/>
    <w:rsid w:val="007A0FA5"/>
    <w:rsid w:val="007A0FEF"/>
    <w:rsid w:val="007A108D"/>
    <w:rsid w:val="007A16C5"/>
    <w:rsid w:val="007A17A4"/>
    <w:rsid w:val="007A1F1C"/>
    <w:rsid w:val="007A2059"/>
    <w:rsid w:val="007A24C3"/>
    <w:rsid w:val="007A252D"/>
    <w:rsid w:val="007A299D"/>
    <w:rsid w:val="007A2A76"/>
    <w:rsid w:val="007A30C3"/>
    <w:rsid w:val="007A30CB"/>
    <w:rsid w:val="007A31B4"/>
    <w:rsid w:val="007A31F3"/>
    <w:rsid w:val="007A3616"/>
    <w:rsid w:val="007A36B7"/>
    <w:rsid w:val="007A36E8"/>
    <w:rsid w:val="007A38CA"/>
    <w:rsid w:val="007A3A31"/>
    <w:rsid w:val="007A3AB4"/>
    <w:rsid w:val="007A3B1F"/>
    <w:rsid w:val="007A3C0E"/>
    <w:rsid w:val="007A3C64"/>
    <w:rsid w:val="007A3FFC"/>
    <w:rsid w:val="007A44C6"/>
    <w:rsid w:val="007A4B2C"/>
    <w:rsid w:val="007A4F76"/>
    <w:rsid w:val="007A5324"/>
    <w:rsid w:val="007A5444"/>
    <w:rsid w:val="007A5492"/>
    <w:rsid w:val="007A54CA"/>
    <w:rsid w:val="007A5753"/>
    <w:rsid w:val="007A5927"/>
    <w:rsid w:val="007A5A90"/>
    <w:rsid w:val="007A5B7A"/>
    <w:rsid w:val="007A6007"/>
    <w:rsid w:val="007A61E3"/>
    <w:rsid w:val="007A6DF0"/>
    <w:rsid w:val="007A6F60"/>
    <w:rsid w:val="007A7371"/>
    <w:rsid w:val="007A739A"/>
    <w:rsid w:val="007A74C5"/>
    <w:rsid w:val="007A7698"/>
    <w:rsid w:val="007A7860"/>
    <w:rsid w:val="007A7D50"/>
    <w:rsid w:val="007A7ED9"/>
    <w:rsid w:val="007A7F8E"/>
    <w:rsid w:val="007A7FE6"/>
    <w:rsid w:val="007B0152"/>
    <w:rsid w:val="007B03A4"/>
    <w:rsid w:val="007B0486"/>
    <w:rsid w:val="007B0755"/>
    <w:rsid w:val="007B0876"/>
    <w:rsid w:val="007B0929"/>
    <w:rsid w:val="007B0952"/>
    <w:rsid w:val="007B0AB2"/>
    <w:rsid w:val="007B1644"/>
    <w:rsid w:val="007B19AF"/>
    <w:rsid w:val="007B1D63"/>
    <w:rsid w:val="007B221A"/>
    <w:rsid w:val="007B2631"/>
    <w:rsid w:val="007B2F48"/>
    <w:rsid w:val="007B2FB5"/>
    <w:rsid w:val="007B318B"/>
    <w:rsid w:val="007B324B"/>
    <w:rsid w:val="007B38AE"/>
    <w:rsid w:val="007B39FB"/>
    <w:rsid w:val="007B3A50"/>
    <w:rsid w:val="007B3BBD"/>
    <w:rsid w:val="007B3E46"/>
    <w:rsid w:val="007B418E"/>
    <w:rsid w:val="007B4427"/>
    <w:rsid w:val="007B4671"/>
    <w:rsid w:val="007B47B0"/>
    <w:rsid w:val="007B49B7"/>
    <w:rsid w:val="007B4A21"/>
    <w:rsid w:val="007B4C92"/>
    <w:rsid w:val="007B4DC5"/>
    <w:rsid w:val="007B5061"/>
    <w:rsid w:val="007B545D"/>
    <w:rsid w:val="007B593E"/>
    <w:rsid w:val="007B5AB8"/>
    <w:rsid w:val="007B5C27"/>
    <w:rsid w:val="007B5CAE"/>
    <w:rsid w:val="007B620E"/>
    <w:rsid w:val="007B622C"/>
    <w:rsid w:val="007B63F5"/>
    <w:rsid w:val="007B6637"/>
    <w:rsid w:val="007B67CC"/>
    <w:rsid w:val="007B67F3"/>
    <w:rsid w:val="007B6A09"/>
    <w:rsid w:val="007B6C79"/>
    <w:rsid w:val="007B71BA"/>
    <w:rsid w:val="007B74A1"/>
    <w:rsid w:val="007B756D"/>
    <w:rsid w:val="007B774D"/>
    <w:rsid w:val="007B78B3"/>
    <w:rsid w:val="007B7975"/>
    <w:rsid w:val="007B7E1F"/>
    <w:rsid w:val="007B7FE1"/>
    <w:rsid w:val="007C002F"/>
    <w:rsid w:val="007C03E8"/>
    <w:rsid w:val="007C085E"/>
    <w:rsid w:val="007C0BE9"/>
    <w:rsid w:val="007C0C4B"/>
    <w:rsid w:val="007C1041"/>
    <w:rsid w:val="007C1137"/>
    <w:rsid w:val="007C1195"/>
    <w:rsid w:val="007C1389"/>
    <w:rsid w:val="007C1472"/>
    <w:rsid w:val="007C1854"/>
    <w:rsid w:val="007C23D4"/>
    <w:rsid w:val="007C24F0"/>
    <w:rsid w:val="007C317F"/>
    <w:rsid w:val="007C33C4"/>
    <w:rsid w:val="007C3502"/>
    <w:rsid w:val="007C35DE"/>
    <w:rsid w:val="007C37AF"/>
    <w:rsid w:val="007C37EE"/>
    <w:rsid w:val="007C38F9"/>
    <w:rsid w:val="007C393A"/>
    <w:rsid w:val="007C397D"/>
    <w:rsid w:val="007C3BB9"/>
    <w:rsid w:val="007C3CBD"/>
    <w:rsid w:val="007C3FE8"/>
    <w:rsid w:val="007C4C05"/>
    <w:rsid w:val="007C5447"/>
    <w:rsid w:val="007C606B"/>
    <w:rsid w:val="007C62B3"/>
    <w:rsid w:val="007C6558"/>
    <w:rsid w:val="007C668F"/>
    <w:rsid w:val="007C6B64"/>
    <w:rsid w:val="007C6BB6"/>
    <w:rsid w:val="007C6BF7"/>
    <w:rsid w:val="007C6F07"/>
    <w:rsid w:val="007C6F0F"/>
    <w:rsid w:val="007C709D"/>
    <w:rsid w:val="007C742B"/>
    <w:rsid w:val="007C77E5"/>
    <w:rsid w:val="007C78B4"/>
    <w:rsid w:val="007C7CB9"/>
    <w:rsid w:val="007C7DE7"/>
    <w:rsid w:val="007C7E1F"/>
    <w:rsid w:val="007D051C"/>
    <w:rsid w:val="007D089F"/>
    <w:rsid w:val="007D0C0D"/>
    <w:rsid w:val="007D0C4F"/>
    <w:rsid w:val="007D0ED7"/>
    <w:rsid w:val="007D0FB9"/>
    <w:rsid w:val="007D1286"/>
    <w:rsid w:val="007D1716"/>
    <w:rsid w:val="007D19BA"/>
    <w:rsid w:val="007D1A83"/>
    <w:rsid w:val="007D1AF0"/>
    <w:rsid w:val="007D2175"/>
    <w:rsid w:val="007D229E"/>
    <w:rsid w:val="007D2330"/>
    <w:rsid w:val="007D2437"/>
    <w:rsid w:val="007D244F"/>
    <w:rsid w:val="007D261C"/>
    <w:rsid w:val="007D2637"/>
    <w:rsid w:val="007D2793"/>
    <w:rsid w:val="007D2954"/>
    <w:rsid w:val="007D2FB0"/>
    <w:rsid w:val="007D2FDD"/>
    <w:rsid w:val="007D31DF"/>
    <w:rsid w:val="007D385F"/>
    <w:rsid w:val="007D3A10"/>
    <w:rsid w:val="007D3AEA"/>
    <w:rsid w:val="007D3EC4"/>
    <w:rsid w:val="007D41B2"/>
    <w:rsid w:val="007D4217"/>
    <w:rsid w:val="007D4260"/>
    <w:rsid w:val="007D43E9"/>
    <w:rsid w:val="007D4593"/>
    <w:rsid w:val="007D4828"/>
    <w:rsid w:val="007D4E13"/>
    <w:rsid w:val="007D5246"/>
    <w:rsid w:val="007D5679"/>
    <w:rsid w:val="007D5757"/>
    <w:rsid w:val="007D5B1A"/>
    <w:rsid w:val="007D64F6"/>
    <w:rsid w:val="007D6825"/>
    <w:rsid w:val="007D692E"/>
    <w:rsid w:val="007D6937"/>
    <w:rsid w:val="007D6C90"/>
    <w:rsid w:val="007D6FEF"/>
    <w:rsid w:val="007D7125"/>
    <w:rsid w:val="007D7380"/>
    <w:rsid w:val="007D742F"/>
    <w:rsid w:val="007D74EE"/>
    <w:rsid w:val="007D75FA"/>
    <w:rsid w:val="007D7AAB"/>
    <w:rsid w:val="007D7B1F"/>
    <w:rsid w:val="007E02EA"/>
    <w:rsid w:val="007E0B76"/>
    <w:rsid w:val="007E0D10"/>
    <w:rsid w:val="007E1134"/>
    <w:rsid w:val="007E1286"/>
    <w:rsid w:val="007E16A3"/>
    <w:rsid w:val="007E1719"/>
    <w:rsid w:val="007E1D34"/>
    <w:rsid w:val="007E2067"/>
    <w:rsid w:val="007E22FB"/>
    <w:rsid w:val="007E2375"/>
    <w:rsid w:val="007E23FC"/>
    <w:rsid w:val="007E260C"/>
    <w:rsid w:val="007E2742"/>
    <w:rsid w:val="007E2D0E"/>
    <w:rsid w:val="007E3013"/>
    <w:rsid w:val="007E3D19"/>
    <w:rsid w:val="007E3F5A"/>
    <w:rsid w:val="007E455A"/>
    <w:rsid w:val="007E4A84"/>
    <w:rsid w:val="007E4A8D"/>
    <w:rsid w:val="007E4B2F"/>
    <w:rsid w:val="007E4B7E"/>
    <w:rsid w:val="007E4D98"/>
    <w:rsid w:val="007E5515"/>
    <w:rsid w:val="007E5612"/>
    <w:rsid w:val="007E5A8A"/>
    <w:rsid w:val="007E5D2F"/>
    <w:rsid w:val="007E5E7B"/>
    <w:rsid w:val="007E5EBA"/>
    <w:rsid w:val="007E6343"/>
    <w:rsid w:val="007E63E2"/>
    <w:rsid w:val="007E673B"/>
    <w:rsid w:val="007E6ABB"/>
    <w:rsid w:val="007E6FEC"/>
    <w:rsid w:val="007E7028"/>
    <w:rsid w:val="007E70A1"/>
    <w:rsid w:val="007E7409"/>
    <w:rsid w:val="007E76A1"/>
    <w:rsid w:val="007E7B62"/>
    <w:rsid w:val="007E7BA0"/>
    <w:rsid w:val="007E7E96"/>
    <w:rsid w:val="007F021E"/>
    <w:rsid w:val="007F0CB1"/>
    <w:rsid w:val="007F0E3E"/>
    <w:rsid w:val="007F1048"/>
    <w:rsid w:val="007F10B3"/>
    <w:rsid w:val="007F1595"/>
    <w:rsid w:val="007F1BD3"/>
    <w:rsid w:val="007F272D"/>
    <w:rsid w:val="007F2766"/>
    <w:rsid w:val="007F29B9"/>
    <w:rsid w:val="007F2B65"/>
    <w:rsid w:val="007F2C83"/>
    <w:rsid w:val="007F2D27"/>
    <w:rsid w:val="007F32AB"/>
    <w:rsid w:val="007F3505"/>
    <w:rsid w:val="007F361C"/>
    <w:rsid w:val="007F39CE"/>
    <w:rsid w:val="007F3AE9"/>
    <w:rsid w:val="007F3B41"/>
    <w:rsid w:val="007F3B70"/>
    <w:rsid w:val="007F45C2"/>
    <w:rsid w:val="007F4D77"/>
    <w:rsid w:val="007F4E48"/>
    <w:rsid w:val="007F4F5F"/>
    <w:rsid w:val="007F517A"/>
    <w:rsid w:val="007F51CE"/>
    <w:rsid w:val="007F527F"/>
    <w:rsid w:val="007F5697"/>
    <w:rsid w:val="007F5F90"/>
    <w:rsid w:val="007F69FC"/>
    <w:rsid w:val="007F6B25"/>
    <w:rsid w:val="007F6FD3"/>
    <w:rsid w:val="007F701B"/>
    <w:rsid w:val="007F7228"/>
    <w:rsid w:val="007F76AB"/>
    <w:rsid w:val="007F7707"/>
    <w:rsid w:val="007F776E"/>
    <w:rsid w:val="007F7897"/>
    <w:rsid w:val="007F79E8"/>
    <w:rsid w:val="007F7A0E"/>
    <w:rsid w:val="008001B4"/>
    <w:rsid w:val="008002FF"/>
    <w:rsid w:val="00800424"/>
    <w:rsid w:val="00800556"/>
    <w:rsid w:val="008008D8"/>
    <w:rsid w:val="00800AD2"/>
    <w:rsid w:val="00801156"/>
    <w:rsid w:val="00801495"/>
    <w:rsid w:val="008017C3"/>
    <w:rsid w:val="0080181D"/>
    <w:rsid w:val="00801862"/>
    <w:rsid w:val="008018E1"/>
    <w:rsid w:val="008019DB"/>
    <w:rsid w:val="00801B10"/>
    <w:rsid w:val="00801BCB"/>
    <w:rsid w:val="00802155"/>
    <w:rsid w:val="0080297F"/>
    <w:rsid w:val="00802C1A"/>
    <w:rsid w:val="00802E89"/>
    <w:rsid w:val="00802FB6"/>
    <w:rsid w:val="00803343"/>
    <w:rsid w:val="0080342C"/>
    <w:rsid w:val="00803475"/>
    <w:rsid w:val="008034AD"/>
    <w:rsid w:val="00803CA6"/>
    <w:rsid w:val="00803EED"/>
    <w:rsid w:val="008041A8"/>
    <w:rsid w:val="00804537"/>
    <w:rsid w:val="008045F9"/>
    <w:rsid w:val="00804735"/>
    <w:rsid w:val="00804DC5"/>
    <w:rsid w:val="00804DCF"/>
    <w:rsid w:val="00804DDB"/>
    <w:rsid w:val="00804F4D"/>
    <w:rsid w:val="00805135"/>
    <w:rsid w:val="00805622"/>
    <w:rsid w:val="00805829"/>
    <w:rsid w:val="00805F71"/>
    <w:rsid w:val="008063C1"/>
    <w:rsid w:val="0080656F"/>
    <w:rsid w:val="0080661B"/>
    <w:rsid w:val="00806C8F"/>
    <w:rsid w:val="00806CFA"/>
    <w:rsid w:val="0080743C"/>
    <w:rsid w:val="008075BC"/>
    <w:rsid w:val="00807700"/>
    <w:rsid w:val="00807787"/>
    <w:rsid w:val="00807AB6"/>
    <w:rsid w:val="00807DEB"/>
    <w:rsid w:val="0081029B"/>
    <w:rsid w:val="00810306"/>
    <w:rsid w:val="00810798"/>
    <w:rsid w:val="008109A8"/>
    <w:rsid w:val="00810C51"/>
    <w:rsid w:val="00811039"/>
    <w:rsid w:val="008114AE"/>
    <w:rsid w:val="008115D9"/>
    <w:rsid w:val="0081173A"/>
    <w:rsid w:val="008117B9"/>
    <w:rsid w:val="00811B46"/>
    <w:rsid w:val="00811D36"/>
    <w:rsid w:val="00812604"/>
    <w:rsid w:val="00812701"/>
    <w:rsid w:val="0081296A"/>
    <w:rsid w:val="00812B2F"/>
    <w:rsid w:val="00812B83"/>
    <w:rsid w:val="00812C50"/>
    <w:rsid w:val="008131ED"/>
    <w:rsid w:val="0081359A"/>
    <w:rsid w:val="00813869"/>
    <w:rsid w:val="00813BB7"/>
    <w:rsid w:val="008140E9"/>
    <w:rsid w:val="008142E8"/>
    <w:rsid w:val="00814876"/>
    <w:rsid w:val="00814BBB"/>
    <w:rsid w:val="00814C6B"/>
    <w:rsid w:val="00814C6E"/>
    <w:rsid w:val="008150E3"/>
    <w:rsid w:val="0081516A"/>
    <w:rsid w:val="0081536B"/>
    <w:rsid w:val="0081568E"/>
    <w:rsid w:val="00815796"/>
    <w:rsid w:val="008157AC"/>
    <w:rsid w:val="00815A73"/>
    <w:rsid w:val="00815D24"/>
    <w:rsid w:val="00815F39"/>
    <w:rsid w:val="00816015"/>
    <w:rsid w:val="0081611D"/>
    <w:rsid w:val="008161A5"/>
    <w:rsid w:val="00816262"/>
    <w:rsid w:val="0081630B"/>
    <w:rsid w:val="00816433"/>
    <w:rsid w:val="008166C3"/>
    <w:rsid w:val="0081694E"/>
    <w:rsid w:val="00816990"/>
    <w:rsid w:val="008170D4"/>
    <w:rsid w:val="008170E9"/>
    <w:rsid w:val="0081728D"/>
    <w:rsid w:val="0081758F"/>
    <w:rsid w:val="008177C2"/>
    <w:rsid w:val="00817A5E"/>
    <w:rsid w:val="00817B98"/>
    <w:rsid w:val="00817C05"/>
    <w:rsid w:val="00817F41"/>
    <w:rsid w:val="0082044B"/>
    <w:rsid w:val="0082046B"/>
    <w:rsid w:val="008204BB"/>
    <w:rsid w:val="00820613"/>
    <w:rsid w:val="0082089E"/>
    <w:rsid w:val="00820956"/>
    <w:rsid w:val="00820973"/>
    <w:rsid w:val="00820980"/>
    <w:rsid w:val="00820AE1"/>
    <w:rsid w:val="00820DE4"/>
    <w:rsid w:val="00820DFE"/>
    <w:rsid w:val="00821852"/>
    <w:rsid w:val="008219A3"/>
    <w:rsid w:val="00822001"/>
    <w:rsid w:val="008221B3"/>
    <w:rsid w:val="00822231"/>
    <w:rsid w:val="008224E3"/>
    <w:rsid w:val="008224ED"/>
    <w:rsid w:val="00822585"/>
    <w:rsid w:val="008228B8"/>
    <w:rsid w:val="00822B25"/>
    <w:rsid w:val="00822B5E"/>
    <w:rsid w:val="00822D6B"/>
    <w:rsid w:val="008230ED"/>
    <w:rsid w:val="0082338D"/>
    <w:rsid w:val="0082343C"/>
    <w:rsid w:val="00823C25"/>
    <w:rsid w:val="00823CEB"/>
    <w:rsid w:val="00823DAC"/>
    <w:rsid w:val="00823F76"/>
    <w:rsid w:val="00824114"/>
    <w:rsid w:val="008243C9"/>
    <w:rsid w:val="00824456"/>
    <w:rsid w:val="00824C93"/>
    <w:rsid w:val="00824DF0"/>
    <w:rsid w:val="00825013"/>
    <w:rsid w:val="008251A3"/>
    <w:rsid w:val="008254BE"/>
    <w:rsid w:val="0082593C"/>
    <w:rsid w:val="008259B1"/>
    <w:rsid w:val="00825BB9"/>
    <w:rsid w:val="00825D30"/>
    <w:rsid w:val="00826C57"/>
    <w:rsid w:val="00826E04"/>
    <w:rsid w:val="00826ECF"/>
    <w:rsid w:val="00826F33"/>
    <w:rsid w:val="00826F58"/>
    <w:rsid w:val="00826FB5"/>
    <w:rsid w:val="008273A9"/>
    <w:rsid w:val="00827453"/>
    <w:rsid w:val="00827960"/>
    <w:rsid w:val="00827B78"/>
    <w:rsid w:val="00827C7A"/>
    <w:rsid w:val="00827C89"/>
    <w:rsid w:val="008304EC"/>
    <w:rsid w:val="0083051B"/>
    <w:rsid w:val="00830522"/>
    <w:rsid w:val="008309E4"/>
    <w:rsid w:val="00830A61"/>
    <w:rsid w:val="00830B53"/>
    <w:rsid w:val="00830BFB"/>
    <w:rsid w:val="00830FB4"/>
    <w:rsid w:val="0083130C"/>
    <w:rsid w:val="008315BC"/>
    <w:rsid w:val="008316E6"/>
    <w:rsid w:val="00832040"/>
    <w:rsid w:val="008320F9"/>
    <w:rsid w:val="00832FC1"/>
    <w:rsid w:val="00832FDD"/>
    <w:rsid w:val="00833055"/>
    <w:rsid w:val="00833208"/>
    <w:rsid w:val="0083333A"/>
    <w:rsid w:val="0083337B"/>
    <w:rsid w:val="0083359B"/>
    <w:rsid w:val="00833800"/>
    <w:rsid w:val="0083399A"/>
    <w:rsid w:val="00833B44"/>
    <w:rsid w:val="00834AEE"/>
    <w:rsid w:val="00834D2A"/>
    <w:rsid w:val="00834E01"/>
    <w:rsid w:val="00834EF2"/>
    <w:rsid w:val="0083516C"/>
    <w:rsid w:val="0083564E"/>
    <w:rsid w:val="00835E8A"/>
    <w:rsid w:val="008361D8"/>
    <w:rsid w:val="00836491"/>
    <w:rsid w:val="00836537"/>
    <w:rsid w:val="00836911"/>
    <w:rsid w:val="00836985"/>
    <w:rsid w:val="008369E7"/>
    <w:rsid w:val="00836C59"/>
    <w:rsid w:val="00836ED0"/>
    <w:rsid w:val="008374AA"/>
    <w:rsid w:val="00837D4B"/>
    <w:rsid w:val="00837D67"/>
    <w:rsid w:val="00837DFF"/>
    <w:rsid w:val="00837E97"/>
    <w:rsid w:val="0084007B"/>
    <w:rsid w:val="0084014B"/>
    <w:rsid w:val="008401C7"/>
    <w:rsid w:val="008407BE"/>
    <w:rsid w:val="0084096A"/>
    <w:rsid w:val="00840F9D"/>
    <w:rsid w:val="008410AB"/>
    <w:rsid w:val="008410C1"/>
    <w:rsid w:val="00841130"/>
    <w:rsid w:val="00841179"/>
    <w:rsid w:val="008413C5"/>
    <w:rsid w:val="0084142A"/>
    <w:rsid w:val="00841A58"/>
    <w:rsid w:val="00841C25"/>
    <w:rsid w:val="00841EA2"/>
    <w:rsid w:val="00842303"/>
    <w:rsid w:val="008428E8"/>
    <w:rsid w:val="00842AE8"/>
    <w:rsid w:val="00843272"/>
    <w:rsid w:val="00843305"/>
    <w:rsid w:val="008437A6"/>
    <w:rsid w:val="0084398B"/>
    <w:rsid w:val="00843A12"/>
    <w:rsid w:val="00843B5E"/>
    <w:rsid w:val="008441FC"/>
    <w:rsid w:val="0084425F"/>
    <w:rsid w:val="0084456F"/>
    <w:rsid w:val="0084470D"/>
    <w:rsid w:val="0084484E"/>
    <w:rsid w:val="00844C08"/>
    <w:rsid w:val="00844E4F"/>
    <w:rsid w:val="00844EEC"/>
    <w:rsid w:val="008451AC"/>
    <w:rsid w:val="00845330"/>
    <w:rsid w:val="0084557B"/>
    <w:rsid w:val="008455B4"/>
    <w:rsid w:val="008458D0"/>
    <w:rsid w:val="0084599A"/>
    <w:rsid w:val="00845AF1"/>
    <w:rsid w:val="00846193"/>
    <w:rsid w:val="00846203"/>
    <w:rsid w:val="0084669B"/>
    <w:rsid w:val="0084683B"/>
    <w:rsid w:val="008468CC"/>
    <w:rsid w:val="008469E6"/>
    <w:rsid w:val="00846B15"/>
    <w:rsid w:val="00846D27"/>
    <w:rsid w:val="00847205"/>
    <w:rsid w:val="00847302"/>
    <w:rsid w:val="008479EF"/>
    <w:rsid w:val="00847A3C"/>
    <w:rsid w:val="00847E33"/>
    <w:rsid w:val="00847EED"/>
    <w:rsid w:val="00850028"/>
    <w:rsid w:val="008500EA"/>
    <w:rsid w:val="00850655"/>
    <w:rsid w:val="00851633"/>
    <w:rsid w:val="00851A50"/>
    <w:rsid w:val="00851E3C"/>
    <w:rsid w:val="00851E62"/>
    <w:rsid w:val="00852A3F"/>
    <w:rsid w:val="00852CCA"/>
    <w:rsid w:val="00852E7F"/>
    <w:rsid w:val="00852EB2"/>
    <w:rsid w:val="008530F5"/>
    <w:rsid w:val="00853125"/>
    <w:rsid w:val="0085321E"/>
    <w:rsid w:val="008537CE"/>
    <w:rsid w:val="00853A27"/>
    <w:rsid w:val="00853CE8"/>
    <w:rsid w:val="00853F35"/>
    <w:rsid w:val="00854949"/>
    <w:rsid w:val="008550AF"/>
    <w:rsid w:val="008554D1"/>
    <w:rsid w:val="008559F1"/>
    <w:rsid w:val="00855B90"/>
    <w:rsid w:val="00855B95"/>
    <w:rsid w:val="00855E43"/>
    <w:rsid w:val="00856225"/>
    <w:rsid w:val="0085654C"/>
    <w:rsid w:val="0085751D"/>
    <w:rsid w:val="008575C6"/>
    <w:rsid w:val="00857729"/>
    <w:rsid w:val="00857765"/>
    <w:rsid w:val="00857886"/>
    <w:rsid w:val="00857CDF"/>
    <w:rsid w:val="00860015"/>
    <w:rsid w:val="00860088"/>
    <w:rsid w:val="008604BF"/>
    <w:rsid w:val="00860E60"/>
    <w:rsid w:val="00861307"/>
    <w:rsid w:val="008614BE"/>
    <w:rsid w:val="008614F9"/>
    <w:rsid w:val="0086159F"/>
    <w:rsid w:val="008615BB"/>
    <w:rsid w:val="00861939"/>
    <w:rsid w:val="00861980"/>
    <w:rsid w:val="00861C11"/>
    <w:rsid w:val="00861D41"/>
    <w:rsid w:val="00861D59"/>
    <w:rsid w:val="00861E21"/>
    <w:rsid w:val="00862396"/>
    <w:rsid w:val="008624A9"/>
    <w:rsid w:val="0086281D"/>
    <w:rsid w:val="008628BD"/>
    <w:rsid w:val="00862ABE"/>
    <w:rsid w:val="00862D26"/>
    <w:rsid w:val="00862E13"/>
    <w:rsid w:val="00862F4B"/>
    <w:rsid w:val="00863065"/>
    <w:rsid w:val="00863147"/>
    <w:rsid w:val="0086326B"/>
    <w:rsid w:val="008633CB"/>
    <w:rsid w:val="00863870"/>
    <w:rsid w:val="008639AE"/>
    <w:rsid w:val="008639C0"/>
    <w:rsid w:val="00864816"/>
    <w:rsid w:val="00864894"/>
    <w:rsid w:val="008648A6"/>
    <w:rsid w:val="00865237"/>
    <w:rsid w:val="0086571A"/>
    <w:rsid w:val="00865A02"/>
    <w:rsid w:val="00865A66"/>
    <w:rsid w:val="008666BF"/>
    <w:rsid w:val="008667C6"/>
    <w:rsid w:val="008677C8"/>
    <w:rsid w:val="00867B26"/>
    <w:rsid w:val="00867C54"/>
    <w:rsid w:val="00867D93"/>
    <w:rsid w:val="00867F4D"/>
    <w:rsid w:val="0087002F"/>
    <w:rsid w:val="0087051D"/>
    <w:rsid w:val="008709EB"/>
    <w:rsid w:val="00870DFB"/>
    <w:rsid w:val="0087101C"/>
    <w:rsid w:val="00871357"/>
    <w:rsid w:val="008719BD"/>
    <w:rsid w:val="008719FB"/>
    <w:rsid w:val="00871F3B"/>
    <w:rsid w:val="00872212"/>
    <w:rsid w:val="008723D1"/>
    <w:rsid w:val="00872647"/>
    <w:rsid w:val="00872882"/>
    <w:rsid w:val="00872C77"/>
    <w:rsid w:val="008733A1"/>
    <w:rsid w:val="008736FB"/>
    <w:rsid w:val="0087481D"/>
    <w:rsid w:val="00874DE1"/>
    <w:rsid w:val="00875071"/>
    <w:rsid w:val="0087531A"/>
    <w:rsid w:val="00875388"/>
    <w:rsid w:val="00875A15"/>
    <w:rsid w:val="00875A3D"/>
    <w:rsid w:val="0087619B"/>
    <w:rsid w:val="008761EE"/>
    <w:rsid w:val="00876B92"/>
    <w:rsid w:val="00876ED1"/>
    <w:rsid w:val="00876F08"/>
    <w:rsid w:val="00876FC1"/>
    <w:rsid w:val="008771CE"/>
    <w:rsid w:val="00877550"/>
    <w:rsid w:val="008775EF"/>
    <w:rsid w:val="008776D1"/>
    <w:rsid w:val="008800E0"/>
    <w:rsid w:val="008800F9"/>
    <w:rsid w:val="0088010C"/>
    <w:rsid w:val="0088013F"/>
    <w:rsid w:val="00880D00"/>
    <w:rsid w:val="00880D30"/>
    <w:rsid w:val="008814AA"/>
    <w:rsid w:val="00881D13"/>
    <w:rsid w:val="00882679"/>
    <w:rsid w:val="008826DF"/>
    <w:rsid w:val="00882B28"/>
    <w:rsid w:val="00882DA7"/>
    <w:rsid w:val="008830FC"/>
    <w:rsid w:val="0088326D"/>
    <w:rsid w:val="008832DF"/>
    <w:rsid w:val="008833A1"/>
    <w:rsid w:val="008838E6"/>
    <w:rsid w:val="00883BFE"/>
    <w:rsid w:val="00883D22"/>
    <w:rsid w:val="00883E6C"/>
    <w:rsid w:val="00883EAA"/>
    <w:rsid w:val="00883FDA"/>
    <w:rsid w:val="0088409F"/>
    <w:rsid w:val="008844E5"/>
    <w:rsid w:val="00884A48"/>
    <w:rsid w:val="00884A5F"/>
    <w:rsid w:val="00884ECE"/>
    <w:rsid w:val="0088548B"/>
    <w:rsid w:val="0088571F"/>
    <w:rsid w:val="00885ADC"/>
    <w:rsid w:val="00885E86"/>
    <w:rsid w:val="00885F70"/>
    <w:rsid w:val="00885FEC"/>
    <w:rsid w:val="00886013"/>
    <w:rsid w:val="0088609E"/>
    <w:rsid w:val="008865EF"/>
    <w:rsid w:val="00886A8B"/>
    <w:rsid w:val="00886C23"/>
    <w:rsid w:val="00886C36"/>
    <w:rsid w:val="008870A0"/>
    <w:rsid w:val="0088733D"/>
    <w:rsid w:val="008878DE"/>
    <w:rsid w:val="00887B2B"/>
    <w:rsid w:val="00887E9A"/>
    <w:rsid w:val="00887EE8"/>
    <w:rsid w:val="00887F84"/>
    <w:rsid w:val="0089000E"/>
    <w:rsid w:val="0089028A"/>
    <w:rsid w:val="00890578"/>
    <w:rsid w:val="008906CE"/>
    <w:rsid w:val="008908A1"/>
    <w:rsid w:val="00890B3C"/>
    <w:rsid w:val="00890CA8"/>
    <w:rsid w:val="00891084"/>
    <w:rsid w:val="00891209"/>
    <w:rsid w:val="0089127A"/>
    <w:rsid w:val="008912F1"/>
    <w:rsid w:val="0089170B"/>
    <w:rsid w:val="00891735"/>
    <w:rsid w:val="00891B6A"/>
    <w:rsid w:val="00891CD6"/>
    <w:rsid w:val="00892258"/>
    <w:rsid w:val="0089288F"/>
    <w:rsid w:val="00892B09"/>
    <w:rsid w:val="00892B84"/>
    <w:rsid w:val="00892D6A"/>
    <w:rsid w:val="00892DDC"/>
    <w:rsid w:val="008930CA"/>
    <w:rsid w:val="0089319A"/>
    <w:rsid w:val="008937CA"/>
    <w:rsid w:val="008939A1"/>
    <w:rsid w:val="00893D3C"/>
    <w:rsid w:val="00893E67"/>
    <w:rsid w:val="00893E6E"/>
    <w:rsid w:val="008941AE"/>
    <w:rsid w:val="008945CC"/>
    <w:rsid w:val="00894641"/>
    <w:rsid w:val="008948A8"/>
    <w:rsid w:val="00894A94"/>
    <w:rsid w:val="00894CEB"/>
    <w:rsid w:val="00894F57"/>
    <w:rsid w:val="008952F9"/>
    <w:rsid w:val="0089544F"/>
    <w:rsid w:val="0089546B"/>
    <w:rsid w:val="008955EB"/>
    <w:rsid w:val="00895625"/>
    <w:rsid w:val="00895A7F"/>
    <w:rsid w:val="00895C08"/>
    <w:rsid w:val="00895C55"/>
    <w:rsid w:val="00895D9D"/>
    <w:rsid w:val="008964C2"/>
    <w:rsid w:val="00896729"/>
    <w:rsid w:val="0089675D"/>
    <w:rsid w:val="00896AB6"/>
    <w:rsid w:val="00896D53"/>
    <w:rsid w:val="00896EB2"/>
    <w:rsid w:val="00897353"/>
    <w:rsid w:val="008975FF"/>
    <w:rsid w:val="00897717"/>
    <w:rsid w:val="00897C1D"/>
    <w:rsid w:val="00897DA4"/>
    <w:rsid w:val="008A04A4"/>
    <w:rsid w:val="008A0570"/>
    <w:rsid w:val="008A09C8"/>
    <w:rsid w:val="008A0FD5"/>
    <w:rsid w:val="008A1211"/>
    <w:rsid w:val="008A1602"/>
    <w:rsid w:val="008A18DF"/>
    <w:rsid w:val="008A2221"/>
    <w:rsid w:val="008A2728"/>
    <w:rsid w:val="008A272A"/>
    <w:rsid w:val="008A28AE"/>
    <w:rsid w:val="008A2CBF"/>
    <w:rsid w:val="008A32E7"/>
    <w:rsid w:val="008A36CA"/>
    <w:rsid w:val="008A38B8"/>
    <w:rsid w:val="008A3BE4"/>
    <w:rsid w:val="008A3F65"/>
    <w:rsid w:val="008A4132"/>
    <w:rsid w:val="008A413B"/>
    <w:rsid w:val="008A418E"/>
    <w:rsid w:val="008A420F"/>
    <w:rsid w:val="008A426C"/>
    <w:rsid w:val="008A42C9"/>
    <w:rsid w:val="008A440A"/>
    <w:rsid w:val="008A4B23"/>
    <w:rsid w:val="008A4C3D"/>
    <w:rsid w:val="008A4E5B"/>
    <w:rsid w:val="008A50FE"/>
    <w:rsid w:val="008A52B6"/>
    <w:rsid w:val="008A5315"/>
    <w:rsid w:val="008A57C5"/>
    <w:rsid w:val="008A5E60"/>
    <w:rsid w:val="008A6015"/>
    <w:rsid w:val="008A67B6"/>
    <w:rsid w:val="008A6880"/>
    <w:rsid w:val="008A6943"/>
    <w:rsid w:val="008A6FB5"/>
    <w:rsid w:val="008A7292"/>
    <w:rsid w:val="008A76B2"/>
    <w:rsid w:val="008A789E"/>
    <w:rsid w:val="008A79CE"/>
    <w:rsid w:val="008A7BAE"/>
    <w:rsid w:val="008A7D4C"/>
    <w:rsid w:val="008A7D9F"/>
    <w:rsid w:val="008B01A1"/>
    <w:rsid w:val="008B0866"/>
    <w:rsid w:val="008B0A68"/>
    <w:rsid w:val="008B0E06"/>
    <w:rsid w:val="008B0FB8"/>
    <w:rsid w:val="008B16AA"/>
    <w:rsid w:val="008B18DC"/>
    <w:rsid w:val="008B1F37"/>
    <w:rsid w:val="008B1F45"/>
    <w:rsid w:val="008B2166"/>
    <w:rsid w:val="008B2488"/>
    <w:rsid w:val="008B308D"/>
    <w:rsid w:val="008B34AA"/>
    <w:rsid w:val="008B3732"/>
    <w:rsid w:val="008B3BD1"/>
    <w:rsid w:val="008B3D10"/>
    <w:rsid w:val="008B3DF5"/>
    <w:rsid w:val="008B3E36"/>
    <w:rsid w:val="008B3EB8"/>
    <w:rsid w:val="008B40D2"/>
    <w:rsid w:val="008B4234"/>
    <w:rsid w:val="008B43DF"/>
    <w:rsid w:val="008B53E3"/>
    <w:rsid w:val="008B54AB"/>
    <w:rsid w:val="008B55D5"/>
    <w:rsid w:val="008B5E6A"/>
    <w:rsid w:val="008B5F20"/>
    <w:rsid w:val="008B5F56"/>
    <w:rsid w:val="008B61D7"/>
    <w:rsid w:val="008B6272"/>
    <w:rsid w:val="008B63AD"/>
    <w:rsid w:val="008B6521"/>
    <w:rsid w:val="008B6538"/>
    <w:rsid w:val="008B670A"/>
    <w:rsid w:val="008B72A2"/>
    <w:rsid w:val="008B74A4"/>
    <w:rsid w:val="008B7518"/>
    <w:rsid w:val="008B7535"/>
    <w:rsid w:val="008B7562"/>
    <w:rsid w:val="008B79E7"/>
    <w:rsid w:val="008B7BBC"/>
    <w:rsid w:val="008B7C0F"/>
    <w:rsid w:val="008B7F56"/>
    <w:rsid w:val="008C0077"/>
    <w:rsid w:val="008C0204"/>
    <w:rsid w:val="008C0564"/>
    <w:rsid w:val="008C136D"/>
    <w:rsid w:val="008C17D7"/>
    <w:rsid w:val="008C198C"/>
    <w:rsid w:val="008C1D8C"/>
    <w:rsid w:val="008C1E5C"/>
    <w:rsid w:val="008C247D"/>
    <w:rsid w:val="008C2A18"/>
    <w:rsid w:val="008C2A9D"/>
    <w:rsid w:val="008C2E4A"/>
    <w:rsid w:val="008C3365"/>
    <w:rsid w:val="008C3A64"/>
    <w:rsid w:val="008C3B43"/>
    <w:rsid w:val="008C3CBD"/>
    <w:rsid w:val="008C3D43"/>
    <w:rsid w:val="008C42B6"/>
    <w:rsid w:val="008C42E9"/>
    <w:rsid w:val="008C445D"/>
    <w:rsid w:val="008C454C"/>
    <w:rsid w:val="008C46B3"/>
    <w:rsid w:val="008C4EB3"/>
    <w:rsid w:val="008C51C7"/>
    <w:rsid w:val="008C52D0"/>
    <w:rsid w:val="008C5697"/>
    <w:rsid w:val="008C5730"/>
    <w:rsid w:val="008C579C"/>
    <w:rsid w:val="008C57B9"/>
    <w:rsid w:val="008C5806"/>
    <w:rsid w:val="008C59B9"/>
    <w:rsid w:val="008C59D1"/>
    <w:rsid w:val="008C5AD1"/>
    <w:rsid w:val="008C5AD3"/>
    <w:rsid w:val="008C5B76"/>
    <w:rsid w:val="008C5BED"/>
    <w:rsid w:val="008C5D0A"/>
    <w:rsid w:val="008C5DD6"/>
    <w:rsid w:val="008C5E8E"/>
    <w:rsid w:val="008C6075"/>
    <w:rsid w:val="008C6485"/>
    <w:rsid w:val="008C6B0F"/>
    <w:rsid w:val="008C6CD3"/>
    <w:rsid w:val="008C70AA"/>
    <w:rsid w:val="008C7241"/>
    <w:rsid w:val="008C729C"/>
    <w:rsid w:val="008C72CD"/>
    <w:rsid w:val="008C766F"/>
    <w:rsid w:val="008C7878"/>
    <w:rsid w:val="008C78DD"/>
    <w:rsid w:val="008C7CA7"/>
    <w:rsid w:val="008C7DFA"/>
    <w:rsid w:val="008D01A1"/>
    <w:rsid w:val="008D033B"/>
    <w:rsid w:val="008D038F"/>
    <w:rsid w:val="008D052A"/>
    <w:rsid w:val="008D0818"/>
    <w:rsid w:val="008D0B98"/>
    <w:rsid w:val="008D0C85"/>
    <w:rsid w:val="008D0CE9"/>
    <w:rsid w:val="008D10DD"/>
    <w:rsid w:val="008D1688"/>
    <w:rsid w:val="008D1805"/>
    <w:rsid w:val="008D1962"/>
    <w:rsid w:val="008D19BA"/>
    <w:rsid w:val="008D1C29"/>
    <w:rsid w:val="008D205C"/>
    <w:rsid w:val="008D214D"/>
    <w:rsid w:val="008D2478"/>
    <w:rsid w:val="008D2521"/>
    <w:rsid w:val="008D27E7"/>
    <w:rsid w:val="008D2991"/>
    <w:rsid w:val="008D2E46"/>
    <w:rsid w:val="008D31AD"/>
    <w:rsid w:val="008D345F"/>
    <w:rsid w:val="008D346B"/>
    <w:rsid w:val="008D34EF"/>
    <w:rsid w:val="008D35DF"/>
    <w:rsid w:val="008D39C6"/>
    <w:rsid w:val="008D3A33"/>
    <w:rsid w:val="008D3B6C"/>
    <w:rsid w:val="008D41D7"/>
    <w:rsid w:val="008D4259"/>
    <w:rsid w:val="008D4455"/>
    <w:rsid w:val="008D48E6"/>
    <w:rsid w:val="008D492E"/>
    <w:rsid w:val="008D4995"/>
    <w:rsid w:val="008D4A37"/>
    <w:rsid w:val="008D4BCC"/>
    <w:rsid w:val="008D50D8"/>
    <w:rsid w:val="008D556C"/>
    <w:rsid w:val="008D616D"/>
    <w:rsid w:val="008D6320"/>
    <w:rsid w:val="008D6375"/>
    <w:rsid w:val="008D63B2"/>
    <w:rsid w:val="008D66AA"/>
    <w:rsid w:val="008D67B3"/>
    <w:rsid w:val="008D6A52"/>
    <w:rsid w:val="008D6B24"/>
    <w:rsid w:val="008D6BF8"/>
    <w:rsid w:val="008D6E90"/>
    <w:rsid w:val="008D6EA6"/>
    <w:rsid w:val="008D6EDD"/>
    <w:rsid w:val="008D74AE"/>
    <w:rsid w:val="008D76FC"/>
    <w:rsid w:val="008D7960"/>
    <w:rsid w:val="008E0097"/>
    <w:rsid w:val="008E0D32"/>
    <w:rsid w:val="008E0DE8"/>
    <w:rsid w:val="008E15FF"/>
    <w:rsid w:val="008E1607"/>
    <w:rsid w:val="008E1B68"/>
    <w:rsid w:val="008E1C05"/>
    <w:rsid w:val="008E25B0"/>
    <w:rsid w:val="008E2C76"/>
    <w:rsid w:val="008E2D6F"/>
    <w:rsid w:val="008E2DBB"/>
    <w:rsid w:val="008E31FD"/>
    <w:rsid w:val="008E3397"/>
    <w:rsid w:val="008E3421"/>
    <w:rsid w:val="008E346A"/>
    <w:rsid w:val="008E34EC"/>
    <w:rsid w:val="008E387D"/>
    <w:rsid w:val="008E38F7"/>
    <w:rsid w:val="008E39FE"/>
    <w:rsid w:val="008E3C01"/>
    <w:rsid w:val="008E41BE"/>
    <w:rsid w:val="008E41DD"/>
    <w:rsid w:val="008E48A7"/>
    <w:rsid w:val="008E4BCB"/>
    <w:rsid w:val="008E4C0B"/>
    <w:rsid w:val="008E4DB4"/>
    <w:rsid w:val="008E4FE0"/>
    <w:rsid w:val="008E5076"/>
    <w:rsid w:val="008E52CB"/>
    <w:rsid w:val="008E5925"/>
    <w:rsid w:val="008E597C"/>
    <w:rsid w:val="008E59DE"/>
    <w:rsid w:val="008E5A41"/>
    <w:rsid w:val="008E5AAF"/>
    <w:rsid w:val="008E5C2A"/>
    <w:rsid w:val="008E5C6B"/>
    <w:rsid w:val="008E5CB8"/>
    <w:rsid w:val="008E5DC9"/>
    <w:rsid w:val="008E5E8B"/>
    <w:rsid w:val="008E60B4"/>
    <w:rsid w:val="008E6970"/>
    <w:rsid w:val="008E6A96"/>
    <w:rsid w:val="008E7207"/>
    <w:rsid w:val="008E7424"/>
    <w:rsid w:val="008E7557"/>
    <w:rsid w:val="008E7688"/>
    <w:rsid w:val="008E7978"/>
    <w:rsid w:val="008E7B8A"/>
    <w:rsid w:val="008E7DD4"/>
    <w:rsid w:val="008E7F73"/>
    <w:rsid w:val="008E7FF0"/>
    <w:rsid w:val="008F039D"/>
    <w:rsid w:val="008F0593"/>
    <w:rsid w:val="008F0F3F"/>
    <w:rsid w:val="008F113B"/>
    <w:rsid w:val="008F1416"/>
    <w:rsid w:val="008F1659"/>
    <w:rsid w:val="008F17AA"/>
    <w:rsid w:val="008F1ACC"/>
    <w:rsid w:val="008F1E48"/>
    <w:rsid w:val="008F2011"/>
    <w:rsid w:val="008F229B"/>
    <w:rsid w:val="008F2509"/>
    <w:rsid w:val="008F263E"/>
    <w:rsid w:val="008F2760"/>
    <w:rsid w:val="008F2903"/>
    <w:rsid w:val="008F2BF9"/>
    <w:rsid w:val="008F2C29"/>
    <w:rsid w:val="008F2E59"/>
    <w:rsid w:val="008F2F74"/>
    <w:rsid w:val="008F315F"/>
    <w:rsid w:val="008F318E"/>
    <w:rsid w:val="008F3257"/>
    <w:rsid w:val="008F343B"/>
    <w:rsid w:val="008F366D"/>
    <w:rsid w:val="008F37B3"/>
    <w:rsid w:val="008F383F"/>
    <w:rsid w:val="008F39EE"/>
    <w:rsid w:val="008F3B52"/>
    <w:rsid w:val="008F3CC4"/>
    <w:rsid w:val="008F44A7"/>
    <w:rsid w:val="008F4B71"/>
    <w:rsid w:val="008F4B84"/>
    <w:rsid w:val="008F4B85"/>
    <w:rsid w:val="008F4C9A"/>
    <w:rsid w:val="008F4F14"/>
    <w:rsid w:val="008F5C02"/>
    <w:rsid w:val="008F5C32"/>
    <w:rsid w:val="008F5E35"/>
    <w:rsid w:val="008F5FFB"/>
    <w:rsid w:val="008F6603"/>
    <w:rsid w:val="008F67A9"/>
    <w:rsid w:val="008F7726"/>
    <w:rsid w:val="008F7B5F"/>
    <w:rsid w:val="008F7CB1"/>
    <w:rsid w:val="008F7FC6"/>
    <w:rsid w:val="009001E9"/>
    <w:rsid w:val="009004A7"/>
    <w:rsid w:val="00900A69"/>
    <w:rsid w:val="00900CF1"/>
    <w:rsid w:val="00900E8B"/>
    <w:rsid w:val="00901C03"/>
    <w:rsid w:val="00901E56"/>
    <w:rsid w:val="0090219F"/>
    <w:rsid w:val="00902CA6"/>
    <w:rsid w:val="00902D67"/>
    <w:rsid w:val="009031ED"/>
    <w:rsid w:val="009035C1"/>
    <w:rsid w:val="00903A9E"/>
    <w:rsid w:val="00903DDF"/>
    <w:rsid w:val="00904209"/>
    <w:rsid w:val="009046A6"/>
    <w:rsid w:val="0090481F"/>
    <w:rsid w:val="00904A0B"/>
    <w:rsid w:val="00904A29"/>
    <w:rsid w:val="009051C5"/>
    <w:rsid w:val="00905590"/>
    <w:rsid w:val="00905599"/>
    <w:rsid w:val="009057D0"/>
    <w:rsid w:val="009058DA"/>
    <w:rsid w:val="009060EA"/>
    <w:rsid w:val="009061D2"/>
    <w:rsid w:val="0090634D"/>
    <w:rsid w:val="00906359"/>
    <w:rsid w:val="00906424"/>
    <w:rsid w:val="0090675C"/>
    <w:rsid w:val="00906872"/>
    <w:rsid w:val="00906C6B"/>
    <w:rsid w:val="00907399"/>
    <w:rsid w:val="00907805"/>
    <w:rsid w:val="00907EE2"/>
    <w:rsid w:val="0091007E"/>
    <w:rsid w:val="00910097"/>
    <w:rsid w:val="009112B9"/>
    <w:rsid w:val="00911578"/>
    <w:rsid w:val="009115CC"/>
    <w:rsid w:val="00911602"/>
    <w:rsid w:val="00911868"/>
    <w:rsid w:val="00911BAC"/>
    <w:rsid w:val="00912869"/>
    <w:rsid w:val="00912D03"/>
    <w:rsid w:val="00912DF9"/>
    <w:rsid w:val="00913793"/>
    <w:rsid w:val="009138AC"/>
    <w:rsid w:val="009139DE"/>
    <w:rsid w:val="00913C09"/>
    <w:rsid w:val="00913D98"/>
    <w:rsid w:val="00913E74"/>
    <w:rsid w:val="00914173"/>
    <w:rsid w:val="009147A3"/>
    <w:rsid w:val="009149FB"/>
    <w:rsid w:val="009150EB"/>
    <w:rsid w:val="009151C8"/>
    <w:rsid w:val="00915368"/>
    <w:rsid w:val="00915B8B"/>
    <w:rsid w:val="00915F5D"/>
    <w:rsid w:val="00916042"/>
    <w:rsid w:val="00916066"/>
    <w:rsid w:val="00916256"/>
    <w:rsid w:val="00916477"/>
    <w:rsid w:val="0091657C"/>
    <w:rsid w:val="009166DF"/>
    <w:rsid w:val="00916AAD"/>
    <w:rsid w:val="00916E96"/>
    <w:rsid w:val="00916F14"/>
    <w:rsid w:val="0091736C"/>
    <w:rsid w:val="00917A4C"/>
    <w:rsid w:val="00917A5C"/>
    <w:rsid w:val="00917D11"/>
    <w:rsid w:val="00917EBA"/>
    <w:rsid w:val="00917F11"/>
    <w:rsid w:val="00917F42"/>
    <w:rsid w:val="0092026F"/>
    <w:rsid w:val="0092052B"/>
    <w:rsid w:val="00920DFE"/>
    <w:rsid w:val="00920F1A"/>
    <w:rsid w:val="00921667"/>
    <w:rsid w:val="0092175F"/>
    <w:rsid w:val="0092184C"/>
    <w:rsid w:val="00921851"/>
    <w:rsid w:val="00921D54"/>
    <w:rsid w:val="00921F57"/>
    <w:rsid w:val="00922015"/>
    <w:rsid w:val="00922197"/>
    <w:rsid w:val="00922204"/>
    <w:rsid w:val="00922211"/>
    <w:rsid w:val="00922666"/>
    <w:rsid w:val="00922B3B"/>
    <w:rsid w:val="00922CC6"/>
    <w:rsid w:val="00922F0B"/>
    <w:rsid w:val="00923186"/>
    <w:rsid w:val="00923246"/>
    <w:rsid w:val="009232F9"/>
    <w:rsid w:val="00923407"/>
    <w:rsid w:val="009234E9"/>
    <w:rsid w:val="009239C6"/>
    <w:rsid w:val="00923AEB"/>
    <w:rsid w:val="00924466"/>
    <w:rsid w:val="00924644"/>
    <w:rsid w:val="00924EB4"/>
    <w:rsid w:val="0092500C"/>
    <w:rsid w:val="00925668"/>
    <w:rsid w:val="00925A19"/>
    <w:rsid w:val="00925A9A"/>
    <w:rsid w:val="00925DFF"/>
    <w:rsid w:val="00925F81"/>
    <w:rsid w:val="00925FC5"/>
    <w:rsid w:val="00925FF0"/>
    <w:rsid w:val="00926437"/>
    <w:rsid w:val="009264A7"/>
    <w:rsid w:val="009264B6"/>
    <w:rsid w:val="00926757"/>
    <w:rsid w:val="00926C96"/>
    <w:rsid w:val="00927324"/>
    <w:rsid w:val="0092745D"/>
    <w:rsid w:val="009277F2"/>
    <w:rsid w:val="00927B60"/>
    <w:rsid w:val="00927C05"/>
    <w:rsid w:val="00927E81"/>
    <w:rsid w:val="00927FE2"/>
    <w:rsid w:val="00930115"/>
    <w:rsid w:val="009301FC"/>
    <w:rsid w:val="0093026A"/>
    <w:rsid w:val="00930322"/>
    <w:rsid w:val="009303F5"/>
    <w:rsid w:val="009304F7"/>
    <w:rsid w:val="009307B8"/>
    <w:rsid w:val="00930822"/>
    <w:rsid w:val="00930853"/>
    <w:rsid w:val="00930963"/>
    <w:rsid w:val="00930AF6"/>
    <w:rsid w:val="00930B0B"/>
    <w:rsid w:val="00930E5C"/>
    <w:rsid w:val="00930F0A"/>
    <w:rsid w:val="0093104C"/>
    <w:rsid w:val="009310EA"/>
    <w:rsid w:val="009312B4"/>
    <w:rsid w:val="00931686"/>
    <w:rsid w:val="00931854"/>
    <w:rsid w:val="00931940"/>
    <w:rsid w:val="00931A18"/>
    <w:rsid w:val="00931B30"/>
    <w:rsid w:val="00931D3C"/>
    <w:rsid w:val="00931E40"/>
    <w:rsid w:val="00932147"/>
    <w:rsid w:val="00932304"/>
    <w:rsid w:val="00932476"/>
    <w:rsid w:val="009324AA"/>
    <w:rsid w:val="00932592"/>
    <w:rsid w:val="00932909"/>
    <w:rsid w:val="00932952"/>
    <w:rsid w:val="00932C5F"/>
    <w:rsid w:val="00932D58"/>
    <w:rsid w:val="00932ED8"/>
    <w:rsid w:val="00932FFE"/>
    <w:rsid w:val="0093372F"/>
    <w:rsid w:val="00933A2A"/>
    <w:rsid w:val="00933B0C"/>
    <w:rsid w:val="00933B4A"/>
    <w:rsid w:val="009340D4"/>
    <w:rsid w:val="0093411F"/>
    <w:rsid w:val="009342B3"/>
    <w:rsid w:val="009343A0"/>
    <w:rsid w:val="009344BD"/>
    <w:rsid w:val="00934703"/>
    <w:rsid w:val="00934749"/>
    <w:rsid w:val="009347E3"/>
    <w:rsid w:val="009347FD"/>
    <w:rsid w:val="0093483A"/>
    <w:rsid w:val="0093485C"/>
    <w:rsid w:val="009348A6"/>
    <w:rsid w:val="00934C01"/>
    <w:rsid w:val="00934CCC"/>
    <w:rsid w:val="00934DB1"/>
    <w:rsid w:val="00934F16"/>
    <w:rsid w:val="0093553E"/>
    <w:rsid w:val="00935B9A"/>
    <w:rsid w:val="00935F34"/>
    <w:rsid w:val="00936D0A"/>
    <w:rsid w:val="00936E1A"/>
    <w:rsid w:val="00937074"/>
    <w:rsid w:val="00937565"/>
    <w:rsid w:val="00937786"/>
    <w:rsid w:val="00937803"/>
    <w:rsid w:val="00937845"/>
    <w:rsid w:val="00937A40"/>
    <w:rsid w:val="0094040D"/>
    <w:rsid w:val="0094057D"/>
    <w:rsid w:val="00940920"/>
    <w:rsid w:val="0094092A"/>
    <w:rsid w:val="0094094F"/>
    <w:rsid w:val="00940950"/>
    <w:rsid w:val="00940A00"/>
    <w:rsid w:val="00940C86"/>
    <w:rsid w:val="00941152"/>
    <w:rsid w:val="009413FF"/>
    <w:rsid w:val="00941712"/>
    <w:rsid w:val="00941B26"/>
    <w:rsid w:val="00941FFA"/>
    <w:rsid w:val="00942079"/>
    <w:rsid w:val="009420EA"/>
    <w:rsid w:val="00942190"/>
    <w:rsid w:val="009425B0"/>
    <w:rsid w:val="009425E4"/>
    <w:rsid w:val="009428B1"/>
    <w:rsid w:val="00942C7D"/>
    <w:rsid w:val="00942DF1"/>
    <w:rsid w:val="00942E4F"/>
    <w:rsid w:val="00942FC2"/>
    <w:rsid w:val="009431D4"/>
    <w:rsid w:val="009432DA"/>
    <w:rsid w:val="00943DB3"/>
    <w:rsid w:val="00944C1D"/>
    <w:rsid w:val="00944CBF"/>
    <w:rsid w:val="00944DFF"/>
    <w:rsid w:val="00944F24"/>
    <w:rsid w:val="00944FB5"/>
    <w:rsid w:val="00945101"/>
    <w:rsid w:val="009458F5"/>
    <w:rsid w:val="00945989"/>
    <w:rsid w:val="00945DC5"/>
    <w:rsid w:val="009466BE"/>
    <w:rsid w:val="009467D0"/>
    <w:rsid w:val="00946D43"/>
    <w:rsid w:val="009470C5"/>
    <w:rsid w:val="00947134"/>
    <w:rsid w:val="009473A8"/>
    <w:rsid w:val="0094743D"/>
    <w:rsid w:val="00947487"/>
    <w:rsid w:val="009474BF"/>
    <w:rsid w:val="009475A0"/>
    <w:rsid w:val="00947628"/>
    <w:rsid w:val="009477E6"/>
    <w:rsid w:val="00947870"/>
    <w:rsid w:val="00947940"/>
    <w:rsid w:val="00947CEA"/>
    <w:rsid w:val="00947F3C"/>
    <w:rsid w:val="00950093"/>
    <w:rsid w:val="009502DF"/>
    <w:rsid w:val="009505D2"/>
    <w:rsid w:val="00950738"/>
    <w:rsid w:val="00950C9F"/>
    <w:rsid w:val="00950CAC"/>
    <w:rsid w:val="00950D4E"/>
    <w:rsid w:val="0095114D"/>
    <w:rsid w:val="0095160E"/>
    <w:rsid w:val="0095174E"/>
    <w:rsid w:val="00951924"/>
    <w:rsid w:val="009520EE"/>
    <w:rsid w:val="00952122"/>
    <w:rsid w:val="00952703"/>
    <w:rsid w:val="0095287B"/>
    <w:rsid w:val="0095307B"/>
    <w:rsid w:val="009534C7"/>
    <w:rsid w:val="009535FA"/>
    <w:rsid w:val="009537D1"/>
    <w:rsid w:val="00953BE9"/>
    <w:rsid w:val="00953F93"/>
    <w:rsid w:val="0095435D"/>
    <w:rsid w:val="0095438C"/>
    <w:rsid w:val="0095448D"/>
    <w:rsid w:val="009545EE"/>
    <w:rsid w:val="009548CC"/>
    <w:rsid w:val="0095490F"/>
    <w:rsid w:val="0095492A"/>
    <w:rsid w:val="0095496D"/>
    <w:rsid w:val="00954D27"/>
    <w:rsid w:val="00954E78"/>
    <w:rsid w:val="00954F56"/>
    <w:rsid w:val="00954FCE"/>
    <w:rsid w:val="009550BE"/>
    <w:rsid w:val="00955201"/>
    <w:rsid w:val="00955426"/>
    <w:rsid w:val="00955C16"/>
    <w:rsid w:val="00955E68"/>
    <w:rsid w:val="00955F32"/>
    <w:rsid w:val="00956D8C"/>
    <w:rsid w:val="00956FDD"/>
    <w:rsid w:val="0095741E"/>
    <w:rsid w:val="00957ADA"/>
    <w:rsid w:val="00957B72"/>
    <w:rsid w:val="00957E3D"/>
    <w:rsid w:val="00957F94"/>
    <w:rsid w:val="00960339"/>
    <w:rsid w:val="009605C0"/>
    <w:rsid w:val="00960DC0"/>
    <w:rsid w:val="00960DC5"/>
    <w:rsid w:val="00960DCA"/>
    <w:rsid w:val="00961073"/>
    <w:rsid w:val="009612FE"/>
    <w:rsid w:val="009614F4"/>
    <w:rsid w:val="00961672"/>
    <w:rsid w:val="0096167B"/>
    <w:rsid w:val="009616EA"/>
    <w:rsid w:val="00961785"/>
    <w:rsid w:val="009617CA"/>
    <w:rsid w:val="00961A07"/>
    <w:rsid w:val="00961C45"/>
    <w:rsid w:val="00961E15"/>
    <w:rsid w:val="00961E50"/>
    <w:rsid w:val="009622E0"/>
    <w:rsid w:val="00962834"/>
    <w:rsid w:val="00962FF1"/>
    <w:rsid w:val="009634DD"/>
    <w:rsid w:val="0096350C"/>
    <w:rsid w:val="009649A4"/>
    <w:rsid w:val="00964C9C"/>
    <w:rsid w:val="00965176"/>
    <w:rsid w:val="00965977"/>
    <w:rsid w:val="00965B7E"/>
    <w:rsid w:val="00965DAF"/>
    <w:rsid w:val="00965FE7"/>
    <w:rsid w:val="0096690B"/>
    <w:rsid w:val="00966956"/>
    <w:rsid w:val="00966B5A"/>
    <w:rsid w:val="00966BF5"/>
    <w:rsid w:val="00966C87"/>
    <w:rsid w:val="00966E45"/>
    <w:rsid w:val="009672D5"/>
    <w:rsid w:val="009676F8"/>
    <w:rsid w:val="0096785F"/>
    <w:rsid w:val="00967A06"/>
    <w:rsid w:val="009702C0"/>
    <w:rsid w:val="009703EC"/>
    <w:rsid w:val="00970825"/>
    <w:rsid w:val="00970D6B"/>
    <w:rsid w:val="00970E15"/>
    <w:rsid w:val="00970E66"/>
    <w:rsid w:val="00970FA8"/>
    <w:rsid w:val="00971B8E"/>
    <w:rsid w:val="00971BFD"/>
    <w:rsid w:val="00971C18"/>
    <w:rsid w:val="00972629"/>
    <w:rsid w:val="00972674"/>
    <w:rsid w:val="00972959"/>
    <w:rsid w:val="00972B67"/>
    <w:rsid w:val="00972C79"/>
    <w:rsid w:val="00972F0E"/>
    <w:rsid w:val="00973282"/>
    <w:rsid w:val="009732F8"/>
    <w:rsid w:val="00973434"/>
    <w:rsid w:val="0097362D"/>
    <w:rsid w:val="009736B3"/>
    <w:rsid w:val="00973D1F"/>
    <w:rsid w:val="00974335"/>
    <w:rsid w:val="009744D8"/>
    <w:rsid w:val="00974564"/>
    <w:rsid w:val="00974769"/>
    <w:rsid w:val="00974B0D"/>
    <w:rsid w:val="009752E5"/>
    <w:rsid w:val="009754D3"/>
    <w:rsid w:val="00975692"/>
    <w:rsid w:val="0097677D"/>
    <w:rsid w:val="00976912"/>
    <w:rsid w:val="00976B4D"/>
    <w:rsid w:val="00976B9F"/>
    <w:rsid w:val="00976BA9"/>
    <w:rsid w:val="00976D96"/>
    <w:rsid w:val="00976FDF"/>
    <w:rsid w:val="0097715A"/>
    <w:rsid w:val="00977A9F"/>
    <w:rsid w:val="00977CAC"/>
    <w:rsid w:val="00977E6E"/>
    <w:rsid w:val="00977E9C"/>
    <w:rsid w:val="00977F29"/>
    <w:rsid w:val="00977F95"/>
    <w:rsid w:val="0098026B"/>
    <w:rsid w:val="0098027A"/>
    <w:rsid w:val="00980769"/>
    <w:rsid w:val="009807FC"/>
    <w:rsid w:val="00980A35"/>
    <w:rsid w:val="00980B2B"/>
    <w:rsid w:val="00980BDA"/>
    <w:rsid w:val="00980D26"/>
    <w:rsid w:val="00981233"/>
    <w:rsid w:val="0098124C"/>
    <w:rsid w:val="009815D8"/>
    <w:rsid w:val="00981BB2"/>
    <w:rsid w:val="009820FF"/>
    <w:rsid w:val="00982232"/>
    <w:rsid w:val="009823E2"/>
    <w:rsid w:val="009824EA"/>
    <w:rsid w:val="009825AB"/>
    <w:rsid w:val="009825D8"/>
    <w:rsid w:val="00982EAF"/>
    <w:rsid w:val="00982FEB"/>
    <w:rsid w:val="0098304B"/>
    <w:rsid w:val="009835D5"/>
    <w:rsid w:val="00983627"/>
    <w:rsid w:val="0098370F"/>
    <w:rsid w:val="00983C0A"/>
    <w:rsid w:val="00983C68"/>
    <w:rsid w:val="00983EFC"/>
    <w:rsid w:val="00983FD7"/>
    <w:rsid w:val="00984267"/>
    <w:rsid w:val="00984301"/>
    <w:rsid w:val="00984767"/>
    <w:rsid w:val="00984813"/>
    <w:rsid w:val="00984B82"/>
    <w:rsid w:val="00984FC5"/>
    <w:rsid w:val="00985235"/>
    <w:rsid w:val="0098527A"/>
    <w:rsid w:val="00985998"/>
    <w:rsid w:val="00985C39"/>
    <w:rsid w:val="00985C8E"/>
    <w:rsid w:val="00985CA1"/>
    <w:rsid w:val="009866BD"/>
    <w:rsid w:val="00986EE0"/>
    <w:rsid w:val="0098726F"/>
    <w:rsid w:val="009874B1"/>
    <w:rsid w:val="009876FA"/>
    <w:rsid w:val="00987E7A"/>
    <w:rsid w:val="0099077C"/>
    <w:rsid w:val="0099080E"/>
    <w:rsid w:val="009908C6"/>
    <w:rsid w:val="00990CF3"/>
    <w:rsid w:val="00990D34"/>
    <w:rsid w:val="00990DFE"/>
    <w:rsid w:val="009911B9"/>
    <w:rsid w:val="00991317"/>
    <w:rsid w:val="009913D7"/>
    <w:rsid w:val="00991894"/>
    <w:rsid w:val="00991896"/>
    <w:rsid w:val="00992105"/>
    <w:rsid w:val="009921B4"/>
    <w:rsid w:val="009921F9"/>
    <w:rsid w:val="00992232"/>
    <w:rsid w:val="00992674"/>
    <w:rsid w:val="00992FA2"/>
    <w:rsid w:val="0099300C"/>
    <w:rsid w:val="009931D9"/>
    <w:rsid w:val="0099328F"/>
    <w:rsid w:val="009932E1"/>
    <w:rsid w:val="009934DA"/>
    <w:rsid w:val="00993B93"/>
    <w:rsid w:val="00993CA2"/>
    <w:rsid w:val="00993E2D"/>
    <w:rsid w:val="0099429C"/>
    <w:rsid w:val="0099438A"/>
    <w:rsid w:val="00994891"/>
    <w:rsid w:val="00994BD8"/>
    <w:rsid w:val="00994E64"/>
    <w:rsid w:val="0099508E"/>
    <w:rsid w:val="0099526E"/>
    <w:rsid w:val="00995604"/>
    <w:rsid w:val="00995811"/>
    <w:rsid w:val="00995999"/>
    <w:rsid w:val="00995C07"/>
    <w:rsid w:val="0099618D"/>
    <w:rsid w:val="009962A1"/>
    <w:rsid w:val="00996326"/>
    <w:rsid w:val="00996CD3"/>
    <w:rsid w:val="00996D89"/>
    <w:rsid w:val="0099714E"/>
    <w:rsid w:val="0099732D"/>
    <w:rsid w:val="009976E0"/>
    <w:rsid w:val="0099776B"/>
    <w:rsid w:val="009A007A"/>
    <w:rsid w:val="009A0464"/>
    <w:rsid w:val="009A0520"/>
    <w:rsid w:val="009A058F"/>
    <w:rsid w:val="009A0B24"/>
    <w:rsid w:val="009A0D8D"/>
    <w:rsid w:val="009A1415"/>
    <w:rsid w:val="009A151E"/>
    <w:rsid w:val="009A1655"/>
    <w:rsid w:val="009A1B68"/>
    <w:rsid w:val="009A1BE7"/>
    <w:rsid w:val="009A2452"/>
    <w:rsid w:val="009A247D"/>
    <w:rsid w:val="009A2720"/>
    <w:rsid w:val="009A2953"/>
    <w:rsid w:val="009A2CEB"/>
    <w:rsid w:val="009A32B2"/>
    <w:rsid w:val="009A3321"/>
    <w:rsid w:val="009A3472"/>
    <w:rsid w:val="009A3680"/>
    <w:rsid w:val="009A38FA"/>
    <w:rsid w:val="009A3B68"/>
    <w:rsid w:val="009A3C4E"/>
    <w:rsid w:val="009A3C5D"/>
    <w:rsid w:val="009A3E27"/>
    <w:rsid w:val="009A3EA0"/>
    <w:rsid w:val="009A4156"/>
    <w:rsid w:val="009A4214"/>
    <w:rsid w:val="009A4668"/>
    <w:rsid w:val="009A48A0"/>
    <w:rsid w:val="009A4C0F"/>
    <w:rsid w:val="009A515C"/>
    <w:rsid w:val="009A56B0"/>
    <w:rsid w:val="009A5B2E"/>
    <w:rsid w:val="009A5B51"/>
    <w:rsid w:val="009A5DC2"/>
    <w:rsid w:val="009A5E67"/>
    <w:rsid w:val="009A5FFC"/>
    <w:rsid w:val="009A604B"/>
    <w:rsid w:val="009A60B9"/>
    <w:rsid w:val="009A619A"/>
    <w:rsid w:val="009A6243"/>
    <w:rsid w:val="009A6448"/>
    <w:rsid w:val="009A650C"/>
    <w:rsid w:val="009A6685"/>
    <w:rsid w:val="009A6F9E"/>
    <w:rsid w:val="009A6FDB"/>
    <w:rsid w:val="009A7008"/>
    <w:rsid w:val="009A75AA"/>
    <w:rsid w:val="009A7B45"/>
    <w:rsid w:val="009A7D06"/>
    <w:rsid w:val="009A7D58"/>
    <w:rsid w:val="009A7EBF"/>
    <w:rsid w:val="009B01AF"/>
    <w:rsid w:val="009B01D9"/>
    <w:rsid w:val="009B069B"/>
    <w:rsid w:val="009B10CD"/>
    <w:rsid w:val="009B1187"/>
    <w:rsid w:val="009B17FF"/>
    <w:rsid w:val="009B1882"/>
    <w:rsid w:val="009B1A35"/>
    <w:rsid w:val="009B1DCB"/>
    <w:rsid w:val="009B1E44"/>
    <w:rsid w:val="009B2057"/>
    <w:rsid w:val="009B2578"/>
    <w:rsid w:val="009B268D"/>
    <w:rsid w:val="009B2716"/>
    <w:rsid w:val="009B2A42"/>
    <w:rsid w:val="009B2A87"/>
    <w:rsid w:val="009B2C7A"/>
    <w:rsid w:val="009B3172"/>
    <w:rsid w:val="009B36A5"/>
    <w:rsid w:val="009B3B90"/>
    <w:rsid w:val="009B3B93"/>
    <w:rsid w:val="009B3D96"/>
    <w:rsid w:val="009B40CA"/>
    <w:rsid w:val="009B4594"/>
    <w:rsid w:val="009B489E"/>
    <w:rsid w:val="009B4C3C"/>
    <w:rsid w:val="009B4FF1"/>
    <w:rsid w:val="009B5161"/>
    <w:rsid w:val="009B53BD"/>
    <w:rsid w:val="009B591D"/>
    <w:rsid w:val="009B5C41"/>
    <w:rsid w:val="009B619C"/>
    <w:rsid w:val="009B6311"/>
    <w:rsid w:val="009B65DF"/>
    <w:rsid w:val="009B6708"/>
    <w:rsid w:val="009B6C06"/>
    <w:rsid w:val="009B6EEF"/>
    <w:rsid w:val="009B70DC"/>
    <w:rsid w:val="009B7132"/>
    <w:rsid w:val="009B75BC"/>
    <w:rsid w:val="009B79A0"/>
    <w:rsid w:val="009B7D59"/>
    <w:rsid w:val="009B7DF3"/>
    <w:rsid w:val="009B7E42"/>
    <w:rsid w:val="009B7E8D"/>
    <w:rsid w:val="009C0174"/>
    <w:rsid w:val="009C021F"/>
    <w:rsid w:val="009C031F"/>
    <w:rsid w:val="009C06A6"/>
    <w:rsid w:val="009C06C0"/>
    <w:rsid w:val="009C0806"/>
    <w:rsid w:val="009C0A99"/>
    <w:rsid w:val="009C0AC0"/>
    <w:rsid w:val="009C0BD5"/>
    <w:rsid w:val="009C0DE9"/>
    <w:rsid w:val="009C1253"/>
    <w:rsid w:val="009C1345"/>
    <w:rsid w:val="009C1C5A"/>
    <w:rsid w:val="009C1CCF"/>
    <w:rsid w:val="009C1E76"/>
    <w:rsid w:val="009C1E87"/>
    <w:rsid w:val="009C1F92"/>
    <w:rsid w:val="009C20EB"/>
    <w:rsid w:val="009C265F"/>
    <w:rsid w:val="009C282C"/>
    <w:rsid w:val="009C2DC0"/>
    <w:rsid w:val="009C2EBA"/>
    <w:rsid w:val="009C33FA"/>
    <w:rsid w:val="009C3480"/>
    <w:rsid w:val="009C36B2"/>
    <w:rsid w:val="009C37CE"/>
    <w:rsid w:val="009C37F6"/>
    <w:rsid w:val="009C3969"/>
    <w:rsid w:val="009C39F9"/>
    <w:rsid w:val="009C3B37"/>
    <w:rsid w:val="009C4177"/>
    <w:rsid w:val="009C4508"/>
    <w:rsid w:val="009C47C9"/>
    <w:rsid w:val="009C49E1"/>
    <w:rsid w:val="009C4AB7"/>
    <w:rsid w:val="009C4D8B"/>
    <w:rsid w:val="009C526C"/>
    <w:rsid w:val="009C562B"/>
    <w:rsid w:val="009C56B0"/>
    <w:rsid w:val="009C5D35"/>
    <w:rsid w:val="009C5F4A"/>
    <w:rsid w:val="009C5FE3"/>
    <w:rsid w:val="009C6258"/>
    <w:rsid w:val="009C6678"/>
    <w:rsid w:val="009C6887"/>
    <w:rsid w:val="009C69F3"/>
    <w:rsid w:val="009C6A5A"/>
    <w:rsid w:val="009C6D00"/>
    <w:rsid w:val="009C6E29"/>
    <w:rsid w:val="009C715D"/>
    <w:rsid w:val="009C7233"/>
    <w:rsid w:val="009C7400"/>
    <w:rsid w:val="009C743F"/>
    <w:rsid w:val="009C7532"/>
    <w:rsid w:val="009C7752"/>
    <w:rsid w:val="009C7AB2"/>
    <w:rsid w:val="009C7DDC"/>
    <w:rsid w:val="009C7FCE"/>
    <w:rsid w:val="009D019D"/>
    <w:rsid w:val="009D03A4"/>
    <w:rsid w:val="009D0584"/>
    <w:rsid w:val="009D05EF"/>
    <w:rsid w:val="009D081A"/>
    <w:rsid w:val="009D0821"/>
    <w:rsid w:val="009D0A4F"/>
    <w:rsid w:val="009D0D01"/>
    <w:rsid w:val="009D0DCB"/>
    <w:rsid w:val="009D141E"/>
    <w:rsid w:val="009D18E2"/>
    <w:rsid w:val="009D1BB5"/>
    <w:rsid w:val="009D1F4C"/>
    <w:rsid w:val="009D2278"/>
    <w:rsid w:val="009D263C"/>
    <w:rsid w:val="009D318A"/>
    <w:rsid w:val="009D34FB"/>
    <w:rsid w:val="009D3741"/>
    <w:rsid w:val="009D3A54"/>
    <w:rsid w:val="009D3B2B"/>
    <w:rsid w:val="009D4328"/>
    <w:rsid w:val="009D4CC5"/>
    <w:rsid w:val="009D4D39"/>
    <w:rsid w:val="009D4EC3"/>
    <w:rsid w:val="009D4EF0"/>
    <w:rsid w:val="009D5424"/>
    <w:rsid w:val="009D5732"/>
    <w:rsid w:val="009D581D"/>
    <w:rsid w:val="009D5F50"/>
    <w:rsid w:val="009D61A2"/>
    <w:rsid w:val="009D61F3"/>
    <w:rsid w:val="009D6240"/>
    <w:rsid w:val="009D6464"/>
    <w:rsid w:val="009D6595"/>
    <w:rsid w:val="009D6D1E"/>
    <w:rsid w:val="009D6D36"/>
    <w:rsid w:val="009D6E15"/>
    <w:rsid w:val="009D7176"/>
    <w:rsid w:val="009D7938"/>
    <w:rsid w:val="009D7A16"/>
    <w:rsid w:val="009D7D0D"/>
    <w:rsid w:val="009D7F8E"/>
    <w:rsid w:val="009E082B"/>
    <w:rsid w:val="009E0A47"/>
    <w:rsid w:val="009E10F2"/>
    <w:rsid w:val="009E10F7"/>
    <w:rsid w:val="009E110A"/>
    <w:rsid w:val="009E113D"/>
    <w:rsid w:val="009E12C3"/>
    <w:rsid w:val="009E156B"/>
    <w:rsid w:val="009E1966"/>
    <w:rsid w:val="009E1967"/>
    <w:rsid w:val="009E1BC9"/>
    <w:rsid w:val="009E1C48"/>
    <w:rsid w:val="009E2288"/>
    <w:rsid w:val="009E22F9"/>
    <w:rsid w:val="009E2409"/>
    <w:rsid w:val="009E2656"/>
    <w:rsid w:val="009E2878"/>
    <w:rsid w:val="009E28AA"/>
    <w:rsid w:val="009E2BAE"/>
    <w:rsid w:val="009E3180"/>
    <w:rsid w:val="009E387C"/>
    <w:rsid w:val="009E3E51"/>
    <w:rsid w:val="009E432F"/>
    <w:rsid w:val="009E4723"/>
    <w:rsid w:val="009E4A03"/>
    <w:rsid w:val="009E4EEC"/>
    <w:rsid w:val="009E53A6"/>
    <w:rsid w:val="009E5878"/>
    <w:rsid w:val="009E589C"/>
    <w:rsid w:val="009E5C96"/>
    <w:rsid w:val="009E6375"/>
    <w:rsid w:val="009E69AB"/>
    <w:rsid w:val="009E6A7F"/>
    <w:rsid w:val="009E6B81"/>
    <w:rsid w:val="009E6C65"/>
    <w:rsid w:val="009E6FD7"/>
    <w:rsid w:val="009E724D"/>
    <w:rsid w:val="009E74FD"/>
    <w:rsid w:val="009E79E8"/>
    <w:rsid w:val="009E7A4F"/>
    <w:rsid w:val="009E7A7F"/>
    <w:rsid w:val="009E7DA8"/>
    <w:rsid w:val="009E7EEB"/>
    <w:rsid w:val="009F007F"/>
    <w:rsid w:val="009F0278"/>
    <w:rsid w:val="009F0B81"/>
    <w:rsid w:val="009F0E9A"/>
    <w:rsid w:val="009F0EA6"/>
    <w:rsid w:val="009F1095"/>
    <w:rsid w:val="009F1BD1"/>
    <w:rsid w:val="009F1CCE"/>
    <w:rsid w:val="009F1E8E"/>
    <w:rsid w:val="009F1FE0"/>
    <w:rsid w:val="009F2007"/>
    <w:rsid w:val="009F266D"/>
    <w:rsid w:val="009F2804"/>
    <w:rsid w:val="009F28EE"/>
    <w:rsid w:val="009F2A50"/>
    <w:rsid w:val="009F2C9B"/>
    <w:rsid w:val="009F2FEC"/>
    <w:rsid w:val="009F30BB"/>
    <w:rsid w:val="009F31BA"/>
    <w:rsid w:val="009F333B"/>
    <w:rsid w:val="009F3524"/>
    <w:rsid w:val="009F3552"/>
    <w:rsid w:val="009F3591"/>
    <w:rsid w:val="009F3B40"/>
    <w:rsid w:val="009F4168"/>
    <w:rsid w:val="009F4237"/>
    <w:rsid w:val="009F44E2"/>
    <w:rsid w:val="009F48FC"/>
    <w:rsid w:val="009F4C56"/>
    <w:rsid w:val="009F4EF3"/>
    <w:rsid w:val="009F4F6E"/>
    <w:rsid w:val="009F535D"/>
    <w:rsid w:val="009F538E"/>
    <w:rsid w:val="009F53D3"/>
    <w:rsid w:val="009F5541"/>
    <w:rsid w:val="009F55EC"/>
    <w:rsid w:val="009F55ED"/>
    <w:rsid w:val="009F58F8"/>
    <w:rsid w:val="009F59E9"/>
    <w:rsid w:val="009F5B25"/>
    <w:rsid w:val="009F5EBE"/>
    <w:rsid w:val="009F5EEC"/>
    <w:rsid w:val="009F60F8"/>
    <w:rsid w:val="009F6402"/>
    <w:rsid w:val="009F6425"/>
    <w:rsid w:val="009F65F9"/>
    <w:rsid w:val="009F675A"/>
    <w:rsid w:val="009F6865"/>
    <w:rsid w:val="009F6D0C"/>
    <w:rsid w:val="009F6F28"/>
    <w:rsid w:val="009F75C5"/>
    <w:rsid w:val="009F78CA"/>
    <w:rsid w:val="009F7D44"/>
    <w:rsid w:val="009F7FD9"/>
    <w:rsid w:val="00A002F9"/>
    <w:rsid w:val="00A008EE"/>
    <w:rsid w:val="00A00C8E"/>
    <w:rsid w:val="00A00FCA"/>
    <w:rsid w:val="00A010D5"/>
    <w:rsid w:val="00A01378"/>
    <w:rsid w:val="00A0138A"/>
    <w:rsid w:val="00A017BE"/>
    <w:rsid w:val="00A0192F"/>
    <w:rsid w:val="00A01BAD"/>
    <w:rsid w:val="00A01D03"/>
    <w:rsid w:val="00A0222C"/>
    <w:rsid w:val="00A0234D"/>
    <w:rsid w:val="00A02CDC"/>
    <w:rsid w:val="00A02D41"/>
    <w:rsid w:val="00A02F2F"/>
    <w:rsid w:val="00A03084"/>
    <w:rsid w:val="00A03386"/>
    <w:rsid w:val="00A0356E"/>
    <w:rsid w:val="00A03C20"/>
    <w:rsid w:val="00A03C81"/>
    <w:rsid w:val="00A03C83"/>
    <w:rsid w:val="00A0402A"/>
    <w:rsid w:val="00A04158"/>
    <w:rsid w:val="00A0452B"/>
    <w:rsid w:val="00A04683"/>
    <w:rsid w:val="00A04BD5"/>
    <w:rsid w:val="00A052B9"/>
    <w:rsid w:val="00A055BA"/>
    <w:rsid w:val="00A058C8"/>
    <w:rsid w:val="00A05D6A"/>
    <w:rsid w:val="00A05EEE"/>
    <w:rsid w:val="00A0641E"/>
    <w:rsid w:val="00A06768"/>
    <w:rsid w:val="00A06A5F"/>
    <w:rsid w:val="00A06E82"/>
    <w:rsid w:val="00A06F06"/>
    <w:rsid w:val="00A07177"/>
    <w:rsid w:val="00A07902"/>
    <w:rsid w:val="00A07A98"/>
    <w:rsid w:val="00A07AC6"/>
    <w:rsid w:val="00A07F6E"/>
    <w:rsid w:val="00A1005E"/>
    <w:rsid w:val="00A10669"/>
    <w:rsid w:val="00A10731"/>
    <w:rsid w:val="00A10BB9"/>
    <w:rsid w:val="00A10CC5"/>
    <w:rsid w:val="00A1115B"/>
    <w:rsid w:val="00A113A4"/>
    <w:rsid w:val="00A11553"/>
    <w:rsid w:val="00A1165E"/>
    <w:rsid w:val="00A1181D"/>
    <w:rsid w:val="00A11909"/>
    <w:rsid w:val="00A11925"/>
    <w:rsid w:val="00A11B3C"/>
    <w:rsid w:val="00A11B5A"/>
    <w:rsid w:val="00A11C1F"/>
    <w:rsid w:val="00A11CA8"/>
    <w:rsid w:val="00A12211"/>
    <w:rsid w:val="00A12273"/>
    <w:rsid w:val="00A1245E"/>
    <w:rsid w:val="00A1280A"/>
    <w:rsid w:val="00A12DB6"/>
    <w:rsid w:val="00A12DF5"/>
    <w:rsid w:val="00A13063"/>
    <w:rsid w:val="00A130C0"/>
    <w:rsid w:val="00A13368"/>
    <w:rsid w:val="00A1363A"/>
    <w:rsid w:val="00A137B0"/>
    <w:rsid w:val="00A13A85"/>
    <w:rsid w:val="00A13D07"/>
    <w:rsid w:val="00A1413C"/>
    <w:rsid w:val="00A1421D"/>
    <w:rsid w:val="00A14524"/>
    <w:rsid w:val="00A14882"/>
    <w:rsid w:val="00A14971"/>
    <w:rsid w:val="00A14A30"/>
    <w:rsid w:val="00A14F79"/>
    <w:rsid w:val="00A15191"/>
    <w:rsid w:val="00A15286"/>
    <w:rsid w:val="00A15AD4"/>
    <w:rsid w:val="00A15CDE"/>
    <w:rsid w:val="00A15E01"/>
    <w:rsid w:val="00A15E89"/>
    <w:rsid w:val="00A16219"/>
    <w:rsid w:val="00A1628E"/>
    <w:rsid w:val="00A1629A"/>
    <w:rsid w:val="00A1673C"/>
    <w:rsid w:val="00A16C9E"/>
    <w:rsid w:val="00A16E58"/>
    <w:rsid w:val="00A16FE0"/>
    <w:rsid w:val="00A170FE"/>
    <w:rsid w:val="00A1713E"/>
    <w:rsid w:val="00A171CC"/>
    <w:rsid w:val="00A17823"/>
    <w:rsid w:val="00A1793E"/>
    <w:rsid w:val="00A179C2"/>
    <w:rsid w:val="00A17F70"/>
    <w:rsid w:val="00A20127"/>
    <w:rsid w:val="00A2047E"/>
    <w:rsid w:val="00A20518"/>
    <w:rsid w:val="00A20639"/>
    <w:rsid w:val="00A206F5"/>
    <w:rsid w:val="00A209AB"/>
    <w:rsid w:val="00A20D57"/>
    <w:rsid w:val="00A212E2"/>
    <w:rsid w:val="00A21383"/>
    <w:rsid w:val="00A21A54"/>
    <w:rsid w:val="00A21B79"/>
    <w:rsid w:val="00A2215A"/>
    <w:rsid w:val="00A22675"/>
    <w:rsid w:val="00A226AF"/>
    <w:rsid w:val="00A2287A"/>
    <w:rsid w:val="00A2294C"/>
    <w:rsid w:val="00A22B92"/>
    <w:rsid w:val="00A2310A"/>
    <w:rsid w:val="00A23563"/>
    <w:rsid w:val="00A23C54"/>
    <w:rsid w:val="00A2401C"/>
    <w:rsid w:val="00A24536"/>
    <w:rsid w:val="00A2454A"/>
    <w:rsid w:val="00A245F5"/>
    <w:rsid w:val="00A247EB"/>
    <w:rsid w:val="00A24E5C"/>
    <w:rsid w:val="00A250C7"/>
    <w:rsid w:val="00A252C9"/>
    <w:rsid w:val="00A25B83"/>
    <w:rsid w:val="00A25CD3"/>
    <w:rsid w:val="00A25D1F"/>
    <w:rsid w:val="00A25E7A"/>
    <w:rsid w:val="00A25E9B"/>
    <w:rsid w:val="00A25F5B"/>
    <w:rsid w:val="00A26283"/>
    <w:rsid w:val="00A262CB"/>
    <w:rsid w:val="00A26B5D"/>
    <w:rsid w:val="00A26D13"/>
    <w:rsid w:val="00A27010"/>
    <w:rsid w:val="00A270B4"/>
    <w:rsid w:val="00A27B4C"/>
    <w:rsid w:val="00A27BEE"/>
    <w:rsid w:val="00A27E18"/>
    <w:rsid w:val="00A30053"/>
    <w:rsid w:val="00A306FD"/>
    <w:rsid w:val="00A3080E"/>
    <w:rsid w:val="00A308ED"/>
    <w:rsid w:val="00A30AC4"/>
    <w:rsid w:val="00A31514"/>
    <w:rsid w:val="00A315CC"/>
    <w:rsid w:val="00A31734"/>
    <w:rsid w:val="00A31759"/>
    <w:rsid w:val="00A31ACC"/>
    <w:rsid w:val="00A31B9D"/>
    <w:rsid w:val="00A31D63"/>
    <w:rsid w:val="00A31E68"/>
    <w:rsid w:val="00A320EF"/>
    <w:rsid w:val="00A323AB"/>
    <w:rsid w:val="00A3243E"/>
    <w:rsid w:val="00A324F5"/>
    <w:rsid w:val="00A32C43"/>
    <w:rsid w:val="00A33011"/>
    <w:rsid w:val="00A330A0"/>
    <w:rsid w:val="00A33296"/>
    <w:rsid w:val="00A33465"/>
    <w:rsid w:val="00A337CB"/>
    <w:rsid w:val="00A33D9A"/>
    <w:rsid w:val="00A33F55"/>
    <w:rsid w:val="00A34041"/>
    <w:rsid w:val="00A340BA"/>
    <w:rsid w:val="00A3448D"/>
    <w:rsid w:val="00A347A2"/>
    <w:rsid w:val="00A34A99"/>
    <w:rsid w:val="00A34BBC"/>
    <w:rsid w:val="00A34C29"/>
    <w:rsid w:val="00A35154"/>
    <w:rsid w:val="00A356D6"/>
    <w:rsid w:val="00A356E2"/>
    <w:rsid w:val="00A35716"/>
    <w:rsid w:val="00A3583A"/>
    <w:rsid w:val="00A358CD"/>
    <w:rsid w:val="00A35A20"/>
    <w:rsid w:val="00A35E98"/>
    <w:rsid w:val="00A3657E"/>
    <w:rsid w:val="00A368BD"/>
    <w:rsid w:val="00A3695B"/>
    <w:rsid w:val="00A36C46"/>
    <w:rsid w:val="00A36E3B"/>
    <w:rsid w:val="00A36E8D"/>
    <w:rsid w:val="00A36F0A"/>
    <w:rsid w:val="00A36F76"/>
    <w:rsid w:val="00A370E6"/>
    <w:rsid w:val="00A37AD2"/>
    <w:rsid w:val="00A37D90"/>
    <w:rsid w:val="00A37D94"/>
    <w:rsid w:val="00A37E02"/>
    <w:rsid w:val="00A401C1"/>
    <w:rsid w:val="00A405BA"/>
    <w:rsid w:val="00A40684"/>
    <w:rsid w:val="00A41189"/>
    <w:rsid w:val="00A41401"/>
    <w:rsid w:val="00A42016"/>
    <w:rsid w:val="00A420DA"/>
    <w:rsid w:val="00A42314"/>
    <w:rsid w:val="00A42562"/>
    <w:rsid w:val="00A428E5"/>
    <w:rsid w:val="00A4296E"/>
    <w:rsid w:val="00A42FE6"/>
    <w:rsid w:val="00A4311C"/>
    <w:rsid w:val="00A433F8"/>
    <w:rsid w:val="00A4363D"/>
    <w:rsid w:val="00A43853"/>
    <w:rsid w:val="00A43A92"/>
    <w:rsid w:val="00A43E72"/>
    <w:rsid w:val="00A43F44"/>
    <w:rsid w:val="00A4457D"/>
    <w:rsid w:val="00A4463E"/>
    <w:rsid w:val="00A446D1"/>
    <w:rsid w:val="00A4485F"/>
    <w:rsid w:val="00A44BA7"/>
    <w:rsid w:val="00A44C17"/>
    <w:rsid w:val="00A44DDC"/>
    <w:rsid w:val="00A45217"/>
    <w:rsid w:val="00A45621"/>
    <w:rsid w:val="00A45D74"/>
    <w:rsid w:val="00A45FCF"/>
    <w:rsid w:val="00A46002"/>
    <w:rsid w:val="00A4600E"/>
    <w:rsid w:val="00A461C8"/>
    <w:rsid w:val="00A465E3"/>
    <w:rsid w:val="00A46624"/>
    <w:rsid w:val="00A466F1"/>
    <w:rsid w:val="00A4670B"/>
    <w:rsid w:val="00A4671F"/>
    <w:rsid w:val="00A46836"/>
    <w:rsid w:val="00A46B8B"/>
    <w:rsid w:val="00A46CE8"/>
    <w:rsid w:val="00A46CFA"/>
    <w:rsid w:val="00A46EC1"/>
    <w:rsid w:val="00A46FB7"/>
    <w:rsid w:val="00A473E4"/>
    <w:rsid w:val="00A47798"/>
    <w:rsid w:val="00A477CC"/>
    <w:rsid w:val="00A47A48"/>
    <w:rsid w:val="00A47FC7"/>
    <w:rsid w:val="00A500CD"/>
    <w:rsid w:val="00A50327"/>
    <w:rsid w:val="00A50A12"/>
    <w:rsid w:val="00A50B03"/>
    <w:rsid w:val="00A50B7F"/>
    <w:rsid w:val="00A511A0"/>
    <w:rsid w:val="00A511F8"/>
    <w:rsid w:val="00A515C9"/>
    <w:rsid w:val="00A51779"/>
    <w:rsid w:val="00A5221A"/>
    <w:rsid w:val="00A52562"/>
    <w:rsid w:val="00A527C8"/>
    <w:rsid w:val="00A528A7"/>
    <w:rsid w:val="00A528D1"/>
    <w:rsid w:val="00A52B2E"/>
    <w:rsid w:val="00A52D81"/>
    <w:rsid w:val="00A52DFB"/>
    <w:rsid w:val="00A52FE1"/>
    <w:rsid w:val="00A5307C"/>
    <w:rsid w:val="00A53583"/>
    <w:rsid w:val="00A54107"/>
    <w:rsid w:val="00A54575"/>
    <w:rsid w:val="00A54615"/>
    <w:rsid w:val="00A54B7E"/>
    <w:rsid w:val="00A54C13"/>
    <w:rsid w:val="00A54D7D"/>
    <w:rsid w:val="00A54EA2"/>
    <w:rsid w:val="00A54F94"/>
    <w:rsid w:val="00A5507C"/>
    <w:rsid w:val="00A550F2"/>
    <w:rsid w:val="00A55241"/>
    <w:rsid w:val="00A55274"/>
    <w:rsid w:val="00A55482"/>
    <w:rsid w:val="00A554CE"/>
    <w:rsid w:val="00A5565B"/>
    <w:rsid w:val="00A55BF0"/>
    <w:rsid w:val="00A57025"/>
    <w:rsid w:val="00A57094"/>
    <w:rsid w:val="00A570A2"/>
    <w:rsid w:val="00A5719C"/>
    <w:rsid w:val="00A571A7"/>
    <w:rsid w:val="00A572AA"/>
    <w:rsid w:val="00A573AA"/>
    <w:rsid w:val="00A576F4"/>
    <w:rsid w:val="00A57ED8"/>
    <w:rsid w:val="00A57F2C"/>
    <w:rsid w:val="00A60003"/>
    <w:rsid w:val="00A60086"/>
    <w:rsid w:val="00A603B5"/>
    <w:rsid w:val="00A6041F"/>
    <w:rsid w:val="00A6075D"/>
    <w:rsid w:val="00A6090A"/>
    <w:rsid w:val="00A60BDB"/>
    <w:rsid w:val="00A60C3F"/>
    <w:rsid w:val="00A60D5F"/>
    <w:rsid w:val="00A60DDA"/>
    <w:rsid w:val="00A6118D"/>
    <w:rsid w:val="00A6158F"/>
    <w:rsid w:val="00A61680"/>
    <w:rsid w:val="00A616BB"/>
    <w:rsid w:val="00A618E0"/>
    <w:rsid w:val="00A61B54"/>
    <w:rsid w:val="00A62533"/>
    <w:rsid w:val="00A62896"/>
    <w:rsid w:val="00A629CB"/>
    <w:rsid w:val="00A62E4E"/>
    <w:rsid w:val="00A62E5C"/>
    <w:rsid w:val="00A63066"/>
    <w:rsid w:val="00A633E5"/>
    <w:rsid w:val="00A63816"/>
    <w:rsid w:val="00A638A6"/>
    <w:rsid w:val="00A63967"/>
    <w:rsid w:val="00A63A15"/>
    <w:rsid w:val="00A63BB7"/>
    <w:rsid w:val="00A63CA9"/>
    <w:rsid w:val="00A63E03"/>
    <w:rsid w:val="00A63EE0"/>
    <w:rsid w:val="00A6404B"/>
    <w:rsid w:val="00A6432D"/>
    <w:rsid w:val="00A64481"/>
    <w:rsid w:val="00A645CF"/>
    <w:rsid w:val="00A649D3"/>
    <w:rsid w:val="00A64DDA"/>
    <w:rsid w:val="00A64FD8"/>
    <w:rsid w:val="00A64FE4"/>
    <w:rsid w:val="00A659BF"/>
    <w:rsid w:val="00A65C1B"/>
    <w:rsid w:val="00A65EAD"/>
    <w:rsid w:val="00A66001"/>
    <w:rsid w:val="00A660FC"/>
    <w:rsid w:val="00A66339"/>
    <w:rsid w:val="00A664AB"/>
    <w:rsid w:val="00A66D8D"/>
    <w:rsid w:val="00A66E98"/>
    <w:rsid w:val="00A66EB9"/>
    <w:rsid w:val="00A66F46"/>
    <w:rsid w:val="00A67080"/>
    <w:rsid w:val="00A671F5"/>
    <w:rsid w:val="00A672E7"/>
    <w:rsid w:val="00A67A8E"/>
    <w:rsid w:val="00A67B41"/>
    <w:rsid w:val="00A67ED7"/>
    <w:rsid w:val="00A70020"/>
    <w:rsid w:val="00A7008B"/>
    <w:rsid w:val="00A703A6"/>
    <w:rsid w:val="00A7056D"/>
    <w:rsid w:val="00A7062D"/>
    <w:rsid w:val="00A70B5B"/>
    <w:rsid w:val="00A70D56"/>
    <w:rsid w:val="00A70EE6"/>
    <w:rsid w:val="00A70F2F"/>
    <w:rsid w:val="00A71AF3"/>
    <w:rsid w:val="00A71BD9"/>
    <w:rsid w:val="00A72005"/>
    <w:rsid w:val="00A72214"/>
    <w:rsid w:val="00A722AA"/>
    <w:rsid w:val="00A728E7"/>
    <w:rsid w:val="00A72C05"/>
    <w:rsid w:val="00A72EF7"/>
    <w:rsid w:val="00A72F81"/>
    <w:rsid w:val="00A73013"/>
    <w:rsid w:val="00A73028"/>
    <w:rsid w:val="00A7317F"/>
    <w:rsid w:val="00A731E2"/>
    <w:rsid w:val="00A734DE"/>
    <w:rsid w:val="00A735CA"/>
    <w:rsid w:val="00A73BBC"/>
    <w:rsid w:val="00A73C3C"/>
    <w:rsid w:val="00A73C8E"/>
    <w:rsid w:val="00A73F60"/>
    <w:rsid w:val="00A74104"/>
    <w:rsid w:val="00A744B1"/>
    <w:rsid w:val="00A7467F"/>
    <w:rsid w:val="00A746FF"/>
    <w:rsid w:val="00A74701"/>
    <w:rsid w:val="00A74738"/>
    <w:rsid w:val="00A747B4"/>
    <w:rsid w:val="00A74D29"/>
    <w:rsid w:val="00A74E89"/>
    <w:rsid w:val="00A75366"/>
    <w:rsid w:val="00A75644"/>
    <w:rsid w:val="00A75719"/>
    <w:rsid w:val="00A75884"/>
    <w:rsid w:val="00A75B22"/>
    <w:rsid w:val="00A75F23"/>
    <w:rsid w:val="00A7615C"/>
    <w:rsid w:val="00A76256"/>
    <w:rsid w:val="00A766C7"/>
    <w:rsid w:val="00A76B44"/>
    <w:rsid w:val="00A76E75"/>
    <w:rsid w:val="00A77526"/>
    <w:rsid w:val="00A80648"/>
    <w:rsid w:val="00A80E0B"/>
    <w:rsid w:val="00A80FE2"/>
    <w:rsid w:val="00A81585"/>
    <w:rsid w:val="00A81F1B"/>
    <w:rsid w:val="00A820C6"/>
    <w:rsid w:val="00A82523"/>
    <w:rsid w:val="00A82F41"/>
    <w:rsid w:val="00A830AB"/>
    <w:rsid w:val="00A831D5"/>
    <w:rsid w:val="00A83F0F"/>
    <w:rsid w:val="00A83F5E"/>
    <w:rsid w:val="00A83F85"/>
    <w:rsid w:val="00A840FB"/>
    <w:rsid w:val="00A8426E"/>
    <w:rsid w:val="00A844A0"/>
    <w:rsid w:val="00A84635"/>
    <w:rsid w:val="00A84975"/>
    <w:rsid w:val="00A84C35"/>
    <w:rsid w:val="00A84E64"/>
    <w:rsid w:val="00A84EC9"/>
    <w:rsid w:val="00A853EE"/>
    <w:rsid w:val="00A85465"/>
    <w:rsid w:val="00A854B9"/>
    <w:rsid w:val="00A855B7"/>
    <w:rsid w:val="00A85651"/>
    <w:rsid w:val="00A85B03"/>
    <w:rsid w:val="00A85E97"/>
    <w:rsid w:val="00A86141"/>
    <w:rsid w:val="00A864E0"/>
    <w:rsid w:val="00A86883"/>
    <w:rsid w:val="00A86C50"/>
    <w:rsid w:val="00A872FC"/>
    <w:rsid w:val="00A8747A"/>
    <w:rsid w:val="00A875F8"/>
    <w:rsid w:val="00A90087"/>
    <w:rsid w:val="00A90346"/>
    <w:rsid w:val="00A9048B"/>
    <w:rsid w:val="00A90532"/>
    <w:rsid w:val="00A90867"/>
    <w:rsid w:val="00A90993"/>
    <w:rsid w:val="00A90A06"/>
    <w:rsid w:val="00A91095"/>
    <w:rsid w:val="00A9110B"/>
    <w:rsid w:val="00A919CE"/>
    <w:rsid w:val="00A91A17"/>
    <w:rsid w:val="00A91D26"/>
    <w:rsid w:val="00A91DBA"/>
    <w:rsid w:val="00A91F5C"/>
    <w:rsid w:val="00A91F70"/>
    <w:rsid w:val="00A921F7"/>
    <w:rsid w:val="00A92449"/>
    <w:rsid w:val="00A92507"/>
    <w:rsid w:val="00A9262C"/>
    <w:rsid w:val="00A92954"/>
    <w:rsid w:val="00A9296D"/>
    <w:rsid w:val="00A92B84"/>
    <w:rsid w:val="00A92FE1"/>
    <w:rsid w:val="00A93093"/>
    <w:rsid w:val="00A9332B"/>
    <w:rsid w:val="00A9338E"/>
    <w:rsid w:val="00A933B8"/>
    <w:rsid w:val="00A935CB"/>
    <w:rsid w:val="00A93785"/>
    <w:rsid w:val="00A9379A"/>
    <w:rsid w:val="00A9386B"/>
    <w:rsid w:val="00A93D24"/>
    <w:rsid w:val="00A94322"/>
    <w:rsid w:val="00A94350"/>
    <w:rsid w:val="00A9436F"/>
    <w:rsid w:val="00A9445C"/>
    <w:rsid w:val="00A9450C"/>
    <w:rsid w:val="00A9469E"/>
    <w:rsid w:val="00A94812"/>
    <w:rsid w:val="00A94898"/>
    <w:rsid w:val="00A94C4C"/>
    <w:rsid w:val="00A94E74"/>
    <w:rsid w:val="00A94ED4"/>
    <w:rsid w:val="00A94F23"/>
    <w:rsid w:val="00A950AC"/>
    <w:rsid w:val="00A950BB"/>
    <w:rsid w:val="00A95211"/>
    <w:rsid w:val="00A956D6"/>
    <w:rsid w:val="00A95A52"/>
    <w:rsid w:val="00A95BA7"/>
    <w:rsid w:val="00A95E36"/>
    <w:rsid w:val="00A962C0"/>
    <w:rsid w:val="00A96492"/>
    <w:rsid w:val="00A9659E"/>
    <w:rsid w:val="00A9684F"/>
    <w:rsid w:val="00A9692C"/>
    <w:rsid w:val="00A96A58"/>
    <w:rsid w:val="00A96C05"/>
    <w:rsid w:val="00A96F13"/>
    <w:rsid w:val="00A972FD"/>
    <w:rsid w:val="00A97510"/>
    <w:rsid w:val="00A97599"/>
    <w:rsid w:val="00A9777A"/>
    <w:rsid w:val="00A979C6"/>
    <w:rsid w:val="00AA0136"/>
    <w:rsid w:val="00AA019F"/>
    <w:rsid w:val="00AA01BA"/>
    <w:rsid w:val="00AA0894"/>
    <w:rsid w:val="00AA09A1"/>
    <w:rsid w:val="00AA0A8C"/>
    <w:rsid w:val="00AA0C48"/>
    <w:rsid w:val="00AA0DF9"/>
    <w:rsid w:val="00AA0EBF"/>
    <w:rsid w:val="00AA105C"/>
    <w:rsid w:val="00AA10F5"/>
    <w:rsid w:val="00AA129B"/>
    <w:rsid w:val="00AA2469"/>
    <w:rsid w:val="00AA26D0"/>
    <w:rsid w:val="00AA2E20"/>
    <w:rsid w:val="00AA325B"/>
    <w:rsid w:val="00AA34CE"/>
    <w:rsid w:val="00AA3842"/>
    <w:rsid w:val="00AA3B8E"/>
    <w:rsid w:val="00AA3E7D"/>
    <w:rsid w:val="00AA3FF6"/>
    <w:rsid w:val="00AA40DF"/>
    <w:rsid w:val="00AA423E"/>
    <w:rsid w:val="00AA4640"/>
    <w:rsid w:val="00AA4956"/>
    <w:rsid w:val="00AA4BD7"/>
    <w:rsid w:val="00AA59F6"/>
    <w:rsid w:val="00AA5C8A"/>
    <w:rsid w:val="00AA5F4F"/>
    <w:rsid w:val="00AA66B1"/>
    <w:rsid w:val="00AA6742"/>
    <w:rsid w:val="00AA6843"/>
    <w:rsid w:val="00AA6BB5"/>
    <w:rsid w:val="00AA6C25"/>
    <w:rsid w:val="00AA731C"/>
    <w:rsid w:val="00AA7565"/>
    <w:rsid w:val="00AA798A"/>
    <w:rsid w:val="00AA7A73"/>
    <w:rsid w:val="00AA7D85"/>
    <w:rsid w:val="00AA7F26"/>
    <w:rsid w:val="00AB011E"/>
    <w:rsid w:val="00AB0125"/>
    <w:rsid w:val="00AB0246"/>
    <w:rsid w:val="00AB0ABF"/>
    <w:rsid w:val="00AB1051"/>
    <w:rsid w:val="00AB105D"/>
    <w:rsid w:val="00AB176E"/>
    <w:rsid w:val="00AB18FC"/>
    <w:rsid w:val="00AB1934"/>
    <w:rsid w:val="00AB1B0E"/>
    <w:rsid w:val="00AB1BF4"/>
    <w:rsid w:val="00AB1E7A"/>
    <w:rsid w:val="00AB1F61"/>
    <w:rsid w:val="00AB21E1"/>
    <w:rsid w:val="00AB25A2"/>
    <w:rsid w:val="00AB2756"/>
    <w:rsid w:val="00AB2C05"/>
    <w:rsid w:val="00AB2D4C"/>
    <w:rsid w:val="00AB317F"/>
    <w:rsid w:val="00AB3277"/>
    <w:rsid w:val="00AB338F"/>
    <w:rsid w:val="00AB33C8"/>
    <w:rsid w:val="00AB3427"/>
    <w:rsid w:val="00AB34CA"/>
    <w:rsid w:val="00AB4256"/>
    <w:rsid w:val="00AB493E"/>
    <w:rsid w:val="00AB4C02"/>
    <w:rsid w:val="00AB4DAD"/>
    <w:rsid w:val="00AB4F3D"/>
    <w:rsid w:val="00AB4F89"/>
    <w:rsid w:val="00AB4FDD"/>
    <w:rsid w:val="00AB51A1"/>
    <w:rsid w:val="00AB520E"/>
    <w:rsid w:val="00AB5CDF"/>
    <w:rsid w:val="00AB6182"/>
    <w:rsid w:val="00AB6254"/>
    <w:rsid w:val="00AB687D"/>
    <w:rsid w:val="00AB78DB"/>
    <w:rsid w:val="00AB7DE2"/>
    <w:rsid w:val="00AB7E10"/>
    <w:rsid w:val="00AC0000"/>
    <w:rsid w:val="00AC03DD"/>
    <w:rsid w:val="00AC0F3D"/>
    <w:rsid w:val="00AC11EF"/>
    <w:rsid w:val="00AC1262"/>
    <w:rsid w:val="00AC12C9"/>
    <w:rsid w:val="00AC12DC"/>
    <w:rsid w:val="00AC12F1"/>
    <w:rsid w:val="00AC1776"/>
    <w:rsid w:val="00AC1E54"/>
    <w:rsid w:val="00AC2704"/>
    <w:rsid w:val="00AC29F5"/>
    <w:rsid w:val="00AC2BBE"/>
    <w:rsid w:val="00AC3013"/>
    <w:rsid w:val="00AC311E"/>
    <w:rsid w:val="00AC318C"/>
    <w:rsid w:val="00AC3443"/>
    <w:rsid w:val="00AC3715"/>
    <w:rsid w:val="00AC38E2"/>
    <w:rsid w:val="00AC38F7"/>
    <w:rsid w:val="00AC3904"/>
    <w:rsid w:val="00AC3966"/>
    <w:rsid w:val="00AC39B1"/>
    <w:rsid w:val="00AC3D09"/>
    <w:rsid w:val="00AC3F71"/>
    <w:rsid w:val="00AC40CC"/>
    <w:rsid w:val="00AC40D1"/>
    <w:rsid w:val="00AC4458"/>
    <w:rsid w:val="00AC46F5"/>
    <w:rsid w:val="00AC4F34"/>
    <w:rsid w:val="00AC51E1"/>
    <w:rsid w:val="00AC577D"/>
    <w:rsid w:val="00AC5A4A"/>
    <w:rsid w:val="00AC5A9C"/>
    <w:rsid w:val="00AC5B25"/>
    <w:rsid w:val="00AC6B73"/>
    <w:rsid w:val="00AC6E16"/>
    <w:rsid w:val="00AC7451"/>
    <w:rsid w:val="00AC7878"/>
    <w:rsid w:val="00AC7905"/>
    <w:rsid w:val="00AC7C15"/>
    <w:rsid w:val="00AC7D31"/>
    <w:rsid w:val="00AD0263"/>
    <w:rsid w:val="00AD048F"/>
    <w:rsid w:val="00AD05D4"/>
    <w:rsid w:val="00AD0C8A"/>
    <w:rsid w:val="00AD0CDC"/>
    <w:rsid w:val="00AD106C"/>
    <w:rsid w:val="00AD1770"/>
    <w:rsid w:val="00AD1AD7"/>
    <w:rsid w:val="00AD1DD6"/>
    <w:rsid w:val="00AD2224"/>
    <w:rsid w:val="00AD2238"/>
    <w:rsid w:val="00AD2256"/>
    <w:rsid w:val="00AD2484"/>
    <w:rsid w:val="00AD25C1"/>
    <w:rsid w:val="00AD27E6"/>
    <w:rsid w:val="00AD28D7"/>
    <w:rsid w:val="00AD2D44"/>
    <w:rsid w:val="00AD3060"/>
    <w:rsid w:val="00AD3985"/>
    <w:rsid w:val="00AD3D2D"/>
    <w:rsid w:val="00AD3DB0"/>
    <w:rsid w:val="00AD3FAE"/>
    <w:rsid w:val="00AD405A"/>
    <w:rsid w:val="00AD4069"/>
    <w:rsid w:val="00AD452A"/>
    <w:rsid w:val="00AD45CF"/>
    <w:rsid w:val="00AD4869"/>
    <w:rsid w:val="00AD492D"/>
    <w:rsid w:val="00AD49A9"/>
    <w:rsid w:val="00AD49FC"/>
    <w:rsid w:val="00AD4A1A"/>
    <w:rsid w:val="00AD4D83"/>
    <w:rsid w:val="00AD4EB6"/>
    <w:rsid w:val="00AD522D"/>
    <w:rsid w:val="00AD52F2"/>
    <w:rsid w:val="00AD5571"/>
    <w:rsid w:val="00AD5674"/>
    <w:rsid w:val="00AD5A8E"/>
    <w:rsid w:val="00AD5EC5"/>
    <w:rsid w:val="00AD6220"/>
    <w:rsid w:val="00AD6433"/>
    <w:rsid w:val="00AD6624"/>
    <w:rsid w:val="00AD6727"/>
    <w:rsid w:val="00AD6B4E"/>
    <w:rsid w:val="00AD6C85"/>
    <w:rsid w:val="00AD6DE7"/>
    <w:rsid w:val="00AD707A"/>
    <w:rsid w:val="00AD730C"/>
    <w:rsid w:val="00AD743D"/>
    <w:rsid w:val="00AD7A50"/>
    <w:rsid w:val="00AD7B2A"/>
    <w:rsid w:val="00AD7C54"/>
    <w:rsid w:val="00AD7CF2"/>
    <w:rsid w:val="00AE0060"/>
    <w:rsid w:val="00AE01AD"/>
    <w:rsid w:val="00AE0331"/>
    <w:rsid w:val="00AE0589"/>
    <w:rsid w:val="00AE064D"/>
    <w:rsid w:val="00AE0A9B"/>
    <w:rsid w:val="00AE0B6F"/>
    <w:rsid w:val="00AE0C2B"/>
    <w:rsid w:val="00AE102A"/>
    <w:rsid w:val="00AE121E"/>
    <w:rsid w:val="00AE1322"/>
    <w:rsid w:val="00AE1439"/>
    <w:rsid w:val="00AE1A04"/>
    <w:rsid w:val="00AE1B82"/>
    <w:rsid w:val="00AE1BEC"/>
    <w:rsid w:val="00AE1F7E"/>
    <w:rsid w:val="00AE2257"/>
    <w:rsid w:val="00AE226E"/>
    <w:rsid w:val="00AE250D"/>
    <w:rsid w:val="00AE2882"/>
    <w:rsid w:val="00AE2A9C"/>
    <w:rsid w:val="00AE2C1D"/>
    <w:rsid w:val="00AE2D29"/>
    <w:rsid w:val="00AE3195"/>
    <w:rsid w:val="00AE3200"/>
    <w:rsid w:val="00AE37DE"/>
    <w:rsid w:val="00AE38F3"/>
    <w:rsid w:val="00AE3A89"/>
    <w:rsid w:val="00AE3C46"/>
    <w:rsid w:val="00AE3C47"/>
    <w:rsid w:val="00AE40E3"/>
    <w:rsid w:val="00AE42F3"/>
    <w:rsid w:val="00AE45D5"/>
    <w:rsid w:val="00AE4657"/>
    <w:rsid w:val="00AE472E"/>
    <w:rsid w:val="00AE4788"/>
    <w:rsid w:val="00AE47B6"/>
    <w:rsid w:val="00AE4B70"/>
    <w:rsid w:val="00AE4CE4"/>
    <w:rsid w:val="00AE5D7F"/>
    <w:rsid w:val="00AE5EE6"/>
    <w:rsid w:val="00AE6361"/>
    <w:rsid w:val="00AE6411"/>
    <w:rsid w:val="00AE6419"/>
    <w:rsid w:val="00AE6B24"/>
    <w:rsid w:val="00AE6E26"/>
    <w:rsid w:val="00AE7019"/>
    <w:rsid w:val="00AE7265"/>
    <w:rsid w:val="00AE7A84"/>
    <w:rsid w:val="00AE7BE9"/>
    <w:rsid w:val="00AF007F"/>
    <w:rsid w:val="00AF06DC"/>
    <w:rsid w:val="00AF0910"/>
    <w:rsid w:val="00AF0AB3"/>
    <w:rsid w:val="00AF0D9C"/>
    <w:rsid w:val="00AF11CA"/>
    <w:rsid w:val="00AF1415"/>
    <w:rsid w:val="00AF156D"/>
    <w:rsid w:val="00AF1935"/>
    <w:rsid w:val="00AF1AC5"/>
    <w:rsid w:val="00AF2BCC"/>
    <w:rsid w:val="00AF2C6D"/>
    <w:rsid w:val="00AF2D5C"/>
    <w:rsid w:val="00AF3002"/>
    <w:rsid w:val="00AF37DB"/>
    <w:rsid w:val="00AF3AFF"/>
    <w:rsid w:val="00AF3C6D"/>
    <w:rsid w:val="00AF3E90"/>
    <w:rsid w:val="00AF402F"/>
    <w:rsid w:val="00AF4183"/>
    <w:rsid w:val="00AF4AEC"/>
    <w:rsid w:val="00AF4E4E"/>
    <w:rsid w:val="00AF506F"/>
    <w:rsid w:val="00AF50BA"/>
    <w:rsid w:val="00AF58C0"/>
    <w:rsid w:val="00AF5A23"/>
    <w:rsid w:val="00AF5B25"/>
    <w:rsid w:val="00AF5C1A"/>
    <w:rsid w:val="00AF5EC0"/>
    <w:rsid w:val="00AF5FDC"/>
    <w:rsid w:val="00AF637A"/>
    <w:rsid w:val="00AF653C"/>
    <w:rsid w:val="00AF6760"/>
    <w:rsid w:val="00AF67B7"/>
    <w:rsid w:val="00AF69D2"/>
    <w:rsid w:val="00AF69DA"/>
    <w:rsid w:val="00AF6D34"/>
    <w:rsid w:val="00AF6D9C"/>
    <w:rsid w:val="00AF7111"/>
    <w:rsid w:val="00AF7166"/>
    <w:rsid w:val="00AF7200"/>
    <w:rsid w:val="00AF73A6"/>
    <w:rsid w:val="00AF73C0"/>
    <w:rsid w:val="00AF76BB"/>
    <w:rsid w:val="00AF7791"/>
    <w:rsid w:val="00AF79AD"/>
    <w:rsid w:val="00AF7C65"/>
    <w:rsid w:val="00AF7D17"/>
    <w:rsid w:val="00B00372"/>
    <w:rsid w:val="00B00384"/>
    <w:rsid w:val="00B00D23"/>
    <w:rsid w:val="00B010E1"/>
    <w:rsid w:val="00B010EB"/>
    <w:rsid w:val="00B01205"/>
    <w:rsid w:val="00B014B3"/>
    <w:rsid w:val="00B01538"/>
    <w:rsid w:val="00B01818"/>
    <w:rsid w:val="00B01B64"/>
    <w:rsid w:val="00B02000"/>
    <w:rsid w:val="00B02064"/>
    <w:rsid w:val="00B0227F"/>
    <w:rsid w:val="00B024A0"/>
    <w:rsid w:val="00B02889"/>
    <w:rsid w:val="00B028C5"/>
    <w:rsid w:val="00B0298F"/>
    <w:rsid w:val="00B03212"/>
    <w:rsid w:val="00B033F8"/>
    <w:rsid w:val="00B0364C"/>
    <w:rsid w:val="00B036C0"/>
    <w:rsid w:val="00B036E2"/>
    <w:rsid w:val="00B03896"/>
    <w:rsid w:val="00B03CCB"/>
    <w:rsid w:val="00B03D87"/>
    <w:rsid w:val="00B04073"/>
    <w:rsid w:val="00B04275"/>
    <w:rsid w:val="00B04486"/>
    <w:rsid w:val="00B045F3"/>
    <w:rsid w:val="00B04B93"/>
    <w:rsid w:val="00B04C39"/>
    <w:rsid w:val="00B05104"/>
    <w:rsid w:val="00B05382"/>
    <w:rsid w:val="00B05485"/>
    <w:rsid w:val="00B0551E"/>
    <w:rsid w:val="00B056B9"/>
    <w:rsid w:val="00B05B30"/>
    <w:rsid w:val="00B05BFB"/>
    <w:rsid w:val="00B05D6F"/>
    <w:rsid w:val="00B05E9D"/>
    <w:rsid w:val="00B0619A"/>
    <w:rsid w:val="00B064D8"/>
    <w:rsid w:val="00B06B05"/>
    <w:rsid w:val="00B06CB1"/>
    <w:rsid w:val="00B0717A"/>
    <w:rsid w:val="00B073EE"/>
    <w:rsid w:val="00B074A2"/>
    <w:rsid w:val="00B076AC"/>
    <w:rsid w:val="00B10097"/>
    <w:rsid w:val="00B100D6"/>
    <w:rsid w:val="00B1021C"/>
    <w:rsid w:val="00B102A6"/>
    <w:rsid w:val="00B106E1"/>
    <w:rsid w:val="00B10DBD"/>
    <w:rsid w:val="00B11199"/>
    <w:rsid w:val="00B1122D"/>
    <w:rsid w:val="00B11ED2"/>
    <w:rsid w:val="00B11EFC"/>
    <w:rsid w:val="00B120E6"/>
    <w:rsid w:val="00B12291"/>
    <w:rsid w:val="00B1263D"/>
    <w:rsid w:val="00B126ED"/>
    <w:rsid w:val="00B12964"/>
    <w:rsid w:val="00B12A61"/>
    <w:rsid w:val="00B12AB4"/>
    <w:rsid w:val="00B12ADA"/>
    <w:rsid w:val="00B12BCD"/>
    <w:rsid w:val="00B12C95"/>
    <w:rsid w:val="00B12CA3"/>
    <w:rsid w:val="00B1319C"/>
    <w:rsid w:val="00B13575"/>
    <w:rsid w:val="00B1358C"/>
    <w:rsid w:val="00B13A15"/>
    <w:rsid w:val="00B13BCB"/>
    <w:rsid w:val="00B13C39"/>
    <w:rsid w:val="00B13D92"/>
    <w:rsid w:val="00B146C9"/>
    <w:rsid w:val="00B149D5"/>
    <w:rsid w:val="00B14DA2"/>
    <w:rsid w:val="00B14F65"/>
    <w:rsid w:val="00B14F9F"/>
    <w:rsid w:val="00B152EB"/>
    <w:rsid w:val="00B1567D"/>
    <w:rsid w:val="00B1571B"/>
    <w:rsid w:val="00B159CA"/>
    <w:rsid w:val="00B15AAF"/>
    <w:rsid w:val="00B15CAE"/>
    <w:rsid w:val="00B16037"/>
    <w:rsid w:val="00B1630D"/>
    <w:rsid w:val="00B165E1"/>
    <w:rsid w:val="00B16813"/>
    <w:rsid w:val="00B168C4"/>
    <w:rsid w:val="00B169D1"/>
    <w:rsid w:val="00B16C9E"/>
    <w:rsid w:val="00B16EA4"/>
    <w:rsid w:val="00B17092"/>
    <w:rsid w:val="00B1729A"/>
    <w:rsid w:val="00B172DE"/>
    <w:rsid w:val="00B17814"/>
    <w:rsid w:val="00B17D76"/>
    <w:rsid w:val="00B208FB"/>
    <w:rsid w:val="00B20A99"/>
    <w:rsid w:val="00B20C06"/>
    <w:rsid w:val="00B20C4D"/>
    <w:rsid w:val="00B20C8C"/>
    <w:rsid w:val="00B215A2"/>
    <w:rsid w:val="00B21699"/>
    <w:rsid w:val="00B21837"/>
    <w:rsid w:val="00B2204D"/>
    <w:rsid w:val="00B22098"/>
    <w:rsid w:val="00B222BF"/>
    <w:rsid w:val="00B22401"/>
    <w:rsid w:val="00B22418"/>
    <w:rsid w:val="00B22728"/>
    <w:rsid w:val="00B227B2"/>
    <w:rsid w:val="00B22826"/>
    <w:rsid w:val="00B229E7"/>
    <w:rsid w:val="00B22ADB"/>
    <w:rsid w:val="00B22AED"/>
    <w:rsid w:val="00B23302"/>
    <w:rsid w:val="00B23403"/>
    <w:rsid w:val="00B23873"/>
    <w:rsid w:val="00B238D6"/>
    <w:rsid w:val="00B23961"/>
    <w:rsid w:val="00B23CD0"/>
    <w:rsid w:val="00B23E7A"/>
    <w:rsid w:val="00B24585"/>
    <w:rsid w:val="00B24954"/>
    <w:rsid w:val="00B24C65"/>
    <w:rsid w:val="00B24FE6"/>
    <w:rsid w:val="00B25634"/>
    <w:rsid w:val="00B2580F"/>
    <w:rsid w:val="00B258D7"/>
    <w:rsid w:val="00B25D3F"/>
    <w:rsid w:val="00B261AE"/>
    <w:rsid w:val="00B2621C"/>
    <w:rsid w:val="00B26AEB"/>
    <w:rsid w:val="00B26BDB"/>
    <w:rsid w:val="00B2732C"/>
    <w:rsid w:val="00B27464"/>
    <w:rsid w:val="00B27547"/>
    <w:rsid w:val="00B277C3"/>
    <w:rsid w:val="00B27C32"/>
    <w:rsid w:val="00B3039F"/>
    <w:rsid w:val="00B3042D"/>
    <w:rsid w:val="00B307C0"/>
    <w:rsid w:val="00B30904"/>
    <w:rsid w:val="00B30A47"/>
    <w:rsid w:val="00B30C1A"/>
    <w:rsid w:val="00B30C27"/>
    <w:rsid w:val="00B3102E"/>
    <w:rsid w:val="00B310B3"/>
    <w:rsid w:val="00B312FA"/>
    <w:rsid w:val="00B3149D"/>
    <w:rsid w:val="00B315C3"/>
    <w:rsid w:val="00B315F9"/>
    <w:rsid w:val="00B31866"/>
    <w:rsid w:val="00B31A11"/>
    <w:rsid w:val="00B31EE6"/>
    <w:rsid w:val="00B32044"/>
    <w:rsid w:val="00B32102"/>
    <w:rsid w:val="00B32992"/>
    <w:rsid w:val="00B32A85"/>
    <w:rsid w:val="00B32B15"/>
    <w:rsid w:val="00B32E86"/>
    <w:rsid w:val="00B32ECE"/>
    <w:rsid w:val="00B32EF1"/>
    <w:rsid w:val="00B33208"/>
    <w:rsid w:val="00B3379C"/>
    <w:rsid w:val="00B33A5C"/>
    <w:rsid w:val="00B33DE9"/>
    <w:rsid w:val="00B33F12"/>
    <w:rsid w:val="00B33F32"/>
    <w:rsid w:val="00B34032"/>
    <w:rsid w:val="00B3406B"/>
    <w:rsid w:val="00B342EC"/>
    <w:rsid w:val="00B347CC"/>
    <w:rsid w:val="00B348EF"/>
    <w:rsid w:val="00B34EA5"/>
    <w:rsid w:val="00B34FA0"/>
    <w:rsid w:val="00B351BE"/>
    <w:rsid w:val="00B35264"/>
    <w:rsid w:val="00B354E0"/>
    <w:rsid w:val="00B35577"/>
    <w:rsid w:val="00B355D4"/>
    <w:rsid w:val="00B357C4"/>
    <w:rsid w:val="00B35D6F"/>
    <w:rsid w:val="00B35E48"/>
    <w:rsid w:val="00B36043"/>
    <w:rsid w:val="00B36187"/>
    <w:rsid w:val="00B366BD"/>
    <w:rsid w:val="00B366E7"/>
    <w:rsid w:val="00B369D3"/>
    <w:rsid w:val="00B36A12"/>
    <w:rsid w:val="00B36ACA"/>
    <w:rsid w:val="00B36B4C"/>
    <w:rsid w:val="00B36EBB"/>
    <w:rsid w:val="00B37103"/>
    <w:rsid w:val="00B3720F"/>
    <w:rsid w:val="00B37613"/>
    <w:rsid w:val="00B37963"/>
    <w:rsid w:val="00B37E73"/>
    <w:rsid w:val="00B403A4"/>
    <w:rsid w:val="00B40E77"/>
    <w:rsid w:val="00B414B8"/>
    <w:rsid w:val="00B41841"/>
    <w:rsid w:val="00B41A64"/>
    <w:rsid w:val="00B41B8D"/>
    <w:rsid w:val="00B41C37"/>
    <w:rsid w:val="00B41CE1"/>
    <w:rsid w:val="00B4229A"/>
    <w:rsid w:val="00B425B2"/>
    <w:rsid w:val="00B42684"/>
    <w:rsid w:val="00B426D9"/>
    <w:rsid w:val="00B42C6B"/>
    <w:rsid w:val="00B42D97"/>
    <w:rsid w:val="00B42DC0"/>
    <w:rsid w:val="00B43784"/>
    <w:rsid w:val="00B4412F"/>
    <w:rsid w:val="00B44884"/>
    <w:rsid w:val="00B44962"/>
    <w:rsid w:val="00B44968"/>
    <w:rsid w:val="00B44AE7"/>
    <w:rsid w:val="00B44EA6"/>
    <w:rsid w:val="00B44FB3"/>
    <w:rsid w:val="00B452A9"/>
    <w:rsid w:val="00B45336"/>
    <w:rsid w:val="00B456E5"/>
    <w:rsid w:val="00B458E3"/>
    <w:rsid w:val="00B45A41"/>
    <w:rsid w:val="00B45C3B"/>
    <w:rsid w:val="00B46067"/>
    <w:rsid w:val="00B4608A"/>
    <w:rsid w:val="00B460E9"/>
    <w:rsid w:val="00B46142"/>
    <w:rsid w:val="00B470C9"/>
    <w:rsid w:val="00B47557"/>
    <w:rsid w:val="00B47680"/>
    <w:rsid w:val="00B47806"/>
    <w:rsid w:val="00B47C03"/>
    <w:rsid w:val="00B47EB4"/>
    <w:rsid w:val="00B5056E"/>
    <w:rsid w:val="00B507CA"/>
    <w:rsid w:val="00B507D6"/>
    <w:rsid w:val="00B50904"/>
    <w:rsid w:val="00B50AF6"/>
    <w:rsid w:val="00B50B25"/>
    <w:rsid w:val="00B515DC"/>
    <w:rsid w:val="00B516CF"/>
    <w:rsid w:val="00B51A4D"/>
    <w:rsid w:val="00B51C86"/>
    <w:rsid w:val="00B520F6"/>
    <w:rsid w:val="00B5226F"/>
    <w:rsid w:val="00B52586"/>
    <w:rsid w:val="00B5258F"/>
    <w:rsid w:val="00B52879"/>
    <w:rsid w:val="00B52890"/>
    <w:rsid w:val="00B52A1B"/>
    <w:rsid w:val="00B52B6E"/>
    <w:rsid w:val="00B52CBB"/>
    <w:rsid w:val="00B53268"/>
    <w:rsid w:val="00B5335E"/>
    <w:rsid w:val="00B536C2"/>
    <w:rsid w:val="00B537A1"/>
    <w:rsid w:val="00B53B9F"/>
    <w:rsid w:val="00B53E09"/>
    <w:rsid w:val="00B5402D"/>
    <w:rsid w:val="00B54336"/>
    <w:rsid w:val="00B54425"/>
    <w:rsid w:val="00B54452"/>
    <w:rsid w:val="00B545AE"/>
    <w:rsid w:val="00B545DE"/>
    <w:rsid w:val="00B547B4"/>
    <w:rsid w:val="00B54B5C"/>
    <w:rsid w:val="00B550E7"/>
    <w:rsid w:val="00B553AF"/>
    <w:rsid w:val="00B5595E"/>
    <w:rsid w:val="00B5606A"/>
    <w:rsid w:val="00B56120"/>
    <w:rsid w:val="00B56279"/>
    <w:rsid w:val="00B56454"/>
    <w:rsid w:val="00B56784"/>
    <w:rsid w:val="00B567C3"/>
    <w:rsid w:val="00B570EA"/>
    <w:rsid w:val="00B57191"/>
    <w:rsid w:val="00B572BE"/>
    <w:rsid w:val="00B573A2"/>
    <w:rsid w:val="00B578D8"/>
    <w:rsid w:val="00B57CCB"/>
    <w:rsid w:val="00B60858"/>
    <w:rsid w:val="00B60913"/>
    <w:rsid w:val="00B60C4A"/>
    <w:rsid w:val="00B60CC9"/>
    <w:rsid w:val="00B60DBF"/>
    <w:rsid w:val="00B60FEC"/>
    <w:rsid w:val="00B61529"/>
    <w:rsid w:val="00B617DF"/>
    <w:rsid w:val="00B618B3"/>
    <w:rsid w:val="00B6192C"/>
    <w:rsid w:val="00B61987"/>
    <w:rsid w:val="00B61A08"/>
    <w:rsid w:val="00B61A31"/>
    <w:rsid w:val="00B61D29"/>
    <w:rsid w:val="00B61F7E"/>
    <w:rsid w:val="00B61F89"/>
    <w:rsid w:val="00B6220E"/>
    <w:rsid w:val="00B623D1"/>
    <w:rsid w:val="00B624F8"/>
    <w:rsid w:val="00B62560"/>
    <w:rsid w:val="00B626B0"/>
    <w:rsid w:val="00B62975"/>
    <w:rsid w:val="00B62A17"/>
    <w:rsid w:val="00B62B6C"/>
    <w:rsid w:val="00B62E59"/>
    <w:rsid w:val="00B62F98"/>
    <w:rsid w:val="00B631EC"/>
    <w:rsid w:val="00B632C6"/>
    <w:rsid w:val="00B63705"/>
    <w:rsid w:val="00B63943"/>
    <w:rsid w:val="00B6397A"/>
    <w:rsid w:val="00B63B04"/>
    <w:rsid w:val="00B63E5F"/>
    <w:rsid w:val="00B63F94"/>
    <w:rsid w:val="00B63FC0"/>
    <w:rsid w:val="00B6475F"/>
    <w:rsid w:val="00B647B5"/>
    <w:rsid w:val="00B64E3C"/>
    <w:rsid w:val="00B6523E"/>
    <w:rsid w:val="00B652CB"/>
    <w:rsid w:val="00B652EF"/>
    <w:rsid w:val="00B6576D"/>
    <w:rsid w:val="00B657EA"/>
    <w:rsid w:val="00B664D2"/>
    <w:rsid w:val="00B66CEC"/>
    <w:rsid w:val="00B67262"/>
    <w:rsid w:val="00B6794F"/>
    <w:rsid w:val="00B67CF9"/>
    <w:rsid w:val="00B67D5E"/>
    <w:rsid w:val="00B67E3E"/>
    <w:rsid w:val="00B70050"/>
    <w:rsid w:val="00B70055"/>
    <w:rsid w:val="00B70149"/>
    <w:rsid w:val="00B7047A"/>
    <w:rsid w:val="00B707F1"/>
    <w:rsid w:val="00B70934"/>
    <w:rsid w:val="00B709B6"/>
    <w:rsid w:val="00B70B2B"/>
    <w:rsid w:val="00B70C89"/>
    <w:rsid w:val="00B70E90"/>
    <w:rsid w:val="00B71483"/>
    <w:rsid w:val="00B71684"/>
    <w:rsid w:val="00B71965"/>
    <w:rsid w:val="00B71C2B"/>
    <w:rsid w:val="00B71C91"/>
    <w:rsid w:val="00B71CA3"/>
    <w:rsid w:val="00B71F29"/>
    <w:rsid w:val="00B7216B"/>
    <w:rsid w:val="00B7274C"/>
    <w:rsid w:val="00B72893"/>
    <w:rsid w:val="00B72898"/>
    <w:rsid w:val="00B72D37"/>
    <w:rsid w:val="00B73847"/>
    <w:rsid w:val="00B73A2B"/>
    <w:rsid w:val="00B73B8A"/>
    <w:rsid w:val="00B73E14"/>
    <w:rsid w:val="00B7417B"/>
    <w:rsid w:val="00B7436B"/>
    <w:rsid w:val="00B7457A"/>
    <w:rsid w:val="00B74BE3"/>
    <w:rsid w:val="00B74F1B"/>
    <w:rsid w:val="00B74F1F"/>
    <w:rsid w:val="00B75173"/>
    <w:rsid w:val="00B7526B"/>
    <w:rsid w:val="00B7573A"/>
    <w:rsid w:val="00B75833"/>
    <w:rsid w:val="00B7591E"/>
    <w:rsid w:val="00B75BF5"/>
    <w:rsid w:val="00B76333"/>
    <w:rsid w:val="00B76447"/>
    <w:rsid w:val="00B7680F"/>
    <w:rsid w:val="00B76841"/>
    <w:rsid w:val="00B769B4"/>
    <w:rsid w:val="00B76B9F"/>
    <w:rsid w:val="00B76ED3"/>
    <w:rsid w:val="00B76F96"/>
    <w:rsid w:val="00B76FF0"/>
    <w:rsid w:val="00B77165"/>
    <w:rsid w:val="00B77315"/>
    <w:rsid w:val="00B775E2"/>
    <w:rsid w:val="00B779B1"/>
    <w:rsid w:val="00B77A68"/>
    <w:rsid w:val="00B77B88"/>
    <w:rsid w:val="00B77E43"/>
    <w:rsid w:val="00B80029"/>
    <w:rsid w:val="00B80062"/>
    <w:rsid w:val="00B8079C"/>
    <w:rsid w:val="00B808BF"/>
    <w:rsid w:val="00B809A0"/>
    <w:rsid w:val="00B80AFF"/>
    <w:rsid w:val="00B80E2C"/>
    <w:rsid w:val="00B8117C"/>
    <w:rsid w:val="00B81BB8"/>
    <w:rsid w:val="00B81EAD"/>
    <w:rsid w:val="00B81F86"/>
    <w:rsid w:val="00B82479"/>
    <w:rsid w:val="00B82725"/>
    <w:rsid w:val="00B839DC"/>
    <w:rsid w:val="00B84084"/>
    <w:rsid w:val="00B84133"/>
    <w:rsid w:val="00B844DE"/>
    <w:rsid w:val="00B8476C"/>
    <w:rsid w:val="00B849BF"/>
    <w:rsid w:val="00B84A2E"/>
    <w:rsid w:val="00B85692"/>
    <w:rsid w:val="00B85B8B"/>
    <w:rsid w:val="00B85E3D"/>
    <w:rsid w:val="00B8639C"/>
    <w:rsid w:val="00B86709"/>
    <w:rsid w:val="00B868A5"/>
    <w:rsid w:val="00B86D27"/>
    <w:rsid w:val="00B86DA8"/>
    <w:rsid w:val="00B86DC7"/>
    <w:rsid w:val="00B87967"/>
    <w:rsid w:val="00B879DD"/>
    <w:rsid w:val="00B879F3"/>
    <w:rsid w:val="00B87F85"/>
    <w:rsid w:val="00B900CB"/>
    <w:rsid w:val="00B900EA"/>
    <w:rsid w:val="00B901AE"/>
    <w:rsid w:val="00B9058C"/>
    <w:rsid w:val="00B90674"/>
    <w:rsid w:val="00B90752"/>
    <w:rsid w:val="00B907E2"/>
    <w:rsid w:val="00B909E0"/>
    <w:rsid w:val="00B90CEC"/>
    <w:rsid w:val="00B91578"/>
    <w:rsid w:val="00B91752"/>
    <w:rsid w:val="00B9182C"/>
    <w:rsid w:val="00B91F22"/>
    <w:rsid w:val="00B9235D"/>
    <w:rsid w:val="00B92449"/>
    <w:rsid w:val="00B9279C"/>
    <w:rsid w:val="00B928CA"/>
    <w:rsid w:val="00B92C56"/>
    <w:rsid w:val="00B92C5F"/>
    <w:rsid w:val="00B92F77"/>
    <w:rsid w:val="00B92FCA"/>
    <w:rsid w:val="00B93084"/>
    <w:rsid w:val="00B935A5"/>
    <w:rsid w:val="00B938BF"/>
    <w:rsid w:val="00B93DE5"/>
    <w:rsid w:val="00B93E8E"/>
    <w:rsid w:val="00B93EC8"/>
    <w:rsid w:val="00B941DD"/>
    <w:rsid w:val="00B94696"/>
    <w:rsid w:val="00B946A8"/>
    <w:rsid w:val="00B94A02"/>
    <w:rsid w:val="00B94B6D"/>
    <w:rsid w:val="00B94CCD"/>
    <w:rsid w:val="00B94DB7"/>
    <w:rsid w:val="00B95777"/>
    <w:rsid w:val="00B958A8"/>
    <w:rsid w:val="00B95AC3"/>
    <w:rsid w:val="00B95B0A"/>
    <w:rsid w:val="00B95D4C"/>
    <w:rsid w:val="00B95E93"/>
    <w:rsid w:val="00B960C4"/>
    <w:rsid w:val="00B961F6"/>
    <w:rsid w:val="00B96413"/>
    <w:rsid w:val="00B9694D"/>
    <w:rsid w:val="00B96D47"/>
    <w:rsid w:val="00B96E00"/>
    <w:rsid w:val="00B9710E"/>
    <w:rsid w:val="00B971F1"/>
    <w:rsid w:val="00B974D5"/>
    <w:rsid w:val="00B977F1"/>
    <w:rsid w:val="00B97EA8"/>
    <w:rsid w:val="00BA00BE"/>
    <w:rsid w:val="00BA027C"/>
    <w:rsid w:val="00BA0359"/>
    <w:rsid w:val="00BA0471"/>
    <w:rsid w:val="00BA0846"/>
    <w:rsid w:val="00BA087C"/>
    <w:rsid w:val="00BA090A"/>
    <w:rsid w:val="00BA1023"/>
    <w:rsid w:val="00BA1063"/>
    <w:rsid w:val="00BA12E7"/>
    <w:rsid w:val="00BA1645"/>
    <w:rsid w:val="00BA1855"/>
    <w:rsid w:val="00BA19F8"/>
    <w:rsid w:val="00BA22DC"/>
    <w:rsid w:val="00BA2425"/>
    <w:rsid w:val="00BA2698"/>
    <w:rsid w:val="00BA2772"/>
    <w:rsid w:val="00BA279B"/>
    <w:rsid w:val="00BA29AF"/>
    <w:rsid w:val="00BA2AF0"/>
    <w:rsid w:val="00BA2C2E"/>
    <w:rsid w:val="00BA2F23"/>
    <w:rsid w:val="00BA2FE3"/>
    <w:rsid w:val="00BA3968"/>
    <w:rsid w:val="00BA3B47"/>
    <w:rsid w:val="00BA3D2C"/>
    <w:rsid w:val="00BA3F47"/>
    <w:rsid w:val="00BA3F74"/>
    <w:rsid w:val="00BA47E4"/>
    <w:rsid w:val="00BA4AD8"/>
    <w:rsid w:val="00BA522D"/>
    <w:rsid w:val="00BA5358"/>
    <w:rsid w:val="00BA5D01"/>
    <w:rsid w:val="00BA5EA6"/>
    <w:rsid w:val="00BA6017"/>
    <w:rsid w:val="00BA6189"/>
    <w:rsid w:val="00BA673D"/>
    <w:rsid w:val="00BA6834"/>
    <w:rsid w:val="00BA68BE"/>
    <w:rsid w:val="00BA7858"/>
    <w:rsid w:val="00BA7A1A"/>
    <w:rsid w:val="00BA7EC6"/>
    <w:rsid w:val="00BA7FB8"/>
    <w:rsid w:val="00BB0D39"/>
    <w:rsid w:val="00BB0D77"/>
    <w:rsid w:val="00BB112F"/>
    <w:rsid w:val="00BB1368"/>
    <w:rsid w:val="00BB19B3"/>
    <w:rsid w:val="00BB1A74"/>
    <w:rsid w:val="00BB1A90"/>
    <w:rsid w:val="00BB1D12"/>
    <w:rsid w:val="00BB1DC5"/>
    <w:rsid w:val="00BB2090"/>
    <w:rsid w:val="00BB22C4"/>
    <w:rsid w:val="00BB23CD"/>
    <w:rsid w:val="00BB241F"/>
    <w:rsid w:val="00BB2B78"/>
    <w:rsid w:val="00BB2BEA"/>
    <w:rsid w:val="00BB2CC7"/>
    <w:rsid w:val="00BB335D"/>
    <w:rsid w:val="00BB394C"/>
    <w:rsid w:val="00BB3D08"/>
    <w:rsid w:val="00BB3DF1"/>
    <w:rsid w:val="00BB3E47"/>
    <w:rsid w:val="00BB3FCA"/>
    <w:rsid w:val="00BB48E4"/>
    <w:rsid w:val="00BB4B0D"/>
    <w:rsid w:val="00BB4CCF"/>
    <w:rsid w:val="00BB4D4A"/>
    <w:rsid w:val="00BB4F3E"/>
    <w:rsid w:val="00BB505C"/>
    <w:rsid w:val="00BB537D"/>
    <w:rsid w:val="00BB57BC"/>
    <w:rsid w:val="00BB57F8"/>
    <w:rsid w:val="00BB5910"/>
    <w:rsid w:val="00BB59F0"/>
    <w:rsid w:val="00BB5A94"/>
    <w:rsid w:val="00BB5C31"/>
    <w:rsid w:val="00BB5DCE"/>
    <w:rsid w:val="00BB6336"/>
    <w:rsid w:val="00BB655D"/>
    <w:rsid w:val="00BB6839"/>
    <w:rsid w:val="00BB6C03"/>
    <w:rsid w:val="00BB6C52"/>
    <w:rsid w:val="00BB700E"/>
    <w:rsid w:val="00BB71AF"/>
    <w:rsid w:val="00BB7265"/>
    <w:rsid w:val="00BB74AF"/>
    <w:rsid w:val="00BC0060"/>
    <w:rsid w:val="00BC0310"/>
    <w:rsid w:val="00BC077B"/>
    <w:rsid w:val="00BC089C"/>
    <w:rsid w:val="00BC09CD"/>
    <w:rsid w:val="00BC0A2E"/>
    <w:rsid w:val="00BC0E62"/>
    <w:rsid w:val="00BC0ED5"/>
    <w:rsid w:val="00BC1025"/>
    <w:rsid w:val="00BC1211"/>
    <w:rsid w:val="00BC121E"/>
    <w:rsid w:val="00BC13A2"/>
    <w:rsid w:val="00BC13BF"/>
    <w:rsid w:val="00BC1739"/>
    <w:rsid w:val="00BC1894"/>
    <w:rsid w:val="00BC190A"/>
    <w:rsid w:val="00BC1CA2"/>
    <w:rsid w:val="00BC1D3B"/>
    <w:rsid w:val="00BC1FC8"/>
    <w:rsid w:val="00BC2129"/>
    <w:rsid w:val="00BC2353"/>
    <w:rsid w:val="00BC28D3"/>
    <w:rsid w:val="00BC2A79"/>
    <w:rsid w:val="00BC30F5"/>
    <w:rsid w:val="00BC369B"/>
    <w:rsid w:val="00BC3948"/>
    <w:rsid w:val="00BC3C57"/>
    <w:rsid w:val="00BC3E95"/>
    <w:rsid w:val="00BC4250"/>
    <w:rsid w:val="00BC4949"/>
    <w:rsid w:val="00BC5031"/>
    <w:rsid w:val="00BC509C"/>
    <w:rsid w:val="00BC51AA"/>
    <w:rsid w:val="00BC5B7E"/>
    <w:rsid w:val="00BC5D58"/>
    <w:rsid w:val="00BC5EC2"/>
    <w:rsid w:val="00BC5F62"/>
    <w:rsid w:val="00BC60AB"/>
    <w:rsid w:val="00BC639A"/>
    <w:rsid w:val="00BC63C9"/>
    <w:rsid w:val="00BC66ED"/>
    <w:rsid w:val="00BC6798"/>
    <w:rsid w:val="00BC6ED5"/>
    <w:rsid w:val="00BC6F55"/>
    <w:rsid w:val="00BC7347"/>
    <w:rsid w:val="00BC7566"/>
    <w:rsid w:val="00BC7BF8"/>
    <w:rsid w:val="00BC7D20"/>
    <w:rsid w:val="00BD03FB"/>
    <w:rsid w:val="00BD0500"/>
    <w:rsid w:val="00BD060B"/>
    <w:rsid w:val="00BD091D"/>
    <w:rsid w:val="00BD092C"/>
    <w:rsid w:val="00BD0D36"/>
    <w:rsid w:val="00BD0D3C"/>
    <w:rsid w:val="00BD0DDF"/>
    <w:rsid w:val="00BD1126"/>
    <w:rsid w:val="00BD11BA"/>
    <w:rsid w:val="00BD11FC"/>
    <w:rsid w:val="00BD1BAB"/>
    <w:rsid w:val="00BD1CC3"/>
    <w:rsid w:val="00BD1DE2"/>
    <w:rsid w:val="00BD259C"/>
    <w:rsid w:val="00BD2D81"/>
    <w:rsid w:val="00BD2EC7"/>
    <w:rsid w:val="00BD331D"/>
    <w:rsid w:val="00BD3439"/>
    <w:rsid w:val="00BD3809"/>
    <w:rsid w:val="00BD3B53"/>
    <w:rsid w:val="00BD3CAE"/>
    <w:rsid w:val="00BD4028"/>
    <w:rsid w:val="00BD4070"/>
    <w:rsid w:val="00BD40CE"/>
    <w:rsid w:val="00BD4597"/>
    <w:rsid w:val="00BD45F4"/>
    <w:rsid w:val="00BD47B4"/>
    <w:rsid w:val="00BD4894"/>
    <w:rsid w:val="00BD4A5F"/>
    <w:rsid w:val="00BD4BB7"/>
    <w:rsid w:val="00BD4C6A"/>
    <w:rsid w:val="00BD4FC9"/>
    <w:rsid w:val="00BD51B8"/>
    <w:rsid w:val="00BD51B9"/>
    <w:rsid w:val="00BD5525"/>
    <w:rsid w:val="00BD5728"/>
    <w:rsid w:val="00BD5AA1"/>
    <w:rsid w:val="00BD5C6A"/>
    <w:rsid w:val="00BD5D89"/>
    <w:rsid w:val="00BD6354"/>
    <w:rsid w:val="00BD6C12"/>
    <w:rsid w:val="00BD6D1E"/>
    <w:rsid w:val="00BD6D24"/>
    <w:rsid w:val="00BD6D6D"/>
    <w:rsid w:val="00BD70A9"/>
    <w:rsid w:val="00BD70CE"/>
    <w:rsid w:val="00BD745B"/>
    <w:rsid w:val="00BD7583"/>
    <w:rsid w:val="00BD758A"/>
    <w:rsid w:val="00BD7993"/>
    <w:rsid w:val="00BD79EE"/>
    <w:rsid w:val="00BD7C2C"/>
    <w:rsid w:val="00BD7C54"/>
    <w:rsid w:val="00BD7F1E"/>
    <w:rsid w:val="00BE054D"/>
    <w:rsid w:val="00BE0B88"/>
    <w:rsid w:val="00BE0D9C"/>
    <w:rsid w:val="00BE0FCD"/>
    <w:rsid w:val="00BE0FD2"/>
    <w:rsid w:val="00BE1362"/>
    <w:rsid w:val="00BE1611"/>
    <w:rsid w:val="00BE1927"/>
    <w:rsid w:val="00BE1CAD"/>
    <w:rsid w:val="00BE2476"/>
    <w:rsid w:val="00BE24AF"/>
    <w:rsid w:val="00BE26B8"/>
    <w:rsid w:val="00BE275D"/>
    <w:rsid w:val="00BE2EB9"/>
    <w:rsid w:val="00BE2EE2"/>
    <w:rsid w:val="00BE2F90"/>
    <w:rsid w:val="00BE2FBE"/>
    <w:rsid w:val="00BE3171"/>
    <w:rsid w:val="00BE31E6"/>
    <w:rsid w:val="00BE340D"/>
    <w:rsid w:val="00BE3C7D"/>
    <w:rsid w:val="00BE3E07"/>
    <w:rsid w:val="00BE4198"/>
    <w:rsid w:val="00BE4685"/>
    <w:rsid w:val="00BE4733"/>
    <w:rsid w:val="00BE499F"/>
    <w:rsid w:val="00BE49D1"/>
    <w:rsid w:val="00BE4ACC"/>
    <w:rsid w:val="00BE4D58"/>
    <w:rsid w:val="00BE4F20"/>
    <w:rsid w:val="00BE5047"/>
    <w:rsid w:val="00BE50B7"/>
    <w:rsid w:val="00BE54FE"/>
    <w:rsid w:val="00BE5AA6"/>
    <w:rsid w:val="00BE5C42"/>
    <w:rsid w:val="00BE5F8A"/>
    <w:rsid w:val="00BE5FC6"/>
    <w:rsid w:val="00BE6300"/>
    <w:rsid w:val="00BE6332"/>
    <w:rsid w:val="00BE650F"/>
    <w:rsid w:val="00BE65B2"/>
    <w:rsid w:val="00BE6BCC"/>
    <w:rsid w:val="00BE6E7B"/>
    <w:rsid w:val="00BE7037"/>
    <w:rsid w:val="00BE7229"/>
    <w:rsid w:val="00BE75E9"/>
    <w:rsid w:val="00BE76A0"/>
    <w:rsid w:val="00BE7760"/>
    <w:rsid w:val="00BE77E3"/>
    <w:rsid w:val="00BE7B0E"/>
    <w:rsid w:val="00BE7F63"/>
    <w:rsid w:val="00BF0097"/>
    <w:rsid w:val="00BF0102"/>
    <w:rsid w:val="00BF0434"/>
    <w:rsid w:val="00BF0976"/>
    <w:rsid w:val="00BF0CAB"/>
    <w:rsid w:val="00BF0F04"/>
    <w:rsid w:val="00BF0FF0"/>
    <w:rsid w:val="00BF100A"/>
    <w:rsid w:val="00BF12E9"/>
    <w:rsid w:val="00BF1310"/>
    <w:rsid w:val="00BF1584"/>
    <w:rsid w:val="00BF15DD"/>
    <w:rsid w:val="00BF1677"/>
    <w:rsid w:val="00BF16E7"/>
    <w:rsid w:val="00BF1B87"/>
    <w:rsid w:val="00BF1C1A"/>
    <w:rsid w:val="00BF1E1F"/>
    <w:rsid w:val="00BF1FCC"/>
    <w:rsid w:val="00BF2479"/>
    <w:rsid w:val="00BF2D9B"/>
    <w:rsid w:val="00BF2E25"/>
    <w:rsid w:val="00BF2EBE"/>
    <w:rsid w:val="00BF32D9"/>
    <w:rsid w:val="00BF338A"/>
    <w:rsid w:val="00BF33D3"/>
    <w:rsid w:val="00BF388A"/>
    <w:rsid w:val="00BF3C06"/>
    <w:rsid w:val="00BF3CD9"/>
    <w:rsid w:val="00BF3F4F"/>
    <w:rsid w:val="00BF4091"/>
    <w:rsid w:val="00BF42DF"/>
    <w:rsid w:val="00BF43D1"/>
    <w:rsid w:val="00BF463E"/>
    <w:rsid w:val="00BF4807"/>
    <w:rsid w:val="00BF48A6"/>
    <w:rsid w:val="00BF48FE"/>
    <w:rsid w:val="00BF4A64"/>
    <w:rsid w:val="00BF4B04"/>
    <w:rsid w:val="00BF4C02"/>
    <w:rsid w:val="00BF4CDE"/>
    <w:rsid w:val="00BF5345"/>
    <w:rsid w:val="00BF5684"/>
    <w:rsid w:val="00BF5C3F"/>
    <w:rsid w:val="00BF5D31"/>
    <w:rsid w:val="00BF6312"/>
    <w:rsid w:val="00BF6521"/>
    <w:rsid w:val="00BF6ED1"/>
    <w:rsid w:val="00BF6F05"/>
    <w:rsid w:val="00BF7096"/>
    <w:rsid w:val="00BF71A5"/>
    <w:rsid w:val="00BF71F0"/>
    <w:rsid w:val="00BF7538"/>
    <w:rsid w:val="00BF76EE"/>
    <w:rsid w:val="00BF7AE0"/>
    <w:rsid w:val="00BF7BDD"/>
    <w:rsid w:val="00BF7BF2"/>
    <w:rsid w:val="00BF7E3B"/>
    <w:rsid w:val="00BF7E6D"/>
    <w:rsid w:val="00C000E8"/>
    <w:rsid w:val="00C0026C"/>
    <w:rsid w:val="00C002AA"/>
    <w:rsid w:val="00C00459"/>
    <w:rsid w:val="00C00BF9"/>
    <w:rsid w:val="00C00C49"/>
    <w:rsid w:val="00C00F48"/>
    <w:rsid w:val="00C010DA"/>
    <w:rsid w:val="00C0113A"/>
    <w:rsid w:val="00C012E2"/>
    <w:rsid w:val="00C01336"/>
    <w:rsid w:val="00C01446"/>
    <w:rsid w:val="00C01752"/>
    <w:rsid w:val="00C01C2D"/>
    <w:rsid w:val="00C01C45"/>
    <w:rsid w:val="00C01D6B"/>
    <w:rsid w:val="00C01DA0"/>
    <w:rsid w:val="00C01FAB"/>
    <w:rsid w:val="00C021DF"/>
    <w:rsid w:val="00C022C5"/>
    <w:rsid w:val="00C02488"/>
    <w:rsid w:val="00C025B7"/>
    <w:rsid w:val="00C027BE"/>
    <w:rsid w:val="00C02B5E"/>
    <w:rsid w:val="00C02E1F"/>
    <w:rsid w:val="00C030C9"/>
    <w:rsid w:val="00C03130"/>
    <w:rsid w:val="00C03240"/>
    <w:rsid w:val="00C03354"/>
    <w:rsid w:val="00C036D2"/>
    <w:rsid w:val="00C03B22"/>
    <w:rsid w:val="00C03BBA"/>
    <w:rsid w:val="00C03DF5"/>
    <w:rsid w:val="00C03F78"/>
    <w:rsid w:val="00C045A6"/>
    <w:rsid w:val="00C04670"/>
    <w:rsid w:val="00C04BC6"/>
    <w:rsid w:val="00C04DC8"/>
    <w:rsid w:val="00C04E61"/>
    <w:rsid w:val="00C04F8C"/>
    <w:rsid w:val="00C051A0"/>
    <w:rsid w:val="00C05292"/>
    <w:rsid w:val="00C056DA"/>
    <w:rsid w:val="00C057D6"/>
    <w:rsid w:val="00C05945"/>
    <w:rsid w:val="00C05979"/>
    <w:rsid w:val="00C05A59"/>
    <w:rsid w:val="00C05AB9"/>
    <w:rsid w:val="00C05DCC"/>
    <w:rsid w:val="00C05DDD"/>
    <w:rsid w:val="00C05E60"/>
    <w:rsid w:val="00C06388"/>
    <w:rsid w:val="00C06467"/>
    <w:rsid w:val="00C065D6"/>
    <w:rsid w:val="00C065E2"/>
    <w:rsid w:val="00C06CFF"/>
    <w:rsid w:val="00C06E25"/>
    <w:rsid w:val="00C06F7E"/>
    <w:rsid w:val="00C07504"/>
    <w:rsid w:val="00C07B44"/>
    <w:rsid w:val="00C07D08"/>
    <w:rsid w:val="00C07E1E"/>
    <w:rsid w:val="00C07EE4"/>
    <w:rsid w:val="00C07F84"/>
    <w:rsid w:val="00C07F87"/>
    <w:rsid w:val="00C1042A"/>
    <w:rsid w:val="00C107FD"/>
    <w:rsid w:val="00C108F2"/>
    <w:rsid w:val="00C10F07"/>
    <w:rsid w:val="00C11080"/>
    <w:rsid w:val="00C115FB"/>
    <w:rsid w:val="00C11A40"/>
    <w:rsid w:val="00C11C4F"/>
    <w:rsid w:val="00C11CE3"/>
    <w:rsid w:val="00C11D2C"/>
    <w:rsid w:val="00C11E0A"/>
    <w:rsid w:val="00C11FA5"/>
    <w:rsid w:val="00C122F9"/>
    <w:rsid w:val="00C1242B"/>
    <w:rsid w:val="00C126C8"/>
    <w:rsid w:val="00C12B6A"/>
    <w:rsid w:val="00C12DC4"/>
    <w:rsid w:val="00C1323A"/>
    <w:rsid w:val="00C1374E"/>
    <w:rsid w:val="00C13856"/>
    <w:rsid w:val="00C13FB3"/>
    <w:rsid w:val="00C141E1"/>
    <w:rsid w:val="00C141FC"/>
    <w:rsid w:val="00C14F14"/>
    <w:rsid w:val="00C15095"/>
    <w:rsid w:val="00C1512D"/>
    <w:rsid w:val="00C151C3"/>
    <w:rsid w:val="00C152D2"/>
    <w:rsid w:val="00C154DA"/>
    <w:rsid w:val="00C1573B"/>
    <w:rsid w:val="00C157E2"/>
    <w:rsid w:val="00C15B9A"/>
    <w:rsid w:val="00C164BA"/>
    <w:rsid w:val="00C16504"/>
    <w:rsid w:val="00C16621"/>
    <w:rsid w:val="00C16628"/>
    <w:rsid w:val="00C16682"/>
    <w:rsid w:val="00C16D10"/>
    <w:rsid w:val="00C17344"/>
    <w:rsid w:val="00C176FB"/>
    <w:rsid w:val="00C1780C"/>
    <w:rsid w:val="00C1791D"/>
    <w:rsid w:val="00C17C22"/>
    <w:rsid w:val="00C17E56"/>
    <w:rsid w:val="00C206C9"/>
    <w:rsid w:val="00C208FC"/>
    <w:rsid w:val="00C20D40"/>
    <w:rsid w:val="00C20EEA"/>
    <w:rsid w:val="00C21317"/>
    <w:rsid w:val="00C214DC"/>
    <w:rsid w:val="00C21720"/>
    <w:rsid w:val="00C21921"/>
    <w:rsid w:val="00C21F2B"/>
    <w:rsid w:val="00C222AE"/>
    <w:rsid w:val="00C2255E"/>
    <w:rsid w:val="00C22758"/>
    <w:rsid w:val="00C22973"/>
    <w:rsid w:val="00C22AAA"/>
    <w:rsid w:val="00C22B87"/>
    <w:rsid w:val="00C22C4C"/>
    <w:rsid w:val="00C231B1"/>
    <w:rsid w:val="00C2362C"/>
    <w:rsid w:val="00C23683"/>
    <w:rsid w:val="00C23B82"/>
    <w:rsid w:val="00C23CDC"/>
    <w:rsid w:val="00C23DDE"/>
    <w:rsid w:val="00C241CF"/>
    <w:rsid w:val="00C241D4"/>
    <w:rsid w:val="00C25239"/>
    <w:rsid w:val="00C25658"/>
    <w:rsid w:val="00C25E48"/>
    <w:rsid w:val="00C25FEC"/>
    <w:rsid w:val="00C2608A"/>
    <w:rsid w:val="00C26167"/>
    <w:rsid w:val="00C26485"/>
    <w:rsid w:val="00C26626"/>
    <w:rsid w:val="00C2670B"/>
    <w:rsid w:val="00C26C9B"/>
    <w:rsid w:val="00C26D8A"/>
    <w:rsid w:val="00C27087"/>
    <w:rsid w:val="00C271C3"/>
    <w:rsid w:val="00C275A8"/>
    <w:rsid w:val="00C2765F"/>
    <w:rsid w:val="00C276CA"/>
    <w:rsid w:val="00C2776B"/>
    <w:rsid w:val="00C277F0"/>
    <w:rsid w:val="00C2787E"/>
    <w:rsid w:val="00C279B3"/>
    <w:rsid w:val="00C27A36"/>
    <w:rsid w:val="00C27B32"/>
    <w:rsid w:val="00C3062D"/>
    <w:rsid w:val="00C30AD6"/>
    <w:rsid w:val="00C30B91"/>
    <w:rsid w:val="00C30F45"/>
    <w:rsid w:val="00C31844"/>
    <w:rsid w:val="00C318AB"/>
    <w:rsid w:val="00C31990"/>
    <w:rsid w:val="00C3206D"/>
    <w:rsid w:val="00C3219B"/>
    <w:rsid w:val="00C32278"/>
    <w:rsid w:val="00C32AA0"/>
    <w:rsid w:val="00C32FB7"/>
    <w:rsid w:val="00C330BA"/>
    <w:rsid w:val="00C331D3"/>
    <w:rsid w:val="00C33467"/>
    <w:rsid w:val="00C33533"/>
    <w:rsid w:val="00C33552"/>
    <w:rsid w:val="00C335AC"/>
    <w:rsid w:val="00C33A24"/>
    <w:rsid w:val="00C340FA"/>
    <w:rsid w:val="00C348BA"/>
    <w:rsid w:val="00C348CB"/>
    <w:rsid w:val="00C34F90"/>
    <w:rsid w:val="00C35075"/>
    <w:rsid w:val="00C3547D"/>
    <w:rsid w:val="00C3556F"/>
    <w:rsid w:val="00C3582F"/>
    <w:rsid w:val="00C359AA"/>
    <w:rsid w:val="00C36168"/>
    <w:rsid w:val="00C361DD"/>
    <w:rsid w:val="00C3638A"/>
    <w:rsid w:val="00C36464"/>
    <w:rsid w:val="00C364C4"/>
    <w:rsid w:val="00C365C2"/>
    <w:rsid w:val="00C368F4"/>
    <w:rsid w:val="00C36A26"/>
    <w:rsid w:val="00C36B1C"/>
    <w:rsid w:val="00C36C9D"/>
    <w:rsid w:val="00C3713B"/>
    <w:rsid w:val="00C37404"/>
    <w:rsid w:val="00C374AA"/>
    <w:rsid w:val="00C3753F"/>
    <w:rsid w:val="00C37E94"/>
    <w:rsid w:val="00C37EB8"/>
    <w:rsid w:val="00C37FA6"/>
    <w:rsid w:val="00C402FB"/>
    <w:rsid w:val="00C406F9"/>
    <w:rsid w:val="00C40830"/>
    <w:rsid w:val="00C40881"/>
    <w:rsid w:val="00C4089D"/>
    <w:rsid w:val="00C408E5"/>
    <w:rsid w:val="00C40958"/>
    <w:rsid w:val="00C40ABF"/>
    <w:rsid w:val="00C40F9E"/>
    <w:rsid w:val="00C40FF8"/>
    <w:rsid w:val="00C411A0"/>
    <w:rsid w:val="00C414E6"/>
    <w:rsid w:val="00C4161B"/>
    <w:rsid w:val="00C41724"/>
    <w:rsid w:val="00C4180A"/>
    <w:rsid w:val="00C41A74"/>
    <w:rsid w:val="00C41E29"/>
    <w:rsid w:val="00C42129"/>
    <w:rsid w:val="00C4236E"/>
    <w:rsid w:val="00C42451"/>
    <w:rsid w:val="00C431DA"/>
    <w:rsid w:val="00C432B5"/>
    <w:rsid w:val="00C43736"/>
    <w:rsid w:val="00C43DC0"/>
    <w:rsid w:val="00C440F8"/>
    <w:rsid w:val="00C4425E"/>
    <w:rsid w:val="00C44268"/>
    <w:rsid w:val="00C442AB"/>
    <w:rsid w:val="00C448CB"/>
    <w:rsid w:val="00C449CC"/>
    <w:rsid w:val="00C44AF3"/>
    <w:rsid w:val="00C44DD8"/>
    <w:rsid w:val="00C45220"/>
    <w:rsid w:val="00C45652"/>
    <w:rsid w:val="00C45A55"/>
    <w:rsid w:val="00C45CF0"/>
    <w:rsid w:val="00C45E15"/>
    <w:rsid w:val="00C45E81"/>
    <w:rsid w:val="00C45FE5"/>
    <w:rsid w:val="00C46430"/>
    <w:rsid w:val="00C46856"/>
    <w:rsid w:val="00C472F0"/>
    <w:rsid w:val="00C47481"/>
    <w:rsid w:val="00C474B3"/>
    <w:rsid w:val="00C475E3"/>
    <w:rsid w:val="00C47866"/>
    <w:rsid w:val="00C478B7"/>
    <w:rsid w:val="00C47931"/>
    <w:rsid w:val="00C47EAB"/>
    <w:rsid w:val="00C502F2"/>
    <w:rsid w:val="00C506FF"/>
    <w:rsid w:val="00C50B14"/>
    <w:rsid w:val="00C5111A"/>
    <w:rsid w:val="00C5138B"/>
    <w:rsid w:val="00C51436"/>
    <w:rsid w:val="00C51464"/>
    <w:rsid w:val="00C5162F"/>
    <w:rsid w:val="00C51970"/>
    <w:rsid w:val="00C5206E"/>
    <w:rsid w:val="00C52172"/>
    <w:rsid w:val="00C522D7"/>
    <w:rsid w:val="00C5235D"/>
    <w:rsid w:val="00C52514"/>
    <w:rsid w:val="00C527C5"/>
    <w:rsid w:val="00C52B54"/>
    <w:rsid w:val="00C52BAF"/>
    <w:rsid w:val="00C52F82"/>
    <w:rsid w:val="00C53217"/>
    <w:rsid w:val="00C53772"/>
    <w:rsid w:val="00C53C4A"/>
    <w:rsid w:val="00C53D8E"/>
    <w:rsid w:val="00C540DD"/>
    <w:rsid w:val="00C5459F"/>
    <w:rsid w:val="00C545FB"/>
    <w:rsid w:val="00C5469E"/>
    <w:rsid w:val="00C5491E"/>
    <w:rsid w:val="00C54BD1"/>
    <w:rsid w:val="00C54E22"/>
    <w:rsid w:val="00C55642"/>
    <w:rsid w:val="00C55AD5"/>
    <w:rsid w:val="00C56676"/>
    <w:rsid w:val="00C56756"/>
    <w:rsid w:val="00C56C35"/>
    <w:rsid w:val="00C56CCC"/>
    <w:rsid w:val="00C56CF4"/>
    <w:rsid w:val="00C56E05"/>
    <w:rsid w:val="00C56F8B"/>
    <w:rsid w:val="00C57045"/>
    <w:rsid w:val="00C57203"/>
    <w:rsid w:val="00C57459"/>
    <w:rsid w:val="00C57D00"/>
    <w:rsid w:val="00C57EE4"/>
    <w:rsid w:val="00C60221"/>
    <w:rsid w:val="00C604E0"/>
    <w:rsid w:val="00C6055E"/>
    <w:rsid w:val="00C60AFB"/>
    <w:rsid w:val="00C60DCC"/>
    <w:rsid w:val="00C610F4"/>
    <w:rsid w:val="00C61402"/>
    <w:rsid w:val="00C61C26"/>
    <w:rsid w:val="00C61C2E"/>
    <w:rsid w:val="00C61CB7"/>
    <w:rsid w:val="00C61F38"/>
    <w:rsid w:val="00C61FAB"/>
    <w:rsid w:val="00C621B8"/>
    <w:rsid w:val="00C621F8"/>
    <w:rsid w:val="00C62688"/>
    <w:rsid w:val="00C626BD"/>
    <w:rsid w:val="00C627A0"/>
    <w:rsid w:val="00C6286C"/>
    <w:rsid w:val="00C62BBA"/>
    <w:rsid w:val="00C62C69"/>
    <w:rsid w:val="00C62D8B"/>
    <w:rsid w:val="00C63529"/>
    <w:rsid w:val="00C63AC3"/>
    <w:rsid w:val="00C63AD5"/>
    <w:rsid w:val="00C63AF8"/>
    <w:rsid w:val="00C63BB0"/>
    <w:rsid w:val="00C63D7F"/>
    <w:rsid w:val="00C63EE8"/>
    <w:rsid w:val="00C63FCD"/>
    <w:rsid w:val="00C64057"/>
    <w:rsid w:val="00C6408B"/>
    <w:rsid w:val="00C6450F"/>
    <w:rsid w:val="00C64672"/>
    <w:rsid w:val="00C64684"/>
    <w:rsid w:val="00C64733"/>
    <w:rsid w:val="00C64773"/>
    <w:rsid w:val="00C647B1"/>
    <w:rsid w:val="00C6481C"/>
    <w:rsid w:val="00C64D9B"/>
    <w:rsid w:val="00C64E4D"/>
    <w:rsid w:val="00C64E53"/>
    <w:rsid w:val="00C65010"/>
    <w:rsid w:val="00C65251"/>
    <w:rsid w:val="00C6535B"/>
    <w:rsid w:val="00C654B5"/>
    <w:rsid w:val="00C659AC"/>
    <w:rsid w:val="00C659EA"/>
    <w:rsid w:val="00C65BFA"/>
    <w:rsid w:val="00C66091"/>
    <w:rsid w:val="00C6658C"/>
    <w:rsid w:val="00C66B90"/>
    <w:rsid w:val="00C66C80"/>
    <w:rsid w:val="00C66FD9"/>
    <w:rsid w:val="00C670FD"/>
    <w:rsid w:val="00C6710A"/>
    <w:rsid w:val="00C67284"/>
    <w:rsid w:val="00C67A60"/>
    <w:rsid w:val="00C67DEB"/>
    <w:rsid w:val="00C67EEE"/>
    <w:rsid w:val="00C70084"/>
    <w:rsid w:val="00C7066B"/>
    <w:rsid w:val="00C70873"/>
    <w:rsid w:val="00C70975"/>
    <w:rsid w:val="00C70A17"/>
    <w:rsid w:val="00C70C49"/>
    <w:rsid w:val="00C70F6D"/>
    <w:rsid w:val="00C71177"/>
    <w:rsid w:val="00C717C3"/>
    <w:rsid w:val="00C71A30"/>
    <w:rsid w:val="00C71DA5"/>
    <w:rsid w:val="00C71FB5"/>
    <w:rsid w:val="00C720C7"/>
    <w:rsid w:val="00C72212"/>
    <w:rsid w:val="00C722F7"/>
    <w:rsid w:val="00C7236D"/>
    <w:rsid w:val="00C72B88"/>
    <w:rsid w:val="00C72D0B"/>
    <w:rsid w:val="00C72F46"/>
    <w:rsid w:val="00C72F76"/>
    <w:rsid w:val="00C734A8"/>
    <w:rsid w:val="00C73592"/>
    <w:rsid w:val="00C73630"/>
    <w:rsid w:val="00C73685"/>
    <w:rsid w:val="00C7375E"/>
    <w:rsid w:val="00C738B5"/>
    <w:rsid w:val="00C73A7A"/>
    <w:rsid w:val="00C73AB6"/>
    <w:rsid w:val="00C73D69"/>
    <w:rsid w:val="00C73E84"/>
    <w:rsid w:val="00C741C9"/>
    <w:rsid w:val="00C749FB"/>
    <w:rsid w:val="00C74B77"/>
    <w:rsid w:val="00C74CE2"/>
    <w:rsid w:val="00C75148"/>
    <w:rsid w:val="00C753E1"/>
    <w:rsid w:val="00C7591B"/>
    <w:rsid w:val="00C75B20"/>
    <w:rsid w:val="00C75EA4"/>
    <w:rsid w:val="00C761A7"/>
    <w:rsid w:val="00C76450"/>
    <w:rsid w:val="00C76498"/>
    <w:rsid w:val="00C766A6"/>
    <w:rsid w:val="00C7677C"/>
    <w:rsid w:val="00C76803"/>
    <w:rsid w:val="00C76894"/>
    <w:rsid w:val="00C76CE2"/>
    <w:rsid w:val="00C76D72"/>
    <w:rsid w:val="00C76F16"/>
    <w:rsid w:val="00C7711D"/>
    <w:rsid w:val="00C7743E"/>
    <w:rsid w:val="00C776E1"/>
    <w:rsid w:val="00C77740"/>
    <w:rsid w:val="00C77A7D"/>
    <w:rsid w:val="00C77C44"/>
    <w:rsid w:val="00C77D78"/>
    <w:rsid w:val="00C800BE"/>
    <w:rsid w:val="00C808CE"/>
    <w:rsid w:val="00C81072"/>
    <w:rsid w:val="00C810E1"/>
    <w:rsid w:val="00C811F7"/>
    <w:rsid w:val="00C81412"/>
    <w:rsid w:val="00C81A42"/>
    <w:rsid w:val="00C81BA5"/>
    <w:rsid w:val="00C82106"/>
    <w:rsid w:val="00C82591"/>
    <w:rsid w:val="00C825C6"/>
    <w:rsid w:val="00C825FB"/>
    <w:rsid w:val="00C8295C"/>
    <w:rsid w:val="00C8297A"/>
    <w:rsid w:val="00C82FFA"/>
    <w:rsid w:val="00C830C7"/>
    <w:rsid w:val="00C830D0"/>
    <w:rsid w:val="00C830FC"/>
    <w:rsid w:val="00C83395"/>
    <w:rsid w:val="00C83532"/>
    <w:rsid w:val="00C8366A"/>
    <w:rsid w:val="00C836AF"/>
    <w:rsid w:val="00C836C6"/>
    <w:rsid w:val="00C838A6"/>
    <w:rsid w:val="00C839D1"/>
    <w:rsid w:val="00C83E8A"/>
    <w:rsid w:val="00C84143"/>
    <w:rsid w:val="00C847EE"/>
    <w:rsid w:val="00C84A96"/>
    <w:rsid w:val="00C84AD8"/>
    <w:rsid w:val="00C84C8D"/>
    <w:rsid w:val="00C84E37"/>
    <w:rsid w:val="00C8512B"/>
    <w:rsid w:val="00C8576B"/>
    <w:rsid w:val="00C85892"/>
    <w:rsid w:val="00C85EB5"/>
    <w:rsid w:val="00C865AA"/>
    <w:rsid w:val="00C867AE"/>
    <w:rsid w:val="00C8682B"/>
    <w:rsid w:val="00C868F1"/>
    <w:rsid w:val="00C86AD2"/>
    <w:rsid w:val="00C86AD4"/>
    <w:rsid w:val="00C86C0E"/>
    <w:rsid w:val="00C86D5B"/>
    <w:rsid w:val="00C86F2A"/>
    <w:rsid w:val="00C86F6A"/>
    <w:rsid w:val="00C878E9"/>
    <w:rsid w:val="00C87FAC"/>
    <w:rsid w:val="00C902C1"/>
    <w:rsid w:val="00C90488"/>
    <w:rsid w:val="00C9064D"/>
    <w:rsid w:val="00C90B82"/>
    <w:rsid w:val="00C90CAB"/>
    <w:rsid w:val="00C90D11"/>
    <w:rsid w:val="00C90DC0"/>
    <w:rsid w:val="00C91089"/>
    <w:rsid w:val="00C912E2"/>
    <w:rsid w:val="00C91344"/>
    <w:rsid w:val="00C913B7"/>
    <w:rsid w:val="00C914C9"/>
    <w:rsid w:val="00C91568"/>
    <w:rsid w:val="00C915FD"/>
    <w:rsid w:val="00C91760"/>
    <w:rsid w:val="00C9197F"/>
    <w:rsid w:val="00C91A68"/>
    <w:rsid w:val="00C91B9B"/>
    <w:rsid w:val="00C9248D"/>
    <w:rsid w:val="00C9260B"/>
    <w:rsid w:val="00C930A0"/>
    <w:rsid w:val="00C932F4"/>
    <w:rsid w:val="00C9398E"/>
    <w:rsid w:val="00C9399E"/>
    <w:rsid w:val="00C9454F"/>
    <w:rsid w:val="00C9479A"/>
    <w:rsid w:val="00C94AFC"/>
    <w:rsid w:val="00C94C1F"/>
    <w:rsid w:val="00C94CCB"/>
    <w:rsid w:val="00C94DB4"/>
    <w:rsid w:val="00C94DCF"/>
    <w:rsid w:val="00C94FC0"/>
    <w:rsid w:val="00C95055"/>
    <w:rsid w:val="00C95059"/>
    <w:rsid w:val="00C950ED"/>
    <w:rsid w:val="00C951B5"/>
    <w:rsid w:val="00C951E5"/>
    <w:rsid w:val="00C9567E"/>
    <w:rsid w:val="00C95778"/>
    <w:rsid w:val="00C958A7"/>
    <w:rsid w:val="00C95E47"/>
    <w:rsid w:val="00C96281"/>
    <w:rsid w:val="00C96BFD"/>
    <w:rsid w:val="00C96D97"/>
    <w:rsid w:val="00C96DBA"/>
    <w:rsid w:val="00C96E92"/>
    <w:rsid w:val="00C9705F"/>
    <w:rsid w:val="00C97120"/>
    <w:rsid w:val="00C97161"/>
    <w:rsid w:val="00C971A9"/>
    <w:rsid w:val="00C976DF"/>
    <w:rsid w:val="00C97702"/>
    <w:rsid w:val="00C97A97"/>
    <w:rsid w:val="00C97F59"/>
    <w:rsid w:val="00CA0070"/>
    <w:rsid w:val="00CA038A"/>
    <w:rsid w:val="00CA04BA"/>
    <w:rsid w:val="00CA0690"/>
    <w:rsid w:val="00CA06CD"/>
    <w:rsid w:val="00CA06F7"/>
    <w:rsid w:val="00CA0DEB"/>
    <w:rsid w:val="00CA1B12"/>
    <w:rsid w:val="00CA1D48"/>
    <w:rsid w:val="00CA1DE1"/>
    <w:rsid w:val="00CA226E"/>
    <w:rsid w:val="00CA237A"/>
    <w:rsid w:val="00CA26A2"/>
    <w:rsid w:val="00CA2E38"/>
    <w:rsid w:val="00CA3E27"/>
    <w:rsid w:val="00CA4223"/>
    <w:rsid w:val="00CA440C"/>
    <w:rsid w:val="00CA444B"/>
    <w:rsid w:val="00CA45B0"/>
    <w:rsid w:val="00CA4709"/>
    <w:rsid w:val="00CA481E"/>
    <w:rsid w:val="00CA4EC0"/>
    <w:rsid w:val="00CA50B2"/>
    <w:rsid w:val="00CA5183"/>
    <w:rsid w:val="00CA52E2"/>
    <w:rsid w:val="00CA58A9"/>
    <w:rsid w:val="00CA5965"/>
    <w:rsid w:val="00CA5B7B"/>
    <w:rsid w:val="00CA5DA4"/>
    <w:rsid w:val="00CA5F43"/>
    <w:rsid w:val="00CA5FB5"/>
    <w:rsid w:val="00CA633C"/>
    <w:rsid w:val="00CA6550"/>
    <w:rsid w:val="00CA670F"/>
    <w:rsid w:val="00CA67FA"/>
    <w:rsid w:val="00CA6B5B"/>
    <w:rsid w:val="00CA6C0C"/>
    <w:rsid w:val="00CA6D58"/>
    <w:rsid w:val="00CA6F8F"/>
    <w:rsid w:val="00CA7444"/>
    <w:rsid w:val="00CA753F"/>
    <w:rsid w:val="00CA7665"/>
    <w:rsid w:val="00CA7693"/>
    <w:rsid w:val="00CA76D2"/>
    <w:rsid w:val="00CA79D4"/>
    <w:rsid w:val="00CA7A05"/>
    <w:rsid w:val="00CA7A0B"/>
    <w:rsid w:val="00CA7A30"/>
    <w:rsid w:val="00CA7A67"/>
    <w:rsid w:val="00CA7C05"/>
    <w:rsid w:val="00CA7F27"/>
    <w:rsid w:val="00CB035A"/>
    <w:rsid w:val="00CB0367"/>
    <w:rsid w:val="00CB036D"/>
    <w:rsid w:val="00CB07C4"/>
    <w:rsid w:val="00CB0A21"/>
    <w:rsid w:val="00CB0DFA"/>
    <w:rsid w:val="00CB1154"/>
    <w:rsid w:val="00CB1420"/>
    <w:rsid w:val="00CB15FD"/>
    <w:rsid w:val="00CB177A"/>
    <w:rsid w:val="00CB1984"/>
    <w:rsid w:val="00CB19FB"/>
    <w:rsid w:val="00CB1A22"/>
    <w:rsid w:val="00CB21C9"/>
    <w:rsid w:val="00CB2876"/>
    <w:rsid w:val="00CB2879"/>
    <w:rsid w:val="00CB2A0F"/>
    <w:rsid w:val="00CB2A67"/>
    <w:rsid w:val="00CB2AA5"/>
    <w:rsid w:val="00CB2C14"/>
    <w:rsid w:val="00CB2D2D"/>
    <w:rsid w:val="00CB316A"/>
    <w:rsid w:val="00CB3325"/>
    <w:rsid w:val="00CB3581"/>
    <w:rsid w:val="00CB370C"/>
    <w:rsid w:val="00CB37BF"/>
    <w:rsid w:val="00CB38A5"/>
    <w:rsid w:val="00CB4254"/>
    <w:rsid w:val="00CB43DA"/>
    <w:rsid w:val="00CB47C2"/>
    <w:rsid w:val="00CB47FF"/>
    <w:rsid w:val="00CB497E"/>
    <w:rsid w:val="00CB4A0C"/>
    <w:rsid w:val="00CB4E3E"/>
    <w:rsid w:val="00CB5315"/>
    <w:rsid w:val="00CB5475"/>
    <w:rsid w:val="00CB59A3"/>
    <w:rsid w:val="00CB5A02"/>
    <w:rsid w:val="00CB5A72"/>
    <w:rsid w:val="00CB5C17"/>
    <w:rsid w:val="00CB5D46"/>
    <w:rsid w:val="00CB5FFA"/>
    <w:rsid w:val="00CB6127"/>
    <w:rsid w:val="00CB6160"/>
    <w:rsid w:val="00CB639B"/>
    <w:rsid w:val="00CB688D"/>
    <w:rsid w:val="00CB6A42"/>
    <w:rsid w:val="00CB6C26"/>
    <w:rsid w:val="00CB6C9F"/>
    <w:rsid w:val="00CB6D2C"/>
    <w:rsid w:val="00CB6EC9"/>
    <w:rsid w:val="00CB72BE"/>
    <w:rsid w:val="00CB74D6"/>
    <w:rsid w:val="00CC0275"/>
    <w:rsid w:val="00CC02B5"/>
    <w:rsid w:val="00CC0701"/>
    <w:rsid w:val="00CC0AD3"/>
    <w:rsid w:val="00CC0CD4"/>
    <w:rsid w:val="00CC0FBD"/>
    <w:rsid w:val="00CC1A72"/>
    <w:rsid w:val="00CC1CC9"/>
    <w:rsid w:val="00CC1DDF"/>
    <w:rsid w:val="00CC1EE9"/>
    <w:rsid w:val="00CC20B6"/>
    <w:rsid w:val="00CC2741"/>
    <w:rsid w:val="00CC28A1"/>
    <w:rsid w:val="00CC2B27"/>
    <w:rsid w:val="00CC304A"/>
    <w:rsid w:val="00CC30F5"/>
    <w:rsid w:val="00CC3479"/>
    <w:rsid w:val="00CC3679"/>
    <w:rsid w:val="00CC3CA8"/>
    <w:rsid w:val="00CC3DCD"/>
    <w:rsid w:val="00CC3E5F"/>
    <w:rsid w:val="00CC3EF1"/>
    <w:rsid w:val="00CC4639"/>
    <w:rsid w:val="00CC4AF8"/>
    <w:rsid w:val="00CC4CAF"/>
    <w:rsid w:val="00CC4DDC"/>
    <w:rsid w:val="00CC4E7F"/>
    <w:rsid w:val="00CC4F34"/>
    <w:rsid w:val="00CC513C"/>
    <w:rsid w:val="00CC5203"/>
    <w:rsid w:val="00CC5E6B"/>
    <w:rsid w:val="00CC5EF9"/>
    <w:rsid w:val="00CC5F9E"/>
    <w:rsid w:val="00CC641A"/>
    <w:rsid w:val="00CC69D5"/>
    <w:rsid w:val="00CC6B76"/>
    <w:rsid w:val="00CC6E53"/>
    <w:rsid w:val="00CC6F0B"/>
    <w:rsid w:val="00CC7217"/>
    <w:rsid w:val="00CC754B"/>
    <w:rsid w:val="00CC784F"/>
    <w:rsid w:val="00CC785E"/>
    <w:rsid w:val="00CC7A70"/>
    <w:rsid w:val="00CC7B3A"/>
    <w:rsid w:val="00CC7B5D"/>
    <w:rsid w:val="00CC7E72"/>
    <w:rsid w:val="00CD05BC"/>
    <w:rsid w:val="00CD0B96"/>
    <w:rsid w:val="00CD0FE2"/>
    <w:rsid w:val="00CD2109"/>
    <w:rsid w:val="00CD2593"/>
    <w:rsid w:val="00CD2621"/>
    <w:rsid w:val="00CD28EE"/>
    <w:rsid w:val="00CD2946"/>
    <w:rsid w:val="00CD2C47"/>
    <w:rsid w:val="00CD3293"/>
    <w:rsid w:val="00CD3537"/>
    <w:rsid w:val="00CD3AE4"/>
    <w:rsid w:val="00CD3E4B"/>
    <w:rsid w:val="00CD3E75"/>
    <w:rsid w:val="00CD40CB"/>
    <w:rsid w:val="00CD4180"/>
    <w:rsid w:val="00CD42F2"/>
    <w:rsid w:val="00CD4686"/>
    <w:rsid w:val="00CD4826"/>
    <w:rsid w:val="00CD482C"/>
    <w:rsid w:val="00CD48EE"/>
    <w:rsid w:val="00CD4F57"/>
    <w:rsid w:val="00CD52DC"/>
    <w:rsid w:val="00CD5428"/>
    <w:rsid w:val="00CD5AA8"/>
    <w:rsid w:val="00CD62AD"/>
    <w:rsid w:val="00CD63C5"/>
    <w:rsid w:val="00CD650D"/>
    <w:rsid w:val="00CD6F6B"/>
    <w:rsid w:val="00CD71B2"/>
    <w:rsid w:val="00CD72D0"/>
    <w:rsid w:val="00CD75D3"/>
    <w:rsid w:val="00CD7ACC"/>
    <w:rsid w:val="00CD7B70"/>
    <w:rsid w:val="00CD7C12"/>
    <w:rsid w:val="00CD7C1E"/>
    <w:rsid w:val="00CE002D"/>
    <w:rsid w:val="00CE0A7B"/>
    <w:rsid w:val="00CE0CC7"/>
    <w:rsid w:val="00CE1308"/>
    <w:rsid w:val="00CE14FA"/>
    <w:rsid w:val="00CE1690"/>
    <w:rsid w:val="00CE1800"/>
    <w:rsid w:val="00CE18E3"/>
    <w:rsid w:val="00CE1A4A"/>
    <w:rsid w:val="00CE1C24"/>
    <w:rsid w:val="00CE1D7B"/>
    <w:rsid w:val="00CE1DBE"/>
    <w:rsid w:val="00CE1F97"/>
    <w:rsid w:val="00CE21E9"/>
    <w:rsid w:val="00CE23B2"/>
    <w:rsid w:val="00CE246B"/>
    <w:rsid w:val="00CE2E0D"/>
    <w:rsid w:val="00CE2EA3"/>
    <w:rsid w:val="00CE3034"/>
    <w:rsid w:val="00CE3086"/>
    <w:rsid w:val="00CE34D2"/>
    <w:rsid w:val="00CE3573"/>
    <w:rsid w:val="00CE397C"/>
    <w:rsid w:val="00CE3A38"/>
    <w:rsid w:val="00CE3CAE"/>
    <w:rsid w:val="00CE3DCB"/>
    <w:rsid w:val="00CE3E92"/>
    <w:rsid w:val="00CE417C"/>
    <w:rsid w:val="00CE41C1"/>
    <w:rsid w:val="00CE4469"/>
    <w:rsid w:val="00CE4495"/>
    <w:rsid w:val="00CE467A"/>
    <w:rsid w:val="00CE4871"/>
    <w:rsid w:val="00CE4949"/>
    <w:rsid w:val="00CE4F3C"/>
    <w:rsid w:val="00CE5042"/>
    <w:rsid w:val="00CE5087"/>
    <w:rsid w:val="00CE54BA"/>
    <w:rsid w:val="00CE581F"/>
    <w:rsid w:val="00CE5A39"/>
    <w:rsid w:val="00CE5D72"/>
    <w:rsid w:val="00CE6193"/>
    <w:rsid w:val="00CE6282"/>
    <w:rsid w:val="00CE63BA"/>
    <w:rsid w:val="00CE664D"/>
    <w:rsid w:val="00CE669A"/>
    <w:rsid w:val="00CE679F"/>
    <w:rsid w:val="00CE6818"/>
    <w:rsid w:val="00CE6943"/>
    <w:rsid w:val="00CE698D"/>
    <w:rsid w:val="00CE6A82"/>
    <w:rsid w:val="00CE6C85"/>
    <w:rsid w:val="00CE6D16"/>
    <w:rsid w:val="00CE6E04"/>
    <w:rsid w:val="00CE73E1"/>
    <w:rsid w:val="00CE798F"/>
    <w:rsid w:val="00CE79B7"/>
    <w:rsid w:val="00CE7B8D"/>
    <w:rsid w:val="00CE7E31"/>
    <w:rsid w:val="00CE7FAF"/>
    <w:rsid w:val="00CF01E5"/>
    <w:rsid w:val="00CF0468"/>
    <w:rsid w:val="00CF06CA"/>
    <w:rsid w:val="00CF06D6"/>
    <w:rsid w:val="00CF079C"/>
    <w:rsid w:val="00CF0890"/>
    <w:rsid w:val="00CF0A1A"/>
    <w:rsid w:val="00CF0C2B"/>
    <w:rsid w:val="00CF0CBF"/>
    <w:rsid w:val="00CF0E57"/>
    <w:rsid w:val="00CF122B"/>
    <w:rsid w:val="00CF13B5"/>
    <w:rsid w:val="00CF14B1"/>
    <w:rsid w:val="00CF14E4"/>
    <w:rsid w:val="00CF191B"/>
    <w:rsid w:val="00CF1B4B"/>
    <w:rsid w:val="00CF1C8E"/>
    <w:rsid w:val="00CF1CDB"/>
    <w:rsid w:val="00CF1DD8"/>
    <w:rsid w:val="00CF1E37"/>
    <w:rsid w:val="00CF1F56"/>
    <w:rsid w:val="00CF1F9B"/>
    <w:rsid w:val="00CF20CB"/>
    <w:rsid w:val="00CF2286"/>
    <w:rsid w:val="00CF22FB"/>
    <w:rsid w:val="00CF237B"/>
    <w:rsid w:val="00CF2546"/>
    <w:rsid w:val="00CF2C46"/>
    <w:rsid w:val="00CF2F38"/>
    <w:rsid w:val="00CF335B"/>
    <w:rsid w:val="00CF347E"/>
    <w:rsid w:val="00CF36BE"/>
    <w:rsid w:val="00CF3994"/>
    <w:rsid w:val="00CF3A16"/>
    <w:rsid w:val="00CF3B7B"/>
    <w:rsid w:val="00CF4029"/>
    <w:rsid w:val="00CF43C0"/>
    <w:rsid w:val="00CF4412"/>
    <w:rsid w:val="00CF44D7"/>
    <w:rsid w:val="00CF4501"/>
    <w:rsid w:val="00CF52A8"/>
    <w:rsid w:val="00CF595B"/>
    <w:rsid w:val="00CF5E15"/>
    <w:rsid w:val="00CF5FD4"/>
    <w:rsid w:val="00CF6322"/>
    <w:rsid w:val="00CF6C2F"/>
    <w:rsid w:val="00CF6DF0"/>
    <w:rsid w:val="00CF6E53"/>
    <w:rsid w:val="00CF701B"/>
    <w:rsid w:val="00CF70B2"/>
    <w:rsid w:val="00CF71AC"/>
    <w:rsid w:val="00CF7464"/>
    <w:rsid w:val="00CF7738"/>
    <w:rsid w:val="00CF7A59"/>
    <w:rsid w:val="00CF7B81"/>
    <w:rsid w:val="00D00306"/>
    <w:rsid w:val="00D00483"/>
    <w:rsid w:val="00D00547"/>
    <w:rsid w:val="00D007C8"/>
    <w:rsid w:val="00D0103D"/>
    <w:rsid w:val="00D011E2"/>
    <w:rsid w:val="00D01465"/>
    <w:rsid w:val="00D01610"/>
    <w:rsid w:val="00D018D3"/>
    <w:rsid w:val="00D01B2E"/>
    <w:rsid w:val="00D01FEE"/>
    <w:rsid w:val="00D02065"/>
    <w:rsid w:val="00D02646"/>
    <w:rsid w:val="00D026AD"/>
    <w:rsid w:val="00D02AE5"/>
    <w:rsid w:val="00D02AE7"/>
    <w:rsid w:val="00D02DF9"/>
    <w:rsid w:val="00D02FDC"/>
    <w:rsid w:val="00D03129"/>
    <w:rsid w:val="00D03A31"/>
    <w:rsid w:val="00D03D8F"/>
    <w:rsid w:val="00D04570"/>
    <w:rsid w:val="00D04E28"/>
    <w:rsid w:val="00D05344"/>
    <w:rsid w:val="00D056B0"/>
    <w:rsid w:val="00D057B2"/>
    <w:rsid w:val="00D057F3"/>
    <w:rsid w:val="00D06563"/>
    <w:rsid w:val="00D068BC"/>
    <w:rsid w:val="00D06922"/>
    <w:rsid w:val="00D069E0"/>
    <w:rsid w:val="00D06A8A"/>
    <w:rsid w:val="00D06BE5"/>
    <w:rsid w:val="00D0738B"/>
    <w:rsid w:val="00D07727"/>
    <w:rsid w:val="00D077B3"/>
    <w:rsid w:val="00D0791A"/>
    <w:rsid w:val="00D07A8F"/>
    <w:rsid w:val="00D07F0A"/>
    <w:rsid w:val="00D07F98"/>
    <w:rsid w:val="00D1010A"/>
    <w:rsid w:val="00D102F6"/>
    <w:rsid w:val="00D10311"/>
    <w:rsid w:val="00D10956"/>
    <w:rsid w:val="00D10D93"/>
    <w:rsid w:val="00D11074"/>
    <w:rsid w:val="00D1108A"/>
    <w:rsid w:val="00D1148A"/>
    <w:rsid w:val="00D121CC"/>
    <w:rsid w:val="00D12458"/>
    <w:rsid w:val="00D12726"/>
    <w:rsid w:val="00D12D5C"/>
    <w:rsid w:val="00D12E82"/>
    <w:rsid w:val="00D12F88"/>
    <w:rsid w:val="00D12FC1"/>
    <w:rsid w:val="00D12FE1"/>
    <w:rsid w:val="00D13268"/>
    <w:rsid w:val="00D13899"/>
    <w:rsid w:val="00D13F50"/>
    <w:rsid w:val="00D1406C"/>
    <w:rsid w:val="00D140D1"/>
    <w:rsid w:val="00D14D4D"/>
    <w:rsid w:val="00D15231"/>
    <w:rsid w:val="00D1577E"/>
    <w:rsid w:val="00D15AF3"/>
    <w:rsid w:val="00D15CE5"/>
    <w:rsid w:val="00D15D0A"/>
    <w:rsid w:val="00D15D25"/>
    <w:rsid w:val="00D15F85"/>
    <w:rsid w:val="00D15F8C"/>
    <w:rsid w:val="00D1613C"/>
    <w:rsid w:val="00D1619C"/>
    <w:rsid w:val="00D161D5"/>
    <w:rsid w:val="00D16399"/>
    <w:rsid w:val="00D163AB"/>
    <w:rsid w:val="00D164D2"/>
    <w:rsid w:val="00D16769"/>
    <w:rsid w:val="00D16992"/>
    <w:rsid w:val="00D169BB"/>
    <w:rsid w:val="00D16DB6"/>
    <w:rsid w:val="00D17EE0"/>
    <w:rsid w:val="00D201C2"/>
    <w:rsid w:val="00D207AE"/>
    <w:rsid w:val="00D20AAC"/>
    <w:rsid w:val="00D20ED9"/>
    <w:rsid w:val="00D20F8D"/>
    <w:rsid w:val="00D21200"/>
    <w:rsid w:val="00D2163D"/>
    <w:rsid w:val="00D21757"/>
    <w:rsid w:val="00D21775"/>
    <w:rsid w:val="00D21AAD"/>
    <w:rsid w:val="00D21AAE"/>
    <w:rsid w:val="00D21C21"/>
    <w:rsid w:val="00D21DB4"/>
    <w:rsid w:val="00D21EE8"/>
    <w:rsid w:val="00D21FEC"/>
    <w:rsid w:val="00D222FA"/>
    <w:rsid w:val="00D2266E"/>
    <w:rsid w:val="00D226EC"/>
    <w:rsid w:val="00D227CD"/>
    <w:rsid w:val="00D2296A"/>
    <w:rsid w:val="00D22CCB"/>
    <w:rsid w:val="00D22E90"/>
    <w:rsid w:val="00D234B4"/>
    <w:rsid w:val="00D234DD"/>
    <w:rsid w:val="00D23509"/>
    <w:rsid w:val="00D23551"/>
    <w:rsid w:val="00D23603"/>
    <w:rsid w:val="00D23782"/>
    <w:rsid w:val="00D237BF"/>
    <w:rsid w:val="00D239AB"/>
    <w:rsid w:val="00D23ADE"/>
    <w:rsid w:val="00D24130"/>
    <w:rsid w:val="00D241E1"/>
    <w:rsid w:val="00D2445F"/>
    <w:rsid w:val="00D24463"/>
    <w:rsid w:val="00D24FDC"/>
    <w:rsid w:val="00D250B4"/>
    <w:rsid w:val="00D25560"/>
    <w:rsid w:val="00D255DE"/>
    <w:rsid w:val="00D25769"/>
    <w:rsid w:val="00D2583C"/>
    <w:rsid w:val="00D25C6A"/>
    <w:rsid w:val="00D263ED"/>
    <w:rsid w:val="00D26482"/>
    <w:rsid w:val="00D264D0"/>
    <w:rsid w:val="00D267CC"/>
    <w:rsid w:val="00D26C07"/>
    <w:rsid w:val="00D26C3F"/>
    <w:rsid w:val="00D26DB0"/>
    <w:rsid w:val="00D26F47"/>
    <w:rsid w:val="00D2700D"/>
    <w:rsid w:val="00D27530"/>
    <w:rsid w:val="00D27538"/>
    <w:rsid w:val="00D27942"/>
    <w:rsid w:val="00D27989"/>
    <w:rsid w:val="00D27AEA"/>
    <w:rsid w:val="00D27AFD"/>
    <w:rsid w:val="00D27E17"/>
    <w:rsid w:val="00D30728"/>
    <w:rsid w:val="00D307EA"/>
    <w:rsid w:val="00D309C3"/>
    <w:rsid w:val="00D30A33"/>
    <w:rsid w:val="00D30A4D"/>
    <w:rsid w:val="00D30E51"/>
    <w:rsid w:val="00D30FCD"/>
    <w:rsid w:val="00D311C4"/>
    <w:rsid w:val="00D3149D"/>
    <w:rsid w:val="00D316AE"/>
    <w:rsid w:val="00D3194A"/>
    <w:rsid w:val="00D31C1A"/>
    <w:rsid w:val="00D31CAE"/>
    <w:rsid w:val="00D31E62"/>
    <w:rsid w:val="00D3228D"/>
    <w:rsid w:val="00D323C4"/>
    <w:rsid w:val="00D324E2"/>
    <w:rsid w:val="00D3261A"/>
    <w:rsid w:val="00D327FE"/>
    <w:rsid w:val="00D32931"/>
    <w:rsid w:val="00D32A35"/>
    <w:rsid w:val="00D32CE2"/>
    <w:rsid w:val="00D32F57"/>
    <w:rsid w:val="00D3308E"/>
    <w:rsid w:val="00D33785"/>
    <w:rsid w:val="00D33AC1"/>
    <w:rsid w:val="00D34035"/>
    <w:rsid w:val="00D34224"/>
    <w:rsid w:val="00D34ACA"/>
    <w:rsid w:val="00D34F8F"/>
    <w:rsid w:val="00D3534D"/>
    <w:rsid w:val="00D3539E"/>
    <w:rsid w:val="00D353FE"/>
    <w:rsid w:val="00D354AA"/>
    <w:rsid w:val="00D3580E"/>
    <w:rsid w:val="00D35878"/>
    <w:rsid w:val="00D35AD9"/>
    <w:rsid w:val="00D35B4F"/>
    <w:rsid w:val="00D36581"/>
    <w:rsid w:val="00D367A8"/>
    <w:rsid w:val="00D3686D"/>
    <w:rsid w:val="00D369FF"/>
    <w:rsid w:val="00D36A7B"/>
    <w:rsid w:val="00D36BD2"/>
    <w:rsid w:val="00D37335"/>
    <w:rsid w:val="00D375EB"/>
    <w:rsid w:val="00D3792B"/>
    <w:rsid w:val="00D37B92"/>
    <w:rsid w:val="00D37C58"/>
    <w:rsid w:val="00D37E4E"/>
    <w:rsid w:val="00D40272"/>
    <w:rsid w:val="00D40344"/>
    <w:rsid w:val="00D4054E"/>
    <w:rsid w:val="00D40669"/>
    <w:rsid w:val="00D408EE"/>
    <w:rsid w:val="00D40A07"/>
    <w:rsid w:val="00D41050"/>
    <w:rsid w:val="00D41058"/>
    <w:rsid w:val="00D41168"/>
    <w:rsid w:val="00D4121A"/>
    <w:rsid w:val="00D416CF"/>
    <w:rsid w:val="00D41981"/>
    <w:rsid w:val="00D4199B"/>
    <w:rsid w:val="00D420E5"/>
    <w:rsid w:val="00D4217D"/>
    <w:rsid w:val="00D4246D"/>
    <w:rsid w:val="00D4250C"/>
    <w:rsid w:val="00D42669"/>
    <w:rsid w:val="00D4300E"/>
    <w:rsid w:val="00D436B4"/>
    <w:rsid w:val="00D437F4"/>
    <w:rsid w:val="00D438FE"/>
    <w:rsid w:val="00D43B85"/>
    <w:rsid w:val="00D43FDB"/>
    <w:rsid w:val="00D4413B"/>
    <w:rsid w:val="00D44381"/>
    <w:rsid w:val="00D44531"/>
    <w:rsid w:val="00D44E50"/>
    <w:rsid w:val="00D44FD6"/>
    <w:rsid w:val="00D451AB"/>
    <w:rsid w:val="00D4537C"/>
    <w:rsid w:val="00D455CB"/>
    <w:rsid w:val="00D4566F"/>
    <w:rsid w:val="00D46572"/>
    <w:rsid w:val="00D46675"/>
    <w:rsid w:val="00D4673A"/>
    <w:rsid w:val="00D46886"/>
    <w:rsid w:val="00D46CA5"/>
    <w:rsid w:val="00D46FA4"/>
    <w:rsid w:val="00D47007"/>
    <w:rsid w:val="00D47438"/>
    <w:rsid w:val="00D476B5"/>
    <w:rsid w:val="00D47811"/>
    <w:rsid w:val="00D47A36"/>
    <w:rsid w:val="00D47C1F"/>
    <w:rsid w:val="00D47C45"/>
    <w:rsid w:val="00D500CC"/>
    <w:rsid w:val="00D503F2"/>
    <w:rsid w:val="00D504CA"/>
    <w:rsid w:val="00D50C09"/>
    <w:rsid w:val="00D50F10"/>
    <w:rsid w:val="00D510E7"/>
    <w:rsid w:val="00D513E1"/>
    <w:rsid w:val="00D51651"/>
    <w:rsid w:val="00D517F5"/>
    <w:rsid w:val="00D518F5"/>
    <w:rsid w:val="00D51998"/>
    <w:rsid w:val="00D51AA3"/>
    <w:rsid w:val="00D51D1F"/>
    <w:rsid w:val="00D51E4D"/>
    <w:rsid w:val="00D51E96"/>
    <w:rsid w:val="00D51F3A"/>
    <w:rsid w:val="00D52048"/>
    <w:rsid w:val="00D521C2"/>
    <w:rsid w:val="00D521F9"/>
    <w:rsid w:val="00D5226C"/>
    <w:rsid w:val="00D52A91"/>
    <w:rsid w:val="00D52ACB"/>
    <w:rsid w:val="00D52D0E"/>
    <w:rsid w:val="00D52DE6"/>
    <w:rsid w:val="00D52DFB"/>
    <w:rsid w:val="00D52E73"/>
    <w:rsid w:val="00D530C6"/>
    <w:rsid w:val="00D530F5"/>
    <w:rsid w:val="00D5343C"/>
    <w:rsid w:val="00D53495"/>
    <w:rsid w:val="00D53DA8"/>
    <w:rsid w:val="00D53E63"/>
    <w:rsid w:val="00D53EE1"/>
    <w:rsid w:val="00D5444F"/>
    <w:rsid w:val="00D544C0"/>
    <w:rsid w:val="00D54641"/>
    <w:rsid w:val="00D54826"/>
    <w:rsid w:val="00D54C5F"/>
    <w:rsid w:val="00D54FA2"/>
    <w:rsid w:val="00D55068"/>
    <w:rsid w:val="00D5508A"/>
    <w:rsid w:val="00D55138"/>
    <w:rsid w:val="00D552AD"/>
    <w:rsid w:val="00D556AB"/>
    <w:rsid w:val="00D556EA"/>
    <w:rsid w:val="00D55DB9"/>
    <w:rsid w:val="00D564EE"/>
    <w:rsid w:val="00D565F0"/>
    <w:rsid w:val="00D56734"/>
    <w:rsid w:val="00D568F7"/>
    <w:rsid w:val="00D56A29"/>
    <w:rsid w:val="00D56C99"/>
    <w:rsid w:val="00D56EAF"/>
    <w:rsid w:val="00D56ECE"/>
    <w:rsid w:val="00D56ED7"/>
    <w:rsid w:val="00D57131"/>
    <w:rsid w:val="00D575A6"/>
    <w:rsid w:val="00D575C7"/>
    <w:rsid w:val="00D57AE2"/>
    <w:rsid w:val="00D57AE9"/>
    <w:rsid w:val="00D57B41"/>
    <w:rsid w:val="00D57B65"/>
    <w:rsid w:val="00D57D29"/>
    <w:rsid w:val="00D57DCA"/>
    <w:rsid w:val="00D601EA"/>
    <w:rsid w:val="00D6022A"/>
    <w:rsid w:val="00D60435"/>
    <w:rsid w:val="00D606DB"/>
    <w:rsid w:val="00D60740"/>
    <w:rsid w:val="00D6088E"/>
    <w:rsid w:val="00D608D4"/>
    <w:rsid w:val="00D60BFF"/>
    <w:rsid w:val="00D60CCD"/>
    <w:rsid w:val="00D616EA"/>
    <w:rsid w:val="00D61D13"/>
    <w:rsid w:val="00D61D8F"/>
    <w:rsid w:val="00D61E3A"/>
    <w:rsid w:val="00D6219D"/>
    <w:rsid w:val="00D62263"/>
    <w:rsid w:val="00D622AC"/>
    <w:rsid w:val="00D6240A"/>
    <w:rsid w:val="00D62572"/>
    <w:rsid w:val="00D6281B"/>
    <w:rsid w:val="00D62A81"/>
    <w:rsid w:val="00D62DA1"/>
    <w:rsid w:val="00D62F08"/>
    <w:rsid w:val="00D62FED"/>
    <w:rsid w:val="00D631F3"/>
    <w:rsid w:val="00D6320F"/>
    <w:rsid w:val="00D635F6"/>
    <w:rsid w:val="00D638C3"/>
    <w:rsid w:val="00D63D2D"/>
    <w:rsid w:val="00D64015"/>
    <w:rsid w:val="00D64140"/>
    <w:rsid w:val="00D648B0"/>
    <w:rsid w:val="00D64CB2"/>
    <w:rsid w:val="00D64E79"/>
    <w:rsid w:val="00D64F66"/>
    <w:rsid w:val="00D65055"/>
    <w:rsid w:val="00D65111"/>
    <w:rsid w:val="00D655E4"/>
    <w:rsid w:val="00D65F47"/>
    <w:rsid w:val="00D662E9"/>
    <w:rsid w:val="00D66A9C"/>
    <w:rsid w:val="00D670A1"/>
    <w:rsid w:val="00D671EE"/>
    <w:rsid w:val="00D673DF"/>
    <w:rsid w:val="00D678AC"/>
    <w:rsid w:val="00D67927"/>
    <w:rsid w:val="00D67B2F"/>
    <w:rsid w:val="00D67C81"/>
    <w:rsid w:val="00D7040E"/>
    <w:rsid w:val="00D7056E"/>
    <w:rsid w:val="00D706ED"/>
    <w:rsid w:val="00D70D00"/>
    <w:rsid w:val="00D70DAB"/>
    <w:rsid w:val="00D70E32"/>
    <w:rsid w:val="00D70F03"/>
    <w:rsid w:val="00D70F16"/>
    <w:rsid w:val="00D711C7"/>
    <w:rsid w:val="00D720DF"/>
    <w:rsid w:val="00D726B2"/>
    <w:rsid w:val="00D72819"/>
    <w:rsid w:val="00D72956"/>
    <w:rsid w:val="00D7295F"/>
    <w:rsid w:val="00D72B65"/>
    <w:rsid w:val="00D72B67"/>
    <w:rsid w:val="00D72F00"/>
    <w:rsid w:val="00D7324D"/>
    <w:rsid w:val="00D738E6"/>
    <w:rsid w:val="00D73D90"/>
    <w:rsid w:val="00D747BD"/>
    <w:rsid w:val="00D748B6"/>
    <w:rsid w:val="00D74A57"/>
    <w:rsid w:val="00D74D95"/>
    <w:rsid w:val="00D7535C"/>
    <w:rsid w:val="00D7537D"/>
    <w:rsid w:val="00D7565C"/>
    <w:rsid w:val="00D757F9"/>
    <w:rsid w:val="00D7588E"/>
    <w:rsid w:val="00D758DD"/>
    <w:rsid w:val="00D76569"/>
    <w:rsid w:val="00D76780"/>
    <w:rsid w:val="00D76900"/>
    <w:rsid w:val="00D76C9A"/>
    <w:rsid w:val="00D772F2"/>
    <w:rsid w:val="00D773C3"/>
    <w:rsid w:val="00D776A4"/>
    <w:rsid w:val="00D776B7"/>
    <w:rsid w:val="00D77973"/>
    <w:rsid w:val="00D77EB6"/>
    <w:rsid w:val="00D800E4"/>
    <w:rsid w:val="00D80111"/>
    <w:rsid w:val="00D8084A"/>
    <w:rsid w:val="00D80E1B"/>
    <w:rsid w:val="00D80E61"/>
    <w:rsid w:val="00D80ECB"/>
    <w:rsid w:val="00D8140D"/>
    <w:rsid w:val="00D816B6"/>
    <w:rsid w:val="00D81717"/>
    <w:rsid w:val="00D81F8F"/>
    <w:rsid w:val="00D820FB"/>
    <w:rsid w:val="00D827EA"/>
    <w:rsid w:val="00D82B2A"/>
    <w:rsid w:val="00D82BD1"/>
    <w:rsid w:val="00D82C3F"/>
    <w:rsid w:val="00D8331B"/>
    <w:rsid w:val="00D83C53"/>
    <w:rsid w:val="00D83F93"/>
    <w:rsid w:val="00D84380"/>
    <w:rsid w:val="00D84949"/>
    <w:rsid w:val="00D84AA7"/>
    <w:rsid w:val="00D84E35"/>
    <w:rsid w:val="00D85080"/>
    <w:rsid w:val="00D85186"/>
    <w:rsid w:val="00D85317"/>
    <w:rsid w:val="00D8544B"/>
    <w:rsid w:val="00D855C2"/>
    <w:rsid w:val="00D858EE"/>
    <w:rsid w:val="00D85931"/>
    <w:rsid w:val="00D85933"/>
    <w:rsid w:val="00D8595B"/>
    <w:rsid w:val="00D859EA"/>
    <w:rsid w:val="00D85BA5"/>
    <w:rsid w:val="00D85D53"/>
    <w:rsid w:val="00D8620A"/>
    <w:rsid w:val="00D86246"/>
    <w:rsid w:val="00D86382"/>
    <w:rsid w:val="00D865FE"/>
    <w:rsid w:val="00D86775"/>
    <w:rsid w:val="00D869A4"/>
    <w:rsid w:val="00D86AFC"/>
    <w:rsid w:val="00D86BE8"/>
    <w:rsid w:val="00D86C55"/>
    <w:rsid w:val="00D86D97"/>
    <w:rsid w:val="00D87396"/>
    <w:rsid w:val="00D8747F"/>
    <w:rsid w:val="00D8773A"/>
    <w:rsid w:val="00D879E2"/>
    <w:rsid w:val="00D9032D"/>
    <w:rsid w:val="00D903BC"/>
    <w:rsid w:val="00D90A25"/>
    <w:rsid w:val="00D90BD1"/>
    <w:rsid w:val="00D90E63"/>
    <w:rsid w:val="00D9104F"/>
    <w:rsid w:val="00D9105D"/>
    <w:rsid w:val="00D911F5"/>
    <w:rsid w:val="00D91405"/>
    <w:rsid w:val="00D91788"/>
    <w:rsid w:val="00D91B0C"/>
    <w:rsid w:val="00D91C56"/>
    <w:rsid w:val="00D91C83"/>
    <w:rsid w:val="00D92075"/>
    <w:rsid w:val="00D922D6"/>
    <w:rsid w:val="00D9273B"/>
    <w:rsid w:val="00D930E5"/>
    <w:rsid w:val="00D932A9"/>
    <w:rsid w:val="00D93583"/>
    <w:rsid w:val="00D93D91"/>
    <w:rsid w:val="00D93D97"/>
    <w:rsid w:val="00D9416F"/>
    <w:rsid w:val="00D947E9"/>
    <w:rsid w:val="00D94B98"/>
    <w:rsid w:val="00D94C75"/>
    <w:rsid w:val="00D94D0B"/>
    <w:rsid w:val="00D94EE1"/>
    <w:rsid w:val="00D95146"/>
    <w:rsid w:val="00D95390"/>
    <w:rsid w:val="00D9605A"/>
    <w:rsid w:val="00D965A3"/>
    <w:rsid w:val="00D96623"/>
    <w:rsid w:val="00D96868"/>
    <w:rsid w:val="00D968C9"/>
    <w:rsid w:val="00D97099"/>
    <w:rsid w:val="00D970F9"/>
    <w:rsid w:val="00D97662"/>
    <w:rsid w:val="00D978B8"/>
    <w:rsid w:val="00D979E7"/>
    <w:rsid w:val="00D97A63"/>
    <w:rsid w:val="00D97C08"/>
    <w:rsid w:val="00D97C14"/>
    <w:rsid w:val="00DA0759"/>
    <w:rsid w:val="00DA0A31"/>
    <w:rsid w:val="00DA0E6B"/>
    <w:rsid w:val="00DA1530"/>
    <w:rsid w:val="00DA16C3"/>
    <w:rsid w:val="00DA1E17"/>
    <w:rsid w:val="00DA1F77"/>
    <w:rsid w:val="00DA1FDA"/>
    <w:rsid w:val="00DA2082"/>
    <w:rsid w:val="00DA2157"/>
    <w:rsid w:val="00DA23ED"/>
    <w:rsid w:val="00DA26A8"/>
    <w:rsid w:val="00DA2FD9"/>
    <w:rsid w:val="00DA3198"/>
    <w:rsid w:val="00DA32D6"/>
    <w:rsid w:val="00DA34CA"/>
    <w:rsid w:val="00DA34E2"/>
    <w:rsid w:val="00DA352A"/>
    <w:rsid w:val="00DA35D2"/>
    <w:rsid w:val="00DA37D0"/>
    <w:rsid w:val="00DA3B5C"/>
    <w:rsid w:val="00DA3B6D"/>
    <w:rsid w:val="00DA3E22"/>
    <w:rsid w:val="00DA43BA"/>
    <w:rsid w:val="00DA4B66"/>
    <w:rsid w:val="00DA4BE4"/>
    <w:rsid w:val="00DA5478"/>
    <w:rsid w:val="00DA5620"/>
    <w:rsid w:val="00DA5836"/>
    <w:rsid w:val="00DA586A"/>
    <w:rsid w:val="00DA5D50"/>
    <w:rsid w:val="00DA5EC7"/>
    <w:rsid w:val="00DA6003"/>
    <w:rsid w:val="00DA62A2"/>
    <w:rsid w:val="00DA644A"/>
    <w:rsid w:val="00DA6745"/>
    <w:rsid w:val="00DA6B67"/>
    <w:rsid w:val="00DA6D81"/>
    <w:rsid w:val="00DA6E97"/>
    <w:rsid w:val="00DA7CCB"/>
    <w:rsid w:val="00DA7E48"/>
    <w:rsid w:val="00DB0006"/>
    <w:rsid w:val="00DB014C"/>
    <w:rsid w:val="00DB016D"/>
    <w:rsid w:val="00DB0365"/>
    <w:rsid w:val="00DB0524"/>
    <w:rsid w:val="00DB0738"/>
    <w:rsid w:val="00DB07CC"/>
    <w:rsid w:val="00DB0CBB"/>
    <w:rsid w:val="00DB0D2C"/>
    <w:rsid w:val="00DB16EB"/>
    <w:rsid w:val="00DB1A4B"/>
    <w:rsid w:val="00DB1B98"/>
    <w:rsid w:val="00DB1CA0"/>
    <w:rsid w:val="00DB1FA2"/>
    <w:rsid w:val="00DB1FF3"/>
    <w:rsid w:val="00DB224E"/>
    <w:rsid w:val="00DB273B"/>
    <w:rsid w:val="00DB277B"/>
    <w:rsid w:val="00DB2AB2"/>
    <w:rsid w:val="00DB2C95"/>
    <w:rsid w:val="00DB3267"/>
    <w:rsid w:val="00DB3FD4"/>
    <w:rsid w:val="00DB4655"/>
    <w:rsid w:val="00DB4663"/>
    <w:rsid w:val="00DB487B"/>
    <w:rsid w:val="00DB4998"/>
    <w:rsid w:val="00DB4A15"/>
    <w:rsid w:val="00DB4F79"/>
    <w:rsid w:val="00DB5100"/>
    <w:rsid w:val="00DB515F"/>
    <w:rsid w:val="00DB52F0"/>
    <w:rsid w:val="00DB533E"/>
    <w:rsid w:val="00DB53B0"/>
    <w:rsid w:val="00DB5651"/>
    <w:rsid w:val="00DB56D5"/>
    <w:rsid w:val="00DB5778"/>
    <w:rsid w:val="00DB598B"/>
    <w:rsid w:val="00DB598E"/>
    <w:rsid w:val="00DB59A0"/>
    <w:rsid w:val="00DB5A3E"/>
    <w:rsid w:val="00DB5B98"/>
    <w:rsid w:val="00DB5E7D"/>
    <w:rsid w:val="00DB5FED"/>
    <w:rsid w:val="00DB6064"/>
    <w:rsid w:val="00DB622E"/>
    <w:rsid w:val="00DB67A9"/>
    <w:rsid w:val="00DB67BA"/>
    <w:rsid w:val="00DB6A0C"/>
    <w:rsid w:val="00DB6C0F"/>
    <w:rsid w:val="00DB6D59"/>
    <w:rsid w:val="00DB6E8A"/>
    <w:rsid w:val="00DB700B"/>
    <w:rsid w:val="00DB747E"/>
    <w:rsid w:val="00DB7497"/>
    <w:rsid w:val="00DB7678"/>
    <w:rsid w:val="00DC044D"/>
    <w:rsid w:val="00DC07AA"/>
    <w:rsid w:val="00DC097C"/>
    <w:rsid w:val="00DC146D"/>
    <w:rsid w:val="00DC19BD"/>
    <w:rsid w:val="00DC1ABC"/>
    <w:rsid w:val="00DC1F33"/>
    <w:rsid w:val="00DC25F5"/>
    <w:rsid w:val="00DC27BF"/>
    <w:rsid w:val="00DC2F2F"/>
    <w:rsid w:val="00DC3373"/>
    <w:rsid w:val="00DC36BC"/>
    <w:rsid w:val="00DC3C6D"/>
    <w:rsid w:val="00DC3D64"/>
    <w:rsid w:val="00DC3E34"/>
    <w:rsid w:val="00DC409B"/>
    <w:rsid w:val="00DC424B"/>
    <w:rsid w:val="00DC42F4"/>
    <w:rsid w:val="00DC43E3"/>
    <w:rsid w:val="00DC4DDA"/>
    <w:rsid w:val="00DC4ECA"/>
    <w:rsid w:val="00DC4F57"/>
    <w:rsid w:val="00DC5059"/>
    <w:rsid w:val="00DC5177"/>
    <w:rsid w:val="00DC5462"/>
    <w:rsid w:val="00DC630F"/>
    <w:rsid w:val="00DC666F"/>
    <w:rsid w:val="00DC6845"/>
    <w:rsid w:val="00DC6EF1"/>
    <w:rsid w:val="00DC78A8"/>
    <w:rsid w:val="00DD06A8"/>
    <w:rsid w:val="00DD0834"/>
    <w:rsid w:val="00DD0900"/>
    <w:rsid w:val="00DD0AED"/>
    <w:rsid w:val="00DD0B5D"/>
    <w:rsid w:val="00DD15D9"/>
    <w:rsid w:val="00DD1851"/>
    <w:rsid w:val="00DD1BC8"/>
    <w:rsid w:val="00DD1F1C"/>
    <w:rsid w:val="00DD2818"/>
    <w:rsid w:val="00DD2EEF"/>
    <w:rsid w:val="00DD303A"/>
    <w:rsid w:val="00DD35B6"/>
    <w:rsid w:val="00DD3C3A"/>
    <w:rsid w:val="00DD3C90"/>
    <w:rsid w:val="00DD3D22"/>
    <w:rsid w:val="00DD3DCC"/>
    <w:rsid w:val="00DD4223"/>
    <w:rsid w:val="00DD4232"/>
    <w:rsid w:val="00DD4493"/>
    <w:rsid w:val="00DD45ED"/>
    <w:rsid w:val="00DD468B"/>
    <w:rsid w:val="00DD46B3"/>
    <w:rsid w:val="00DD4918"/>
    <w:rsid w:val="00DD4BD8"/>
    <w:rsid w:val="00DD4F6A"/>
    <w:rsid w:val="00DD4FC3"/>
    <w:rsid w:val="00DD5462"/>
    <w:rsid w:val="00DD5854"/>
    <w:rsid w:val="00DD58BD"/>
    <w:rsid w:val="00DD5C3F"/>
    <w:rsid w:val="00DD647B"/>
    <w:rsid w:val="00DD67B3"/>
    <w:rsid w:val="00DD699E"/>
    <w:rsid w:val="00DD7275"/>
    <w:rsid w:val="00DD7555"/>
    <w:rsid w:val="00DD7602"/>
    <w:rsid w:val="00DE0011"/>
    <w:rsid w:val="00DE0203"/>
    <w:rsid w:val="00DE0515"/>
    <w:rsid w:val="00DE102D"/>
    <w:rsid w:val="00DE1259"/>
    <w:rsid w:val="00DE1615"/>
    <w:rsid w:val="00DE16D9"/>
    <w:rsid w:val="00DE1705"/>
    <w:rsid w:val="00DE17E2"/>
    <w:rsid w:val="00DE1815"/>
    <w:rsid w:val="00DE1BB0"/>
    <w:rsid w:val="00DE1FAA"/>
    <w:rsid w:val="00DE206E"/>
    <w:rsid w:val="00DE2464"/>
    <w:rsid w:val="00DE246F"/>
    <w:rsid w:val="00DE260A"/>
    <w:rsid w:val="00DE26B4"/>
    <w:rsid w:val="00DE27DC"/>
    <w:rsid w:val="00DE2B87"/>
    <w:rsid w:val="00DE34AB"/>
    <w:rsid w:val="00DE359F"/>
    <w:rsid w:val="00DE35BA"/>
    <w:rsid w:val="00DE3621"/>
    <w:rsid w:val="00DE3683"/>
    <w:rsid w:val="00DE399A"/>
    <w:rsid w:val="00DE3B2F"/>
    <w:rsid w:val="00DE3B99"/>
    <w:rsid w:val="00DE3BD3"/>
    <w:rsid w:val="00DE3F22"/>
    <w:rsid w:val="00DE3F2D"/>
    <w:rsid w:val="00DE4438"/>
    <w:rsid w:val="00DE454D"/>
    <w:rsid w:val="00DE455A"/>
    <w:rsid w:val="00DE5022"/>
    <w:rsid w:val="00DE5717"/>
    <w:rsid w:val="00DE5765"/>
    <w:rsid w:val="00DE5804"/>
    <w:rsid w:val="00DE5862"/>
    <w:rsid w:val="00DE5A0C"/>
    <w:rsid w:val="00DE61BE"/>
    <w:rsid w:val="00DE636E"/>
    <w:rsid w:val="00DE63F5"/>
    <w:rsid w:val="00DE64B1"/>
    <w:rsid w:val="00DE6668"/>
    <w:rsid w:val="00DE6734"/>
    <w:rsid w:val="00DE7559"/>
    <w:rsid w:val="00DE7641"/>
    <w:rsid w:val="00DE7B43"/>
    <w:rsid w:val="00DF000B"/>
    <w:rsid w:val="00DF0135"/>
    <w:rsid w:val="00DF04A7"/>
    <w:rsid w:val="00DF0629"/>
    <w:rsid w:val="00DF090E"/>
    <w:rsid w:val="00DF111A"/>
    <w:rsid w:val="00DF1325"/>
    <w:rsid w:val="00DF17FB"/>
    <w:rsid w:val="00DF1846"/>
    <w:rsid w:val="00DF1AB8"/>
    <w:rsid w:val="00DF1B1F"/>
    <w:rsid w:val="00DF1BB5"/>
    <w:rsid w:val="00DF1D30"/>
    <w:rsid w:val="00DF2039"/>
    <w:rsid w:val="00DF2150"/>
    <w:rsid w:val="00DF2300"/>
    <w:rsid w:val="00DF25FA"/>
    <w:rsid w:val="00DF262C"/>
    <w:rsid w:val="00DF277B"/>
    <w:rsid w:val="00DF2C0F"/>
    <w:rsid w:val="00DF2CD3"/>
    <w:rsid w:val="00DF2EB8"/>
    <w:rsid w:val="00DF31FC"/>
    <w:rsid w:val="00DF3362"/>
    <w:rsid w:val="00DF3368"/>
    <w:rsid w:val="00DF34E0"/>
    <w:rsid w:val="00DF362E"/>
    <w:rsid w:val="00DF376F"/>
    <w:rsid w:val="00DF3A1F"/>
    <w:rsid w:val="00DF3CDC"/>
    <w:rsid w:val="00DF3E7A"/>
    <w:rsid w:val="00DF3F6F"/>
    <w:rsid w:val="00DF4240"/>
    <w:rsid w:val="00DF45E7"/>
    <w:rsid w:val="00DF492A"/>
    <w:rsid w:val="00DF4990"/>
    <w:rsid w:val="00DF52F4"/>
    <w:rsid w:val="00DF531B"/>
    <w:rsid w:val="00DF53D5"/>
    <w:rsid w:val="00DF58BB"/>
    <w:rsid w:val="00DF595F"/>
    <w:rsid w:val="00DF596A"/>
    <w:rsid w:val="00DF59B1"/>
    <w:rsid w:val="00DF5E8B"/>
    <w:rsid w:val="00DF5ECC"/>
    <w:rsid w:val="00DF6100"/>
    <w:rsid w:val="00DF62FA"/>
    <w:rsid w:val="00DF6335"/>
    <w:rsid w:val="00DF66EB"/>
    <w:rsid w:val="00DF68C4"/>
    <w:rsid w:val="00DF68EA"/>
    <w:rsid w:val="00DF691B"/>
    <w:rsid w:val="00DF6B56"/>
    <w:rsid w:val="00DF705C"/>
    <w:rsid w:val="00DF7080"/>
    <w:rsid w:val="00DF74CC"/>
    <w:rsid w:val="00DF7A80"/>
    <w:rsid w:val="00E00002"/>
    <w:rsid w:val="00E00010"/>
    <w:rsid w:val="00E004BD"/>
    <w:rsid w:val="00E0059D"/>
    <w:rsid w:val="00E01238"/>
    <w:rsid w:val="00E01765"/>
    <w:rsid w:val="00E018A4"/>
    <w:rsid w:val="00E01CDC"/>
    <w:rsid w:val="00E01D71"/>
    <w:rsid w:val="00E01E3A"/>
    <w:rsid w:val="00E01E6A"/>
    <w:rsid w:val="00E0225F"/>
    <w:rsid w:val="00E023A4"/>
    <w:rsid w:val="00E02747"/>
    <w:rsid w:val="00E027B2"/>
    <w:rsid w:val="00E027DE"/>
    <w:rsid w:val="00E028FD"/>
    <w:rsid w:val="00E02994"/>
    <w:rsid w:val="00E02BA9"/>
    <w:rsid w:val="00E02C1E"/>
    <w:rsid w:val="00E02D5C"/>
    <w:rsid w:val="00E02EEC"/>
    <w:rsid w:val="00E02FF2"/>
    <w:rsid w:val="00E034D2"/>
    <w:rsid w:val="00E045F6"/>
    <w:rsid w:val="00E046C5"/>
    <w:rsid w:val="00E0482D"/>
    <w:rsid w:val="00E04B59"/>
    <w:rsid w:val="00E05223"/>
    <w:rsid w:val="00E05234"/>
    <w:rsid w:val="00E05375"/>
    <w:rsid w:val="00E05673"/>
    <w:rsid w:val="00E0596B"/>
    <w:rsid w:val="00E059B4"/>
    <w:rsid w:val="00E05A60"/>
    <w:rsid w:val="00E05C8F"/>
    <w:rsid w:val="00E05D9B"/>
    <w:rsid w:val="00E061E5"/>
    <w:rsid w:val="00E06686"/>
    <w:rsid w:val="00E0689D"/>
    <w:rsid w:val="00E069C6"/>
    <w:rsid w:val="00E06ABE"/>
    <w:rsid w:val="00E06C40"/>
    <w:rsid w:val="00E06C5F"/>
    <w:rsid w:val="00E06D01"/>
    <w:rsid w:val="00E07241"/>
    <w:rsid w:val="00E07334"/>
    <w:rsid w:val="00E073BF"/>
    <w:rsid w:val="00E0755C"/>
    <w:rsid w:val="00E07642"/>
    <w:rsid w:val="00E07AB8"/>
    <w:rsid w:val="00E10012"/>
    <w:rsid w:val="00E10153"/>
    <w:rsid w:val="00E10262"/>
    <w:rsid w:val="00E10FD3"/>
    <w:rsid w:val="00E1162B"/>
    <w:rsid w:val="00E11701"/>
    <w:rsid w:val="00E11C6E"/>
    <w:rsid w:val="00E1204C"/>
    <w:rsid w:val="00E12871"/>
    <w:rsid w:val="00E1295B"/>
    <w:rsid w:val="00E12EF1"/>
    <w:rsid w:val="00E12F9A"/>
    <w:rsid w:val="00E1309D"/>
    <w:rsid w:val="00E1342B"/>
    <w:rsid w:val="00E134E3"/>
    <w:rsid w:val="00E1358C"/>
    <w:rsid w:val="00E13942"/>
    <w:rsid w:val="00E13A09"/>
    <w:rsid w:val="00E13DED"/>
    <w:rsid w:val="00E144E9"/>
    <w:rsid w:val="00E145A7"/>
    <w:rsid w:val="00E1466B"/>
    <w:rsid w:val="00E146BB"/>
    <w:rsid w:val="00E14914"/>
    <w:rsid w:val="00E14B9B"/>
    <w:rsid w:val="00E14FB2"/>
    <w:rsid w:val="00E1512D"/>
    <w:rsid w:val="00E15225"/>
    <w:rsid w:val="00E1553F"/>
    <w:rsid w:val="00E155D0"/>
    <w:rsid w:val="00E1588D"/>
    <w:rsid w:val="00E15A2A"/>
    <w:rsid w:val="00E15A9F"/>
    <w:rsid w:val="00E15BCF"/>
    <w:rsid w:val="00E15D2B"/>
    <w:rsid w:val="00E16338"/>
    <w:rsid w:val="00E16672"/>
    <w:rsid w:val="00E16994"/>
    <w:rsid w:val="00E16A1E"/>
    <w:rsid w:val="00E16F8C"/>
    <w:rsid w:val="00E1705A"/>
    <w:rsid w:val="00E17354"/>
    <w:rsid w:val="00E17566"/>
    <w:rsid w:val="00E17570"/>
    <w:rsid w:val="00E17694"/>
    <w:rsid w:val="00E17804"/>
    <w:rsid w:val="00E17902"/>
    <w:rsid w:val="00E17A30"/>
    <w:rsid w:val="00E17E88"/>
    <w:rsid w:val="00E2028D"/>
    <w:rsid w:val="00E209C9"/>
    <w:rsid w:val="00E20AA7"/>
    <w:rsid w:val="00E20AFB"/>
    <w:rsid w:val="00E20BD8"/>
    <w:rsid w:val="00E20CE0"/>
    <w:rsid w:val="00E2157E"/>
    <w:rsid w:val="00E215C7"/>
    <w:rsid w:val="00E2188B"/>
    <w:rsid w:val="00E21A48"/>
    <w:rsid w:val="00E21ADB"/>
    <w:rsid w:val="00E21E8A"/>
    <w:rsid w:val="00E220BE"/>
    <w:rsid w:val="00E2223F"/>
    <w:rsid w:val="00E22425"/>
    <w:rsid w:val="00E22482"/>
    <w:rsid w:val="00E23045"/>
    <w:rsid w:val="00E234BC"/>
    <w:rsid w:val="00E2355B"/>
    <w:rsid w:val="00E23656"/>
    <w:rsid w:val="00E23905"/>
    <w:rsid w:val="00E23ADD"/>
    <w:rsid w:val="00E23B44"/>
    <w:rsid w:val="00E23BB2"/>
    <w:rsid w:val="00E23D46"/>
    <w:rsid w:val="00E23EB7"/>
    <w:rsid w:val="00E24062"/>
    <w:rsid w:val="00E2450E"/>
    <w:rsid w:val="00E2456A"/>
    <w:rsid w:val="00E245F3"/>
    <w:rsid w:val="00E2474B"/>
    <w:rsid w:val="00E24A9C"/>
    <w:rsid w:val="00E24C46"/>
    <w:rsid w:val="00E24FA2"/>
    <w:rsid w:val="00E252EE"/>
    <w:rsid w:val="00E2555C"/>
    <w:rsid w:val="00E257E4"/>
    <w:rsid w:val="00E25C65"/>
    <w:rsid w:val="00E26367"/>
    <w:rsid w:val="00E263A8"/>
    <w:rsid w:val="00E27124"/>
    <w:rsid w:val="00E27226"/>
    <w:rsid w:val="00E27401"/>
    <w:rsid w:val="00E27873"/>
    <w:rsid w:val="00E27DBB"/>
    <w:rsid w:val="00E27E8C"/>
    <w:rsid w:val="00E27FE8"/>
    <w:rsid w:val="00E3016F"/>
    <w:rsid w:val="00E303D0"/>
    <w:rsid w:val="00E30540"/>
    <w:rsid w:val="00E305A9"/>
    <w:rsid w:val="00E309D6"/>
    <w:rsid w:val="00E30B19"/>
    <w:rsid w:val="00E3102E"/>
    <w:rsid w:val="00E3124C"/>
    <w:rsid w:val="00E31463"/>
    <w:rsid w:val="00E314EE"/>
    <w:rsid w:val="00E316F7"/>
    <w:rsid w:val="00E31749"/>
    <w:rsid w:val="00E31DC5"/>
    <w:rsid w:val="00E31EEE"/>
    <w:rsid w:val="00E32109"/>
    <w:rsid w:val="00E3231D"/>
    <w:rsid w:val="00E323A2"/>
    <w:rsid w:val="00E3272B"/>
    <w:rsid w:val="00E32927"/>
    <w:rsid w:val="00E32BEA"/>
    <w:rsid w:val="00E32FDF"/>
    <w:rsid w:val="00E33EDD"/>
    <w:rsid w:val="00E34174"/>
    <w:rsid w:val="00E342E5"/>
    <w:rsid w:val="00E3440E"/>
    <w:rsid w:val="00E3449B"/>
    <w:rsid w:val="00E34719"/>
    <w:rsid w:val="00E347CD"/>
    <w:rsid w:val="00E3482A"/>
    <w:rsid w:val="00E34966"/>
    <w:rsid w:val="00E34E96"/>
    <w:rsid w:val="00E350FE"/>
    <w:rsid w:val="00E35586"/>
    <w:rsid w:val="00E35624"/>
    <w:rsid w:val="00E35702"/>
    <w:rsid w:val="00E35745"/>
    <w:rsid w:val="00E35A7E"/>
    <w:rsid w:val="00E35B17"/>
    <w:rsid w:val="00E35BBB"/>
    <w:rsid w:val="00E360F4"/>
    <w:rsid w:val="00E36256"/>
    <w:rsid w:val="00E3664F"/>
    <w:rsid w:val="00E367C6"/>
    <w:rsid w:val="00E36977"/>
    <w:rsid w:val="00E36996"/>
    <w:rsid w:val="00E369A4"/>
    <w:rsid w:val="00E369E6"/>
    <w:rsid w:val="00E36ACD"/>
    <w:rsid w:val="00E36E5C"/>
    <w:rsid w:val="00E3700B"/>
    <w:rsid w:val="00E372BB"/>
    <w:rsid w:val="00E37339"/>
    <w:rsid w:val="00E379A2"/>
    <w:rsid w:val="00E37A45"/>
    <w:rsid w:val="00E37D28"/>
    <w:rsid w:val="00E37D36"/>
    <w:rsid w:val="00E40073"/>
    <w:rsid w:val="00E40243"/>
    <w:rsid w:val="00E402C8"/>
    <w:rsid w:val="00E404C4"/>
    <w:rsid w:val="00E405D1"/>
    <w:rsid w:val="00E40E02"/>
    <w:rsid w:val="00E40FEE"/>
    <w:rsid w:val="00E4116F"/>
    <w:rsid w:val="00E411C0"/>
    <w:rsid w:val="00E4167B"/>
    <w:rsid w:val="00E4185A"/>
    <w:rsid w:val="00E41C21"/>
    <w:rsid w:val="00E422E5"/>
    <w:rsid w:val="00E425A2"/>
    <w:rsid w:val="00E426EF"/>
    <w:rsid w:val="00E42901"/>
    <w:rsid w:val="00E42DD2"/>
    <w:rsid w:val="00E42F1D"/>
    <w:rsid w:val="00E431CB"/>
    <w:rsid w:val="00E432EA"/>
    <w:rsid w:val="00E43682"/>
    <w:rsid w:val="00E436F9"/>
    <w:rsid w:val="00E43CCE"/>
    <w:rsid w:val="00E43F12"/>
    <w:rsid w:val="00E43FFE"/>
    <w:rsid w:val="00E44281"/>
    <w:rsid w:val="00E44314"/>
    <w:rsid w:val="00E4435F"/>
    <w:rsid w:val="00E444C5"/>
    <w:rsid w:val="00E44CDD"/>
    <w:rsid w:val="00E44D79"/>
    <w:rsid w:val="00E44E39"/>
    <w:rsid w:val="00E4526A"/>
    <w:rsid w:val="00E45C95"/>
    <w:rsid w:val="00E46204"/>
    <w:rsid w:val="00E4649A"/>
    <w:rsid w:val="00E4673F"/>
    <w:rsid w:val="00E46E2F"/>
    <w:rsid w:val="00E472A0"/>
    <w:rsid w:val="00E47452"/>
    <w:rsid w:val="00E47876"/>
    <w:rsid w:val="00E47B82"/>
    <w:rsid w:val="00E47F6A"/>
    <w:rsid w:val="00E5064E"/>
    <w:rsid w:val="00E509D2"/>
    <w:rsid w:val="00E50BF8"/>
    <w:rsid w:val="00E50FA4"/>
    <w:rsid w:val="00E51633"/>
    <w:rsid w:val="00E51826"/>
    <w:rsid w:val="00E518F8"/>
    <w:rsid w:val="00E51CC6"/>
    <w:rsid w:val="00E51EA8"/>
    <w:rsid w:val="00E51F0C"/>
    <w:rsid w:val="00E5273B"/>
    <w:rsid w:val="00E527B5"/>
    <w:rsid w:val="00E528CA"/>
    <w:rsid w:val="00E52ED9"/>
    <w:rsid w:val="00E530D0"/>
    <w:rsid w:val="00E531C3"/>
    <w:rsid w:val="00E533FD"/>
    <w:rsid w:val="00E537F4"/>
    <w:rsid w:val="00E53871"/>
    <w:rsid w:val="00E539DC"/>
    <w:rsid w:val="00E53C6A"/>
    <w:rsid w:val="00E544D3"/>
    <w:rsid w:val="00E544E0"/>
    <w:rsid w:val="00E54648"/>
    <w:rsid w:val="00E546F2"/>
    <w:rsid w:val="00E54AF1"/>
    <w:rsid w:val="00E54C08"/>
    <w:rsid w:val="00E54EAA"/>
    <w:rsid w:val="00E552C3"/>
    <w:rsid w:val="00E5558C"/>
    <w:rsid w:val="00E556AD"/>
    <w:rsid w:val="00E558E9"/>
    <w:rsid w:val="00E55E1D"/>
    <w:rsid w:val="00E55E80"/>
    <w:rsid w:val="00E56297"/>
    <w:rsid w:val="00E5699F"/>
    <w:rsid w:val="00E569B9"/>
    <w:rsid w:val="00E56F98"/>
    <w:rsid w:val="00E5708D"/>
    <w:rsid w:val="00E57245"/>
    <w:rsid w:val="00E57247"/>
    <w:rsid w:val="00E572C6"/>
    <w:rsid w:val="00E57310"/>
    <w:rsid w:val="00E5742E"/>
    <w:rsid w:val="00E57541"/>
    <w:rsid w:val="00E57AAD"/>
    <w:rsid w:val="00E57B45"/>
    <w:rsid w:val="00E57C60"/>
    <w:rsid w:val="00E57C82"/>
    <w:rsid w:val="00E57E60"/>
    <w:rsid w:val="00E601B0"/>
    <w:rsid w:val="00E609BC"/>
    <w:rsid w:val="00E60ED3"/>
    <w:rsid w:val="00E60F4D"/>
    <w:rsid w:val="00E61458"/>
    <w:rsid w:val="00E61AA8"/>
    <w:rsid w:val="00E61B20"/>
    <w:rsid w:val="00E61E48"/>
    <w:rsid w:val="00E61F21"/>
    <w:rsid w:val="00E62632"/>
    <w:rsid w:val="00E62C6B"/>
    <w:rsid w:val="00E62D5D"/>
    <w:rsid w:val="00E62E8E"/>
    <w:rsid w:val="00E63023"/>
    <w:rsid w:val="00E631D5"/>
    <w:rsid w:val="00E63220"/>
    <w:rsid w:val="00E6327A"/>
    <w:rsid w:val="00E63428"/>
    <w:rsid w:val="00E639BC"/>
    <w:rsid w:val="00E63B5F"/>
    <w:rsid w:val="00E63F70"/>
    <w:rsid w:val="00E63F72"/>
    <w:rsid w:val="00E64008"/>
    <w:rsid w:val="00E64017"/>
    <w:rsid w:val="00E64389"/>
    <w:rsid w:val="00E64457"/>
    <w:rsid w:val="00E646A7"/>
    <w:rsid w:val="00E6474F"/>
    <w:rsid w:val="00E64FFC"/>
    <w:rsid w:val="00E65153"/>
    <w:rsid w:val="00E656B6"/>
    <w:rsid w:val="00E6588E"/>
    <w:rsid w:val="00E65CBB"/>
    <w:rsid w:val="00E6616E"/>
    <w:rsid w:val="00E66529"/>
    <w:rsid w:val="00E665A0"/>
    <w:rsid w:val="00E668E9"/>
    <w:rsid w:val="00E66A31"/>
    <w:rsid w:val="00E66BC7"/>
    <w:rsid w:val="00E67427"/>
    <w:rsid w:val="00E67671"/>
    <w:rsid w:val="00E67A58"/>
    <w:rsid w:val="00E67C81"/>
    <w:rsid w:val="00E67FD3"/>
    <w:rsid w:val="00E7004D"/>
    <w:rsid w:val="00E70EFD"/>
    <w:rsid w:val="00E710A8"/>
    <w:rsid w:val="00E711D0"/>
    <w:rsid w:val="00E715D9"/>
    <w:rsid w:val="00E71A88"/>
    <w:rsid w:val="00E71B34"/>
    <w:rsid w:val="00E71BE8"/>
    <w:rsid w:val="00E72597"/>
    <w:rsid w:val="00E72696"/>
    <w:rsid w:val="00E728C4"/>
    <w:rsid w:val="00E729B5"/>
    <w:rsid w:val="00E72CBC"/>
    <w:rsid w:val="00E72FDC"/>
    <w:rsid w:val="00E73214"/>
    <w:rsid w:val="00E7347E"/>
    <w:rsid w:val="00E7358D"/>
    <w:rsid w:val="00E73AF7"/>
    <w:rsid w:val="00E7427C"/>
    <w:rsid w:val="00E74349"/>
    <w:rsid w:val="00E74782"/>
    <w:rsid w:val="00E74A19"/>
    <w:rsid w:val="00E74A76"/>
    <w:rsid w:val="00E74B33"/>
    <w:rsid w:val="00E74C14"/>
    <w:rsid w:val="00E74D5F"/>
    <w:rsid w:val="00E74DAF"/>
    <w:rsid w:val="00E74F01"/>
    <w:rsid w:val="00E74F9A"/>
    <w:rsid w:val="00E74FA9"/>
    <w:rsid w:val="00E75655"/>
    <w:rsid w:val="00E75662"/>
    <w:rsid w:val="00E75899"/>
    <w:rsid w:val="00E75B61"/>
    <w:rsid w:val="00E75BF6"/>
    <w:rsid w:val="00E75E14"/>
    <w:rsid w:val="00E75F8D"/>
    <w:rsid w:val="00E7649E"/>
    <w:rsid w:val="00E766DA"/>
    <w:rsid w:val="00E7677A"/>
    <w:rsid w:val="00E768F9"/>
    <w:rsid w:val="00E76D74"/>
    <w:rsid w:val="00E76FD7"/>
    <w:rsid w:val="00E77567"/>
    <w:rsid w:val="00E77857"/>
    <w:rsid w:val="00E778C0"/>
    <w:rsid w:val="00E77A9E"/>
    <w:rsid w:val="00E77B03"/>
    <w:rsid w:val="00E80051"/>
    <w:rsid w:val="00E80352"/>
    <w:rsid w:val="00E80A29"/>
    <w:rsid w:val="00E80C3B"/>
    <w:rsid w:val="00E80CA0"/>
    <w:rsid w:val="00E80EB0"/>
    <w:rsid w:val="00E8110D"/>
    <w:rsid w:val="00E8115F"/>
    <w:rsid w:val="00E81337"/>
    <w:rsid w:val="00E813DD"/>
    <w:rsid w:val="00E82045"/>
    <w:rsid w:val="00E820A1"/>
    <w:rsid w:val="00E8252F"/>
    <w:rsid w:val="00E828D2"/>
    <w:rsid w:val="00E82E9B"/>
    <w:rsid w:val="00E83319"/>
    <w:rsid w:val="00E83325"/>
    <w:rsid w:val="00E8333F"/>
    <w:rsid w:val="00E839B2"/>
    <w:rsid w:val="00E83B17"/>
    <w:rsid w:val="00E83C34"/>
    <w:rsid w:val="00E842EB"/>
    <w:rsid w:val="00E84524"/>
    <w:rsid w:val="00E84604"/>
    <w:rsid w:val="00E8463B"/>
    <w:rsid w:val="00E8473A"/>
    <w:rsid w:val="00E84A97"/>
    <w:rsid w:val="00E851B8"/>
    <w:rsid w:val="00E851D0"/>
    <w:rsid w:val="00E856B8"/>
    <w:rsid w:val="00E85D2E"/>
    <w:rsid w:val="00E85D66"/>
    <w:rsid w:val="00E85F9B"/>
    <w:rsid w:val="00E86047"/>
    <w:rsid w:val="00E86181"/>
    <w:rsid w:val="00E86514"/>
    <w:rsid w:val="00E8654F"/>
    <w:rsid w:val="00E86A54"/>
    <w:rsid w:val="00E86C70"/>
    <w:rsid w:val="00E87025"/>
    <w:rsid w:val="00E87212"/>
    <w:rsid w:val="00E873B9"/>
    <w:rsid w:val="00E873F9"/>
    <w:rsid w:val="00E87447"/>
    <w:rsid w:val="00E876FB"/>
    <w:rsid w:val="00E87779"/>
    <w:rsid w:val="00E87875"/>
    <w:rsid w:val="00E879CD"/>
    <w:rsid w:val="00E87A69"/>
    <w:rsid w:val="00E87C37"/>
    <w:rsid w:val="00E90174"/>
    <w:rsid w:val="00E9026F"/>
    <w:rsid w:val="00E902B7"/>
    <w:rsid w:val="00E902F3"/>
    <w:rsid w:val="00E90419"/>
    <w:rsid w:val="00E90636"/>
    <w:rsid w:val="00E9063F"/>
    <w:rsid w:val="00E90985"/>
    <w:rsid w:val="00E90BDB"/>
    <w:rsid w:val="00E90C44"/>
    <w:rsid w:val="00E90E61"/>
    <w:rsid w:val="00E91270"/>
    <w:rsid w:val="00E91538"/>
    <w:rsid w:val="00E91632"/>
    <w:rsid w:val="00E9177A"/>
    <w:rsid w:val="00E91C08"/>
    <w:rsid w:val="00E91E31"/>
    <w:rsid w:val="00E92438"/>
    <w:rsid w:val="00E9248F"/>
    <w:rsid w:val="00E9268C"/>
    <w:rsid w:val="00E9281E"/>
    <w:rsid w:val="00E92985"/>
    <w:rsid w:val="00E9298B"/>
    <w:rsid w:val="00E92C7E"/>
    <w:rsid w:val="00E92F8E"/>
    <w:rsid w:val="00E92FFF"/>
    <w:rsid w:val="00E93114"/>
    <w:rsid w:val="00E93156"/>
    <w:rsid w:val="00E932C5"/>
    <w:rsid w:val="00E932D1"/>
    <w:rsid w:val="00E939E6"/>
    <w:rsid w:val="00E93A03"/>
    <w:rsid w:val="00E93B43"/>
    <w:rsid w:val="00E93C34"/>
    <w:rsid w:val="00E9404A"/>
    <w:rsid w:val="00E9427C"/>
    <w:rsid w:val="00E946F3"/>
    <w:rsid w:val="00E94892"/>
    <w:rsid w:val="00E94D1E"/>
    <w:rsid w:val="00E94E1E"/>
    <w:rsid w:val="00E95269"/>
    <w:rsid w:val="00E9543E"/>
    <w:rsid w:val="00E9565C"/>
    <w:rsid w:val="00E95672"/>
    <w:rsid w:val="00E95CF2"/>
    <w:rsid w:val="00E96168"/>
    <w:rsid w:val="00E96360"/>
    <w:rsid w:val="00E9668F"/>
    <w:rsid w:val="00E96783"/>
    <w:rsid w:val="00E9679E"/>
    <w:rsid w:val="00E96A8A"/>
    <w:rsid w:val="00E96FAA"/>
    <w:rsid w:val="00E96FD0"/>
    <w:rsid w:val="00E96FD2"/>
    <w:rsid w:val="00E97465"/>
    <w:rsid w:val="00E976DD"/>
    <w:rsid w:val="00E97A39"/>
    <w:rsid w:val="00E97CA1"/>
    <w:rsid w:val="00E97FCF"/>
    <w:rsid w:val="00EA02D7"/>
    <w:rsid w:val="00EA0B14"/>
    <w:rsid w:val="00EA0BAC"/>
    <w:rsid w:val="00EA0CD8"/>
    <w:rsid w:val="00EA0E83"/>
    <w:rsid w:val="00EA0FF3"/>
    <w:rsid w:val="00EA1414"/>
    <w:rsid w:val="00EA1682"/>
    <w:rsid w:val="00EA1873"/>
    <w:rsid w:val="00EA1AF4"/>
    <w:rsid w:val="00EA1FB5"/>
    <w:rsid w:val="00EA2361"/>
    <w:rsid w:val="00EA23F9"/>
    <w:rsid w:val="00EA2C4C"/>
    <w:rsid w:val="00EA2D4E"/>
    <w:rsid w:val="00EA2E56"/>
    <w:rsid w:val="00EA313C"/>
    <w:rsid w:val="00EA328D"/>
    <w:rsid w:val="00EA3304"/>
    <w:rsid w:val="00EA383B"/>
    <w:rsid w:val="00EA3CAC"/>
    <w:rsid w:val="00EA41A0"/>
    <w:rsid w:val="00EA4239"/>
    <w:rsid w:val="00EA4751"/>
    <w:rsid w:val="00EA4A03"/>
    <w:rsid w:val="00EA4A66"/>
    <w:rsid w:val="00EA4B1B"/>
    <w:rsid w:val="00EA4B3F"/>
    <w:rsid w:val="00EA4D94"/>
    <w:rsid w:val="00EA4D9C"/>
    <w:rsid w:val="00EA540D"/>
    <w:rsid w:val="00EA5528"/>
    <w:rsid w:val="00EA590B"/>
    <w:rsid w:val="00EA5D01"/>
    <w:rsid w:val="00EA6421"/>
    <w:rsid w:val="00EA647E"/>
    <w:rsid w:val="00EA6835"/>
    <w:rsid w:val="00EA6E53"/>
    <w:rsid w:val="00EA7270"/>
    <w:rsid w:val="00EA76F6"/>
    <w:rsid w:val="00EA7AEC"/>
    <w:rsid w:val="00EB05A5"/>
    <w:rsid w:val="00EB05F8"/>
    <w:rsid w:val="00EB07E5"/>
    <w:rsid w:val="00EB097B"/>
    <w:rsid w:val="00EB09A9"/>
    <w:rsid w:val="00EB0B00"/>
    <w:rsid w:val="00EB0B82"/>
    <w:rsid w:val="00EB0BD4"/>
    <w:rsid w:val="00EB0E3A"/>
    <w:rsid w:val="00EB107E"/>
    <w:rsid w:val="00EB13D8"/>
    <w:rsid w:val="00EB1439"/>
    <w:rsid w:val="00EB149E"/>
    <w:rsid w:val="00EB192A"/>
    <w:rsid w:val="00EB1A89"/>
    <w:rsid w:val="00EB1DB7"/>
    <w:rsid w:val="00EB1DEF"/>
    <w:rsid w:val="00EB1EB3"/>
    <w:rsid w:val="00EB1F24"/>
    <w:rsid w:val="00EB26BE"/>
    <w:rsid w:val="00EB28B1"/>
    <w:rsid w:val="00EB2BFD"/>
    <w:rsid w:val="00EB2F83"/>
    <w:rsid w:val="00EB3077"/>
    <w:rsid w:val="00EB35B8"/>
    <w:rsid w:val="00EB37FD"/>
    <w:rsid w:val="00EB3B36"/>
    <w:rsid w:val="00EB3C9D"/>
    <w:rsid w:val="00EB3D67"/>
    <w:rsid w:val="00EB3ECD"/>
    <w:rsid w:val="00EB3F06"/>
    <w:rsid w:val="00EB3F34"/>
    <w:rsid w:val="00EB3F4D"/>
    <w:rsid w:val="00EB4164"/>
    <w:rsid w:val="00EB4360"/>
    <w:rsid w:val="00EB454B"/>
    <w:rsid w:val="00EB4658"/>
    <w:rsid w:val="00EB4ACD"/>
    <w:rsid w:val="00EB4B86"/>
    <w:rsid w:val="00EB4C12"/>
    <w:rsid w:val="00EB4D97"/>
    <w:rsid w:val="00EB4E20"/>
    <w:rsid w:val="00EB4FA2"/>
    <w:rsid w:val="00EB5234"/>
    <w:rsid w:val="00EB526E"/>
    <w:rsid w:val="00EB553D"/>
    <w:rsid w:val="00EB567E"/>
    <w:rsid w:val="00EB5784"/>
    <w:rsid w:val="00EB58FC"/>
    <w:rsid w:val="00EB5B83"/>
    <w:rsid w:val="00EB5EB7"/>
    <w:rsid w:val="00EB6660"/>
    <w:rsid w:val="00EB6694"/>
    <w:rsid w:val="00EB6866"/>
    <w:rsid w:val="00EB6A72"/>
    <w:rsid w:val="00EB718D"/>
    <w:rsid w:val="00EB7751"/>
    <w:rsid w:val="00EB7D0C"/>
    <w:rsid w:val="00EB7F8E"/>
    <w:rsid w:val="00EC070C"/>
    <w:rsid w:val="00EC081A"/>
    <w:rsid w:val="00EC0BBD"/>
    <w:rsid w:val="00EC0DE1"/>
    <w:rsid w:val="00EC147E"/>
    <w:rsid w:val="00EC1929"/>
    <w:rsid w:val="00EC22E4"/>
    <w:rsid w:val="00EC230B"/>
    <w:rsid w:val="00EC23BF"/>
    <w:rsid w:val="00EC279E"/>
    <w:rsid w:val="00EC27D7"/>
    <w:rsid w:val="00EC2864"/>
    <w:rsid w:val="00EC2C1E"/>
    <w:rsid w:val="00EC2CB7"/>
    <w:rsid w:val="00EC3453"/>
    <w:rsid w:val="00EC34F0"/>
    <w:rsid w:val="00EC3A20"/>
    <w:rsid w:val="00EC3C40"/>
    <w:rsid w:val="00EC3F48"/>
    <w:rsid w:val="00EC404E"/>
    <w:rsid w:val="00EC407E"/>
    <w:rsid w:val="00EC4373"/>
    <w:rsid w:val="00EC51B4"/>
    <w:rsid w:val="00EC5696"/>
    <w:rsid w:val="00EC56B0"/>
    <w:rsid w:val="00EC5E06"/>
    <w:rsid w:val="00EC608C"/>
    <w:rsid w:val="00EC623D"/>
    <w:rsid w:val="00EC62CC"/>
    <w:rsid w:val="00EC63FC"/>
    <w:rsid w:val="00EC6910"/>
    <w:rsid w:val="00EC6D9B"/>
    <w:rsid w:val="00EC7027"/>
    <w:rsid w:val="00EC71CF"/>
    <w:rsid w:val="00EC7372"/>
    <w:rsid w:val="00EC7392"/>
    <w:rsid w:val="00EC73D2"/>
    <w:rsid w:val="00EC7851"/>
    <w:rsid w:val="00EC7968"/>
    <w:rsid w:val="00EC7CA5"/>
    <w:rsid w:val="00ED0141"/>
    <w:rsid w:val="00ED0214"/>
    <w:rsid w:val="00ED0261"/>
    <w:rsid w:val="00ED058A"/>
    <w:rsid w:val="00ED0725"/>
    <w:rsid w:val="00ED07F6"/>
    <w:rsid w:val="00ED09C5"/>
    <w:rsid w:val="00ED0CFE"/>
    <w:rsid w:val="00ED0D48"/>
    <w:rsid w:val="00ED0FEE"/>
    <w:rsid w:val="00ED128F"/>
    <w:rsid w:val="00ED162D"/>
    <w:rsid w:val="00ED16B6"/>
    <w:rsid w:val="00ED1821"/>
    <w:rsid w:val="00ED1CA1"/>
    <w:rsid w:val="00ED1FD4"/>
    <w:rsid w:val="00ED2AE4"/>
    <w:rsid w:val="00ED2B7F"/>
    <w:rsid w:val="00ED2C4F"/>
    <w:rsid w:val="00ED2DF8"/>
    <w:rsid w:val="00ED2EEB"/>
    <w:rsid w:val="00ED3196"/>
    <w:rsid w:val="00ED33D7"/>
    <w:rsid w:val="00ED3492"/>
    <w:rsid w:val="00ED3707"/>
    <w:rsid w:val="00ED3E1F"/>
    <w:rsid w:val="00ED3F6B"/>
    <w:rsid w:val="00ED4813"/>
    <w:rsid w:val="00ED4980"/>
    <w:rsid w:val="00ED4C35"/>
    <w:rsid w:val="00ED4D22"/>
    <w:rsid w:val="00ED4EAD"/>
    <w:rsid w:val="00ED518F"/>
    <w:rsid w:val="00ED550A"/>
    <w:rsid w:val="00ED564F"/>
    <w:rsid w:val="00ED5BD6"/>
    <w:rsid w:val="00ED5C27"/>
    <w:rsid w:val="00ED5C29"/>
    <w:rsid w:val="00ED5D82"/>
    <w:rsid w:val="00ED5E22"/>
    <w:rsid w:val="00ED5FF7"/>
    <w:rsid w:val="00ED6369"/>
    <w:rsid w:val="00ED6537"/>
    <w:rsid w:val="00ED6659"/>
    <w:rsid w:val="00ED6996"/>
    <w:rsid w:val="00ED6BE9"/>
    <w:rsid w:val="00ED6E45"/>
    <w:rsid w:val="00ED6E62"/>
    <w:rsid w:val="00ED6FD9"/>
    <w:rsid w:val="00ED7021"/>
    <w:rsid w:val="00ED72D4"/>
    <w:rsid w:val="00ED75DD"/>
    <w:rsid w:val="00ED75F5"/>
    <w:rsid w:val="00ED76C0"/>
    <w:rsid w:val="00ED76D1"/>
    <w:rsid w:val="00ED79ED"/>
    <w:rsid w:val="00ED7CA6"/>
    <w:rsid w:val="00ED7DDA"/>
    <w:rsid w:val="00ED7F87"/>
    <w:rsid w:val="00EE024D"/>
    <w:rsid w:val="00EE059C"/>
    <w:rsid w:val="00EE05CB"/>
    <w:rsid w:val="00EE0642"/>
    <w:rsid w:val="00EE11CA"/>
    <w:rsid w:val="00EE12F3"/>
    <w:rsid w:val="00EE1B63"/>
    <w:rsid w:val="00EE1BE9"/>
    <w:rsid w:val="00EE1FC2"/>
    <w:rsid w:val="00EE2234"/>
    <w:rsid w:val="00EE23D0"/>
    <w:rsid w:val="00EE243B"/>
    <w:rsid w:val="00EE2D5D"/>
    <w:rsid w:val="00EE2D99"/>
    <w:rsid w:val="00EE31E3"/>
    <w:rsid w:val="00EE31EE"/>
    <w:rsid w:val="00EE3214"/>
    <w:rsid w:val="00EE3285"/>
    <w:rsid w:val="00EE3307"/>
    <w:rsid w:val="00EE3350"/>
    <w:rsid w:val="00EE36DE"/>
    <w:rsid w:val="00EE37D6"/>
    <w:rsid w:val="00EE37DE"/>
    <w:rsid w:val="00EE3950"/>
    <w:rsid w:val="00EE43A9"/>
    <w:rsid w:val="00EE4669"/>
    <w:rsid w:val="00EE4D1A"/>
    <w:rsid w:val="00EE5010"/>
    <w:rsid w:val="00EE5067"/>
    <w:rsid w:val="00EE52AA"/>
    <w:rsid w:val="00EE53B4"/>
    <w:rsid w:val="00EE59EF"/>
    <w:rsid w:val="00EE5FE7"/>
    <w:rsid w:val="00EE60AA"/>
    <w:rsid w:val="00EE62ED"/>
    <w:rsid w:val="00EE640C"/>
    <w:rsid w:val="00EE6B5B"/>
    <w:rsid w:val="00EE6C61"/>
    <w:rsid w:val="00EE71B1"/>
    <w:rsid w:val="00EE7B60"/>
    <w:rsid w:val="00EE7E75"/>
    <w:rsid w:val="00EF01F2"/>
    <w:rsid w:val="00EF034B"/>
    <w:rsid w:val="00EF03AE"/>
    <w:rsid w:val="00EF03EF"/>
    <w:rsid w:val="00EF06BF"/>
    <w:rsid w:val="00EF0C54"/>
    <w:rsid w:val="00EF0F28"/>
    <w:rsid w:val="00EF10A9"/>
    <w:rsid w:val="00EF117E"/>
    <w:rsid w:val="00EF126B"/>
    <w:rsid w:val="00EF1514"/>
    <w:rsid w:val="00EF1A32"/>
    <w:rsid w:val="00EF1CBA"/>
    <w:rsid w:val="00EF1F99"/>
    <w:rsid w:val="00EF2014"/>
    <w:rsid w:val="00EF20BB"/>
    <w:rsid w:val="00EF2441"/>
    <w:rsid w:val="00EF27C9"/>
    <w:rsid w:val="00EF28D8"/>
    <w:rsid w:val="00EF2B10"/>
    <w:rsid w:val="00EF2B9D"/>
    <w:rsid w:val="00EF2C35"/>
    <w:rsid w:val="00EF302C"/>
    <w:rsid w:val="00EF3303"/>
    <w:rsid w:val="00EF35B5"/>
    <w:rsid w:val="00EF36D0"/>
    <w:rsid w:val="00EF3C19"/>
    <w:rsid w:val="00EF3C49"/>
    <w:rsid w:val="00EF3DAB"/>
    <w:rsid w:val="00EF3DEC"/>
    <w:rsid w:val="00EF3FF3"/>
    <w:rsid w:val="00EF43A8"/>
    <w:rsid w:val="00EF46C1"/>
    <w:rsid w:val="00EF4B61"/>
    <w:rsid w:val="00EF4C5A"/>
    <w:rsid w:val="00EF4C79"/>
    <w:rsid w:val="00EF4E0C"/>
    <w:rsid w:val="00EF4FBB"/>
    <w:rsid w:val="00EF4FDA"/>
    <w:rsid w:val="00EF5157"/>
    <w:rsid w:val="00EF53A0"/>
    <w:rsid w:val="00EF53FF"/>
    <w:rsid w:val="00EF559F"/>
    <w:rsid w:val="00EF56F2"/>
    <w:rsid w:val="00EF57E8"/>
    <w:rsid w:val="00EF5A73"/>
    <w:rsid w:val="00EF5BCF"/>
    <w:rsid w:val="00EF5E96"/>
    <w:rsid w:val="00EF5EF7"/>
    <w:rsid w:val="00EF662C"/>
    <w:rsid w:val="00EF666C"/>
    <w:rsid w:val="00EF66E9"/>
    <w:rsid w:val="00EF6B3F"/>
    <w:rsid w:val="00EF6D6D"/>
    <w:rsid w:val="00EF7088"/>
    <w:rsid w:val="00EF730F"/>
    <w:rsid w:val="00EF73DF"/>
    <w:rsid w:val="00EF754A"/>
    <w:rsid w:val="00EF798B"/>
    <w:rsid w:val="00EF7D36"/>
    <w:rsid w:val="00EF7DFF"/>
    <w:rsid w:val="00EF7E45"/>
    <w:rsid w:val="00F00249"/>
    <w:rsid w:val="00F0025D"/>
    <w:rsid w:val="00F00497"/>
    <w:rsid w:val="00F00B52"/>
    <w:rsid w:val="00F01041"/>
    <w:rsid w:val="00F0166B"/>
    <w:rsid w:val="00F016D4"/>
    <w:rsid w:val="00F01C0C"/>
    <w:rsid w:val="00F01EFD"/>
    <w:rsid w:val="00F02319"/>
    <w:rsid w:val="00F024A6"/>
    <w:rsid w:val="00F02762"/>
    <w:rsid w:val="00F028AD"/>
    <w:rsid w:val="00F02E85"/>
    <w:rsid w:val="00F03312"/>
    <w:rsid w:val="00F0340B"/>
    <w:rsid w:val="00F03CE3"/>
    <w:rsid w:val="00F0422A"/>
    <w:rsid w:val="00F04689"/>
    <w:rsid w:val="00F046A5"/>
    <w:rsid w:val="00F04927"/>
    <w:rsid w:val="00F04B6B"/>
    <w:rsid w:val="00F05518"/>
    <w:rsid w:val="00F05D48"/>
    <w:rsid w:val="00F05F55"/>
    <w:rsid w:val="00F0644B"/>
    <w:rsid w:val="00F0675A"/>
    <w:rsid w:val="00F06A98"/>
    <w:rsid w:val="00F06F62"/>
    <w:rsid w:val="00F06F95"/>
    <w:rsid w:val="00F070BD"/>
    <w:rsid w:val="00F07228"/>
    <w:rsid w:val="00F07276"/>
    <w:rsid w:val="00F076BE"/>
    <w:rsid w:val="00F07D8C"/>
    <w:rsid w:val="00F07E6F"/>
    <w:rsid w:val="00F10222"/>
    <w:rsid w:val="00F104BD"/>
    <w:rsid w:val="00F106C5"/>
    <w:rsid w:val="00F107BB"/>
    <w:rsid w:val="00F107F5"/>
    <w:rsid w:val="00F10B48"/>
    <w:rsid w:val="00F10C8C"/>
    <w:rsid w:val="00F10E15"/>
    <w:rsid w:val="00F10E48"/>
    <w:rsid w:val="00F10F71"/>
    <w:rsid w:val="00F11230"/>
    <w:rsid w:val="00F1183D"/>
    <w:rsid w:val="00F11A89"/>
    <w:rsid w:val="00F11AA1"/>
    <w:rsid w:val="00F11BC9"/>
    <w:rsid w:val="00F11F56"/>
    <w:rsid w:val="00F123A3"/>
    <w:rsid w:val="00F12637"/>
    <w:rsid w:val="00F12988"/>
    <w:rsid w:val="00F12F1A"/>
    <w:rsid w:val="00F1328F"/>
    <w:rsid w:val="00F1332A"/>
    <w:rsid w:val="00F134AC"/>
    <w:rsid w:val="00F13713"/>
    <w:rsid w:val="00F13E4D"/>
    <w:rsid w:val="00F13FE1"/>
    <w:rsid w:val="00F140E4"/>
    <w:rsid w:val="00F1482A"/>
    <w:rsid w:val="00F14934"/>
    <w:rsid w:val="00F14B3F"/>
    <w:rsid w:val="00F14B57"/>
    <w:rsid w:val="00F14BC5"/>
    <w:rsid w:val="00F14D90"/>
    <w:rsid w:val="00F14E79"/>
    <w:rsid w:val="00F15987"/>
    <w:rsid w:val="00F15E22"/>
    <w:rsid w:val="00F1616C"/>
    <w:rsid w:val="00F161C6"/>
    <w:rsid w:val="00F1620A"/>
    <w:rsid w:val="00F16433"/>
    <w:rsid w:val="00F164B7"/>
    <w:rsid w:val="00F16617"/>
    <w:rsid w:val="00F16754"/>
    <w:rsid w:val="00F1677F"/>
    <w:rsid w:val="00F16971"/>
    <w:rsid w:val="00F16E08"/>
    <w:rsid w:val="00F17168"/>
    <w:rsid w:val="00F172F8"/>
    <w:rsid w:val="00F179AF"/>
    <w:rsid w:val="00F17F2F"/>
    <w:rsid w:val="00F20215"/>
    <w:rsid w:val="00F20722"/>
    <w:rsid w:val="00F20A17"/>
    <w:rsid w:val="00F20CE3"/>
    <w:rsid w:val="00F20DAA"/>
    <w:rsid w:val="00F21130"/>
    <w:rsid w:val="00F217DF"/>
    <w:rsid w:val="00F218E4"/>
    <w:rsid w:val="00F21912"/>
    <w:rsid w:val="00F21A41"/>
    <w:rsid w:val="00F21AF3"/>
    <w:rsid w:val="00F21DA3"/>
    <w:rsid w:val="00F2211D"/>
    <w:rsid w:val="00F22262"/>
    <w:rsid w:val="00F22439"/>
    <w:rsid w:val="00F22456"/>
    <w:rsid w:val="00F22646"/>
    <w:rsid w:val="00F2304A"/>
    <w:rsid w:val="00F2311E"/>
    <w:rsid w:val="00F23167"/>
    <w:rsid w:val="00F23198"/>
    <w:rsid w:val="00F23429"/>
    <w:rsid w:val="00F23C92"/>
    <w:rsid w:val="00F2439E"/>
    <w:rsid w:val="00F243C5"/>
    <w:rsid w:val="00F249A2"/>
    <w:rsid w:val="00F24BAC"/>
    <w:rsid w:val="00F24BD9"/>
    <w:rsid w:val="00F24C20"/>
    <w:rsid w:val="00F24F80"/>
    <w:rsid w:val="00F257C5"/>
    <w:rsid w:val="00F2587B"/>
    <w:rsid w:val="00F25BA7"/>
    <w:rsid w:val="00F25E4C"/>
    <w:rsid w:val="00F264C1"/>
    <w:rsid w:val="00F26667"/>
    <w:rsid w:val="00F267A3"/>
    <w:rsid w:val="00F26AA4"/>
    <w:rsid w:val="00F27039"/>
    <w:rsid w:val="00F27248"/>
    <w:rsid w:val="00F27322"/>
    <w:rsid w:val="00F274A7"/>
    <w:rsid w:val="00F27721"/>
    <w:rsid w:val="00F27723"/>
    <w:rsid w:val="00F27CF8"/>
    <w:rsid w:val="00F3004B"/>
    <w:rsid w:val="00F303F4"/>
    <w:rsid w:val="00F3065B"/>
    <w:rsid w:val="00F3078B"/>
    <w:rsid w:val="00F30D66"/>
    <w:rsid w:val="00F30E88"/>
    <w:rsid w:val="00F30FE1"/>
    <w:rsid w:val="00F31215"/>
    <w:rsid w:val="00F312AB"/>
    <w:rsid w:val="00F3143E"/>
    <w:rsid w:val="00F314C9"/>
    <w:rsid w:val="00F3177B"/>
    <w:rsid w:val="00F317C5"/>
    <w:rsid w:val="00F31BC3"/>
    <w:rsid w:val="00F31C02"/>
    <w:rsid w:val="00F31E10"/>
    <w:rsid w:val="00F32365"/>
    <w:rsid w:val="00F323A6"/>
    <w:rsid w:val="00F32661"/>
    <w:rsid w:val="00F3280C"/>
    <w:rsid w:val="00F32E54"/>
    <w:rsid w:val="00F335A1"/>
    <w:rsid w:val="00F337C9"/>
    <w:rsid w:val="00F338E1"/>
    <w:rsid w:val="00F33DF6"/>
    <w:rsid w:val="00F34102"/>
    <w:rsid w:val="00F3429D"/>
    <w:rsid w:val="00F34302"/>
    <w:rsid w:val="00F344DA"/>
    <w:rsid w:val="00F345EC"/>
    <w:rsid w:val="00F34B73"/>
    <w:rsid w:val="00F34D0E"/>
    <w:rsid w:val="00F3518C"/>
    <w:rsid w:val="00F35416"/>
    <w:rsid w:val="00F35509"/>
    <w:rsid w:val="00F355EA"/>
    <w:rsid w:val="00F35660"/>
    <w:rsid w:val="00F3567F"/>
    <w:rsid w:val="00F35866"/>
    <w:rsid w:val="00F3594D"/>
    <w:rsid w:val="00F35BEB"/>
    <w:rsid w:val="00F35DFF"/>
    <w:rsid w:val="00F36052"/>
    <w:rsid w:val="00F36254"/>
    <w:rsid w:val="00F362B7"/>
    <w:rsid w:val="00F365D0"/>
    <w:rsid w:val="00F36A03"/>
    <w:rsid w:val="00F36EE1"/>
    <w:rsid w:val="00F371FC"/>
    <w:rsid w:val="00F37409"/>
    <w:rsid w:val="00F37493"/>
    <w:rsid w:val="00F374A6"/>
    <w:rsid w:val="00F374F6"/>
    <w:rsid w:val="00F375E9"/>
    <w:rsid w:val="00F375EE"/>
    <w:rsid w:val="00F376A6"/>
    <w:rsid w:val="00F376E4"/>
    <w:rsid w:val="00F37771"/>
    <w:rsid w:val="00F37D0A"/>
    <w:rsid w:val="00F37EEA"/>
    <w:rsid w:val="00F37F6C"/>
    <w:rsid w:val="00F40110"/>
    <w:rsid w:val="00F401BD"/>
    <w:rsid w:val="00F404B2"/>
    <w:rsid w:val="00F4068A"/>
    <w:rsid w:val="00F40C95"/>
    <w:rsid w:val="00F40CA5"/>
    <w:rsid w:val="00F40CE4"/>
    <w:rsid w:val="00F4102C"/>
    <w:rsid w:val="00F4166F"/>
    <w:rsid w:val="00F41773"/>
    <w:rsid w:val="00F41B59"/>
    <w:rsid w:val="00F41CB1"/>
    <w:rsid w:val="00F41F51"/>
    <w:rsid w:val="00F421E9"/>
    <w:rsid w:val="00F422B9"/>
    <w:rsid w:val="00F4265B"/>
    <w:rsid w:val="00F42EC2"/>
    <w:rsid w:val="00F438D4"/>
    <w:rsid w:val="00F43AD0"/>
    <w:rsid w:val="00F43B5E"/>
    <w:rsid w:val="00F43D65"/>
    <w:rsid w:val="00F43E41"/>
    <w:rsid w:val="00F443BD"/>
    <w:rsid w:val="00F445E4"/>
    <w:rsid w:val="00F44778"/>
    <w:rsid w:val="00F44AA4"/>
    <w:rsid w:val="00F44AEC"/>
    <w:rsid w:val="00F44B4F"/>
    <w:rsid w:val="00F44DA5"/>
    <w:rsid w:val="00F45121"/>
    <w:rsid w:val="00F451FE"/>
    <w:rsid w:val="00F452CD"/>
    <w:rsid w:val="00F45517"/>
    <w:rsid w:val="00F457BF"/>
    <w:rsid w:val="00F45ADA"/>
    <w:rsid w:val="00F45B7F"/>
    <w:rsid w:val="00F46295"/>
    <w:rsid w:val="00F4653F"/>
    <w:rsid w:val="00F46948"/>
    <w:rsid w:val="00F46EB3"/>
    <w:rsid w:val="00F47445"/>
    <w:rsid w:val="00F47595"/>
    <w:rsid w:val="00F4791D"/>
    <w:rsid w:val="00F4791E"/>
    <w:rsid w:val="00F47B06"/>
    <w:rsid w:val="00F47C77"/>
    <w:rsid w:val="00F47E3C"/>
    <w:rsid w:val="00F47E3D"/>
    <w:rsid w:val="00F50163"/>
    <w:rsid w:val="00F50562"/>
    <w:rsid w:val="00F505AB"/>
    <w:rsid w:val="00F506FB"/>
    <w:rsid w:val="00F50829"/>
    <w:rsid w:val="00F508A6"/>
    <w:rsid w:val="00F508D5"/>
    <w:rsid w:val="00F50A67"/>
    <w:rsid w:val="00F50F47"/>
    <w:rsid w:val="00F51110"/>
    <w:rsid w:val="00F51290"/>
    <w:rsid w:val="00F512D6"/>
    <w:rsid w:val="00F517C0"/>
    <w:rsid w:val="00F51A32"/>
    <w:rsid w:val="00F51B51"/>
    <w:rsid w:val="00F51F53"/>
    <w:rsid w:val="00F524D0"/>
    <w:rsid w:val="00F52593"/>
    <w:rsid w:val="00F52649"/>
    <w:rsid w:val="00F52A28"/>
    <w:rsid w:val="00F52D43"/>
    <w:rsid w:val="00F53388"/>
    <w:rsid w:val="00F5341B"/>
    <w:rsid w:val="00F53550"/>
    <w:rsid w:val="00F537C0"/>
    <w:rsid w:val="00F53BAE"/>
    <w:rsid w:val="00F547F2"/>
    <w:rsid w:val="00F54981"/>
    <w:rsid w:val="00F54A3D"/>
    <w:rsid w:val="00F54BBC"/>
    <w:rsid w:val="00F54D4A"/>
    <w:rsid w:val="00F54E20"/>
    <w:rsid w:val="00F54F5A"/>
    <w:rsid w:val="00F55006"/>
    <w:rsid w:val="00F5510B"/>
    <w:rsid w:val="00F55184"/>
    <w:rsid w:val="00F55261"/>
    <w:rsid w:val="00F55817"/>
    <w:rsid w:val="00F55D94"/>
    <w:rsid w:val="00F56106"/>
    <w:rsid w:val="00F5615A"/>
    <w:rsid w:val="00F56435"/>
    <w:rsid w:val="00F5663D"/>
    <w:rsid w:val="00F56696"/>
    <w:rsid w:val="00F5672D"/>
    <w:rsid w:val="00F56C4A"/>
    <w:rsid w:val="00F56D22"/>
    <w:rsid w:val="00F56E92"/>
    <w:rsid w:val="00F56EEA"/>
    <w:rsid w:val="00F573C0"/>
    <w:rsid w:val="00F573E0"/>
    <w:rsid w:val="00F5769A"/>
    <w:rsid w:val="00F578B5"/>
    <w:rsid w:val="00F578C9"/>
    <w:rsid w:val="00F57D5F"/>
    <w:rsid w:val="00F57F7D"/>
    <w:rsid w:val="00F60054"/>
    <w:rsid w:val="00F60154"/>
    <w:rsid w:val="00F603BD"/>
    <w:rsid w:val="00F60684"/>
    <w:rsid w:val="00F608B8"/>
    <w:rsid w:val="00F609AE"/>
    <w:rsid w:val="00F60A54"/>
    <w:rsid w:val="00F60EDA"/>
    <w:rsid w:val="00F6140A"/>
    <w:rsid w:val="00F61877"/>
    <w:rsid w:val="00F61C10"/>
    <w:rsid w:val="00F62146"/>
    <w:rsid w:val="00F624CF"/>
    <w:rsid w:val="00F6283E"/>
    <w:rsid w:val="00F62D23"/>
    <w:rsid w:val="00F634A0"/>
    <w:rsid w:val="00F6380B"/>
    <w:rsid w:val="00F64351"/>
    <w:rsid w:val="00F64522"/>
    <w:rsid w:val="00F64599"/>
    <w:rsid w:val="00F647DD"/>
    <w:rsid w:val="00F648F2"/>
    <w:rsid w:val="00F64A48"/>
    <w:rsid w:val="00F64A9F"/>
    <w:rsid w:val="00F64BF5"/>
    <w:rsid w:val="00F64E27"/>
    <w:rsid w:val="00F64F59"/>
    <w:rsid w:val="00F650C9"/>
    <w:rsid w:val="00F6581E"/>
    <w:rsid w:val="00F6582C"/>
    <w:rsid w:val="00F65E17"/>
    <w:rsid w:val="00F65F03"/>
    <w:rsid w:val="00F65FD4"/>
    <w:rsid w:val="00F66051"/>
    <w:rsid w:val="00F662D9"/>
    <w:rsid w:val="00F664B6"/>
    <w:rsid w:val="00F66739"/>
    <w:rsid w:val="00F66830"/>
    <w:rsid w:val="00F66C8E"/>
    <w:rsid w:val="00F670A1"/>
    <w:rsid w:val="00F6727A"/>
    <w:rsid w:val="00F6729A"/>
    <w:rsid w:val="00F67AA1"/>
    <w:rsid w:val="00F67EF2"/>
    <w:rsid w:val="00F7012F"/>
    <w:rsid w:val="00F7036D"/>
    <w:rsid w:val="00F706F8"/>
    <w:rsid w:val="00F707FE"/>
    <w:rsid w:val="00F70938"/>
    <w:rsid w:val="00F70AE9"/>
    <w:rsid w:val="00F70CEC"/>
    <w:rsid w:val="00F70E69"/>
    <w:rsid w:val="00F7103F"/>
    <w:rsid w:val="00F7107F"/>
    <w:rsid w:val="00F71414"/>
    <w:rsid w:val="00F7146C"/>
    <w:rsid w:val="00F71531"/>
    <w:rsid w:val="00F71A8E"/>
    <w:rsid w:val="00F71B9C"/>
    <w:rsid w:val="00F71C01"/>
    <w:rsid w:val="00F71CA9"/>
    <w:rsid w:val="00F720AC"/>
    <w:rsid w:val="00F721DB"/>
    <w:rsid w:val="00F72549"/>
    <w:rsid w:val="00F727A9"/>
    <w:rsid w:val="00F72889"/>
    <w:rsid w:val="00F72B52"/>
    <w:rsid w:val="00F72D36"/>
    <w:rsid w:val="00F72E1E"/>
    <w:rsid w:val="00F72F53"/>
    <w:rsid w:val="00F72F9F"/>
    <w:rsid w:val="00F73404"/>
    <w:rsid w:val="00F73561"/>
    <w:rsid w:val="00F74046"/>
    <w:rsid w:val="00F740AC"/>
    <w:rsid w:val="00F74123"/>
    <w:rsid w:val="00F74352"/>
    <w:rsid w:val="00F7444B"/>
    <w:rsid w:val="00F7464C"/>
    <w:rsid w:val="00F7470F"/>
    <w:rsid w:val="00F74AFC"/>
    <w:rsid w:val="00F74CD7"/>
    <w:rsid w:val="00F74E5E"/>
    <w:rsid w:val="00F74EF9"/>
    <w:rsid w:val="00F758A9"/>
    <w:rsid w:val="00F75AD6"/>
    <w:rsid w:val="00F75B5A"/>
    <w:rsid w:val="00F75CAA"/>
    <w:rsid w:val="00F75D2D"/>
    <w:rsid w:val="00F75E30"/>
    <w:rsid w:val="00F75F67"/>
    <w:rsid w:val="00F76276"/>
    <w:rsid w:val="00F766B2"/>
    <w:rsid w:val="00F766B4"/>
    <w:rsid w:val="00F76811"/>
    <w:rsid w:val="00F76877"/>
    <w:rsid w:val="00F76AC0"/>
    <w:rsid w:val="00F76CE9"/>
    <w:rsid w:val="00F76F70"/>
    <w:rsid w:val="00F7767A"/>
    <w:rsid w:val="00F77AE6"/>
    <w:rsid w:val="00F8003C"/>
    <w:rsid w:val="00F80357"/>
    <w:rsid w:val="00F80559"/>
    <w:rsid w:val="00F805E2"/>
    <w:rsid w:val="00F80D9E"/>
    <w:rsid w:val="00F81220"/>
    <w:rsid w:val="00F813E3"/>
    <w:rsid w:val="00F81500"/>
    <w:rsid w:val="00F81524"/>
    <w:rsid w:val="00F816B8"/>
    <w:rsid w:val="00F816D8"/>
    <w:rsid w:val="00F81A36"/>
    <w:rsid w:val="00F82132"/>
    <w:rsid w:val="00F827A1"/>
    <w:rsid w:val="00F829F5"/>
    <w:rsid w:val="00F82A4E"/>
    <w:rsid w:val="00F82D01"/>
    <w:rsid w:val="00F83115"/>
    <w:rsid w:val="00F831F0"/>
    <w:rsid w:val="00F83323"/>
    <w:rsid w:val="00F83995"/>
    <w:rsid w:val="00F83C27"/>
    <w:rsid w:val="00F83D87"/>
    <w:rsid w:val="00F83ECF"/>
    <w:rsid w:val="00F84657"/>
    <w:rsid w:val="00F84A4F"/>
    <w:rsid w:val="00F84D5B"/>
    <w:rsid w:val="00F84EC8"/>
    <w:rsid w:val="00F85D75"/>
    <w:rsid w:val="00F85F0C"/>
    <w:rsid w:val="00F8606A"/>
    <w:rsid w:val="00F86E46"/>
    <w:rsid w:val="00F86F75"/>
    <w:rsid w:val="00F870C6"/>
    <w:rsid w:val="00F872C0"/>
    <w:rsid w:val="00F87A3B"/>
    <w:rsid w:val="00F87B93"/>
    <w:rsid w:val="00F87C6F"/>
    <w:rsid w:val="00F90000"/>
    <w:rsid w:val="00F90364"/>
    <w:rsid w:val="00F90490"/>
    <w:rsid w:val="00F90A5B"/>
    <w:rsid w:val="00F90A6F"/>
    <w:rsid w:val="00F90AF4"/>
    <w:rsid w:val="00F90DF8"/>
    <w:rsid w:val="00F90E01"/>
    <w:rsid w:val="00F91064"/>
    <w:rsid w:val="00F91267"/>
    <w:rsid w:val="00F91451"/>
    <w:rsid w:val="00F915D5"/>
    <w:rsid w:val="00F91752"/>
    <w:rsid w:val="00F918E5"/>
    <w:rsid w:val="00F91AB4"/>
    <w:rsid w:val="00F91C0F"/>
    <w:rsid w:val="00F91E50"/>
    <w:rsid w:val="00F91EE1"/>
    <w:rsid w:val="00F91F33"/>
    <w:rsid w:val="00F9222B"/>
    <w:rsid w:val="00F92401"/>
    <w:rsid w:val="00F9243D"/>
    <w:rsid w:val="00F92704"/>
    <w:rsid w:val="00F9302D"/>
    <w:rsid w:val="00F932B2"/>
    <w:rsid w:val="00F932EC"/>
    <w:rsid w:val="00F935BB"/>
    <w:rsid w:val="00F93997"/>
    <w:rsid w:val="00F939E5"/>
    <w:rsid w:val="00F93B55"/>
    <w:rsid w:val="00F9404B"/>
    <w:rsid w:val="00F94171"/>
    <w:rsid w:val="00F941BF"/>
    <w:rsid w:val="00F94280"/>
    <w:rsid w:val="00F9442B"/>
    <w:rsid w:val="00F94552"/>
    <w:rsid w:val="00F9471F"/>
    <w:rsid w:val="00F94CB7"/>
    <w:rsid w:val="00F94D38"/>
    <w:rsid w:val="00F94D56"/>
    <w:rsid w:val="00F94E4F"/>
    <w:rsid w:val="00F94EC7"/>
    <w:rsid w:val="00F9517B"/>
    <w:rsid w:val="00F95449"/>
    <w:rsid w:val="00F9593D"/>
    <w:rsid w:val="00F95C39"/>
    <w:rsid w:val="00F95F18"/>
    <w:rsid w:val="00F95F5C"/>
    <w:rsid w:val="00F95FA4"/>
    <w:rsid w:val="00F965E1"/>
    <w:rsid w:val="00F968B3"/>
    <w:rsid w:val="00F96B5C"/>
    <w:rsid w:val="00F96C0F"/>
    <w:rsid w:val="00F96EB0"/>
    <w:rsid w:val="00F96F38"/>
    <w:rsid w:val="00F971AB"/>
    <w:rsid w:val="00F971E8"/>
    <w:rsid w:val="00F9793A"/>
    <w:rsid w:val="00F97A95"/>
    <w:rsid w:val="00F97B13"/>
    <w:rsid w:val="00F97E6F"/>
    <w:rsid w:val="00F97EEE"/>
    <w:rsid w:val="00FA0384"/>
    <w:rsid w:val="00FA04A8"/>
    <w:rsid w:val="00FA04E7"/>
    <w:rsid w:val="00FA052B"/>
    <w:rsid w:val="00FA09EF"/>
    <w:rsid w:val="00FA0BFD"/>
    <w:rsid w:val="00FA0C65"/>
    <w:rsid w:val="00FA10F4"/>
    <w:rsid w:val="00FA175A"/>
    <w:rsid w:val="00FA1AEC"/>
    <w:rsid w:val="00FA1EDB"/>
    <w:rsid w:val="00FA218A"/>
    <w:rsid w:val="00FA21AD"/>
    <w:rsid w:val="00FA2454"/>
    <w:rsid w:val="00FA25F3"/>
    <w:rsid w:val="00FA2805"/>
    <w:rsid w:val="00FA2888"/>
    <w:rsid w:val="00FA295C"/>
    <w:rsid w:val="00FA2CF2"/>
    <w:rsid w:val="00FA2EF2"/>
    <w:rsid w:val="00FA3030"/>
    <w:rsid w:val="00FA34B7"/>
    <w:rsid w:val="00FA3B5C"/>
    <w:rsid w:val="00FA3E24"/>
    <w:rsid w:val="00FA42E0"/>
    <w:rsid w:val="00FA4780"/>
    <w:rsid w:val="00FA47B1"/>
    <w:rsid w:val="00FA4AD8"/>
    <w:rsid w:val="00FA4B91"/>
    <w:rsid w:val="00FA4C07"/>
    <w:rsid w:val="00FA4E04"/>
    <w:rsid w:val="00FA4E4A"/>
    <w:rsid w:val="00FA50AA"/>
    <w:rsid w:val="00FA528B"/>
    <w:rsid w:val="00FA5306"/>
    <w:rsid w:val="00FA5ADD"/>
    <w:rsid w:val="00FA5D73"/>
    <w:rsid w:val="00FA5EC7"/>
    <w:rsid w:val="00FA632F"/>
    <w:rsid w:val="00FA65CF"/>
    <w:rsid w:val="00FA661A"/>
    <w:rsid w:val="00FA6A42"/>
    <w:rsid w:val="00FA6B30"/>
    <w:rsid w:val="00FA6B68"/>
    <w:rsid w:val="00FA6FAC"/>
    <w:rsid w:val="00FA708F"/>
    <w:rsid w:val="00FA7536"/>
    <w:rsid w:val="00FA758C"/>
    <w:rsid w:val="00FA78EC"/>
    <w:rsid w:val="00FA7D19"/>
    <w:rsid w:val="00FA7E1F"/>
    <w:rsid w:val="00FA7E9C"/>
    <w:rsid w:val="00FB03CD"/>
    <w:rsid w:val="00FB06F7"/>
    <w:rsid w:val="00FB0CE6"/>
    <w:rsid w:val="00FB0D60"/>
    <w:rsid w:val="00FB0E54"/>
    <w:rsid w:val="00FB1357"/>
    <w:rsid w:val="00FB1653"/>
    <w:rsid w:val="00FB17FD"/>
    <w:rsid w:val="00FB1A0D"/>
    <w:rsid w:val="00FB1AEA"/>
    <w:rsid w:val="00FB257A"/>
    <w:rsid w:val="00FB2753"/>
    <w:rsid w:val="00FB2BE2"/>
    <w:rsid w:val="00FB2CB8"/>
    <w:rsid w:val="00FB2D0D"/>
    <w:rsid w:val="00FB2E62"/>
    <w:rsid w:val="00FB33D6"/>
    <w:rsid w:val="00FB3444"/>
    <w:rsid w:val="00FB34F6"/>
    <w:rsid w:val="00FB3E67"/>
    <w:rsid w:val="00FB423B"/>
    <w:rsid w:val="00FB4541"/>
    <w:rsid w:val="00FB4721"/>
    <w:rsid w:val="00FB4A1B"/>
    <w:rsid w:val="00FB4D6F"/>
    <w:rsid w:val="00FB50DD"/>
    <w:rsid w:val="00FB53F1"/>
    <w:rsid w:val="00FB5449"/>
    <w:rsid w:val="00FB5499"/>
    <w:rsid w:val="00FB5698"/>
    <w:rsid w:val="00FB657C"/>
    <w:rsid w:val="00FB68CD"/>
    <w:rsid w:val="00FB6D4F"/>
    <w:rsid w:val="00FB76B6"/>
    <w:rsid w:val="00FB7F58"/>
    <w:rsid w:val="00FC0027"/>
    <w:rsid w:val="00FC0324"/>
    <w:rsid w:val="00FC101C"/>
    <w:rsid w:val="00FC11A1"/>
    <w:rsid w:val="00FC12CF"/>
    <w:rsid w:val="00FC13C2"/>
    <w:rsid w:val="00FC154C"/>
    <w:rsid w:val="00FC1AB5"/>
    <w:rsid w:val="00FC1C1D"/>
    <w:rsid w:val="00FC1CD6"/>
    <w:rsid w:val="00FC1F4D"/>
    <w:rsid w:val="00FC22BD"/>
    <w:rsid w:val="00FC24A8"/>
    <w:rsid w:val="00FC26CB"/>
    <w:rsid w:val="00FC292A"/>
    <w:rsid w:val="00FC2D59"/>
    <w:rsid w:val="00FC2F60"/>
    <w:rsid w:val="00FC3362"/>
    <w:rsid w:val="00FC3574"/>
    <w:rsid w:val="00FC3730"/>
    <w:rsid w:val="00FC387D"/>
    <w:rsid w:val="00FC3ADA"/>
    <w:rsid w:val="00FC3BD6"/>
    <w:rsid w:val="00FC3EBE"/>
    <w:rsid w:val="00FC4016"/>
    <w:rsid w:val="00FC45A4"/>
    <w:rsid w:val="00FC46D9"/>
    <w:rsid w:val="00FC497B"/>
    <w:rsid w:val="00FC498A"/>
    <w:rsid w:val="00FC4BB7"/>
    <w:rsid w:val="00FC4DEB"/>
    <w:rsid w:val="00FC5215"/>
    <w:rsid w:val="00FC5296"/>
    <w:rsid w:val="00FC52CA"/>
    <w:rsid w:val="00FC5738"/>
    <w:rsid w:val="00FC5B6E"/>
    <w:rsid w:val="00FC5BD8"/>
    <w:rsid w:val="00FC613F"/>
    <w:rsid w:val="00FC626E"/>
    <w:rsid w:val="00FC6E1D"/>
    <w:rsid w:val="00FC7015"/>
    <w:rsid w:val="00FC74EB"/>
    <w:rsid w:val="00FC765D"/>
    <w:rsid w:val="00FC7A41"/>
    <w:rsid w:val="00FC7C3F"/>
    <w:rsid w:val="00FC7FB0"/>
    <w:rsid w:val="00FC7FB9"/>
    <w:rsid w:val="00FD086C"/>
    <w:rsid w:val="00FD13E1"/>
    <w:rsid w:val="00FD14AC"/>
    <w:rsid w:val="00FD17BD"/>
    <w:rsid w:val="00FD195B"/>
    <w:rsid w:val="00FD1D14"/>
    <w:rsid w:val="00FD1DB7"/>
    <w:rsid w:val="00FD1E3B"/>
    <w:rsid w:val="00FD1EFC"/>
    <w:rsid w:val="00FD1F2C"/>
    <w:rsid w:val="00FD2431"/>
    <w:rsid w:val="00FD248B"/>
    <w:rsid w:val="00FD2526"/>
    <w:rsid w:val="00FD2D20"/>
    <w:rsid w:val="00FD2DBB"/>
    <w:rsid w:val="00FD355F"/>
    <w:rsid w:val="00FD3660"/>
    <w:rsid w:val="00FD3A44"/>
    <w:rsid w:val="00FD3AD2"/>
    <w:rsid w:val="00FD3BEE"/>
    <w:rsid w:val="00FD3EFD"/>
    <w:rsid w:val="00FD47B3"/>
    <w:rsid w:val="00FD4831"/>
    <w:rsid w:val="00FD4851"/>
    <w:rsid w:val="00FD49CD"/>
    <w:rsid w:val="00FD50B4"/>
    <w:rsid w:val="00FD52DF"/>
    <w:rsid w:val="00FD5B62"/>
    <w:rsid w:val="00FD5CE1"/>
    <w:rsid w:val="00FD62E8"/>
    <w:rsid w:val="00FD65B5"/>
    <w:rsid w:val="00FD6905"/>
    <w:rsid w:val="00FD694D"/>
    <w:rsid w:val="00FD6A5A"/>
    <w:rsid w:val="00FD6B32"/>
    <w:rsid w:val="00FD6C79"/>
    <w:rsid w:val="00FD6E30"/>
    <w:rsid w:val="00FD7520"/>
    <w:rsid w:val="00FD7745"/>
    <w:rsid w:val="00FD7958"/>
    <w:rsid w:val="00FD7CC8"/>
    <w:rsid w:val="00FE004F"/>
    <w:rsid w:val="00FE01D7"/>
    <w:rsid w:val="00FE050C"/>
    <w:rsid w:val="00FE0939"/>
    <w:rsid w:val="00FE0CEE"/>
    <w:rsid w:val="00FE0CF1"/>
    <w:rsid w:val="00FE0DEC"/>
    <w:rsid w:val="00FE0E56"/>
    <w:rsid w:val="00FE11E7"/>
    <w:rsid w:val="00FE151B"/>
    <w:rsid w:val="00FE15A0"/>
    <w:rsid w:val="00FE1726"/>
    <w:rsid w:val="00FE180D"/>
    <w:rsid w:val="00FE1CD4"/>
    <w:rsid w:val="00FE1CEF"/>
    <w:rsid w:val="00FE1DE6"/>
    <w:rsid w:val="00FE1F25"/>
    <w:rsid w:val="00FE2060"/>
    <w:rsid w:val="00FE21D8"/>
    <w:rsid w:val="00FE21E8"/>
    <w:rsid w:val="00FE25B1"/>
    <w:rsid w:val="00FE2B8D"/>
    <w:rsid w:val="00FE325C"/>
    <w:rsid w:val="00FE3268"/>
    <w:rsid w:val="00FE33D1"/>
    <w:rsid w:val="00FE342D"/>
    <w:rsid w:val="00FE3450"/>
    <w:rsid w:val="00FE3495"/>
    <w:rsid w:val="00FE34EF"/>
    <w:rsid w:val="00FE3517"/>
    <w:rsid w:val="00FE35CA"/>
    <w:rsid w:val="00FE364A"/>
    <w:rsid w:val="00FE384D"/>
    <w:rsid w:val="00FE3B11"/>
    <w:rsid w:val="00FE3BDC"/>
    <w:rsid w:val="00FE3CF8"/>
    <w:rsid w:val="00FE3D17"/>
    <w:rsid w:val="00FE41AF"/>
    <w:rsid w:val="00FE4217"/>
    <w:rsid w:val="00FE43DF"/>
    <w:rsid w:val="00FE4956"/>
    <w:rsid w:val="00FE495D"/>
    <w:rsid w:val="00FE4C5C"/>
    <w:rsid w:val="00FE4D36"/>
    <w:rsid w:val="00FE4F53"/>
    <w:rsid w:val="00FE5555"/>
    <w:rsid w:val="00FE56D4"/>
    <w:rsid w:val="00FE580F"/>
    <w:rsid w:val="00FE59B9"/>
    <w:rsid w:val="00FE5A93"/>
    <w:rsid w:val="00FE5CE1"/>
    <w:rsid w:val="00FE5E2B"/>
    <w:rsid w:val="00FE6006"/>
    <w:rsid w:val="00FE6125"/>
    <w:rsid w:val="00FE6316"/>
    <w:rsid w:val="00FE6324"/>
    <w:rsid w:val="00FE6621"/>
    <w:rsid w:val="00FE6CFB"/>
    <w:rsid w:val="00FE6E78"/>
    <w:rsid w:val="00FE6F30"/>
    <w:rsid w:val="00FE6FCD"/>
    <w:rsid w:val="00FE7189"/>
    <w:rsid w:val="00FE7432"/>
    <w:rsid w:val="00FE7A4E"/>
    <w:rsid w:val="00FE7AB6"/>
    <w:rsid w:val="00FE7B5A"/>
    <w:rsid w:val="00FF00DD"/>
    <w:rsid w:val="00FF0218"/>
    <w:rsid w:val="00FF02D8"/>
    <w:rsid w:val="00FF0806"/>
    <w:rsid w:val="00FF0811"/>
    <w:rsid w:val="00FF0BE6"/>
    <w:rsid w:val="00FF0C2B"/>
    <w:rsid w:val="00FF0E68"/>
    <w:rsid w:val="00FF0EF5"/>
    <w:rsid w:val="00FF0FFA"/>
    <w:rsid w:val="00FF11A8"/>
    <w:rsid w:val="00FF13BE"/>
    <w:rsid w:val="00FF1717"/>
    <w:rsid w:val="00FF1749"/>
    <w:rsid w:val="00FF186F"/>
    <w:rsid w:val="00FF1885"/>
    <w:rsid w:val="00FF199F"/>
    <w:rsid w:val="00FF19C9"/>
    <w:rsid w:val="00FF19D4"/>
    <w:rsid w:val="00FF19EE"/>
    <w:rsid w:val="00FF1C4D"/>
    <w:rsid w:val="00FF2DC2"/>
    <w:rsid w:val="00FF2E8A"/>
    <w:rsid w:val="00FF332E"/>
    <w:rsid w:val="00FF343D"/>
    <w:rsid w:val="00FF34EC"/>
    <w:rsid w:val="00FF364B"/>
    <w:rsid w:val="00FF3781"/>
    <w:rsid w:val="00FF379F"/>
    <w:rsid w:val="00FF37F9"/>
    <w:rsid w:val="00FF3950"/>
    <w:rsid w:val="00FF3E80"/>
    <w:rsid w:val="00FF3F32"/>
    <w:rsid w:val="00FF3FB4"/>
    <w:rsid w:val="00FF4085"/>
    <w:rsid w:val="00FF419F"/>
    <w:rsid w:val="00FF429A"/>
    <w:rsid w:val="00FF4574"/>
    <w:rsid w:val="00FF4627"/>
    <w:rsid w:val="00FF4644"/>
    <w:rsid w:val="00FF4722"/>
    <w:rsid w:val="00FF4753"/>
    <w:rsid w:val="00FF5123"/>
    <w:rsid w:val="00FF5206"/>
    <w:rsid w:val="00FF5812"/>
    <w:rsid w:val="00FF5B7C"/>
    <w:rsid w:val="00FF5C4C"/>
    <w:rsid w:val="00FF5D5A"/>
    <w:rsid w:val="00FF5F0E"/>
    <w:rsid w:val="00FF60D2"/>
    <w:rsid w:val="00FF60EE"/>
    <w:rsid w:val="00FF62B2"/>
    <w:rsid w:val="00FF6452"/>
    <w:rsid w:val="00FF6598"/>
    <w:rsid w:val="00FF697A"/>
    <w:rsid w:val="00FF6CA7"/>
    <w:rsid w:val="00FF6E3E"/>
    <w:rsid w:val="00FF7501"/>
    <w:rsid w:val="00FF79EC"/>
    <w:rsid w:val="00FF7D87"/>
    <w:rsid w:val="00FF7E01"/>
    <w:rsid w:val="11A64E08"/>
    <w:rsid w:val="2A2947B8"/>
    <w:rsid w:val="483A4907"/>
    <w:rsid w:val="6AC9B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F0574D60-6661-4B32-83B1-2C486533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124498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124498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124498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124498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124498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124498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124498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124498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124498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124498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Kop1voorwerk">
    <w:name w:val="Kop 1 voorwerk"/>
    <w:basedOn w:val="Standaard"/>
    <w:rsid w:val="00124498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124498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124498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124498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124498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124498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124498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124498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124498"/>
    <w:rPr>
      <w:szCs w:val="20"/>
    </w:rPr>
  </w:style>
  <w:style w:type="table" w:customStyle="1" w:styleId="Versiehistorie">
    <w:name w:val="Versiehistorie"/>
    <w:basedOn w:val="Standaardtabel"/>
    <w:uiPriority w:val="99"/>
    <w:rsid w:val="00124498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124498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1244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124498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124498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124498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124498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124498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124498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124498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124498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124498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124498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124498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124498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124498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124498"/>
    <w:pPr>
      <w:keepNext/>
      <w:numPr>
        <w:numId w:val="6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124498"/>
  </w:style>
  <w:style w:type="numbering" w:styleId="1ai">
    <w:name w:val="Outline List 1"/>
    <w:basedOn w:val="Geenlijst"/>
    <w:semiHidden/>
    <w:unhideWhenUsed/>
    <w:rsid w:val="00124498"/>
  </w:style>
  <w:style w:type="table" w:styleId="3D-effectenvoortabel1">
    <w:name w:val="Table 3D effects 1"/>
    <w:basedOn w:val="Standaardtabel"/>
    <w:semiHidden/>
    <w:unhideWhenUsed/>
    <w:rsid w:val="00124498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124498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124498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124498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124498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124498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124498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124498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124498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124498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124498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124498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124498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124498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124498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124498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124498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124498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124498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124498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124498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124498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124498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124498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124498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124498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124498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124498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124498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124498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124498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124498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124498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12449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124498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124498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124498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124498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124498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12449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124498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12449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124498"/>
  </w:style>
  <w:style w:type="table" w:styleId="Professioneletabel">
    <w:name w:val="Table Professional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124498"/>
  </w:style>
  <w:style w:type="table" w:styleId="Tabelkolommen1">
    <w:name w:val="Table Columns 1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124498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124498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124498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124498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124498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124498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124498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124498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124498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124498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124498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124498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124498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124498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124498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124498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124498"/>
    <w:pPr>
      <w:numPr>
        <w:numId w:val="4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124498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124498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12449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124498"/>
  </w:style>
  <w:style w:type="numbering" w:customStyle="1" w:styleId="Koppenstructuur">
    <w:name w:val="Koppenstructuur"/>
    <w:basedOn w:val="Geenlijst"/>
    <w:uiPriority w:val="99"/>
    <w:rsid w:val="003D214A"/>
    <w:pPr>
      <w:numPr>
        <w:numId w:val="5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124498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124498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124498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124498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124498"/>
  </w:style>
  <w:style w:type="character" w:customStyle="1" w:styleId="Colofonprojectnaam">
    <w:name w:val="Colofon projectnaam"/>
    <w:basedOn w:val="Standaardalinea-lettertype"/>
    <w:uiPriority w:val="1"/>
    <w:rsid w:val="00124498"/>
  </w:style>
  <w:style w:type="character" w:customStyle="1" w:styleId="Colofonprojectnummer">
    <w:name w:val="Colofon projectnummer"/>
    <w:basedOn w:val="Standaardalinea-lettertype"/>
    <w:uiPriority w:val="1"/>
    <w:rsid w:val="00124498"/>
  </w:style>
  <w:style w:type="character" w:customStyle="1" w:styleId="Colofoncontactpersoon">
    <w:name w:val="Colofon contactpersoon"/>
    <w:basedOn w:val="Standaardalinea-lettertype"/>
    <w:uiPriority w:val="1"/>
    <w:rsid w:val="00124498"/>
  </w:style>
  <w:style w:type="character" w:customStyle="1" w:styleId="Colofonauteur">
    <w:name w:val="Colofon auteur"/>
    <w:basedOn w:val="Standaardalinea-lettertype"/>
    <w:uiPriority w:val="1"/>
    <w:rsid w:val="00124498"/>
  </w:style>
  <w:style w:type="table" w:customStyle="1" w:styleId="Implementatie">
    <w:name w:val="Implementatie"/>
    <w:basedOn w:val="Standaardtabel"/>
    <w:uiPriority w:val="99"/>
    <w:rsid w:val="00124498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124498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124498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124498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124498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124498"/>
  </w:style>
  <w:style w:type="paragraph" w:styleId="Berichtkop">
    <w:name w:val="Message Header"/>
    <w:basedOn w:val="Standaard"/>
    <w:link w:val="BerichtkopChar"/>
    <w:semiHidden/>
    <w:unhideWhenUsed/>
    <w:rsid w:val="0012449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124498"/>
  </w:style>
  <w:style w:type="paragraph" w:styleId="Bloktekst">
    <w:name w:val="Block Text"/>
    <w:basedOn w:val="Standaard"/>
    <w:semiHidden/>
    <w:unhideWhenUsed/>
    <w:rsid w:val="00124498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124498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124498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124498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124498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124498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124498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124498"/>
    <w:rPr>
      <w:i/>
      <w:iCs/>
    </w:rPr>
  </w:style>
  <w:style w:type="character" w:styleId="HTMLVariable">
    <w:name w:val="HTML Variable"/>
    <w:basedOn w:val="Standaardalinea-lettertype"/>
    <w:semiHidden/>
    <w:unhideWhenUsed/>
    <w:rsid w:val="00124498"/>
    <w:rPr>
      <w:i/>
      <w:iCs/>
    </w:rPr>
  </w:style>
  <w:style w:type="character" w:styleId="HTML-acroniem">
    <w:name w:val="HTML Acronym"/>
    <w:basedOn w:val="Standaardalinea-lettertype"/>
    <w:semiHidden/>
    <w:unhideWhenUsed/>
    <w:rsid w:val="00124498"/>
  </w:style>
  <w:style w:type="paragraph" w:styleId="HTML-adres">
    <w:name w:val="HTML Address"/>
    <w:basedOn w:val="Standaard"/>
    <w:link w:val="HTML-adresChar"/>
    <w:semiHidden/>
    <w:unhideWhenUsed/>
    <w:rsid w:val="00124498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124498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124498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124498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124498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124498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124498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124498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124498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124498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124498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124498"/>
  </w:style>
  <w:style w:type="paragraph" w:styleId="Lijstopsomteken">
    <w:name w:val="List Bullet"/>
    <w:basedOn w:val="Standaard"/>
    <w:semiHidden/>
    <w:unhideWhenUsed/>
    <w:rsid w:val="00124498"/>
    <w:pPr>
      <w:numPr>
        <w:numId w:val="36"/>
      </w:numPr>
      <w:contextualSpacing/>
    </w:pPr>
  </w:style>
  <w:style w:type="paragraph" w:styleId="Lijstopsomteken2">
    <w:name w:val="List Bullet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124498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124498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124498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124498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124498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124498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124498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124498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124498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124498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124498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124498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124498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124498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124498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124498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124498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124498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124498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3A1CEA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4Char">
    <w:name w:val="Kop 4 Char"/>
    <w:basedOn w:val="Standaardalinea-lettertype"/>
    <w:link w:val="Kop4"/>
    <w:locked/>
    <w:rsid w:val="0014580B"/>
    <w:rPr>
      <w:rFonts w:ascii="Verdana" w:hAnsi="Verdana"/>
      <w:b/>
      <w:bCs/>
      <w:sz w:val="18"/>
      <w:szCs w:val="28"/>
    </w:rPr>
  </w:style>
  <w:style w:type="character" w:customStyle="1" w:styleId="Kop5Char">
    <w:name w:val="Kop 5 Char"/>
    <w:basedOn w:val="Standaardalinea-lettertype"/>
    <w:link w:val="Kop5"/>
    <w:locked/>
    <w:rsid w:val="0014580B"/>
    <w:rPr>
      <w:rFonts w:ascii="Verdana" w:hAnsi="Verdana"/>
      <w:bCs/>
      <w:i/>
      <w:iCs/>
      <w:sz w:val="18"/>
      <w:szCs w:val="26"/>
    </w:rPr>
  </w:style>
  <w:style w:type="numbering" w:customStyle="1" w:styleId="Nummering1">
    <w:name w:val="Nummering1"/>
    <w:basedOn w:val="Geenlijst"/>
    <w:uiPriority w:val="99"/>
    <w:rsid w:val="000B33E8"/>
  </w:style>
  <w:style w:type="character" w:customStyle="1" w:styleId="Kop3Char">
    <w:name w:val="Kop 3 Char"/>
    <w:basedOn w:val="Standaardalinea-lettertype"/>
    <w:link w:val="Kop3"/>
    <w:uiPriority w:val="9"/>
    <w:rsid w:val="00433940"/>
    <w:rPr>
      <w:rFonts w:ascii="Verdana" w:hAnsi="Verdana"/>
      <w:b/>
      <w:bCs/>
      <w:sz w:val="18"/>
      <w:szCs w:val="26"/>
    </w:rPr>
  </w:style>
  <w:style w:type="numbering" w:customStyle="1" w:styleId="Nummering2">
    <w:name w:val="Nummering2"/>
    <w:basedOn w:val="Geenlijst"/>
    <w:rsid w:val="00F1328F"/>
  </w:style>
  <w:style w:type="paragraph" w:customStyle="1" w:styleId="Opsommingtekens5">
    <w:name w:val="Opsomming tekens 5"/>
    <w:basedOn w:val="Standaard"/>
    <w:qFormat/>
    <w:rsid w:val="00124498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124498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124498"/>
    <w:rPr>
      <w:u w:val="single"/>
    </w:rPr>
  </w:style>
  <w:style w:type="paragraph" w:customStyle="1" w:styleId="Kader">
    <w:name w:val="Kader"/>
    <w:basedOn w:val="Standaard"/>
    <w:next w:val="Standaard"/>
    <w:qFormat/>
    <w:rsid w:val="00124498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50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49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C80867C-3BFD-4844-93DB-228C2F25053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CFBD7DB-40A5-4E23-BC75-1E5ED49EE1B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12</TotalTime>
  <Pages>1</Pages>
  <Words>32417</Words>
  <Characters>178298</Characters>
  <Application>Microsoft Office Word</Application>
  <DocSecurity>0</DocSecurity>
  <Lines>1485</Lines>
  <Paragraphs>420</Paragraphs>
  <ScaleCrop>false</ScaleCrop>
  <Company/>
  <LinksUpToDate>false</LinksUpToDate>
  <CharactersWithSpaces>210295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TPOD sjabloon v0.98</dc:title>
  <dc:subject/>
  <dc:creator>Gerard Wolbers</dc:creator>
  <cp:keywords/>
  <dc:description/>
  <cp:lastModifiedBy>Gerard Wolbers</cp:lastModifiedBy>
  <cp:revision>7</cp:revision>
  <cp:lastPrinted>2020-08-17T08:30:00Z</cp:lastPrinted>
  <dcterms:created xsi:type="dcterms:W3CDTF">2021-06-02T14:12:00Z</dcterms:created>
  <dcterms:modified xsi:type="dcterms:W3CDTF">2021-06-03T16:34:00Z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