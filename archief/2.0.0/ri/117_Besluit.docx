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A42B" w14:textId="3BE9C3C7" w:rsidR="0065502F" w:rsidRDefault="00300143" w:rsidP="0065502F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