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D74E1" w14:textId="44E33688" w:rsidR="00E33EDD" w:rsidRDefault="00E33EDD" w:rsidP="00E33EDD">
      <w:pPr>
        <w:pStyle w:val="Kop2"/>
      </w:pPr>
      <w:bookmarkStart w:id="162" w:name="_Ref_ede6bc72a6c0637c494c31cf296af632_1"/>
      <w:r>
        <w:lastRenderedPageBreak/>
        <w:t>Het Informatiemodel Omgevingswet</w:t>
      </w:r>
      <w:bookmarkEnd w:id="162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876A4" w14:textId="77777777" w:rsidR="00AA7565" w:rsidRDefault="00AA7565">
      <w:r>
        <w:separator/>
      </w:r>
    </w:p>
    <w:p w14:paraId="38BC44E6" w14:textId="77777777" w:rsidR="00AA7565" w:rsidRDefault="00AA7565"/>
  </w:endnote>
  <w:endnote w:type="continuationSeparator" w:id="0">
    <w:p w14:paraId="4740C666" w14:textId="77777777" w:rsidR="00AA7565" w:rsidRPr="003C450F" w:rsidRDefault="00AA7565" w:rsidP="003C450F"/>
  </w:endnote>
  <w:endnote w:type="continuationNotice" w:id="1">
    <w:p w14:paraId="1E9CBCF4" w14:textId="77777777" w:rsidR="00AA7565" w:rsidRDefault="00AA7565" w:rsidP="003C450F"/>
  </w:endnote>
  <w:endnote w:id="2">
    <w:p w14:paraId="0E53EDA6" w14:textId="77777777" w:rsidR="00A16219" w:rsidRDefault="00A16219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3">
    <w:p w14:paraId="15E2D66D" w14:textId="77777777" w:rsidR="00A16219" w:rsidRDefault="00A16219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4">
    <w:p w14:paraId="3A48BE75" w14:textId="77777777" w:rsidR="00A16219" w:rsidRDefault="00A16219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5">
    <w:p w14:paraId="2B94396E" w14:textId="77777777" w:rsidR="0038492C" w:rsidRPr="001602D5" w:rsidRDefault="0038492C" w:rsidP="0038492C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6">
    <w:p w14:paraId="706C034E" w14:textId="77777777" w:rsidR="0038492C" w:rsidRDefault="0038492C" w:rsidP="0038492C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7">
    <w:p w14:paraId="533A0D9F" w14:textId="77777777" w:rsidR="00A34A99" w:rsidRDefault="00A34A99" w:rsidP="00A34A99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8">
    <w:p w14:paraId="3104C293" w14:textId="77777777" w:rsidR="00266C2C" w:rsidRDefault="00266C2C"/>
    <w:p w14:paraId="37420A6C" w14:textId="77777777" w:rsidR="009A6243" w:rsidRDefault="009A62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CE736" w14:textId="77777777" w:rsidR="00A16219" w:rsidRPr="006B1455" w:rsidRDefault="00A1621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D0EC1EE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E9872" w14:textId="77777777" w:rsidR="00A16219" w:rsidRPr="006B1455" w:rsidRDefault="00A1621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149B0A1C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F6DCE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20E26" w14:textId="77777777" w:rsidR="00A16219" w:rsidRPr="006B1455" w:rsidRDefault="00A1621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415D4C0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85F59" w14:textId="77777777" w:rsidR="00AA7565" w:rsidRPr="00B35331" w:rsidRDefault="00AA7565" w:rsidP="00577995">
      <w:pPr>
        <w:pStyle w:val="Voettekst"/>
      </w:pPr>
    </w:p>
  </w:footnote>
  <w:footnote w:type="continuationSeparator" w:id="0">
    <w:p w14:paraId="6566C5CB" w14:textId="77777777" w:rsidR="00AA7565" w:rsidRDefault="00AA7565">
      <w:r>
        <w:continuationSeparator/>
      </w:r>
    </w:p>
    <w:p w14:paraId="32BEE9FE" w14:textId="77777777" w:rsidR="00AA7565" w:rsidRDefault="00AA7565"/>
    <w:p w14:paraId="612388AB" w14:textId="77777777" w:rsidR="00AA7565" w:rsidRDefault="00AA7565"/>
  </w:footnote>
  <w:footnote w:type="continuationNotice" w:id="1">
    <w:p w14:paraId="2763C10C" w14:textId="77777777" w:rsidR="00AA7565" w:rsidRDefault="00AA7565">
      <w:pPr>
        <w:spacing w:line="240" w:lineRule="auto"/>
      </w:pPr>
    </w:p>
  </w:footnote>
  <w:footnote w:id="2">
    <w:p w14:paraId="118D878D" w14:textId="77777777" w:rsidR="00266C2C" w:rsidRDefault="00266C2C"/>
    <w:p w14:paraId="15754891" w14:textId="77777777" w:rsidR="009A6243" w:rsidRDefault="009A6243"/>
  </w:footnote>
  <w:footnote w:id="3">
    <w:p w14:paraId="607ADB84" w14:textId="0A451576" w:rsidR="0038492C" w:rsidRDefault="0038492C" w:rsidP="0038492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1F614A">
        <w:tab/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64444EE9" w14:textId="77777777" w:rsidR="0038492C" w:rsidRDefault="0038492C" w:rsidP="0038492C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5">
    <w:p w14:paraId="14E0994F" w14:textId="77777777" w:rsidR="005C2B77" w:rsidRDefault="005C2B77" w:rsidP="005C2B7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16219" w:rsidRPr="00275984" w14:paraId="504AA28B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8CBDF84" w14:textId="77777777" w:rsidR="00A16219" w:rsidRPr="002E14E1" w:rsidRDefault="00A16219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5A4A954C" w14:textId="77777777" w:rsidR="00A16219" w:rsidRDefault="00A16219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16219" w14:paraId="75994881" w14:textId="77777777" w:rsidTr="483A490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CC0A57C" w14:textId="77777777" w:rsidR="00A16219" w:rsidRPr="00BC3B53" w:rsidRDefault="00A16219" w:rsidP="00FF3E80">
          <w:r>
            <w:rPr>
              <w:noProof/>
            </w:rPr>
            <w:drawing>
              <wp:anchor distT="0" distB="0" distL="114300" distR="114300" simplePos="0" relativeHeight="251648512" behindDoc="0" locked="1" layoutInCell="1" allowOverlap="1" wp14:anchorId="06615AC4" wp14:editId="1B6506AA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16219" w:rsidRPr="0056454C" w14:paraId="7A975F5D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7F817D" w14:textId="637184F0" w:rsidR="00A16219" w:rsidRPr="00FA6FAC" w:rsidRDefault="00A16219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E5406">
            <w:rPr>
              <w:noProof/>
            </w:rPr>
            <w:t>reactieve interventie</w:t>
          </w:r>
          <w:r>
            <w:rPr>
              <w:noProof/>
            </w:rPr>
            <w:fldChar w:fldCharType="end"/>
          </w:r>
        </w:p>
      </w:tc>
    </w:tr>
    <w:tr w:rsidR="00A16219" w:rsidRPr="00B60860" w14:paraId="780B437E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C327384" w14:textId="1E10396B" w:rsidR="00A16219" w:rsidRPr="00B60860" w:rsidRDefault="00A16219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E5406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68644D3" w14:textId="1D7430CC" w:rsidR="00A16219" w:rsidRPr="00B60860" w:rsidRDefault="00A16219" w:rsidP="00FF3E80">
          <w:r>
            <w:t>Geonovum</w:t>
          </w:r>
        </w:p>
      </w:tc>
    </w:tr>
    <w:tr w:rsidR="00A16219" w:rsidRPr="00B60860" w14:paraId="7188982E" w14:textId="77777777" w:rsidTr="483A4907">
      <w:trPr>
        <w:cantSplit/>
      </w:trPr>
      <w:tc>
        <w:tcPr>
          <w:tcW w:w="1134" w:type="dxa"/>
          <w:shd w:val="clear" w:color="auto" w:fill="auto"/>
        </w:tcPr>
        <w:p w14:paraId="632927BE" w14:textId="77777777" w:rsidR="00A16219" w:rsidRPr="00CA6C0C" w:rsidRDefault="00A16219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CE67E50" w14:textId="5446B101" w:rsidR="00A16219" w:rsidRPr="00CA6C0C" w:rsidRDefault="00A16219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81728D">
            <w:rPr>
              <w:noProof/>
            </w:rPr>
            <w:t>3 juni 2021</w:t>
          </w:r>
          <w:r>
            <w:fldChar w:fldCharType="end"/>
          </w:r>
        </w:p>
      </w:tc>
    </w:tr>
  </w:tbl>
  <w:p w14:paraId="204303BD" w14:textId="77777777" w:rsidR="00A16219" w:rsidRPr="00EB5B83" w:rsidRDefault="00A16219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16219" w14:paraId="577CE8FE" w14:textId="77777777" w:rsidTr="483A490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D217472" w14:textId="77777777" w:rsidR="00A16219" w:rsidRPr="00BC3B53" w:rsidRDefault="00A16219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0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16219" w:rsidRPr="0056454C" w14:paraId="0D9D5D94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E033F39" w14:textId="7B67C161" w:rsidR="00A16219" w:rsidRPr="00FA6FAC" w:rsidRDefault="00A16219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247F91">
            <w:rPr>
              <w:noProof/>
            </w:rPr>
            <w:t>reactieve interventie</w:t>
          </w:r>
          <w:r>
            <w:rPr>
              <w:noProof/>
            </w:rPr>
            <w:fldChar w:fldCharType="end"/>
          </w:r>
        </w:p>
      </w:tc>
    </w:tr>
    <w:tr w:rsidR="00A16219" w:rsidRPr="00B60860" w14:paraId="3A7386D7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91BB195" w14:textId="0573E54E" w:rsidR="00A16219" w:rsidRPr="00B60860" w:rsidRDefault="00A16219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247F91">
            <w:rPr>
              <w:noProof/>
            </w:rPr>
            <w:t>0.99.0</w:t>
          </w:r>
          <w:r>
            <w:rPr>
              <w:noProof/>
            </w:rPr>
            <w:fldChar w:fldCharType="end"/>
          </w:r>
        </w:p>
        <w:p w14:paraId="66789185" w14:textId="77777777" w:rsidR="00A16219" w:rsidRPr="00B60860" w:rsidRDefault="00A16219" w:rsidP="00577995">
          <w:r>
            <w:t>Geonovum – KOOP</w:t>
          </w:r>
        </w:p>
      </w:tc>
    </w:tr>
    <w:tr w:rsidR="00A16219" w:rsidRPr="00B60860" w14:paraId="2847B550" w14:textId="77777777" w:rsidTr="483A4907">
      <w:trPr>
        <w:cantSplit/>
      </w:trPr>
      <w:tc>
        <w:tcPr>
          <w:tcW w:w="1134" w:type="dxa"/>
          <w:shd w:val="clear" w:color="auto" w:fill="auto"/>
        </w:tcPr>
        <w:p w14:paraId="7D08B2AE" w14:textId="77777777" w:rsidR="00A16219" w:rsidRPr="00CA6C0C" w:rsidRDefault="00A16219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51BBAF7A" w14:textId="764AB7C7" w:rsidR="00A16219" w:rsidRPr="00CA6C0C" w:rsidRDefault="00A16219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81728D">
            <w:rPr>
              <w:noProof/>
            </w:rPr>
            <w:t>3 juni 2021</w:t>
          </w:r>
          <w:r>
            <w:fldChar w:fldCharType="end"/>
          </w:r>
        </w:p>
      </w:tc>
    </w:tr>
  </w:tbl>
  <w:p w14:paraId="6203774E" w14:textId="77777777" w:rsidR="00A16219" w:rsidRDefault="00A16219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825A9" w14:textId="73E5F869" w:rsidR="00A16219" w:rsidRDefault="00A16219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E5406">
      <w:rPr>
        <w:noProof/>
      </w:rPr>
      <w:t>reactieve interventie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E5406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E5406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81728D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9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</w:num>
  <w:num w:numId="5">
    <w:abstractNumId w:val="2"/>
  </w:num>
  <w:num w:numId="6">
    <w:abstractNumId w:val="7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6"/>
  </w:num>
  <w:num w:numId="12">
    <w:abstractNumId w:val="9"/>
  </w:num>
  <w:num w:numId="13">
    <w:abstractNumId w:val="16"/>
  </w:num>
  <w:num w:numId="14">
    <w:abstractNumId w:val="13"/>
  </w:num>
  <w:num w:numId="15">
    <w:abstractNumId w:val="8"/>
  </w:num>
  <w:num w:numId="16">
    <w:abstractNumId w:val="4"/>
  </w:num>
  <w:num w:numId="17">
    <w:abstractNumId w:val="1"/>
  </w:num>
  <w:num w:numId="18">
    <w:abstractNumId w:val="10"/>
  </w:num>
  <w:num w:numId="19">
    <w:abstractNumId w:val="20"/>
  </w:num>
  <w:num w:numId="20">
    <w:abstractNumId w:val="12"/>
  </w:num>
  <w:num w:numId="21">
    <w:abstractNumId w:val="15"/>
  </w:num>
  <w:num w:numId="22">
    <w:abstractNumId w:val="3"/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0"/>
  </w:num>
  <w:num w:numId="35">
    <w:abstractNumId w:val="17"/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reactieve interventie"/>
    <w:docVar w:name="ID01_CAPS" w:val="Reactieve interventie"/>
    <w:docVar w:name="ID01+" w:val="de reactieve interventie"/>
    <w:docVar w:name="ID01+_CAPS" w:val="De reactieve interventie"/>
    <w:docVar w:name="ID02" w:val="de"/>
    <w:docVar w:name="ID03" w:val="ri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266408"/>
    <w:rsid w:val="000002C1"/>
    <w:rsid w:val="00000330"/>
    <w:rsid w:val="0000066F"/>
    <w:rsid w:val="000006CF"/>
    <w:rsid w:val="0000078D"/>
    <w:rsid w:val="00000A05"/>
    <w:rsid w:val="00001068"/>
    <w:rsid w:val="00001115"/>
    <w:rsid w:val="00001131"/>
    <w:rsid w:val="00001234"/>
    <w:rsid w:val="00001532"/>
    <w:rsid w:val="000016DA"/>
    <w:rsid w:val="00001BB7"/>
    <w:rsid w:val="00002021"/>
    <w:rsid w:val="00002440"/>
    <w:rsid w:val="000025B2"/>
    <w:rsid w:val="000026A9"/>
    <w:rsid w:val="0000284A"/>
    <w:rsid w:val="00002867"/>
    <w:rsid w:val="00002CC0"/>
    <w:rsid w:val="00003291"/>
    <w:rsid w:val="0000329E"/>
    <w:rsid w:val="000034F9"/>
    <w:rsid w:val="000037C8"/>
    <w:rsid w:val="000038A3"/>
    <w:rsid w:val="00003AEB"/>
    <w:rsid w:val="00003B27"/>
    <w:rsid w:val="00003DC1"/>
    <w:rsid w:val="00004179"/>
    <w:rsid w:val="000041E2"/>
    <w:rsid w:val="0000463D"/>
    <w:rsid w:val="0000473E"/>
    <w:rsid w:val="00004785"/>
    <w:rsid w:val="0000492F"/>
    <w:rsid w:val="00005080"/>
    <w:rsid w:val="00005438"/>
    <w:rsid w:val="00005635"/>
    <w:rsid w:val="000056C8"/>
    <w:rsid w:val="0000582D"/>
    <w:rsid w:val="00005DB3"/>
    <w:rsid w:val="00005DFA"/>
    <w:rsid w:val="00005EFA"/>
    <w:rsid w:val="00005FF9"/>
    <w:rsid w:val="00006203"/>
    <w:rsid w:val="00006438"/>
    <w:rsid w:val="000065D4"/>
    <w:rsid w:val="000066A6"/>
    <w:rsid w:val="000067A6"/>
    <w:rsid w:val="00006CFF"/>
    <w:rsid w:val="0000703D"/>
    <w:rsid w:val="000070BB"/>
    <w:rsid w:val="00007CED"/>
    <w:rsid w:val="000100D3"/>
    <w:rsid w:val="00010161"/>
    <w:rsid w:val="000102F9"/>
    <w:rsid w:val="000104E4"/>
    <w:rsid w:val="000107B4"/>
    <w:rsid w:val="00010818"/>
    <w:rsid w:val="000109AA"/>
    <w:rsid w:val="00010D0B"/>
    <w:rsid w:val="000112BE"/>
    <w:rsid w:val="000112CC"/>
    <w:rsid w:val="00011683"/>
    <w:rsid w:val="0001173D"/>
    <w:rsid w:val="00011865"/>
    <w:rsid w:val="00011869"/>
    <w:rsid w:val="0001191E"/>
    <w:rsid w:val="00011B02"/>
    <w:rsid w:val="000120F5"/>
    <w:rsid w:val="00012436"/>
    <w:rsid w:val="00012439"/>
    <w:rsid w:val="000124C4"/>
    <w:rsid w:val="000124F9"/>
    <w:rsid w:val="0001264F"/>
    <w:rsid w:val="000127E5"/>
    <w:rsid w:val="00012E7B"/>
    <w:rsid w:val="00013157"/>
    <w:rsid w:val="0001322F"/>
    <w:rsid w:val="00013342"/>
    <w:rsid w:val="00013380"/>
    <w:rsid w:val="000134C3"/>
    <w:rsid w:val="0001396F"/>
    <w:rsid w:val="00013C31"/>
    <w:rsid w:val="00013CC4"/>
    <w:rsid w:val="00013CE9"/>
    <w:rsid w:val="00013F1C"/>
    <w:rsid w:val="000149A7"/>
    <w:rsid w:val="00014C94"/>
    <w:rsid w:val="00015423"/>
    <w:rsid w:val="000154D8"/>
    <w:rsid w:val="00015503"/>
    <w:rsid w:val="00015835"/>
    <w:rsid w:val="0001583B"/>
    <w:rsid w:val="00015944"/>
    <w:rsid w:val="00015C74"/>
    <w:rsid w:val="00015DCB"/>
    <w:rsid w:val="00016134"/>
    <w:rsid w:val="00016504"/>
    <w:rsid w:val="0001678E"/>
    <w:rsid w:val="000168C8"/>
    <w:rsid w:val="000168D1"/>
    <w:rsid w:val="00016A8B"/>
    <w:rsid w:val="00016B56"/>
    <w:rsid w:val="00016C48"/>
    <w:rsid w:val="0001754C"/>
    <w:rsid w:val="000176A4"/>
    <w:rsid w:val="00017F62"/>
    <w:rsid w:val="000200C1"/>
    <w:rsid w:val="0002013F"/>
    <w:rsid w:val="00020175"/>
    <w:rsid w:val="000202CC"/>
    <w:rsid w:val="00020505"/>
    <w:rsid w:val="00020909"/>
    <w:rsid w:val="00020A25"/>
    <w:rsid w:val="00020E52"/>
    <w:rsid w:val="0002114B"/>
    <w:rsid w:val="000213B4"/>
    <w:rsid w:val="00021547"/>
    <w:rsid w:val="00021674"/>
    <w:rsid w:val="000219BF"/>
    <w:rsid w:val="00021D0A"/>
    <w:rsid w:val="00021F1B"/>
    <w:rsid w:val="00021FE8"/>
    <w:rsid w:val="00022204"/>
    <w:rsid w:val="000224E4"/>
    <w:rsid w:val="000227B5"/>
    <w:rsid w:val="00022EAD"/>
    <w:rsid w:val="00023125"/>
    <w:rsid w:val="00023130"/>
    <w:rsid w:val="000231F0"/>
    <w:rsid w:val="00023485"/>
    <w:rsid w:val="00023708"/>
    <w:rsid w:val="00023FB7"/>
    <w:rsid w:val="000248CA"/>
    <w:rsid w:val="00024B58"/>
    <w:rsid w:val="00024CEA"/>
    <w:rsid w:val="00024D36"/>
    <w:rsid w:val="00024DF3"/>
    <w:rsid w:val="00024DF8"/>
    <w:rsid w:val="00024EC5"/>
    <w:rsid w:val="000251A5"/>
    <w:rsid w:val="000251B8"/>
    <w:rsid w:val="00025301"/>
    <w:rsid w:val="0002577A"/>
    <w:rsid w:val="000257A9"/>
    <w:rsid w:val="000257AF"/>
    <w:rsid w:val="00025C3E"/>
    <w:rsid w:val="00026469"/>
    <w:rsid w:val="000264EC"/>
    <w:rsid w:val="00026BB7"/>
    <w:rsid w:val="0002732F"/>
    <w:rsid w:val="0002738A"/>
    <w:rsid w:val="00027624"/>
    <w:rsid w:val="000278F9"/>
    <w:rsid w:val="000279A9"/>
    <w:rsid w:val="00027CA6"/>
    <w:rsid w:val="00027CFA"/>
    <w:rsid w:val="00027D8F"/>
    <w:rsid w:val="00027E40"/>
    <w:rsid w:val="0003067C"/>
    <w:rsid w:val="00030866"/>
    <w:rsid w:val="00030A1B"/>
    <w:rsid w:val="00030EA9"/>
    <w:rsid w:val="00030F3D"/>
    <w:rsid w:val="00031463"/>
    <w:rsid w:val="00031560"/>
    <w:rsid w:val="00031E06"/>
    <w:rsid w:val="00032041"/>
    <w:rsid w:val="0003206F"/>
    <w:rsid w:val="000322BE"/>
    <w:rsid w:val="000324B6"/>
    <w:rsid w:val="00032767"/>
    <w:rsid w:val="00032986"/>
    <w:rsid w:val="00032B92"/>
    <w:rsid w:val="00032D81"/>
    <w:rsid w:val="00032D98"/>
    <w:rsid w:val="00032F98"/>
    <w:rsid w:val="000333A8"/>
    <w:rsid w:val="00033949"/>
    <w:rsid w:val="00033AB2"/>
    <w:rsid w:val="00033E2C"/>
    <w:rsid w:val="000343B5"/>
    <w:rsid w:val="0003446E"/>
    <w:rsid w:val="000347D4"/>
    <w:rsid w:val="00034FE4"/>
    <w:rsid w:val="0003502E"/>
    <w:rsid w:val="000353E9"/>
    <w:rsid w:val="0003583D"/>
    <w:rsid w:val="00035B5E"/>
    <w:rsid w:val="00035E6A"/>
    <w:rsid w:val="00035F79"/>
    <w:rsid w:val="0003622F"/>
    <w:rsid w:val="00036400"/>
    <w:rsid w:val="000365AA"/>
    <w:rsid w:val="000367DC"/>
    <w:rsid w:val="00036B39"/>
    <w:rsid w:val="00036C0A"/>
    <w:rsid w:val="00036ED0"/>
    <w:rsid w:val="000370E7"/>
    <w:rsid w:val="000371A9"/>
    <w:rsid w:val="000374B7"/>
    <w:rsid w:val="0003766D"/>
    <w:rsid w:val="000378A4"/>
    <w:rsid w:val="00040599"/>
    <w:rsid w:val="00040908"/>
    <w:rsid w:val="00040BCC"/>
    <w:rsid w:val="0004128E"/>
    <w:rsid w:val="00041327"/>
    <w:rsid w:val="000417B0"/>
    <w:rsid w:val="00041877"/>
    <w:rsid w:val="0004188A"/>
    <w:rsid w:val="00041B68"/>
    <w:rsid w:val="00041DD1"/>
    <w:rsid w:val="0004208F"/>
    <w:rsid w:val="0004212E"/>
    <w:rsid w:val="000421E6"/>
    <w:rsid w:val="00043214"/>
    <w:rsid w:val="00043367"/>
    <w:rsid w:val="000436C7"/>
    <w:rsid w:val="000436E4"/>
    <w:rsid w:val="0004387A"/>
    <w:rsid w:val="00043926"/>
    <w:rsid w:val="00043AA1"/>
    <w:rsid w:val="00043AA6"/>
    <w:rsid w:val="00043D44"/>
    <w:rsid w:val="00043DA7"/>
    <w:rsid w:val="00044353"/>
    <w:rsid w:val="00044358"/>
    <w:rsid w:val="000444EB"/>
    <w:rsid w:val="0004467A"/>
    <w:rsid w:val="0004470A"/>
    <w:rsid w:val="00044715"/>
    <w:rsid w:val="00044A26"/>
    <w:rsid w:val="0004530B"/>
    <w:rsid w:val="000455AD"/>
    <w:rsid w:val="00045A94"/>
    <w:rsid w:val="00045B7F"/>
    <w:rsid w:val="00045C1E"/>
    <w:rsid w:val="0004600B"/>
    <w:rsid w:val="000460C3"/>
    <w:rsid w:val="00046125"/>
    <w:rsid w:val="000463EC"/>
    <w:rsid w:val="000468FA"/>
    <w:rsid w:val="00046DB4"/>
    <w:rsid w:val="0004726C"/>
    <w:rsid w:val="000473A5"/>
    <w:rsid w:val="00047E7D"/>
    <w:rsid w:val="00047F62"/>
    <w:rsid w:val="000500B6"/>
    <w:rsid w:val="00050512"/>
    <w:rsid w:val="00050A11"/>
    <w:rsid w:val="00050A5B"/>
    <w:rsid w:val="00050A64"/>
    <w:rsid w:val="00050E43"/>
    <w:rsid w:val="00051129"/>
    <w:rsid w:val="000514AB"/>
    <w:rsid w:val="0005181B"/>
    <w:rsid w:val="000520BA"/>
    <w:rsid w:val="00052173"/>
    <w:rsid w:val="000521D8"/>
    <w:rsid w:val="00052461"/>
    <w:rsid w:val="00052505"/>
    <w:rsid w:val="0005261F"/>
    <w:rsid w:val="00052793"/>
    <w:rsid w:val="0005291E"/>
    <w:rsid w:val="00052B19"/>
    <w:rsid w:val="00052CFE"/>
    <w:rsid w:val="00052D2D"/>
    <w:rsid w:val="00053394"/>
    <w:rsid w:val="000534F4"/>
    <w:rsid w:val="0005398C"/>
    <w:rsid w:val="00053C9C"/>
    <w:rsid w:val="00053D0A"/>
    <w:rsid w:val="00053F65"/>
    <w:rsid w:val="00054027"/>
    <w:rsid w:val="000541BB"/>
    <w:rsid w:val="00054435"/>
    <w:rsid w:val="00054566"/>
    <w:rsid w:val="00054EA6"/>
    <w:rsid w:val="00054F6D"/>
    <w:rsid w:val="00054FCD"/>
    <w:rsid w:val="00055043"/>
    <w:rsid w:val="00055410"/>
    <w:rsid w:val="000557CD"/>
    <w:rsid w:val="000559AD"/>
    <w:rsid w:val="00055EDA"/>
    <w:rsid w:val="0005606A"/>
    <w:rsid w:val="00056D6C"/>
    <w:rsid w:val="000571D9"/>
    <w:rsid w:val="000579D0"/>
    <w:rsid w:val="00057A4F"/>
    <w:rsid w:val="00057BCB"/>
    <w:rsid w:val="00057D0A"/>
    <w:rsid w:val="00060796"/>
    <w:rsid w:val="00060D18"/>
    <w:rsid w:val="00060DAA"/>
    <w:rsid w:val="00061523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3FD1"/>
    <w:rsid w:val="00064050"/>
    <w:rsid w:val="000646BA"/>
    <w:rsid w:val="00064BEE"/>
    <w:rsid w:val="00065792"/>
    <w:rsid w:val="00065946"/>
    <w:rsid w:val="00065A83"/>
    <w:rsid w:val="00065EF7"/>
    <w:rsid w:val="00065F61"/>
    <w:rsid w:val="000661FA"/>
    <w:rsid w:val="0006627B"/>
    <w:rsid w:val="0006638C"/>
    <w:rsid w:val="000663B5"/>
    <w:rsid w:val="0006640C"/>
    <w:rsid w:val="00066AAB"/>
    <w:rsid w:val="00066BE5"/>
    <w:rsid w:val="00066CDC"/>
    <w:rsid w:val="00067128"/>
    <w:rsid w:val="00067134"/>
    <w:rsid w:val="000673D2"/>
    <w:rsid w:val="00067676"/>
    <w:rsid w:val="00067908"/>
    <w:rsid w:val="00070094"/>
    <w:rsid w:val="00070304"/>
    <w:rsid w:val="000708AF"/>
    <w:rsid w:val="00070F68"/>
    <w:rsid w:val="00071318"/>
    <w:rsid w:val="00071415"/>
    <w:rsid w:val="0007213E"/>
    <w:rsid w:val="00072159"/>
    <w:rsid w:val="00072247"/>
    <w:rsid w:val="00072410"/>
    <w:rsid w:val="0007247A"/>
    <w:rsid w:val="0007267C"/>
    <w:rsid w:val="000726F1"/>
    <w:rsid w:val="00072700"/>
    <w:rsid w:val="00072937"/>
    <w:rsid w:val="00072973"/>
    <w:rsid w:val="000729BF"/>
    <w:rsid w:val="00072AD0"/>
    <w:rsid w:val="00072DE0"/>
    <w:rsid w:val="00072E50"/>
    <w:rsid w:val="00072E83"/>
    <w:rsid w:val="00072F34"/>
    <w:rsid w:val="00073209"/>
    <w:rsid w:val="00073320"/>
    <w:rsid w:val="00073801"/>
    <w:rsid w:val="00073851"/>
    <w:rsid w:val="00073AED"/>
    <w:rsid w:val="00073C0D"/>
    <w:rsid w:val="00073CBC"/>
    <w:rsid w:val="00073E22"/>
    <w:rsid w:val="00074012"/>
    <w:rsid w:val="00074228"/>
    <w:rsid w:val="00074431"/>
    <w:rsid w:val="00074542"/>
    <w:rsid w:val="000745A5"/>
    <w:rsid w:val="00074A84"/>
    <w:rsid w:val="00075203"/>
    <w:rsid w:val="000755D6"/>
    <w:rsid w:val="00075786"/>
    <w:rsid w:val="00075C9F"/>
    <w:rsid w:val="00075E9C"/>
    <w:rsid w:val="00075FDA"/>
    <w:rsid w:val="00076093"/>
    <w:rsid w:val="000761CA"/>
    <w:rsid w:val="000762D7"/>
    <w:rsid w:val="000763F9"/>
    <w:rsid w:val="00076FB8"/>
    <w:rsid w:val="0007734C"/>
    <w:rsid w:val="000774B5"/>
    <w:rsid w:val="000774B8"/>
    <w:rsid w:val="000775E1"/>
    <w:rsid w:val="0007785C"/>
    <w:rsid w:val="00077E2E"/>
    <w:rsid w:val="000803CB"/>
    <w:rsid w:val="000804E1"/>
    <w:rsid w:val="000806CE"/>
    <w:rsid w:val="00080956"/>
    <w:rsid w:val="000809F0"/>
    <w:rsid w:val="00080AC3"/>
    <w:rsid w:val="00080EE4"/>
    <w:rsid w:val="000810BC"/>
    <w:rsid w:val="0008120C"/>
    <w:rsid w:val="00081567"/>
    <w:rsid w:val="00081B59"/>
    <w:rsid w:val="00081C82"/>
    <w:rsid w:val="0008209B"/>
    <w:rsid w:val="00082308"/>
    <w:rsid w:val="0008242B"/>
    <w:rsid w:val="00082770"/>
    <w:rsid w:val="00082F0E"/>
    <w:rsid w:val="000832D2"/>
    <w:rsid w:val="000832E3"/>
    <w:rsid w:val="0008352D"/>
    <w:rsid w:val="00083571"/>
    <w:rsid w:val="000836D8"/>
    <w:rsid w:val="000836DD"/>
    <w:rsid w:val="00083808"/>
    <w:rsid w:val="00083864"/>
    <w:rsid w:val="00083954"/>
    <w:rsid w:val="00083E76"/>
    <w:rsid w:val="0008418C"/>
    <w:rsid w:val="00084577"/>
    <w:rsid w:val="000846AA"/>
    <w:rsid w:val="00084790"/>
    <w:rsid w:val="00084A40"/>
    <w:rsid w:val="00084DBD"/>
    <w:rsid w:val="00085088"/>
    <w:rsid w:val="00085221"/>
    <w:rsid w:val="0008542F"/>
    <w:rsid w:val="000854C2"/>
    <w:rsid w:val="00085824"/>
    <w:rsid w:val="00085B12"/>
    <w:rsid w:val="00085BE2"/>
    <w:rsid w:val="0008603E"/>
    <w:rsid w:val="0008613F"/>
    <w:rsid w:val="0008675C"/>
    <w:rsid w:val="0008688A"/>
    <w:rsid w:val="0008689F"/>
    <w:rsid w:val="000869FF"/>
    <w:rsid w:val="00086A24"/>
    <w:rsid w:val="00086D46"/>
    <w:rsid w:val="00086E9A"/>
    <w:rsid w:val="00086FBE"/>
    <w:rsid w:val="0008729A"/>
    <w:rsid w:val="00087450"/>
    <w:rsid w:val="000874E2"/>
    <w:rsid w:val="00087879"/>
    <w:rsid w:val="000879F4"/>
    <w:rsid w:val="00087CB5"/>
    <w:rsid w:val="00087D32"/>
    <w:rsid w:val="00087DD9"/>
    <w:rsid w:val="00087ECA"/>
    <w:rsid w:val="00087F51"/>
    <w:rsid w:val="00087FB4"/>
    <w:rsid w:val="00090228"/>
    <w:rsid w:val="0009034B"/>
    <w:rsid w:val="000906D7"/>
    <w:rsid w:val="00090937"/>
    <w:rsid w:val="00090A13"/>
    <w:rsid w:val="00090A91"/>
    <w:rsid w:val="00090BC0"/>
    <w:rsid w:val="00090D61"/>
    <w:rsid w:val="00090E68"/>
    <w:rsid w:val="0009177C"/>
    <w:rsid w:val="0009183F"/>
    <w:rsid w:val="000919EE"/>
    <w:rsid w:val="00091ADA"/>
    <w:rsid w:val="00091C16"/>
    <w:rsid w:val="00091E2C"/>
    <w:rsid w:val="00091E31"/>
    <w:rsid w:val="00092997"/>
    <w:rsid w:val="00092A38"/>
    <w:rsid w:val="00092DF8"/>
    <w:rsid w:val="00092E16"/>
    <w:rsid w:val="00093042"/>
    <w:rsid w:val="00093492"/>
    <w:rsid w:val="00093B94"/>
    <w:rsid w:val="00093F07"/>
    <w:rsid w:val="000948BF"/>
    <w:rsid w:val="000948DA"/>
    <w:rsid w:val="00094BAC"/>
    <w:rsid w:val="00094BDE"/>
    <w:rsid w:val="00094C73"/>
    <w:rsid w:val="00094D1C"/>
    <w:rsid w:val="00095568"/>
    <w:rsid w:val="00095684"/>
    <w:rsid w:val="000957C6"/>
    <w:rsid w:val="00095A11"/>
    <w:rsid w:val="00095DD3"/>
    <w:rsid w:val="00096756"/>
    <w:rsid w:val="00096EE3"/>
    <w:rsid w:val="000972E6"/>
    <w:rsid w:val="00097722"/>
    <w:rsid w:val="000977DD"/>
    <w:rsid w:val="0009791A"/>
    <w:rsid w:val="00097924"/>
    <w:rsid w:val="00097B49"/>
    <w:rsid w:val="00097CBB"/>
    <w:rsid w:val="00097FD3"/>
    <w:rsid w:val="000A0056"/>
    <w:rsid w:val="000A0245"/>
    <w:rsid w:val="000A07B3"/>
    <w:rsid w:val="000A0AFE"/>
    <w:rsid w:val="000A0EF4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2E0"/>
    <w:rsid w:val="000A23B9"/>
    <w:rsid w:val="000A2A97"/>
    <w:rsid w:val="000A2C5F"/>
    <w:rsid w:val="000A3010"/>
    <w:rsid w:val="000A35A6"/>
    <w:rsid w:val="000A361C"/>
    <w:rsid w:val="000A3C5B"/>
    <w:rsid w:val="000A4007"/>
    <w:rsid w:val="000A41D7"/>
    <w:rsid w:val="000A41DA"/>
    <w:rsid w:val="000A42DD"/>
    <w:rsid w:val="000A46D6"/>
    <w:rsid w:val="000A4852"/>
    <w:rsid w:val="000A497C"/>
    <w:rsid w:val="000A4A98"/>
    <w:rsid w:val="000A4C42"/>
    <w:rsid w:val="000A5178"/>
    <w:rsid w:val="000A5236"/>
    <w:rsid w:val="000A529D"/>
    <w:rsid w:val="000A5621"/>
    <w:rsid w:val="000A5B82"/>
    <w:rsid w:val="000A5ECB"/>
    <w:rsid w:val="000A64EC"/>
    <w:rsid w:val="000A6C5D"/>
    <w:rsid w:val="000A6FFF"/>
    <w:rsid w:val="000A739C"/>
    <w:rsid w:val="000A7754"/>
    <w:rsid w:val="000A7881"/>
    <w:rsid w:val="000A7903"/>
    <w:rsid w:val="000A7A59"/>
    <w:rsid w:val="000B032A"/>
    <w:rsid w:val="000B05F3"/>
    <w:rsid w:val="000B0674"/>
    <w:rsid w:val="000B069D"/>
    <w:rsid w:val="000B0741"/>
    <w:rsid w:val="000B08CB"/>
    <w:rsid w:val="000B0965"/>
    <w:rsid w:val="000B0B42"/>
    <w:rsid w:val="000B0E84"/>
    <w:rsid w:val="000B1261"/>
    <w:rsid w:val="000B12ED"/>
    <w:rsid w:val="000B12F5"/>
    <w:rsid w:val="000B168E"/>
    <w:rsid w:val="000B1AE0"/>
    <w:rsid w:val="000B1BE2"/>
    <w:rsid w:val="000B1DC7"/>
    <w:rsid w:val="000B1E58"/>
    <w:rsid w:val="000B20CA"/>
    <w:rsid w:val="000B2209"/>
    <w:rsid w:val="000B24D5"/>
    <w:rsid w:val="000B25A1"/>
    <w:rsid w:val="000B2C26"/>
    <w:rsid w:val="000B2D4E"/>
    <w:rsid w:val="000B2EB9"/>
    <w:rsid w:val="000B2F16"/>
    <w:rsid w:val="000B31C8"/>
    <w:rsid w:val="000B32B2"/>
    <w:rsid w:val="000B33E8"/>
    <w:rsid w:val="000B3593"/>
    <w:rsid w:val="000B39CB"/>
    <w:rsid w:val="000B3CE6"/>
    <w:rsid w:val="000B3E2E"/>
    <w:rsid w:val="000B3E73"/>
    <w:rsid w:val="000B3F05"/>
    <w:rsid w:val="000B408A"/>
    <w:rsid w:val="000B40EF"/>
    <w:rsid w:val="000B437C"/>
    <w:rsid w:val="000B4E74"/>
    <w:rsid w:val="000B50D7"/>
    <w:rsid w:val="000B50FC"/>
    <w:rsid w:val="000B51B2"/>
    <w:rsid w:val="000B51C1"/>
    <w:rsid w:val="000B5223"/>
    <w:rsid w:val="000B52BE"/>
    <w:rsid w:val="000B5465"/>
    <w:rsid w:val="000B597C"/>
    <w:rsid w:val="000B6C7A"/>
    <w:rsid w:val="000B707C"/>
    <w:rsid w:val="000B71E2"/>
    <w:rsid w:val="000B733E"/>
    <w:rsid w:val="000B779E"/>
    <w:rsid w:val="000B7A95"/>
    <w:rsid w:val="000B7B3B"/>
    <w:rsid w:val="000C0318"/>
    <w:rsid w:val="000C05E9"/>
    <w:rsid w:val="000C08E2"/>
    <w:rsid w:val="000C0942"/>
    <w:rsid w:val="000C0A13"/>
    <w:rsid w:val="000C0F26"/>
    <w:rsid w:val="000C1050"/>
    <w:rsid w:val="000C15B2"/>
    <w:rsid w:val="000C16B6"/>
    <w:rsid w:val="000C1897"/>
    <w:rsid w:val="000C1987"/>
    <w:rsid w:val="000C1F5A"/>
    <w:rsid w:val="000C1F68"/>
    <w:rsid w:val="000C21F5"/>
    <w:rsid w:val="000C261F"/>
    <w:rsid w:val="000C2DE9"/>
    <w:rsid w:val="000C31FE"/>
    <w:rsid w:val="000C35B0"/>
    <w:rsid w:val="000C3743"/>
    <w:rsid w:val="000C3D75"/>
    <w:rsid w:val="000C4132"/>
    <w:rsid w:val="000C444E"/>
    <w:rsid w:val="000C44BA"/>
    <w:rsid w:val="000C501D"/>
    <w:rsid w:val="000C509B"/>
    <w:rsid w:val="000C55F0"/>
    <w:rsid w:val="000C562A"/>
    <w:rsid w:val="000C57D6"/>
    <w:rsid w:val="000C595C"/>
    <w:rsid w:val="000C5DE9"/>
    <w:rsid w:val="000C5E89"/>
    <w:rsid w:val="000C611F"/>
    <w:rsid w:val="000C636D"/>
    <w:rsid w:val="000C643C"/>
    <w:rsid w:val="000C68F8"/>
    <w:rsid w:val="000C6977"/>
    <w:rsid w:val="000C6A39"/>
    <w:rsid w:val="000C6B14"/>
    <w:rsid w:val="000C6D53"/>
    <w:rsid w:val="000C6F1A"/>
    <w:rsid w:val="000C6FAE"/>
    <w:rsid w:val="000C6FF8"/>
    <w:rsid w:val="000C7334"/>
    <w:rsid w:val="000C73D3"/>
    <w:rsid w:val="000C7FFB"/>
    <w:rsid w:val="000D0142"/>
    <w:rsid w:val="000D0D26"/>
    <w:rsid w:val="000D0F31"/>
    <w:rsid w:val="000D1390"/>
    <w:rsid w:val="000D1406"/>
    <w:rsid w:val="000D141A"/>
    <w:rsid w:val="000D173B"/>
    <w:rsid w:val="000D1A0F"/>
    <w:rsid w:val="000D1A3C"/>
    <w:rsid w:val="000D1B6E"/>
    <w:rsid w:val="000D202C"/>
    <w:rsid w:val="000D2213"/>
    <w:rsid w:val="000D236E"/>
    <w:rsid w:val="000D23EF"/>
    <w:rsid w:val="000D2479"/>
    <w:rsid w:val="000D259A"/>
    <w:rsid w:val="000D2C42"/>
    <w:rsid w:val="000D2C92"/>
    <w:rsid w:val="000D2E24"/>
    <w:rsid w:val="000D331A"/>
    <w:rsid w:val="000D33B8"/>
    <w:rsid w:val="000D3A60"/>
    <w:rsid w:val="000D3CA9"/>
    <w:rsid w:val="000D3D6B"/>
    <w:rsid w:val="000D3DD1"/>
    <w:rsid w:val="000D4163"/>
    <w:rsid w:val="000D5129"/>
    <w:rsid w:val="000D524A"/>
    <w:rsid w:val="000D596D"/>
    <w:rsid w:val="000D5A37"/>
    <w:rsid w:val="000D5ABE"/>
    <w:rsid w:val="000D666F"/>
    <w:rsid w:val="000D67FB"/>
    <w:rsid w:val="000D69BB"/>
    <w:rsid w:val="000D6A77"/>
    <w:rsid w:val="000D6C95"/>
    <w:rsid w:val="000D6F19"/>
    <w:rsid w:val="000D7119"/>
    <w:rsid w:val="000D747E"/>
    <w:rsid w:val="000D7915"/>
    <w:rsid w:val="000D7937"/>
    <w:rsid w:val="000D7A49"/>
    <w:rsid w:val="000D7D57"/>
    <w:rsid w:val="000D7DAA"/>
    <w:rsid w:val="000D7DEE"/>
    <w:rsid w:val="000D7E24"/>
    <w:rsid w:val="000D7E4E"/>
    <w:rsid w:val="000E009D"/>
    <w:rsid w:val="000E0401"/>
    <w:rsid w:val="000E08A2"/>
    <w:rsid w:val="000E08DA"/>
    <w:rsid w:val="000E0C9B"/>
    <w:rsid w:val="000E0D4C"/>
    <w:rsid w:val="000E0ED2"/>
    <w:rsid w:val="000E1094"/>
    <w:rsid w:val="000E11BA"/>
    <w:rsid w:val="000E12FF"/>
    <w:rsid w:val="000E1385"/>
    <w:rsid w:val="000E146E"/>
    <w:rsid w:val="000E17A1"/>
    <w:rsid w:val="000E2038"/>
    <w:rsid w:val="000E2A2D"/>
    <w:rsid w:val="000E3196"/>
    <w:rsid w:val="000E31FA"/>
    <w:rsid w:val="000E3AC9"/>
    <w:rsid w:val="000E3B63"/>
    <w:rsid w:val="000E3CC7"/>
    <w:rsid w:val="000E3CFD"/>
    <w:rsid w:val="000E3F22"/>
    <w:rsid w:val="000E4032"/>
    <w:rsid w:val="000E4225"/>
    <w:rsid w:val="000E4952"/>
    <w:rsid w:val="000E498E"/>
    <w:rsid w:val="000E4ADE"/>
    <w:rsid w:val="000E4CF6"/>
    <w:rsid w:val="000E4D86"/>
    <w:rsid w:val="000E4EB7"/>
    <w:rsid w:val="000E4F78"/>
    <w:rsid w:val="000E5229"/>
    <w:rsid w:val="000E5457"/>
    <w:rsid w:val="000E5796"/>
    <w:rsid w:val="000E58B5"/>
    <w:rsid w:val="000E59A4"/>
    <w:rsid w:val="000E6171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EBE"/>
    <w:rsid w:val="000E7F3F"/>
    <w:rsid w:val="000F0116"/>
    <w:rsid w:val="000F0765"/>
    <w:rsid w:val="000F08F1"/>
    <w:rsid w:val="000F099D"/>
    <w:rsid w:val="000F0A76"/>
    <w:rsid w:val="000F0B9B"/>
    <w:rsid w:val="000F0D47"/>
    <w:rsid w:val="000F118D"/>
    <w:rsid w:val="000F13B8"/>
    <w:rsid w:val="000F1414"/>
    <w:rsid w:val="000F163F"/>
    <w:rsid w:val="000F1681"/>
    <w:rsid w:val="000F1DA5"/>
    <w:rsid w:val="000F1FAD"/>
    <w:rsid w:val="000F1FF4"/>
    <w:rsid w:val="000F2103"/>
    <w:rsid w:val="000F219C"/>
    <w:rsid w:val="000F2317"/>
    <w:rsid w:val="000F2780"/>
    <w:rsid w:val="000F2F29"/>
    <w:rsid w:val="000F2F7D"/>
    <w:rsid w:val="000F33FE"/>
    <w:rsid w:val="000F361D"/>
    <w:rsid w:val="000F3657"/>
    <w:rsid w:val="000F381A"/>
    <w:rsid w:val="000F3A7E"/>
    <w:rsid w:val="000F3EBC"/>
    <w:rsid w:val="000F3F3E"/>
    <w:rsid w:val="000F44E7"/>
    <w:rsid w:val="000F44F3"/>
    <w:rsid w:val="000F4526"/>
    <w:rsid w:val="000F4B00"/>
    <w:rsid w:val="000F4CDD"/>
    <w:rsid w:val="000F4F54"/>
    <w:rsid w:val="000F54C8"/>
    <w:rsid w:val="000F5E0E"/>
    <w:rsid w:val="000F605F"/>
    <w:rsid w:val="000F6507"/>
    <w:rsid w:val="000F69CC"/>
    <w:rsid w:val="000F6A2F"/>
    <w:rsid w:val="000F6A53"/>
    <w:rsid w:val="000F6ADB"/>
    <w:rsid w:val="000F6B8D"/>
    <w:rsid w:val="000F6D28"/>
    <w:rsid w:val="000F723C"/>
    <w:rsid w:val="000F7D34"/>
    <w:rsid w:val="000F7D59"/>
    <w:rsid w:val="000F7F4F"/>
    <w:rsid w:val="00100125"/>
    <w:rsid w:val="00100259"/>
    <w:rsid w:val="001006A0"/>
    <w:rsid w:val="00100B02"/>
    <w:rsid w:val="00100C0A"/>
    <w:rsid w:val="00100EE1"/>
    <w:rsid w:val="00101267"/>
    <w:rsid w:val="00101302"/>
    <w:rsid w:val="00101413"/>
    <w:rsid w:val="00101563"/>
    <w:rsid w:val="00101981"/>
    <w:rsid w:val="00101ADE"/>
    <w:rsid w:val="00101CEB"/>
    <w:rsid w:val="0010217A"/>
    <w:rsid w:val="00102342"/>
    <w:rsid w:val="00102531"/>
    <w:rsid w:val="00102771"/>
    <w:rsid w:val="001028F7"/>
    <w:rsid w:val="00102CCC"/>
    <w:rsid w:val="00102DDF"/>
    <w:rsid w:val="0010305E"/>
    <w:rsid w:val="0010357D"/>
    <w:rsid w:val="001036FC"/>
    <w:rsid w:val="00103AAB"/>
    <w:rsid w:val="00104648"/>
    <w:rsid w:val="00104C66"/>
    <w:rsid w:val="00104DAB"/>
    <w:rsid w:val="00104E53"/>
    <w:rsid w:val="0010517D"/>
    <w:rsid w:val="001051B7"/>
    <w:rsid w:val="00105390"/>
    <w:rsid w:val="0010547D"/>
    <w:rsid w:val="001057BF"/>
    <w:rsid w:val="00105B3F"/>
    <w:rsid w:val="00105C5D"/>
    <w:rsid w:val="00105FD4"/>
    <w:rsid w:val="00106245"/>
    <w:rsid w:val="001062FA"/>
    <w:rsid w:val="001065A8"/>
    <w:rsid w:val="0010694C"/>
    <w:rsid w:val="00106C28"/>
    <w:rsid w:val="00106C4A"/>
    <w:rsid w:val="00106EAF"/>
    <w:rsid w:val="001073A3"/>
    <w:rsid w:val="001077A8"/>
    <w:rsid w:val="00107C2C"/>
    <w:rsid w:val="00107C52"/>
    <w:rsid w:val="00107DBE"/>
    <w:rsid w:val="0011093C"/>
    <w:rsid w:val="0011097D"/>
    <w:rsid w:val="001109F7"/>
    <w:rsid w:val="00110AAB"/>
    <w:rsid w:val="00110D6E"/>
    <w:rsid w:val="00111169"/>
    <w:rsid w:val="001115B9"/>
    <w:rsid w:val="001117B4"/>
    <w:rsid w:val="00111FB2"/>
    <w:rsid w:val="00112076"/>
    <w:rsid w:val="001121C6"/>
    <w:rsid w:val="001123ED"/>
    <w:rsid w:val="001123F5"/>
    <w:rsid w:val="00112615"/>
    <w:rsid w:val="001129CD"/>
    <w:rsid w:val="00112AAE"/>
    <w:rsid w:val="001130B4"/>
    <w:rsid w:val="00113714"/>
    <w:rsid w:val="00113D14"/>
    <w:rsid w:val="00113E1E"/>
    <w:rsid w:val="001141C7"/>
    <w:rsid w:val="001143F9"/>
    <w:rsid w:val="0011489D"/>
    <w:rsid w:val="001148F9"/>
    <w:rsid w:val="00114C9A"/>
    <w:rsid w:val="00114CD4"/>
    <w:rsid w:val="00114D27"/>
    <w:rsid w:val="00114EC6"/>
    <w:rsid w:val="00115211"/>
    <w:rsid w:val="00115332"/>
    <w:rsid w:val="0011599E"/>
    <w:rsid w:val="0011643C"/>
    <w:rsid w:val="001165B9"/>
    <w:rsid w:val="001166CD"/>
    <w:rsid w:val="0011676B"/>
    <w:rsid w:val="001169DC"/>
    <w:rsid w:val="00116ECA"/>
    <w:rsid w:val="00116F13"/>
    <w:rsid w:val="00117077"/>
    <w:rsid w:val="00117113"/>
    <w:rsid w:val="001171EB"/>
    <w:rsid w:val="001173ED"/>
    <w:rsid w:val="00117C72"/>
    <w:rsid w:val="00117EAA"/>
    <w:rsid w:val="00117FEE"/>
    <w:rsid w:val="001202C1"/>
    <w:rsid w:val="001203BF"/>
    <w:rsid w:val="0012074D"/>
    <w:rsid w:val="00120C4F"/>
    <w:rsid w:val="00120D1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BB7"/>
    <w:rsid w:val="001235D6"/>
    <w:rsid w:val="0012374A"/>
    <w:rsid w:val="00123880"/>
    <w:rsid w:val="001238E7"/>
    <w:rsid w:val="00123BDF"/>
    <w:rsid w:val="00123D73"/>
    <w:rsid w:val="00123F6B"/>
    <w:rsid w:val="00124498"/>
    <w:rsid w:val="001244EC"/>
    <w:rsid w:val="00124A2C"/>
    <w:rsid w:val="00124CED"/>
    <w:rsid w:val="00124F76"/>
    <w:rsid w:val="00125437"/>
    <w:rsid w:val="00125534"/>
    <w:rsid w:val="00125707"/>
    <w:rsid w:val="00125718"/>
    <w:rsid w:val="00125A0B"/>
    <w:rsid w:val="00125A6D"/>
    <w:rsid w:val="00125F71"/>
    <w:rsid w:val="0012666E"/>
    <w:rsid w:val="001269DF"/>
    <w:rsid w:val="00126D84"/>
    <w:rsid w:val="00126FE7"/>
    <w:rsid w:val="00127000"/>
    <w:rsid w:val="00127004"/>
    <w:rsid w:val="001277CA"/>
    <w:rsid w:val="00127A10"/>
    <w:rsid w:val="00127CBB"/>
    <w:rsid w:val="00127D50"/>
    <w:rsid w:val="001300FD"/>
    <w:rsid w:val="00130267"/>
    <w:rsid w:val="001303E9"/>
    <w:rsid w:val="001304F2"/>
    <w:rsid w:val="00130749"/>
    <w:rsid w:val="00130A35"/>
    <w:rsid w:val="00130A88"/>
    <w:rsid w:val="00130E36"/>
    <w:rsid w:val="00130E9B"/>
    <w:rsid w:val="00130F90"/>
    <w:rsid w:val="0013109E"/>
    <w:rsid w:val="001312C8"/>
    <w:rsid w:val="001312DF"/>
    <w:rsid w:val="00131379"/>
    <w:rsid w:val="001314DF"/>
    <w:rsid w:val="0013163B"/>
    <w:rsid w:val="001319B7"/>
    <w:rsid w:val="00131EDE"/>
    <w:rsid w:val="00131FD2"/>
    <w:rsid w:val="00132847"/>
    <w:rsid w:val="001328BE"/>
    <w:rsid w:val="00132D86"/>
    <w:rsid w:val="00132DD1"/>
    <w:rsid w:val="00133208"/>
    <w:rsid w:val="0013322B"/>
    <w:rsid w:val="001333CA"/>
    <w:rsid w:val="0013345E"/>
    <w:rsid w:val="001334F8"/>
    <w:rsid w:val="001335FA"/>
    <w:rsid w:val="00133690"/>
    <w:rsid w:val="001336D2"/>
    <w:rsid w:val="00133BDE"/>
    <w:rsid w:val="00133E6D"/>
    <w:rsid w:val="00134092"/>
    <w:rsid w:val="00134218"/>
    <w:rsid w:val="001345EA"/>
    <w:rsid w:val="001348B6"/>
    <w:rsid w:val="0013561F"/>
    <w:rsid w:val="0013617B"/>
    <w:rsid w:val="00136778"/>
    <w:rsid w:val="0013692D"/>
    <w:rsid w:val="00136C73"/>
    <w:rsid w:val="001373A1"/>
    <w:rsid w:val="00137795"/>
    <w:rsid w:val="001377ED"/>
    <w:rsid w:val="00137A08"/>
    <w:rsid w:val="00137E63"/>
    <w:rsid w:val="00140398"/>
    <w:rsid w:val="00140865"/>
    <w:rsid w:val="00140C55"/>
    <w:rsid w:val="00140D3E"/>
    <w:rsid w:val="00140D54"/>
    <w:rsid w:val="00140DD3"/>
    <w:rsid w:val="00140DE3"/>
    <w:rsid w:val="00140E22"/>
    <w:rsid w:val="00141316"/>
    <w:rsid w:val="0014162A"/>
    <w:rsid w:val="001418A4"/>
    <w:rsid w:val="0014197E"/>
    <w:rsid w:val="00141EE1"/>
    <w:rsid w:val="001422CB"/>
    <w:rsid w:val="00142B54"/>
    <w:rsid w:val="001433C3"/>
    <w:rsid w:val="001439C8"/>
    <w:rsid w:val="00143A46"/>
    <w:rsid w:val="00143B63"/>
    <w:rsid w:val="00143D43"/>
    <w:rsid w:val="00143FF2"/>
    <w:rsid w:val="001444E5"/>
    <w:rsid w:val="0014464B"/>
    <w:rsid w:val="0014468A"/>
    <w:rsid w:val="001446C6"/>
    <w:rsid w:val="00144863"/>
    <w:rsid w:val="001449AF"/>
    <w:rsid w:val="00144A76"/>
    <w:rsid w:val="00144B59"/>
    <w:rsid w:val="00144C4A"/>
    <w:rsid w:val="00144CEE"/>
    <w:rsid w:val="00144D64"/>
    <w:rsid w:val="00145054"/>
    <w:rsid w:val="00145070"/>
    <w:rsid w:val="00145106"/>
    <w:rsid w:val="0014521D"/>
    <w:rsid w:val="00145335"/>
    <w:rsid w:val="001453F3"/>
    <w:rsid w:val="0014561A"/>
    <w:rsid w:val="00145798"/>
    <w:rsid w:val="0014580B"/>
    <w:rsid w:val="0014590F"/>
    <w:rsid w:val="00145E4A"/>
    <w:rsid w:val="001461B8"/>
    <w:rsid w:val="001468DB"/>
    <w:rsid w:val="00146923"/>
    <w:rsid w:val="00146C07"/>
    <w:rsid w:val="00146E18"/>
    <w:rsid w:val="00146F5C"/>
    <w:rsid w:val="00146F97"/>
    <w:rsid w:val="00147103"/>
    <w:rsid w:val="00147173"/>
    <w:rsid w:val="00147174"/>
    <w:rsid w:val="00147356"/>
    <w:rsid w:val="001473ED"/>
    <w:rsid w:val="0014747C"/>
    <w:rsid w:val="00147583"/>
    <w:rsid w:val="001475B5"/>
    <w:rsid w:val="00147973"/>
    <w:rsid w:val="001479A2"/>
    <w:rsid w:val="001479B2"/>
    <w:rsid w:val="00147A6A"/>
    <w:rsid w:val="00147B3A"/>
    <w:rsid w:val="00147C92"/>
    <w:rsid w:val="00147D1E"/>
    <w:rsid w:val="00147D59"/>
    <w:rsid w:val="001502DF"/>
    <w:rsid w:val="001506BE"/>
    <w:rsid w:val="00150C43"/>
    <w:rsid w:val="00150E0D"/>
    <w:rsid w:val="00151097"/>
    <w:rsid w:val="00151174"/>
    <w:rsid w:val="00151272"/>
    <w:rsid w:val="0015165C"/>
    <w:rsid w:val="001518F7"/>
    <w:rsid w:val="001519B3"/>
    <w:rsid w:val="00152055"/>
    <w:rsid w:val="0015230B"/>
    <w:rsid w:val="001523A6"/>
    <w:rsid w:val="001524B2"/>
    <w:rsid w:val="001527A7"/>
    <w:rsid w:val="00152A96"/>
    <w:rsid w:val="00152D1A"/>
    <w:rsid w:val="0015347F"/>
    <w:rsid w:val="001534D2"/>
    <w:rsid w:val="00153CA1"/>
    <w:rsid w:val="00153D1D"/>
    <w:rsid w:val="00154225"/>
    <w:rsid w:val="0015422B"/>
    <w:rsid w:val="001543FE"/>
    <w:rsid w:val="00154764"/>
    <w:rsid w:val="001549E6"/>
    <w:rsid w:val="00154A7B"/>
    <w:rsid w:val="00154C21"/>
    <w:rsid w:val="0015568F"/>
    <w:rsid w:val="001557E3"/>
    <w:rsid w:val="0015585F"/>
    <w:rsid w:val="00155A6A"/>
    <w:rsid w:val="00155B13"/>
    <w:rsid w:val="00155D26"/>
    <w:rsid w:val="00155D5B"/>
    <w:rsid w:val="00155FD8"/>
    <w:rsid w:val="001561E2"/>
    <w:rsid w:val="00156AC3"/>
    <w:rsid w:val="00156CC5"/>
    <w:rsid w:val="00156FB3"/>
    <w:rsid w:val="00157671"/>
    <w:rsid w:val="00157921"/>
    <w:rsid w:val="00157CA1"/>
    <w:rsid w:val="00157DAB"/>
    <w:rsid w:val="001602D5"/>
    <w:rsid w:val="0016033C"/>
    <w:rsid w:val="00160AD2"/>
    <w:rsid w:val="00160B6F"/>
    <w:rsid w:val="00160CCC"/>
    <w:rsid w:val="00161169"/>
    <w:rsid w:val="00161964"/>
    <w:rsid w:val="00161CD2"/>
    <w:rsid w:val="001620FA"/>
    <w:rsid w:val="00162380"/>
    <w:rsid w:val="00162560"/>
    <w:rsid w:val="001625EB"/>
    <w:rsid w:val="00162624"/>
    <w:rsid w:val="00162678"/>
    <w:rsid w:val="00162908"/>
    <w:rsid w:val="00162B4B"/>
    <w:rsid w:val="00162E31"/>
    <w:rsid w:val="00163039"/>
    <w:rsid w:val="001631FA"/>
    <w:rsid w:val="0016321C"/>
    <w:rsid w:val="0016341F"/>
    <w:rsid w:val="0016360E"/>
    <w:rsid w:val="001636BC"/>
    <w:rsid w:val="001637DB"/>
    <w:rsid w:val="00163802"/>
    <w:rsid w:val="001638AD"/>
    <w:rsid w:val="00163A1A"/>
    <w:rsid w:val="00163BB9"/>
    <w:rsid w:val="00163CE9"/>
    <w:rsid w:val="00163FA2"/>
    <w:rsid w:val="001642EE"/>
    <w:rsid w:val="00164A4A"/>
    <w:rsid w:val="00164A6F"/>
    <w:rsid w:val="00164C6A"/>
    <w:rsid w:val="00164CB6"/>
    <w:rsid w:val="00164D16"/>
    <w:rsid w:val="00164F8E"/>
    <w:rsid w:val="001651C1"/>
    <w:rsid w:val="00165441"/>
    <w:rsid w:val="0016546D"/>
    <w:rsid w:val="001655EC"/>
    <w:rsid w:val="0016560D"/>
    <w:rsid w:val="0016567B"/>
    <w:rsid w:val="0016577E"/>
    <w:rsid w:val="00165A45"/>
    <w:rsid w:val="00165C85"/>
    <w:rsid w:val="00165DC0"/>
    <w:rsid w:val="00166735"/>
    <w:rsid w:val="001667E6"/>
    <w:rsid w:val="0016681B"/>
    <w:rsid w:val="00166955"/>
    <w:rsid w:val="00166A21"/>
    <w:rsid w:val="00166B99"/>
    <w:rsid w:val="00166DD5"/>
    <w:rsid w:val="00166E95"/>
    <w:rsid w:val="0016705B"/>
    <w:rsid w:val="00167103"/>
    <w:rsid w:val="001671BF"/>
    <w:rsid w:val="00167605"/>
    <w:rsid w:val="00167661"/>
    <w:rsid w:val="0016794C"/>
    <w:rsid w:val="00167AC5"/>
    <w:rsid w:val="00167B0B"/>
    <w:rsid w:val="00167C71"/>
    <w:rsid w:val="00167CE4"/>
    <w:rsid w:val="00167DC7"/>
    <w:rsid w:val="00167DF4"/>
    <w:rsid w:val="00167FA6"/>
    <w:rsid w:val="00170121"/>
    <w:rsid w:val="00170191"/>
    <w:rsid w:val="00170899"/>
    <w:rsid w:val="00170952"/>
    <w:rsid w:val="00171036"/>
    <w:rsid w:val="001713A3"/>
    <w:rsid w:val="001714BA"/>
    <w:rsid w:val="001718B4"/>
    <w:rsid w:val="001718E7"/>
    <w:rsid w:val="00171968"/>
    <w:rsid w:val="00172002"/>
    <w:rsid w:val="001721A7"/>
    <w:rsid w:val="0017225C"/>
    <w:rsid w:val="00172917"/>
    <w:rsid w:val="0017292D"/>
    <w:rsid w:val="00172D36"/>
    <w:rsid w:val="00172D71"/>
    <w:rsid w:val="00172E0B"/>
    <w:rsid w:val="00172EBE"/>
    <w:rsid w:val="00173228"/>
    <w:rsid w:val="00174446"/>
    <w:rsid w:val="0017464C"/>
    <w:rsid w:val="001749A8"/>
    <w:rsid w:val="00174BD1"/>
    <w:rsid w:val="00174F3B"/>
    <w:rsid w:val="00174FFC"/>
    <w:rsid w:val="0017500A"/>
    <w:rsid w:val="001753A1"/>
    <w:rsid w:val="00175462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9FF"/>
    <w:rsid w:val="00176BA5"/>
    <w:rsid w:val="001775BA"/>
    <w:rsid w:val="0017794D"/>
    <w:rsid w:val="00177B1B"/>
    <w:rsid w:val="00177C34"/>
    <w:rsid w:val="0018026B"/>
    <w:rsid w:val="0018062E"/>
    <w:rsid w:val="00180815"/>
    <w:rsid w:val="00180856"/>
    <w:rsid w:val="0018097C"/>
    <w:rsid w:val="00180B41"/>
    <w:rsid w:val="00180BB1"/>
    <w:rsid w:val="00180C2A"/>
    <w:rsid w:val="00180E0A"/>
    <w:rsid w:val="00180EAF"/>
    <w:rsid w:val="00180EBB"/>
    <w:rsid w:val="00181771"/>
    <w:rsid w:val="001819B9"/>
    <w:rsid w:val="00181B82"/>
    <w:rsid w:val="00181BBF"/>
    <w:rsid w:val="00181F48"/>
    <w:rsid w:val="001821E1"/>
    <w:rsid w:val="0018245D"/>
    <w:rsid w:val="00182549"/>
    <w:rsid w:val="0018255D"/>
    <w:rsid w:val="00182813"/>
    <w:rsid w:val="001829A2"/>
    <w:rsid w:val="00182A6B"/>
    <w:rsid w:val="00182BED"/>
    <w:rsid w:val="00182DCA"/>
    <w:rsid w:val="001831DD"/>
    <w:rsid w:val="0018322D"/>
    <w:rsid w:val="00183676"/>
    <w:rsid w:val="001836E3"/>
    <w:rsid w:val="00183D33"/>
    <w:rsid w:val="001841CC"/>
    <w:rsid w:val="00184280"/>
    <w:rsid w:val="0018429D"/>
    <w:rsid w:val="001843B0"/>
    <w:rsid w:val="00184FE9"/>
    <w:rsid w:val="00185232"/>
    <w:rsid w:val="001852C8"/>
    <w:rsid w:val="00185752"/>
    <w:rsid w:val="00185ACD"/>
    <w:rsid w:val="00185E8E"/>
    <w:rsid w:val="0018665B"/>
    <w:rsid w:val="00187196"/>
    <w:rsid w:val="00187224"/>
    <w:rsid w:val="0018756C"/>
    <w:rsid w:val="001877A1"/>
    <w:rsid w:val="00187B54"/>
    <w:rsid w:val="00187D3B"/>
    <w:rsid w:val="00187D95"/>
    <w:rsid w:val="00187E18"/>
    <w:rsid w:val="00187E27"/>
    <w:rsid w:val="00187F5A"/>
    <w:rsid w:val="001902A3"/>
    <w:rsid w:val="00190346"/>
    <w:rsid w:val="00190487"/>
    <w:rsid w:val="001904EB"/>
    <w:rsid w:val="0019078C"/>
    <w:rsid w:val="00190878"/>
    <w:rsid w:val="001911B4"/>
    <w:rsid w:val="001912F2"/>
    <w:rsid w:val="0019158C"/>
    <w:rsid w:val="00191AF2"/>
    <w:rsid w:val="00192881"/>
    <w:rsid w:val="00192949"/>
    <w:rsid w:val="00192D69"/>
    <w:rsid w:val="00192F12"/>
    <w:rsid w:val="00193113"/>
    <w:rsid w:val="001934B1"/>
    <w:rsid w:val="001937BF"/>
    <w:rsid w:val="001937C2"/>
    <w:rsid w:val="00193837"/>
    <w:rsid w:val="00193D50"/>
    <w:rsid w:val="00194056"/>
    <w:rsid w:val="00194312"/>
    <w:rsid w:val="00194700"/>
    <w:rsid w:val="00195088"/>
    <w:rsid w:val="00195104"/>
    <w:rsid w:val="00195A4F"/>
    <w:rsid w:val="00195CA4"/>
    <w:rsid w:val="00195E06"/>
    <w:rsid w:val="00195F98"/>
    <w:rsid w:val="00196623"/>
    <w:rsid w:val="001966D0"/>
    <w:rsid w:val="00196803"/>
    <w:rsid w:val="001968EF"/>
    <w:rsid w:val="00196A3E"/>
    <w:rsid w:val="00197445"/>
    <w:rsid w:val="001975FD"/>
    <w:rsid w:val="00197699"/>
    <w:rsid w:val="001976AC"/>
    <w:rsid w:val="00197747"/>
    <w:rsid w:val="00197E2A"/>
    <w:rsid w:val="00197E8F"/>
    <w:rsid w:val="00197FF9"/>
    <w:rsid w:val="001A002E"/>
    <w:rsid w:val="001A0094"/>
    <w:rsid w:val="001A0B1C"/>
    <w:rsid w:val="001A0D56"/>
    <w:rsid w:val="001A0EB7"/>
    <w:rsid w:val="001A10E1"/>
    <w:rsid w:val="001A122D"/>
    <w:rsid w:val="001A13B3"/>
    <w:rsid w:val="001A163E"/>
    <w:rsid w:val="001A1FD3"/>
    <w:rsid w:val="001A25BC"/>
    <w:rsid w:val="001A290F"/>
    <w:rsid w:val="001A2A5A"/>
    <w:rsid w:val="001A2E8B"/>
    <w:rsid w:val="001A3209"/>
    <w:rsid w:val="001A327F"/>
    <w:rsid w:val="001A3300"/>
    <w:rsid w:val="001A3A4C"/>
    <w:rsid w:val="001A3B89"/>
    <w:rsid w:val="001A3C41"/>
    <w:rsid w:val="001A3CAF"/>
    <w:rsid w:val="001A3D9A"/>
    <w:rsid w:val="001A3EAF"/>
    <w:rsid w:val="001A3F29"/>
    <w:rsid w:val="001A40F0"/>
    <w:rsid w:val="001A4DE1"/>
    <w:rsid w:val="001A4FC1"/>
    <w:rsid w:val="001A604F"/>
    <w:rsid w:val="001A60F8"/>
    <w:rsid w:val="001A6148"/>
    <w:rsid w:val="001A625A"/>
    <w:rsid w:val="001A6292"/>
    <w:rsid w:val="001A63CD"/>
    <w:rsid w:val="001A63FB"/>
    <w:rsid w:val="001A6665"/>
    <w:rsid w:val="001A68AE"/>
    <w:rsid w:val="001A6E5A"/>
    <w:rsid w:val="001A6E90"/>
    <w:rsid w:val="001A719B"/>
    <w:rsid w:val="001A7270"/>
    <w:rsid w:val="001A7580"/>
    <w:rsid w:val="001A7E14"/>
    <w:rsid w:val="001A7E89"/>
    <w:rsid w:val="001B0239"/>
    <w:rsid w:val="001B06A1"/>
    <w:rsid w:val="001B0C47"/>
    <w:rsid w:val="001B1257"/>
    <w:rsid w:val="001B1B2C"/>
    <w:rsid w:val="001B1C1A"/>
    <w:rsid w:val="001B2EFD"/>
    <w:rsid w:val="001B30DC"/>
    <w:rsid w:val="001B33D3"/>
    <w:rsid w:val="001B3408"/>
    <w:rsid w:val="001B3521"/>
    <w:rsid w:val="001B37F1"/>
    <w:rsid w:val="001B3807"/>
    <w:rsid w:val="001B397D"/>
    <w:rsid w:val="001B39E0"/>
    <w:rsid w:val="001B3A21"/>
    <w:rsid w:val="001B3AF2"/>
    <w:rsid w:val="001B417F"/>
    <w:rsid w:val="001B49A4"/>
    <w:rsid w:val="001B49B7"/>
    <w:rsid w:val="001B4BC5"/>
    <w:rsid w:val="001B4F42"/>
    <w:rsid w:val="001B50FE"/>
    <w:rsid w:val="001B5348"/>
    <w:rsid w:val="001B593E"/>
    <w:rsid w:val="001B5A0E"/>
    <w:rsid w:val="001B5E8C"/>
    <w:rsid w:val="001B64EE"/>
    <w:rsid w:val="001B6943"/>
    <w:rsid w:val="001B6999"/>
    <w:rsid w:val="001B6A44"/>
    <w:rsid w:val="001B6A54"/>
    <w:rsid w:val="001B6B17"/>
    <w:rsid w:val="001B6D1C"/>
    <w:rsid w:val="001B6D1D"/>
    <w:rsid w:val="001B7354"/>
    <w:rsid w:val="001B7B7E"/>
    <w:rsid w:val="001B7BA6"/>
    <w:rsid w:val="001B7BBB"/>
    <w:rsid w:val="001B7C7D"/>
    <w:rsid w:val="001B7CB5"/>
    <w:rsid w:val="001B7FD6"/>
    <w:rsid w:val="001C01B4"/>
    <w:rsid w:val="001C078C"/>
    <w:rsid w:val="001C0A16"/>
    <w:rsid w:val="001C0B4A"/>
    <w:rsid w:val="001C1286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2AFD"/>
    <w:rsid w:val="001C3439"/>
    <w:rsid w:val="001C3470"/>
    <w:rsid w:val="001C3506"/>
    <w:rsid w:val="001C3896"/>
    <w:rsid w:val="001C3D18"/>
    <w:rsid w:val="001C478E"/>
    <w:rsid w:val="001C4A5A"/>
    <w:rsid w:val="001C4B4B"/>
    <w:rsid w:val="001C4D5D"/>
    <w:rsid w:val="001C4D63"/>
    <w:rsid w:val="001C4F6D"/>
    <w:rsid w:val="001C4F82"/>
    <w:rsid w:val="001C50F1"/>
    <w:rsid w:val="001C5102"/>
    <w:rsid w:val="001C5AB2"/>
    <w:rsid w:val="001C651D"/>
    <w:rsid w:val="001C7081"/>
    <w:rsid w:val="001C7129"/>
    <w:rsid w:val="001C71C8"/>
    <w:rsid w:val="001C7595"/>
    <w:rsid w:val="001C779A"/>
    <w:rsid w:val="001C7984"/>
    <w:rsid w:val="001C798C"/>
    <w:rsid w:val="001C7AC9"/>
    <w:rsid w:val="001D0116"/>
    <w:rsid w:val="001D026B"/>
    <w:rsid w:val="001D032E"/>
    <w:rsid w:val="001D0A1F"/>
    <w:rsid w:val="001D0B7D"/>
    <w:rsid w:val="001D0FA6"/>
    <w:rsid w:val="001D1271"/>
    <w:rsid w:val="001D137E"/>
    <w:rsid w:val="001D1A08"/>
    <w:rsid w:val="001D1B79"/>
    <w:rsid w:val="001D1C11"/>
    <w:rsid w:val="001D1DF8"/>
    <w:rsid w:val="001D1F9A"/>
    <w:rsid w:val="001D206E"/>
    <w:rsid w:val="001D24D3"/>
    <w:rsid w:val="001D26EF"/>
    <w:rsid w:val="001D27A4"/>
    <w:rsid w:val="001D2B25"/>
    <w:rsid w:val="001D2F3E"/>
    <w:rsid w:val="001D3066"/>
    <w:rsid w:val="001D3548"/>
    <w:rsid w:val="001D3555"/>
    <w:rsid w:val="001D384E"/>
    <w:rsid w:val="001D3C6F"/>
    <w:rsid w:val="001D3D0C"/>
    <w:rsid w:val="001D4131"/>
    <w:rsid w:val="001D44CF"/>
    <w:rsid w:val="001D45E2"/>
    <w:rsid w:val="001D47B3"/>
    <w:rsid w:val="001D47CF"/>
    <w:rsid w:val="001D49A1"/>
    <w:rsid w:val="001D4B56"/>
    <w:rsid w:val="001D4BDE"/>
    <w:rsid w:val="001D4D78"/>
    <w:rsid w:val="001D4F3D"/>
    <w:rsid w:val="001D51D0"/>
    <w:rsid w:val="001D5361"/>
    <w:rsid w:val="001D53A4"/>
    <w:rsid w:val="001D5408"/>
    <w:rsid w:val="001D583B"/>
    <w:rsid w:val="001D599B"/>
    <w:rsid w:val="001D5ABF"/>
    <w:rsid w:val="001D5CD3"/>
    <w:rsid w:val="001D618B"/>
    <w:rsid w:val="001D637A"/>
    <w:rsid w:val="001D640B"/>
    <w:rsid w:val="001D6B73"/>
    <w:rsid w:val="001D6E8B"/>
    <w:rsid w:val="001D6EDD"/>
    <w:rsid w:val="001D71A9"/>
    <w:rsid w:val="001D73DF"/>
    <w:rsid w:val="001D77F9"/>
    <w:rsid w:val="001D78CD"/>
    <w:rsid w:val="001D79D3"/>
    <w:rsid w:val="001D7C3F"/>
    <w:rsid w:val="001E0182"/>
    <w:rsid w:val="001E07B4"/>
    <w:rsid w:val="001E0961"/>
    <w:rsid w:val="001E0B53"/>
    <w:rsid w:val="001E114D"/>
    <w:rsid w:val="001E13B0"/>
    <w:rsid w:val="001E14FA"/>
    <w:rsid w:val="001E178F"/>
    <w:rsid w:val="001E18E1"/>
    <w:rsid w:val="001E1C64"/>
    <w:rsid w:val="001E2433"/>
    <w:rsid w:val="001E27C4"/>
    <w:rsid w:val="001E286A"/>
    <w:rsid w:val="001E294F"/>
    <w:rsid w:val="001E2D5E"/>
    <w:rsid w:val="001E2F78"/>
    <w:rsid w:val="001E31F9"/>
    <w:rsid w:val="001E33B1"/>
    <w:rsid w:val="001E3557"/>
    <w:rsid w:val="001E3821"/>
    <w:rsid w:val="001E3A09"/>
    <w:rsid w:val="001E3D41"/>
    <w:rsid w:val="001E3FCC"/>
    <w:rsid w:val="001E4004"/>
    <w:rsid w:val="001E4240"/>
    <w:rsid w:val="001E4446"/>
    <w:rsid w:val="001E465A"/>
    <w:rsid w:val="001E47D1"/>
    <w:rsid w:val="001E494F"/>
    <w:rsid w:val="001E52E1"/>
    <w:rsid w:val="001E59EF"/>
    <w:rsid w:val="001E6057"/>
    <w:rsid w:val="001E6094"/>
    <w:rsid w:val="001E66F1"/>
    <w:rsid w:val="001E6706"/>
    <w:rsid w:val="001E6885"/>
    <w:rsid w:val="001E6A26"/>
    <w:rsid w:val="001E6B41"/>
    <w:rsid w:val="001E6F16"/>
    <w:rsid w:val="001E71F5"/>
    <w:rsid w:val="001E72D3"/>
    <w:rsid w:val="001E7BA6"/>
    <w:rsid w:val="001F058F"/>
    <w:rsid w:val="001F0671"/>
    <w:rsid w:val="001F092A"/>
    <w:rsid w:val="001F0E64"/>
    <w:rsid w:val="001F0E87"/>
    <w:rsid w:val="001F0F1C"/>
    <w:rsid w:val="001F119F"/>
    <w:rsid w:val="001F168A"/>
    <w:rsid w:val="001F1A25"/>
    <w:rsid w:val="001F1C34"/>
    <w:rsid w:val="001F20EF"/>
    <w:rsid w:val="001F216F"/>
    <w:rsid w:val="001F273E"/>
    <w:rsid w:val="001F285A"/>
    <w:rsid w:val="001F2C49"/>
    <w:rsid w:val="001F304F"/>
    <w:rsid w:val="001F3155"/>
    <w:rsid w:val="001F315D"/>
    <w:rsid w:val="001F37D6"/>
    <w:rsid w:val="001F3EE8"/>
    <w:rsid w:val="001F3F89"/>
    <w:rsid w:val="001F41DC"/>
    <w:rsid w:val="001F4576"/>
    <w:rsid w:val="001F4B63"/>
    <w:rsid w:val="001F4E8F"/>
    <w:rsid w:val="001F57E0"/>
    <w:rsid w:val="001F5983"/>
    <w:rsid w:val="001F5A08"/>
    <w:rsid w:val="001F5A5A"/>
    <w:rsid w:val="001F5C1A"/>
    <w:rsid w:val="001F5CC9"/>
    <w:rsid w:val="001F5D64"/>
    <w:rsid w:val="001F5E27"/>
    <w:rsid w:val="001F614A"/>
    <w:rsid w:val="001F62F5"/>
    <w:rsid w:val="001F688E"/>
    <w:rsid w:val="001F6AB4"/>
    <w:rsid w:val="001F6B9B"/>
    <w:rsid w:val="001F72E9"/>
    <w:rsid w:val="001F7460"/>
    <w:rsid w:val="001F7680"/>
    <w:rsid w:val="001F78EC"/>
    <w:rsid w:val="001F7BB2"/>
    <w:rsid w:val="001F7C98"/>
    <w:rsid w:val="001F7FC3"/>
    <w:rsid w:val="002003C3"/>
    <w:rsid w:val="00200635"/>
    <w:rsid w:val="002007F2"/>
    <w:rsid w:val="00200C04"/>
    <w:rsid w:val="00200ED6"/>
    <w:rsid w:val="00200EF7"/>
    <w:rsid w:val="00201034"/>
    <w:rsid w:val="002013AF"/>
    <w:rsid w:val="00201432"/>
    <w:rsid w:val="00201525"/>
    <w:rsid w:val="002015EF"/>
    <w:rsid w:val="002016AE"/>
    <w:rsid w:val="0020174A"/>
    <w:rsid w:val="002017D8"/>
    <w:rsid w:val="00201866"/>
    <w:rsid w:val="00201B92"/>
    <w:rsid w:val="00202999"/>
    <w:rsid w:val="002029EB"/>
    <w:rsid w:val="00202CDB"/>
    <w:rsid w:val="00202DF2"/>
    <w:rsid w:val="002030BE"/>
    <w:rsid w:val="00203439"/>
    <w:rsid w:val="0020364E"/>
    <w:rsid w:val="00203CF1"/>
    <w:rsid w:val="00203F65"/>
    <w:rsid w:val="00204495"/>
    <w:rsid w:val="002047ED"/>
    <w:rsid w:val="00204936"/>
    <w:rsid w:val="00204EC2"/>
    <w:rsid w:val="0020526B"/>
    <w:rsid w:val="0020630E"/>
    <w:rsid w:val="0020632F"/>
    <w:rsid w:val="00206479"/>
    <w:rsid w:val="002067C8"/>
    <w:rsid w:val="00206C53"/>
    <w:rsid w:val="00206D9B"/>
    <w:rsid w:val="00206EEA"/>
    <w:rsid w:val="002074BA"/>
    <w:rsid w:val="002077A2"/>
    <w:rsid w:val="0020780A"/>
    <w:rsid w:val="00207875"/>
    <w:rsid w:val="002078BB"/>
    <w:rsid w:val="002078C8"/>
    <w:rsid w:val="00207AC9"/>
    <w:rsid w:val="00207B14"/>
    <w:rsid w:val="00207F33"/>
    <w:rsid w:val="002104AE"/>
    <w:rsid w:val="00210742"/>
    <w:rsid w:val="00210771"/>
    <w:rsid w:val="002107D3"/>
    <w:rsid w:val="00210ADA"/>
    <w:rsid w:val="00210B88"/>
    <w:rsid w:val="00210E63"/>
    <w:rsid w:val="00211044"/>
    <w:rsid w:val="00211216"/>
    <w:rsid w:val="002113DF"/>
    <w:rsid w:val="00211A76"/>
    <w:rsid w:val="00211C6F"/>
    <w:rsid w:val="00211D5E"/>
    <w:rsid w:val="00212089"/>
    <w:rsid w:val="00212386"/>
    <w:rsid w:val="002123C0"/>
    <w:rsid w:val="0021247D"/>
    <w:rsid w:val="002124C1"/>
    <w:rsid w:val="002128BA"/>
    <w:rsid w:val="00212A05"/>
    <w:rsid w:val="002130C7"/>
    <w:rsid w:val="002131F0"/>
    <w:rsid w:val="002137CD"/>
    <w:rsid w:val="002138AB"/>
    <w:rsid w:val="00213D47"/>
    <w:rsid w:val="002140A1"/>
    <w:rsid w:val="00214361"/>
    <w:rsid w:val="002148FD"/>
    <w:rsid w:val="002149ED"/>
    <w:rsid w:val="00214AA3"/>
    <w:rsid w:val="002154BC"/>
    <w:rsid w:val="00215776"/>
    <w:rsid w:val="00215ACF"/>
    <w:rsid w:val="00215B1B"/>
    <w:rsid w:val="00216348"/>
    <w:rsid w:val="0021666B"/>
    <w:rsid w:val="00216A20"/>
    <w:rsid w:val="00216A25"/>
    <w:rsid w:val="00216C70"/>
    <w:rsid w:val="00216D68"/>
    <w:rsid w:val="00216EB5"/>
    <w:rsid w:val="00216FA0"/>
    <w:rsid w:val="0021766E"/>
    <w:rsid w:val="00220105"/>
    <w:rsid w:val="0022024F"/>
    <w:rsid w:val="0022068C"/>
    <w:rsid w:val="00220756"/>
    <w:rsid w:val="00220A0C"/>
    <w:rsid w:val="00220BB5"/>
    <w:rsid w:val="00220CF7"/>
    <w:rsid w:val="00220EC6"/>
    <w:rsid w:val="00221025"/>
    <w:rsid w:val="002213FF"/>
    <w:rsid w:val="002215F0"/>
    <w:rsid w:val="002218EA"/>
    <w:rsid w:val="00221A80"/>
    <w:rsid w:val="00221BCD"/>
    <w:rsid w:val="00221D4E"/>
    <w:rsid w:val="002221DE"/>
    <w:rsid w:val="00222200"/>
    <w:rsid w:val="00222B49"/>
    <w:rsid w:val="00222D5B"/>
    <w:rsid w:val="00223124"/>
    <w:rsid w:val="00223261"/>
    <w:rsid w:val="002234E2"/>
    <w:rsid w:val="002235C2"/>
    <w:rsid w:val="0022383D"/>
    <w:rsid w:val="0022392A"/>
    <w:rsid w:val="002239AC"/>
    <w:rsid w:val="00223ABE"/>
    <w:rsid w:val="00224017"/>
    <w:rsid w:val="002241C6"/>
    <w:rsid w:val="00224515"/>
    <w:rsid w:val="0022452A"/>
    <w:rsid w:val="0022453A"/>
    <w:rsid w:val="0022458B"/>
    <w:rsid w:val="002246A4"/>
    <w:rsid w:val="0022480E"/>
    <w:rsid w:val="002249E9"/>
    <w:rsid w:val="00224ABB"/>
    <w:rsid w:val="00224D08"/>
    <w:rsid w:val="0022500F"/>
    <w:rsid w:val="002254C3"/>
    <w:rsid w:val="002256E6"/>
    <w:rsid w:val="0022596A"/>
    <w:rsid w:val="00225CA2"/>
    <w:rsid w:val="00225DCB"/>
    <w:rsid w:val="00225DD6"/>
    <w:rsid w:val="00225F73"/>
    <w:rsid w:val="0022609A"/>
    <w:rsid w:val="002260FB"/>
    <w:rsid w:val="002261BF"/>
    <w:rsid w:val="002262D7"/>
    <w:rsid w:val="0022695C"/>
    <w:rsid w:val="00226AA8"/>
    <w:rsid w:val="002274A5"/>
    <w:rsid w:val="002277C4"/>
    <w:rsid w:val="00227DFC"/>
    <w:rsid w:val="0023018D"/>
    <w:rsid w:val="0023020B"/>
    <w:rsid w:val="002302A4"/>
    <w:rsid w:val="0023052B"/>
    <w:rsid w:val="00230547"/>
    <w:rsid w:val="0023066C"/>
    <w:rsid w:val="00230702"/>
    <w:rsid w:val="00230725"/>
    <w:rsid w:val="00230949"/>
    <w:rsid w:val="00230A6C"/>
    <w:rsid w:val="00230C97"/>
    <w:rsid w:val="00230F75"/>
    <w:rsid w:val="00231368"/>
    <w:rsid w:val="00231995"/>
    <w:rsid w:val="00231E9D"/>
    <w:rsid w:val="0023241D"/>
    <w:rsid w:val="0023247B"/>
    <w:rsid w:val="002325CA"/>
    <w:rsid w:val="002325CC"/>
    <w:rsid w:val="002326FA"/>
    <w:rsid w:val="0023296C"/>
    <w:rsid w:val="002329BD"/>
    <w:rsid w:val="00232BEE"/>
    <w:rsid w:val="00232C0C"/>
    <w:rsid w:val="002335BB"/>
    <w:rsid w:val="002339BD"/>
    <w:rsid w:val="00233A44"/>
    <w:rsid w:val="00233CA9"/>
    <w:rsid w:val="00234017"/>
    <w:rsid w:val="00234702"/>
    <w:rsid w:val="00234A70"/>
    <w:rsid w:val="00234BF9"/>
    <w:rsid w:val="00235478"/>
    <w:rsid w:val="00235789"/>
    <w:rsid w:val="00235DF4"/>
    <w:rsid w:val="00235E36"/>
    <w:rsid w:val="00236128"/>
    <w:rsid w:val="002361C0"/>
    <w:rsid w:val="00236214"/>
    <w:rsid w:val="0023633F"/>
    <w:rsid w:val="002367CE"/>
    <w:rsid w:val="0023689D"/>
    <w:rsid w:val="00236D01"/>
    <w:rsid w:val="00236E45"/>
    <w:rsid w:val="00237023"/>
    <w:rsid w:val="00237586"/>
    <w:rsid w:val="0023776F"/>
    <w:rsid w:val="002377F0"/>
    <w:rsid w:val="00237925"/>
    <w:rsid w:val="00240490"/>
    <w:rsid w:val="002406ED"/>
    <w:rsid w:val="0024088D"/>
    <w:rsid w:val="002408AC"/>
    <w:rsid w:val="00240E70"/>
    <w:rsid w:val="00240E73"/>
    <w:rsid w:val="00240F7A"/>
    <w:rsid w:val="00241028"/>
    <w:rsid w:val="0024120B"/>
    <w:rsid w:val="002413FE"/>
    <w:rsid w:val="00241563"/>
    <w:rsid w:val="002415F4"/>
    <w:rsid w:val="00241604"/>
    <w:rsid w:val="00241759"/>
    <w:rsid w:val="00241782"/>
    <w:rsid w:val="002417DB"/>
    <w:rsid w:val="00241860"/>
    <w:rsid w:val="00241A8C"/>
    <w:rsid w:val="00241B53"/>
    <w:rsid w:val="00241B73"/>
    <w:rsid w:val="00241EEC"/>
    <w:rsid w:val="002420AC"/>
    <w:rsid w:val="0024228D"/>
    <w:rsid w:val="00242804"/>
    <w:rsid w:val="002429B9"/>
    <w:rsid w:val="00242E4B"/>
    <w:rsid w:val="002431BB"/>
    <w:rsid w:val="002432F1"/>
    <w:rsid w:val="002433C0"/>
    <w:rsid w:val="002437CD"/>
    <w:rsid w:val="00243AF3"/>
    <w:rsid w:val="0024406A"/>
    <w:rsid w:val="002440C0"/>
    <w:rsid w:val="00244154"/>
    <w:rsid w:val="002443BB"/>
    <w:rsid w:val="002446E6"/>
    <w:rsid w:val="0024475B"/>
    <w:rsid w:val="00244813"/>
    <w:rsid w:val="00244A5D"/>
    <w:rsid w:val="00244D05"/>
    <w:rsid w:val="00244E81"/>
    <w:rsid w:val="002450E2"/>
    <w:rsid w:val="0024524A"/>
    <w:rsid w:val="00245254"/>
    <w:rsid w:val="00245438"/>
    <w:rsid w:val="00245443"/>
    <w:rsid w:val="00245702"/>
    <w:rsid w:val="00245970"/>
    <w:rsid w:val="00245DEE"/>
    <w:rsid w:val="002460ED"/>
    <w:rsid w:val="002462AA"/>
    <w:rsid w:val="00246445"/>
    <w:rsid w:val="00247093"/>
    <w:rsid w:val="00247183"/>
    <w:rsid w:val="00247246"/>
    <w:rsid w:val="0024754C"/>
    <w:rsid w:val="0024770E"/>
    <w:rsid w:val="00247876"/>
    <w:rsid w:val="002478B5"/>
    <w:rsid w:val="00247F91"/>
    <w:rsid w:val="00250092"/>
    <w:rsid w:val="00250376"/>
    <w:rsid w:val="00250515"/>
    <w:rsid w:val="00250541"/>
    <w:rsid w:val="00250639"/>
    <w:rsid w:val="00250B20"/>
    <w:rsid w:val="00250CDA"/>
    <w:rsid w:val="00250EF0"/>
    <w:rsid w:val="002519F8"/>
    <w:rsid w:val="00251F95"/>
    <w:rsid w:val="002521FB"/>
    <w:rsid w:val="00252324"/>
    <w:rsid w:val="0025252E"/>
    <w:rsid w:val="0025275D"/>
    <w:rsid w:val="002527FF"/>
    <w:rsid w:val="00252B6C"/>
    <w:rsid w:val="00252FD0"/>
    <w:rsid w:val="00253370"/>
    <w:rsid w:val="002534D2"/>
    <w:rsid w:val="0025397F"/>
    <w:rsid w:val="00253F37"/>
    <w:rsid w:val="00253FE6"/>
    <w:rsid w:val="002540DA"/>
    <w:rsid w:val="002543E5"/>
    <w:rsid w:val="00254914"/>
    <w:rsid w:val="00254C9F"/>
    <w:rsid w:val="00255407"/>
    <w:rsid w:val="0025569C"/>
    <w:rsid w:val="002556BB"/>
    <w:rsid w:val="002556FD"/>
    <w:rsid w:val="00255932"/>
    <w:rsid w:val="00255B18"/>
    <w:rsid w:val="00255FF3"/>
    <w:rsid w:val="002562D1"/>
    <w:rsid w:val="00256408"/>
    <w:rsid w:val="00256A55"/>
    <w:rsid w:val="00256D50"/>
    <w:rsid w:val="00256E50"/>
    <w:rsid w:val="00256FD5"/>
    <w:rsid w:val="0025715C"/>
    <w:rsid w:val="0025720E"/>
    <w:rsid w:val="00257270"/>
    <w:rsid w:val="00257654"/>
    <w:rsid w:val="002576C0"/>
    <w:rsid w:val="00257887"/>
    <w:rsid w:val="002578DA"/>
    <w:rsid w:val="00257973"/>
    <w:rsid w:val="00257F58"/>
    <w:rsid w:val="00260039"/>
    <w:rsid w:val="0026008C"/>
    <w:rsid w:val="002607D0"/>
    <w:rsid w:val="002608E1"/>
    <w:rsid w:val="00260ACD"/>
    <w:rsid w:val="00260C67"/>
    <w:rsid w:val="002613B0"/>
    <w:rsid w:val="00261514"/>
    <w:rsid w:val="00261519"/>
    <w:rsid w:val="0026170C"/>
    <w:rsid w:val="00261802"/>
    <w:rsid w:val="00261833"/>
    <w:rsid w:val="0026213A"/>
    <w:rsid w:val="002623F3"/>
    <w:rsid w:val="00262467"/>
    <w:rsid w:val="002626C2"/>
    <w:rsid w:val="00262815"/>
    <w:rsid w:val="00262835"/>
    <w:rsid w:val="00262A63"/>
    <w:rsid w:val="00262BB2"/>
    <w:rsid w:val="00262BC5"/>
    <w:rsid w:val="00262D38"/>
    <w:rsid w:val="00262EC0"/>
    <w:rsid w:val="0026301F"/>
    <w:rsid w:val="002630C0"/>
    <w:rsid w:val="0026322D"/>
    <w:rsid w:val="002634AA"/>
    <w:rsid w:val="00263687"/>
    <w:rsid w:val="00263737"/>
    <w:rsid w:val="00263AA5"/>
    <w:rsid w:val="00263AD6"/>
    <w:rsid w:val="00263EB9"/>
    <w:rsid w:val="00264AF0"/>
    <w:rsid w:val="00264C67"/>
    <w:rsid w:val="00264E8E"/>
    <w:rsid w:val="00264EE2"/>
    <w:rsid w:val="0026507F"/>
    <w:rsid w:val="0026547E"/>
    <w:rsid w:val="00265730"/>
    <w:rsid w:val="00265993"/>
    <w:rsid w:val="00266408"/>
    <w:rsid w:val="002664CA"/>
    <w:rsid w:val="00266606"/>
    <w:rsid w:val="00266B6A"/>
    <w:rsid w:val="00266C2C"/>
    <w:rsid w:val="00266FA3"/>
    <w:rsid w:val="0026702C"/>
    <w:rsid w:val="00267C70"/>
    <w:rsid w:val="002700E7"/>
    <w:rsid w:val="002703D9"/>
    <w:rsid w:val="002709A4"/>
    <w:rsid w:val="00270E99"/>
    <w:rsid w:val="002713DB"/>
    <w:rsid w:val="0027151D"/>
    <w:rsid w:val="002719B6"/>
    <w:rsid w:val="00271A0E"/>
    <w:rsid w:val="002720F4"/>
    <w:rsid w:val="002721AF"/>
    <w:rsid w:val="00272202"/>
    <w:rsid w:val="002722DA"/>
    <w:rsid w:val="00272589"/>
    <w:rsid w:val="002725C4"/>
    <w:rsid w:val="00272671"/>
    <w:rsid w:val="00272813"/>
    <w:rsid w:val="00272A77"/>
    <w:rsid w:val="00272BD6"/>
    <w:rsid w:val="00272CD4"/>
    <w:rsid w:val="00272ED8"/>
    <w:rsid w:val="0027313F"/>
    <w:rsid w:val="00273519"/>
    <w:rsid w:val="00273595"/>
    <w:rsid w:val="00273968"/>
    <w:rsid w:val="002739F1"/>
    <w:rsid w:val="00273B27"/>
    <w:rsid w:val="00274240"/>
    <w:rsid w:val="00274631"/>
    <w:rsid w:val="002746D9"/>
    <w:rsid w:val="0027477A"/>
    <w:rsid w:val="002749A3"/>
    <w:rsid w:val="00274D8F"/>
    <w:rsid w:val="002752CE"/>
    <w:rsid w:val="00275328"/>
    <w:rsid w:val="0027536D"/>
    <w:rsid w:val="00275485"/>
    <w:rsid w:val="00275877"/>
    <w:rsid w:val="002759C9"/>
    <w:rsid w:val="002759FF"/>
    <w:rsid w:val="00275ACF"/>
    <w:rsid w:val="00275CC4"/>
    <w:rsid w:val="0027607B"/>
    <w:rsid w:val="002760EE"/>
    <w:rsid w:val="0027641D"/>
    <w:rsid w:val="0027642D"/>
    <w:rsid w:val="002767CD"/>
    <w:rsid w:val="00276B9E"/>
    <w:rsid w:val="00276E35"/>
    <w:rsid w:val="00276FBA"/>
    <w:rsid w:val="00276FD1"/>
    <w:rsid w:val="0027732C"/>
    <w:rsid w:val="0027753F"/>
    <w:rsid w:val="00277633"/>
    <w:rsid w:val="002776A7"/>
    <w:rsid w:val="0027784D"/>
    <w:rsid w:val="00277A32"/>
    <w:rsid w:val="00277B89"/>
    <w:rsid w:val="00277C83"/>
    <w:rsid w:val="00277E19"/>
    <w:rsid w:val="00277F36"/>
    <w:rsid w:val="002807E0"/>
    <w:rsid w:val="002808C6"/>
    <w:rsid w:val="00280908"/>
    <w:rsid w:val="00280D0B"/>
    <w:rsid w:val="00280DC5"/>
    <w:rsid w:val="00280EA8"/>
    <w:rsid w:val="002815AB"/>
    <w:rsid w:val="00281956"/>
    <w:rsid w:val="00281D1E"/>
    <w:rsid w:val="00281E61"/>
    <w:rsid w:val="00281EE8"/>
    <w:rsid w:val="0028229C"/>
    <w:rsid w:val="0028247A"/>
    <w:rsid w:val="002826F1"/>
    <w:rsid w:val="00282712"/>
    <w:rsid w:val="002829BB"/>
    <w:rsid w:val="00282B05"/>
    <w:rsid w:val="00282CF4"/>
    <w:rsid w:val="00282DB5"/>
    <w:rsid w:val="00283031"/>
    <w:rsid w:val="0028311A"/>
    <w:rsid w:val="002835C3"/>
    <w:rsid w:val="0028382F"/>
    <w:rsid w:val="00283994"/>
    <w:rsid w:val="00283B75"/>
    <w:rsid w:val="00283DBA"/>
    <w:rsid w:val="00283F45"/>
    <w:rsid w:val="00284010"/>
    <w:rsid w:val="002840A9"/>
    <w:rsid w:val="002842C8"/>
    <w:rsid w:val="0028434A"/>
    <w:rsid w:val="00284547"/>
    <w:rsid w:val="00284A21"/>
    <w:rsid w:val="00284B6C"/>
    <w:rsid w:val="00284BB0"/>
    <w:rsid w:val="00284EC7"/>
    <w:rsid w:val="00284FDB"/>
    <w:rsid w:val="002850C1"/>
    <w:rsid w:val="0028563B"/>
    <w:rsid w:val="002859EA"/>
    <w:rsid w:val="0028616D"/>
    <w:rsid w:val="0028656F"/>
    <w:rsid w:val="002866CC"/>
    <w:rsid w:val="00286725"/>
    <w:rsid w:val="00286B28"/>
    <w:rsid w:val="00286E6D"/>
    <w:rsid w:val="0028712D"/>
    <w:rsid w:val="0028722C"/>
    <w:rsid w:val="00287289"/>
    <w:rsid w:val="0028785B"/>
    <w:rsid w:val="0029083D"/>
    <w:rsid w:val="00290CDE"/>
    <w:rsid w:val="00290D90"/>
    <w:rsid w:val="00290FB7"/>
    <w:rsid w:val="00291244"/>
    <w:rsid w:val="00291315"/>
    <w:rsid w:val="002918FC"/>
    <w:rsid w:val="00291A0F"/>
    <w:rsid w:val="00291B1F"/>
    <w:rsid w:val="00291FB8"/>
    <w:rsid w:val="00292243"/>
    <w:rsid w:val="00292886"/>
    <w:rsid w:val="002928C5"/>
    <w:rsid w:val="00292A73"/>
    <w:rsid w:val="00293069"/>
    <w:rsid w:val="00293164"/>
    <w:rsid w:val="00293214"/>
    <w:rsid w:val="002941AD"/>
    <w:rsid w:val="00294915"/>
    <w:rsid w:val="00294CB5"/>
    <w:rsid w:val="00295042"/>
    <w:rsid w:val="0029526B"/>
    <w:rsid w:val="002954D1"/>
    <w:rsid w:val="00295651"/>
    <w:rsid w:val="00295666"/>
    <w:rsid w:val="00295668"/>
    <w:rsid w:val="00295A99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B20"/>
    <w:rsid w:val="00296E21"/>
    <w:rsid w:val="00296FBD"/>
    <w:rsid w:val="002970BD"/>
    <w:rsid w:val="002972A5"/>
    <w:rsid w:val="002A08A0"/>
    <w:rsid w:val="002A0A09"/>
    <w:rsid w:val="002A10C2"/>
    <w:rsid w:val="002A1757"/>
    <w:rsid w:val="002A1C3C"/>
    <w:rsid w:val="002A1C98"/>
    <w:rsid w:val="002A1D55"/>
    <w:rsid w:val="002A2189"/>
    <w:rsid w:val="002A2330"/>
    <w:rsid w:val="002A2889"/>
    <w:rsid w:val="002A2B3F"/>
    <w:rsid w:val="002A2BC9"/>
    <w:rsid w:val="002A2BF6"/>
    <w:rsid w:val="002A2C1D"/>
    <w:rsid w:val="002A2C24"/>
    <w:rsid w:val="002A2CBA"/>
    <w:rsid w:val="002A3065"/>
    <w:rsid w:val="002A3109"/>
    <w:rsid w:val="002A32A9"/>
    <w:rsid w:val="002A346A"/>
    <w:rsid w:val="002A350E"/>
    <w:rsid w:val="002A3518"/>
    <w:rsid w:val="002A3595"/>
    <w:rsid w:val="002A37EF"/>
    <w:rsid w:val="002A395C"/>
    <w:rsid w:val="002A39BA"/>
    <w:rsid w:val="002A3B64"/>
    <w:rsid w:val="002A3B86"/>
    <w:rsid w:val="002A3E42"/>
    <w:rsid w:val="002A41B4"/>
    <w:rsid w:val="002A42BA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3FD"/>
    <w:rsid w:val="002A54E4"/>
    <w:rsid w:val="002A5621"/>
    <w:rsid w:val="002A5691"/>
    <w:rsid w:val="002A59BA"/>
    <w:rsid w:val="002A5C29"/>
    <w:rsid w:val="002A5D76"/>
    <w:rsid w:val="002A63A5"/>
    <w:rsid w:val="002A67E2"/>
    <w:rsid w:val="002A7449"/>
    <w:rsid w:val="002A785B"/>
    <w:rsid w:val="002A79F6"/>
    <w:rsid w:val="002A7F52"/>
    <w:rsid w:val="002B0536"/>
    <w:rsid w:val="002B073C"/>
    <w:rsid w:val="002B0776"/>
    <w:rsid w:val="002B0F7C"/>
    <w:rsid w:val="002B1236"/>
    <w:rsid w:val="002B128A"/>
    <w:rsid w:val="002B1316"/>
    <w:rsid w:val="002B1464"/>
    <w:rsid w:val="002B14EE"/>
    <w:rsid w:val="002B15C5"/>
    <w:rsid w:val="002B1639"/>
    <w:rsid w:val="002B1A69"/>
    <w:rsid w:val="002B1C63"/>
    <w:rsid w:val="002B1E39"/>
    <w:rsid w:val="002B214A"/>
    <w:rsid w:val="002B2301"/>
    <w:rsid w:val="002B2770"/>
    <w:rsid w:val="002B2B03"/>
    <w:rsid w:val="002B2D7B"/>
    <w:rsid w:val="002B2F19"/>
    <w:rsid w:val="002B3295"/>
    <w:rsid w:val="002B3912"/>
    <w:rsid w:val="002B3D0D"/>
    <w:rsid w:val="002B4166"/>
    <w:rsid w:val="002B41A5"/>
    <w:rsid w:val="002B4423"/>
    <w:rsid w:val="002B479C"/>
    <w:rsid w:val="002B4838"/>
    <w:rsid w:val="002B4D72"/>
    <w:rsid w:val="002B5128"/>
    <w:rsid w:val="002B552B"/>
    <w:rsid w:val="002B56D9"/>
    <w:rsid w:val="002B59CD"/>
    <w:rsid w:val="002B5BAA"/>
    <w:rsid w:val="002B5E82"/>
    <w:rsid w:val="002B608D"/>
    <w:rsid w:val="002B60EB"/>
    <w:rsid w:val="002B63D0"/>
    <w:rsid w:val="002B647B"/>
    <w:rsid w:val="002B671E"/>
    <w:rsid w:val="002B68A6"/>
    <w:rsid w:val="002B69A8"/>
    <w:rsid w:val="002B6C00"/>
    <w:rsid w:val="002B6E5C"/>
    <w:rsid w:val="002B6F76"/>
    <w:rsid w:val="002B6F87"/>
    <w:rsid w:val="002B7048"/>
    <w:rsid w:val="002B7515"/>
    <w:rsid w:val="002B753E"/>
    <w:rsid w:val="002B7A47"/>
    <w:rsid w:val="002B7B43"/>
    <w:rsid w:val="002B7D87"/>
    <w:rsid w:val="002B7E55"/>
    <w:rsid w:val="002C0752"/>
    <w:rsid w:val="002C095E"/>
    <w:rsid w:val="002C0BDA"/>
    <w:rsid w:val="002C0C5F"/>
    <w:rsid w:val="002C0D8A"/>
    <w:rsid w:val="002C0F06"/>
    <w:rsid w:val="002C13F2"/>
    <w:rsid w:val="002C144B"/>
    <w:rsid w:val="002C197D"/>
    <w:rsid w:val="002C1A24"/>
    <w:rsid w:val="002C1E4E"/>
    <w:rsid w:val="002C1F0F"/>
    <w:rsid w:val="002C2015"/>
    <w:rsid w:val="002C2037"/>
    <w:rsid w:val="002C203A"/>
    <w:rsid w:val="002C2309"/>
    <w:rsid w:val="002C2395"/>
    <w:rsid w:val="002C2822"/>
    <w:rsid w:val="002C2826"/>
    <w:rsid w:val="002C2A62"/>
    <w:rsid w:val="002C2D5F"/>
    <w:rsid w:val="002C2DF5"/>
    <w:rsid w:val="002C2F4A"/>
    <w:rsid w:val="002C304B"/>
    <w:rsid w:val="002C30A5"/>
    <w:rsid w:val="002C31F4"/>
    <w:rsid w:val="002C3281"/>
    <w:rsid w:val="002C3615"/>
    <w:rsid w:val="002C3CBD"/>
    <w:rsid w:val="002C3D1D"/>
    <w:rsid w:val="002C3DC1"/>
    <w:rsid w:val="002C3F10"/>
    <w:rsid w:val="002C3F55"/>
    <w:rsid w:val="002C42CD"/>
    <w:rsid w:val="002C42CF"/>
    <w:rsid w:val="002C43C5"/>
    <w:rsid w:val="002C46E8"/>
    <w:rsid w:val="002C4BB9"/>
    <w:rsid w:val="002C519A"/>
    <w:rsid w:val="002C5224"/>
    <w:rsid w:val="002C54DB"/>
    <w:rsid w:val="002C575E"/>
    <w:rsid w:val="002C5A20"/>
    <w:rsid w:val="002C5CE5"/>
    <w:rsid w:val="002C5D78"/>
    <w:rsid w:val="002C5D7C"/>
    <w:rsid w:val="002C5ED6"/>
    <w:rsid w:val="002C6391"/>
    <w:rsid w:val="002C654A"/>
    <w:rsid w:val="002C65C5"/>
    <w:rsid w:val="002C6779"/>
    <w:rsid w:val="002C69E9"/>
    <w:rsid w:val="002C6A1D"/>
    <w:rsid w:val="002C73D7"/>
    <w:rsid w:val="002C79AC"/>
    <w:rsid w:val="002C7D78"/>
    <w:rsid w:val="002C7ED6"/>
    <w:rsid w:val="002D1034"/>
    <w:rsid w:val="002D1586"/>
    <w:rsid w:val="002D174E"/>
    <w:rsid w:val="002D1846"/>
    <w:rsid w:val="002D2494"/>
    <w:rsid w:val="002D2617"/>
    <w:rsid w:val="002D2871"/>
    <w:rsid w:val="002D294C"/>
    <w:rsid w:val="002D2B52"/>
    <w:rsid w:val="002D2FC6"/>
    <w:rsid w:val="002D31E6"/>
    <w:rsid w:val="002D33C9"/>
    <w:rsid w:val="002D34FD"/>
    <w:rsid w:val="002D3887"/>
    <w:rsid w:val="002D3C2C"/>
    <w:rsid w:val="002D3E2C"/>
    <w:rsid w:val="002D40BE"/>
    <w:rsid w:val="002D420F"/>
    <w:rsid w:val="002D43EA"/>
    <w:rsid w:val="002D452E"/>
    <w:rsid w:val="002D457B"/>
    <w:rsid w:val="002D47FF"/>
    <w:rsid w:val="002D4987"/>
    <w:rsid w:val="002D4CD4"/>
    <w:rsid w:val="002D4CEE"/>
    <w:rsid w:val="002D4D23"/>
    <w:rsid w:val="002D5539"/>
    <w:rsid w:val="002D5BE7"/>
    <w:rsid w:val="002D62CA"/>
    <w:rsid w:val="002D6788"/>
    <w:rsid w:val="002D691C"/>
    <w:rsid w:val="002D6DC4"/>
    <w:rsid w:val="002D6E7E"/>
    <w:rsid w:val="002D6F3C"/>
    <w:rsid w:val="002D7279"/>
    <w:rsid w:val="002D750C"/>
    <w:rsid w:val="002D7C8A"/>
    <w:rsid w:val="002D7DE9"/>
    <w:rsid w:val="002D7FFC"/>
    <w:rsid w:val="002E003B"/>
    <w:rsid w:val="002E01B6"/>
    <w:rsid w:val="002E0751"/>
    <w:rsid w:val="002E0E74"/>
    <w:rsid w:val="002E12D4"/>
    <w:rsid w:val="002E13BD"/>
    <w:rsid w:val="002E1470"/>
    <w:rsid w:val="002E1601"/>
    <w:rsid w:val="002E1A4E"/>
    <w:rsid w:val="002E1AF5"/>
    <w:rsid w:val="002E1B0B"/>
    <w:rsid w:val="002E22CF"/>
    <w:rsid w:val="002E2459"/>
    <w:rsid w:val="002E2577"/>
    <w:rsid w:val="002E2671"/>
    <w:rsid w:val="002E2FE0"/>
    <w:rsid w:val="002E33A3"/>
    <w:rsid w:val="002E3C58"/>
    <w:rsid w:val="002E44FF"/>
    <w:rsid w:val="002E4677"/>
    <w:rsid w:val="002E4719"/>
    <w:rsid w:val="002E4762"/>
    <w:rsid w:val="002E4886"/>
    <w:rsid w:val="002E48A5"/>
    <w:rsid w:val="002E4A5D"/>
    <w:rsid w:val="002E51FF"/>
    <w:rsid w:val="002E55C1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7B3"/>
    <w:rsid w:val="002E6A95"/>
    <w:rsid w:val="002E6B54"/>
    <w:rsid w:val="002E6CF3"/>
    <w:rsid w:val="002E72C6"/>
    <w:rsid w:val="002E7395"/>
    <w:rsid w:val="002E752C"/>
    <w:rsid w:val="002E7908"/>
    <w:rsid w:val="002E7BB3"/>
    <w:rsid w:val="002E7BDF"/>
    <w:rsid w:val="002F012F"/>
    <w:rsid w:val="002F030F"/>
    <w:rsid w:val="002F05AD"/>
    <w:rsid w:val="002F06B6"/>
    <w:rsid w:val="002F0791"/>
    <w:rsid w:val="002F09DA"/>
    <w:rsid w:val="002F0DB5"/>
    <w:rsid w:val="002F1017"/>
    <w:rsid w:val="002F1329"/>
    <w:rsid w:val="002F14E7"/>
    <w:rsid w:val="002F15DB"/>
    <w:rsid w:val="002F190A"/>
    <w:rsid w:val="002F1AE0"/>
    <w:rsid w:val="002F2066"/>
    <w:rsid w:val="002F212E"/>
    <w:rsid w:val="002F216D"/>
    <w:rsid w:val="002F22DC"/>
    <w:rsid w:val="002F2366"/>
    <w:rsid w:val="002F2525"/>
    <w:rsid w:val="002F25AC"/>
    <w:rsid w:val="002F2673"/>
    <w:rsid w:val="002F2832"/>
    <w:rsid w:val="002F3094"/>
    <w:rsid w:val="002F3728"/>
    <w:rsid w:val="002F37C0"/>
    <w:rsid w:val="002F37EF"/>
    <w:rsid w:val="002F3B2E"/>
    <w:rsid w:val="002F3C09"/>
    <w:rsid w:val="002F3FCD"/>
    <w:rsid w:val="002F4191"/>
    <w:rsid w:val="002F44D2"/>
    <w:rsid w:val="002F470E"/>
    <w:rsid w:val="002F4890"/>
    <w:rsid w:val="002F4AF0"/>
    <w:rsid w:val="002F4B57"/>
    <w:rsid w:val="002F4C32"/>
    <w:rsid w:val="002F4DE6"/>
    <w:rsid w:val="002F4E85"/>
    <w:rsid w:val="002F56E3"/>
    <w:rsid w:val="002F59DA"/>
    <w:rsid w:val="002F5D9D"/>
    <w:rsid w:val="002F5E37"/>
    <w:rsid w:val="002F5FE1"/>
    <w:rsid w:val="002F64FF"/>
    <w:rsid w:val="002F65A5"/>
    <w:rsid w:val="002F692B"/>
    <w:rsid w:val="002F71B9"/>
    <w:rsid w:val="002F7311"/>
    <w:rsid w:val="002F759A"/>
    <w:rsid w:val="002F764E"/>
    <w:rsid w:val="002F76C4"/>
    <w:rsid w:val="002F79ED"/>
    <w:rsid w:val="002F7B0B"/>
    <w:rsid w:val="002F7B1B"/>
    <w:rsid w:val="002F7D79"/>
    <w:rsid w:val="00300143"/>
    <w:rsid w:val="00300361"/>
    <w:rsid w:val="003003C2"/>
    <w:rsid w:val="00300401"/>
    <w:rsid w:val="0030045D"/>
    <w:rsid w:val="00300D46"/>
    <w:rsid w:val="003010CE"/>
    <w:rsid w:val="00301471"/>
    <w:rsid w:val="00301A8C"/>
    <w:rsid w:val="00301B45"/>
    <w:rsid w:val="00301C09"/>
    <w:rsid w:val="00302273"/>
    <w:rsid w:val="003022F6"/>
    <w:rsid w:val="00302501"/>
    <w:rsid w:val="00302660"/>
    <w:rsid w:val="0030295F"/>
    <w:rsid w:val="003029CD"/>
    <w:rsid w:val="00302B55"/>
    <w:rsid w:val="00302C62"/>
    <w:rsid w:val="00302D59"/>
    <w:rsid w:val="00303150"/>
    <w:rsid w:val="00303498"/>
    <w:rsid w:val="00303840"/>
    <w:rsid w:val="00303F1C"/>
    <w:rsid w:val="003040CF"/>
    <w:rsid w:val="003040D5"/>
    <w:rsid w:val="00304618"/>
    <w:rsid w:val="003047BC"/>
    <w:rsid w:val="00304905"/>
    <w:rsid w:val="00304F9F"/>
    <w:rsid w:val="0030510F"/>
    <w:rsid w:val="003051EF"/>
    <w:rsid w:val="003052F4"/>
    <w:rsid w:val="0030595B"/>
    <w:rsid w:val="00305996"/>
    <w:rsid w:val="00305A7C"/>
    <w:rsid w:val="00305ACD"/>
    <w:rsid w:val="00305F7D"/>
    <w:rsid w:val="00306251"/>
    <w:rsid w:val="0030699B"/>
    <w:rsid w:val="003069DB"/>
    <w:rsid w:val="00306B06"/>
    <w:rsid w:val="00306B0E"/>
    <w:rsid w:val="00306FD5"/>
    <w:rsid w:val="00307079"/>
    <w:rsid w:val="00307434"/>
    <w:rsid w:val="003075DB"/>
    <w:rsid w:val="003076D2"/>
    <w:rsid w:val="00307BD9"/>
    <w:rsid w:val="00307EE7"/>
    <w:rsid w:val="003101FB"/>
    <w:rsid w:val="003102B9"/>
    <w:rsid w:val="00310586"/>
    <w:rsid w:val="0031141A"/>
    <w:rsid w:val="00311533"/>
    <w:rsid w:val="0031159A"/>
    <w:rsid w:val="00311693"/>
    <w:rsid w:val="0031174D"/>
    <w:rsid w:val="00311A70"/>
    <w:rsid w:val="00311C35"/>
    <w:rsid w:val="00311D93"/>
    <w:rsid w:val="00312058"/>
    <w:rsid w:val="0031220F"/>
    <w:rsid w:val="00312240"/>
    <w:rsid w:val="0031257E"/>
    <w:rsid w:val="003127AB"/>
    <w:rsid w:val="0031284A"/>
    <w:rsid w:val="003128EE"/>
    <w:rsid w:val="00312E18"/>
    <w:rsid w:val="00312E79"/>
    <w:rsid w:val="00312F78"/>
    <w:rsid w:val="0031308C"/>
    <w:rsid w:val="00313451"/>
    <w:rsid w:val="0031358C"/>
    <w:rsid w:val="00313598"/>
    <w:rsid w:val="00313702"/>
    <w:rsid w:val="0031386B"/>
    <w:rsid w:val="00313A24"/>
    <w:rsid w:val="00313AE9"/>
    <w:rsid w:val="00313B94"/>
    <w:rsid w:val="00313C92"/>
    <w:rsid w:val="00314048"/>
    <w:rsid w:val="003141B3"/>
    <w:rsid w:val="003143BC"/>
    <w:rsid w:val="00314B86"/>
    <w:rsid w:val="00314DFA"/>
    <w:rsid w:val="00314F6A"/>
    <w:rsid w:val="00315111"/>
    <w:rsid w:val="00315190"/>
    <w:rsid w:val="00315282"/>
    <w:rsid w:val="00315396"/>
    <w:rsid w:val="00315455"/>
    <w:rsid w:val="003155AA"/>
    <w:rsid w:val="00315A41"/>
    <w:rsid w:val="00315A4D"/>
    <w:rsid w:val="00315E3F"/>
    <w:rsid w:val="00315F48"/>
    <w:rsid w:val="00315FC2"/>
    <w:rsid w:val="00316125"/>
    <w:rsid w:val="003161C3"/>
    <w:rsid w:val="0031632F"/>
    <w:rsid w:val="003163AD"/>
    <w:rsid w:val="00316470"/>
    <w:rsid w:val="00316E4C"/>
    <w:rsid w:val="00316EB9"/>
    <w:rsid w:val="00316ECC"/>
    <w:rsid w:val="00316F8E"/>
    <w:rsid w:val="00317223"/>
    <w:rsid w:val="003173C2"/>
    <w:rsid w:val="003175CB"/>
    <w:rsid w:val="003179C5"/>
    <w:rsid w:val="00317B3A"/>
    <w:rsid w:val="00317D71"/>
    <w:rsid w:val="00320003"/>
    <w:rsid w:val="003202B7"/>
    <w:rsid w:val="00320568"/>
    <w:rsid w:val="00320CE4"/>
    <w:rsid w:val="00320D1A"/>
    <w:rsid w:val="00320DCC"/>
    <w:rsid w:val="003210AE"/>
    <w:rsid w:val="003211C1"/>
    <w:rsid w:val="0032172A"/>
    <w:rsid w:val="00321B8A"/>
    <w:rsid w:val="00321C48"/>
    <w:rsid w:val="00321C5F"/>
    <w:rsid w:val="00321DD7"/>
    <w:rsid w:val="0032220D"/>
    <w:rsid w:val="00322659"/>
    <w:rsid w:val="00322AAB"/>
    <w:rsid w:val="00322CCF"/>
    <w:rsid w:val="00322D13"/>
    <w:rsid w:val="003231D4"/>
    <w:rsid w:val="00323286"/>
    <w:rsid w:val="00323356"/>
    <w:rsid w:val="00323402"/>
    <w:rsid w:val="0032352C"/>
    <w:rsid w:val="00323CF0"/>
    <w:rsid w:val="00323E43"/>
    <w:rsid w:val="00323F5E"/>
    <w:rsid w:val="0032401A"/>
    <w:rsid w:val="003241F7"/>
    <w:rsid w:val="00324215"/>
    <w:rsid w:val="0032434F"/>
    <w:rsid w:val="003247B9"/>
    <w:rsid w:val="00324C6A"/>
    <w:rsid w:val="00324DD8"/>
    <w:rsid w:val="00325332"/>
    <w:rsid w:val="00325686"/>
    <w:rsid w:val="00325A9A"/>
    <w:rsid w:val="00325AF2"/>
    <w:rsid w:val="00326121"/>
    <w:rsid w:val="0032619D"/>
    <w:rsid w:val="00326744"/>
    <w:rsid w:val="003267A7"/>
    <w:rsid w:val="00326AF8"/>
    <w:rsid w:val="00326B36"/>
    <w:rsid w:val="00326D3D"/>
    <w:rsid w:val="00326F21"/>
    <w:rsid w:val="00327124"/>
    <w:rsid w:val="003276BF"/>
    <w:rsid w:val="00327A79"/>
    <w:rsid w:val="00327C5F"/>
    <w:rsid w:val="003300F9"/>
    <w:rsid w:val="003301AC"/>
    <w:rsid w:val="003301F5"/>
    <w:rsid w:val="00330644"/>
    <w:rsid w:val="00330661"/>
    <w:rsid w:val="0033071D"/>
    <w:rsid w:val="003308B7"/>
    <w:rsid w:val="00330ACE"/>
    <w:rsid w:val="00330B0A"/>
    <w:rsid w:val="00330CAB"/>
    <w:rsid w:val="00330D8C"/>
    <w:rsid w:val="00331012"/>
    <w:rsid w:val="00331083"/>
    <w:rsid w:val="0033143D"/>
    <w:rsid w:val="00331811"/>
    <w:rsid w:val="0033193D"/>
    <w:rsid w:val="00331FE5"/>
    <w:rsid w:val="0033213C"/>
    <w:rsid w:val="003321EB"/>
    <w:rsid w:val="00332387"/>
    <w:rsid w:val="00332570"/>
    <w:rsid w:val="003325AD"/>
    <w:rsid w:val="003326A5"/>
    <w:rsid w:val="0033283B"/>
    <w:rsid w:val="0033291D"/>
    <w:rsid w:val="00332AEA"/>
    <w:rsid w:val="00332E10"/>
    <w:rsid w:val="00332E85"/>
    <w:rsid w:val="00332F0A"/>
    <w:rsid w:val="00333027"/>
    <w:rsid w:val="003331B2"/>
    <w:rsid w:val="0033346B"/>
    <w:rsid w:val="00333499"/>
    <w:rsid w:val="00333877"/>
    <w:rsid w:val="003338D7"/>
    <w:rsid w:val="00333A88"/>
    <w:rsid w:val="00334539"/>
    <w:rsid w:val="003345B6"/>
    <w:rsid w:val="0033468B"/>
    <w:rsid w:val="003347D9"/>
    <w:rsid w:val="003348AA"/>
    <w:rsid w:val="00334C4E"/>
    <w:rsid w:val="003352CA"/>
    <w:rsid w:val="00335799"/>
    <w:rsid w:val="00335956"/>
    <w:rsid w:val="00335AF7"/>
    <w:rsid w:val="00335C5D"/>
    <w:rsid w:val="00335D1F"/>
    <w:rsid w:val="00335FDD"/>
    <w:rsid w:val="00336589"/>
    <w:rsid w:val="00336612"/>
    <w:rsid w:val="00336976"/>
    <w:rsid w:val="00336E4F"/>
    <w:rsid w:val="003374E4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11A"/>
    <w:rsid w:val="0034023A"/>
    <w:rsid w:val="0034023F"/>
    <w:rsid w:val="0034041C"/>
    <w:rsid w:val="0034076B"/>
    <w:rsid w:val="00340A69"/>
    <w:rsid w:val="00340D3E"/>
    <w:rsid w:val="00340F55"/>
    <w:rsid w:val="00340FEB"/>
    <w:rsid w:val="00341055"/>
    <w:rsid w:val="003412CD"/>
    <w:rsid w:val="00341E5A"/>
    <w:rsid w:val="00341F44"/>
    <w:rsid w:val="00342299"/>
    <w:rsid w:val="003425E6"/>
    <w:rsid w:val="003427A5"/>
    <w:rsid w:val="00342847"/>
    <w:rsid w:val="0034290A"/>
    <w:rsid w:val="00342A69"/>
    <w:rsid w:val="00342B2B"/>
    <w:rsid w:val="00342BA4"/>
    <w:rsid w:val="00342C6B"/>
    <w:rsid w:val="00342E1A"/>
    <w:rsid w:val="00342EAF"/>
    <w:rsid w:val="00343165"/>
    <w:rsid w:val="003432B7"/>
    <w:rsid w:val="00343444"/>
    <w:rsid w:val="003435A7"/>
    <w:rsid w:val="003438F0"/>
    <w:rsid w:val="0034397C"/>
    <w:rsid w:val="00343BCA"/>
    <w:rsid w:val="00343C45"/>
    <w:rsid w:val="00343E16"/>
    <w:rsid w:val="00344147"/>
    <w:rsid w:val="003441E1"/>
    <w:rsid w:val="00344647"/>
    <w:rsid w:val="00344E28"/>
    <w:rsid w:val="00344F0B"/>
    <w:rsid w:val="003451D2"/>
    <w:rsid w:val="00345835"/>
    <w:rsid w:val="00345C17"/>
    <w:rsid w:val="00345D07"/>
    <w:rsid w:val="0034671C"/>
    <w:rsid w:val="00346815"/>
    <w:rsid w:val="00346A4B"/>
    <w:rsid w:val="00346AE4"/>
    <w:rsid w:val="00346B69"/>
    <w:rsid w:val="00346F1E"/>
    <w:rsid w:val="003471E2"/>
    <w:rsid w:val="00347388"/>
    <w:rsid w:val="0034759D"/>
    <w:rsid w:val="00347A21"/>
    <w:rsid w:val="00347A25"/>
    <w:rsid w:val="00347A6C"/>
    <w:rsid w:val="00347BDD"/>
    <w:rsid w:val="00347C1A"/>
    <w:rsid w:val="00347D26"/>
    <w:rsid w:val="00347F08"/>
    <w:rsid w:val="00347F65"/>
    <w:rsid w:val="0035033B"/>
    <w:rsid w:val="0035074D"/>
    <w:rsid w:val="00350BB2"/>
    <w:rsid w:val="00350BF8"/>
    <w:rsid w:val="00350E0A"/>
    <w:rsid w:val="00350EA3"/>
    <w:rsid w:val="0035114E"/>
    <w:rsid w:val="00351A13"/>
    <w:rsid w:val="00351B98"/>
    <w:rsid w:val="00351CE6"/>
    <w:rsid w:val="00351F0A"/>
    <w:rsid w:val="0035206E"/>
    <w:rsid w:val="00352111"/>
    <w:rsid w:val="00352151"/>
    <w:rsid w:val="003528A3"/>
    <w:rsid w:val="00352B9B"/>
    <w:rsid w:val="00352EAF"/>
    <w:rsid w:val="00353288"/>
    <w:rsid w:val="003538B3"/>
    <w:rsid w:val="003538CD"/>
    <w:rsid w:val="00353DA2"/>
    <w:rsid w:val="00353F5A"/>
    <w:rsid w:val="00353F7B"/>
    <w:rsid w:val="00354124"/>
    <w:rsid w:val="003543CF"/>
    <w:rsid w:val="0035440F"/>
    <w:rsid w:val="003545DD"/>
    <w:rsid w:val="00354A4B"/>
    <w:rsid w:val="003554D6"/>
    <w:rsid w:val="003558B0"/>
    <w:rsid w:val="00355985"/>
    <w:rsid w:val="00355C9B"/>
    <w:rsid w:val="00355EB0"/>
    <w:rsid w:val="00356110"/>
    <w:rsid w:val="003567E6"/>
    <w:rsid w:val="00356843"/>
    <w:rsid w:val="00356CBF"/>
    <w:rsid w:val="00356D60"/>
    <w:rsid w:val="00356D7C"/>
    <w:rsid w:val="003571E8"/>
    <w:rsid w:val="0035730D"/>
    <w:rsid w:val="00357354"/>
    <w:rsid w:val="00357918"/>
    <w:rsid w:val="00357940"/>
    <w:rsid w:val="00357A87"/>
    <w:rsid w:val="00357ACD"/>
    <w:rsid w:val="00357BA6"/>
    <w:rsid w:val="00357DAB"/>
    <w:rsid w:val="00357EF4"/>
    <w:rsid w:val="003600E6"/>
    <w:rsid w:val="003602EE"/>
    <w:rsid w:val="0036081A"/>
    <w:rsid w:val="00360A45"/>
    <w:rsid w:val="0036114E"/>
    <w:rsid w:val="00361248"/>
    <w:rsid w:val="003614D8"/>
    <w:rsid w:val="0036172C"/>
    <w:rsid w:val="003617FF"/>
    <w:rsid w:val="00361825"/>
    <w:rsid w:val="00361AF8"/>
    <w:rsid w:val="0036205F"/>
    <w:rsid w:val="003620C6"/>
    <w:rsid w:val="00362B3A"/>
    <w:rsid w:val="00362CA3"/>
    <w:rsid w:val="00362E9E"/>
    <w:rsid w:val="00362EA6"/>
    <w:rsid w:val="003630DF"/>
    <w:rsid w:val="003631A0"/>
    <w:rsid w:val="00363200"/>
    <w:rsid w:val="0036347E"/>
    <w:rsid w:val="003635E2"/>
    <w:rsid w:val="003636B0"/>
    <w:rsid w:val="003637F0"/>
    <w:rsid w:val="0036383E"/>
    <w:rsid w:val="0036388C"/>
    <w:rsid w:val="003638EC"/>
    <w:rsid w:val="003638F1"/>
    <w:rsid w:val="00363942"/>
    <w:rsid w:val="00363946"/>
    <w:rsid w:val="003639D4"/>
    <w:rsid w:val="003643F7"/>
    <w:rsid w:val="00364895"/>
    <w:rsid w:val="00364AFF"/>
    <w:rsid w:val="00364C19"/>
    <w:rsid w:val="00365235"/>
    <w:rsid w:val="003652B8"/>
    <w:rsid w:val="00365671"/>
    <w:rsid w:val="00365848"/>
    <w:rsid w:val="00365993"/>
    <w:rsid w:val="0036599D"/>
    <w:rsid w:val="00365B96"/>
    <w:rsid w:val="00366251"/>
    <w:rsid w:val="003662A1"/>
    <w:rsid w:val="0036638C"/>
    <w:rsid w:val="003665D8"/>
    <w:rsid w:val="00366D94"/>
    <w:rsid w:val="00366E79"/>
    <w:rsid w:val="00367592"/>
    <w:rsid w:val="00367642"/>
    <w:rsid w:val="003676DD"/>
    <w:rsid w:val="0036797A"/>
    <w:rsid w:val="00367EB2"/>
    <w:rsid w:val="00370490"/>
    <w:rsid w:val="003707C9"/>
    <w:rsid w:val="00370A1A"/>
    <w:rsid w:val="00370D55"/>
    <w:rsid w:val="0037130E"/>
    <w:rsid w:val="0037140A"/>
    <w:rsid w:val="0037143E"/>
    <w:rsid w:val="003718C4"/>
    <w:rsid w:val="00371C12"/>
    <w:rsid w:val="00371EBD"/>
    <w:rsid w:val="0037247E"/>
    <w:rsid w:val="00372751"/>
    <w:rsid w:val="00372803"/>
    <w:rsid w:val="003728F3"/>
    <w:rsid w:val="003729A0"/>
    <w:rsid w:val="00372B20"/>
    <w:rsid w:val="00372D9A"/>
    <w:rsid w:val="00372DA7"/>
    <w:rsid w:val="00372E7C"/>
    <w:rsid w:val="00372F55"/>
    <w:rsid w:val="00372FAA"/>
    <w:rsid w:val="00372FB7"/>
    <w:rsid w:val="00373066"/>
    <w:rsid w:val="003731A2"/>
    <w:rsid w:val="0037330E"/>
    <w:rsid w:val="00373618"/>
    <w:rsid w:val="0037367F"/>
    <w:rsid w:val="00373D5C"/>
    <w:rsid w:val="00374710"/>
    <w:rsid w:val="00374956"/>
    <w:rsid w:val="003749F3"/>
    <w:rsid w:val="00374AF5"/>
    <w:rsid w:val="00374DEA"/>
    <w:rsid w:val="003750C6"/>
    <w:rsid w:val="00375984"/>
    <w:rsid w:val="00375A5E"/>
    <w:rsid w:val="00375C48"/>
    <w:rsid w:val="00375E2D"/>
    <w:rsid w:val="00376081"/>
    <w:rsid w:val="0037646E"/>
    <w:rsid w:val="00376E24"/>
    <w:rsid w:val="0037701B"/>
    <w:rsid w:val="0037718D"/>
    <w:rsid w:val="0037740B"/>
    <w:rsid w:val="003774E3"/>
    <w:rsid w:val="00377522"/>
    <w:rsid w:val="003775D6"/>
    <w:rsid w:val="00377876"/>
    <w:rsid w:val="0037794B"/>
    <w:rsid w:val="003800F3"/>
    <w:rsid w:val="003802E5"/>
    <w:rsid w:val="00380630"/>
    <w:rsid w:val="003806D6"/>
    <w:rsid w:val="0038072F"/>
    <w:rsid w:val="00380B45"/>
    <w:rsid w:val="00380D95"/>
    <w:rsid w:val="00380E60"/>
    <w:rsid w:val="003811BB"/>
    <w:rsid w:val="00381266"/>
    <w:rsid w:val="003816AC"/>
    <w:rsid w:val="003817CA"/>
    <w:rsid w:val="00381A90"/>
    <w:rsid w:val="00381AA3"/>
    <w:rsid w:val="00381C38"/>
    <w:rsid w:val="00381CC5"/>
    <w:rsid w:val="00381D90"/>
    <w:rsid w:val="00381FC6"/>
    <w:rsid w:val="0038251E"/>
    <w:rsid w:val="0038259A"/>
    <w:rsid w:val="00382A20"/>
    <w:rsid w:val="00382DD4"/>
    <w:rsid w:val="003830A6"/>
    <w:rsid w:val="003833F2"/>
    <w:rsid w:val="00383518"/>
    <w:rsid w:val="0038359B"/>
    <w:rsid w:val="003839FB"/>
    <w:rsid w:val="00383CD5"/>
    <w:rsid w:val="00384147"/>
    <w:rsid w:val="003847EB"/>
    <w:rsid w:val="0038492C"/>
    <w:rsid w:val="00384C5C"/>
    <w:rsid w:val="00384D3B"/>
    <w:rsid w:val="00385012"/>
    <w:rsid w:val="00385175"/>
    <w:rsid w:val="00385325"/>
    <w:rsid w:val="00385498"/>
    <w:rsid w:val="003855DA"/>
    <w:rsid w:val="00385E28"/>
    <w:rsid w:val="00385F89"/>
    <w:rsid w:val="003861E1"/>
    <w:rsid w:val="0038629C"/>
    <w:rsid w:val="003865A3"/>
    <w:rsid w:val="0038665B"/>
    <w:rsid w:val="00386CFC"/>
    <w:rsid w:val="00386D29"/>
    <w:rsid w:val="003871AC"/>
    <w:rsid w:val="0038726B"/>
    <w:rsid w:val="003872F6"/>
    <w:rsid w:val="003872F7"/>
    <w:rsid w:val="00387581"/>
    <w:rsid w:val="00387837"/>
    <w:rsid w:val="00387A39"/>
    <w:rsid w:val="00387D7C"/>
    <w:rsid w:val="003900E9"/>
    <w:rsid w:val="0039012A"/>
    <w:rsid w:val="003902FE"/>
    <w:rsid w:val="003906D2"/>
    <w:rsid w:val="003907D5"/>
    <w:rsid w:val="00390E72"/>
    <w:rsid w:val="0039127E"/>
    <w:rsid w:val="00391390"/>
    <w:rsid w:val="00391425"/>
    <w:rsid w:val="0039157D"/>
    <w:rsid w:val="003920E5"/>
    <w:rsid w:val="003928DB"/>
    <w:rsid w:val="00392C93"/>
    <w:rsid w:val="00392CE0"/>
    <w:rsid w:val="00392F85"/>
    <w:rsid w:val="003931F3"/>
    <w:rsid w:val="0039342D"/>
    <w:rsid w:val="00393503"/>
    <w:rsid w:val="0039390C"/>
    <w:rsid w:val="00393C1E"/>
    <w:rsid w:val="00393EDF"/>
    <w:rsid w:val="00394233"/>
    <w:rsid w:val="00394467"/>
    <w:rsid w:val="0039486A"/>
    <w:rsid w:val="00394AE0"/>
    <w:rsid w:val="00394C8B"/>
    <w:rsid w:val="00394F87"/>
    <w:rsid w:val="00394F97"/>
    <w:rsid w:val="00394FB4"/>
    <w:rsid w:val="00395363"/>
    <w:rsid w:val="00395390"/>
    <w:rsid w:val="003959B3"/>
    <w:rsid w:val="00395FD1"/>
    <w:rsid w:val="003963E3"/>
    <w:rsid w:val="00396506"/>
    <w:rsid w:val="00396517"/>
    <w:rsid w:val="00396772"/>
    <w:rsid w:val="00396D0A"/>
    <w:rsid w:val="00396DD9"/>
    <w:rsid w:val="00397195"/>
    <w:rsid w:val="003971E9"/>
    <w:rsid w:val="003973A1"/>
    <w:rsid w:val="00397CAB"/>
    <w:rsid w:val="00397F2E"/>
    <w:rsid w:val="003A0279"/>
    <w:rsid w:val="003A07B7"/>
    <w:rsid w:val="003A09F2"/>
    <w:rsid w:val="003A10B2"/>
    <w:rsid w:val="003A1271"/>
    <w:rsid w:val="003A12B4"/>
    <w:rsid w:val="003A1556"/>
    <w:rsid w:val="003A15CD"/>
    <w:rsid w:val="003A197F"/>
    <w:rsid w:val="003A1A21"/>
    <w:rsid w:val="003A1CEA"/>
    <w:rsid w:val="003A1FCB"/>
    <w:rsid w:val="003A2136"/>
    <w:rsid w:val="003A25AA"/>
    <w:rsid w:val="003A2651"/>
    <w:rsid w:val="003A2961"/>
    <w:rsid w:val="003A2A42"/>
    <w:rsid w:val="003A2AE5"/>
    <w:rsid w:val="003A2EE8"/>
    <w:rsid w:val="003A2F3B"/>
    <w:rsid w:val="003A2F95"/>
    <w:rsid w:val="003A3813"/>
    <w:rsid w:val="003A395A"/>
    <w:rsid w:val="003A3A34"/>
    <w:rsid w:val="003A3AA7"/>
    <w:rsid w:val="003A3CCA"/>
    <w:rsid w:val="003A42D8"/>
    <w:rsid w:val="003A4436"/>
    <w:rsid w:val="003A458D"/>
    <w:rsid w:val="003A47A0"/>
    <w:rsid w:val="003A4C67"/>
    <w:rsid w:val="003A513E"/>
    <w:rsid w:val="003A56AC"/>
    <w:rsid w:val="003A583F"/>
    <w:rsid w:val="003A5E18"/>
    <w:rsid w:val="003A5E22"/>
    <w:rsid w:val="003A6074"/>
    <w:rsid w:val="003A68C6"/>
    <w:rsid w:val="003A68EE"/>
    <w:rsid w:val="003A6A50"/>
    <w:rsid w:val="003A72D0"/>
    <w:rsid w:val="003A7416"/>
    <w:rsid w:val="003A7447"/>
    <w:rsid w:val="003A74D6"/>
    <w:rsid w:val="003A77B6"/>
    <w:rsid w:val="003A7BC4"/>
    <w:rsid w:val="003A7BE5"/>
    <w:rsid w:val="003A7C01"/>
    <w:rsid w:val="003B006E"/>
    <w:rsid w:val="003B01FA"/>
    <w:rsid w:val="003B0435"/>
    <w:rsid w:val="003B045F"/>
    <w:rsid w:val="003B0553"/>
    <w:rsid w:val="003B05EE"/>
    <w:rsid w:val="003B060A"/>
    <w:rsid w:val="003B0840"/>
    <w:rsid w:val="003B0B94"/>
    <w:rsid w:val="003B0FD5"/>
    <w:rsid w:val="003B1013"/>
    <w:rsid w:val="003B10C1"/>
    <w:rsid w:val="003B11A9"/>
    <w:rsid w:val="003B12E6"/>
    <w:rsid w:val="003B1371"/>
    <w:rsid w:val="003B13B3"/>
    <w:rsid w:val="003B1874"/>
    <w:rsid w:val="003B1ACB"/>
    <w:rsid w:val="003B1C30"/>
    <w:rsid w:val="003B2336"/>
    <w:rsid w:val="003B29DC"/>
    <w:rsid w:val="003B2A48"/>
    <w:rsid w:val="003B2EF7"/>
    <w:rsid w:val="003B2F8A"/>
    <w:rsid w:val="003B34F6"/>
    <w:rsid w:val="003B36DD"/>
    <w:rsid w:val="003B3C9C"/>
    <w:rsid w:val="003B3CAF"/>
    <w:rsid w:val="003B481B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D58"/>
    <w:rsid w:val="003B5EB9"/>
    <w:rsid w:val="003B6159"/>
    <w:rsid w:val="003B61E8"/>
    <w:rsid w:val="003B6314"/>
    <w:rsid w:val="003B641B"/>
    <w:rsid w:val="003B645C"/>
    <w:rsid w:val="003B6759"/>
    <w:rsid w:val="003B6B44"/>
    <w:rsid w:val="003B763B"/>
    <w:rsid w:val="003B7856"/>
    <w:rsid w:val="003B7D31"/>
    <w:rsid w:val="003C0547"/>
    <w:rsid w:val="003C074F"/>
    <w:rsid w:val="003C0CC6"/>
    <w:rsid w:val="003C0DCB"/>
    <w:rsid w:val="003C0E09"/>
    <w:rsid w:val="003C15A6"/>
    <w:rsid w:val="003C15F0"/>
    <w:rsid w:val="003C166F"/>
    <w:rsid w:val="003C1CAD"/>
    <w:rsid w:val="003C1D19"/>
    <w:rsid w:val="003C1F3F"/>
    <w:rsid w:val="003C2093"/>
    <w:rsid w:val="003C213D"/>
    <w:rsid w:val="003C22BB"/>
    <w:rsid w:val="003C23CC"/>
    <w:rsid w:val="003C25F8"/>
    <w:rsid w:val="003C2842"/>
    <w:rsid w:val="003C2DD2"/>
    <w:rsid w:val="003C2FB9"/>
    <w:rsid w:val="003C31B3"/>
    <w:rsid w:val="003C32AA"/>
    <w:rsid w:val="003C3583"/>
    <w:rsid w:val="003C3A52"/>
    <w:rsid w:val="003C3D6E"/>
    <w:rsid w:val="003C4034"/>
    <w:rsid w:val="003C450F"/>
    <w:rsid w:val="003C4D04"/>
    <w:rsid w:val="003C52FB"/>
    <w:rsid w:val="003C5625"/>
    <w:rsid w:val="003C56CC"/>
    <w:rsid w:val="003C578A"/>
    <w:rsid w:val="003C59D8"/>
    <w:rsid w:val="003C5A24"/>
    <w:rsid w:val="003C5B67"/>
    <w:rsid w:val="003C5E05"/>
    <w:rsid w:val="003C63E7"/>
    <w:rsid w:val="003C648E"/>
    <w:rsid w:val="003C6ADD"/>
    <w:rsid w:val="003C75AA"/>
    <w:rsid w:val="003C7F4F"/>
    <w:rsid w:val="003C7FEB"/>
    <w:rsid w:val="003D0BA8"/>
    <w:rsid w:val="003D0D12"/>
    <w:rsid w:val="003D0E25"/>
    <w:rsid w:val="003D0EE3"/>
    <w:rsid w:val="003D162F"/>
    <w:rsid w:val="003D16CA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83C"/>
    <w:rsid w:val="003D3ADA"/>
    <w:rsid w:val="003D48CB"/>
    <w:rsid w:val="003D49F1"/>
    <w:rsid w:val="003D4BC7"/>
    <w:rsid w:val="003D53E5"/>
    <w:rsid w:val="003D5701"/>
    <w:rsid w:val="003D5796"/>
    <w:rsid w:val="003D5801"/>
    <w:rsid w:val="003D59C4"/>
    <w:rsid w:val="003D5A24"/>
    <w:rsid w:val="003D5AD3"/>
    <w:rsid w:val="003D5C31"/>
    <w:rsid w:val="003D5C5B"/>
    <w:rsid w:val="003D5ED6"/>
    <w:rsid w:val="003D6157"/>
    <w:rsid w:val="003D6211"/>
    <w:rsid w:val="003D627A"/>
    <w:rsid w:val="003D64D7"/>
    <w:rsid w:val="003D6DA3"/>
    <w:rsid w:val="003D6DC0"/>
    <w:rsid w:val="003D7138"/>
    <w:rsid w:val="003D75FC"/>
    <w:rsid w:val="003D778E"/>
    <w:rsid w:val="003D78A2"/>
    <w:rsid w:val="003D7C5F"/>
    <w:rsid w:val="003D7CC8"/>
    <w:rsid w:val="003D7E0B"/>
    <w:rsid w:val="003E03F2"/>
    <w:rsid w:val="003E0559"/>
    <w:rsid w:val="003E066E"/>
    <w:rsid w:val="003E0750"/>
    <w:rsid w:val="003E1173"/>
    <w:rsid w:val="003E14FF"/>
    <w:rsid w:val="003E16BA"/>
    <w:rsid w:val="003E16FB"/>
    <w:rsid w:val="003E1759"/>
    <w:rsid w:val="003E1D38"/>
    <w:rsid w:val="003E1E0A"/>
    <w:rsid w:val="003E1EC2"/>
    <w:rsid w:val="003E2031"/>
    <w:rsid w:val="003E2075"/>
    <w:rsid w:val="003E2412"/>
    <w:rsid w:val="003E24D6"/>
    <w:rsid w:val="003E2CD2"/>
    <w:rsid w:val="003E367B"/>
    <w:rsid w:val="003E3A0E"/>
    <w:rsid w:val="003E3B07"/>
    <w:rsid w:val="003E3E74"/>
    <w:rsid w:val="003E411B"/>
    <w:rsid w:val="003E4599"/>
    <w:rsid w:val="003E45A6"/>
    <w:rsid w:val="003E47AE"/>
    <w:rsid w:val="003E4A58"/>
    <w:rsid w:val="003E4BB8"/>
    <w:rsid w:val="003E4D72"/>
    <w:rsid w:val="003E53B7"/>
    <w:rsid w:val="003E5406"/>
    <w:rsid w:val="003E54D0"/>
    <w:rsid w:val="003E55A3"/>
    <w:rsid w:val="003E55E6"/>
    <w:rsid w:val="003E561B"/>
    <w:rsid w:val="003E5823"/>
    <w:rsid w:val="003E5E90"/>
    <w:rsid w:val="003E625F"/>
    <w:rsid w:val="003E64C9"/>
    <w:rsid w:val="003E6592"/>
    <w:rsid w:val="003E6EF1"/>
    <w:rsid w:val="003E6EF6"/>
    <w:rsid w:val="003E71AF"/>
    <w:rsid w:val="003E72E6"/>
    <w:rsid w:val="003E7329"/>
    <w:rsid w:val="003E7920"/>
    <w:rsid w:val="003E7B7C"/>
    <w:rsid w:val="003E7B9C"/>
    <w:rsid w:val="003E7BD2"/>
    <w:rsid w:val="003E7BF5"/>
    <w:rsid w:val="003E7E32"/>
    <w:rsid w:val="003F0AE5"/>
    <w:rsid w:val="003F0C4F"/>
    <w:rsid w:val="003F0F9F"/>
    <w:rsid w:val="003F1114"/>
    <w:rsid w:val="003F1200"/>
    <w:rsid w:val="003F135A"/>
    <w:rsid w:val="003F182D"/>
    <w:rsid w:val="003F191B"/>
    <w:rsid w:val="003F1C67"/>
    <w:rsid w:val="003F1D66"/>
    <w:rsid w:val="003F1FFD"/>
    <w:rsid w:val="003F259E"/>
    <w:rsid w:val="003F2924"/>
    <w:rsid w:val="003F2C48"/>
    <w:rsid w:val="003F2EE2"/>
    <w:rsid w:val="003F30B0"/>
    <w:rsid w:val="003F3127"/>
    <w:rsid w:val="003F314A"/>
    <w:rsid w:val="003F31EA"/>
    <w:rsid w:val="003F32B9"/>
    <w:rsid w:val="003F341F"/>
    <w:rsid w:val="003F3764"/>
    <w:rsid w:val="003F3965"/>
    <w:rsid w:val="003F39F5"/>
    <w:rsid w:val="003F3B82"/>
    <w:rsid w:val="003F3E6D"/>
    <w:rsid w:val="003F3F3B"/>
    <w:rsid w:val="003F4600"/>
    <w:rsid w:val="003F489B"/>
    <w:rsid w:val="003F499C"/>
    <w:rsid w:val="003F4CBB"/>
    <w:rsid w:val="003F4DC0"/>
    <w:rsid w:val="003F520C"/>
    <w:rsid w:val="003F56A7"/>
    <w:rsid w:val="003F5740"/>
    <w:rsid w:val="003F5983"/>
    <w:rsid w:val="003F5C02"/>
    <w:rsid w:val="003F60A3"/>
    <w:rsid w:val="003F62D6"/>
    <w:rsid w:val="003F64A3"/>
    <w:rsid w:val="003F6C7D"/>
    <w:rsid w:val="003F6E11"/>
    <w:rsid w:val="003F73AA"/>
    <w:rsid w:val="003F76DC"/>
    <w:rsid w:val="003F787B"/>
    <w:rsid w:val="003F789C"/>
    <w:rsid w:val="003F78A2"/>
    <w:rsid w:val="003F7D75"/>
    <w:rsid w:val="004001D7"/>
    <w:rsid w:val="004003DD"/>
    <w:rsid w:val="00400448"/>
    <w:rsid w:val="00400668"/>
    <w:rsid w:val="00400825"/>
    <w:rsid w:val="00400C7D"/>
    <w:rsid w:val="0040127A"/>
    <w:rsid w:val="00401516"/>
    <w:rsid w:val="00401771"/>
    <w:rsid w:val="00401936"/>
    <w:rsid w:val="00401A4E"/>
    <w:rsid w:val="00401CDC"/>
    <w:rsid w:val="00401D52"/>
    <w:rsid w:val="00401E14"/>
    <w:rsid w:val="00402225"/>
    <w:rsid w:val="0040236B"/>
    <w:rsid w:val="00402887"/>
    <w:rsid w:val="0040299F"/>
    <w:rsid w:val="00402B4C"/>
    <w:rsid w:val="00402EF1"/>
    <w:rsid w:val="00402FEB"/>
    <w:rsid w:val="00403064"/>
    <w:rsid w:val="00403135"/>
    <w:rsid w:val="0040319C"/>
    <w:rsid w:val="004031BC"/>
    <w:rsid w:val="00403262"/>
    <w:rsid w:val="004036CE"/>
    <w:rsid w:val="004037C6"/>
    <w:rsid w:val="004038A2"/>
    <w:rsid w:val="0040391E"/>
    <w:rsid w:val="00403DE3"/>
    <w:rsid w:val="00403E56"/>
    <w:rsid w:val="00403F4D"/>
    <w:rsid w:val="004044DA"/>
    <w:rsid w:val="004048F3"/>
    <w:rsid w:val="00404CB2"/>
    <w:rsid w:val="00404E97"/>
    <w:rsid w:val="004054E5"/>
    <w:rsid w:val="0040586E"/>
    <w:rsid w:val="004060FC"/>
    <w:rsid w:val="004061E4"/>
    <w:rsid w:val="0040668D"/>
    <w:rsid w:val="004067AB"/>
    <w:rsid w:val="0040689A"/>
    <w:rsid w:val="004069D0"/>
    <w:rsid w:val="00406C7C"/>
    <w:rsid w:val="0040776E"/>
    <w:rsid w:val="0040786A"/>
    <w:rsid w:val="00407AA3"/>
    <w:rsid w:val="00407DAA"/>
    <w:rsid w:val="00407F9A"/>
    <w:rsid w:val="004102C1"/>
    <w:rsid w:val="00410528"/>
    <w:rsid w:val="00410A72"/>
    <w:rsid w:val="00410D0F"/>
    <w:rsid w:val="00410D71"/>
    <w:rsid w:val="00411016"/>
    <w:rsid w:val="00411243"/>
    <w:rsid w:val="00411274"/>
    <w:rsid w:val="00411353"/>
    <w:rsid w:val="00411CFF"/>
    <w:rsid w:val="00411D9D"/>
    <w:rsid w:val="00411DBC"/>
    <w:rsid w:val="00411DC6"/>
    <w:rsid w:val="00411F47"/>
    <w:rsid w:val="004127E7"/>
    <w:rsid w:val="00412AB2"/>
    <w:rsid w:val="00412D1F"/>
    <w:rsid w:val="00412E4D"/>
    <w:rsid w:val="00413468"/>
    <w:rsid w:val="0041361A"/>
    <w:rsid w:val="0041379F"/>
    <w:rsid w:val="00413940"/>
    <w:rsid w:val="00413C56"/>
    <w:rsid w:val="00413D2E"/>
    <w:rsid w:val="00413FA0"/>
    <w:rsid w:val="0041441D"/>
    <w:rsid w:val="00414468"/>
    <w:rsid w:val="004147AE"/>
    <w:rsid w:val="00414A34"/>
    <w:rsid w:val="00414B24"/>
    <w:rsid w:val="00414D17"/>
    <w:rsid w:val="00414D2D"/>
    <w:rsid w:val="004150E2"/>
    <w:rsid w:val="004151E9"/>
    <w:rsid w:val="00415363"/>
    <w:rsid w:val="00415410"/>
    <w:rsid w:val="00415717"/>
    <w:rsid w:val="004157DD"/>
    <w:rsid w:val="0041595F"/>
    <w:rsid w:val="00415A0A"/>
    <w:rsid w:val="00415A58"/>
    <w:rsid w:val="00415A7B"/>
    <w:rsid w:val="00415ABD"/>
    <w:rsid w:val="00415AFE"/>
    <w:rsid w:val="00415E66"/>
    <w:rsid w:val="00415F5D"/>
    <w:rsid w:val="00416307"/>
    <w:rsid w:val="004163D5"/>
    <w:rsid w:val="0041651C"/>
    <w:rsid w:val="00416C83"/>
    <w:rsid w:val="00416CB7"/>
    <w:rsid w:val="00416D20"/>
    <w:rsid w:val="00416E6E"/>
    <w:rsid w:val="00417005"/>
    <w:rsid w:val="00417021"/>
    <w:rsid w:val="00417044"/>
    <w:rsid w:val="00417263"/>
    <w:rsid w:val="0041731D"/>
    <w:rsid w:val="004179C7"/>
    <w:rsid w:val="00417AE2"/>
    <w:rsid w:val="00417E8B"/>
    <w:rsid w:val="00420825"/>
    <w:rsid w:val="004208DC"/>
    <w:rsid w:val="00420A3E"/>
    <w:rsid w:val="00420AC0"/>
    <w:rsid w:val="00420B2A"/>
    <w:rsid w:val="00420DEC"/>
    <w:rsid w:val="00420EE9"/>
    <w:rsid w:val="0042140F"/>
    <w:rsid w:val="004214A4"/>
    <w:rsid w:val="004214C0"/>
    <w:rsid w:val="00421B0B"/>
    <w:rsid w:val="00421D09"/>
    <w:rsid w:val="00421F8D"/>
    <w:rsid w:val="00422036"/>
    <w:rsid w:val="0042205A"/>
    <w:rsid w:val="00422278"/>
    <w:rsid w:val="004223FF"/>
    <w:rsid w:val="00422793"/>
    <w:rsid w:val="00422B2D"/>
    <w:rsid w:val="00422D10"/>
    <w:rsid w:val="00422DF1"/>
    <w:rsid w:val="00422E54"/>
    <w:rsid w:val="00423000"/>
    <w:rsid w:val="004230F8"/>
    <w:rsid w:val="00423239"/>
    <w:rsid w:val="00423404"/>
    <w:rsid w:val="00423892"/>
    <w:rsid w:val="00423B12"/>
    <w:rsid w:val="00423BB6"/>
    <w:rsid w:val="00423D19"/>
    <w:rsid w:val="004242B7"/>
    <w:rsid w:val="004244F0"/>
    <w:rsid w:val="004247A9"/>
    <w:rsid w:val="0042515C"/>
    <w:rsid w:val="00425367"/>
    <w:rsid w:val="0042537F"/>
    <w:rsid w:val="00425673"/>
    <w:rsid w:val="00425754"/>
    <w:rsid w:val="00425837"/>
    <w:rsid w:val="00425DD5"/>
    <w:rsid w:val="00426010"/>
    <w:rsid w:val="00426027"/>
    <w:rsid w:val="0042613E"/>
    <w:rsid w:val="00426278"/>
    <w:rsid w:val="0042644A"/>
    <w:rsid w:val="004265DE"/>
    <w:rsid w:val="00426942"/>
    <w:rsid w:val="00426A14"/>
    <w:rsid w:val="00426B65"/>
    <w:rsid w:val="00426BCE"/>
    <w:rsid w:val="00426DB5"/>
    <w:rsid w:val="00426E09"/>
    <w:rsid w:val="00426EF2"/>
    <w:rsid w:val="00426FFC"/>
    <w:rsid w:val="004278B1"/>
    <w:rsid w:val="0042791F"/>
    <w:rsid w:val="00430158"/>
    <w:rsid w:val="00430789"/>
    <w:rsid w:val="004307FB"/>
    <w:rsid w:val="0043098C"/>
    <w:rsid w:val="00430BB5"/>
    <w:rsid w:val="00430C9B"/>
    <w:rsid w:val="00430CE4"/>
    <w:rsid w:val="00430F58"/>
    <w:rsid w:val="00430F91"/>
    <w:rsid w:val="004312DC"/>
    <w:rsid w:val="00431672"/>
    <w:rsid w:val="00431A0E"/>
    <w:rsid w:val="00431AD3"/>
    <w:rsid w:val="00432365"/>
    <w:rsid w:val="00432C40"/>
    <w:rsid w:val="00433074"/>
    <w:rsid w:val="00433150"/>
    <w:rsid w:val="004337C8"/>
    <w:rsid w:val="00433940"/>
    <w:rsid w:val="00433A67"/>
    <w:rsid w:val="00434366"/>
    <w:rsid w:val="0043495A"/>
    <w:rsid w:val="00434A01"/>
    <w:rsid w:val="00434A5F"/>
    <w:rsid w:val="00434B55"/>
    <w:rsid w:val="00434EEA"/>
    <w:rsid w:val="0043574A"/>
    <w:rsid w:val="00435B35"/>
    <w:rsid w:val="00435B89"/>
    <w:rsid w:val="00435F68"/>
    <w:rsid w:val="00436245"/>
    <w:rsid w:val="004362A6"/>
    <w:rsid w:val="00436656"/>
    <w:rsid w:val="00437714"/>
    <w:rsid w:val="00437783"/>
    <w:rsid w:val="0043790D"/>
    <w:rsid w:val="00437DAF"/>
    <w:rsid w:val="004401F9"/>
    <w:rsid w:val="0044068F"/>
    <w:rsid w:val="00440712"/>
    <w:rsid w:val="004407C4"/>
    <w:rsid w:val="0044092D"/>
    <w:rsid w:val="00440A38"/>
    <w:rsid w:val="00440D9F"/>
    <w:rsid w:val="004410F7"/>
    <w:rsid w:val="0044125E"/>
    <w:rsid w:val="00441329"/>
    <w:rsid w:val="0044142D"/>
    <w:rsid w:val="004415B4"/>
    <w:rsid w:val="00441701"/>
    <w:rsid w:val="004417CF"/>
    <w:rsid w:val="00441AF4"/>
    <w:rsid w:val="00441C7B"/>
    <w:rsid w:val="00442428"/>
    <w:rsid w:val="00442470"/>
    <w:rsid w:val="0044277E"/>
    <w:rsid w:val="004428A0"/>
    <w:rsid w:val="00442ABD"/>
    <w:rsid w:val="0044321E"/>
    <w:rsid w:val="00443827"/>
    <w:rsid w:val="004438EA"/>
    <w:rsid w:val="0044413F"/>
    <w:rsid w:val="00444291"/>
    <w:rsid w:val="004444E1"/>
    <w:rsid w:val="004447A3"/>
    <w:rsid w:val="00444874"/>
    <w:rsid w:val="004448DC"/>
    <w:rsid w:val="004448F8"/>
    <w:rsid w:val="00444D16"/>
    <w:rsid w:val="0044505A"/>
    <w:rsid w:val="00445915"/>
    <w:rsid w:val="00445F77"/>
    <w:rsid w:val="00445FCB"/>
    <w:rsid w:val="0044606A"/>
    <w:rsid w:val="004466EC"/>
    <w:rsid w:val="0044679D"/>
    <w:rsid w:val="00446B8B"/>
    <w:rsid w:val="00446C6F"/>
    <w:rsid w:val="00446EEE"/>
    <w:rsid w:val="004470E4"/>
    <w:rsid w:val="004473BF"/>
    <w:rsid w:val="00447689"/>
    <w:rsid w:val="0044788C"/>
    <w:rsid w:val="00447CA6"/>
    <w:rsid w:val="0045005E"/>
    <w:rsid w:val="004503DB"/>
    <w:rsid w:val="00450469"/>
    <w:rsid w:val="00450477"/>
    <w:rsid w:val="00450650"/>
    <w:rsid w:val="004506ED"/>
    <w:rsid w:val="00450805"/>
    <w:rsid w:val="00450B0F"/>
    <w:rsid w:val="00450D9C"/>
    <w:rsid w:val="00450DC6"/>
    <w:rsid w:val="00450E1E"/>
    <w:rsid w:val="00450EF3"/>
    <w:rsid w:val="00451162"/>
    <w:rsid w:val="0045116E"/>
    <w:rsid w:val="004518FB"/>
    <w:rsid w:val="004519F2"/>
    <w:rsid w:val="00451AAA"/>
    <w:rsid w:val="00451E1E"/>
    <w:rsid w:val="00451E5F"/>
    <w:rsid w:val="00451F7A"/>
    <w:rsid w:val="00452339"/>
    <w:rsid w:val="0045275F"/>
    <w:rsid w:val="0045277D"/>
    <w:rsid w:val="00452796"/>
    <w:rsid w:val="004527D0"/>
    <w:rsid w:val="004528C5"/>
    <w:rsid w:val="00453E51"/>
    <w:rsid w:val="004540FB"/>
    <w:rsid w:val="004541F4"/>
    <w:rsid w:val="00454618"/>
    <w:rsid w:val="0045481F"/>
    <w:rsid w:val="0045487C"/>
    <w:rsid w:val="00454979"/>
    <w:rsid w:val="00454A27"/>
    <w:rsid w:val="004551A3"/>
    <w:rsid w:val="00455433"/>
    <w:rsid w:val="0045555E"/>
    <w:rsid w:val="004555CE"/>
    <w:rsid w:val="0045571F"/>
    <w:rsid w:val="00455920"/>
    <w:rsid w:val="0045594D"/>
    <w:rsid w:val="00455FD0"/>
    <w:rsid w:val="00455FD9"/>
    <w:rsid w:val="0045623B"/>
    <w:rsid w:val="004564A5"/>
    <w:rsid w:val="0045672A"/>
    <w:rsid w:val="004568D8"/>
    <w:rsid w:val="00456921"/>
    <w:rsid w:val="00456BCD"/>
    <w:rsid w:val="0045706E"/>
    <w:rsid w:val="00457072"/>
    <w:rsid w:val="004577F4"/>
    <w:rsid w:val="00457900"/>
    <w:rsid w:val="0045795E"/>
    <w:rsid w:val="00457964"/>
    <w:rsid w:val="00457987"/>
    <w:rsid w:val="00457D56"/>
    <w:rsid w:val="00457F64"/>
    <w:rsid w:val="00457F78"/>
    <w:rsid w:val="00457F83"/>
    <w:rsid w:val="00457FF9"/>
    <w:rsid w:val="00460002"/>
    <w:rsid w:val="004600C0"/>
    <w:rsid w:val="0046014A"/>
    <w:rsid w:val="00460435"/>
    <w:rsid w:val="004605C9"/>
    <w:rsid w:val="00460799"/>
    <w:rsid w:val="0046089D"/>
    <w:rsid w:val="00460C0C"/>
    <w:rsid w:val="00460EED"/>
    <w:rsid w:val="004613A2"/>
    <w:rsid w:val="00461781"/>
    <w:rsid w:val="0046185B"/>
    <w:rsid w:val="004618A8"/>
    <w:rsid w:val="00461A8F"/>
    <w:rsid w:val="00461A95"/>
    <w:rsid w:val="00461B8A"/>
    <w:rsid w:val="00461D6A"/>
    <w:rsid w:val="00461E92"/>
    <w:rsid w:val="004620B8"/>
    <w:rsid w:val="00462ABF"/>
    <w:rsid w:val="00462E5D"/>
    <w:rsid w:val="00462FC0"/>
    <w:rsid w:val="00463504"/>
    <w:rsid w:val="0046360C"/>
    <w:rsid w:val="00463708"/>
    <w:rsid w:val="004639ED"/>
    <w:rsid w:val="00463C0A"/>
    <w:rsid w:val="00463F1B"/>
    <w:rsid w:val="0046417C"/>
    <w:rsid w:val="00464552"/>
    <w:rsid w:val="00464634"/>
    <w:rsid w:val="004646C1"/>
    <w:rsid w:val="00464733"/>
    <w:rsid w:val="00464A9D"/>
    <w:rsid w:val="0046513C"/>
    <w:rsid w:val="00465375"/>
    <w:rsid w:val="0046544B"/>
    <w:rsid w:val="00465454"/>
    <w:rsid w:val="0046550B"/>
    <w:rsid w:val="00465602"/>
    <w:rsid w:val="0046577D"/>
    <w:rsid w:val="00465817"/>
    <w:rsid w:val="00465C84"/>
    <w:rsid w:val="00465DEF"/>
    <w:rsid w:val="00465E54"/>
    <w:rsid w:val="00465EBB"/>
    <w:rsid w:val="00465FC6"/>
    <w:rsid w:val="0046664D"/>
    <w:rsid w:val="0046667F"/>
    <w:rsid w:val="00466D90"/>
    <w:rsid w:val="004671E6"/>
    <w:rsid w:val="00467200"/>
    <w:rsid w:val="0046761A"/>
    <w:rsid w:val="0046771B"/>
    <w:rsid w:val="00467B41"/>
    <w:rsid w:val="00467EC5"/>
    <w:rsid w:val="004700ED"/>
    <w:rsid w:val="00470202"/>
    <w:rsid w:val="00470391"/>
    <w:rsid w:val="0047061F"/>
    <w:rsid w:val="00470775"/>
    <w:rsid w:val="00470798"/>
    <w:rsid w:val="00470B30"/>
    <w:rsid w:val="00470B34"/>
    <w:rsid w:val="00470BA2"/>
    <w:rsid w:val="004710A2"/>
    <w:rsid w:val="004710EE"/>
    <w:rsid w:val="00471341"/>
    <w:rsid w:val="004717AF"/>
    <w:rsid w:val="00471854"/>
    <w:rsid w:val="0047187F"/>
    <w:rsid w:val="00471C81"/>
    <w:rsid w:val="00471DEC"/>
    <w:rsid w:val="00471F01"/>
    <w:rsid w:val="00471FE0"/>
    <w:rsid w:val="00472128"/>
    <w:rsid w:val="0047241F"/>
    <w:rsid w:val="00472527"/>
    <w:rsid w:val="00472682"/>
    <w:rsid w:val="00472812"/>
    <w:rsid w:val="00472B7C"/>
    <w:rsid w:val="00472B96"/>
    <w:rsid w:val="00472BB1"/>
    <w:rsid w:val="00472D7F"/>
    <w:rsid w:val="004731EE"/>
    <w:rsid w:val="0047336C"/>
    <w:rsid w:val="0047393A"/>
    <w:rsid w:val="004739DE"/>
    <w:rsid w:val="00473B58"/>
    <w:rsid w:val="00473DD2"/>
    <w:rsid w:val="00473DE9"/>
    <w:rsid w:val="00473EDF"/>
    <w:rsid w:val="00473F77"/>
    <w:rsid w:val="0047433B"/>
    <w:rsid w:val="004743A7"/>
    <w:rsid w:val="00474820"/>
    <w:rsid w:val="004749EE"/>
    <w:rsid w:val="00474D42"/>
    <w:rsid w:val="00474E79"/>
    <w:rsid w:val="0047533D"/>
    <w:rsid w:val="00475529"/>
    <w:rsid w:val="00475608"/>
    <w:rsid w:val="00476150"/>
    <w:rsid w:val="00476229"/>
    <w:rsid w:val="00476325"/>
    <w:rsid w:val="004763B5"/>
    <w:rsid w:val="00476508"/>
    <w:rsid w:val="00476515"/>
    <w:rsid w:val="0047676B"/>
    <w:rsid w:val="004769D3"/>
    <w:rsid w:val="00476A41"/>
    <w:rsid w:val="0047745D"/>
    <w:rsid w:val="00477552"/>
    <w:rsid w:val="00477652"/>
    <w:rsid w:val="00477768"/>
    <w:rsid w:val="004778E4"/>
    <w:rsid w:val="00477A43"/>
    <w:rsid w:val="00477BB2"/>
    <w:rsid w:val="00480142"/>
    <w:rsid w:val="004801D4"/>
    <w:rsid w:val="004804EF"/>
    <w:rsid w:val="0048059C"/>
    <w:rsid w:val="004805FD"/>
    <w:rsid w:val="00480768"/>
    <w:rsid w:val="00480C10"/>
    <w:rsid w:val="00480C93"/>
    <w:rsid w:val="00480CDB"/>
    <w:rsid w:val="00480F0F"/>
    <w:rsid w:val="00480F8D"/>
    <w:rsid w:val="00481267"/>
    <w:rsid w:val="00481741"/>
    <w:rsid w:val="00481BA4"/>
    <w:rsid w:val="00481DFC"/>
    <w:rsid w:val="00481E04"/>
    <w:rsid w:val="0048220E"/>
    <w:rsid w:val="0048228C"/>
    <w:rsid w:val="004822C8"/>
    <w:rsid w:val="0048265E"/>
    <w:rsid w:val="00482F9F"/>
    <w:rsid w:val="0048328C"/>
    <w:rsid w:val="0048330F"/>
    <w:rsid w:val="004833D5"/>
    <w:rsid w:val="00483D85"/>
    <w:rsid w:val="00483EA9"/>
    <w:rsid w:val="004841E3"/>
    <w:rsid w:val="00484479"/>
    <w:rsid w:val="00484506"/>
    <w:rsid w:val="004846FA"/>
    <w:rsid w:val="0048482E"/>
    <w:rsid w:val="004849D5"/>
    <w:rsid w:val="00484B66"/>
    <w:rsid w:val="00484FE1"/>
    <w:rsid w:val="0048512D"/>
    <w:rsid w:val="00485411"/>
    <w:rsid w:val="0048553E"/>
    <w:rsid w:val="00485E5E"/>
    <w:rsid w:val="00486196"/>
    <w:rsid w:val="0048663B"/>
    <w:rsid w:val="00486A6C"/>
    <w:rsid w:val="00486B1E"/>
    <w:rsid w:val="00486DAA"/>
    <w:rsid w:val="004879C0"/>
    <w:rsid w:val="00487F51"/>
    <w:rsid w:val="004901E8"/>
    <w:rsid w:val="004902C3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94C"/>
    <w:rsid w:val="00491992"/>
    <w:rsid w:val="00491A37"/>
    <w:rsid w:val="00491A49"/>
    <w:rsid w:val="00491D35"/>
    <w:rsid w:val="00491FF9"/>
    <w:rsid w:val="0049201A"/>
    <w:rsid w:val="00492195"/>
    <w:rsid w:val="00492458"/>
    <w:rsid w:val="00492678"/>
    <w:rsid w:val="004926E4"/>
    <w:rsid w:val="00492C51"/>
    <w:rsid w:val="00492F89"/>
    <w:rsid w:val="00492FE4"/>
    <w:rsid w:val="0049317C"/>
    <w:rsid w:val="00493231"/>
    <w:rsid w:val="0049389D"/>
    <w:rsid w:val="00493D6D"/>
    <w:rsid w:val="00494188"/>
    <w:rsid w:val="00494702"/>
    <w:rsid w:val="00494974"/>
    <w:rsid w:val="00495374"/>
    <w:rsid w:val="004954F2"/>
    <w:rsid w:val="004955AC"/>
    <w:rsid w:val="004955B5"/>
    <w:rsid w:val="00495A75"/>
    <w:rsid w:val="00495BC3"/>
    <w:rsid w:val="00495DDB"/>
    <w:rsid w:val="004960CD"/>
    <w:rsid w:val="004961D2"/>
    <w:rsid w:val="00496880"/>
    <w:rsid w:val="00496CF1"/>
    <w:rsid w:val="00496D85"/>
    <w:rsid w:val="00496ECF"/>
    <w:rsid w:val="00496EDB"/>
    <w:rsid w:val="00497000"/>
    <w:rsid w:val="00497036"/>
    <w:rsid w:val="004970F0"/>
    <w:rsid w:val="0049727A"/>
    <w:rsid w:val="00497301"/>
    <w:rsid w:val="00497702"/>
    <w:rsid w:val="0049771F"/>
    <w:rsid w:val="00497915"/>
    <w:rsid w:val="00497C22"/>
    <w:rsid w:val="00497FE6"/>
    <w:rsid w:val="004A03C5"/>
    <w:rsid w:val="004A05B5"/>
    <w:rsid w:val="004A0C13"/>
    <w:rsid w:val="004A0D1D"/>
    <w:rsid w:val="004A0F6E"/>
    <w:rsid w:val="004A133A"/>
    <w:rsid w:val="004A14AD"/>
    <w:rsid w:val="004A161F"/>
    <w:rsid w:val="004A22D5"/>
    <w:rsid w:val="004A24AA"/>
    <w:rsid w:val="004A2716"/>
    <w:rsid w:val="004A2863"/>
    <w:rsid w:val="004A2A82"/>
    <w:rsid w:val="004A2C5C"/>
    <w:rsid w:val="004A2D03"/>
    <w:rsid w:val="004A2E78"/>
    <w:rsid w:val="004A3481"/>
    <w:rsid w:val="004A3C79"/>
    <w:rsid w:val="004A41E7"/>
    <w:rsid w:val="004A4387"/>
    <w:rsid w:val="004A463B"/>
    <w:rsid w:val="004A4739"/>
    <w:rsid w:val="004A4986"/>
    <w:rsid w:val="004A5051"/>
    <w:rsid w:val="004A50AD"/>
    <w:rsid w:val="004A5222"/>
    <w:rsid w:val="004A534B"/>
    <w:rsid w:val="004A5D73"/>
    <w:rsid w:val="004A5F03"/>
    <w:rsid w:val="004A6131"/>
    <w:rsid w:val="004A61BF"/>
    <w:rsid w:val="004A626C"/>
    <w:rsid w:val="004A63E8"/>
    <w:rsid w:val="004A6428"/>
    <w:rsid w:val="004A6454"/>
    <w:rsid w:val="004A65D1"/>
    <w:rsid w:val="004A6786"/>
    <w:rsid w:val="004A67BA"/>
    <w:rsid w:val="004A6B8B"/>
    <w:rsid w:val="004A6F75"/>
    <w:rsid w:val="004A713B"/>
    <w:rsid w:val="004A73AA"/>
    <w:rsid w:val="004A7644"/>
    <w:rsid w:val="004A76A6"/>
    <w:rsid w:val="004A7951"/>
    <w:rsid w:val="004A7D8A"/>
    <w:rsid w:val="004B045B"/>
    <w:rsid w:val="004B081C"/>
    <w:rsid w:val="004B0A49"/>
    <w:rsid w:val="004B0B1B"/>
    <w:rsid w:val="004B0CBE"/>
    <w:rsid w:val="004B1475"/>
    <w:rsid w:val="004B1695"/>
    <w:rsid w:val="004B19FD"/>
    <w:rsid w:val="004B1A6F"/>
    <w:rsid w:val="004B20BA"/>
    <w:rsid w:val="004B20E0"/>
    <w:rsid w:val="004B22FF"/>
    <w:rsid w:val="004B26A5"/>
    <w:rsid w:val="004B2719"/>
    <w:rsid w:val="004B283C"/>
    <w:rsid w:val="004B2A81"/>
    <w:rsid w:val="004B2AD5"/>
    <w:rsid w:val="004B2AED"/>
    <w:rsid w:val="004B2D12"/>
    <w:rsid w:val="004B32F2"/>
    <w:rsid w:val="004B3769"/>
    <w:rsid w:val="004B37FC"/>
    <w:rsid w:val="004B39CE"/>
    <w:rsid w:val="004B3A1C"/>
    <w:rsid w:val="004B3AFC"/>
    <w:rsid w:val="004B3C9A"/>
    <w:rsid w:val="004B3EB1"/>
    <w:rsid w:val="004B4048"/>
    <w:rsid w:val="004B43B0"/>
    <w:rsid w:val="004B44EC"/>
    <w:rsid w:val="004B455E"/>
    <w:rsid w:val="004B5289"/>
    <w:rsid w:val="004B5293"/>
    <w:rsid w:val="004B53D2"/>
    <w:rsid w:val="004B548B"/>
    <w:rsid w:val="004B5650"/>
    <w:rsid w:val="004B59F6"/>
    <w:rsid w:val="004B675B"/>
    <w:rsid w:val="004B6A53"/>
    <w:rsid w:val="004B70B0"/>
    <w:rsid w:val="004B73BF"/>
    <w:rsid w:val="004B7635"/>
    <w:rsid w:val="004B783C"/>
    <w:rsid w:val="004B788E"/>
    <w:rsid w:val="004C05C2"/>
    <w:rsid w:val="004C07D2"/>
    <w:rsid w:val="004C0955"/>
    <w:rsid w:val="004C0E26"/>
    <w:rsid w:val="004C10E6"/>
    <w:rsid w:val="004C1155"/>
    <w:rsid w:val="004C12E3"/>
    <w:rsid w:val="004C163C"/>
    <w:rsid w:val="004C1AC3"/>
    <w:rsid w:val="004C1C28"/>
    <w:rsid w:val="004C1EC0"/>
    <w:rsid w:val="004C21BA"/>
    <w:rsid w:val="004C25EC"/>
    <w:rsid w:val="004C27DE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693"/>
    <w:rsid w:val="004C3760"/>
    <w:rsid w:val="004C39DB"/>
    <w:rsid w:val="004C3B86"/>
    <w:rsid w:val="004C3E6D"/>
    <w:rsid w:val="004C3EEE"/>
    <w:rsid w:val="004C461F"/>
    <w:rsid w:val="004C4736"/>
    <w:rsid w:val="004C49BD"/>
    <w:rsid w:val="004C51B8"/>
    <w:rsid w:val="004C520F"/>
    <w:rsid w:val="004C523F"/>
    <w:rsid w:val="004C5377"/>
    <w:rsid w:val="004C568F"/>
    <w:rsid w:val="004C5A0F"/>
    <w:rsid w:val="004C5D12"/>
    <w:rsid w:val="004C637C"/>
    <w:rsid w:val="004C64D1"/>
    <w:rsid w:val="004C6D37"/>
    <w:rsid w:val="004C6DC5"/>
    <w:rsid w:val="004C7589"/>
    <w:rsid w:val="004C7686"/>
    <w:rsid w:val="004C79C9"/>
    <w:rsid w:val="004C7C97"/>
    <w:rsid w:val="004D04A0"/>
    <w:rsid w:val="004D0BD5"/>
    <w:rsid w:val="004D0D1A"/>
    <w:rsid w:val="004D0D7C"/>
    <w:rsid w:val="004D0DD8"/>
    <w:rsid w:val="004D0F09"/>
    <w:rsid w:val="004D0F73"/>
    <w:rsid w:val="004D0F89"/>
    <w:rsid w:val="004D0FCD"/>
    <w:rsid w:val="004D14B4"/>
    <w:rsid w:val="004D14F6"/>
    <w:rsid w:val="004D15AF"/>
    <w:rsid w:val="004D1874"/>
    <w:rsid w:val="004D1935"/>
    <w:rsid w:val="004D27A7"/>
    <w:rsid w:val="004D2859"/>
    <w:rsid w:val="004D2AA0"/>
    <w:rsid w:val="004D3005"/>
    <w:rsid w:val="004D3197"/>
    <w:rsid w:val="004D31DB"/>
    <w:rsid w:val="004D32EC"/>
    <w:rsid w:val="004D33CE"/>
    <w:rsid w:val="004D386B"/>
    <w:rsid w:val="004D391F"/>
    <w:rsid w:val="004D3CA3"/>
    <w:rsid w:val="004D3EE9"/>
    <w:rsid w:val="004D3FEB"/>
    <w:rsid w:val="004D41F1"/>
    <w:rsid w:val="004D444D"/>
    <w:rsid w:val="004D4513"/>
    <w:rsid w:val="004D4C61"/>
    <w:rsid w:val="004D4C6B"/>
    <w:rsid w:val="004D5396"/>
    <w:rsid w:val="004D5699"/>
    <w:rsid w:val="004D604E"/>
    <w:rsid w:val="004D61A5"/>
    <w:rsid w:val="004D624A"/>
    <w:rsid w:val="004D6333"/>
    <w:rsid w:val="004D69A5"/>
    <w:rsid w:val="004D6B9E"/>
    <w:rsid w:val="004D6DB8"/>
    <w:rsid w:val="004D6E08"/>
    <w:rsid w:val="004D6E7D"/>
    <w:rsid w:val="004D7100"/>
    <w:rsid w:val="004D712C"/>
    <w:rsid w:val="004D73DC"/>
    <w:rsid w:val="004D75E8"/>
    <w:rsid w:val="004D785A"/>
    <w:rsid w:val="004D7A00"/>
    <w:rsid w:val="004E000D"/>
    <w:rsid w:val="004E02EA"/>
    <w:rsid w:val="004E0629"/>
    <w:rsid w:val="004E0A39"/>
    <w:rsid w:val="004E0B34"/>
    <w:rsid w:val="004E0D84"/>
    <w:rsid w:val="004E0DD0"/>
    <w:rsid w:val="004E0E05"/>
    <w:rsid w:val="004E10A6"/>
    <w:rsid w:val="004E15BB"/>
    <w:rsid w:val="004E15D4"/>
    <w:rsid w:val="004E20E0"/>
    <w:rsid w:val="004E21F8"/>
    <w:rsid w:val="004E2241"/>
    <w:rsid w:val="004E23C3"/>
    <w:rsid w:val="004E24B7"/>
    <w:rsid w:val="004E27A7"/>
    <w:rsid w:val="004E29EC"/>
    <w:rsid w:val="004E29EE"/>
    <w:rsid w:val="004E2C52"/>
    <w:rsid w:val="004E2DED"/>
    <w:rsid w:val="004E30F4"/>
    <w:rsid w:val="004E32EA"/>
    <w:rsid w:val="004E3369"/>
    <w:rsid w:val="004E3376"/>
    <w:rsid w:val="004E3541"/>
    <w:rsid w:val="004E36D7"/>
    <w:rsid w:val="004E3D7F"/>
    <w:rsid w:val="004E4018"/>
    <w:rsid w:val="004E4420"/>
    <w:rsid w:val="004E497F"/>
    <w:rsid w:val="004E4A43"/>
    <w:rsid w:val="004E4C97"/>
    <w:rsid w:val="004E4F01"/>
    <w:rsid w:val="004E510D"/>
    <w:rsid w:val="004E52F0"/>
    <w:rsid w:val="004E53E0"/>
    <w:rsid w:val="004E553E"/>
    <w:rsid w:val="004E5755"/>
    <w:rsid w:val="004E5845"/>
    <w:rsid w:val="004E5D62"/>
    <w:rsid w:val="004E5FD2"/>
    <w:rsid w:val="004E6D06"/>
    <w:rsid w:val="004E7119"/>
    <w:rsid w:val="004E712C"/>
    <w:rsid w:val="004E774A"/>
    <w:rsid w:val="004E795C"/>
    <w:rsid w:val="004E7DDD"/>
    <w:rsid w:val="004E7E9F"/>
    <w:rsid w:val="004E7F19"/>
    <w:rsid w:val="004E7F94"/>
    <w:rsid w:val="004F00F0"/>
    <w:rsid w:val="004F0220"/>
    <w:rsid w:val="004F08B9"/>
    <w:rsid w:val="004F0B9C"/>
    <w:rsid w:val="004F0DC5"/>
    <w:rsid w:val="004F0DCC"/>
    <w:rsid w:val="004F1250"/>
    <w:rsid w:val="004F1B6B"/>
    <w:rsid w:val="004F1F93"/>
    <w:rsid w:val="004F1FC6"/>
    <w:rsid w:val="004F2097"/>
    <w:rsid w:val="004F21B6"/>
    <w:rsid w:val="004F2387"/>
    <w:rsid w:val="004F26AC"/>
    <w:rsid w:val="004F2813"/>
    <w:rsid w:val="004F299E"/>
    <w:rsid w:val="004F348D"/>
    <w:rsid w:val="004F3706"/>
    <w:rsid w:val="004F38BD"/>
    <w:rsid w:val="004F3938"/>
    <w:rsid w:val="004F39B8"/>
    <w:rsid w:val="004F3A15"/>
    <w:rsid w:val="004F3D2F"/>
    <w:rsid w:val="004F4321"/>
    <w:rsid w:val="004F439A"/>
    <w:rsid w:val="004F451C"/>
    <w:rsid w:val="004F469E"/>
    <w:rsid w:val="004F4941"/>
    <w:rsid w:val="004F4B05"/>
    <w:rsid w:val="004F4DC9"/>
    <w:rsid w:val="004F4E81"/>
    <w:rsid w:val="004F4FB7"/>
    <w:rsid w:val="004F5157"/>
    <w:rsid w:val="004F51F4"/>
    <w:rsid w:val="004F5212"/>
    <w:rsid w:val="004F5971"/>
    <w:rsid w:val="004F5D92"/>
    <w:rsid w:val="004F5E67"/>
    <w:rsid w:val="004F62F6"/>
    <w:rsid w:val="004F6508"/>
    <w:rsid w:val="004F6540"/>
    <w:rsid w:val="004F65EE"/>
    <w:rsid w:val="004F6C3D"/>
    <w:rsid w:val="004F6EDB"/>
    <w:rsid w:val="004F7107"/>
    <w:rsid w:val="004F7129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6E0"/>
    <w:rsid w:val="0050172A"/>
    <w:rsid w:val="00501F22"/>
    <w:rsid w:val="0050202B"/>
    <w:rsid w:val="00502501"/>
    <w:rsid w:val="0050266D"/>
    <w:rsid w:val="005026EC"/>
    <w:rsid w:val="00502798"/>
    <w:rsid w:val="005029FE"/>
    <w:rsid w:val="00502B9A"/>
    <w:rsid w:val="00502DDC"/>
    <w:rsid w:val="00502E3F"/>
    <w:rsid w:val="00502E76"/>
    <w:rsid w:val="00502EE8"/>
    <w:rsid w:val="005030B9"/>
    <w:rsid w:val="00503426"/>
    <w:rsid w:val="005035B7"/>
    <w:rsid w:val="00503651"/>
    <w:rsid w:val="00503976"/>
    <w:rsid w:val="00503A16"/>
    <w:rsid w:val="00503AFD"/>
    <w:rsid w:val="00503E3C"/>
    <w:rsid w:val="00504B8A"/>
    <w:rsid w:val="00504E21"/>
    <w:rsid w:val="005055FB"/>
    <w:rsid w:val="00505BC9"/>
    <w:rsid w:val="005060F4"/>
    <w:rsid w:val="00506404"/>
    <w:rsid w:val="005066DA"/>
    <w:rsid w:val="00506E5D"/>
    <w:rsid w:val="0050719E"/>
    <w:rsid w:val="00507327"/>
    <w:rsid w:val="005076A1"/>
    <w:rsid w:val="00507769"/>
    <w:rsid w:val="00507860"/>
    <w:rsid w:val="00507900"/>
    <w:rsid w:val="00507AAB"/>
    <w:rsid w:val="005100B5"/>
    <w:rsid w:val="005101BB"/>
    <w:rsid w:val="005104B6"/>
    <w:rsid w:val="00510B8E"/>
    <w:rsid w:val="00510D1B"/>
    <w:rsid w:val="00510D6D"/>
    <w:rsid w:val="00510D9C"/>
    <w:rsid w:val="00511101"/>
    <w:rsid w:val="005112B1"/>
    <w:rsid w:val="0051134A"/>
    <w:rsid w:val="00511906"/>
    <w:rsid w:val="00511A98"/>
    <w:rsid w:val="00512001"/>
    <w:rsid w:val="00512112"/>
    <w:rsid w:val="005121E4"/>
    <w:rsid w:val="005122B6"/>
    <w:rsid w:val="005124BE"/>
    <w:rsid w:val="00512D86"/>
    <w:rsid w:val="00512EF5"/>
    <w:rsid w:val="005133E1"/>
    <w:rsid w:val="005135FD"/>
    <w:rsid w:val="00513B81"/>
    <w:rsid w:val="00514153"/>
    <w:rsid w:val="005142ED"/>
    <w:rsid w:val="00514AFE"/>
    <w:rsid w:val="00514C4D"/>
    <w:rsid w:val="00514C83"/>
    <w:rsid w:val="00514F26"/>
    <w:rsid w:val="005156BB"/>
    <w:rsid w:val="00515CB0"/>
    <w:rsid w:val="00515D1D"/>
    <w:rsid w:val="00515DCC"/>
    <w:rsid w:val="00515FFB"/>
    <w:rsid w:val="0051608E"/>
    <w:rsid w:val="005160D9"/>
    <w:rsid w:val="0051625F"/>
    <w:rsid w:val="0051631C"/>
    <w:rsid w:val="0051648F"/>
    <w:rsid w:val="00516B0D"/>
    <w:rsid w:val="00516CBE"/>
    <w:rsid w:val="00516FF2"/>
    <w:rsid w:val="00517393"/>
    <w:rsid w:val="00517469"/>
    <w:rsid w:val="00517516"/>
    <w:rsid w:val="00517F5A"/>
    <w:rsid w:val="0052028C"/>
    <w:rsid w:val="005206C0"/>
    <w:rsid w:val="00520A29"/>
    <w:rsid w:val="00520F53"/>
    <w:rsid w:val="00521093"/>
    <w:rsid w:val="005214B1"/>
    <w:rsid w:val="005215BA"/>
    <w:rsid w:val="00521878"/>
    <w:rsid w:val="005219EF"/>
    <w:rsid w:val="00521C24"/>
    <w:rsid w:val="0052265E"/>
    <w:rsid w:val="00522DE5"/>
    <w:rsid w:val="00522F25"/>
    <w:rsid w:val="00522F9D"/>
    <w:rsid w:val="0052302A"/>
    <w:rsid w:val="005230B5"/>
    <w:rsid w:val="005230DD"/>
    <w:rsid w:val="0052316F"/>
    <w:rsid w:val="00523558"/>
    <w:rsid w:val="005238AD"/>
    <w:rsid w:val="00523DAE"/>
    <w:rsid w:val="00524189"/>
    <w:rsid w:val="005241C8"/>
    <w:rsid w:val="00524249"/>
    <w:rsid w:val="005244C3"/>
    <w:rsid w:val="00524543"/>
    <w:rsid w:val="005248C4"/>
    <w:rsid w:val="00524FD9"/>
    <w:rsid w:val="00525698"/>
    <w:rsid w:val="00525B07"/>
    <w:rsid w:val="00525C62"/>
    <w:rsid w:val="0052604E"/>
    <w:rsid w:val="00526249"/>
    <w:rsid w:val="0052660D"/>
    <w:rsid w:val="0052661B"/>
    <w:rsid w:val="005266A1"/>
    <w:rsid w:val="00526FEC"/>
    <w:rsid w:val="00527149"/>
    <w:rsid w:val="00527416"/>
    <w:rsid w:val="00527441"/>
    <w:rsid w:val="0052786C"/>
    <w:rsid w:val="00527A7B"/>
    <w:rsid w:val="00527AA5"/>
    <w:rsid w:val="00527C6D"/>
    <w:rsid w:val="00527D4D"/>
    <w:rsid w:val="005300A6"/>
    <w:rsid w:val="0053082D"/>
    <w:rsid w:val="005308C3"/>
    <w:rsid w:val="00530946"/>
    <w:rsid w:val="00530A82"/>
    <w:rsid w:val="00531493"/>
    <w:rsid w:val="00531982"/>
    <w:rsid w:val="00531AE6"/>
    <w:rsid w:val="00531BCF"/>
    <w:rsid w:val="00531C50"/>
    <w:rsid w:val="00531EB1"/>
    <w:rsid w:val="0053206D"/>
    <w:rsid w:val="0053241B"/>
    <w:rsid w:val="00532681"/>
    <w:rsid w:val="005327C3"/>
    <w:rsid w:val="0053281F"/>
    <w:rsid w:val="00533147"/>
    <w:rsid w:val="0053319E"/>
    <w:rsid w:val="005331F3"/>
    <w:rsid w:val="00533352"/>
    <w:rsid w:val="0053396F"/>
    <w:rsid w:val="00533B4A"/>
    <w:rsid w:val="00533C6F"/>
    <w:rsid w:val="00533D47"/>
    <w:rsid w:val="00533E22"/>
    <w:rsid w:val="00533F47"/>
    <w:rsid w:val="00534466"/>
    <w:rsid w:val="00534624"/>
    <w:rsid w:val="0053529E"/>
    <w:rsid w:val="00535978"/>
    <w:rsid w:val="00535BDF"/>
    <w:rsid w:val="0053624D"/>
    <w:rsid w:val="00536675"/>
    <w:rsid w:val="00536797"/>
    <w:rsid w:val="00536A1E"/>
    <w:rsid w:val="00536BE6"/>
    <w:rsid w:val="00536E8A"/>
    <w:rsid w:val="00537345"/>
    <w:rsid w:val="00537665"/>
    <w:rsid w:val="005377A6"/>
    <w:rsid w:val="0053780C"/>
    <w:rsid w:val="00537BE1"/>
    <w:rsid w:val="00537BE2"/>
    <w:rsid w:val="00537D6E"/>
    <w:rsid w:val="0054008E"/>
    <w:rsid w:val="005400F5"/>
    <w:rsid w:val="005401A3"/>
    <w:rsid w:val="00540E8E"/>
    <w:rsid w:val="00541101"/>
    <w:rsid w:val="0054120B"/>
    <w:rsid w:val="005412E3"/>
    <w:rsid w:val="005412E9"/>
    <w:rsid w:val="00541592"/>
    <w:rsid w:val="00541C62"/>
    <w:rsid w:val="0054218F"/>
    <w:rsid w:val="0054242E"/>
    <w:rsid w:val="005424EF"/>
    <w:rsid w:val="00543226"/>
    <w:rsid w:val="00543562"/>
    <w:rsid w:val="00543A9F"/>
    <w:rsid w:val="00543D10"/>
    <w:rsid w:val="00543FD3"/>
    <w:rsid w:val="005444BE"/>
    <w:rsid w:val="00544B53"/>
    <w:rsid w:val="00544DD9"/>
    <w:rsid w:val="00544E46"/>
    <w:rsid w:val="00545267"/>
    <w:rsid w:val="005453B6"/>
    <w:rsid w:val="005453EF"/>
    <w:rsid w:val="005458F2"/>
    <w:rsid w:val="0054595E"/>
    <w:rsid w:val="00545A4F"/>
    <w:rsid w:val="00545BA1"/>
    <w:rsid w:val="005461E1"/>
    <w:rsid w:val="005461F7"/>
    <w:rsid w:val="00546763"/>
    <w:rsid w:val="005467D1"/>
    <w:rsid w:val="00546AC0"/>
    <w:rsid w:val="00546D40"/>
    <w:rsid w:val="00546E29"/>
    <w:rsid w:val="00546FBD"/>
    <w:rsid w:val="0054712C"/>
    <w:rsid w:val="005472A6"/>
    <w:rsid w:val="005474C4"/>
    <w:rsid w:val="00547804"/>
    <w:rsid w:val="005478BA"/>
    <w:rsid w:val="00547AB4"/>
    <w:rsid w:val="00550417"/>
    <w:rsid w:val="00550437"/>
    <w:rsid w:val="00550439"/>
    <w:rsid w:val="005507EE"/>
    <w:rsid w:val="0055099A"/>
    <w:rsid w:val="00550CE7"/>
    <w:rsid w:val="0055128A"/>
    <w:rsid w:val="005518A6"/>
    <w:rsid w:val="00551CEB"/>
    <w:rsid w:val="00551D67"/>
    <w:rsid w:val="00552166"/>
    <w:rsid w:val="0055228A"/>
    <w:rsid w:val="00552778"/>
    <w:rsid w:val="00552812"/>
    <w:rsid w:val="00552998"/>
    <w:rsid w:val="00552E06"/>
    <w:rsid w:val="00552E67"/>
    <w:rsid w:val="00552EFF"/>
    <w:rsid w:val="00553312"/>
    <w:rsid w:val="005534F0"/>
    <w:rsid w:val="00553829"/>
    <w:rsid w:val="005538BB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22"/>
    <w:rsid w:val="00554E55"/>
    <w:rsid w:val="00554EE3"/>
    <w:rsid w:val="00554F73"/>
    <w:rsid w:val="0055522D"/>
    <w:rsid w:val="005552FB"/>
    <w:rsid w:val="0055531E"/>
    <w:rsid w:val="00555750"/>
    <w:rsid w:val="00555794"/>
    <w:rsid w:val="00555CF4"/>
    <w:rsid w:val="00555D1D"/>
    <w:rsid w:val="00555FAC"/>
    <w:rsid w:val="005563CD"/>
    <w:rsid w:val="00556979"/>
    <w:rsid w:val="00556BEA"/>
    <w:rsid w:val="00556F01"/>
    <w:rsid w:val="005572FD"/>
    <w:rsid w:val="005573DC"/>
    <w:rsid w:val="005573EE"/>
    <w:rsid w:val="005574FD"/>
    <w:rsid w:val="005576EE"/>
    <w:rsid w:val="00557742"/>
    <w:rsid w:val="00557B8C"/>
    <w:rsid w:val="00557CE0"/>
    <w:rsid w:val="00557EBC"/>
    <w:rsid w:val="00557ED2"/>
    <w:rsid w:val="00557F26"/>
    <w:rsid w:val="00560183"/>
    <w:rsid w:val="0056033E"/>
    <w:rsid w:val="005604E0"/>
    <w:rsid w:val="00560A4C"/>
    <w:rsid w:val="00560A79"/>
    <w:rsid w:val="00560B9C"/>
    <w:rsid w:val="00560C08"/>
    <w:rsid w:val="00560D01"/>
    <w:rsid w:val="005610F9"/>
    <w:rsid w:val="00561133"/>
    <w:rsid w:val="005616BC"/>
    <w:rsid w:val="00561716"/>
    <w:rsid w:val="00561989"/>
    <w:rsid w:val="00561FDA"/>
    <w:rsid w:val="005623B8"/>
    <w:rsid w:val="0056256B"/>
    <w:rsid w:val="0056288E"/>
    <w:rsid w:val="00562A99"/>
    <w:rsid w:val="00562B23"/>
    <w:rsid w:val="00563406"/>
    <w:rsid w:val="005634C8"/>
    <w:rsid w:val="005635A1"/>
    <w:rsid w:val="00563D4A"/>
    <w:rsid w:val="00563D9A"/>
    <w:rsid w:val="00563EBB"/>
    <w:rsid w:val="00564352"/>
    <w:rsid w:val="00564703"/>
    <w:rsid w:val="00564885"/>
    <w:rsid w:val="00564A06"/>
    <w:rsid w:val="00564BA7"/>
    <w:rsid w:val="00564CEB"/>
    <w:rsid w:val="00564E70"/>
    <w:rsid w:val="00564F91"/>
    <w:rsid w:val="00564FC4"/>
    <w:rsid w:val="005653BB"/>
    <w:rsid w:val="005654B6"/>
    <w:rsid w:val="0056587A"/>
    <w:rsid w:val="00565D92"/>
    <w:rsid w:val="00565D98"/>
    <w:rsid w:val="005660CD"/>
    <w:rsid w:val="0056629E"/>
    <w:rsid w:val="005663E5"/>
    <w:rsid w:val="0056660E"/>
    <w:rsid w:val="005666D7"/>
    <w:rsid w:val="00566AC2"/>
    <w:rsid w:val="00566C87"/>
    <w:rsid w:val="00566CED"/>
    <w:rsid w:val="00567580"/>
    <w:rsid w:val="00567705"/>
    <w:rsid w:val="00567AD3"/>
    <w:rsid w:val="00567C35"/>
    <w:rsid w:val="005701E7"/>
    <w:rsid w:val="00570370"/>
    <w:rsid w:val="00570427"/>
    <w:rsid w:val="005704B4"/>
    <w:rsid w:val="00570535"/>
    <w:rsid w:val="00570C11"/>
    <w:rsid w:val="00570E5E"/>
    <w:rsid w:val="0057112E"/>
    <w:rsid w:val="00571207"/>
    <w:rsid w:val="00571209"/>
    <w:rsid w:val="005718F8"/>
    <w:rsid w:val="00571C18"/>
    <w:rsid w:val="00571C2F"/>
    <w:rsid w:val="00571DE4"/>
    <w:rsid w:val="00571F17"/>
    <w:rsid w:val="005723DF"/>
    <w:rsid w:val="00572DFC"/>
    <w:rsid w:val="00572E90"/>
    <w:rsid w:val="005736A0"/>
    <w:rsid w:val="00573728"/>
    <w:rsid w:val="00573D3C"/>
    <w:rsid w:val="00573EE6"/>
    <w:rsid w:val="00573F4E"/>
    <w:rsid w:val="005743C7"/>
    <w:rsid w:val="005743F6"/>
    <w:rsid w:val="0057469A"/>
    <w:rsid w:val="00574801"/>
    <w:rsid w:val="00574906"/>
    <w:rsid w:val="00574C54"/>
    <w:rsid w:val="00574CC8"/>
    <w:rsid w:val="00574EFD"/>
    <w:rsid w:val="00575272"/>
    <w:rsid w:val="005754E6"/>
    <w:rsid w:val="00575559"/>
    <w:rsid w:val="00575746"/>
    <w:rsid w:val="00575766"/>
    <w:rsid w:val="00575780"/>
    <w:rsid w:val="005757DF"/>
    <w:rsid w:val="0057635D"/>
    <w:rsid w:val="00576534"/>
    <w:rsid w:val="0057654A"/>
    <w:rsid w:val="005766B3"/>
    <w:rsid w:val="005768C8"/>
    <w:rsid w:val="00576C11"/>
    <w:rsid w:val="00576C7F"/>
    <w:rsid w:val="00576CE7"/>
    <w:rsid w:val="00576FEC"/>
    <w:rsid w:val="00577066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042D"/>
    <w:rsid w:val="005810B1"/>
    <w:rsid w:val="00581121"/>
    <w:rsid w:val="0058142C"/>
    <w:rsid w:val="005815B4"/>
    <w:rsid w:val="00581917"/>
    <w:rsid w:val="00581934"/>
    <w:rsid w:val="00581CAA"/>
    <w:rsid w:val="00581EBD"/>
    <w:rsid w:val="00582035"/>
    <w:rsid w:val="005822A6"/>
    <w:rsid w:val="0058251B"/>
    <w:rsid w:val="00582546"/>
    <w:rsid w:val="00582DDE"/>
    <w:rsid w:val="00582E53"/>
    <w:rsid w:val="00582F03"/>
    <w:rsid w:val="00582F2D"/>
    <w:rsid w:val="00582F5F"/>
    <w:rsid w:val="005830CD"/>
    <w:rsid w:val="00583135"/>
    <w:rsid w:val="005831B7"/>
    <w:rsid w:val="00583D9A"/>
    <w:rsid w:val="00584298"/>
    <w:rsid w:val="005842F3"/>
    <w:rsid w:val="00584AFC"/>
    <w:rsid w:val="00584BD3"/>
    <w:rsid w:val="00585022"/>
    <w:rsid w:val="00585358"/>
    <w:rsid w:val="00585AEA"/>
    <w:rsid w:val="00585BE0"/>
    <w:rsid w:val="00585E84"/>
    <w:rsid w:val="0058605F"/>
    <w:rsid w:val="005862F4"/>
    <w:rsid w:val="005863EA"/>
    <w:rsid w:val="00586461"/>
    <w:rsid w:val="00586764"/>
    <w:rsid w:val="005868EB"/>
    <w:rsid w:val="005873AF"/>
    <w:rsid w:val="005879AC"/>
    <w:rsid w:val="00587ED5"/>
    <w:rsid w:val="00590114"/>
    <w:rsid w:val="005901C3"/>
    <w:rsid w:val="00590262"/>
    <w:rsid w:val="005906F9"/>
    <w:rsid w:val="005909B9"/>
    <w:rsid w:val="00590ECF"/>
    <w:rsid w:val="00591651"/>
    <w:rsid w:val="00591910"/>
    <w:rsid w:val="00591B1B"/>
    <w:rsid w:val="00591E92"/>
    <w:rsid w:val="00591F51"/>
    <w:rsid w:val="0059202B"/>
    <w:rsid w:val="00592487"/>
    <w:rsid w:val="00592CEF"/>
    <w:rsid w:val="00592E63"/>
    <w:rsid w:val="00592FA2"/>
    <w:rsid w:val="005934F9"/>
    <w:rsid w:val="00593B2A"/>
    <w:rsid w:val="00593B46"/>
    <w:rsid w:val="00593F4F"/>
    <w:rsid w:val="00594193"/>
    <w:rsid w:val="0059452E"/>
    <w:rsid w:val="005945E6"/>
    <w:rsid w:val="00594DE4"/>
    <w:rsid w:val="00594E20"/>
    <w:rsid w:val="00594FE1"/>
    <w:rsid w:val="00595197"/>
    <w:rsid w:val="005953A6"/>
    <w:rsid w:val="00595463"/>
    <w:rsid w:val="00595663"/>
    <w:rsid w:val="0059578F"/>
    <w:rsid w:val="005959C1"/>
    <w:rsid w:val="00595EC5"/>
    <w:rsid w:val="00596075"/>
    <w:rsid w:val="005961B4"/>
    <w:rsid w:val="005963C9"/>
    <w:rsid w:val="005968E3"/>
    <w:rsid w:val="00596B56"/>
    <w:rsid w:val="00596D65"/>
    <w:rsid w:val="00596F21"/>
    <w:rsid w:val="005970E3"/>
    <w:rsid w:val="005971AD"/>
    <w:rsid w:val="00597211"/>
    <w:rsid w:val="0059729A"/>
    <w:rsid w:val="0059752C"/>
    <w:rsid w:val="005978B9"/>
    <w:rsid w:val="00597EE6"/>
    <w:rsid w:val="00597FE2"/>
    <w:rsid w:val="005A0069"/>
    <w:rsid w:val="005A00F4"/>
    <w:rsid w:val="005A02D1"/>
    <w:rsid w:val="005A0417"/>
    <w:rsid w:val="005A053C"/>
    <w:rsid w:val="005A060E"/>
    <w:rsid w:val="005A061C"/>
    <w:rsid w:val="005A082C"/>
    <w:rsid w:val="005A09FF"/>
    <w:rsid w:val="005A140E"/>
    <w:rsid w:val="005A1747"/>
    <w:rsid w:val="005A1AA5"/>
    <w:rsid w:val="005A1C0D"/>
    <w:rsid w:val="005A1DA6"/>
    <w:rsid w:val="005A22F3"/>
    <w:rsid w:val="005A2323"/>
    <w:rsid w:val="005A255F"/>
    <w:rsid w:val="005A26EB"/>
    <w:rsid w:val="005A2761"/>
    <w:rsid w:val="005A2C47"/>
    <w:rsid w:val="005A2D82"/>
    <w:rsid w:val="005A2D91"/>
    <w:rsid w:val="005A3358"/>
    <w:rsid w:val="005A33B4"/>
    <w:rsid w:val="005A3899"/>
    <w:rsid w:val="005A3D1F"/>
    <w:rsid w:val="005A3D83"/>
    <w:rsid w:val="005A4020"/>
    <w:rsid w:val="005A4053"/>
    <w:rsid w:val="005A40AC"/>
    <w:rsid w:val="005A4258"/>
    <w:rsid w:val="005A4443"/>
    <w:rsid w:val="005A454B"/>
    <w:rsid w:val="005A497F"/>
    <w:rsid w:val="005A4991"/>
    <w:rsid w:val="005A4C38"/>
    <w:rsid w:val="005A4CA6"/>
    <w:rsid w:val="005A4D18"/>
    <w:rsid w:val="005A4EFD"/>
    <w:rsid w:val="005A4F6A"/>
    <w:rsid w:val="005A527B"/>
    <w:rsid w:val="005A5467"/>
    <w:rsid w:val="005A558E"/>
    <w:rsid w:val="005A5A60"/>
    <w:rsid w:val="005A6525"/>
    <w:rsid w:val="005A6692"/>
    <w:rsid w:val="005A6A15"/>
    <w:rsid w:val="005A6B31"/>
    <w:rsid w:val="005A6DAA"/>
    <w:rsid w:val="005A6FB7"/>
    <w:rsid w:val="005A7002"/>
    <w:rsid w:val="005A7484"/>
    <w:rsid w:val="005A757D"/>
    <w:rsid w:val="005A7730"/>
    <w:rsid w:val="005A775C"/>
    <w:rsid w:val="005A77E5"/>
    <w:rsid w:val="005A7917"/>
    <w:rsid w:val="005A796E"/>
    <w:rsid w:val="005A7A67"/>
    <w:rsid w:val="005A7CC3"/>
    <w:rsid w:val="005A7DEA"/>
    <w:rsid w:val="005A7F5E"/>
    <w:rsid w:val="005B037D"/>
    <w:rsid w:val="005B07DF"/>
    <w:rsid w:val="005B0886"/>
    <w:rsid w:val="005B0BBC"/>
    <w:rsid w:val="005B1150"/>
    <w:rsid w:val="005B19F7"/>
    <w:rsid w:val="005B1B78"/>
    <w:rsid w:val="005B1B7D"/>
    <w:rsid w:val="005B2201"/>
    <w:rsid w:val="005B2555"/>
    <w:rsid w:val="005B26C3"/>
    <w:rsid w:val="005B2767"/>
    <w:rsid w:val="005B282B"/>
    <w:rsid w:val="005B28D4"/>
    <w:rsid w:val="005B2BFD"/>
    <w:rsid w:val="005B2C36"/>
    <w:rsid w:val="005B2C7D"/>
    <w:rsid w:val="005B2CB3"/>
    <w:rsid w:val="005B2E68"/>
    <w:rsid w:val="005B3431"/>
    <w:rsid w:val="005B369A"/>
    <w:rsid w:val="005B4554"/>
    <w:rsid w:val="005B477F"/>
    <w:rsid w:val="005B4990"/>
    <w:rsid w:val="005B4A42"/>
    <w:rsid w:val="005B4D7C"/>
    <w:rsid w:val="005B4EBF"/>
    <w:rsid w:val="005B4FC0"/>
    <w:rsid w:val="005B508C"/>
    <w:rsid w:val="005B589A"/>
    <w:rsid w:val="005B58CA"/>
    <w:rsid w:val="005B5C36"/>
    <w:rsid w:val="005B5E2F"/>
    <w:rsid w:val="005B6003"/>
    <w:rsid w:val="005B6613"/>
    <w:rsid w:val="005B677B"/>
    <w:rsid w:val="005B6845"/>
    <w:rsid w:val="005B69A3"/>
    <w:rsid w:val="005B6D88"/>
    <w:rsid w:val="005B71CA"/>
    <w:rsid w:val="005B7467"/>
    <w:rsid w:val="005B7ABF"/>
    <w:rsid w:val="005B7B6B"/>
    <w:rsid w:val="005B7F06"/>
    <w:rsid w:val="005C01C2"/>
    <w:rsid w:val="005C0629"/>
    <w:rsid w:val="005C0665"/>
    <w:rsid w:val="005C0BC2"/>
    <w:rsid w:val="005C0E4B"/>
    <w:rsid w:val="005C0F86"/>
    <w:rsid w:val="005C0FBD"/>
    <w:rsid w:val="005C111A"/>
    <w:rsid w:val="005C1181"/>
    <w:rsid w:val="005C1368"/>
    <w:rsid w:val="005C13E6"/>
    <w:rsid w:val="005C1526"/>
    <w:rsid w:val="005C1BEE"/>
    <w:rsid w:val="005C1F41"/>
    <w:rsid w:val="005C2215"/>
    <w:rsid w:val="005C22E6"/>
    <w:rsid w:val="005C2348"/>
    <w:rsid w:val="005C2760"/>
    <w:rsid w:val="005C2881"/>
    <w:rsid w:val="005C2934"/>
    <w:rsid w:val="005C2B77"/>
    <w:rsid w:val="005C2E5E"/>
    <w:rsid w:val="005C35BC"/>
    <w:rsid w:val="005C37D8"/>
    <w:rsid w:val="005C3888"/>
    <w:rsid w:val="005C3980"/>
    <w:rsid w:val="005C3FD4"/>
    <w:rsid w:val="005C40E7"/>
    <w:rsid w:val="005C4DFB"/>
    <w:rsid w:val="005C4E69"/>
    <w:rsid w:val="005C4EE6"/>
    <w:rsid w:val="005C4FED"/>
    <w:rsid w:val="005C51FD"/>
    <w:rsid w:val="005C5450"/>
    <w:rsid w:val="005C546D"/>
    <w:rsid w:val="005C54E3"/>
    <w:rsid w:val="005C59E6"/>
    <w:rsid w:val="005C5C93"/>
    <w:rsid w:val="005C5DF6"/>
    <w:rsid w:val="005C5F33"/>
    <w:rsid w:val="005C63CD"/>
    <w:rsid w:val="005C63E9"/>
    <w:rsid w:val="005C6584"/>
    <w:rsid w:val="005C6B42"/>
    <w:rsid w:val="005C6DE2"/>
    <w:rsid w:val="005C6F95"/>
    <w:rsid w:val="005C6FA8"/>
    <w:rsid w:val="005D00C4"/>
    <w:rsid w:val="005D0372"/>
    <w:rsid w:val="005D073A"/>
    <w:rsid w:val="005D0A0D"/>
    <w:rsid w:val="005D0D55"/>
    <w:rsid w:val="005D12B3"/>
    <w:rsid w:val="005D159C"/>
    <w:rsid w:val="005D18EE"/>
    <w:rsid w:val="005D193E"/>
    <w:rsid w:val="005D2140"/>
    <w:rsid w:val="005D2246"/>
    <w:rsid w:val="005D22B7"/>
    <w:rsid w:val="005D23C6"/>
    <w:rsid w:val="005D2645"/>
    <w:rsid w:val="005D34BA"/>
    <w:rsid w:val="005D3A66"/>
    <w:rsid w:val="005D3D2A"/>
    <w:rsid w:val="005D3DD7"/>
    <w:rsid w:val="005D445E"/>
    <w:rsid w:val="005D468A"/>
    <w:rsid w:val="005D474D"/>
    <w:rsid w:val="005D47B2"/>
    <w:rsid w:val="005D48E0"/>
    <w:rsid w:val="005D4970"/>
    <w:rsid w:val="005D4A61"/>
    <w:rsid w:val="005D4C19"/>
    <w:rsid w:val="005D4D67"/>
    <w:rsid w:val="005D4F50"/>
    <w:rsid w:val="005D550B"/>
    <w:rsid w:val="005D5656"/>
    <w:rsid w:val="005D574F"/>
    <w:rsid w:val="005D57A6"/>
    <w:rsid w:val="005D584D"/>
    <w:rsid w:val="005D58F5"/>
    <w:rsid w:val="005D5AF9"/>
    <w:rsid w:val="005D5CDA"/>
    <w:rsid w:val="005D6214"/>
    <w:rsid w:val="005D6530"/>
    <w:rsid w:val="005D6593"/>
    <w:rsid w:val="005D6AC4"/>
    <w:rsid w:val="005D6C3B"/>
    <w:rsid w:val="005D6E98"/>
    <w:rsid w:val="005D7286"/>
    <w:rsid w:val="005D737A"/>
    <w:rsid w:val="005D77E7"/>
    <w:rsid w:val="005D793C"/>
    <w:rsid w:val="005D7A5C"/>
    <w:rsid w:val="005D7D73"/>
    <w:rsid w:val="005E0551"/>
    <w:rsid w:val="005E079D"/>
    <w:rsid w:val="005E136A"/>
    <w:rsid w:val="005E136B"/>
    <w:rsid w:val="005E14F6"/>
    <w:rsid w:val="005E17D0"/>
    <w:rsid w:val="005E1C9E"/>
    <w:rsid w:val="005E258E"/>
    <w:rsid w:val="005E2608"/>
    <w:rsid w:val="005E2C77"/>
    <w:rsid w:val="005E2EBC"/>
    <w:rsid w:val="005E329A"/>
    <w:rsid w:val="005E33CD"/>
    <w:rsid w:val="005E33FB"/>
    <w:rsid w:val="005E3A47"/>
    <w:rsid w:val="005E3B5D"/>
    <w:rsid w:val="005E3BC7"/>
    <w:rsid w:val="005E3D06"/>
    <w:rsid w:val="005E415F"/>
    <w:rsid w:val="005E47DB"/>
    <w:rsid w:val="005E4AA7"/>
    <w:rsid w:val="005E4B03"/>
    <w:rsid w:val="005E4B61"/>
    <w:rsid w:val="005E4B7E"/>
    <w:rsid w:val="005E4C82"/>
    <w:rsid w:val="005E4F98"/>
    <w:rsid w:val="005E522F"/>
    <w:rsid w:val="005E5359"/>
    <w:rsid w:val="005E56E7"/>
    <w:rsid w:val="005E56F5"/>
    <w:rsid w:val="005E5C33"/>
    <w:rsid w:val="005E5D2C"/>
    <w:rsid w:val="005E63BC"/>
    <w:rsid w:val="005E6601"/>
    <w:rsid w:val="005E6625"/>
    <w:rsid w:val="005E6710"/>
    <w:rsid w:val="005E6878"/>
    <w:rsid w:val="005E697B"/>
    <w:rsid w:val="005E6F55"/>
    <w:rsid w:val="005E72DF"/>
    <w:rsid w:val="005E72E5"/>
    <w:rsid w:val="005E7514"/>
    <w:rsid w:val="005E752B"/>
    <w:rsid w:val="005E774A"/>
    <w:rsid w:val="005E783A"/>
    <w:rsid w:val="005E786C"/>
    <w:rsid w:val="005E79EB"/>
    <w:rsid w:val="005E7B1C"/>
    <w:rsid w:val="005E7DCE"/>
    <w:rsid w:val="005E7E68"/>
    <w:rsid w:val="005E7EDA"/>
    <w:rsid w:val="005F013D"/>
    <w:rsid w:val="005F028B"/>
    <w:rsid w:val="005F09B1"/>
    <w:rsid w:val="005F0C85"/>
    <w:rsid w:val="005F0EDC"/>
    <w:rsid w:val="005F101E"/>
    <w:rsid w:val="005F144D"/>
    <w:rsid w:val="005F15BF"/>
    <w:rsid w:val="005F15C0"/>
    <w:rsid w:val="005F17BA"/>
    <w:rsid w:val="005F1C8F"/>
    <w:rsid w:val="005F1E9D"/>
    <w:rsid w:val="005F22E5"/>
    <w:rsid w:val="005F258D"/>
    <w:rsid w:val="005F285B"/>
    <w:rsid w:val="005F2D90"/>
    <w:rsid w:val="005F3280"/>
    <w:rsid w:val="005F32D7"/>
    <w:rsid w:val="005F3B8D"/>
    <w:rsid w:val="005F3CBF"/>
    <w:rsid w:val="005F3E1C"/>
    <w:rsid w:val="005F3FCB"/>
    <w:rsid w:val="005F4595"/>
    <w:rsid w:val="005F46B0"/>
    <w:rsid w:val="005F4EBF"/>
    <w:rsid w:val="005F4ED9"/>
    <w:rsid w:val="005F53BA"/>
    <w:rsid w:val="005F56D8"/>
    <w:rsid w:val="005F56EE"/>
    <w:rsid w:val="005F58DB"/>
    <w:rsid w:val="005F59D6"/>
    <w:rsid w:val="005F5B95"/>
    <w:rsid w:val="005F5C5D"/>
    <w:rsid w:val="005F5ED8"/>
    <w:rsid w:val="005F5F8F"/>
    <w:rsid w:val="005F60FA"/>
    <w:rsid w:val="005F681D"/>
    <w:rsid w:val="005F69CE"/>
    <w:rsid w:val="005F6BE0"/>
    <w:rsid w:val="005F7151"/>
    <w:rsid w:val="005F7334"/>
    <w:rsid w:val="005F7356"/>
    <w:rsid w:val="005F747B"/>
    <w:rsid w:val="005F74C6"/>
    <w:rsid w:val="005F7AF3"/>
    <w:rsid w:val="005F7C46"/>
    <w:rsid w:val="005F7DBE"/>
    <w:rsid w:val="006002C7"/>
    <w:rsid w:val="0060048A"/>
    <w:rsid w:val="006005EF"/>
    <w:rsid w:val="00600871"/>
    <w:rsid w:val="00600881"/>
    <w:rsid w:val="006008B5"/>
    <w:rsid w:val="00600A6D"/>
    <w:rsid w:val="00601192"/>
    <w:rsid w:val="006011F1"/>
    <w:rsid w:val="006015D6"/>
    <w:rsid w:val="006016C8"/>
    <w:rsid w:val="00601777"/>
    <w:rsid w:val="006017C4"/>
    <w:rsid w:val="00601ABA"/>
    <w:rsid w:val="00601B92"/>
    <w:rsid w:val="00601DBF"/>
    <w:rsid w:val="006020AC"/>
    <w:rsid w:val="006020CD"/>
    <w:rsid w:val="00602575"/>
    <w:rsid w:val="0060272F"/>
    <w:rsid w:val="0060319D"/>
    <w:rsid w:val="006031B8"/>
    <w:rsid w:val="00603304"/>
    <w:rsid w:val="00603833"/>
    <w:rsid w:val="00603BE9"/>
    <w:rsid w:val="00603DE1"/>
    <w:rsid w:val="006040EE"/>
    <w:rsid w:val="006041B5"/>
    <w:rsid w:val="0060454B"/>
    <w:rsid w:val="0060470D"/>
    <w:rsid w:val="0060479B"/>
    <w:rsid w:val="00604A21"/>
    <w:rsid w:val="00604BB2"/>
    <w:rsid w:val="00604F17"/>
    <w:rsid w:val="00605107"/>
    <w:rsid w:val="00605158"/>
    <w:rsid w:val="00605236"/>
    <w:rsid w:val="006052B8"/>
    <w:rsid w:val="0060569F"/>
    <w:rsid w:val="00605D35"/>
    <w:rsid w:val="00605D9D"/>
    <w:rsid w:val="00605E53"/>
    <w:rsid w:val="00605EE3"/>
    <w:rsid w:val="006064B2"/>
    <w:rsid w:val="00606671"/>
    <w:rsid w:val="006069E4"/>
    <w:rsid w:val="00606CCF"/>
    <w:rsid w:val="00606DB5"/>
    <w:rsid w:val="00606EF8"/>
    <w:rsid w:val="00607639"/>
    <w:rsid w:val="006103EB"/>
    <w:rsid w:val="00610547"/>
    <w:rsid w:val="00610D52"/>
    <w:rsid w:val="00610DAD"/>
    <w:rsid w:val="00610E04"/>
    <w:rsid w:val="006112F4"/>
    <w:rsid w:val="00611588"/>
    <w:rsid w:val="006115EF"/>
    <w:rsid w:val="006119E3"/>
    <w:rsid w:val="00611E5A"/>
    <w:rsid w:val="006120F1"/>
    <w:rsid w:val="00612429"/>
    <w:rsid w:val="00612702"/>
    <w:rsid w:val="00612C34"/>
    <w:rsid w:val="00613327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4F9A"/>
    <w:rsid w:val="00615055"/>
    <w:rsid w:val="006152A9"/>
    <w:rsid w:val="006157AD"/>
    <w:rsid w:val="0061595C"/>
    <w:rsid w:val="0061598E"/>
    <w:rsid w:val="00615A55"/>
    <w:rsid w:val="00615C44"/>
    <w:rsid w:val="00616063"/>
    <w:rsid w:val="0061607C"/>
    <w:rsid w:val="00616253"/>
    <w:rsid w:val="00616286"/>
    <w:rsid w:val="00616537"/>
    <w:rsid w:val="00616721"/>
    <w:rsid w:val="0061680C"/>
    <w:rsid w:val="00616C71"/>
    <w:rsid w:val="00616CE2"/>
    <w:rsid w:val="00616D06"/>
    <w:rsid w:val="0061726D"/>
    <w:rsid w:val="0061731A"/>
    <w:rsid w:val="00617548"/>
    <w:rsid w:val="00617C29"/>
    <w:rsid w:val="00617C77"/>
    <w:rsid w:val="00617E61"/>
    <w:rsid w:val="006200E2"/>
    <w:rsid w:val="00620D94"/>
    <w:rsid w:val="00620E3A"/>
    <w:rsid w:val="0062156A"/>
    <w:rsid w:val="0062162F"/>
    <w:rsid w:val="00621736"/>
    <w:rsid w:val="00621744"/>
    <w:rsid w:val="00621EA3"/>
    <w:rsid w:val="006225E1"/>
    <w:rsid w:val="00622D6D"/>
    <w:rsid w:val="006234FC"/>
    <w:rsid w:val="006236E4"/>
    <w:rsid w:val="006236F1"/>
    <w:rsid w:val="0062392D"/>
    <w:rsid w:val="00623E3D"/>
    <w:rsid w:val="0062468B"/>
    <w:rsid w:val="00624B50"/>
    <w:rsid w:val="00624E3F"/>
    <w:rsid w:val="00625523"/>
    <w:rsid w:val="006256F8"/>
    <w:rsid w:val="0062570A"/>
    <w:rsid w:val="00625F0B"/>
    <w:rsid w:val="00625F39"/>
    <w:rsid w:val="00625F8F"/>
    <w:rsid w:val="00626172"/>
    <w:rsid w:val="006265CF"/>
    <w:rsid w:val="006267E2"/>
    <w:rsid w:val="006267F9"/>
    <w:rsid w:val="00626A42"/>
    <w:rsid w:val="00626B0D"/>
    <w:rsid w:val="00627085"/>
    <w:rsid w:val="00627539"/>
    <w:rsid w:val="0062755E"/>
    <w:rsid w:val="00627577"/>
    <w:rsid w:val="00627758"/>
    <w:rsid w:val="00630120"/>
    <w:rsid w:val="006302C9"/>
    <w:rsid w:val="006307D8"/>
    <w:rsid w:val="00630FFE"/>
    <w:rsid w:val="00631069"/>
    <w:rsid w:val="006317D9"/>
    <w:rsid w:val="0063182C"/>
    <w:rsid w:val="00631D05"/>
    <w:rsid w:val="00631F23"/>
    <w:rsid w:val="006321C8"/>
    <w:rsid w:val="00632930"/>
    <w:rsid w:val="00632A4E"/>
    <w:rsid w:val="00632BF5"/>
    <w:rsid w:val="00633325"/>
    <w:rsid w:val="006335EF"/>
    <w:rsid w:val="00633A46"/>
    <w:rsid w:val="00633C67"/>
    <w:rsid w:val="00633CF4"/>
    <w:rsid w:val="00633E50"/>
    <w:rsid w:val="00633FB7"/>
    <w:rsid w:val="00634080"/>
    <w:rsid w:val="006344C7"/>
    <w:rsid w:val="00634552"/>
    <w:rsid w:val="00634C67"/>
    <w:rsid w:val="00634DB8"/>
    <w:rsid w:val="00634E43"/>
    <w:rsid w:val="006352CA"/>
    <w:rsid w:val="00635390"/>
    <w:rsid w:val="00635400"/>
    <w:rsid w:val="00635435"/>
    <w:rsid w:val="006355EF"/>
    <w:rsid w:val="00635916"/>
    <w:rsid w:val="00636407"/>
    <w:rsid w:val="00636419"/>
    <w:rsid w:val="00636439"/>
    <w:rsid w:val="0063678D"/>
    <w:rsid w:val="006368DF"/>
    <w:rsid w:val="00636B1F"/>
    <w:rsid w:val="00636B9D"/>
    <w:rsid w:val="00636E8E"/>
    <w:rsid w:val="00637153"/>
    <w:rsid w:val="006371E7"/>
    <w:rsid w:val="006372D2"/>
    <w:rsid w:val="00637371"/>
    <w:rsid w:val="00637823"/>
    <w:rsid w:val="00637926"/>
    <w:rsid w:val="00637971"/>
    <w:rsid w:val="00637B45"/>
    <w:rsid w:val="00637EBE"/>
    <w:rsid w:val="00637F74"/>
    <w:rsid w:val="00640201"/>
    <w:rsid w:val="00640229"/>
    <w:rsid w:val="0064038D"/>
    <w:rsid w:val="006405EC"/>
    <w:rsid w:val="00640B0D"/>
    <w:rsid w:val="00640B9F"/>
    <w:rsid w:val="00640D29"/>
    <w:rsid w:val="00640FF1"/>
    <w:rsid w:val="00641166"/>
    <w:rsid w:val="00641217"/>
    <w:rsid w:val="00641436"/>
    <w:rsid w:val="006415B8"/>
    <w:rsid w:val="0064175D"/>
    <w:rsid w:val="0064185C"/>
    <w:rsid w:val="006422C0"/>
    <w:rsid w:val="0064248A"/>
    <w:rsid w:val="00642A68"/>
    <w:rsid w:val="0064307E"/>
    <w:rsid w:val="0064327C"/>
    <w:rsid w:val="0064350E"/>
    <w:rsid w:val="00644031"/>
    <w:rsid w:val="00644548"/>
    <w:rsid w:val="00644A7E"/>
    <w:rsid w:val="00644C7A"/>
    <w:rsid w:val="00644E14"/>
    <w:rsid w:val="00644E9A"/>
    <w:rsid w:val="00644FE9"/>
    <w:rsid w:val="0064516D"/>
    <w:rsid w:val="0064536B"/>
    <w:rsid w:val="00645528"/>
    <w:rsid w:val="006456D6"/>
    <w:rsid w:val="00645BF6"/>
    <w:rsid w:val="00645E05"/>
    <w:rsid w:val="00645FAF"/>
    <w:rsid w:val="00646110"/>
    <w:rsid w:val="006461C9"/>
    <w:rsid w:val="00646336"/>
    <w:rsid w:val="0064638C"/>
    <w:rsid w:val="00646599"/>
    <w:rsid w:val="00646706"/>
    <w:rsid w:val="00646DA8"/>
    <w:rsid w:val="00646EFB"/>
    <w:rsid w:val="00646F81"/>
    <w:rsid w:val="0064734C"/>
    <w:rsid w:val="00647458"/>
    <w:rsid w:val="006474C4"/>
    <w:rsid w:val="0064781A"/>
    <w:rsid w:val="00647A38"/>
    <w:rsid w:val="00647FD6"/>
    <w:rsid w:val="00647FF6"/>
    <w:rsid w:val="00650881"/>
    <w:rsid w:val="00650BDB"/>
    <w:rsid w:val="006516A3"/>
    <w:rsid w:val="006519DF"/>
    <w:rsid w:val="00652079"/>
    <w:rsid w:val="006520C6"/>
    <w:rsid w:val="00652152"/>
    <w:rsid w:val="006523EE"/>
    <w:rsid w:val="00652C76"/>
    <w:rsid w:val="00652EC3"/>
    <w:rsid w:val="00652F3A"/>
    <w:rsid w:val="00653727"/>
    <w:rsid w:val="006537D6"/>
    <w:rsid w:val="00653805"/>
    <w:rsid w:val="00653E9D"/>
    <w:rsid w:val="00654545"/>
    <w:rsid w:val="006546F9"/>
    <w:rsid w:val="00654919"/>
    <w:rsid w:val="00654C2A"/>
    <w:rsid w:val="00654DA1"/>
    <w:rsid w:val="00654E90"/>
    <w:rsid w:val="0065502F"/>
    <w:rsid w:val="006552B4"/>
    <w:rsid w:val="0065549F"/>
    <w:rsid w:val="00655C4E"/>
    <w:rsid w:val="00655DE8"/>
    <w:rsid w:val="00655FB2"/>
    <w:rsid w:val="00656052"/>
    <w:rsid w:val="006564DD"/>
    <w:rsid w:val="006564E1"/>
    <w:rsid w:val="00656A09"/>
    <w:rsid w:val="00657174"/>
    <w:rsid w:val="0065743A"/>
    <w:rsid w:val="00657A5B"/>
    <w:rsid w:val="00657ED4"/>
    <w:rsid w:val="006600BE"/>
    <w:rsid w:val="00660141"/>
    <w:rsid w:val="0066093A"/>
    <w:rsid w:val="0066098C"/>
    <w:rsid w:val="00660C56"/>
    <w:rsid w:val="00660CD0"/>
    <w:rsid w:val="00660CD9"/>
    <w:rsid w:val="00660EA8"/>
    <w:rsid w:val="006611BA"/>
    <w:rsid w:val="00661499"/>
    <w:rsid w:val="006618FE"/>
    <w:rsid w:val="00661928"/>
    <w:rsid w:val="00661B95"/>
    <w:rsid w:val="00662321"/>
    <w:rsid w:val="006623A0"/>
    <w:rsid w:val="006623D3"/>
    <w:rsid w:val="0066269F"/>
    <w:rsid w:val="00662713"/>
    <w:rsid w:val="00662BC7"/>
    <w:rsid w:val="00663215"/>
    <w:rsid w:val="006634F5"/>
    <w:rsid w:val="006639E4"/>
    <w:rsid w:val="00663A22"/>
    <w:rsid w:val="00663A59"/>
    <w:rsid w:val="006640A4"/>
    <w:rsid w:val="00664698"/>
    <w:rsid w:val="006646E3"/>
    <w:rsid w:val="00664BE4"/>
    <w:rsid w:val="00664DCC"/>
    <w:rsid w:val="0066504C"/>
    <w:rsid w:val="00665579"/>
    <w:rsid w:val="00665775"/>
    <w:rsid w:val="00665B05"/>
    <w:rsid w:val="00665D87"/>
    <w:rsid w:val="006666C1"/>
    <w:rsid w:val="0066677D"/>
    <w:rsid w:val="006667C3"/>
    <w:rsid w:val="00666A6A"/>
    <w:rsid w:val="00666AFF"/>
    <w:rsid w:val="00666D45"/>
    <w:rsid w:val="00666D95"/>
    <w:rsid w:val="00666EF1"/>
    <w:rsid w:val="00667831"/>
    <w:rsid w:val="006678EC"/>
    <w:rsid w:val="00667AAC"/>
    <w:rsid w:val="00667AD9"/>
    <w:rsid w:val="00667D35"/>
    <w:rsid w:val="00667FCD"/>
    <w:rsid w:val="006700F5"/>
    <w:rsid w:val="006706B8"/>
    <w:rsid w:val="00670807"/>
    <w:rsid w:val="00670B0D"/>
    <w:rsid w:val="00670BF0"/>
    <w:rsid w:val="00671130"/>
    <w:rsid w:val="00671577"/>
    <w:rsid w:val="0067164E"/>
    <w:rsid w:val="00671848"/>
    <w:rsid w:val="00671D93"/>
    <w:rsid w:val="006720EE"/>
    <w:rsid w:val="0067245F"/>
    <w:rsid w:val="00672EDB"/>
    <w:rsid w:val="00672F2B"/>
    <w:rsid w:val="00673442"/>
    <w:rsid w:val="006736CD"/>
    <w:rsid w:val="00673ACF"/>
    <w:rsid w:val="00673C0A"/>
    <w:rsid w:val="00673DD8"/>
    <w:rsid w:val="00673E98"/>
    <w:rsid w:val="00673F23"/>
    <w:rsid w:val="00674110"/>
    <w:rsid w:val="006742B0"/>
    <w:rsid w:val="006745A8"/>
    <w:rsid w:val="00675191"/>
    <w:rsid w:val="00675210"/>
    <w:rsid w:val="006755E4"/>
    <w:rsid w:val="00675A53"/>
    <w:rsid w:val="00675B2A"/>
    <w:rsid w:val="00675CD3"/>
    <w:rsid w:val="00675D14"/>
    <w:rsid w:val="00675E0E"/>
    <w:rsid w:val="00675E5B"/>
    <w:rsid w:val="00676763"/>
    <w:rsid w:val="006767A5"/>
    <w:rsid w:val="0067689C"/>
    <w:rsid w:val="00677138"/>
    <w:rsid w:val="006772D7"/>
    <w:rsid w:val="006773A0"/>
    <w:rsid w:val="00677893"/>
    <w:rsid w:val="00677E50"/>
    <w:rsid w:val="006800BD"/>
    <w:rsid w:val="006802FE"/>
    <w:rsid w:val="0068040C"/>
    <w:rsid w:val="00680472"/>
    <w:rsid w:val="006808B2"/>
    <w:rsid w:val="00680A73"/>
    <w:rsid w:val="00680BAF"/>
    <w:rsid w:val="00680C34"/>
    <w:rsid w:val="00680C88"/>
    <w:rsid w:val="00680C8A"/>
    <w:rsid w:val="00680E48"/>
    <w:rsid w:val="00680F22"/>
    <w:rsid w:val="0068182F"/>
    <w:rsid w:val="00681C06"/>
    <w:rsid w:val="00682163"/>
    <w:rsid w:val="006823F2"/>
    <w:rsid w:val="00682496"/>
    <w:rsid w:val="00682540"/>
    <w:rsid w:val="0068258A"/>
    <w:rsid w:val="006825F2"/>
    <w:rsid w:val="00682A46"/>
    <w:rsid w:val="00682FFD"/>
    <w:rsid w:val="0068339A"/>
    <w:rsid w:val="00683583"/>
    <w:rsid w:val="00683B37"/>
    <w:rsid w:val="00683D21"/>
    <w:rsid w:val="00684443"/>
    <w:rsid w:val="0068461B"/>
    <w:rsid w:val="006846B9"/>
    <w:rsid w:val="006847BC"/>
    <w:rsid w:val="00684FD2"/>
    <w:rsid w:val="0068536D"/>
    <w:rsid w:val="006853BF"/>
    <w:rsid w:val="00685622"/>
    <w:rsid w:val="006857B4"/>
    <w:rsid w:val="00685875"/>
    <w:rsid w:val="00685986"/>
    <w:rsid w:val="00685F0F"/>
    <w:rsid w:val="00685FED"/>
    <w:rsid w:val="006863BF"/>
    <w:rsid w:val="00686644"/>
    <w:rsid w:val="00686661"/>
    <w:rsid w:val="006866EE"/>
    <w:rsid w:val="006871F7"/>
    <w:rsid w:val="00687AD1"/>
    <w:rsid w:val="00687B9B"/>
    <w:rsid w:val="00687C6F"/>
    <w:rsid w:val="00687C7E"/>
    <w:rsid w:val="00687E88"/>
    <w:rsid w:val="00690037"/>
    <w:rsid w:val="0069012F"/>
    <w:rsid w:val="00690212"/>
    <w:rsid w:val="006904BA"/>
    <w:rsid w:val="00690521"/>
    <w:rsid w:val="006905BC"/>
    <w:rsid w:val="00690869"/>
    <w:rsid w:val="00690FE9"/>
    <w:rsid w:val="00691110"/>
    <w:rsid w:val="0069128E"/>
    <w:rsid w:val="006915CE"/>
    <w:rsid w:val="0069160E"/>
    <w:rsid w:val="00691C8B"/>
    <w:rsid w:val="0069217F"/>
    <w:rsid w:val="0069246E"/>
    <w:rsid w:val="006924BC"/>
    <w:rsid w:val="006926B9"/>
    <w:rsid w:val="006929A9"/>
    <w:rsid w:val="00692ACF"/>
    <w:rsid w:val="00692B31"/>
    <w:rsid w:val="00693349"/>
    <w:rsid w:val="006938B5"/>
    <w:rsid w:val="0069444F"/>
    <w:rsid w:val="00694459"/>
    <w:rsid w:val="00694672"/>
    <w:rsid w:val="00694922"/>
    <w:rsid w:val="00694BA4"/>
    <w:rsid w:val="00694DCF"/>
    <w:rsid w:val="00695004"/>
    <w:rsid w:val="006950A7"/>
    <w:rsid w:val="00695261"/>
    <w:rsid w:val="00695482"/>
    <w:rsid w:val="00695D68"/>
    <w:rsid w:val="00695D93"/>
    <w:rsid w:val="00695E82"/>
    <w:rsid w:val="0069637E"/>
    <w:rsid w:val="006963C9"/>
    <w:rsid w:val="00696542"/>
    <w:rsid w:val="00696544"/>
    <w:rsid w:val="00696594"/>
    <w:rsid w:val="006966D9"/>
    <w:rsid w:val="006970BD"/>
    <w:rsid w:val="00697216"/>
    <w:rsid w:val="00697247"/>
    <w:rsid w:val="006973AB"/>
    <w:rsid w:val="0069795D"/>
    <w:rsid w:val="00697B98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F80"/>
    <w:rsid w:val="006A10A6"/>
    <w:rsid w:val="006A1112"/>
    <w:rsid w:val="006A14AF"/>
    <w:rsid w:val="006A14BC"/>
    <w:rsid w:val="006A159F"/>
    <w:rsid w:val="006A168B"/>
    <w:rsid w:val="006A1826"/>
    <w:rsid w:val="006A1B5C"/>
    <w:rsid w:val="006A1C76"/>
    <w:rsid w:val="006A1D12"/>
    <w:rsid w:val="006A2007"/>
    <w:rsid w:val="006A20D2"/>
    <w:rsid w:val="006A2A95"/>
    <w:rsid w:val="006A2E4A"/>
    <w:rsid w:val="006A30BD"/>
    <w:rsid w:val="006A3347"/>
    <w:rsid w:val="006A358A"/>
    <w:rsid w:val="006A4080"/>
    <w:rsid w:val="006A40E5"/>
    <w:rsid w:val="006A45DF"/>
    <w:rsid w:val="006A46A0"/>
    <w:rsid w:val="006A4C94"/>
    <w:rsid w:val="006A4C9D"/>
    <w:rsid w:val="006A4E18"/>
    <w:rsid w:val="006A57B0"/>
    <w:rsid w:val="006A594A"/>
    <w:rsid w:val="006A5A7B"/>
    <w:rsid w:val="006A5EA6"/>
    <w:rsid w:val="006A615E"/>
    <w:rsid w:val="006A617B"/>
    <w:rsid w:val="006A630B"/>
    <w:rsid w:val="006A63C2"/>
    <w:rsid w:val="006A67A2"/>
    <w:rsid w:val="006A6B2F"/>
    <w:rsid w:val="006A6BD8"/>
    <w:rsid w:val="006A6D28"/>
    <w:rsid w:val="006A6E02"/>
    <w:rsid w:val="006A742E"/>
    <w:rsid w:val="006A7A92"/>
    <w:rsid w:val="006A7AAC"/>
    <w:rsid w:val="006A7D95"/>
    <w:rsid w:val="006A7EBD"/>
    <w:rsid w:val="006A7F74"/>
    <w:rsid w:val="006B025B"/>
    <w:rsid w:val="006B02E7"/>
    <w:rsid w:val="006B0322"/>
    <w:rsid w:val="006B0555"/>
    <w:rsid w:val="006B0791"/>
    <w:rsid w:val="006B09B8"/>
    <w:rsid w:val="006B0D77"/>
    <w:rsid w:val="006B10A8"/>
    <w:rsid w:val="006B1163"/>
    <w:rsid w:val="006B1170"/>
    <w:rsid w:val="006B1327"/>
    <w:rsid w:val="006B1483"/>
    <w:rsid w:val="006B1636"/>
    <w:rsid w:val="006B1638"/>
    <w:rsid w:val="006B1956"/>
    <w:rsid w:val="006B1A39"/>
    <w:rsid w:val="006B1E8A"/>
    <w:rsid w:val="006B218F"/>
    <w:rsid w:val="006B24E0"/>
    <w:rsid w:val="006B28DA"/>
    <w:rsid w:val="006B2D8F"/>
    <w:rsid w:val="006B2EC1"/>
    <w:rsid w:val="006B30F3"/>
    <w:rsid w:val="006B315B"/>
    <w:rsid w:val="006B3422"/>
    <w:rsid w:val="006B3A61"/>
    <w:rsid w:val="006B3AE7"/>
    <w:rsid w:val="006B3C93"/>
    <w:rsid w:val="006B3D7D"/>
    <w:rsid w:val="006B4274"/>
    <w:rsid w:val="006B4479"/>
    <w:rsid w:val="006B458C"/>
    <w:rsid w:val="006B45BE"/>
    <w:rsid w:val="006B46B4"/>
    <w:rsid w:val="006B4B23"/>
    <w:rsid w:val="006B4FC0"/>
    <w:rsid w:val="006B547E"/>
    <w:rsid w:val="006B568D"/>
    <w:rsid w:val="006B5EB3"/>
    <w:rsid w:val="006B5F82"/>
    <w:rsid w:val="006B6942"/>
    <w:rsid w:val="006B69B7"/>
    <w:rsid w:val="006B69F2"/>
    <w:rsid w:val="006B6C23"/>
    <w:rsid w:val="006B6CD4"/>
    <w:rsid w:val="006B6D66"/>
    <w:rsid w:val="006B6E82"/>
    <w:rsid w:val="006B6FA7"/>
    <w:rsid w:val="006B7261"/>
    <w:rsid w:val="006B7342"/>
    <w:rsid w:val="006B73BF"/>
    <w:rsid w:val="006B7B5F"/>
    <w:rsid w:val="006B7BB4"/>
    <w:rsid w:val="006B7DD0"/>
    <w:rsid w:val="006C06AB"/>
    <w:rsid w:val="006C0B7D"/>
    <w:rsid w:val="006C0DA5"/>
    <w:rsid w:val="006C0ECA"/>
    <w:rsid w:val="006C0FED"/>
    <w:rsid w:val="006C120F"/>
    <w:rsid w:val="006C1416"/>
    <w:rsid w:val="006C1580"/>
    <w:rsid w:val="006C1745"/>
    <w:rsid w:val="006C1947"/>
    <w:rsid w:val="006C1E2C"/>
    <w:rsid w:val="006C1E36"/>
    <w:rsid w:val="006C1E8A"/>
    <w:rsid w:val="006C1F08"/>
    <w:rsid w:val="006C24A8"/>
    <w:rsid w:val="006C25F4"/>
    <w:rsid w:val="006C2800"/>
    <w:rsid w:val="006C2840"/>
    <w:rsid w:val="006C2B0A"/>
    <w:rsid w:val="006C2C7B"/>
    <w:rsid w:val="006C2DE1"/>
    <w:rsid w:val="006C2E1E"/>
    <w:rsid w:val="006C2F64"/>
    <w:rsid w:val="006C33F3"/>
    <w:rsid w:val="006C35F1"/>
    <w:rsid w:val="006C3A5E"/>
    <w:rsid w:val="006C4104"/>
    <w:rsid w:val="006C4270"/>
    <w:rsid w:val="006C4317"/>
    <w:rsid w:val="006C4446"/>
    <w:rsid w:val="006C4925"/>
    <w:rsid w:val="006C4ADE"/>
    <w:rsid w:val="006C4C59"/>
    <w:rsid w:val="006C4E9C"/>
    <w:rsid w:val="006C4FD6"/>
    <w:rsid w:val="006C525F"/>
    <w:rsid w:val="006C5384"/>
    <w:rsid w:val="006C53FF"/>
    <w:rsid w:val="006C5AFD"/>
    <w:rsid w:val="006C5FF3"/>
    <w:rsid w:val="006C640D"/>
    <w:rsid w:val="006C6658"/>
    <w:rsid w:val="006C69C5"/>
    <w:rsid w:val="006C6AE4"/>
    <w:rsid w:val="006C6B88"/>
    <w:rsid w:val="006C6E38"/>
    <w:rsid w:val="006C6F6D"/>
    <w:rsid w:val="006C728E"/>
    <w:rsid w:val="006C73E3"/>
    <w:rsid w:val="006C7896"/>
    <w:rsid w:val="006C7957"/>
    <w:rsid w:val="006C798C"/>
    <w:rsid w:val="006C7AB5"/>
    <w:rsid w:val="006C7D11"/>
    <w:rsid w:val="006C7E8D"/>
    <w:rsid w:val="006C7EEF"/>
    <w:rsid w:val="006D04C5"/>
    <w:rsid w:val="006D05E9"/>
    <w:rsid w:val="006D08F7"/>
    <w:rsid w:val="006D0D6C"/>
    <w:rsid w:val="006D12D4"/>
    <w:rsid w:val="006D1339"/>
    <w:rsid w:val="006D15DC"/>
    <w:rsid w:val="006D1C12"/>
    <w:rsid w:val="006D1C8F"/>
    <w:rsid w:val="006D1F7F"/>
    <w:rsid w:val="006D22EB"/>
    <w:rsid w:val="006D2429"/>
    <w:rsid w:val="006D2464"/>
    <w:rsid w:val="006D24E0"/>
    <w:rsid w:val="006D2592"/>
    <w:rsid w:val="006D27C2"/>
    <w:rsid w:val="006D2C5C"/>
    <w:rsid w:val="006D313C"/>
    <w:rsid w:val="006D317C"/>
    <w:rsid w:val="006D3347"/>
    <w:rsid w:val="006D335A"/>
    <w:rsid w:val="006D33D2"/>
    <w:rsid w:val="006D363A"/>
    <w:rsid w:val="006D364A"/>
    <w:rsid w:val="006D3665"/>
    <w:rsid w:val="006D37F7"/>
    <w:rsid w:val="006D43B6"/>
    <w:rsid w:val="006D4674"/>
    <w:rsid w:val="006D4E57"/>
    <w:rsid w:val="006D5115"/>
    <w:rsid w:val="006D55A3"/>
    <w:rsid w:val="006D56A8"/>
    <w:rsid w:val="006D5894"/>
    <w:rsid w:val="006D5F97"/>
    <w:rsid w:val="006D5FED"/>
    <w:rsid w:val="006D6113"/>
    <w:rsid w:val="006D666F"/>
    <w:rsid w:val="006D6D5B"/>
    <w:rsid w:val="006D7214"/>
    <w:rsid w:val="006D728C"/>
    <w:rsid w:val="006D73DF"/>
    <w:rsid w:val="006D73E2"/>
    <w:rsid w:val="006D7486"/>
    <w:rsid w:val="006D7521"/>
    <w:rsid w:val="006D7B0F"/>
    <w:rsid w:val="006D7B88"/>
    <w:rsid w:val="006E017A"/>
    <w:rsid w:val="006E01BC"/>
    <w:rsid w:val="006E0483"/>
    <w:rsid w:val="006E0501"/>
    <w:rsid w:val="006E0785"/>
    <w:rsid w:val="006E08D3"/>
    <w:rsid w:val="006E09B1"/>
    <w:rsid w:val="006E0EC6"/>
    <w:rsid w:val="006E1692"/>
    <w:rsid w:val="006E16F9"/>
    <w:rsid w:val="006E1788"/>
    <w:rsid w:val="006E182C"/>
    <w:rsid w:val="006E1C64"/>
    <w:rsid w:val="006E1F2D"/>
    <w:rsid w:val="006E2990"/>
    <w:rsid w:val="006E2A29"/>
    <w:rsid w:val="006E2C21"/>
    <w:rsid w:val="006E2EB4"/>
    <w:rsid w:val="006E3DBB"/>
    <w:rsid w:val="006E40A8"/>
    <w:rsid w:val="006E41FC"/>
    <w:rsid w:val="006E431D"/>
    <w:rsid w:val="006E44BB"/>
    <w:rsid w:val="006E44FA"/>
    <w:rsid w:val="006E4952"/>
    <w:rsid w:val="006E4CC2"/>
    <w:rsid w:val="006E513C"/>
    <w:rsid w:val="006E5611"/>
    <w:rsid w:val="006E5795"/>
    <w:rsid w:val="006E58C6"/>
    <w:rsid w:val="006E5D8E"/>
    <w:rsid w:val="006E5DB1"/>
    <w:rsid w:val="006E6298"/>
    <w:rsid w:val="006E629C"/>
    <w:rsid w:val="006E6512"/>
    <w:rsid w:val="006E6749"/>
    <w:rsid w:val="006E6AC5"/>
    <w:rsid w:val="006E70CB"/>
    <w:rsid w:val="006E7201"/>
    <w:rsid w:val="006E73BC"/>
    <w:rsid w:val="006E7829"/>
    <w:rsid w:val="006E7B1D"/>
    <w:rsid w:val="006E7FF1"/>
    <w:rsid w:val="006F0123"/>
    <w:rsid w:val="006F06CE"/>
    <w:rsid w:val="006F079F"/>
    <w:rsid w:val="006F0C48"/>
    <w:rsid w:val="006F0D46"/>
    <w:rsid w:val="006F0E04"/>
    <w:rsid w:val="006F10CB"/>
    <w:rsid w:val="006F139C"/>
    <w:rsid w:val="006F1497"/>
    <w:rsid w:val="006F155C"/>
    <w:rsid w:val="006F1614"/>
    <w:rsid w:val="006F1743"/>
    <w:rsid w:val="006F1AD6"/>
    <w:rsid w:val="006F1D86"/>
    <w:rsid w:val="006F1E76"/>
    <w:rsid w:val="006F21D3"/>
    <w:rsid w:val="006F231A"/>
    <w:rsid w:val="006F232B"/>
    <w:rsid w:val="006F2338"/>
    <w:rsid w:val="006F2397"/>
    <w:rsid w:val="006F24AB"/>
    <w:rsid w:val="006F2ABC"/>
    <w:rsid w:val="006F2D04"/>
    <w:rsid w:val="006F2E70"/>
    <w:rsid w:val="006F2EFA"/>
    <w:rsid w:val="006F312B"/>
    <w:rsid w:val="006F3796"/>
    <w:rsid w:val="006F3A91"/>
    <w:rsid w:val="006F3F17"/>
    <w:rsid w:val="006F3F44"/>
    <w:rsid w:val="006F4160"/>
    <w:rsid w:val="006F41A8"/>
    <w:rsid w:val="006F4472"/>
    <w:rsid w:val="006F44B8"/>
    <w:rsid w:val="006F473D"/>
    <w:rsid w:val="006F47A8"/>
    <w:rsid w:val="006F5067"/>
    <w:rsid w:val="006F58C0"/>
    <w:rsid w:val="006F5B53"/>
    <w:rsid w:val="006F60F8"/>
    <w:rsid w:val="006F63B0"/>
    <w:rsid w:val="006F659B"/>
    <w:rsid w:val="006F696C"/>
    <w:rsid w:val="006F6EB4"/>
    <w:rsid w:val="006F6FD8"/>
    <w:rsid w:val="006F7419"/>
    <w:rsid w:val="006F78B8"/>
    <w:rsid w:val="006F791C"/>
    <w:rsid w:val="006F7972"/>
    <w:rsid w:val="006F7A80"/>
    <w:rsid w:val="006F7E7E"/>
    <w:rsid w:val="006F7EE5"/>
    <w:rsid w:val="006F7EF3"/>
    <w:rsid w:val="00700441"/>
    <w:rsid w:val="00700564"/>
    <w:rsid w:val="00700884"/>
    <w:rsid w:val="00700F87"/>
    <w:rsid w:val="00701021"/>
    <w:rsid w:val="0070124A"/>
    <w:rsid w:val="00701463"/>
    <w:rsid w:val="0070181C"/>
    <w:rsid w:val="007019C4"/>
    <w:rsid w:val="00701BB1"/>
    <w:rsid w:val="00701CE2"/>
    <w:rsid w:val="00702385"/>
    <w:rsid w:val="00702413"/>
    <w:rsid w:val="007024AB"/>
    <w:rsid w:val="00702B44"/>
    <w:rsid w:val="00702C3C"/>
    <w:rsid w:val="00702D21"/>
    <w:rsid w:val="00702DE4"/>
    <w:rsid w:val="00702F37"/>
    <w:rsid w:val="0070363C"/>
    <w:rsid w:val="00703883"/>
    <w:rsid w:val="00703B31"/>
    <w:rsid w:val="00703D42"/>
    <w:rsid w:val="007040FE"/>
    <w:rsid w:val="007041F6"/>
    <w:rsid w:val="0070425E"/>
    <w:rsid w:val="00704273"/>
    <w:rsid w:val="00704A3B"/>
    <w:rsid w:val="00704B56"/>
    <w:rsid w:val="00704CAE"/>
    <w:rsid w:val="00704F39"/>
    <w:rsid w:val="0070508F"/>
    <w:rsid w:val="0070515D"/>
    <w:rsid w:val="00705212"/>
    <w:rsid w:val="00705726"/>
    <w:rsid w:val="007059AA"/>
    <w:rsid w:val="00705CAC"/>
    <w:rsid w:val="00705E2E"/>
    <w:rsid w:val="0070603F"/>
    <w:rsid w:val="00706249"/>
    <w:rsid w:val="007065D8"/>
    <w:rsid w:val="007068BC"/>
    <w:rsid w:val="00706E29"/>
    <w:rsid w:val="00706E8A"/>
    <w:rsid w:val="0070711B"/>
    <w:rsid w:val="007079C4"/>
    <w:rsid w:val="0071005A"/>
    <w:rsid w:val="007100BF"/>
    <w:rsid w:val="007101AF"/>
    <w:rsid w:val="00710524"/>
    <w:rsid w:val="00710F93"/>
    <w:rsid w:val="00710FCD"/>
    <w:rsid w:val="0071102D"/>
    <w:rsid w:val="0071125E"/>
    <w:rsid w:val="00711663"/>
    <w:rsid w:val="007118B3"/>
    <w:rsid w:val="00711D0B"/>
    <w:rsid w:val="00711D46"/>
    <w:rsid w:val="00712824"/>
    <w:rsid w:val="0071290D"/>
    <w:rsid w:val="00712AA6"/>
    <w:rsid w:val="00712E96"/>
    <w:rsid w:val="0071324A"/>
    <w:rsid w:val="007134CE"/>
    <w:rsid w:val="00713B0A"/>
    <w:rsid w:val="00713C3C"/>
    <w:rsid w:val="00713C7A"/>
    <w:rsid w:val="00713E5D"/>
    <w:rsid w:val="00713F5C"/>
    <w:rsid w:val="00714118"/>
    <w:rsid w:val="0071442F"/>
    <w:rsid w:val="007144F0"/>
    <w:rsid w:val="007146AE"/>
    <w:rsid w:val="00714BEF"/>
    <w:rsid w:val="0071503B"/>
    <w:rsid w:val="007150BC"/>
    <w:rsid w:val="007156A7"/>
    <w:rsid w:val="0071577A"/>
    <w:rsid w:val="00715988"/>
    <w:rsid w:val="00715AF2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567"/>
    <w:rsid w:val="007176F9"/>
    <w:rsid w:val="00717820"/>
    <w:rsid w:val="00717947"/>
    <w:rsid w:val="00717BC0"/>
    <w:rsid w:val="00720817"/>
    <w:rsid w:val="0072094B"/>
    <w:rsid w:val="00720C0B"/>
    <w:rsid w:val="00721322"/>
    <w:rsid w:val="0072133A"/>
    <w:rsid w:val="00721BEA"/>
    <w:rsid w:val="00721F67"/>
    <w:rsid w:val="0072264B"/>
    <w:rsid w:val="007229FE"/>
    <w:rsid w:val="00722CB3"/>
    <w:rsid w:val="00722D86"/>
    <w:rsid w:val="00722E5E"/>
    <w:rsid w:val="007234E4"/>
    <w:rsid w:val="0072353E"/>
    <w:rsid w:val="00723639"/>
    <w:rsid w:val="00723818"/>
    <w:rsid w:val="00723AAA"/>
    <w:rsid w:val="00723BE7"/>
    <w:rsid w:val="00723FE7"/>
    <w:rsid w:val="00724951"/>
    <w:rsid w:val="00724D85"/>
    <w:rsid w:val="00724E62"/>
    <w:rsid w:val="00724E83"/>
    <w:rsid w:val="00725176"/>
    <w:rsid w:val="007257F9"/>
    <w:rsid w:val="007259BC"/>
    <w:rsid w:val="00725B0D"/>
    <w:rsid w:val="007264EE"/>
    <w:rsid w:val="00726D01"/>
    <w:rsid w:val="00727135"/>
    <w:rsid w:val="007272BD"/>
    <w:rsid w:val="0072746E"/>
    <w:rsid w:val="007274A3"/>
    <w:rsid w:val="00727ADD"/>
    <w:rsid w:val="00727EF2"/>
    <w:rsid w:val="00730077"/>
    <w:rsid w:val="007306CE"/>
    <w:rsid w:val="0073099F"/>
    <w:rsid w:val="00730A89"/>
    <w:rsid w:val="0073136F"/>
    <w:rsid w:val="00731816"/>
    <w:rsid w:val="00731908"/>
    <w:rsid w:val="00731963"/>
    <w:rsid w:val="00731BE5"/>
    <w:rsid w:val="00731D7E"/>
    <w:rsid w:val="00731F4F"/>
    <w:rsid w:val="00731F50"/>
    <w:rsid w:val="007320A5"/>
    <w:rsid w:val="007320AC"/>
    <w:rsid w:val="007321E8"/>
    <w:rsid w:val="00732476"/>
    <w:rsid w:val="007325F5"/>
    <w:rsid w:val="00732838"/>
    <w:rsid w:val="00733571"/>
    <w:rsid w:val="007336F5"/>
    <w:rsid w:val="00733842"/>
    <w:rsid w:val="00733FAF"/>
    <w:rsid w:val="007340F8"/>
    <w:rsid w:val="00734147"/>
    <w:rsid w:val="00734230"/>
    <w:rsid w:val="00734409"/>
    <w:rsid w:val="007344A4"/>
    <w:rsid w:val="00734852"/>
    <w:rsid w:val="007349A7"/>
    <w:rsid w:val="00734C0A"/>
    <w:rsid w:val="00734C6B"/>
    <w:rsid w:val="00734DB8"/>
    <w:rsid w:val="00734E30"/>
    <w:rsid w:val="00735818"/>
    <w:rsid w:val="00735B38"/>
    <w:rsid w:val="00735C80"/>
    <w:rsid w:val="00735EFA"/>
    <w:rsid w:val="00735FB7"/>
    <w:rsid w:val="007361AC"/>
    <w:rsid w:val="007361B3"/>
    <w:rsid w:val="0073659E"/>
    <w:rsid w:val="00736655"/>
    <w:rsid w:val="007366DA"/>
    <w:rsid w:val="00736786"/>
    <w:rsid w:val="007367C0"/>
    <w:rsid w:val="00736977"/>
    <w:rsid w:val="00736991"/>
    <w:rsid w:val="00736DA1"/>
    <w:rsid w:val="007370C6"/>
    <w:rsid w:val="0073722F"/>
    <w:rsid w:val="0073798A"/>
    <w:rsid w:val="007379C0"/>
    <w:rsid w:val="00737AE1"/>
    <w:rsid w:val="00737C28"/>
    <w:rsid w:val="00737D9B"/>
    <w:rsid w:val="00737E7A"/>
    <w:rsid w:val="00737F0C"/>
    <w:rsid w:val="00740132"/>
    <w:rsid w:val="00740575"/>
    <w:rsid w:val="0074083E"/>
    <w:rsid w:val="0074095B"/>
    <w:rsid w:val="00740E5D"/>
    <w:rsid w:val="00740EB8"/>
    <w:rsid w:val="00740FCC"/>
    <w:rsid w:val="007412AE"/>
    <w:rsid w:val="00741658"/>
    <w:rsid w:val="0074169E"/>
    <w:rsid w:val="00741768"/>
    <w:rsid w:val="007419C4"/>
    <w:rsid w:val="00741C79"/>
    <w:rsid w:val="00741CD0"/>
    <w:rsid w:val="00741CE3"/>
    <w:rsid w:val="0074253D"/>
    <w:rsid w:val="0074263D"/>
    <w:rsid w:val="00742668"/>
    <w:rsid w:val="00742798"/>
    <w:rsid w:val="00742B76"/>
    <w:rsid w:val="00742B8F"/>
    <w:rsid w:val="00742D4F"/>
    <w:rsid w:val="00742D6D"/>
    <w:rsid w:val="00742EFC"/>
    <w:rsid w:val="00742F9C"/>
    <w:rsid w:val="0074306B"/>
    <w:rsid w:val="007437A9"/>
    <w:rsid w:val="00743F83"/>
    <w:rsid w:val="0074415E"/>
    <w:rsid w:val="00744706"/>
    <w:rsid w:val="00744A0A"/>
    <w:rsid w:val="00744BBE"/>
    <w:rsid w:val="00744D54"/>
    <w:rsid w:val="00744D8A"/>
    <w:rsid w:val="00745165"/>
    <w:rsid w:val="0074533C"/>
    <w:rsid w:val="00745399"/>
    <w:rsid w:val="0074559D"/>
    <w:rsid w:val="007458BA"/>
    <w:rsid w:val="007459FF"/>
    <w:rsid w:val="00745A2F"/>
    <w:rsid w:val="00745BE2"/>
    <w:rsid w:val="00745E08"/>
    <w:rsid w:val="00745FFC"/>
    <w:rsid w:val="00746522"/>
    <w:rsid w:val="00746782"/>
    <w:rsid w:val="007468A5"/>
    <w:rsid w:val="00746992"/>
    <w:rsid w:val="00746AEE"/>
    <w:rsid w:val="00746B89"/>
    <w:rsid w:val="00746BF5"/>
    <w:rsid w:val="00746D5D"/>
    <w:rsid w:val="00746F4E"/>
    <w:rsid w:val="00746F6D"/>
    <w:rsid w:val="007470A4"/>
    <w:rsid w:val="0074719C"/>
    <w:rsid w:val="00747508"/>
    <w:rsid w:val="007477D3"/>
    <w:rsid w:val="00747835"/>
    <w:rsid w:val="0074796F"/>
    <w:rsid w:val="007479D1"/>
    <w:rsid w:val="00747A35"/>
    <w:rsid w:val="00750063"/>
    <w:rsid w:val="00750404"/>
    <w:rsid w:val="00750729"/>
    <w:rsid w:val="00750A5A"/>
    <w:rsid w:val="00750CEF"/>
    <w:rsid w:val="00750EFF"/>
    <w:rsid w:val="0075108B"/>
    <w:rsid w:val="00751215"/>
    <w:rsid w:val="007512F6"/>
    <w:rsid w:val="007516E5"/>
    <w:rsid w:val="007517E1"/>
    <w:rsid w:val="00751C7D"/>
    <w:rsid w:val="00751D5C"/>
    <w:rsid w:val="00751FDD"/>
    <w:rsid w:val="007523CF"/>
    <w:rsid w:val="00752599"/>
    <w:rsid w:val="00752694"/>
    <w:rsid w:val="00752A68"/>
    <w:rsid w:val="00752DBD"/>
    <w:rsid w:val="0075303D"/>
    <w:rsid w:val="007531D1"/>
    <w:rsid w:val="007532F4"/>
    <w:rsid w:val="00753465"/>
    <w:rsid w:val="0075365E"/>
    <w:rsid w:val="007538BE"/>
    <w:rsid w:val="007538F8"/>
    <w:rsid w:val="00753B02"/>
    <w:rsid w:val="007541E3"/>
    <w:rsid w:val="007543A7"/>
    <w:rsid w:val="007547E0"/>
    <w:rsid w:val="0075484D"/>
    <w:rsid w:val="00754914"/>
    <w:rsid w:val="00754A2B"/>
    <w:rsid w:val="00754BE0"/>
    <w:rsid w:val="00755692"/>
    <w:rsid w:val="007558AC"/>
    <w:rsid w:val="00755DAD"/>
    <w:rsid w:val="00755E80"/>
    <w:rsid w:val="00755F4B"/>
    <w:rsid w:val="0075612F"/>
    <w:rsid w:val="00756168"/>
    <w:rsid w:val="00756A77"/>
    <w:rsid w:val="00756D19"/>
    <w:rsid w:val="0075715B"/>
    <w:rsid w:val="007572DF"/>
    <w:rsid w:val="007574FC"/>
    <w:rsid w:val="0075777B"/>
    <w:rsid w:val="0075798F"/>
    <w:rsid w:val="00757B04"/>
    <w:rsid w:val="00757BF3"/>
    <w:rsid w:val="00757EE7"/>
    <w:rsid w:val="0076042A"/>
    <w:rsid w:val="007605A1"/>
    <w:rsid w:val="0076083C"/>
    <w:rsid w:val="00761438"/>
    <w:rsid w:val="007618A8"/>
    <w:rsid w:val="00761E11"/>
    <w:rsid w:val="0076240B"/>
    <w:rsid w:val="00762534"/>
    <w:rsid w:val="00762844"/>
    <w:rsid w:val="00762A99"/>
    <w:rsid w:val="00762AA1"/>
    <w:rsid w:val="00762F05"/>
    <w:rsid w:val="00763092"/>
    <w:rsid w:val="007630DD"/>
    <w:rsid w:val="0076346B"/>
    <w:rsid w:val="007636CC"/>
    <w:rsid w:val="007638CA"/>
    <w:rsid w:val="00763A09"/>
    <w:rsid w:val="00763FDA"/>
    <w:rsid w:val="00764389"/>
    <w:rsid w:val="007643A1"/>
    <w:rsid w:val="00764401"/>
    <w:rsid w:val="00764DAF"/>
    <w:rsid w:val="00765296"/>
    <w:rsid w:val="007655C5"/>
    <w:rsid w:val="007658A9"/>
    <w:rsid w:val="00765919"/>
    <w:rsid w:val="00765BA8"/>
    <w:rsid w:val="00765C11"/>
    <w:rsid w:val="00765C4B"/>
    <w:rsid w:val="00765D25"/>
    <w:rsid w:val="00765E68"/>
    <w:rsid w:val="007660AF"/>
    <w:rsid w:val="007662EA"/>
    <w:rsid w:val="0076692A"/>
    <w:rsid w:val="00766DC4"/>
    <w:rsid w:val="00766E62"/>
    <w:rsid w:val="007670DC"/>
    <w:rsid w:val="007671A8"/>
    <w:rsid w:val="0076753C"/>
    <w:rsid w:val="007677C3"/>
    <w:rsid w:val="007679EB"/>
    <w:rsid w:val="00770123"/>
    <w:rsid w:val="007701B2"/>
    <w:rsid w:val="00770800"/>
    <w:rsid w:val="00770830"/>
    <w:rsid w:val="00770975"/>
    <w:rsid w:val="00770B7C"/>
    <w:rsid w:val="00770BE7"/>
    <w:rsid w:val="00771A63"/>
    <w:rsid w:val="00771E09"/>
    <w:rsid w:val="00771E92"/>
    <w:rsid w:val="007721A6"/>
    <w:rsid w:val="00772378"/>
    <w:rsid w:val="00772474"/>
    <w:rsid w:val="00772982"/>
    <w:rsid w:val="00773057"/>
    <w:rsid w:val="0077369E"/>
    <w:rsid w:val="00773D03"/>
    <w:rsid w:val="00773F6F"/>
    <w:rsid w:val="00774298"/>
    <w:rsid w:val="00774479"/>
    <w:rsid w:val="007745A7"/>
    <w:rsid w:val="007745CE"/>
    <w:rsid w:val="007746B1"/>
    <w:rsid w:val="00774908"/>
    <w:rsid w:val="00774952"/>
    <w:rsid w:val="00774BA5"/>
    <w:rsid w:val="00774CFD"/>
    <w:rsid w:val="00774EBA"/>
    <w:rsid w:val="00774FBE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6091"/>
    <w:rsid w:val="00776116"/>
    <w:rsid w:val="00776286"/>
    <w:rsid w:val="007763B4"/>
    <w:rsid w:val="0077640F"/>
    <w:rsid w:val="0077646E"/>
    <w:rsid w:val="007766AF"/>
    <w:rsid w:val="00776707"/>
    <w:rsid w:val="007768C5"/>
    <w:rsid w:val="0077718C"/>
    <w:rsid w:val="00777A45"/>
    <w:rsid w:val="00777A8F"/>
    <w:rsid w:val="00777BFE"/>
    <w:rsid w:val="00777C47"/>
    <w:rsid w:val="00777D13"/>
    <w:rsid w:val="00780122"/>
    <w:rsid w:val="007802B0"/>
    <w:rsid w:val="0078045A"/>
    <w:rsid w:val="007808DB"/>
    <w:rsid w:val="00780B72"/>
    <w:rsid w:val="0078106A"/>
    <w:rsid w:val="007817D0"/>
    <w:rsid w:val="00781D0B"/>
    <w:rsid w:val="007820E5"/>
    <w:rsid w:val="00782354"/>
    <w:rsid w:val="007823BC"/>
    <w:rsid w:val="0078242B"/>
    <w:rsid w:val="0078272A"/>
    <w:rsid w:val="0078293A"/>
    <w:rsid w:val="00782C1C"/>
    <w:rsid w:val="00782EAB"/>
    <w:rsid w:val="0078328D"/>
    <w:rsid w:val="00783457"/>
    <w:rsid w:val="00783482"/>
    <w:rsid w:val="00783B5E"/>
    <w:rsid w:val="00783C54"/>
    <w:rsid w:val="00783CDB"/>
    <w:rsid w:val="00783E83"/>
    <w:rsid w:val="00783F98"/>
    <w:rsid w:val="00784337"/>
    <w:rsid w:val="00784567"/>
    <w:rsid w:val="00784721"/>
    <w:rsid w:val="007847C5"/>
    <w:rsid w:val="00784C92"/>
    <w:rsid w:val="00785587"/>
    <w:rsid w:val="007857FE"/>
    <w:rsid w:val="00786175"/>
    <w:rsid w:val="00786187"/>
    <w:rsid w:val="00786641"/>
    <w:rsid w:val="007867E5"/>
    <w:rsid w:val="007871A8"/>
    <w:rsid w:val="007871EA"/>
    <w:rsid w:val="007873B0"/>
    <w:rsid w:val="007875A1"/>
    <w:rsid w:val="00787686"/>
    <w:rsid w:val="00787E66"/>
    <w:rsid w:val="00790086"/>
    <w:rsid w:val="00790329"/>
    <w:rsid w:val="00790572"/>
    <w:rsid w:val="007905AE"/>
    <w:rsid w:val="00791058"/>
    <w:rsid w:val="007915C1"/>
    <w:rsid w:val="007915D8"/>
    <w:rsid w:val="00791BDA"/>
    <w:rsid w:val="00791DE4"/>
    <w:rsid w:val="00791E12"/>
    <w:rsid w:val="00791E84"/>
    <w:rsid w:val="00791F87"/>
    <w:rsid w:val="007922A1"/>
    <w:rsid w:val="007922F0"/>
    <w:rsid w:val="00792463"/>
    <w:rsid w:val="007926EE"/>
    <w:rsid w:val="007929C5"/>
    <w:rsid w:val="00792AAD"/>
    <w:rsid w:val="00792B15"/>
    <w:rsid w:val="00792C12"/>
    <w:rsid w:val="00792C53"/>
    <w:rsid w:val="00793091"/>
    <w:rsid w:val="007931D7"/>
    <w:rsid w:val="007935E0"/>
    <w:rsid w:val="00793A1A"/>
    <w:rsid w:val="00793EE1"/>
    <w:rsid w:val="00793F70"/>
    <w:rsid w:val="00794239"/>
    <w:rsid w:val="007949C1"/>
    <w:rsid w:val="00794B22"/>
    <w:rsid w:val="00794D64"/>
    <w:rsid w:val="00795129"/>
    <w:rsid w:val="0079522B"/>
    <w:rsid w:val="0079554A"/>
    <w:rsid w:val="007956F9"/>
    <w:rsid w:val="007957CF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39F"/>
    <w:rsid w:val="0079710A"/>
    <w:rsid w:val="0079710E"/>
    <w:rsid w:val="00797120"/>
    <w:rsid w:val="0079715E"/>
    <w:rsid w:val="00797191"/>
    <w:rsid w:val="00797791"/>
    <w:rsid w:val="007978C3"/>
    <w:rsid w:val="00797A21"/>
    <w:rsid w:val="00797D5B"/>
    <w:rsid w:val="00797F08"/>
    <w:rsid w:val="00797F68"/>
    <w:rsid w:val="007A0126"/>
    <w:rsid w:val="007A0A88"/>
    <w:rsid w:val="007A0BB5"/>
    <w:rsid w:val="007A0D11"/>
    <w:rsid w:val="007A0D74"/>
    <w:rsid w:val="007A0EA0"/>
    <w:rsid w:val="007A0FA5"/>
    <w:rsid w:val="007A0FEF"/>
    <w:rsid w:val="007A108D"/>
    <w:rsid w:val="007A16C5"/>
    <w:rsid w:val="007A17A4"/>
    <w:rsid w:val="007A1F1C"/>
    <w:rsid w:val="007A2059"/>
    <w:rsid w:val="007A24C3"/>
    <w:rsid w:val="007A252D"/>
    <w:rsid w:val="007A299D"/>
    <w:rsid w:val="007A2A76"/>
    <w:rsid w:val="007A30C3"/>
    <w:rsid w:val="007A30CB"/>
    <w:rsid w:val="007A31B4"/>
    <w:rsid w:val="007A31F3"/>
    <w:rsid w:val="007A3616"/>
    <w:rsid w:val="007A36B7"/>
    <w:rsid w:val="007A36E8"/>
    <w:rsid w:val="007A38CA"/>
    <w:rsid w:val="007A3A31"/>
    <w:rsid w:val="007A3AB4"/>
    <w:rsid w:val="007A3B1F"/>
    <w:rsid w:val="007A3C0E"/>
    <w:rsid w:val="007A3C64"/>
    <w:rsid w:val="007A3FFC"/>
    <w:rsid w:val="007A44C6"/>
    <w:rsid w:val="007A4B2C"/>
    <w:rsid w:val="007A4F76"/>
    <w:rsid w:val="007A5324"/>
    <w:rsid w:val="007A5444"/>
    <w:rsid w:val="007A5492"/>
    <w:rsid w:val="007A54CA"/>
    <w:rsid w:val="007A5753"/>
    <w:rsid w:val="007A5927"/>
    <w:rsid w:val="007A5A90"/>
    <w:rsid w:val="007A5B7A"/>
    <w:rsid w:val="007A6007"/>
    <w:rsid w:val="007A61E3"/>
    <w:rsid w:val="007A6DF0"/>
    <w:rsid w:val="007A6F60"/>
    <w:rsid w:val="007A7371"/>
    <w:rsid w:val="007A739A"/>
    <w:rsid w:val="007A74C5"/>
    <w:rsid w:val="007A7698"/>
    <w:rsid w:val="007A7860"/>
    <w:rsid w:val="007A7D50"/>
    <w:rsid w:val="007A7ED9"/>
    <w:rsid w:val="007A7F8E"/>
    <w:rsid w:val="007A7FE6"/>
    <w:rsid w:val="007B0152"/>
    <w:rsid w:val="007B03A4"/>
    <w:rsid w:val="007B0486"/>
    <w:rsid w:val="007B0755"/>
    <w:rsid w:val="007B0876"/>
    <w:rsid w:val="007B0929"/>
    <w:rsid w:val="007B0952"/>
    <w:rsid w:val="007B0AB2"/>
    <w:rsid w:val="007B1644"/>
    <w:rsid w:val="007B19AF"/>
    <w:rsid w:val="007B1D63"/>
    <w:rsid w:val="007B221A"/>
    <w:rsid w:val="007B2631"/>
    <w:rsid w:val="007B2F48"/>
    <w:rsid w:val="007B2FB5"/>
    <w:rsid w:val="007B318B"/>
    <w:rsid w:val="007B324B"/>
    <w:rsid w:val="007B38AE"/>
    <w:rsid w:val="007B39FB"/>
    <w:rsid w:val="007B3A50"/>
    <w:rsid w:val="007B3BBD"/>
    <w:rsid w:val="007B3E46"/>
    <w:rsid w:val="007B418E"/>
    <w:rsid w:val="007B4427"/>
    <w:rsid w:val="007B4671"/>
    <w:rsid w:val="007B47B0"/>
    <w:rsid w:val="007B49B7"/>
    <w:rsid w:val="007B4A21"/>
    <w:rsid w:val="007B4C92"/>
    <w:rsid w:val="007B4DC5"/>
    <w:rsid w:val="007B5061"/>
    <w:rsid w:val="007B545D"/>
    <w:rsid w:val="007B593E"/>
    <w:rsid w:val="007B5AB8"/>
    <w:rsid w:val="007B5C27"/>
    <w:rsid w:val="007B5CAE"/>
    <w:rsid w:val="007B620E"/>
    <w:rsid w:val="007B622C"/>
    <w:rsid w:val="007B63F5"/>
    <w:rsid w:val="007B6637"/>
    <w:rsid w:val="007B67CC"/>
    <w:rsid w:val="007B67F3"/>
    <w:rsid w:val="007B6A09"/>
    <w:rsid w:val="007B6C79"/>
    <w:rsid w:val="007B71BA"/>
    <w:rsid w:val="007B74A1"/>
    <w:rsid w:val="007B756D"/>
    <w:rsid w:val="007B774D"/>
    <w:rsid w:val="007B78B3"/>
    <w:rsid w:val="007B7975"/>
    <w:rsid w:val="007B7E1F"/>
    <w:rsid w:val="007B7FE1"/>
    <w:rsid w:val="007C002F"/>
    <w:rsid w:val="007C03E8"/>
    <w:rsid w:val="007C085E"/>
    <w:rsid w:val="007C0BE9"/>
    <w:rsid w:val="007C0C4B"/>
    <w:rsid w:val="007C1041"/>
    <w:rsid w:val="007C1137"/>
    <w:rsid w:val="007C1195"/>
    <w:rsid w:val="007C1389"/>
    <w:rsid w:val="007C1472"/>
    <w:rsid w:val="007C1854"/>
    <w:rsid w:val="007C23D4"/>
    <w:rsid w:val="007C24F0"/>
    <w:rsid w:val="007C317F"/>
    <w:rsid w:val="007C33C4"/>
    <w:rsid w:val="007C3502"/>
    <w:rsid w:val="007C35DE"/>
    <w:rsid w:val="007C37AF"/>
    <w:rsid w:val="007C37EE"/>
    <w:rsid w:val="007C38F9"/>
    <w:rsid w:val="007C393A"/>
    <w:rsid w:val="007C397D"/>
    <w:rsid w:val="007C3BB9"/>
    <w:rsid w:val="007C3CBD"/>
    <w:rsid w:val="007C3FE8"/>
    <w:rsid w:val="007C4C05"/>
    <w:rsid w:val="007C5447"/>
    <w:rsid w:val="007C606B"/>
    <w:rsid w:val="007C62B3"/>
    <w:rsid w:val="007C6558"/>
    <w:rsid w:val="007C668F"/>
    <w:rsid w:val="007C6B64"/>
    <w:rsid w:val="007C6BB6"/>
    <w:rsid w:val="007C6BF7"/>
    <w:rsid w:val="007C6F07"/>
    <w:rsid w:val="007C6F0F"/>
    <w:rsid w:val="007C709D"/>
    <w:rsid w:val="007C742B"/>
    <w:rsid w:val="007C77E5"/>
    <w:rsid w:val="007C78B4"/>
    <w:rsid w:val="007C7CB9"/>
    <w:rsid w:val="007C7DE7"/>
    <w:rsid w:val="007C7E1F"/>
    <w:rsid w:val="007D051C"/>
    <w:rsid w:val="007D089F"/>
    <w:rsid w:val="007D0C0D"/>
    <w:rsid w:val="007D0C4F"/>
    <w:rsid w:val="007D0ED7"/>
    <w:rsid w:val="007D0FB9"/>
    <w:rsid w:val="007D1286"/>
    <w:rsid w:val="007D1716"/>
    <w:rsid w:val="007D19BA"/>
    <w:rsid w:val="007D1A83"/>
    <w:rsid w:val="007D1AF0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2FDD"/>
    <w:rsid w:val="007D31DF"/>
    <w:rsid w:val="007D385F"/>
    <w:rsid w:val="007D3A10"/>
    <w:rsid w:val="007D3AEA"/>
    <w:rsid w:val="007D3EC4"/>
    <w:rsid w:val="007D41B2"/>
    <w:rsid w:val="007D4217"/>
    <w:rsid w:val="007D4260"/>
    <w:rsid w:val="007D43E9"/>
    <w:rsid w:val="007D4593"/>
    <w:rsid w:val="007D4828"/>
    <w:rsid w:val="007D4E13"/>
    <w:rsid w:val="007D5246"/>
    <w:rsid w:val="007D5679"/>
    <w:rsid w:val="007D5757"/>
    <w:rsid w:val="007D5B1A"/>
    <w:rsid w:val="007D64F6"/>
    <w:rsid w:val="007D6825"/>
    <w:rsid w:val="007D692E"/>
    <w:rsid w:val="007D6937"/>
    <w:rsid w:val="007D6C90"/>
    <w:rsid w:val="007D6FEF"/>
    <w:rsid w:val="007D7125"/>
    <w:rsid w:val="007D7380"/>
    <w:rsid w:val="007D742F"/>
    <w:rsid w:val="007D74EE"/>
    <w:rsid w:val="007D75FA"/>
    <w:rsid w:val="007D7AAB"/>
    <w:rsid w:val="007D7B1F"/>
    <w:rsid w:val="007E02EA"/>
    <w:rsid w:val="007E0B76"/>
    <w:rsid w:val="007E0D10"/>
    <w:rsid w:val="007E1134"/>
    <w:rsid w:val="007E1286"/>
    <w:rsid w:val="007E16A3"/>
    <w:rsid w:val="007E1719"/>
    <w:rsid w:val="007E1D34"/>
    <w:rsid w:val="007E2067"/>
    <w:rsid w:val="007E22FB"/>
    <w:rsid w:val="007E2375"/>
    <w:rsid w:val="007E23FC"/>
    <w:rsid w:val="007E260C"/>
    <w:rsid w:val="007E2742"/>
    <w:rsid w:val="007E2D0E"/>
    <w:rsid w:val="007E3013"/>
    <w:rsid w:val="007E3D19"/>
    <w:rsid w:val="007E3F5A"/>
    <w:rsid w:val="007E455A"/>
    <w:rsid w:val="007E4A84"/>
    <w:rsid w:val="007E4A8D"/>
    <w:rsid w:val="007E4B2F"/>
    <w:rsid w:val="007E4B7E"/>
    <w:rsid w:val="007E4D98"/>
    <w:rsid w:val="007E5515"/>
    <w:rsid w:val="007E5612"/>
    <w:rsid w:val="007E5A8A"/>
    <w:rsid w:val="007E5D2F"/>
    <w:rsid w:val="007E5E7B"/>
    <w:rsid w:val="007E5EBA"/>
    <w:rsid w:val="007E6343"/>
    <w:rsid w:val="007E63E2"/>
    <w:rsid w:val="007E673B"/>
    <w:rsid w:val="007E6ABB"/>
    <w:rsid w:val="007E6FEC"/>
    <w:rsid w:val="007E7028"/>
    <w:rsid w:val="007E70A1"/>
    <w:rsid w:val="007E7409"/>
    <w:rsid w:val="007E76A1"/>
    <w:rsid w:val="007E7B62"/>
    <w:rsid w:val="007E7BA0"/>
    <w:rsid w:val="007E7E96"/>
    <w:rsid w:val="007F021E"/>
    <w:rsid w:val="007F0CB1"/>
    <w:rsid w:val="007F0E3E"/>
    <w:rsid w:val="007F1048"/>
    <w:rsid w:val="007F10B3"/>
    <w:rsid w:val="007F1595"/>
    <w:rsid w:val="007F1BD3"/>
    <w:rsid w:val="007F272D"/>
    <w:rsid w:val="007F2766"/>
    <w:rsid w:val="007F29B9"/>
    <w:rsid w:val="007F2B65"/>
    <w:rsid w:val="007F2C83"/>
    <w:rsid w:val="007F2D27"/>
    <w:rsid w:val="007F32AB"/>
    <w:rsid w:val="007F3505"/>
    <w:rsid w:val="007F361C"/>
    <w:rsid w:val="007F39CE"/>
    <w:rsid w:val="007F3AE9"/>
    <w:rsid w:val="007F3B41"/>
    <w:rsid w:val="007F3B70"/>
    <w:rsid w:val="007F45C2"/>
    <w:rsid w:val="007F4D77"/>
    <w:rsid w:val="007F4E48"/>
    <w:rsid w:val="007F4F5F"/>
    <w:rsid w:val="007F517A"/>
    <w:rsid w:val="007F51CE"/>
    <w:rsid w:val="007F527F"/>
    <w:rsid w:val="007F5697"/>
    <w:rsid w:val="007F5F90"/>
    <w:rsid w:val="007F69FC"/>
    <w:rsid w:val="007F6B25"/>
    <w:rsid w:val="007F6FD3"/>
    <w:rsid w:val="007F701B"/>
    <w:rsid w:val="007F7228"/>
    <w:rsid w:val="007F76AB"/>
    <w:rsid w:val="007F7707"/>
    <w:rsid w:val="007F776E"/>
    <w:rsid w:val="007F7897"/>
    <w:rsid w:val="007F79E8"/>
    <w:rsid w:val="007F7A0E"/>
    <w:rsid w:val="008001B4"/>
    <w:rsid w:val="008002FF"/>
    <w:rsid w:val="00800424"/>
    <w:rsid w:val="00800556"/>
    <w:rsid w:val="008008D8"/>
    <w:rsid w:val="00800AD2"/>
    <w:rsid w:val="00801156"/>
    <w:rsid w:val="00801495"/>
    <w:rsid w:val="008017C3"/>
    <w:rsid w:val="0080181D"/>
    <w:rsid w:val="00801862"/>
    <w:rsid w:val="008018E1"/>
    <w:rsid w:val="008019DB"/>
    <w:rsid w:val="00801B10"/>
    <w:rsid w:val="00801BCB"/>
    <w:rsid w:val="00802155"/>
    <w:rsid w:val="0080297F"/>
    <w:rsid w:val="00802C1A"/>
    <w:rsid w:val="00802E89"/>
    <w:rsid w:val="00802FB6"/>
    <w:rsid w:val="00803343"/>
    <w:rsid w:val="0080342C"/>
    <w:rsid w:val="00803475"/>
    <w:rsid w:val="008034AD"/>
    <w:rsid w:val="00803CA6"/>
    <w:rsid w:val="00803EED"/>
    <w:rsid w:val="008041A8"/>
    <w:rsid w:val="00804537"/>
    <w:rsid w:val="008045F9"/>
    <w:rsid w:val="00804735"/>
    <w:rsid w:val="00804DC5"/>
    <w:rsid w:val="00804DCF"/>
    <w:rsid w:val="00804DDB"/>
    <w:rsid w:val="00804F4D"/>
    <w:rsid w:val="00805135"/>
    <w:rsid w:val="00805622"/>
    <w:rsid w:val="00805829"/>
    <w:rsid w:val="00805F71"/>
    <w:rsid w:val="008063C1"/>
    <w:rsid w:val="0080656F"/>
    <w:rsid w:val="0080661B"/>
    <w:rsid w:val="00806C8F"/>
    <w:rsid w:val="00806CFA"/>
    <w:rsid w:val="0080743C"/>
    <w:rsid w:val="008075BC"/>
    <w:rsid w:val="00807700"/>
    <w:rsid w:val="00807787"/>
    <w:rsid w:val="00807AB6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1D36"/>
    <w:rsid w:val="00812604"/>
    <w:rsid w:val="00812701"/>
    <w:rsid w:val="0081296A"/>
    <w:rsid w:val="00812B2F"/>
    <w:rsid w:val="00812B83"/>
    <w:rsid w:val="00812C50"/>
    <w:rsid w:val="008131ED"/>
    <w:rsid w:val="0081359A"/>
    <w:rsid w:val="00813869"/>
    <w:rsid w:val="00813BB7"/>
    <w:rsid w:val="008140E9"/>
    <w:rsid w:val="008142E8"/>
    <w:rsid w:val="00814876"/>
    <w:rsid w:val="00814BBB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15"/>
    <w:rsid w:val="0081611D"/>
    <w:rsid w:val="008161A5"/>
    <w:rsid w:val="00816262"/>
    <w:rsid w:val="0081630B"/>
    <w:rsid w:val="00816433"/>
    <w:rsid w:val="008166C3"/>
    <w:rsid w:val="0081694E"/>
    <w:rsid w:val="00816990"/>
    <w:rsid w:val="008170D4"/>
    <w:rsid w:val="008170E9"/>
    <w:rsid w:val="0081728D"/>
    <w:rsid w:val="0081758F"/>
    <w:rsid w:val="008177C2"/>
    <w:rsid w:val="00817A5E"/>
    <w:rsid w:val="00817B98"/>
    <w:rsid w:val="00817C05"/>
    <w:rsid w:val="00817F41"/>
    <w:rsid w:val="0082044B"/>
    <w:rsid w:val="0082046B"/>
    <w:rsid w:val="008204BB"/>
    <w:rsid w:val="00820613"/>
    <w:rsid w:val="0082089E"/>
    <w:rsid w:val="00820956"/>
    <w:rsid w:val="00820973"/>
    <w:rsid w:val="00820980"/>
    <w:rsid w:val="00820AE1"/>
    <w:rsid w:val="00820DE4"/>
    <w:rsid w:val="00820DFE"/>
    <w:rsid w:val="00821852"/>
    <w:rsid w:val="008219A3"/>
    <w:rsid w:val="00822001"/>
    <w:rsid w:val="008221B3"/>
    <w:rsid w:val="00822231"/>
    <w:rsid w:val="008224E3"/>
    <w:rsid w:val="008224ED"/>
    <w:rsid w:val="00822585"/>
    <w:rsid w:val="008228B8"/>
    <w:rsid w:val="00822B25"/>
    <w:rsid w:val="00822B5E"/>
    <w:rsid w:val="00822D6B"/>
    <w:rsid w:val="008230ED"/>
    <w:rsid w:val="0082338D"/>
    <w:rsid w:val="0082343C"/>
    <w:rsid w:val="00823C25"/>
    <w:rsid w:val="00823CEB"/>
    <w:rsid w:val="00823DAC"/>
    <w:rsid w:val="00823F76"/>
    <w:rsid w:val="00824114"/>
    <w:rsid w:val="008243C9"/>
    <w:rsid w:val="00824456"/>
    <w:rsid w:val="00824C93"/>
    <w:rsid w:val="00824DF0"/>
    <w:rsid w:val="00825013"/>
    <w:rsid w:val="008251A3"/>
    <w:rsid w:val="008254BE"/>
    <w:rsid w:val="0082593C"/>
    <w:rsid w:val="008259B1"/>
    <w:rsid w:val="00825BB9"/>
    <w:rsid w:val="00825D30"/>
    <w:rsid w:val="00826C57"/>
    <w:rsid w:val="00826E04"/>
    <w:rsid w:val="00826ECF"/>
    <w:rsid w:val="00826F33"/>
    <w:rsid w:val="00826F58"/>
    <w:rsid w:val="00826FB5"/>
    <w:rsid w:val="008273A9"/>
    <w:rsid w:val="00827453"/>
    <w:rsid w:val="00827960"/>
    <w:rsid w:val="00827B78"/>
    <w:rsid w:val="00827C7A"/>
    <w:rsid w:val="00827C89"/>
    <w:rsid w:val="008304EC"/>
    <w:rsid w:val="0083051B"/>
    <w:rsid w:val="00830522"/>
    <w:rsid w:val="008309E4"/>
    <w:rsid w:val="00830A61"/>
    <w:rsid w:val="00830B53"/>
    <w:rsid w:val="00830BFB"/>
    <w:rsid w:val="00830FB4"/>
    <w:rsid w:val="0083130C"/>
    <w:rsid w:val="008315BC"/>
    <w:rsid w:val="008316E6"/>
    <w:rsid w:val="00832040"/>
    <w:rsid w:val="008320F9"/>
    <w:rsid w:val="00832FC1"/>
    <w:rsid w:val="00832FDD"/>
    <w:rsid w:val="00833055"/>
    <w:rsid w:val="00833208"/>
    <w:rsid w:val="0083333A"/>
    <w:rsid w:val="0083337B"/>
    <w:rsid w:val="0083359B"/>
    <w:rsid w:val="00833800"/>
    <w:rsid w:val="0083399A"/>
    <w:rsid w:val="00833B44"/>
    <w:rsid w:val="00834AEE"/>
    <w:rsid w:val="00834D2A"/>
    <w:rsid w:val="00834E01"/>
    <w:rsid w:val="00834EF2"/>
    <w:rsid w:val="0083516C"/>
    <w:rsid w:val="0083564E"/>
    <w:rsid w:val="00835E8A"/>
    <w:rsid w:val="008361D8"/>
    <w:rsid w:val="00836491"/>
    <w:rsid w:val="00836537"/>
    <w:rsid w:val="00836911"/>
    <w:rsid w:val="00836985"/>
    <w:rsid w:val="008369E7"/>
    <w:rsid w:val="00836C59"/>
    <w:rsid w:val="00836ED0"/>
    <w:rsid w:val="008374AA"/>
    <w:rsid w:val="00837D4B"/>
    <w:rsid w:val="00837D67"/>
    <w:rsid w:val="00837DFF"/>
    <w:rsid w:val="00837E97"/>
    <w:rsid w:val="0084007B"/>
    <w:rsid w:val="0084014B"/>
    <w:rsid w:val="008401C7"/>
    <w:rsid w:val="008407BE"/>
    <w:rsid w:val="0084096A"/>
    <w:rsid w:val="00840F9D"/>
    <w:rsid w:val="008410AB"/>
    <w:rsid w:val="008410C1"/>
    <w:rsid w:val="00841130"/>
    <w:rsid w:val="00841179"/>
    <w:rsid w:val="008413C5"/>
    <w:rsid w:val="0084142A"/>
    <w:rsid w:val="00841A58"/>
    <w:rsid w:val="00841C25"/>
    <w:rsid w:val="00841EA2"/>
    <w:rsid w:val="00842303"/>
    <w:rsid w:val="008428E8"/>
    <w:rsid w:val="00842AE8"/>
    <w:rsid w:val="00843272"/>
    <w:rsid w:val="00843305"/>
    <w:rsid w:val="008437A6"/>
    <w:rsid w:val="0084398B"/>
    <w:rsid w:val="00843A12"/>
    <w:rsid w:val="00843B5E"/>
    <w:rsid w:val="008441FC"/>
    <w:rsid w:val="0084425F"/>
    <w:rsid w:val="0084456F"/>
    <w:rsid w:val="0084470D"/>
    <w:rsid w:val="0084484E"/>
    <w:rsid w:val="00844C08"/>
    <w:rsid w:val="00844E4F"/>
    <w:rsid w:val="00844EEC"/>
    <w:rsid w:val="008451AC"/>
    <w:rsid w:val="00845330"/>
    <w:rsid w:val="0084557B"/>
    <w:rsid w:val="008455B4"/>
    <w:rsid w:val="008458D0"/>
    <w:rsid w:val="0084599A"/>
    <w:rsid w:val="00845AF1"/>
    <w:rsid w:val="00846193"/>
    <w:rsid w:val="00846203"/>
    <w:rsid w:val="0084669B"/>
    <w:rsid w:val="0084683B"/>
    <w:rsid w:val="008468CC"/>
    <w:rsid w:val="008469E6"/>
    <w:rsid w:val="00846B15"/>
    <w:rsid w:val="00846D27"/>
    <w:rsid w:val="00847205"/>
    <w:rsid w:val="00847302"/>
    <w:rsid w:val="008479EF"/>
    <w:rsid w:val="00847A3C"/>
    <w:rsid w:val="00847E33"/>
    <w:rsid w:val="00847EED"/>
    <w:rsid w:val="00850028"/>
    <w:rsid w:val="008500EA"/>
    <w:rsid w:val="00850655"/>
    <w:rsid w:val="00851633"/>
    <w:rsid w:val="00851A50"/>
    <w:rsid w:val="00851E3C"/>
    <w:rsid w:val="00851E62"/>
    <w:rsid w:val="00852A3F"/>
    <w:rsid w:val="00852CCA"/>
    <w:rsid w:val="00852E7F"/>
    <w:rsid w:val="00852EB2"/>
    <w:rsid w:val="008530F5"/>
    <w:rsid w:val="00853125"/>
    <w:rsid w:val="0085321E"/>
    <w:rsid w:val="008537CE"/>
    <w:rsid w:val="00853A27"/>
    <w:rsid w:val="00853CE8"/>
    <w:rsid w:val="00853F35"/>
    <w:rsid w:val="00854949"/>
    <w:rsid w:val="008550AF"/>
    <w:rsid w:val="008554D1"/>
    <w:rsid w:val="008559F1"/>
    <w:rsid w:val="00855B90"/>
    <w:rsid w:val="00855B95"/>
    <w:rsid w:val="00855E43"/>
    <w:rsid w:val="00856225"/>
    <w:rsid w:val="0085654C"/>
    <w:rsid w:val="0085751D"/>
    <w:rsid w:val="008575C6"/>
    <w:rsid w:val="00857729"/>
    <w:rsid w:val="00857765"/>
    <w:rsid w:val="00857886"/>
    <w:rsid w:val="00857CDF"/>
    <w:rsid w:val="00860015"/>
    <w:rsid w:val="00860088"/>
    <w:rsid w:val="008604BF"/>
    <w:rsid w:val="00860E60"/>
    <w:rsid w:val="00861307"/>
    <w:rsid w:val="008614BE"/>
    <w:rsid w:val="008614F9"/>
    <w:rsid w:val="0086159F"/>
    <w:rsid w:val="008615BB"/>
    <w:rsid w:val="00861939"/>
    <w:rsid w:val="00861980"/>
    <w:rsid w:val="00861C11"/>
    <w:rsid w:val="00861D41"/>
    <w:rsid w:val="00861D59"/>
    <w:rsid w:val="00861E21"/>
    <w:rsid w:val="00862396"/>
    <w:rsid w:val="008624A9"/>
    <w:rsid w:val="0086281D"/>
    <w:rsid w:val="008628BD"/>
    <w:rsid w:val="00862ABE"/>
    <w:rsid w:val="00862D26"/>
    <w:rsid w:val="00862E13"/>
    <w:rsid w:val="00862F4B"/>
    <w:rsid w:val="00863065"/>
    <w:rsid w:val="00863147"/>
    <w:rsid w:val="0086326B"/>
    <w:rsid w:val="008633CB"/>
    <w:rsid w:val="00863870"/>
    <w:rsid w:val="008639AE"/>
    <w:rsid w:val="008639C0"/>
    <w:rsid w:val="00864816"/>
    <w:rsid w:val="00864894"/>
    <w:rsid w:val="008648A6"/>
    <w:rsid w:val="00865237"/>
    <w:rsid w:val="0086571A"/>
    <w:rsid w:val="00865A02"/>
    <w:rsid w:val="00865A66"/>
    <w:rsid w:val="008666BF"/>
    <w:rsid w:val="008667C6"/>
    <w:rsid w:val="008677C8"/>
    <w:rsid w:val="00867B26"/>
    <w:rsid w:val="00867C54"/>
    <w:rsid w:val="00867D93"/>
    <w:rsid w:val="00867F4D"/>
    <w:rsid w:val="0087002F"/>
    <w:rsid w:val="0087051D"/>
    <w:rsid w:val="008709EB"/>
    <w:rsid w:val="00870DFB"/>
    <w:rsid w:val="0087101C"/>
    <w:rsid w:val="00871357"/>
    <w:rsid w:val="008719BD"/>
    <w:rsid w:val="008719FB"/>
    <w:rsid w:val="00871F3B"/>
    <w:rsid w:val="00872212"/>
    <w:rsid w:val="008723D1"/>
    <w:rsid w:val="00872647"/>
    <w:rsid w:val="00872882"/>
    <w:rsid w:val="00872C77"/>
    <w:rsid w:val="008733A1"/>
    <w:rsid w:val="008736FB"/>
    <w:rsid w:val="0087481D"/>
    <w:rsid w:val="00874DE1"/>
    <w:rsid w:val="00875071"/>
    <w:rsid w:val="0087531A"/>
    <w:rsid w:val="00875388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550"/>
    <w:rsid w:val="008775EF"/>
    <w:rsid w:val="008776D1"/>
    <w:rsid w:val="008800E0"/>
    <w:rsid w:val="008800F9"/>
    <w:rsid w:val="0088010C"/>
    <w:rsid w:val="0088013F"/>
    <w:rsid w:val="00880D00"/>
    <w:rsid w:val="00880D30"/>
    <w:rsid w:val="008814AA"/>
    <w:rsid w:val="00881D13"/>
    <w:rsid w:val="00882679"/>
    <w:rsid w:val="008826DF"/>
    <w:rsid w:val="00882B28"/>
    <w:rsid w:val="00882DA7"/>
    <w:rsid w:val="008830FC"/>
    <w:rsid w:val="0088326D"/>
    <w:rsid w:val="008832DF"/>
    <w:rsid w:val="008833A1"/>
    <w:rsid w:val="008838E6"/>
    <w:rsid w:val="00883BFE"/>
    <w:rsid w:val="00883D22"/>
    <w:rsid w:val="00883E6C"/>
    <w:rsid w:val="00883EAA"/>
    <w:rsid w:val="00883FDA"/>
    <w:rsid w:val="0088409F"/>
    <w:rsid w:val="008844E5"/>
    <w:rsid w:val="00884A48"/>
    <w:rsid w:val="00884A5F"/>
    <w:rsid w:val="00884ECE"/>
    <w:rsid w:val="0088548B"/>
    <w:rsid w:val="0088571F"/>
    <w:rsid w:val="00885ADC"/>
    <w:rsid w:val="00885E86"/>
    <w:rsid w:val="00885F70"/>
    <w:rsid w:val="00885FEC"/>
    <w:rsid w:val="00886013"/>
    <w:rsid w:val="0088609E"/>
    <w:rsid w:val="008865EF"/>
    <w:rsid w:val="00886A8B"/>
    <w:rsid w:val="00886C23"/>
    <w:rsid w:val="00886C36"/>
    <w:rsid w:val="008870A0"/>
    <w:rsid w:val="0088733D"/>
    <w:rsid w:val="008878DE"/>
    <w:rsid w:val="00887B2B"/>
    <w:rsid w:val="00887E9A"/>
    <w:rsid w:val="00887EE8"/>
    <w:rsid w:val="00887F84"/>
    <w:rsid w:val="0089000E"/>
    <w:rsid w:val="0089028A"/>
    <w:rsid w:val="00890578"/>
    <w:rsid w:val="008906CE"/>
    <w:rsid w:val="008908A1"/>
    <w:rsid w:val="00890B3C"/>
    <w:rsid w:val="00890CA8"/>
    <w:rsid w:val="00891084"/>
    <w:rsid w:val="00891209"/>
    <w:rsid w:val="0089127A"/>
    <w:rsid w:val="008912F1"/>
    <w:rsid w:val="0089170B"/>
    <w:rsid w:val="00891735"/>
    <w:rsid w:val="00891B6A"/>
    <w:rsid w:val="00891CD6"/>
    <w:rsid w:val="00892258"/>
    <w:rsid w:val="0089288F"/>
    <w:rsid w:val="00892B09"/>
    <w:rsid w:val="00892B84"/>
    <w:rsid w:val="00892D6A"/>
    <w:rsid w:val="00892DDC"/>
    <w:rsid w:val="008930CA"/>
    <w:rsid w:val="0089319A"/>
    <w:rsid w:val="008937CA"/>
    <w:rsid w:val="008939A1"/>
    <w:rsid w:val="00893D3C"/>
    <w:rsid w:val="00893E67"/>
    <w:rsid w:val="00893E6E"/>
    <w:rsid w:val="008941AE"/>
    <w:rsid w:val="008945CC"/>
    <w:rsid w:val="00894641"/>
    <w:rsid w:val="008948A8"/>
    <w:rsid w:val="00894A94"/>
    <w:rsid w:val="00894CEB"/>
    <w:rsid w:val="00894F57"/>
    <w:rsid w:val="008952F9"/>
    <w:rsid w:val="0089544F"/>
    <w:rsid w:val="0089546B"/>
    <w:rsid w:val="008955EB"/>
    <w:rsid w:val="00895625"/>
    <w:rsid w:val="00895A7F"/>
    <w:rsid w:val="00895C08"/>
    <w:rsid w:val="00895C55"/>
    <w:rsid w:val="00895D9D"/>
    <w:rsid w:val="008964C2"/>
    <w:rsid w:val="00896729"/>
    <w:rsid w:val="0089675D"/>
    <w:rsid w:val="00896AB6"/>
    <w:rsid w:val="00896D53"/>
    <w:rsid w:val="00896EB2"/>
    <w:rsid w:val="00897353"/>
    <w:rsid w:val="008975FF"/>
    <w:rsid w:val="00897717"/>
    <w:rsid w:val="00897C1D"/>
    <w:rsid w:val="00897DA4"/>
    <w:rsid w:val="008A04A4"/>
    <w:rsid w:val="008A0570"/>
    <w:rsid w:val="008A09C8"/>
    <w:rsid w:val="008A0FD5"/>
    <w:rsid w:val="008A1211"/>
    <w:rsid w:val="008A1602"/>
    <w:rsid w:val="008A18DF"/>
    <w:rsid w:val="008A2221"/>
    <w:rsid w:val="008A2728"/>
    <w:rsid w:val="008A272A"/>
    <w:rsid w:val="008A28AE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6C"/>
    <w:rsid w:val="008A42C9"/>
    <w:rsid w:val="008A440A"/>
    <w:rsid w:val="008A4B23"/>
    <w:rsid w:val="008A4C3D"/>
    <w:rsid w:val="008A4E5B"/>
    <w:rsid w:val="008A50FE"/>
    <w:rsid w:val="008A52B6"/>
    <w:rsid w:val="008A5315"/>
    <w:rsid w:val="008A57C5"/>
    <w:rsid w:val="008A5E60"/>
    <w:rsid w:val="008A6015"/>
    <w:rsid w:val="008A67B6"/>
    <w:rsid w:val="008A6880"/>
    <w:rsid w:val="008A6943"/>
    <w:rsid w:val="008A6FB5"/>
    <w:rsid w:val="008A7292"/>
    <w:rsid w:val="008A76B2"/>
    <w:rsid w:val="008A789E"/>
    <w:rsid w:val="008A79CE"/>
    <w:rsid w:val="008A7BAE"/>
    <w:rsid w:val="008A7D4C"/>
    <w:rsid w:val="008A7D9F"/>
    <w:rsid w:val="008B01A1"/>
    <w:rsid w:val="008B0866"/>
    <w:rsid w:val="008B0A68"/>
    <w:rsid w:val="008B0E06"/>
    <w:rsid w:val="008B0FB8"/>
    <w:rsid w:val="008B16AA"/>
    <w:rsid w:val="008B18DC"/>
    <w:rsid w:val="008B1F37"/>
    <w:rsid w:val="008B1F45"/>
    <w:rsid w:val="008B2166"/>
    <w:rsid w:val="008B2488"/>
    <w:rsid w:val="008B308D"/>
    <w:rsid w:val="008B34AA"/>
    <w:rsid w:val="008B3732"/>
    <w:rsid w:val="008B3BD1"/>
    <w:rsid w:val="008B3D10"/>
    <w:rsid w:val="008B3DF5"/>
    <w:rsid w:val="008B3E36"/>
    <w:rsid w:val="008B3EB8"/>
    <w:rsid w:val="008B40D2"/>
    <w:rsid w:val="008B4234"/>
    <w:rsid w:val="008B43DF"/>
    <w:rsid w:val="008B53E3"/>
    <w:rsid w:val="008B54AB"/>
    <w:rsid w:val="008B55D5"/>
    <w:rsid w:val="008B5E6A"/>
    <w:rsid w:val="008B5F20"/>
    <w:rsid w:val="008B5F56"/>
    <w:rsid w:val="008B61D7"/>
    <w:rsid w:val="008B6272"/>
    <w:rsid w:val="008B63AD"/>
    <w:rsid w:val="008B6521"/>
    <w:rsid w:val="008B6538"/>
    <w:rsid w:val="008B670A"/>
    <w:rsid w:val="008B72A2"/>
    <w:rsid w:val="008B74A4"/>
    <w:rsid w:val="008B7518"/>
    <w:rsid w:val="008B7535"/>
    <w:rsid w:val="008B7562"/>
    <w:rsid w:val="008B79E7"/>
    <w:rsid w:val="008B7BBC"/>
    <w:rsid w:val="008B7C0F"/>
    <w:rsid w:val="008B7F56"/>
    <w:rsid w:val="008C0077"/>
    <w:rsid w:val="008C0204"/>
    <w:rsid w:val="008C0564"/>
    <w:rsid w:val="008C136D"/>
    <w:rsid w:val="008C17D7"/>
    <w:rsid w:val="008C198C"/>
    <w:rsid w:val="008C1D8C"/>
    <w:rsid w:val="008C1E5C"/>
    <w:rsid w:val="008C247D"/>
    <w:rsid w:val="008C2A18"/>
    <w:rsid w:val="008C2A9D"/>
    <w:rsid w:val="008C2E4A"/>
    <w:rsid w:val="008C3365"/>
    <w:rsid w:val="008C3A64"/>
    <w:rsid w:val="008C3B43"/>
    <w:rsid w:val="008C3CBD"/>
    <w:rsid w:val="008C3D43"/>
    <w:rsid w:val="008C42B6"/>
    <w:rsid w:val="008C42E9"/>
    <w:rsid w:val="008C445D"/>
    <w:rsid w:val="008C454C"/>
    <w:rsid w:val="008C46B3"/>
    <w:rsid w:val="008C4EB3"/>
    <w:rsid w:val="008C51C7"/>
    <w:rsid w:val="008C52D0"/>
    <w:rsid w:val="008C5697"/>
    <w:rsid w:val="008C5730"/>
    <w:rsid w:val="008C579C"/>
    <w:rsid w:val="008C57B9"/>
    <w:rsid w:val="008C5806"/>
    <w:rsid w:val="008C59B9"/>
    <w:rsid w:val="008C59D1"/>
    <w:rsid w:val="008C5AD1"/>
    <w:rsid w:val="008C5AD3"/>
    <w:rsid w:val="008C5B76"/>
    <w:rsid w:val="008C5BED"/>
    <w:rsid w:val="008C5D0A"/>
    <w:rsid w:val="008C5DD6"/>
    <w:rsid w:val="008C5E8E"/>
    <w:rsid w:val="008C6075"/>
    <w:rsid w:val="008C6485"/>
    <w:rsid w:val="008C6B0F"/>
    <w:rsid w:val="008C6CD3"/>
    <w:rsid w:val="008C70AA"/>
    <w:rsid w:val="008C7241"/>
    <w:rsid w:val="008C729C"/>
    <w:rsid w:val="008C72CD"/>
    <w:rsid w:val="008C766F"/>
    <w:rsid w:val="008C7878"/>
    <w:rsid w:val="008C78DD"/>
    <w:rsid w:val="008C7CA7"/>
    <w:rsid w:val="008C7DFA"/>
    <w:rsid w:val="008D01A1"/>
    <w:rsid w:val="008D033B"/>
    <w:rsid w:val="008D038F"/>
    <w:rsid w:val="008D052A"/>
    <w:rsid w:val="008D0818"/>
    <w:rsid w:val="008D0B98"/>
    <w:rsid w:val="008D0C85"/>
    <w:rsid w:val="008D0CE9"/>
    <w:rsid w:val="008D10DD"/>
    <w:rsid w:val="008D1688"/>
    <w:rsid w:val="008D1805"/>
    <w:rsid w:val="008D1962"/>
    <w:rsid w:val="008D19BA"/>
    <w:rsid w:val="008D1C29"/>
    <w:rsid w:val="008D205C"/>
    <w:rsid w:val="008D214D"/>
    <w:rsid w:val="008D2478"/>
    <w:rsid w:val="008D2521"/>
    <w:rsid w:val="008D27E7"/>
    <w:rsid w:val="008D2991"/>
    <w:rsid w:val="008D2E46"/>
    <w:rsid w:val="008D31AD"/>
    <w:rsid w:val="008D345F"/>
    <w:rsid w:val="008D346B"/>
    <w:rsid w:val="008D34EF"/>
    <w:rsid w:val="008D35DF"/>
    <w:rsid w:val="008D39C6"/>
    <w:rsid w:val="008D3A33"/>
    <w:rsid w:val="008D3B6C"/>
    <w:rsid w:val="008D41D7"/>
    <w:rsid w:val="008D4259"/>
    <w:rsid w:val="008D4455"/>
    <w:rsid w:val="008D48E6"/>
    <w:rsid w:val="008D492E"/>
    <w:rsid w:val="008D4995"/>
    <w:rsid w:val="008D4A37"/>
    <w:rsid w:val="008D4BCC"/>
    <w:rsid w:val="008D50D8"/>
    <w:rsid w:val="008D556C"/>
    <w:rsid w:val="008D616D"/>
    <w:rsid w:val="008D6320"/>
    <w:rsid w:val="008D6375"/>
    <w:rsid w:val="008D63B2"/>
    <w:rsid w:val="008D66AA"/>
    <w:rsid w:val="008D67B3"/>
    <w:rsid w:val="008D6A52"/>
    <w:rsid w:val="008D6B24"/>
    <w:rsid w:val="008D6BF8"/>
    <w:rsid w:val="008D6E90"/>
    <w:rsid w:val="008D6EA6"/>
    <w:rsid w:val="008D6EDD"/>
    <w:rsid w:val="008D74AE"/>
    <w:rsid w:val="008D76FC"/>
    <w:rsid w:val="008D7960"/>
    <w:rsid w:val="008E0097"/>
    <w:rsid w:val="008E0D32"/>
    <w:rsid w:val="008E0DE8"/>
    <w:rsid w:val="008E15FF"/>
    <w:rsid w:val="008E1607"/>
    <w:rsid w:val="008E1B68"/>
    <w:rsid w:val="008E1C05"/>
    <w:rsid w:val="008E25B0"/>
    <w:rsid w:val="008E2C76"/>
    <w:rsid w:val="008E2D6F"/>
    <w:rsid w:val="008E2DBB"/>
    <w:rsid w:val="008E31FD"/>
    <w:rsid w:val="008E3397"/>
    <w:rsid w:val="008E3421"/>
    <w:rsid w:val="008E346A"/>
    <w:rsid w:val="008E34EC"/>
    <w:rsid w:val="008E387D"/>
    <w:rsid w:val="008E38F7"/>
    <w:rsid w:val="008E39FE"/>
    <w:rsid w:val="008E3C01"/>
    <w:rsid w:val="008E41BE"/>
    <w:rsid w:val="008E41DD"/>
    <w:rsid w:val="008E48A7"/>
    <w:rsid w:val="008E4BCB"/>
    <w:rsid w:val="008E4C0B"/>
    <w:rsid w:val="008E4DB4"/>
    <w:rsid w:val="008E4FE0"/>
    <w:rsid w:val="008E5076"/>
    <w:rsid w:val="008E52CB"/>
    <w:rsid w:val="008E5925"/>
    <w:rsid w:val="008E597C"/>
    <w:rsid w:val="008E59DE"/>
    <w:rsid w:val="008E5A41"/>
    <w:rsid w:val="008E5AAF"/>
    <w:rsid w:val="008E5C2A"/>
    <w:rsid w:val="008E5C6B"/>
    <w:rsid w:val="008E5CB8"/>
    <w:rsid w:val="008E5DC9"/>
    <w:rsid w:val="008E5E8B"/>
    <w:rsid w:val="008E60B4"/>
    <w:rsid w:val="008E6970"/>
    <w:rsid w:val="008E6A96"/>
    <w:rsid w:val="008E7207"/>
    <w:rsid w:val="008E7424"/>
    <w:rsid w:val="008E7557"/>
    <w:rsid w:val="008E7688"/>
    <w:rsid w:val="008E7978"/>
    <w:rsid w:val="008E7B8A"/>
    <w:rsid w:val="008E7DD4"/>
    <w:rsid w:val="008E7F73"/>
    <w:rsid w:val="008E7FF0"/>
    <w:rsid w:val="008F039D"/>
    <w:rsid w:val="008F0593"/>
    <w:rsid w:val="008F0F3F"/>
    <w:rsid w:val="008F113B"/>
    <w:rsid w:val="008F1416"/>
    <w:rsid w:val="008F1659"/>
    <w:rsid w:val="008F17AA"/>
    <w:rsid w:val="008F1ACC"/>
    <w:rsid w:val="008F1E48"/>
    <w:rsid w:val="008F2011"/>
    <w:rsid w:val="008F229B"/>
    <w:rsid w:val="008F2509"/>
    <w:rsid w:val="008F263E"/>
    <w:rsid w:val="008F2760"/>
    <w:rsid w:val="008F2903"/>
    <w:rsid w:val="008F2BF9"/>
    <w:rsid w:val="008F2C29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52"/>
    <w:rsid w:val="008F3CC4"/>
    <w:rsid w:val="008F44A7"/>
    <w:rsid w:val="008F4B71"/>
    <w:rsid w:val="008F4B84"/>
    <w:rsid w:val="008F4B85"/>
    <w:rsid w:val="008F4C9A"/>
    <w:rsid w:val="008F4F14"/>
    <w:rsid w:val="008F5C02"/>
    <w:rsid w:val="008F5C32"/>
    <w:rsid w:val="008F5E35"/>
    <w:rsid w:val="008F5FFB"/>
    <w:rsid w:val="008F6603"/>
    <w:rsid w:val="008F67A9"/>
    <w:rsid w:val="008F7726"/>
    <w:rsid w:val="008F7B5F"/>
    <w:rsid w:val="008F7CB1"/>
    <w:rsid w:val="008F7FC6"/>
    <w:rsid w:val="009001E9"/>
    <w:rsid w:val="009004A7"/>
    <w:rsid w:val="00900A69"/>
    <w:rsid w:val="00900CF1"/>
    <w:rsid w:val="00900E8B"/>
    <w:rsid w:val="00901C03"/>
    <w:rsid w:val="00901E56"/>
    <w:rsid w:val="0090219F"/>
    <w:rsid w:val="00902CA6"/>
    <w:rsid w:val="00902D67"/>
    <w:rsid w:val="009031ED"/>
    <w:rsid w:val="009035C1"/>
    <w:rsid w:val="00903A9E"/>
    <w:rsid w:val="00903DDF"/>
    <w:rsid w:val="00904209"/>
    <w:rsid w:val="009046A6"/>
    <w:rsid w:val="0090481F"/>
    <w:rsid w:val="00904A0B"/>
    <w:rsid w:val="00904A29"/>
    <w:rsid w:val="009051C5"/>
    <w:rsid w:val="00905590"/>
    <w:rsid w:val="00905599"/>
    <w:rsid w:val="009057D0"/>
    <w:rsid w:val="009058DA"/>
    <w:rsid w:val="009060EA"/>
    <w:rsid w:val="009061D2"/>
    <w:rsid w:val="0090634D"/>
    <w:rsid w:val="00906359"/>
    <w:rsid w:val="00906424"/>
    <w:rsid w:val="0090675C"/>
    <w:rsid w:val="00906872"/>
    <w:rsid w:val="00906C6B"/>
    <w:rsid w:val="00907399"/>
    <w:rsid w:val="00907805"/>
    <w:rsid w:val="00907EE2"/>
    <w:rsid w:val="0091007E"/>
    <w:rsid w:val="00910097"/>
    <w:rsid w:val="009112B9"/>
    <w:rsid w:val="00911578"/>
    <w:rsid w:val="009115CC"/>
    <w:rsid w:val="00911602"/>
    <w:rsid w:val="00911868"/>
    <w:rsid w:val="00911BAC"/>
    <w:rsid w:val="00912869"/>
    <w:rsid w:val="00912D03"/>
    <w:rsid w:val="00912DF9"/>
    <w:rsid w:val="00913793"/>
    <w:rsid w:val="009138AC"/>
    <w:rsid w:val="009139DE"/>
    <w:rsid w:val="00913C09"/>
    <w:rsid w:val="00913D98"/>
    <w:rsid w:val="00913E74"/>
    <w:rsid w:val="00914173"/>
    <w:rsid w:val="009147A3"/>
    <w:rsid w:val="009149FB"/>
    <w:rsid w:val="009150EB"/>
    <w:rsid w:val="009151C8"/>
    <w:rsid w:val="00915368"/>
    <w:rsid w:val="00915B8B"/>
    <w:rsid w:val="00915F5D"/>
    <w:rsid w:val="00916042"/>
    <w:rsid w:val="00916066"/>
    <w:rsid w:val="00916256"/>
    <w:rsid w:val="00916477"/>
    <w:rsid w:val="0091657C"/>
    <w:rsid w:val="009166DF"/>
    <w:rsid w:val="00916AAD"/>
    <w:rsid w:val="00916E96"/>
    <w:rsid w:val="00916F14"/>
    <w:rsid w:val="0091736C"/>
    <w:rsid w:val="00917A4C"/>
    <w:rsid w:val="00917A5C"/>
    <w:rsid w:val="00917D11"/>
    <w:rsid w:val="00917EBA"/>
    <w:rsid w:val="00917F11"/>
    <w:rsid w:val="00917F42"/>
    <w:rsid w:val="0092026F"/>
    <w:rsid w:val="0092052B"/>
    <w:rsid w:val="00920DFE"/>
    <w:rsid w:val="00920F1A"/>
    <w:rsid w:val="00921667"/>
    <w:rsid w:val="0092175F"/>
    <w:rsid w:val="0092184C"/>
    <w:rsid w:val="00921851"/>
    <w:rsid w:val="00921D54"/>
    <w:rsid w:val="00921F57"/>
    <w:rsid w:val="00922015"/>
    <w:rsid w:val="00922197"/>
    <w:rsid w:val="00922204"/>
    <w:rsid w:val="00922211"/>
    <w:rsid w:val="00922666"/>
    <w:rsid w:val="00922B3B"/>
    <w:rsid w:val="00922CC6"/>
    <w:rsid w:val="00922F0B"/>
    <w:rsid w:val="00923186"/>
    <w:rsid w:val="00923246"/>
    <w:rsid w:val="009232F9"/>
    <w:rsid w:val="00923407"/>
    <w:rsid w:val="009234E9"/>
    <w:rsid w:val="009239C6"/>
    <w:rsid w:val="00923AEB"/>
    <w:rsid w:val="00924466"/>
    <w:rsid w:val="00924644"/>
    <w:rsid w:val="00924EB4"/>
    <w:rsid w:val="0092500C"/>
    <w:rsid w:val="00925668"/>
    <w:rsid w:val="00925A19"/>
    <w:rsid w:val="00925A9A"/>
    <w:rsid w:val="00925DFF"/>
    <w:rsid w:val="00925F81"/>
    <w:rsid w:val="00925FC5"/>
    <w:rsid w:val="00925FF0"/>
    <w:rsid w:val="00926437"/>
    <w:rsid w:val="009264A7"/>
    <w:rsid w:val="009264B6"/>
    <w:rsid w:val="00926757"/>
    <w:rsid w:val="00926C96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2B4"/>
    <w:rsid w:val="00931686"/>
    <w:rsid w:val="00931854"/>
    <w:rsid w:val="00931940"/>
    <w:rsid w:val="00931A18"/>
    <w:rsid w:val="00931B30"/>
    <w:rsid w:val="00931D3C"/>
    <w:rsid w:val="00931E40"/>
    <w:rsid w:val="00932147"/>
    <w:rsid w:val="00932304"/>
    <w:rsid w:val="00932476"/>
    <w:rsid w:val="009324AA"/>
    <w:rsid w:val="00932592"/>
    <w:rsid w:val="00932909"/>
    <w:rsid w:val="00932952"/>
    <w:rsid w:val="00932C5F"/>
    <w:rsid w:val="00932D58"/>
    <w:rsid w:val="00932ED8"/>
    <w:rsid w:val="00932FFE"/>
    <w:rsid w:val="0093372F"/>
    <w:rsid w:val="00933A2A"/>
    <w:rsid w:val="00933B0C"/>
    <w:rsid w:val="00933B4A"/>
    <w:rsid w:val="009340D4"/>
    <w:rsid w:val="0093411F"/>
    <w:rsid w:val="009342B3"/>
    <w:rsid w:val="009343A0"/>
    <w:rsid w:val="009344BD"/>
    <w:rsid w:val="00934703"/>
    <w:rsid w:val="00934749"/>
    <w:rsid w:val="009347E3"/>
    <w:rsid w:val="009347FD"/>
    <w:rsid w:val="0093483A"/>
    <w:rsid w:val="0093485C"/>
    <w:rsid w:val="009348A6"/>
    <w:rsid w:val="00934C01"/>
    <w:rsid w:val="00934CCC"/>
    <w:rsid w:val="00934DB1"/>
    <w:rsid w:val="00934F16"/>
    <w:rsid w:val="0093553E"/>
    <w:rsid w:val="00935B9A"/>
    <w:rsid w:val="00935F34"/>
    <w:rsid w:val="00936D0A"/>
    <w:rsid w:val="00936E1A"/>
    <w:rsid w:val="00937074"/>
    <w:rsid w:val="00937565"/>
    <w:rsid w:val="00937786"/>
    <w:rsid w:val="00937803"/>
    <w:rsid w:val="00937845"/>
    <w:rsid w:val="00937A40"/>
    <w:rsid w:val="0094040D"/>
    <w:rsid w:val="0094057D"/>
    <w:rsid w:val="00940920"/>
    <w:rsid w:val="0094092A"/>
    <w:rsid w:val="0094094F"/>
    <w:rsid w:val="00940950"/>
    <w:rsid w:val="00940A00"/>
    <w:rsid w:val="00940C86"/>
    <w:rsid w:val="00941152"/>
    <w:rsid w:val="009413FF"/>
    <w:rsid w:val="00941712"/>
    <w:rsid w:val="00941B26"/>
    <w:rsid w:val="00941FFA"/>
    <w:rsid w:val="00942079"/>
    <w:rsid w:val="009420EA"/>
    <w:rsid w:val="00942190"/>
    <w:rsid w:val="009425B0"/>
    <w:rsid w:val="009425E4"/>
    <w:rsid w:val="009428B1"/>
    <w:rsid w:val="00942C7D"/>
    <w:rsid w:val="00942DF1"/>
    <w:rsid w:val="00942E4F"/>
    <w:rsid w:val="00942FC2"/>
    <w:rsid w:val="009431D4"/>
    <w:rsid w:val="009432DA"/>
    <w:rsid w:val="00943DB3"/>
    <w:rsid w:val="00944C1D"/>
    <w:rsid w:val="00944CBF"/>
    <w:rsid w:val="00944DFF"/>
    <w:rsid w:val="00944F24"/>
    <w:rsid w:val="00944FB5"/>
    <w:rsid w:val="00945101"/>
    <w:rsid w:val="009458F5"/>
    <w:rsid w:val="00945989"/>
    <w:rsid w:val="00945DC5"/>
    <w:rsid w:val="009466BE"/>
    <w:rsid w:val="009467D0"/>
    <w:rsid w:val="00946D43"/>
    <w:rsid w:val="009470C5"/>
    <w:rsid w:val="00947134"/>
    <w:rsid w:val="009473A8"/>
    <w:rsid w:val="0094743D"/>
    <w:rsid w:val="00947487"/>
    <w:rsid w:val="009474BF"/>
    <w:rsid w:val="009475A0"/>
    <w:rsid w:val="00947628"/>
    <w:rsid w:val="009477E6"/>
    <w:rsid w:val="00947870"/>
    <w:rsid w:val="00947940"/>
    <w:rsid w:val="00947CEA"/>
    <w:rsid w:val="00947F3C"/>
    <w:rsid w:val="00950093"/>
    <w:rsid w:val="009502DF"/>
    <w:rsid w:val="009505D2"/>
    <w:rsid w:val="00950738"/>
    <w:rsid w:val="00950C9F"/>
    <w:rsid w:val="00950CAC"/>
    <w:rsid w:val="00950D4E"/>
    <w:rsid w:val="0095114D"/>
    <w:rsid w:val="0095160E"/>
    <w:rsid w:val="0095174E"/>
    <w:rsid w:val="00951924"/>
    <w:rsid w:val="009520EE"/>
    <w:rsid w:val="00952122"/>
    <w:rsid w:val="00952703"/>
    <w:rsid w:val="0095287B"/>
    <w:rsid w:val="0095307B"/>
    <w:rsid w:val="009534C7"/>
    <w:rsid w:val="009535FA"/>
    <w:rsid w:val="009537D1"/>
    <w:rsid w:val="00953BE9"/>
    <w:rsid w:val="00953F93"/>
    <w:rsid w:val="0095435D"/>
    <w:rsid w:val="0095438C"/>
    <w:rsid w:val="0095448D"/>
    <w:rsid w:val="009545EE"/>
    <w:rsid w:val="009548CC"/>
    <w:rsid w:val="0095490F"/>
    <w:rsid w:val="0095492A"/>
    <w:rsid w:val="0095496D"/>
    <w:rsid w:val="00954D27"/>
    <w:rsid w:val="00954E78"/>
    <w:rsid w:val="00954F56"/>
    <w:rsid w:val="00954FCE"/>
    <w:rsid w:val="009550BE"/>
    <w:rsid w:val="00955201"/>
    <w:rsid w:val="00955426"/>
    <w:rsid w:val="00955C16"/>
    <w:rsid w:val="00955E68"/>
    <w:rsid w:val="00955F32"/>
    <w:rsid w:val="00956D8C"/>
    <w:rsid w:val="00956FDD"/>
    <w:rsid w:val="0095741E"/>
    <w:rsid w:val="00957ADA"/>
    <w:rsid w:val="00957B72"/>
    <w:rsid w:val="00957E3D"/>
    <w:rsid w:val="00957F94"/>
    <w:rsid w:val="00960339"/>
    <w:rsid w:val="009605C0"/>
    <w:rsid w:val="00960DC0"/>
    <w:rsid w:val="00960DC5"/>
    <w:rsid w:val="00960DCA"/>
    <w:rsid w:val="00961073"/>
    <w:rsid w:val="009612FE"/>
    <w:rsid w:val="009614F4"/>
    <w:rsid w:val="00961672"/>
    <w:rsid w:val="0096167B"/>
    <w:rsid w:val="009616EA"/>
    <w:rsid w:val="00961785"/>
    <w:rsid w:val="009617CA"/>
    <w:rsid w:val="00961A07"/>
    <w:rsid w:val="00961C45"/>
    <w:rsid w:val="00961E15"/>
    <w:rsid w:val="00961E50"/>
    <w:rsid w:val="009622E0"/>
    <w:rsid w:val="00962834"/>
    <w:rsid w:val="00962FF1"/>
    <w:rsid w:val="009634DD"/>
    <w:rsid w:val="0096350C"/>
    <w:rsid w:val="009649A4"/>
    <w:rsid w:val="00964C9C"/>
    <w:rsid w:val="00965176"/>
    <w:rsid w:val="00965977"/>
    <w:rsid w:val="00965B7E"/>
    <w:rsid w:val="00965DAF"/>
    <w:rsid w:val="00965FE7"/>
    <w:rsid w:val="0096690B"/>
    <w:rsid w:val="00966956"/>
    <w:rsid w:val="00966B5A"/>
    <w:rsid w:val="00966BF5"/>
    <w:rsid w:val="00966C87"/>
    <w:rsid w:val="00966E45"/>
    <w:rsid w:val="009672D5"/>
    <w:rsid w:val="009676F8"/>
    <w:rsid w:val="0096785F"/>
    <w:rsid w:val="00967A06"/>
    <w:rsid w:val="009702C0"/>
    <w:rsid w:val="009703EC"/>
    <w:rsid w:val="00970825"/>
    <w:rsid w:val="00970D6B"/>
    <w:rsid w:val="00970E15"/>
    <w:rsid w:val="00970E66"/>
    <w:rsid w:val="00970FA8"/>
    <w:rsid w:val="00971B8E"/>
    <w:rsid w:val="00971BFD"/>
    <w:rsid w:val="00971C18"/>
    <w:rsid w:val="00972629"/>
    <w:rsid w:val="00972674"/>
    <w:rsid w:val="00972959"/>
    <w:rsid w:val="00972B67"/>
    <w:rsid w:val="00972C79"/>
    <w:rsid w:val="00972F0E"/>
    <w:rsid w:val="00973282"/>
    <w:rsid w:val="009732F8"/>
    <w:rsid w:val="00973434"/>
    <w:rsid w:val="0097362D"/>
    <w:rsid w:val="009736B3"/>
    <w:rsid w:val="00973D1F"/>
    <w:rsid w:val="00974335"/>
    <w:rsid w:val="009744D8"/>
    <w:rsid w:val="00974564"/>
    <w:rsid w:val="00974769"/>
    <w:rsid w:val="00974B0D"/>
    <w:rsid w:val="009752E5"/>
    <w:rsid w:val="009754D3"/>
    <w:rsid w:val="00975692"/>
    <w:rsid w:val="0097677D"/>
    <w:rsid w:val="00976912"/>
    <w:rsid w:val="00976B4D"/>
    <w:rsid w:val="00976B9F"/>
    <w:rsid w:val="00976BA9"/>
    <w:rsid w:val="00976D96"/>
    <w:rsid w:val="00976FDF"/>
    <w:rsid w:val="0097715A"/>
    <w:rsid w:val="00977A9F"/>
    <w:rsid w:val="00977CAC"/>
    <w:rsid w:val="00977E6E"/>
    <w:rsid w:val="00977E9C"/>
    <w:rsid w:val="00977F29"/>
    <w:rsid w:val="00977F95"/>
    <w:rsid w:val="0098026B"/>
    <w:rsid w:val="0098027A"/>
    <w:rsid w:val="00980769"/>
    <w:rsid w:val="009807FC"/>
    <w:rsid w:val="00980A35"/>
    <w:rsid w:val="00980B2B"/>
    <w:rsid w:val="00980BDA"/>
    <w:rsid w:val="00980D26"/>
    <w:rsid w:val="00981233"/>
    <w:rsid w:val="0098124C"/>
    <w:rsid w:val="009815D8"/>
    <w:rsid w:val="00981BB2"/>
    <w:rsid w:val="009820FF"/>
    <w:rsid w:val="00982232"/>
    <w:rsid w:val="009823E2"/>
    <w:rsid w:val="009824EA"/>
    <w:rsid w:val="009825AB"/>
    <w:rsid w:val="009825D8"/>
    <w:rsid w:val="00982EAF"/>
    <w:rsid w:val="00982FEB"/>
    <w:rsid w:val="0098304B"/>
    <w:rsid w:val="009835D5"/>
    <w:rsid w:val="00983627"/>
    <w:rsid w:val="0098370F"/>
    <w:rsid w:val="00983C0A"/>
    <w:rsid w:val="00983C68"/>
    <w:rsid w:val="00983EFC"/>
    <w:rsid w:val="00983FD7"/>
    <w:rsid w:val="00984267"/>
    <w:rsid w:val="00984301"/>
    <w:rsid w:val="00984767"/>
    <w:rsid w:val="00984813"/>
    <w:rsid w:val="00984B82"/>
    <w:rsid w:val="00984FC5"/>
    <w:rsid w:val="00985235"/>
    <w:rsid w:val="0098527A"/>
    <w:rsid w:val="00985998"/>
    <w:rsid w:val="00985C39"/>
    <w:rsid w:val="00985C8E"/>
    <w:rsid w:val="00985CA1"/>
    <w:rsid w:val="009866BD"/>
    <w:rsid w:val="00986EE0"/>
    <w:rsid w:val="0098726F"/>
    <w:rsid w:val="009874B1"/>
    <w:rsid w:val="009876FA"/>
    <w:rsid w:val="00987E7A"/>
    <w:rsid w:val="0099077C"/>
    <w:rsid w:val="0099080E"/>
    <w:rsid w:val="009908C6"/>
    <w:rsid w:val="00990CF3"/>
    <w:rsid w:val="00990D34"/>
    <w:rsid w:val="00990DFE"/>
    <w:rsid w:val="009911B9"/>
    <w:rsid w:val="00991317"/>
    <w:rsid w:val="009913D7"/>
    <w:rsid w:val="00991894"/>
    <w:rsid w:val="00991896"/>
    <w:rsid w:val="00992105"/>
    <w:rsid w:val="009921B4"/>
    <w:rsid w:val="009921F9"/>
    <w:rsid w:val="00992232"/>
    <w:rsid w:val="00992674"/>
    <w:rsid w:val="00992FA2"/>
    <w:rsid w:val="0099300C"/>
    <w:rsid w:val="009931D9"/>
    <w:rsid w:val="0099328F"/>
    <w:rsid w:val="009932E1"/>
    <w:rsid w:val="009934DA"/>
    <w:rsid w:val="00993B93"/>
    <w:rsid w:val="00993CA2"/>
    <w:rsid w:val="00993E2D"/>
    <w:rsid w:val="0099429C"/>
    <w:rsid w:val="0099438A"/>
    <w:rsid w:val="00994891"/>
    <w:rsid w:val="00994BD8"/>
    <w:rsid w:val="00994E64"/>
    <w:rsid w:val="0099508E"/>
    <w:rsid w:val="0099526E"/>
    <w:rsid w:val="00995604"/>
    <w:rsid w:val="00995811"/>
    <w:rsid w:val="00995999"/>
    <w:rsid w:val="00995C07"/>
    <w:rsid w:val="0099618D"/>
    <w:rsid w:val="009962A1"/>
    <w:rsid w:val="00996326"/>
    <w:rsid w:val="00996CD3"/>
    <w:rsid w:val="00996D89"/>
    <w:rsid w:val="0099714E"/>
    <w:rsid w:val="0099732D"/>
    <w:rsid w:val="009976E0"/>
    <w:rsid w:val="0099776B"/>
    <w:rsid w:val="009A007A"/>
    <w:rsid w:val="009A0464"/>
    <w:rsid w:val="009A0520"/>
    <w:rsid w:val="009A058F"/>
    <w:rsid w:val="009A0B24"/>
    <w:rsid w:val="009A0D8D"/>
    <w:rsid w:val="009A1415"/>
    <w:rsid w:val="009A151E"/>
    <w:rsid w:val="009A1655"/>
    <w:rsid w:val="009A1B68"/>
    <w:rsid w:val="009A1BE7"/>
    <w:rsid w:val="009A2452"/>
    <w:rsid w:val="009A247D"/>
    <w:rsid w:val="009A2720"/>
    <w:rsid w:val="009A2953"/>
    <w:rsid w:val="009A2CEB"/>
    <w:rsid w:val="009A32B2"/>
    <w:rsid w:val="009A3321"/>
    <w:rsid w:val="009A3472"/>
    <w:rsid w:val="009A3680"/>
    <w:rsid w:val="009A38FA"/>
    <w:rsid w:val="009A3B68"/>
    <w:rsid w:val="009A3C4E"/>
    <w:rsid w:val="009A3C5D"/>
    <w:rsid w:val="009A3E27"/>
    <w:rsid w:val="009A3EA0"/>
    <w:rsid w:val="009A4156"/>
    <w:rsid w:val="009A4214"/>
    <w:rsid w:val="009A4668"/>
    <w:rsid w:val="009A48A0"/>
    <w:rsid w:val="009A4C0F"/>
    <w:rsid w:val="009A515C"/>
    <w:rsid w:val="009A56B0"/>
    <w:rsid w:val="009A5B2E"/>
    <w:rsid w:val="009A5B51"/>
    <w:rsid w:val="009A5DC2"/>
    <w:rsid w:val="009A5E67"/>
    <w:rsid w:val="009A5FFC"/>
    <w:rsid w:val="009A604B"/>
    <w:rsid w:val="009A60B9"/>
    <w:rsid w:val="009A619A"/>
    <w:rsid w:val="009A6243"/>
    <w:rsid w:val="009A6448"/>
    <w:rsid w:val="009A650C"/>
    <w:rsid w:val="009A6685"/>
    <w:rsid w:val="009A6F9E"/>
    <w:rsid w:val="009A6FDB"/>
    <w:rsid w:val="009A7008"/>
    <w:rsid w:val="009A75AA"/>
    <w:rsid w:val="009A7B45"/>
    <w:rsid w:val="009A7D06"/>
    <w:rsid w:val="009A7D58"/>
    <w:rsid w:val="009A7EBF"/>
    <w:rsid w:val="009B01AF"/>
    <w:rsid w:val="009B01D9"/>
    <w:rsid w:val="009B069B"/>
    <w:rsid w:val="009B10CD"/>
    <w:rsid w:val="009B1187"/>
    <w:rsid w:val="009B17FF"/>
    <w:rsid w:val="009B1882"/>
    <w:rsid w:val="009B1A35"/>
    <w:rsid w:val="009B1DCB"/>
    <w:rsid w:val="009B1E44"/>
    <w:rsid w:val="009B2057"/>
    <w:rsid w:val="009B2578"/>
    <w:rsid w:val="009B268D"/>
    <w:rsid w:val="009B2716"/>
    <w:rsid w:val="009B2A42"/>
    <w:rsid w:val="009B2A87"/>
    <w:rsid w:val="009B2C7A"/>
    <w:rsid w:val="009B3172"/>
    <w:rsid w:val="009B36A5"/>
    <w:rsid w:val="009B3B90"/>
    <w:rsid w:val="009B3B93"/>
    <w:rsid w:val="009B3D96"/>
    <w:rsid w:val="009B40CA"/>
    <w:rsid w:val="009B4594"/>
    <w:rsid w:val="009B489E"/>
    <w:rsid w:val="009B4C3C"/>
    <w:rsid w:val="009B4FF1"/>
    <w:rsid w:val="009B5161"/>
    <w:rsid w:val="009B53BD"/>
    <w:rsid w:val="009B591D"/>
    <w:rsid w:val="009B5C41"/>
    <w:rsid w:val="009B619C"/>
    <w:rsid w:val="009B6311"/>
    <w:rsid w:val="009B65DF"/>
    <w:rsid w:val="009B6708"/>
    <w:rsid w:val="009B6C06"/>
    <w:rsid w:val="009B6EEF"/>
    <w:rsid w:val="009B70DC"/>
    <w:rsid w:val="009B7132"/>
    <w:rsid w:val="009B75BC"/>
    <w:rsid w:val="009B79A0"/>
    <w:rsid w:val="009B7D59"/>
    <w:rsid w:val="009B7DF3"/>
    <w:rsid w:val="009B7E42"/>
    <w:rsid w:val="009B7E8D"/>
    <w:rsid w:val="009C0174"/>
    <w:rsid w:val="009C021F"/>
    <w:rsid w:val="009C031F"/>
    <w:rsid w:val="009C06A6"/>
    <w:rsid w:val="009C06C0"/>
    <w:rsid w:val="009C0806"/>
    <w:rsid w:val="009C0A99"/>
    <w:rsid w:val="009C0AC0"/>
    <w:rsid w:val="009C0BD5"/>
    <w:rsid w:val="009C0DE9"/>
    <w:rsid w:val="009C1253"/>
    <w:rsid w:val="009C1345"/>
    <w:rsid w:val="009C1C5A"/>
    <w:rsid w:val="009C1CCF"/>
    <w:rsid w:val="009C1E76"/>
    <w:rsid w:val="009C1E87"/>
    <w:rsid w:val="009C1F92"/>
    <w:rsid w:val="009C20EB"/>
    <w:rsid w:val="009C265F"/>
    <w:rsid w:val="009C282C"/>
    <w:rsid w:val="009C2DC0"/>
    <w:rsid w:val="009C2EBA"/>
    <w:rsid w:val="009C33FA"/>
    <w:rsid w:val="009C3480"/>
    <w:rsid w:val="009C36B2"/>
    <w:rsid w:val="009C37CE"/>
    <w:rsid w:val="009C37F6"/>
    <w:rsid w:val="009C3969"/>
    <w:rsid w:val="009C39F9"/>
    <w:rsid w:val="009C3B37"/>
    <w:rsid w:val="009C4177"/>
    <w:rsid w:val="009C4508"/>
    <w:rsid w:val="009C47C9"/>
    <w:rsid w:val="009C49E1"/>
    <w:rsid w:val="009C4AB7"/>
    <w:rsid w:val="009C4D8B"/>
    <w:rsid w:val="009C526C"/>
    <w:rsid w:val="009C562B"/>
    <w:rsid w:val="009C56B0"/>
    <w:rsid w:val="009C5D35"/>
    <w:rsid w:val="009C5F4A"/>
    <w:rsid w:val="009C5FE3"/>
    <w:rsid w:val="009C6258"/>
    <w:rsid w:val="009C6678"/>
    <w:rsid w:val="009C6887"/>
    <w:rsid w:val="009C69F3"/>
    <w:rsid w:val="009C6A5A"/>
    <w:rsid w:val="009C6D00"/>
    <w:rsid w:val="009C6E29"/>
    <w:rsid w:val="009C715D"/>
    <w:rsid w:val="009C7233"/>
    <w:rsid w:val="009C7400"/>
    <w:rsid w:val="009C743F"/>
    <w:rsid w:val="009C7532"/>
    <w:rsid w:val="009C7752"/>
    <w:rsid w:val="009C7AB2"/>
    <w:rsid w:val="009C7DDC"/>
    <w:rsid w:val="009C7FCE"/>
    <w:rsid w:val="009D019D"/>
    <w:rsid w:val="009D03A4"/>
    <w:rsid w:val="009D0584"/>
    <w:rsid w:val="009D05EF"/>
    <w:rsid w:val="009D081A"/>
    <w:rsid w:val="009D0821"/>
    <w:rsid w:val="009D0A4F"/>
    <w:rsid w:val="009D0D01"/>
    <w:rsid w:val="009D0DCB"/>
    <w:rsid w:val="009D141E"/>
    <w:rsid w:val="009D18E2"/>
    <w:rsid w:val="009D1BB5"/>
    <w:rsid w:val="009D1F4C"/>
    <w:rsid w:val="009D2278"/>
    <w:rsid w:val="009D263C"/>
    <w:rsid w:val="009D318A"/>
    <w:rsid w:val="009D34FB"/>
    <w:rsid w:val="009D3741"/>
    <w:rsid w:val="009D3A54"/>
    <w:rsid w:val="009D3B2B"/>
    <w:rsid w:val="009D4328"/>
    <w:rsid w:val="009D4CC5"/>
    <w:rsid w:val="009D4D39"/>
    <w:rsid w:val="009D4EC3"/>
    <w:rsid w:val="009D4EF0"/>
    <w:rsid w:val="009D5424"/>
    <w:rsid w:val="009D5732"/>
    <w:rsid w:val="009D581D"/>
    <w:rsid w:val="009D5F50"/>
    <w:rsid w:val="009D61A2"/>
    <w:rsid w:val="009D61F3"/>
    <w:rsid w:val="009D6240"/>
    <w:rsid w:val="009D6464"/>
    <w:rsid w:val="009D6595"/>
    <w:rsid w:val="009D6D1E"/>
    <w:rsid w:val="009D6D36"/>
    <w:rsid w:val="009D6E15"/>
    <w:rsid w:val="009D7176"/>
    <w:rsid w:val="009D7938"/>
    <w:rsid w:val="009D7A16"/>
    <w:rsid w:val="009D7D0D"/>
    <w:rsid w:val="009D7F8E"/>
    <w:rsid w:val="009E082B"/>
    <w:rsid w:val="009E0A47"/>
    <w:rsid w:val="009E10F2"/>
    <w:rsid w:val="009E10F7"/>
    <w:rsid w:val="009E110A"/>
    <w:rsid w:val="009E113D"/>
    <w:rsid w:val="009E12C3"/>
    <w:rsid w:val="009E156B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2BAE"/>
    <w:rsid w:val="009E3180"/>
    <w:rsid w:val="009E387C"/>
    <w:rsid w:val="009E3E51"/>
    <w:rsid w:val="009E432F"/>
    <w:rsid w:val="009E4723"/>
    <w:rsid w:val="009E4A03"/>
    <w:rsid w:val="009E4EEC"/>
    <w:rsid w:val="009E53A6"/>
    <w:rsid w:val="009E5878"/>
    <w:rsid w:val="009E589C"/>
    <w:rsid w:val="009E5C96"/>
    <w:rsid w:val="009E6375"/>
    <w:rsid w:val="009E69AB"/>
    <w:rsid w:val="009E6A7F"/>
    <w:rsid w:val="009E6B81"/>
    <w:rsid w:val="009E6C65"/>
    <w:rsid w:val="009E6FD7"/>
    <w:rsid w:val="009E724D"/>
    <w:rsid w:val="009E74FD"/>
    <w:rsid w:val="009E79E8"/>
    <w:rsid w:val="009E7A4F"/>
    <w:rsid w:val="009E7A7F"/>
    <w:rsid w:val="009E7DA8"/>
    <w:rsid w:val="009E7EEB"/>
    <w:rsid w:val="009F007F"/>
    <w:rsid w:val="009F0278"/>
    <w:rsid w:val="009F0B81"/>
    <w:rsid w:val="009F0E9A"/>
    <w:rsid w:val="009F0EA6"/>
    <w:rsid w:val="009F1095"/>
    <w:rsid w:val="009F1BD1"/>
    <w:rsid w:val="009F1CCE"/>
    <w:rsid w:val="009F1E8E"/>
    <w:rsid w:val="009F1FE0"/>
    <w:rsid w:val="009F2007"/>
    <w:rsid w:val="009F266D"/>
    <w:rsid w:val="009F2804"/>
    <w:rsid w:val="009F28EE"/>
    <w:rsid w:val="009F2A50"/>
    <w:rsid w:val="009F2C9B"/>
    <w:rsid w:val="009F2FEC"/>
    <w:rsid w:val="009F30BB"/>
    <w:rsid w:val="009F31BA"/>
    <w:rsid w:val="009F333B"/>
    <w:rsid w:val="009F3524"/>
    <w:rsid w:val="009F3552"/>
    <w:rsid w:val="009F3591"/>
    <w:rsid w:val="009F3B40"/>
    <w:rsid w:val="009F4168"/>
    <w:rsid w:val="009F4237"/>
    <w:rsid w:val="009F44E2"/>
    <w:rsid w:val="009F48FC"/>
    <w:rsid w:val="009F4C56"/>
    <w:rsid w:val="009F4EF3"/>
    <w:rsid w:val="009F4F6E"/>
    <w:rsid w:val="009F535D"/>
    <w:rsid w:val="009F538E"/>
    <w:rsid w:val="009F53D3"/>
    <w:rsid w:val="009F5541"/>
    <w:rsid w:val="009F55EC"/>
    <w:rsid w:val="009F55ED"/>
    <w:rsid w:val="009F58F8"/>
    <w:rsid w:val="009F59E9"/>
    <w:rsid w:val="009F5B25"/>
    <w:rsid w:val="009F5EBE"/>
    <w:rsid w:val="009F5EEC"/>
    <w:rsid w:val="009F60F8"/>
    <w:rsid w:val="009F6402"/>
    <w:rsid w:val="009F6425"/>
    <w:rsid w:val="009F65F9"/>
    <w:rsid w:val="009F675A"/>
    <w:rsid w:val="009F6865"/>
    <w:rsid w:val="009F6D0C"/>
    <w:rsid w:val="009F6F28"/>
    <w:rsid w:val="009F75C5"/>
    <w:rsid w:val="009F78CA"/>
    <w:rsid w:val="009F7D44"/>
    <w:rsid w:val="009F7FD9"/>
    <w:rsid w:val="00A002F9"/>
    <w:rsid w:val="00A008EE"/>
    <w:rsid w:val="00A00C8E"/>
    <w:rsid w:val="00A00FCA"/>
    <w:rsid w:val="00A010D5"/>
    <w:rsid w:val="00A01378"/>
    <w:rsid w:val="00A0138A"/>
    <w:rsid w:val="00A017BE"/>
    <w:rsid w:val="00A0192F"/>
    <w:rsid w:val="00A01BAD"/>
    <w:rsid w:val="00A01D03"/>
    <w:rsid w:val="00A0222C"/>
    <w:rsid w:val="00A0234D"/>
    <w:rsid w:val="00A02CDC"/>
    <w:rsid w:val="00A02D41"/>
    <w:rsid w:val="00A02F2F"/>
    <w:rsid w:val="00A03084"/>
    <w:rsid w:val="00A03386"/>
    <w:rsid w:val="00A0356E"/>
    <w:rsid w:val="00A03C20"/>
    <w:rsid w:val="00A03C81"/>
    <w:rsid w:val="00A03C83"/>
    <w:rsid w:val="00A0402A"/>
    <w:rsid w:val="00A04158"/>
    <w:rsid w:val="00A0452B"/>
    <w:rsid w:val="00A04683"/>
    <w:rsid w:val="00A04BD5"/>
    <w:rsid w:val="00A052B9"/>
    <w:rsid w:val="00A055BA"/>
    <w:rsid w:val="00A058C8"/>
    <w:rsid w:val="00A05D6A"/>
    <w:rsid w:val="00A05EEE"/>
    <w:rsid w:val="00A0641E"/>
    <w:rsid w:val="00A06768"/>
    <w:rsid w:val="00A06A5F"/>
    <w:rsid w:val="00A06E82"/>
    <w:rsid w:val="00A06F06"/>
    <w:rsid w:val="00A07177"/>
    <w:rsid w:val="00A07902"/>
    <w:rsid w:val="00A07A98"/>
    <w:rsid w:val="00A07AC6"/>
    <w:rsid w:val="00A07F6E"/>
    <w:rsid w:val="00A1005E"/>
    <w:rsid w:val="00A10669"/>
    <w:rsid w:val="00A10731"/>
    <w:rsid w:val="00A10BB9"/>
    <w:rsid w:val="00A10CC5"/>
    <w:rsid w:val="00A1115B"/>
    <w:rsid w:val="00A113A4"/>
    <w:rsid w:val="00A11553"/>
    <w:rsid w:val="00A1165E"/>
    <w:rsid w:val="00A1181D"/>
    <w:rsid w:val="00A11909"/>
    <w:rsid w:val="00A11925"/>
    <w:rsid w:val="00A11B3C"/>
    <w:rsid w:val="00A11B5A"/>
    <w:rsid w:val="00A11C1F"/>
    <w:rsid w:val="00A11CA8"/>
    <w:rsid w:val="00A12211"/>
    <w:rsid w:val="00A12273"/>
    <w:rsid w:val="00A1245E"/>
    <w:rsid w:val="00A1280A"/>
    <w:rsid w:val="00A12DB6"/>
    <w:rsid w:val="00A12DF5"/>
    <w:rsid w:val="00A13063"/>
    <w:rsid w:val="00A130C0"/>
    <w:rsid w:val="00A13368"/>
    <w:rsid w:val="00A1363A"/>
    <w:rsid w:val="00A137B0"/>
    <w:rsid w:val="00A13A85"/>
    <w:rsid w:val="00A13D07"/>
    <w:rsid w:val="00A1413C"/>
    <w:rsid w:val="00A1421D"/>
    <w:rsid w:val="00A14524"/>
    <w:rsid w:val="00A14882"/>
    <w:rsid w:val="00A14971"/>
    <w:rsid w:val="00A14A30"/>
    <w:rsid w:val="00A14F79"/>
    <w:rsid w:val="00A15191"/>
    <w:rsid w:val="00A15286"/>
    <w:rsid w:val="00A15AD4"/>
    <w:rsid w:val="00A15CDE"/>
    <w:rsid w:val="00A15E01"/>
    <w:rsid w:val="00A15E89"/>
    <w:rsid w:val="00A16219"/>
    <w:rsid w:val="00A1628E"/>
    <w:rsid w:val="00A1629A"/>
    <w:rsid w:val="00A1673C"/>
    <w:rsid w:val="00A16C9E"/>
    <w:rsid w:val="00A16E58"/>
    <w:rsid w:val="00A16FE0"/>
    <w:rsid w:val="00A170FE"/>
    <w:rsid w:val="00A1713E"/>
    <w:rsid w:val="00A171CC"/>
    <w:rsid w:val="00A17823"/>
    <w:rsid w:val="00A1793E"/>
    <w:rsid w:val="00A179C2"/>
    <w:rsid w:val="00A17F70"/>
    <w:rsid w:val="00A20127"/>
    <w:rsid w:val="00A2047E"/>
    <w:rsid w:val="00A20518"/>
    <w:rsid w:val="00A20639"/>
    <w:rsid w:val="00A206F5"/>
    <w:rsid w:val="00A209AB"/>
    <w:rsid w:val="00A20D57"/>
    <w:rsid w:val="00A212E2"/>
    <w:rsid w:val="00A21383"/>
    <w:rsid w:val="00A21A54"/>
    <w:rsid w:val="00A21B79"/>
    <w:rsid w:val="00A2215A"/>
    <w:rsid w:val="00A22675"/>
    <w:rsid w:val="00A226AF"/>
    <w:rsid w:val="00A2287A"/>
    <w:rsid w:val="00A2294C"/>
    <w:rsid w:val="00A22B92"/>
    <w:rsid w:val="00A2310A"/>
    <w:rsid w:val="00A23563"/>
    <w:rsid w:val="00A23C54"/>
    <w:rsid w:val="00A2401C"/>
    <w:rsid w:val="00A24536"/>
    <w:rsid w:val="00A2454A"/>
    <w:rsid w:val="00A245F5"/>
    <w:rsid w:val="00A247EB"/>
    <w:rsid w:val="00A24E5C"/>
    <w:rsid w:val="00A250C7"/>
    <w:rsid w:val="00A252C9"/>
    <w:rsid w:val="00A25B83"/>
    <w:rsid w:val="00A25CD3"/>
    <w:rsid w:val="00A25D1F"/>
    <w:rsid w:val="00A25E7A"/>
    <w:rsid w:val="00A25E9B"/>
    <w:rsid w:val="00A25F5B"/>
    <w:rsid w:val="00A26283"/>
    <w:rsid w:val="00A262CB"/>
    <w:rsid w:val="00A26B5D"/>
    <w:rsid w:val="00A26D13"/>
    <w:rsid w:val="00A27010"/>
    <w:rsid w:val="00A270B4"/>
    <w:rsid w:val="00A27B4C"/>
    <w:rsid w:val="00A27BEE"/>
    <w:rsid w:val="00A27E18"/>
    <w:rsid w:val="00A30053"/>
    <w:rsid w:val="00A306FD"/>
    <w:rsid w:val="00A3080E"/>
    <w:rsid w:val="00A308ED"/>
    <w:rsid w:val="00A30AC4"/>
    <w:rsid w:val="00A31514"/>
    <w:rsid w:val="00A315CC"/>
    <w:rsid w:val="00A31734"/>
    <w:rsid w:val="00A31759"/>
    <w:rsid w:val="00A31ACC"/>
    <w:rsid w:val="00A31B9D"/>
    <w:rsid w:val="00A31D63"/>
    <w:rsid w:val="00A31E68"/>
    <w:rsid w:val="00A320EF"/>
    <w:rsid w:val="00A323AB"/>
    <w:rsid w:val="00A3243E"/>
    <w:rsid w:val="00A324F5"/>
    <w:rsid w:val="00A32C43"/>
    <w:rsid w:val="00A33011"/>
    <w:rsid w:val="00A330A0"/>
    <w:rsid w:val="00A33296"/>
    <w:rsid w:val="00A33465"/>
    <w:rsid w:val="00A337CB"/>
    <w:rsid w:val="00A33D9A"/>
    <w:rsid w:val="00A33F55"/>
    <w:rsid w:val="00A34041"/>
    <w:rsid w:val="00A340BA"/>
    <w:rsid w:val="00A3448D"/>
    <w:rsid w:val="00A347A2"/>
    <w:rsid w:val="00A34A99"/>
    <w:rsid w:val="00A34BBC"/>
    <w:rsid w:val="00A34C29"/>
    <w:rsid w:val="00A35154"/>
    <w:rsid w:val="00A356D6"/>
    <w:rsid w:val="00A356E2"/>
    <w:rsid w:val="00A35716"/>
    <w:rsid w:val="00A3583A"/>
    <w:rsid w:val="00A358CD"/>
    <w:rsid w:val="00A35A20"/>
    <w:rsid w:val="00A35E98"/>
    <w:rsid w:val="00A3657E"/>
    <w:rsid w:val="00A368BD"/>
    <w:rsid w:val="00A3695B"/>
    <w:rsid w:val="00A36C46"/>
    <w:rsid w:val="00A36E3B"/>
    <w:rsid w:val="00A36E8D"/>
    <w:rsid w:val="00A36F0A"/>
    <w:rsid w:val="00A36F76"/>
    <w:rsid w:val="00A370E6"/>
    <w:rsid w:val="00A37AD2"/>
    <w:rsid w:val="00A37D90"/>
    <w:rsid w:val="00A37D94"/>
    <w:rsid w:val="00A37E02"/>
    <w:rsid w:val="00A401C1"/>
    <w:rsid w:val="00A405BA"/>
    <w:rsid w:val="00A40684"/>
    <w:rsid w:val="00A41189"/>
    <w:rsid w:val="00A41401"/>
    <w:rsid w:val="00A42016"/>
    <w:rsid w:val="00A420DA"/>
    <w:rsid w:val="00A42314"/>
    <w:rsid w:val="00A42562"/>
    <w:rsid w:val="00A428E5"/>
    <w:rsid w:val="00A4296E"/>
    <w:rsid w:val="00A42FE6"/>
    <w:rsid w:val="00A4311C"/>
    <w:rsid w:val="00A433F8"/>
    <w:rsid w:val="00A4363D"/>
    <w:rsid w:val="00A43853"/>
    <w:rsid w:val="00A43A92"/>
    <w:rsid w:val="00A43E72"/>
    <w:rsid w:val="00A43F44"/>
    <w:rsid w:val="00A4457D"/>
    <w:rsid w:val="00A4463E"/>
    <w:rsid w:val="00A446D1"/>
    <w:rsid w:val="00A4485F"/>
    <w:rsid w:val="00A44BA7"/>
    <w:rsid w:val="00A44C17"/>
    <w:rsid w:val="00A44DDC"/>
    <w:rsid w:val="00A45217"/>
    <w:rsid w:val="00A45621"/>
    <w:rsid w:val="00A45D74"/>
    <w:rsid w:val="00A45FCF"/>
    <w:rsid w:val="00A46002"/>
    <w:rsid w:val="00A4600E"/>
    <w:rsid w:val="00A461C8"/>
    <w:rsid w:val="00A465E3"/>
    <w:rsid w:val="00A46624"/>
    <w:rsid w:val="00A466F1"/>
    <w:rsid w:val="00A4670B"/>
    <w:rsid w:val="00A4671F"/>
    <w:rsid w:val="00A46836"/>
    <w:rsid w:val="00A46B8B"/>
    <w:rsid w:val="00A46CE8"/>
    <w:rsid w:val="00A46CFA"/>
    <w:rsid w:val="00A46EC1"/>
    <w:rsid w:val="00A46FB7"/>
    <w:rsid w:val="00A473E4"/>
    <w:rsid w:val="00A47798"/>
    <w:rsid w:val="00A477CC"/>
    <w:rsid w:val="00A47A48"/>
    <w:rsid w:val="00A47FC7"/>
    <w:rsid w:val="00A500CD"/>
    <w:rsid w:val="00A50327"/>
    <w:rsid w:val="00A50A12"/>
    <w:rsid w:val="00A50B03"/>
    <w:rsid w:val="00A50B7F"/>
    <w:rsid w:val="00A511A0"/>
    <w:rsid w:val="00A511F8"/>
    <w:rsid w:val="00A515C9"/>
    <w:rsid w:val="00A51779"/>
    <w:rsid w:val="00A5221A"/>
    <w:rsid w:val="00A52562"/>
    <w:rsid w:val="00A527C8"/>
    <w:rsid w:val="00A528A7"/>
    <w:rsid w:val="00A528D1"/>
    <w:rsid w:val="00A52B2E"/>
    <w:rsid w:val="00A52D81"/>
    <w:rsid w:val="00A52DFB"/>
    <w:rsid w:val="00A52FE1"/>
    <w:rsid w:val="00A5307C"/>
    <w:rsid w:val="00A53583"/>
    <w:rsid w:val="00A54107"/>
    <w:rsid w:val="00A54575"/>
    <w:rsid w:val="00A54615"/>
    <w:rsid w:val="00A54B7E"/>
    <w:rsid w:val="00A54C13"/>
    <w:rsid w:val="00A54D7D"/>
    <w:rsid w:val="00A54EA2"/>
    <w:rsid w:val="00A54F94"/>
    <w:rsid w:val="00A5507C"/>
    <w:rsid w:val="00A550F2"/>
    <w:rsid w:val="00A55241"/>
    <w:rsid w:val="00A55274"/>
    <w:rsid w:val="00A55482"/>
    <w:rsid w:val="00A554CE"/>
    <w:rsid w:val="00A5565B"/>
    <w:rsid w:val="00A55BF0"/>
    <w:rsid w:val="00A57025"/>
    <w:rsid w:val="00A57094"/>
    <w:rsid w:val="00A570A2"/>
    <w:rsid w:val="00A5719C"/>
    <w:rsid w:val="00A571A7"/>
    <w:rsid w:val="00A572AA"/>
    <w:rsid w:val="00A573AA"/>
    <w:rsid w:val="00A576F4"/>
    <w:rsid w:val="00A57ED8"/>
    <w:rsid w:val="00A57F2C"/>
    <w:rsid w:val="00A60003"/>
    <w:rsid w:val="00A60086"/>
    <w:rsid w:val="00A603B5"/>
    <w:rsid w:val="00A6041F"/>
    <w:rsid w:val="00A6075D"/>
    <w:rsid w:val="00A6090A"/>
    <w:rsid w:val="00A60BDB"/>
    <w:rsid w:val="00A60C3F"/>
    <w:rsid w:val="00A60D5F"/>
    <w:rsid w:val="00A60DDA"/>
    <w:rsid w:val="00A6118D"/>
    <w:rsid w:val="00A6158F"/>
    <w:rsid w:val="00A61680"/>
    <w:rsid w:val="00A616BB"/>
    <w:rsid w:val="00A618E0"/>
    <w:rsid w:val="00A61B54"/>
    <w:rsid w:val="00A62533"/>
    <w:rsid w:val="00A62896"/>
    <w:rsid w:val="00A629CB"/>
    <w:rsid w:val="00A62E4E"/>
    <w:rsid w:val="00A62E5C"/>
    <w:rsid w:val="00A63066"/>
    <w:rsid w:val="00A633E5"/>
    <w:rsid w:val="00A63816"/>
    <w:rsid w:val="00A638A6"/>
    <w:rsid w:val="00A63967"/>
    <w:rsid w:val="00A63A15"/>
    <w:rsid w:val="00A63BB7"/>
    <w:rsid w:val="00A63CA9"/>
    <w:rsid w:val="00A63E03"/>
    <w:rsid w:val="00A63EE0"/>
    <w:rsid w:val="00A6404B"/>
    <w:rsid w:val="00A6432D"/>
    <w:rsid w:val="00A64481"/>
    <w:rsid w:val="00A645CF"/>
    <w:rsid w:val="00A649D3"/>
    <w:rsid w:val="00A64DDA"/>
    <w:rsid w:val="00A64FD8"/>
    <w:rsid w:val="00A64FE4"/>
    <w:rsid w:val="00A659BF"/>
    <w:rsid w:val="00A65C1B"/>
    <w:rsid w:val="00A65EAD"/>
    <w:rsid w:val="00A66001"/>
    <w:rsid w:val="00A660FC"/>
    <w:rsid w:val="00A66339"/>
    <w:rsid w:val="00A664AB"/>
    <w:rsid w:val="00A66D8D"/>
    <w:rsid w:val="00A66E98"/>
    <w:rsid w:val="00A66EB9"/>
    <w:rsid w:val="00A66F46"/>
    <w:rsid w:val="00A67080"/>
    <w:rsid w:val="00A671F5"/>
    <w:rsid w:val="00A672E7"/>
    <w:rsid w:val="00A67A8E"/>
    <w:rsid w:val="00A67B41"/>
    <w:rsid w:val="00A67ED7"/>
    <w:rsid w:val="00A70020"/>
    <w:rsid w:val="00A7008B"/>
    <w:rsid w:val="00A703A6"/>
    <w:rsid w:val="00A7056D"/>
    <w:rsid w:val="00A7062D"/>
    <w:rsid w:val="00A70B5B"/>
    <w:rsid w:val="00A70D56"/>
    <w:rsid w:val="00A70EE6"/>
    <w:rsid w:val="00A70F2F"/>
    <w:rsid w:val="00A71AF3"/>
    <w:rsid w:val="00A71BD9"/>
    <w:rsid w:val="00A72005"/>
    <w:rsid w:val="00A72214"/>
    <w:rsid w:val="00A722AA"/>
    <w:rsid w:val="00A728E7"/>
    <w:rsid w:val="00A72C05"/>
    <w:rsid w:val="00A72EF7"/>
    <w:rsid w:val="00A72F81"/>
    <w:rsid w:val="00A73013"/>
    <w:rsid w:val="00A73028"/>
    <w:rsid w:val="00A7317F"/>
    <w:rsid w:val="00A731E2"/>
    <w:rsid w:val="00A734DE"/>
    <w:rsid w:val="00A735CA"/>
    <w:rsid w:val="00A73BBC"/>
    <w:rsid w:val="00A73C3C"/>
    <w:rsid w:val="00A73C8E"/>
    <w:rsid w:val="00A73F60"/>
    <w:rsid w:val="00A74104"/>
    <w:rsid w:val="00A744B1"/>
    <w:rsid w:val="00A7467F"/>
    <w:rsid w:val="00A746FF"/>
    <w:rsid w:val="00A74701"/>
    <w:rsid w:val="00A74738"/>
    <w:rsid w:val="00A747B4"/>
    <w:rsid w:val="00A74D29"/>
    <w:rsid w:val="00A74E89"/>
    <w:rsid w:val="00A75366"/>
    <w:rsid w:val="00A75644"/>
    <w:rsid w:val="00A75719"/>
    <w:rsid w:val="00A75884"/>
    <w:rsid w:val="00A75B22"/>
    <w:rsid w:val="00A75F23"/>
    <w:rsid w:val="00A7615C"/>
    <w:rsid w:val="00A76256"/>
    <w:rsid w:val="00A766C7"/>
    <w:rsid w:val="00A76B44"/>
    <w:rsid w:val="00A76E75"/>
    <w:rsid w:val="00A77526"/>
    <w:rsid w:val="00A80648"/>
    <w:rsid w:val="00A80E0B"/>
    <w:rsid w:val="00A80FE2"/>
    <w:rsid w:val="00A81585"/>
    <w:rsid w:val="00A81F1B"/>
    <w:rsid w:val="00A820C6"/>
    <w:rsid w:val="00A82523"/>
    <w:rsid w:val="00A82F41"/>
    <w:rsid w:val="00A830AB"/>
    <w:rsid w:val="00A831D5"/>
    <w:rsid w:val="00A83F0F"/>
    <w:rsid w:val="00A83F5E"/>
    <w:rsid w:val="00A83F85"/>
    <w:rsid w:val="00A840FB"/>
    <w:rsid w:val="00A8426E"/>
    <w:rsid w:val="00A844A0"/>
    <w:rsid w:val="00A84635"/>
    <w:rsid w:val="00A84975"/>
    <w:rsid w:val="00A84C35"/>
    <w:rsid w:val="00A84E64"/>
    <w:rsid w:val="00A84EC9"/>
    <w:rsid w:val="00A853EE"/>
    <w:rsid w:val="00A85465"/>
    <w:rsid w:val="00A854B9"/>
    <w:rsid w:val="00A855B7"/>
    <w:rsid w:val="00A85651"/>
    <w:rsid w:val="00A85B03"/>
    <w:rsid w:val="00A85E97"/>
    <w:rsid w:val="00A86141"/>
    <w:rsid w:val="00A864E0"/>
    <w:rsid w:val="00A86883"/>
    <w:rsid w:val="00A86C50"/>
    <w:rsid w:val="00A872FC"/>
    <w:rsid w:val="00A8747A"/>
    <w:rsid w:val="00A875F8"/>
    <w:rsid w:val="00A90087"/>
    <w:rsid w:val="00A90346"/>
    <w:rsid w:val="00A9048B"/>
    <w:rsid w:val="00A90532"/>
    <w:rsid w:val="00A90867"/>
    <w:rsid w:val="00A90993"/>
    <w:rsid w:val="00A90A06"/>
    <w:rsid w:val="00A91095"/>
    <w:rsid w:val="00A9110B"/>
    <w:rsid w:val="00A919CE"/>
    <w:rsid w:val="00A91A17"/>
    <w:rsid w:val="00A91D26"/>
    <w:rsid w:val="00A91DBA"/>
    <w:rsid w:val="00A91F5C"/>
    <w:rsid w:val="00A91F70"/>
    <w:rsid w:val="00A921F7"/>
    <w:rsid w:val="00A92449"/>
    <w:rsid w:val="00A92507"/>
    <w:rsid w:val="00A9262C"/>
    <w:rsid w:val="00A92954"/>
    <w:rsid w:val="00A9296D"/>
    <w:rsid w:val="00A92B84"/>
    <w:rsid w:val="00A92FE1"/>
    <w:rsid w:val="00A93093"/>
    <w:rsid w:val="00A9332B"/>
    <w:rsid w:val="00A9338E"/>
    <w:rsid w:val="00A933B8"/>
    <w:rsid w:val="00A935CB"/>
    <w:rsid w:val="00A93785"/>
    <w:rsid w:val="00A9379A"/>
    <w:rsid w:val="00A9386B"/>
    <w:rsid w:val="00A93D24"/>
    <w:rsid w:val="00A94322"/>
    <w:rsid w:val="00A94350"/>
    <w:rsid w:val="00A9436F"/>
    <w:rsid w:val="00A9445C"/>
    <w:rsid w:val="00A9450C"/>
    <w:rsid w:val="00A9469E"/>
    <w:rsid w:val="00A94812"/>
    <w:rsid w:val="00A94898"/>
    <w:rsid w:val="00A94C4C"/>
    <w:rsid w:val="00A94E74"/>
    <w:rsid w:val="00A94ED4"/>
    <w:rsid w:val="00A94F23"/>
    <w:rsid w:val="00A950AC"/>
    <w:rsid w:val="00A950BB"/>
    <w:rsid w:val="00A95211"/>
    <w:rsid w:val="00A956D6"/>
    <w:rsid w:val="00A95A52"/>
    <w:rsid w:val="00A95BA7"/>
    <w:rsid w:val="00A95E36"/>
    <w:rsid w:val="00A962C0"/>
    <w:rsid w:val="00A96492"/>
    <w:rsid w:val="00A9659E"/>
    <w:rsid w:val="00A9684F"/>
    <w:rsid w:val="00A9692C"/>
    <w:rsid w:val="00A96A58"/>
    <w:rsid w:val="00A96C05"/>
    <w:rsid w:val="00A96F13"/>
    <w:rsid w:val="00A972FD"/>
    <w:rsid w:val="00A97510"/>
    <w:rsid w:val="00A97599"/>
    <w:rsid w:val="00A9777A"/>
    <w:rsid w:val="00A979C6"/>
    <w:rsid w:val="00AA0136"/>
    <w:rsid w:val="00AA019F"/>
    <w:rsid w:val="00AA01BA"/>
    <w:rsid w:val="00AA0894"/>
    <w:rsid w:val="00AA09A1"/>
    <w:rsid w:val="00AA0A8C"/>
    <w:rsid w:val="00AA0C48"/>
    <w:rsid w:val="00AA0DF9"/>
    <w:rsid w:val="00AA0EBF"/>
    <w:rsid w:val="00AA105C"/>
    <w:rsid w:val="00AA10F5"/>
    <w:rsid w:val="00AA129B"/>
    <w:rsid w:val="00AA2469"/>
    <w:rsid w:val="00AA26D0"/>
    <w:rsid w:val="00AA2E20"/>
    <w:rsid w:val="00AA325B"/>
    <w:rsid w:val="00AA34CE"/>
    <w:rsid w:val="00AA3842"/>
    <w:rsid w:val="00AA3B8E"/>
    <w:rsid w:val="00AA3E7D"/>
    <w:rsid w:val="00AA3FF6"/>
    <w:rsid w:val="00AA40DF"/>
    <w:rsid w:val="00AA423E"/>
    <w:rsid w:val="00AA4640"/>
    <w:rsid w:val="00AA4956"/>
    <w:rsid w:val="00AA4BD7"/>
    <w:rsid w:val="00AA59F6"/>
    <w:rsid w:val="00AA5C8A"/>
    <w:rsid w:val="00AA5F4F"/>
    <w:rsid w:val="00AA66B1"/>
    <w:rsid w:val="00AA6742"/>
    <w:rsid w:val="00AA6843"/>
    <w:rsid w:val="00AA6BB5"/>
    <w:rsid w:val="00AA6C25"/>
    <w:rsid w:val="00AA731C"/>
    <w:rsid w:val="00AA7565"/>
    <w:rsid w:val="00AA798A"/>
    <w:rsid w:val="00AA7A73"/>
    <w:rsid w:val="00AA7D85"/>
    <w:rsid w:val="00AA7F26"/>
    <w:rsid w:val="00AB011E"/>
    <w:rsid w:val="00AB0125"/>
    <w:rsid w:val="00AB0246"/>
    <w:rsid w:val="00AB0ABF"/>
    <w:rsid w:val="00AB1051"/>
    <w:rsid w:val="00AB105D"/>
    <w:rsid w:val="00AB176E"/>
    <w:rsid w:val="00AB18FC"/>
    <w:rsid w:val="00AB1934"/>
    <w:rsid w:val="00AB1B0E"/>
    <w:rsid w:val="00AB1BF4"/>
    <w:rsid w:val="00AB1E7A"/>
    <w:rsid w:val="00AB1F61"/>
    <w:rsid w:val="00AB21E1"/>
    <w:rsid w:val="00AB25A2"/>
    <w:rsid w:val="00AB2756"/>
    <w:rsid w:val="00AB2C05"/>
    <w:rsid w:val="00AB2D4C"/>
    <w:rsid w:val="00AB317F"/>
    <w:rsid w:val="00AB3277"/>
    <w:rsid w:val="00AB338F"/>
    <w:rsid w:val="00AB33C8"/>
    <w:rsid w:val="00AB3427"/>
    <w:rsid w:val="00AB34CA"/>
    <w:rsid w:val="00AB4256"/>
    <w:rsid w:val="00AB493E"/>
    <w:rsid w:val="00AB4C02"/>
    <w:rsid w:val="00AB4DAD"/>
    <w:rsid w:val="00AB4F3D"/>
    <w:rsid w:val="00AB4F89"/>
    <w:rsid w:val="00AB4FDD"/>
    <w:rsid w:val="00AB51A1"/>
    <w:rsid w:val="00AB520E"/>
    <w:rsid w:val="00AB5CDF"/>
    <w:rsid w:val="00AB6182"/>
    <w:rsid w:val="00AB6254"/>
    <w:rsid w:val="00AB687D"/>
    <w:rsid w:val="00AB78DB"/>
    <w:rsid w:val="00AB7DE2"/>
    <w:rsid w:val="00AB7E10"/>
    <w:rsid w:val="00AC0000"/>
    <w:rsid w:val="00AC03DD"/>
    <w:rsid w:val="00AC0F3D"/>
    <w:rsid w:val="00AC11EF"/>
    <w:rsid w:val="00AC1262"/>
    <w:rsid w:val="00AC12C9"/>
    <w:rsid w:val="00AC12DC"/>
    <w:rsid w:val="00AC12F1"/>
    <w:rsid w:val="00AC1776"/>
    <w:rsid w:val="00AC1E54"/>
    <w:rsid w:val="00AC2704"/>
    <w:rsid w:val="00AC29F5"/>
    <w:rsid w:val="00AC2BBE"/>
    <w:rsid w:val="00AC3013"/>
    <w:rsid w:val="00AC311E"/>
    <w:rsid w:val="00AC318C"/>
    <w:rsid w:val="00AC3443"/>
    <w:rsid w:val="00AC3715"/>
    <w:rsid w:val="00AC38E2"/>
    <w:rsid w:val="00AC38F7"/>
    <w:rsid w:val="00AC3904"/>
    <w:rsid w:val="00AC3966"/>
    <w:rsid w:val="00AC39B1"/>
    <w:rsid w:val="00AC3D09"/>
    <w:rsid w:val="00AC3F71"/>
    <w:rsid w:val="00AC40CC"/>
    <w:rsid w:val="00AC40D1"/>
    <w:rsid w:val="00AC4458"/>
    <w:rsid w:val="00AC46F5"/>
    <w:rsid w:val="00AC4F34"/>
    <w:rsid w:val="00AC51E1"/>
    <w:rsid w:val="00AC577D"/>
    <w:rsid w:val="00AC5A4A"/>
    <w:rsid w:val="00AC5A9C"/>
    <w:rsid w:val="00AC5B25"/>
    <w:rsid w:val="00AC6B73"/>
    <w:rsid w:val="00AC6E16"/>
    <w:rsid w:val="00AC7451"/>
    <w:rsid w:val="00AC7878"/>
    <w:rsid w:val="00AC7905"/>
    <w:rsid w:val="00AC7C15"/>
    <w:rsid w:val="00AC7D31"/>
    <w:rsid w:val="00AD0263"/>
    <w:rsid w:val="00AD048F"/>
    <w:rsid w:val="00AD05D4"/>
    <w:rsid w:val="00AD0C8A"/>
    <w:rsid w:val="00AD0CDC"/>
    <w:rsid w:val="00AD106C"/>
    <w:rsid w:val="00AD1770"/>
    <w:rsid w:val="00AD1AD7"/>
    <w:rsid w:val="00AD1DD6"/>
    <w:rsid w:val="00AD2224"/>
    <w:rsid w:val="00AD2238"/>
    <w:rsid w:val="00AD2256"/>
    <w:rsid w:val="00AD2484"/>
    <w:rsid w:val="00AD25C1"/>
    <w:rsid w:val="00AD27E6"/>
    <w:rsid w:val="00AD28D7"/>
    <w:rsid w:val="00AD2D44"/>
    <w:rsid w:val="00AD3060"/>
    <w:rsid w:val="00AD3985"/>
    <w:rsid w:val="00AD3D2D"/>
    <w:rsid w:val="00AD3DB0"/>
    <w:rsid w:val="00AD3FAE"/>
    <w:rsid w:val="00AD405A"/>
    <w:rsid w:val="00AD4069"/>
    <w:rsid w:val="00AD452A"/>
    <w:rsid w:val="00AD45CF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EC5"/>
    <w:rsid w:val="00AD6220"/>
    <w:rsid w:val="00AD6433"/>
    <w:rsid w:val="00AD6624"/>
    <w:rsid w:val="00AD6727"/>
    <w:rsid w:val="00AD6B4E"/>
    <w:rsid w:val="00AD6C85"/>
    <w:rsid w:val="00AD6DE7"/>
    <w:rsid w:val="00AD707A"/>
    <w:rsid w:val="00AD730C"/>
    <w:rsid w:val="00AD743D"/>
    <w:rsid w:val="00AD7A50"/>
    <w:rsid w:val="00AD7B2A"/>
    <w:rsid w:val="00AD7C54"/>
    <w:rsid w:val="00AD7CF2"/>
    <w:rsid w:val="00AE0060"/>
    <w:rsid w:val="00AE01AD"/>
    <w:rsid w:val="00AE0331"/>
    <w:rsid w:val="00AE0589"/>
    <w:rsid w:val="00AE064D"/>
    <w:rsid w:val="00AE0A9B"/>
    <w:rsid w:val="00AE0B6F"/>
    <w:rsid w:val="00AE0C2B"/>
    <w:rsid w:val="00AE102A"/>
    <w:rsid w:val="00AE121E"/>
    <w:rsid w:val="00AE1322"/>
    <w:rsid w:val="00AE1439"/>
    <w:rsid w:val="00AE1A04"/>
    <w:rsid w:val="00AE1B82"/>
    <w:rsid w:val="00AE1BEC"/>
    <w:rsid w:val="00AE1F7E"/>
    <w:rsid w:val="00AE2257"/>
    <w:rsid w:val="00AE226E"/>
    <w:rsid w:val="00AE250D"/>
    <w:rsid w:val="00AE2882"/>
    <w:rsid w:val="00AE2A9C"/>
    <w:rsid w:val="00AE2C1D"/>
    <w:rsid w:val="00AE2D29"/>
    <w:rsid w:val="00AE3195"/>
    <w:rsid w:val="00AE3200"/>
    <w:rsid w:val="00AE37DE"/>
    <w:rsid w:val="00AE38F3"/>
    <w:rsid w:val="00AE3A89"/>
    <w:rsid w:val="00AE3C46"/>
    <w:rsid w:val="00AE3C47"/>
    <w:rsid w:val="00AE40E3"/>
    <w:rsid w:val="00AE42F3"/>
    <w:rsid w:val="00AE45D5"/>
    <w:rsid w:val="00AE4657"/>
    <w:rsid w:val="00AE472E"/>
    <w:rsid w:val="00AE4788"/>
    <w:rsid w:val="00AE47B6"/>
    <w:rsid w:val="00AE4B70"/>
    <w:rsid w:val="00AE4CE4"/>
    <w:rsid w:val="00AE5D7F"/>
    <w:rsid w:val="00AE5EE6"/>
    <w:rsid w:val="00AE6361"/>
    <w:rsid w:val="00AE6411"/>
    <w:rsid w:val="00AE6419"/>
    <w:rsid w:val="00AE6B24"/>
    <w:rsid w:val="00AE6E26"/>
    <w:rsid w:val="00AE7019"/>
    <w:rsid w:val="00AE7265"/>
    <w:rsid w:val="00AE7A84"/>
    <w:rsid w:val="00AE7BE9"/>
    <w:rsid w:val="00AF007F"/>
    <w:rsid w:val="00AF06DC"/>
    <w:rsid w:val="00AF0910"/>
    <w:rsid w:val="00AF0AB3"/>
    <w:rsid w:val="00AF0D9C"/>
    <w:rsid w:val="00AF11CA"/>
    <w:rsid w:val="00AF1415"/>
    <w:rsid w:val="00AF156D"/>
    <w:rsid w:val="00AF1935"/>
    <w:rsid w:val="00AF1AC5"/>
    <w:rsid w:val="00AF2BCC"/>
    <w:rsid w:val="00AF2C6D"/>
    <w:rsid w:val="00AF2D5C"/>
    <w:rsid w:val="00AF3002"/>
    <w:rsid w:val="00AF37DB"/>
    <w:rsid w:val="00AF3AFF"/>
    <w:rsid w:val="00AF3C6D"/>
    <w:rsid w:val="00AF3E90"/>
    <w:rsid w:val="00AF402F"/>
    <w:rsid w:val="00AF4183"/>
    <w:rsid w:val="00AF4AEC"/>
    <w:rsid w:val="00AF4E4E"/>
    <w:rsid w:val="00AF506F"/>
    <w:rsid w:val="00AF50BA"/>
    <w:rsid w:val="00AF58C0"/>
    <w:rsid w:val="00AF5A23"/>
    <w:rsid w:val="00AF5B25"/>
    <w:rsid w:val="00AF5C1A"/>
    <w:rsid w:val="00AF5EC0"/>
    <w:rsid w:val="00AF5FDC"/>
    <w:rsid w:val="00AF637A"/>
    <w:rsid w:val="00AF653C"/>
    <w:rsid w:val="00AF6760"/>
    <w:rsid w:val="00AF67B7"/>
    <w:rsid w:val="00AF69D2"/>
    <w:rsid w:val="00AF69DA"/>
    <w:rsid w:val="00AF6D34"/>
    <w:rsid w:val="00AF6D9C"/>
    <w:rsid w:val="00AF7111"/>
    <w:rsid w:val="00AF7166"/>
    <w:rsid w:val="00AF7200"/>
    <w:rsid w:val="00AF73A6"/>
    <w:rsid w:val="00AF73C0"/>
    <w:rsid w:val="00AF76BB"/>
    <w:rsid w:val="00AF7791"/>
    <w:rsid w:val="00AF79AD"/>
    <w:rsid w:val="00AF7C65"/>
    <w:rsid w:val="00AF7D17"/>
    <w:rsid w:val="00B00372"/>
    <w:rsid w:val="00B00384"/>
    <w:rsid w:val="00B00D23"/>
    <w:rsid w:val="00B010E1"/>
    <w:rsid w:val="00B010EB"/>
    <w:rsid w:val="00B01205"/>
    <w:rsid w:val="00B014B3"/>
    <w:rsid w:val="00B01538"/>
    <w:rsid w:val="00B01818"/>
    <w:rsid w:val="00B01B64"/>
    <w:rsid w:val="00B02000"/>
    <w:rsid w:val="00B02064"/>
    <w:rsid w:val="00B0227F"/>
    <w:rsid w:val="00B024A0"/>
    <w:rsid w:val="00B02889"/>
    <w:rsid w:val="00B028C5"/>
    <w:rsid w:val="00B0298F"/>
    <w:rsid w:val="00B03212"/>
    <w:rsid w:val="00B033F8"/>
    <w:rsid w:val="00B0364C"/>
    <w:rsid w:val="00B036C0"/>
    <w:rsid w:val="00B036E2"/>
    <w:rsid w:val="00B03896"/>
    <w:rsid w:val="00B03CCB"/>
    <w:rsid w:val="00B03D87"/>
    <w:rsid w:val="00B04073"/>
    <w:rsid w:val="00B04275"/>
    <w:rsid w:val="00B04486"/>
    <w:rsid w:val="00B045F3"/>
    <w:rsid w:val="00B04B93"/>
    <w:rsid w:val="00B04C39"/>
    <w:rsid w:val="00B05104"/>
    <w:rsid w:val="00B05382"/>
    <w:rsid w:val="00B05485"/>
    <w:rsid w:val="00B0551E"/>
    <w:rsid w:val="00B056B9"/>
    <w:rsid w:val="00B05B30"/>
    <w:rsid w:val="00B05BFB"/>
    <w:rsid w:val="00B05D6F"/>
    <w:rsid w:val="00B05E9D"/>
    <w:rsid w:val="00B0619A"/>
    <w:rsid w:val="00B064D8"/>
    <w:rsid w:val="00B06B05"/>
    <w:rsid w:val="00B06CB1"/>
    <w:rsid w:val="00B0717A"/>
    <w:rsid w:val="00B073EE"/>
    <w:rsid w:val="00B074A2"/>
    <w:rsid w:val="00B076AC"/>
    <w:rsid w:val="00B10097"/>
    <w:rsid w:val="00B100D6"/>
    <w:rsid w:val="00B1021C"/>
    <w:rsid w:val="00B102A6"/>
    <w:rsid w:val="00B106E1"/>
    <w:rsid w:val="00B10DBD"/>
    <w:rsid w:val="00B11199"/>
    <w:rsid w:val="00B1122D"/>
    <w:rsid w:val="00B11ED2"/>
    <w:rsid w:val="00B11EFC"/>
    <w:rsid w:val="00B120E6"/>
    <w:rsid w:val="00B12291"/>
    <w:rsid w:val="00B1263D"/>
    <w:rsid w:val="00B126ED"/>
    <w:rsid w:val="00B12964"/>
    <w:rsid w:val="00B12A61"/>
    <w:rsid w:val="00B12AB4"/>
    <w:rsid w:val="00B12ADA"/>
    <w:rsid w:val="00B12BCD"/>
    <w:rsid w:val="00B12C95"/>
    <w:rsid w:val="00B12CA3"/>
    <w:rsid w:val="00B1319C"/>
    <w:rsid w:val="00B13575"/>
    <w:rsid w:val="00B1358C"/>
    <w:rsid w:val="00B13A15"/>
    <w:rsid w:val="00B13BCB"/>
    <w:rsid w:val="00B13C39"/>
    <w:rsid w:val="00B13D92"/>
    <w:rsid w:val="00B146C9"/>
    <w:rsid w:val="00B149D5"/>
    <w:rsid w:val="00B14DA2"/>
    <w:rsid w:val="00B14F65"/>
    <w:rsid w:val="00B14F9F"/>
    <w:rsid w:val="00B152EB"/>
    <w:rsid w:val="00B1567D"/>
    <w:rsid w:val="00B1571B"/>
    <w:rsid w:val="00B159CA"/>
    <w:rsid w:val="00B15AAF"/>
    <w:rsid w:val="00B15CAE"/>
    <w:rsid w:val="00B16037"/>
    <w:rsid w:val="00B1630D"/>
    <w:rsid w:val="00B165E1"/>
    <w:rsid w:val="00B16813"/>
    <w:rsid w:val="00B168C4"/>
    <w:rsid w:val="00B169D1"/>
    <w:rsid w:val="00B16C9E"/>
    <w:rsid w:val="00B16EA4"/>
    <w:rsid w:val="00B17092"/>
    <w:rsid w:val="00B1729A"/>
    <w:rsid w:val="00B172DE"/>
    <w:rsid w:val="00B17814"/>
    <w:rsid w:val="00B17D76"/>
    <w:rsid w:val="00B208FB"/>
    <w:rsid w:val="00B20A99"/>
    <w:rsid w:val="00B20C06"/>
    <w:rsid w:val="00B20C4D"/>
    <w:rsid w:val="00B20C8C"/>
    <w:rsid w:val="00B215A2"/>
    <w:rsid w:val="00B21699"/>
    <w:rsid w:val="00B21837"/>
    <w:rsid w:val="00B2204D"/>
    <w:rsid w:val="00B22098"/>
    <w:rsid w:val="00B222BF"/>
    <w:rsid w:val="00B22401"/>
    <w:rsid w:val="00B22418"/>
    <w:rsid w:val="00B22728"/>
    <w:rsid w:val="00B227B2"/>
    <w:rsid w:val="00B22826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3E7A"/>
    <w:rsid w:val="00B24585"/>
    <w:rsid w:val="00B24954"/>
    <w:rsid w:val="00B24C65"/>
    <w:rsid w:val="00B24FE6"/>
    <w:rsid w:val="00B25634"/>
    <w:rsid w:val="00B2580F"/>
    <w:rsid w:val="00B258D7"/>
    <w:rsid w:val="00B25D3F"/>
    <w:rsid w:val="00B261AE"/>
    <w:rsid w:val="00B2621C"/>
    <w:rsid w:val="00B26AEB"/>
    <w:rsid w:val="00B26BDB"/>
    <w:rsid w:val="00B2732C"/>
    <w:rsid w:val="00B27464"/>
    <w:rsid w:val="00B27547"/>
    <w:rsid w:val="00B277C3"/>
    <w:rsid w:val="00B27C32"/>
    <w:rsid w:val="00B3039F"/>
    <w:rsid w:val="00B3042D"/>
    <w:rsid w:val="00B307C0"/>
    <w:rsid w:val="00B30904"/>
    <w:rsid w:val="00B30A47"/>
    <w:rsid w:val="00B30C1A"/>
    <w:rsid w:val="00B30C27"/>
    <w:rsid w:val="00B3102E"/>
    <w:rsid w:val="00B310B3"/>
    <w:rsid w:val="00B312FA"/>
    <w:rsid w:val="00B3149D"/>
    <w:rsid w:val="00B315C3"/>
    <w:rsid w:val="00B315F9"/>
    <w:rsid w:val="00B31866"/>
    <w:rsid w:val="00B31A11"/>
    <w:rsid w:val="00B31EE6"/>
    <w:rsid w:val="00B32044"/>
    <w:rsid w:val="00B32102"/>
    <w:rsid w:val="00B32992"/>
    <w:rsid w:val="00B32A85"/>
    <w:rsid w:val="00B32B15"/>
    <w:rsid w:val="00B32E86"/>
    <w:rsid w:val="00B32ECE"/>
    <w:rsid w:val="00B32EF1"/>
    <w:rsid w:val="00B33208"/>
    <w:rsid w:val="00B3379C"/>
    <w:rsid w:val="00B33A5C"/>
    <w:rsid w:val="00B33DE9"/>
    <w:rsid w:val="00B33F12"/>
    <w:rsid w:val="00B33F32"/>
    <w:rsid w:val="00B34032"/>
    <w:rsid w:val="00B3406B"/>
    <w:rsid w:val="00B342EC"/>
    <w:rsid w:val="00B347CC"/>
    <w:rsid w:val="00B348EF"/>
    <w:rsid w:val="00B34EA5"/>
    <w:rsid w:val="00B34FA0"/>
    <w:rsid w:val="00B351BE"/>
    <w:rsid w:val="00B35264"/>
    <w:rsid w:val="00B354E0"/>
    <w:rsid w:val="00B35577"/>
    <w:rsid w:val="00B355D4"/>
    <w:rsid w:val="00B357C4"/>
    <w:rsid w:val="00B35D6F"/>
    <w:rsid w:val="00B35E48"/>
    <w:rsid w:val="00B36043"/>
    <w:rsid w:val="00B36187"/>
    <w:rsid w:val="00B366BD"/>
    <w:rsid w:val="00B366E7"/>
    <w:rsid w:val="00B369D3"/>
    <w:rsid w:val="00B36A12"/>
    <w:rsid w:val="00B36ACA"/>
    <w:rsid w:val="00B36B4C"/>
    <w:rsid w:val="00B36EBB"/>
    <w:rsid w:val="00B37103"/>
    <w:rsid w:val="00B3720F"/>
    <w:rsid w:val="00B37613"/>
    <w:rsid w:val="00B37963"/>
    <w:rsid w:val="00B37E73"/>
    <w:rsid w:val="00B403A4"/>
    <w:rsid w:val="00B40E77"/>
    <w:rsid w:val="00B414B8"/>
    <w:rsid w:val="00B41841"/>
    <w:rsid w:val="00B41A64"/>
    <w:rsid w:val="00B41B8D"/>
    <w:rsid w:val="00B41C37"/>
    <w:rsid w:val="00B41CE1"/>
    <w:rsid w:val="00B4229A"/>
    <w:rsid w:val="00B425B2"/>
    <w:rsid w:val="00B42684"/>
    <w:rsid w:val="00B426D9"/>
    <w:rsid w:val="00B42C6B"/>
    <w:rsid w:val="00B42D97"/>
    <w:rsid w:val="00B42DC0"/>
    <w:rsid w:val="00B43784"/>
    <w:rsid w:val="00B4412F"/>
    <w:rsid w:val="00B44884"/>
    <w:rsid w:val="00B44962"/>
    <w:rsid w:val="00B44968"/>
    <w:rsid w:val="00B44AE7"/>
    <w:rsid w:val="00B44EA6"/>
    <w:rsid w:val="00B44FB3"/>
    <w:rsid w:val="00B452A9"/>
    <w:rsid w:val="00B45336"/>
    <w:rsid w:val="00B456E5"/>
    <w:rsid w:val="00B458E3"/>
    <w:rsid w:val="00B45A41"/>
    <w:rsid w:val="00B45C3B"/>
    <w:rsid w:val="00B46067"/>
    <w:rsid w:val="00B4608A"/>
    <w:rsid w:val="00B460E9"/>
    <w:rsid w:val="00B46142"/>
    <w:rsid w:val="00B470C9"/>
    <w:rsid w:val="00B47557"/>
    <w:rsid w:val="00B47680"/>
    <w:rsid w:val="00B47806"/>
    <w:rsid w:val="00B47C03"/>
    <w:rsid w:val="00B47EB4"/>
    <w:rsid w:val="00B5056E"/>
    <w:rsid w:val="00B507CA"/>
    <w:rsid w:val="00B507D6"/>
    <w:rsid w:val="00B50904"/>
    <w:rsid w:val="00B50AF6"/>
    <w:rsid w:val="00B50B25"/>
    <w:rsid w:val="00B515DC"/>
    <w:rsid w:val="00B516CF"/>
    <w:rsid w:val="00B51A4D"/>
    <w:rsid w:val="00B51C86"/>
    <w:rsid w:val="00B520F6"/>
    <w:rsid w:val="00B5226F"/>
    <w:rsid w:val="00B52586"/>
    <w:rsid w:val="00B5258F"/>
    <w:rsid w:val="00B52879"/>
    <w:rsid w:val="00B52890"/>
    <w:rsid w:val="00B52A1B"/>
    <w:rsid w:val="00B52B6E"/>
    <w:rsid w:val="00B52CBB"/>
    <w:rsid w:val="00B53268"/>
    <w:rsid w:val="00B5335E"/>
    <w:rsid w:val="00B536C2"/>
    <w:rsid w:val="00B537A1"/>
    <w:rsid w:val="00B53B9F"/>
    <w:rsid w:val="00B53E09"/>
    <w:rsid w:val="00B5402D"/>
    <w:rsid w:val="00B54336"/>
    <w:rsid w:val="00B54425"/>
    <w:rsid w:val="00B54452"/>
    <w:rsid w:val="00B545AE"/>
    <w:rsid w:val="00B545DE"/>
    <w:rsid w:val="00B547B4"/>
    <w:rsid w:val="00B54B5C"/>
    <w:rsid w:val="00B550E7"/>
    <w:rsid w:val="00B553AF"/>
    <w:rsid w:val="00B5595E"/>
    <w:rsid w:val="00B5606A"/>
    <w:rsid w:val="00B56120"/>
    <w:rsid w:val="00B56279"/>
    <w:rsid w:val="00B56454"/>
    <w:rsid w:val="00B56784"/>
    <w:rsid w:val="00B567C3"/>
    <w:rsid w:val="00B570EA"/>
    <w:rsid w:val="00B57191"/>
    <w:rsid w:val="00B572BE"/>
    <w:rsid w:val="00B573A2"/>
    <w:rsid w:val="00B578D8"/>
    <w:rsid w:val="00B57CCB"/>
    <w:rsid w:val="00B60858"/>
    <w:rsid w:val="00B60913"/>
    <w:rsid w:val="00B60C4A"/>
    <w:rsid w:val="00B60CC9"/>
    <w:rsid w:val="00B60DBF"/>
    <w:rsid w:val="00B60FEC"/>
    <w:rsid w:val="00B61529"/>
    <w:rsid w:val="00B617DF"/>
    <w:rsid w:val="00B618B3"/>
    <w:rsid w:val="00B6192C"/>
    <w:rsid w:val="00B61987"/>
    <w:rsid w:val="00B61A08"/>
    <w:rsid w:val="00B61A31"/>
    <w:rsid w:val="00B61D29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E59"/>
    <w:rsid w:val="00B62F98"/>
    <w:rsid w:val="00B631EC"/>
    <w:rsid w:val="00B632C6"/>
    <w:rsid w:val="00B63705"/>
    <w:rsid w:val="00B63943"/>
    <w:rsid w:val="00B6397A"/>
    <w:rsid w:val="00B63B04"/>
    <w:rsid w:val="00B63E5F"/>
    <w:rsid w:val="00B63F94"/>
    <w:rsid w:val="00B63FC0"/>
    <w:rsid w:val="00B6475F"/>
    <w:rsid w:val="00B647B5"/>
    <w:rsid w:val="00B64E3C"/>
    <w:rsid w:val="00B6523E"/>
    <w:rsid w:val="00B652CB"/>
    <w:rsid w:val="00B652EF"/>
    <w:rsid w:val="00B6576D"/>
    <w:rsid w:val="00B657EA"/>
    <w:rsid w:val="00B664D2"/>
    <w:rsid w:val="00B66CEC"/>
    <w:rsid w:val="00B67262"/>
    <w:rsid w:val="00B6794F"/>
    <w:rsid w:val="00B67CF9"/>
    <w:rsid w:val="00B67D5E"/>
    <w:rsid w:val="00B67E3E"/>
    <w:rsid w:val="00B70050"/>
    <w:rsid w:val="00B70055"/>
    <w:rsid w:val="00B70149"/>
    <w:rsid w:val="00B7047A"/>
    <w:rsid w:val="00B707F1"/>
    <w:rsid w:val="00B70934"/>
    <w:rsid w:val="00B709B6"/>
    <w:rsid w:val="00B70B2B"/>
    <w:rsid w:val="00B70C89"/>
    <w:rsid w:val="00B70E90"/>
    <w:rsid w:val="00B71483"/>
    <w:rsid w:val="00B71684"/>
    <w:rsid w:val="00B71965"/>
    <w:rsid w:val="00B71C2B"/>
    <w:rsid w:val="00B71C91"/>
    <w:rsid w:val="00B71CA3"/>
    <w:rsid w:val="00B71F29"/>
    <w:rsid w:val="00B7216B"/>
    <w:rsid w:val="00B7274C"/>
    <w:rsid w:val="00B72893"/>
    <w:rsid w:val="00B72898"/>
    <w:rsid w:val="00B72D37"/>
    <w:rsid w:val="00B73847"/>
    <w:rsid w:val="00B73A2B"/>
    <w:rsid w:val="00B73B8A"/>
    <w:rsid w:val="00B73E14"/>
    <w:rsid w:val="00B7417B"/>
    <w:rsid w:val="00B7436B"/>
    <w:rsid w:val="00B7457A"/>
    <w:rsid w:val="00B74BE3"/>
    <w:rsid w:val="00B74F1B"/>
    <w:rsid w:val="00B74F1F"/>
    <w:rsid w:val="00B75173"/>
    <w:rsid w:val="00B7526B"/>
    <w:rsid w:val="00B7573A"/>
    <w:rsid w:val="00B75833"/>
    <w:rsid w:val="00B7591E"/>
    <w:rsid w:val="00B75BF5"/>
    <w:rsid w:val="00B76333"/>
    <w:rsid w:val="00B76447"/>
    <w:rsid w:val="00B7680F"/>
    <w:rsid w:val="00B76841"/>
    <w:rsid w:val="00B769B4"/>
    <w:rsid w:val="00B76B9F"/>
    <w:rsid w:val="00B76ED3"/>
    <w:rsid w:val="00B76F96"/>
    <w:rsid w:val="00B76FF0"/>
    <w:rsid w:val="00B77165"/>
    <w:rsid w:val="00B77315"/>
    <w:rsid w:val="00B775E2"/>
    <w:rsid w:val="00B779B1"/>
    <w:rsid w:val="00B77A68"/>
    <w:rsid w:val="00B77B88"/>
    <w:rsid w:val="00B77E43"/>
    <w:rsid w:val="00B80029"/>
    <w:rsid w:val="00B80062"/>
    <w:rsid w:val="00B8079C"/>
    <w:rsid w:val="00B808BF"/>
    <w:rsid w:val="00B809A0"/>
    <w:rsid w:val="00B80AFF"/>
    <w:rsid w:val="00B80E2C"/>
    <w:rsid w:val="00B8117C"/>
    <w:rsid w:val="00B81BB8"/>
    <w:rsid w:val="00B81EAD"/>
    <w:rsid w:val="00B81F86"/>
    <w:rsid w:val="00B82479"/>
    <w:rsid w:val="00B82725"/>
    <w:rsid w:val="00B839DC"/>
    <w:rsid w:val="00B84084"/>
    <w:rsid w:val="00B84133"/>
    <w:rsid w:val="00B844DE"/>
    <w:rsid w:val="00B8476C"/>
    <w:rsid w:val="00B849BF"/>
    <w:rsid w:val="00B84A2E"/>
    <w:rsid w:val="00B85692"/>
    <w:rsid w:val="00B85B8B"/>
    <w:rsid w:val="00B85E3D"/>
    <w:rsid w:val="00B8639C"/>
    <w:rsid w:val="00B86709"/>
    <w:rsid w:val="00B868A5"/>
    <w:rsid w:val="00B86D27"/>
    <w:rsid w:val="00B86DA8"/>
    <w:rsid w:val="00B86DC7"/>
    <w:rsid w:val="00B87967"/>
    <w:rsid w:val="00B879DD"/>
    <w:rsid w:val="00B879F3"/>
    <w:rsid w:val="00B87F85"/>
    <w:rsid w:val="00B900CB"/>
    <w:rsid w:val="00B900EA"/>
    <w:rsid w:val="00B901AE"/>
    <w:rsid w:val="00B9058C"/>
    <w:rsid w:val="00B90674"/>
    <w:rsid w:val="00B90752"/>
    <w:rsid w:val="00B907E2"/>
    <w:rsid w:val="00B909E0"/>
    <w:rsid w:val="00B90CEC"/>
    <w:rsid w:val="00B91578"/>
    <w:rsid w:val="00B91752"/>
    <w:rsid w:val="00B9182C"/>
    <w:rsid w:val="00B91F22"/>
    <w:rsid w:val="00B9235D"/>
    <w:rsid w:val="00B92449"/>
    <w:rsid w:val="00B9279C"/>
    <w:rsid w:val="00B928CA"/>
    <w:rsid w:val="00B92C56"/>
    <w:rsid w:val="00B92C5F"/>
    <w:rsid w:val="00B92F77"/>
    <w:rsid w:val="00B92FCA"/>
    <w:rsid w:val="00B93084"/>
    <w:rsid w:val="00B935A5"/>
    <w:rsid w:val="00B938BF"/>
    <w:rsid w:val="00B93DE5"/>
    <w:rsid w:val="00B93E8E"/>
    <w:rsid w:val="00B93EC8"/>
    <w:rsid w:val="00B941DD"/>
    <w:rsid w:val="00B94696"/>
    <w:rsid w:val="00B946A8"/>
    <w:rsid w:val="00B94A02"/>
    <w:rsid w:val="00B94B6D"/>
    <w:rsid w:val="00B94CCD"/>
    <w:rsid w:val="00B94DB7"/>
    <w:rsid w:val="00B95777"/>
    <w:rsid w:val="00B958A8"/>
    <w:rsid w:val="00B95AC3"/>
    <w:rsid w:val="00B95B0A"/>
    <w:rsid w:val="00B95D4C"/>
    <w:rsid w:val="00B95E93"/>
    <w:rsid w:val="00B960C4"/>
    <w:rsid w:val="00B961F6"/>
    <w:rsid w:val="00B96413"/>
    <w:rsid w:val="00B9694D"/>
    <w:rsid w:val="00B96D47"/>
    <w:rsid w:val="00B96E00"/>
    <w:rsid w:val="00B9710E"/>
    <w:rsid w:val="00B971F1"/>
    <w:rsid w:val="00B974D5"/>
    <w:rsid w:val="00B977F1"/>
    <w:rsid w:val="00B97EA8"/>
    <w:rsid w:val="00BA00BE"/>
    <w:rsid w:val="00BA027C"/>
    <w:rsid w:val="00BA0359"/>
    <w:rsid w:val="00BA0471"/>
    <w:rsid w:val="00BA0846"/>
    <w:rsid w:val="00BA087C"/>
    <w:rsid w:val="00BA090A"/>
    <w:rsid w:val="00BA1023"/>
    <w:rsid w:val="00BA1063"/>
    <w:rsid w:val="00BA12E7"/>
    <w:rsid w:val="00BA1645"/>
    <w:rsid w:val="00BA1855"/>
    <w:rsid w:val="00BA19F8"/>
    <w:rsid w:val="00BA22DC"/>
    <w:rsid w:val="00BA2425"/>
    <w:rsid w:val="00BA2698"/>
    <w:rsid w:val="00BA2772"/>
    <w:rsid w:val="00BA279B"/>
    <w:rsid w:val="00BA29AF"/>
    <w:rsid w:val="00BA2AF0"/>
    <w:rsid w:val="00BA2C2E"/>
    <w:rsid w:val="00BA2F23"/>
    <w:rsid w:val="00BA2FE3"/>
    <w:rsid w:val="00BA3968"/>
    <w:rsid w:val="00BA3B47"/>
    <w:rsid w:val="00BA3D2C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189"/>
    <w:rsid w:val="00BA673D"/>
    <w:rsid w:val="00BA6834"/>
    <w:rsid w:val="00BA68BE"/>
    <w:rsid w:val="00BA7858"/>
    <w:rsid w:val="00BA7A1A"/>
    <w:rsid w:val="00BA7EC6"/>
    <w:rsid w:val="00BA7FB8"/>
    <w:rsid w:val="00BB0D39"/>
    <w:rsid w:val="00BB0D77"/>
    <w:rsid w:val="00BB112F"/>
    <w:rsid w:val="00BB1368"/>
    <w:rsid w:val="00BB19B3"/>
    <w:rsid w:val="00BB1A74"/>
    <w:rsid w:val="00BB1A90"/>
    <w:rsid w:val="00BB1D12"/>
    <w:rsid w:val="00BB1DC5"/>
    <w:rsid w:val="00BB2090"/>
    <w:rsid w:val="00BB22C4"/>
    <w:rsid w:val="00BB23CD"/>
    <w:rsid w:val="00BB241F"/>
    <w:rsid w:val="00BB2B78"/>
    <w:rsid w:val="00BB2BEA"/>
    <w:rsid w:val="00BB2CC7"/>
    <w:rsid w:val="00BB335D"/>
    <w:rsid w:val="00BB394C"/>
    <w:rsid w:val="00BB3D08"/>
    <w:rsid w:val="00BB3DF1"/>
    <w:rsid w:val="00BB3E47"/>
    <w:rsid w:val="00BB3FCA"/>
    <w:rsid w:val="00BB48E4"/>
    <w:rsid w:val="00BB4B0D"/>
    <w:rsid w:val="00BB4CCF"/>
    <w:rsid w:val="00BB4D4A"/>
    <w:rsid w:val="00BB4F3E"/>
    <w:rsid w:val="00BB505C"/>
    <w:rsid w:val="00BB537D"/>
    <w:rsid w:val="00BB57BC"/>
    <w:rsid w:val="00BB57F8"/>
    <w:rsid w:val="00BB5910"/>
    <w:rsid w:val="00BB59F0"/>
    <w:rsid w:val="00BB5A94"/>
    <w:rsid w:val="00BB5C31"/>
    <w:rsid w:val="00BB5DCE"/>
    <w:rsid w:val="00BB6336"/>
    <w:rsid w:val="00BB655D"/>
    <w:rsid w:val="00BB6839"/>
    <w:rsid w:val="00BB6C03"/>
    <w:rsid w:val="00BB6C52"/>
    <w:rsid w:val="00BB700E"/>
    <w:rsid w:val="00BB71AF"/>
    <w:rsid w:val="00BB7265"/>
    <w:rsid w:val="00BB74AF"/>
    <w:rsid w:val="00BC0060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739"/>
    <w:rsid w:val="00BC1894"/>
    <w:rsid w:val="00BC190A"/>
    <w:rsid w:val="00BC1CA2"/>
    <w:rsid w:val="00BC1D3B"/>
    <w:rsid w:val="00BC1FC8"/>
    <w:rsid w:val="00BC2129"/>
    <w:rsid w:val="00BC2353"/>
    <w:rsid w:val="00BC28D3"/>
    <w:rsid w:val="00BC2A79"/>
    <w:rsid w:val="00BC30F5"/>
    <w:rsid w:val="00BC369B"/>
    <w:rsid w:val="00BC3948"/>
    <w:rsid w:val="00BC3C57"/>
    <w:rsid w:val="00BC3E95"/>
    <w:rsid w:val="00BC4250"/>
    <w:rsid w:val="00BC4949"/>
    <w:rsid w:val="00BC5031"/>
    <w:rsid w:val="00BC509C"/>
    <w:rsid w:val="00BC51AA"/>
    <w:rsid w:val="00BC5B7E"/>
    <w:rsid w:val="00BC5D58"/>
    <w:rsid w:val="00BC5EC2"/>
    <w:rsid w:val="00BC5F62"/>
    <w:rsid w:val="00BC60AB"/>
    <w:rsid w:val="00BC639A"/>
    <w:rsid w:val="00BC63C9"/>
    <w:rsid w:val="00BC66ED"/>
    <w:rsid w:val="00BC6798"/>
    <w:rsid w:val="00BC6ED5"/>
    <w:rsid w:val="00BC6F55"/>
    <w:rsid w:val="00BC7347"/>
    <w:rsid w:val="00BC7566"/>
    <w:rsid w:val="00BC7BF8"/>
    <w:rsid w:val="00BC7D20"/>
    <w:rsid w:val="00BD03FB"/>
    <w:rsid w:val="00BD0500"/>
    <w:rsid w:val="00BD060B"/>
    <w:rsid w:val="00BD091D"/>
    <w:rsid w:val="00BD092C"/>
    <w:rsid w:val="00BD0D36"/>
    <w:rsid w:val="00BD0D3C"/>
    <w:rsid w:val="00BD0DDF"/>
    <w:rsid w:val="00BD1126"/>
    <w:rsid w:val="00BD11BA"/>
    <w:rsid w:val="00BD11FC"/>
    <w:rsid w:val="00BD1BAB"/>
    <w:rsid w:val="00BD1CC3"/>
    <w:rsid w:val="00BD1DE2"/>
    <w:rsid w:val="00BD259C"/>
    <w:rsid w:val="00BD2D81"/>
    <w:rsid w:val="00BD2EC7"/>
    <w:rsid w:val="00BD331D"/>
    <w:rsid w:val="00BD3439"/>
    <w:rsid w:val="00BD3809"/>
    <w:rsid w:val="00BD3B53"/>
    <w:rsid w:val="00BD3CAE"/>
    <w:rsid w:val="00BD4028"/>
    <w:rsid w:val="00BD4070"/>
    <w:rsid w:val="00BD40CE"/>
    <w:rsid w:val="00BD4597"/>
    <w:rsid w:val="00BD45F4"/>
    <w:rsid w:val="00BD47B4"/>
    <w:rsid w:val="00BD4894"/>
    <w:rsid w:val="00BD4A5F"/>
    <w:rsid w:val="00BD4BB7"/>
    <w:rsid w:val="00BD4C6A"/>
    <w:rsid w:val="00BD4FC9"/>
    <w:rsid w:val="00BD51B8"/>
    <w:rsid w:val="00BD51B9"/>
    <w:rsid w:val="00BD5525"/>
    <w:rsid w:val="00BD5728"/>
    <w:rsid w:val="00BD5AA1"/>
    <w:rsid w:val="00BD5C6A"/>
    <w:rsid w:val="00BD5D89"/>
    <w:rsid w:val="00BD6354"/>
    <w:rsid w:val="00BD6C12"/>
    <w:rsid w:val="00BD6D1E"/>
    <w:rsid w:val="00BD6D24"/>
    <w:rsid w:val="00BD6D6D"/>
    <w:rsid w:val="00BD70A9"/>
    <w:rsid w:val="00BD70CE"/>
    <w:rsid w:val="00BD745B"/>
    <w:rsid w:val="00BD7583"/>
    <w:rsid w:val="00BD758A"/>
    <w:rsid w:val="00BD7993"/>
    <w:rsid w:val="00BD79EE"/>
    <w:rsid w:val="00BD7C2C"/>
    <w:rsid w:val="00BD7C54"/>
    <w:rsid w:val="00BD7F1E"/>
    <w:rsid w:val="00BE054D"/>
    <w:rsid w:val="00BE0B88"/>
    <w:rsid w:val="00BE0D9C"/>
    <w:rsid w:val="00BE0FCD"/>
    <w:rsid w:val="00BE0FD2"/>
    <w:rsid w:val="00BE1362"/>
    <w:rsid w:val="00BE1611"/>
    <w:rsid w:val="00BE1927"/>
    <w:rsid w:val="00BE1CAD"/>
    <w:rsid w:val="00BE2476"/>
    <w:rsid w:val="00BE24AF"/>
    <w:rsid w:val="00BE26B8"/>
    <w:rsid w:val="00BE275D"/>
    <w:rsid w:val="00BE2EB9"/>
    <w:rsid w:val="00BE2EE2"/>
    <w:rsid w:val="00BE2F90"/>
    <w:rsid w:val="00BE2FBE"/>
    <w:rsid w:val="00BE3171"/>
    <w:rsid w:val="00BE31E6"/>
    <w:rsid w:val="00BE340D"/>
    <w:rsid w:val="00BE3C7D"/>
    <w:rsid w:val="00BE3E07"/>
    <w:rsid w:val="00BE4198"/>
    <w:rsid w:val="00BE4685"/>
    <w:rsid w:val="00BE4733"/>
    <w:rsid w:val="00BE499F"/>
    <w:rsid w:val="00BE49D1"/>
    <w:rsid w:val="00BE4ACC"/>
    <w:rsid w:val="00BE4D58"/>
    <w:rsid w:val="00BE4F20"/>
    <w:rsid w:val="00BE5047"/>
    <w:rsid w:val="00BE50B7"/>
    <w:rsid w:val="00BE54FE"/>
    <w:rsid w:val="00BE5AA6"/>
    <w:rsid w:val="00BE5C42"/>
    <w:rsid w:val="00BE5F8A"/>
    <w:rsid w:val="00BE5FC6"/>
    <w:rsid w:val="00BE6300"/>
    <w:rsid w:val="00BE6332"/>
    <w:rsid w:val="00BE650F"/>
    <w:rsid w:val="00BE65B2"/>
    <w:rsid w:val="00BE6BCC"/>
    <w:rsid w:val="00BE6E7B"/>
    <w:rsid w:val="00BE7037"/>
    <w:rsid w:val="00BE7229"/>
    <w:rsid w:val="00BE75E9"/>
    <w:rsid w:val="00BE76A0"/>
    <w:rsid w:val="00BE7760"/>
    <w:rsid w:val="00BE77E3"/>
    <w:rsid w:val="00BE7B0E"/>
    <w:rsid w:val="00BE7F63"/>
    <w:rsid w:val="00BF0097"/>
    <w:rsid w:val="00BF0102"/>
    <w:rsid w:val="00BF0434"/>
    <w:rsid w:val="00BF0976"/>
    <w:rsid w:val="00BF0CAB"/>
    <w:rsid w:val="00BF0F04"/>
    <w:rsid w:val="00BF0FF0"/>
    <w:rsid w:val="00BF100A"/>
    <w:rsid w:val="00BF12E9"/>
    <w:rsid w:val="00BF1310"/>
    <w:rsid w:val="00BF1584"/>
    <w:rsid w:val="00BF15DD"/>
    <w:rsid w:val="00BF1677"/>
    <w:rsid w:val="00BF16E7"/>
    <w:rsid w:val="00BF1B87"/>
    <w:rsid w:val="00BF1C1A"/>
    <w:rsid w:val="00BF1E1F"/>
    <w:rsid w:val="00BF1FCC"/>
    <w:rsid w:val="00BF2479"/>
    <w:rsid w:val="00BF2D9B"/>
    <w:rsid w:val="00BF2E25"/>
    <w:rsid w:val="00BF2EBE"/>
    <w:rsid w:val="00BF32D9"/>
    <w:rsid w:val="00BF338A"/>
    <w:rsid w:val="00BF33D3"/>
    <w:rsid w:val="00BF388A"/>
    <w:rsid w:val="00BF3C06"/>
    <w:rsid w:val="00BF3CD9"/>
    <w:rsid w:val="00BF3F4F"/>
    <w:rsid w:val="00BF4091"/>
    <w:rsid w:val="00BF42DF"/>
    <w:rsid w:val="00BF43D1"/>
    <w:rsid w:val="00BF463E"/>
    <w:rsid w:val="00BF4807"/>
    <w:rsid w:val="00BF48A6"/>
    <w:rsid w:val="00BF48FE"/>
    <w:rsid w:val="00BF4A64"/>
    <w:rsid w:val="00BF4B04"/>
    <w:rsid w:val="00BF4C02"/>
    <w:rsid w:val="00BF4CDE"/>
    <w:rsid w:val="00BF5345"/>
    <w:rsid w:val="00BF5684"/>
    <w:rsid w:val="00BF5C3F"/>
    <w:rsid w:val="00BF5D31"/>
    <w:rsid w:val="00BF6312"/>
    <w:rsid w:val="00BF6521"/>
    <w:rsid w:val="00BF6ED1"/>
    <w:rsid w:val="00BF6F05"/>
    <w:rsid w:val="00BF7096"/>
    <w:rsid w:val="00BF71A5"/>
    <w:rsid w:val="00BF71F0"/>
    <w:rsid w:val="00BF7538"/>
    <w:rsid w:val="00BF76EE"/>
    <w:rsid w:val="00BF7AE0"/>
    <w:rsid w:val="00BF7BDD"/>
    <w:rsid w:val="00BF7BF2"/>
    <w:rsid w:val="00BF7E3B"/>
    <w:rsid w:val="00BF7E6D"/>
    <w:rsid w:val="00C000E8"/>
    <w:rsid w:val="00C0026C"/>
    <w:rsid w:val="00C002AA"/>
    <w:rsid w:val="00C00459"/>
    <w:rsid w:val="00C00BF9"/>
    <w:rsid w:val="00C00C49"/>
    <w:rsid w:val="00C00F48"/>
    <w:rsid w:val="00C010DA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DF"/>
    <w:rsid w:val="00C022C5"/>
    <w:rsid w:val="00C02488"/>
    <w:rsid w:val="00C025B7"/>
    <w:rsid w:val="00C027BE"/>
    <w:rsid w:val="00C02B5E"/>
    <w:rsid w:val="00C02E1F"/>
    <w:rsid w:val="00C030C9"/>
    <w:rsid w:val="00C03130"/>
    <w:rsid w:val="00C03240"/>
    <w:rsid w:val="00C03354"/>
    <w:rsid w:val="00C036D2"/>
    <w:rsid w:val="00C03B22"/>
    <w:rsid w:val="00C03BBA"/>
    <w:rsid w:val="00C03DF5"/>
    <w:rsid w:val="00C03F78"/>
    <w:rsid w:val="00C045A6"/>
    <w:rsid w:val="00C04670"/>
    <w:rsid w:val="00C04BC6"/>
    <w:rsid w:val="00C04DC8"/>
    <w:rsid w:val="00C04E61"/>
    <w:rsid w:val="00C04F8C"/>
    <w:rsid w:val="00C051A0"/>
    <w:rsid w:val="00C05292"/>
    <w:rsid w:val="00C056DA"/>
    <w:rsid w:val="00C057D6"/>
    <w:rsid w:val="00C05945"/>
    <w:rsid w:val="00C05979"/>
    <w:rsid w:val="00C05A59"/>
    <w:rsid w:val="00C05AB9"/>
    <w:rsid w:val="00C05DCC"/>
    <w:rsid w:val="00C05DDD"/>
    <w:rsid w:val="00C05E60"/>
    <w:rsid w:val="00C06388"/>
    <w:rsid w:val="00C06467"/>
    <w:rsid w:val="00C065D6"/>
    <w:rsid w:val="00C065E2"/>
    <w:rsid w:val="00C06CFF"/>
    <w:rsid w:val="00C06E25"/>
    <w:rsid w:val="00C06F7E"/>
    <w:rsid w:val="00C07504"/>
    <w:rsid w:val="00C07B44"/>
    <w:rsid w:val="00C07D08"/>
    <w:rsid w:val="00C07E1E"/>
    <w:rsid w:val="00C07EE4"/>
    <w:rsid w:val="00C07F84"/>
    <w:rsid w:val="00C07F87"/>
    <w:rsid w:val="00C1042A"/>
    <w:rsid w:val="00C107FD"/>
    <w:rsid w:val="00C108F2"/>
    <w:rsid w:val="00C10F07"/>
    <w:rsid w:val="00C11080"/>
    <w:rsid w:val="00C115FB"/>
    <w:rsid w:val="00C11A40"/>
    <w:rsid w:val="00C11C4F"/>
    <w:rsid w:val="00C11CE3"/>
    <w:rsid w:val="00C11D2C"/>
    <w:rsid w:val="00C11E0A"/>
    <w:rsid w:val="00C11FA5"/>
    <w:rsid w:val="00C122F9"/>
    <w:rsid w:val="00C1242B"/>
    <w:rsid w:val="00C126C8"/>
    <w:rsid w:val="00C12B6A"/>
    <w:rsid w:val="00C12DC4"/>
    <w:rsid w:val="00C1323A"/>
    <w:rsid w:val="00C1374E"/>
    <w:rsid w:val="00C13856"/>
    <w:rsid w:val="00C13FB3"/>
    <w:rsid w:val="00C141E1"/>
    <w:rsid w:val="00C141FC"/>
    <w:rsid w:val="00C14F14"/>
    <w:rsid w:val="00C15095"/>
    <w:rsid w:val="00C1512D"/>
    <w:rsid w:val="00C151C3"/>
    <w:rsid w:val="00C152D2"/>
    <w:rsid w:val="00C154DA"/>
    <w:rsid w:val="00C1573B"/>
    <w:rsid w:val="00C157E2"/>
    <w:rsid w:val="00C15B9A"/>
    <w:rsid w:val="00C164BA"/>
    <w:rsid w:val="00C16504"/>
    <w:rsid w:val="00C16621"/>
    <w:rsid w:val="00C16628"/>
    <w:rsid w:val="00C16682"/>
    <w:rsid w:val="00C16D10"/>
    <w:rsid w:val="00C17344"/>
    <w:rsid w:val="00C176FB"/>
    <w:rsid w:val="00C1780C"/>
    <w:rsid w:val="00C1791D"/>
    <w:rsid w:val="00C17C22"/>
    <w:rsid w:val="00C17E56"/>
    <w:rsid w:val="00C206C9"/>
    <w:rsid w:val="00C208FC"/>
    <w:rsid w:val="00C20D40"/>
    <w:rsid w:val="00C20EEA"/>
    <w:rsid w:val="00C21317"/>
    <w:rsid w:val="00C214DC"/>
    <w:rsid w:val="00C21720"/>
    <w:rsid w:val="00C21921"/>
    <w:rsid w:val="00C21F2B"/>
    <w:rsid w:val="00C222AE"/>
    <w:rsid w:val="00C2255E"/>
    <w:rsid w:val="00C22758"/>
    <w:rsid w:val="00C22973"/>
    <w:rsid w:val="00C22AAA"/>
    <w:rsid w:val="00C22B87"/>
    <w:rsid w:val="00C22C4C"/>
    <w:rsid w:val="00C231B1"/>
    <w:rsid w:val="00C2362C"/>
    <w:rsid w:val="00C23683"/>
    <w:rsid w:val="00C23B82"/>
    <w:rsid w:val="00C23CDC"/>
    <w:rsid w:val="00C23DDE"/>
    <w:rsid w:val="00C241CF"/>
    <w:rsid w:val="00C241D4"/>
    <w:rsid w:val="00C25239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087"/>
    <w:rsid w:val="00C271C3"/>
    <w:rsid w:val="00C275A8"/>
    <w:rsid w:val="00C2765F"/>
    <w:rsid w:val="00C276CA"/>
    <w:rsid w:val="00C2776B"/>
    <w:rsid w:val="00C277F0"/>
    <w:rsid w:val="00C2787E"/>
    <w:rsid w:val="00C279B3"/>
    <w:rsid w:val="00C27A36"/>
    <w:rsid w:val="00C27B32"/>
    <w:rsid w:val="00C3062D"/>
    <w:rsid w:val="00C30AD6"/>
    <w:rsid w:val="00C30B91"/>
    <w:rsid w:val="00C30F45"/>
    <w:rsid w:val="00C31844"/>
    <w:rsid w:val="00C318AB"/>
    <w:rsid w:val="00C31990"/>
    <w:rsid w:val="00C3206D"/>
    <w:rsid w:val="00C3219B"/>
    <w:rsid w:val="00C32278"/>
    <w:rsid w:val="00C32AA0"/>
    <w:rsid w:val="00C32FB7"/>
    <w:rsid w:val="00C330BA"/>
    <w:rsid w:val="00C331D3"/>
    <w:rsid w:val="00C33467"/>
    <w:rsid w:val="00C33533"/>
    <w:rsid w:val="00C33552"/>
    <w:rsid w:val="00C335AC"/>
    <w:rsid w:val="00C33A24"/>
    <w:rsid w:val="00C340FA"/>
    <w:rsid w:val="00C348BA"/>
    <w:rsid w:val="00C348CB"/>
    <w:rsid w:val="00C34F90"/>
    <w:rsid w:val="00C35075"/>
    <w:rsid w:val="00C3547D"/>
    <w:rsid w:val="00C3556F"/>
    <w:rsid w:val="00C3582F"/>
    <w:rsid w:val="00C359AA"/>
    <w:rsid w:val="00C36168"/>
    <w:rsid w:val="00C361DD"/>
    <w:rsid w:val="00C3638A"/>
    <w:rsid w:val="00C36464"/>
    <w:rsid w:val="00C364C4"/>
    <w:rsid w:val="00C365C2"/>
    <w:rsid w:val="00C368F4"/>
    <w:rsid w:val="00C36A26"/>
    <w:rsid w:val="00C36B1C"/>
    <w:rsid w:val="00C36C9D"/>
    <w:rsid w:val="00C3713B"/>
    <w:rsid w:val="00C37404"/>
    <w:rsid w:val="00C374AA"/>
    <w:rsid w:val="00C3753F"/>
    <w:rsid w:val="00C37E94"/>
    <w:rsid w:val="00C37EB8"/>
    <w:rsid w:val="00C37FA6"/>
    <w:rsid w:val="00C402FB"/>
    <w:rsid w:val="00C406F9"/>
    <w:rsid w:val="00C40830"/>
    <w:rsid w:val="00C40881"/>
    <w:rsid w:val="00C4089D"/>
    <w:rsid w:val="00C408E5"/>
    <w:rsid w:val="00C40958"/>
    <w:rsid w:val="00C40ABF"/>
    <w:rsid w:val="00C40F9E"/>
    <w:rsid w:val="00C40FF8"/>
    <w:rsid w:val="00C411A0"/>
    <w:rsid w:val="00C414E6"/>
    <w:rsid w:val="00C4161B"/>
    <w:rsid w:val="00C41724"/>
    <w:rsid w:val="00C4180A"/>
    <w:rsid w:val="00C41A74"/>
    <w:rsid w:val="00C41E29"/>
    <w:rsid w:val="00C42129"/>
    <w:rsid w:val="00C4236E"/>
    <w:rsid w:val="00C42451"/>
    <w:rsid w:val="00C431DA"/>
    <w:rsid w:val="00C432B5"/>
    <w:rsid w:val="00C43736"/>
    <w:rsid w:val="00C43DC0"/>
    <w:rsid w:val="00C440F8"/>
    <w:rsid w:val="00C4425E"/>
    <w:rsid w:val="00C44268"/>
    <w:rsid w:val="00C442AB"/>
    <w:rsid w:val="00C448CB"/>
    <w:rsid w:val="00C449CC"/>
    <w:rsid w:val="00C44AF3"/>
    <w:rsid w:val="00C44DD8"/>
    <w:rsid w:val="00C45220"/>
    <w:rsid w:val="00C45652"/>
    <w:rsid w:val="00C45A55"/>
    <w:rsid w:val="00C45CF0"/>
    <w:rsid w:val="00C45E15"/>
    <w:rsid w:val="00C45E81"/>
    <w:rsid w:val="00C45FE5"/>
    <w:rsid w:val="00C46430"/>
    <w:rsid w:val="00C46856"/>
    <w:rsid w:val="00C472F0"/>
    <w:rsid w:val="00C47481"/>
    <w:rsid w:val="00C474B3"/>
    <w:rsid w:val="00C475E3"/>
    <w:rsid w:val="00C47866"/>
    <w:rsid w:val="00C478B7"/>
    <w:rsid w:val="00C47931"/>
    <w:rsid w:val="00C47EAB"/>
    <w:rsid w:val="00C502F2"/>
    <w:rsid w:val="00C506FF"/>
    <w:rsid w:val="00C50B14"/>
    <w:rsid w:val="00C5111A"/>
    <w:rsid w:val="00C5138B"/>
    <w:rsid w:val="00C51436"/>
    <w:rsid w:val="00C51464"/>
    <w:rsid w:val="00C5162F"/>
    <w:rsid w:val="00C51970"/>
    <w:rsid w:val="00C5206E"/>
    <w:rsid w:val="00C52172"/>
    <w:rsid w:val="00C522D7"/>
    <w:rsid w:val="00C5235D"/>
    <w:rsid w:val="00C52514"/>
    <w:rsid w:val="00C527C5"/>
    <w:rsid w:val="00C52B54"/>
    <w:rsid w:val="00C52BAF"/>
    <w:rsid w:val="00C52F82"/>
    <w:rsid w:val="00C53217"/>
    <w:rsid w:val="00C53772"/>
    <w:rsid w:val="00C53C4A"/>
    <w:rsid w:val="00C53D8E"/>
    <w:rsid w:val="00C540DD"/>
    <w:rsid w:val="00C5459F"/>
    <w:rsid w:val="00C545FB"/>
    <w:rsid w:val="00C5469E"/>
    <w:rsid w:val="00C5491E"/>
    <w:rsid w:val="00C54BD1"/>
    <w:rsid w:val="00C54E22"/>
    <w:rsid w:val="00C55642"/>
    <w:rsid w:val="00C55AD5"/>
    <w:rsid w:val="00C56676"/>
    <w:rsid w:val="00C56756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221"/>
    <w:rsid w:val="00C604E0"/>
    <w:rsid w:val="00C6055E"/>
    <w:rsid w:val="00C60AFB"/>
    <w:rsid w:val="00C60DCC"/>
    <w:rsid w:val="00C610F4"/>
    <w:rsid w:val="00C61402"/>
    <w:rsid w:val="00C61C26"/>
    <w:rsid w:val="00C61C2E"/>
    <w:rsid w:val="00C61CB7"/>
    <w:rsid w:val="00C61F38"/>
    <w:rsid w:val="00C61FAB"/>
    <w:rsid w:val="00C621B8"/>
    <w:rsid w:val="00C621F8"/>
    <w:rsid w:val="00C62688"/>
    <w:rsid w:val="00C626BD"/>
    <w:rsid w:val="00C627A0"/>
    <w:rsid w:val="00C6286C"/>
    <w:rsid w:val="00C62BBA"/>
    <w:rsid w:val="00C62C69"/>
    <w:rsid w:val="00C62D8B"/>
    <w:rsid w:val="00C63529"/>
    <w:rsid w:val="00C63AC3"/>
    <w:rsid w:val="00C63AD5"/>
    <w:rsid w:val="00C63AF8"/>
    <w:rsid w:val="00C63BB0"/>
    <w:rsid w:val="00C63D7F"/>
    <w:rsid w:val="00C63EE8"/>
    <w:rsid w:val="00C63FCD"/>
    <w:rsid w:val="00C64057"/>
    <w:rsid w:val="00C6408B"/>
    <w:rsid w:val="00C6450F"/>
    <w:rsid w:val="00C64672"/>
    <w:rsid w:val="00C64684"/>
    <w:rsid w:val="00C64733"/>
    <w:rsid w:val="00C64773"/>
    <w:rsid w:val="00C647B1"/>
    <w:rsid w:val="00C6481C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6091"/>
    <w:rsid w:val="00C6658C"/>
    <w:rsid w:val="00C66B90"/>
    <w:rsid w:val="00C66C80"/>
    <w:rsid w:val="00C66FD9"/>
    <w:rsid w:val="00C670FD"/>
    <w:rsid w:val="00C6710A"/>
    <w:rsid w:val="00C67284"/>
    <w:rsid w:val="00C67A60"/>
    <w:rsid w:val="00C67DEB"/>
    <w:rsid w:val="00C67EEE"/>
    <w:rsid w:val="00C70084"/>
    <w:rsid w:val="00C7066B"/>
    <w:rsid w:val="00C70873"/>
    <w:rsid w:val="00C70975"/>
    <w:rsid w:val="00C70A17"/>
    <w:rsid w:val="00C70C49"/>
    <w:rsid w:val="00C70F6D"/>
    <w:rsid w:val="00C71177"/>
    <w:rsid w:val="00C717C3"/>
    <w:rsid w:val="00C71A30"/>
    <w:rsid w:val="00C71DA5"/>
    <w:rsid w:val="00C71FB5"/>
    <w:rsid w:val="00C720C7"/>
    <w:rsid w:val="00C72212"/>
    <w:rsid w:val="00C722F7"/>
    <w:rsid w:val="00C7236D"/>
    <w:rsid w:val="00C72B88"/>
    <w:rsid w:val="00C72D0B"/>
    <w:rsid w:val="00C72F46"/>
    <w:rsid w:val="00C72F76"/>
    <w:rsid w:val="00C734A8"/>
    <w:rsid w:val="00C73592"/>
    <w:rsid w:val="00C73630"/>
    <w:rsid w:val="00C73685"/>
    <w:rsid w:val="00C7375E"/>
    <w:rsid w:val="00C738B5"/>
    <w:rsid w:val="00C73A7A"/>
    <w:rsid w:val="00C73AB6"/>
    <w:rsid w:val="00C73D69"/>
    <w:rsid w:val="00C73E84"/>
    <w:rsid w:val="00C741C9"/>
    <w:rsid w:val="00C749FB"/>
    <w:rsid w:val="00C74B77"/>
    <w:rsid w:val="00C74CE2"/>
    <w:rsid w:val="00C75148"/>
    <w:rsid w:val="00C753E1"/>
    <w:rsid w:val="00C7591B"/>
    <w:rsid w:val="00C75B20"/>
    <w:rsid w:val="00C75EA4"/>
    <w:rsid w:val="00C761A7"/>
    <w:rsid w:val="00C76450"/>
    <w:rsid w:val="00C76498"/>
    <w:rsid w:val="00C766A6"/>
    <w:rsid w:val="00C7677C"/>
    <w:rsid w:val="00C76803"/>
    <w:rsid w:val="00C76894"/>
    <w:rsid w:val="00C76CE2"/>
    <w:rsid w:val="00C76D72"/>
    <w:rsid w:val="00C76F16"/>
    <w:rsid w:val="00C7711D"/>
    <w:rsid w:val="00C7743E"/>
    <w:rsid w:val="00C776E1"/>
    <w:rsid w:val="00C77740"/>
    <w:rsid w:val="00C77A7D"/>
    <w:rsid w:val="00C77C44"/>
    <w:rsid w:val="00C77D78"/>
    <w:rsid w:val="00C800BE"/>
    <w:rsid w:val="00C808CE"/>
    <w:rsid w:val="00C81072"/>
    <w:rsid w:val="00C810E1"/>
    <w:rsid w:val="00C811F7"/>
    <w:rsid w:val="00C81412"/>
    <w:rsid w:val="00C81A42"/>
    <w:rsid w:val="00C81BA5"/>
    <w:rsid w:val="00C82106"/>
    <w:rsid w:val="00C82591"/>
    <w:rsid w:val="00C825C6"/>
    <w:rsid w:val="00C825FB"/>
    <w:rsid w:val="00C8295C"/>
    <w:rsid w:val="00C8297A"/>
    <w:rsid w:val="00C82FFA"/>
    <w:rsid w:val="00C830C7"/>
    <w:rsid w:val="00C830D0"/>
    <w:rsid w:val="00C830FC"/>
    <w:rsid w:val="00C83395"/>
    <w:rsid w:val="00C83532"/>
    <w:rsid w:val="00C8366A"/>
    <w:rsid w:val="00C836AF"/>
    <w:rsid w:val="00C836C6"/>
    <w:rsid w:val="00C838A6"/>
    <w:rsid w:val="00C839D1"/>
    <w:rsid w:val="00C83E8A"/>
    <w:rsid w:val="00C84143"/>
    <w:rsid w:val="00C847EE"/>
    <w:rsid w:val="00C84A96"/>
    <w:rsid w:val="00C84AD8"/>
    <w:rsid w:val="00C84C8D"/>
    <w:rsid w:val="00C84E37"/>
    <w:rsid w:val="00C8512B"/>
    <w:rsid w:val="00C8576B"/>
    <w:rsid w:val="00C85892"/>
    <w:rsid w:val="00C85EB5"/>
    <w:rsid w:val="00C865AA"/>
    <w:rsid w:val="00C867AE"/>
    <w:rsid w:val="00C8682B"/>
    <w:rsid w:val="00C868F1"/>
    <w:rsid w:val="00C86AD2"/>
    <w:rsid w:val="00C86AD4"/>
    <w:rsid w:val="00C86C0E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C0"/>
    <w:rsid w:val="00C91089"/>
    <w:rsid w:val="00C912E2"/>
    <w:rsid w:val="00C91344"/>
    <w:rsid w:val="00C913B7"/>
    <w:rsid w:val="00C914C9"/>
    <w:rsid w:val="00C91568"/>
    <w:rsid w:val="00C915FD"/>
    <w:rsid w:val="00C91760"/>
    <w:rsid w:val="00C9197F"/>
    <w:rsid w:val="00C91A68"/>
    <w:rsid w:val="00C91B9B"/>
    <w:rsid w:val="00C9248D"/>
    <w:rsid w:val="00C9260B"/>
    <w:rsid w:val="00C930A0"/>
    <w:rsid w:val="00C932F4"/>
    <w:rsid w:val="00C9398E"/>
    <w:rsid w:val="00C9399E"/>
    <w:rsid w:val="00C9454F"/>
    <w:rsid w:val="00C9479A"/>
    <w:rsid w:val="00C94AFC"/>
    <w:rsid w:val="00C94C1F"/>
    <w:rsid w:val="00C94CCB"/>
    <w:rsid w:val="00C94DB4"/>
    <w:rsid w:val="00C94DCF"/>
    <w:rsid w:val="00C94FC0"/>
    <w:rsid w:val="00C95055"/>
    <w:rsid w:val="00C95059"/>
    <w:rsid w:val="00C950ED"/>
    <w:rsid w:val="00C951B5"/>
    <w:rsid w:val="00C951E5"/>
    <w:rsid w:val="00C9567E"/>
    <w:rsid w:val="00C95778"/>
    <w:rsid w:val="00C958A7"/>
    <w:rsid w:val="00C95E47"/>
    <w:rsid w:val="00C96281"/>
    <w:rsid w:val="00C96BFD"/>
    <w:rsid w:val="00C96D97"/>
    <w:rsid w:val="00C96DBA"/>
    <w:rsid w:val="00C96E92"/>
    <w:rsid w:val="00C9705F"/>
    <w:rsid w:val="00C97120"/>
    <w:rsid w:val="00C97161"/>
    <w:rsid w:val="00C971A9"/>
    <w:rsid w:val="00C976DF"/>
    <w:rsid w:val="00C97702"/>
    <w:rsid w:val="00C97A97"/>
    <w:rsid w:val="00C97F59"/>
    <w:rsid w:val="00CA0070"/>
    <w:rsid w:val="00CA038A"/>
    <w:rsid w:val="00CA04BA"/>
    <w:rsid w:val="00CA0690"/>
    <w:rsid w:val="00CA06CD"/>
    <w:rsid w:val="00CA06F7"/>
    <w:rsid w:val="00CA0DEB"/>
    <w:rsid w:val="00CA1B12"/>
    <w:rsid w:val="00CA1D48"/>
    <w:rsid w:val="00CA1DE1"/>
    <w:rsid w:val="00CA226E"/>
    <w:rsid w:val="00CA237A"/>
    <w:rsid w:val="00CA26A2"/>
    <w:rsid w:val="00CA2E38"/>
    <w:rsid w:val="00CA3E27"/>
    <w:rsid w:val="00CA4223"/>
    <w:rsid w:val="00CA440C"/>
    <w:rsid w:val="00CA444B"/>
    <w:rsid w:val="00CA45B0"/>
    <w:rsid w:val="00CA4709"/>
    <w:rsid w:val="00CA481E"/>
    <w:rsid w:val="00CA4EC0"/>
    <w:rsid w:val="00CA50B2"/>
    <w:rsid w:val="00CA5183"/>
    <w:rsid w:val="00CA52E2"/>
    <w:rsid w:val="00CA58A9"/>
    <w:rsid w:val="00CA5965"/>
    <w:rsid w:val="00CA5B7B"/>
    <w:rsid w:val="00CA5DA4"/>
    <w:rsid w:val="00CA5F43"/>
    <w:rsid w:val="00CA5FB5"/>
    <w:rsid w:val="00CA633C"/>
    <w:rsid w:val="00CA6550"/>
    <w:rsid w:val="00CA670F"/>
    <w:rsid w:val="00CA67FA"/>
    <w:rsid w:val="00CA6B5B"/>
    <w:rsid w:val="00CA6C0C"/>
    <w:rsid w:val="00CA6D58"/>
    <w:rsid w:val="00CA6F8F"/>
    <w:rsid w:val="00CA7444"/>
    <w:rsid w:val="00CA753F"/>
    <w:rsid w:val="00CA7665"/>
    <w:rsid w:val="00CA7693"/>
    <w:rsid w:val="00CA76D2"/>
    <w:rsid w:val="00CA79D4"/>
    <w:rsid w:val="00CA7A05"/>
    <w:rsid w:val="00CA7A0B"/>
    <w:rsid w:val="00CA7A30"/>
    <w:rsid w:val="00CA7A67"/>
    <w:rsid w:val="00CA7C05"/>
    <w:rsid w:val="00CA7F27"/>
    <w:rsid w:val="00CB035A"/>
    <w:rsid w:val="00CB0367"/>
    <w:rsid w:val="00CB036D"/>
    <w:rsid w:val="00CB07C4"/>
    <w:rsid w:val="00CB0A21"/>
    <w:rsid w:val="00CB0DFA"/>
    <w:rsid w:val="00CB1154"/>
    <w:rsid w:val="00CB1420"/>
    <w:rsid w:val="00CB15FD"/>
    <w:rsid w:val="00CB177A"/>
    <w:rsid w:val="00CB1984"/>
    <w:rsid w:val="00CB19FB"/>
    <w:rsid w:val="00CB1A22"/>
    <w:rsid w:val="00CB21C9"/>
    <w:rsid w:val="00CB2876"/>
    <w:rsid w:val="00CB2879"/>
    <w:rsid w:val="00CB2A0F"/>
    <w:rsid w:val="00CB2A67"/>
    <w:rsid w:val="00CB2AA5"/>
    <w:rsid w:val="00CB2C14"/>
    <w:rsid w:val="00CB2D2D"/>
    <w:rsid w:val="00CB316A"/>
    <w:rsid w:val="00CB3325"/>
    <w:rsid w:val="00CB3581"/>
    <w:rsid w:val="00CB370C"/>
    <w:rsid w:val="00CB37BF"/>
    <w:rsid w:val="00CB38A5"/>
    <w:rsid w:val="00CB4254"/>
    <w:rsid w:val="00CB43DA"/>
    <w:rsid w:val="00CB47C2"/>
    <w:rsid w:val="00CB47FF"/>
    <w:rsid w:val="00CB497E"/>
    <w:rsid w:val="00CB4A0C"/>
    <w:rsid w:val="00CB4E3E"/>
    <w:rsid w:val="00CB5315"/>
    <w:rsid w:val="00CB5475"/>
    <w:rsid w:val="00CB59A3"/>
    <w:rsid w:val="00CB5A02"/>
    <w:rsid w:val="00CB5A72"/>
    <w:rsid w:val="00CB5C17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6EC9"/>
    <w:rsid w:val="00CB72BE"/>
    <w:rsid w:val="00CB74D6"/>
    <w:rsid w:val="00CC0275"/>
    <w:rsid w:val="00CC02B5"/>
    <w:rsid w:val="00CC0701"/>
    <w:rsid w:val="00CC0AD3"/>
    <w:rsid w:val="00CC0CD4"/>
    <w:rsid w:val="00CC0FBD"/>
    <w:rsid w:val="00CC1A72"/>
    <w:rsid w:val="00CC1CC9"/>
    <w:rsid w:val="00CC1DDF"/>
    <w:rsid w:val="00CC1EE9"/>
    <w:rsid w:val="00CC20B6"/>
    <w:rsid w:val="00CC2741"/>
    <w:rsid w:val="00CC28A1"/>
    <w:rsid w:val="00CC2B27"/>
    <w:rsid w:val="00CC304A"/>
    <w:rsid w:val="00CC30F5"/>
    <w:rsid w:val="00CC3479"/>
    <w:rsid w:val="00CC3679"/>
    <w:rsid w:val="00CC3CA8"/>
    <w:rsid w:val="00CC3DCD"/>
    <w:rsid w:val="00CC3E5F"/>
    <w:rsid w:val="00CC3EF1"/>
    <w:rsid w:val="00CC4639"/>
    <w:rsid w:val="00CC4AF8"/>
    <w:rsid w:val="00CC4CAF"/>
    <w:rsid w:val="00CC4DDC"/>
    <w:rsid w:val="00CC4E7F"/>
    <w:rsid w:val="00CC4F34"/>
    <w:rsid w:val="00CC513C"/>
    <w:rsid w:val="00CC5203"/>
    <w:rsid w:val="00CC5E6B"/>
    <w:rsid w:val="00CC5EF9"/>
    <w:rsid w:val="00CC5F9E"/>
    <w:rsid w:val="00CC641A"/>
    <w:rsid w:val="00CC69D5"/>
    <w:rsid w:val="00CC6B76"/>
    <w:rsid w:val="00CC6E53"/>
    <w:rsid w:val="00CC6F0B"/>
    <w:rsid w:val="00CC7217"/>
    <w:rsid w:val="00CC754B"/>
    <w:rsid w:val="00CC784F"/>
    <w:rsid w:val="00CC785E"/>
    <w:rsid w:val="00CC7A70"/>
    <w:rsid w:val="00CC7B3A"/>
    <w:rsid w:val="00CC7B5D"/>
    <w:rsid w:val="00CC7E72"/>
    <w:rsid w:val="00CD05BC"/>
    <w:rsid w:val="00CD0B96"/>
    <w:rsid w:val="00CD0FE2"/>
    <w:rsid w:val="00CD2109"/>
    <w:rsid w:val="00CD2593"/>
    <w:rsid w:val="00CD2621"/>
    <w:rsid w:val="00CD28EE"/>
    <w:rsid w:val="00CD2946"/>
    <w:rsid w:val="00CD2C47"/>
    <w:rsid w:val="00CD3293"/>
    <w:rsid w:val="00CD3537"/>
    <w:rsid w:val="00CD3AE4"/>
    <w:rsid w:val="00CD3E4B"/>
    <w:rsid w:val="00CD3E75"/>
    <w:rsid w:val="00CD40CB"/>
    <w:rsid w:val="00CD4180"/>
    <w:rsid w:val="00CD42F2"/>
    <w:rsid w:val="00CD4686"/>
    <w:rsid w:val="00CD4826"/>
    <w:rsid w:val="00CD482C"/>
    <w:rsid w:val="00CD48EE"/>
    <w:rsid w:val="00CD4F57"/>
    <w:rsid w:val="00CD52DC"/>
    <w:rsid w:val="00CD5428"/>
    <w:rsid w:val="00CD5AA8"/>
    <w:rsid w:val="00CD62AD"/>
    <w:rsid w:val="00CD63C5"/>
    <w:rsid w:val="00CD650D"/>
    <w:rsid w:val="00CD6F6B"/>
    <w:rsid w:val="00CD71B2"/>
    <w:rsid w:val="00CD72D0"/>
    <w:rsid w:val="00CD75D3"/>
    <w:rsid w:val="00CD7ACC"/>
    <w:rsid w:val="00CD7B70"/>
    <w:rsid w:val="00CD7C12"/>
    <w:rsid w:val="00CD7C1E"/>
    <w:rsid w:val="00CE002D"/>
    <w:rsid w:val="00CE0A7B"/>
    <w:rsid w:val="00CE0CC7"/>
    <w:rsid w:val="00CE1308"/>
    <w:rsid w:val="00CE14FA"/>
    <w:rsid w:val="00CE1690"/>
    <w:rsid w:val="00CE1800"/>
    <w:rsid w:val="00CE18E3"/>
    <w:rsid w:val="00CE1A4A"/>
    <w:rsid w:val="00CE1C24"/>
    <w:rsid w:val="00CE1D7B"/>
    <w:rsid w:val="00CE1DBE"/>
    <w:rsid w:val="00CE1F97"/>
    <w:rsid w:val="00CE21E9"/>
    <w:rsid w:val="00CE23B2"/>
    <w:rsid w:val="00CE246B"/>
    <w:rsid w:val="00CE2E0D"/>
    <w:rsid w:val="00CE2EA3"/>
    <w:rsid w:val="00CE3034"/>
    <w:rsid w:val="00CE3086"/>
    <w:rsid w:val="00CE34D2"/>
    <w:rsid w:val="00CE3573"/>
    <w:rsid w:val="00CE397C"/>
    <w:rsid w:val="00CE3A38"/>
    <w:rsid w:val="00CE3CAE"/>
    <w:rsid w:val="00CE3DCB"/>
    <w:rsid w:val="00CE3E92"/>
    <w:rsid w:val="00CE417C"/>
    <w:rsid w:val="00CE41C1"/>
    <w:rsid w:val="00CE4469"/>
    <w:rsid w:val="00CE4495"/>
    <w:rsid w:val="00CE467A"/>
    <w:rsid w:val="00CE4871"/>
    <w:rsid w:val="00CE4949"/>
    <w:rsid w:val="00CE4F3C"/>
    <w:rsid w:val="00CE5042"/>
    <w:rsid w:val="00CE5087"/>
    <w:rsid w:val="00CE54BA"/>
    <w:rsid w:val="00CE581F"/>
    <w:rsid w:val="00CE5A39"/>
    <w:rsid w:val="00CE5D72"/>
    <w:rsid w:val="00CE6193"/>
    <w:rsid w:val="00CE6282"/>
    <w:rsid w:val="00CE63BA"/>
    <w:rsid w:val="00CE664D"/>
    <w:rsid w:val="00CE669A"/>
    <w:rsid w:val="00CE679F"/>
    <w:rsid w:val="00CE6818"/>
    <w:rsid w:val="00CE6943"/>
    <w:rsid w:val="00CE698D"/>
    <w:rsid w:val="00CE6A82"/>
    <w:rsid w:val="00CE6C85"/>
    <w:rsid w:val="00CE6D16"/>
    <w:rsid w:val="00CE6E04"/>
    <w:rsid w:val="00CE73E1"/>
    <w:rsid w:val="00CE798F"/>
    <w:rsid w:val="00CE79B7"/>
    <w:rsid w:val="00CE7B8D"/>
    <w:rsid w:val="00CE7E31"/>
    <w:rsid w:val="00CE7FAF"/>
    <w:rsid w:val="00CF01E5"/>
    <w:rsid w:val="00CF0468"/>
    <w:rsid w:val="00CF06CA"/>
    <w:rsid w:val="00CF06D6"/>
    <w:rsid w:val="00CF079C"/>
    <w:rsid w:val="00CF0890"/>
    <w:rsid w:val="00CF0A1A"/>
    <w:rsid w:val="00CF0C2B"/>
    <w:rsid w:val="00CF0CBF"/>
    <w:rsid w:val="00CF0E57"/>
    <w:rsid w:val="00CF122B"/>
    <w:rsid w:val="00CF13B5"/>
    <w:rsid w:val="00CF14B1"/>
    <w:rsid w:val="00CF14E4"/>
    <w:rsid w:val="00CF191B"/>
    <w:rsid w:val="00CF1B4B"/>
    <w:rsid w:val="00CF1C8E"/>
    <w:rsid w:val="00CF1CDB"/>
    <w:rsid w:val="00CF1DD8"/>
    <w:rsid w:val="00CF1E37"/>
    <w:rsid w:val="00CF1F56"/>
    <w:rsid w:val="00CF1F9B"/>
    <w:rsid w:val="00CF20CB"/>
    <w:rsid w:val="00CF2286"/>
    <w:rsid w:val="00CF22FB"/>
    <w:rsid w:val="00CF237B"/>
    <w:rsid w:val="00CF2546"/>
    <w:rsid w:val="00CF2C46"/>
    <w:rsid w:val="00CF2F38"/>
    <w:rsid w:val="00CF335B"/>
    <w:rsid w:val="00CF347E"/>
    <w:rsid w:val="00CF36BE"/>
    <w:rsid w:val="00CF3994"/>
    <w:rsid w:val="00CF3A16"/>
    <w:rsid w:val="00CF3B7B"/>
    <w:rsid w:val="00CF4029"/>
    <w:rsid w:val="00CF43C0"/>
    <w:rsid w:val="00CF4412"/>
    <w:rsid w:val="00CF44D7"/>
    <w:rsid w:val="00CF4501"/>
    <w:rsid w:val="00CF52A8"/>
    <w:rsid w:val="00CF595B"/>
    <w:rsid w:val="00CF5E15"/>
    <w:rsid w:val="00CF5FD4"/>
    <w:rsid w:val="00CF6322"/>
    <w:rsid w:val="00CF6C2F"/>
    <w:rsid w:val="00CF6DF0"/>
    <w:rsid w:val="00CF6E53"/>
    <w:rsid w:val="00CF701B"/>
    <w:rsid w:val="00CF70B2"/>
    <w:rsid w:val="00CF71AC"/>
    <w:rsid w:val="00CF7464"/>
    <w:rsid w:val="00CF7738"/>
    <w:rsid w:val="00CF7A59"/>
    <w:rsid w:val="00CF7B81"/>
    <w:rsid w:val="00D00306"/>
    <w:rsid w:val="00D00483"/>
    <w:rsid w:val="00D00547"/>
    <w:rsid w:val="00D007C8"/>
    <w:rsid w:val="00D0103D"/>
    <w:rsid w:val="00D011E2"/>
    <w:rsid w:val="00D01465"/>
    <w:rsid w:val="00D01610"/>
    <w:rsid w:val="00D018D3"/>
    <w:rsid w:val="00D01B2E"/>
    <w:rsid w:val="00D01FEE"/>
    <w:rsid w:val="00D02065"/>
    <w:rsid w:val="00D02646"/>
    <w:rsid w:val="00D026AD"/>
    <w:rsid w:val="00D02AE5"/>
    <w:rsid w:val="00D02AE7"/>
    <w:rsid w:val="00D02DF9"/>
    <w:rsid w:val="00D02FDC"/>
    <w:rsid w:val="00D03129"/>
    <w:rsid w:val="00D03A31"/>
    <w:rsid w:val="00D03D8F"/>
    <w:rsid w:val="00D04570"/>
    <w:rsid w:val="00D04E28"/>
    <w:rsid w:val="00D05344"/>
    <w:rsid w:val="00D056B0"/>
    <w:rsid w:val="00D057B2"/>
    <w:rsid w:val="00D057F3"/>
    <w:rsid w:val="00D06563"/>
    <w:rsid w:val="00D068BC"/>
    <w:rsid w:val="00D06922"/>
    <w:rsid w:val="00D069E0"/>
    <w:rsid w:val="00D06A8A"/>
    <w:rsid w:val="00D06BE5"/>
    <w:rsid w:val="00D0738B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1CC"/>
    <w:rsid w:val="00D12458"/>
    <w:rsid w:val="00D12726"/>
    <w:rsid w:val="00D12D5C"/>
    <w:rsid w:val="00D12E82"/>
    <w:rsid w:val="00D12F88"/>
    <w:rsid w:val="00D12FC1"/>
    <w:rsid w:val="00D12FE1"/>
    <w:rsid w:val="00D13268"/>
    <w:rsid w:val="00D13899"/>
    <w:rsid w:val="00D13F50"/>
    <w:rsid w:val="00D1406C"/>
    <w:rsid w:val="00D140D1"/>
    <w:rsid w:val="00D14D4D"/>
    <w:rsid w:val="00D15231"/>
    <w:rsid w:val="00D1577E"/>
    <w:rsid w:val="00D15AF3"/>
    <w:rsid w:val="00D15CE5"/>
    <w:rsid w:val="00D15D0A"/>
    <w:rsid w:val="00D15D25"/>
    <w:rsid w:val="00D15F85"/>
    <w:rsid w:val="00D15F8C"/>
    <w:rsid w:val="00D1613C"/>
    <w:rsid w:val="00D1619C"/>
    <w:rsid w:val="00D161D5"/>
    <w:rsid w:val="00D16399"/>
    <w:rsid w:val="00D163AB"/>
    <w:rsid w:val="00D164D2"/>
    <w:rsid w:val="00D16769"/>
    <w:rsid w:val="00D16992"/>
    <w:rsid w:val="00D169BB"/>
    <w:rsid w:val="00D16DB6"/>
    <w:rsid w:val="00D17EE0"/>
    <w:rsid w:val="00D201C2"/>
    <w:rsid w:val="00D207AE"/>
    <w:rsid w:val="00D20AAC"/>
    <w:rsid w:val="00D20ED9"/>
    <w:rsid w:val="00D20F8D"/>
    <w:rsid w:val="00D21200"/>
    <w:rsid w:val="00D2163D"/>
    <w:rsid w:val="00D21757"/>
    <w:rsid w:val="00D21775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7CD"/>
    <w:rsid w:val="00D2296A"/>
    <w:rsid w:val="00D22CCB"/>
    <w:rsid w:val="00D22E90"/>
    <w:rsid w:val="00D234B4"/>
    <w:rsid w:val="00D234DD"/>
    <w:rsid w:val="00D23509"/>
    <w:rsid w:val="00D23551"/>
    <w:rsid w:val="00D23603"/>
    <w:rsid w:val="00D23782"/>
    <w:rsid w:val="00D237BF"/>
    <w:rsid w:val="00D239AB"/>
    <w:rsid w:val="00D23ADE"/>
    <w:rsid w:val="00D24130"/>
    <w:rsid w:val="00D241E1"/>
    <w:rsid w:val="00D2445F"/>
    <w:rsid w:val="00D24463"/>
    <w:rsid w:val="00D24FDC"/>
    <w:rsid w:val="00D250B4"/>
    <w:rsid w:val="00D25560"/>
    <w:rsid w:val="00D255DE"/>
    <w:rsid w:val="00D25769"/>
    <w:rsid w:val="00D2583C"/>
    <w:rsid w:val="00D25C6A"/>
    <w:rsid w:val="00D263ED"/>
    <w:rsid w:val="00D26482"/>
    <w:rsid w:val="00D264D0"/>
    <w:rsid w:val="00D267CC"/>
    <w:rsid w:val="00D26C07"/>
    <w:rsid w:val="00D26C3F"/>
    <w:rsid w:val="00D26DB0"/>
    <w:rsid w:val="00D26F47"/>
    <w:rsid w:val="00D2700D"/>
    <w:rsid w:val="00D27530"/>
    <w:rsid w:val="00D27538"/>
    <w:rsid w:val="00D27942"/>
    <w:rsid w:val="00D27989"/>
    <w:rsid w:val="00D27AEA"/>
    <w:rsid w:val="00D27AFD"/>
    <w:rsid w:val="00D27E17"/>
    <w:rsid w:val="00D30728"/>
    <w:rsid w:val="00D307EA"/>
    <w:rsid w:val="00D309C3"/>
    <w:rsid w:val="00D30A33"/>
    <w:rsid w:val="00D30A4D"/>
    <w:rsid w:val="00D30E51"/>
    <w:rsid w:val="00D30FCD"/>
    <w:rsid w:val="00D311C4"/>
    <w:rsid w:val="00D3149D"/>
    <w:rsid w:val="00D316AE"/>
    <w:rsid w:val="00D3194A"/>
    <w:rsid w:val="00D31C1A"/>
    <w:rsid w:val="00D31CAE"/>
    <w:rsid w:val="00D31E62"/>
    <w:rsid w:val="00D3228D"/>
    <w:rsid w:val="00D323C4"/>
    <w:rsid w:val="00D324E2"/>
    <w:rsid w:val="00D3261A"/>
    <w:rsid w:val="00D327FE"/>
    <w:rsid w:val="00D32931"/>
    <w:rsid w:val="00D32A35"/>
    <w:rsid w:val="00D32CE2"/>
    <w:rsid w:val="00D32F57"/>
    <w:rsid w:val="00D3308E"/>
    <w:rsid w:val="00D33785"/>
    <w:rsid w:val="00D33AC1"/>
    <w:rsid w:val="00D34035"/>
    <w:rsid w:val="00D34224"/>
    <w:rsid w:val="00D34ACA"/>
    <w:rsid w:val="00D34F8F"/>
    <w:rsid w:val="00D3534D"/>
    <w:rsid w:val="00D3539E"/>
    <w:rsid w:val="00D353FE"/>
    <w:rsid w:val="00D354AA"/>
    <w:rsid w:val="00D3580E"/>
    <w:rsid w:val="00D35878"/>
    <w:rsid w:val="00D35AD9"/>
    <w:rsid w:val="00D35B4F"/>
    <w:rsid w:val="00D36581"/>
    <w:rsid w:val="00D367A8"/>
    <w:rsid w:val="00D3686D"/>
    <w:rsid w:val="00D369FF"/>
    <w:rsid w:val="00D36A7B"/>
    <w:rsid w:val="00D36BD2"/>
    <w:rsid w:val="00D37335"/>
    <w:rsid w:val="00D375EB"/>
    <w:rsid w:val="00D3792B"/>
    <w:rsid w:val="00D37B92"/>
    <w:rsid w:val="00D37C58"/>
    <w:rsid w:val="00D37E4E"/>
    <w:rsid w:val="00D40272"/>
    <w:rsid w:val="00D40344"/>
    <w:rsid w:val="00D4054E"/>
    <w:rsid w:val="00D40669"/>
    <w:rsid w:val="00D408EE"/>
    <w:rsid w:val="00D40A07"/>
    <w:rsid w:val="00D41050"/>
    <w:rsid w:val="00D41058"/>
    <w:rsid w:val="00D41168"/>
    <w:rsid w:val="00D4121A"/>
    <w:rsid w:val="00D416CF"/>
    <w:rsid w:val="00D41981"/>
    <w:rsid w:val="00D4199B"/>
    <w:rsid w:val="00D420E5"/>
    <w:rsid w:val="00D4217D"/>
    <w:rsid w:val="00D4246D"/>
    <w:rsid w:val="00D4250C"/>
    <w:rsid w:val="00D42669"/>
    <w:rsid w:val="00D4300E"/>
    <w:rsid w:val="00D436B4"/>
    <w:rsid w:val="00D437F4"/>
    <w:rsid w:val="00D438FE"/>
    <w:rsid w:val="00D43B85"/>
    <w:rsid w:val="00D43FDB"/>
    <w:rsid w:val="00D4413B"/>
    <w:rsid w:val="00D44381"/>
    <w:rsid w:val="00D44531"/>
    <w:rsid w:val="00D44E50"/>
    <w:rsid w:val="00D44FD6"/>
    <w:rsid w:val="00D451AB"/>
    <w:rsid w:val="00D4537C"/>
    <w:rsid w:val="00D455CB"/>
    <w:rsid w:val="00D4566F"/>
    <w:rsid w:val="00D46572"/>
    <w:rsid w:val="00D46675"/>
    <w:rsid w:val="00D4673A"/>
    <w:rsid w:val="00D46886"/>
    <w:rsid w:val="00D46CA5"/>
    <w:rsid w:val="00D46FA4"/>
    <w:rsid w:val="00D47007"/>
    <w:rsid w:val="00D47438"/>
    <w:rsid w:val="00D476B5"/>
    <w:rsid w:val="00D47811"/>
    <w:rsid w:val="00D47A36"/>
    <w:rsid w:val="00D47C1F"/>
    <w:rsid w:val="00D47C45"/>
    <w:rsid w:val="00D500CC"/>
    <w:rsid w:val="00D503F2"/>
    <w:rsid w:val="00D504CA"/>
    <w:rsid w:val="00D50C09"/>
    <w:rsid w:val="00D50F10"/>
    <w:rsid w:val="00D510E7"/>
    <w:rsid w:val="00D513E1"/>
    <w:rsid w:val="00D51651"/>
    <w:rsid w:val="00D517F5"/>
    <w:rsid w:val="00D518F5"/>
    <w:rsid w:val="00D51998"/>
    <w:rsid w:val="00D51AA3"/>
    <w:rsid w:val="00D51D1F"/>
    <w:rsid w:val="00D51E4D"/>
    <w:rsid w:val="00D51E96"/>
    <w:rsid w:val="00D51F3A"/>
    <w:rsid w:val="00D52048"/>
    <w:rsid w:val="00D521C2"/>
    <w:rsid w:val="00D521F9"/>
    <w:rsid w:val="00D5226C"/>
    <w:rsid w:val="00D52A91"/>
    <w:rsid w:val="00D52ACB"/>
    <w:rsid w:val="00D52D0E"/>
    <w:rsid w:val="00D52DE6"/>
    <w:rsid w:val="00D52DFB"/>
    <w:rsid w:val="00D52E73"/>
    <w:rsid w:val="00D530C6"/>
    <w:rsid w:val="00D530F5"/>
    <w:rsid w:val="00D5343C"/>
    <w:rsid w:val="00D53495"/>
    <w:rsid w:val="00D53DA8"/>
    <w:rsid w:val="00D53E63"/>
    <w:rsid w:val="00D53EE1"/>
    <w:rsid w:val="00D5444F"/>
    <w:rsid w:val="00D544C0"/>
    <w:rsid w:val="00D54641"/>
    <w:rsid w:val="00D54826"/>
    <w:rsid w:val="00D54C5F"/>
    <w:rsid w:val="00D54FA2"/>
    <w:rsid w:val="00D55068"/>
    <w:rsid w:val="00D5508A"/>
    <w:rsid w:val="00D55138"/>
    <w:rsid w:val="00D552AD"/>
    <w:rsid w:val="00D556AB"/>
    <w:rsid w:val="00D556EA"/>
    <w:rsid w:val="00D55DB9"/>
    <w:rsid w:val="00D564EE"/>
    <w:rsid w:val="00D565F0"/>
    <w:rsid w:val="00D56734"/>
    <w:rsid w:val="00D568F7"/>
    <w:rsid w:val="00D56A29"/>
    <w:rsid w:val="00D56C99"/>
    <w:rsid w:val="00D56EAF"/>
    <w:rsid w:val="00D56ECE"/>
    <w:rsid w:val="00D56ED7"/>
    <w:rsid w:val="00D57131"/>
    <w:rsid w:val="00D575A6"/>
    <w:rsid w:val="00D575C7"/>
    <w:rsid w:val="00D57AE2"/>
    <w:rsid w:val="00D57AE9"/>
    <w:rsid w:val="00D57B41"/>
    <w:rsid w:val="00D57B65"/>
    <w:rsid w:val="00D57D29"/>
    <w:rsid w:val="00D57DCA"/>
    <w:rsid w:val="00D601EA"/>
    <w:rsid w:val="00D6022A"/>
    <w:rsid w:val="00D60435"/>
    <w:rsid w:val="00D606DB"/>
    <w:rsid w:val="00D60740"/>
    <w:rsid w:val="00D6088E"/>
    <w:rsid w:val="00D608D4"/>
    <w:rsid w:val="00D60BFF"/>
    <w:rsid w:val="00D60CCD"/>
    <w:rsid w:val="00D616EA"/>
    <w:rsid w:val="00D61D13"/>
    <w:rsid w:val="00D61D8F"/>
    <w:rsid w:val="00D61E3A"/>
    <w:rsid w:val="00D6219D"/>
    <w:rsid w:val="00D62263"/>
    <w:rsid w:val="00D622AC"/>
    <w:rsid w:val="00D6240A"/>
    <w:rsid w:val="00D62572"/>
    <w:rsid w:val="00D6281B"/>
    <w:rsid w:val="00D62A81"/>
    <w:rsid w:val="00D62DA1"/>
    <w:rsid w:val="00D62F08"/>
    <w:rsid w:val="00D62FED"/>
    <w:rsid w:val="00D631F3"/>
    <w:rsid w:val="00D6320F"/>
    <w:rsid w:val="00D635F6"/>
    <w:rsid w:val="00D638C3"/>
    <w:rsid w:val="00D63D2D"/>
    <w:rsid w:val="00D64015"/>
    <w:rsid w:val="00D64140"/>
    <w:rsid w:val="00D648B0"/>
    <w:rsid w:val="00D64CB2"/>
    <w:rsid w:val="00D64E79"/>
    <w:rsid w:val="00D64F66"/>
    <w:rsid w:val="00D65055"/>
    <w:rsid w:val="00D65111"/>
    <w:rsid w:val="00D655E4"/>
    <w:rsid w:val="00D65F47"/>
    <w:rsid w:val="00D662E9"/>
    <w:rsid w:val="00D66A9C"/>
    <w:rsid w:val="00D670A1"/>
    <w:rsid w:val="00D671EE"/>
    <w:rsid w:val="00D673DF"/>
    <w:rsid w:val="00D678AC"/>
    <w:rsid w:val="00D67927"/>
    <w:rsid w:val="00D67B2F"/>
    <w:rsid w:val="00D67C81"/>
    <w:rsid w:val="00D7040E"/>
    <w:rsid w:val="00D7056E"/>
    <w:rsid w:val="00D706ED"/>
    <w:rsid w:val="00D70D00"/>
    <w:rsid w:val="00D70DAB"/>
    <w:rsid w:val="00D70E32"/>
    <w:rsid w:val="00D70F03"/>
    <w:rsid w:val="00D70F16"/>
    <w:rsid w:val="00D711C7"/>
    <w:rsid w:val="00D720DF"/>
    <w:rsid w:val="00D726B2"/>
    <w:rsid w:val="00D72819"/>
    <w:rsid w:val="00D72956"/>
    <w:rsid w:val="00D7295F"/>
    <w:rsid w:val="00D72B65"/>
    <w:rsid w:val="00D72B67"/>
    <w:rsid w:val="00D72F00"/>
    <w:rsid w:val="00D7324D"/>
    <w:rsid w:val="00D738E6"/>
    <w:rsid w:val="00D73D90"/>
    <w:rsid w:val="00D747BD"/>
    <w:rsid w:val="00D748B6"/>
    <w:rsid w:val="00D74A57"/>
    <w:rsid w:val="00D74D95"/>
    <w:rsid w:val="00D7535C"/>
    <w:rsid w:val="00D7537D"/>
    <w:rsid w:val="00D7565C"/>
    <w:rsid w:val="00D757F9"/>
    <w:rsid w:val="00D7588E"/>
    <w:rsid w:val="00D758DD"/>
    <w:rsid w:val="00D76569"/>
    <w:rsid w:val="00D76780"/>
    <w:rsid w:val="00D76900"/>
    <w:rsid w:val="00D76C9A"/>
    <w:rsid w:val="00D772F2"/>
    <w:rsid w:val="00D773C3"/>
    <w:rsid w:val="00D776A4"/>
    <w:rsid w:val="00D776B7"/>
    <w:rsid w:val="00D77973"/>
    <w:rsid w:val="00D77EB6"/>
    <w:rsid w:val="00D800E4"/>
    <w:rsid w:val="00D80111"/>
    <w:rsid w:val="00D8084A"/>
    <w:rsid w:val="00D80E1B"/>
    <w:rsid w:val="00D80E61"/>
    <w:rsid w:val="00D80ECB"/>
    <w:rsid w:val="00D8140D"/>
    <w:rsid w:val="00D816B6"/>
    <w:rsid w:val="00D81717"/>
    <w:rsid w:val="00D81F8F"/>
    <w:rsid w:val="00D820FB"/>
    <w:rsid w:val="00D827EA"/>
    <w:rsid w:val="00D82B2A"/>
    <w:rsid w:val="00D82BD1"/>
    <w:rsid w:val="00D82C3F"/>
    <w:rsid w:val="00D8331B"/>
    <w:rsid w:val="00D83C53"/>
    <w:rsid w:val="00D83F93"/>
    <w:rsid w:val="00D84380"/>
    <w:rsid w:val="00D84949"/>
    <w:rsid w:val="00D84AA7"/>
    <w:rsid w:val="00D84E35"/>
    <w:rsid w:val="00D85080"/>
    <w:rsid w:val="00D85186"/>
    <w:rsid w:val="00D85317"/>
    <w:rsid w:val="00D8544B"/>
    <w:rsid w:val="00D855C2"/>
    <w:rsid w:val="00D858EE"/>
    <w:rsid w:val="00D85931"/>
    <w:rsid w:val="00D85933"/>
    <w:rsid w:val="00D8595B"/>
    <w:rsid w:val="00D859EA"/>
    <w:rsid w:val="00D85BA5"/>
    <w:rsid w:val="00D85D53"/>
    <w:rsid w:val="00D8620A"/>
    <w:rsid w:val="00D86246"/>
    <w:rsid w:val="00D86382"/>
    <w:rsid w:val="00D865FE"/>
    <w:rsid w:val="00D86775"/>
    <w:rsid w:val="00D869A4"/>
    <w:rsid w:val="00D86AFC"/>
    <w:rsid w:val="00D86BE8"/>
    <w:rsid w:val="00D86C55"/>
    <w:rsid w:val="00D86D97"/>
    <w:rsid w:val="00D87396"/>
    <w:rsid w:val="00D8747F"/>
    <w:rsid w:val="00D8773A"/>
    <w:rsid w:val="00D879E2"/>
    <w:rsid w:val="00D9032D"/>
    <w:rsid w:val="00D903BC"/>
    <w:rsid w:val="00D90A25"/>
    <w:rsid w:val="00D90BD1"/>
    <w:rsid w:val="00D90E63"/>
    <w:rsid w:val="00D9104F"/>
    <w:rsid w:val="00D9105D"/>
    <w:rsid w:val="00D911F5"/>
    <w:rsid w:val="00D91405"/>
    <w:rsid w:val="00D91788"/>
    <w:rsid w:val="00D91B0C"/>
    <w:rsid w:val="00D91C56"/>
    <w:rsid w:val="00D91C83"/>
    <w:rsid w:val="00D92075"/>
    <w:rsid w:val="00D922D6"/>
    <w:rsid w:val="00D9273B"/>
    <w:rsid w:val="00D930E5"/>
    <w:rsid w:val="00D932A9"/>
    <w:rsid w:val="00D93583"/>
    <w:rsid w:val="00D93D91"/>
    <w:rsid w:val="00D93D97"/>
    <w:rsid w:val="00D9416F"/>
    <w:rsid w:val="00D947E9"/>
    <w:rsid w:val="00D94B98"/>
    <w:rsid w:val="00D94C75"/>
    <w:rsid w:val="00D94D0B"/>
    <w:rsid w:val="00D94EE1"/>
    <w:rsid w:val="00D95146"/>
    <w:rsid w:val="00D95390"/>
    <w:rsid w:val="00D9605A"/>
    <w:rsid w:val="00D965A3"/>
    <w:rsid w:val="00D96623"/>
    <w:rsid w:val="00D96868"/>
    <w:rsid w:val="00D968C9"/>
    <w:rsid w:val="00D97099"/>
    <w:rsid w:val="00D970F9"/>
    <w:rsid w:val="00D97662"/>
    <w:rsid w:val="00D978B8"/>
    <w:rsid w:val="00D979E7"/>
    <w:rsid w:val="00D97A63"/>
    <w:rsid w:val="00D97C08"/>
    <w:rsid w:val="00D97C14"/>
    <w:rsid w:val="00DA0759"/>
    <w:rsid w:val="00DA0A31"/>
    <w:rsid w:val="00DA0E6B"/>
    <w:rsid w:val="00DA1530"/>
    <w:rsid w:val="00DA16C3"/>
    <w:rsid w:val="00DA1E17"/>
    <w:rsid w:val="00DA1F77"/>
    <w:rsid w:val="00DA1FDA"/>
    <w:rsid w:val="00DA2082"/>
    <w:rsid w:val="00DA2157"/>
    <w:rsid w:val="00DA23ED"/>
    <w:rsid w:val="00DA26A8"/>
    <w:rsid w:val="00DA2FD9"/>
    <w:rsid w:val="00DA3198"/>
    <w:rsid w:val="00DA32D6"/>
    <w:rsid w:val="00DA34CA"/>
    <w:rsid w:val="00DA34E2"/>
    <w:rsid w:val="00DA352A"/>
    <w:rsid w:val="00DA35D2"/>
    <w:rsid w:val="00DA37D0"/>
    <w:rsid w:val="00DA3B5C"/>
    <w:rsid w:val="00DA3B6D"/>
    <w:rsid w:val="00DA3E22"/>
    <w:rsid w:val="00DA43BA"/>
    <w:rsid w:val="00DA4B66"/>
    <w:rsid w:val="00DA4BE4"/>
    <w:rsid w:val="00DA5478"/>
    <w:rsid w:val="00DA5620"/>
    <w:rsid w:val="00DA5836"/>
    <w:rsid w:val="00DA586A"/>
    <w:rsid w:val="00DA5D50"/>
    <w:rsid w:val="00DA5EC7"/>
    <w:rsid w:val="00DA6003"/>
    <w:rsid w:val="00DA62A2"/>
    <w:rsid w:val="00DA644A"/>
    <w:rsid w:val="00DA6745"/>
    <w:rsid w:val="00DA6B67"/>
    <w:rsid w:val="00DA6D81"/>
    <w:rsid w:val="00DA6E97"/>
    <w:rsid w:val="00DA7CCB"/>
    <w:rsid w:val="00DA7E48"/>
    <w:rsid w:val="00DB0006"/>
    <w:rsid w:val="00DB014C"/>
    <w:rsid w:val="00DB016D"/>
    <w:rsid w:val="00DB0365"/>
    <w:rsid w:val="00DB0524"/>
    <w:rsid w:val="00DB0738"/>
    <w:rsid w:val="00DB07CC"/>
    <w:rsid w:val="00DB0CBB"/>
    <w:rsid w:val="00DB0D2C"/>
    <w:rsid w:val="00DB16EB"/>
    <w:rsid w:val="00DB1A4B"/>
    <w:rsid w:val="00DB1B98"/>
    <w:rsid w:val="00DB1CA0"/>
    <w:rsid w:val="00DB1FA2"/>
    <w:rsid w:val="00DB1FF3"/>
    <w:rsid w:val="00DB224E"/>
    <w:rsid w:val="00DB273B"/>
    <w:rsid w:val="00DB277B"/>
    <w:rsid w:val="00DB2AB2"/>
    <w:rsid w:val="00DB2C95"/>
    <w:rsid w:val="00DB3267"/>
    <w:rsid w:val="00DB3FD4"/>
    <w:rsid w:val="00DB4655"/>
    <w:rsid w:val="00DB4663"/>
    <w:rsid w:val="00DB487B"/>
    <w:rsid w:val="00DB4998"/>
    <w:rsid w:val="00DB4A15"/>
    <w:rsid w:val="00DB4F79"/>
    <w:rsid w:val="00DB5100"/>
    <w:rsid w:val="00DB515F"/>
    <w:rsid w:val="00DB52F0"/>
    <w:rsid w:val="00DB533E"/>
    <w:rsid w:val="00DB53B0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5FED"/>
    <w:rsid w:val="00DB6064"/>
    <w:rsid w:val="00DB622E"/>
    <w:rsid w:val="00DB67A9"/>
    <w:rsid w:val="00DB67BA"/>
    <w:rsid w:val="00DB6A0C"/>
    <w:rsid w:val="00DB6C0F"/>
    <w:rsid w:val="00DB6D59"/>
    <w:rsid w:val="00DB6E8A"/>
    <w:rsid w:val="00DB700B"/>
    <w:rsid w:val="00DB747E"/>
    <w:rsid w:val="00DB7497"/>
    <w:rsid w:val="00DB7678"/>
    <w:rsid w:val="00DC044D"/>
    <w:rsid w:val="00DC07AA"/>
    <w:rsid w:val="00DC097C"/>
    <w:rsid w:val="00DC146D"/>
    <w:rsid w:val="00DC19BD"/>
    <w:rsid w:val="00DC1ABC"/>
    <w:rsid w:val="00DC1F33"/>
    <w:rsid w:val="00DC25F5"/>
    <w:rsid w:val="00DC27BF"/>
    <w:rsid w:val="00DC2F2F"/>
    <w:rsid w:val="00DC3373"/>
    <w:rsid w:val="00DC36BC"/>
    <w:rsid w:val="00DC3C6D"/>
    <w:rsid w:val="00DC3D64"/>
    <w:rsid w:val="00DC3E34"/>
    <w:rsid w:val="00DC409B"/>
    <w:rsid w:val="00DC424B"/>
    <w:rsid w:val="00DC42F4"/>
    <w:rsid w:val="00DC43E3"/>
    <w:rsid w:val="00DC4DDA"/>
    <w:rsid w:val="00DC4ECA"/>
    <w:rsid w:val="00DC4F57"/>
    <w:rsid w:val="00DC5059"/>
    <w:rsid w:val="00DC5177"/>
    <w:rsid w:val="00DC5462"/>
    <w:rsid w:val="00DC630F"/>
    <w:rsid w:val="00DC666F"/>
    <w:rsid w:val="00DC6845"/>
    <w:rsid w:val="00DC6EF1"/>
    <w:rsid w:val="00DC78A8"/>
    <w:rsid w:val="00DD06A8"/>
    <w:rsid w:val="00DD0834"/>
    <w:rsid w:val="00DD0900"/>
    <w:rsid w:val="00DD0AED"/>
    <w:rsid w:val="00DD0B5D"/>
    <w:rsid w:val="00DD15D9"/>
    <w:rsid w:val="00DD1851"/>
    <w:rsid w:val="00DD1BC8"/>
    <w:rsid w:val="00DD1F1C"/>
    <w:rsid w:val="00DD2818"/>
    <w:rsid w:val="00DD2EEF"/>
    <w:rsid w:val="00DD303A"/>
    <w:rsid w:val="00DD35B6"/>
    <w:rsid w:val="00DD3C3A"/>
    <w:rsid w:val="00DD3C90"/>
    <w:rsid w:val="00DD3D22"/>
    <w:rsid w:val="00DD3DCC"/>
    <w:rsid w:val="00DD4223"/>
    <w:rsid w:val="00DD4232"/>
    <w:rsid w:val="00DD4493"/>
    <w:rsid w:val="00DD45ED"/>
    <w:rsid w:val="00DD468B"/>
    <w:rsid w:val="00DD46B3"/>
    <w:rsid w:val="00DD4918"/>
    <w:rsid w:val="00DD4BD8"/>
    <w:rsid w:val="00DD4F6A"/>
    <w:rsid w:val="00DD4FC3"/>
    <w:rsid w:val="00DD5462"/>
    <w:rsid w:val="00DD5854"/>
    <w:rsid w:val="00DD58BD"/>
    <w:rsid w:val="00DD5C3F"/>
    <w:rsid w:val="00DD647B"/>
    <w:rsid w:val="00DD67B3"/>
    <w:rsid w:val="00DD699E"/>
    <w:rsid w:val="00DD7275"/>
    <w:rsid w:val="00DD7555"/>
    <w:rsid w:val="00DD7602"/>
    <w:rsid w:val="00DE0011"/>
    <w:rsid w:val="00DE0203"/>
    <w:rsid w:val="00DE0515"/>
    <w:rsid w:val="00DE102D"/>
    <w:rsid w:val="00DE1259"/>
    <w:rsid w:val="00DE1615"/>
    <w:rsid w:val="00DE16D9"/>
    <w:rsid w:val="00DE1705"/>
    <w:rsid w:val="00DE17E2"/>
    <w:rsid w:val="00DE1815"/>
    <w:rsid w:val="00DE1BB0"/>
    <w:rsid w:val="00DE1FAA"/>
    <w:rsid w:val="00DE206E"/>
    <w:rsid w:val="00DE2464"/>
    <w:rsid w:val="00DE246F"/>
    <w:rsid w:val="00DE260A"/>
    <w:rsid w:val="00DE26B4"/>
    <w:rsid w:val="00DE27DC"/>
    <w:rsid w:val="00DE2B87"/>
    <w:rsid w:val="00DE34AB"/>
    <w:rsid w:val="00DE359F"/>
    <w:rsid w:val="00DE35BA"/>
    <w:rsid w:val="00DE3621"/>
    <w:rsid w:val="00DE3683"/>
    <w:rsid w:val="00DE399A"/>
    <w:rsid w:val="00DE3B2F"/>
    <w:rsid w:val="00DE3B99"/>
    <w:rsid w:val="00DE3BD3"/>
    <w:rsid w:val="00DE3F22"/>
    <w:rsid w:val="00DE3F2D"/>
    <w:rsid w:val="00DE4438"/>
    <w:rsid w:val="00DE454D"/>
    <w:rsid w:val="00DE455A"/>
    <w:rsid w:val="00DE5022"/>
    <w:rsid w:val="00DE5717"/>
    <w:rsid w:val="00DE5765"/>
    <w:rsid w:val="00DE5804"/>
    <w:rsid w:val="00DE5862"/>
    <w:rsid w:val="00DE5A0C"/>
    <w:rsid w:val="00DE61BE"/>
    <w:rsid w:val="00DE636E"/>
    <w:rsid w:val="00DE63F5"/>
    <w:rsid w:val="00DE64B1"/>
    <w:rsid w:val="00DE6668"/>
    <w:rsid w:val="00DE6734"/>
    <w:rsid w:val="00DE7559"/>
    <w:rsid w:val="00DE7641"/>
    <w:rsid w:val="00DE7B43"/>
    <w:rsid w:val="00DF000B"/>
    <w:rsid w:val="00DF0135"/>
    <w:rsid w:val="00DF04A7"/>
    <w:rsid w:val="00DF0629"/>
    <w:rsid w:val="00DF090E"/>
    <w:rsid w:val="00DF111A"/>
    <w:rsid w:val="00DF1325"/>
    <w:rsid w:val="00DF17FB"/>
    <w:rsid w:val="00DF1846"/>
    <w:rsid w:val="00DF1AB8"/>
    <w:rsid w:val="00DF1B1F"/>
    <w:rsid w:val="00DF1BB5"/>
    <w:rsid w:val="00DF1D30"/>
    <w:rsid w:val="00DF2039"/>
    <w:rsid w:val="00DF2150"/>
    <w:rsid w:val="00DF2300"/>
    <w:rsid w:val="00DF25FA"/>
    <w:rsid w:val="00DF262C"/>
    <w:rsid w:val="00DF277B"/>
    <w:rsid w:val="00DF2C0F"/>
    <w:rsid w:val="00DF2CD3"/>
    <w:rsid w:val="00DF2EB8"/>
    <w:rsid w:val="00DF31FC"/>
    <w:rsid w:val="00DF3362"/>
    <w:rsid w:val="00DF3368"/>
    <w:rsid w:val="00DF34E0"/>
    <w:rsid w:val="00DF362E"/>
    <w:rsid w:val="00DF376F"/>
    <w:rsid w:val="00DF3A1F"/>
    <w:rsid w:val="00DF3CDC"/>
    <w:rsid w:val="00DF3E7A"/>
    <w:rsid w:val="00DF3F6F"/>
    <w:rsid w:val="00DF4240"/>
    <w:rsid w:val="00DF45E7"/>
    <w:rsid w:val="00DF492A"/>
    <w:rsid w:val="00DF4990"/>
    <w:rsid w:val="00DF52F4"/>
    <w:rsid w:val="00DF531B"/>
    <w:rsid w:val="00DF53D5"/>
    <w:rsid w:val="00DF58BB"/>
    <w:rsid w:val="00DF595F"/>
    <w:rsid w:val="00DF596A"/>
    <w:rsid w:val="00DF59B1"/>
    <w:rsid w:val="00DF5E8B"/>
    <w:rsid w:val="00DF5ECC"/>
    <w:rsid w:val="00DF6100"/>
    <w:rsid w:val="00DF62FA"/>
    <w:rsid w:val="00DF6335"/>
    <w:rsid w:val="00DF66EB"/>
    <w:rsid w:val="00DF68C4"/>
    <w:rsid w:val="00DF68EA"/>
    <w:rsid w:val="00DF691B"/>
    <w:rsid w:val="00DF6B56"/>
    <w:rsid w:val="00DF705C"/>
    <w:rsid w:val="00DF7080"/>
    <w:rsid w:val="00DF74CC"/>
    <w:rsid w:val="00DF7A80"/>
    <w:rsid w:val="00E00002"/>
    <w:rsid w:val="00E00010"/>
    <w:rsid w:val="00E004BD"/>
    <w:rsid w:val="00E0059D"/>
    <w:rsid w:val="00E01238"/>
    <w:rsid w:val="00E01765"/>
    <w:rsid w:val="00E018A4"/>
    <w:rsid w:val="00E01CDC"/>
    <w:rsid w:val="00E01D71"/>
    <w:rsid w:val="00E01E3A"/>
    <w:rsid w:val="00E01E6A"/>
    <w:rsid w:val="00E0225F"/>
    <w:rsid w:val="00E023A4"/>
    <w:rsid w:val="00E02747"/>
    <w:rsid w:val="00E027B2"/>
    <w:rsid w:val="00E027DE"/>
    <w:rsid w:val="00E028FD"/>
    <w:rsid w:val="00E02994"/>
    <w:rsid w:val="00E02BA9"/>
    <w:rsid w:val="00E02C1E"/>
    <w:rsid w:val="00E02D5C"/>
    <w:rsid w:val="00E02EEC"/>
    <w:rsid w:val="00E02FF2"/>
    <w:rsid w:val="00E034D2"/>
    <w:rsid w:val="00E045F6"/>
    <w:rsid w:val="00E046C5"/>
    <w:rsid w:val="00E0482D"/>
    <w:rsid w:val="00E04B59"/>
    <w:rsid w:val="00E05223"/>
    <w:rsid w:val="00E05234"/>
    <w:rsid w:val="00E05375"/>
    <w:rsid w:val="00E05673"/>
    <w:rsid w:val="00E0596B"/>
    <w:rsid w:val="00E059B4"/>
    <w:rsid w:val="00E05A60"/>
    <w:rsid w:val="00E05C8F"/>
    <w:rsid w:val="00E05D9B"/>
    <w:rsid w:val="00E061E5"/>
    <w:rsid w:val="00E06686"/>
    <w:rsid w:val="00E0689D"/>
    <w:rsid w:val="00E069C6"/>
    <w:rsid w:val="00E06ABE"/>
    <w:rsid w:val="00E06C40"/>
    <w:rsid w:val="00E06C5F"/>
    <w:rsid w:val="00E06D01"/>
    <w:rsid w:val="00E07241"/>
    <w:rsid w:val="00E07334"/>
    <w:rsid w:val="00E073BF"/>
    <w:rsid w:val="00E0755C"/>
    <w:rsid w:val="00E07642"/>
    <w:rsid w:val="00E07AB8"/>
    <w:rsid w:val="00E10012"/>
    <w:rsid w:val="00E10153"/>
    <w:rsid w:val="00E10262"/>
    <w:rsid w:val="00E10FD3"/>
    <w:rsid w:val="00E1162B"/>
    <w:rsid w:val="00E11701"/>
    <w:rsid w:val="00E11C6E"/>
    <w:rsid w:val="00E1204C"/>
    <w:rsid w:val="00E12871"/>
    <w:rsid w:val="00E1295B"/>
    <w:rsid w:val="00E12EF1"/>
    <w:rsid w:val="00E12F9A"/>
    <w:rsid w:val="00E1309D"/>
    <w:rsid w:val="00E1342B"/>
    <w:rsid w:val="00E134E3"/>
    <w:rsid w:val="00E1358C"/>
    <w:rsid w:val="00E13942"/>
    <w:rsid w:val="00E13A09"/>
    <w:rsid w:val="00E13DED"/>
    <w:rsid w:val="00E144E9"/>
    <w:rsid w:val="00E145A7"/>
    <w:rsid w:val="00E1466B"/>
    <w:rsid w:val="00E146BB"/>
    <w:rsid w:val="00E14914"/>
    <w:rsid w:val="00E14B9B"/>
    <w:rsid w:val="00E14FB2"/>
    <w:rsid w:val="00E1512D"/>
    <w:rsid w:val="00E15225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6A1E"/>
    <w:rsid w:val="00E16F8C"/>
    <w:rsid w:val="00E1705A"/>
    <w:rsid w:val="00E17354"/>
    <w:rsid w:val="00E17566"/>
    <w:rsid w:val="00E17570"/>
    <w:rsid w:val="00E17694"/>
    <w:rsid w:val="00E17804"/>
    <w:rsid w:val="00E17902"/>
    <w:rsid w:val="00E17A30"/>
    <w:rsid w:val="00E17E88"/>
    <w:rsid w:val="00E2028D"/>
    <w:rsid w:val="00E209C9"/>
    <w:rsid w:val="00E20AA7"/>
    <w:rsid w:val="00E20AFB"/>
    <w:rsid w:val="00E20BD8"/>
    <w:rsid w:val="00E20CE0"/>
    <w:rsid w:val="00E2157E"/>
    <w:rsid w:val="00E215C7"/>
    <w:rsid w:val="00E2188B"/>
    <w:rsid w:val="00E21A48"/>
    <w:rsid w:val="00E21ADB"/>
    <w:rsid w:val="00E21E8A"/>
    <w:rsid w:val="00E220BE"/>
    <w:rsid w:val="00E2223F"/>
    <w:rsid w:val="00E22425"/>
    <w:rsid w:val="00E22482"/>
    <w:rsid w:val="00E23045"/>
    <w:rsid w:val="00E234BC"/>
    <w:rsid w:val="00E2355B"/>
    <w:rsid w:val="00E23656"/>
    <w:rsid w:val="00E23905"/>
    <w:rsid w:val="00E23ADD"/>
    <w:rsid w:val="00E23B44"/>
    <w:rsid w:val="00E23BB2"/>
    <w:rsid w:val="00E23D46"/>
    <w:rsid w:val="00E23EB7"/>
    <w:rsid w:val="00E24062"/>
    <w:rsid w:val="00E2450E"/>
    <w:rsid w:val="00E2456A"/>
    <w:rsid w:val="00E245F3"/>
    <w:rsid w:val="00E2474B"/>
    <w:rsid w:val="00E24A9C"/>
    <w:rsid w:val="00E24C46"/>
    <w:rsid w:val="00E24FA2"/>
    <w:rsid w:val="00E252EE"/>
    <w:rsid w:val="00E2555C"/>
    <w:rsid w:val="00E257E4"/>
    <w:rsid w:val="00E25C65"/>
    <w:rsid w:val="00E26367"/>
    <w:rsid w:val="00E263A8"/>
    <w:rsid w:val="00E27124"/>
    <w:rsid w:val="00E27226"/>
    <w:rsid w:val="00E27401"/>
    <w:rsid w:val="00E27873"/>
    <w:rsid w:val="00E27DBB"/>
    <w:rsid w:val="00E27E8C"/>
    <w:rsid w:val="00E27FE8"/>
    <w:rsid w:val="00E3016F"/>
    <w:rsid w:val="00E303D0"/>
    <w:rsid w:val="00E30540"/>
    <w:rsid w:val="00E305A9"/>
    <w:rsid w:val="00E309D6"/>
    <w:rsid w:val="00E30B19"/>
    <w:rsid w:val="00E3102E"/>
    <w:rsid w:val="00E3124C"/>
    <w:rsid w:val="00E31463"/>
    <w:rsid w:val="00E314EE"/>
    <w:rsid w:val="00E316F7"/>
    <w:rsid w:val="00E31749"/>
    <w:rsid w:val="00E31DC5"/>
    <w:rsid w:val="00E31EEE"/>
    <w:rsid w:val="00E32109"/>
    <w:rsid w:val="00E3231D"/>
    <w:rsid w:val="00E323A2"/>
    <w:rsid w:val="00E3272B"/>
    <w:rsid w:val="00E32927"/>
    <w:rsid w:val="00E32BEA"/>
    <w:rsid w:val="00E32FDF"/>
    <w:rsid w:val="00E33EDD"/>
    <w:rsid w:val="00E34174"/>
    <w:rsid w:val="00E342E5"/>
    <w:rsid w:val="00E3440E"/>
    <w:rsid w:val="00E3449B"/>
    <w:rsid w:val="00E34719"/>
    <w:rsid w:val="00E347CD"/>
    <w:rsid w:val="00E3482A"/>
    <w:rsid w:val="00E34966"/>
    <w:rsid w:val="00E34E96"/>
    <w:rsid w:val="00E350FE"/>
    <w:rsid w:val="00E35586"/>
    <w:rsid w:val="00E35624"/>
    <w:rsid w:val="00E35702"/>
    <w:rsid w:val="00E35745"/>
    <w:rsid w:val="00E35A7E"/>
    <w:rsid w:val="00E35B17"/>
    <w:rsid w:val="00E35BBB"/>
    <w:rsid w:val="00E360F4"/>
    <w:rsid w:val="00E36256"/>
    <w:rsid w:val="00E3664F"/>
    <w:rsid w:val="00E367C6"/>
    <w:rsid w:val="00E36977"/>
    <w:rsid w:val="00E36996"/>
    <w:rsid w:val="00E369A4"/>
    <w:rsid w:val="00E369E6"/>
    <w:rsid w:val="00E36ACD"/>
    <w:rsid w:val="00E36E5C"/>
    <w:rsid w:val="00E3700B"/>
    <w:rsid w:val="00E372BB"/>
    <w:rsid w:val="00E37339"/>
    <w:rsid w:val="00E379A2"/>
    <w:rsid w:val="00E37A45"/>
    <w:rsid w:val="00E37D28"/>
    <w:rsid w:val="00E37D36"/>
    <w:rsid w:val="00E40073"/>
    <w:rsid w:val="00E40243"/>
    <w:rsid w:val="00E402C8"/>
    <w:rsid w:val="00E404C4"/>
    <w:rsid w:val="00E405D1"/>
    <w:rsid w:val="00E40E02"/>
    <w:rsid w:val="00E40FEE"/>
    <w:rsid w:val="00E4116F"/>
    <w:rsid w:val="00E411C0"/>
    <w:rsid w:val="00E4167B"/>
    <w:rsid w:val="00E4185A"/>
    <w:rsid w:val="00E41C21"/>
    <w:rsid w:val="00E422E5"/>
    <w:rsid w:val="00E425A2"/>
    <w:rsid w:val="00E426EF"/>
    <w:rsid w:val="00E42901"/>
    <w:rsid w:val="00E42DD2"/>
    <w:rsid w:val="00E42F1D"/>
    <w:rsid w:val="00E431CB"/>
    <w:rsid w:val="00E432EA"/>
    <w:rsid w:val="00E43682"/>
    <w:rsid w:val="00E436F9"/>
    <w:rsid w:val="00E43CCE"/>
    <w:rsid w:val="00E43F12"/>
    <w:rsid w:val="00E43FFE"/>
    <w:rsid w:val="00E44281"/>
    <w:rsid w:val="00E44314"/>
    <w:rsid w:val="00E4435F"/>
    <w:rsid w:val="00E444C5"/>
    <w:rsid w:val="00E44CDD"/>
    <w:rsid w:val="00E44D79"/>
    <w:rsid w:val="00E44E39"/>
    <w:rsid w:val="00E4526A"/>
    <w:rsid w:val="00E45C95"/>
    <w:rsid w:val="00E46204"/>
    <w:rsid w:val="00E4649A"/>
    <w:rsid w:val="00E4673F"/>
    <w:rsid w:val="00E46E2F"/>
    <w:rsid w:val="00E472A0"/>
    <w:rsid w:val="00E47452"/>
    <w:rsid w:val="00E47876"/>
    <w:rsid w:val="00E47B82"/>
    <w:rsid w:val="00E47F6A"/>
    <w:rsid w:val="00E5064E"/>
    <w:rsid w:val="00E509D2"/>
    <w:rsid w:val="00E50BF8"/>
    <w:rsid w:val="00E50FA4"/>
    <w:rsid w:val="00E51633"/>
    <w:rsid w:val="00E51826"/>
    <w:rsid w:val="00E518F8"/>
    <w:rsid w:val="00E51CC6"/>
    <w:rsid w:val="00E51EA8"/>
    <w:rsid w:val="00E51F0C"/>
    <w:rsid w:val="00E5273B"/>
    <w:rsid w:val="00E527B5"/>
    <w:rsid w:val="00E528CA"/>
    <w:rsid w:val="00E52ED9"/>
    <w:rsid w:val="00E530D0"/>
    <w:rsid w:val="00E531C3"/>
    <w:rsid w:val="00E533FD"/>
    <w:rsid w:val="00E537F4"/>
    <w:rsid w:val="00E53871"/>
    <w:rsid w:val="00E539DC"/>
    <w:rsid w:val="00E53C6A"/>
    <w:rsid w:val="00E544D3"/>
    <w:rsid w:val="00E544E0"/>
    <w:rsid w:val="00E54648"/>
    <w:rsid w:val="00E546F2"/>
    <w:rsid w:val="00E54AF1"/>
    <w:rsid w:val="00E54C08"/>
    <w:rsid w:val="00E54EAA"/>
    <w:rsid w:val="00E552C3"/>
    <w:rsid w:val="00E5558C"/>
    <w:rsid w:val="00E556AD"/>
    <w:rsid w:val="00E558E9"/>
    <w:rsid w:val="00E55E1D"/>
    <w:rsid w:val="00E55E80"/>
    <w:rsid w:val="00E56297"/>
    <w:rsid w:val="00E5699F"/>
    <w:rsid w:val="00E569B9"/>
    <w:rsid w:val="00E56F98"/>
    <w:rsid w:val="00E5708D"/>
    <w:rsid w:val="00E57245"/>
    <w:rsid w:val="00E57247"/>
    <w:rsid w:val="00E572C6"/>
    <w:rsid w:val="00E57310"/>
    <w:rsid w:val="00E5742E"/>
    <w:rsid w:val="00E57541"/>
    <w:rsid w:val="00E57AAD"/>
    <w:rsid w:val="00E57B45"/>
    <w:rsid w:val="00E57C60"/>
    <w:rsid w:val="00E57C82"/>
    <w:rsid w:val="00E57E60"/>
    <w:rsid w:val="00E601B0"/>
    <w:rsid w:val="00E609BC"/>
    <w:rsid w:val="00E60ED3"/>
    <w:rsid w:val="00E60F4D"/>
    <w:rsid w:val="00E61458"/>
    <w:rsid w:val="00E61AA8"/>
    <w:rsid w:val="00E61B20"/>
    <w:rsid w:val="00E61E48"/>
    <w:rsid w:val="00E61F21"/>
    <w:rsid w:val="00E62632"/>
    <w:rsid w:val="00E62C6B"/>
    <w:rsid w:val="00E62D5D"/>
    <w:rsid w:val="00E62E8E"/>
    <w:rsid w:val="00E63023"/>
    <w:rsid w:val="00E631D5"/>
    <w:rsid w:val="00E63220"/>
    <w:rsid w:val="00E6327A"/>
    <w:rsid w:val="00E63428"/>
    <w:rsid w:val="00E639BC"/>
    <w:rsid w:val="00E63B5F"/>
    <w:rsid w:val="00E63F70"/>
    <w:rsid w:val="00E63F72"/>
    <w:rsid w:val="00E64008"/>
    <w:rsid w:val="00E64017"/>
    <w:rsid w:val="00E64389"/>
    <w:rsid w:val="00E64457"/>
    <w:rsid w:val="00E646A7"/>
    <w:rsid w:val="00E6474F"/>
    <w:rsid w:val="00E64FFC"/>
    <w:rsid w:val="00E65153"/>
    <w:rsid w:val="00E656B6"/>
    <w:rsid w:val="00E6588E"/>
    <w:rsid w:val="00E65CBB"/>
    <w:rsid w:val="00E6616E"/>
    <w:rsid w:val="00E66529"/>
    <w:rsid w:val="00E665A0"/>
    <w:rsid w:val="00E668E9"/>
    <w:rsid w:val="00E66A31"/>
    <w:rsid w:val="00E66BC7"/>
    <w:rsid w:val="00E67427"/>
    <w:rsid w:val="00E67671"/>
    <w:rsid w:val="00E67A58"/>
    <w:rsid w:val="00E67C81"/>
    <w:rsid w:val="00E67FD3"/>
    <w:rsid w:val="00E7004D"/>
    <w:rsid w:val="00E70EFD"/>
    <w:rsid w:val="00E710A8"/>
    <w:rsid w:val="00E711D0"/>
    <w:rsid w:val="00E715D9"/>
    <w:rsid w:val="00E71A88"/>
    <w:rsid w:val="00E71B34"/>
    <w:rsid w:val="00E71BE8"/>
    <w:rsid w:val="00E72597"/>
    <w:rsid w:val="00E72696"/>
    <w:rsid w:val="00E728C4"/>
    <w:rsid w:val="00E729B5"/>
    <w:rsid w:val="00E72CBC"/>
    <w:rsid w:val="00E72FDC"/>
    <w:rsid w:val="00E73214"/>
    <w:rsid w:val="00E7347E"/>
    <w:rsid w:val="00E7358D"/>
    <w:rsid w:val="00E73AF7"/>
    <w:rsid w:val="00E7427C"/>
    <w:rsid w:val="00E74349"/>
    <w:rsid w:val="00E74782"/>
    <w:rsid w:val="00E74A19"/>
    <w:rsid w:val="00E74A76"/>
    <w:rsid w:val="00E74B33"/>
    <w:rsid w:val="00E74C14"/>
    <w:rsid w:val="00E74D5F"/>
    <w:rsid w:val="00E74DAF"/>
    <w:rsid w:val="00E74F01"/>
    <w:rsid w:val="00E74F9A"/>
    <w:rsid w:val="00E74FA9"/>
    <w:rsid w:val="00E75655"/>
    <w:rsid w:val="00E75662"/>
    <w:rsid w:val="00E75899"/>
    <w:rsid w:val="00E75B61"/>
    <w:rsid w:val="00E75BF6"/>
    <w:rsid w:val="00E75E14"/>
    <w:rsid w:val="00E75F8D"/>
    <w:rsid w:val="00E7649E"/>
    <w:rsid w:val="00E766DA"/>
    <w:rsid w:val="00E7677A"/>
    <w:rsid w:val="00E768F9"/>
    <w:rsid w:val="00E76D74"/>
    <w:rsid w:val="00E76FD7"/>
    <w:rsid w:val="00E77567"/>
    <w:rsid w:val="00E77857"/>
    <w:rsid w:val="00E778C0"/>
    <w:rsid w:val="00E77A9E"/>
    <w:rsid w:val="00E77B03"/>
    <w:rsid w:val="00E80051"/>
    <w:rsid w:val="00E80352"/>
    <w:rsid w:val="00E80A29"/>
    <w:rsid w:val="00E80C3B"/>
    <w:rsid w:val="00E80CA0"/>
    <w:rsid w:val="00E80EB0"/>
    <w:rsid w:val="00E8110D"/>
    <w:rsid w:val="00E8115F"/>
    <w:rsid w:val="00E81337"/>
    <w:rsid w:val="00E813DD"/>
    <w:rsid w:val="00E82045"/>
    <w:rsid w:val="00E820A1"/>
    <w:rsid w:val="00E8252F"/>
    <w:rsid w:val="00E828D2"/>
    <w:rsid w:val="00E82E9B"/>
    <w:rsid w:val="00E83319"/>
    <w:rsid w:val="00E83325"/>
    <w:rsid w:val="00E8333F"/>
    <w:rsid w:val="00E839B2"/>
    <w:rsid w:val="00E83B17"/>
    <w:rsid w:val="00E83C34"/>
    <w:rsid w:val="00E842EB"/>
    <w:rsid w:val="00E84524"/>
    <w:rsid w:val="00E84604"/>
    <w:rsid w:val="00E8463B"/>
    <w:rsid w:val="00E8473A"/>
    <w:rsid w:val="00E84A97"/>
    <w:rsid w:val="00E851B8"/>
    <w:rsid w:val="00E851D0"/>
    <w:rsid w:val="00E856B8"/>
    <w:rsid w:val="00E85D2E"/>
    <w:rsid w:val="00E85D66"/>
    <w:rsid w:val="00E85F9B"/>
    <w:rsid w:val="00E86047"/>
    <w:rsid w:val="00E86181"/>
    <w:rsid w:val="00E86514"/>
    <w:rsid w:val="00E8654F"/>
    <w:rsid w:val="00E86A54"/>
    <w:rsid w:val="00E86C70"/>
    <w:rsid w:val="00E87025"/>
    <w:rsid w:val="00E87212"/>
    <w:rsid w:val="00E873B9"/>
    <w:rsid w:val="00E873F9"/>
    <w:rsid w:val="00E87447"/>
    <w:rsid w:val="00E876FB"/>
    <w:rsid w:val="00E87779"/>
    <w:rsid w:val="00E87875"/>
    <w:rsid w:val="00E879CD"/>
    <w:rsid w:val="00E87A69"/>
    <w:rsid w:val="00E87C37"/>
    <w:rsid w:val="00E90174"/>
    <w:rsid w:val="00E9026F"/>
    <w:rsid w:val="00E902B7"/>
    <w:rsid w:val="00E902F3"/>
    <w:rsid w:val="00E90419"/>
    <w:rsid w:val="00E90636"/>
    <w:rsid w:val="00E9063F"/>
    <w:rsid w:val="00E90985"/>
    <w:rsid w:val="00E90BDB"/>
    <w:rsid w:val="00E90C44"/>
    <w:rsid w:val="00E90E61"/>
    <w:rsid w:val="00E91270"/>
    <w:rsid w:val="00E91538"/>
    <w:rsid w:val="00E91632"/>
    <w:rsid w:val="00E9177A"/>
    <w:rsid w:val="00E91C08"/>
    <w:rsid w:val="00E91E31"/>
    <w:rsid w:val="00E92438"/>
    <w:rsid w:val="00E9248F"/>
    <w:rsid w:val="00E9268C"/>
    <w:rsid w:val="00E9281E"/>
    <w:rsid w:val="00E92985"/>
    <w:rsid w:val="00E9298B"/>
    <w:rsid w:val="00E92C7E"/>
    <w:rsid w:val="00E92F8E"/>
    <w:rsid w:val="00E92FFF"/>
    <w:rsid w:val="00E93114"/>
    <w:rsid w:val="00E93156"/>
    <w:rsid w:val="00E932C5"/>
    <w:rsid w:val="00E932D1"/>
    <w:rsid w:val="00E939E6"/>
    <w:rsid w:val="00E93A03"/>
    <w:rsid w:val="00E93B43"/>
    <w:rsid w:val="00E93C34"/>
    <w:rsid w:val="00E9404A"/>
    <w:rsid w:val="00E9427C"/>
    <w:rsid w:val="00E946F3"/>
    <w:rsid w:val="00E94892"/>
    <w:rsid w:val="00E94D1E"/>
    <w:rsid w:val="00E94E1E"/>
    <w:rsid w:val="00E95269"/>
    <w:rsid w:val="00E9543E"/>
    <w:rsid w:val="00E9565C"/>
    <w:rsid w:val="00E95672"/>
    <w:rsid w:val="00E95CF2"/>
    <w:rsid w:val="00E96168"/>
    <w:rsid w:val="00E96360"/>
    <w:rsid w:val="00E9668F"/>
    <w:rsid w:val="00E96783"/>
    <w:rsid w:val="00E9679E"/>
    <w:rsid w:val="00E96A8A"/>
    <w:rsid w:val="00E96FAA"/>
    <w:rsid w:val="00E96FD0"/>
    <w:rsid w:val="00E96FD2"/>
    <w:rsid w:val="00E97465"/>
    <w:rsid w:val="00E976DD"/>
    <w:rsid w:val="00E97A39"/>
    <w:rsid w:val="00E97CA1"/>
    <w:rsid w:val="00E97FCF"/>
    <w:rsid w:val="00EA02D7"/>
    <w:rsid w:val="00EA0B14"/>
    <w:rsid w:val="00EA0BAC"/>
    <w:rsid w:val="00EA0CD8"/>
    <w:rsid w:val="00EA0E83"/>
    <w:rsid w:val="00EA0FF3"/>
    <w:rsid w:val="00EA1414"/>
    <w:rsid w:val="00EA1682"/>
    <w:rsid w:val="00EA1873"/>
    <w:rsid w:val="00EA1AF4"/>
    <w:rsid w:val="00EA1FB5"/>
    <w:rsid w:val="00EA2361"/>
    <w:rsid w:val="00EA23F9"/>
    <w:rsid w:val="00EA2C4C"/>
    <w:rsid w:val="00EA2D4E"/>
    <w:rsid w:val="00EA2E56"/>
    <w:rsid w:val="00EA313C"/>
    <w:rsid w:val="00EA328D"/>
    <w:rsid w:val="00EA3304"/>
    <w:rsid w:val="00EA383B"/>
    <w:rsid w:val="00EA3CAC"/>
    <w:rsid w:val="00EA41A0"/>
    <w:rsid w:val="00EA4239"/>
    <w:rsid w:val="00EA4751"/>
    <w:rsid w:val="00EA4A03"/>
    <w:rsid w:val="00EA4A66"/>
    <w:rsid w:val="00EA4B1B"/>
    <w:rsid w:val="00EA4B3F"/>
    <w:rsid w:val="00EA4D94"/>
    <w:rsid w:val="00EA4D9C"/>
    <w:rsid w:val="00EA540D"/>
    <w:rsid w:val="00EA5528"/>
    <w:rsid w:val="00EA590B"/>
    <w:rsid w:val="00EA5D01"/>
    <w:rsid w:val="00EA6421"/>
    <w:rsid w:val="00EA647E"/>
    <w:rsid w:val="00EA6835"/>
    <w:rsid w:val="00EA6E53"/>
    <w:rsid w:val="00EA7270"/>
    <w:rsid w:val="00EA76F6"/>
    <w:rsid w:val="00EA7AEC"/>
    <w:rsid w:val="00EB05A5"/>
    <w:rsid w:val="00EB05F8"/>
    <w:rsid w:val="00EB07E5"/>
    <w:rsid w:val="00EB097B"/>
    <w:rsid w:val="00EB09A9"/>
    <w:rsid w:val="00EB0B00"/>
    <w:rsid w:val="00EB0B82"/>
    <w:rsid w:val="00EB0BD4"/>
    <w:rsid w:val="00EB0E3A"/>
    <w:rsid w:val="00EB107E"/>
    <w:rsid w:val="00EB13D8"/>
    <w:rsid w:val="00EB1439"/>
    <w:rsid w:val="00EB149E"/>
    <w:rsid w:val="00EB192A"/>
    <w:rsid w:val="00EB1A89"/>
    <w:rsid w:val="00EB1DB7"/>
    <w:rsid w:val="00EB1DEF"/>
    <w:rsid w:val="00EB1EB3"/>
    <w:rsid w:val="00EB1F24"/>
    <w:rsid w:val="00EB26BE"/>
    <w:rsid w:val="00EB28B1"/>
    <w:rsid w:val="00EB2BFD"/>
    <w:rsid w:val="00EB2F83"/>
    <w:rsid w:val="00EB3077"/>
    <w:rsid w:val="00EB35B8"/>
    <w:rsid w:val="00EB37FD"/>
    <w:rsid w:val="00EB3B36"/>
    <w:rsid w:val="00EB3C9D"/>
    <w:rsid w:val="00EB3D67"/>
    <w:rsid w:val="00EB3ECD"/>
    <w:rsid w:val="00EB3F06"/>
    <w:rsid w:val="00EB3F34"/>
    <w:rsid w:val="00EB3F4D"/>
    <w:rsid w:val="00EB4164"/>
    <w:rsid w:val="00EB4360"/>
    <w:rsid w:val="00EB454B"/>
    <w:rsid w:val="00EB4658"/>
    <w:rsid w:val="00EB4ACD"/>
    <w:rsid w:val="00EB4B86"/>
    <w:rsid w:val="00EB4C12"/>
    <w:rsid w:val="00EB4D97"/>
    <w:rsid w:val="00EB4E20"/>
    <w:rsid w:val="00EB4FA2"/>
    <w:rsid w:val="00EB5234"/>
    <w:rsid w:val="00EB526E"/>
    <w:rsid w:val="00EB553D"/>
    <w:rsid w:val="00EB567E"/>
    <w:rsid w:val="00EB5784"/>
    <w:rsid w:val="00EB58FC"/>
    <w:rsid w:val="00EB5B83"/>
    <w:rsid w:val="00EB5EB7"/>
    <w:rsid w:val="00EB6660"/>
    <w:rsid w:val="00EB6694"/>
    <w:rsid w:val="00EB6866"/>
    <w:rsid w:val="00EB6A72"/>
    <w:rsid w:val="00EB718D"/>
    <w:rsid w:val="00EB7751"/>
    <w:rsid w:val="00EB7D0C"/>
    <w:rsid w:val="00EB7F8E"/>
    <w:rsid w:val="00EC070C"/>
    <w:rsid w:val="00EC081A"/>
    <w:rsid w:val="00EC0BBD"/>
    <w:rsid w:val="00EC0DE1"/>
    <w:rsid w:val="00EC147E"/>
    <w:rsid w:val="00EC1929"/>
    <w:rsid w:val="00EC22E4"/>
    <w:rsid w:val="00EC230B"/>
    <w:rsid w:val="00EC23BF"/>
    <w:rsid w:val="00EC279E"/>
    <w:rsid w:val="00EC27D7"/>
    <w:rsid w:val="00EC2864"/>
    <w:rsid w:val="00EC2C1E"/>
    <w:rsid w:val="00EC2CB7"/>
    <w:rsid w:val="00EC3453"/>
    <w:rsid w:val="00EC34F0"/>
    <w:rsid w:val="00EC3A20"/>
    <w:rsid w:val="00EC3C40"/>
    <w:rsid w:val="00EC3F48"/>
    <w:rsid w:val="00EC404E"/>
    <w:rsid w:val="00EC407E"/>
    <w:rsid w:val="00EC4373"/>
    <w:rsid w:val="00EC51B4"/>
    <w:rsid w:val="00EC5696"/>
    <w:rsid w:val="00EC56B0"/>
    <w:rsid w:val="00EC5E06"/>
    <w:rsid w:val="00EC608C"/>
    <w:rsid w:val="00EC623D"/>
    <w:rsid w:val="00EC62CC"/>
    <w:rsid w:val="00EC63FC"/>
    <w:rsid w:val="00EC6910"/>
    <w:rsid w:val="00EC6D9B"/>
    <w:rsid w:val="00EC7027"/>
    <w:rsid w:val="00EC71CF"/>
    <w:rsid w:val="00EC7372"/>
    <w:rsid w:val="00EC7392"/>
    <w:rsid w:val="00EC73D2"/>
    <w:rsid w:val="00EC7851"/>
    <w:rsid w:val="00EC7968"/>
    <w:rsid w:val="00EC7CA5"/>
    <w:rsid w:val="00ED0141"/>
    <w:rsid w:val="00ED0214"/>
    <w:rsid w:val="00ED0261"/>
    <w:rsid w:val="00ED058A"/>
    <w:rsid w:val="00ED0725"/>
    <w:rsid w:val="00ED07F6"/>
    <w:rsid w:val="00ED09C5"/>
    <w:rsid w:val="00ED0CFE"/>
    <w:rsid w:val="00ED0D48"/>
    <w:rsid w:val="00ED0FEE"/>
    <w:rsid w:val="00ED128F"/>
    <w:rsid w:val="00ED162D"/>
    <w:rsid w:val="00ED16B6"/>
    <w:rsid w:val="00ED1821"/>
    <w:rsid w:val="00ED1CA1"/>
    <w:rsid w:val="00ED1FD4"/>
    <w:rsid w:val="00ED2AE4"/>
    <w:rsid w:val="00ED2B7F"/>
    <w:rsid w:val="00ED2C4F"/>
    <w:rsid w:val="00ED2DF8"/>
    <w:rsid w:val="00ED2EEB"/>
    <w:rsid w:val="00ED3196"/>
    <w:rsid w:val="00ED33D7"/>
    <w:rsid w:val="00ED3492"/>
    <w:rsid w:val="00ED3707"/>
    <w:rsid w:val="00ED3E1F"/>
    <w:rsid w:val="00ED3F6B"/>
    <w:rsid w:val="00ED4813"/>
    <w:rsid w:val="00ED4980"/>
    <w:rsid w:val="00ED4C35"/>
    <w:rsid w:val="00ED4D22"/>
    <w:rsid w:val="00ED4EAD"/>
    <w:rsid w:val="00ED518F"/>
    <w:rsid w:val="00ED550A"/>
    <w:rsid w:val="00ED564F"/>
    <w:rsid w:val="00ED5BD6"/>
    <w:rsid w:val="00ED5C27"/>
    <w:rsid w:val="00ED5C29"/>
    <w:rsid w:val="00ED5D82"/>
    <w:rsid w:val="00ED5E22"/>
    <w:rsid w:val="00ED5FF7"/>
    <w:rsid w:val="00ED6369"/>
    <w:rsid w:val="00ED6537"/>
    <w:rsid w:val="00ED6659"/>
    <w:rsid w:val="00ED6996"/>
    <w:rsid w:val="00ED6BE9"/>
    <w:rsid w:val="00ED6E45"/>
    <w:rsid w:val="00ED6E62"/>
    <w:rsid w:val="00ED6FD9"/>
    <w:rsid w:val="00ED7021"/>
    <w:rsid w:val="00ED72D4"/>
    <w:rsid w:val="00ED75DD"/>
    <w:rsid w:val="00ED75F5"/>
    <w:rsid w:val="00ED76C0"/>
    <w:rsid w:val="00ED76D1"/>
    <w:rsid w:val="00ED79ED"/>
    <w:rsid w:val="00ED7CA6"/>
    <w:rsid w:val="00ED7DDA"/>
    <w:rsid w:val="00ED7F87"/>
    <w:rsid w:val="00EE024D"/>
    <w:rsid w:val="00EE059C"/>
    <w:rsid w:val="00EE05CB"/>
    <w:rsid w:val="00EE0642"/>
    <w:rsid w:val="00EE11CA"/>
    <w:rsid w:val="00EE12F3"/>
    <w:rsid w:val="00EE1B63"/>
    <w:rsid w:val="00EE1BE9"/>
    <w:rsid w:val="00EE1FC2"/>
    <w:rsid w:val="00EE2234"/>
    <w:rsid w:val="00EE23D0"/>
    <w:rsid w:val="00EE243B"/>
    <w:rsid w:val="00EE2D5D"/>
    <w:rsid w:val="00EE2D99"/>
    <w:rsid w:val="00EE31E3"/>
    <w:rsid w:val="00EE31EE"/>
    <w:rsid w:val="00EE3214"/>
    <w:rsid w:val="00EE3285"/>
    <w:rsid w:val="00EE3307"/>
    <w:rsid w:val="00EE3350"/>
    <w:rsid w:val="00EE36DE"/>
    <w:rsid w:val="00EE37D6"/>
    <w:rsid w:val="00EE37DE"/>
    <w:rsid w:val="00EE3950"/>
    <w:rsid w:val="00EE43A9"/>
    <w:rsid w:val="00EE4669"/>
    <w:rsid w:val="00EE4D1A"/>
    <w:rsid w:val="00EE5010"/>
    <w:rsid w:val="00EE5067"/>
    <w:rsid w:val="00EE52AA"/>
    <w:rsid w:val="00EE53B4"/>
    <w:rsid w:val="00EE59EF"/>
    <w:rsid w:val="00EE5FE7"/>
    <w:rsid w:val="00EE60AA"/>
    <w:rsid w:val="00EE62ED"/>
    <w:rsid w:val="00EE640C"/>
    <w:rsid w:val="00EE6B5B"/>
    <w:rsid w:val="00EE6C61"/>
    <w:rsid w:val="00EE71B1"/>
    <w:rsid w:val="00EE7B60"/>
    <w:rsid w:val="00EE7E75"/>
    <w:rsid w:val="00EF01F2"/>
    <w:rsid w:val="00EF034B"/>
    <w:rsid w:val="00EF03AE"/>
    <w:rsid w:val="00EF03EF"/>
    <w:rsid w:val="00EF06BF"/>
    <w:rsid w:val="00EF0C54"/>
    <w:rsid w:val="00EF0F28"/>
    <w:rsid w:val="00EF10A9"/>
    <w:rsid w:val="00EF117E"/>
    <w:rsid w:val="00EF126B"/>
    <w:rsid w:val="00EF1514"/>
    <w:rsid w:val="00EF1A32"/>
    <w:rsid w:val="00EF1CBA"/>
    <w:rsid w:val="00EF1F99"/>
    <w:rsid w:val="00EF2014"/>
    <w:rsid w:val="00EF20BB"/>
    <w:rsid w:val="00EF2441"/>
    <w:rsid w:val="00EF27C9"/>
    <w:rsid w:val="00EF28D8"/>
    <w:rsid w:val="00EF2B10"/>
    <w:rsid w:val="00EF2B9D"/>
    <w:rsid w:val="00EF2C35"/>
    <w:rsid w:val="00EF302C"/>
    <w:rsid w:val="00EF3303"/>
    <w:rsid w:val="00EF35B5"/>
    <w:rsid w:val="00EF36D0"/>
    <w:rsid w:val="00EF3C19"/>
    <w:rsid w:val="00EF3C49"/>
    <w:rsid w:val="00EF3DAB"/>
    <w:rsid w:val="00EF3DEC"/>
    <w:rsid w:val="00EF3FF3"/>
    <w:rsid w:val="00EF43A8"/>
    <w:rsid w:val="00EF46C1"/>
    <w:rsid w:val="00EF4B61"/>
    <w:rsid w:val="00EF4C5A"/>
    <w:rsid w:val="00EF4C79"/>
    <w:rsid w:val="00EF4E0C"/>
    <w:rsid w:val="00EF4FBB"/>
    <w:rsid w:val="00EF4FDA"/>
    <w:rsid w:val="00EF5157"/>
    <w:rsid w:val="00EF53A0"/>
    <w:rsid w:val="00EF53FF"/>
    <w:rsid w:val="00EF559F"/>
    <w:rsid w:val="00EF56F2"/>
    <w:rsid w:val="00EF57E8"/>
    <w:rsid w:val="00EF5A73"/>
    <w:rsid w:val="00EF5BCF"/>
    <w:rsid w:val="00EF5E96"/>
    <w:rsid w:val="00EF5EF7"/>
    <w:rsid w:val="00EF662C"/>
    <w:rsid w:val="00EF666C"/>
    <w:rsid w:val="00EF66E9"/>
    <w:rsid w:val="00EF6B3F"/>
    <w:rsid w:val="00EF6D6D"/>
    <w:rsid w:val="00EF7088"/>
    <w:rsid w:val="00EF730F"/>
    <w:rsid w:val="00EF73DF"/>
    <w:rsid w:val="00EF754A"/>
    <w:rsid w:val="00EF798B"/>
    <w:rsid w:val="00EF7D36"/>
    <w:rsid w:val="00EF7DFF"/>
    <w:rsid w:val="00EF7E45"/>
    <w:rsid w:val="00F00249"/>
    <w:rsid w:val="00F0025D"/>
    <w:rsid w:val="00F00497"/>
    <w:rsid w:val="00F00B52"/>
    <w:rsid w:val="00F01041"/>
    <w:rsid w:val="00F0166B"/>
    <w:rsid w:val="00F016D4"/>
    <w:rsid w:val="00F01C0C"/>
    <w:rsid w:val="00F01EFD"/>
    <w:rsid w:val="00F02319"/>
    <w:rsid w:val="00F024A6"/>
    <w:rsid w:val="00F02762"/>
    <w:rsid w:val="00F028AD"/>
    <w:rsid w:val="00F02E85"/>
    <w:rsid w:val="00F03312"/>
    <w:rsid w:val="00F0340B"/>
    <w:rsid w:val="00F03CE3"/>
    <w:rsid w:val="00F0422A"/>
    <w:rsid w:val="00F04689"/>
    <w:rsid w:val="00F046A5"/>
    <w:rsid w:val="00F04927"/>
    <w:rsid w:val="00F04B6B"/>
    <w:rsid w:val="00F05518"/>
    <w:rsid w:val="00F05D48"/>
    <w:rsid w:val="00F05F55"/>
    <w:rsid w:val="00F0644B"/>
    <w:rsid w:val="00F0675A"/>
    <w:rsid w:val="00F06A98"/>
    <w:rsid w:val="00F06F62"/>
    <w:rsid w:val="00F06F95"/>
    <w:rsid w:val="00F070BD"/>
    <w:rsid w:val="00F07228"/>
    <w:rsid w:val="00F07276"/>
    <w:rsid w:val="00F076BE"/>
    <w:rsid w:val="00F07D8C"/>
    <w:rsid w:val="00F07E6F"/>
    <w:rsid w:val="00F10222"/>
    <w:rsid w:val="00F104BD"/>
    <w:rsid w:val="00F106C5"/>
    <w:rsid w:val="00F107BB"/>
    <w:rsid w:val="00F107F5"/>
    <w:rsid w:val="00F10B48"/>
    <w:rsid w:val="00F10C8C"/>
    <w:rsid w:val="00F10E15"/>
    <w:rsid w:val="00F10E48"/>
    <w:rsid w:val="00F10F71"/>
    <w:rsid w:val="00F11230"/>
    <w:rsid w:val="00F1183D"/>
    <w:rsid w:val="00F11A89"/>
    <w:rsid w:val="00F11AA1"/>
    <w:rsid w:val="00F11BC9"/>
    <w:rsid w:val="00F11F56"/>
    <w:rsid w:val="00F123A3"/>
    <w:rsid w:val="00F12637"/>
    <w:rsid w:val="00F12988"/>
    <w:rsid w:val="00F12F1A"/>
    <w:rsid w:val="00F1328F"/>
    <w:rsid w:val="00F1332A"/>
    <w:rsid w:val="00F134AC"/>
    <w:rsid w:val="00F13713"/>
    <w:rsid w:val="00F13E4D"/>
    <w:rsid w:val="00F13FE1"/>
    <w:rsid w:val="00F140E4"/>
    <w:rsid w:val="00F1482A"/>
    <w:rsid w:val="00F14934"/>
    <w:rsid w:val="00F14B3F"/>
    <w:rsid w:val="00F14B57"/>
    <w:rsid w:val="00F14BC5"/>
    <w:rsid w:val="00F14D90"/>
    <w:rsid w:val="00F14E79"/>
    <w:rsid w:val="00F15987"/>
    <w:rsid w:val="00F15E22"/>
    <w:rsid w:val="00F1616C"/>
    <w:rsid w:val="00F161C6"/>
    <w:rsid w:val="00F1620A"/>
    <w:rsid w:val="00F16433"/>
    <w:rsid w:val="00F164B7"/>
    <w:rsid w:val="00F16617"/>
    <w:rsid w:val="00F16754"/>
    <w:rsid w:val="00F1677F"/>
    <w:rsid w:val="00F16971"/>
    <w:rsid w:val="00F16E08"/>
    <w:rsid w:val="00F17168"/>
    <w:rsid w:val="00F172F8"/>
    <w:rsid w:val="00F179AF"/>
    <w:rsid w:val="00F17F2F"/>
    <w:rsid w:val="00F20215"/>
    <w:rsid w:val="00F20722"/>
    <w:rsid w:val="00F20A17"/>
    <w:rsid w:val="00F20CE3"/>
    <w:rsid w:val="00F20DAA"/>
    <w:rsid w:val="00F21130"/>
    <w:rsid w:val="00F217DF"/>
    <w:rsid w:val="00F218E4"/>
    <w:rsid w:val="00F21912"/>
    <w:rsid w:val="00F21A41"/>
    <w:rsid w:val="00F21AF3"/>
    <w:rsid w:val="00F21DA3"/>
    <w:rsid w:val="00F2211D"/>
    <w:rsid w:val="00F22262"/>
    <w:rsid w:val="00F22439"/>
    <w:rsid w:val="00F22456"/>
    <w:rsid w:val="00F22646"/>
    <w:rsid w:val="00F2304A"/>
    <w:rsid w:val="00F2311E"/>
    <w:rsid w:val="00F23167"/>
    <w:rsid w:val="00F23198"/>
    <w:rsid w:val="00F23429"/>
    <w:rsid w:val="00F23C92"/>
    <w:rsid w:val="00F2439E"/>
    <w:rsid w:val="00F243C5"/>
    <w:rsid w:val="00F249A2"/>
    <w:rsid w:val="00F24BAC"/>
    <w:rsid w:val="00F24BD9"/>
    <w:rsid w:val="00F24C20"/>
    <w:rsid w:val="00F24F80"/>
    <w:rsid w:val="00F257C5"/>
    <w:rsid w:val="00F2587B"/>
    <w:rsid w:val="00F25BA7"/>
    <w:rsid w:val="00F25E4C"/>
    <w:rsid w:val="00F264C1"/>
    <w:rsid w:val="00F26667"/>
    <w:rsid w:val="00F267A3"/>
    <w:rsid w:val="00F26AA4"/>
    <w:rsid w:val="00F27039"/>
    <w:rsid w:val="00F27248"/>
    <w:rsid w:val="00F27322"/>
    <w:rsid w:val="00F274A7"/>
    <w:rsid w:val="00F27721"/>
    <w:rsid w:val="00F27723"/>
    <w:rsid w:val="00F27CF8"/>
    <w:rsid w:val="00F3004B"/>
    <w:rsid w:val="00F303F4"/>
    <w:rsid w:val="00F3065B"/>
    <w:rsid w:val="00F3078B"/>
    <w:rsid w:val="00F30D66"/>
    <w:rsid w:val="00F30E88"/>
    <w:rsid w:val="00F30FE1"/>
    <w:rsid w:val="00F31215"/>
    <w:rsid w:val="00F312AB"/>
    <w:rsid w:val="00F3143E"/>
    <w:rsid w:val="00F314C9"/>
    <w:rsid w:val="00F3177B"/>
    <w:rsid w:val="00F317C5"/>
    <w:rsid w:val="00F31BC3"/>
    <w:rsid w:val="00F31C02"/>
    <w:rsid w:val="00F31E10"/>
    <w:rsid w:val="00F32365"/>
    <w:rsid w:val="00F323A6"/>
    <w:rsid w:val="00F32661"/>
    <w:rsid w:val="00F3280C"/>
    <w:rsid w:val="00F32E54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B73"/>
    <w:rsid w:val="00F34D0E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052"/>
    <w:rsid w:val="00F36254"/>
    <w:rsid w:val="00F362B7"/>
    <w:rsid w:val="00F365D0"/>
    <w:rsid w:val="00F36A03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6E4"/>
    <w:rsid w:val="00F37771"/>
    <w:rsid w:val="00F37D0A"/>
    <w:rsid w:val="00F37EEA"/>
    <w:rsid w:val="00F37F6C"/>
    <w:rsid w:val="00F40110"/>
    <w:rsid w:val="00F401BD"/>
    <w:rsid w:val="00F404B2"/>
    <w:rsid w:val="00F4068A"/>
    <w:rsid w:val="00F40C95"/>
    <w:rsid w:val="00F40CA5"/>
    <w:rsid w:val="00F40CE4"/>
    <w:rsid w:val="00F4102C"/>
    <w:rsid w:val="00F4166F"/>
    <w:rsid w:val="00F41773"/>
    <w:rsid w:val="00F41B59"/>
    <w:rsid w:val="00F41CB1"/>
    <w:rsid w:val="00F41F51"/>
    <w:rsid w:val="00F421E9"/>
    <w:rsid w:val="00F422B9"/>
    <w:rsid w:val="00F4265B"/>
    <w:rsid w:val="00F42EC2"/>
    <w:rsid w:val="00F438D4"/>
    <w:rsid w:val="00F43AD0"/>
    <w:rsid w:val="00F43B5E"/>
    <w:rsid w:val="00F43D65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7BF"/>
    <w:rsid w:val="00F45ADA"/>
    <w:rsid w:val="00F45B7F"/>
    <w:rsid w:val="00F46295"/>
    <w:rsid w:val="00F4653F"/>
    <w:rsid w:val="00F46948"/>
    <w:rsid w:val="00F46EB3"/>
    <w:rsid w:val="00F47445"/>
    <w:rsid w:val="00F47595"/>
    <w:rsid w:val="00F4791D"/>
    <w:rsid w:val="00F4791E"/>
    <w:rsid w:val="00F47B06"/>
    <w:rsid w:val="00F47C77"/>
    <w:rsid w:val="00F47E3C"/>
    <w:rsid w:val="00F47E3D"/>
    <w:rsid w:val="00F50163"/>
    <w:rsid w:val="00F50562"/>
    <w:rsid w:val="00F505AB"/>
    <w:rsid w:val="00F506FB"/>
    <w:rsid w:val="00F50829"/>
    <w:rsid w:val="00F508A6"/>
    <w:rsid w:val="00F508D5"/>
    <w:rsid w:val="00F50A67"/>
    <w:rsid w:val="00F50F47"/>
    <w:rsid w:val="00F51110"/>
    <w:rsid w:val="00F51290"/>
    <w:rsid w:val="00F512D6"/>
    <w:rsid w:val="00F517C0"/>
    <w:rsid w:val="00F51A32"/>
    <w:rsid w:val="00F51B51"/>
    <w:rsid w:val="00F51F53"/>
    <w:rsid w:val="00F524D0"/>
    <w:rsid w:val="00F52593"/>
    <w:rsid w:val="00F52649"/>
    <w:rsid w:val="00F52A28"/>
    <w:rsid w:val="00F52D43"/>
    <w:rsid w:val="00F53388"/>
    <w:rsid w:val="00F5341B"/>
    <w:rsid w:val="00F53550"/>
    <w:rsid w:val="00F537C0"/>
    <w:rsid w:val="00F53BAE"/>
    <w:rsid w:val="00F547F2"/>
    <w:rsid w:val="00F54981"/>
    <w:rsid w:val="00F54A3D"/>
    <w:rsid w:val="00F54BBC"/>
    <w:rsid w:val="00F54D4A"/>
    <w:rsid w:val="00F54E20"/>
    <w:rsid w:val="00F54F5A"/>
    <w:rsid w:val="00F55006"/>
    <w:rsid w:val="00F5510B"/>
    <w:rsid w:val="00F55184"/>
    <w:rsid w:val="00F55261"/>
    <w:rsid w:val="00F55817"/>
    <w:rsid w:val="00F55D94"/>
    <w:rsid w:val="00F56106"/>
    <w:rsid w:val="00F5615A"/>
    <w:rsid w:val="00F56435"/>
    <w:rsid w:val="00F5663D"/>
    <w:rsid w:val="00F56696"/>
    <w:rsid w:val="00F5672D"/>
    <w:rsid w:val="00F56C4A"/>
    <w:rsid w:val="00F56D22"/>
    <w:rsid w:val="00F56E92"/>
    <w:rsid w:val="00F56EEA"/>
    <w:rsid w:val="00F573C0"/>
    <w:rsid w:val="00F573E0"/>
    <w:rsid w:val="00F5769A"/>
    <w:rsid w:val="00F578B5"/>
    <w:rsid w:val="00F578C9"/>
    <w:rsid w:val="00F57D5F"/>
    <w:rsid w:val="00F57F7D"/>
    <w:rsid w:val="00F60054"/>
    <w:rsid w:val="00F60154"/>
    <w:rsid w:val="00F603BD"/>
    <w:rsid w:val="00F60684"/>
    <w:rsid w:val="00F608B8"/>
    <w:rsid w:val="00F609AE"/>
    <w:rsid w:val="00F60A54"/>
    <w:rsid w:val="00F60EDA"/>
    <w:rsid w:val="00F6140A"/>
    <w:rsid w:val="00F61877"/>
    <w:rsid w:val="00F61C10"/>
    <w:rsid w:val="00F62146"/>
    <w:rsid w:val="00F624CF"/>
    <w:rsid w:val="00F6283E"/>
    <w:rsid w:val="00F62D23"/>
    <w:rsid w:val="00F634A0"/>
    <w:rsid w:val="00F6380B"/>
    <w:rsid w:val="00F64351"/>
    <w:rsid w:val="00F64522"/>
    <w:rsid w:val="00F64599"/>
    <w:rsid w:val="00F647DD"/>
    <w:rsid w:val="00F648F2"/>
    <w:rsid w:val="00F64A48"/>
    <w:rsid w:val="00F64A9F"/>
    <w:rsid w:val="00F64BF5"/>
    <w:rsid w:val="00F64E27"/>
    <w:rsid w:val="00F64F59"/>
    <w:rsid w:val="00F650C9"/>
    <w:rsid w:val="00F6581E"/>
    <w:rsid w:val="00F6582C"/>
    <w:rsid w:val="00F65E17"/>
    <w:rsid w:val="00F65F03"/>
    <w:rsid w:val="00F65FD4"/>
    <w:rsid w:val="00F66051"/>
    <w:rsid w:val="00F662D9"/>
    <w:rsid w:val="00F664B6"/>
    <w:rsid w:val="00F66739"/>
    <w:rsid w:val="00F66830"/>
    <w:rsid w:val="00F66C8E"/>
    <w:rsid w:val="00F670A1"/>
    <w:rsid w:val="00F6727A"/>
    <w:rsid w:val="00F6729A"/>
    <w:rsid w:val="00F67AA1"/>
    <w:rsid w:val="00F67EF2"/>
    <w:rsid w:val="00F7012F"/>
    <w:rsid w:val="00F7036D"/>
    <w:rsid w:val="00F706F8"/>
    <w:rsid w:val="00F707FE"/>
    <w:rsid w:val="00F70938"/>
    <w:rsid w:val="00F70AE9"/>
    <w:rsid w:val="00F70CEC"/>
    <w:rsid w:val="00F70E69"/>
    <w:rsid w:val="00F7103F"/>
    <w:rsid w:val="00F7107F"/>
    <w:rsid w:val="00F71414"/>
    <w:rsid w:val="00F7146C"/>
    <w:rsid w:val="00F71531"/>
    <w:rsid w:val="00F71A8E"/>
    <w:rsid w:val="00F71B9C"/>
    <w:rsid w:val="00F71C01"/>
    <w:rsid w:val="00F71CA9"/>
    <w:rsid w:val="00F720AC"/>
    <w:rsid w:val="00F721DB"/>
    <w:rsid w:val="00F72549"/>
    <w:rsid w:val="00F727A9"/>
    <w:rsid w:val="00F72889"/>
    <w:rsid w:val="00F72B52"/>
    <w:rsid w:val="00F72D36"/>
    <w:rsid w:val="00F72E1E"/>
    <w:rsid w:val="00F72F53"/>
    <w:rsid w:val="00F72F9F"/>
    <w:rsid w:val="00F73404"/>
    <w:rsid w:val="00F73561"/>
    <w:rsid w:val="00F74046"/>
    <w:rsid w:val="00F740AC"/>
    <w:rsid w:val="00F74123"/>
    <w:rsid w:val="00F74352"/>
    <w:rsid w:val="00F7444B"/>
    <w:rsid w:val="00F7464C"/>
    <w:rsid w:val="00F7470F"/>
    <w:rsid w:val="00F74AFC"/>
    <w:rsid w:val="00F74CD7"/>
    <w:rsid w:val="00F74E5E"/>
    <w:rsid w:val="00F74EF9"/>
    <w:rsid w:val="00F758A9"/>
    <w:rsid w:val="00F75AD6"/>
    <w:rsid w:val="00F75B5A"/>
    <w:rsid w:val="00F75CAA"/>
    <w:rsid w:val="00F75D2D"/>
    <w:rsid w:val="00F75E30"/>
    <w:rsid w:val="00F75F67"/>
    <w:rsid w:val="00F76276"/>
    <w:rsid w:val="00F766B2"/>
    <w:rsid w:val="00F766B4"/>
    <w:rsid w:val="00F76811"/>
    <w:rsid w:val="00F76877"/>
    <w:rsid w:val="00F76AC0"/>
    <w:rsid w:val="00F76CE9"/>
    <w:rsid w:val="00F76F70"/>
    <w:rsid w:val="00F7767A"/>
    <w:rsid w:val="00F77AE6"/>
    <w:rsid w:val="00F8003C"/>
    <w:rsid w:val="00F80357"/>
    <w:rsid w:val="00F80559"/>
    <w:rsid w:val="00F805E2"/>
    <w:rsid w:val="00F80D9E"/>
    <w:rsid w:val="00F81220"/>
    <w:rsid w:val="00F813E3"/>
    <w:rsid w:val="00F81500"/>
    <w:rsid w:val="00F81524"/>
    <w:rsid w:val="00F816B8"/>
    <w:rsid w:val="00F816D8"/>
    <w:rsid w:val="00F81A36"/>
    <w:rsid w:val="00F82132"/>
    <w:rsid w:val="00F827A1"/>
    <w:rsid w:val="00F829F5"/>
    <w:rsid w:val="00F82A4E"/>
    <w:rsid w:val="00F82D01"/>
    <w:rsid w:val="00F83115"/>
    <w:rsid w:val="00F831F0"/>
    <w:rsid w:val="00F83323"/>
    <w:rsid w:val="00F83995"/>
    <w:rsid w:val="00F83C27"/>
    <w:rsid w:val="00F83D87"/>
    <w:rsid w:val="00F83ECF"/>
    <w:rsid w:val="00F84657"/>
    <w:rsid w:val="00F84A4F"/>
    <w:rsid w:val="00F84D5B"/>
    <w:rsid w:val="00F84EC8"/>
    <w:rsid w:val="00F85D75"/>
    <w:rsid w:val="00F85F0C"/>
    <w:rsid w:val="00F8606A"/>
    <w:rsid w:val="00F86E46"/>
    <w:rsid w:val="00F86F75"/>
    <w:rsid w:val="00F870C6"/>
    <w:rsid w:val="00F872C0"/>
    <w:rsid w:val="00F87A3B"/>
    <w:rsid w:val="00F87B93"/>
    <w:rsid w:val="00F87C6F"/>
    <w:rsid w:val="00F90000"/>
    <w:rsid w:val="00F90364"/>
    <w:rsid w:val="00F90490"/>
    <w:rsid w:val="00F90A5B"/>
    <w:rsid w:val="00F90A6F"/>
    <w:rsid w:val="00F90AF4"/>
    <w:rsid w:val="00F90DF8"/>
    <w:rsid w:val="00F90E01"/>
    <w:rsid w:val="00F91064"/>
    <w:rsid w:val="00F91267"/>
    <w:rsid w:val="00F91451"/>
    <w:rsid w:val="00F915D5"/>
    <w:rsid w:val="00F91752"/>
    <w:rsid w:val="00F918E5"/>
    <w:rsid w:val="00F91AB4"/>
    <w:rsid w:val="00F91C0F"/>
    <w:rsid w:val="00F91E50"/>
    <w:rsid w:val="00F91EE1"/>
    <w:rsid w:val="00F91F33"/>
    <w:rsid w:val="00F9222B"/>
    <w:rsid w:val="00F92401"/>
    <w:rsid w:val="00F9243D"/>
    <w:rsid w:val="00F92704"/>
    <w:rsid w:val="00F9302D"/>
    <w:rsid w:val="00F932B2"/>
    <w:rsid w:val="00F932EC"/>
    <w:rsid w:val="00F935BB"/>
    <w:rsid w:val="00F93997"/>
    <w:rsid w:val="00F939E5"/>
    <w:rsid w:val="00F93B55"/>
    <w:rsid w:val="00F9404B"/>
    <w:rsid w:val="00F94171"/>
    <w:rsid w:val="00F941BF"/>
    <w:rsid w:val="00F94280"/>
    <w:rsid w:val="00F9442B"/>
    <w:rsid w:val="00F94552"/>
    <w:rsid w:val="00F9471F"/>
    <w:rsid w:val="00F94CB7"/>
    <w:rsid w:val="00F94D38"/>
    <w:rsid w:val="00F94D56"/>
    <w:rsid w:val="00F94E4F"/>
    <w:rsid w:val="00F94EC7"/>
    <w:rsid w:val="00F9517B"/>
    <w:rsid w:val="00F95449"/>
    <w:rsid w:val="00F9593D"/>
    <w:rsid w:val="00F95C39"/>
    <w:rsid w:val="00F95F18"/>
    <w:rsid w:val="00F95F5C"/>
    <w:rsid w:val="00F95FA4"/>
    <w:rsid w:val="00F965E1"/>
    <w:rsid w:val="00F968B3"/>
    <w:rsid w:val="00F96B5C"/>
    <w:rsid w:val="00F96C0F"/>
    <w:rsid w:val="00F96EB0"/>
    <w:rsid w:val="00F96F38"/>
    <w:rsid w:val="00F971AB"/>
    <w:rsid w:val="00F971E8"/>
    <w:rsid w:val="00F9793A"/>
    <w:rsid w:val="00F97A95"/>
    <w:rsid w:val="00F97B13"/>
    <w:rsid w:val="00F97E6F"/>
    <w:rsid w:val="00F97EEE"/>
    <w:rsid w:val="00FA0384"/>
    <w:rsid w:val="00FA04A8"/>
    <w:rsid w:val="00FA04E7"/>
    <w:rsid w:val="00FA052B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888"/>
    <w:rsid w:val="00FA295C"/>
    <w:rsid w:val="00FA2CF2"/>
    <w:rsid w:val="00FA2EF2"/>
    <w:rsid w:val="00FA3030"/>
    <w:rsid w:val="00FA34B7"/>
    <w:rsid w:val="00FA3B5C"/>
    <w:rsid w:val="00FA3E24"/>
    <w:rsid w:val="00FA42E0"/>
    <w:rsid w:val="00FA4780"/>
    <w:rsid w:val="00FA47B1"/>
    <w:rsid w:val="00FA4AD8"/>
    <w:rsid w:val="00FA4B91"/>
    <w:rsid w:val="00FA4C07"/>
    <w:rsid w:val="00FA4E04"/>
    <w:rsid w:val="00FA4E4A"/>
    <w:rsid w:val="00FA50AA"/>
    <w:rsid w:val="00FA528B"/>
    <w:rsid w:val="00FA5306"/>
    <w:rsid w:val="00FA5ADD"/>
    <w:rsid w:val="00FA5D73"/>
    <w:rsid w:val="00FA5EC7"/>
    <w:rsid w:val="00FA632F"/>
    <w:rsid w:val="00FA65CF"/>
    <w:rsid w:val="00FA661A"/>
    <w:rsid w:val="00FA6A42"/>
    <w:rsid w:val="00FA6B30"/>
    <w:rsid w:val="00FA6B68"/>
    <w:rsid w:val="00FA6FAC"/>
    <w:rsid w:val="00FA708F"/>
    <w:rsid w:val="00FA7536"/>
    <w:rsid w:val="00FA758C"/>
    <w:rsid w:val="00FA78EC"/>
    <w:rsid w:val="00FA7D19"/>
    <w:rsid w:val="00FA7E1F"/>
    <w:rsid w:val="00FA7E9C"/>
    <w:rsid w:val="00FB03CD"/>
    <w:rsid w:val="00FB06F7"/>
    <w:rsid w:val="00FB0CE6"/>
    <w:rsid w:val="00FB0D60"/>
    <w:rsid w:val="00FB0E54"/>
    <w:rsid w:val="00FB1357"/>
    <w:rsid w:val="00FB1653"/>
    <w:rsid w:val="00FB17FD"/>
    <w:rsid w:val="00FB1A0D"/>
    <w:rsid w:val="00FB1AEA"/>
    <w:rsid w:val="00FB257A"/>
    <w:rsid w:val="00FB2753"/>
    <w:rsid w:val="00FB2BE2"/>
    <w:rsid w:val="00FB2CB8"/>
    <w:rsid w:val="00FB2D0D"/>
    <w:rsid w:val="00FB2E62"/>
    <w:rsid w:val="00FB33D6"/>
    <w:rsid w:val="00FB3444"/>
    <w:rsid w:val="00FB34F6"/>
    <w:rsid w:val="00FB3E67"/>
    <w:rsid w:val="00FB423B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657C"/>
    <w:rsid w:val="00FB68CD"/>
    <w:rsid w:val="00FB6D4F"/>
    <w:rsid w:val="00FB76B6"/>
    <w:rsid w:val="00FB7F58"/>
    <w:rsid w:val="00FC0027"/>
    <w:rsid w:val="00FC0324"/>
    <w:rsid w:val="00FC101C"/>
    <w:rsid w:val="00FC11A1"/>
    <w:rsid w:val="00FC12CF"/>
    <w:rsid w:val="00FC13C2"/>
    <w:rsid w:val="00FC154C"/>
    <w:rsid w:val="00FC1AB5"/>
    <w:rsid w:val="00FC1C1D"/>
    <w:rsid w:val="00FC1CD6"/>
    <w:rsid w:val="00FC1F4D"/>
    <w:rsid w:val="00FC22BD"/>
    <w:rsid w:val="00FC24A8"/>
    <w:rsid w:val="00FC26CB"/>
    <w:rsid w:val="00FC292A"/>
    <w:rsid w:val="00FC2D59"/>
    <w:rsid w:val="00FC2F60"/>
    <w:rsid w:val="00FC3362"/>
    <w:rsid w:val="00FC3574"/>
    <w:rsid w:val="00FC3730"/>
    <w:rsid w:val="00FC387D"/>
    <w:rsid w:val="00FC3ADA"/>
    <w:rsid w:val="00FC3BD6"/>
    <w:rsid w:val="00FC3EBE"/>
    <w:rsid w:val="00FC4016"/>
    <w:rsid w:val="00FC45A4"/>
    <w:rsid w:val="00FC46D9"/>
    <w:rsid w:val="00FC497B"/>
    <w:rsid w:val="00FC498A"/>
    <w:rsid w:val="00FC4BB7"/>
    <w:rsid w:val="00FC4DEB"/>
    <w:rsid w:val="00FC5215"/>
    <w:rsid w:val="00FC5296"/>
    <w:rsid w:val="00FC52CA"/>
    <w:rsid w:val="00FC5738"/>
    <w:rsid w:val="00FC5B6E"/>
    <w:rsid w:val="00FC5BD8"/>
    <w:rsid w:val="00FC613F"/>
    <w:rsid w:val="00FC626E"/>
    <w:rsid w:val="00FC6E1D"/>
    <w:rsid w:val="00FC7015"/>
    <w:rsid w:val="00FC74EB"/>
    <w:rsid w:val="00FC765D"/>
    <w:rsid w:val="00FC7A41"/>
    <w:rsid w:val="00FC7C3F"/>
    <w:rsid w:val="00FC7FB0"/>
    <w:rsid w:val="00FC7FB9"/>
    <w:rsid w:val="00FD086C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48B"/>
    <w:rsid w:val="00FD2526"/>
    <w:rsid w:val="00FD2D20"/>
    <w:rsid w:val="00FD2DBB"/>
    <w:rsid w:val="00FD355F"/>
    <w:rsid w:val="00FD3660"/>
    <w:rsid w:val="00FD3A44"/>
    <w:rsid w:val="00FD3AD2"/>
    <w:rsid w:val="00FD3BEE"/>
    <w:rsid w:val="00FD3EFD"/>
    <w:rsid w:val="00FD47B3"/>
    <w:rsid w:val="00FD4831"/>
    <w:rsid w:val="00FD4851"/>
    <w:rsid w:val="00FD49CD"/>
    <w:rsid w:val="00FD50B4"/>
    <w:rsid w:val="00FD52DF"/>
    <w:rsid w:val="00FD5B62"/>
    <w:rsid w:val="00FD5CE1"/>
    <w:rsid w:val="00FD62E8"/>
    <w:rsid w:val="00FD65B5"/>
    <w:rsid w:val="00FD6905"/>
    <w:rsid w:val="00FD694D"/>
    <w:rsid w:val="00FD6A5A"/>
    <w:rsid w:val="00FD6B32"/>
    <w:rsid w:val="00FD6C79"/>
    <w:rsid w:val="00FD6E30"/>
    <w:rsid w:val="00FD7520"/>
    <w:rsid w:val="00FD7745"/>
    <w:rsid w:val="00FD7958"/>
    <w:rsid w:val="00FD7CC8"/>
    <w:rsid w:val="00FE004F"/>
    <w:rsid w:val="00FE01D7"/>
    <w:rsid w:val="00FE050C"/>
    <w:rsid w:val="00FE0939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D4"/>
    <w:rsid w:val="00FE1CEF"/>
    <w:rsid w:val="00FE1DE6"/>
    <w:rsid w:val="00FE1F25"/>
    <w:rsid w:val="00FE2060"/>
    <w:rsid w:val="00FE21D8"/>
    <w:rsid w:val="00FE21E8"/>
    <w:rsid w:val="00FE25B1"/>
    <w:rsid w:val="00FE2B8D"/>
    <w:rsid w:val="00FE325C"/>
    <w:rsid w:val="00FE3268"/>
    <w:rsid w:val="00FE33D1"/>
    <w:rsid w:val="00FE342D"/>
    <w:rsid w:val="00FE3450"/>
    <w:rsid w:val="00FE3495"/>
    <w:rsid w:val="00FE34EF"/>
    <w:rsid w:val="00FE3517"/>
    <w:rsid w:val="00FE35CA"/>
    <w:rsid w:val="00FE364A"/>
    <w:rsid w:val="00FE384D"/>
    <w:rsid w:val="00FE3B11"/>
    <w:rsid w:val="00FE3BDC"/>
    <w:rsid w:val="00FE3CF8"/>
    <w:rsid w:val="00FE3D17"/>
    <w:rsid w:val="00FE41AF"/>
    <w:rsid w:val="00FE4217"/>
    <w:rsid w:val="00FE43DF"/>
    <w:rsid w:val="00FE4956"/>
    <w:rsid w:val="00FE495D"/>
    <w:rsid w:val="00FE4C5C"/>
    <w:rsid w:val="00FE4D36"/>
    <w:rsid w:val="00FE4F53"/>
    <w:rsid w:val="00FE5555"/>
    <w:rsid w:val="00FE56D4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CFB"/>
    <w:rsid w:val="00FE6E78"/>
    <w:rsid w:val="00FE6F30"/>
    <w:rsid w:val="00FE6FCD"/>
    <w:rsid w:val="00FE7189"/>
    <w:rsid w:val="00FE7432"/>
    <w:rsid w:val="00FE7A4E"/>
    <w:rsid w:val="00FE7AB6"/>
    <w:rsid w:val="00FE7B5A"/>
    <w:rsid w:val="00FF00DD"/>
    <w:rsid w:val="00FF0218"/>
    <w:rsid w:val="00FF02D8"/>
    <w:rsid w:val="00FF0806"/>
    <w:rsid w:val="00FF0811"/>
    <w:rsid w:val="00FF0BE6"/>
    <w:rsid w:val="00FF0C2B"/>
    <w:rsid w:val="00FF0E68"/>
    <w:rsid w:val="00FF0EF5"/>
    <w:rsid w:val="00FF0FFA"/>
    <w:rsid w:val="00FF11A8"/>
    <w:rsid w:val="00FF13BE"/>
    <w:rsid w:val="00FF1717"/>
    <w:rsid w:val="00FF1749"/>
    <w:rsid w:val="00FF186F"/>
    <w:rsid w:val="00FF1885"/>
    <w:rsid w:val="00FF199F"/>
    <w:rsid w:val="00FF19C9"/>
    <w:rsid w:val="00FF19D4"/>
    <w:rsid w:val="00FF19EE"/>
    <w:rsid w:val="00FF1C4D"/>
    <w:rsid w:val="00FF2DC2"/>
    <w:rsid w:val="00FF2E8A"/>
    <w:rsid w:val="00FF332E"/>
    <w:rsid w:val="00FF343D"/>
    <w:rsid w:val="00FF34EC"/>
    <w:rsid w:val="00FF364B"/>
    <w:rsid w:val="00FF3781"/>
    <w:rsid w:val="00FF379F"/>
    <w:rsid w:val="00FF37F9"/>
    <w:rsid w:val="00FF3950"/>
    <w:rsid w:val="00FF3E80"/>
    <w:rsid w:val="00FF3F32"/>
    <w:rsid w:val="00FF3FB4"/>
    <w:rsid w:val="00FF4085"/>
    <w:rsid w:val="00FF419F"/>
    <w:rsid w:val="00FF429A"/>
    <w:rsid w:val="00FF4574"/>
    <w:rsid w:val="00FF4627"/>
    <w:rsid w:val="00FF4644"/>
    <w:rsid w:val="00FF4722"/>
    <w:rsid w:val="00FF4753"/>
    <w:rsid w:val="00FF5123"/>
    <w:rsid w:val="00FF5206"/>
    <w:rsid w:val="00FF5812"/>
    <w:rsid w:val="00FF5B7C"/>
    <w:rsid w:val="00FF5C4C"/>
    <w:rsid w:val="00FF5D5A"/>
    <w:rsid w:val="00FF5F0E"/>
    <w:rsid w:val="00FF60D2"/>
    <w:rsid w:val="00FF60EE"/>
    <w:rsid w:val="00FF62B2"/>
    <w:rsid w:val="00FF6452"/>
    <w:rsid w:val="00FF6598"/>
    <w:rsid w:val="00FF697A"/>
    <w:rsid w:val="00FF6CA7"/>
    <w:rsid w:val="00FF6E3E"/>
    <w:rsid w:val="00FF7501"/>
    <w:rsid w:val="00FF79EC"/>
    <w:rsid w:val="00FF7D87"/>
    <w:rsid w:val="00FF7E01"/>
    <w:rsid w:val="11A64E08"/>
    <w:rsid w:val="2A2947B8"/>
    <w:rsid w:val="483A4907"/>
    <w:rsid w:val="6AC9B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F0574D60-6661-4B32-83B1-2C486533C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24498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24498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124498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24498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24498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124498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24498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24498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24498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24498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124498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24498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124498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124498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24498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24498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124498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24498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244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24498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24498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24498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124498"/>
    <w:rPr>
      <w:szCs w:val="20"/>
    </w:rPr>
  </w:style>
  <w:style w:type="table" w:customStyle="1" w:styleId="Versiehistorie">
    <w:name w:val="Versiehistorie"/>
    <w:basedOn w:val="Standaardtabel"/>
    <w:uiPriority w:val="99"/>
    <w:rsid w:val="00124498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124498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244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124498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124498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124498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124498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24498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124498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124498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124498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24498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24498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124498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124498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124498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124498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124498"/>
  </w:style>
  <w:style w:type="numbering" w:styleId="1ai">
    <w:name w:val="Outline List 1"/>
    <w:basedOn w:val="Geenlijst"/>
    <w:semiHidden/>
    <w:unhideWhenUsed/>
    <w:rsid w:val="00124498"/>
  </w:style>
  <w:style w:type="table" w:styleId="3D-effectenvoortabel1">
    <w:name w:val="Table 3D effects 1"/>
    <w:basedOn w:val="Standaardtabel"/>
    <w:semiHidden/>
    <w:unhideWhenUsed/>
    <w:rsid w:val="00124498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24498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24498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124498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124498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124498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24498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24498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12449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2449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2449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124498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24498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24498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24498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24498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24498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24498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24498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24498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124498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24498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24498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24498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24498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24498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12449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2449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24498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24498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24498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24498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24498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24498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2449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12449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124498"/>
  </w:style>
  <w:style w:type="table" w:styleId="Professioneletabel">
    <w:name w:val="Table Professional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24498"/>
  </w:style>
  <w:style w:type="table" w:styleId="Tabelkolommen1">
    <w:name w:val="Table Columns 1"/>
    <w:basedOn w:val="Standaardtabel"/>
    <w:semiHidden/>
    <w:unhideWhenUsed/>
    <w:rsid w:val="00124498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24498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24498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24498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24498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24498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24498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24498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24498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24498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124498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24498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24498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24498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24498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24498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24498"/>
    <w:pPr>
      <w:numPr>
        <w:numId w:val="4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124498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124498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12449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124498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5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24498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124498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24498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24498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124498"/>
  </w:style>
  <w:style w:type="character" w:customStyle="1" w:styleId="Colofonprojectnaam">
    <w:name w:val="Colofon projectnaam"/>
    <w:basedOn w:val="Standaardalinea-lettertype"/>
    <w:uiPriority w:val="1"/>
    <w:rsid w:val="00124498"/>
  </w:style>
  <w:style w:type="character" w:customStyle="1" w:styleId="Colofonprojectnummer">
    <w:name w:val="Colofon projectnummer"/>
    <w:basedOn w:val="Standaardalinea-lettertype"/>
    <w:uiPriority w:val="1"/>
    <w:rsid w:val="00124498"/>
  </w:style>
  <w:style w:type="character" w:customStyle="1" w:styleId="Colofoncontactpersoon">
    <w:name w:val="Colofon contactpersoon"/>
    <w:basedOn w:val="Standaardalinea-lettertype"/>
    <w:uiPriority w:val="1"/>
    <w:rsid w:val="00124498"/>
  </w:style>
  <w:style w:type="character" w:customStyle="1" w:styleId="Colofonauteur">
    <w:name w:val="Colofon auteur"/>
    <w:basedOn w:val="Standaardalinea-lettertype"/>
    <w:uiPriority w:val="1"/>
    <w:rsid w:val="00124498"/>
  </w:style>
  <w:style w:type="table" w:customStyle="1" w:styleId="Implementatie">
    <w:name w:val="Implementatie"/>
    <w:basedOn w:val="Standaardtabel"/>
    <w:uiPriority w:val="99"/>
    <w:rsid w:val="00124498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124498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124498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124498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124498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124498"/>
  </w:style>
  <w:style w:type="paragraph" w:styleId="Berichtkop">
    <w:name w:val="Message Header"/>
    <w:basedOn w:val="Standaard"/>
    <w:link w:val="BerichtkopChar"/>
    <w:semiHidden/>
    <w:unhideWhenUsed/>
    <w:rsid w:val="0012449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24498"/>
  </w:style>
  <w:style w:type="paragraph" w:styleId="Bloktekst">
    <w:name w:val="Block Text"/>
    <w:basedOn w:val="Standaard"/>
    <w:semiHidden/>
    <w:unhideWhenUsed/>
    <w:rsid w:val="00124498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24498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124498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124498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124498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124498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124498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124498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24498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24498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24498"/>
  </w:style>
  <w:style w:type="paragraph" w:styleId="HTML-adres">
    <w:name w:val="HTML Address"/>
    <w:basedOn w:val="Standaard"/>
    <w:link w:val="HTML-adresChar"/>
    <w:semiHidden/>
    <w:unhideWhenUsed/>
    <w:rsid w:val="00124498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124498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24498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24498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24498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124498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124498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124498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24498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24498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24498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24498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24498"/>
  </w:style>
  <w:style w:type="paragraph" w:styleId="Lijstopsomteken">
    <w:name w:val="List Bullet"/>
    <w:basedOn w:val="Standaard"/>
    <w:semiHidden/>
    <w:unhideWhenUsed/>
    <w:rsid w:val="00124498"/>
    <w:pPr>
      <w:numPr>
        <w:numId w:val="36"/>
      </w:numPr>
      <w:contextualSpacing/>
    </w:pPr>
  </w:style>
  <w:style w:type="paragraph" w:styleId="Lijstopsomteken2">
    <w:name w:val="List Bullet 2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24498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24498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24498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24498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24498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124498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124498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124498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124498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124498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124498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124498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124498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124498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124498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124498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124498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124498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14580B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14580B"/>
    <w:rPr>
      <w:rFonts w:ascii="Verdana" w:hAnsi="Verdana"/>
      <w:bCs/>
      <w:i/>
      <w:iCs/>
      <w:sz w:val="18"/>
      <w:szCs w:val="26"/>
    </w:rPr>
  </w:style>
  <w:style w:type="numbering" w:customStyle="1" w:styleId="Nummering1">
    <w:name w:val="Nummering1"/>
    <w:basedOn w:val="Geenlijst"/>
    <w:uiPriority w:val="99"/>
    <w:rsid w:val="000B33E8"/>
  </w:style>
  <w:style w:type="character" w:customStyle="1" w:styleId="Kop3Char">
    <w:name w:val="Kop 3 Char"/>
    <w:basedOn w:val="Standaardalinea-lettertype"/>
    <w:link w:val="Kop3"/>
    <w:uiPriority w:val="9"/>
    <w:rsid w:val="00433940"/>
    <w:rPr>
      <w:rFonts w:ascii="Verdana" w:hAnsi="Verdana"/>
      <w:b/>
      <w:bCs/>
      <w:sz w:val="18"/>
      <w:szCs w:val="26"/>
    </w:rPr>
  </w:style>
  <w:style w:type="numbering" w:customStyle="1" w:styleId="Nummering2">
    <w:name w:val="Nummering2"/>
    <w:basedOn w:val="Geenlijst"/>
    <w:rsid w:val="00F1328F"/>
  </w:style>
  <w:style w:type="paragraph" w:customStyle="1" w:styleId="Opsommingtekens5">
    <w:name w:val="Opsomming tekens 5"/>
    <w:basedOn w:val="Standaard"/>
    <w:qFormat/>
    <w:rsid w:val="00124498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124498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124498"/>
    <w:rPr>
      <w:u w:val="single"/>
    </w:rPr>
  </w:style>
  <w:style w:type="paragraph" w:customStyle="1" w:styleId="Kader">
    <w:name w:val="Kader"/>
    <w:basedOn w:val="Standaard"/>
    <w:next w:val="Standaard"/>
    <w:qFormat/>
    <w:rsid w:val="00124498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50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49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C80867C-3BFD-4844-93DB-228C2F2505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FBD7DB-40A5-4E23-BC75-1E5ED49EE1B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12</TotalTime>
  <Pages>1</Pages>
  <Words>32417</Words>
  <Characters>178298</Characters>
  <Application>Microsoft Office Word</Application>
  <DocSecurity>0</DocSecurity>
  <Lines>1485</Lines>
  <Paragraphs>420</Paragraphs>
  <ScaleCrop>false</ScaleCrop>
  <Company/>
  <LinksUpToDate>false</LinksUpToDate>
  <CharactersWithSpaces>210295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dc:description/>
  <cp:lastModifiedBy>Gerard Wolbers</cp:lastModifiedBy>
  <cp:revision>7</cp:revision>
  <cp:lastPrinted>2020-08-17T08:30:00Z</cp:lastPrinted>
  <dcterms:created xsi:type="dcterms:W3CDTF">2021-06-02T14:12:00Z</dcterms:created>
  <dcterms:modified xsi:type="dcterms:W3CDTF">2021-06-03T16:34:00Z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