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E33EDD" w:rsidRDefault="00E33EDD" w:rsidP="00E33EDD">
      <w:pPr>
        <w:pStyle w:val="Kop5"/>
      </w:pPr>
      <w:r>
        <w:t>Toelichting</w:t>
      </w:r>
      <w:r w:rsidR="00827453" w:rsidRPr="00827453">
        <w:t xml:space="preserve"> op de toepassing</w:t>
      </w:r>
    </w:p>
    <w:p w14:paraId="347A2D31" w14:textId="40DF1EBF" w:rsidR="001A0094" w:rsidRDefault="001A0094" w:rsidP="00E33EDD">
      <w:r>
        <w:t xml:space="preserve">Het IMOW-object Locatie </w:t>
      </w:r>
      <w:r w:rsidR="008B670A">
        <w:t xml:space="preserve">geeft aan waar een Juridische regel van toepassing </w:t>
      </w:r>
      <w:r w:rsidR="00B84133">
        <w:t>is</w:t>
      </w:r>
      <w:r w:rsidR="008B670A">
        <w:t>.</w:t>
      </w:r>
      <w:r w:rsidR="00300143">
        <w:t xml:space="preserve"> De optelling van alle Locaties van alle Juridische regels in </w:t>
      </w:r>
      <w:r w:rsidR="00300143" w:rsidRPr="003A1BC8">
        <w:t>een Regeltekst vormt het werkingsgebied van de Regeltekst</w:t>
      </w:r>
      <w:r w:rsidR="00300143">
        <w:t>.</w:t>
      </w:r>
      <w:r w:rsidR="00300143" w:rsidRPr="00795C46">
        <w:t xml:space="preserve"> </w:t>
      </w:r>
      <w:r w:rsidR="00300143">
        <w:t>Locatie wordt altijd vastgelegd in een geografisch informatieobject.</w:t>
      </w:r>
    </w:p>
    <w:p w14:paraId="3149B34A" w14:textId="783C6139" w:rsidR="0008613F" w:rsidRPr="00457F64" w:rsidRDefault="0008613F" w:rsidP="00E33EDD">
      <w:r w:rsidRPr="0008613F">
        <w:t xml:space="preserve">Locatie heeft </w:t>
      </w:r>
      <w:r w:rsidR="004D7100">
        <w:t>zes</w:t>
      </w:r>
      <w:r w:rsidRPr="0008613F">
        <w:t xml:space="preserve"> verschijningsvormen: Gebied</w:t>
      </w:r>
      <w:r w:rsidR="00012436">
        <w:t>,</w:t>
      </w:r>
      <w:r w:rsidRPr="0008613F">
        <w:t xml:space="preserve"> Gebiedengroep</w:t>
      </w:r>
      <w:r w:rsidR="00012436">
        <w:t>, Lijn, Lijnengroep</w:t>
      </w:r>
      <w:r w:rsidR="00573D3C">
        <w:t>, Punt en Puntengroep</w:t>
      </w:r>
      <w:r w:rsidRPr="0008613F">
        <w:t xml:space="preserve">. </w:t>
      </w:r>
      <w:r w:rsidR="00327124">
        <w:t>O</w:t>
      </w:r>
      <w:r w:rsidR="004F5212">
        <w:t xml:space="preserve">ptioneel </w:t>
      </w:r>
      <w:r w:rsidR="00327124">
        <w:t xml:space="preserve">kan </w:t>
      </w:r>
      <w:r w:rsidR="004F5212">
        <w:t xml:space="preserve">de hoogteligging van </w:t>
      </w:r>
      <w:r w:rsidR="00327124">
        <w:t xml:space="preserve">het </w:t>
      </w:r>
      <w:r w:rsidR="00300143" w:rsidRPr="00883E23">
        <w:t>Gebied</w:t>
      </w:r>
      <w:r w:rsidR="00327124">
        <w:t xml:space="preserve">, </w:t>
      </w:r>
      <w:r w:rsidR="004F5212">
        <w:t xml:space="preserve">de </w:t>
      </w:r>
      <w:r w:rsidR="00300143" w:rsidRPr="00883E23">
        <w:t>Lijn</w:t>
      </w:r>
      <w:r w:rsidR="004F5212">
        <w:t xml:space="preserve"> of de </w:t>
      </w:r>
      <w:r w:rsidR="00300143" w:rsidRPr="00883E23">
        <w:t>Punt</w:t>
      </w:r>
      <w:r w:rsidR="004F5212">
        <w:t xml:space="preserve"> worden vastgelegd. </w:t>
      </w:r>
      <w:r w:rsidRPr="0008613F">
        <w:t xml:space="preserve">Toegestane </w:t>
      </w:r>
      <w:r w:rsidR="00C77C44">
        <w:t>geometrieën bij een</w:t>
      </w:r>
      <w:r w:rsidRPr="0008613F">
        <w:t xml:space="preserve"> </w:t>
      </w:r>
      <w:r w:rsidR="00E2474B">
        <w:t>Gebied</w:t>
      </w:r>
      <w:r w:rsidRPr="0008613F">
        <w:t xml:space="preserve"> zijn Vlak</w:t>
      </w:r>
      <w:r w:rsidR="00230F75">
        <w:t xml:space="preserve"> en</w:t>
      </w:r>
      <w:r w:rsidRPr="0008613F">
        <w:t xml:space="preserve"> Multivlak</w:t>
      </w:r>
      <w:r w:rsidR="00AA10F5">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rsidR="00E728C4">
        <w:t xml:space="preserve">, Lijnen of </w:t>
      </w:r>
      <w:r w:rsidR="00B72898">
        <w:t>Punten</w:t>
      </w:r>
      <w:r w:rsidRPr="0008613F">
        <w:t xml:space="preserve"> tot een Gebiedengroep</w:t>
      </w:r>
      <w:r w:rsidR="00B72898">
        <w:t>, Lijnen</w:t>
      </w:r>
      <w:r w:rsidR="008224ED">
        <w:t>groep respectievelijk Puntengroep</w:t>
      </w:r>
      <w:r w:rsidRPr="0008613F">
        <w:t xml:space="preserve">. Op deze manier is het mogelijk om één van de Gebieden van </w:t>
      </w:r>
      <w:r w:rsidR="00255407">
        <w:t>een</w:t>
      </w:r>
      <w:r w:rsidRPr="0008613F">
        <w:t xml:space="preserve"> Gebiedengroep</w:t>
      </w:r>
      <w:r w:rsidR="00255407">
        <w:t xml:space="preserve">, één van de Lijnen van </w:t>
      </w:r>
      <w:r w:rsidR="00220BB5">
        <w:t>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rsidR="002B4423">
        <w:t xml:space="preserve"> en Lijn</w:t>
      </w:r>
      <w:r w:rsidRPr="00457F64">
        <w:t xml:space="preserve"> als Geometrie zoveel mogelijk te vermijden omdat bij raadplegen</w:t>
      </w:r>
      <w:r w:rsidR="00300143">
        <w:t xml:space="preserve"> in een viewer</w:t>
      </w:r>
      <w:r w:rsidRPr="00457F64">
        <w:t xml:space="preserve"> een punt </w:t>
      </w:r>
      <w:r w:rsidR="00FE5CE1">
        <w:t xml:space="preserve">en een lijn </w:t>
      </w:r>
      <w:r w:rsidRPr="00457F64">
        <w:t xml:space="preserve">lastig te vinden </w:t>
      </w:r>
      <w:r w:rsidR="00FE5CE1">
        <w:t>zijn</w:t>
      </w:r>
      <w:r w:rsidRPr="00457F64">
        <w:t>.</w:t>
      </w:r>
      <w:r w:rsidR="00AD2256">
        <w:t xml:space="preserve"> </w:t>
      </w:r>
      <w:r w:rsidR="00AD2256" w:rsidRPr="00AD2256">
        <w:t>Locaties kunnen onbeperkt gestapeld worden, dat wil zeggen dat Locaties elkaar geheel of gedeeltelijk kunnen overlappen.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