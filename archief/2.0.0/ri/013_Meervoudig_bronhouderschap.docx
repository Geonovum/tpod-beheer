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EB55" w14:textId="682D5FBD" w:rsidR="00E33EDD" w:rsidRDefault="00E33EDD" w:rsidP="00732476">
      <w:pPr>
        <w:pStyle w:val="Kop4"/>
      </w:pPr>
      <w:bookmarkStart w:id="29" w:name="_Ref_635e64027f4a8c534217a0355437ebad_1"/>
      <w:r w:rsidRPr="00F62F31">
        <w:t>Meervoudig bronhouderschap</w:t>
      </w:r>
      <w:bookmarkEnd w:id="2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