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D5FFD" w14:textId="77777777" w:rsidR="00AE3C47" w:rsidRDefault="00AE3C47" w:rsidP="007D5679">
      <w:pPr>
        <w:pStyle w:val="Kop5"/>
      </w:pPr>
      <w:r>
        <w:t>Toelichting op de toepassing</w:t>
      </w:r>
    </w:p>
    <w:p w14:paraId="54283CD2" w14:textId="77777777" w:rsidR="00BF48A6" w:rsidRDefault="00BF48A6" w:rsidP="00BF48A6">
      <w:r>
        <w:t xml:space="preserve">Regeltekst is de STOP/TPOD-term voor de kleinste </w:t>
      </w:r>
      <w:r w:rsidRPr="00145D75">
        <w:rPr>
          <w:i/>
          <w:iCs/>
        </w:rPr>
        <w:t>zelfstandige</w:t>
      </w:r>
      <w:r>
        <w:t xml:space="preserve"> eenheid </w:t>
      </w:r>
      <w:r w:rsidRPr="00D21FEC">
        <w:t xml:space="preserve">van </w:t>
      </w:r>
      <w:r>
        <w:t>ordening en informatie in een tekst met Artikelstructuur: artikel en lid. Regeltekst bevat altijd ten minste één Juridische regel; wanneer dat nodig is kan Regeltekst meerdere Juridische regels bevatten. Iedere Regeltekst heeft een werkingsgebied-relatie met Locatie,</w:t>
      </w:r>
      <w:r w:rsidRPr="007F34BB">
        <w:t xml:space="preserve"> </w:t>
      </w:r>
      <w:r>
        <w:t xml:space="preserve">waarmee wordt </w:t>
      </w:r>
      <w:r w:rsidRPr="00484FF2">
        <w:t>aan</w:t>
      </w:r>
      <w:r>
        <w:t>ge</w:t>
      </w:r>
      <w:r w:rsidRPr="00484FF2">
        <w:t>ge</w:t>
      </w:r>
      <w:r>
        <w:t>ven waar een Regeltekst zijn werking heeft.</w:t>
      </w:r>
    </w:p>
    <w:p w14:paraId="26B2268F" w14:textId="31F8FC5F" w:rsidR="00BF48A6" w:rsidRDefault="00BF48A6" w:rsidP="00BF48A6">
      <w:r>
        <w:t xml:space="preserve">Bij </w:t>
      </w:r>
      <w:r w:rsidRPr="00D23603">
        <w:t xml:space="preserve">de Regeltekst </w:t>
      </w:r>
      <w:r w:rsidRPr="009466BE">
        <w:t xml:space="preserve">kan </w:t>
      </w:r>
      <w:r>
        <w:t xml:space="preserve">als </w:t>
      </w:r>
      <w:r w:rsidRPr="009466BE">
        <w:t xml:space="preserve">extra informatie worden </w:t>
      </w:r>
      <w:r>
        <w:t>aangegeven</w:t>
      </w:r>
      <w:r w:rsidRPr="009466BE">
        <w:t xml:space="preserve"> of de Regeltekst een </w:t>
      </w:r>
      <w:r>
        <w:t xml:space="preserve">bijzondere </w:t>
      </w:r>
      <w:r w:rsidRPr="009466BE">
        <w:t>relatie met een andere Regeltekst heeft.</w:t>
      </w:r>
      <w:r w:rsidR="009B1882">
        <w:t xml:space="preserve"> Bij de reactieve interventie kan </w:t>
      </w:r>
      <w:r w:rsidR="002F4E85">
        <w:t xml:space="preserve">daarmee een relatie worden gelegd met het artikel </w:t>
      </w:r>
      <w:r w:rsidR="005B7ABF">
        <w:t>in de hoofdregeling van het omgevingsplan waar</w:t>
      </w:r>
      <w:r w:rsidR="00002440">
        <w:t>van</w:t>
      </w:r>
      <w:r w:rsidR="005B7ABF">
        <w:t xml:space="preserve"> het artikel in het tijdelijk regelingdeel </w:t>
      </w:r>
      <w:r w:rsidR="00002440">
        <w:t>aangeeft hoe het luidt na inwerkingtreden van de reactieve interventie</w:t>
      </w:r>
      <w:r w:rsidR="005B7AB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