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B7466" w14:textId="77777777" w:rsidR="0056703D" w:rsidRDefault="0056703D" w:rsidP="0056703D">
      <w:pPr>
        <w:pStyle w:val="Kop5"/>
      </w:pPr>
      <w:bookmarkStart w:id="258" w:name="_Ref_d820238fc9516a21599360f7ea228823_1"/>
      <w:r>
        <w:t>Toelichting</w:t>
      </w:r>
      <w:r w:rsidRPr="00827453">
        <w:t xml:space="preserve"> op de toepassing</w:t>
      </w:r>
      <w:bookmarkEnd w:id="258"/>
    </w:p>
    <w:p w14:paraId="5D6D4518" w14:textId="77777777" w:rsidR="0056703D" w:rsidRDefault="0056703D" w:rsidP="0056703D">
      <w:r>
        <w:t>In omgevingsdocumenten zullen over veel verschillende gebieden regels gesteld worden respectievelijk beleidsuitspraken gedaan worden waardoor die gebieden verbijzonderd worden. Voor het vastleggen van die gebieden kent IMOW het generieke objecttype Gebiedsaanwijzing. Gebiedsaanwijzing is een modelmatige constructie die het mogelijk maakt allerlei typen gebieden te gebruiken zonder steeds een nieuw object aan het model toe te hoeven voegen. N</w:t>
      </w:r>
      <w:r w:rsidRPr="00600047">
        <w:t xml:space="preserve">ieuwe </w:t>
      </w:r>
      <w:r>
        <w:t xml:space="preserve">typen gebieden kunnen eenvoudig worden toegevoegd door nieuwe waarden aan de </w:t>
      </w:r>
      <w:r w:rsidRPr="00600047">
        <w:t xml:space="preserve">waardelijst </w:t>
      </w:r>
      <w:r>
        <w:t xml:space="preserve">voor type toe </w:t>
      </w:r>
      <w:r w:rsidRPr="00600047">
        <w:t xml:space="preserve">te </w:t>
      </w:r>
      <w:r>
        <w:t>voeg</w:t>
      </w:r>
      <w:r w:rsidRPr="00600047">
        <w:t xml:space="preserve">en. </w:t>
      </w:r>
      <w:r>
        <w:t>Gebiedsaanwijzing kent een groot aantal typen, waarmee het voor verschillende typen gebieden specifiek wordt gemaakt. Voorbeelden van die typen zijn Beperkingengebied, Bodem, Energievoorziening, Functie, Geluid en Ruimtelijk gebruik.</w:t>
      </w:r>
    </w:p>
    <w:p w14:paraId="440093F8" w14:textId="77777777" w:rsidR="0056703D" w:rsidRDefault="0056703D" w:rsidP="0056703D"/>
    <w:p w14:paraId="65395A4C" w14:textId="77777777" w:rsidR="0056703D" w:rsidRPr="00E347CD" w:rsidRDefault="0056703D" w:rsidP="0056703D">
      <w:pPr>
        <w:rPr>
          <w:i/>
          <w:iCs/>
        </w:rPr>
      </w:pPr>
      <w:r w:rsidRPr="00E347CD">
        <w:rPr>
          <w:i/>
          <w:iCs/>
        </w:rPr>
        <w:t>Thematische en niet-thematische Gebiedsaanwijzingtypen</w:t>
      </w:r>
    </w:p>
    <w:p w14:paraId="644A0134" w14:textId="77777777" w:rsidR="0056703D" w:rsidRDefault="0056703D" w:rsidP="0056703D">
      <w:r>
        <w:t>Op zal vallen dat er Gebiedsaanwijzingen zijn met een thematisch karakter, zoals Bodem en Geluid, en drie Gebiedsaanwijzingen met een wat ander karakter: Functie, Beperkingengebied en Ruimtelijk gebruik. Dat onderscheid vindt zijn grond in het volgende.</w:t>
      </w:r>
    </w:p>
    <w:p w14:paraId="061D21CE" w14:textId="77777777" w:rsidR="0056703D" w:rsidRDefault="0056703D" w:rsidP="0056703D">
      <w:r>
        <w:t xml:space="preserve">De wetgever heeft er voor gekozen de borging van een aantal meer algemene belangen zoals het beperken van hinder van geluid, trillingen en geur niet langer via algemene 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w:t>
      </w:r>
      <w:r w:rsidRPr="008916A6">
        <w:t xml:space="preserve">respectievelijk </w:t>
      </w:r>
      <w:r>
        <w:t>beleidsuitspraken met een sterk thematisch karakter worden gesteld c.q. gedaan, in een viewer op een kaartbeeld weer te kunnen geven en er zoek- en selecteeracties mee te kunnen doen.</w:t>
      </w:r>
    </w:p>
    <w:p w14:paraId="26A67D41" w14:textId="77777777" w:rsidR="0056703D" w:rsidRDefault="0056703D" w:rsidP="0056703D">
      <w:r>
        <w:t>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p>
    <w:p w14:paraId="5C2000E7" w14:textId="77777777" w:rsidR="0056703D" w:rsidRDefault="0056703D" w:rsidP="0056703D"/>
    <w:p w14:paraId="52CF7309" w14:textId="77777777" w:rsidR="0056703D" w:rsidRDefault="0056703D" w:rsidP="0056703D">
      <w:r>
        <w:t xml:space="preserve">Rijk en provincies worden geacht terughoudend te zijn met het toedelen van functies en/of het daarover stellen van instructieregels. Wanneer ze zelf gebiedsgerichte regels stellen, </w:t>
      </w:r>
      <w:r>
        <w:lastRenderedPageBreak/>
        <w:t>gebruiken ze daarvoor primair de thematische Gebiedsaanwijzingtypen. Dat geldt ook voor de waterschappen.</w:t>
      </w:r>
    </w:p>
    <w:p w14:paraId="7B7D074B" w14:textId="77777777" w:rsidR="0056703D" w:rsidRDefault="0056703D" w:rsidP="0056703D">
      <w:r>
        <w:t xml:space="preserve">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w:t>
      </w:r>
      <w:r w:rsidRPr="00007E94">
        <w:t xml:space="preserve">overnemen </w:t>
      </w:r>
      <w:r>
        <w:t>die een andere bestuurslaag heeft gekozen (bijvoorbeeld een Natura 2000-gebied). Naarmate de afwegingsruimte voor gemeenten groter is, ligt een eigen invulling meer voor de hand.</w:t>
      </w:r>
    </w:p>
    <w:p w14:paraId="068DBF16" w14:textId="77777777" w:rsidR="0056703D" w:rsidRDefault="0056703D" w:rsidP="0056703D">
      <w:r>
        <w:t xml:space="preserve">Niet van toepassing op de omgevingsvisie, maar voor de volledigheid wordt hier genoemd dat in omgevingsdocumenten met Artikelstructuur de annotatie met het IMOW-object Gebiedsaanwijzing gecombineerd worden met </w:t>
      </w:r>
      <w:r w:rsidRPr="005A00FF">
        <w:t>alle ty</w:t>
      </w:r>
      <w:r>
        <w:t>pen</w:t>
      </w:r>
      <w:r w:rsidRPr="005A00FF">
        <w:t xml:space="preserve"> </w:t>
      </w:r>
      <w:r>
        <w:t>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 te combineren 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