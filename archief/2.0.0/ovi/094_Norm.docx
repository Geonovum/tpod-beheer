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CE42" w14:textId="77777777" w:rsidR="0056703D" w:rsidRDefault="0056703D" w:rsidP="0056703D">
      <w:pPr>
        <w:pStyle w:val="Kop5"/>
      </w:pPr>
      <w:r>
        <w:lastRenderedPageBreak/>
        <w:t>Norm</w:t>
      </w:r>
    </w:p>
    <w:p w14:paraId="4381C232" w14:textId="77777777" w:rsidR="0056703D" w:rsidRDefault="0056703D" w:rsidP="0056703D">
      <w:pPr>
        <w:pStyle w:val="Figuur"/>
      </w:pPr>
      <w:r w:rsidRPr="00937970">
        <w:rPr>
          <w:noProof/>
        </w:rPr>
        <w:drawing>
          <wp:inline distT="0" distB="0" distL="0" distR="0" wp14:anchorId="6C7A31D6" wp14:editId="26D6DCB3">
            <wp:extent cx="4800600" cy="3864641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232" cy="38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DAB1" w14:textId="77777777" w:rsidR="0056703D" w:rsidRDefault="0056703D" w:rsidP="0056703D">
      <w:pPr>
        <w:pStyle w:val="Figuurbijschrift"/>
      </w:pPr>
      <w:r>
        <w:t>Uitsnede uit IMOW-diagram voor objecttype Gebiedsaanwijzing</w:t>
      </w:r>
    </w:p>
    <w:p w14:paraId="02E9B30A" w14:textId="77777777" w:rsidR="0056703D" w:rsidRPr="00284ACD" w:rsidRDefault="0056703D" w:rsidP="0056703D">
      <w:pPr>
        <w:pStyle w:val="Figuur"/>
      </w:pPr>
      <w:r w:rsidRPr="008D092B">
        <w:rPr>
          <w:noProof/>
        </w:rPr>
        <w:drawing>
          <wp:inline distT="0" distB="0" distL="0" distR="0" wp14:anchorId="1BDD7F8B" wp14:editId="1B72BA09">
            <wp:extent cx="2990850" cy="1514475"/>
            <wp:effectExtent l="0" t="0" r="0" b="0"/>
            <wp:docPr id="1649127650" name="Graphic 164912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27FA" w14:textId="77777777" w:rsidR="0056703D" w:rsidRPr="0021657F" w:rsidRDefault="0056703D" w:rsidP="0056703D">
      <w:pPr>
        <w:pStyle w:val="Figuurbijschrift"/>
      </w:pPr>
      <w:r w:rsidRPr="00284ACD">
        <w:t xml:space="preserve">Groepen </w:t>
      </w:r>
      <w:r>
        <w:t xml:space="preserve">bij </w:t>
      </w:r>
      <w:r w:rsidRPr="001C5D88">
        <w:t xml:space="preserve">een aantal van </w:t>
      </w:r>
      <w:r>
        <w:t>de verschillende typen</w:t>
      </w:r>
      <w:r w:rsidRPr="00284ACD">
        <w:t xml:space="preserve"> Gebiedsaanwijzing</w:t>
      </w:r>
    </w:p>
    <w:p w14:paraId="67B87524" w14:textId="77777777" w:rsidR="0056703D" w:rsidRDefault="0056703D" w:rsidP="0056703D">
      <w:r>
        <w:t>Gebiedsaanwijzing kent de volgende attributen:</w:t>
      </w:r>
    </w:p>
    <w:p w14:paraId="2A72D653" w14:textId="77777777" w:rsidR="0056703D" w:rsidRDefault="0056703D" w:rsidP="0056703D">
      <w:pPr>
        <w:pStyle w:val="Opsommingtekens1"/>
      </w:pPr>
      <w:r>
        <w:rPr>
          <w:i/>
          <w:iCs/>
        </w:rPr>
        <w:t>i</w:t>
      </w:r>
      <w:r w:rsidRPr="0069795D">
        <w:rPr>
          <w:i/>
          <w:iCs/>
        </w:rPr>
        <w:t>dentificatie</w:t>
      </w:r>
      <w:r>
        <w:t xml:space="preserve">: </w:t>
      </w:r>
      <w:r w:rsidRPr="005C0E4B">
        <w:t>de unieke identificatie waaronder elk object van dit type bekend is. Verplicht attribuut.</w:t>
      </w:r>
      <w:r>
        <w:t xml:space="preserve"> </w:t>
      </w:r>
      <w:r w:rsidRPr="005574FD">
        <w:t>Komt 1 keer voor.</w:t>
      </w:r>
    </w:p>
    <w:p w14:paraId="1294E561" w14:textId="77777777" w:rsidR="0056703D" w:rsidRDefault="0056703D" w:rsidP="0056703D">
      <w:pPr>
        <w:pStyle w:val="Opsommingtekens1"/>
      </w:pPr>
      <w:r>
        <w:rPr>
          <w:i/>
          <w:iCs/>
        </w:rPr>
        <w:t>t</w:t>
      </w:r>
      <w:r w:rsidRPr="0069795D">
        <w:rPr>
          <w:i/>
          <w:iCs/>
        </w:rPr>
        <w:t>ype</w:t>
      </w:r>
      <w:r>
        <w:t>:</w:t>
      </w:r>
      <w:r w:rsidRPr="00CD40CB">
        <w:t xml:space="preserve"> </w:t>
      </w:r>
      <w:r>
        <w:t xml:space="preserve">het type Gebiedsaanwijzing. Te kiezen </w:t>
      </w:r>
      <w:r w:rsidRPr="00183D33">
        <w:t xml:space="preserve">uit de </w:t>
      </w:r>
      <w:r>
        <w:t>limitatieve waardelijst</w:t>
      </w:r>
      <w:r w:rsidRPr="00183D33">
        <w:t xml:space="preserve"> </w:t>
      </w:r>
      <w:r>
        <w:t xml:space="preserve">‘TypeGebiedsaanwijzing’. </w:t>
      </w:r>
      <w:r w:rsidRPr="00CD40CB">
        <w:t>Verplicht attribuut.</w:t>
      </w:r>
      <w:r>
        <w:t xml:space="preserve"> </w:t>
      </w:r>
      <w:r w:rsidRPr="005574FD">
        <w:t>Komt 1 keer voor.</w:t>
      </w:r>
    </w:p>
    <w:p w14:paraId="753068B1" w14:textId="77777777" w:rsidR="0056703D" w:rsidRDefault="0056703D" w:rsidP="0056703D">
      <w:pPr>
        <w:pStyle w:val="Opsommingtekens1"/>
      </w:pPr>
      <w:r>
        <w:rPr>
          <w:i/>
          <w:iCs/>
        </w:rPr>
        <w:t>n</w:t>
      </w:r>
      <w:r w:rsidRPr="005574FD">
        <w:rPr>
          <w:i/>
          <w:iCs/>
        </w:rPr>
        <w:t>aam</w:t>
      </w:r>
      <w:r>
        <w:t xml:space="preserve">: </w:t>
      </w:r>
      <w:r w:rsidRPr="00410A72">
        <w:t xml:space="preserve">de naam </w:t>
      </w:r>
      <w:r w:rsidRPr="00B74F1F">
        <w:t xml:space="preserve">van de specifieke </w:t>
      </w:r>
      <w:r>
        <w:t>vorm</w:t>
      </w:r>
      <w:r w:rsidRPr="00B74F1F">
        <w:t xml:space="preserve"> van een bepaald type</w:t>
      </w:r>
      <w:r>
        <w:t xml:space="preserve"> Gebiedsaanwijzing</w:t>
      </w:r>
      <w:r w:rsidRPr="00410A72">
        <w:t>. Het bevoegd gezag is vrij in de keuze van de naam. Verplicht attribuut.</w:t>
      </w:r>
      <w:r>
        <w:t xml:space="preserve"> </w:t>
      </w:r>
      <w:r w:rsidRPr="005574FD">
        <w:t>Komt 1 keer voor.</w:t>
      </w:r>
    </w:p>
    <w:p w14:paraId="4C4C24F5" w14:textId="3E471620" w:rsidR="00843E31" w:rsidRDefault="0056703D" w:rsidP="0056703D">
      <w:pPr>
        <w:pStyle w:val="Opsommingtekens1"/>
      </w:pPr>
      <w:r w:rsidRPr="008C3E3B">
        <w:rPr>
          <w:i/>
          <w:iCs/>
        </w:rPr>
        <w:t>g</w:t>
      </w:r>
      <w:r w:rsidRPr="00F00C24">
        <w:rPr>
          <w:i/>
          <w:iCs/>
        </w:rPr>
        <w:t>roep</w:t>
      </w:r>
      <w:r w:rsidRPr="008C136D">
        <w:t xml:space="preserve">: de </w:t>
      </w:r>
      <w:r>
        <w:t>categorie</w:t>
      </w:r>
      <w:r w:rsidRPr="008C136D">
        <w:t xml:space="preserve"> waartoe de </w:t>
      </w:r>
      <w:r>
        <w:t xml:space="preserve">specifieke vorm van een bepaald type </w:t>
      </w:r>
      <w:r w:rsidRPr="008C136D">
        <w:t>Gebiedsaanwijzing behoort</w:t>
      </w:r>
      <w:r>
        <w:t>.</w:t>
      </w:r>
      <w:r w:rsidRPr="008C136D">
        <w:t xml:space="preserve"> </w:t>
      </w:r>
      <w:r>
        <w:t>T</w:t>
      </w:r>
      <w:r w:rsidRPr="008C136D">
        <w:t xml:space="preserve">e kiezen uit de voor het betreffende type Gebiedsaanwijzing van toepassing zijnde </w:t>
      </w:r>
      <w:r>
        <w:t>limitatieve waardelijst</w:t>
      </w:r>
      <w:r w:rsidRPr="008C136D">
        <w:t xml:space="preserve"> </w:t>
      </w:r>
      <w:r>
        <w:t>‘[Type</w:t>
      </w:r>
      <w:r w:rsidRPr="008C136D">
        <w:t>Gebiedsaanwijzing</w:t>
      </w:r>
      <w:r>
        <w:t>]</w:t>
      </w:r>
      <w:r w:rsidRPr="008C136D">
        <w:t>groep</w:t>
      </w:r>
      <w:r>
        <w:t xml:space="preserve">’ (waarbij op de plaats van </w:t>
      </w:r>
      <w:r>
        <w:lastRenderedPageBreak/>
        <w:t>[TypeGebiedsaanwijzing] het betreffende type Gebiedsaanwijzing wordt ingevuld)</w:t>
      </w:r>
      <w:r w:rsidRPr="008C136D">
        <w:t>. Verplicht attribuut.</w:t>
      </w:r>
      <w:r>
        <w:t xml:space="preserve"> </w:t>
      </w:r>
      <w:r w:rsidRPr="008C3E3B">
        <w:t>Komt 1 keer voor.</w:t>
      </w:r>
    </w:p>
    <w:p w14:paraId="2BF615F6" w14:textId="2032AC43" w:rsidR="0056703D" w:rsidRDefault="0056703D" w:rsidP="0056703D">
      <w:pPr>
        <w:pStyle w:val="Opsommingtekens1"/>
      </w:pPr>
      <w:r w:rsidRPr="00EA61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AB75EC" w:rsidRPr="00AB75EC">
        <w:t xml:space="preserve">0 of </w:t>
      </w:r>
      <w:r>
        <w:t>1 keer voor.</w:t>
      </w:r>
    </w:p>
    <w:p w14:paraId="1AB53A76" w14:textId="77777777" w:rsidR="0056703D" w:rsidRDefault="0056703D" w:rsidP="0056703D">
      <w:pPr>
        <w:pStyle w:val="Opsommingtekens1"/>
      </w:pPr>
      <w:r w:rsidRPr="00EA61B5">
        <w:rPr>
          <w:i/>
          <w:iCs/>
        </w:rPr>
        <w:t>locatieaanduiding</w:t>
      </w:r>
      <w:r w:rsidRPr="002B2BDD">
        <w:t xml:space="preserve">: de verwijzing van een specifieke vorm van </w:t>
      </w:r>
      <w:r>
        <w:t xml:space="preserve">een bepaald type </w:t>
      </w:r>
      <w:r w:rsidRPr="002B2BDD">
        <w:t xml:space="preserve">Gebiedsaanwijzing naar (de identificatie van) de bijbehorende Locatie; attribuut waarmee de Locatie wordt aangeduid waar deze annotatie </w:t>
      </w:r>
      <w:r>
        <w:t>G</w:t>
      </w:r>
      <w:r w:rsidRPr="002B2BDD">
        <w:t>ebied</w:t>
      </w:r>
      <w:r>
        <w:t>saanwijzing</w:t>
      </w:r>
      <w:r w:rsidRPr="002B2BDD">
        <w:t xml:space="preserve"> van toepassing is. Verplicht attribuut. </w:t>
      </w:r>
      <w:r w:rsidRPr="003067E9">
        <w:t xml:space="preserve">Gebiedsaanwijzing </w:t>
      </w:r>
      <w:r w:rsidRPr="002B2BDD">
        <w:t xml:space="preserve">heeft één of meer Locaties en één of meer </w:t>
      </w:r>
      <w:r w:rsidRPr="00EA61B5">
        <w:rPr>
          <w:i/>
          <w:iCs/>
        </w:rPr>
        <w:t>locatieaanduiding</w:t>
      </w:r>
      <w:r w:rsidRPr="002B2BDD">
        <w:t xml:space="preserve">-relaties met Locatie. De locatieaanduiding van een </w:t>
      </w:r>
      <w:r>
        <w:t>G</w:t>
      </w:r>
      <w:r w:rsidRPr="002B2BDD">
        <w:t>ebiedsaanwijzing mag alleen verwijzen naar gebieden of gebiedengroepen.</w:t>
      </w:r>
    </w:p>
    <w:p w14:paraId="35908E45" w14:textId="77777777" w:rsidR="0056703D" w:rsidRDefault="0056703D" w:rsidP="0056703D"/>
    <w:p w14:paraId="05AEB8E6" w14:textId="77777777" w:rsidR="0056703D" w:rsidRDefault="0056703D" w:rsidP="0056703D">
      <w:r>
        <w:t>Gebiedsaanwijzing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46" Type="http://schemas.openxmlformats.org/officeDocument/2006/relationships/image" Target="media/image_f98bb66e65755a500afd865bb248b607.png"/><Relationship Id="rId47" Type="http://schemas.openxmlformats.org/officeDocument/2006/relationships/image" Target="media/image_78e2631754e057cd104c0152d14533ae.svg"/><Relationship Id="rId48" Type="http://schemas.openxmlformats.org/officeDocument/2006/relationships/image" Target="media/image_825079c5070338ed1cab4e5dc3310a64.png"/><Relationship Id="rId49" Type="http://schemas.openxmlformats.org/officeDocument/2006/relationships/image" Target="media/image_b0e72ecd5ab8fa0662618c97fd025af8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