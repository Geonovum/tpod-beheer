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0DFB4" w14:textId="77777777" w:rsidR="0056703D" w:rsidRDefault="0056703D" w:rsidP="0056703D">
      <w:pPr>
        <w:pStyle w:val="Kop5"/>
      </w:pPr>
      <w:r>
        <w:t>Doel</w:t>
      </w:r>
    </w:p>
    <w:p w14:paraId="5592FEFD" w14:textId="77777777" w:rsidR="0056703D" w:rsidRDefault="0056703D" w:rsidP="0056703D">
      <w:r>
        <w:t>Doel van het objecttype Geometrie is:</w:t>
      </w:r>
    </w:p>
    <w:p w14:paraId="034D20D5" w14:textId="77777777" w:rsidR="0056703D" w:rsidRDefault="0056703D" w:rsidP="0056703D">
      <w:pPr>
        <w:pStyle w:val="Opsommingtekens1"/>
      </w:pPr>
      <w:r>
        <w:t>het vastleggen en begrenzen van Locatie door middel van coördinaten ten behoeve van het publiceren van geo-informatieobjecten;</w:t>
      </w:r>
    </w:p>
    <w:p w14:paraId="40F13497" w14:textId="77777777" w:rsidR="0056703D" w:rsidRPr="0094134A" w:rsidRDefault="0056703D" w:rsidP="0056703D">
      <w:pPr>
        <w:pStyle w:val="Opsommingtekens1"/>
      </w:pPr>
      <w:r>
        <w:t>het op een kaart of in een viewer op de juiste positie weergeven van Locaties.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50466" w14:textId="77777777" w:rsidR="00F7151B" w:rsidRDefault="00F7151B">
      <w:r>
        <w:separator/>
      </w:r>
    </w:p>
    <w:p w14:paraId="58768ECD" w14:textId="77777777" w:rsidR="00F7151B" w:rsidRDefault="00F7151B"/>
  </w:endnote>
  <w:endnote w:type="continuationSeparator" w:id="0">
    <w:p w14:paraId="607E6B7B" w14:textId="77777777" w:rsidR="00F7151B" w:rsidRPr="003C450F" w:rsidRDefault="00F7151B" w:rsidP="003C450F"/>
  </w:endnote>
  <w:endnote w:type="continuationNotice" w:id="1">
    <w:p w14:paraId="0B20C6CF" w14:textId="77777777" w:rsidR="00F7151B" w:rsidRDefault="00F7151B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8B777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E633F6C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1C1D9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7C667BE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A5610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835BE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64298F5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E3FD7" w14:textId="77777777" w:rsidR="00F7151B" w:rsidRPr="00B35331" w:rsidRDefault="00F7151B" w:rsidP="00577995">
      <w:pPr>
        <w:pStyle w:val="Voettekst"/>
      </w:pPr>
    </w:p>
  </w:footnote>
  <w:footnote w:type="continuationSeparator" w:id="0">
    <w:p w14:paraId="073FE851" w14:textId="77777777" w:rsidR="00F7151B" w:rsidRDefault="00F7151B">
      <w:r>
        <w:continuationSeparator/>
      </w:r>
    </w:p>
    <w:p w14:paraId="39C0213A" w14:textId="77777777" w:rsidR="00F7151B" w:rsidRDefault="00F7151B"/>
    <w:p w14:paraId="1AC77195" w14:textId="77777777" w:rsidR="00F7151B" w:rsidRDefault="00F7151B"/>
  </w:footnote>
  <w:footnote w:id="1">
    <w:p w14:paraId="0341EBF3" w14:textId="77777777" w:rsidR="0056703D" w:rsidRDefault="0056703D" w:rsidP="0056703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06228E">
        <w:t>Lichaam van de regeling als bedoeld in Aanwijzing 3.53 van de Aanwijzingen voor de regelgeving en in STOP</w:t>
      </w:r>
    </w:p>
  </w:footnote>
  <w:footnote w:id="2">
    <w:p w14:paraId="754F6CB4" w14:textId="77777777" w:rsidR="007C58A7" w:rsidRDefault="007C58A7" w:rsidP="007C58A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56703D" w:rsidRPr="00275984" w14:paraId="6BC8DDD1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2C62F7CA" w14:textId="77777777" w:rsidR="0056703D" w:rsidRPr="002E14E1" w:rsidRDefault="0056703D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13F2882D" w14:textId="77777777" w:rsidR="0056703D" w:rsidRDefault="0056703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45709BBA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2E5D031" w14:textId="77777777" w:rsidR="0056703D" w:rsidRPr="00BC3B53" w:rsidRDefault="0056703D" w:rsidP="00FF3E80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046B14B5" wp14:editId="0A533707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08174F7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C1303B2" w14:textId="0FDAA280" w:rsidR="0056703D" w:rsidRPr="00FA6FAC" w:rsidRDefault="0056703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10CF996D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1711581" w14:textId="6E80F42F" w:rsidR="0056703D" w:rsidRPr="00B60860" w:rsidRDefault="0056703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3A52AD50" w14:textId="528CDB29" w:rsidR="0056703D" w:rsidRPr="00B60860" w:rsidRDefault="0056703D" w:rsidP="00FF3E80">
          <w:r>
            <w:t>Geonovum</w:t>
          </w:r>
        </w:p>
      </w:tc>
    </w:tr>
    <w:tr w:rsidR="0056703D" w:rsidRPr="00B60860" w14:paraId="5D9F2648" w14:textId="77777777" w:rsidTr="00FF3E80">
      <w:trPr>
        <w:cantSplit/>
      </w:trPr>
      <w:tc>
        <w:tcPr>
          <w:tcW w:w="1134" w:type="dxa"/>
          <w:shd w:val="clear" w:color="auto" w:fill="auto"/>
        </w:tcPr>
        <w:p w14:paraId="073DA964" w14:textId="77777777" w:rsidR="0056703D" w:rsidRPr="00CA6C0C" w:rsidRDefault="0056703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3981D0B" w14:textId="7A545A6C" w:rsidR="0056703D" w:rsidRPr="00CA6C0C" w:rsidRDefault="0056703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3D8C7897" w14:textId="77777777" w:rsidR="0056703D" w:rsidRPr="00EB5B83" w:rsidRDefault="0056703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1F24B007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6239C02" w14:textId="77777777" w:rsidR="0056703D" w:rsidRPr="00BC3B53" w:rsidRDefault="0056703D" w:rsidP="00E034D2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55F4EA3D" wp14:editId="2FCB135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3953E20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D81B1F7" w14:textId="18EBBE20" w:rsidR="0056703D" w:rsidRPr="00FA6FAC" w:rsidRDefault="0056703D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4C7CE560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F7D32F6" w14:textId="6A55E914" w:rsidR="0056703D" w:rsidRPr="00B60860" w:rsidRDefault="0056703D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2118B8F9" w14:textId="77777777" w:rsidR="0056703D" w:rsidRPr="00B60860" w:rsidRDefault="0056703D" w:rsidP="00577995">
          <w:r>
            <w:t>Geonovum – KOOP</w:t>
          </w:r>
        </w:p>
      </w:tc>
    </w:tr>
    <w:tr w:rsidR="0056703D" w:rsidRPr="00B60860" w14:paraId="79FCB8E3" w14:textId="77777777" w:rsidTr="00C7236D">
      <w:trPr>
        <w:cantSplit/>
      </w:trPr>
      <w:tc>
        <w:tcPr>
          <w:tcW w:w="1134" w:type="dxa"/>
          <w:shd w:val="clear" w:color="auto" w:fill="auto"/>
        </w:tcPr>
        <w:p w14:paraId="6E786133" w14:textId="77777777" w:rsidR="0056703D" w:rsidRPr="00CA6C0C" w:rsidRDefault="0056703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1B35CCC1" w14:textId="588F1854" w:rsidR="0056703D" w:rsidRPr="00CA6C0C" w:rsidRDefault="0056703D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6F4DE62E" w14:textId="77777777" w:rsidR="0056703D" w:rsidRDefault="0056703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82577" w14:textId="26A844D1" w:rsidR="0056703D" w:rsidRDefault="0056703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4629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4629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462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66C04">
      <w:rPr>
        <w:noProof/>
      </w:rPr>
      <w:t>4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5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7" w15:restartNumberingAfterBreak="0">
    <w:nsid w:val="239C42F1"/>
    <w:multiLevelType w:val="hybridMultilevel"/>
    <w:tmpl w:val="CB0E939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14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7"/>
  </w:num>
  <w:num w:numId="7">
    <w:abstractNumId w:val="11"/>
  </w:num>
  <w:num w:numId="8">
    <w:abstractNumId w:val="5"/>
  </w:num>
  <w:num w:numId="9">
    <w:abstractNumId w:val="9"/>
  </w:num>
  <w:num w:numId="10">
    <w:abstractNumId w:val="16"/>
  </w:num>
  <w:num w:numId="11">
    <w:abstractNumId w:val="13"/>
  </w:num>
  <w:num w:numId="12">
    <w:abstractNumId w:val="8"/>
  </w:num>
  <w:num w:numId="13">
    <w:abstractNumId w:val="3"/>
  </w:num>
  <w:num w:numId="14">
    <w:abstractNumId w:val="1"/>
  </w:num>
  <w:num w:numId="15">
    <w:abstractNumId w:val="10"/>
  </w:num>
  <w:num w:numId="16">
    <w:abstractNumId w:val="20"/>
  </w:num>
  <w:num w:numId="17">
    <w:abstractNumId w:val="12"/>
  </w:num>
  <w:num w:numId="18">
    <w:abstractNumId w:val="15"/>
  </w:num>
  <w:num w:numId="19">
    <w:abstractNumId w:val="2"/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7"/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F1B"/>
    <w:rsid w:val="00023125"/>
    <w:rsid w:val="00024AFF"/>
    <w:rsid w:val="0002577A"/>
    <w:rsid w:val="000257AF"/>
    <w:rsid w:val="00026469"/>
    <w:rsid w:val="00035B5E"/>
    <w:rsid w:val="00035E6A"/>
    <w:rsid w:val="000365AA"/>
    <w:rsid w:val="000370E7"/>
    <w:rsid w:val="00040FFC"/>
    <w:rsid w:val="00041DD1"/>
    <w:rsid w:val="00043367"/>
    <w:rsid w:val="00043AA1"/>
    <w:rsid w:val="00045BF6"/>
    <w:rsid w:val="0005456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74B5"/>
    <w:rsid w:val="00077F45"/>
    <w:rsid w:val="00081567"/>
    <w:rsid w:val="00082308"/>
    <w:rsid w:val="0009034B"/>
    <w:rsid w:val="00090932"/>
    <w:rsid w:val="00090A13"/>
    <w:rsid w:val="00092997"/>
    <w:rsid w:val="00093042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D3CA9"/>
    <w:rsid w:val="000D6ABF"/>
    <w:rsid w:val="000D7119"/>
    <w:rsid w:val="000E31FA"/>
    <w:rsid w:val="000E5796"/>
    <w:rsid w:val="000E63CD"/>
    <w:rsid w:val="000F2780"/>
    <w:rsid w:val="000F2A6D"/>
    <w:rsid w:val="000F3102"/>
    <w:rsid w:val="000F33FE"/>
    <w:rsid w:val="000F3A7E"/>
    <w:rsid w:val="000F4526"/>
    <w:rsid w:val="000F4CDD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7270"/>
    <w:rsid w:val="001B06A1"/>
    <w:rsid w:val="001B1257"/>
    <w:rsid w:val="001B2EBF"/>
    <w:rsid w:val="001B5CFE"/>
    <w:rsid w:val="001B5E8C"/>
    <w:rsid w:val="001B7BA6"/>
    <w:rsid w:val="001B7CB5"/>
    <w:rsid w:val="001C266A"/>
    <w:rsid w:val="001C2A1A"/>
    <w:rsid w:val="001C4B4B"/>
    <w:rsid w:val="001C4F82"/>
    <w:rsid w:val="001C7AC9"/>
    <w:rsid w:val="001D1F9A"/>
    <w:rsid w:val="001D2F3E"/>
    <w:rsid w:val="001D3D0C"/>
    <w:rsid w:val="001D47CF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FA0"/>
    <w:rsid w:val="00217592"/>
    <w:rsid w:val="002246A4"/>
    <w:rsid w:val="002274A5"/>
    <w:rsid w:val="002275A4"/>
    <w:rsid w:val="00227DFC"/>
    <w:rsid w:val="00231995"/>
    <w:rsid w:val="002322D6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B20"/>
    <w:rsid w:val="00252528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5668"/>
    <w:rsid w:val="00295A99"/>
    <w:rsid w:val="00295C94"/>
    <w:rsid w:val="002963A7"/>
    <w:rsid w:val="00296FBD"/>
    <w:rsid w:val="002970BD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3295"/>
    <w:rsid w:val="002B5BAA"/>
    <w:rsid w:val="002B60EB"/>
    <w:rsid w:val="002B63D0"/>
    <w:rsid w:val="002B69A8"/>
    <w:rsid w:val="002C11DE"/>
    <w:rsid w:val="002C13F2"/>
    <w:rsid w:val="002C1E4E"/>
    <w:rsid w:val="002C5224"/>
    <w:rsid w:val="002C575E"/>
    <w:rsid w:val="002C65C5"/>
    <w:rsid w:val="002C6779"/>
    <w:rsid w:val="002C754B"/>
    <w:rsid w:val="002D2494"/>
    <w:rsid w:val="002D691C"/>
    <w:rsid w:val="002D7279"/>
    <w:rsid w:val="002E2427"/>
    <w:rsid w:val="002E44FF"/>
    <w:rsid w:val="002E51FF"/>
    <w:rsid w:val="002E72C6"/>
    <w:rsid w:val="002F14E7"/>
    <w:rsid w:val="002F15DB"/>
    <w:rsid w:val="002F190A"/>
    <w:rsid w:val="002F3B2E"/>
    <w:rsid w:val="002F4ECE"/>
    <w:rsid w:val="002F5E37"/>
    <w:rsid w:val="00301A8C"/>
    <w:rsid w:val="00301B45"/>
    <w:rsid w:val="003029CD"/>
    <w:rsid w:val="003051EF"/>
    <w:rsid w:val="00305A7C"/>
    <w:rsid w:val="00306FD5"/>
    <w:rsid w:val="00307EE7"/>
    <w:rsid w:val="003102B9"/>
    <w:rsid w:val="00313AE9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BCA"/>
    <w:rsid w:val="00345C17"/>
    <w:rsid w:val="00350BB2"/>
    <w:rsid w:val="00351A13"/>
    <w:rsid w:val="00352B9B"/>
    <w:rsid w:val="00353DDE"/>
    <w:rsid w:val="00353F5A"/>
    <w:rsid w:val="00356D60"/>
    <w:rsid w:val="003614D8"/>
    <w:rsid w:val="0036172C"/>
    <w:rsid w:val="00361DC9"/>
    <w:rsid w:val="0036284B"/>
    <w:rsid w:val="003638F1"/>
    <w:rsid w:val="00363946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4710"/>
    <w:rsid w:val="00374AF5"/>
    <w:rsid w:val="00375803"/>
    <w:rsid w:val="00375984"/>
    <w:rsid w:val="00375C48"/>
    <w:rsid w:val="0037701B"/>
    <w:rsid w:val="0038039F"/>
    <w:rsid w:val="0038072F"/>
    <w:rsid w:val="00382A20"/>
    <w:rsid w:val="00384C5C"/>
    <w:rsid w:val="00384D3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D31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20A29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50477"/>
    <w:rsid w:val="00450DC6"/>
    <w:rsid w:val="00450EF3"/>
    <w:rsid w:val="0045487C"/>
    <w:rsid w:val="00457072"/>
    <w:rsid w:val="00457F83"/>
    <w:rsid w:val="00460002"/>
    <w:rsid w:val="00463504"/>
    <w:rsid w:val="0046417C"/>
    <w:rsid w:val="00464552"/>
    <w:rsid w:val="00464A9D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C07D2"/>
    <w:rsid w:val="004C0E26"/>
    <w:rsid w:val="004C12E3"/>
    <w:rsid w:val="004C21BA"/>
    <w:rsid w:val="004C30ED"/>
    <w:rsid w:val="004D08AD"/>
    <w:rsid w:val="004D0F73"/>
    <w:rsid w:val="004D1935"/>
    <w:rsid w:val="004D2AA0"/>
    <w:rsid w:val="004D2F49"/>
    <w:rsid w:val="004D386B"/>
    <w:rsid w:val="004D5699"/>
    <w:rsid w:val="004E000D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101BB"/>
    <w:rsid w:val="005112B1"/>
    <w:rsid w:val="0051134A"/>
    <w:rsid w:val="005122B6"/>
    <w:rsid w:val="00514AFE"/>
    <w:rsid w:val="00517EB4"/>
    <w:rsid w:val="00523558"/>
    <w:rsid w:val="00530946"/>
    <w:rsid w:val="00531493"/>
    <w:rsid w:val="00531C50"/>
    <w:rsid w:val="00532681"/>
    <w:rsid w:val="0053396F"/>
    <w:rsid w:val="00534624"/>
    <w:rsid w:val="0053624D"/>
    <w:rsid w:val="0053780C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71DE4"/>
    <w:rsid w:val="005723DF"/>
    <w:rsid w:val="00574095"/>
    <w:rsid w:val="005754E6"/>
    <w:rsid w:val="00576534"/>
    <w:rsid w:val="00577639"/>
    <w:rsid w:val="005777FC"/>
    <w:rsid w:val="00577995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C0665"/>
    <w:rsid w:val="005C1BEE"/>
    <w:rsid w:val="005C35BC"/>
    <w:rsid w:val="005C63E9"/>
    <w:rsid w:val="005C6FA8"/>
    <w:rsid w:val="005D00C4"/>
    <w:rsid w:val="005D4D67"/>
    <w:rsid w:val="005D5656"/>
    <w:rsid w:val="005D7016"/>
    <w:rsid w:val="005D7D73"/>
    <w:rsid w:val="005E408E"/>
    <w:rsid w:val="005E6625"/>
    <w:rsid w:val="005E6F78"/>
    <w:rsid w:val="005E716E"/>
    <w:rsid w:val="005F258D"/>
    <w:rsid w:val="005F2D90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4548"/>
    <w:rsid w:val="00645FAF"/>
    <w:rsid w:val="00646737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4C94"/>
    <w:rsid w:val="006A630B"/>
    <w:rsid w:val="006B0322"/>
    <w:rsid w:val="006B09B8"/>
    <w:rsid w:val="006B2EC1"/>
    <w:rsid w:val="006B315B"/>
    <w:rsid w:val="006B69B7"/>
    <w:rsid w:val="006B6C23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3AAA"/>
    <w:rsid w:val="007264EE"/>
    <w:rsid w:val="007274A3"/>
    <w:rsid w:val="0073099F"/>
    <w:rsid w:val="00731D7E"/>
    <w:rsid w:val="00734852"/>
    <w:rsid w:val="00734C6B"/>
    <w:rsid w:val="00735EFA"/>
    <w:rsid w:val="00736991"/>
    <w:rsid w:val="00736D15"/>
    <w:rsid w:val="00740A4C"/>
    <w:rsid w:val="00741CE3"/>
    <w:rsid w:val="00742798"/>
    <w:rsid w:val="00742B8F"/>
    <w:rsid w:val="0074306B"/>
    <w:rsid w:val="0074360B"/>
    <w:rsid w:val="0074559D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53C"/>
    <w:rsid w:val="007716FC"/>
    <w:rsid w:val="00771A63"/>
    <w:rsid w:val="00774298"/>
    <w:rsid w:val="00774CFD"/>
    <w:rsid w:val="00780254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7791"/>
    <w:rsid w:val="007A0D74"/>
    <w:rsid w:val="007A0FA5"/>
    <w:rsid w:val="007A3C64"/>
    <w:rsid w:val="007A4F76"/>
    <w:rsid w:val="007A7F8E"/>
    <w:rsid w:val="007B1D63"/>
    <w:rsid w:val="007B39FB"/>
    <w:rsid w:val="007B593E"/>
    <w:rsid w:val="007B7FE1"/>
    <w:rsid w:val="007C002F"/>
    <w:rsid w:val="007C1137"/>
    <w:rsid w:val="007C171D"/>
    <w:rsid w:val="007C58A7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5305"/>
    <w:rsid w:val="00815D24"/>
    <w:rsid w:val="0081611D"/>
    <w:rsid w:val="0082046B"/>
    <w:rsid w:val="008219A3"/>
    <w:rsid w:val="00824114"/>
    <w:rsid w:val="008259B1"/>
    <w:rsid w:val="00825BB9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3421"/>
    <w:rsid w:val="008E48A7"/>
    <w:rsid w:val="008E4BCB"/>
    <w:rsid w:val="008E7FF0"/>
    <w:rsid w:val="008F17AA"/>
    <w:rsid w:val="008F315F"/>
    <w:rsid w:val="008F5FAF"/>
    <w:rsid w:val="008F7726"/>
    <w:rsid w:val="009003CA"/>
    <w:rsid w:val="00907399"/>
    <w:rsid w:val="00907E75"/>
    <w:rsid w:val="00914173"/>
    <w:rsid w:val="00915B8B"/>
    <w:rsid w:val="009178DE"/>
    <w:rsid w:val="00920F1A"/>
    <w:rsid w:val="00922197"/>
    <w:rsid w:val="00922B3B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75AA"/>
    <w:rsid w:val="009A7D06"/>
    <w:rsid w:val="009B4594"/>
    <w:rsid w:val="009B4FF1"/>
    <w:rsid w:val="009B6311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E1C48"/>
    <w:rsid w:val="009E28AA"/>
    <w:rsid w:val="009E5878"/>
    <w:rsid w:val="009E5C96"/>
    <w:rsid w:val="009E79E8"/>
    <w:rsid w:val="009F266D"/>
    <w:rsid w:val="009F28EE"/>
    <w:rsid w:val="009F5541"/>
    <w:rsid w:val="009F5EBE"/>
    <w:rsid w:val="00A00FCA"/>
    <w:rsid w:val="00A01BAD"/>
    <w:rsid w:val="00A02F2F"/>
    <w:rsid w:val="00A0356E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80E"/>
    <w:rsid w:val="00A34342"/>
    <w:rsid w:val="00A35E98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6883"/>
    <w:rsid w:val="00A90346"/>
    <w:rsid w:val="00A90532"/>
    <w:rsid w:val="00A91A17"/>
    <w:rsid w:val="00A921DE"/>
    <w:rsid w:val="00A92507"/>
    <w:rsid w:val="00A928D8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BE9"/>
    <w:rsid w:val="00AF007F"/>
    <w:rsid w:val="00AF37DB"/>
    <w:rsid w:val="00AF50BA"/>
    <w:rsid w:val="00AF7200"/>
    <w:rsid w:val="00AF73A6"/>
    <w:rsid w:val="00AF7D17"/>
    <w:rsid w:val="00B01205"/>
    <w:rsid w:val="00B0227F"/>
    <w:rsid w:val="00B02ABE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6909"/>
    <w:rsid w:val="00B572BE"/>
    <w:rsid w:val="00B60C4A"/>
    <w:rsid w:val="00B626B0"/>
    <w:rsid w:val="00B63E5F"/>
    <w:rsid w:val="00B664D2"/>
    <w:rsid w:val="00B67210"/>
    <w:rsid w:val="00B71C2B"/>
    <w:rsid w:val="00B73B8A"/>
    <w:rsid w:val="00B75833"/>
    <w:rsid w:val="00B77A68"/>
    <w:rsid w:val="00B808BF"/>
    <w:rsid w:val="00B81EAD"/>
    <w:rsid w:val="00B81F86"/>
    <w:rsid w:val="00B839DC"/>
    <w:rsid w:val="00B8639C"/>
    <w:rsid w:val="00B879F3"/>
    <w:rsid w:val="00B900CB"/>
    <w:rsid w:val="00B901AE"/>
    <w:rsid w:val="00B90622"/>
    <w:rsid w:val="00B9279C"/>
    <w:rsid w:val="00B928CA"/>
    <w:rsid w:val="00B93084"/>
    <w:rsid w:val="00B941DD"/>
    <w:rsid w:val="00B94A02"/>
    <w:rsid w:val="00B95D4C"/>
    <w:rsid w:val="00B95E93"/>
    <w:rsid w:val="00BA087C"/>
    <w:rsid w:val="00BA1855"/>
    <w:rsid w:val="00BA2772"/>
    <w:rsid w:val="00BA29AF"/>
    <w:rsid w:val="00BA2F23"/>
    <w:rsid w:val="00BA3F47"/>
    <w:rsid w:val="00BA3F74"/>
    <w:rsid w:val="00BA6834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26B8"/>
    <w:rsid w:val="00BE2FBE"/>
    <w:rsid w:val="00BE3E07"/>
    <w:rsid w:val="00BE4D58"/>
    <w:rsid w:val="00BE4F20"/>
    <w:rsid w:val="00BE54FE"/>
    <w:rsid w:val="00BE7760"/>
    <w:rsid w:val="00BE77E4"/>
    <w:rsid w:val="00BF1B87"/>
    <w:rsid w:val="00BF2479"/>
    <w:rsid w:val="00BF32D9"/>
    <w:rsid w:val="00BF33D3"/>
    <w:rsid w:val="00BF4C02"/>
    <w:rsid w:val="00BF4CDE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41BF6"/>
    <w:rsid w:val="00C42129"/>
    <w:rsid w:val="00C42451"/>
    <w:rsid w:val="00C424D6"/>
    <w:rsid w:val="00C45652"/>
    <w:rsid w:val="00C46856"/>
    <w:rsid w:val="00C517AC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BFA"/>
    <w:rsid w:val="00C66FD9"/>
    <w:rsid w:val="00C7066B"/>
    <w:rsid w:val="00C70975"/>
    <w:rsid w:val="00C7236D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840"/>
    <w:rsid w:val="00C90488"/>
    <w:rsid w:val="00C9398E"/>
    <w:rsid w:val="00C951E5"/>
    <w:rsid w:val="00CA038A"/>
    <w:rsid w:val="00CA0690"/>
    <w:rsid w:val="00CA1B12"/>
    <w:rsid w:val="00CA1DE1"/>
    <w:rsid w:val="00CA481E"/>
    <w:rsid w:val="00CA6C0C"/>
    <w:rsid w:val="00CA7665"/>
    <w:rsid w:val="00CA7A05"/>
    <w:rsid w:val="00CA7F27"/>
    <w:rsid w:val="00CB1984"/>
    <w:rsid w:val="00CB2879"/>
    <w:rsid w:val="00CB3325"/>
    <w:rsid w:val="00CB6C9F"/>
    <w:rsid w:val="00CC0275"/>
    <w:rsid w:val="00CC30F5"/>
    <w:rsid w:val="00CC3EF1"/>
    <w:rsid w:val="00CC513C"/>
    <w:rsid w:val="00CC55B0"/>
    <w:rsid w:val="00CD3AE4"/>
    <w:rsid w:val="00CD4686"/>
    <w:rsid w:val="00CD63C5"/>
    <w:rsid w:val="00CE14FA"/>
    <w:rsid w:val="00CE23B2"/>
    <w:rsid w:val="00CE3034"/>
    <w:rsid w:val="00CE3CAE"/>
    <w:rsid w:val="00CE3E92"/>
    <w:rsid w:val="00CE6943"/>
    <w:rsid w:val="00CF079C"/>
    <w:rsid w:val="00CF0890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34D2"/>
    <w:rsid w:val="00E1204C"/>
    <w:rsid w:val="00E126AD"/>
    <w:rsid w:val="00E15048"/>
    <w:rsid w:val="00E15D2B"/>
    <w:rsid w:val="00E1705A"/>
    <w:rsid w:val="00E20AFB"/>
    <w:rsid w:val="00E2188B"/>
    <w:rsid w:val="00E2223F"/>
    <w:rsid w:val="00E3124C"/>
    <w:rsid w:val="00E3231D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70C"/>
    <w:rsid w:val="00EC27D7"/>
    <w:rsid w:val="00EC2C1E"/>
    <w:rsid w:val="00EC34F0"/>
    <w:rsid w:val="00EC3C40"/>
    <w:rsid w:val="00EC6910"/>
    <w:rsid w:val="00EC7027"/>
    <w:rsid w:val="00ED0725"/>
    <w:rsid w:val="00ED07F6"/>
    <w:rsid w:val="00ED564F"/>
    <w:rsid w:val="00ED5FF7"/>
    <w:rsid w:val="00ED6DE1"/>
    <w:rsid w:val="00EE059C"/>
    <w:rsid w:val="00EE0FFF"/>
    <w:rsid w:val="00EE27C8"/>
    <w:rsid w:val="00EE3214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518"/>
    <w:rsid w:val="00F05F55"/>
    <w:rsid w:val="00F07228"/>
    <w:rsid w:val="00F118C1"/>
    <w:rsid w:val="00F12637"/>
    <w:rsid w:val="00F134AC"/>
    <w:rsid w:val="00F1616C"/>
    <w:rsid w:val="00F16971"/>
    <w:rsid w:val="00F218E4"/>
    <w:rsid w:val="00F21DA3"/>
    <w:rsid w:val="00F22646"/>
    <w:rsid w:val="00F2311E"/>
    <w:rsid w:val="00F24E58"/>
    <w:rsid w:val="00F25E4C"/>
    <w:rsid w:val="00F264C1"/>
    <w:rsid w:val="00F26667"/>
    <w:rsid w:val="00F312AB"/>
    <w:rsid w:val="00F32365"/>
    <w:rsid w:val="00F335A1"/>
    <w:rsid w:val="00F34D0E"/>
    <w:rsid w:val="00F35509"/>
    <w:rsid w:val="00F3594D"/>
    <w:rsid w:val="00F375F2"/>
    <w:rsid w:val="00F4102C"/>
    <w:rsid w:val="00F41CB1"/>
    <w:rsid w:val="00F422B9"/>
    <w:rsid w:val="00F43AD0"/>
    <w:rsid w:val="00F44AA4"/>
    <w:rsid w:val="00F44B4F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729A"/>
    <w:rsid w:val="00F7012F"/>
    <w:rsid w:val="00F70CEC"/>
    <w:rsid w:val="00F70DB9"/>
    <w:rsid w:val="00F7103F"/>
    <w:rsid w:val="00F71414"/>
    <w:rsid w:val="00F7151B"/>
    <w:rsid w:val="00F71A8E"/>
    <w:rsid w:val="00F73404"/>
    <w:rsid w:val="00F81220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E53"/>
    <w:rsid w:val="00FC12CF"/>
    <w:rsid w:val="00FC154C"/>
    <w:rsid w:val="00FC1734"/>
    <w:rsid w:val="00FC18BF"/>
    <w:rsid w:val="00FC1CD6"/>
    <w:rsid w:val="00FC4016"/>
    <w:rsid w:val="00FC5B6E"/>
    <w:rsid w:val="00FD1F2C"/>
    <w:rsid w:val="00FD355F"/>
    <w:rsid w:val="00FD3660"/>
    <w:rsid w:val="00FD3A44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43E3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43E3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43E3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843E3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843E3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843E3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43E3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43E3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43E3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43E3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843E31"/>
  </w:style>
  <w:style w:type="paragraph" w:customStyle="1" w:styleId="Kop1voorwerk">
    <w:name w:val="Kop 1 voorwerk"/>
    <w:basedOn w:val="Standaard"/>
    <w:rsid w:val="00843E3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43E3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843E3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43E3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43E31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43E3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43E3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43E31"/>
    <w:rPr>
      <w:szCs w:val="20"/>
    </w:rPr>
  </w:style>
  <w:style w:type="paragraph" w:styleId="Onderwerpvanopmerking">
    <w:name w:val="annotation subject"/>
    <w:basedOn w:val="Standaard"/>
    <w:semiHidden/>
    <w:unhideWhenUsed/>
    <w:rsid w:val="00843E31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843E3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43E3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43E3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43E3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43E31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43E31"/>
  </w:style>
  <w:style w:type="paragraph" w:customStyle="1" w:styleId="Colofon">
    <w:name w:val="Colofon"/>
    <w:basedOn w:val="Standaard"/>
    <w:rsid w:val="00843E31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43E31"/>
  </w:style>
  <w:style w:type="character" w:customStyle="1" w:styleId="Colofonprojectnummer">
    <w:name w:val="Colofon projectnummer"/>
    <w:basedOn w:val="Standaardalinea-lettertype"/>
    <w:uiPriority w:val="1"/>
    <w:rsid w:val="00843E31"/>
  </w:style>
  <w:style w:type="character" w:customStyle="1" w:styleId="Colofoncontactpersoon">
    <w:name w:val="Colofon contactpersoon"/>
    <w:basedOn w:val="Standaardalinea-lettertype"/>
    <w:uiPriority w:val="1"/>
    <w:rsid w:val="00843E31"/>
  </w:style>
  <w:style w:type="character" w:customStyle="1" w:styleId="Colofonauteur">
    <w:name w:val="Colofon auteur"/>
    <w:basedOn w:val="Standaardalinea-lettertype"/>
    <w:uiPriority w:val="1"/>
    <w:rsid w:val="00843E31"/>
  </w:style>
  <w:style w:type="paragraph" w:customStyle="1" w:styleId="Versiehistorietekst">
    <w:name w:val="Versiehistorie tekst"/>
    <w:basedOn w:val="Standaard"/>
    <w:rsid w:val="00843E31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43E31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43E31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43E3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43E3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43E3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43E3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43E3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43E3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43E3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43E3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43E3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43E31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43E3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843E31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43E31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43E31"/>
  </w:style>
  <w:style w:type="numbering" w:styleId="1ai">
    <w:name w:val="Outline List 1"/>
    <w:basedOn w:val="Geenlijst"/>
    <w:semiHidden/>
    <w:unhideWhenUsed/>
    <w:rsid w:val="00843E31"/>
  </w:style>
  <w:style w:type="table" w:styleId="3D-effectenvoortabel1">
    <w:name w:val="Table 3D effects 1"/>
    <w:basedOn w:val="Standaardtabel"/>
    <w:semiHidden/>
    <w:unhideWhenUsed/>
    <w:rsid w:val="00843E3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43E3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43E3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843E31"/>
  </w:style>
  <w:style w:type="paragraph" w:styleId="Adresenvelop">
    <w:name w:val="envelope address"/>
    <w:basedOn w:val="Standaard"/>
    <w:semiHidden/>
    <w:unhideWhenUsed/>
    <w:rsid w:val="00843E3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843E31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43E3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43E31"/>
  </w:style>
  <w:style w:type="paragraph" w:styleId="Berichtkop">
    <w:name w:val="Message Header"/>
    <w:basedOn w:val="Standaard"/>
    <w:link w:val="BerichtkopChar"/>
    <w:semiHidden/>
    <w:unhideWhenUsed/>
    <w:rsid w:val="00843E3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43E31"/>
  </w:style>
  <w:style w:type="paragraph" w:styleId="Bloktekst">
    <w:name w:val="Block Text"/>
    <w:basedOn w:val="Standaard"/>
    <w:semiHidden/>
    <w:unhideWhenUsed/>
    <w:rsid w:val="00843E3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43E3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843E31"/>
  </w:style>
  <w:style w:type="paragraph" w:styleId="Documentstructuur">
    <w:name w:val="Document Map"/>
    <w:basedOn w:val="Standaard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43E3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43E3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843E31"/>
    <w:pPr>
      <w:spacing w:line="240" w:lineRule="auto"/>
    </w:pPr>
  </w:style>
  <w:style w:type="table" w:styleId="Gemiddeldraster1">
    <w:name w:val="Medium Grid 1"/>
    <w:basedOn w:val="Standaardtabel"/>
    <w:uiPriority w:val="99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43E3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843E31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843E31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43E3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43E3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43E31"/>
  </w:style>
  <w:style w:type="paragraph" w:styleId="HTML-adres">
    <w:name w:val="HTML Address"/>
    <w:basedOn w:val="Standaard"/>
    <w:link w:val="HTML-adresChar"/>
    <w:semiHidden/>
    <w:unhideWhenUsed/>
    <w:rsid w:val="00843E31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43E3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43E31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43E3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43E3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43E3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43E3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43E3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43E3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43E3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43E3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43E31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43E31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43E3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43E3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43E3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43E3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43E3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43E3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43E3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43E3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43E3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43E3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43E3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43E3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43E3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43E3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43E3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43E3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43E3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43E3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43E3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43E31"/>
  </w:style>
  <w:style w:type="paragraph" w:styleId="Lijstopsomteken">
    <w:name w:val="List Bullet"/>
    <w:basedOn w:val="Standaard"/>
    <w:semiHidden/>
    <w:unhideWhenUsed/>
    <w:rsid w:val="00843E31"/>
    <w:pPr>
      <w:numPr>
        <w:numId w:val="33"/>
      </w:numPr>
      <w:contextualSpacing/>
    </w:pPr>
  </w:style>
  <w:style w:type="paragraph" w:styleId="Lijstopsomteken2">
    <w:name w:val="List Bullet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43E3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43E3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43E3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43E3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43E31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43E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43E3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843E31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43E31"/>
  </w:style>
  <w:style w:type="paragraph" w:styleId="Plattetekst">
    <w:name w:val="Body Text"/>
    <w:basedOn w:val="Standaard"/>
    <w:link w:val="PlattetekstChar"/>
    <w:semiHidden/>
    <w:unhideWhenUsed/>
    <w:rsid w:val="00843E31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843E31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843E31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843E31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843E31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843E31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843E31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843E31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43E31"/>
  </w:style>
  <w:style w:type="paragraph" w:styleId="Standaardinspringing">
    <w:name w:val="Normal Indent"/>
    <w:basedOn w:val="Standaard"/>
    <w:semiHidden/>
    <w:unhideWhenUsed/>
    <w:rsid w:val="00843E31"/>
    <w:pPr>
      <w:ind w:left="708"/>
    </w:pPr>
  </w:style>
  <w:style w:type="table" w:styleId="Tabelkolommen1">
    <w:name w:val="Table Columns 1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43E3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43E3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43E3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43E3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43E3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43E3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43E3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843E31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43E3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43E3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43E3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43E3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43E31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43E31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43E31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843E3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43E3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43E31"/>
    <w:rPr>
      <w:u w:val="single"/>
    </w:rPr>
  </w:style>
  <w:style w:type="paragraph" w:customStyle="1" w:styleId="Kader">
    <w:name w:val="Kader"/>
    <w:basedOn w:val="Standaard"/>
    <w:next w:val="Standaard"/>
    <w:qFormat/>
    <w:rsid w:val="00843E31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59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8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9EB88E3-D387-487A-B1F4-ED1FF8FD7B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176</TotalTime>
  <Pages>133</Pages>
  <Words>52589</Words>
  <Characters>289244</Characters>
  <Application>Microsoft Office Word</Application>
  <DocSecurity>0</DocSecurity>
  <Lines>2410</Lines>
  <Paragraphs>682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341151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creator>Gerard Wolbers</dc:creator>
  <cp:lastModifiedBy>Gerard Wolbers</cp:lastModifiedBy>
  <cp:revision>182</cp:revision>
  <cp:lastPrinted>2018-01-15T13:59:00Z</cp:lastPrinted>
  <dcterms:created xsi:type="dcterms:W3CDTF">2020-09-21T14:04:00Z</dcterms:created>
  <dcterms:modified xsi:type="dcterms:W3CDTF">2021-06-04T12:16:00Z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