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B4B46" w14:textId="77777777" w:rsidR="0056703D" w:rsidRDefault="0056703D" w:rsidP="0056703D">
      <w:pPr>
        <w:pStyle w:val="Kop5"/>
      </w:pPr>
      <w:r>
        <w:t>Definitie</w:t>
      </w:r>
    </w:p>
    <w:p w14:paraId="33C3881C" w14:textId="77777777" w:rsidR="0056703D" w:rsidRDefault="0056703D" w:rsidP="0056703D">
      <w:r>
        <w:t xml:space="preserve">Het IMOW-objecttype Divisie is de kleinste zelfstandige eenheid van (een of meer) bij elkaar horende beleidsteksten </w:t>
      </w:r>
      <w:r w:rsidRPr="00D8694D">
        <w:t xml:space="preserve">waarnaar kan worden verwezen </w:t>
      </w:r>
      <w:r>
        <w:t>in (het lichaam van) omgevingsdocumenten met Vrijetekststructuur.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50466" w14:textId="77777777" w:rsidR="00F7151B" w:rsidRDefault="00F7151B">
      <w:r>
        <w:separator/>
      </w:r>
    </w:p>
    <w:p w14:paraId="58768ECD" w14:textId="77777777" w:rsidR="00F7151B" w:rsidRDefault="00F7151B"/>
  </w:endnote>
  <w:endnote w:type="continuationSeparator" w:id="0">
    <w:p w14:paraId="607E6B7B" w14:textId="77777777" w:rsidR="00F7151B" w:rsidRPr="003C450F" w:rsidRDefault="00F7151B" w:rsidP="003C450F"/>
  </w:endnote>
  <w:endnote w:type="continuationNotice" w:id="1">
    <w:p w14:paraId="0B20C6CF" w14:textId="77777777" w:rsidR="00F7151B" w:rsidRDefault="00F7151B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B777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E633F6C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91C1D9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7C667BE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A5610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4835BE" w14:textId="77777777" w:rsidR="0056703D" w:rsidRPr="006B1455" w:rsidRDefault="0056703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64298F5" w14:textId="77777777" w:rsidR="0056703D" w:rsidRPr="00BC3B53" w:rsidRDefault="0056703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BE3FD7" w14:textId="77777777" w:rsidR="00F7151B" w:rsidRPr="00B35331" w:rsidRDefault="00F7151B" w:rsidP="00577995">
      <w:pPr>
        <w:pStyle w:val="Voettekst"/>
      </w:pPr>
    </w:p>
  </w:footnote>
  <w:footnote w:type="continuationSeparator" w:id="0">
    <w:p w14:paraId="073FE851" w14:textId="77777777" w:rsidR="00F7151B" w:rsidRDefault="00F7151B">
      <w:r>
        <w:continuationSeparator/>
      </w:r>
    </w:p>
    <w:p w14:paraId="39C0213A" w14:textId="77777777" w:rsidR="00F7151B" w:rsidRDefault="00F7151B"/>
    <w:p w14:paraId="1AC77195" w14:textId="77777777" w:rsidR="00F7151B" w:rsidRDefault="00F7151B"/>
  </w:footnote>
  <w:footnote w:id="1">
    <w:p w14:paraId="0341EBF3" w14:textId="77777777" w:rsidR="0056703D" w:rsidRDefault="0056703D" w:rsidP="0056703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06228E">
        <w:t>Lichaam van de regeling als bedoeld in Aanwijzing 3.53 van de Aanwijzingen voor de regelgeving en in STOP</w:t>
      </w:r>
    </w:p>
  </w:footnote>
  <w:footnote w:id="2">
    <w:p w14:paraId="754F6CB4" w14:textId="77777777" w:rsidR="007C58A7" w:rsidRDefault="007C58A7" w:rsidP="007C58A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56703D" w:rsidRPr="00275984" w14:paraId="6BC8DDD1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2C62F7CA" w14:textId="77777777" w:rsidR="0056703D" w:rsidRPr="002E14E1" w:rsidRDefault="0056703D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 omgevingsdocumenten</w:t>
          </w:r>
          <w:r>
            <w:t xml:space="preserve"> | [datum]</w:t>
          </w:r>
        </w:p>
      </w:tc>
    </w:tr>
  </w:tbl>
  <w:p w14:paraId="13F2882D" w14:textId="77777777" w:rsidR="0056703D" w:rsidRDefault="0056703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45709BBA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2E5D031" w14:textId="77777777" w:rsidR="0056703D" w:rsidRPr="00BC3B53" w:rsidRDefault="0056703D" w:rsidP="00FF3E80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046B14B5" wp14:editId="0A533707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08174F7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C1303B2" w14:textId="0FDAA280" w:rsidR="0056703D" w:rsidRPr="00FA6FAC" w:rsidRDefault="0056703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10CF996D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1711581" w14:textId="6E80F42F" w:rsidR="0056703D" w:rsidRPr="00B60860" w:rsidRDefault="0056703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4629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3A52AD50" w14:textId="528CDB29" w:rsidR="0056703D" w:rsidRPr="00B60860" w:rsidRDefault="0056703D" w:rsidP="00FF3E80">
          <w:r>
            <w:t>Geonovum</w:t>
          </w:r>
        </w:p>
      </w:tc>
    </w:tr>
    <w:tr w:rsidR="0056703D" w:rsidRPr="00B60860" w14:paraId="5D9F2648" w14:textId="77777777" w:rsidTr="00FF3E80">
      <w:trPr>
        <w:cantSplit/>
      </w:trPr>
      <w:tc>
        <w:tcPr>
          <w:tcW w:w="1134" w:type="dxa"/>
          <w:shd w:val="clear" w:color="auto" w:fill="auto"/>
        </w:tcPr>
        <w:p w14:paraId="073DA964" w14:textId="77777777" w:rsidR="0056703D" w:rsidRPr="00CA6C0C" w:rsidRDefault="0056703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3981D0B" w14:textId="7A545A6C" w:rsidR="0056703D" w:rsidRPr="00CA6C0C" w:rsidRDefault="0056703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3D8C7897" w14:textId="77777777" w:rsidR="0056703D" w:rsidRPr="00EB5B83" w:rsidRDefault="0056703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56703D" w14:paraId="1F24B007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6239C02" w14:textId="77777777" w:rsidR="0056703D" w:rsidRPr="00BC3B53" w:rsidRDefault="0056703D" w:rsidP="00E034D2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55F4EA3D" wp14:editId="2FCB1355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56703D" w:rsidRPr="0056454C" w14:paraId="53953E20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D81B1F7" w14:textId="18EBBE20" w:rsidR="0056703D" w:rsidRPr="00FA6FAC" w:rsidRDefault="0056703D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omgevingsvisie</w:t>
          </w:r>
          <w:r>
            <w:rPr>
              <w:noProof/>
            </w:rPr>
            <w:fldChar w:fldCharType="end"/>
          </w:r>
        </w:p>
      </w:tc>
    </w:tr>
    <w:tr w:rsidR="0056703D" w:rsidRPr="00B60860" w14:paraId="4C7CE560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F7D32F6" w14:textId="6A55E914" w:rsidR="0056703D" w:rsidRPr="00B60860" w:rsidRDefault="0056703D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F31E6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2118B8F9" w14:textId="77777777" w:rsidR="0056703D" w:rsidRPr="00B60860" w:rsidRDefault="0056703D" w:rsidP="00577995">
          <w:r>
            <w:t>Geonovum – KOOP</w:t>
          </w:r>
        </w:p>
      </w:tc>
    </w:tr>
    <w:tr w:rsidR="0056703D" w:rsidRPr="00B60860" w14:paraId="79FCB8E3" w14:textId="77777777" w:rsidTr="00C7236D">
      <w:trPr>
        <w:cantSplit/>
      </w:trPr>
      <w:tc>
        <w:tcPr>
          <w:tcW w:w="1134" w:type="dxa"/>
          <w:shd w:val="clear" w:color="auto" w:fill="auto"/>
        </w:tcPr>
        <w:p w14:paraId="6E786133" w14:textId="77777777" w:rsidR="0056703D" w:rsidRPr="00CA6C0C" w:rsidRDefault="0056703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1B35CCC1" w14:textId="588F1854" w:rsidR="0056703D" w:rsidRPr="00CA6C0C" w:rsidRDefault="0056703D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66C04">
            <w:rPr>
              <w:noProof/>
            </w:rPr>
            <w:t>4 juni 2021</w:t>
          </w:r>
          <w:r>
            <w:fldChar w:fldCharType="end"/>
          </w:r>
        </w:p>
      </w:tc>
    </w:tr>
  </w:tbl>
  <w:p w14:paraId="6F4DE62E" w14:textId="77777777" w:rsidR="0056703D" w:rsidRDefault="0056703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2577" w14:textId="26A844D1" w:rsidR="0056703D" w:rsidRDefault="0056703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4629">
      <w:rPr>
        <w:noProof/>
      </w:rPr>
      <w:t>omgevingsvisie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4629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462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66C04">
      <w:rPr>
        <w:noProof/>
      </w:rPr>
      <w:t>4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5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7" w15:restartNumberingAfterBreak="0">
    <w:nsid w:val="239C42F1"/>
    <w:multiLevelType w:val="hybridMultilevel"/>
    <w:tmpl w:val="CB0E939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14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</w:num>
  <w:num w:numId="6">
    <w:abstractNumId w:val="7"/>
  </w:num>
  <w:num w:numId="7">
    <w:abstractNumId w:val="11"/>
  </w:num>
  <w:num w:numId="8">
    <w:abstractNumId w:val="5"/>
  </w:num>
  <w:num w:numId="9">
    <w:abstractNumId w:val="9"/>
  </w:num>
  <w:num w:numId="10">
    <w:abstractNumId w:val="16"/>
  </w:num>
  <w:num w:numId="11">
    <w:abstractNumId w:val="13"/>
  </w:num>
  <w:num w:numId="12">
    <w:abstractNumId w:val="8"/>
  </w:num>
  <w:num w:numId="13">
    <w:abstractNumId w:val="3"/>
  </w:num>
  <w:num w:numId="14">
    <w:abstractNumId w:val="1"/>
  </w:num>
  <w:num w:numId="15">
    <w:abstractNumId w:val="10"/>
  </w:num>
  <w:num w:numId="16">
    <w:abstractNumId w:val="20"/>
  </w:num>
  <w:num w:numId="17">
    <w:abstractNumId w:val="12"/>
  </w:num>
  <w:num w:numId="18">
    <w:abstractNumId w:val="15"/>
  </w:num>
  <w:num w:numId="19">
    <w:abstractNumId w:val="2"/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</w:num>
  <w:num w:numId="32">
    <w:abstractNumId w:val="17"/>
  </w:num>
  <w:num w:numId="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isie"/>
    <w:docVar w:name="ID01_CAPS" w:val="Omgevingsvisie"/>
    <w:docVar w:name="ID01+" w:val="de omgevingsvisie"/>
    <w:docVar w:name="ID01+_CAPS" w:val="De omgevingsvisie"/>
    <w:docVar w:name="ID02" w:val="de"/>
    <w:docVar w:name="ID03" w:val="ov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56703D"/>
    <w:rsid w:val="00000F0F"/>
    <w:rsid w:val="000026A9"/>
    <w:rsid w:val="00005DB3"/>
    <w:rsid w:val="000067A6"/>
    <w:rsid w:val="00006AB7"/>
    <w:rsid w:val="000104E4"/>
    <w:rsid w:val="000105F8"/>
    <w:rsid w:val="00010818"/>
    <w:rsid w:val="000112CC"/>
    <w:rsid w:val="0001173D"/>
    <w:rsid w:val="00011B02"/>
    <w:rsid w:val="00013380"/>
    <w:rsid w:val="000134C3"/>
    <w:rsid w:val="00013C31"/>
    <w:rsid w:val="00013F1C"/>
    <w:rsid w:val="000154D8"/>
    <w:rsid w:val="0001651C"/>
    <w:rsid w:val="00016963"/>
    <w:rsid w:val="00016C48"/>
    <w:rsid w:val="00020A25"/>
    <w:rsid w:val="00021F1B"/>
    <w:rsid w:val="00023125"/>
    <w:rsid w:val="00024AFF"/>
    <w:rsid w:val="0002577A"/>
    <w:rsid w:val="000257AF"/>
    <w:rsid w:val="00026469"/>
    <w:rsid w:val="00035B5E"/>
    <w:rsid w:val="00035E6A"/>
    <w:rsid w:val="000365AA"/>
    <w:rsid w:val="000370E7"/>
    <w:rsid w:val="00040FFC"/>
    <w:rsid w:val="00041DD1"/>
    <w:rsid w:val="00043367"/>
    <w:rsid w:val="00043AA1"/>
    <w:rsid w:val="00045BF6"/>
    <w:rsid w:val="00054566"/>
    <w:rsid w:val="00055EDA"/>
    <w:rsid w:val="00056D6C"/>
    <w:rsid w:val="00057BCB"/>
    <w:rsid w:val="00061374"/>
    <w:rsid w:val="00063A47"/>
    <w:rsid w:val="0006627B"/>
    <w:rsid w:val="00067676"/>
    <w:rsid w:val="00072973"/>
    <w:rsid w:val="00073801"/>
    <w:rsid w:val="00074D79"/>
    <w:rsid w:val="00075786"/>
    <w:rsid w:val="000774B5"/>
    <w:rsid w:val="00077F45"/>
    <w:rsid w:val="00081567"/>
    <w:rsid w:val="00082308"/>
    <w:rsid w:val="0009034B"/>
    <w:rsid w:val="00090932"/>
    <w:rsid w:val="00090A13"/>
    <w:rsid w:val="00092997"/>
    <w:rsid w:val="00093042"/>
    <w:rsid w:val="000974E2"/>
    <w:rsid w:val="00097B49"/>
    <w:rsid w:val="000A010B"/>
    <w:rsid w:val="000A2A97"/>
    <w:rsid w:val="000A4A98"/>
    <w:rsid w:val="000B3593"/>
    <w:rsid w:val="000B39CB"/>
    <w:rsid w:val="000B437C"/>
    <w:rsid w:val="000B4E74"/>
    <w:rsid w:val="000B51B2"/>
    <w:rsid w:val="000C0F26"/>
    <w:rsid w:val="000C1987"/>
    <w:rsid w:val="000C261F"/>
    <w:rsid w:val="000C2DE9"/>
    <w:rsid w:val="000C34CB"/>
    <w:rsid w:val="000C4CBE"/>
    <w:rsid w:val="000C5DE9"/>
    <w:rsid w:val="000D3CA9"/>
    <w:rsid w:val="000D6ABF"/>
    <w:rsid w:val="000D7119"/>
    <w:rsid w:val="000E31FA"/>
    <w:rsid w:val="000E5796"/>
    <w:rsid w:val="000E63CD"/>
    <w:rsid w:val="000F2780"/>
    <w:rsid w:val="000F2A6D"/>
    <w:rsid w:val="000F3102"/>
    <w:rsid w:val="000F33FE"/>
    <w:rsid w:val="000F3A7E"/>
    <w:rsid w:val="000F4526"/>
    <w:rsid w:val="000F4CDD"/>
    <w:rsid w:val="00101267"/>
    <w:rsid w:val="00101302"/>
    <w:rsid w:val="00101413"/>
    <w:rsid w:val="00104C66"/>
    <w:rsid w:val="00106245"/>
    <w:rsid w:val="001065A8"/>
    <w:rsid w:val="00106C4A"/>
    <w:rsid w:val="0011097D"/>
    <w:rsid w:val="001119A2"/>
    <w:rsid w:val="00113D14"/>
    <w:rsid w:val="00113E1E"/>
    <w:rsid w:val="00114EC6"/>
    <w:rsid w:val="00116F13"/>
    <w:rsid w:val="0012074D"/>
    <w:rsid w:val="00121BC8"/>
    <w:rsid w:val="001226B7"/>
    <w:rsid w:val="00125718"/>
    <w:rsid w:val="001300FD"/>
    <w:rsid w:val="00132B44"/>
    <w:rsid w:val="00145054"/>
    <w:rsid w:val="00145E4A"/>
    <w:rsid w:val="00147A6A"/>
    <w:rsid w:val="00147D59"/>
    <w:rsid w:val="0015165C"/>
    <w:rsid w:val="0015230B"/>
    <w:rsid w:val="001527A7"/>
    <w:rsid w:val="00154225"/>
    <w:rsid w:val="00155D5B"/>
    <w:rsid w:val="00162560"/>
    <w:rsid w:val="00162E31"/>
    <w:rsid w:val="00163039"/>
    <w:rsid w:val="001631FA"/>
    <w:rsid w:val="00163BB9"/>
    <w:rsid w:val="001667E6"/>
    <w:rsid w:val="00166DD5"/>
    <w:rsid w:val="00167C71"/>
    <w:rsid w:val="00170121"/>
    <w:rsid w:val="001727F6"/>
    <w:rsid w:val="00172E0B"/>
    <w:rsid w:val="00174629"/>
    <w:rsid w:val="001749A8"/>
    <w:rsid w:val="00176402"/>
    <w:rsid w:val="00176BA5"/>
    <w:rsid w:val="00182DF5"/>
    <w:rsid w:val="00184FE9"/>
    <w:rsid w:val="00191198"/>
    <w:rsid w:val="0019158C"/>
    <w:rsid w:val="00196A3E"/>
    <w:rsid w:val="001975FD"/>
    <w:rsid w:val="00197E2A"/>
    <w:rsid w:val="001A0A1E"/>
    <w:rsid w:val="001A0B1C"/>
    <w:rsid w:val="001A0EB7"/>
    <w:rsid w:val="001A3B89"/>
    <w:rsid w:val="001A5930"/>
    <w:rsid w:val="001A6148"/>
    <w:rsid w:val="001A63CD"/>
    <w:rsid w:val="001A7270"/>
    <w:rsid w:val="001B06A1"/>
    <w:rsid w:val="001B1257"/>
    <w:rsid w:val="001B2EBF"/>
    <w:rsid w:val="001B5CFE"/>
    <w:rsid w:val="001B5E8C"/>
    <w:rsid w:val="001B7BA6"/>
    <w:rsid w:val="001B7CB5"/>
    <w:rsid w:val="001C266A"/>
    <w:rsid w:val="001C2A1A"/>
    <w:rsid w:val="001C4B4B"/>
    <w:rsid w:val="001C4F82"/>
    <w:rsid w:val="001C7AC9"/>
    <w:rsid w:val="001D1F9A"/>
    <w:rsid w:val="001D2F3E"/>
    <w:rsid w:val="001D3D0C"/>
    <w:rsid w:val="001D47CF"/>
    <w:rsid w:val="001D6E8B"/>
    <w:rsid w:val="001D6EDD"/>
    <w:rsid w:val="001E33B1"/>
    <w:rsid w:val="001E486B"/>
    <w:rsid w:val="001E52E1"/>
    <w:rsid w:val="001E72D3"/>
    <w:rsid w:val="001F092A"/>
    <w:rsid w:val="001F0B55"/>
    <w:rsid w:val="001F119F"/>
    <w:rsid w:val="001F31E6"/>
    <w:rsid w:val="001F5CC9"/>
    <w:rsid w:val="001F5E27"/>
    <w:rsid w:val="002013AF"/>
    <w:rsid w:val="00204AEC"/>
    <w:rsid w:val="002067C8"/>
    <w:rsid w:val="002107D3"/>
    <w:rsid w:val="00211D5E"/>
    <w:rsid w:val="002124C1"/>
    <w:rsid w:val="00212A05"/>
    <w:rsid w:val="002131C7"/>
    <w:rsid w:val="00214AA3"/>
    <w:rsid w:val="00216FA0"/>
    <w:rsid w:val="00217592"/>
    <w:rsid w:val="002246A4"/>
    <w:rsid w:val="002274A5"/>
    <w:rsid w:val="002275A4"/>
    <w:rsid w:val="00227DFC"/>
    <w:rsid w:val="00231995"/>
    <w:rsid w:val="002322D6"/>
    <w:rsid w:val="00233A44"/>
    <w:rsid w:val="002367CE"/>
    <w:rsid w:val="00236D01"/>
    <w:rsid w:val="00240E73"/>
    <w:rsid w:val="00241759"/>
    <w:rsid w:val="00241B53"/>
    <w:rsid w:val="00241C9D"/>
    <w:rsid w:val="00242804"/>
    <w:rsid w:val="002437CD"/>
    <w:rsid w:val="0024406A"/>
    <w:rsid w:val="002440C0"/>
    <w:rsid w:val="00244E81"/>
    <w:rsid w:val="0024770E"/>
    <w:rsid w:val="00250B20"/>
    <w:rsid w:val="00252528"/>
    <w:rsid w:val="00255B18"/>
    <w:rsid w:val="00256D50"/>
    <w:rsid w:val="0025702E"/>
    <w:rsid w:val="00257469"/>
    <w:rsid w:val="002608E1"/>
    <w:rsid w:val="0026170C"/>
    <w:rsid w:val="00262BC5"/>
    <w:rsid w:val="002703D9"/>
    <w:rsid w:val="002713DB"/>
    <w:rsid w:val="002719B6"/>
    <w:rsid w:val="00272202"/>
    <w:rsid w:val="002722DA"/>
    <w:rsid w:val="00272671"/>
    <w:rsid w:val="0028434A"/>
    <w:rsid w:val="00286AB1"/>
    <w:rsid w:val="00290FB7"/>
    <w:rsid w:val="00292886"/>
    <w:rsid w:val="00292A73"/>
    <w:rsid w:val="00293214"/>
    <w:rsid w:val="00295668"/>
    <w:rsid w:val="00295A99"/>
    <w:rsid w:val="00295C94"/>
    <w:rsid w:val="002963A7"/>
    <w:rsid w:val="00296FBD"/>
    <w:rsid w:val="002970BD"/>
    <w:rsid w:val="002A1302"/>
    <w:rsid w:val="002A1D55"/>
    <w:rsid w:val="002A2B3F"/>
    <w:rsid w:val="002A3E42"/>
    <w:rsid w:val="002A4633"/>
    <w:rsid w:val="002A4AAC"/>
    <w:rsid w:val="002A521D"/>
    <w:rsid w:val="002A6F58"/>
    <w:rsid w:val="002A79F6"/>
    <w:rsid w:val="002B1236"/>
    <w:rsid w:val="002B128A"/>
    <w:rsid w:val="002B3295"/>
    <w:rsid w:val="002B5BAA"/>
    <w:rsid w:val="002B60EB"/>
    <w:rsid w:val="002B63D0"/>
    <w:rsid w:val="002B69A8"/>
    <w:rsid w:val="002C11DE"/>
    <w:rsid w:val="002C13F2"/>
    <w:rsid w:val="002C1E4E"/>
    <w:rsid w:val="002C5224"/>
    <w:rsid w:val="002C575E"/>
    <w:rsid w:val="002C65C5"/>
    <w:rsid w:val="002C6779"/>
    <w:rsid w:val="002C754B"/>
    <w:rsid w:val="002D2494"/>
    <w:rsid w:val="002D691C"/>
    <w:rsid w:val="002D7279"/>
    <w:rsid w:val="002E2427"/>
    <w:rsid w:val="002E44FF"/>
    <w:rsid w:val="002E51FF"/>
    <w:rsid w:val="002E72C6"/>
    <w:rsid w:val="002F14E7"/>
    <w:rsid w:val="002F15DB"/>
    <w:rsid w:val="002F190A"/>
    <w:rsid w:val="002F3B2E"/>
    <w:rsid w:val="002F4ECE"/>
    <w:rsid w:val="002F5E37"/>
    <w:rsid w:val="00301A8C"/>
    <w:rsid w:val="00301B45"/>
    <w:rsid w:val="003029CD"/>
    <w:rsid w:val="003051EF"/>
    <w:rsid w:val="00305A7C"/>
    <w:rsid w:val="00306FD5"/>
    <w:rsid w:val="00307EE7"/>
    <w:rsid w:val="003102B9"/>
    <w:rsid w:val="00313AE9"/>
    <w:rsid w:val="003155AA"/>
    <w:rsid w:val="00317B3A"/>
    <w:rsid w:val="00320568"/>
    <w:rsid w:val="00320CE4"/>
    <w:rsid w:val="00321B8A"/>
    <w:rsid w:val="00322D13"/>
    <w:rsid w:val="00323F5E"/>
    <w:rsid w:val="00324C36"/>
    <w:rsid w:val="00326D3D"/>
    <w:rsid w:val="003300F9"/>
    <w:rsid w:val="003301AC"/>
    <w:rsid w:val="003301F5"/>
    <w:rsid w:val="00330CAB"/>
    <w:rsid w:val="00332387"/>
    <w:rsid w:val="00336976"/>
    <w:rsid w:val="003375C1"/>
    <w:rsid w:val="00340F55"/>
    <w:rsid w:val="0034290A"/>
    <w:rsid w:val="00343165"/>
    <w:rsid w:val="00343BCA"/>
    <w:rsid w:val="00345C17"/>
    <w:rsid w:val="00350BB2"/>
    <w:rsid w:val="00351A13"/>
    <w:rsid w:val="00352B9B"/>
    <w:rsid w:val="00353DDE"/>
    <w:rsid w:val="00353F5A"/>
    <w:rsid w:val="00356D60"/>
    <w:rsid w:val="003614D8"/>
    <w:rsid w:val="0036172C"/>
    <w:rsid w:val="00361DC9"/>
    <w:rsid w:val="0036284B"/>
    <w:rsid w:val="003638F1"/>
    <w:rsid w:val="00363946"/>
    <w:rsid w:val="00365235"/>
    <w:rsid w:val="00365848"/>
    <w:rsid w:val="00365993"/>
    <w:rsid w:val="003662A1"/>
    <w:rsid w:val="003665D8"/>
    <w:rsid w:val="0036797A"/>
    <w:rsid w:val="0037143E"/>
    <w:rsid w:val="003718C4"/>
    <w:rsid w:val="00371EBD"/>
    <w:rsid w:val="003728F3"/>
    <w:rsid w:val="00372FB7"/>
    <w:rsid w:val="00374710"/>
    <w:rsid w:val="00374AF5"/>
    <w:rsid w:val="00375803"/>
    <w:rsid w:val="00375984"/>
    <w:rsid w:val="00375C48"/>
    <w:rsid w:val="0037701B"/>
    <w:rsid w:val="0038039F"/>
    <w:rsid w:val="0038072F"/>
    <w:rsid w:val="00382A20"/>
    <w:rsid w:val="00384C5C"/>
    <w:rsid w:val="00384D3B"/>
    <w:rsid w:val="00387581"/>
    <w:rsid w:val="00387F07"/>
    <w:rsid w:val="003901E5"/>
    <w:rsid w:val="003906D2"/>
    <w:rsid w:val="00391425"/>
    <w:rsid w:val="00392CE0"/>
    <w:rsid w:val="00396DD9"/>
    <w:rsid w:val="003971E9"/>
    <w:rsid w:val="003A0279"/>
    <w:rsid w:val="003A0717"/>
    <w:rsid w:val="003A2651"/>
    <w:rsid w:val="003A3AA7"/>
    <w:rsid w:val="003A458D"/>
    <w:rsid w:val="003A5024"/>
    <w:rsid w:val="003A68EE"/>
    <w:rsid w:val="003B006E"/>
    <w:rsid w:val="003B1013"/>
    <w:rsid w:val="003B1ACB"/>
    <w:rsid w:val="003B2A48"/>
    <w:rsid w:val="003B7D31"/>
    <w:rsid w:val="003C15A6"/>
    <w:rsid w:val="003C2842"/>
    <w:rsid w:val="003C4034"/>
    <w:rsid w:val="003C450F"/>
    <w:rsid w:val="003C5782"/>
    <w:rsid w:val="003D0D12"/>
    <w:rsid w:val="003D162F"/>
    <w:rsid w:val="003D2817"/>
    <w:rsid w:val="003D695D"/>
    <w:rsid w:val="003D6DA3"/>
    <w:rsid w:val="003E3E74"/>
    <w:rsid w:val="003E5E90"/>
    <w:rsid w:val="003E7329"/>
    <w:rsid w:val="003F182D"/>
    <w:rsid w:val="003F18D9"/>
    <w:rsid w:val="003F341F"/>
    <w:rsid w:val="003F3B82"/>
    <w:rsid w:val="003F3E6D"/>
    <w:rsid w:val="003F48EF"/>
    <w:rsid w:val="003F4C9F"/>
    <w:rsid w:val="003F73AA"/>
    <w:rsid w:val="00401771"/>
    <w:rsid w:val="0040236B"/>
    <w:rsid w:val="00402B4C"/>
    <w:rsid w:val="00402FEB"/>
    <w:rsid w:val="00403064"/>
    <w:rsid w:val="00407FB8"/>
    <w:rsid w:val="00413468"/>
    <w:rsid w:val="00413C56"/>
    <w:rsid w:val="00414468"/>
    <w:rsid w:val="00416307"/>
    <w:rsid w:val="00420A29"/>
    <w:rsid w:val="00422036"/>
    <w:rsid w:val="00423239"/>
    <w:rsid w:val="004242B7"/>
    <w:rsid w:val="00426027"/>
    <w:rsid w:val="00430789"/>
    <w:rsid w:val="00431672"/>
    <w:rsid w:val="00433074"/>
    <w:rsid w:val="00437714"/>
    <w:rsid w:val="0043790D"/>
    <w:rsid w:val="00440712"/>
    <w:rsid w:val="00441701"/>
    <w:rsid w:val="004418DC"/>
    <w:rsid w:val="00450477"/>
    <w:rsid w:val="00450DC6"/>
    <w:rsid w:val="00450EF3"/>
    <w:rsid w:val="0045487C"/>
    <w:rsid w:val="00457072"/>
    <w:rsid w:val="00457F83"/>
    <w:rsid w:val="00460002"/>
    <w:rsid w:val="00463504"/>
    <w:rsid w:val="0046417C"/>
    <w:rsid w:val="00464552"/>
    <w:rsid w:val="00464A9D"/>
    <w:rsid w:val="00466D90"/>
    <w:rsid w:val="0046761A"/>
    <w:rsid w:val="00467EC5"/>
    <w:rsid w:val="0047061F"/>
    <w:rsid w:val="004710A2"/>
    <w:rsid w:val="00471341"/>
    <w:rsid w:val="00471854"/>
    <w:rsid w:val="0047433B"/>
    <w:rsid w:val="00476150"/>
    <w:rsid w:val="00476229"/>
    <w:rsid w:val="004778C1"/>
    <w:rsid w:val="00477A43"/>
    <w:rsid w:val="00482121"/>
    <w:rsid w:val="0048220E"/>
    <w:rsid w:val="004822C8"/>
    <w:rsid w:val="0048330F"/>
    <w:rsid w:val="00483CC4"/>
    <w:rsid w:val="00490EA4"/>
    <w:rsid w:val="0049194C"/>
    <w:rsid w:val="00491992"/>
    <w:rsid w:val="004923F0"/>
    <w:rsid w:val="004A03C5"/>
    <w:rsid w:val="004A05B5"/>
    <w:rsid w:val="004A22D5"/>
    <w:rsid w:val="004A6131"/>
    <w:rsid w:val="004A6454"/>
    <w:rsid w:val="004A6786"/>
    <w:rsid w:val="004B0A49"/>
    <w:rsid w:val="004B19FD"/>
    <w:rsid w:val="004B26A5"/>
    <w:rsid w:val="004B3AFC"/>
    <w:rsid w:val="004B44EC"/>
    <w:rsid w:val="004C07D2"/>
    <w:rsid w:val="004C0E26"/>
    <w:rsid w:val="004C12E3"/>
    <w:rsid w:val="004C21BA"/>
    <w:rsid w:val="004C30ED"/>
    <w:rsid w:val="004D08AD"/>
    <w:rsid w:val="004D0F73"/>
    <w:rsid w:val="004D1935"/>
    <w:rsid w:val="004D2AA0"/>
    <w:rsid w:val="004D2F49"/>
    <w:rsid w:val="004D386B"/>
    <w:rsid w:val="004D5699"/>
    <w:rsid w:val="004E000D"/>
    <w:rsid w:val="004E20E0"/>
    <w:rsid w:val="004E2241"/>
    <w:rsid w:val="004E32EA"/>
    <w:rsid w:val="004E3541"/>
    <w:rsid w:val="004E36D7"/>
    <w:rsid w:val="004E5755"/>
    <w:rsid w:val="004E5D62"/>
    <w:rsid w:val="004E6D06"/>
    <w:rsid w:val="004F0DC5"/>
    <w:rsid w:val="004F1250"/>
    <w:rsid w:val="004F21B6"/>
    <w:rsid w:val="004F2387"/>
    <w:rsid w:val="004F451C"/>
    <w:rsid w:val="004F75DA"/>
    <w:rsid w:val="00502501"/>
    <w:rsid w:val="00502798"/>
    <w:rsid w:val="005101BB"/>
    <w:rsid w:val="005112B1"/>
    <w:rsid w:val="0051134A"/>
    <w:rsid w:val="005122B6"/>
    <w:rsid w:val="00514AFE"/>
    <w:rsid w:val="00517EB4"/>
    <w:rsid w:val="00523558"/>
    <w:rsid w:val="00530946"/>
    <w:rsid w:val="00531493"/>
    <w:rsid w:val="00531C50"/>
    <w:rsid w:val="00532681"/>
    <w:rsid w:val="0053396F"/>
    <w:rsid w:val="00534624"/>
    <w:rsid w:val="0053624D"/>
    <w:rsid w:val="0053780C"/>
    <w:rsid w:val="00541101"/>
    <w:rsid w:val="00545BA1"/>
    <w:rsid w:val="005507EE"/>
    <w:rsid w:val="00550CE7"/>
    <w:rsid w:val="00552166"/>
    <w:rsid w:val="00552E06"/>
    <w:rsid w:val="00552E67"/>
    <w:rsid w:val="0055430A"/>
    <w:rsid w:val="0055522D"/>
    <w:rsid w:val="005572FD"/>
    <w:rsid w:val="005604E0"/>
    <w:rsid w:val="0056288E"/>
    <w:rsid w:val="00562B23"/>
    <w:rsid w:val="00564BA7"/>
    <w:rsid w:val="0056660E"/>
    <w:rsid w:val="005666D7"/>
    <w:rsid w:val="00566AC2"/>
    <w:rsid w:val="00566C04"/>
    <w:rsid w:val="00566C87"/>
    <w:rsid w:val="0056703D"/>
    <w:rsid w:val="00571DE4"/>
    <w:rsid w:val="005723DF"/>
    <w:rsid w:val="00574095"/>
    <w:rsid w:val="005754E6"/>
    <w:rsid w:val="00576534"/>
    <w:rsid w:val="00577639"/>
    <w:rsid w:val="005777FC"/>
    <w:rsid w:val="00577995"/>
    <w:rsid w:val="00585358"/>
    <w:rsid w:val="00586461"/>
    <w:rsid w:val="0059202B"/>
    <w:rsid w:val="005963C9"/>
    <w:rsid w:val="005A1DA6"/>
    <w:rsid w:val="005A4020"/>
    <w:rsid w:val="005A4053"/>
    <w:rsid w:val="005A45F2"/>
    <w:rsid w:val="005A5467"/>
    <w:rsid w:val="005A757D"/>
    <w:rsid w:val="005A796E"/>
    <w:rsid w:val="005B07DF"/>
    <w:rsid w:val="005B0886"/>
    <w:rsid w:val="005B282B"/>
    <w:rsid w:val="005B4D7C"/>
    <w:rsid w:val="005B6845"/>
    <w:rsid w:val="005C0665"/>
    <w:rsid w:val="005C1BEE"/>
    <w:rsid w:val="005C35BC"/>
    <w:rsid w:val="005C63E9"/>
    <w:rsid w:val="005C6FA8"/>
    <w:rsid w:val="005D00C4"/>
    <w:rsid w:val="005D4D67"/>
    <w:rsid w:val="005D5656"/>
    <w:rsid w:val="005D7016"/>
    <w:rsid w:val="005D7D73"/>
    <w:rsid w:val="005E408E"/>
    <w:rsid w:val="005E6625"/>
    <w:rsid w:val="005E6F78"/>
    <w:rsid w:val="005E716E"/>
    <w:rsid w:val="005F258D"/>
    <w:rsid w:val="005F2D90"/>
    <w:rsid w:val="005F59D6"/>
    <w:rsid w:val="005F69CE"/>
    <w:rsid w:val="005F7AF3"/>
    <w:rsid w:val="005F7C46"/>
    <w:rsid w:val="0060048A"/>
    <w:rsid w:val="00601DBF"/>
    <w:rsid w:val="00603DE1"/>
    <w:rsid w:val="006040EE"/>
    <w:rsid w:val="00610E04"/>
    <w:rsid w:val="00611588"/>
    <w:rsid w:val="00614498"/>
    <w:rsid w:val="00616286"/>
    <w:rsid w:val="00616CE2"/>
    <w:rsid w:val="00616E3D"/>
    <w:rsid w:val="00617E61"/>
    <w:rsid w:val="0062050D"/>
    <w:rsid w:val="006236F1"/>
    <w:rsid w:val="006267E2"/>
    <w:rsid w:val="00631069"/>
    <w:rsid w:val="0063221C"/>
    <w:rsid w:val="006344C7"/>
    <w:rsid w:val="00636407"/>
    <w:rsid w:val="00636439"/>
    <w:rsid w:val="00637823"/>
    <w:rsid w:val="00640201"/>
    <w:rsid w:val="00644548"/>
    <w:rsid w:val="00645FAF"/>
    <w:rsid w:val="00646737"/>
    <w:rsid w:val="0064781A"/>
    <w:rsid w:val="00647FF6"/>
    <w:rsid w:val="00653EC6"/>
    <w:rsid w:val="00656E2B"/>
    <w:rsid w:val="00660141"/>
    <w:rsid w:val="00665D87"/>
    <w:rsid w:val="00666A6A"/>
    <w:rsid w:val="00666AFF"/>
    <w:rsid w:val="00670807"/>
    <w:rsid w:val="00671848"/>
    <w:rsid w:val="0067245F"/>
    <w:rsid w:val="006741FE"/>
    <w:rsid w:val="00675A53"/>
    <w:rsid w:val="00675CD3"/>
    <w:rsid w:val="0068040C"/>
    <w:rsid w:val="00680C8A"/>
    <w:rsid w:val="00680E48"/>
    <w:rsid w:val="0068258A"/>
    <w:rsid w:val="0068536D"/>
    <w:rsid w:val="006857B4"/>
    <w:rsid w:val="006863BF"/>
    <w:rsid w:val="00686D82"/>
    <w:rsid w:val="00687E88"/>
    <w:rsid w:val="0069012F"/>
    <w:rsid w:val="00691110"/>
    <w:rsid w:val="006922E9"/>
    <w:rsid w:val="006944AB"/>
    <w:rsid w:val="00694672"/>
    <w:rsid w:val="00694BA4"/>
    <w:rsid w:val="0069637E"/>
    <w:rsid w:val="00696542"/>
    <w:rsid w:val="006A0B7A"/>
    <w:rsid w:val="006A159F"/>
    <w:rsid w:val="006A1ABE"/>
    <w:rsid w:val="006A20D2"/>
    <w:rsid w:val="006A4C94"/>
    <w:rsid w:val="006A630B"/>
    <w:rsid w:val="006B0322"/>
    <w:rsid w:val="006B09B8"/>
    <w:rsid w:val="006B2EC1"/>
    <w:rsid w:val="006B315B"/>
    <w:rsid w:val="006B69B7"/>
    <w:rsid w:val="006B6C23"/>
    <w:rsid w:val="006C1580"/>
    <w:rsid w:val="006C1E36"/>
    <w:rsid w:val="006C24A8"/>
    <w:rsid w:val="006C5AFD"/>
    <w:rsid w:val="006D0C42"/>
    <w:rsid w:val="006D0D6C"/>
    <w:rsid w:val="006D15DC"/>
    <w:rsid w:val="006D66A9"/>
    <w:rsid w:val="006E0785"/>
    <w:rsid w:val="006E1788"/>
    <w:rsid w:val="006E2A29"/>
    <w:rsid w:val="006E3DBB"/>
    <w:rsid w:val="006E7B1D"/>
    <w:rsid w:val="006F06CE"/>
    <w:rsid w:val="006F1E76"/>
    <w:rsid w:val="006F2ABC"/>
    <w:rsid w:val="006F2D04"/>
    <w:rsid w:val="006F3F44"/>
    <w:rsid w:val="0070181C"/>
    <w:rsid w:val="00705726"/>
    <w:rsid w:val="00705CAC"/>
    <w:rsid w:val="007065D8"/>
    <w:rsid w:val="00706E29"/>
    <w:rsid w:val="0071005A"/>
    <w:rsid w:val="00710524"/>
    <w:rsid w:val="00713354"/>
    <w:rsid w:val="00713F5C"/>
    <w:rsid w:val="00723AAA"/>
    <w:rsid w:val="007264EE"/>
    <w:rsid w:val="007274A3"/>
    <w:rsid w:val="0073099F"/>
    <w:rsid w:val="00731D7E"/>
    <w:rsid w:val="00734852"/>
    <w:rsid w:val="00734C6B"/>
    <w:rsid w:val="00735EFA"/>
    <w:rsid w:val="00736991"/>
    <w:rsid w:val="00736D15"/>
    <w:rsid w:val="00740A4C"/>
    <w:rsid w:val="00741CE3"/>
    <w:rsid w:val="00742798"/>
    <w:rsid w:val="00742B8F"/>
    <w:rsid w:val="0074306B"/>
    <w:rsid w:val="0074360B"/>
    <w:rsid w:val="0074559D"/>
    <w:rsid w:val="007468A5"/>
    <w:rsid w:val="00746992"/>
    <w:rsid w:val="00746F4E"/>
    <w:rsid w:val="007470A4"/>
    <w:rsid w:val="0074796F"/>
    <w:rsid w:val="007479D1"/>
    <w:rsid w:val="00750CEF"/>
    <w:rsid w:val="00751C7D"/>
    <w:rsid w:val="00751FDD"/>
    <w:rsid w:val="00753787"/>
    <w:rsid w:val="007557D0"/>
    <w:rsid w:val="00755DAD"/>
    <w:rsid w:val="0076240B"/>
    <w:rsid w:val="00762AA1"/>
    <w:rsid w:val="00762F05"/>
    <w:rsid w:val="007662EA"/>
    <w:rsid w:val="0076753C"/>
    <w:rsid w:val="007716FC"/>
    <w:rsid w:val="00771A63"/>
    <w:rsid w:val="00774298"/>
    <w:rsid w:val="00774CFD"/>
    <w:rsid w:val="00780254"/>
    <w:rsid w:val="00783D6D"/>
    <w:rsid w:val="007857FE"/>
    <w:rsid w:val="00786187"/>
    <w:rsid w:val="007871A8"/>
    <w:rsid w:val="007873B0"/>
    <w:rsid w:val="007879AF"/>
    <w:rsid w:val="00791F87"/>
    <w:rsid w:val="00793F70"/>
    <w:rsid w:val="00795D2C"/>
    <w:rsid w:val="00797791"/>
    <w:rsid w:val="007A0D74"/>
    <w:rsid w:val="007A0FA5"/>
    <w:rsid w:val="007A3C64"/>
    <w:rsid w:val="007A4F76"/>
    <w:rsid w:val="007A7F8E"/>
    <w:rsid w:val="007B1D63"/>
    <w:rsid w:val="007B39FB"/>
    <w:rsid w:val="007B593E"/>
    <w:rsid w:val="007B7FE1"/>
    <w:rsid w:val="007C002F"/>
    <w:rsid w:val="007C1137"/>
    <w:rsid w:val="007C171D"/>
    <w:rsid w:val="007C58A7"/>
    <w:rsid w:val="007C6BF7"/>
    <w:rsid w:val="007C742B"/>
    <w:rsid w:val="007D28A6"/>
    <w:rsid w:val="007D4260"/>
    <w:rsid w:val="007D60FF"/>
    <w:rsid w:val="007D64F6"/>
    <w:rsid w:val="007D69AA"/>
    <w:rsid w:val="007E22FB"/>
    <w:rsid w:val="007E3F5A"/>
    <w:rsid w:val="007E4A8D"/>
    <w:rsid w:val="007E5A8A"/>
    <w:rsid w:val="007E7409"/>
    <w:rsid w:val="007F0CB1"/>
    <w:rsid w:val="007F4792"/>
    <w:rsid w:val="007F527F"/>
    <w:rsid w:val="007F701B"/>
    <w:rsid w:val="00801BCB"/>
    <w:rsid w:val="00802FB6"/>
    <w:rsid w:val="00805622"/>
    <w:rsid w:val="0080743C"/>
    <w:rsid w:val="008109A8"/>
    <w:rsid w:val="00810C51"/>
    <w:rsid w:val="008117B9"/>
    <w:rsid w:val="00812B9E"/>
    <w:rsid w:val="00815305"/>
    <w:rsid w:val="00815D24"/>
    <w:rsid w:val="0081611D"/>
    <w:rsid w:val="0082046B"/>
    <w:rsid w:val="008219A3"/>
    <w:rsid w:val="00824114"/>
    <w:rsid w:val="008259B1"/>
    <w:rsid w:val="00825BB9"/>
    <w:rsid w:val="00830522"/>
    <w:rsid w:val="00830BFB"/>
    <w:rsid w:val="00833800"/>
    <w:rsid w:val="00833929"/>
    <w:rsid w:val="0083404E"/>
    <w:rsid w:val="00836C59"/>
    <w:rsid w:val="00837DFF"/>
    <w:rsid w:val="00840985"/>
    <w:rsid w:val="00843B5E"/>
    <w:rsid w:val="00843E31"/>
    <w:rsid w:val="0084456F"/>
    <w:rsid w:val="0084557B"/>
    <w:rsid w:val="008458D0"/>
    <w:rsid w:val="00846193"/>
    <w:rsid w:val="00846B15"/>
    <w:rsid w:val="00853125"/>
    <w:rsid w:val="00853F35"/>
    <w:rsid w:val="00854949"/>
    <w:rsid w:val="00855B90"/>
    <w:rsid w:val="00855DC7"/>
    <w:rsid w:val="00860088"/>
    <w:rsid w:val="00860F2B"/>
    <w:rsid w:val="008614BE"/>
    <w:rsid w:val="00861D59"/>
    <w:rsid w:val="008639B9"/>
    <w:rsid w:val="008667C6"/>
    <w:rsid w:val="0087002F"/>
    <w:rsid w:val="00870113"/>
    <w:rsid w:val="00872647"/>
    <w:rsid w:val="008733A1"/>
    <w:rsid w:val="008736FB"/>
    <w:rsid w:val="0088013F"/>
    <w:rsid w:val="00880D00"/>
    <w:rsid w:val="00887E38"/>
    <w:rsid w:val="00890578"/>
    <w:rsid w:val="00890CA8"/>
    <w:rsid w:val="008912F1"/>
    <w:rsid w:val="0089288F"/>
    <w:rsid w:val="00892D6A"/>
    <w:rsid w:val="008937CA"/>
    <w:rsid w:val="008941AE"/>
    <w:rsid w:val="00895625"/>
    <w:rsid w:val="008A413B"/>
    <w:rsid w:val="008A481C"/>
    <w:rsid w:val="008A57C5"/>
    <w:rsid w:val="008A75F3"/>
    <w:rsid w:val="008B2488"/>
    <w:rsid w:val="008B30D5"/>
    <w:rsid w:val="008B55D5"/>
    <w:rsid w:val="008B5E6A"/>
    <w:rsid w:val="008B6538"/>
    <w:rsid w:val="008C0564"/>
    <w:rsid w:val="008C5AD3"/>
    <w:rsid w:val="008D0818"/>
    <w:rsid w:val="008D1123"/>
    <w:rsid w:val="008D1C29"/>
    <w:rsid w:val="008D2478"/>
    <w:rsid w:val="008D31AD"/>
    <w:rsid w:val="008D50D8"/>
    <w:rsid w:val="008D74AE"/>
    <w:rsid w:val="008E0DE8"/>
    <w:rsid w:val="008E1607"/>
    <w:rsid w:val="008E3421"/>
    <w:rsid w:val="008E48A7"/>
    <w:rsid w:val="008E4BCB"/>
    <w:rsid w:val="008E7FF0"/>
    <w:rsid w:val="008F17AA"/>
    <w:rsid w:val="008F315F"/>
    <w:rsid w:val="008F5FAF"/>
    <w:rsid w:val="008F7726"/>
    <w:rsid w:val="009003CA"/>
    <w:rsid w:val="00907399"/>
    <w:rsid w:val="00907E75"/>
    <w:rsid w:val="00914173"/>
    <w:rsid w:val="00915B8B"/>
    <w:rsid w:val="009178DE"/>
    <w:rsid w:val="00920F1A"/>
    <w:rsid w:val="00922197"/>
    <w:rsid w:val="00922B3B"/>
    <w:rsid w:val="00922CC6"/>
    <w:rsid w:val="00922F0B"/>
    <w:rsid w:val="00924466"/>
    <w:rsid w:val="00924EB4"/>
    <w:rsid w:val="00925A19"/>
    <w:rsid w:val="00925F81"/>
    <w:rsid w:val="00925FC5"/>
    <w:rsid w:val="00926C96"/>
    <w:rsid w:val="0092745D"/>
    <w:rsid w:val="009301FC"/>
    <w:rsid w:val="009304EB"/>
    <w:rsid w:val="00930E5C"/>
    <w:rsid w:val="00932909"/>
    <w:rsid w:val="0093485C"/>
    <w:rsid w:val="00934DB1"/>
    <w:rsid w:val="0093553E"/>
    <w:rsid w:val="00935B9A"/>
    <w:rsid w:val="00935F34"/>
    <w:rsid w:val="00936E1A"/>
    <w:rsid w:val="00941FFA"/>
    <w:rsid w:val="00942088"/>
    <w:rsid w:val="009420EA"/>
    <w:rsid w:val="0094265D"/>
    <w:rsid w:val="009431D4"/>
    <w:rsid w:val="00943DB3"/>
    <w:rsid w:val="00944CBF"/>
    <w:rsid w:val="00945989"/>
    <w:rsid w:val="00947487"/>
    <w:rsid w:val="00950738"/>
    <w:rsid w:val="00950CAC"/>
    <w:rsid w:val="00951924"/>
    <w:rsid w:val="00951EB0"/>
    <w:rsid w:val="009524CE"/>
    <w:rsid w:val="009534C7"/>
    <w:rsid w:val="00960DC0"/>
    <w:rsid w:val="00965FE7"/>
    <w:rsid w:val="009676F8"/>
    <w:rsid w:val="00970395"/>
    <w:rsid w:val="009703EC"/>
    <w:rsid w:val="00970D6B"/>
    <w:rsid w:val="0097275B"/>
    <w:rsid w:val="00972B67"/>
    <w:rsid w:val="00973434"/>
    <w:rsid w:val="0097752D"/>
    <w:rsid w:val="00980D26"/>
    <w:rsid w:val="00982EAF"/>
    <w:rsid w:val="009835D5"/>
    <w:rsid w:val="00984267"/>
    <w:rsid w:val="00984534"/>
    <w:rsid w:val="00984B82"/>
    <w:rsid w:val="009866BD"/>
    <w:rsid w:val="0099080E"/>
    <w:rsid w:val="009911B9"/>
    <w:rsid w:val="00993E2D"/>
    <w:rsid w:val="00994891"/>
    <w:rsid w:val="009A2452"/>
    <w:rsid w:val="009A2720"/>
    <w:rsid w:val="009A48A0"/>
    <w:rsid w:val="009A75AA"/>
    <w:rsid w:val="009A7D06"/>
    <w:rsid w:val="009B4594"/>
    <w:rsid w:val="009B4FF1"/>
    <w:rsid w:val="009B6311"/>
    <w:rsid w:val="009B7D59"/>
    <w:rsid w:val="009C3480"/>
    <w:rsid w:val="009C3B37"/>
    <w:rsid w:val="009C526C"/>
    <w:rsid w:val="009C5FE3"/>
    <w:rsid w:val="009C6E29"/>
    <w:rsid w:val="009D1BB5"/>
    <w:rsid w:val="009D318A"/>
    <w:rsid w:val="009D3741"/>
    <w:rsid w:val="009D4D39"/>
    <w:rsid w:val="009E1C48"/>
    <w:rsid w:val="009E28AA"/>
    <w:rsid w:val="009E5878"/>
    <w:rsid w:val="009E5C96"/>
    <w:rsid w:val="009E79E8"/>
    <w:rsid w:val="009F266D"/>
    <w:rsid w:val="009F28EE"/>
    <w:rsid w:val="009F5541"/>
    <w:rsid w:val="009F5EBE"/>
    <w:rsid w:val="00A00FCA"/>
    <w:rsid w:val="00A01BAD"/>
    <w:rsid w:val="00A02F2F"/>
    <w:rsid w:val="00A0356E"/>
    <w:rsid w:val="00A04158"/>
    <w:rsid w:val="00A1005E"/>
    <w:rsid w:val="00A1181D"/>
    <w:rsid w:val="00A14971"/>
    <w:rsid w:val="00A17606"/>
    <w:rsid w:val="00A179C2"/>
    <w:rsid w:val="00A2047E"/>
    <w:rsid w:val="00A20518"/>
    <w:rsid w:val="00A212E2"/>
    <w:rsid w:val="00A22B92"/>
    <w:rsid w:val="00A23C54"/>
    <w:rsid w:val="00A25F46"/>
    <w:rsid w:val="00A262CB"/>
    <w:rsid w:val="00A30053"/>
    <w:rsid w:val="00A3080E"/>
    <w:rsid w:val="00A34342"/>
    <w:rsid w:val="00A35E98"/>
    <w:rsid w:val="00A3695B"/>
    <w:rsid w:val="00A36F0A"/>
    <w:rsid w:val="00A37E02"/>
    <w:rsid w:val="00A405BA"/>
    <w:rsid w:val="00A446D1"/>
    <w:rsid w:val="00A45484"/>
    <w:rsid w:val="00A47FC7"/>
    <w:rsid w:val="00A52AA0"/>
    <w:rsid w:val="00A5565B"/>
    <w:rsid w:val="00A55BF0"/>
    <w:rsid w:val="00A571A7"/>
    <w:rsid w:val="00A6075D"/>
    <w:rsid w:val="00A638A6"/>
    <w:rsid w:val="00A64B62"/>
    <w:rsid w:val="00A64DDA"/>
    <w:rsid w:val="00A65EAD"/>
    <w:rsid w:val="00A65EB8"/>
    <w:rsid w:val="00A7062D"/>
    <w:rsid w:val="00A70F2F"/>
    <w:rsid w:val="00A72214"/>
    <w:rsid w:val="00A73028"/>
    <w:rsid w:val="00A74104"/>
    <w:rsid w:val="00A75644"/>
    <w:rsid w:val="00A75B22"/>
    <w:rsid w:val="00A76E75"/>
    <w:rsid w:val="00A831D5"/>
    <w:rsid w:val="00A84635"/>
    <w:rsid w:val="00A86883"/>
    <w:rsid w:val="00A90346"/>
    <w:rsid w:val="00A90532"/>
    <w:rsid w:val="00A91A17"/>
    <w:rsid w:val="00A921DE"/>
    <w:rsid w:val="00A92507"/>
    <w:rsid w:val="00A928D8"/>
    <w:rsid w:val="00A92FE1"/>
    <w:rsid w:val="00A935CB"/>
    <w:rsid w:val="00A9386B"/>
    <w:rsid w:val="00A94322"/>
    <w:rsid w:val="00A94812"/>
    <w:rsid w:val="00A950AC"/>
    <w:rsid w:val="00A97C2F"/>
    <w:rsid w:val="00AA704A"/>
    <w:rsid w:val="00AB4C02"/>
    <w:rsid w:val="00AB4F3D"/>
    <w:rsid w:val="00AB75EC"/>
    <w:rsid w:val="00AC12C9"/>
    <w:rsid w:val="00AC244D"/>
    <w:rsid w:val="00AC2BBE"/>
    <w:rsid w:val="00AC311E"/>
    <w:rsid w:val="00AC46F5"/>
    <w:rsid w:val="00AC5382"/>
    <w:rsid w:val="00AD05D4"/>
    <w:rsid w:val="00AD0CDC"/>
    <w:rsid w:val="00AD25C1"/>
    <w:rsid w:val="00AD3FAE"/>
    <w:rsid w:val="00AD6433"/>
    <w:rsid w:val="00AE0A9B"/>
    <w:rsid w:val="00AE47B6"/>
    <w:rsid w:val="00AE5EE6"/>
    <w:rsid w:val="00AE7265"/>
    <w:rsid w:val="00AE7BE9"/>
    <w:rsid w:val="00AF007F"/>
    <w:rsid w:val="00AF37DB"/>
    <w:rsid w:val="00AF50BA"/>
    <w:rsid w:val="00AF7200"/>
    <w:rsid w:val="00AF73A6"/>
    <w:rsid w:val="00AF7D17"/>
    <w:rsid w:val="00B01205"/>
    <w:rsid w:val="00B0227F"/>
    <w:rsid w:val="00B02ABE"/>
    <w:rsid w:val="00B04275"/>
    <w:rsid w:val="00B0619A"/>
    <w:rsid w:val="00B064D8"/>
    <w:rsid w:val="00B074A2"/>
    <w:rsid w:val="00B076AC"/>
    <w:rsid w:val="00B10097"/>
    <w:rsid w:val="00B12AB4"/>
    <w:rsid w:val="00B12ADA"/>
    <w:rsid w:val="00B13A15"/>
    <w:rsid w:val="00B13D92"/>
    <w:rsid w:val="00B159CA"/>
    <w:rsid w:val="00B15CAE"/>
    <w:rsid w:val="00B16EA4"/>
    <w:rsid w:val="00B1758F"/>
    <w:rsid w:val="00B22401"/>
    <w:rsid w:val="00B232E0"/>
    <w:rsid w:val="00B26AEB"/>
    <w:rsid w:val="00B277C3"/>
    <w:rsid w:val="00B30C1A"/>
    <w:rsid w:val="00B32EF1"/>
    <w:rsid w:val="00B33DE9"/>
    <w:rsid w:val="00B34EA5"/>
    <w:rsid w:val="00B369D3"/>
    <w:rsid w:val="00B36EBB"/>
    <w:rsid w:val="00B44AE7"/>
    <w:rsid w:val="00B45A41"/>
    <w:rsid w:val="00B45C3B"/>
    <w:rsid w:val="00B470C9"/>
    <w:rsid w:val="00B5258F"/>
    <w:rsid w:val="00B56909"/>
    <w:rsid w:val="00B572BE"/>
    <w:rsid w:val="00B60C4A"/>
    <w:rsid w:val="00B626B0"/>
    <w:rsid w:val="00B63E5F"/>
    <w:rsid w:val="00B664D2"/>
    <w:rsid w:val="00B67210"/>
    <w:rsid w:val="00B71C2B"/>
    <w:rsid w:val="00B73B8A"/>
    <w:rsid w:val="00B75833"/>
    <w:rsid w:val="00B77A68"/>
    <w:rsid w:val="00B808BF"/>
    <w:rsid w:val="00B81EAD"/>
    <w:rsid w:val="00B81F86"/>
    <w:rsid w:val="00B839DC"/>
    <w:rsid w:val="00B8639C"/>
    <w:rsid w:val="00B879F3"/>
    <w:rsid w:val="00B900CB"/>
    <w:rsid w:val="00B901AE"/>
    <w:rsid w:val="00B90622"/>
    <w:rsid w:val="00B9279C"/>
    <w:rsid w:val="00B928CA"/>
    <w:rsid w:val="00B93084"/>
    <w:rsid w:val="00B941DD"/>
    <w:rsid w:val="00B94A02"/>
    <w:rsid w:val="00B95D4C"/>
    <w:rsid w:val="00B95E93"/>
    <w:rsid w:val="00BA087C"/>
    <w:rsid w:val="00BA1855"/>
    <w:rsid w:val="00BA2772"/>
    <w:rsid w:val="00BA29AF"/>
    <w:rsid w:val="00BA2F23"/>
    <w:rsid w:val="00BA3F47"/>
    <w:rsid w:val="00BA3F74"/>
    <w:rsid w:val="00BA6834"/>
    <w:rsid w:val="00BB0D39"/>
    <w:rsid w:val="00BB1A90"/>
    <w:rsid w:val="00BB2B78"/>
    <w:rsid w:val="00BB2BEA"/>
    <w:rsid w:val="00BB4B0D"/>
    <w:rsid w:val="00BB4F3E"/>
    <w:rsid w:val="00BC190A"/>
    <w:rsid w:val="00BC2129"/>
    <w:rsid w:val="00BC4EF8"/>
    <w:rsid w:val="00BC63C9"/>
    <w:rsid w:val="00BC740B"/>
    <w:rsid w:val="00BD060B"/>
    <w:rsid w:val="00BD092C"/>
    <w:rsid w:val="00BD0D36"/>
    <w:rsid w:val="00BD2D81"/>
    <w:rsid w:val="00BD2EC7"/>
    <w:rsid w:val="00BD51B8"/>
    <w:rsid w:val="00BD5728"/>
    <w:rsid w:val="00BD5AA1"/>
    <w:rsid w:val="00BD6D6D"/>
    <w:rsid w:val="00BD758A"/>
    <w:rsid w:val="00BD7993"/>
    <w:rsid w:val="00BD7F1E"/>
    <w:rsid w:val="00BE0B88"/>
    <w:rsid w:val="00BE0D9C"/>
    <w:rsid w:val="00BE1927"/>
    <w:rsid w:val="00BE26B8"/>
    <w:rsid w:val="00BE2FBE"/>
    <w:rsid w:val="00BE3E07"/>
    <w:rsid w:val="00BE4D58"/>
    <w:rsid w:val="00BE4F20"/>
    <w:rsid w:val="00BE54FE"/>
    <w:rsid w:val="00BE7760"/>
    <w:rsid w:val="00BE77E4"/>
    <w:rsid w:val="00BF1B87"/>
    <w:rsid w:val="00BF2479"/>
    <w:rsid w:val="00BF32D9"/>
    <w:rsid w:val="00BF33D3"/>
    <w:rsid w:val="00BF4C02"/>
    <w:rsid w:val="00BF4CDE"/>
    <w:rsid w:val="00BF7AE0"/>
    <w:rsid w:val="00C012E2"/>
    <w:rsid w:val="00C01336"/>
    <w:rsid w:val="00C01446"/>
    <w:rsid w:val="00C026C4"/>
    <w:rsid w:val="00C02B5E"/>
    <w:rsid w:val="00C03BBA"/>
    <w:rsid w:val="00C03F78"/>
    <w:rsid w:val="00C05A59"/>
    <w:rsid w:val="00C065D6"/>
    <w:rsid w:val="00C07F87"/>
    <w:rsid w:val="00C11FA5"/>
    <w:rsid w:val="00C126C8"/>
    <w:rsid w:val="00C15095"/>
    <w:rsid w:val="00C15B9A"/>
    <w:rsid w:val="00C17161"/>
    <w:rsid w:val="00C1780C"/>
    <w:rsid w:val="00C21F2B"/>
    <w:rsid w:val="00C22973"/>
    <w:rsid w:val="00C24BE3"/>
    <w:rsid w:val="00C2670B"/>
    <w:rsid w:val="00C271C3"/>
    <w:rsid w:val="00C31844"/>
    <w:rsid w:val="00C32231"/>
    <w:rsid w:val="00C36A26"/>
    <w:rsid w:val="00C41BF6"/>
    <w:rsid w:val="00C42129"/>
    <w:rsid w:val="00C42451"/>
    <w:rsid w:val="00C424D6"/>
    <w:rsid w:val="00C45652"/>
    <w:rsid w:val="00C46856"/>
    <w:rsid w:val="00C517AC"/>
    <w:rsid w:val="00C5491E"/>
    <w:rsid w:val="00C54E22"/>
    <w:rsid w:val="00C55BCA"/>
    <w:rsid w:val="00C56CCC"/>
    <w:rsid w:val="00C6178B"/>
    <w:rsid w:val="00C61CB7"/>
    <w:rsid w:val="00C626BD"/>
    <w:rsid w:val="00C64057"/>
    <w:rsid w:val="00C64773"/>
    <w:rsid w:val="00C64E4D"/>
    <w:rsid w:val="00C65BFA"/>
    <w:rsid w:val="00C66FD9"/>
    <w:rsid w:val="00C7066B"/>
    <w:rsid w:val="00C70975"/>
    <w:rsid w:val="00C7236D"/>
    <w:rsid w:val="00C72F76"/>
    <w:rsid w:val="00C73AB6"/>
    <w:rsid w:val="00C75148"/>
    <w:rsid w:val="00C76806"/>
    <w:rsid w:val="00C7711D"/>
    <w:rsid w:val="00C776E1"/>
    <w:rsid w:val="00C810E1"/>
    <w:rsid w:val="00C82591"/>
    <w:rsid w:val="00C84A96"/>
    <w:rsid w:val="00C87840"/>
    <w:rsid w:val="00C90488"/>
    <w:rsid w:val="00C9398E"/>
    <w:rsid w:val="00C951E5"/>
    <w:rsid w:val="00CA038A"/>
    <w:rsid w:val="00CA0690"/>
    <w:rsid w:val="00CA1B12"/>
    <w:rsid w:val="00CA1DE1"/>
    <w:rsid w:val="00CA481E"/>
    <w:rsid w:val="00CA6C0C"/>
    <w:rsid w:val="00CA7665"/>
    <w:rsid w:val="00CA7A05"/>
    <w:rsid w:val="00CA7F27"/>
    <w:rsid w:val="00CB1984"/>
    <w:rsid w:val="00CB2879"/>
    <w:rsid w:val="00CB3325"/>
    <w:rsid w:val="00CB6C9F"/>
    <w:rsid w:val="00CC0275"/>
    <w:rsid w:val="00CC30F5"/>
    <w:rsid w:val="00CC3EF1"/>
    <w:rsid w:val="00CC513C"/>
    <w:rsid w:val="00CC55B0"/>
    <w:rsid w:val="00CD3AE4"/>
    <w:rsid w:val="00CD4686"/>
    <w:rsid w:val="00CD63C5"/>
    <w:rsid w:val="00CE14FA"/>
    <w:rsid w:val="00CE23B2"/>
    <w:rsid w:val="00CE3034"/>
    <w:rsid w:val="00CE3CAE"/>
    <w:rsid w:val="00CE3E92"/>
    <w:rsid w:val="00CE6943"/>
    <w:rsid w:val="00CF079C"/>
    <w:rsid w:val="00CF0890"/>
    <w:rsid w:val="00CF3B7B"/>
    <w:rsid w:val="00CF4A3E"/>
    <w:rsid w:val="00CF595B"/>
    <w:rsid w:val="00CF6DF0"/>
    <w:rsid w:val="00CF70B2"/>
    <w:rsid w:val="00CF7A59"/>
    <w:rsid w:val="00D0103D"/>
    <w:rsid w:val="00D01610"/>
    <w:rsid w:val="00D0791A"/>
    <w:rsid w:val="00D07F0A"/>
    <w:rsid w:val="00D15AF3"/>
    <w:rsid w:val="00D2145D"/>
    <w:rsid w:val="00D2296A"/>
    <w:rsid w:val="00D267CC"/>
    <w:rsid w:val="00D36581"/>
    <w:rsid w:val="00D37E4E"/>
    <w:rsid w:val="00D4246D"/>
    <w:rsid w:val="00D42669"/>
    <w:rsid w:val="00D43FDB"/>
    <w:rsid w:val="00D46886"/>
    <w:rsid w:val="00D47007"/>
    <w:rsid w:val="00D510E7"/>
    <w:rsid w:val="00D513E1"/>
    <w:rsid w:val="00D52E73"/>
    <w:rsid w:val="00D57B41"/>
    <w:rsid w:val="00D60740"/>
    <w:rsid w:val="00D6240A"/>
    <w:rsid w:val="00D62A81"/>
    <w:rsid w:val="00D62FED"/>
    <w:rsid w:val="00D64015"/>
    <w:rsid w:val="00D64F66"/>
    <w:rsid w:val="00D655E4"/>
    <w:rsid w:val="00D658D4"/>
    <w:rsid w:val="00D673DF"/>
    <w:rsid w:val="00D67927"/>
    <w:rsid w:val="00D70F03"/>
    <w:rsid w:val="00D726B2"/>
    <w:rsid w:val="00D7295F"/>
    <w:rsid w:val="00D72F00"/>
    <w:rsid w:val="00D748B6"/>
    <w:rsid w:val="00D7565C"/>
    <w:rsid w:val="00D773C3"/>
    <w:rsid w:val="00D8084A"/>
    <w:rsid w:val="00D84949"/>
    <w:rsid w:val="00D855C2"/>
    <w:rsid w:val="00D8595B"/>
    <w:rsid w:val="00D85BA5"/>
    <w:rsid w:val="00D90E63"/>
    <w:rsid w:val="00D91405"/>
    <w:rsid w:val="00D91788"/>
    <w:rsid w:val="00D9326C"/>
    <w:rsid w:val="00D932A9"/>
    <w:rsid w:val="00D94D0B"/>
    <w:rsid w:val="00DA34CA"/>
    <w:rsid w:val="00DA586A"/>
    <w:rsid w:val="00DB0738"/>
    <w:rsid w:val="00DB273B"/>
    <w:rsid w:val="00DB3475"/>
    <w:rsid w:val="00DB4A15"/>
    <w:rsid w:val="00DB52F0"/>
    <w:rsid w:val="00DB53B0"/>
    <w:rsid w:val="00DB598B"/>
    <w:rsid w:val="00DB598E"/>
    <w:rsid w:val="00DB67A9"/>
    <w:rsid w:val="00DB6C0F"/>
    <w:rsid w:val="00DC29D4"/>
    <w:rsid w:val="00DC2F2F"/>
    <w:rsid w:val="00DC36BC"/>
    <w:rsid w:val="00DC5DA1"/>
    <w:rsid w:val="00DD0B5D"/>
    <w:rsid w:val="00DD15D9"/>
    <w:rsid w:val="00DD303A"/>
    <w:rsid w:val="00DD45ED"/>
    <w:rsid w:val="00DD4918"/>
    <w:rsid w:val="00DD5462"/>
    <w:rsid w:val="00DE0011"/>
    <w:rsid w:val="00DE1BB0"/>
    <w:rsid w:val="00DE206E"/>
    <w:rsid w:val="00DE2B87"/>
    <w:rsid w:val="00DE34B4"/>
    <w:rsid w:val="00DE35BA"/>
    <w:rsid w:val="00DE3BD3"/>
    <w:rsid w:val="00DE5765"/>
    <w:rsid w:val="00DE6668"/>
    <w:rsid w:val="00DF3368"/>
    <w:rsid w:val="00DF3CDC"/>
    <w:rsid w:val="00DF456F"/>
    <w:rsid w:val="00DF45E7"/>
    <w:rsid w:val="00DF58BB"/>
    <w:rsid w:val="00DF68C4"/>
    <w:rsid w:val="00E004BD"/>
    <w:rsid w:val="00E017A4"/>
    <w:rsid w:val="00E034D2"/>
    <w:rsid w:val="00E1204C"/>
    <w:rsid w:val="00E126AD"/>
    <w:rsid w:val="00E15048"/>
    <w:rsid w:val="00E15D2B"/>
    <w:rsid w:val="00E1705A"/>
    <w:rsid w:val="00E20AFB"/>
    <w:rsid w:val="00E2188B"/>
    <w:rsid w:val="00E2223F"/>
    <w:rsid w:val="00E3124C"/>
    <w:rsid w:val="00E3231D"/>
    <w:rsid w:val="00E3440E"/>
    <w:rsid w:val="00E35702"/>
    <w:rsid w:val="00E35B17"/>
    <w:rsid w:val="00E35BBB"/>
    <w:rsid w:val="00E360F4"/>
    <w:rsid w:val="00E3700B"/>
    <w:rsid w:val="00E37339"/>
    <w:rsid w:val="00E37D36"/>
    <w:rsid w:val="00E40243"/>
    <w:rsid w:val="00E402C8"/>
    <w:rsid w:val="00E4167B"/>
    <w:rsid w:val="00E4185A"/>
    <w:rsid w:val="00E422E5"/>
    <w:rsid w:val="00E426EF"/>
    <w:rsid w:val="00E431CB"/>
    <w:rsid w:val="00E43CCE"/>
    <w:rsid w:val="00E4526A"/>
    <w:rsid w:val="00E45C95"/>
    <w:rsid w:val="00E45DDF"/>
    <w:rsid w:val="00E46E2F"/>
    <w:rsid w:val="00E47F6A"/>
    <w:rsid w:val="00E50BF8"/>
    <w:rsid w:val="00E54EAA"/>
    <w:rsid w:val="00E61F21"/>
    <w:rsid w:val="00E646A7"/>
    <w:rsid w:val="00E65153"/>
    <w:rsid w:val="00E656B6"/>
    <w:rsid w:val="00E663DE"/>
    <w:rsid w:val="00E66A31"/>
    <w:rsid w:val="00E7004D"/>
    <w:rsid w:val="00E7427C"/>
    <w:rsid w:val="00E74676"/>
    <w:rsid w:val="00E74782"/>
    <w:rsid w:val="00E75662"/>
    <w:rsid w:val="00E766DA"/>
    <w:rsid w:val="00E76D74"/>
    <w:rsid w:val="00E813DD"/>
    <w:rsid w:val="00E82F75"/>
    <w:rsid w:val="00E83325"/>
    <w:rsid w:val="00E83C34"/>
    <w:rsid w:val="00E84A97"/>
    <w:rsid w:val="00E85D2E"/>
    <w:rsid w:val="00E873B9"/>
    <w:rsid w:val="00E87C37"/>
    <w:rsid w:val="00E932D1"/>
    <w:rsid w:val="00E93B43"/>
    <w:rsid w:val="00E94D05"/>
    <w:rsid w:val="00E96FAA"/>
    <w:rsid w:val="00E976DD"/>
    <w:rsid w:val="00EA1682"/>
    <w:rsid w:val="00EA1873"/>
    <w:rsid w:val="00EA23F9"/>
    <w:rsid w:val="00EA2D4E"/>
    <w:rsid w:val="00EA4A66"/>
    <w:rsid w:val="00EA4D9C"/>
    <w:rsid w:val="00EA64E4"/>
    <w:rsid w:val="00EA7270"/>
    <w:rsid w:val="00EA7AEC"/>
    <w:rsid w:val="00EB1EB3"/>
    <w:rsid w:val="00EB234C"/>
    <w:rsid w:val="00EB3B36"/>
    <w:rsid w:val="00EB4E20"/>
    <w:rsid w:val="00EB4FA2"/>
    <w:rsid w:val="00EB5B83"/>
    <w:rsid w:val="00EC070C"/>
    <w:rsid w:val="00EC27D7"/>
    <w:rsid w:val="00EC2C1E"/>
    <w:rsid w:val="00EC34F0"/>
    <w:rsid w:val="00EC3C40"/>
    <w:rsid w:val="00EC6910"/>
    <w:rsid w:val="00EC7027"/>
    <w:rsid w:val="00ED0725"/>
    <w:rsid w:val="00ED07F6"/>
    <w:rsid w:val="00ED564F"/>
    <w:rsid w:val="00ED5FF7"/>
    <w:rsid w:val="00ED6DE1"/>
    <w:rsid w:val="00EE059C"/>
    <w:rsid w:val="00EE0FFF"/>
    <w:rsid w:val="00EE27C8"/>
    <w:rsid w:val="00EE3214"/>
    <w:rsid w:val="00EF2014"/>
    <w:rsid w:val="00EF2441"/>
    <w:rsid w:val="00EF27C9"/>
    <w:rsid w:val="00EF2990"/>
    <w:rsid w:val="00EF2B10"/>
    <w:rsid w:val="00EF35B5"/>
    <w:rsid w:val="00EF3C19"/>
    <w:rsid w:val="00EF4112"/>
    <w:rsid w:val="00EF4544"/>
    <w:rsid w:val="00EF6B3F"/>
    <w:rsid w:val="00F00497"/>
    <w:rsid w:val="00F02A87"/>
    <w:rsid w:val="00F04B6B"/>
    <w:rsid w:val="00F05518"/>
    <w:rsid w:val="00F05F55"/>
    <w:rsid w:val="00F07228"/>
    <w:rsid w:val="00F118C1"/>
    <w:rsid w:val="00F12637"/>
    <w:rsid w:val="00F134AC"/>
    <w:rsid w:val="00F1616C"/>
    <w:rsid w:val="00F16971"/>
    <w:rsid w:val="00F218E4"/>
    <w:rsid w:val="00F21DA3"/>
    <w:rsid w:val="00F22646"/>
    <w:rsid w:val="00F2311E"/>
    <w:rsid w:val="00F24E58"/>
    <w:rsid w:val="00F25E4C"/>
    <w:rsid w:val="00F264C1"/>
    <w:rsid w:val="00F26667"/>
    <w:rsid w:val="00F312AB"/>
    <w:rsid w:val="00F32365"/>
    <w:rsid w:val="00F335A1"/>
    <w:rsid w:val="00F34D0E"/>
    <w:rsid w:val="00F35509"/>
    <w:rsid w:val="00F3594D"/>
    <w:rsid w:val="00F375F2"/>
    <w:rsid w:val="00F4102C"/>
    <w:rsid w:val="00F41CB1"/>
    <w:rsid w:val="00F422B9"/>
    <w:rsid w:val="00F43AD0"/>
    <w:rsid w:val="00F44AA4"/>
    <w:rsid w:val="00F44B4F"/>
    <w:rsid w:val="00F47445"/>
    <w:rsid w:val="00F5053C"/>
    <w:rsid w:val="00F50F47"/>
    <w:rsid w:val="00F51A32"/>
    <w:rsid w:val="00F54E20"/>
    <w:rsid w:val="00F54F5A"/>
    <w:rsid w:val="00F55006"/>
    <w:rsid w:val="00F55184"/>
    <w:rsid w:val="00F573C0"/>
    <w:rsid w:val="00F578B5"/>
    <w:rsid w:val="00F62D23"/>
    <w:rsid w:val="00F64522"/>
    <w:rsid w:val="00F66051"/>
    <w:rsid w:val="00F662D9"/>
    <w:rsid w:val="00F66739"/>
    <w:rsid w:val="00F6729A"/>
    <w:rsid w:val="00F7012F"/>
    <w:rsid w:val="00F70CEC"/>
    <w:rsid w:val="00F70DB9"/>
    <w:rsid w:val="00F7103F"/>
    <w:rsid w:val="00F71414"/>
    <w:rsid w:val="00F7151B"/>
    <w:rsid w:val="00F71A8E"/>
    <w:rsid w:val="00F73404"/>
    <w:rsid w:val="00F81220"/>
    <w:rsid w:val="00F83D87"/>
    <w:rsid w:val="00F83ECF"/>
    <w:rsid w:val="00F84D5B"/>
    <w:rsid w:val="00F9302D"/>
    <w:rsid w:val="00F935BB"/>
    <w:rsid w:val="00F95449"/>
    <w:rsid w:val="00F971E8"/>
    <w:rsid w:val="00FA0EC8"/>
    <w:rsid w:val="00FA175A"/>
    <w:rsid w:val="00FA2454"/>
    <w:rsid w:val="00FA4780"/>
    <w:rsid w:val="00FA4E4A"/>
    <w:rsid w:val="00FA5D73"/>
    <w:rsid w:val="00FA6A42"/>
    <w:rsid w:val="00FA6FAC"/>
    <w:rsid w:val="00FB17FD"/>
    <w:rsid w:val="00FB2D0D"/>
    <w:rsid w:val="00FB33D6"/>
    <w:rsid w:val="00FB3E53"/>
    <w:rsid w:val="00FC12CF"/>
    <w:rsid w:val="00FC154C"/>
    <w:rsid w:val="00FC1734"/>
    <w:rsid w:val="00FC18BF"/>
    <w:rsid w:val="00FC1CD6"/>
    <w:rsid w:val="00FC4016"/>
    <w:rsid w:val="00FC5B6E"/>
    <w:rsid w:val="00FD1F2C"/>
    <w:rsid w:val="00FD355F"/>
    <w:rsid w:val="00FD3660"/>
    <w:rsid w:val="00FD3A44"/>
    <w:rsid w:val="00FE004F"/>
    <w:rsid w:val="00FE005B"/>
    <w:rsid w:val="00FE050C"/>
    <w:rsid w:val="00FE0CEE"/>
    <w:rsid w:val="00FE0CF1"/>
    <w:rsid w:val="00FE1726"/>
    <w:rsid w:val="00FE2060"/>
    <w:rsid w:val="00FE3450"/>
    <w:rsid w:val="00FE34EF"/>
    <w:rsid w:val="00FE7290"/>
    <w:rsid w:val="00FF13BE"/>
    <w:rsid w:val="00FF1885"/>
    <w:rsid w:val="00FF19EE"/>
    <w:rsid w:val="00FF1C4D"/>
    <w:rsid w:val="00FF332E"/>
    <w:rsid w:val="00FF343D"/>
    <w:rsid w:val="00FF3E80"/>
    <w:rsid w:val="00FF50F8"/>
    <w:rsid w:val="00FF6D6A"/>
    <w:rsid w:val="00FF6E3E"/>
    <w:rsid w:val="00FF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47D436F"/>
  <w15:docId w15:val="{912318A1-5DD7-4A84-B41A-E5AAECACD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43E31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843E31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843E31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843E31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843E31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843E31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843E31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843E31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843E31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843E31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843E31"/>
  </w:style>
  <w:style w:type="paragraph" w:customStyle="1" w:styleId="Kop1voorwerk">
    <w:name w:val="Kop 1 voorwerk"/>
    <w:basedOn w:val="Standaard"/>
    <w:rsid w:val="00843E31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843E31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843E31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843E31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843E31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843E31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843E31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843E31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843E31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843E31"/>
    <w:rPr>
      <w:szCs w:val="20"/>
    </w:rPr>
  </w:style>
  <w:style w:type="paragraph" w:styleId="Onderwerpvanopmerking">
    <w:name w:val="annotation subject"/>
    <w:basedOn w:val="Standaard"/>
    <w:semiHidden/>
    <w:unhideWhenUsed/>
    <w:rsid w:val="00843E31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843E31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843E31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843E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843E31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843E31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843E31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843E31"/>
  </w:style>
  <w:style w:type="paragraph" w:customStyle="1" w:styleId="Colofon">
    <w:name w:val="Colofon"/>
    <w:basedOn w:val="Standaard"/>
    <w:rsid w:val="00843E31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843E31"/>
  </w:style>
  <w:style w:type="character" w:customStyle="1" w:styleId="Colofonprojectnummer">
    <w:name w:val="Colofon projectnummer"/>
    <w:basedOn w:val="Standaardalinea-lettertype"/>
    <w:uiPriority w:val="1"/>
    <w:rsid w:val="00843E31"/>
  </w:style>
  <w:style w:type="character" w:customStyle="1" w:styleId="Colofoncontactpersoon">
    <w:name w:val="Colofon contactpersoon"/>
    <w:basedOn w:val="Standaardalinea-lettertype"/>
    <w:uiPriority w:val="1"/>
    <w:rsid w:val="00843E31"/>
  </w:style>
  <w:style w:type="character" w:customStyle="1" w:styleId="Colofonauteur">
    <w:name w:val="Colofon auteur"/>
    <w:basedOn w:val="Standaardalinea-lettertype"/>
    <w:uiPriority w:val="1"/>
    <w:rsid w:val="00843E31"/>
  </w:style>
  <w:style w:type="paragraph" w:customStyle="1" w:styleId="Versiehistorietekst">
    <w:name w:val="Versiehistorie tekst"/>
    <w:basedOn w:val="Standaard"/>
    <w:rsid w:val="00843E31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843E31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843E31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843E31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843E31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843E31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843E31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843E31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843E31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843E31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843E31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843E31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843E31"/>
    <w:pPr>
      <w:keepNext/>
      <w:numPr>
        <w:numId w:val="5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843E31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843E31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843E31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843E31"/>
  </w:style>
  <w:style w:type="numbering" w:styleId="1ai">
    <w:name w:val="Outline List 1"/>
    <w:basedOn w:val="Geenlijst"/>
    <w:semiHidden/>
    <w:unhideWhenUsed/>
    <w:rsid w:val="00843E31"/>
  </w:style>
  <w:style w:type="table" w:styleId="3D-effectenvoortabel1">
    <w:name w:val="Table 3D effects 1"/>
    <w:basedOn w:val="Standaardtabel"/>
    <w:semiHidden/>
    <w:unhideWhenUsed/>
    <w:rsid w:val="00843E31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843E31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843E31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843E31"/>
  </w:style>
  <w:style w:type="paragraph" w:styleId="Adresenvelop">
    <w:name w:val="envelope address"/>
    <w:basedOn w:val="Standaard"/>
    <w:semiHidden/>
    <w:unhideWhenUsed/>
    <w:rsid w:val="00843E31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843E31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843E31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843E31"/>
  </w:style>
  <w:style w:type="paragraph" w:styleId="Berichtkop">
    <w:name w:val="Message Header"/>
    <w:basedOn w:val="Standaard"/>
    <w:link w:val="BerichtkopChar"/>
    <w:semiHidden/>
    <w:unhideWhenUsed/>
    <w:rsid w:val="00843E3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843E31"/>
  </w:style>
  <w:style w:type="paragraph" w:styleId="Bloktekst">
    <w:name w:val="Block Text"/>
    <w:basedOn w:val="Standaard"/>
    <w:semiHidden/>
    <w:unhideWhenUsed/>
    <w:rsid w:val="00843E31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843E31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843E31"/>
  </w:style>
  <w:style w:type="paragraph" w:styleId="Documentstructuur">
    <w:name w:val="Document Map"/>
    <w:basedOn w:val="Standaard"/>
    <w:semiHidden/>
    <w:unhideWhenUsed/>
    <w:rsid w:val="00843E31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843E31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843E31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843E31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843E31"/>
    <w:pPr>
      <w:spacing w:line="240" w:lineRule="auto"/>
    </w:pPr>
  </w:style>
  <w:style w:type="table" w:styleId="Gemiddeldraster1">
    <w:name w:val="Medium Grid 1"/>
    <w:basedOn w:val="Standaardtabel"/>
    <w:uiPriority w:val="99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843E31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843E3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843E31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843E31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843E31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843E31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843E31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843E31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843E31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843E31"/>
    <w:rPr>
      <w:i/>
      <w:iCs/>
    </w:rPr>
  </w:style>
  <w:style w:type="character" w:styleId="HTMLVariable">
    <w:name w:val="HTML Variable"/>
    <w:basedOn w:val="Standaardalinea-lettertype"/>
    <w:semiHidden/>
    <w:unhideWhenUsed/>
    <w:rsid w:val="00843E31"/>
    <w:rPr>
      <w:i/>
      <w:iCs/>
    </w:rPr>
  </w:style>
  <w:style w:type="character" w:styleId="HTML-acroniem">
    <w:name w:val="HTML Acronym"/>
    <w:basedOn w:val="Standaardalinea-lettertype"/>
    <w:semiHidden/>
    <w:unhideWhenUsed/>
    <w:rsid w:val="00843E31"/>
  </w:style>
  <w:style w:type="paragraph" w:styleId="HTML-adres">
    <w:name w:val="HTML Address"/>
    <w:basedOn w:val="Standaard"/>
    <w:link w:val="HTML-adresChar"/>
    <w:semiHidden/>
    <w:unhideWhenUsed/>
    <w:rsid w:val="00843E31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843E31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843E31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843E31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843E31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843E31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843E31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843E31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843E31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843E31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843E31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843E31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843E31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843E31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843E31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843E31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843E31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843E31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843E31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843E31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843E31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843E31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843E31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843E31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843E31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843E31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843E31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843E31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843E31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843E31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843E31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843E3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843E31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843E31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843E31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843E31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843E31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843E31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843E31"/>
  </w:style>
  <w:style w:type="paragraph" w:styleId="Lijstopsomteken">
    <w:name w:val="List Bullet"/>
    <w:basedOn w:val="Standaard"/>
    <w:semiHidden/>
    <w:unhideWhenUsed/>
    <w:rsid w:val="00843E31"/>
    <w:pPr>
      <w:numPr>
        <w:numId w:val="33"/>
      </w:numPr>
      <w:contextualSpacing/>
    </w:pPr>
  </w:style>
  <w:style w:type="paragraph" w:styleId="Lijstopsomteken2">
    <w:name w:val="List Bullet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843E31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843E31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843E31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843E31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843E31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843E31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843E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843E31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843E31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843E31"/>
  </w:style>
  <w:style w:type="paragraph" w:styleId="Plattetekst">
    <w:name w:val="Body Text"/>
    <w:basedOn w:val="Standaard"/>
    <w:link w:val="PlattetekstChar"/>
    <w:semiHidden/>
    <w:unhideWhenUsed/>
    <w:rsid w:val="00843E31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843E31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843E31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843E31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843E31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843E31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843E31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843E31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843E31"/>
  </w:style>
  <w:style w:type="paragraph" w:styleId="Standaardinspringing">
    <w:name w:val="Normal Indent"/>
    <w:basedOn w:val="Standaard"/>
    <w:semiHidden/>
    <w:unhideWhenUsed/>
    <w:rsid w:val="00843E31"/>
    <w:pPr>
      <w:ind w:left="708"/>
    </w:pPr>
  </w:style>
  <w:style w:type="table" w:styleId="Tabelkolommen1">
    <w:name w:val="Table Columns 1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843E31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843E31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843E31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843E31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843E31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843E31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843E31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843E31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843E31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843E31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843E31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843E31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843E31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843E31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843E31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843E31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843E31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843E31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843E31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843E31"/>
  </w:style>
  <w:style w:type="character" w:styleId="Voetnootmarkering">
    <w:name w:val="footnote reference"/>
    <w:basedOn w:val="Standaardalinea-lettertype"/>
    <w:uiPriority w:val="99"/>
    <w:rsid w:val="0056703D"/>
    <w:rPr>
      <w:vertAlign w:val="superscript"/>
    </w:rPr>
  </w:style>
  <w:style w:type="character" w:styleId="Titelvanboek">
    <w:name w:val="Book Title"/>
    <w:basedOn w:val="Standaardalinea-lettertype"/>
    <w:uiPriority w:val="69"/>
    <w:rsid w:val="0056703D"/>
    <w:rPr>
      <w:b/>
      <w:bCs/>
      <w:smallCaps/>
      <w:spacing w:val="5"/>
    </w:rPr>
  </w:style>
  <w:style w:type="paragraph" w:customStyle="1" w:styleId="Table">
    <w:name w:val="Table"/>
    <w:basedOn w:val="Standaard"/>
    <w:rsid w:val="0056703D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56703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56703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56703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56703D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6703D"/>
    <w:rPr>
      <w:rFonts w:ascii="Tahoma" w:hAnsi="Tahoma" w:cs="Tahoma"/>
      <w:sz w:val="16"/>
      <w:szCs w:val="16"/>
    </w:rPr>
  </w:style>
  <w:style w:type="character" w:customStyle="1" w:styleId="AanhefChar">
    <w:name w:val="Aanhef Char"/>
    <w:basedOn w:val="Standaardalinea-lettertype"/>
    <w:link w:val="Aanhef"/>
    <w:semiHidden/>
    <w:rsid w:val="0056703D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56703D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56703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56703D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56703D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56703D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6703D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56703D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56703D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56703D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56703D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56703D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56703D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56703D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56703D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56703D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56703D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56703D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56703D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56703D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56703D"/>
    <w:pPr>
      <w:ind w:left="720"/>
      <w:contextualSpacing/>
    </w:pPr>
  </w:style>
  <w:style w:type="paragraph" w:customStyle="1" w:styleId="Kop">
    <w:name w:val="Kop"/>
    <w:basedOn w:val="Kop4"/>
    <w:qFormat/>
    <w:rsid w:val="0056703D"/>
    <w:pPr>
      <w:numPr>
        <w:ilvl w:val="0"/>
        <w:numId w:val="0"/>
      </w:numPr>
      <w:tabs>
        <w:tab w:val="num" w:pos="0"/>
      </w:tabs>
      <w:ind w:hanging="1134"/>
    </w:pPr>
  </w:style>
  <w:style w:type="character" w:customStyle="1" w:styleId="Kop3Char">
    <w:name w:val="Kop 3 Char"/>
    <w:basedOn w:val="Standaardalinea-lettertype"/>
    <w:link w:val="Kop3"/>
    <w:uiPriority w:val="9"/>
    <w:rsid w:val="0056703D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56703D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56703D"/>
  </w:style>
  <w:style w:type="numbering" w:customStyle="1" w:styleId="Nummering2">
    <w:name w:val="Nummering2"/>
    <w:basedOn w:val="Geenlijst"/>
    <w:rsid w:val="0056703D"/>
  </w:style>
  <w:style w:type="character" w:customStyle="1" w:styleId="Kop5Char">
    <w:name w:val="Kop 5 Char"/>
    <w:basedOn w:val="Standaardalinea-lettertype"/>
    <w:link w:val="Kop5"/>
    <w:locked/>
    <w:rsid w:val="00C76806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843E31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843E31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843E31"/>
    <w:rPr>
      <w:u w:val="single"/>
    </w:rPr>
  </w:style>
  <w:style w:type="paragraph" w:customStyle="1" w:styleId="Kader">
    <w:name w:val="Kader"/>
    <w:basedOn w:val="Standaard"/>
    <w:next w:val="Standaard"/>
    <w:qFormat/>
    <w:rsid w:val="00843E31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59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8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5E35129C-C080-4FB2-8959-4842F01BE82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9EB88E3-D387-487A-B1F4-ED1FF8FD7B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176</TotalTime>
  <Pages>133</Pages>
  <Words>52589</Words>
  <Characters>289244</Characters>
  <Application>Microsoft Office Word</Application>
  <DocSecurity>0</DocSecurity>
  <Lines>2410</Lines>
  <Paragraphs>682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sjabloon v0.98</vt:lpstr>
      <vt:lpstr>2018-01-15 3. Informatiemodel Officiele Publicaties (IMOP) 0.85</vt:lpstr>
    </vt:vector>
  </TitlesOfParts>
  <Company/>
  <LinksUpToDate>false</LinksUpToDate>
  <CharactersWithSpaces>341151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creator>Gerard Wolbers</dc:creator>
  <cp:lastModifiedBy>Gerard Wolbers</cp:lastModifiedBy>
  <cp:revision>182</cp:revision>
  <cp:lastPrinted>2018-01-15T13:59:00Z</cp:lastPrinted>
  <dcterms:created xsi:type="dcterms:W3CDTF">2020-09-21T14:04:00Z</dcterms:created>
  <dcterms:modified xsi:type="dcterms:W3CDTF">2021-06-04T12:16:00Z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