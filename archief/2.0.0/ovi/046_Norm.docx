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703B" w14:textId="77777777" w:rsidR="0056703D" w:rsidRDefault="0056703D" w:rsidP="0056703D">
      <w:pPr>
        <w:pStyle w:val="Kop4"/>
      </w:pPr>
      <w:r>
        <w:t>Norm</w:t>
      </w:r>
    </w:p>
    <w:p w14:paraId="31745C54" w14:textId="77777777" w:rsidR="0056703D" w:rsidRPr="00F30FE1" w:rsidRDefault="0056703D" w:rsidP="0056703D">
      <w:r w:rsidRPr="00F30FE1">
        <w:t xml:space="preserve">Voor het maken van de verwijzing wordt gebruik gemaakt van de generieke </w:t>
      </w:r>
      <w:r>
        <w:t>XML</w:t>
      </w:r>
      <w:r w:rsidRPr="00F30FE1">
        <w:t>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