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775EC" w14:textId="77777777" w:rsidR="0056703D" w:rsidRDefault="0056703D" w:rsidP="0056703D">
      <w:pPr>
        <w:pStyle w:val="Kop5"/>
      </w:pPr>
      <w:bookmarkStart w:id="198" w:name="_Ref_715418fa71e30c58510ec681704648e4_1"/>
      <w:r w:rsidRPr="00C44077">
        <w:t>Toelichting op de norm</w:t>
      </w:r>
      <w:bookmarkEnd w:id="198"/>
    </w:p>
    <w:p w14:paraId="1E43B774" w14:textId="77777777" w:rsidR="0056703D" w:rsidRDefault="0056703D" w:rsidP="0056703D"/>
    <w:p w14:paraId="26E19304" w14:textId="77777777" w:rsidR="0056703D" w:rsidRPr="00C65969" w:rsidRDefault="0056703D" w:rsidP="0056703D">
      <w:pPr>
        <w:rPr>
          <w:i/>
          <w:iCs/>
        </w:rPr>
      </w:pPr>
      <w:r w:rsidRPr="00C65969">
        <w:rPr>
          <w:i/>
          <w:iCs/>
        </w:rPr>
        <w:t>Attributen</w:t>
      </w:r>
    </w:p>
    <w:p w14:paraId="36D1CAEF" w14:textId="77777777" w:rsidR="0056703D" w:rsidRDefault="0056703D" w:rsidP="0056703D">
      <w:pPr>
        <w:pStyle w:val="Opsommingtekens1"/>
      </w:pPr>
      <w:r w:rsidRPr="00C65969">
        <w:rPr>
          <w:i/>
          <w:iCs/>
        </w:rPr>
        <w:t>idealisatie</w:t>
      </w:r>
      <w:r>
        <w:t xml:space="preserve">: </w:t>
      </w:r>
      <w:r w:rsidRPr="007D6065">
        <w:t xml:space="preserve">attribuut </w:t>
      </w:r>
      <w:r>
        <w:t xml:space="preserve">dat aangeeft op welke </w:t>
      </w:r>
      <w:r w:rsidRPr="007D6065">
        <w:t xml:space="preserve">manier de begrenzing van Locatie voor een </w:t>
      </w:r>
      <w:r>
        <w:t xml:space="preserve">Tekstdeel </w:t>
      </w:r>
      <w:r w:rsidRPr="007D6065">
        <w:t xml:space="preserve">door het bevoegd gezag bedoeld is: is het een exacte of een indicatieve afbakening? Het attribuut </w:t>
      </w:r>
      <w:r w:rsidRPr="00C65969">
        <w:rPr>
          <w:i/>
          <w:iCs/>
        </w:rPr>
        <w:t>idealisatie</w:t>
      </w:r>
      <w:r w:rsidRPr="007D6065">
        <w:t xml:space="preserve"> is in IMOW gepositioneerd als attribuut van </w:t>
      </w:r>
      <w:r>
        <w:t>Tekstdeel</w:t>
      </w:r>
      <w:r w:rsidRPr="007D6065">
        <w:t xml:space="preserve">. Dat lijkt misschien vreemd omdat het informatie geeft over de gewenste interpretatie van Locatie. Toch hoort </w:t>
      </w:r>
      <w:r>
        <w:t>i</w:t>
      </w:r>
      <w:r w:rsidRPr="007D6065">
        <w:t xml:space="preserve">dealisatie bij </w:t>
      </w:r>
      <w:r>
        <w:t xml:space="preserve">Tekstdeel </w:t>
      </w:r>
      <w:r w:rsidRPr="007D6065">
        <w:t xml:space="preserve">omdat het vertelt hoe de Locatie voor </w:t>
      </w:r>
      <w:r>
        <w:t xml:space="preserve">dít Tekstdeel </w:t>
      </w:r>
      <w:r w:rsidRPr="007D6065">
        <w:t xml:space="preserve">geïnterpreteerd moet worden. Op deze manier is het mogelijk om dezelfde Locatie ook voor een ander </w:t>
      </w:r>
      <w:r>
        <w:t xml:space="preserve">Tekstdeel </w:t>
      </w:r>
      <w:r w:rsidRPr="007D6065">
        <w:t xml:space="preserve">te (her)gebruiken en voor </w:t>
      </w:r>
      <w:r>
        <w:t xml:space="preserve">dat Tekstdeel </w:t>
      </w:r>
      <w:r w:rsidRPr="007D6065">
        <w:t xml:space="preserve">een andere </w:t>
      </w:r>
      <w:r>
        <w:t>i</w:t>
      </w:r>
      <w:r w:rsidRPr="007D6065">
        <w:t xml:space="preserve">dealisatie te geven. De waardelijst ‘Idealisatie’ kent twee waarden: exact en indicatief. Hiermee kan worden aangegeven of de begrenzing van Locatie </w:t>
      </w:r>
      <w:r>
        <w:t xml:space="preserve">voor dit Tekstdeel </w:t>
      </w:r>
      <w:r w:rsidRPr="007D6065">
        <w:t>exact of indicatief bedoeld is.</w:t>
      </w:r>
      <w:r>
        <w:t xml:space="preserve"> </w:t>
      </w:r>
      <w:r w:rsidRPr="00B7778E">
        <w:t>Wanneer wordt gekozen voor de waarde indicatief geeft dat alleen aan dat de begrenzing indicatief bedoeld is. Met idealisatie wordt niet vastgelegd met welke marge de indicatieve begrenzing bedoeld is.</w:t>
      </w:r>
      <w:r>
        <w:t xml:space="preserve"> Bij Tekstdeel is het attribuut </w:t>
      </w:r>
      <w:r w:rsidRPr="00C65969">
        <w:rPr>
          <w:i/>
          <w:iCs/>
        </w:rPr>
        <w:t>idealisatie</w:t>
      </w:r>
      <w:r>
        <w:t xml:space="preserve"> alleen verplicht wanneer </w:t>
      </w:r>
      <w:r w:rsidRPr="000D3529">
        <w:t>het Tekstdeel een Locatie heeft</w:t>
      </w:r>
      <w:r>
        <w:t>. Zie verder de constraint die hierna wordt besproken.</w:t>
      </w:r>
    </w:p>
    <w:p w14:paraId="2962FB6E" w14:textId="1E0C399E" w:rsidR="0056703D" w:rsidRDefault="0056703D" w:rsidP="0056703D">
      <w:pPr>
        <w:pStyle w:val="Opsommingtekens1"/>
      </w:pPr>
      <w:r w:rsidRPr="007D5679">
        <w:rPr>
          <w:i/>
          <w:iCs/>
        </w:rPr>
        <w:t>thema</w:t>
      </w:r>
      <w:r>
        <w:t xml:space="preserve">: attribuut dat kernachtig de grondgedachte van het Tekstdeel weergeeft. Vaak aanduiding van het sectorale aspect waar </w:t>
      </w:r>
      <w:r w:rsidRPr="00C65969">
        <w:t>het Tekstdeel</w:t>
      </w:r>
      <w:r>
        <w:t xml:space="preserve"> over gaat. Het bevoegd gezag kan zelf een naam voor </w:t>
      </w:r>
      <w:r w:rsidRPr="007D5679">
        <w:rPr>
          <w:i/>
          <w:iCs/>
        </w:rPr>
        <w:t>thema</w:t>
      </w:r>
      <w:r>
        <w:t xml:space="preserve"> kiezen. </w:t>
      </w:r>
      <w:r w:rsidRPr="00981DAE">
        <w:t xml:space="preserve">Per </w:t>
      </w:r>
      <w:r>
        <w:t xml:space="preserve">Tekstdeel </w:t>
      </w:r>
      <w:r w:rsidRPr="00981DAE">
        <w:t xml:space="preserve">kunnen net zoveel thema’s worden toegevoegd als gewenst is. </w:t>
      </w:r>
      <w:r>
        <w:t xml:space="preserve">Om harmonisatie tussen bevoegde gezagen en tussen instrumenten te bevorderen is er een uitbreidbare waardelijst voor </w:t>
      </w:r>
      <w:r w:rsidRPr="007D5679">
        <w:rPr>
          <w:i/>
          <w:iCs/>
        </w:rPr>
        <w:t>thema</w:t>
      </w:r>
      <w:r>
        <w:t xml:space="preserve">. </w:t>
      </w:r>
      <w:r w:rsidRPr="007D5679">
        <w:rPr>
          <w:i/>
          <w:iCs/>
        </w:rPr>
        <w:t>thema</w:t>
      </w:r>
      <w:r>
        <w:t xml:space="preserve"> is een attribuut en geen object. Het kent daardoor geen eigen weergave. </w:t>
      </w:r>
      <w:r>
        <w:br/>
      </w:r>
      <w:r w:rsidRPr="00D66281">
        <w:t xml:space="preserve">Met het attribuut </w:t>
      </w:r>
      <w:r w:rsidRPr="00E51849">
        <w:rPr>
          <w:i/>
          <w:iCs/>
        </w:rPr>
        <w:t>thema</w:t>
      </w:r>
      <w:r w:rsidRPr="00D66281">
        <w:t xml:space="preserve"> kan het thema van een </w:t>
      </w:r>
      <w:r>
        <w:t>Tekstdeel</w:t>
      </w:r>
      <w:r w:rsidRPr="00D66281">
        <w:t xml:space="preserve"> worden aangegeven. </w:t>
      </w:r>
      <w:r w:rsidRPr="00C65969">
        <w:rPr>
          <w:i/>
          <w:iCs/>
        </w:rPr>
        <w:t>thema</w:t>
      </w:r>
      <w:r w:rsidRPr="00D66281">
        <w:t xml:space="preserve"> kan bijvoorbeeld worden gebruikt om alle </w:t>
      </w:r>
      <w:r>
        <w:t>Tekstdelen</w:t>
      </w:r>
      <w:r w:rsidRPr="00D66281">
        <w:t xml:space="preserve"> over een bepaald thema in eenzelfde omgevingsdocument te selecteren, of om van verschillende omgevingsdocumenten de </w:t>
      </w:r>
      <w:r w:rsidRPr="000E3266">
        <w:t xml:space="preserve">Tekstdelen en/of </w:t>
      </w:r>
      <w:r w:rsidRPr="00D66281">
        <w:t xml:space="preserve">Juridische regels met hetzelfde thema te selecteren. Afhankelijk van de functionaliteit die een viewer biedt is het vervolgens ook mogelijk om de Locaties van alle </w:t>
      </w:r>
      <w:r w:rsidRPr="00BE6E77">
        <w:t xml:space="preserve">Tekstdelen en/of Juridische regels </w:t>
      </w:r>
      <w:r w:rsidR="007879AF" w:rsidRPr="007879AF">
        <w:t xml:space="preserve">met hetzelfde thema </w:t>
      </w:r>
      <w:r w:rsidRPr="00D66281">
        <w:t>op een kaartbeeld weer te geven.</w:t>
      </w:r>
      <w:r w:rsidR="00815305">
        <w:br/>
      </w:r>
      <w:r w:rsidR="00616E3D">
        <w:t xml:space="preserve">Let op: bij </w:t>
      </w:r>
      <w:r w:rsidR="00616E3D" w:rsidRPr="00944E68">
        <w:rPr>
          <w:i/>
          <w:iCs/>
        </w:rPr>
        <w:t>thema</w:t>
      </w:r>
      <w:r w:rsidR="00616E3D">
        <w:t xml:space="preserve"> hoort nu een uitbreidbare waardelijst met circa 150 waarden. Geconstateerd is dat, doordat de waardelijst </w:t>
      </w:r>
      <w:r w:rsidR="00616E3D" w:rsidRPr="003077DB">
        <w:t>zoveel waarden kent</w:t>
      </w:r>
      <w:r w:rsidR="00616E3D">
        <w:t>,</w:t>
      </w:r>
      <w:r w:rsidR="00616E3D" w:rsidRPr="003077DB">
        <w:t xml:space="preserve"> uitbreidbaar is </w:t>
      </w:r>
      <w:r w:rsidR="00616E3D">
        <w:t xml:space="preserve">en waarden van heel verschillend karakter bevat, bevoegde gezagen </w:t>
      </w:r>
      <w:r w:rsidR="00616E3D" w:rsidRPr="00944E68">
        <w:rPr>
          <w:i/>
          <w:iCs/>
        </w:rPr>
        <w:t>thema</w:t>
      </w:r>
      <w:r w:rsidR="00616E3D">
        <w:t xml:space="preserve"> niet eenduidig zullen gebruiken. Ook zal het daardoor niet mogelijk zijn om in de viewer van DSO-LV een zinvolle selectiefunctionaliteit voor het thema te realiseren. In de 1.1-versie van de standaard zal </w:t>
      </w:r>
      <w:r w:rsidR="00616E3D" w:rsidRPr="00944E68">
        <w:rPr>
          <w:i/>
          <w:iCs/>
        </w:rPr>
        <w:t>thema</w:t>
      </w:r>
      <w:r w:rsidR="00616E3D">
        <w:t xml:space="preserve"> een andere vorm krijgen. De bij het attribuut </w:t>
      </w:r>
      <w:r w:rsidR="00616E3D" w:rsidRPr="00944E68">
        <w:rPr>
          <w:i/>
          <w:iCs/>
        </w:rPr>
        <w:t>thema</w:t>
      </w:r>
      <w:r w:rsidR="00616E3D">
        <w:t xml:space="preserve"> behorende waardelijst Thema zal limitatief worden en zal nog slechts 15 waarden bevatten. Dit zijn de waarden Bodem, Bouwwerken, Cultureel erfgoed, Energie en natuurlijke hulpbronnen, Externe Veiligheid, Geluid, Gezondheid, Infrastructuur, </w:t>
      </w:r>
      <w:r w:rsidR="00616E3D" w:rsidRPr="003C1603">
        <w:t>Landgebruik</w:t>
      </w:r>
      <w:r w:rsidR="00616E3D">
        <w:t>,</w:t>
      </w:r>
      <w:r w:rsidR="00616E3D" w:rsidRPr="003C1603">
        <w:t xml:space="preserve"> </w:t>
      </w:r>
      <w:r w:rsidR="00616E3D">
        <w:t xml:space="preserve">Landschap, Lucht, Milieu algemeen, Natuur en Water en watersystemen die rechtstreeks zijn ontleend aan artikel 1.2 Ow, aangevuld met de waarde Procedures. In </w:t>
      </w:r>
      <w:r w:rsidR="00077F45" w:rsidRPr="00843E31">
        <w:rPr>
          <w:rStyle w:val="Verwijzing"/>
        </w:rPr>
        <w:fldChar w:fldCharType="begin"/>
      </w:r>
      <w:r w:rsidR="00077F45" w:rsidRPr="00843E31">
        <w:rPr>
          <w:rStyle w:val="Verwijzing"/>
        </w:rPr>
        <w:instrText xml:space="preserve"> REF _Ref_43656bdb5a3b4208c8ba6f3494258616_1 \n \h </w:instrText>
      </w:r>
      <w:r w:rsidR="00077F45" w:rsidRPr="00843E31">
        <w:rPr>
          <w:rStyle w:val="Verwijzing"/>
        </w:rPr>
      </w:r>
      <w:r w:rsidR="00077F45"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Bijlage 2</w:t>
      </w:r>
      <w:r w:rsidR="00077F45" w:rsidRPr="00843E31">
        <w:rPr>
          <w:rStyle w:val="Verwijzing"/>
        </w:rPr>
        <w:fldChar w:fldCharType="end"/>
      </w:r>
      <w:r w:rsidR="00616E3D">
        <w:t xml:space="preserve"> wordt de relatie tussen </w:t>
      </w:r>
      <w:r w:rsidR="00616E3D" w:rsidRPr="00840F72">
        <w:t xml:space="preserve">artikel 1.2 Ow </w:t>
      </w:r>
      <w:r w:rsidR="00616E3D">
        <w:t xml:space="preserve">en de waarden van de waardelijst gelegd. Overwogen wordt om aan het objecttype Tekstdeel </w:t>
      </w:r>
      <w:r w:rsidR="00616E3D">
        <w:lastRenderedPageBreak/>
        <w:t xml:space="preserve">een attribuut </w:t>
      </w:r>
      <w:r w:rsidR="00616E3D" w:rsidRPr="00944E68">
        <w:rPr>
          <w:i/>
          <w:iCs/>
        </w:rPr>
        <w:t>subthema</w:t>
      </w:r>
      <w:r w:rsidR="00616E3D">
        <w:t xml:space="preserve"> toe te voegen </w:t>
      </w:r>
      <w:r w:rsidR="00616E3D" w:rsidRPr="00D066BB">
        <w:t xml:space="preserve">waarmee het bevoegde gezag </w:t>
      </w:r>
      <w:r w:rsidR="00616E3D">
        <w:t xml:space="preserve">desgewenst </w:t>
      </w:r>
      <w:r w:rsidR="00616E3D" w:rsidRPr="00D066BB">
        <w:t xml:space="preserve">binnen een thema </w:t>
      </w:r>
      <w:r w:rsidR="00616E3D">
        <w:t xml:space="preserve">een nadere </w:t>
      </w:r>
      <w:r w:rsidR="00616E3D" w:rsidRPr="00D066BB">
        <w:t>specialisatie kan aanbrengen</w:t>
      </w:r>
      <w:r w:rsidR="00616E3D">
        <w:t>.</w:t>
      </w:r>
      <w:r w:rsidR="00616E3D" w:rsidRPr="00D066BB">
        <w:t xml:space="preserve"> </w:t>
      </w:r>
      <w:r w:rsidR="00616E3D">
        <w:t xml:space="preserve">Om te voorkomen dat er omgevingsdocumenten worden opgesteld die zijn geannoteerd met thema’s die bij overgang op de 1.1-versie niet meer bestaan, geldt de werkafspraak dat bij het annoteren met </w:t>
      </w:r>
      <w:r w:rsidR="00616E3D" w:rsidRPr="00944E68">
        <w:rPr>
          <w:i/>
          <w:iCs/>
        </w:rPr>
        <w:t>thema</w:t>
      </w:r>
      <w:r w:rsidR="00616E3D">
        <w:t xml:space="preserve"> alleen gebruik gemaakt wordt van de 15 waarden waaruit de waardelijst Thema dan zal bestaan. Deze waarden zijn in de waardelijst als zodanig gemarkeerd.</w:t>
      </w:r>
    </w:p>
    <w:p w14:paraId="5554852C" w14:textId="77777777" w:rsidR="0056703D" w:rsidRPr="0032130B" w:rsidRDefault="0056703D" w:rsidP="0056703D">
      <w:pPr>
        <w:pStyle w:val="Opsommingtekens1"/>
      </w:pPr>
      <w:r>
        <w:rPr>
          <w:i/>
          <w:iCs/>
        </w:rPr>
        <w:t>d</w:t>
      </w:r>
      <w:r w:rsidRPr="00C65969">
        <w:rPr>
          <w:i/>
          <w:iCs/>
        </w:rPr>
        <w:t>ivisie</w:t>
      </w:r>
      <w:r>
        <w:rPr>
          <w:i/>
          <w:iCs/>
        </w:rPr>
        <w:t>aanduiding</w:t>
      </w:r>
      <w:r>
        <w:t xml:space="preserve">: </w:t>
      </w:r>
      <w:r w:rsidRPr="00FE59E0">
        <w:t xml:space="preserve">attribuut voor de verwijzing van een </w:t>
      </w:r>
      <w:r>
        <w:t xml:space="preserve">Tekstdeel </w:t>
      </w:r>
      <w:r w:rsidRPr="00FE59E0">
        <w:t xml:space="preserve">naar de identificatie van </w:t>
      </w:r>
      <w:r>
        <w:t xml:space="preserve">de Divisie </w:t>
      </w:r>
      <w:r w:rsidRPr="00FE59E0">
        <w:t xml:space="preserve">waarin </w:t>
      </w:r>
      <w:r w:rsidRPr="00860194">
        <w:t xml:space="preserve">het Tekstdeel </w:t>
      </w:r>
      <w:r w:rsidRPr="00FE59E0">
        <w:t>voorkomt.</w:t>
      </w:r>
    </w:p>
    <w:p w14:paraId="2685DD80" w14:textId="06FBEE61" w:rsidR="0056703D" w:rsidRDefault="0056703D" w:rsidP="0056703D">
      <w:pPr>
        <w:pStyle w:val="Opsommingtekens1"/>
      </w:pPr>
      <w:r w:rsidRPr="00C65969">
        <w:rPr>
          <w:i/>
          <w:iCs/>
        </w:rPr>
        <w:t>hoofdlijnaanduiding</w:t>
      </w:r>
      <w:r w:rsidRPr="007D6065">
        <w:t>: attribuut dat de verwijzing bevat van Tekstdeel naar de identificatie</w:t>
      </w:r>
      <w:r>
        <w:t>(s)</w:t>
      </w:r>
      <w:r w:rsidRPr="007D6065">
        <w:t xml:space="preserve"> van </w:t>
      </w:r>
      <w:r>
        <w:t>het daarbij</w:t>
      </w:r>
      <w:r w:rsidRPr="007D6065">
        <w:t xml:space="preserve"> behorende </w:t>
      </w:r>
      <w:r>
        <w:t xml:space="preserve">object </w:t>
      </w:r>
      <w:r w:rsidRPr="007D6065">
        <w:t>Hoofdlijn.</w:t>
      </w:r>
      <w:r>
        <w:t xml:space="preserve"> Het object Hoofdlijn wordt beschreven in paragraaf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_Ref_715418fa71e30c58510ec681704648e4_2 </w:instrText>
      </w:r>
      <w:r w:rsidR="002C754B" w:rsidRPr="00843E31">
        <w:rPr>
          <w:rStyle w:val="Verwijzing"/>
        </w:rPr>
        <w:instrText>\n \h</w:instrText>
      </w:r>
      <w:r w:rsidRPr="00843E31">
        <w:rPr>
          <w:rStyle w:val="Verwijzing"/>
        </w:rPr>
        <w:instrText xml:space="preserve">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6.4.4</w:t>
      </w:r>
      <w:r w:rsidRPr="00843E31">
        <w:rPr>
          <w:rStyle w:val="Verwijzing"/>
        </w:rPr>
        <w:fldChar w:fldCharType="end"/>
      </w:r>
      <w:r>
        <w:t>.</w:t>
      </w:r>
      <w:r w:rsidRPr="007D6065">
        <w:t xml:space="preserve"> </w:t>
      </w:r>
      <w:r>
        <w:t>D</w:t>
      </w:r>
      <w:r w:rsidRPr="00A73D73">
        <w:t xml:space="preserve">it attribuut </w:t>
      </w:r>
      <w:r>
        <w:t xml:space="preserve">geeft </w:t>
      </w:r>
      <w:r w:rsidRPr="00A73D73">
        <w:t xml:space="preserve">aan dat het Tekstdeel </w:t>
      </w:r>
      <w:r>
        <w:t xml:space="preserve">hoort bij </w:t>
      </w:r>
      <w:r w:rsidRPr="00A73D73">
        <w:t>een</w:t>
      </w:r>
      <w:r>
        <w:t xml:space="preserve"> bepaalde Hoofdlijn.</w:t>
      </w:r>
    </w:p>
    <w:p w14:paraId="788F3C48" w14:textId="77777777" w:rsidR="0056703D" w:rsidRDefault="0056703D" w:rsidP="0056703D">
      <w:pPr>
        <w:pStyle w:val="Opsommingtekens1"/>
      </w:pPr>
      <w:r w:rsidRPr="007D5679">
        <w:rPr>
          <w:i/>
          <w:iCs/>
        </w:rPr>
        <w:t>locatieaanduiding</w:t>
      </w:r>
      <w:r w:rsidRPr="006008B5">
        <w:t xml:space="preserve">: attribuut dat de verwijzing bevat naar de identificatie van de Locatie(s) die bij </w:t>
      </w:r>
      <w:r>
        <w:t xml:space="preserve">het Tekstdeel </w:t>
      </w:r>
      <w:r w:rsidRPr="006008B5">
        <w:t xml:space="preserve">horen én aangeeft wat de betekenis van die Locatie(s) is voor het object waar het bij hoort; in dit geval voor </w:t>
      </w:r>
      <w:r>
        <w:t>Tekstdeel</w:t>
      </w:r>
      <w:r w:rsidRPr="006008B5">
        <w:t xml:space="preserve">. </w:t>
      </w:r>
      <w:r>
        <w:t>Wanneer bij een Tekstdeel Locatie wordt gebruikt legt d</w:t>
      </w:r>
      <w:r w:rsidRPr="006008B5">
        <w:t xml:space="preserve">it attribuut dus vast dat deze Locatie(s) de locatie(s) is (zijn) waar </w:t>
      </w:r>
      <w:r>
        <w:t>dit Tekstdeel</w:t>
      </w:r>
      <w:r w:rsidRPr="006008B5">
        <w:t xml:space="preserve"> van toepassing is.</w:t>
      </w:r>
    </w:p>
    <w:p w14:paraId="2A088C9F" w14:textId="77777777" w:rsidR="0056703D" w:rsidRDefault="0056703D" w:rsidP="0056703D">
      <w:pPr>
        <w:pStyle w:val="Opsommingtekens1"/>
      </w:pPr>
      <w:r w:rsidRPr="007D5679">
        <w:rPr>
          <w:i/>
          <w:iCs/>
        </w:rPr>
        <w:t>gebiedsaanwijzing</w:t>
      </w:r>
      <w:r w:rsidRPr="00C950ED">
        <w:t>: attribu</w:t>
      </w:r>
      <w:r>
        <w:t>u</w:t>
      </w:r>
      <w:r w:rsidRPr="00C950ED">
        <w:t>t d</w:t>
      </w:r>
      <w:r>
        <w:t>at</w:t>
      </w:r>
      <w:r w:rsidRPr="00C950ED">
        <w:t xml:space="preserve"> de verwijzing bevat van </w:t>
      </w:r>
      <w:r>
        <w:t xml:space="preserve">Tekstdeel </w:t>
      </w:r>
      <w:r w:rsidRPr="00C950ED">
        <w:t xml:space="preserve">naar de identificatie van </w:t>
      </w:r>
      <w:r>
        <w:t>het</w:t>
      </w:r>
      <w:r w:rsidRPr="00C950ED">
        <w:t xml:space="preserve"> specifieke </w:t>
      </w:r>
      <w:r>
        <w:t>voorkomen van een bepaald type Gebiedsaanwijzing</w:t>
      </w:r>
      <w:r w:rsidRPr="00C950ED">
        <w:t xml:space="preserve">. Samen met die </w:t>
      </w:r>
      <w:r w:rsidRPr="00931AAF">
        <w:t>domeinspecifieke</w:t>
      </w:r>
      <w:r w:rsidRPr="00931AAF" w:rsidDel="00931AAF">
        <w:t xml:space="preserve"> </w:t>
      </w:r>
      <w:r w:rsidRPr="00C950ED">
        <w:t xml:space="preserve">annotatie duidt dit attribuut aan </w:t>
      </w:r>
      <w:r>
        <w:t>dat</w:t>
      </w:r>
      <w:r w:rsidRPr="00C950ED">
        <w:t xml:space="preserve"> </w:t>
      </w:r>
      <w:r>
        <w:t xml:space="preserve">het Tekstdeel </w:t>
      </w:r>
      <w:r w:rsidRPr="00C950ED">
        <w:t>gaat over een van de typen gebiedsaanwijzing.</w:t>
      </w:r>
    </w:p>
    <w:p w14:paraId="61506ACE" w14:textId="09C02EC3" w:rsidR="00843E31" w:rsidRDefault="00843E31" w:rsidP="0056703D"/>
    <w:p w14:paraId="2879A132" w14:textId="651E4E4E" w:rsidR="0056703D" w:rsidRDefault="0056703D" w:rsidP="0056703D">
      <w:pPr>
        <w:rPr>
          <w:i/>
          <w:iCs/>
        </w:rPr>
      </w:pPr>
      <w:r w:rsidRPr="006E363B">
        <w:rPr>
          <w:i/>
          <w:iCs/>
        </w:rPr>
        <w:t>Constraints</w:t>
      </w:r>
    </w:p>
    <w:p w14:paraId="045A3B9E" w14:textId="2CCE932E" w:rsidR="00843E31" w:rsidRDefault="0056703D" w:rsidP="0056703D">
      <w:r w:rsidRPr="00C65969">
        <w:rPr>
          <w:i/>
          <w:iCs/>
        </w:rPr>
        <w:t>idealisatie verplicht als Tekstdeel een Locatie heeft</w:t>
      </w:r>
      <w:r>
        <w:t>:</w:t>
      </w:r>
      <w:r w:rsidRPr="005220D5">
        <w:t xml:space="preserve"> deze constraint betekent dat</w:t>
      </w:r>
      <w:r>
        <w:t xml:space="preserve"> áls Tekstdeel een Locatie heeft, het verplicht is om </w:t>
      </w:r>
      <w:r w:rsidRPr="00C65969">
        <w:rPr>
          <w:i/>
          <w:iCs/>
        </w:rPr>
        <w:t>idealisatie</w:t>
      </w:r>
      <w:r>
        <w:t xml:space="preserve"> te gebruiken. </w:t>
      </w:r>
      <w:r w:rsidRPr="00127D53">
        <w:t xml:space="preserve">Bij Tekstdeel is, anders dan bij Juridische regel, het attribuut </w:t>
      </w:r>
      <w:r w:rsidRPr="00DD3EA0">
        <w:rPr>
          <w:i/>
          <w:iCs/>
        </w:rPr>
        <w:t>idealisatie</w:t>
      </w:r>
      <w:r w:rsidRPr="00127D53">
        <w:t xml:space="preserve"> slechts onder voorwaarden verplicht. Het moet gebruikt worden wanneer het Tekstdeel een Locatie heeft. Dat is namelijk niet verplicht.</w:t>
      </w:r>
      <w:bookmarkStart w:id="200" w:name="_Ref_715418fa71e30c58510ec681704648e4_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