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3DE0" w14:textId="77777777" w:rsidR="0056703D" w:rsidRDefault="0056703D" w:rsidP="0056703D">
      <w:pPr>
        <w:pStyle w:val="Kop5"/>
      </w:pPr>
      <w:r>
        <w:t>Voorbeeld</w:t>
      </w:r>
    </w:p>
    <w:p w14:paraId="301B884D" w14:textId="77777777" w:rsidR="0056703D" w:rsidRDefault="0056703D" w:rsidP="0056703D">
      <w:r w:rsidRPr="006119D9">
        <w:t>Door toepassing van tekstmodel Regeling</w:t>
      </w:r>
      <w:r>
        <w:t>Vrijetekst</w:t>
      </w:r>
      <w:r w:rsidRPr="006119D9">
        <w:t xml:space="preserve"> ziet de Regeling van een omgevingsdocument met </w:t>
      </w:r>
      <w:r>
        <w:t>Vrijetekst</w:t>
      </w:r>
      <w:r w:rsidRPr="006119D9">
        <w:t>structuur er schematisch uit zoals aangegeven in</w:t>
      </w:r>
    </w:p>
    <w:p w14:paraId="2B48C837" w14:textId="0D2A64D5" w:rsidR="0056703D" w:rsidRDefault="0056703D" w:rsidP="0056703D"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_Ref_65669330c6d4cec5ad05d7a12721293a_1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Figuur 27</w:t>
      </w:r>
      <w:r w:rsidRPr="00843E31">
        <w:rPr>
          <w:rStyle w:val="Verwijzing"/>
        </w:rPr>
        <w:fldChar w:fldCharType="end"/>
      </w:r>
      <w:r>
        <w:t>.</w:t>
      </w:r>
    </w:p>
    <w:p w14:paraId="2235C272" w14:textId="77777777" w:rsidR="0056703D" w:rsidRDefault="0056703D" w:rsidP="0056703D">
      <w:pPr>
        <w:pStyle w:val="Figuur"/>
      </w:pPr>
      <w:r>
        <w:rPr>
          <w:noProof/>
        </w:rPr>
        <w:lastRenderedPageBreak/>
        <w:drawing>
          <wp:inline distT="0" distB="0" distL="0" distR="0" wp14:anchorId="49E9D060" wp14:editId="29EBD063">
            <wp:extent cx="5360034" cy="3176943"/>
            <wp:effectExtent l="0" t="0" r="0" b="4445"/>
            <wp:docPr id="848969778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34" cy="31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870" w14:textId="77777777" w:rsidR="0056703D" w:rsidRDefault="0056703D" w:rsidP="0056703D">
      <w:pPr>
        <w:pStyle w:val="Figuurbijschrift"/>
      </w:pPr>
      <w:bookmarkStart w:id="540" w:name="_Ref_65669330c6d4cec5ad05d7a12721293a_1"/>
      <w:r w:rsidRPr="00A52330">
        <w:t xml:space="preserve">Voorbeeld </w:t>
      </w:r>
      <w:r w:rsidRPr="00250C31">
        <w:t>toepassing tekstmodel RegelingVrijetekst op omgevingsvisie</w:t>
      </w:r>
      <w:bookmarkEnd w:id="54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55" Type="http://schemas.openxmlformats.org/officeDocument/2006/relationships/image" Target="media/image_21cbca63cd1d8b3fbf5275e62ba52383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