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8048" w14:textId="77777777" w:rsidR="0056703D" w:rsidRDefault="0056703D" w:rsidP="0056703D">
      <w:pPr>
        <w:pStyle w:val="Kop5"/>
      </w:pPr>
      <w:r>
        <w:t>Toelichting op de norm</w:t>
      </w:r>
    </w:p>
    <w:p w14:paraId="42960653" w14:textId="1C95DE94"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rsidR="00C24BE3" w:rsidRPr="00843E31">
        <w:rPr>
          <w:rStyle w:val="Verwijzing"/>
        </w:rPr>
        <w:fldChar w:fldCharType="begin"/>
      </w:r>
      <w:r w:rsidR="00C24BE3" w:rsidRPr="00843E31">
        <w:rPr>
          <w:rStyle w:val="Verwijzing"/>
        </w:rPr>
        <w:instrText xml:space="preserve"> REF _Ref_b48c05ff1708fe03f122f65165175fbd_1 \n \h </w:instrText>
      </w:r>
      <w:r w:rsidR="00C24BE3" w:rsidRPr="00843E31">
        <w:rPr>
          <w:rStyle w:val="Verwijzing"/>
        </w:rPr>
      </w:r>
      <w:r w:rsidR="00C24BE3" w:rsidRPr="00843E31">
        <w:rPr>
          <w:rStyle w:val="Verwijzing"/>
        </w:rPr>
        <w:fldChar w:fldCharType="separate"/>
      </w:r>
      <w:r w:rsidR="00C24BE3" w:rsidRPr="00843E31">
        <w:rPr>
          <w:rStyle w:val="Verwijzing"/>
        </w:rPr>
        <w:t>6.4.15.1</w:t>
      </w:r>
      <w:r w:rsidR="00C24BE3" w:rsidRPr="00843E31">
        <w:rPr>
          <w:rStyle w:val="Verwijzing"/>
        </w:rPr>
        <w:fldChar w:fldCharType="end"/>
      </w:r>
      <w:r>
        <w:t>.</w:t>
      </w:r>
    </w:p>
    <w:p w14:paraId="107D7287"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379F51DA" w14:textId="77777777" w:rsidR="0056703D" w:rsidRDefault="0056703D" w:rsidP="0056703D">
      <w:pPr>
        <w:pStyle w:val="Opsommingtekens1"/>
      </w:pPr>
      <w:r w:rsidRPr="00C37B78">
        <w:rPr>
          <w:i/>
          <w:iCs/>
        </w:rPr>
        <w:lastRenderedPageBreak/>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7613E37F" w14:textId="2E4E6B2A"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40B6E07" w14:textId="77777777" w:rsidR="0056703D" w:rsidRDefault="0056703D" w:rsidP="0056703D">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7588FC26" w14:textId="77777777" w:rsidR="0056703D" w:rsidRDefault="0056703D" w:rsidP="0056703D"/>
    <w:p w14:paraId="233E3684" w14:textId="77777777" w:rsidR="0056703D" w:rsidRDefault="0056703D" w:rsidP="0056703D">
      <w:r>
        <w:t>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in een volgende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