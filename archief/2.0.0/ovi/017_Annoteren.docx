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7CCE" w14:textId="77777777" w:rsidR="0056703D" w:rsidRPr="00F62F31" w:rsidRDefault="0056703D" w:rsidP="0056703D">
      <w:pPr>
        <w:pStyle w:val="Kop3"/>
      </w:pPr>
      <w:bookmarkStart w:id="51" w:name="_Ref_62b62c63f4812c0de1cb53cad29cbac9_1"/>
      <w:r>
        <w:t>Annoteren</w:t>
      </w:r>
      <w:bookmarkEnd w:id="51"/>
    </w:p>
    <w:p w14:paraId="0E30DEAE" w14:textId="11167A18" w:rsidR="0056703D" w:rsidRDefault="0056703D" w:rsidP="0056703D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Pr="00AC747D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Pr="00AC747D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_Ref_ede6bc72a6c0637c494c31cf296af632_1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</w:t>
      </w:r>
      <w:r w:rsidRPr="00843E31">
        <w:rPr>
          <w:rStyle w:val="Verwijzing"/>
        </w:rP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