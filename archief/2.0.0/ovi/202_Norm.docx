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77EC" w14:textId="77777777" w:rsidR="0056703D" w:rsidRDefault="0056703D" w:rsidP="0056703D">
      <w:pPr>
        <w:pStyle w:val="Kop5"/>
      </w:pPr>
      <w:r>
        <w:t>Norm</w:t>
      </w:r>
    </w:p>
    <w:p w14:paraId="6C31DBDB" w14:textId="2FE85A70" w:rsidR="00843E31" w:rsidRPr="00037D86" w:rsidRDefault="0056703D" w:rsidP="0056703D">
      <w:pPr>
        <w:pStyle w:val="Figuur"/>
      </w:pPr>
      <w:r w:rsidRPr="00460BD4">
        <w:rPr>
          <w:noProof/>
        </w:rPr>
        <w:drawing>
          <wp:inline distT="0" distB="0" distL="0" distR="0" wp14:anchorId="23231339" wp14:editId="13A52C27">
            <wp:extent cx="5400040" cy="6069965"/>
            <wp:effectExtent l="0" t="0" r="0" b="0"/>
            <wp:docPr id="1649127655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8EB7" w14:textId="4FCC59B8" w:rsidR="0056703D" w:rsidRPr="000F7479" w:rsidRDefault="0056703D" w:rsidP="0056703D">
      <w:pPr>
        <w:pStyle w:val="Figuurbijschrift"/>
      </w:pPr>
      <w:r>
        <w:t>Uitsnede uit IMOW-diagram voor objecttype Kaart</w:t>
      </w:r>
    </w:p>
    <w:p w14:paraId="7C59CF21" w14:textId="77777777" w:rsidR="0056703D" w:rsidRDefault="0056703D" w:rsidP="0056703D">
      <w:r>
        <w:lastRenderedPageBreak/>
        <w:t>Kaart kent de volgende attributen:</w:t>
      </w:r>
    </w:p>
    <w:p w14:paraId="1C6C1E3A" w14:textId="77777777" w:rsidR="0056703D" w:rsidRDefault="0056703D" w:rsidP="0056703D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7AD046A6" w14:textId="77777777" w:rsidR="0056703D" w:rsidRDefault="0056703D" w:rsidP="0056703D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23333542" w14:textId="77777777" w:rsidR="0056703D" w:rsidRDefault="0056703D" w:rsidP="0056703D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7E8EEEA1" w14:textId="77777777" w:rsidR="0056703D" w:rsidRDefault="0056703D" w:rsidP="0056703D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4C658588" w14:textId="77777777" w:rsidR="0056703D" w:rsidRDefault="0056703D" w:rsidP="0056703D">
      <w:pPr>
        <w:pStyle w:val="Opsommingtekens2"/>
      </w:pPr>
      <w:r>
        <w:t>minX: de laagste X-coördinaat, bepaalt de linkergrens van de kaart.</w:t>
      </w:r>
      <w:r w:rsidRPr="000E6884">
        <w:t xml:space="preserve"> Verplicht attribuut. Komt 1 keer voor.</w:t>
      </w:r>
    </w:p>
    <w:p w14:paraId="6DC093BC" w14:textId="77777777" w:rsidR="0056703D" w:rsidRDefault="0056703D" w:rsidP="0056703D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0FF091A1" w14:textId="77777777" w:rsidR="0056703D" w:rsidRPr="00AA63E5" w:rsidRDefault="0056703D" w:rsidP="0056703D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1B0F8A8F" w14:textId="77777777" w:rsidR="0056703D" w:rsidRDefault="0056703D" w:rsidP="0056703D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3E4344D9" w14:textId="77777777" w:rsidR="0056703D" w:rsidRDefault="0056703D" w:rsidP="0056703D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35B51BD0" w14:textId="77777777" w:rsidR="0056703D" w:rsidRDefault="0056703D" w:rsidP="0056703D"/>
    <w:p w14:paraId="7FF8D260" w14:textId="77777777" w:rsidR="0056703D" w:rsidRDefault="0056703D" w:rsidP="0056703D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07ABA896" w14:textId="77777777" w:rsidR="0056703D" w:rsidRDefault="0056703D" w:rsidP="0056703D"/>
    <w:p w14:paraId="5F6F31C5" w14:textId="77777777" w:rsidR="0056703D" w:rsidRDefault="0056703D" w:rsidP="0056703D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52" Type="http://schemas.openxmlformats.org/officeDocument/2006/relationships/image" Target="media/image_7bc31a1d79f680fff478f4f2763601fa.png"/><Relationship Id="rId5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