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FC24" w14:textId="77777777" w:rsidR="0056703D" w:rsidRDefault="0056703D" w:rsidP="0056703D">
      <w:pPr>
        <w:pStyle w:val="Kop5"/>
      </w:pPr>
      <w:r w:rsidRPr="007B75D9">
        <w:t>Toelichting op de norm</w:t>
      </w:r>
    </w:p>
    <w:p w14:paraId="3690A77A" w14:textId="77777777" w:rsidR="0056703D" w:rsidRPr="00805135" w:rsidRDefault="0056703D" w:rsidP="0056703D">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6675C836" w14:textId="77777777" w:rsidR="0056703D" w:rsidRDefault="0056703D" w:rsidP="0056703D">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4F8EB81A" w14:textId="1AFD3F7C" w:rsidR="0056703D" w:rsidRDefault="0056703D" w:rsidP="0056703D">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De groep vormt het kenmerk waarop de </w:t>
      </w:r>
      <w:r>
        <w:t>symbolisatie</w:t>
      </w:r>
      <w:r w:rsidRPr="006A0B35">
        <w:t xml:space="preserve"> (kleur, arcering, lijnstijl) van de </w:t>
      </w:r>
      <w:r>
        <w:t>standaard</w:t>
      </w:r>
      <w:r w:rsidRPr="006A0B35">
        <w:t xml:space="preserve">weergave wordt georganiseerd. Ieder type Gebiedsaanwijzing heeft een eigen, </w:t>
      </w:r>
      <w:r>
        <w:t>limitatieve</w:t>
      </w:r>
      <w:r w:rsidRPr="006A0B35">
        <w:t xml:space="preserve">, waardelijst voor de groepen. Afhankelijk van het type wordt de bijbehorende waardelijst gekozen.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31399A48" w14:textId="44769727" w:rsidR="0056703D" w:rsidRPr="00C875A8" w:rsidRDefault="0056703D" w:rsidP="005E716E">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 xml:space="preserve">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9D1161">
        <w:t xml:space="preserve"> de symboolcode die hoort bij de symbolisatie die overeenkomt met de wijze waarop het bevoegd gezag de </w:t>
      </w:r>
      <w:r w:rsidRPr="001749AC">
        <w:t>gebiedsaanwijzing</w:t>
      </w:r>
      <w:r w:rsidRPr="009D1161">
        <w:t xml:space="preserv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r w:rsidR="005E716E">
        <w:br/>
        <w:t xml:space="preserve">Let op: in de 1.1-versie van de TPOD-standaard gaat dit attribuut vervallen. Het wordt dan vervangen door </w:t>
      </w:r>
      <w:r w:rsidR="005E716E" w:rsidRPr="00242FA4">
        <w:t>het objecttype SymbolisatieItem</w:t>
      </w:r>
      <w:r w:rsidR="005E716E">
        <w:t xml:space="preserve">. Daarom </w:t>
      </w:r>
      <w:r w:rsidR="005E716E" w:rsidRPr="00384FFC">
        <w:t xml:space="preserve">wordt dringend geadviseerd om, indien het wenselijk wordt geacht om met een eigen symbolisatie te werken, </w:t>
      </w:r>
      <w:r w:rsidR="005E716E" w:rsidRPr="00242FA4">
        <w:t xml:space="preserve">geen gebruik te maken van het attribuut </w:t>
      </w:r>
      <w:r w:rsidR="005E716E" w:rsidRPr="00825924">
        <w:rPr>
          <w:i/>
          <w:iCs/>
        </w:rPr>
        <w:t>specifiekeSymbolisatie</w:t>
      </w:r>
      <w:r w:rsidR="005E716E" w:rsidRPr="00242FA4">
        <w:t xml:space="preserve"> </w:t>
      </w:r>
      <w:r w:rsidR="005E716E">
        <w:t xml:space="preserve">maar van </w:t>
      </w:r>
      <w:r w:rsidR="005E716E" w:rsidRPr="00384FFC">
        <w:t>het objecttype SymbolisatieItem.</w:t>
      </w:r>
      <w:r w:rsidR="005E716E">
        <w:t xml:space="preserve"> Zie hiervoor paragraaf </w:t>
      </w:r>
      <w:r w:rsidR="005E716E" w:rsidRPr="00843E31">
        <w:rPr>
          <w:rStyle w:val="Verwijzing"/>
        </w:rPr>
        <w:fldChar w:fldCharType="begin"/>
      </w:r>
      <w:r w:rsidR="005E716E" w:rsidRPr="00843E31">
        <w:rPr>
          <w:rStyle w:val="Verwijzing"/>
        </w:rPr>
        <w:instrText xml:space="preserve"> REF _Ref_848aa3a4c277b00b729a862026d8a73e_1 </w:instrText>
      </w:r>
      <w:r w:rsidR="00204AEC" w:rsidRPr="00843E31">
        <w:rPr>
          <w:rStyle w:val="Verwijzing"/>
        </w:rPr>
        <w:instrText>\n \h</w:instrText>
      </w:r>
      <w:r w:rsidR="005E716E" w:rsidRPr="00843E31">
        <w:rPr>
          <w:rStyle w:val="Verwijzing"/>
        </w:rPr>
        <w:instrText xml:space="preserve"> </w:instrText>
      </w:r>
      <w:r w:rsidR="005E716E" w:rsidRPr="00843E31">
        <w:rPr>
          <w:rStyle w:val="Verwijzing"/>
        </w:rPr>
      </w:r>
      <w:r w:rsidR="005E716E" w:rsidRPr="00843E31">
        <w:rPr>
          <w:rStyle w:val="Verwijzing"/>
        </w:rPr>
        <w:fldChar w:fldCharType="separate"/>
      </w:r>
      <w:r w:rsidR="00174629" w:rsidRPr="00843E31">
        <w:rPr>
          <w:rStyle w:val="Verwijzing"/>
        </w:rPr>
        <w:t>6.4.27</w:t>
      </w:r>
      <w:r w:rsidR="005E716E" w:rsidRPr="00843E31">
        <w:rPr>
          <w:rStyle w:val="Verwijzing"/>
        </w:rPr>
        <w:fldChar w:fldCharType="end"/>
      </w:r>
      <w:r w:rsidR="005E716E">
        <w:t>.</w:t>
      </w:r>
    </w:p>
    <w:p w14:paraId="09E09806" w14:textId="77777777" w:rsidR="0056703D" w:rsidRDefault="0056703D" w:rsidP="0056703D">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w:t>
      </w:r>
      <w:r w:rsidRPr="00E252E4">
        <w:lastRenderedPageBreak/>
        <w:t xml:space="preserve">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