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C696" w14:textId="77777777" w:rsidR="0056703D" w:rsidRDefault="0056703D" w:rsidP="0056703D">
      <w:pPr>
        <w:pStyle w:val="Kop5"/>
      </w:pPr>
      <w:r>
        <w:t>Norm</w:t>
      </w:r>
    </w:p>
    <w:p w14:paraId="7EB15788" w14:textId="77777777" w:rsidR="0056703D" w:rsidRDefault="0056703D" w:rsidP="0056703D">
      <w:r>
        <w:t>De Gebiedsaanwijzing Externe veiligheid kent de volgende attributen:</w:t>
      </w:r>
    </w:p>
    <w:p w14:paraId="74780419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B42317D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75714C5E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168BA8B0" w14:textId="77777777" w:rsidR="0056703D" w:rsidRDefault="0056703D" w:rsidP="0056703D">
      <w:pPr>
        <w:pStyle w:val="Opsommingtekens1"/>
      </w:pPr>
      <w:r w:rsidRPr="00314D77">
        <w:rPr>
          <w:i/>
          <w:iCs/>
        </w:rPr>
        <w:t>groep</w:t>
      </w:r>
      <w:r>
        <w:t>: de categorie waartoe de specifieke vorm van de Gebiedsaanwijzing Externe veiligheid behoort. Attribuut dat zorgt voor symbolisatie conform de standaardweergave. Te kiezen uit de limitatieve waardelijst ‘ExterneVeiligheidgroep’. Verplicht attribuut. Komt 1 keer voor.</w:t>
      </w:r>
    </w:p>
    <w:p w14:paraId="06D32934" w14:textId="41C78999" w:rsidR="0056703D" w:rsidRPr="00BF4FDC" w:rsidRDefault="0056703D" w:rsidP="0056703D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6DE06B62" w14:textId="77777777" w:rsidR="0056703D" w:rsidRDefault="0056703D" w:rsidP="0056703D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8470FB" w14:textId="77777777" w:rsidR="0056703D" w:rsidRDefault="0056703D" w:rsidP="0056703D"/>
    <w:p w14:paraId="54EF3A0E" w14:textId="77777777" w:rsidR="0056703D" w:rsidRDefault="0056703D" w:rsidP="0056703D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