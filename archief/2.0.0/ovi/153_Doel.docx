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9D18" w14:textId="77777777" w:rsidR="0056703D" w:rsidRDefault="0056703D" w:rsidP="0056703D">
      <w:pPr>
        <w:pStyle w:val="Kop5"/>
      </w:pPr>
      <w:r>
        <w:t>Doel</w:t>
      </w:r>
    </w:p>
    <w:p w14:paraId="1E6E8FB7" w14:textId="77777777" w:rsidR="0056703D" w:rsidRDefault="0056703D" w:rsidP="0056703D">
      <w:r>
        <w:t>Doel van het objecttype Lucht is:</w:t>
      </w:r>
    </w:p>
    <w:p w14:paraId="128C2BD6" w14:textId="77777777" w:rsidR="0056703D" w:rsidRDefault="0056703D" w:rsidP="0056703D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ucht</w:t>
      </w:r>
      <w:r>
        <w:t>;</w:t>
      </w:r>
    </w:p>
    <w:p w14:paraId="267A67BE" w14:textId="77777777" w:rsidR="0056703D" w:rsidRDefault="0056703D" w:rsidP="0056703D">
      <w:pPr>
        <w:pStyle w:val="Opsommingtekens1"/>
      </w:pPr>
      <w:r>
        <w:t>betekenisvol presenteren van de Locaties waar de regels of het beleid over het aspect l</w:t>
      </w:r>
      <w:r w:rsidRPr="00D67077">
        <w:t xml:space="preserve">ucht </w:t>
      </w:r>
      <w:r>
        <w:t>gelden;</w:t>
      </w:r>
    </w:p>
    <w:p w14:paraId="40EAA3F0" w14:textId="77777777" w:rsidR="0056703D" w:rsidRPr="007E54E1" w:rsidRDefault="0056703D" w:rsidP="0056703D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