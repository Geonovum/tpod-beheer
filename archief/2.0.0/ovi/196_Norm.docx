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6552" w14:textId="77777777" w:rsidR="0056703D" w:rsidRDefault="0056703D" w:rsidP="0056703D">
      <w:pPr>
        <w:pStyle w:val="Kop5"/>
      </w:pPr>
      <w:r>
        <w:lastRenderedPageBreak/>
        <w:t>Norm</w:t>
      </w:r>
    </w:p>
    <w:p w14:paraId="3D7FAF50" w14:textId="77777777" w:rsidR="0056703D" w:rsidRDefault="0056703D" w:rsidP="0056703D">
      <w:pPr>
        <w:pStyle w:val="Figuur"/>
      </w:pPr>
      <w:r>
        <w:rPr>
          <w:noProof/>
        </w:rPr>
        <w:drawing>
          <wp:inline distT="0" distB="0" distL="0" distR="0" wp14:anchorId="1B57AA23" wp14:editId="0D26C368">
            <wp:extent cx="5400040" cy="140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50">
                      <a:extLs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7690" w14:textId="77777777" w:rsidR="0056703D" w:rsidRPr="00B9782D" w:rsidRDefault="0056703D" w:rsidP="0056703D">
      <w:pPr>
        <w:pStyle w:val="Figuurbijschrift"/>
      </w:pPr>
      <w:r>
        <w:t>Uitsnede uit IMOW-diagram voor objecttype Regelingsgebied</w:t>
      </w:r>
    </w:p>
    <w:p w14:paraId="584ABA71" w14:textId="13452BF6" w:rsidR="001B2EBF" w:rsidRPr="00482121" w:rsidRDefault="001B2EBF" w:rsidP="003F48EF">
      <w:r>
        <w:t>Regelingsgebied kent de volgende attributen:</w:t>
      </w:r>
    </w:p>
    <w:p w14:paraId="43525EBC" w14:textId="20E3A557" w:rsidR="0056703D" w:rsidRDefault="0056703D" w:rsidP="0056703D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A0925C4" w14:textId="77777777" w:rsidR="0056703D" w:rsidRDefault="0056703D" w:rsidP="0056703D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5BFAB761" w14:textId="5FD8959E" w:rsidR="0056703D" w:rsidRDefault="0056703D" w:rsidP="0056703D">
      <w:r>
        <w:br/>
        <w:t xml:space="preserve">Regelingsgebied kent geen </w:t>
      </w:r>
      <w:r w:rsidR="000F2A6D">
        <w:t xml:space="preserve">waardelijsten en </w:t>
      </w:r>
      <w:r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50" Type="http://schemas.openxmlformats.org/officeDocument/2006/relationships/image" Target="media/image_36cd51b7bb6ff860cf8817f2f366436f.png"/><Relationship Id="rId51" Type="http://schemas.openxmlformats.org/officeDocument/2006/relationships/image" Target="media/image_a38be39fd4ef33fd1f73a9389aea2ef4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