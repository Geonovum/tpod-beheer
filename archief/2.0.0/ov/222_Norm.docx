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0F7833A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 xml:space="preserve">-relaties met Locatie. De </w:t>
      </w:r>
      <w:r>
        <w:lastRenderedPageBreak/>
        <w:t>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