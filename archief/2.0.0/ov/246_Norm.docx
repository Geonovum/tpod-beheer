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7F85" w14:textId="77777777" w:rsidR="00C34A7B" w:rsidRDefault="00590129" w:rsidP="00C34A7B">
      <w:pPr>
        <w:pStyle w:val="Kop5"/>
      </w:pPr>
      <w:r>
        <w:lastRenderedPageBreak/>
        <w:t>Norm</w:t>
      </w:r>
    </w:p>
    <w:p w14:paraId="7F1432E7" w14:textId="38C083B8" w:rsidR="00C34A7B" w:rsidRDefault="00590129" w:rsidP="00C34A7B">
      <w:pPr>
        <w:pStyle w:val="Figuur"/>
      </w:pPr>
      <w:r>
        <w:rPr>
          <w:noProof/>
        </w:rPr>
        <w:drawing>
          <wp:inline distT="0" distB="0" distL="0" distR="0" wp14:anchorId="4C89FB97" wp14:editId="45ED0598">
            <wp:extent cx="5400040" cy="6069966"/>
            <wp:effectExtent l="0" t="0" r="0" b="0"/>
            <wp:docPr id="1932219064" name="Graphic 1649127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9"/>
                    <pic:cNvPicPr/>
                  </pic:nvPicPr>
                  <pic:blipFill>
                    <a:blip r:embed="rId70">
                      <a:extLs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AB4B" w14:textId="378C31B7" w:rsidR="00C34A7B" w:rsidRPr="00A37F55" w:rsidRDefault="00590129" w:rsidP="00C34A7B">
      <w:pPr>
        <w:pStyle w:val="Figuurbijschrift"/>
      </w:pPr>
      <w:r>
        <w:t>Uitsnede uit IMOW-diagram voor objecttype Kaartlaag</w:t>
      </w:r>
    </w:p>
    <w:p w14:paraId="5661CF22" w14:textId="72EEB764" w:rsidR="00C34A7B" w:rsidRDefault="00590129" w:rsidP="00C34A7B">
      <w:r>
        <w:t>Kaartlaag kent de volgende attributen:</w:t>
      </w:r>
    </w:p>
    <w:p w14:paraId="1DC3DF06" w14:textId="56466EA2" w:rsidR="00C34A7B" w:rsidRDefault="00590129" w:rsidP="00C34A7B">
      <w:pPr>
        <w:pStyle w:val="Opsommingtekens1"/>
      </w:pPr>
      <w:r w:rsidRPr="00D26E6F">
        <w:rPr>
          <w:i/>
        </w:rPr>
        <w:t>identificatie</w:t>
      </w:r>
      <w:r>
        <w:t xml:space="preserve">: </w:t>
      </w:r>
      <w:r w:rsidRPr="007B4C00">
        <w:t>de unieke identificatie waaronder elk object van dit type bekend is. Identificatie conform datatype NEN3610-ID. Verplicht attribuut. Komt 1 keer voor.</w:t>
      </w:r>
    </w:p>
    <w:p w14:paraId="19A0484E" w14:textId="20861525" w:rsidR="00C34A7B" w:rsidRDefault="00590129" w:rsidP="00C34A7B">
      <w:pPr>
        <w:pStyle w:val="Opsommingtekens1"/>
      </w:pPr>
      <w:r w:rsidRPr="00D26E6F">
        <w:rPr>
          <w:i/>
        </w:rPr>
        <w:t>naam</w:t>
      </w:r>
      <w:r>
        <w:t xml:space="preserve">: </w:t>
      </w:r>
      <w:r w:rsidRPr="008F6CED">
        <w:t xml:space="preserve">de naam van </w:t>
      </w:r>
      <w:r>
        <w:t>de K</w:t>
      </w:r>
      <w:r w:rsidRPr="008F6CED">
        <w:t>aart</w:t>
      </w:r>
      <w:r>
        <w:t>laag</w:t>
      </w:r>
      <w:r w:rsidRPr="008F6CED">
        <w:t xml:space="preserve">. </w:t>
      </w:r>
      <w:r w:rsidRPr="00F05C43">
        <w:t xml:space="preserve">Het bevoegd gezag is vrij in de keuze van de naam. </w:t>
      </w:r>
      <w:r>
        <w:t>Optioneel</w:t>
      </w:r>
      <w:r w:rsidRPr="008F6CED">
        <w:t xml:space="preserve"> attribuut. Komt </w:t>
      </w:r>
      <w:r>
        <w:t xml:space="preserve">0 of </w:t>
      </w:r>
      <w:r w:rsidRPr="008F6CED">
        <w:t>1 keer voor.</w:t>
      </w:r>
    </w:p>
    <w:p w14:paraId="744F94BD" w14:textId="1DAAFB49" w:rsidR="00C34A7B" w:rsidRDefault="00590129" w:rsidP="00C34A7B">
      <w:pPr>
        <w:pStyle w:val="Opsommingtekens1"/>
      </w:pPr>
      <w:r w:rsidRPr="00D26E6F">
        <w:rPr>
          <w:i/>
        </w:rPr>
        <w:t>niveau</w:t>
      </w:r>
      <w:r>
        <w:t>: de plaats van een specifieke Kaartlaag in de volgorde van Kaartlagen waarmee een Kaart moet worden opgebouwd. Verplicht attribuut. Komt 1 keer voor. Wordt vastgelegd door middel van een positief geheel getal.</w:t>
      </w:r>
    </w:p>
    <w:p w14:paraId="19F704DB" w14:textId="5FB86262" w:rsidR="00C34A7B" w:rsidRDefault="00590129" w:rsidP="00C34A7B">
      <w:pPr>
        <w:pStyle w:val="Opsommingtekens1"/>
      </w:pPr>
      <w:r w:rsidRPr="00EC509B">
        <w:rPr>
          <w:i/>
        </w:rPr>
        <w:lastRenderedPageBreak/>
        <w:t>gebiedsaanwijzing</w:t>
      </w:r>
      <w:r>
        <w:rPr>
          <w:i/>
          <w:iCs/>
        </w:rPr>
        <w:t>weergave</w:t>
      </w:r>
      <w:r>
        <w:t xml:space="preserve">: de verwijzing van een specifieke Kaartlaag naar (de </w:t>
      </w:r>
      <w:r w:rsidRPr="00C1373B">
        <w:t xml:space="preserve">identificatie van) een </w:t>
      </w:r>
      <w:r>
        <w:t xml:space="preserve">Gebiedsaanwijzing die </w:t>
      </w:r>
      <w:r w:rsidRPr="0048504D">
        <w:t>op de kaartlaag</w:t>
      </w:r>
      <w:r>
        <w:t xml:space="preserve"> weergegeven dient te worden. Optioneel attribuut. Komt zo vaak voor als gewenst.</w:t>
      </w:r>
    </w:p>
    <w:p w14:paraId="34821189" w14:textId="34D9259A" w:rsidR="00C34A7B" w:rsidRDefault="00590129" w:rsidP="00C34A7B">
      <w:pPr>
        <w:pStyle w:val="Opsommingtekens1"/>
      </w:pPr>
      <w:r>
        <w:rPr>
          <w:i/>
        </w:rPr>
        <w:t>n</w:t>
      </w:r>
      <w:r w:rsidRPr="00EC509B">
        <w:rPr>
          <w:i/>
        </w:rPr>
        <w:t>orm</w:t>
      </w:r>
      <w:r>
        <w:rPr>
          <w:i/>
          <w:iCs/>
        </w:rPr>
        <w:t>weergave</w:t>
      </w:r>
      <w:r>
        <w:t xml:space="preserve">: de </w:t>
      </w:r>
      <w:r w:rsidRPr="0009079F">
        <w:t xml:space="preserve">verwijzing </w:t>
      </w:r>
      <w:r>
        <w:t xml:space="preserve">van een specifieke Kaartlaag </w:t>
      </w:r>
      <w:r w:rsidRPr="0009079F">
        <w:t xml:space="preserve">naar </w:t>
      </w:r>
      <w:r>
        <w:t>(</w:t>
      </w:r>
      <w:r w:rsidRPr="0009079F">
        <w:t xml:space="preserve">de </w:t>
      </w:r>
      <w:r w:rsidRPr="00BA129B">
        <w:t xml:space="preserve">identificatie van) een </w:t>
      </w:r>
      <w:r>
        <w:t xml:space="preserve">Omgevingsnorm of Omgevingswaarde </w:t>
      </w:r>
      <w:r w:rsidRPr="0009079F">
        <w:t xml:space="preserve">die </w:t>
      </w:r>
      <w:r w:rsidRPr="000929D0">
        <w:t>op de kaartlaag</w:t>
      </w:r>
      <w:r>
        <w:t xml:space="preserve"> </w:t>
      </w:r>
      <w:r w:rsidRPr="00992EE2">
        <w:t>weergegeven</w:t>
      </w:r>
      <w:r>
        <w:t xml:space="preserve"> </w:t>
      </w:r>
      <w:r w:rsidRPr="0009079F">
        <w:t>dient te worden.</w:t>
      </w:r>
      <w:r w:rsidRPr="00E750A7">
        <w:t xml:space="preserve"> Optioneel attribuut. Komt zo vaak voor als gewenst.</w:t>
      </w:r>
    </w:p>
    <w:p w14:paraId="1C9E4E16" w14:textId="58B2A0E0" w:rsidR="00C34A7B" w:rsidRDefault="00590129" w:rsidP="00C34A7B">
      <w:pPr>
        <w:pStyle w:val="Opsommingtekens1"/>
      </w:pPr>
      <w:r w:rsidRPr="00EC509B">
        <w:rPr>
          <w:i/>
          <w:iCs/>
        </w:rPr>
        <w:t>activiteit</w:t>
      </w:r>
      <w:r>
        <w:rPr>
          <w:i/>
          <w:iCs/>
        </w:rPr>
        <w:t>locatieweergave</w:t>
      </w:r>
      <w:r>
        <w:t xml:space="preserve">: de </w:t>
      </w:r>
      <w:r w:rsidRPr="0009079F">
        <w:t xml:space="preserve">verwijzing </w:t>
      </w:r>
      <w:r>
        <w:t xml:space="preserve">van een specifieke Kaartlaag </w:t>
      </w:r>
      <w:r w:rsidRPr="0009079F">
        <w:t xml:space="preserve">naar </w:t>
      </w:r>
      <w:r>
        <w:t>(</w:t>
      </w:r>
      <w:r w:rsidRPr="0009079F">
        <w:t xml:space="preserve">de </w:t>
      </w:r>
      <w:r w:rsidRPr="00BA129B">
        <w:t xml:space="preserve">identificatie van) een </w:t>
      </w:r>
      <w:r>
        <w:t xml:space="preserve">ActiviteitLocatieaanduiding </w:t>
      </w:r>
      <w:r w:rsidRPr="0009079F">
        <w:t xml:space="preserve">die </w:t>
      </w:r>
      <w:r w:rsidRPr="0062254F">
        <w:t>op de kaartlaag</w:t>
      </w:r>
      <w:r>
        <w:t xml:space="preserve"> </w:t>
      </w:r>
      <w:r w:rsidRPr="00EC570F">
        <w:t>weergegeven</w:t>
      </w:r>
      <w:r>
        <w:t xml:space="preserve"> </w:t>
      </w:r>
      <w:r w:rsidRPr="0009079F">
        <w:t>dient te worden.</w:t>
      </w:r>
      <w:r>
        <w:t xml:space="preserve"> </w:t>
      </w:r>
      <w:r w:rsidRPr="00E750A7">
        <w:t>Optioneel attribuut. Komt zo vaak voor als gewenst.</w:t>
      </w:r>
    </w:p>
    <w:p w14:paraId="46DF75A0" w14:textId="21AB1267" w:rsidR="00C34A7B" w:rsidRDefault="00C34A7B" w:rsidP="00C34A7B"/>
    <w:p w14:paraId="3AEDCBB1" w14:textId="4ADB1BB4" w:rsidR="00C34A7B" w:rsidRPr="00A555C7" w:rsidRDefault="00590129" w:rsidP="00C34A7B">
      <w:r w:rsidRPr="00B249A2">
        <w:t>Kaart</w:t>
      </w:r>
      <w:r>
        <w:t>laag</w:t>
      </w:r>
      <w:r w:rsidRPr="00B249A2">
        <w:t xml:space="preserve"> kent geen waardelijsten en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70" Type="http://schemas.openxmlformats.org/officeDocument/2006/relationships/image" Target="media/image_7bc31a1d79f680fff478f4f2763601fa.png"/><Relationship Id="rId71" Type="http://schemas.openxmlformats.org/officeDocument/2006/relationships/image" Target="media/image_419c0512cba867d379b80e6ee200c7fa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