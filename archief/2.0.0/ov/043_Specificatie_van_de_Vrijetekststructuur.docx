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6314" w14:textId="77777777" w:rsidR="005055AB" w:rsidRDefault="005055AB" w:rsidP="005055AB">
      <w:pPr>
        <w:pStyle w:val="Kop3"/>
      </w:pPr>
      <w:bookmarkStart w:id="85" w:name="_Ref_9e311a958b9be847b3bc2bd8b6a7e86a_1"/>
      <w:r>
        <w:t>Specificatie van de Vrijetekststructuur</w:t>
      </w:r>
      <w:bookmarkEnd w:id="85"/>
    </w:p>
    <w:p w14:paraId="6886ED1A" w14:textId="452FE526" w:rsidR="005055AB" w:rsidRDefault="005055AB" w:rsidP="005055AB">
      <w:r w:rsidRPr="00F36254">
        <w:t xml:space="preserve">Zoals in paragraaf </w:t>
      </w:r>
      <w:r w:rsidR="004D69CD" w:rsidRPr="00AB1800">
        <w:rPr>
          <w:rStyle w:val="Verwijzing"/>
        </w:rPr>
        <w:fldChar w:fldCharType="begin"/>
      </w:r>
      <w:r w:rsidR="004D69CD" w:rsidRPr="00AB1800">
        <w:rPr>
          <w:rStyle w:val="Verwijzing"/>
        </w:rPr>
        <w:instrText xml:space="preserve"> REF _Ref_df5d75a1181a587e1b80bcf410f36305_1 \n \h </w:instrText>
      </w:r>
      <w:r w:rsidR="004D69CD" w:rsidRPr="00AB1800">
        <w:rPr>
          <w:rStyle w:val="Verwijzing"/>
        </w:rPr>
      </w:r>
      <w:r w:rsidR="004D69CD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5.1</w:t>
      </w:r>
      <w:r w:rsidR="004D69CD" w:rsidRPr="00AB1800">
        <w:rPr>
          <w:rStyle w:val="Verwijzing"/>
        </w:rPr>
        <w:fldChar w:fldCharType="end"/>
      </w:r>
      <w:r w:rsidR="004D69CD">
        <w:t xml:space="preserve"> </w:t>
      </w:r>
      <w:r w:rsidRPr="00F36254">
        <w:t xml:space="preserve">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1B42DB95" w14:textId="54373018" w:rsidR="005055AB" w:rsidRDefault="005055AB" w:rsidP="005055AB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 w:rsidR="00BF6949" w:rsidRPr="00BF6949">
        <w:t>het omgevingsdocument</w:t>
      </w:r>
      <w:r>
        <w:t xml:space="preserve"> zelf, zoals bijlagen bij de regels</w:t>
      </w:r>
      <w:r w:rsidR="003C3EFE">
        <w:t xml:space="preserve"> of de beleidstekst</w:t>
      </w:r>
      <w:r>
        <w:t xml:space="preserve">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