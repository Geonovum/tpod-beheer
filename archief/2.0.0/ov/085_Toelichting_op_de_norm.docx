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C34A7B" w:rsidRDefault="00590129" w:rsidP="00C34A7B">
      <w:pPr>
        <w:pStyle w:val="Kop5"/>
      </w:pPr>
      <w:bookmarkStart w:id="159" w:name="_Ref_5dce71bd7d02a7e8df87172fe3c5c6d0_1"/>
      <w:r w:rsidRPr="007805EA">
        <w:t>Toelichting op de norm</w:t>
      </w:r>
      <w:bookmarkEnd w:id="159"/>
    </w:p>
    <w:p w14:paraId="13C26D7E" w14:textId="3C76D85B" w:rsidR="00C34A7B" w:rsidRDefault="00C34A7B" w:rsidP="00C34A7B"/>
    <w:p w14:paraId="3656F92B" w14:textId="6AA2E674" w:rsidR="00C34A7B" w:rsidRPr="00977762" w:rsidRDefault="00590129" w:rsidP="00C34A7B">
      <w:pPr>
        <w:rPr>
          <w:i/>
          <w:iCs/>
        </w:rPr>
      </w:pPr>
      <w:r w:rsidRPr="00977762">
        <w:rPr>
          <w:i/>
          <w:iCs/>
        </w:rPr>
        <w:lastRenderedPageBreak/>
        <w:t>Attributen en waardelijsten</w:t>
      </w:r>
    </w:p>
    <w:p w14:paraId="62DCCC30" w14:textId="359B0D1E" w:rsidR="00C34A7B" w:rsidRPr="00A72C05" w:rsidRDefault="00590129" w:rsidP="00C34A7B">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019F3C45" w:rsidR="00C34A7B" w:rsidRDefault="00590129" w:rsidP="00C34A7B">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w:t>
      </w:r>
      <w:r w:rsidR="007D2B4E" w:rsidRPr="007D2B4E">
        <w:t xml:space="preserve">met hetzelfde thema </w:t>
      </w:r>
      <w:r>
        <w:t>op een kaartbeeld weer te geven.</w:t>
      </w:r>
      <w:r w:rsidR="00E44774">
        <w:br/>
      </w:r>
      <w:r w:rsidR="00911573">
        <w:t xml:space="preserve">Let op: bij </w:t>
      </w:r>
      <w:r w:rsidR="00911573" w:rsidRPr="00944E68">
        <w:rPr>
          <w:i/>
          <w:iCs/>
        </w:rPr>
        <w:t>thema</w:t>
      </w:r>
      <w:r w:rsidR="00911573">
        <w:t xml:space="preserve"> hoort nu een uitbreidbare waardelijst met circa 150 waarden. Geconstateerd is dat, doordat de waardelijst </w:t>
      </w:r>
      <w:r w:rsidR="00911573" w:rsidRPr="003077DB">
        <w:t>zoveel waarden kent</w:t>
      </w:r>
      <w:r w:rsidR="00911573">
        <w:t>,</w:t>
      </w:r>
      <w:r w:rsidR="00911573" w:rsidRPr="003077DB">
        <w:t xml:space="preserve"> uitbreidbaar is </w:t>
      </w:r>
      <w:r w:rsidR="00911573">
        <w:t xml:space="preserve">en waarden van heel verschillend karakter bevat, bevoegde gezagen </w:t>
      </w:r>
      <w:r w:rsidR="00911573" w:rsidRPr="00944E68">
        <w:rPr>
          <w:i/>
          <w:iCs/>
        </w:rPr>
        <w:t>thema</w:t>
      </w:r>
      <w:r w:rsidR="00911573">
        <w:t xml:space="preserve"> niet eenduidig zullen gebruiken. Ook zal het daardoor niet mogelijk zijn om in de viewer van DSO-LV een zinvolle selectiefunctionaliteit voor het thema te realiseren. In de 1.1-versie van de standaard zal </w:t>
      </w:r>
      <w:r w:rsidR="00911573" w:rsidRPr="00944E68">
        <w:rPr>
          <w:i/>
          <w:iCs/>
        </w:rPr>
        <w:t>thema</w:t>
      </w:r>
      <w:r w:rsidR="00911573">
        <w:t xml:space="preserve"> een andere vorm krijgen. De bij het attribuut </w:t>
      </w:r>
      <w:r w:rsidR="00911573" w:rsidRPr="00944E68">
        <w:rPr>
          <w:i/>
          <w:iCs/>
        </w:rPr>
        <w:t>thema</w:t>
      </w:r>
      <w:r w:rsidR="00911573">
        <w:t xml:space="preserve"> behorende waardelijst Thema zal limitatief worden en zal nog slechts 15 waarden bevatten. Dit zijn de waarden Bodem, Bouwwerken, Cultureel erfgoed, Energie en natuurlijke hulpbronnen, Externe Veiligheid, Geluid, Gezondheid, Infrastructuur, </w:t>
      </w:r>
      <w:r w:rsidR="00911573" w:rsidRPr="003C1603">
        <w:t>Landgebruik</w:t>
      </w:r>
      <w:r w:rsidR="00911573">
        <w:t>,</w:t>
      </w:r>
      <w:r w:rsidR="00911573" w:rsidRPr="003C1603">
        <w:t xml:space="preserve"> </w:t>
      </w:r>
      <w:r w:rsidR="00911573">
        <w:t xml:space="preserve">Landschap, Lucht, Milieu algemeen, Natuur en Water en watersystemen die rechtstreeks zijn ontleend aan artikel 1.2 Ow, aangevuld met de waarde Procedures. In </w:t>
      </w:r>
      <w:r w:rsidR="00911573" w:rsidRPr="00AB1800">
        <w:rPr>
          <w:rStyle w:val="Verwijzing"/>
        </w:rPr>
        <w:fldChar w:fldCharType="begin"/>
      </w:r>
      <w:r w:rsidR="00911573" w:rsidRPr="00AB1800">
        <w:rPr>
          <w:rStyle w:val="Verwijzing"/>
        </w:rPr>
        <w:instrText xml:space="preserve"> REF _Ref_d73f7c2d2a11e787e8b264fa0ecd1972_1 \n \h </w:instrText>
      </w:r>
      <w:r w:rsidR="00911573" w:rsidRPr="00AB1800">
        <w:rPr>
          <w:rStyle w:val="Verwijzing"/>
        </w:rPr>
      </w:r>
      <w:r w:rsidR="00911573" w:rsidRPr="00AB1800">
        <w:rPr>
          <w:rStyle w:val="Verwijzing"/>
        </w:rPr>
        <w:fldChar w:fldCharType="separate"/>
      </w:r>
      <w:r w:rsidR="00987731" w:rsidRPr="00AB1800">
        <w:rPr>
          <w:rStyle w:val="Verwijzing"/>
        </w:rPr>
        <w:t>Bijlage 2</w:t>
      </w:r>
      <w:r w:rsidR="00911573" w:rsidRPr="00AB1800">
        <w:rPr>
          <w:rStyle w:val="Verwijzing"/>
        </w:rPr>
        <w:fldChar w:fldCharType="end"/>
      </w:r>
      <w:r w:rsidR="00911573">
        <w:t xml:space="preserve"> wordt de relatie tussen </w:t>
      </w:r>
      <w:r w:rsidR="00911573" w:rsidRPr="00840F72">
        <w:t xml:space="preserve">artikel 1.2 Ow </w:t>
      </w:r>
      <w:r w:rsidR="00911573">
        <w:t xml:space="preserve">en de waarden van de waardelijst gelegd. Overwogen wordt om aan het objecttype Juridische regel een attribuut </w:t>
      </w:r>
      <w:r w:rsidR="00911573" w:rsidRPr="00944E68">
        <w:rPr>
          <w:i/>
          <w:iCs/>
        </w:rPr>
        <w:t>subthema</w:t>
      </w:r>
      <w:r w:rsidR="00911573">
        <w:t xml:space="preserve"> toe te voegen </w:t>
      </w:r>
      <w:r w:rsidR="00911573" w:rsidRPr="00D066BB">
        <w:t xml:space="preserve">waarmee het bevoegde gezag </w:t>
      </w:r>
      <w:r w:rsidR="00911573">
        <w:t xml:space="preserve">desgewenst </w:t>
      </w:r>
      <w:r w:rsidR="00911573" w:rsidRPr="00D066BB">
        <w:t xml:space="preserve">binnen een thema </w:t>
      </w:r>
      <w:r w:rsidR="00911573">
        <w:t xml:space="preserve">een nadere </w:t>
      </w:r>
      <w:r w:rsidR="00911573" w:rsidRPr="00D066BB">
        <w:t>specialisatie kan aanbrengen</w:t>
      </w:r>
      <w:r w:rsidR="00911573">
        <w:t>.</w:t>
      </w:r>
      <w:r w:rsidR="00911573" w:rsidRPr="00D066BB">
        <w:t xml:space="preserve"> </w:t>
      </w:r>
      <w:r w:rsidR="00911573">
        <w:t xml:space="preserve">Om te voorkomen dat er omgevingsdocumenten worden opgesteld die zijn geannoteerd met thema’s die bij overgang op de 1.1-versie niet meer bestaan, geldt de werkafspraak dat bij het annoteren met </w:t>
      </w:r>
      <w:r w:rsidR="00911573" w:rsidRPr="00944E68">
        <w:rPr>
          <w:i/>
          <w:iCs/>
        </w:rPr>
        <w:t>thema</w:t>
      </w:r>
      <w:r w:rsidR="00911573">
        <w:t xml:space="preserve"> alleen gebruik gemaakt wordt van de 15 waarden waaruit de waardelijst Thema dan zal bestaan. Deze waarden zijn in de waardelijst als zodanig gemarkeerd.</w:t>
      </w:r>
    </w:p>
    <w:p w14:paraId="05707974" w14:textId="780D9DD3" w:rsidR="00C34A7B" w:rsidRDefault="00590129" w:rsidP="00C34A7B">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w:t>
      </w:r>
      <w:r>
        <w:lastRenderedPageBreak/>
        <w:t xml:space="preserve">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w:t>
      </w:r>
      <w:r w:rsidR="00FC5B1C" w:rsidRPr="00FC5B1C">
        <w:t xml:space="preserve"> - ActiviteitLocatieaanduiding</w:t>
      </w:r>
      <w:r>
        <w:t xml:space="preserve">-combinatie, Omgevingsnorm, Omgevingswaarde en Gebiedsaanwijzing worden getoond voor </w:t>
      </w:r>
      <w:r w:rsidR="00C85EBF" w:rsidRPr="00C85EBF">
        <w:t>welke</w:t>
      </w:r>
      <w:r>
        <w:t xml:space="preserve"> Locatie(s) deze geldt, onafhankelijk van de Juridische regels waarin hij geldt.</w:t>
      </w:r>
    </w:p>
    <w:p w14:paraId="42735F6B" w14:textId="708A2FE6" w:rsidR="00C34A7B" w:rsidRDefault="00590129" w:rsidP="00C34A7B">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2D5E6076" w:rsidR="00C34A7B" w:rsidRDefault="00590129" w:rsidP="00C34A7B">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 xml:space="preserve">naar de identificatie van de </w:t>
      </w:r>
      <w:r w:rsidR="007054A9" w:rsidRPr="007054A9">
        <w:t>domeinspecifieke</w:t>
      </w:r>
      <w:r w:rsidRPr="00352151">
        <w:t xml:space="preserve"> annotatie</w:t>
      </w:r>
      <w:r>
        <w:t xml:space="preserve"> oftewel Activiteit, Gebiedsaanwijzing, Omgevingswaarde of Omgevingsnorm. Samen met die </w:t>
      </w:r>
      <w:r w:rsidR="007054A9" w:rsidRPr="007054A9">
        <w:t>domeinspecifieke</w:t>
      </w:r>
      <w:r w:rsidR="007054A9" w:rsidRPr="007054A9" w:rsidDel="007054A9">
        <w:t xml:space="preserve"> </w:t>
      </w:r>
      <w:r>
        <w:t>annotatie duidt dit attribuut aan waar de Juridische regel over gaat: over een activiteit, over een van de typen gebiedsaanwijzing, over een omgevingswaarde of een omgevingsnorm.</w:t>
      </w:r>
    </w:p>
    <w:p w14:paraId="41329ADB" w14:textId="7D390914" w:rsidR="00C34A7B" w:rsidRDefault="00C34A7B" w:rsidP="00C34A7B"/>
    <w:p w14:paraId="05345C3A" w14:textId="76F2684E" w:rsidR="00C34A7B" w:rsidRDefault="00590129" w:rsidP="00C34A7B">
      <w:r>
        <w:t xml:space="preserve">De drie typen van Juridische regel geven aan tot welke soort een Juridische regel behoort en geven daarvan indien nodig een nadere specificatie. </w:t>
      </w:r>
      <w:r w:rsidR="00492D4D" w:rsidRPr="00492D4D">
        <w:t xml:space="preserve">Zoals in paragraaf </w:t>
      </w:r>
      <w:r w:rsidR="00492D4D" w:rsidRPr="00AB1800">
        <w:rPr>
          <w:rStyle w:val="Verwijzing"/>
        </w:rPr>
        <w:fldChar w:fldCharType="begin"/>
      </w:r>
      <w:r w:rsidR="00492D4D" w:rsidRPr="00AB1800">
        <w:rPr>
          <w:rStyle w:val="Verwijzing"/>
        </w:rPr>
        <w:instrText xml:space="preserve"> REF _Ref_8de5690f99ddc6a87c6b58f11cb7ae21_1 </w:instrText>
      </w:r>
      <w:r w:rsidR="002137A7" w:rsidRPr="00AB1800">
        <w:rPr>
          <w:rStyle w:val="Verwijzing"/>
        </w:rPr>
        <w:instrText>\n \h</w:instrText>
      </w:r>
      <w:r w:rsidR="00492D4D" w:rsidRPr="00AB1800">
        <w:rPr>
          <w:rStyle w:val="Verwijzing"/>
        </w:rPr>
        <w:instrText xml:space="preserve"> </w:instrText>
      </w:r>
      <w:r w:rsidR="00492D4D" w:rsidRPr="00AB1800">
        <w:rPr>
          <w:rStyle w:val="Verwijzing"/>
        </w:rPr>
      </w:r>
      <w:r w:rsidR="00492D4D" w:rsidRPr="00AB1800">
        <w:rPr>
          <w:rStyle w:val="Verwijzing"/>
        </w:rPr>
        <w:fldChar w:fldCharType="separate"/>
      </w:r>
      <w:r w:rsidR="00987731" w:rsidRPr="00AB1800">
        <w:rPr>
          <w:rStyle w:val="Verwijzing"/>
        </w:rPr>
        <w:t>6.4.3.1</w:t>
      </w:r>
      <w:r w:rsidR="00492D4D" w:rsidRPr="00AB1800">
        <w:rPr>
          <w:rStyle w:val="Verwijzing"/>
        </w:rPr>
        <w:fldChar w:fldCharType="end"/>
      </w:r>
      <w:r w:rsidR="00492D4D" w:rsidRPr="00492D4D">
        <w:t xml:space="preserve"> al is uitgelegd is het doel daarvan het eenvoudig kunnen selecteren van regels voor een specifieke gebruikersgroep, waardoor een gebruiker in principe alleen die regels krijgt voorgelegd die voor hem of haar van belang zijn.</w:t>
      </w:r>
      <w:r w:rsidR="00492D4D">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31C7A45B" w14:textId="09E78D2F" w:rsidR="00AB1800" w:rsidRDefault="00590129" w:rsidP="00C34A7B">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w:t>
      </w:r>
    </w:p>
    <w:p w14:paraId="4C37BDC4" w14:textId="52F90356" w:rsidR="00C34A7B" w:rsidRDefault="00590129" w:rsidP="00C34A7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4054B1">
        <w:t>limitatieve</w:t>
      </w:r>
      <w:r>
        <w:t xml:space="preser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C34A7B" w:rsidRDefault="00590129" w:rsidP="00C34A7B">
      <w:r>
        <w:t xml:space="preserve">Het type ‘Omgevingswaarderegel’ is voor de Juridische regels die gaan over een omgevingswaarde. Dit type wordt gekozen voor Juridische regels over omgevingswaarden die alleen </w:t>
      </w:r>
      <w:r>
        <w:lastRenderedPageBreak/>
        <w:t>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037F5EC3" w14:textId="131FF5C1" w:rsidR="00AB1800" w:rsidRDefault="00590129" w:rsidP="00C34A7B">
      <w:r>
        <w:t>Wanneer de Juridische regel geen instructieregel is en ook geen omgevingswaarderegel, moet het type ‘Regel voor iedereen’ gekozen worden.</w:t>
      </w:r>
    </w:p>
    <w:p w14:paraId="7B48E0A4" w14:textId="486313D0" w:rsidR="00C34A7B" w:rsidRDefault="00C34A7B" w:rsidP="00C34A7B"/>
    <w:p w14:paraId="52E54B29" w14:textId="18A74BDD" w:rsidR="00C34A7B" w:rsidRDefault="00590129" w:rsidP="00C34A7B">
      <w:r>
        <w:t xml:space="preserve">In het model is vastgelegd met welke </w:t>
      </w:r>
      <w:r w:rsidR="00057E17" w:rsidRPr="00057E17">
        <w:t>domeinspecifieke</w:t>
      </w:r>
      <w:r w:rsidR="00057E17" w:rsidRPr="00057E17" w:rsidDel="00057E17">
        <w:t xml:space="preserve"> </w:t>
      </w:r>
      <w:r>
        <w:t xml:space="preserve">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C34A7B" w:rsidRDefault="00590129" w:rsidP="00C34A7B">
      <w:r>
        <w:t>In AMvB, MR en omgevingsverordening kunnen alle drie de typen Juridische regel voorkomen. Het omgevingsplan kan de typen ‘Regel voor iedereen’ en ‘Omgevingswaarderegel’ bevatten. In de waterschapsverordening ten slotte kan alleen het type ‘Regel voor iedereen’ voorkomen.</w:t>
      </w:r>
    </w:p>
    <w:p w14:paraId="7FE62539" w14:textId="77777777" w:rsidR="00C34A7B" w:rsidRDefault="00C34A7B" w:rsidP="00C34A7B"/>
    <w:p w14:paraId="114430D8" w14:textId="75AF0BEF" w:rsidR="00C34A7B" w:rsidRPr="00303F20" w:rsidRDefault="00590129" w:rsidP="00C34A7B">
      <w:pPr>
        <w:rPr>
          <w:i/>
          <w:iCs/>
        </w:rPr>
      </w:pPr>
      <w:r w:rsidRPr="00303F20">
        <w:rPr>
          <w:i/>
          <w:iCs/>
        </w:rPr>
        <w:t>Constraints</w:t>
      </w:r>
    </w:p>
    <w:p w14:paraId="128CE82D" w14:textId="5D5F5CA3" w:rsidR="00C34A7B" w:rsidRDefault="00590129" w:rsidP="00951362">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C34A7B" w:rsidRDefault="00C34A7B" w:rsidP="00C34A7B"/>
    <w:p w14:paraId="4CA994FD" w14:textId="0EBFCA31" w:rsidR="00C34A7B" w:rsidRDefault="00590129" w:rsidP="00C34A7B">
      <w:r>
        <w:t xml:space="preserve">Opgemerkt wordt dat voor Regeltekst de constraint geldt ‘één type Juridische regel per Regeltekst’. Dat betekent dat alle Juridische regels in een Regeltekst van hetzelfde type moeten zijn. Deze constraint is toegelicht in paragraaf </w:t>
      </w:r>
      <w:r w:rsidRPr="00AB1800">
        <w:rPr>
          <w:rStyle w:val="Verwijzing"/>
        </w:rPr>
        <w:fldChar w:fldCharType="begin"/>
      </w:r>
      <w:r w:rsidRPr="00AB1800">
        <w:rPr>
          <w:rStyle w:val="Verwijzing"/>
        </w:rPr>
        <w:instrText xml:space="preserve"> REF _Ref_95dfc15bacda128fe07509dbc32ab2b8_1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6.4.2.5</w:t>
      </w:r>
      <w:r w:rsidRPr="00AB1800">
        <w:rPr>
          <w:rStyle w:val="Verwijzing"/>
        </w:rPr>
        <w:fldChar w:fldCharType="end"/>
      </w:r>
      <w:r>
        <w:t>.</w:t>
      </w:r>
    </w:p>
    <w:p w14:paraId="1A9FBE46" w14:textId="77777777" w:rsidR="00C34A7B" w:rsidRDefault="00C34A7B" w:rsidP="00C34A7B"/>
    <w:p w14:paraId="13852243" w14:textId="631AB5F4" w:rsidR="00C34A7B" w:rsidRDefault="00590129" w:rsidP="00C34A7B">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C34A7B" w:rsidRDefault="00590129" w:rsidP="00C34A7B">
      <w:pPr>
        <w:pStyle w:val="Opsommingtekens1"/>
      </w:pPr>
      <w:r>
        <w:t>één of meer voorkomens van één objecttype (bijvoorbeeld één Activiteit);</w:t>
      </w:r>
    </w:p>
    <w:p w14:paraId="468D2D06" w14:textId="6BBAD43E" w:rsidR="00C34A7B" w:rsidRDefault="00590129">
      <w:pPr>
        <w:pStyle w:val="Opsommingtekens1"/>
      </w:pPr>
      <w:r>
        <w:t>combinaties van één of meer verschillende objecttypen (bijvoorbeeld meerdere Activiteiten, een Gebiedsaanwijzing en meerdere Omgevingsnormen).</w:t>
      </w:r>
    </w:p>
    <w:p w14:paraId="44489846" w14:textId="31821B8C" w:rsidR="00C34A7B" w:rsidRDefault="00590129" w:rsidP="00C34A7B">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5A3061">
        <w:t>en</w:t>
      </w:r>
      <w:r>
        <w:t>.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24C5AD35" w14:textId="4C23B0FF" w:rsidR="00AB1800" w:rsidRDefault="00590129" w:rsidP="00C34A7B">
      <w:r>
        <w:t>In onderstaande figuren worden de mogelijkheden met een voorbeeld met drie uitwerkingen toegelicht.</w:t>
      </w:r>
    </w:p>
    <w:p w14:paraId="641C53D9" w14:textId="4E92A01F" w:rsidR="00C34A7B" w:rsidRDefault="00590129" w:rsidP="00C34A7B">
      <w:pPr>
        <w:pStyle w:val="Figuur"/>
      </w:pPr>
      <w:r>
        <w:rPr>
          <w:noProof/>
        </w:rPr>
        <w:lastRenderedPageBreak/>
        <w:drawing>
          <wp:inline distT="0" distB="0" distL="0" distR="0" wp14:anchorId="6ED03C14" wp14:editId="3B16273A">
            <wp:extent cx="5076479" cy="1257300"/>
            <wp:effectExtent l="0" t="0" r="0" b="0"/>
            <wp:docPr id="23561297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5">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C34A7B" w:rsidRPr="00A06EE6" w:rsidRDefault="00590129" w:rsidP="00C34A7B">
      <w:pPr>
        <w:pStyle w:val="Figuurbijschrift"/>
      </w:pPr>
      <w:r>
        <w:t>Voorbeeld Regeltekst en objecten</w:t>
      </w:r>
    </w:p>
    <w:p w14:paraId="3DED49E4" w14:textId="4FA60C18" w:rsidR="00C34A7B" w:rsidRDefault="00590129" w:rsidP="00C34A7B">
      <w:r>
        <w:t>In artikel 2.1 van dit voorbeeld komen 4 IMOW-objecten voor: 2 Gebiedsaanwijzingen, 1 Activiteit en 1 Omgevingsnorm. Voor het opdelen van deze Regeltekst in Juridische regels zijn verschillende methoden denkbaar.</w:t>
      </w:r>
    </w:p>
    <w:p w14:paraId="7A92A7D5" w14:textId="637BA9AE" w:rsidR="00C34A7B" w:rsidRDefault="00590129" w:rsidP="00C34A7B">
      <w:pPr>
        <w:pStyle w:val="Figuur"/>
      </w:pPr>
      <w:r>
        <w:rPr>
          <w:noProof/>
        </w:rPr>
        <w:drawing>
          <wp:inline distT="0" distB="0" distL="0" distR="0" wp14:anchorId="4DE01D4E" wp14:editId="7CF5B970">
            <wp:extent cx="5099051" cy="1537485"/>
            <wp:effectExtent l="0" t="0" r="6350" b="5715"/>
            <wp:docPr id="1285915023"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6">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C34A7B" w:rsidRPr="00A66F5D" w:rsidRDefault="00590129" w:rsidP="00C34A7B">
      <w:pPr>
        <w:pStyle w:val="Figuurbijschrift"/>
      </w:pPr>
      <w:r>
        <w:t>Voorbeeld uitgewerkt: 1 Juridische regel met 4 objecten</w:t>
      </w:r>
    </w:p>
    <w:p w14:paraId="43DCE738" w14:textId="29A934C7" w:rsidR="00C34A7B" w:rsidRDefault="00590129" w:rsidP="00C34A7B">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C34A7B" w:rsidRDefault="00590129" w:rsidP="00C34A7B">
      <w:pPr>
        <w:pStyle w:val="Figuur"/>
      </w:pPr>
      <w:r>
        <w:rPr>
          <w:noProof/>
        </w:rPr>
        <w:drawing>
          <wp:inline distT="0" distB="0" distL="0" distR="0" wp14:anchorId="704BE85C" wp14:editId="2B367066">
            <wp:extent cx="5130799" cy="2203041"/>
            <wp:effectExtent l="0" t="0" r="0" b="6985"/>
            <wp:docPr id="133226432"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7">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C34A7B" w:rsidRPr="00097B14" w:rsidRDefault="00590129" w:rsidP="00C34A7B">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C34A7B" w:rsidRDefault="00590129" w:rsidP="00C34A7B">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C34A7B" w:rsidRDefault="00590129" w:rsidP="00C34A7B">
      <w:pPr>
        <w:pStyle w:val="Figuur"/>
      </w:pPr>
      <w:r>
        <w:rPr>
          <w:noProof/>
        </w:rPr>
        <w:lastRenderedPageBreak/>
        <w:drawing>
          <wp:inline distT="0" distB="0" distL="0" distR="0" wp14:anchorId="77DD4268" wp14:editId="71AA5470">
            <wp:extent cx="5251450" cy="1884872"/>
            <wp:effectExtent l="0" t="0" r="6350" b="1270"/>
            <wp:docPr id="1868289796"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8">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C34A7B" w:rsidRPr="0069106D" w:rsidRDefault="00590129" w:rsidP="00C34A7B">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C34A7B" w:rsidRDefault="00590129" w:rsidP="00C34A7B">
      <w:r w:rsidRPr="00312F02">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C34A7B" w:rsidRDefault="00C34A7B" w:rsidP="00C34A7B"/>
    <w:p w14:paraId="5D10AC84" w14:textId="474BC69B" w:rsidR="00C34A7B" w:rsidRPr="00C00098" w:rsidRDefault="00590129" w:rsidP="00C34A7B">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5" Type="http://schemas.openxmlformats.org/officeDocument/2006/relationships/image" Target="media/image_2d3f3f92214217201ce0f14ef4856ee0.png"/><Relationship Id="rId46" Type="http://schemas.openxmlformats.org/officeDocument/2006/relationships/image" Target="media/image_cc151b29a02243dcf184eea11ab2ffaf.png"/><Relationship Id="rId47" Type="http://schemas.openxmlformats.org/officeDocument/2006/relationships/image" Target="media/image_c5f0a1c0694427993713040e9c895774.png"/><Relationship Id="rId48"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