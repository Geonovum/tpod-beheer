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C34A7B" w:rsidRDefault="00590129" w:rsidP="00C34A7B">
      <w:pPr>
        <w:pStyle w:val="Kop5"/>
      </w:pPr>
      <w:bookmarkStart w:id="154" w:name="_Ref_8de5690f99ddc6a87c6b58f11cb7ae21_1"/>
      <w:r>
        <w:t>Toelichting</w:t>
      </w:r>
      <w:r w:rsidRPr="00827453">
        <w:t xml:space="preserve"> op de toepassing</w:t>
      </w:r>
      <w:bookmarkEnd w:id="154"/>
    </w:p>
    <w:p w14:paraId="2603C5E7" w14:textId="529F397A" w:rsidR="00C34A7B" w:rsidRDefault="00590129" w:rsidP="00C34A7B">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annotaties Activiteit, Omgevingsnorm, Omgevingswaarde en Gebiedsaanwijzing</w:t>
      </w:r>
      <w:r>
        <w:t xml:space="preserve">. Juridische regel is altijd onderdeel van een Regeltekst en, zoals we in de paragrafen </w:t>
      </w:r>
      <w:r w:rsidRPr="00AB1800">
        <w:rPr>
          <w:rStyle w:val="Verwijzing"/>
        </w:rPr>
        <w:fldChar w:fldCharType="begin"/>
      </w:r>
      <w:r w:rsidRPr="00AB1800">
        <w:rPr>
          <w:rStyle w:val="Verwijzing"/>
        </w:rPr>
        <w:instrText xml:space="preserve"> REF _Ref_486d93553ebc26ff0cbca619fe12392a_1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6.2.1</w:t>
      </w:r>
      <w:r w:rsidRPr="00AB1800">
        <w:rPr>
          <w:rStyle w:val="Verwijzing"/>
        </w:rPr>
        <w:fldChar w:fldCharType="end"/>
      </w:r>
      <w:r>
        <w:t xml:space="preserve"> en </w:t>
      </w:r>
      <w:r w:rsidR="00830ADC" w:rsidRPr="00AB1800">
        <w:rPr>
          <w:rStyle w:val="Verwijzing"/>
        </w:rPr>
        <w:fldChar w:fldCharType="begin"/>
      </w:r>
      <w:r w:rsidR="00830ADC" w:rsidRPr="00AB1800">
        <w:rPr>
          <w:rStyle w:val="Verwijzing"/>
        </w:rPr>
        <w:instrText xml:space="preserve"> REF _Ref_5b3a6023c4732cefad98e44ed493db14_1 </w:instrText>
      </w:r>
      <w:r w:rsidR="002137A7" w:rsidRPr="00AB1800">
        <w:rPr>
          <w:rStyle w:val="Verwijzing"/>
        </w:rPr>
        <w:instrText>\n \h</w:instrText>
      </w:r>
      <w:r w:rsidR="00830ADC" w:rsidRPr="00AB1800">
        <w:rPr>
          <w:rStyle w:val="Verwijzing"/>
        </w:rPr>
        <w:instrText xml:space="preserve"> </w:instrText>
      </w:r>
      <w:r w:rsidR="00830ADC" w:rsidRPr="00AB1800">
        <w:rPr>
          <w:rStyle w:val="Verwijzing"/>
        </w:rPr>
      </w:r>
      <w:r w:rsidR="00830ADC" w:rsidRPr="00AB1800">
        <w:rPr>
          <w:rStyle w:val="Verwijzing"/>
        </w:rPr>
        <w:fldChar w:fldCharType="separate"/>
      </w:r>
      <w:r w:rsidR="00987731" w:rsidRPr="00AB1800">
        <w:rPr>
          <w:rStyle w:val="Verwijzing"/>
        </w:rPr>
        <w:t>6.4.2</w:t>
      </w:r>
      <w:r w:rsidR="00830ADC" w:rsidRPr="00AB1800">
        <w:rPr>
          <w:rStyle w:val="Verwijzing"/>
        </w:rPr>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6481ACB9" w:rsidR="00C34A7B" w:rsidRPr="003B5414" w:rsidRDefault="00590129" w:rsidP="00C34A7B">
      <w:r w:rsidRPr="003B5414">
        <w:t xml:space="preserve">Bij de Juridische regel </w:t>
      </w:r>
      <w:r w:rsidR="00627E81">
        <w:t>moet</w:t>
      </w:r>
      <w:r w:rsidR="00627E81" w:rsidRPr="003B5414">
        <w:t xml:space="preserve"> </w:t>
      </w:r>
      <w:r w:rsidRPr="003B5414">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021A50CB" w:rsidR="00C34A7B" w:rsidRDefault="00590129" w:rsidP="00C34A7B">
      <w:r w:rsidRPr="006C5384">
        <w:t xml:space="preserve">Met het IMOW-object </w:t>
      </w:r>
      <w:r>
        <w:t>Juridische regel k</w:t>
      </w:r>
      <w:r w:rsidRPr="006C5384">
        <w:t xml:space="preserve">an 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w:t>
      </w:r>
      <w:r w:rsidRPr="00C20EEA">
        <w:lastRenderedPageBreak/>
        <w:t xml:space="preserve">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C34A7B" w:rsidRDefault="00590129" w:rsidP="00C34A7B">
      <w:r>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C34A7B" w:rsidRDefault="00590129" w:rsidP="00C34A7B">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0702D785" w:rsidR="00C34A7B" w:rsidRDefault="00590129" w:rsidP="00C34A7B">
      <w:r>
        <w:t>Bij Regeltekst is de voorwaarde opgenomen dat alle Juridische regels binnen één Regeltekst van hetzelfde type moeten zijn</w:t>
      </w:r>
      <w:r>
        <w:rPr>
          <w:rStyle w:val="Eindnootmarkering"/>
        </w:rPr>
        <w:endnoteReference w:id="22"/>
      </w:r>
      <w:r>
        <w:t xml:space="preserve">, zie hiervoor ook paragraaf </w:t>
      </w:r>
      <w:r w:rsidRPr="00AB1800">
        <w:rPr>
          <w:rStyle w:val="Verwijzing"/>
        </w:rPr>
        <w:fldChar w:fldCharType="begin"/>
      </w:r>
      <w:r w:rsidRPr="00AB1800">
        <w:rPr>
          <w:rStyle w:val="Verwijzing"/>
        </w:rPr>
        <w:instrText xml:space="preserve"> REF _Ref_5b3a6023c4732cefad98e44ed493db14_1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6.4.2</w:t>
      </w:r>
      <w:r w:rsidRPr="00AB1800">
        <w:rPr>
          <w:rStyle w:val="Verwijzing"/>
        </w:rP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