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C34A7B" w:rsidRPr="00F62F31" w:rsidRDefault="00590129" w:rsidP="00C34A7B">
      <w:pPr>
        <w:pStyle w:val="Kop5"/>
      </w:pPr>
      <w:r w:rsidRPr="00F62F31">
        <w:t>Toelichting</w:t>
      </w:r>
      <w:r w:rsidRPr="00827453">
        <w:t xml:space="preserve"> op de toepassing</w:t>
      </w:r>
    </w:p>
    <w:p w14:paraId="43C3EA68" w14:textId="74041F7B" w:rsidR="00C34A7B" w:rsidRPr="00F62F31" w:rsidRDefault="00590129" w:rsidP="00C34A7B">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18027D26" w14:textId="7163C175" w:rsidR="00AB1800" w:rsidRDefault="00590129" w:rsidP="00C34A7B">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fldChar w:fldCharType="begin"/>
      </w:r>
      <w:r>
        <w:instrText>DOCVARIABLE ID01+</w:instrText>
      </w:r>
      <w:r>
        <w:fldChar w:fldCharType="separate"/>
      </w:r>
      <w:r w:rsidR="00987731">
        <w:t>de omgevingsverordening</w:t>
      </w:r>
      <w:r>
        <w:fldChar w:fldCharType="end"/>
      </w:r>
      <w:r w:rsidRPr="00D82370">
        <w:t xml:space="preserve"> regels over een bepaalde activiteit moeten worden opgenomen en ook niet voor Juridische regels van het type Omgevingswaarderegels.</w:t>
      </w:r>
    </w:p>
    <w:p w14:paraId="1260DCD8" w14:textId="1B018890" w:rsidR="00AB1800" w:rsidRDefault="00590129" w:rsidP="00C34A7B">
      <w:r w:rsidRPr="00AB37D7">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w:t>
      </w:r>
    </w:p>
    <w:p w14:paraId="719BD4CE" w14:textId="2904F8DA" w:rsidR="00C34A7B" w:rsidRDefault="00C34A7B" w:rsidP="00C34A7B"/>
    <w:p w14:paraId="39930ECF" w14:textId="17EB0992" w:rsidR="00C34A7B" w:rsidRPr="00F62F31" w:rsidRDefault="00590129" w:rsidP="00C34A7B">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rsidR="00D87C6B">
        <w:t>L</w:t>
      </w:r>
      <w:r>
        <w:t xml:space="preserve">ocaties </w:t>
      </w:r>
      <w:r w:rsidRPr="00426B65">
        <w:t xml:space="preserve">van alle activiteiten </w:t>
      </w:r>
      <w:r>
        <w:t xml:space="preserve">in een (interactieve) viewer </w:t>
      </w:r>
      <w:r w:rsidRPr="00426B65">
        <w:t>worden weergegeven op een kaart</w:t>
      </w:r>
      <w:r>
        <w:t>, bijvoorbeeld viewers van overheid.nl en DSO-LV. Het is dan mogelijk om</w:t>
      </w:r>
      <w:r w:rsidRPr="00426B65">
        <w:t xml:space="preserve"> een integraal beeld </w:t>
      </w:r>
      <w:r>
        <w:t xml:space="preserve">van de </w:t>
      </w:r>
      <w:r w:rsidR="00DA7670">
        <w:t>L</w:t>
      </w:r>
      <w:r>
        <w:t>ocaties van alle activiteiten weer te geven, maar ook om de locaties van alle activiteiten van een</w:t>
      </w:r>
      <w:r w:rsidRPr="00426B65">
        <w:t xml:space="preserve"> </w:t>
      </w:r>
      <w:r>
        <w:t>bepaalde activiteiten</w:t>
      </w:r>
      <w:r w:rsidRPr="00426B65">
        <w:t>groep weer te geven</w:t>
      </w:r>
      <w:r>
        <w:t>.</w:t>
      </w:r>
    </w:p>
    <w:p w14:paraId="31119FC7" w14:textId="7FF6F54F" w:rsidR="00C34A7B" w:rsidRDefault="00C34A7B" w:rsidP="00C34A7B"/>
    <w:p w14:paraId="6A7D8DCC" w14:textId="5B7151A4" w:rsidR="00C34A7B" w:rsidRPr="00F62F31" w:rsidRDefault="00590129" w:rsidP="00C34A7B">
      <w:r>
        <w:lastRenderedPageBreak/>
        <w:t xml:space="preserve">Juridische regels over activiteiten zullen in DSO-LV veel bevraagd worden. Daarvoor zal gebruik gemaakt worden van vragenbomen. </w:t>
      </w:r>
      <w:r w:rsidR="00A86585" w:rsidRPr="00A86585">
        <w:t>De objecten</w:t>
      </w:r>
      <w:r>
        <w:t xml:space="preserve"> Activiteit </w:t>
      </w:r>
      <w:r w:rsidR="00A86585" w:rsidRPr="00A86585">
        <w:t>en ActiviteitLocatieaanduiding bevatten</w:t>
      </w:r>
      <w:r>
        <w:t xml:space="preserve"> een aantal attributen die het opstellen van vragenbomen 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