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8349F" w14:textId="77777777" w:rsidR="0046582F" w:rsidRDefault="0046582F" w:rsidP="0046582F">
      <w:pPr>
        <w:pStyle w:val="Kop5"/>
      </w:pPr>
      <w:r>
        <w:t>Norm</w:t>
      </w:r>
    </w:p>
    <w:p w14:paraId="6A5A212D" w14:textId="4D9505A3" w:rsidR="00AB1800" w:rsidRDefault="0046582F" w:rsidP="0046582F">
      <w:r>
        <w:t xml:space="preserve">Voor </w:t>
      </w:r>
      <w:fldSimple w:instr=" DOCVARIABLE ID01+ ">
        <w:r w:rsidR="00987731">
          <w:t>de omgevingsverordening</w:t>
        </w:r>
      </w:fldSimple>
      <w:r>
        <w:t xml:space="preserve"> moet het </w:t>
      </w:r>
      <w:r w:rsidRPr="005220C0">
        <w:t>compacte model</w:t>
      </w:r>
      <w:r>
        <w:t xml:space="preserve"> voor Regeling en Besluit worden toegepast.</w:t>
      </w:r>
      <w:bookmarkStart w:id="397" w:name="_Ref_32e2fc5ffd7c4322f2f7ab46408aa132_1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