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83ff3cd32af05478bccb8778432789e5_1"/>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6A89F971"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987731">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987731">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BC67E7D"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987731">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987731">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6A581C97"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987731">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987731">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