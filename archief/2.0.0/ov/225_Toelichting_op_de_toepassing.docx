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ABAD" w14:textId="77777777" w:rsidR="00C34A7B" w:rsidRDefault="00590129" w:rsidP="00C34A7B">
      <w:pPr>
        <w:pStyle w:val="Kop5"/>
      </w:pPr>
      <w:r>
        <w:t>Toelichting op de toepassing</w:t>
      </w:r>
    </w:p>
    <w:p w14:paraId="44AFE8AF" w14:textId="34EAE380" w:rsidR="00C34A7B" w:rsidRDefault="00590129" w:rsidP="00C34A7B">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2B7E5D70" w14:textId="5248D457" w:rsidR="00C34A7B" w:rsidRDefault="00590129" w:rsidP="00C34A7B">
      <w:r>
        <w:t xml:space="preserve">Provincies en waterschappen zullen de Gebiedsaanwijzing Water en watersysteem vooral gebruiken voor waterbergingsgebieden, grondwater en grondwaterbeschermingsgebieden, oppervlaktewateren en </w:t>
      </w:r>
      <w:r w:rsidR="00C14773" w:rsidRPr="00C14773">
        <w:t xml:space="preserve">(primaire en </w:t>
      </w:r>
      <w:r>
        <w:t>regionale</w:t>
      </w:r>
      <w:r w:rsidR="00C14773">
        <w:t>)</w:t>
      </w:r>
      <w:r>
        <w:t xml:space="preserve"> keringen. Voor de waterschapsverordening zal het Gebiedsaanwijzingtype Water en watersystemen het belangrijkste objecttype zijn. Ook gemeenten zullen in omgevingsvisie en omgevingsplan beleid en regels over water en watersystemen opnemen en kunnen daarvoor gebruik maken van de Gebiedsaanwijzing Water en watersysteem, maar uitgangspunt is dat zij in het omgevingsplan voor het toedelen van functies bij voorkeur gebruik maken van de Gebiedsaanwijzing Functie.</w:t>
      </w:r>
    </w:p>
    <w:p w14:paraId="29D35FB1" w14:textId="77777777" w:rsidR="00C34A7B" w:rsidRDefault="00C34A7B" w:rsidP="00C34A7B"/>
    <w:p w14:paraId="2D0AC026" w14:textId="662CDDE7" w:rsidR="00C34A7B" w:rsidRDefault="00590129" w:rsidP="00C34A7B">
      <w:r>
        <w:t xml:space="preserve">Om de geometrische begrenzing van de Gebiedsaanwijzing Water en watersysteem te kunnen vastleggen en de verschillende gebieden van dit type op een kaartbeeld weer te geven </w:t>
      </w:r>
      <w:r w:rsidR="00FB6982">
        <w:t>wordt</w:t>
      </w:r>
      <w:r>
        <w:t xml:space="preserve"> de annotatie Water en watersysteem </w:t>
      </w:r>
      <w:r w:rsidR="00FB6982" w:rsidRPr="00FB6982">
        <w:t>gebruikt</w:t>
      </w:r>
      <w:r>
        <w:t xml:space="preserve">. Op voorhand is niet te zeggen hoeveel en welke specifieke vormen van de Gebiedsaanwijzing Water en watersysteem in de verschillende omgevingsdocumenten begrensd zullen worden, het is mogelijk dat het er veel verschillende zullen zijn. Er is geen symbolisatie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limitatieve waardelijst. Iedere groep heeft een eigen symbolisatie. Door te </w:t>
      </w:r>
      <w:r w:rsidRPr="007552A3">
        <w:t>annoteren</w:t>
      </w:r>
      <w:r w:rsidRPr="007552A3" w:rsidDel="007552A3">
        <w:t xml:space="preserve"> </w:t>
      </w:r>
      <w:r>
        <w:t xml:space="preserve">met de Gebiedsaanwijzing Water en watersysteem met het attribuut </w:t>
      </w:r>
      <w:r w:rsidRPr="0014301D">
        <w:rPr>
          <w:i/>
          <w:iCs/>
        </w:rPr>
        <w:t>groep</w:t>
      </w:r>
      <w:r>
        <w:t xml:space="preserve"> en de juiste waarde van de waardelijst WaterEnWatersysteemgroepen kunnen de </w:t>
      </w:r>
      <w:r w:rsidR="00D87C6B">
        <w:t>Locaties</w:t>
      </w:r>
      <w:r>
        <w:t xml:space="preserve">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