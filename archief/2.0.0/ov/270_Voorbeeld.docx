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5143" w14:textId="18485049" w:rsidR="0046582F" w:rsidRDefault="0046582F" w:rsidP="0046582F">
      <w:pPr>
        <w:pStyle w:val="Kop5"/>
      </w:pPr>
      <w:r>
        <w:t>Voorbeeld</w:t>
      </w:r>
    </w:p>
    <w:p w14:paraId="6FE61BFA" w14:textId="1C00540D" w:rsidR="0046582F" w:rsidRDefault="0046582F" w:rsidP="0046582F">
      <w:r>
        <w:t xml:space="preserve">Door toepassing van </w:t>
      </w:r>
      <w:r w:rsidRPr="00297C7D">
        <w:t xml:space="preserve">tekstmodel RegelingCompact </w:t>
      </w:r>
      <w:r>
        <w:t xml:space="preserve">ziet de Regeling van een omgevingsdocument met Artikelstructuur er schematisch uit zoals aangegeven in </w:t>
      </w:r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_Ref_fd62700ab02a49d843e30b5a3104791c_1 \n \h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Figuur 46</w:t>
      </w:r>
      <w:r w:rsidRPr="00AB1800">
        <w:rPr>
          <w:rStyle w:val="Verwijzing"/>
        </w:rPr>
        <w:fldChar w:fldCharType="end"/>
      </w:r>
      <w:r>
        <w:t>.</w:t>
      </w:r>
    </w:p>
    <w:p w14:paraId="69CC3F34" w14:textId="698A1822" w:rsidR="0046582F" w:rsidRDefault="0046582F" w:rsidP="0046582F">
      <w:pPr>
        <w:pStyle w:val="Figuur"/>
      </w:pPr>
      <w:r>
        <w:t xml:space="preserve"> </w:t>
      </w:r>
      <w:r w:rsidR="00AB17C6">
        <w:rPr>
          <w:noProof/>
        </w:rPr>
        <w:drawing>
          <wp:inline distT="0" distB="0" distL="0" distR="0" wp14:anchorId="71CCB8CD" wp14:editId="55DA7241">
            <wp:extent cx="5359400" cy="3175000"/>
            <wp:effectExtent l="0" t="0" r="0" b="0"/>
            <wp:docPr id="2" name="Afbeelding 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919E" w14:textId="1B208A4B" w:rsidR="0046582F" w:rsidRDefault="0046582F" w:rsidP="0046582F">
      <w:pPr>
        <w:pStyle w:val="Figuurbijschrift"/>
      </w:pPr>
      <w:bookmarkStart w:id="403" w:name="_Ref_fd62700ab02a49d843e30b5a3104791c_1"/>
      <w:r>
        <w:t xml:space="preserve">Voorbeeld </w:t>
      </w:r>
      <w:r w:rsidR="006C5176" w:rsidRPr="006C5176">
        <w:t xml:space="preserve">toepassing tekstmodel </w:t>
      </w:r>
      <w:r>
        <w:t>Regeling</w:t>
      </w:r>
      <w:bookmarkEnd w:id="403"/>
      <w:r w:rsidR="006C5176">
        <w:t>Compact</w:t>
      </w:r>
      <w:r w:rsidR="00D94F1B">
        <w:t xml:space="preserve"> op</w:t>
      </w:r>
      <w:r>
        <w:t xml:space="preserve"> </w:t>
      </w:r>
      <w:r w:rsidR="00D94F1B">
        <w:t>omgevingsverordening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8" Type="http://schemas.openxmlformats.org/officeDocument/2006/relationships/image" Target="media/image_63c98276e3b36dd6754d2bd7b4bac277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