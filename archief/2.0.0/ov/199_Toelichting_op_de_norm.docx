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6BB5" w14:textId="34B001ED" w:rsidR="00C34A7B" w:rsidRDefault="00590129" w:rsidP="00C34A7B">
      <w:pPr>
        <w:pStyle w:val="Kop5"/>
      </w:pPr>
      <w:r>
        <w:t>Toelichting op de norm</w:t>
      </w:r>
    </w:p>
    <w:p w14:paraId="0DDEC3EB" w14:textId="1024911F"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Mijnbouw gekozen. Zie voor verdere toelichting paragraaf </w:t>
      </w:r>
      <w:r w:rsidRPr="00AB1800">
        <w:rPr>
          <w:rStyle w:val="Verwijzing"/>
        </w:rPr>
        <w:fldChar w:fldCharType="begin"/>
      </w:r>
      <w:r w:rsidRPr="00AB1800">
        <w:rPr>
          <w:rStyle w:val="Verwijzing"/>
        </w:rPr>
        <w:instrText xml:space="preserve"> REF _Ref_1f1400dc622a70fb2c884625f8f140fa_13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76D839B3" w14:textId="654D4F2C" w:rsidR="00C34A7B" w:rsidRDefault="00590129" w:rsidP="00C34A7B">
      <w:pPr>
        <w:pStyle w:val="Opsommingtekens1"/>
      </w:pPr>
      <w:r w:rsidRPr="007D5679">
        <w:rPr>
          <w:i/>
          <w:iCs/>
        </w:rPr>
        <w:t>naam</w:t>
      </w:r>
      <w:r>
        <w:t>: door het bevoegd gezag zelf te kiezen, er is geen waardelijst voor de naam van specifieke vormen van de Gebiedsaanwijzing Mijnbouw. De naam mag ook dezelfde zijn als de naam van de mijnbouwgroep.</w:t>
      </w:r>
    </w:p>
    <w:p w14:paraId="787F979E" w14:textId="74AC1111" w:rsidR="00C34A7B" w:rsidRDefault="00590129" w:rsidP="00C34A7B">
      <w:pPr>
        <w:pStyle w:val="Opsommingtekens1"/>
      </w:pPr>
      <w:r w:rsidRPr="007D5679">
        <w:rPr>
          <w:i/>
          <w:iCs/>
        </w:rPr>
        <w:t>groep</w:t>
      </w:r>
      <w:r>
        <w:t xml:space="preserve">: om een groot aantal verschillende specifieke vormen van de Gebiedsaanwijzing Mijnbouw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‘Mijnbouwgroep’.</w:t>
      </w:r>
    </w:p>
    <w:p w14:paraId="0A892AE6" w14:textId="5F5CE8EA" w:rsidR="00C34A7B" w:rsidRPr="00E07AB6" w:rsidRDefault="00590129" w:rsidP="00C34A7B">
      <w:pPr>
        <w:pStyle w:val="Opsommingtekens1"/>
      </w:pPr>
      <w:r w:rsidRPr="00E07AB6">
        <w:rPr>
          <w:i/>
          <w:iCs/>
        </w:rPr>
        <w:lastRenderedPageBreak/>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256421" w:rsidRPr="00256421">
        <w:t>gebiedsaanwijzing</w:t>
      </w:r>
      <w:r w:rsidR="00256421" w:rsidRPr="00256421" w:rsidDel="00256421">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3F4244">
        <w:br/>
      </w:r>
      <w:r w:rsidR="003F4244"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3F4244" w:rsidRPr="00BE505F">
        <w:rPr>
          <w:i/>
          <w:iCs/>
        </w:rPr>
        <w:t>specifiekeSymbolisatie</w:t>
      </w:r>
      <w:r w:rsidR="003F4244" w:rsidRPr="00BE505F">
        <w:t xml:space="preserve"> maar van het objecttype SymbolisatieItem. Zie hiervoor paragraaf </w:t>
      </w:r>
      <w:r w:rsidR="003F4244" w:rsidRPr="00AB1800">
        <w:rPr>
          <w:rStyle w:val="Verwijzing"/>
        </w:rPr>
        <w:fldChar w:fldCharType="begin"/>
      </w:r>
      <w:r w:rsidR="003F4244" w:rsidRPr="00AB1800">
        <w:rPr>
          <w:rStyle w:val="Verwijzing"/>
        </w:rPr>
        <w:instrText xml:space="preserve"> REF _Ref_848aa3a4c277b00b729a862026d8a73e_1 </w:instrText>
      </w:r>
      <w:r w:rsidR="002107A1" w:rsidRPr="00AB1800">
        <w:rPr>
          <w:rStyle w:val="Verwijzing"/>
        </w:rPr>
        <w:instrText>\n \h</w:instrText>
      </w:r>
      <w:r w:rsidR="003F4244" w:rsidRPr="00AB1800">
        <w:rPr>
          <w:rStyle w:val="Verwijzing"/>
        </w:rPr>
        <w:instrText xml:space="preserve"> </w:instrText>
      </w:r>
      <w:r w:rsidR="003F4244" w:rsidRPr="00AB1800">
        <w:rPr>
          <w:rStyle w:val="Verwijzing"/>
        </w:rPr>
      </w:r>
      <w:r w:rsidR="003F4244" w:rsidRPr="00AB1800">
        <w:rPr>
          <w:rStyle w:val="Verwijzing"/>
        </w:rPr>
        <w:fldChar w:fldCharType="separate"/>
      </w:r>
      <w:r w:rsidR="00987731" w:rsidRPr="00AB1800">
        <w:rPr>
          <w:rStyle w:val="Verwijzing"/>
        </w:rPr>
        <w:t>6.4.31</w:t>
      </w:r>
      <w:r w:rsidR="003F4244" w:rsidRPr="00AB1800">
        <w:rPr>
          <w:rStyle w:val="Verwijzing"/>
        </w:rPr>
        <w:fldChar w:fldCharType="end"/>
      </w:r>
      <w:r w:rsidR="003F4244" w:rsidRPr="00BE505F">
        <w:t>.</w:t>
      </w:r>
    </w:p>
    <w:p w14:paraId="7CDF3015" w14:textId="73EDF2D1" w:rsidR="00C34A7B" w:rsidRDefault="00590129" w:rsidP="00C34A7B">
      <w:pPr>
        <w:pStyle w:val="Opsommingtekens1"/>
      </w:pPr>
      <w:r w:rsidRPr="007D5679">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9F20D55" w14:textId="0F029F03" w:rsidR="00C34A7B" w:rsidRDefault="00C34A7B" w:rsidP="00C34A7B"/>
    <w:p w14:paraId="1CC9F78C" w14:textId="48D86EE2" w:rsidR="00C34A7B" w:rsidRDefault="00590129" w:rsidP="00C34A7B">
      <w:r>
        <w:t xml:space="preserve">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