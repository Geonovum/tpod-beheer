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0B3BACA8" w:rsidR="00E33EDD" w:rsidRPr="00F62F31" w:rsidRDefault="00E33EDD" w:rsidP="00A91F41">
      <w:pPr>
        <w:pStyle w:val="Kop2"/>
      </w:pPr>
      <w:r w:rsidRPr="00F62F31">
        <w:lastRenderedPageBreak/>
        <w:t>Uitgangspunten voor de toepassingsprofielen voor</w:t>
      </w:r>
      <w:r w:rsidR="00F452CD">
        <w:t xml:space="preserve"> omgevingsdocumenten</w:t>
      </w:r>
      <w:bookmarkEnd w:id="45"/>
    </w:p>
    <w:p w14:paraId="024B425F" w14:textId="26DBABF0" w:rsidR="00E33EDD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 w:rsidR="00175570"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 w:rsidR="00D55068">
        <w:rPr>
          <w:rFonts w:eastAsia="Verdana" w:cs="Verdana"/>
        </w:rPr>
        <w:t>deel</w:t>
      </w:r>
      <w:r w:rsidR="00B05BFB">
        <w:rPr>
          <w:rFonts w:eastAsia="Verdana" w:cs="Verdana"/>
        </w:rPr>
        <w:t xml:space="preserve"> </w:t>
      </w:r>
      <w:r w:rsidR="00B05BFB" w:rsidRPr="00712F87">
        <w:rPr>
          <w:rStyle w:val="Verwijzing"/>
          <w:rFonts w:eastAsia="Verdana"/>
        </w:rPr>
        <w:fldChar w:fldCharType="begin"/>
      </w:r>
      <w:r w:rsidR="00B05BFB" w:rsidRPr="00712F87">
        <w:rPr>
          <w:rStyle w:val="Verwijzing"/>
          <w:rFonts w:eastAsia="Verdana"/>
        </w:rPr>
        <w:instrText xml:space="preserve"> REF _Ref_9083af8ebfec2fbf92953de1fdb941c2_1 \n \h </w:instrText>
      </w:r>
      <w:r w:rsidR="00B05BFB" w:rsidRPr="00712F87">
        <w:rPr>
          <w:rStyle w:val="Verwijzing"/>
          <w:rFonts w:eastAsia="Verdana"/>
        </w:rPr>
      </w:r>
      <w:r w:rsidR="00B05BFB" w:rsidRPr="00712F87">
        <w:rPr>
          <w:rStyle w:val="Verwijzing"/>
          <w:rFonts w:eastAsia="Verdana"/>
        </w:rPr>
        <w:fldChar w:fldCharType="separate"/>
      </w:r>
      <w:r w:rsidR="00CD4A19" w:rsidRPr="00712F87">
        <w:rPr>
          <w:rStyle w:val="Verwijzing"/>
          <w:rFonts w:eastAsia="Verdana"/>
        </w:rPr>
        <w:t>B</w:t>
      </w:r>
      <w:r w:rsidR="00B05BFB" w:rsidRPr="00712F87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 w:rsidR="00D02FDC">
        <w:rPr>
          <w:rFonts w:eastAsia="Verdana" w:cs="Verdana"/>
        </w:rPr>
        <w:t xml:space="preserve">dat de modellering van </w:t>
      </w:r>
      <w:r w:rsidR="00D02FDC">
        <w:rPr>
          <w:rFonts w:eastAsia="Verdana" w:cs="Verdana"/>
        </w:rPr>
        <w:fldChar w:fldCharType="begin"/>
      </w:r>
      <w:r w:rsidR="00D02FDC">
        <w:rPr>
          <w:rFonts w:eastAsia="Verdana" w:cs="Verdana"/>
        </w:rPr>
        <w:instrText xml:space="preserve"> DOCVARIABLE ID01+ </w:instrText>
      </w:r>
      <w:r w:rsidR="00D02FDC">
        <w:rPr>
          <w:rFonts w:eastAsia="Verdana" w:cs="Verdana"/>
        </w:rPr>
        <w:fldChar w:fldCharType="separate"/>
      </w:r>
      <w:r w:rsidR="00CD4A19">
        <w:rPr>
          <w:rFonts w:eastAsia="Verdana" w:cs="Verdana"/>
        </w:rPr>
        <w:t>het voorbereidingsbesluit</w:t>
      </w:r>
      <w:r w:rsidR="00D02FDC">
        <w:rPr>
          <w:rFonts w:eastAsia="Verdana" w:cs="Verdana"/>
        </w:rPr>
        <w:fldChar w:fldCharType="end"/>
      </w:r>
      <w:r w:rsidR="00D02FDC"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 w:rsidR="00B93DE5"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 w:rsidR="00B93DE5"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F03DAE">
        <w:rPr>
          <w:rFonts w:eastAsia="Verdana"/>
        </w:rPr>
        <w:t xml:space="preserve"> Dit hoofdstuk beschrijft</w:t>
      </w:r>
      <w:r w:rsidR="00F03DAE" w:rsidRPr="00F3193B">
        <w:rPr>
          <w:rFonts w:eastAsia="Verdana"/>
        </w:rPr>
        <w:t xml:space="preserve"> generiek de toegepaste principes in algemene bewoording. Het is mogelijk dat onderdelen van die teksten voor </w:t>
      </w:r>
      <w:r w:rsidR="00F03DAE">
        <w:rPr>
          <w:rFonts w:eastAsia="Verdana"/>
        </w:rPr>
        <w:fldChar w:fldCharType="begin"/>
      </w:r>
      <w:r w:rsidR="00F03DAE">
        <w:rPr>
          <w:rFonts w:eastAsia="Verdana"/>
        </w:rPr>
        <w:instrText xml:space="preserve"> DOCVARIABLE ID01+ </w:instrText>
      </w:r>
      <w:r w:rsidR="00F03DAE">
        <w:rPr>
          <w:rFonts w:eastAsia="Verdana"/>
        </w:rPr>
        <w:fldChar w:fldCharType="separate"/>
      </w:r>
      <w:r w:rsidR="00CD4A19">
        <w:rPr>
          <w:rFonts w:eastAsia="Verdana"/>
        </w:rPr>
        <w:t>het voorbereidingsbesluit</w:t>
      </w:r>
      <w:r w:rsidR="00F03DAE">
        <w:rPr>
          <w:rFonts w:eastAsia="Verdana"/>
        </w:rPr>
        <w:fldChar w:fldCharType="end"/>
      </w:r>
      <w:r w:rsidR="00F03DAE" w:rsidRPr="00F3193B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