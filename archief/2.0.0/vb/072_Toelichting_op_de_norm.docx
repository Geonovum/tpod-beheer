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6CDA" w14:textId="77777777" w:rsidR="006C610E" w:rsidRDefault="006C610E" w:rsidP="00B266D4">
      <w:pPr>
        <w:pStyle w:val="Kop4"/>
      </w:pPr>
      <w:r>
        <w:t>Toelichting op de norm</w:t>
      </w:r>
    </w:p>
    <w:p w14:paraId="771AA65B" w14:textId="2F1F28F7" w:rsidR="006C610E" w:rsidRDefault="006C610E" w:rsidP="006C610E">
      <w:r>
        <w:rPr>
          <w:i/>
          <w:iCs/>
        </w:rPr>
        <w:t>l</w:t>
      </w:r>
      <w:r w:rsidRPr="0014301D">
        <w:rPr>
          <w:i/>
          <w:iCs/>
        </w:rPr>
        <w:t>ocatieaanduiding</w:t>
      </w:r>
      <w:r>
        <w:t xml:space="preserve">: </w:t>
      </w:r>
      <w:r w:rsidRPr="00772F48">
        <w:t xml:space="preserve">het attribuut dat de verwijzing bevat naar de identificatie van de specifieke Locatie die bij </w:t>
      </w:r>
      <w:r>
        <w:t>het Regelingsgebied</w:t>
      </w:r>
      <w:r w:rsidRPr="00772F48">
        <w:t xml:space="preserve"> hoort</w:t>
      </w:r>
      <w:r>
        <w:t xml:space="preserve">. </w:t>
      </w:r>
      <w:r w:rsidRPr="00772F48">
        <w:t xml:space="preserve">Voor </w:t>
      </w:r>
      <w:r>
        <w:t xml:space="preserve">Regelingsgebied </w:t>
      </w:r>
      <w:r w:rsidRPr="00772F48">
        <w:t>bevat Locatie de geometrie(ën)</w:t>
      </w:r>
      <w:r>
        <w:t xml:space="preserve"> die de buitengrens </w:t>
      </w:r>
      <w:r w:rsidR="00E67FB4" w:rsidRPr="00E67FB4">
        <w:t xml:space="preserve">of buitengrenzen </w:t>
      </w:r>
      <w:r>
        <w:t>van de regeling vormen.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