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FF79" w14:textId="250A1DCB" w:rsidR="00E33EDD" w:rsidRDefault="00E33EDD" w:rsidP="00E33EDD">
      <w:pPr>
        <w:pStyle w:val="Kop2"/>
      </w:pPr>
      <w:bookmarkStart w:id="156" w:name="_Ref_eb2e7bc0287f69f786ff61a4640f07fb_1"/>
      <w:r>
        <w:lastRenderedPageBreak/>
        <w:t>Het Informatiemodel Omgevingswet</w:t>
      </w:r>
      <w:bookmarkEnd w:id="156"/>
    </w:p>
    <w:p w14:paraId="16C827A1" w14:textId="1A0449D9" w:rsidR="00EE5C93" w:rsidRDefault="00EE5C93" w:rsidP="009E3CEE">
      <w:r>
        <w:t xml:space="preserve">Het annoteren van voorbeschermingsregels </w:t>
      </w:r>
      <w:r w:rsidR="00EA0ACC">
        <w:t xml:space="preserve">gaat </w:t>
      </w:r>
      <w:r w:rsidR="00F12B96">
        <w:t xml:space="preserve">grotendeels </w:t>
      </w:r>
      <w:r w:rsidR="00535176">
        <w:t xml:space="preserve">op de manier die is voorgeschreven voor het annoteren van regels van het omgevingsplan respectievelijk omgevingsverordening. Daarom bevat dit hoofdstuk verwijzingen naar </w:t>
      </w:r>
      <w:r w:rsidR="00F12B96">
        <w:t xml:space="preserve">de </w:t>
      </w:r>
      <w:r w:rsidR="00535176">
        <w:t xml:space="preserve">betreffende </w:t>
      </w:r>
      <w:r w:rsidR="00F12B96">
        <w:t>toepassingspr</w:t>
      </w:r>
      <w:r w:rsidR="00C960F3">
        <w:t xml:space="preserve">ofielen. Het afwijkend toegepaste objecttype Regelingsgebied wordt </w:t>
      </w:r>
      <w:r w:rsidR="007703E2">
        <w:t xml:space="preserve">beschreven in paragraaf </w:t>
      </w:r>
      <w:r w:rsidR="00886B51" w:rsidRPr="00712F87">
        <w:rPr>
          <w:rStyle w:val="Verwijzing"/>
        </w:rPr>
        <w:fldChar w:fldCharType="begin"/>
      </w:r>
      <w:r w:rsidR="00886B51" w:rsidRPr="00712F87">
        <w:rPr>
          <w:rStyle w:val="Verwijzing"/>
        </w:rPr>
        <w:instrText xml:space="preserve"> REF _Ref_d45658d907a1c14a5b45bac96779eb93_1 </w:instrText>
      </w:r>
      <w:r w:rsidR="009F73DA" w:rsidRPr="00712F87">
        <w:rPr>
          <w:rStyle w:val="Verwijzing"/>
        </w:rPr>
        <w:instrText>\r \n</w:instrText>
      </w:r>
      <w:r w:rsidR="00886B51" w:rsidRPr="00712F87">
        <w:rPr>
          <w:rStyle w:val="Verwijzing"/>
        </w:rPr>
        <w:instrText xml:space="preserve"> </w:instrText>
      </w:r>
      <w:r w:rsidR="00886B51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6.2</w:t>
      </w:r>
      <w:r w:rsidR="00886B51" w:rsidRPr="00712F87">
        <w:rPr>
          <w:rStyle w:val="Verwijzing"/>
        </w:rPr>
        <w:fldChar w:fldCharType="end"/>
      </w:r>
      <w:r w:rsidR="007703E2">
        <w:t xml:space="preserve">. </w:t>
      </w:r>
      <w:r w:rsidR="00F458C7">
        <w:t>W</w:t>
      </w:r>
      <w:r w:rsidR="007703E2">
        <w:t xml:space="preserve">elke annotaties noodzakelijk zijn </w:t>
      </w:r>
      <w:r w:rsidR="00F458C7">
        <w:t>om het tijdelijk regelingdeel bekend te kunnen maken en in DSO-LV te laten tonen</w:t>
      </w:r>
      <w:r w:rsidR="00DE6CE2">
        <w:t xml:space="preserve"> is beschreven in paragraaf </w:t>
      </w:r>
      <w:r w:rsidR="00886B51" w:rsidRPr="00712F87">
        <w:rPr>
          <w:rStyle w:val="Verwijzing"/>
        </w:rPr>
        <w:fldChar w:fldCharType="begin"/>
      </w:r>
      <w:r w:rsidR="00886B51" w:rsidRPr="00712F87">
        <w:rPr>
          <w:rStyle w:val="Verwijzing"/>
        </w:rPr>
        <w:instrText xml:space="preserve"> REF _Ref45476344 </w:instrText>
      </w:r>
      <w:r w:rsidR="009F73DA" w:rsidRPr="00712F87">
        <w:rPr>
          <w:rStyle w:val="Verwijzing"/>
        </w:rPr>
        <w:instrText>\r \n</w:instrText>
      </w:r>
      <w:r w:rsidR="00886B51" w:rsidRPr="00712F87">
        <w:rPr>
          <w:rStyle w:val="Verwijzing"/>
        </w:rPr>
        <w:instrText xml:space="preserve"> </w:instrText>
      </w:r>
      <w:r w:rsidR="00886B51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Fout! Verwijzingsbron niet gevonden.</w:t>
      </w:r>
      <w:r w:rsidR="00886B51" w:rsidRPr="00712F87">
        <w:rPr>
          <w:rStyle w:val="Verwijzing"/>
        </w:rPr>
        <w:fldChar w:fldCharType="end"/>
      </w:r>
      <w:r w:rsidR="00DE6CE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