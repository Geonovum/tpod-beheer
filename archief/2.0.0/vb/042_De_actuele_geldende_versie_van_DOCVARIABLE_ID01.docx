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C6D7" w14:textId="337D5216" w:rsidR="00E33EDD" w:rsidRPr="00524405" w:rsidRDefault="00E33EDD" w:rsidP="00E33EDD">
      <w:pPr>
        <w:pStyle w:val="Kop3"/>
      </w:pPr>
      <w:r w:rsidRPr="00524405">
        <w:t xml:space="preserve">De actuele geldende versie van </w:t>
      </w:r>
      <w:r w:rsidR="003F5D8B">
        <w:fldChar w:fldCharType="begin"/>
      </w:r>
      <w:r w:rsidR="003F5D8B">
        <w:instrText xml:space="preserve"> DOCVARIABLE ID01+ </w:instrText>
      </w:r>
      <w:r w:rsidR="003F5D8B">
        <w:fldChar w:fldCharType="separate"/>
      </w:r>
      <w:r w:rsidR="00CD4A19">
        <w:t>het voorbereidingsbesluit</w:t>
      </w:r>
      <w:r w:rsidR="003F5D8B">
        <w:fldChar w:fldCharType="end"/>
      </w:r>
    </w:p>
    <w:p w14:paraId="19B61D2B" w14:textId="767D4FCA" w:rsidR="0082593C" w:rsidRPr="00F62F31" w:rsidRDefault="00255894" w:rsidP="00E33EDD">
      <w:r>
        <w:t xml:space="preserve">Het voorbereidingsbesluit </w:t>
      </w:r>
      <w:r w:rsidR="000B30B5">
        <w:t xml:space="preserve">en eventueel daarop volgende wijzigingsbesluiten </w:t>
      </w:r>
      <w:r w:rsidR="00E33EDD" w:rsidRPr="00F62F31">
        <w:t xml:space="preserve">vormen samen </w:t>
      </w:r>
      <w:r w:rsidR="00DB4655">
        <w:t xml:space="preserve">de actuele geldende versie van </w:t>
      </w:r>
      <w:r w:rsidR="00E33EDD">
        <w:fldChar w:fldCharType="begin"/>
      </w:r>
      <w:r w:rsidR="00E33EDD">
        <w:instrText>DOCVARIABLE ID01+</w:instrText>
      </w:r>
      <w:r w:rsidR="00E33EDD">
        <w:fldChar w:fldCharType="separate"/>
      </w:r>
      <w:r w:rsidR="00CD4A19">
        <w:t>het voorbereidingsbesluit</w:t>
      </w:r>
      <w:r w:rsidR="00E33EDD">
        <w:fldChar w:fldCharType="end"/>
      </w:r>
      <w:r w:rsidR="00EF117E">
        <w:t xml:space="preserve"> </w:t>
      </w:r>
      <w:r w:rsidR="00E33EDD" w:rsidRPr="00F62F31">
        <w:t>waaraan rechten en plichten kunnen worden ontleend.</w:t>
      </w:r>
      <w:r w:rsidR="00BE4BCA">
        <w:t xml:space="preserve"> </w:t>
      </w:r>
      <w:r w:rsidR="00BE4BCA" w:rsidRPr="00BE4BCA">
        <w:t>Het motiveringsdeel en eventuel</w:t>
      </w:r>
      <w:r w:rsidR="00B270CB">
        <w:t>e</w:t>
      </w:r>
      <w:r w:rsidR="00BE4BCA" w:rsidRPr="00BE4BCA">
        <w:t xml:space="preserve"> bijlagen maken daar geen deel van uit.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