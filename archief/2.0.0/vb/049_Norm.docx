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3DAE" w14:textId="77777777" w:rsidR="008C786A" w:rsidRPr="00F62F31" w:rsidRDefault="008C786A" w:rsidP="008C786A">
      <w:pPr>
        <w:pStyle w:val="Kop5"/>
      </w:pPr>
      <w:r w:rsidRPr="00F62F31">
        <w:t>Norm</w:t>
      </w:r>
    </w:p>
    <w:p w14:paraId="74DD0A95" w14:textId="0FC93260" w:rsidR="008C786A" w:rsidRPr="00F62F31" w:rsidRDefault="008C786A" w:rsidP="008C786A">
      <w:r w:rsidRPr="00F62F31">
        <w:t xml:space="preserve">Voor tekstelementen </w:t>
      </w:r>
      <w:r w:rsidR="00536133" w:rsidRPr="00536133">
        <w:t xml:space="preserve">in het inhoudelijke deel van omgevingsdocumenten met Artikelstructuur </w:t>
      </w:r>
      <w:r w:rsidRPr="00F62F31">
        <w:t xml:space="preserve">gelden de regels uit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_Ref_9224279d766af5c6a138b7f4031b6807_1 \n \h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Tabel 4</w:t>
      </w:r>
      <w:r w:rsidRPr="00712F87">
        <w:rPr>
          <w:rStyle w:val="Verwijzing"/>
        </w:rPr>
        <w:fldChar w:fldCharType="end"/>
      </w:r>
      <w:r w:rsidRPr="00F62F31">
        <w:t>.</w:t>
      </w:r>
    </w:p>
    <w:p w14:paraId="5EEBF62E" w14:textId="77777777" w:rsidR="008C786A" w:rsidRPr="00F62F31" w:rsidRDefault="008C786A" w:rsidP="008C786A">
      <w:pPr>
        <w:pStyle w:val="Tabeltitel"/>
        <w:spacing w:line="259" w:lineRule="auto"/>
      </w:pPr>
      <w:bookmarkStart w:id="110" w:name="_Ref_9224279d766af5c6a138b7f4031b6807_1"/>
      <w:r w:rsidRPr="00F62F31">
        <w:t>Regels voor tekstelementen</w:t>
      </w:r>
      <w:bookmarkEnd w:id="110"/>
      <w:r>
        <w:t xml:space="preserve"> en hun invulling</w:t>
      </w:r>
      <w:r>
        <w:t xml:space="preserve">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8C786A" w:rsidRPr="00F62F31" w14:paraId="316EA8F6" w14:textId="77777777" w:rsidTr="006D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1D502CE3" w14:textId="77777777" w:rsidR="008C786A" w:rsidRPr="00F62F31" w:rsidRDefault="008C786A" w:rsidP="006D3479">
            <w:r w:rsidRPr="00F62F31">
              <w:t>Type tekstelement</w:t>
            </w:r>
          </w:p>
        </w:tc>
        <w:tc>
          <w:tcPr>
            <w:tcW w:w="474" w:type="pct"/>
          </w:tcPr>
          <w:p w14:paraId="27D6C2B4" w14:textId="77777777" w:rsidR="008C786A" w:rsidRPr="00F62F31" w:rsidRDefault="008C786A" w:rsidP="006D3479">
            <w:r w:rsidRPr="00F62F31">
              <w:t>Aantal</w:t>
            </w:r>
          </w:p>
        </w:tc>
        <w:tc>
          <w:tcPr>
            <w:tcW w:w="1175" w:type="pct"/>
          </w:tcPr>
          <w:p w14:paraId="74F83CBE" w14:textId="77777777" w:rsidR="008C786A" w:rsidRPr="00F62F31" w:rsidRDefault="008C786A" w:rsidP="006D3479">
            <w:r w:rsidRPr="00F62F31">
              <w:t>Mag voorkomen onder</w:t>
            </w:r>
          </w:p>
        </w:tc>
        <w:tc>
          <w:tcPr>
            <w:tcW w:w="1176" w:type="pct"/>
          </w:tcPr>
          <w:p w14:paraId="723F3E8E" w14:textId="77777777" w:rsidR="008C786A" w:rsidRPr="00F62F31" w:rsidRDefault="008C786A" w:rsidP="006D3479">
            <w:r w:rsidRPr="00F62F31">
              <w:t>Mag bevatten</w:t>
            </w:r>
          </w:p>
        </w:tc>
        <w:tc>
          <w:tcPr>
            <w:tcW w:w="1176" w:type="pct"/>
          </w:tcPr>
          <w:p w14:paraId="7F4FBF66" w14:textId="77777777" w:rsidR="008C786A" w:rsidRPr="00F62F31" w:rsidRDefault="008C786A" w:rsidP="006D3479">
            <w:r w:rsidRPr="00F62F31">
              <w:t>Mag niet bevatten</w:t>
            </w:r>
          </w:p>
        </w:tc>
      </w:tr>
      <w:tr w:rsidR="008C786A" w:rsidRPr="00F62F31" w14:paraId="27CD0EDC" w14:textId="77777777" w:rsidTr="006D3479">
        <w:trPr>
          <w:trHeight w:val="255"/>
        </w:trPr>
        <w:tc>
          <w:tcPr>
            <w:tcW w:w="998" w:type="pct"/>
          </w:tcPr>
          <w:p w14:paraId="63D16318" w14:textId="77777777" w:rsidR="008C786A" w:rsidRPr="00F62F31" w:rsidRDefault="008C786A" w:rsidP="006D3479">
            <w:r w:rsidRPr="00F62F31">
              <w:t>Boek</w:t>
            </w:r>
          </w:p>
        </w:tc>
        <w:tc>
          <w:tcPr>
            <w:tcW w:w="474" w:type="pct"/>
          </w:tcPr>
          <w:p w14:paraId="72D37D90" w14:textId="77777777" w:rsidR="008C786A" w:rsidRPr="00F62F31" w:rsidRDefault="008C786A" w:rsidP="006D3479">
            <w:r w:rsidRPr="00F62F31">
              <w:t>0</w:t>
            </w:r>
          </w:p>
        </w:tc>
        <w:tc>
          <w:tcPr>
            <w:tcW w:w="1175" w:type="pct"/>
          </w:tcPr>
          <w:p w14:paraId="3684E218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22E27209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643D8967" w14:textId="77777777" w:rsidR="008C786A" w:rsidRPr="00F62F31" w:rsidRDefault="008C786A" w:rsidP="006D3479"/>
        </w:tc>
      </w:tr>
      <w:tr w:rsidR="008C786A" w:rsidRPr="00F62F31" w14:paraId="6B745745" w14:textId="77777777" w:rsidTr="006D3479">
        <w:trPr>
          <w:trHeight w:val="255"/>
        </w:trPr>
        <w:tc>
          <w:tcPr>
            <w:tcW w:w="998" w:type="pct"/>
          </w:tcPr>
          <w:p w14:paraId="00BFCA9E" w14:textId="77777777" w:rsidR="008C786A" w:rsidRPr="00F62F31" w:rsidRDefault="008C786A" w:rsidP="006D3479">
            <w:r w:rsidRPr="00F62F31">
              <w:t>Deel</w:t>
            </w:r>
          </w:p>
        </w:tc>
        <w:tc>
          <w:tcPr>
            <w:tcW w:w="474" w:type="pct"/>
          </w:tcPr>
          <w:p w14:paraId="58CCC7D1" w14:textId="77777777" w:rsidR="008C786A" w:rsidRPr="00F62F31" w:rsidRDefault="008C786A" w:rsidP="006D3479">
            <w:r w:rsidRPr="00F62F31">
              <w:t>0</w:t>
            </w:r>
          </w:p>
        </w:tc>
        <w:tc>
          <w:tcPr>
            <w:tcW w:w="1175" w:type="pct"/>
          </w:tcPr>
          <w:p w14:paraId="431A9483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6DC046FF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04708393" w14:textId="77777777" w:rsidR="008C786A" w:rsidRPr="00F62F31" w:rsidRDefault="008C786A" w:rsidP="006D3479"/>
        </w:tc>
      </w:tr>
      <w:tr w:rsidR="008C786A" w:rsidRPr="00F62F31" w14:paraId="36747C37" w14:textId="77777777" w:rsidTr="006D3479">
        <w:trPr>
          <w:trHeight w:val="255"/>
        </w:trPr>
        <w:tc>
          <w:tcPr>
            <w:tcW w:w="998" w:type="pct"/>
          </w:tcPr>
          <w:p w14:paraId="6944ED19" w14:textId="77777777" w:rsidR="008C786A" w:rsidRPr="00F62F31" w:rsidRDefault="008C786A" w:rsidP="006D3479">
            <w:r w:rsidRPr="00F62F31">
              <w:t>Hoofdstuk</w:t>
            </w:r>
          </w:p>
        </w:tc>
        <w:tc>
          <w:tcPr>
            <w:tcW w:w="474" w:type="pct"/>
          </w:tcPr>
          <w:p w14:paraId="1448BBD1" w14:textId="77777777" w:rsidR="008C786A" w:rsidRPr="00F62F31" w:rsidRDefault="008C786A" w:rsidP="006D3479">
            <w:r w:rsidRPr="00F62F31">
              <w:t>1..n</w:t>
            </w:r>
          </w:p>
        </w:tc>
        <w:tc>
          <w:tcPr>
            <w:tcW w:w="1175" w:type="pct"/>
          </w:tcPr>
          <w:p w14:paraId="4559EB56" w14:textId="77777777" w:rsidR="008C786A" w:rsidRPr="00F62F31" w:rsidRDefault="008C786A" w:rsidP="006D3479">
            <w:r>
              <w:t>Regeling</w:t>
            </w:r>
          </w:p>
        </w:tc>
        <w:tc>
          <w:tcPr>
            <w:tcW w:w="1176" w:type="pct"/>
          </w:tcPr>
          <w:p w14:paraId="6F766FF9" w14:textId="66071FB9" w:rsidR="008C786A" w:rsidRPr="00F62F31" w:rsidRDefault="008C786A" w:rsidP="00D25115">
            <w:r w:rsidRPr="00F62F31">
              <w:t>Titel, Afdeling, Artikel</w:t>
            </w:r>
            <w:r w:rsidR="00D25115">
              <w:t xml:space="preserve">, </w:t>
            </w:r>
            <w:r w:rsidR="00C06355">
              <w:t>element</w:t>
            </w:r>
            <w:r w:rsidRPr="001E5440">
              <w:t xml:space="preserve"> Gereserveerd</w:t>
            </w:r>
          </w:p>
        </w:tc>
        <w:tc>
          <w:tcPr>
            <w:tcW w:w="1176" w:type="pct"/>
          </w:tcPr>
          <w:p w14:paraId="2DB29114" w14:textId="77777777" w:rsidR="008C786A" w:rsidRPr="00F62F31" w:rsidRDefault="008C786A" w:rsidP="006D3479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8C786A" w:rsidRPr="00F62F31" w14:paraId="734C58C5" w14:textId="77777777" w:rsidTr="006D3479">
        <w:trPr>
          <w:trHeight w:val="255"/>
        </w:trPr>
        <w:tc>
          <w:tcPr>
            <w:tcW w:w="998" w:type="pct"/>
          </w:tcPr>
          <w:p w14:paraId="2DCE1C8E" w14:textId="77777777" w:rsidR="008C786A" w:rsidRPr="00F62F31" w:rsidRDefault="008C786A" w:rsidP="006D3479">
            <w:r w:rsidRPr="00F62F31">
              <w:t>Titel</w:t>
            </w:r>
          </w:p>
        </w:tc>
        <w:tc>
          <w:tcPr>
            <w:tcW w:w="474" w:type="pct"/>
          </w:tcPr>
          <w:p w14:paraId="572A2D81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0820975E" w14:textId="77777777" w:rsidR="008C786A" w:rsidRPr="00F62F31" w:rsidRDefault="008C786A" w:rsidP="006D3479">
            <w:r w:rsidRPr="00F62F31">
              <w:t>Hoofdstuk</w:t>
            </w:r>
          </w:p>
        </w:tc>
        <w:tc>
          <w:tcPr>
            <w:tcW w:w="1176" w:type="pct"/>
          </w:tcPr>
          <w:p w14:paraId="0657705B" w14:textId="4778BABF" w:rsidR="008C786A" w:rsidRPr="00F62F31" w:rsidRDefault="008C786A" w:rsidP="006D3479">
            <w:r w:rsidRPr="00F62F31">
              <w:t>Afdeling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637DFC7E" w14:textId="77777777" w:rsidR="008C786A" w:rsidRPr="00F62F31" w:rsidRDefault="008C786A" w:rsidP="006D3479"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8C786A" w:rsidRPr="00F62F31" w14:paraId="3A3772A8" w14:textId="77777777" w:rsidTr="006D3479">
        <w:trPr>
          <w:trHeight w:val="255"/>
        </w:trPr>
        <w:tc>
          <w:tcPr>
            <w:tcW w:w="998" w:type="pct"/>
          </w:tcPr>
          <w:p w14:paraId="52F66617" w14:textId="77777777" w:rsidR="008C786A" w:rsidRPr="00F62F31" w:rsidRDefault="008C786A" w:rsidP="006D3479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51B7692E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044AE7FA" w14:textId="77777777" w:rsidR="008C786A" w:rsidRPr="00F62F31" w:rsidRDefault="008C786A" w:rsidP="006D3479">
            <w:r w:rsidRPr="00F62F31">
              <w:t>Hoofdstuk, Titel</w:t>
            </w:r>
          </w:p>
        </w:tc>
        <w:tc>
          <w:tcPr>
            <w:tcW w:w="1176" w:type="pct"/>
          </w:tcPr>
          <w:p w14:paraId="700DB721" w14:textId="1AE829FD" w:rsidR="008C786A" w:rsidRPr="00F62F31" w:rsidRDefault="008C786A" w:rsidP="006D3479">
            <w:r w:rsidRPr="00F62F31">
              <w:t>Paragraaf</w:t>
            </w:r>
            <w:r>
              <w:t>, Artikel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59375151" w14:textId="77777777" w:rsidR="008C786A" w:rsidRPr="00F62F31" w:rsidRDefault="008C786A" w:rsidP="006D3479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8C786A" w:rsidRPr="00F62F31" w14:paraId="1DC35FBE" w14:textId="77777777" w:rsidTr="006D3479">
        <w:trPr>
          <w:trHeight w:val="255"/>
        </w:trPr>
        <w:tc>
          <w:tcPr>
            <w:tcW w:w="998" w:type="pct"/>
          </w:tcPr>
          <w:p w14:paraId="7C3675E3" w14:textId="77777777" w:rsidR="008C786A" w:rsidRPr="00F62F31" w:rsidRDefault="008C786A" w:rsidP="006D3479">
            <w:r w:rsidRPr="00F62F31">
              <w:t>Paragraaf</w:t>
            </w:r>
          </w:p>
        </w:tc>
        <w:tc>
          <w:tcPr>
            <w:tcW w:w="474" w:type="pct"/>
          </w:tcPr>
          <w:p w14:paraId="50558405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7BB685B6" w14:textId="77777777" w:rsidR="008C786A" w:rsidRPr="00F62F31" w:rsidRDefault="008C786A" w:rsidP="006D3479">
            <w:r w:rsidRPr="00F62F31">
              <w:t>Afdeling</w:t>
            </w:r>
          </w:p>
        </w:tc>
        <w:tc>
          <w:tcPr>
            <w:tcW w:w="1176" w:type="pct"/>
          </w:tcPr>
          <w:p w14:paraId="0DEEF560" w14:textId="3351F99B" w:rsidR="008C786A" w:rsidRPr="00F62F31" w:rsidRDefault="008C786A" w:rsidP="006D3479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23480A64" w14:textId="77777777" w:rsidR="008C786A" w:rsidRPr="00F62F31" w:rsidRDefault="008C786A" w:rsidP="006D3479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8C786A" w:rsidRPr="00F62F31" w14:paraId="62C5C426" w14:textId="77777777" w:rsidTr="006D3479">
        <w:trPr>
          <w:trHeight w:val="255"/>
        </w:trPr>
        <w:tc>
          <w:tcPr>
            <w:tcW w:w="998" w:type="pct"/>
          </w:tcPr>
          <w:p w14:paraId="6B3CC573" w14:textId="77777777" w:rsidR="008C786A" w:rsidRPr="00F62F31" w:rsidRDefault="008C786A" w:rsidP="006D3479">
            <w:r w:rsidRPr="00F62F31">
              <w:t>Subparagraaf</w:t>
            </w:r>
          </w:p>
        </w:tc>
        <w:tc>
          <w:tcPr>
            <w:tcW w:w="474" w:type="pct"/>
          </w:tcPr>
          <w:p w14:paraId="156FCD48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7D230A69" w14:textId="77777777" w:rsidR="008C786A" w:rsidRPr="00F62F31" w:rsidRDefault="008C786A" w:rsidP="006D3479">
            <w:r w:rsidRPr="00F62F31">
              <w:t>Paragraaf</w:t>
            </w:r>
          </w:p>
        </w:tc>
        <w:tc>
          <w:tcPr>
            <w:tcW w:w="1176" w:type="pct"/>
          </w:tcPr>
          <w:p w14:paraId="4BD8FF5B" w14:textId="5F3B8AD2" w:rsidR="008C786A" w:rsidRPr="00F62F31" w:rsidRDefault="008C786A" w:rsidP="006D3479">
            <w:r w:rsidRPr="00F62F31">
              <w:t>Subsubparagraaf, Artikel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5EC91209" w14:textId="77777777" w:rsidR="008C786A" w:rsidRPr="00F62F31" w:rsidRDefault="008C786A" w:rsidP="006D3479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8C786A" w:rsidRPr="00F62F31" w14:paraId="327E51BB" w14:textId="77777777" w:rsidTr="006D3479">
        <w:trPr>
          <w:trHeight w:val="255"/>
        </w:trPr>
        <w:tc>
          <w:tcPr>
            <w:tcW w:w="998" w:type="pct"/>
          </w:tcPr>
          <w:p w14:paraId="5802E0B0" w14:textId="77777777" w:rsidR="008C786A" w:rsidRPr="00F62F31" w:rsidRDefault="008C786A" w:rsidP="006D3479">
            <w:r w:rsidRPr="00F62F31">
              <w:t>Subsubparagraaf</w:t>
            </w:r>
          </w:p>
        </w:tc>
        <w:tc>
          <w:tcPr>
            <w:tcW w:w="474" w:type="pct"/>
          </w:tcPr>
          <w:p w14:paraId="01729596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23E14036" w14:textId="77777777" w:rsidR="008C786A" w:rsidRPr="00F62F31" w:rsidRDefault="008C786A" w:rsidP="006D3479">
            <w:r w:rsidRPr="00F62F31">
              <w:t>Subparagraaf</w:t>
            </w:r>
          </w:p>
        </w:tc>
        <w:tc>
          <w:tcPr>
            <w:tcW w:w="1176" w:type="pct"/>
          </w:tcPr>
          <w:p w14:paraId="3FE134A2" w14:textId="7E493D08" w:rsidR="008C786A" w:rsidRPr="00F62F31" w:rsidRDefault="008C786A" w:rsidP="006D3479">
            <w:r w:rsidRPr="00F62F31">
              <w:t>Artikel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3DAD0AA6" w14:textId="77777777" w:rsidR="008C786A" w:rsidRPr="00F62F31" w:rsidRDefault="008C786A" w:rsidP="006D3479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8C786A" w:rsidRPr="00F62F31" w14:paraId="16AE29CC" w14:textId="77777777" w:rsidTr="006D3479">
        <w:trPr>
          <w:trHeight w:val="255"/>
        </w:trPr>
        <w:tc>
          <w:tcPr>
            <w:tcW w:w="998" w:type="pct"/>
          </w:tcPr>
          <w:p w14:paraId="33123B17" w14:textId="77777777" w:rsidR="008C786A" w:rsidRPr="00F62F31" w:rsidRDefault="008C786A" w:rsidP="006D3479">
            <w:r w:rsidRPr="00F62F31">
              <w:t>Artikel</w:t>
            </w:r>
          </w:p>
        </w:tc>
        <w:tc>
          <w:tcPr>
            <w:tcW w:w="474" w:type="pct"/>
          </w:tcPr>
          <w:p w14:paraId="5D71B81F" w14:textId="77777777" w:rsidR="008C786A" w:rsidRPr="00F62F31" w:rsidRDefault="008C786A" w:rsidP="006D3479">
            <w:r w:rsidRPr="00F62F31">
              <w:t>1..n</w:t>
            </w:r>
          </w:p>
        </w:tc>
        <w:tc>
          <w:tcPr>
            <w:tcW w:w="1175" w:type="pct"/>
          </w:tcPr>
          <w:p w14:paraId="6EB16423" w14:textId="77777777" w:rsidR="008C786A" w:rsidRPr="00F62F31" w:rsidRDefault="008C786A" w:rsidP="006D3479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1EA21B44" w14:textId="137424D6" w:rsidR="008C786A" w:rsidRPr="00F62F31" w:rsidRDefault="008C786A" w:rsidP="006D3479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4BFCC264" w14:textId="77777777" w:rsidR="008C786A" w:rsidRDefault="008C786A" w:rsidP="006D3479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3ABA4321" w14:textId="77777777" w:rsidR="008C786A" w:rsidRPr="00F62F31" w:rsidRDefault="008C786A" w:rsidP="006D3479">
            <w:r>
              <w:t>Inhoud, in het geval het Artikel is onderverdeeld in Leden</w:t>
            </w:r>
          </w:p>
        </w:tc>
      </w:tr>
      <w:tr w:rsidR="008C786A" w:rsidRPr="00F62F31" w14:paraId="15AA46A6" w14:textId="77777777" w:rsidTr="006D3479">
        <w:trPr>
          <w:trHeight w:val="255"/>
        </w:trPr>
        <w:tc>
          <w:tcPr>
            <w:tcW w:w="998" w:type="pct"/>
          </w:tcPr>
          <w:p w14:paraId="328644A9" w14:textId="77777777" w:rsidR="008C786A" w:rsidRPr="00F62F31" w:rsidRDefault="008C786A" w:rsidP="006D3479">
            <w:r w:rsidRPr="00F62F31">
              <w:t>Lid</w:t>
            </w:r>
          </w:p>
        </w:tc>
        <w:tc>
          <w:tcPr>
            <w:tcW w:w="474" w:type="pct"/>
          </w:tcPr>
          <w:p w14:paraId="6404E128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2A3EAC9A" w14:textId="77777777" w:rsidR="008C786A" w:rsidRPr="00F62F31" w:rsidRDefault="008C786A" w:rsidP="006D3479">
            <w:r w:rsidRPr="00F62F31">
              <w:t>Artikel</w:t>
            </w:r>
          </w:p>
        </w:tc>
        <w:tc>
          <w:tcPr>
            <w:tcW w:w="1176" w:type="pct"/>
          </w:tcPr>
          <w:p w14:paraId="0B643193" w14:textId="406C8C10" w:rsidR="008C786A" w:rsidRPr="00F62F31" w:rsidRDefault="008C786A" w:rsidP="006D3479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D25115" w:rsidRPr="00D25115">
              <w:t>, element Gereserveerd</w:t>
            </w:r>
          </w:p>
        </w:tc>
        <w:tc>
          <w:tcPr>
            <w:tcW w:w="1176" w:type="pct"/>
          </w:tcPr>
          <w:p w14:paraId="1DCE7D51" w14:textId="77777777" w:rsidR="008C786A" w:rsidRPr="00F62F31" w:rsidRDefault="008C786A" w:rsidP="006D347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8C786A" w:rsidRPr="00F62F31" w14:paraId="063D375C" w14:textId="77777777" w:rsidTr="006D3479">
        <w:trPr>
          <w:trHeight w:val="255"/>
        </w:trPr>
        <w:tc>
          <w:tcPr>
            <w:tcW w:w="998" w:type="pct"/>
          </w:tcPr>
          <w:p w14:paraId="406506F3" w14:textId="77777777" w:rsidR="008C786A" w:rsidRPr="00F62F31" w:rsidRDefault="008C786A" w:rsidP="006D3479">
            <w:r w:rsidRPr="00F62F31">
              <w:lastRenderedPageBreak/>
              <w:t>Alinea</w:t>
            </w:r>
          </w:p>
        </w:tc>
        <w:tc>
          <w:tcPr>
            <w:tcW w:w="474" w:type="pct"/>
          </w:tcPr>
          <w:p w14:paraId="7EC87E67" w14:textId="77777777" w:rsidR="008C786A" w:rsidRPr="00F62F31" w:rsidRDefault="008C786A" w:rsidP="006D3479">
            <w:r w:rsidRPr="00F62F31">
              <w:t>1..n</w:t>
            </w:r>
          </w:p>
        </w:tc>
        <w:tc>
          <w:tcPr>
            <w:tcW w:w="1175" w:type="pct"/>
          </w:tcPr>
          <w:p w14:paraId="6CA6255C" w14:textId="77777777" w:rsidR="008C786A" w:rsidRPr="00F62F31" w:rsidRDefault="008C786A" w:rsidP="006D3479">
            <w:r w:rsidRPr="00F62F31">
              <w:t>Artikel, Lid</w:t>
            </w:r>
          </w:p>
        </w:tc>
        <w:tc>
          <w:tcPr>
            <w:tcW w:w="1176" w:type="pct"/>
          </w:tcPr>
          <w:p w14:paraId="3CF422A6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7CE20741" w14:textId="77777777" w:rsidR="008C786A" w:rsidRPr="00F62F31" w:rsidRDefault="008C786A" w:rsidP="006D347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8C786A" w:rsidRPr="00F62F31" w14:paraId="05104DE4" w14:textId="77777777" w:rsidTr="006D3479">
        <w:trPr>
          <w:trHeight w:val="255"/>
        </w:trPr>
        <w:tc>
          <w:tcPr>
            <w:tcW w:w="998" w:type="pct"/>
          </w:tcPr>
          <w:p w14:paraId="758189E1" w14:textId="057DCB27" w:rsidR="008C786A" w:rsidRPr="00F62F31" w:rsidRDefault="008C786A" w:rsidP="006D3479">
            <w:r>
              <w:t>Overige inhoud-elementen zoals Figuur, Lijst en Tabel</w:t>
            </w:r>
            <w:r>
              <w:rPr>
                <w:rStyle w:val="Voetnootmarkering"/>
              </w:rPr>
              <w:footnoteReference w:id="3"/>
            </w:r>
            <w:r w:rsidR="00910D54">
              <w:t xml:space="preserve">, </w:t>
            </w:r>
            <w:r w:rsidR="00910D54" w:rsidRPr="00910D54">
              <w:t>element Tussenkop is niet toegestaan</w:t>
            </w:r>
          </w:p>
        </w:tc>
        <w:tc>
          <w:tcPr>
            <w:tcW w:w="474" w:type="pct"/>
          </w:tcPr>
          <w:p w14:paraId="05936531" w14:textId="77777777" w:rsidR="008C786A" w:rsidRPr="00F62F31" w:rsidRDefault="008C786A" w:rsidP="006D3479">
            <w:r w:rsidRPr="00F62F31">
              <w:t>0..n</w:t>
            </w:r>
          </w:p>
        </w:tc>
        <w:tc>
          <w:tcPr>
            <w:tcW w:w="1175" w:type="pct"/>
          </w:tcPr>
          <w:p w14:paraId="029DC45F" w14:textId="77777777" w:rsidR="008C786A" w:rsidRPr="00F62F31" w:rsidRDefault="008C786A" w:rsidP="006D3479">
            <w:r w:rsidRPr="00F62F31">
              <w:t>Artikel, Lid</w:t>
            </w:r>
          </w:p>
        </w:tc>
        <w:tc>
          <w:tcPr>
            <w:tcW w:w="1176" w:type="pct"/>
          </w:tcPr>
          <w:p w14:paraId="7983337F" w14:textId="77777777" w:rsidR="008C786A" w:rsidRPr="00F62F31" w:rsidRDefault="008C786A" w:rsidP="006D3479">
            <w:r w:rsidRPr="00F62F31">
              <w:t>-</w:t>
            </w:r>
          </w:p>
        </w:tc>
        <w:tc>
          <w:tcPr>
            <w:tcW w:w="1176" w:type="pct"/>
          </w:tcPr>
          <w:p w14:paraId="395B77D1" w14:textId="77777777" w:rsidR="008C786A" w:rsidRPr="00F62F31" w:rsidRDefault="008C786A" w:rsidP="006D3479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