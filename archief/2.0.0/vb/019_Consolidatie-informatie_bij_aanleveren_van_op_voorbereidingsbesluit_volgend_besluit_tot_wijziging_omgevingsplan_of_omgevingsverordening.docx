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8B46" w14:textId="3356D7FF" w:rsidR="00224860" w:rsidRDefault="00224860" w:rsidP="007D64B6">
      <w:pPr>
        <w:pStyle w:val="Kop5"/>
      </w:pPr>
      <w:r w:rsidRPr="00224860">
        <w:t>Consolidatie-informatie bij aanleveren</w:t>
      </w:r>
      <w:r w:rsidR="007C0774">
        <w:t xml:space="preserve"> </w:t>
      </w:r>
      <w:r w:rsidR="00CE453B">
        <w:t xml:space="preserve">van op voorbereidingsbesluit volgend </w:t>
      </w:r>
      <w:r w:rsidR="007C0774">
        <w:t>besluit tot wijziging omgevingsplan of omgevingsverordening</w:t>
      </w:r>
    </w:p>
    <w:p w14:paraId="12151B7A" w14:textId="24AD073D" w:rsidR="007C0774" w:rsidRDefault="009F7153">
      <w:r>
        <w:t>A</w:t>
      </w:r>
      <w:r w:rsidRPr="009F7153">
        <w:t xml:space="preserve">ls binnen een jaar en zes maanden na bekendmaking van </w:t>
      </w:r>
      <w:r w:rsidR="007E630B">
        <w:t xml:space="preserve">een </w:t>
      </w:r>
      <w:r w:rsidRPr="009F7153">
        <w:t>voorbereidingsbesluit</w:t>
      </w:r>
      <w:r w:rsidR="007E630B">
        <w:t xml:space="preserve"> </w:t>
      </w:r>
      <w:r w:rsidR="007E630B" w:rsidRPr="007E630B">
        <w:t>als bedoeld in artikel 4.14 of 4.15 Ow</w:t>
      </w:r>
      <w:r>
        <w:t xml:space="preserve"> </w:t>
      </w:r>
      <w:r w:rsidR="00EA636A" w:rsidRPr="00EA636A">
        <w:t xml:space="preserve">het besluit tot wijziging van omgevingsplan of omgevingsverordening dat uitvoering geeft aan </w:t>
      </w:r>
      <w:r w:rsidR="007E630B">
        <w:t xml:space="preserve">dat </w:t>
      </w:r>
      <w:r w:rsidR="00EA636A" w:rsidRPr="00EA636A">
        <w:t>voorbereidingsbesluit</w:t>
      </w:r>
      <w:r w:rsidR="007E630B">
        <w:t xml:space="preserve"> </w:t>
      </w:r>
      <w:r w:rsidR="00EA636A" w:rsidRPr="00EA636A">
        <w:t>is bekendgemaakt, vervallen de voorbeschermingsregels op het tijdstip waarop het wijzigingsbesluit in werking treedt of is vernietigd</w:t>
      </w:r>
      <w:r w:rsidR="00840630">
        <w:t>.</w:t>
      </w:r>
    </w:p>
    <w:p w14:paraId="290A0034" w14:textId="57BFA8D9" w:rsidR="00712F87" w:rsidRDefault="005A5EF5">
      <w:r>
        <w:t xml:space="preserve">Bij het aanleveren aan de LVBB ter bekendmaking van het </w:t>
      </w:r>
      <w:r w:rsidRPr="00B659B2">
        <w:t>wijzigingsbesluit</w:t>
      </w:r>
      <w:r>
        <w:t xml:space="preserve"> levert </w:t>
      </w:r>
      <w:r w:rsidR="00B62D09">
        <w:t>de gemeente of provincie</w:t>
      </w:r>
      <w:r>
        <w:t xml:space="preserve"> consolidatie-informatie aan</w:t>
      </w:r>
      <w:r w:rsidR="007C6624">
        <w:t>,</w:t>
      </w:r>
      <w:r>
        <w:t xml:space="preserve"> bestaa</w:t>
      </w:r>
      <w:r w:rsidR="007C6624">
        <w:t>nde</w:t>
      </w:r>
      <w:r>
        <w:t xml:space="preserve"> uit twee componenten:</w:t>
      </w:r>
    </w:p>
    <w:p w14:paraId="503A19C4" w14:textId="7FB69A3C" w:rsidR="005A5EF5" w:rsidRDefault="005A5EF5">
      <w:pPr>
        <w:pStyle w:val="Opsommingtekens1"/>
      </w:pPr>
      <w:r>
        <w:t xml:space="preserve">de inwerkingtreding van </w:t>
      </w:r>
      <w:r w:rsidR="0047367D" w:rsidRPr="0047367D">
        <w:t>het wijzigingsbesluit</w:t>
      </w:r>
      <w:r>
        <w:t>, inclusief de datum van inwerkingtreden;</w:t>
      </w:r>
    </w:p>
    <w:p w14:paraId="1CFB63FD" w14:textId="2854FCC4" w:rsidR="00BC140F" w:rsidRPr="007C0774" w:rsidRDefault="00FA562D">
      <w:pPr>
        <w:pStyle w:val="Opsommingtekens1"/>
      </w:pPr>
      <w:r>
        <w:t>de</w:t>
      </w:r>
      <w:r w:rsidR="009D6D59">
        <w:t xml:space="preserve"> </w:t>
      </w:r>
      <w:r w:rsidR="005A5EF5">
        <w:t>intrekking van het tijdelijk regelingdeel</w:t>
      </w:r>
      <w:r w:rsidR="00B50D86">
        <w:t xml:space="preserve">, met als datum </w:t>
      </w:r>
      <w:r w:rsidR="00B50D86" w:rsidRPr="00B50D86">
        <w:t>de datum van inwerkingtreden van het wijzigingsbesluit.</w:t>
      </w:r>
    </w:p>
    <w:p w14:paraId="14BD7092" w14:textId="7E4157AF" w:rsidR="00224860" w:rsidRDefault="002F1E0D">
      <w:r>
        <w:t xml:space="preserve">Gevolg hiervan is dat de LVBB </w:t>
      </w:r>
      <w:r w:rsidR="00AA12A9">
        <w:t xml:space="preserve">het wijzigingsbesluit consolideert in de hoofdregeling en </w:t>
      </w:r>
      <w:r w:rsidR="002F308D" w:rsidRPr="002F308D">
        <w:t xml:space="preserve">het tijdelijk regelingdeel met daarin de voorbeschermingsregels </w:t>
      </w:r>
      <w:r w:rsidR="00FB5B5A">
        <w:t>geen onderdeel meer is van de geconsolideerde regeling</w:t>
      </w:r>
      <w:r w:rsidR="002F308D" w:rsidRPr="002F308D">
        <w:t>.</w:t>
      </w:r>
      <w:r w:rsidR="00A51BA9">
        <w:t xml:space="preserve"> Op overheid.nl en in DSO-LV wordt de nieuwe </w:t>
      </w:r>
      <w:r w:rsidR="00BF2676">
        <w:t xml:space="preserve">versie van de </w:t>
      </w:r>
      <w:r w:rsidR="00A51BA9">
        <w:t xml:space="preserve">hoofdregeling getoond en </w:t>
      </w:r>
      <w:r w:rsidR="00E10DE6">
        <w:t xml:space="preserve">wordt </w:t>
      </w:r>
      <w:r w:rsidR="00A51BA9">
        <w:t xml:space="preserve">het </w:t>
      </w:r>
      <w:r w:rsidR="00E10DE6">
        <w:t xml:space="preserve">betreffende </w:t>
      </w:r>
      <w:r w:rsidR="00E10DE6" w:rsidRPr="00E10DE6">
        <w:t>tijdelijk regelingdeel met de voorbeschermingsregels</w:t>
      </w:r>
      <w:r w:rsidR="00E10DE6">
        <w:t xml:space="preserve"> </w:t>
      </w:r>
      <w:r w:rsidR="00E10DE6" w:rsidRPr="00E10DE6">
        <w:t>niet meer getoond</w:t>
      </w:r>
      <w:r w:rsidR="00E10DE6">
        <w:t>.</w:t>
      </w:r>
    </w:p>
    <w:p w14:paraId="2A6E3131" w14:textId="483AB680" w:rsidR="00CB0BC4" w:rsidRDefault="00A37718">
      <w:r>
        <w:t>Voorbeschermingsregels kunnen</w:t>
      </w:r>
      <w:r w:rsidR="00492F12">
        <w:t xml:space="preserve"> ook vervallen </w:t>
      </w:r>
      <w:r w:rsidR="00344E37">
        <w:t xml:space="preserve">doordat </w:t>
      </w:r>
      <w:r w:rsidR="00492F12" w:rsidRPr="00492F12">
        <w:t>het wijzigingsbesluit</w:t>
      </w:r>
      <w:r w:rsidR="00344E37">
        <w:t xml:space="preserve"> dat uitvoering geeft aan het voorbereidingsbesluit</w:t>
      </w:r>
      <w:r w:rsidR="00B50E79">
        <w:t xml:space="preserve"> wordt vernietigd.</w:t>
      </w:r>
      <w:r>
        <w:t xml:space="preserve"> </w:t>
      </w:r>
      <w:r w:rsidR="00B50E79">
        <w:t>Dat is alleen mogelijk bij een voorbereidingsbesluit dat is gericht op de voorbereidin</w:t>
      </w:r>
      <w:r w:rsidR="00A44C0D">
        <w:t>g</w:t>
      </w:r>
      <w:r w:rsidR="00B50E79">
        <w:t xml:space="preserve"> van </w:t>
      </w:r>
      <w:r w:rsidR="00A44C0D">
        <w:t>i</w:t>
      </w:r>
      <w:r>
        <w:t xml:space="preserve">n </w:t>
      </w:r>
      <w:r w:rsidR="00A44C0D">
        <w:t>het omgevingsplan te stellen regels</w:t>
      </w:r>
      <w:r w:rsidR="00780B98">
        <w:t xml:space="preserve"> (NB: tegen een besluit tot wijziging van een omgevingsverordening kan geen beroep worden ingesteld, daarom doet deze situatie</w:t>
      </w:r>
      <w:r w:rsidR="0098190F">
        <w:t xml:space="preserve"> zich niet voor bij de omgevingsverordening)</w:t>
      </w:r>
      <w:r w:rsidR="00DC75E7">
        <w:t xml:space="preserve"> </w:t>
      </w:r>
      <w:r w:rsidR="00D75EE4">
        <w:t xml:space="preserve">en alleen wanneer </w:t>
      </w:r>
      <w:r w:rsidR="00274D86">
        <w:t>is</w:t>
      </w:r>
      <w:r w:rsidR="00435AFE">
        <w:t xml:space="preserve"> voldaan aan de volgende voorwaarden:</w:t>
      </w:r>
    </w:p>
    <w:p w14:paraId="1A2F147E" w14:textId="6EBD6FA9" w:rsidR="00712F87" w:rsidRDefault="00DC75E7">
      <w:pPr>
        <w:pStyle w:val="Opsommingnummers1"/>
        <w:numPr>
          <w:ilvl w:val="0"/>
          <w:numId w:val="11"/>
        </w:numPr>
      </w:pPr>
      <w:r>
        <w:t xml:space="preserve">het </w:t>
      </w:r>
      <w:r w:rsidRPr="00DC75E7">
        <w:t>besluit</w:t>
      </w:r>
      <w:r>
        <w:t xml:space="preserve"> om het omgevingsplan te wijzig</w:t>
      </w:r>
      <w:r w:rsidR="00D75EE4">
        <w:t xml:space="preserve">en is </w:t>
      </w:r>
      <w:r w:rsidR="00975AD1" w:rsidRPr="00975AD1">
        <w:t xml:space="preserve">binnen een jaar en zes maanden na </w:t>
      </w:r>
      <w:r w:rsidR="001F0811">
        <w:t>inwerkingtreden</w:t>
      </w:r>
      <w:r w:rsidR="00975AD1" w:rsidRPr="00975AD1">
        <w:t xml:space="preserve"> van </w:t>
      </w:r>
      <w:r w:rsidR="00975AD1">
        <w:t>het</w:t>
      </w:r>
      <w:r w:rsidR="00975AD1" w:rsidRPr="00975AD1">
        <w:t xml:space="preserve"> voorbereidingsbesluit </w:t>
      </w:r>
      <w:r w:rsidR="00D75EE4">
        <w:t>bekend gemaakt</w:t>
      </w:r>
      <w:r w:rsidR="00435AFE">
        <w:t>;</w:t>
      </w:r>
    </w:p>
    <w:p w14:paraId="38EA3D98" w14:textId="1B31D3A2" w:rsidR="00274D86" w:rsidRDefault="00D75EE4">
      <w:pPr>
        <w:pStyle w:val="Opsommingnummers1"/>
        <w:numPr>
          <w:ilvl w:val="0"/>
          <w:numId w:val="11"/>
        </w:numPr>
      </w:pPr>
      <w:r>
        <w:t xml:space="preserve">in de periode van vier weken tussen bekendmaking en inwerkingtreden van dat wijzigingsbesluit </w:t>
      </w:r>
      <w:r w:rsidR="00435AFE">
        <w:t xml:space="preserve">is </w:t>
      </w:r>
      <w:r>
        <w:t>schorsing van dat besluit gevraagd en toegewezen</w:t>
      </w:r>
      <w:r w:rsidR="00274D86">
        <w:t>;</w:t>
      </w:r>
      <w:r w:rsidR="00435AFE">
        <w:t xml:space="preserve"> </w:t>
      </w:r>
      <w:r w:rsidR="004E7CB1">
        <w:t>é</w:t>
      </w:r>
      <w:r w:rsidR="00435AFE">
        <w:t>n</w:t>
      </w:r>
    </w:p>
    <w:p w14:paraId="0E3CED85" w14:textId="43E4BB17" w:rsidR="003F545B" w:rsidRDefault="004E7CB1">
      <w:pPr>
        <w:pStyle w:val="Opsommingnummers1"/>
        <w:numPr>
          <w:ilvl w:val="0"/>
          <w:numId w:val="11"/>
        </w:numPr>
      </w:pPr>
      <w:r>
        <w:t>het wijzigingsbesluit is in beroep vernietigd.</w:t>
      </w:r>
    </w:p>
    <w:p w14:paraId="6C6CEC63" w14:textId="5F71A246" w:rsidR="005702A4" w:rsidRDefault="00EC7703">
      <w:r w:rsidRPr="00EC7703">
        <w:t xml:space="preserve">Wanneer </w:t>
      </w:r>
      <w:r w:rsidR="004315B5">
        <w:t>het wijzigingsbesluit in de onder 2 genoemde periode is geschorst</w:t>
      </w:r>
      <w:r w:rsidR="009A2E19">
        <w:t xml:space="preserve">, treedt het niet in werking en vervallen de voorbeschermingsregels niet. </w:t>
      </w:r>
      <w:r w:rsidR="008878C1">
        <w:t xml:space="preserve">De uitspraak van de rechter moet op de </w:t>
      </w:r>
      <w:r w:rsidR="00CC0A70">
        <w:t xml:space="preserve">daarvoor voorgeschreven manier aan de LVBB worden doorgegeven. Ook </w:t>
      </w:r>
      <w:r w:rsidR="00262C8B">
        <w:t xml:space="preserve">moet </w:t>
      </w:r>
      <w:r w:rsidR="00CC0A70">
        <w:t>er</w:t>
      </w:r>
      <w:r w:rsidR="002A194B">
        <w:t xml:space="preserve"> </w:t>
      </w:r>
      <w:r w:rsidR="00262C8B">
        <w:t xml:space="preserve">voor worden gezorgd dat het tijdelijk regelingdeel </w:t>
      </w:r>
      <w:r w:rsidR="00153B12">
        <w:t xml:space="preserve">getoond blijft worden. </w:t>
      </w:r>
      <w:r w:rsidR="009E6F9C">
        <w:t>Scenario</w:t>
      </w:r>
      <w:r w:rsidR="0077189B">
        <w:t>’</w:t>
      </w:r>
      <w:r w:rsidR="009E6F9C">
        <w:t xml:space="preserve">s </w:t>
      </w:r>
      <w:r w:rsidR="0077189B">
        <w:t xml:space="preserve">voor het omgaan met uitspraken </w:t>
      </w:r>
      <w:r w:rsidR="00DA2F2A">
        <w:t>van de rechter</w:t>
      </w:r>
      <w:r w:rsidR="0077189B">
        <w:t xml:space="preserve"> en gevolgen daarvan </w:t>
      </w:r>
      <w:r w:rsidR="00DC2CE5">
        <w:t xml:space="preserve">voor besluit en regeling zijn nog </w:t>
      </w:r>
      <w:r w:rsidR="00DC2CE5">
        <w:lastRenderedPageBreak/>
        <w:t>niet uitgewerkt in STOP en LVBB. Daarom kan nog niet beschreven worden</w:t>
      </w:r>
      <w:r w:rsidR="009D3788">
        <w:t xml:space="preserve"> hoe dit deel van het proces gaat werken.</w:t>
      </w:r>
      <w:r w:rsidR="00383B5D">
        <w:t xml:space="preserve"> Het effect zal zijn dat o</w:t>
      </w:r>
      <w:r w:rsidR="00840F56" w:rsidRPr="00840F56">
        <w:t xml:space="preserve">p overheid.nl en in DSO-LV </w:t>
      </w:r>
      <w:r w:rsidR="005B473C">
        <w:t xml:space="preserve">de </w:t>
      </w:r>
      <w:r w:rsidR="00840F56" w:rsidRPr="00840F56">
        <w:t xml:space="preserve">hoofdregeling </w:t>
      </w:r>
      <w:r w:rsidR="00915629">
        <w:t>(zonder verwerking van het wijzigingsbesluit) e</w:t>
      </w:r>
      <w:r w:rsidR="00C615DC">
        <w:t xml:space="preserve">n het </w:t>
      </w:r>
      <w:r w:rsidR="00C615DC" w:rsidRPr="00C615DC">
        <w:t xml:space="preserve">tijdelijk regelingdeel met de voorbeschermingsregels </w:t>
      </w:r>
      <w:r w:rsidR="00840F56" w:rsidRPr="00840F56">
        <w:t>getoond</w:t>
      </w:r>
      <w:r w:rsidR="00383B5D">
        <w:t xml:space="preserve"> worden</w:t>
      </w:r>
      <w:r w:rsidR="00840F56" w:rsidRPr="00840F56">
        <w:t>.</w:t>
      </w:r>
      <w:r w:rsidR="00BA74D4">
        <w:t xml:space="preserve"> NB: </w:t>
      </w:r>
      <w:r w:rsidR="00CA1070">
        <w:t>als het wijzigingsbesluit niet geschorst</w:t>
      </w:r>
      <w:r w:rsidR="00EC1E5C">
        <w:t xml:space="preserve"> </w:t>
      </w:r>
      <w:r w:rsidR="00EC1E5C" w:rsidRPr="00EC1E5C">
        <w:t>wordt</w:t>
      </w:r>
      <w:r w:rsidR="00CA1070">
        <w:t xml:space="preserve">, treedt het in werking en vervallen de voorbeschermingsregels, ook al volgt er nog een uitspraak </w:t>
      </w:r>
      <w:r w:rsidR="000843CC">
        <w:t>op het beroep tegen het wijzigingsbesluit.</w:t>
      </w:r>
    </w:p>
    <w:p w14:paraId="43844119" w14:textId="77777777" w:rsidR="00B32240" w:rsidRDefault="00B32240"/>
    <w:p w14:paraId="5FFE46C4" w14:textId="5AC00925" w:rsidR="00D27EC5" w:rsidRDefault="004C6B49">
      <w:r>
        <w:t xml:space="preserve">De volgende stap in de procedure is dat </w:t>
      </w:r>
      <w:r w:rsidR="0064053E" w:rsidRPr="0064053E">
        <w:t xml:space="preserve">de </w:t>
      </w:r>
      <w:r w:rsidR="0064053E">
        <w:t xml:space="preserve">Afdeling bestuursrechtspraak van de Raad van State uitspraak </w:t>
      </w:r>
      <w:r w:rsidR="00D27EC5">
        <w:t>doet</w:t>
      </w:r>
      <w:r w:rsidR="0064053E">
        <w:t xml:space="preserve"> over het beroep tegen </w:t>
      </w:r>
      <w:r w:rsidR="00974CFB">
        <w:t xml:space="preserve">het </w:t>
      </w:r>
      <w:r w:rsidR="0064053E">
        <w:t>wijzigingsbesluit</w:t>
      </w:r>
      <w:r w:rsidR="00D27EC5">
        <w:t>.</w:t>
      </w:r>
      <w:r w:rsidR="0064053E">
        <w:t xml:space="preserve"> </w:t>
      </w:r>
      <w:r w:rsidR="00974CFB">
        <w:t>Voor dit toepassingsprofiel is deze stap alleen relevant in het geval dat het wijzi</w:t>
      </w:r>
      <w:r w:rsidR="003216FA">
        <w:t>gi</w:t>
      </w:r>
      <w:r w:rsidR="00974CFB">
        <w:t xml:space="preserve">ngsbesluit </w:t>
      </w:r>
      <w:r w:rsidR="00260F5F">
        <w:t xml:space="preserve">geschorst was tot het moment van de uitspraak op het beroep. </w:t>
      </w:r>
      <w:r w:rsidR="00D27EC5">
        <w:t xml:space="preserve">Zowel </w:t>
      </w:r>
      <w:r w:rsidR="00FB1A85">
        <w:t>in het geval</w:t>
      </w:r>
      <w:r w:rsidR="00D27EC5">
        <w:t xml:space="preserve"> </w:t>
      </w:r>
      <w:r w:rsidR="009977F4">
        <w:t xml:space="preserve">de Afdeling het wijzigingsbesluit vernietigt als </w:t>
      </w:r>
      <w:r w:rsidR="00FB1A85">
        <w:t xml:space="preserve">in het geval </w:t>
      </w:r>
      <w:r w:rsidR="00B6005D">
        <w:t>dat de Afdeling het beroep ongegrond (of niet-ontvankelijk) verklaar</w:t>
      </w:r>
      <w:r w:rsidR="005171FF">
        <w:t xml:space="preserve">t vervallen de voorbeschermingsregels en moet het </w:t>
      </w:r>
      <w:r w:rsidR="005171FF" w:rsidRPr="005171FF">
        <w:t xml:space="preserve">tijdelijk regelingdeel met de voorbeschermingsregels </w:t>
      </w:r>
      <w:r w:rsidR="005171FF">
        <w:t xml:space="preserve">niet meer </w:t>
      </w:r>
      <w:r w:rsidR="005171FF" w:rsidRPr="005171FF">
        <w:t>getoond worden.</w:t>
      </w:r>
      <w:r w:rsidR="00630738">
        <w:t xml:space="preserve"> Ook hiervoor geldt dat s</w:t>
      </w:r>
      <w:r w:rsidR="00630738" w:rsidRPr="00630738">
        <w:t xml:space="preserve">cenario’s voor het omgaan met uitspraken van de rechter en gevolgen daarvan voor besluit en regeling nog niet </w:t>
      </w:r>
      <w:r w:rsidR="00883E3B" w:rsidRPr="00883E3B">
        <w:t xml:space="preserve">zijn </w:t>
      </w:r>
      <w:r w:rsidR="00630738" w:rsidRPr="00630738">
        <w:t xml:space="preserve">uitgewerkt in STOP en LVBB. Daarom kan nog niet beschreven worden hoe dit deel van het proces gaat werken. Het effect zal zijn dat op overheid.nl en in DSO-LV de hoofdregeling </w:t>
      </w:r>
      <w:r w:rsidR="00F07552" w:rsidRPr="00F07552">
        <w:t>getoond word</w:t>
      </w:r>
      <w:r w:rsidR="00F07552">
        <w:t>t</w:t>
      </w:r>
      <w:r w:rsidR="00F07552" w:rsidRPr="00F07552">
        <w:t xml:space="preserve"> </w:t>
      </w:r>
      <w:r w:rsidR="00630738" w:rsidRPr="00630738">
        <w:t xml:space="preserve">en het tijdelijk regelingdeel met de voorbeschermingsregels </w:t>
      </w:r>
      <w:r w:rsidR="00C7159D">
        <w:t>niet meer</w:t>
      </w:r>
      <w:r w:rsidR="00630738" w:rsidRPr="00630738">
        <w:t>.</w:t>
      </w:r>
    </w:p>
    <w:p w14:paraId="34AE053B" w14:textId="77777777" w:rsidR="00E06717" w:rsidRDefault="00044BBB" w:rsidP="00E06717">
      <w:pPr>
        <w:pStyle w:val="Kader"/>
      </w:pPr>
      <w:r>
        <w:rPr>
          <w:noProof/>
        </w:rPr>
        <mc:AlternateContent>
          <mc:Choice Requires="wps">
            <w:drawing>
              <wp:inline distT="0" distB="0" distL="0" distR="0" wp14:anchorId="7C739E24" wp14:editId="78AF0517">
                <wp:extent cx="1828800" cy="1828800"/>
                <wp:effectExtent l="0" t="0" r="22860" b="1651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41D4337" w14:textId="77777777" w:rsidR="006D3479" w:rsidRPr="00044BBB" w:rsidRDefault="006D3479" w:rsidP="00BD3638">
                            <w:pPr>
                              <w:rPr>
                                <w:b/>
                                <w:bCs/>
                              </w:rPr>
                            </w:pPr>
                            <w:r w:rsidRPr="00044BBB">
                              <w:rPr>
                                <w:b/>
                                <w:bCs/>
                              </w:rPr>
                              <w:t>Toekomstige functionaliteit</w:t>
                            </w:r>
                          </w:p>
                          <w:p w14:paraId="61A85A4A" w14:textId="77777777" w:rsidR="006D3479" w:rsidRPr="0034067F" w:rsidRDefault="006D3479" w:rsidP="006D3479">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C739E24" id="Tekstvak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e+yiczwCAAB/BAAADgAAAAAAAAAAAAAA&#10;AAAuAgAAZHJzL2Uyb0RvYy54bWxQSwECLQAUAAYACAAAACEAtwwDCNcAAAAFAQAADwAAAAAAAAAA&#10;AAAAAACWBAAAZHJzL2Rvd25yZXYueG1sUEsFBgAAAAAEAAQA8wAAAJoFAAAAAA==&#10;" filled="f" strokeweight=".5pt">
                <v:textbox style="mso-fit-shape-to-text:t">
                  <w:txbxContent>
                    <w:p w14:paraId="341D4337" w14:textId="77777777" w:rsidR="006D3479" w:rsidRPr="00044BBB" w:rsidRDefault="006D3479" w:rsidP="00BD3638">
                      <w:pPr>
                        <w:rPr>
                          <w:b/>
                          <w:bCs/>
                        </w:rPr>
                      </w:pPr>
                      <w:r w:rsidRPr="00044BBB">
                        <w:rPr>
                          <w:b/>
                          <w:bCs/>
                        </w:rPr>
                        <w:t>Toekomstige functionaliteit</w:t>
                      </w:r>
                    </w:p>
                    <w:p w14:paraId="61A85A4A" w14:textId="77777777" w:rsidR="006D3479" w:rsidRPr="0034067F" w:rsidRDefault="006D3479" w:rsidP="006D3479">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