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F62F31" w:rsidRDefault="00E33EDD" w:rsidP="00E33EDD">
      <w:pPr>
        <w:pStyle w:val="Kop3"/>
      </w:pPr>
      <w:r>
        <w:t>Annoteren</w:t>
      </w:r>
    </w:p>
    <w:p w14:paraId="732BE829" w14:textId="18E5D8A1" w:rsidR="00516CBE" w:rsidRDefault="00E33EDD" w:rsidP="00E33EDD">
      <w:r w:rsidRPr="00F62F31">
        <w:t>Onder annoteren verstaan we het toevoegen</w:t>
      </w:r>
      <w:r w:rsidR="00067134">
        <w:t xml:space="preserve"> </w:t>
      </w:r>
      <w:r w:rsidRPr="00F62F31">
        <w:t>van gegevens aan (onderdelen van) besluiten en regelingen</w:t>
      </w:r>
      <w:r w:rsidR="00280908">
        <w:t xml:space="preserve">, </w:t>
      </w:r>
      <w:r w:rsidR="00280908" w:rsidRPr="00280908">
        <w:t xml:space="preserve">gegevens die </w:t>
      </w:r>
      <w:r w:rsidR="00D4054E">
        <w:t>de</w:t>
      </w:r>
      <w:r w:rsidR="00280908" w:rsidRPr="00280908">
        <w:t xml:space="preserve"> besluiten en regelingen machineleesbaar maken</w:t>
      </w:r>
      <w:r w:rsidR="00B47C03">
        <w:t>.</w:t>
      </w:r>
      <w:r w:rsidR="00CB688D">
        <w:t xml:space="preserve"> </w:t>
      </w:r>
      <w:r w:rsidR="00F94D38">
        <w:t>Dit</w:t>
      </w:r>
      <w:r>
        <w:t xml:space="preserve"> zorgt </w:t>
      </w:r>
      <w:r w:rsidR="00F03DAE">
        <w:t>ervoor</w:t>
      </w:r>
      <w:r>
        <w:t xml:space="preserve"> dat het besluit of de regeling gestructureerd bevraagbaar is</w:t>
      </w:r>
      <w:r w:rsidRPr="00F62F31">
        <w:t xml:space="preserve"> en dat </w:t>
      </w:r>
      <w:r w:rsidR="00F03DAE" w:rsidRPr="005F3C34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F03DAE" w:rsidRPr="005F3C34">
        <w:t>locaties</w:t>
      </w:r>
      <w:r>
        <w:t xml:space="preserve">. </w:t>
      </w:r>
      <w:r w:rsidRPr="00F62F31">
        <w:t xml:space="preserve">De </w:t>
      </w:r>
      <w:r w:rsidR="00E93A03">
        <w:t>gegevens die</w:t>
      </w:r>
      <w:r w:rsidRPr="00F62F31">
        <w:t xml:space="preserve"> </w:t>
      </w:r>
      <w:r>
        <w:t xml:space="preserve">bij het annoteren </w:t>
      </w:r>
      <w:r w:rsidR="00E93A03">
        <w:t xml:space="preserve">worden </w:t>
      </w:r>
      <w:r>
        <w:t>toegevoegd</w:t>
      </w:r>
      <w:r w:rsidRPr="00F62F31">
        <w:t xml:space="preserve"> worden niet in de voor de mens leesbare tekst weergegeven. </w:t>
      </w:r>
      <w:r w:rsidR="00902CA6">
        <w:t xml:space="preserve">Voor degene die dat wil zijn ze wel terug te vinden. </w:t>
      </w:r>
      <w:r>
        <w:t>Het annoteren van</w:t>
      </w:r>
      <w:r w:rsidR="00F452CD">
        <w:t xml:space="preserve"> omgevingsdocumenten</w:t>
      </w:r>
      <w:r>
        <w:t xml:space="preserve"> </w:t>
      </w:r>
      <w:r w:rsidR="000F6507">
        <w:t xml:space="preserve">met IMOW-objecten </w:t>
      </w:r>
      <w:r>
        <w:t>is beschreven in hoofdstuk</w:t>
      </w:r>
      <w:r w:rsidR="00B05BFB">
        <w:t xml:space="preserve"> </w:t>
      </w:r>
      <w:r w:rsidR="00263FE2" w:rsidRPr="00712F87">
        <w:rPr>
          <w:rStyle w:val="Verwijzing"/>
        </w:rPr>
        <w:fldChar w:fldCharType="begin"/>
      </w:r>
      <w:r w:rsidR="00263FE2" w:rsidRPr="00712F87">
        <w:rPr>
          <w:rStyle w:val="Verwijzing"/>
        </w:rPr>
        <w:instrText xml:space="preserve"> REF _Ref_eb2e7bc0287f69f786ff61a4640f07fb_1 </w:instrText>
      </w:r>
      <w:r w:rsidR="0022065B" w:rsidRPr="00712F87">
        <w:rPr>
          <w:rStyle w:val="Verwijzing"/>
        </w:rPr>
        <w:instrText>\n \h</w:instrText>
      </w:r>
      <w:r w:rsidR="00263FE2" w:rsidRPr="00712F87">
        <w:rPr>
          <w:rStyle w:val="Verwijzing"/>
        </w:rPr>
        <w:instrText xml:space="preserve"> </w:instrText>
      </w:r>
      <w:r w:rsidR="00263FE2" w:rsidRPr="00712F87">
        <w:rPr>
          <w:rStyle w:val="Verwijzing"/>
        </w:rPr>
      </w:r>
      <w:r w:rsidR="00263FE2"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6</w:t>
      </w:r>
      <w:r w:rsidR="00263FE2" w:rsidRPr="00712F87">
        <w:rPr>
          <w:rStyle w:val="Verwijzing"/>
        </w:rPr>
        <w:fldChar w:fldCharType="end"/>
      </w:r>
      <w:r w:rsidR="005D0863">
        <w:t xml:space="preserve"> van de toepassingsprofielen</w:t>
      </w:r>
      <w:r>
        <w:t>.</w:t>
      </w:r>
      <w:r w:rsidR="00F03DAE">
        <w:t xml:space="preserve"> </w:t>
      </w:r>
      <w:r w:rsidR="005D0863">
        <w:t xml:space="preserve">Aangezien voor de voorbeschermingsregels van een voorbereidingsbesluit gebruik gemaakt moet worden van de </w:t>
      </w:r>
      <w:r w:rsidR="001B7569">
        <w:t xml:space="preserve">specificaties voor de IMOW-objecten voor het omgevingsplan respectievelijk de omgevingsverordening wordt in dit geval verwezen naar hoofdstuk 6 van het toepassingsprofiel </w:t>
      </w:r>
      <w:r w:rsidR="001B7569" w:rsidRPr="001B7569">
        <w:t>omgevingsplan respectievelijk het toepassingsprofiel omgevingsverordening</w:t>
      </w:r>
      <w:r w:rsidR="001B756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