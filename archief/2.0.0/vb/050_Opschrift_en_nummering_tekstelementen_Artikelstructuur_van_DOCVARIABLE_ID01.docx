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E9CF" w14:textId="36372CF2" w:rsidR="008C786A" w:rsidRPr="00F62F31" w:rsidRDefault="008C786A" w:rsidP="008C786A">
      <w:pPr>
        <w:pStyle w:val="Kop4"/>
        <w:rPr>
          <w:noProof/>
        </w:rPr>
      </w:pPr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CD4A19">
        <w:rPr>
          <w:noProof/>
        </w:rPr>
        <w:t>het voorbereidingsbesluit</w:t>
      </w:r>
      <w:r>
        <w:rPr>
          <w:noProof/>
        </w:rPr>
        <w:fldChar w:fldCharType="end"/>
      </w:r>
    </w:p>
    <w:p w14:paraId="687E9D10" w14:textId="66003F96" w:rsidR="008C786A" w:rsidRPr="00F62F31" w:rsidRDefault="008C786A" w:rsidP="008C786A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CD4A19">
        <w:rPr>
          <w:noProof/>
        </w:rPr>
        <w:t>het voorbereidingsbesluit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F62F31">
        <w:t>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