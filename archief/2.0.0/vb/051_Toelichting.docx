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C5A1C" w14:textId="77777777" w:rsidR="008C786A" w:rsidRPr="00F62F31" w:rsidRDefault="008C786A" w:rsidP="008C786A">
      <w:pPr>
        <w:pStyle w:val="Kop5"/>
      </w:pPr>
      <w:r w:rsidRPr="00F62F31">
        <w:t>Toelichting</w:t>
      </w:r>
    </w:p>
    <w:p w14:paraId="5DF9C235" w14:textId="7602CAE6" w:rsidR="008C786A" w:rsidRDefault="008C786A" w:rsidP="008C786A">
      <w:r w:rsidRPr="00F62F31">
        <w:t xml:space="preserve">Kopelementen bestaan uit een Label (de </w:t>
      </w:r>
      <w:r>
        <w:t>aanduiding</w:t>
      </w:r>
      <w:r w:rsidRPr="00F62F31">
        <w:t xml:space="preserve"> van het type tekstelement, zoals Hoofdstuk en Artikel), een Nummer en een Opschrift</w:t>
      </w:r>
      <w:r>
        <w:t xml:space="preserve"> (de tekstuele aanduiding van het tekstelement die aangeeft waar het onderdeel over gaat)</w:t>
      </w:r>
      <w:r w:rsidRPr="00F62F31">
        <w:t xml:space="preserve">. Met uitzondering van Lid </w:t>
      </w:r>
      <w:r>
        <w:t xml:space="preserve">is het verplicht </w:t>
      </w:r>
      <w:r w:rsidRPr="00F62F31">
        <w:t xml:space="preserve">alle tekstelementen </w:t>
      </w:r>
      <w:r>
        <w:t xml:space="preserve">te </w:t>
      </w:r>
      <w:r w:rsidRPr="00F62F31">
        <w:t xml:space="preserve">voorzien van een </w:t>
      </w:r>
      <w:r>
        <w:t>O</w:t>
      </w:r>
      <w:r w:rsidRPr="00F62F31">
        <w:t xml:space="preserve">pschrift; over het algemeen kan het bevoegd gezag </w:t>
      </w:r>
      <w:r>
        <w:t xml:space="preserve">(de tekst van) </w:t>
      </w:r>
      <w:r w:rsidRPr="00F62F31">
        <w:t xml:space="preserve">het Opschrift zelf kiezen. </w:t>
      </w:r>
      <w:r w:rsidRPr="00F62F31">
        <w:t>Lijsten kunnen voorkomen</w:t>
      </w:r>
      <w:r>
        <w:t xml:space="preserve"> i</w:t>
      </w:r>
      <w:r w:rsidRPr="00F62F31">
        <w:t xml:space="preserve">n Artikelen en Leden. </w:t>
      </w:r>
      <w:r w:rsidRPr="00FD44A3">
        <w:t>Een Lijst wordt altijd voorafgegaan door een inleidende tekst</w:t>
      </w:r>
      <w:r>
        <w:t>, oftewel de aanhef</w:t>
      </w:r>
      <w:r w:rsidRPr="00FD44A3">
        <w:t>.</w:t>
      </w:r>
      <w:r>
        <w:t xml:space="preserve"> </w:t>
      </w:r>
      <w:r w:rsidR="00910A36" w:rsidRPr="00910A36">
        <w:t>Daarvoor moet verplicht gebruik gemaakt worden van het STOP-tekstelement Alinea.</w:t>
      </w:r>
      <w:r w:rsidR="00976209">
        <w:t xml:space="preserve"> </w:t>
      </w:r>
      <w:r w:rsidRPr="00F62F31">
        <w:t>Er gelden regels voor het maximum aantal niveaus in Lijsten en de nummering van Lijsten.</w:t>
      </w:r>
    </w:p>
    <w:p w14:paraId="519C4385" w14:textId="77777777" w:rsidR="008C786A" w:rsidRDefault="008C786A" w:rsidP="008C786A">
      <w:r>
        <w:t>De navolgende figuren tonen het verschil tussen Lid en Lijst, Leden met en zonder Opschrift en de werking van de aanhef bij een Lid met en een Lid zonder Opschrift.</w:t>
      </w:r>
    </w:p>
    <w:p w14:paraId="72D71E1B" w14:textId="77777777" w:rsidR="008C786A" w:rsidRDefault="008C786A" w:rsidP="008C786A">
      <w:pPr>
        <w:pStyle w:val="Figuur"/>
      </w:pPr>
      <w:r w:rsidRPr="00F517A6">
        <w:rPr>
          <w:noProof/>
        </w:rPr>
        <w:lastRenderedPageBreak/>
        <w:drawing>
          <wp:inline distT="0" distB="0" distL="0" distR="0" wp14:anchorId="4E0175EE" wp14:editId="291603CE">
            <wp:extent cx="5016500" cy="2209800"/>
            <wp:effectExtent l="0" t="0" r="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16500" cy="2209800"/>
                    </a:xfrm>
                    <a:prstGeom prst="rect">
                      <a:avLst/>
                    </a:prstGeom>
                    <a:noFill/>
                    <a:ln>
                      <a:noFill/>
                    </a:ln>
                  </pic:spPr>
                </pic:pic>
              </a:graphicData>
            </a:graphic>
          </wp:inline>
        </w:drawing>
      </w:r>
    </w:p>
    <w:p w14:paraId="41AAD504" w14:textId="77777777" w:rsidR="008C786A" w:rsidRDefault="008C786A" w:rsidP="008C786A">
      <w:pPr>
        <w:pStyle w:val="Figuurbijschrift"/>
      </w:pPr>
      <w:bookmarkStart w:id="129" w:name="_Ref_cb332e493ccabb4ec3be29e8c50e218b_1"/>
      <w:r>
        <w:t>Artikel, Leden met Opschrift, Lijst en aanhef</w:t>
      </w:r>
      <w:bookmarkEnd w:id="129"/>
    </w:p>
    <w:p w14:paraId="51BAC0CF" w14:textId="7EB3602A" w:rsidR="008C786A" w:rsidRPr="001925D7" w:rsidRDefault="008C786A" w:rsidP="008C786A">
      <w:r w:rsidRPr="00712F87">
        <w:rPr>
          <w:rStyle w:val="Verwijzing"/>
        </w:rPr>
        <w:fldChar w:fldCharType="begin"/>
      </w:r>
      <w:r w:rsidRPr="00712F87">
        <w:rPr>
          <w:rStyle w:val="Verwijzing"/>
        </w:rPr>
        <w:instrText xml:space="preserve"> REF _Ref_cb332e493ccabb4ec3be29e8c50e218b_1 \n \h </w:instrText>
      </w:r>
      <w:r w:rsidRPr="00712F87">
        <w:rPr>
          <w:rStyle w:val="Verwijzing"/>
        </w:rPr>
      </w:r>
      <w:r w:rsidRPr="00712F87">
        <w:rPr>
          <w:rStyle w:val="Verwijzing"/>
        </w:rPr>
        <w:fldChar w:fldCharType="separate"/>
      </w:r>
      <w:r w:rsidR="00CD4A19" w:rsidRPr="00712F87">
        <w:rPr>
          <w:rStyle w:val="Verwijzing"/>
        </w:rPr>
        <w:t>Figuur 10</w:t>
      </w:r>
      <w:r w:rsidRPr="00712F87">
        <w:rPr>
          <w:rStyle w:val="Verwijzing"/>
        </w:rPr>
        <w:fldChar w:fldCharType="end"/>
      </w:r>
      <w:r>
        <w:t xml:space="preserve"> toont </w:t>
      </w:r>
      <w:r w:rsidRPr="00D20C73">
        <w:t xml:space="preserve">een Artikel met Leden met Opschrift. Lid </w:t>
      </w:r>
      <w:r>
        <w:t xml:space="preserve">2 </w:t>
      </w:r>
      <w:r w:rsidRPr="00D20C73">
        <w:t>bevat een Lijst</w:t>
      </w:r>
      <w:r>
        <w:t>. Duidelijk zichtbaar is dat de Lijst wordt</w:t>
      </w:r>
      <w:r w:rsidRPr="00D20C73">
        <w:t xml:space="preserve"> voorafgegaan door een aanhef</w:t>
      </w:r>
      <w:r>
        <w:t>.</w:t>
      </w:r>
    </w:p>
    <w:p w14:paraId="0483B48C" w14:textId="77777777" w:rsidR="008C786A" w:rsidRDefault="008C786A" w:rsidP="008C786A">
      <w:pPr>
        <w:pStyle w:val="Figuur"/>
      </w:pPr>
      <w:r w:rsidRPr="00F517A6">
        <w:rPr>
          <w:noProof/>
        </w:rPr>
        <w:drawing>
          <wp:inline distT="0" distB="0" distL="0" distR="0" wp14:anchorId="4C9CAF3B" wp14:editId="31FB4985">
            <wp:extent cx="5054600" cy="1441450"/>
            <wp:effectExtent l="0" t="0" r="0" b="635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54600" cy="1441450"/>
                    </a:xfrm>
                    <a:prstGeom prst="rect">
                      <a:avLst/>
                    </a:prstGeom>
                    <a:noFill/>
                    <a:ln>
                      <a:noFill/>
                    </a:ln>
                  </pic:spPr>
                </pic:pic>
              </a:graphicData>
            </a:graphic>
          </wp:inline>
        </w:drawing>
      </w:r>
    </w:p>
    <w:p w14:paraId="4BB20F30" w14:textId="77777777" w:rsidR="008C786A" w:rsidRDefault="008C786A" w:rsidP="008C786A">
      <w:pPr>
        <w:pStyle w:val="Figuurbijschrift"/>
      </w:pPr>
      <w:bookmarkStart w:id="130" w:name="_Ref_cb332e493ccabb4ec3be29e8c50e218b_2"/>
      <w:r w:rsidRPr="009E7E80">
        <w:t>Artike</w:t>
      </w:r>
      <w:r>
        <w:t xml:space="preserve">l, </w:t>
      </w:r>
      <w:r w:rsidRPr="009E7E80">
        <w:t xml:space="preserve">Leden </w:t>
      </w:r>
      <w:r>
        <w:t xml:space="preserve">zonder </w:t>
      </w:r>
      <w:r w:rsidRPr="009E7E80">
        <w:t>Opschrift</w:t>
      </w:r>
      <w:r>
        <w:t>,</w:t>
      </w:r>
      <w:r w:rsidRPr="009E7E80">
        <w:t xml:space="preserve"> Lijst</w:t>
      </w:r>
      <w:r>
        <w:t xml:space="preserve"> en </w:t>
      </w:r>
      <w:r w:rsidRPr="009E7E80">
        <w:t>aanhef</w:t>
      </w:r>
      <w:bookmarkEnd w:id="130"/>
    </w:p>
    <w:p w14:paraId="08FD8459" w14:textId="54BFF938" w:rsidR="008C786A" w:rsidRPr="00D017BA" w:rsidRDefault="008C786A" w:rsidP="008C786A">
      <w:r w:rsidRPr="00712F87">
        <w:rPr>
          <w:rStyle w:val="Verwijzing"/>
        </w:rPr>
        <w:fldChar w:fldCharType="begin"/>
      </w:r>
      <w:r w:rsidRPr="00712F87">
        <w:rPr>
          <w:rStyle w:val="Verwijzing"/>
        </w:rPr>
        <w:instrText xml:space="preserve"> REF _Ref_cb332e493ccabb4ec3be29e8c50e218b_2 \n \h </w:instrText>
      </w:r>
      <w:r w:rsidRPr="00712F87">
        <w:rPr>
          <w:rStyle w:val="Verwijzing"/>
        </w:rPr>
      </w:r>
      <w:r w:rsidRPr="00712F87">
        <w:rPr>
          <w:rStyle w:val="Verwijzing"/>
        </w:rPr>
        <w:fldChar w:fldCharType="separate"/>
      </w:r>
      <w:r w:rsidR="00CD4A19" w:rsidRPr="00712F87">
        <w:rPr>
          <w:rStyle w:val="Verwijzing"/>
        </w:rPr>
        <w:t>Figuur 11</w:t>
      </w:r>
      <w:r w:rsidRPr="00712F87">
        <w:rPr>
          <w:rStyle w:val="Verwijzing"/>
        </w:rPr>
        <w:fldChar w:fldCharType="end"/>
      </w:r>
      <w:r>
        <w:t xml:space="preserve"> geeft een voorbeeld van </w:t>
      </w:r>
      <w:r w:rsidRPr="00D017BA">
        <w:t xml:space="preserve">een Artikel met Leden zonder Opschrift. Lid </w:t>
      </w:r>
      <w:r>
        <w:t>1</w:t>
      </w:r>
      <w:r w:rsidRPr="00D017BA">
        <w:t xml:space="preserve"> bevat een Lijst, voorafgegaan door een aanhef die door het ontbreken van een Opschrift direct achter het nummer van het Lid staat</w:t>
      </w:r>
      <w:r>
        <w:t>.</w:t>
      </w:r>
    </w:p>
    <w:p w14:paraId="00CB10FE" w14:textId="77777777" w:rsidR="008C786A" w:rsidRDefault="008C786A" w:rsidP="008C786A"/>
    <w:p w14:paraId="16B30AFF" w14:textId="77777777" w:rsidR="00E144D4" w:rsidRPr="00C7208C" w:rsidRDefault="00E144D4" w:rsidP="00E144D4">
      <w:r w:rsidRPr="00C7208C">
        <w:t>Zoals uit de navolgende norm blijkt bestaat de nummering van Hoofdstuk, Titel, Afdeling, Paragraaf, Subparagraaf, Subsubparagraaf, Artikel en Lid uit Arabische cijfers. Bij ieder tekstelement is het toegestaan om aan die nummering letters toe te voegen.</w:t>
      </w:r>
    </w:p>
    <w:p w14:paraId="6DB9A67C" w14:textId="77777777" w:rsidR="00E144D4" w:rsidRPr="00C7208C" w:rsidRDefault="00E144D4" w:rsidP="00E144D4">
      <w:r w:rsidRPr="00C7208C">
        <w:t>Wanneer met een wijzigingsbesluit een nieuw tekstelement wordt ingevoegd tussen al bestaande tekstelementen, bijvoorbeeld een nieuw artikel tussen de artikelen 2.5 en 2.6, zijn daar twee methoden voor:</w:t>
      </w:r>
    </w:p>
    <w:p w14:paraId="0634D8B0" w14:textId="0B11C297" w:rsidR="00E144D4" w:rsidRPr="00C7208C" w:rsidRDefault="00E144D4" w:rsidP="00C7208C">
      <w:pPr>
        <w:pStyle w:val="Opsommingnummers1"/>
        <w:numPr>
          <w:ilvl w:val="0"/>
          <w:numId w:val="17"/>
        </w:numPr>
      </w:pPr>
      <w:r w:rsidRPr="00C7208C">
        <w:t xml:space="preserve">het ingevoegde tekstelement krijgt het nummer dat volgt op dat van het tekstelement waarna het wordt ingevoegd; de daarop volgende tekstelementen worden vernummerd (in het voorbeeld: het nieuwe artikel krijgt het nummer 2.6, de daarop volgende artikelen worden vernummerd naar 2.7 </w:t>
      </w:r>
      <w:r w:rsidR="00F3199D" w:rsidRPr="00C7208C">
        <w:t>etc.</w:t>
      </w:r>
      <w:r w:rsidRPr="00C7208C">
        <w:t>);</w:t>
      </w:r>
    </w:p>
    <w:p w14:paraId="3469924F" w14:textId="77777777" w:rsidR="00E144D4" w:rsidRPr="00C7208C" w:rsidRDefault="00E144D4" w:rsidP="00E144D4">
      <w:pPr>
        <w:pStyle w:val="Opsommingnummers1"/>
      </w:pPr>
      <w:r w:rsidRPr="00C7208C">
        <w:t>het ingevoegde tekstelement krijgt hetzelfde nummer als het tekstelement waarna het wordt ingevoegd met daarachter (de eerstvolgende beschikbare) letter (in het voorbeeld: het nieuwe artikel krijgt het nummer 2.5a, de daarop volgende artikelen behouden hun oorspronkelijke nummering).</w:t>
      </w:r>
    </w:p>
    <w:p w14:paraId="511EA748" w14:textId="77777777" w:rsidR="00E144D4" w:rsidRPr="00C7208C" w:rsidRDefault="00E144D4" w:rsidP="00E144D4">
      <w:r w:rsidRPr="00C7208C">
        <w:t xml:space="preserve">Het voordeel van methode 1 is dat de nummering van tekstelementen volledig geautomatiseerd door software kan worden uitgevoerd. Nadelen zijn dat het met een </w:t>
      </w:r>
      <w:r w:rsidRPr="00C7208C">
        <w:lastRenderedPageBreak/>
        <w:t>wijzigingsbesluit invoegen van een tekstelement kan leiden tot een omvangrijke vernummering met als gevolg een omvangrijke aanlevering van gewijzigde onderdelen in renvooiweergave en tot mogelijke problemen wanneer meerdere wijzigingsbesluiten tegelijk in procedure zijn.</w:t>
      </w:r>
    </w:p>
    <w:p w14:paraId="2004530B" w14:textId="77777777" w:rsidR="00E144D4" w:rsidRPr="00D12B6B" w:rsidRDefault="00E144D4" w:rsidP="00E144D4">
      <w:r w:rsidRPr="00C7208C">
        <w:t>Voordelen van methode 2 zijn dat het invoegen van een tekstelement niet leidt tot een omvangrijker aanlevering bij een wijzigingsbesluit dan vanwege inhoudelijke wijzigingen nodig is en dat zich minder nummeringsconflicten zullen voordoen in het geval meerdere wijzigingsbesluiten tegelijk in procedure zijn. Nadeel van deze methode is, naast het wellicht meer visuele aspect van een ondoorzichtige nummering door het toevoegen van letters, dat de nummering van tekstelementen niet volledig geautomatiseerd door software kan worden uitgevoerd; dat kan leiden tot fouten.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33D72" w14:textId="77777777" w:rsidR="003F5D8B" w:rsidRDefault="003F5D8B">
      <w:r>
        <w:separator/>
      </w:r>
    </w:p>
    <w:p w14:paraId="37490FA3" w14:textId="77777777" w:rsidR="003F5D8B" w:rsidRDefault="003F5D8B"/>
  </w:endnote>
  <w:endnote w:type="continuationSeparator" w:id="0">
    <w:p w14:paraId="08FE037D" w14:textId="77777777" w:rsidR="003F5D8B" w:rsidRPr="003C450F" w:rsidRDefault="003F5D8B" w:rsidP="003C450F"/>
  </w:endnote>
  <w:endnote w:type="continuationNotice" w:id="1">
    <w:p w14:paraId="72228354" w14:textId="77777777" w:rsidR="003F5D8B" w:rsidRDefault="003F5D8B" w:rsidP="003C450F"/>
  </w:endnote>
  <w:endnote w:id="2">
    <w:p w14:paraId="1940A68F" w14:textId="77777777" w:rsidR="006D3479" w:rsidRDefault="006D3479">
      <w:pPr>
        <w:pStyle w:val="Eindnoottekst"/>
      </w:pPr>
      <w:r>
        <w:rPr>
          <w:rStyle w:val="Eindnootmarkering"/>
        </w:rPr>
        <w:endnoteRef/>
      </w:r>
      <w:r>
        <w:t xml:space="preserve"> TPOD30</w:t>
      </w:r>
    </w:p>
  </w:endnote>
  <w:endnote w:id="3">
    <w:p w14:paraId="6042726C" w14:textId="77777777" w:rsidR="006D3479" w:rsidRDefault="006D3479">
      <w:pPr>
        <w:pStyle w:val="Eindnoottekst"/>
      </w:pPr>
      <w:r>
        <w:rPr>
          <w:rStyle w:val="Eindnootmarkering"/>
        </w:rPr>
        <w:endnoteRef/>
      </w:r>
      <w:r>
        <w:t xml:space="preserve"> TPOD40</w:t>
      </w:r>
    </w:p>
  </w:endnote>
  <w:endnote w:id="4">
    <w:p w14:paraId="74950E14" w14:textId="77777777" w:rsidR="006D3479" w:rsidRDefault="006D3479">
      <w:pPr>
        <w:pStyle w:val="Eindnoottekst"/>
      </w:pPr>
      <w:r>
        <w:rPr>
          <w:rStyle w:val="Eindnootmarkering"/>
        </w:rPr>
        <w:endnoteRef/>
      </w:r>
      <w:r>
        <w:t xml:space="preserve"> TPOD60</w:t>
      </w:r>
    </w:p>
  </w:endnote>
  <w:endnote w:id="5">
    <w:p w14:paraId="154A18EB" w14:textId="77777777" w:rsidR="006D3479" w:rsidRDefault="006D3479">
      <w:pPr>
        <w:pStyle w:val="Eindnoottekst"/>
      </w:pPr>
      <w:r>
        <w:rPr>
          <w:rStyle w:val="Eindnootmarkering"/>
        </w:rPr>
        <w:endnoteRef/>
      </w:r>
      <w:r>
        <w:t xml:space="preserve"> TPOD70</w:t>
      </w:r>
    </w:p>
  </w:endnote>
  <w:endnote w:id="6">
    <w:p w14:paraId="11FC2F2A" w14:textId="77777777" w:rsidR="006D3479" w:rsidRDefault="006D3479" w:rsidP="008C786A">
      <w:pPr>
        <w:pStyle w:val="Eindnoottekst"/>
      </w:pPr>
      <w:r>
        <w:rPr>
          <w:rStyle w:val="Eindnootmarkering"/>
        </w:rPr>
        <w:endnoteRef/>
      </w:r>
      <w:r>
        <w:t xml:space="preserve"> TPOD1780</w:t>
      </w:r>
    </w:p>
  </w:endnote>
  <w:endnote w:id="7">
    <w:p w14:paraId="12AA19AE" w14:textId="77777777" w:rsidR="006D3479" w:rsidRDefault="006D3479" w:rsidP="008C786A">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0968BDC5" w14:textId="77777777" w:rsidR="00F05EF2" w:rsidRDefault="00F05EF2" w:rsidP="00F05EF2">
      <w:pPr>
        <w:pStyle w:val="Eindnoottekst"/>
      </w:pPr>
      <w:r>
        <w:rPr>
          <w:rStyle w:val="Eindnootmarkering"/>
        </w:rPr>
        <w:endnoteRef/>
      </w:r>
      <w:r>
        <w:t xml:space="preserve"> TPOD880</w:t>
      </w:r>
    </w:p>
  </w:endnote>
  <w:endnote w:id="9">
    <w:p w14:paraId="179F6DBC" w14:textId="77777777" w:rsidR="006D3479" w:rsidRPr="006D1F7F" w:rsidRDefault="006D3479">
      <w:pPr>
        <w:pStyle w:val="Eindnoottekst"/>
      </w:pPr>
      <w:r>
        <w:rPr>
          <w:rStyle w:val="Eindnootmarkering"/>
        </w:rPr>
        <w:endnoteRef/>
      </w:r>
      <w:r w:rsidRPr="006D1F7F">
        <w:t xml:space="preserve"> TPOD1650</w:t>
      </w:r>
    </w:p>
  </w:endnote>
  <w:endnote w:id="10">
    <w:p w14:paraId="5A41825D" w14:textId="77777777" w:rsidR="006D3479" w:rsidRPr="00A21A54" w:rsidRDefault="006D3479">
      <w:pPr>
        <w:pStyle w:val="Eindnoottekst"/>
      </w:pPr>
      <w:r>
        <w:rPr>
          <w:rStyle w:val="Eindnootmarkering"/>
        </w:rPr>
        <w:endnoteRef/>
      </w:r>
      <w: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0690F"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F5B1E98" w14:textId="77777777" w:rsidR="006D3479" w:rsidRPr="00BC3B53" w:rsidRDefault="006D3479"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21F3A"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6784BD46" w14:textId="77777777" w:rsidR="006D3479" w:rsidRPr="00BC3B53" w:rsidRDefault="006D347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7E050" w14:textId="77777777" w:rsidR="006D3479" w:rsidRPr="00BC3B53" w:rsidRDefault="006D3479"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F537F"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8C2D966" w14:textId="77777777" w:rsidR="006D3479" w:rsidRPr="00BC3B53" w:rsidRDefault="006D347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FC8D5" w14:textId="77777777" w:rsidR="003F5D8B" w:rsidRPr="00B35331" w:rsidRDefault="003F5D8B" w:rsidP="00577995">
      <w:pPr>
        <w:pStyle w:val="Voettekst"/>
      </w:pPr>
    </w:p>
  </w:footnote>
  <w:footnote w:type="continuationSeparator" w:id="0">
    <w:p w14:paraId="718FD430" w14:textId="77777777" w:rsidR="003F5D8B" w:rsidRDefault="003F5D8B">
      <w:r>
        <w:continuationSeparator/>
      </w:r>
    </w:p>
    <w:p w14:paraId="35CC1A38" w14:textId="77777777" w:rsidR="003F5D8B" w:rsidRDefault="003F5D8B"/>
    <w:p w14:paraId="721695A8" w14:textId="77777777" w:rsidR="003F5D8B" w:rsidRDefault="003F5D8B"/>
  </w:footnote>
  <w:footnote w:type="continuationNotice" w:id="1">
    <w:p w14:paraId="0A6A277C" w14:textId="77777777" w:rsidR="003F5D8B" w:rsidRDefault="003F5D8B">
      <w:pPr>
        <w:spacing w:line="240" w:lineRule="auto"/>
      </w:pPr>
    </w:p>
  </w:footnote>
  <w:footnote w:id="2">
    <w:p w14:paraId="6922AB01" w14:textId="77777777" w:rsidR="006D3479" w:rsidRDefault="006D3479"/>
    <w:p w14:paraId="397FE941" w14:textId="77777777" w:rsidR="006D3479" w:rsidRDefault="006D3479"/>
  </w:footnote>
  <w:footnote w:id="3">
    <w:p w14:paraId="10403A0D" w14:textId="733ACF3C" w:rsidR="006D3479" w:rsidRDefault="006D3479" w:rsidP="008C786A">
      <w:pPr>
        <w:pStyle w:val="Voetnoottekst"/>
      </w:pPr>
      <w:r>
        <w:rPr>
          <w:rStyle w:val="Voetnootmarkering"/>
        </w:rPr>
        <w:footnoteRef/>
      </w:r>
      <w:r>
        <w:t xml:space="preserve"> </w:t>
      </w:r>
      <w:r>
        <w:tab/>
      </w:r>
      <w:r w:rsidRPr="00C56F8B">
        <w:t xml:space="preserve">Een compleet overzicht van alle </w:t>
      </w:r>
      <w:r>
        <w:t>inhoud-</w:t>
      </w:r>
      <w:r w:rsidRPr="00C56F8B">
        <w:t>elementen is te vinden in het IMOP-tekstschema met de bijbehorende documentatie</w:t>
      </w:r>
    </w:p>
  </w:footnote>
  <w:footnote w:id="4">
    <w:p w14:paraId="0AFFCA2F" w14:textId="77777777" w:rsidR="006D3479" w:rsidRDefault="006D3479" w:rsidP="008C786A">
      <w:pPr>
        <w:pStyle w:val="Voetnoottekst"/>
      </w:pPr>
      <w:r>
        <w:rPr>
          <w:rStyle w:val="Voetnootmarkering"/>
        </w:rPr>
        <w:footnoteRef/>
      </w:r>
      <w:r>
        <w:t xml:space="preserve"> Ontleend aan Aanwijzing 3.57 van de Aanwijzingen voor de regelgeving</w:t>
      </w:r>
    </w:p>
  </w:footnote>
  <w:footnote w:id="5">
    <w:p w14:paraId="02481C98" w14:textId="7283F177" w:rsidR="000D2065" w:rsidRDefault="000D2065">
      <w:pPr>
        <w:pStyle w:val="Voetnoottekst"/>
      </w:pPr>
      <w:r>
        <w:rPr>
          <w:rStyle w:val="Voetnootmarkering"/>
        </w:rPr>
        <w:footnoteRef/>
      </w:r>
      <w:r>
        <w:t xml:space="preserve"> </w:t>
      </w:r>
      <w:r w:rsidR="00C37B37">
        <w:tab/>
      </w:r>
      <w:r w:rsidR="00C37B37" w:rsidRPr="00C37B37">
        <w:t>Dit element is voor de volledigheid toegevoegd. Het ligt niet echt voor de hand dat het in voorbeschermingsregels gebruikt zal worden</w:t>
      </w:r>
    </w:p>
  </w:footnote>
  <w:footnote w:id="6">
    <w:p w14:paraId="265ADD5A" w14:textId="21FA1AF8" w:rsidR="00C37B37" w:rsidRDefault="00C37B37">
      <w:pPr>
        <w:pStyle w:val="Voetnoottekst"/>
      </w:pPr>
      <w:r>
        <w:rPr>
          <w:rStyle w:val="Voetnootmarkering"/>
        </w:rPr>
        <w:footnoteRef/>
      </w:r>
      <w:r>
        <w:t xml:space="preserve"> </w:t>
      </w:r>
      <w:r>
        <w:tab/>
        <w:t>Zie vorige noot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D3479" w:rsidRPr="00275984" w14:paraId="1FE3AA38" w14:textId="77777777" w:rsidTr="007A7F8E">
      <w:trPr>
        <w:trHeight w:val="400"/>
      </w:trPr>
      <w:tc>
        <w:tcPr>
          <w:tcW w:w="7520" w:type="dxa"/>
          <w:shd w:val="clear" w:color="auto" w:fill="auto"/>
        </w:tcPr>
        <w:p w14:paraId="7D8985EC" w14:textId="77777777" w:rsidR="006D3479" w:rsidRPr="002E14E1" w:rsidRDefault="006D3479"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7C05E701" w14:textId="77777777" w:rsidR="006D3479" w:rsidRDefault="006D3479"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D3479" w14:paraId="79097020" w14:textId="77777777" w:rsidTr="00FF3E80">
      <w:trPr>
        <w:cantSplit/>
        <w:trHeight w:hRule="exact" w:val="3402"/>
      </w:trPr>
      <w:tc>
        <w:tcPr>
          <w:tcW w:w="6236" w:type="dxa"/>
          <w:gridSpan w:val="2"/>
          <w:shd w:val="clear" w:color="auto" w:fill="auto"/>
        </w:tcPr>
        <w:p w14:paraId="765369A9" w14:textId="77777777" w:rsidR="006D3479" w:rsidRPr="00BC3B53" w:rsidRDefault="006D3479" w:rsidP="00FF3E80">
          <w:r>
            <w:rPr>
              <w:noProof/>
            </w:rPr>
            <w:drawing>
              <wp:anchor distT="0" distB="0" distL="114300" distR="114300" simplePos="0" relativeHeight="251652096" behindDoc="0" locked="1" layoutInCell="1" allowOverlap="1" wp14:anchorId="06615AC4" wp14:editId="244E2AD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D3479" w:rsidRPr="0056454C" w14:paraId="2665342D" w14:textId="77777777" w:rsidTr="00FF3E80">
      <w:trPr>
        <w:cantSplit/>
        <w:trHeight w:hRule="exact" w:val="1701"/>
      </w:trPr>
      <w:tc>
        <w:tcPr>
          <w:tcW w:w="6236" w:type="dxa"/>
          <w:gridSpan w:val="2"/>
          <w:shd w:val="clear" w:color="auto" w:fill="auto"/>
        </w:tcPr>
        <w:p w14:paraId="7A1F8604" w14:textId="479F6230" w:rsidR="006D3479" w:rsidRPr="00FA6FAC" w:rsidRDefault="006D3479"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D4A19">
            <w:rPr>
              <w:noProof/>
            </w:rPr>
            <w:t>voorbereidingsbesluit</w:t>
          </w:r>
          <w:r>
            <w:rPr>
              <w:noProof/>
            </w:rPr>
            <w:fldChar w:fldCharType="end"/>
          </w:r>
        </w:p>
      </w:tc>
    </w:tr>
    <w:tr w:rsidR="006D3479" w:rsidRPr="00B60860" w14:paraId="3A5FD70E" w14:textId="77777777" w:rsidTr="00FF3E80">
      <w:trPr>
        <w:cantSplit/>
        <w:trHeight w:hRule="exact" w:val="1701"/>
      </w:trPr>
      <w:tc>
        <w:tcPr>
          <w:tcW w:w="6236" w:type="dxa"/>
          <w:gridSpan w:val="2"/>
          <w:shd w:val="clear" w:color="auto" w:fill="auto"/>
        </w:tcPr>
        <w:p w14:paraId="138F6B68" w14:textId="6FECCD0F" w:rsidR="006D3479" w:rsidRPr="00B60860" w:rsidRDefault="006D3479" w:rsidP="00FF3E80">
          <w:r w:rsidRPr="00CA6C0C">
            <w:t xml:space="preserve">Versie </w:t>
          </w:r>
          <w:r>
            <w:rPr>
              <w:noProof/>
            </w:rPr>
            <w:fldChar w:fldCharType="begin"/>
          </w:r>
          <w:r>
            <w:rPr>
              <w:noProof/>
            </w:rPr>
            <w:instrText xml:space="preserve"> DOCVARIABLE ID04 </w:instrText>
          </w:r>
          <w:r>
            <w:rPr>
              <w:noProof/>
            </w:rPr>
            <w:fldChar w:fldCharType="separate"/>
          </w:r>
          <w:r w:rsidR="00CD4A19">
            <w:rPr>
              <w:noProof/>
            </w:rPr>
            <w:t>2.0.0-rc</w:t>
          </w:r>
          <w:r>
            <w:rPr>
              <w:noProof/>
            </w:rPr>
            <w:fldChar w:fldCharType="end"/>
          </w:r>
        </w:p>
        <w:p w14:paraId="00182C15" w14:textId="3F41B843" w:rsidR="006D3479" w:rsidRPr="00B60860" w:rsidRDefault="006D3479" w:rsidP="00FF3E80">
          <w:r>
            <w:t>Geonovum</w:t>
          </w:r>
        </w:p>
      </w:tc>
    </w:tr>
    <w:tr w:rsidR="006D3479" w:rsidRPr="00B60860" w14:paraId="1995CADD" w14:textId="77777777" w:rsidTr="00FF3E80">
      <w:trPr>
        <w:cantSplit/>
      </w:trPr>
      <w:tc>
        <w:tcPr>
          <w:tcW w:w="1134" w:type="dxa"/>
          <w:shd w:val="clear" w:color="auto" w:fill="auto"/>
        </w:tcPr>
        <w:p w14:paraId="09C9FB1F" w14:textId="77777777" w:rsidR="006D3479" w:rsidRPr="00CA6C0C" w:rsidRDefault="006D3479" w:rsidP="00FF3E80">
          <w:r>
            <w:t>Datum</w:t>
          </w:r>
        </w:p>
      </w:tc>
      <w:tc>
        <w:tcPr>
          <w:tcW w:w="3118" w:type="dxa"/>
          <w:shd w:val="clear" w:color="auto" w:fill="auto"/>
        </w:tcPr>
        <w:p w14:paraId="24B39CDF" w14:textId="78266CCD" w:rsidR="006D3479" w:rsidRPr="00CA6C0C" w:rsidRDefault="006D3479" w:rsidP="00FF3E80">
          <w:r>
            <w:fldChar w:fldCharType="begin"/>
          </w:r>
          <w:r>
            <w:instrText xml:space="preserve"> SAVEDATE  \@ "d MMMM yyyy" </w:instrText>
          </w:r>
          <w:r>
            <w:fldChar w:fldCharType="separate"/>
          </w:r>
          <w:r w:rsidR="00E06717">
            <w:rPr>
              <w:noProof/>
            </w:rPr>
            <w:t>3 juni 2021</w:t>
          </w:r>
          <w:r>
            <w:fldChar w:fldCharType="end"/>
          </w:r>
        </w:p>
      </w:tc>
    </w:tr>
  </w:tbl>
  <w:p w14:paraId="22944E70" w14:textId="77777777" w:rsidR="006D3479" w:rsidRPr="00EB5B83" w:rsidRDefault="006D347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D3479" w14:paraId="6380BC23" w14:textId="77777777" w:rsidTr="00E034D2">
      <w:trPr>
        <w:cantSplit/>
        <w:trHeight w:hRule="exact" w:val="3402"/>
      </w:trPr>
      <w:tc>
        <w:tcPr>
          <w:tcW w:w="6236" w:type="dxa"/>
          <w:gridSpan w:val="2"/>
          <w:shd w:val="clear" w:color="auto" w:fill="auto"/>
        </w:tcPr>
        <w:p w14:paraId="35E66A17" w14:textId="77777777" w:rsidR="006D3479" w:rsidRPr="00BC3B53" w:rsidRDefault="006D3479"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D3479" w:rsidRPr="0056454C" w14:paraId="0F35AC7C" w14:textId="77777777" w:rsidTr="00E034D2">
      <w:trPr>
        <w:cantSplit/>
        <w:trHeight w:hRule="exact" w:val="1701"/>
      </w:trPr>
      <w:tc>
        <w:tcPr>
          <w:tcW w:w="6236" w:type="dxa"/>
          <w:gridSpan w:val="2"/>
          <w:shd w:val="clear" w:color="auto" w:fill="auto"/>
        </w:tcPr>
        <w:p w14:paraId="5CBE6501" w14:textId="0D23B143" w:rsidR="006D3479" w:rsidRPr="00FA6FAC" w:rsidRDefault="006D3479"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43B5F">
            <w:rPr>
              <w:noProof/>
            </w:rPr>
            <w:t>voorbereidingsbesluit</w:t>
          </w:r>
          <w:r>
            <w:rPr>
              <w:noProof/>
            </w:rPr>
            <w:fldChar w:fldCharType="end"/>
          </w:r>
        </w:p>
      </w:tc>
    </w:tr>
    <w:tr w:rsidR="006D3479" w:rsidRPr="00B60860" w14:paraId="42BE94D7" w14:textId="77777777" w:rsidTr="00C7236D">
      <w:trPr>
        <w:cantSplit/>
        <w:trHeight w:hRule="exact" w:val="1701"/>
      </w:trPr>
      <w:tc>
        <w:tcPr>
          <w:tcW w:w="6236" w:type="dxa"/>
          <w:gridSpan w:val="2"/>
          <w:shd w:val="clear" w:color="auto" w:fill="auto"/>
        </w:tcPr>
        <w:p w14:paraId="1926D1B6" w14:textId="0816248B" w:rsidR="006D3479" w:rsidRPr="00B60860" w:rsidRDefault="006D3479" w:rsidP="00577995">
          <w:r w:rsidRPr="00CA6C0C">
            <w:t xml:space="preserve">Versie </w:t>
          </w:r>
          <w:r>
            <w:rPr>
              <w:noProof/>
            </w:rPr>
            <w:fldChar w:fldCharType="begin"/>
          </w:r>
          <w:r>
            <w:rPr>
              <w:noProof/>
            </w:rPr>
            <w:instrText xml:space="preserve"> DOCVARIABLE ID04 </w:instrText>
          </w:r>
          <w:r>
            <w:rPr>
              <w:noProof/>
            </w:rPr>
            <w:fldChar w:fldCharType="separate"/>
          </w:r>
          <w:r w:rsidR="00A43B5F">
            <w:rPr>
              <w:noProof/>
            </w:rPr>
            <w:t>1.0.0</w:t>
          </w:r>
          <w:r>
            <w:rPr>
              <w:noProof/>
            </w:rPr>
            <w:fldChar w:fldCharType="end"/>
          </w:r>
        </w:p>
        <w:p w14:paraId="01480398" w14:textId="77777777" w:rsidR="006D3479" w:rsidRPr="00B60860" w:rsidRDefault="006D3479" w:rsidP="00577995">
          <w:r>
            <w:t>Geonovum – KOOP</w:t>
          </w:r>
        </w:p>
      </w:tc>
    </w:tr>
    <w:tr w:rsidR="006D3479" w:rsidRPr="00B60860" w14:paraId="7FAC18CD" w14:textId="77777777" w:rsidTr="00C7236D">
      <w:trPr>
        <w:cantSplit/>
      </w:trPr>
      <w:tc>
        <w:tcPr>
          <w:tcW w:w="1134" w:type="dxa"/>
          <w:shd w:val="clear" w:color="auto" w:fill="auto"/>
        </w:tcPr>
        <w:p w14:paraId="2460E5E8" w14:textId="77777777" w:rsidR="006D3479" w:rsidRPr="00CA6C0C" w:rsidRDefault="006D3479" w:rsidP="00577995">
          <w:r>
            <w:t>Datum</w:t>
          </w:r>
        </w:p>
      </w:tc>
      <w:tc>
        <w:tcPr>
          <w:tcW w:w="3118" w:type="dxa"/>
          <w:shd w:val="clear" w:color="auto" w:fill="auto"/>
        </w:tcPr>
        <w:p w14:paraId="3460C681" w14:textId="57BE2D16" w:rsidR="006D3479" w:rsidRPr="00CA6C0C" w:rsidRDefault="006D3479" w:rsidP="00577995">
          <w:r>
            <w:fldChar w:fldCharType="begin"/>
          </w:r>
          <w:r>
            <w:instrText xml:space="preserve"> SAVEDATE  \@ "d MMMM yyyy" </w:instrText>
          </w:r>
          <w:r>
            <w:fldChar w:fldCharType="separate"/>
          </w:r>
          <w:r w:rsidR="00E06717">
            <w:rPr>
              <w:noProof/>
            </w:rPr>
            <w:t>3 juni 2021</w:t>
          </w:r>
          <w:r>
            <w:fldChar w:fldCharType="end"/>
          </w:r>
        </w:p>
      </w:tc>
    </w:tr>
  </w:tbl>
  <w:p w14:paraId="08407DCB" w14:textId="77777777" w:rsidR="006D3479" w:rsidRDefault="006D3479"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F3776" w14:textId="605E6EF4" w:rsidR="006D3479" w:rsidRDefault="006D3479"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D4A1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D4A1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D4A1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06717">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14"/>
  </w:num>
  <w:num w:numId="4">
    <w:abstractNumId w:val="2"/>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19">
    <w:abstractNumId w:val="11"/>
  </w:num>
  <w:num w:numId="20">
    <w:abstractNumId w:val="6"/>
  </w:num>
  <w:num w:numId="21">
    <w:abstractNumId w:val="9"/>
  </w:num>
  <w:num w:numId="22">
    <w:abstractNumId w:val="17"/>
  </w:num>
  <w:num w:numId="23">
    <w:abstractNumId w:val="13"/>
  </w:num>
  <w:num w:numId="24">
    <w:abstractNumId w:val="8"/>
  </w:num>
  <w:num w:numId="25">
    <w:abstractNumId w:val="4"/>
  </w:num>
  <w:num w:numId="26">
    <w:abstractNumId w:val="1"/>
  </w:num>
  <w:num w:numId="27">
    <w:abstractNumId w:val="10"/>
  </w:num>
  <w:num w:numId="28">
    <w:abstractNumId w:val="21"/>
  </w:num>
  <w:num w:numId="29">
    <w:abstractNumId w:val="12"/>
  </w:num>
  <w:num w:numId="30">
    <w:abstractNumId w:val="16"/>
  </w:num>
  <w:num w:numId="31">
    <w:abstractNumId w:val="3"/>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num>
  <w:num w:numId="44">
    <w:abstractNumId w:val="18"/>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voorbereidingsbesluit"/>
    <w:docVar w:name="ID01_CAPS" w:val="Voorbereidingsbesluit"/>
    <w:docVar w:name="ID01+" w:val="het voorbereidingsbesluit"/>
    <w:docVar w:name="ID01+_CAPS" w:val="Het voorbereidingsbesluit"/>
    <w:docVar w:name="ID02" w:val="het"/>
    <w:docVar w:name="ID03" w:val="vb"/>
    <w:docVar w:name="ID04" w:val="2.0.0-rc"/>
    <w:docVar w:name="ID05" w:val="STandaard Officiële Publicaties met ToepassingsProfielen voor OmgevingsDocumenten (STOP/TPOD)"/>
    <w:docVar w:name="ID06" w:val="PR33"/>
    <w:docVar w:name="ID07" w:val="Nienke Jansen"/>
    <w:docVar w:name="ID08" w:val="DSO project 33"/>
  </w:docVars>
  <w:rsids>
    <w:rsidRoot w:val="00B923E5"/>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29D"/>
    <w:rsid w:val="00005438"/>
    <w:rsid w:val="00005635"/>
    <w:rsid w:val="000056C8"/>
    <w:rsid w:val="0000577E"/>
    <w:rsid w:val="00005DB3"/>
    <w:rsid w:val="00005EFA"/>
    <w:rsid w:val="00005FF9"/>
    <w:rsid w:val="00006203"/>
    <w:rsid w:val="00006438"/>
    <w:rsid w:val="000067A6"/>
    <w:rsid w:val="00006CFF"/>
    <w:rsid w:val="0000703D"/>
    <w:rsid w:val="000070BB"/>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2087"/>
    <w:rsid w:val="000120F5"/>
    <w:rsid w:val="00012436"/>
    <w:rsid w:val="000124C4"/>
    <w:rsid w:val="000124F9"/>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E53"/>
    <w:rsid w:val="00017F62"/>
    <w:rsid w:val="000200C1"/>
    <w:rsid w:val="00020175"/>
    <w:rsid w:val="000202CC"/>
    <w:rsid w:val="00020505"/>
    <w:rsid w:val="00020A25"/>
    <w:rsid w:val="00020E52"/>
    <w:rsid w:val="0002114B"/>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63"/>
    <w:rsid w:val="000251B8"/>
    <w:rsid w:val="00025301"/>
    <w:rsid w:val="0002577A"/>
    <w:rsid w:val="000257AF"/>
    <w:rsid w:val="00025A8C"/>
    <w:rsid w:val="00025C3E"/>
    <w:rsid w:val="000263A4"/>
    <w:rsid w:val="00026469"/>
    <w:rsid w:val="000264EC"/>
    <w:rsid w:val="000266B8"/>
    <w:rsid w:val="00026BB7"/>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666"/>
    <w:rsid w:val="000468FA"/>
    <w:rsid w:val="00046DB4"/>
    <w:rsid w:val="000470D0"/>
    <w:rsid w:val="0004726C"/>
    <w:rsid w:val="000473A5"/>
    <w:rsid w:val="00047F62"/>
    <w:rsid w:val="000500B6"/>
    <w:rsid w:val="000504A7"/>
    <w:rsid w:val="00050A11"/>
    <w:rsid w:val="00050A5B"/>
    <w:rsid w:val="00050AAA"/>
    <w:rsid w:val="00050E43"/>
    <w:rsid w:val="00051129"/>
    <w:rsid w:val="000514AB"/>
    <w:rsid w:val="0005181B"/>
    <w:rsid w:val="000520BA"/>
    <w:rsid w:val="000521D8"/>
    <w:rsid w:val="0005261F"/>
    <w:rsid w:val="00052793"/>
    <w:rsid w:val="0005291E"/>
    <w:rsid w:val="00052B19"/>
    <w:rsid w:val="00052CFE"/>
    <w:rsid w:val="00052D2D"/>
    <w:rsid w:val="00053394"/>
    <w:rsid w:val="00053D0A"/>
    <w:rsid w:val="00053D0F"/>
    <w:rsid w:val="00053F65"/>
    <w:rsid w:val="000541B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5792"/>
    <w:rsid w:val="00065946"/>
    <w:rsid w:val="00065A83"/>
    <w:rsid w:val="00065EF7"/>
    <w:rsid w:val="00065F61"/>
    <w:rsid w:val="0006627B"/>
    <w:rsid w:val="0006638C"/>
    <w:rsid w:val="000663B5"/>
    <w:rsid w:val="0006640C"/>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A84"/>
    <w:rsid w:val="00074BB9"/>
    <w:rsid w:val="00075203"/>
    <w:rsid w:val="000755D6"/>
    <w:rsid w:val="00075786"/>
    <w:rsid w:val="00075C9F"/>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9F4"/>
    <w:rsid w:val="00087D32"/>
    <w:rsid w:val="00087DD9"/>
    <w:rsid w:val="00087F51"/>
    <w:rsid w:val="00087FB4"/>
    <w:rsid w:val="00090228"/>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61C"/>
    <w:rsid w:val="000A3C5B"/>
    <w:rsid w:val="000A41DA"/>
    <w:rsid w:val="000A42DD"/>
    <w:rsid w:val="000A46D6"/>
    <w:rsid w:val="000A4852"/>
    <w:rsid w:val="000A497C"/>
    <w:rsid w:val="000A4A98"/>
    <w:rsid w:val="000A4C42"/>
    <w:rsid w:val="000A4CA6"/>
    <w:rsid w:val="000A5178"/>
    <w:rsid w:val="000A5236"/>
    <w:rsid w:val="000A529D"/>
    <w:rsid w:val="000A5B82"/>
    <w:rsid w:val="000A5F01"/>
    <w:rsid w:val="000A64EC"/>
    <w:rsid w:val="000A6810"/>
    <w:rsid w:val="000A6FFF"/>
    <w:rsid w:val="000A739C"/>
    <w:rsid w:val="000A7754"/>
    <w:rsid w:val="000A775D"/>
    <w:rsid w:val="000A7881"/>
    <w:rsid w:val="000A7903"/>
    <w:rsid w:val="000A7A59"/>
    <w:rsid w:val="000B032A"/>
    <w:rsid w:val="000B05F3"/>
    <w:rsid w:val="000B0674"/>
    <w:rsid w:val="000B069D"/>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712"/>
    <w:rsid w:val="000B4E74"/>
    <w:rsid w:val="000B51B2"/>
    <w:rsid w:val="000B51C1"/>
    <w:rsid w:val="000B5465"/>
    <w:rsid w:val="000B566B"/>
    <w:rsid w:val="000B597C"/>
    <w:rsid w:val="000B675D"/>
    <w:rsid w:val="000B6C7A"/>
    <w:rsid w:val="000B707C"/>
    <w:rsid w:val="000B71E2"/>
    <w:rsid w:val="000B733E"/>
    <w:rsid w:val="000B779E"/>
    <w:rsid w:val="000B7A95"/>
    <w:rsid w:val="000B7B3B"/>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5B0"/>
    <w:rsid w:val="000C3D75"/>
    <w:rsid w:val="000C444E"/>
    <w:rsid w:val="000C509B"/>
    <w:rsid w:val="000C57D6"/>
    <w:rsid w:val="000C5878"/>
    <w:rsid w:val="000C595C"/>
    <w:rsid w:val="000C5BB5"/>
    <w:rsid w:val="000C5DE9"/>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73B"/>
    <w:rsid w:val="000D1A0F"/>
    <w:rsid w:val="000D202C"/>
    <w:rsid w:val="000D2065"/>
    <w:rsid w:val="000D2213"/>
    <w:rsid w:val="000D236E"/>
    <w:rsid w:val="000D23EF"/>
    <w:rsid w:val="000D2479"/>
    <w:rsid w:val="000D2C42"/>
    <w:rsid w:val="000D2E24"/>
    <w:rsid w:val="000D2F4D"/>
    <w:rsid w:val="000D331A"/>
    <w:rsid w:val="000D33B8"/>
    <w:rsid w:val="000D3A60"/>
    <w:rsid w:val="000D3CA9"/>
    <w:rsid w:val="000D3D6B"/>
    <w:rsid w:val="000D3DD1"/>
    <w:rsid w:val="000D4169"/>
    <w:rsid w:val="000D5129"/>
    <w:rsid w:val="000D524A"/>
    <w:rsid w:val="000D5A37"/>
    <w:rsid w:val="000D5ABE"/>
    <w:rsid w:val="000D6292"/>
    <w:rsid w:val="000D666F"/>
    <w:rsid w:val="000D67FB"/>
    <w:rsid w:val="000D689A"/>
    <w:rsid w:val="000D6A77"/>
    <w:rsid w:val="000D6C95"/>
    <w:rsid w:val="000D6F19"/>
    <w:rsid w:val="000D7119"/>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96"/>
    <w:rsid w:val="000E31FA"/>
    <w:rsid w:val="000E3AC9"/>
    <w:rsid w:val="000E3B63"/>
    <w:rsid w:val="000E3CFD"/>
    <w:rsid w:val="000E3F22"/>
    <w:rsid w:val="000E4032"/>
    <w:rsid w:val="000E42B0"/>
    <w:rsid w:val="000E498E"/>
    <w:rsid w:val="000E4ADE"/>
    <w:rsid w:val="000E4C21"/>
    <w:rsid w:val="000E4D86"/>
    <w:rsid w:val="000E4F78"/>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267"/>
    <w:rsid w:val="00101302"/>
    <w:rsid w:val="00101413"/>
    <w:rsid w:val="00101563"/>
    <w:rsid w:val="00101981"/>
    <w:rsid w:val="00101BAF"/>
    <w:rsid w:val="00101CEB"/>
    <w:rsid w:val="0010217A"/>
    <w:rsid w:val="00102342"/>
    <w:rsid w:val="00102531"/>
    <w:rsid w:val="001025B2"/>
    <w:rsid w:val="00102771"/>
    <w:rsid w:val="00102CCC"/>
    <w:rsid w:val="00102DDF"/>
    <w:rsid w:val="0010305E"/>
    <w:rsid w:val="00103AAB"/>
    <w:rsid w:val="00103C91"/>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1093C"/>
    <w:rsid w:val="0011097D"/>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D17"/>
    <w:rsid w:val="00121268"/>
    <w:rsid w:val="00121A6B"/>
    <w:rsid w:val="00121BA4"/>
    <w:rsid w:val="00121BC8"/>
    <w:rsid w:val="00121E1C"/>
    <w:rsid w:val="00121EAA"/>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749"/>
    <w:rsid w:val="00130A88"/>
    <w:rsid w:val="00130E36"/>
    <w:rsid w:val="00130E9B"/>
    <w:rsid w:val="00130F90"/>
    <w:rsid w:val="0013109E"/>
    <w:rsid w:val="00131379"/>
    <w:rsid w:val="001314DF"/>
    <w:rsid w:val="0013163B"/>
    <w:rsid w:val="001319B7"/>
    <w:rsid w:val="00131EDE"/>
    <w:rsid w:val="00131FD2"/>
    <w:rsid w:val="001323AD"/>
    <w:rsid w:val="001323D5"/>
    <w:rsid w:val="00132468"/>
    <w:rsid w:val="00132847"/>
    <w:rsid w:val="00132DD1"/>
    <w:rsid w:val="0013322B"/>
    <w:rsid w:val="0013345E"/>
    <w:rsid w:val="001334F8"/>
    <w:rsid w:val="001335FA"/>
    <w:rsid w:val="00133690"/>
    <w:rsid w:val="00133E6D"/>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91A"/>
    <w:rsid w:val="00137A08"/>
    <w:rsid w:val="00137E63"/>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65C"/>
    <w:rsid w:val="00151CAF"/>
    <w:rsid w:val="00152055"/>
    <w:rsid w:val="0015230B"/>
    <w:rsid w:val="001523A6"/>
    <w:rsid w:val="001524B2"/>
    <w:rsid w:val="001527A7"/>
    <w:rsid w:val="001527FE"/>
    <w:rsid w:val="00152A96"/>
    <w:rsid w:val="00152D1A"/>
    <w:rsid w:val="0015347F"/>
    <w:rsid w:val="001534D2"/>
    <w:rsid w:val="00153B12"/>
    <w:rsid w:val="00153B42"/>
    <w:rsid w:val="00153CA1"/>
    <w:rsid w:val="00153D1D"/>
    <w:rsid w:val="00153EC2"/>
    <w:rsid w:val="001540B3"/>
    <w:rsid w:val="00154184"/>
    <w:rsid w:val="00154225"/>
    <w:rsid w:val="0015422B"/>
    <w:rsid w:val="001543FE"/>
    <w:rsid w:val="00154764"/>
    <w:rsid w:val="001549E6"/>
    <w:rsid w:val="00154A7B"/>
    <w:rsid w:val="00154C21"/>
    <w:rsid w:val="00154C87"/>
    <w:rsid w:val="001557C5"/>
    <w:rsid w:val="001557E3"/>
    <w:rsid w:val="0015585F"/>
    <w:rsid w:val="00155A6A"/>
    <w:rsid w:val="00155B13"/>
    <w:rsid w:val="00155D26"/>
    <w:rsid w:val="00155D5B"/>
    <w:rsid w:val="001561E2"/>
    <w:rsid w:val="00156937"/>
    <w:rsid w:val="00156AC3"/>
    <w:rsid w:val="00156CC5"/>
    <w:rsid w:val="00157671"/>
    <w:rsid w:val="00157921"/>
    <w:rsid w:val="00157CA1"/>
    <w:rsid w:val="00157DAB"/>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31DD"/>
    <w:rsid w:val="00183676"/>
    <w:rsid w:val="00183D33"/>
    <w:rsid w:val="00183EE5"/>
    <w:rsid w:val="001841CC"/>
    <w:rsid w:val="00184280"/>
    <w:rsid w:val="0018429D"/>
    <w:rsid w:val="001843B0"/>
    <w:rsid w:val="00184B12"/>
    <w:rsid w:val="00184FE9"/>
    <w:rsid w:val="001851CB"/>
    <w:rsid w:val="00185232"/>
    <w:rsid w:val="001852C8"/>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8C5"/>
    <w:rsid w:val="00195A4F"/>
    <w:rsid w:val="00195F98"/>
    <w:rsid w:val="00196623"/>
    <w:rsid w:val="001966D0"/>
    <w:rsid w:val="00196803"/>
    <w:rsid w:val="001968EF"/>
    <w:rsid w:val="00196A3E"/>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2B"/>
    <w:rsid w:val="001A7A12"/>
    <w:rsid w:val="001A7E14"/>
    <w:rsid w:val="001A7E89"/>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120B"/>
    <w:rsid w:val="001D1271"/>
    <w:rsid w:val="001D137E"/>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24A"/>
    <w:rsid w:val="001E52E1"/>
    <w:rsid w:val="001E53F5"/>
    <w:rsid w:val="001E59EF"/>
    <w:rsid w:val="001E6057"/>
    <w:rsid w:val="001E66F1"/>
    <w:rsid w:val="001E6706"/>
    <w:rsid w:val="001E6885"/>
    <w:rsid w:val="001E6A63"/>
    <w:rsid w:val="001E6F16"/>
    <w:rsid w:val="001E72D3"/>
    <w:rsid w:val="001E737A"/>
    <w:rsid w:val="001E7BA6"/>
    <w:rsid w:val="001F0671"/>
    <w:rsid w:val="001F0811"/>
    <w:rsid w:val="001F092A"/>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7D6"/>
    <w:rsid w:val="001F3D00"/>
    <w:rsid w:val="001F3EE8"/>
    <w:rsid w:val="001F41DC"/>
    <w:rsid w:val="001F4B63"/>
    <w:rsid w:val="001F5983"/>
    <w:rsid w:val="001F5A08"/>
    <w:rsid w:val="001F5A5A"/>
    <w:rsid w:val="001F5C1A"/>
    <w:rsid w:val="001F5CC9"/>
    <w:rsid w:val="001F5D64"/>
    <w:rsid w:val="001F5E27"/>
    <w:rsid w:val="001F62F5"/>
    <w:rsid w:val="001F688E"/>
    <w:rsid w:val="001F6AB4"/>
    <w:rsid w:val="001F6B9B"/>
    <w:rsid w:val="001F7460"/>
    <w:rsid w:val="001F7680"/>
    <w:rsid w:val="001F78EC"/>
    <w:rsid w:val="001F7C98"/>
    <w:rsid w:val="001F7FC3"/>
    <w:rsid w:val="002003C3"/>
    <w:rsid w:val="00200635"/>
    <w:rsid w:val="002007EB"/>
    <w:rsid w:val="002007F2"/>
    <w:rsid w:val="00200B2A"/>
    <w:rsid w:val="00200ED6"/>
    <w:rsid w:val="00200EF7"/>
    <w:rsid w:val="00201034"/>
    <w:rsid w:val="002013AF"/>
    <w:rsid w:val="00201432"/>
    <w:rsid w:val="00201525"/>
    <w:rsid w:val="002016AE"/>
    <w:rsid w:val="0020174A"/>
    <w:rsid w:val="002017D8"/>
    <w:rsid w:val="00201866"/>
    <w:rsid w:val="00201B92"/>
    <w:rsid w:val="00201C40"/>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630E"/>
    <w:rsid w:val="00206479"/>
    <w:rsid w:val="00206748"/>
    <w:rsid w:val="002067C8"/>
    <w:rsid w:val="00206C53"/>
    <w:rsid w:val="00206D9B"/>
    <w:rsid w:val="00206EEA"/>
    <w:rsid w:val="002077A2"/>
    <w:rsid w:val="0020780A"/>
    <w:rsid w:val="00207875"/>
    <w:rsid w:val="002078BB"/>
    <w:rsid w:val="002078C8"/>
    <w:rsid w:val="00207AC9"/>
    <w:rsid w:val="00207F33"/>
    <w:rsid w:val="002104AE"/>
    <w:rsid w:val="00210742"/>
    <w:rsid w:val="00210755"/>
    <w:rsid w:val="00210771"/>
    <w:rsid w:val="002107D3"/>
    <w:rsid w:val="00210ADA"/>
    <w:rsid w:val="00210E63"/>
    <w:rsid w:val="00211044"/>
    <w:rsid w:val="00211201"/>
    <w:rsid w:val="00211216"/>
    <w:rsid w:val="002117D9"/>
    <w:rsid w:val="00211C6F"/>
    <w:rsid w:val="00211D5E"/>
    <w:rsid w:val="00211DC1"/>
    <w:rsid w:val="00212089"/>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5776"/>
    <w:rsid w:val="00215ACF"/>
    <w:rsid w:val="00215B1B"/>
    <w:rsid w:val="00216348"/>
    <w:rsid w:val="0021666B"/>
    <w:rsid w:val="00216A20"/>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500F"/>
    <w:rsid w:val="002256E6"/>
    <w:rsid w:val="0022596A"/>
    <w:rsid w:val="00225CA2"/>
    <w:rsid w:val="00225DCB"/>
    <w:rsid w:val="00225E6B"/>
    <w:rsid w:val="00225F73"/>
    <w:rsid w:val="0022609A"/>
    <w:rsid w:val="002260FB"/>
    <w:rsid w:val="002261BF"/>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7093"/>
    <w:rsid w:val="00247183"/>
    <w:rsid w:val="00247246"/>
    <w:rsid w:val="002472DF"/>
    <w:rsid w:val="0024754C"/>
    <w:rsid w:val="0024770E"/>
    <w:rsid w:val="00247876"/>
    <w:rsid w:val="002478B5"/>
    <w:rsid w:val="00250092"/>
    <w:rsid w:val="0025014F"/>
    <w:rsid w:val="00250376"/>
    <w:rsid w:val="00250515"/>
    <w:rsid w:val="00250541"/>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A55"/>
    <w:rsid w:val="00256D50"/>
    <w:rsid w:val="00256E50"/>
    <w:rsid w:val="00256FD5"/>
    <w:rsid w:val="0025720E"/>
    <w:rsid w:val="00257270"/>
    <w:rsid w:val="0025760C"/>
    <w:rsid w:val="00257654"/>
    <w:rsid w:val="002576C0"/>
    <w:rsid w:val="00257807"/>
    <w:rsid w:val="00257887"/>
    <w:rsid w:val="002578DA"/>
    <w:rsid w:val="00257973"/>
    <w:rsid w:val="00257F58"/>
    <w:rsid w:val="00260039"/>
    <w:rsid w:val="0026008C"/>
    <w:rsid w:val="002604D5"/>
    <w:rsid w:val="002606E6"/>
    <w:rsid w:val="002607D0"/>
    <w:rsid w:val="002608E1"/>
    <w:rsid w:val="00260ACD"/>
    <w:rsid w:val="00260C67"/>
    <w:rsid w:val="00260F5F"/>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FA3"/>
    <w:rsid w:val="0026702C"/>
    <w:rsid w:val="00267C70"/>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429F"/>
    <w:rsid w:val="002746D9"/>
    <w:rsid w:val="00274776"/>
    <w:rsid w:val="002749A3"/>
    <w:rsid w:val="00274D86"/>
    <w:rsid w:val="002752CE"/>
    <w:rsid w:val="0027536D"/>
    <w:rsid w:val="0027547E"/>
    <w:rsid w:val="00275485"/>
    <w:rsid w:val="00275877"/>
    <w:rsid w:val="002759C9"/>
    <w:rsid w:val="002759FF"/>
    <w:rsid w:val="00275ACF"/>
    <w:rsid w:val="00275CC4"/>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B28"/>
    <w:rsid w:val="00286D08"/>
    <w:rsid w:val="0028707A"/>
    <w:rsid w:val="0028712D"/>
    <w:rsid w:val="00287289"/>
    <w:rsid w:val="002872AC"/>
    <w:rsid w:val="0028753B"/>
    <w:rsid w:val="0028785B"/>
    <w:rsid w:val="0029059F"/>
    <w:rsid w:val="0029083D"/>
    <w:rsid w:val="00290CDE"/>
    <w:rsid w:val="00290FB7"/>
    <w:rsid w:val="00291244"/>
    <w:rsid w:val="00291315"/>
    <w:rsid w:val="002916CB"/>
    <w:rsid w:val="0029189A"/>
    <w:rsid w:val="002918FC"/>
    <w:rsid w:val="00291B1F"/>
    <w:rsid w:val="00291FB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6B"/>
    <w:rsid w:val="002954D1"/>
    <w:rsid w:val="00295651"/>
    <w:rsid w:val="00295666"/>
    <w:rsid w:val="00295668"/>
    <w:rsid w:val="00295A99"/>
    <w:rsid w:val="00295B8D"/>
    <w:rsid w:val="00295BA1"/>
    <w:rsid w:val="00295C69"/>
    <w:rsid w:val="00295C94"/>
    <w:rsid w:val="00295DB9"/>
    <w:rsid w:val="00295DDC"/>
    <w:rsid w:val="00296157"/>
    <w:rsid w:val="002963A7"/>
    <w:rsid w:val="00296466"/>
    <w:rsid w:val="00296670"/>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50E"/>
    <w:rsid w:val="002A3518"/>
    <w:rsid w:val="002A3595"/>
    <w:rsid w:val="002A37EF"/>
    <w:rsid w:val="002A39BA"/>
    <w:rsid w:val="002A3B64"/>
    <w:rsid w:val="002A3B86"/>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DA"/>
    <w:rsid w:val="002C0C5F"/>
    <w:rsid w:val="002C0F06"/>
    <w:rsid w:val="002C13F2"/>
    <w:rsid w:val="002C144B"/>
    <w:rsid w:val="002C183C"/>
    <w:rsid w:val="002C1A24"/>
    <w:rsid w:val="002C1C7F"/>
    <w:rsid w:val="002C1E4E"/>
    <w:rsid w:val="002C1F0F"/>
    <w:rsid w:val="002C2015"/>
    <w:rsid w:val="002C2037"/>
    <w:rsid w:val="002C203A"/>
    <w:rsid w:val="002C2395"/>
    <w:rsid w:val="002C23C6"/>
    <w:rsid w:val="002C26DD"/>
    <w:rsid w:val="002C2822"/>
    <w:rsid w:val="002C2826"/>
    <w:rsid w:val="002C2B97"/>
    <w:rsid w:val="002C2D5F"/>
    <w:rsid w:val="002C2F4A"/>
    <w:rsid w:val="002C304B"/>
    <w:rsid w:val="002C30A5"/>
    <w:rsid w:val="002C31F4"/>
    <w:rsid w:val="002C3281"/>
    <w:rsid w:val="002C3CBD"/>
    <w:rsid w:val="002C3D1D"/>
    <w:rsid w:val="002C3DC1"/>
    <w:rsid w:val="002C3F10"/>
    <w:rsid w:val="002C3F55"/>
    <w:rsid w:val="002C42CD"/>
    <w:rsid w:val="002C433B"/>
    <w:rsid w:val="002C43C5"/>
    <w:rsid w:val="002C46E8"/>
    <w:rsid w:val="002C4BB9"/>
    <w:rsid w:val="002C4C39"/>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158"/>
    <w:rsid w:val="002E6269"/>
    <w:rsid w:val="002E6573"/>
    <w:rsid w:val="002E6593"/>
    <w:rsid w:val="002E6A95"/>
    <w:rsid w:val="002E6B54"/>
    <w:rsid w:val="002E6CF3"/>
    <w:rsid w:val="002E72C6"/>
    <w:rsid w:val="002E7395"/>
    <w:rsid w:val="002E752C"/>
    <w:rsid w:val="002E7694"/>
    <w:rsid w:val="002E7BB3"/>
    <w:rsid w:val="002E7BDF"/>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F1C"/>
    <w:rsid w:val="003040CF"/>
    <w:rsid w:val="003040D5"/>
    <w:rsid w:val="0030455D"/>
    <w:rsid w:val="00304618"/>
    <w:rsid w:val="003047BC"/>
    <w:rsid w:val="00304F27"/>
    <w:rsid w:val="00304F9F"/>
    <w:rsid w:val="0030510F"/>
    <w:rsid w:val="003051EF"/>
    <w:rsid w:val="003052F4"/>
    <w:rsid w:val="0030595B"/>
    <w:rsid w:val="00305996"/>
    <w:rsid w:val="00305A7C"/>
    <w:rsid w:val="00305ACD"/>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C5"/>
    <w:rsid w:val="00317B3A"/>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99E"/>
    <w:rsid w:val="00325A9A"/>
    <w:rsid w:val="00325AD4"/>
    <w:rsid w:val="00325AF2"/>
    <w:rsid w:val="0032619D"/>
    <w:rsid w:val="00326AF8"/>
    <w:rsid w:val="00326B36"/>
    <w:rsid w:val="00326D3D"/>
    <w:rsid w:val="00326F21"/>
    <w:rsid w:val="00327124"/>
    <w:rsid w:val="003276BF"/>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4539"/>
    <w:rsid w:val="003345B6"/>
    <w:rsid w:val="003347D9"/>
    <w:rsid w:val="003348AA"/>
    <w:rsid w:val="00334987"/>
    <w:rsid w:val="003349BD"/>
    <w:rsid w:val="00334C4E"/>
    <w:rsid w:val="003352CA"/>
    <w:rsid w:val="003356F1"/>
    <w:rsid w:val="00335799"/>
    <w:rsid w:val="00335956"/>
    <w:rsid w:val="00335AF7"/>
    <w:rsid w:val="00335FDD"/>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A69"/>
    <w:rsid w:val="00340D3E"/>
    <w:rsid w:val="00340EF6"/>
    <w:rsid w:val="00340F55"/>
    <w:rsid w:val="00340FEB"/>
    <w:rsid w:val="00341055"/>
    <w:rsid w:val="003411DC"/>
    <w:rsid w:val="00341E5A"/>
    <w:rsid w:val="00341F4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E37"/>
    <w:rsid w:val="00344F0B"/>
    <w:rsid w:val="003451D2"/>
    <w:rsid w:val="003454AB"/>
    <w:rsid w:val="00345C17"/>
    <w:rsid w:val="00345D07"/>
    <w:rsid w:val="0034671C"/>
    <w:rsid w:val="00346815"/>
    <w:rsid w:val="00346A4B"/>
    <w:rsid w:val="00346F1E"/>
    <w:rsid w:val="003471E2"/>
    <w:rsid w:val="00347388"/>
    <w:rsid w:val="00347A21"/>
    <w:rsid w:val="00347A25"/>
    <w:rsid w:val="00347A6C"/>
    <w:rsid w:val="00347BDD"/>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B9B"/>
    <w:rsid w:val="00352C72"/>
    <w:rsid w:val="00352EAF"/>
    <w:rsid w:val="0035301E"/>
    <w:rsid w:val="00353640"/>
    <w:rsid w:val="003538CD"/>
    <w:rsid w:val="00353B45"/>
    <w:rsid w:val="00353DA2"/>
    <w:rsid w:val="00353F5A"/>
    <w:rsid w:val="00354124"/>
    <w:rsid w:val="003543CF"/>
    <w:rsid w:val="0035440F"/>
    <w:rsid w:val="003545DD"/>
    <w:rsid w:val="0035538D"/>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30D"/>
    <w:rsid w:val="00357354"/>
    <w:rsid w:val="003576CD"/>
    <w:rsid w:val="00357918"/>
    <w:rsid w:val="00357940"/>
    <w:rsid w:val="00357A87"/>
    <w:rsid w:val="00357ACD"/>
    <w:rsid w:val="00357BA6"/>
    <w:rsid w:val="00357DAB"/>
    <w:rsid w:val="00357EF4"/>
    <w:rsid w:val="003600E6"/>
    <w:rsid w:val="00360A45"/>
    <w:rsid w:val="00360F41"/>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8E"/>
    <w:rsid w:val="003723BF"/>
    <w:rsid w:val="00372803"/>
    <w:rsid w:val="003728F3"/>
    <w:rsid w:val="00372B20"/>
    <w:rsid w:val="00372DA7"/>
    <w:rsid w:val="00372FAA"/>
    <w:rsid w:val="00372FB7"/>
    <w:rsid w:val="00373618"/>
    <w:rsid w:val="0037367F"/>
    <w:rsid w:val="00373D5C"/>
    <w:rsid w:val="00373ECA"/>
    <w:rsid w:val="00374710"/>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581"/>
    <w:rsid w:val="00387837"/>
    <w:rsid w:val="00387A39"/>
    <w:rsid w:val="00387E9A"/>
    <w:rsid w:val="003900E9"/>
    <w:rsid w:val="0039012A"/>
    <w:rsid w:val="003902FE"/>
    <w:rsid w:val="003906D2"/>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592"/>
    <w:rsid w:val="003A3813"/>
    <w:rsid w:val="003A395A"/>
    <w:rsid w:val="003A3A34"/>
    <w:rsid w:val="003A3AA7"/>
    <w:rsid w:val="003A3B12"/>
    <w:rsid w:val="003A3CCA"/>
    <w:rsid w:val="003A42D8"/>
    <w:rsid w:val="003A4436"/>
    <w:rsid w:val="003A458D"/>
    <w:rsid w:val="003A47A0"/>
    <w:rsid w:val="003A4B83"/>
    <w:rsid w:val="003A4C67"/>
    <w:rsid w:val="003A4CF7"/>
    <w:rsid w:val="003A513E"/>
    <w:rsid w:val="003A5385"/>
    <w:rsid w:val="003A56AC"/>
    <w:rsid w:val="003A583F"/>
    <w:rsid w:val="003A5E18"/>
    <w:rsid w:val="003A6074"/>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336"/>
    <w:rsid w:val="003B29DC"/>
    <w:rsid w:val="003B2A48"/>
    <w:rsid w:val="003B2EF7"/>
    <w:rsid w:val="003B2F8A"/>
    <w:rsid w:val="003B34F6"/>
    <w:rsid w:val="003B36DD"/>
    <w:rsid w:val="003B3C9C"/>
    <w:rsid w:val="003B3CAF"/>
    <w:rsid w:val="003B4820"/>
    <w:rsid w:val="003B4838"/>
    <w:rsid w:val="003B4B55"/>
    <w:rsid w:val="003B4BB5"/>
    <w:rsid w:val="003B4C31"/>
    <w:rsid w:val="003B4F57"/>
    <w:rsid w:val="003B5414"/>
    <w:rsid w:val="003B56A2"/>
    <w:rsid w:val="003B56DE"/>
    <w:rsid w:val="003B59E2"/>
    <w:rsid w:val="003B5C83"/>
    <w:rsid w:val="003B5DB5"/>
    <w:rsid w:val="003B5EB9"/>
    <w:rsid w:val="003B6159"/>
    <w:rsid w:val="003B6314"/>
    <w:rsid w:val="003B641B"/>
    <w:rsid w:val="003B645C"/>
    <w:rsid w:val="003B6759"/>
    <w:rsid w:val="003B6B44"/>
    <w:rsid w:val="003B6DA1"/>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4F1A"/>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B8"/>
    <w:rsid w:val="0040127A"/>
    <w:rsid w:val="00401389"/>
    <w:rsid w:val="00401516"/>
    <w:rsid w:val="00401771"/>
    <w:rsid w:val="00401A4E"/>
    <w:rsid w:val="00401CDC"/>
    <w:rsid w:val="00401D52"/>
    <w:rsid w:val="00402225"/>
    <w:rsid w:val="0040236B"/>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4E5"/>
    <w:rsid w:val="0040586E"/>
    <w:rsid w:val="00405BCD"/>
    <w:rsid w:val="0040668D"/>
    <w:rsid w:val="004067AB"/>
    <w:rsid w:val="0040689A"/>
    <w:rsid w:val="004069D0"/>
    <w:rsid w:val="00406C7C"/>
    <w:rsid w:val="00407194"/>
    <w:rsid w:val="0040776E"/>
    <w:rsid w:val="00407CBB"/>
    <w:rsid w:val="00407DAA"/>
    <w:rsid w:val="00407E2D"/>
    <w:rsid w:val="00407F9A"/>
    <w:rsid w:val="0041026C"/>
    <w:rsid w:val="004102C1"/>
    <w:rsid w:val="004104B3"/>
    <w:rsid w:val="00410528"/>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65D"/>
    <w:rsid w:val="004157DD"/>
    <w:rsid w:val="0041595F"/>
    <w:rsid w:val="00415A58"/>
    <w:rsid w:val="00415A7B"/>
    <w:rsid w:val="00415ABD"/>
    <w:rsid w:val="00415E66"/>
    <w:rsid w:val="00415F5D"/>
    <w:rsid w:val="00416307"/>
    <w:rsid w:val="004163D5"/>
    <w:rsid w:val="0041651C"/>
    <w:rsid w:val="00416C83"/>
    <w:rsid w:val="00416D20"/>
    <w:rsid w:val="00416F6B"/>
    <w:rsid w:val="00417021"/>
    <w:rsid w:val="00417263"/>
    <w:rsid w:val="004179C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116E"/>
    <w:rsid w:val="00451643"/>
    <w:rsid w:val="004518FB"/>
    <w:rsid w:val="00451AAA"/>
    <w:rsid w:val="00451E1E"/>
    <w:rsid w:val="00451E5F"/>
    <w:rsid w:val="00452339"/>
    <w:rsid w:val="0045244B"/>
    <w:rsid w:val="0045275F"/>
    <w:rsid w:val="00452986"/>
    <w:rsid w:val="00452DC6"/>
    <w:rsid w:val="004533C0"/>
    <w:rsid w:val="00453E51"/>
    <w:rsid w:val="004540E6"/>
    <w:rsid w:val="00454618"/>
    <w:rsid w:val="0045487C"/>
    <w:rsid w:val="00454979"/>
    <w:rsid w:val="00454A27"/>
    <w:rsid w:val="004551A3"/>
    <w:rsid w:val="004552BD"/>
    <w:rsid w:val="00455433"/>
    <w:rsid w:val="0045544C"/>
    <w:rsid w:val="0045555E"/>
    <w:rsid w:val="0045571F"/>
    <w:rsid w:val="00455920"/>
    <w:rsid w:val="00455FD0"/>
    <w:rsid w:val="00455FD9"/>
    <w:rsid w:val="004564A5"/>
    <w:rsid w:val="0045672A"/>
    <w:rsid w:val="00456921"/>
    <w:rsid w:val="00456BCD"/>
    <w:rsid w:val="00457072"/>
    <w:rsid w:val="00457431"/>
    <w:rsid w:val="004577F4"/>
    <w:rsid w:val="0045795E"/>
    <w:rsid w:val="00457964"/>
    <w:rsid w:val="00457987"/>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41F"/>
    <w:rsid w:val="004724C9"/>
    <w:rsid w:val="00472527"/>
    <w:rsid w:val="00472682"/>
    <w:rsid w:val="00472812"/>
    <w:rsid w:val="00472B7C"/>
    <w:rsid w:val="00472B96"/>
    <w:rsid w:val="00472BB1"/>
    <w:rsid w:val="00472D0A"/>
    <w:rsid w:val="00472D7F"/>
    <w:rsid w:val="0047336C"/>
    <w:rsid w:val="0047367D"/>
    <w:rsid w:val="0047393A"/>
    <w:rsid w:val="004739DE"/>
    <w:rsid w:val="00473B58"/>
    <w:rsid w:val="00473DD2"/>
    <w:rsid w:val="00473DE9"/>
    <w:rsid w:val="0047433B"/>
    <w:rsid w:val="004743A7"/>
    <w:rsid w:val="004749EE"/>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9C0"/>
    <w:rsid w:val="00487EBF"/>
    <w:rsid w:val="00487F51"/>
    <w:rsid w:val="004901E8"/>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D8A"/>
    <w:rsid w:val="004B081C"/>
    <w:rsid w:val="004B0A49"/>
    <w:rsid w:val="004B0B1B"/>
    <w:rsid w:val="004B0CBE"/>
    <w:rsid w:val="004B0CD1"/>
    <w:rsid w:val="004B0D62"/>
    <w:rsid w:val="004B117A"/>
    <w:rsid w:val="004B19FD"/>
    <w:rsid w:val="004B1A6F"/>
    <w:rsid w:val="004B1CCC"/>
    <w:rsid w:val="004B20BA"/>
    <w:rsid w:val="004B20E0"/>
    <w:rsid w:val="004B26A5"/>
    <w:rsid w:val="004B2719"/>
    <w:rsid w:val="004B283C"/>
    <w:rsid w:val="004B2A81"/>
    <w:rsid w:val="004B2AD5"/>
    <w:rsid w:val="004B2AED"/>
    <w:rsid w:val="004B2E0F"/>
    <w:rsid w:val="004B3769"/>
    <w:rsid w:val="004B37FC"/>
    <w:rsid w:val="004B3A1C"/>
    <w:rsid w:val="004B3AFC"/>
    <w:rsid w:val="004B3C9A"/>
    <w:rsid w:val="004B43B0"/>
    <w:rsid w:val="004B44EC"/>
    <w:rsid w:val="004B455E"/>
    <w:rsid w:val="004B459B"/>
    <w:rsid w:val="004B5289"/>
    <w:rsid w:val="004B53D2"/>
    <w:rsid w:val="004B548B"/>
    <w:rsid w:val="004B5650"/>
    <w:rsid w:val="004B59F6"/>
    <w:rsid w:val="004B5CD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C28"/>
    <w:rsid w:val="004C21BA"/>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C97"/>
    <w:rsid w:val="004D04A0"/>
    <w:rsid w:val="004D0897"/>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CA3"/>
    <w:rsid w:val="004D444D"/>
    <w:rsid w:val="004D4513"/>
    <w:rsid w:val="004D48AF"/>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ED9"/>
    <w:rsid w:val="004D7EF6"/>
    <w:rsid w:val="004E000D"/>
    <w:rsid w:val="004E05BD"/>
    <w:rsid w:val="004E0629"/>
    <w:rsid w:val="004E0A39"/>
    <w:rsid w:val="004E0B34"/>
    <w:rsid w:val="004E0D84"/>
    <w:rsid w:val="004E0DD0"/>
    <w:rsid w:val="004E0E05"/>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420"/>
    <w:rsid w:val="004E4A43"/>
    <w:rsid w:val="004E4B15"/>
    <w:rsid w:val="004E4C0A"/>
    <w:rsid w:val="004E4C97"/>
    <w:rsid w:val="004E4F01"/>
    <w:rsid w:val="004E510D"/>
    <w:rsid w:val="004E52F0"/>
    <w:rsid w:val="004E53E0"/>
    <w:rsid w:val="004E5755"/>
    <w:rsid w:val="004E5845"/>
    <w:rsid w:val="004E5B56"/>
    <w:rsid w:val="004E5D62"/>
    <w:rsid w:val="004E5FD2"/>
    <w:rsid w:val="004E6D06"/>
    <w:rsid w:val="004E7119"/>
    <w:rsid w:val="004E712C"/>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813"/>
    <w:rsid w:val="004F299E"/>
    <w:rsid w:val="004F348D"/>
    <w:rsid w:val="004F3706"/>
    <w:rsid w:val="004F38BD"/>
    <w:rsid w:val="004F39B8"/>
    <w:rsid w:val="004F3D2F"/>
    <w:rsid w:val="004F4321"/>
    <w:rsid w:val="004F451C"/>
    <w:rsid w:val="004F469E"/>
    <w:rsid w:val="004F4941"/>
    <w:rsid w:val="004F4B05"/>
    <w:rsid w:val="004F4E81"/>
    <w:rsid w:val="004F4FB7"/>
    <w:rsid w:val="004F5063"/>
    <w:rsid w:val="004F5157"/>
    <w:rsid w:val="004F51F4"/>
    <w:rsid w:val="004F521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7D8"/>
    <w:rsid w:val="004F78B9"/>
    <w:rsid w:val="004F7A16"/>
    <w:rsid w:val="004F7E20"/>
    <w:rsid w:val="0050005F"/>
    <w:rsid w:val="00500515"/>
    <w:rsid w:val="00500B6B"/>
    <w:rsid w:val="00500B82"/>
    <w:rsid w:val="00500EC9"/>
    <w:rsid w:val="00501099"/>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404"/>
    <w:rsid w:val="00506E5D"/>
    <w:rsid w:val="0050719E"/>
    <w:rsid w:val="00507327"/>
    <w:rsid w:val="005076A1"/>
    <w:rsid w:val="00507860"/>
    <w:rsid w:val="00507AAB"/>
    <w:rsid w:val="005100B5"/>
    <w:rsid w:val="005101BB"/>
    <w:rsid w:val="005104B6"/>
    <w:rsid w:val="005107EB"/>
    <w:rsid w:val="00510B8E"/>
    <w:rsid w:val="00510D1B"/>
    <w:rsid w:val="00510D6D"/>
    <w:rsid w:val="00510D9C"/>
    <w:rsid w:val="00511101"/>
    <w:rsid w:val="005112B1"/>
    <w:rsid w:val="0051134A"/>
    <w:rsid w:val="00511A98"/>
    <w:rsid w:val="00512001"/>
    <w:rsid w:val="00512112"/>
    <w:rsid w:val="005122B6"/>
    <w:rsid w:val="00512716"/>
    <w:rsid w:val="00512CBA"/>
    <w:rsid w:val="00512D86"/>
    <w:rsid w:val="005133E1"/>
    <w:rsid w:val="005135FD"/>
    <w:rsid w:val="0051381A"/>
    <w:rsid w:val="00513B81"/>
    <w:rsid w:val="00514153"/>
    <w:rsid w:val="005142ED"/>
    <w:rsid w:val="005148AB"/>
    <w:rsid w:val="00514AFE"/>
    <w:rsid w:val="00514C4D"/>
    <w:rsid w:val="00514F26"/>
    <w:rsid w:val="00515333"/>
    <w:rsid w:val="005156BB"/>
    <w:rsid w:val="00515849"/>
    <w:rsid w:val="00515BD3"/>
    <w:rsid w:val="00515D1D"/>
    <w:rsid w:val="00515FFB"/>
    <w:rsid w:val="0051608E"/>
    <w:rsid w:val="005160D8"/>
    <w:rsid w:val="0051631C"/>
    <w:rsid w:val="0051648F"/>
    <w:rsid w:val="00516B0D"/>
    <w:rsid w:val="00516CBE"/>
    <w:rsid w:val="00516FF2"/>
    <w:rsid w:val="005171F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DE4"/>
    <w:rsid w:val="00543226"/>
    <w:rsid w:val="0054346F"/>
    <w:rsid w:val="00543562"/>
    <w:rsid w:val="00543A9F"/>
    <w:rsid w:val="00543CEB"/>
    <w:rsid w:val="00543FD3"/>
    <w:rsid w:val="0054403B"/>
    <w:rsid w:val="005444BE"/>
    <w:rsid w:val="0054493E"/>
    <w:rsid w:val="00544B53"/>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EAB"/>
    <w:rsid w:val="0054712C"/>
    <w:rsid w:val="005472A6"/>
    <w:rsid w:val="005474C4"/>
    <w:rsid w:val="00547783"/>
    <w:rsid w:val="00547804"/>
    <w:rsid w:val="005478BA"/>
    <w:rsid w:val="00547AB4"/>
    <w:rsid w:val="00547FC5"/>
    <w:rsid w:val="00550417"/>
    <w:rsid w:val="00550437"/>
    <w:rsid w:val="005506D6"/>
    <w:rsid w:val="005507EE"/>
    <w:rsid w:val="0055096A"/>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3094"/>
    <w:rsid w:val="005631D7"/>
    <w:rsid w:val="00563406"/>
    <w:rsid w:val="005635A1"/>
    <w:rsid w:val="00563D4A"/>
    <w:rsid w:val="00563D9A"/>
    <w:rsid w:val="00563EBB"/>
    <w:rsid w:val="00564352"/>
    <w:rsid w:val="005646CA"/>
    <w:rsid w:val="00564703"/>
    <w:rsid w:val="00564885"/>
    <w:rsid w:val="00564A06"/>
    <w:rsid w:val="00564ACE"/>
    <w:rsid w:val="00564BA7"/>
    <w:rsid w:val="00564CEB"/>
    <w:rsid w:val="00564E70"/>
    <w:rsid w:val="00564FC4"/>
    <w:rsid w:val="00565348"/>
    <w:rsid w:val="005653BB"/>
    <w:rsid w:val="0056587A"/>
    <w:rsid w:val="00565D98"/>
    <w:rsid w:val="005660CD"/>
    <w:rsid w:val="005662E9"/>
    <w:rsid w:val="005663E5"/>
    <w:rsid w:val="0056660E"/>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427"/>
    <w:rsid w:val="005704B4"/>
    <w:rsid w:val="00570535"/>
    <w:rsid w:val="0057070B"/>
    <w:rsid w:val="00570E5E"/>
    <w:rsid w:val="0057112E"/>
    <w:rsid w:val="00571207"/>
    <w:rsid w:val="00571209"/>
    <w:rsid w:val="00571A9F"/>
    <w:rsid w:val="00571C2F"/>
    <w:rsid w:val="00571DE4"/>
    <w:rsid w:val="00571F17"/>
    <w:rsid w:val="00571FB1"/>
    <w:rsid w:val="005723DF"/>
    <w:rsid w:val="005725D2"/>
    <w:rsid w:val="00572E90"/>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D9A"/>
    <w:rsid w:val="00584298"/>
    <w:rsid w:val="005842F3"/>
    <w:rsid w:val="00584BD3"/>
    <w:rsid w:val="00585022"/>
    <w:rsid w:val="00585358"/>
    <w:rsid w:val="00585AEA"/>
    <w:rsid w:val="00585BE0"/>
    <w:rsid w:val="00585E84"/>
    <w:rsid w:val="005862F4"/>
    <w:rsid w:val="005863EA"/>
    <w:rsid w:val="00586461"/>
    <w:rsid w:val="005864F9"/>
    <w:rsid w:val="005868EB"/>
    <w:rsid w:val="005873B4"/>
    <w:rsid w:val="005879AC"/>
    <w:rsid w:val="00587E04"/>
    <w:rsid w:val="00587ED5"/>
    <w:rsid w:val="00590114"/>
    <w:rsid w:val="005901C3"/>
    <w:rsid w:val="00590262"/>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2F3"/>
    <w:rsid w:val="005A255F"/>
    <w:rsid w:val="005A26EB"/>
    <w:rsid w:val="005A2761"/>
    <w:rsid w:val="005A2C47"/>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F5E"/>
    <w:rsid w:val="005B037D"/>
    <w:rsid w:val="005B07DF"/>
    <w:rsid w:val="005B080D"/>
    <w:rsid w:val="005B0886"/>
    <w:rsid w:val="005B0BBC"/>
    <w:rsid w:val="005B102D"/>
    <w:rsid w:val="005B1878"/>
    <w:rsid w:val="005B19F7"/>
    <w:rsid w:val="005B1B7D"/>
    <w:rsid w:val="005B21FC"/>
    <w:rsid w:val="005B2201"/>
    <w:rsid w:val="005B2555"/>
    <w:rsid w:val="005B26C3"/>
    <w:rsid w:val="005B2767"/>
    <w:rsid w:val="005B282B"/>
    <w:rsid w:val="005B28D4"/>
    <w:rsid w:val="005B2C36"/>
    <w:rsid w:val="005B2C7D"/>
    <w:rsid w:val="005B2CB3"/>
    <w:rsid w:val="005B2E68"/>
    <w:rsid w:val="005B2F4A"/>
    <w:rsid w:val="005B33F4"/>
    <w:rsid w:val="005B3431"/>
    <w:rsid w:val="005B369A"/>
    <w:rsid w:val="005B3B36"/>
    <w:rsid w:val="005B4117"/>
    <w:rsid w:val="005B41C0"/>
    <w:rsid w:val="005B4554"/>
    <w:rsid w:val="005B45D8"/>
    <w:rsid w:val="005B473C"/>
    <w:rsid w:val="005B477F"/>
    <w:rsid w:val="005B4990"/>
    <w:rsid w:val="005B4A42"/>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415F"/>
    <w:rsid w:val="005E4AA7"/>
    <w:rsid w:val="005E4B03"/>
    <w:rsid w:val="005E4B61"/>
    <w:rsid w:val="005E4B7E"/>
    <w:rsid w:val="005E4C82"/>
    <w:rsid w:val="005E4F98"/>
    <w:rsid w:val="005E522F"/>
    <w:rsid w:val="005E5359"/>
    <w:rsid w:val="005E54CA"/>
    <w:rsid w:val="005E56E7"/>
    <w:rsid w:val="005E56F5"/>
    <w:rsid w:val="005E5C33"/>
    <w:rsid w:val="005E5D2C"/>
    <w:rsid w:val="005E63B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E8A"/>
    <w:rsid w:val="005F1E9D"/>
    <w:rsid w:val="005F258D"/>
    <w:rsid w:val="005F285B"/>
    <w:rsid w:val="005F2D90"/>
    <w:rsid w:val="005F3280"/>
    <w:rsid w:val="005F32D7"/>
    <w:rsid w:val="005F3595"/>
    <w:rsid w:val="005F3E1C"/>
    <w:rsid w:val="005F3FCB"/>
    <w:rsid w:val="005F4595"/>
    <w:rsid w:val="005F46B0"/>
    <w:rsid w:val="005F48CB"/>
    <w:rsid w:val="005F4EBF"/>
    <w:rsid w:val="005F53BA"/>
    <w:rsid w:val="005F56A9"/>
    <w:rsid w:val="005F56D8"/>
    <w:rsid w:val="005F59D6"/>
    <w:rsid w:val="005F5B95"/>
    <w:rsid w:val="005F5C5D"/>
    <w:rsid w:val="005F5ED8"/>
    <w:rsid w:val="005F5F06"/>
    <w:rsid w:val="005F5F8F"/>
    <w:rsid w:val="005F60FA"/>
    <w:rsid w:val="005F6111"/>
    <w:rsid w:val="005F681D"/>
    <w:rsid w:val="005F69CE"/>
    <w:rsid w:val="005F6A08"/>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833"/>
    <w:rsid w:val="00603BE9"/>
    <w:rsid w:val="00603DE1"/>
    <w:rsid w:val="006040EE"/>
    <w:rsid w:val="006041B5"/>
    <w:rsid w:val="0060435C"/>
    <w:rsid w:val="0060470D"/>
    <w:rsid w:val="0060479B"/>
    <w:rsid w:val="00604A21"/>
    <w:rsid w:val="00604F17"/>
    <w:rsid w:val="00605107"/>
    <w:rsid w:val="00605158"/>
    <w:rsid w:val="00605236"/>
    <w:rsid w:val="006052B8"/>
    <w:rsid w:val="0060569F"/>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E8"/>
    <w:rsid w:val="00611588"/>
    <w:rsid w:val="006115EF"/>
    <w:rsid w:val="006119E3"/>
    <w:rsid w:val="00611E5A"/>
    <w:rsid w:val="006120F1"/>
    <w:rsid w:val="00612429"/>
    <w:rsid w:val="00612B1B"/>
    <w:rsid w:val="00612C34"/>
    <w:rsid w:val="00612C54"/>
    <w:rsid w:val="006134D6"/>
    <w:rsid w:val="006137F6"/>
    <w:rsid w:val="006138C5"/>
    <w:rsid w:val="00613A37"/>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BB0"/>
    <w:rsid w:val="00620CBC"/>
    <w:rsid w:val="00620D94"/>
    <w:rsid w:val="00620E3A"/>
    <w:rsid w:val="00620F29"/>
    <w:rsid w:val="006213E2"/>
    <w:rsid w:val="0062162F"/>
    <w:rsid w:val="00621736"/>
    <w:rsid w:val="00621744"/>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172"/>
    <w:rsid w:val="006265CF"/>
    <w:rsid w:val="006267E2"/>
    <w:rsid w:val="006267F9"/>
    <w:rsid w:val="00626A42"/>
    <w:rsid w:val="00626B0D"/>
    <w:rsid w:val="00627085"/>
    <w:rsid w:val="0062750D"/>
    <w:rsid w:val="00627539"/>
    <w:rsid w:val="0062755E"/>
    <w:rsid w:val="00627577"/>
    <w:rsid w:val="00627758"/>
    <w:rsid w:val="00627CE4"/>
    <w:rsid w:val="00630120"/>
    <w:rsid w:val="006302C9"/>
    <w:rsid w:val="006303D7"/>
    <w:rsid w:val="00630738"/>
    <w:rsid w:val="00630C92"/>
    <w:rsid w:val="00630FFE"/>
    <w:rsid w:val="00631069"/>
    <w:rsid w:val="006317D9"/>
    <w:rsid w:val="00631D05"/>
    <w:rsid w:val="006321C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E7"/>
    <w:rsid w:val="00637EBE"/>
    <w:rsid w:val="00637F74"/>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FD6"/>
    <w:rsid w:val="00647FF6"/>
    <w:rsid w:val="006516A3"/>
    <w:rsid w:val="0065180A"/>
    <w:rsid w:val="006519DF"/>
    <w:rsid w:val="00651B5B"/>
    <w:rsid w:val="00652079"/>
    <w:rsid w:val="006520C6"/>
    <w:rsid w:val="00652152"/>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527"/>
    <w:rsid w:val="00657ED4"/>
    <w:rsid w:val="006600BE"/>
    <w:rsid w:val="00660141"/>
    <w:rsid w:val="0066093A"/>
    <w:rsid w:val="0066098C"/>
    <w:rsid w:val="00660C56"/>
    <w:rsid w:val="00660CD0"/>
    <w:rsid w:val="00660CD9"/>
    <w:rsid w:val="00660EA8"/>
    <w:rsid w:val="006611BA"/>
    <w:rsid w:val="00661215"/>
    <w:rsid w:val="00661499"/>
    <w:rsid w:val="0066181D"/>
    <w:rsid w:val="006618FE"/>
    <w:rsid w:val="00661928"/>
    <w:rsid w:val="00661B95"/>
    <w:rsid w:val="00661D73"/>
    <w:rsid w:val="006623D3"/>
    <w:rsid w:val="00662713"/>
    <w:rsid w:val="00662BC7"/>
    <w:rsid w:val="00662FEB"/>
    <w:rsid w:val="00663215"/>
    <w:rsid w:val="006634F5"/>
    <w:rsid w:val="00663613"/>
    <w:rsid w:val="006639E4"/>
    <w:rsid w:val="00663A22"/>
    <w:rsid w:val="00663A59"/>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B2A"/>
    <w:rsid w:val="00675CD3"/>
    <w:rsid w:val="00675D14"/>
    <w:rsid w:val="00675E0E"/>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D31"/>
    <w:rsid w:val="006A0F80"/>
    <w:rsid w:val="006A1112"/>
    <w:rsid w:val="006A14AF"/>
    <w:rsid w:val="006A14BC"/>
    <w:rsid w:val="006A159F"/>
    <w:rsid w:val="006A168B"/>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C94"/>
    <w:rsid w:val="006A4C9D"/>
    <w:rsid w:val="006A594A"/>
    <w:rsid w:val="006A5A1F"/>
    <w:rsid w:val="006A615E"/>
    <w:rsid w:val="006A617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D77"/>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800"/>
    <w:rsid w:val="006C2B0A"/>
    <w:rsid w:val="006C2C7B"/>
    <w:rsid w:val="006C2DE1"/>
    <w:rsid w:val="006C2E1E"/>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EF"/>
    <w:rsid w:val="006D04C5"/>
    <w:rsid w:val="006D05E9"/>
    <w:rsid w:val="006D072D"/>
    <w:rsid w:val="006D08F7"/>
    <w:rsid w:val="006D0C0D"/>
    <w:rsid w:val="006D0D6C"/>
    <w:rsid w:val="006D0E37"/>
    <w:rsid w:val="006D12D4"/>
    <w:rsid w:val="006D1339"/>
    <w:rsid w:val="006D15DC"/>
    <w:rsid w:val="006D1610"/>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347"/>
    <w:rsid w:val="006D335A"/>
    <w:rsid w:val="006D33D2"/>
    <w:rsid w:val="006D3479"/>
    <w:rsid w:val="006D363A"/>
    <w:rsid w:val="006D3665"/>
    <w:rsid w:val="006D37F7"/>
    <w:rsid w:val="006D4674"/>
    <w:rsid w:val="006D4E57"/>
    <w:rsid w:val="006D55A3"/>
    <w:rsid w:val="006D56A8"/>
    <w:rsid w:val="006D5894"/>
    <w:rsid w:val="006D5D2B"/>
    <w:rsid w:val="006D5F97"/>
    <w:rsid w:val="006D5FED"/>
    <w:rsid w:val="006D6113"/>
    <w:rsid w:val="006D666F"/>
    <w:rsid w:val="006D6704"/>
    <w:rsid w:val="006D67F4"/>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96"/>
    <w:rsid w:val="006F395A"/>
    <w:rsid w:val="006F3F17"/>
    <w:rsid w:val="006F3F44"/>
    <w:rsid w:val="006F4160"/>
    <w:rsid w:val="006F41A8"/>
    <w:rsid w:val="006F4472"/>
    <w:rsid w:val="006F44B8"/>
    <w:rsid w:val="006F47A8"/>
    <w:rsid w:val="006F47CE"/>
    <w:rsid w:val="006F4C5E"/>
    <w:rsid w:val="006F4C7B"/>
    <w:rsid w:val="006F5067"/>
    <w:rsid w:val="006F58C0"/>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5C"/>
    <w:rsid w:val="00700564"/>
    <w:rsid w:val="00700884"/>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C6D"/>
    <w:rsid w:val="0071005A"/>
    <w:rsid w:val="007100BF"/>
    <w:rsid w:val="007101AF"/>
    <w:rsid w:val="00710524"/>
    <w:rsid w:val="00710F93"/>
    <w:rsid w:val="00710FCD"/>
    <w:rsid w:val="0071102D"/>
    <w:rsid w:val="00711099"/>
    <w:rsid w:val="0071115D"/>
    <w:rsid w:val="00711190"/>
    <w:rsid w:val="0071125E"/>
    <w:rsid w:val="007118B3"/>
    <w:rsid w:val="00711D46"/>
    <w:rsid w:val="00711EA1"/>
    <w:rsid w:val="0071290D"/>
    <w:rsid w:val="00712AA6"/>
    <w:rsid w:val="00712F87"/>
    <w:rsid w:val="0071324A"/>
    <w:rsid w:val="007134CE"/>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9FE"/>
    <w:rsid w:val="00722CB3"/>
    <w:rsid w:val="00722D86"/>
    <w:rsid w:val="00722F3E"/>
    <w:rsid w:val="007234E4"/>
    <w:rsid w:val="00723639"/>
    <w:rsid w:val="00723818"/>
    <w:rsid w:val="00723AAA"/>
    <w:rsid w:val="00723BE7"/>
    <w:rsid w:val="00723FE7"/>
    <w:rsid w:val="00724D85"/>
    <w:rsid w:val="00724E62"/>
    <w:rsid w:val="00724E83"/>
    <w:rsid w:val="00725176"/>
    <w:rsid w:val="007257F9"/>
    <w:rsid w:val="00725B76"/>
    <w:rsid w:val="007264EE"/>
    <w:rsid w:val="00727135"/>
    <w:rsid w:val="0072746E"/>
    <w:rsid w:val="007274A3"/>
    <w:rsid w:val="00727ADD"/>
    <w:rsid w:val="00727D3A"/>
    <w:rsid w:val="00727EF2"/>
    <w:rsid w:val="00730077"/>
    <w:rsid w:val="007306CE"/>
    <w:rsid w:val="0073099F"/>
    <w:rsid w:val="00730A89"/>
    <w:rsid w:val="00730FFE"/>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B7E"/>
    <w:rsid w:val="00750CEF"/>
    <w:rsid w:val="00750EFF"/>
    <w:rsid w:val="0075108B"/>
    <w:rsid w:val="007510B7"/>
    <w:rsid w:val="007510E6"/>
    <w:rsid w:val="00751215"/>
    <w:rsid w:val="0075126F"/>
    <w:rsid w:val="007512F6"/>
    <w:rsid w:val="007516E5"/>
    <w:rsid w:val="007517E1"/>
    <w:rsid w:val="00751C7D"/>
    <w:rsid w:val="00751D5C"/>
    <w:rsid w:val="00751FDD"/>
    <w:rsid w:val="007523CF"/>
    <w:rsid w:val="00752599"/>
    <w:rsid w:val="00752694"/>
    <w:rsid w:val="00752A68"/>
    <w:rsid w:val="00752DBD"/>
    <w:rsid w:val="0075303D"/>
    <w:rsid w:val="007530D5"/>
    <w:rsid w:val="007532F4"/>
    <w:rsid w:val="00753465"/>
    <w:rsid w:val="0075365E"/>
    <w:rsid w:val="007538BE"/>
    <w:rsid w:val="00753B02"/>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1438"/>
    <w:rsid w:val="007618A8"/>
    <w:rsid w:val="00761B1B"/>
    <w:rsid w:val="00761B3C"/>
    <w:rsid w:val="007623B4"/>
    <w:rsid w:val="0076240B"/>
    <w:rsid w:val="00762534"/>
    <w:rsid w:val="00762844"/>
    <w:rsid w:val="00762AA1"/>
    <w:rsid w:val="00762F05"/>
    <w:rsid w:val="00763092"/>
    <w:rsid w:val="0076309D"/>
    <w:rsid w:val="007630DD"/>
    <w:rsid w:val="0076346B"/>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CE5"/>
    <w:rsid w:val="00766E62"/>
    <w:rsid w:val="007670DC"/>
    <w:rsid w:val="007671A8"/>
    <w:rsid w:val="0076753C"/>
    <w:rsid w:val="007677C3"/>
    <w:rsid w:val="007679EB"/>
    <w:rsid w:val="0077001E"/>
    <w:rsid w:val="007701B2"/>
    <w:rsid w:val="007703E2"/>
    <w:rsid w:val="00770800"/>
    <w:rsid w:val="00770830"/>
    <w:rsid w:val="00770975"/>
    <w:rsid w:val="00770B7C"/>
    <w:rsid w:val="00770BB1"/>
    <w:rsid w:val="0077189B"/>
    <w:rsid w:val="00771A63"/>
    <w:rsid w:val="00771E09"/>
    <w:rsid w:val="00771F04"/>
    <w:rsid w:val="007721A6"/>
    <w:rsid w:val="00772378"/>
    <w:rsid w:val="0077241E"/>
    <w:rsid w:val="00772474"/>
    <w:rsid w:val="00772688"/>
    <w:rsid w:val="00772982"/>
    <w:rsid w:val="0077369E"/>
    <w:rsid w:val="00773C83"/>
    <w:rsid w:val="00773D03"/>
    <w:rsid w:val="00773F6F"/>
    <w:rsid w:val="0077405E"/>
    <w:rsid w:val="00774298"/>
    <w:rsid w:val="00774385"/>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EAB"/>
    <w:rsid w:val="00782F83"/>
    <w:rsid w:val="0078328D"/>
    <w:rsid w:val="0078341A"/>
    <w:rsid w:val="00783457"/>
    <w:rsid w:val="00783482"/>
    <w:rsid w:val="00783B5E"/>
    <w:rsid w:val="00783C54"/>
    <w:rsid w:val="00783CDB"/>
    <w:rsid w:val="00784337"/>
    <w:rsid w:val="007847C5"/>
    <w:rsid w:val="00784BA4"/>
    <w:rsid w:val="0078511D"/>
    <w:rsid w:val="00785587"/>
    <w:rsid w:val="007857FE"/>
    <w:rsid w:val="00786175"/>
    <w:rsid w:val="00786187"/>
    <w:rsid w:val="00786463"/>
    <w:rsid w:val="00786641"/>
    <w:rsid w:val="007867E5"/>
    <w:rsid w:val="007871A8"/>
    <w:rsid w:val="007871EA"/>
    <w:rsid w:val="007873B0"/>
    <w:rsid w:val="00787686"/>
    <w:rsid w:val="00787E66"/>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39A"/>
    <w:rsid w:val="007A74C5"/>
    <w:rsid w:val="007A7589"/>
    <w:rsid w:val="007A7698"/>
    <w:rsid w:val="007A7860"/>
    <w:rsid w:val="007A7F8E"/>
    <w:rsid w:val="007B0152"/>
    <w:rsid w:val="007B017A"/>
    <w:rsid w:val="007B03A4"/>
    <w:rsid w:val="007B0486"/>
    <w:rsid w:val="007B068C"/>
    <w:rsid w:val="007B0755"/>
    <w:rsid w:val="007B0929"/>
    <w:rsid w:val="007B0952"/>
    <w:rsid w:val="007B0A26"/>
    <w:rsid w:val="007B0AB2"/>
    <w:rsid w:val="007B1644"/>
    <w:rsid w:val="007B1D63"/>
    <w:rsid w:val="007B2631"/>
    <w:rsid w:val="007B2FB5"/>
    <w:rsid w:val="007B318B"/>
    <w:rsid w:val="007B324B"/>
    <w:rsid w:val="007B38AE"/>
    <w:rsid w:val="007B39FB"/>
    <w:rsid w:val="007B3A1D"/>
    <w:rsid w:val="007B3A50"/>
    <w:rsid w:val="007B3BBD"/>
    <w:rsid w:val="007B3E46"/>
    <w:rsid w:val="007B4427"/>
    <w:rsid w:val="007B4671"/>
    <w:rsid w:val="007B47B0"/>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F0"/>
    <w:rsid w:val="007C2AB3"/>
    <w:rsid w:val="007C317F"/>
    <w:rsid w:val="007C33C4"/>
    <w:rsid w:val="007C3502"/>
    <w:rsid w:val="007C37AF"/>
    <w:rsid w:val="007C393A"/>
    <w:rsid w:val="007C397D"/>
    <w:rsid w:val="007C3BB9"/>
    <w:rsid w:val="007C3CBD"/>
    <w:rsid w:val="007C3FE8"/>
    <w:rsid w:val="007C4900"/>
    <w:rsid w:val="007C5447"/>
    <w:rsid w:val="007C606B"/>
    <w:rsid w:val="007C62B3"/>
    <w:rsid w:val="007C6558"/>
    <w:rsid w:val="007C6624"/>
    <w:rsid w:val="007C6B64"/>
    <w:rsid w:val="007C6BF7"/>
    <w:rsid w:val="007C6F0F"/>
    <w:rsid w:val="007C742B"/>
    <w:rsid w:val="007C77E5"/>
    <w:rsid w:val="007C78B4"/>
    <w:rsid w:val="007C7CB9"/>
    <w:rsid w:val="007C7D89"/>
    <w:rsid w:val="007C7DE7"/>
    <w:rsid w:val="007D051C"/>
    <w:rsid w:val="007D089F"/>
    <w:rsid w:val="007D0C0D"/>
    <w:rsid w:val="007D0C4F"/>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E1"/>
    <w:rsid w:val="008019DB"/>
    <w:rsid w:val="008019F3"/>
    <w:rsid w:val="00801B10"/>
    <w:rsid w:val="00801BCB"/>
    <w:rsid w:val="00802155"/>
    <w:rsid w:val="00802272"/>
    <w:rsid w:val="0080297F"/>
    <w:rsid w:val="00802C1A"/>
    <w:rsid w:val="00802E89"/>
    <w:rsid w:val="00802FB6"/>
    <w:rsid w:val="008030C2"/>
    <w:rsid w:val="00803343"/>
    <w:rsid w:val="0080342C"/>
    <w:rsid w:val="00803475"/>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B3"/>
    <w:rsid w:val="008222F0"/>
    <w:rsid w:val="008224E3"/>
    <w:rsid w:val="008224ED"/>
    <w:rsid w:val="00822559"/>
    <w:rsid w:val="00822585"/>
    <w:rsid w:val="008225F2"/>
    <w:rsid w:val="00822B00"/>
    <w:rsid w:val="00822B25"/>
    <w:rsid w:val="00822B5E"/>
    <w:rsid w:val="00822D6B"/>
    <w:rsid w:val="008230ED"/>
    <w:rsid w:val="0082343C"/>
    <w:rsid w:val="00823C25"/>
    <w:rsid w:val="00823CEB"/>
    <w:rsid w:val="00823DA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4AA"/>
    <w:rsid w:val="008378A8"/>
    <w:rsid w:val="00837D67"/>
    <w:rsid w:val="00837DFF"/>
    <w:rsid w:val="0084007B"/>
    <w:rsid w:val="0084014B"/>
    <w:rsid w:val="0084017B"/>
    <w:rsid w:val="008401C7"/>
    <w:rsid w:val="0084026A"/>
    <w:rsid w:val="00840630"/>
    <w:rsid w:val="008407BE"/>
    <w:rsid w:val="0084096A"/>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CA"/>
    <w:rsid w:val="00852EB2"/>
    <w:rsid w:val="00853125"/>
    <w:rsid w:val="0085321E"/>
    <w:rsid w:val="008537CE"/>
    <w:rsid w:val="0085387A"/>
    <w:rsid w:val="008538F7"/>
    <w:rsid w:val="00853A27"/>
    <w:rsid w:val="00853F35"/>
    <w:rsid w:val="008540F5"/>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81D"/>
    <w:rsid w:val="008628BD"/>
    <w:rsid w:val="00862ABE"/>
    <w:rsid w:val="00862D26"/>
    <w:rsid w:val="00862E13"/>
    <w:rsid w:val="00862F4B"/>
    <w:rsid w:val="00863065"/>
    <w:rsid w:val="00863147"/>
    <w:rsid w:val="0086326B"/>
    <w:rsid w:val="008633CB"/>
    <w:rsid w:val="00863870"/>
    <w:rsid w:val="008639AE"/>
    <w:rsid w:val="008645F1"/>
    <w:rsid w:val="00864816"/>
    <w:rsid w:val="008648A6"/>
    <w:rsid w:val="00865237"/>
    <w:rsid w:val="00865A02"/>
    <w:rsid w:val="00865A66"/>
    <w:rsid w:val="00866292"/>
    <w:rsid w:val="008666BF"/>
    <w:rsid w:val="008667C6"/>
    <w:rsid w:val="00866ED3"/>
    <w:rsid w:val="008677C8"/>
    <w:rsid w:val="00867B26"/>
    <w:rsid w:val="00867C54"/>
    <w:rsid w:val="00867D93"/>
    <w:rsid w:val="00867F4D"/>
    <w:rsid w:val="0087002F"/>
    <w:rsid w:val="008700D2"/>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D"/>
    <w:rsid w:val="0087619B"/>
    <w:rsid w:val="008761EE"/>
    <w:rsid w:val="00876B92"/>
    <w:rsid w:val="00876ED1"/>
    <w:rsid w:val="00876F08"/>
    <w:rsid w:val="00876FC1"/>
    <w:rsid w:val="008771CE"/>
    <w:rsid w:val="00877550"/>
    <w:rsid w:val="008775EF"/>
    <w:rsid w:val="008776D1"/>
    <w:rsid w:val="00877A25"/>
    <w:rsid w:val="00877C1F"/>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E86"/>
    <w:rsid w:val="00885F70"/>
    <w:rsid w:val="00885FEC"/>
    <w:rsid w:val="0088609E"/>
    <w:rsid w:val="008865EF"/>
    <w:rsid w:val="00886A8B"/>
    <w:rsid w:val="00886B51"/>
    <w:rsid w:val="00886C23"/>
    <w:rsid w:val="008878C1"/>
    <w:rsid w:val="00887B2B"/>
    <w:rsid w:val="00887E9A"/>
    <w:rsid w:val="00887EE8"/>
    <w:rsid w:val="00887F84"/>
    <w:rsid w:val="0089000E"/>
    <w:rsid w:val="0089028A"/>
    <w:rsid w:val="00890578"/>
    <w:rsid w:val="008908A1"/>
    <w:rsid w:val="00890B3C"/>
    <w:rsid w:val="00890CA8"/>
    <w:rsid w:val="00890F4A"/>
    <w:rsid w:val="00891084"/>
    <w:rsid w:val="00891209"/>
    <w:rsid w:val="0089127A"/>
    <w:rsid w:val="008912F1"/>
    <w:rsid w:val="0089170B"/>
    <w:rsid w:val="00891735"/>
    <w:rsid w:val="00891B6A"/>
    <w:rsid w:val="00891CD6"/>
    <w:rsid w:val="00892049"/>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4C2"/>
    <w:rsid w:val="0089671A"/>
    <w:rsid w:val="00896729"/>
    <w:rsid w:val="0089675D"/>
    <w:rsid w:val="00896AB6"/>
    <w:rsid w:val="00896D53"/>
    <w:rsid w:val="00896EB2"/>
    <w:rsid w:val="00897353"/>
    <w:rsid w:val="008975FF"/>
    <w:rsid w:val="00897717"/>
    <w:rsid w:val="00897DA4"/>
    <w:rsid w:val="00897F6F"/>
    <w:rsid w:val="008A1211"/>
    <w:rsid w:val="008A1602"/>
    <w:rsid w:val="008A18DF"/>
    <w:rsid w:val="008A2728"/>
    <w:rsid w:val="008A28AE"/>
    <w:rsid w:val="008A2CBF"/>
    <w:rsid w:val="008A32E7"/>
    <w:rsid w:val="008A36CA"/>
    <w:rsid w:val="008A38B8"/>
    <w:rsid w:val="008A3BE4"/>
    <w:rsid w:val="008A3F65"/>
    <w:rsid w:val="008A4132"/>
    <w:rsid w:val="008A413B"/>
    <w:rsid w:val="008A418E"/>
    <w:rsid w:val="008A420F"/>
    <w:rsid w:val="008A42C9"/>
    <w:rsid w:val="008A4E5B"/>
    <w:rsid w:val="008A501D"/>
    <w:rsid w:val="008A50FE"/>
    <w:rsid w:val="008A52B6"/>
    <w:rsid w:val="008A53AD"/>
    <w:rsid w:val="008A57C5"/>
    <w:rsid w:val="008A5E60"/>
    <w:rsid w:val="008A67B6"/>
    <w:rsid w:val="008A6880"/>
    <w:rsid w:val="008A6943"/>
    <w:rsid w:val="008A6F44"/>
    <w:rsid w:val="008A6FB5"/>
    <w:rsid w:val="008A726C"/>
    <w:rsid w:val="008A7292"/>
    <w:rsid w:val="008A76B2"/>
    <w:rsid w:val="008A789E"/>
    <w:rsid w:val="008A79CE"/>
    <w:rsid w:val="008A7BAE"/>
    <w:rsid w:val="008A7D9F"/>
    <w:rsid w:val="008B0468"/>
    <w:rsid w:val="008B05F7"/>
    <w:rsid w:val="008B0A68"/>
    <w:rsid w:val="008B0CC5"/>
    <w:rsid w:val="008B0E06"/>
    <w:rsid w:val="008B0FB8"/>
    <w:rsid w:val="008B105F"/>
    <w:rsid w:val="008B16AA"/>
    <w:rsid w:val="008B18DC"/>
    <w:rsid w:val="008B1F37"/>
    <w:rsid w:val="008B2488"/>
    <w:rsid w:val="008B28D1"/>
    <w:rsid w:val="008B34AA"/>
    <w:rsid w:val="008B3BD1"/>
    <w:rsid w:val="008B3D10"/>
    <w:rsid w:val="008B3DF5"/>
    <w:rsid w:val="008B3E36"/>
    <w:rsid w:val="008B40D2"/>
    <w:rsid w:val="008B4234"/>
    <w:rsid w:val="008B43DF"/>
    <w:rsid w:val="008B4CB8"/>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818"/>
    <w:rsid w:val="008D0B98"/>
    <w:rsid w:val="008D0CE9"/>
    <w:rsid w:val="008D0EF7"/>
    <w:rsid w:val="008D10DD"/>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C76"/>
    <w:rsid w:val="008E2D6F"/>
    <w:rsid w:val="008E2DBB"/>
    <w:rsid w:val="008E31FD"/>
    <w:rsid w:val="008E3397"/>
    <w:rsid w:val="008E3421"/>
    <w:rsid w:val="008E34EC"/>
    <w:rsid w:val="008E38F7"/>
    <w:rsid w:val="008E39FE"/>
    <w:rsid w:val="008E3B66"/>
    <w:rsid w:val="008E3C01"/>
    <w:rsid w:val="008E3D71"/>
    <w:rsid w:val="008E41BE"/>
    <w:rsid w:val="008E41DD"/>
    <w:rsid w:val="008E48A7"/>
    <w:rsid w:val="008E4BCB"/>
    <w:rsid w:val="008E4DB4"/>
    <w:rsid w:val="008E4FE0"/>
    <w:rsid w:val="008E52CB"/>
    <w:rsid w:val="008E53D1"/>
    <w:rsid w:val="008E58E3"/>
    <w:rsid w:val="008E5925"/>
    <w:rsid w:val="008E597C"/>
    <w:rsid w:val="008E59DE"/>
    <w:rsid w:val="008E5A41"/>
    <w:rsid w:val="008E5AAF"/>
    <w:rsid w:val="008E5C2A"/>
    <w:rsid w:val="008E5CB8"/>
    <w:rsid w:val="008E5DC9"/>
    <w:rsid w:val="008E5E5F"/>
    <w:rsid w:val="008E5E8B"/>
    <w:rsid w:val="008E60B4"/>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A7"/>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CB1"/>
    <w:rsid w:val="008F7FC6"/>
    <w:rsid w:val="00900191"/>
    <w:rsid w:val="009004A7"/>
    <w:rsid w:val="00900CF1"/>
    <w:rsid w:val="00900E8B"/>
    <w:rsid w:val="00900F7A"/>
    <w:rsid w:val="00900FD2"/>
    <w:rsid w:val="00901D05"/>
    <w:rsid w:val="0090219F"/>
    <w:rsid w:val="00902766"/>
    <w:rsid w:val="00902CA6"/>
    <w:rsid w:val="00902D67"/>
    <w:rsid w:val="009031ED"/>
    <w:rsid w:val="0090395B"/>
    <w:rsid w:val="00903B16"/>
    <w:rsid w:val="00903DDF"/>
    <w:rsid w:val="00904209"/>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E2"/>
    <w:rsid w:val="0091007E"/>
    <w:rsid w:val="00910097"/>
    <w:rsid w:val="00910A36"/>
    <w:rsid w:val="00910BF6"/>
    <w:rsid w:val="00910D54"/>
    <w:rsid w:val="00910F0D"/>
    <w:rsid w:val="009110F4"/>
    <w:rsid w:val="009112B9"/>
    <w:rsid w:val="009115CC"/>
    <w:rsid w:val="00911602"/>
    <w:rsid w:val="00911868"/>
    <w:rsid w:val="00911BAC"/>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D11"/>
    <w:rsid w:val="00917EBA"/>
    <w:rsid w:val="00917F11"/>
    <w:rsid w:val="00917F42"/>
    <w:rsid w:val="0092026F"/>
    <w:rsid w:val="00920509"/>
    <w:rsid w:val="0092052B"/>
    <w:rsid w:val="00920B4F"/>
    <w:rsid w:val="00920DFE"/>
    <w:rsid w:val="00920F1A"/>
    <w:rsid w:val="00920FFC"/>
    <w:rsid w:val="009210C7"/>
    <w:rsid w:val="00921667"/>
    <w:rsid w:val="00921841"/>
    <w:rsid w:val="00921851"/>
    <w:rsid w:val="00921D54"/>
    <w:rsid w:val="00921E41"/>
    <w:rsid w:val="00921F57"/>
    <w:rsid w:val="00922197"/>
    <w:rsid w:val="00922204"/>
    <w:rsid w:val="00922211"/>
    <w:rsid w:val="00922B3B"/>
    <w:rsid w:val="00922CC6"/>
    <w:rsid w:val="00922F0B"/>
    <w:rsid w:val="009232F9"/>
    <w:rsid w:val="00923407"/>
    <w:rsid w:val="009234E9"/>
    <w:rsid w:val="009236FB"/>
    <w:rsid w:val="009239C6"/>
    <w:rsid w:val="00924466"/>
    <w:rsid w:val="00924644"/>
    <w:rsid w:val="00924EB4"/>
    <w:rsid w:val="0092500C"/>
    <w:rsid w:val="00925668"/>
    <w:rsid w:val="009259BD"/>
    <w:rsid w:val="00925A19"/>
    <w:rsid w:val="00925A4D"/>
    <w:rsid w:val="00925A9A"/>
    <w:rsid w:val="00925F81"/>
    <w:rsid w:val="00925FC5"/>
    <w:rsid w:val="00926437"/>
    <w:rsid w:val="009264A7"/>
    <w:rsid w:val="009264AB"/>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2C"/>
    <w:rsid w:val="009303F5"/>
    <w:rsid w:val="009304F7"/>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D58"/>
    <w:rsid w:val="00932ED8"/>
    <w:rsid w:val="00932FFE"/>
    <w:rsid w:val="0093372F"/>
    <w:rsid w:val="00933A2A"/>
    <w:rsid w:val="0093411F"/>
    <w:rsid w:val="009342B3"/>
    <w:rsid w:val="009343A0"/>
    <w:rsid w:val="00934703"/>
    <w:rsid w:val="009347E3"/>
    <w:rsid w:val="009347FD"/>
    <w:rsid w:val="0093485C"/>
    <w:rsid w:val="009348A6"/>
    <w:rsid w:val="009349B3"/>
    <w:rsid w:val="00934C01"/>
    <w:rsid w:val="00934CCC"/>
    <w:rsid w:val="00934DB1"/>
    <w:rsid w:val="00934F16"/>
    <w:rsid w:val="009352E4"/>
    <w:rsid w:val="0093553E"/>
    <w:rsid w:val="00935B9A"/>
    <w:rsid w:val="00935F34"/>
    <w:rsid w:val="00936D0A"/>
    <w:rsid w:val="00936E1A"/>
    <w:rsid w:val="00937074"/>
    <w:rsid w:val="00937565"/>
    <w:rsid w:val="00937786"/>
    <w:rsid w:val="00937845"/>
    <w:rsid w:val="00937A40"/>
    <w:rsid w:val="009403CD"/>
    <w:rsid w:val="0094040D"/>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FC2"/>
    <w:rsid w:val="009431D4"/>
    <w:rsid w:val="009432DA"/>
    <w:rsid w:val="00943DB3"/>
    <w:rsid w:val="00943F21"/>
    <w:rsid w:val="00944C1D"/>
    <w:rsid w:val="00944CBF"/>
    <w:rsid w:val="00944DFF"/>
    <w:rsid w:val="00944F24"/>
    <w:rsid w:val="00944FB5"/>
    <w:rsid w:val="00945101"/>
    <w:rsid w:val="009456DB"/>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7E6"/>
    <w:rsid w:val="00947940"/>
    <w:rsid w:val="00947CEA"/>
    <w:rsid w:val="00947F3C"/>
    <w:rsid w:val="00950093"/>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C16"/>
    <w:rsid w:val="00955E68"/>
    <w:rsid w:val="00955F32"/>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7D5"/>
    <w:rsid w:val="009649A4"/>
    <w:rsid w:val="00964C9C"/>
    <w:rsid w:val="00965977"/>
    <w:rsid w:val="00965CED"/>
    <w:rsid w:val="00965F45"/>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282"/>
    <w:rsid w:val="009732F8"/>
    <w:rsid w:val="00973434"/>
    <w:rsid w:val="0097362D"/>
    <w:rsid w:val="009736B3"/>
    <w:rsid w:val="00973E53"/>
    <w:rsid w:val="00974335"/>
    <w:rsid w:val="00974564"/>
    <w:rsid w:val="00974B0D"/>
    <w:rsid w:val="00974CFB"/>
    <w:rsid w:val="0097509D"/>
    <w:rsid w:val="009752E5"/>
    <w:rsid w:val="00975314"/>
    <w:rsid w:val="009754D3"/>
    <w:rsid w:val="00975692"/>
    <w:rsid w:val="009756C6"/>
    <w:rsid w:val="00975AD1"/>
    <w:rsid w:val="00975F81"/>
    <w:rsid w:val="00976098"/>
    <w:rsid w:val="00976209"/>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408"/>
    <w:rsid w:val="00984767"/>
    <w:rsid w:val="00984813"/>
    <w:rsid w:val="00984B82"/>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508E"/>
    <w:rsid w:val="0099526E"/>
    <w:rsid w:val="00995604"/>
    <w:rsid w:val="00995811"/>
    <w:rsid w:val="00995A7D"/>
    <w:rsid w:val="0099618D"/>
    <w:rsid w:val="009962A1"/>
    <w:rsid w:val="00996326"/>
    <w:rsid w:val="00996551"/>
    <w:rsid w:val="00996CD3"/>
    <w:rsid w:val="0099714E"/>
    <w:rsid w:val="0099732D"/>
    <w:rsid w:val="009976E0"/>
    <w:rsid w:val="0099776B"/>
    <w:rsid w:val="009977F4"/>
    <w:rsid w:val="009A0464"/>
    <w:rsid w:val="009A0520"/>
    <w:rsid w:val="009A058F"/>
    <w:rsid w:val="009A0D8D"/>
    <w:rsid w:val="009A1415"/>
    <w:rsid w:val="009A182F"/>
    <w:rsid w:val="009A1BE7"/>
    <w:rsid w:val="009A205C"/>
    <w:rsid w:val="009A22FF"/>
    <w:rsid w:val="009A2452"/>
    <w:rsid w:val="009A2720"/>
    <w:rsid w:val="009A2953"/>
    <w:rsid w:val="009A2E19"/>
    <w:rsid w:val="009A3321"/>
    <w:rsid w:val="009A3472"/>
    <w:rsid w:val="009A34AC"/>
    <w:rsid w:val="009A38FA"/>
    <w:rsid w:val="009A3B68"/>
    <w:rsid w:val="009A3C4E"/>
    <w:rsid w:val="009A3E27"/>
    <w:rsid w:val="009A4156"/>
    <w:rsid w:val="009A4214"/>
    <w:rsid w:val="009A4668"/>
    <w:rsid w:val="009A48A0"/>
    <w:rsid w:val="009A515C"/>
    <w:rsid w:val="009A56B0"/>
    <w:rsid w:val="009A5724"/>
    <w:rsid w:val="009A5B2E"/>
    <w:rsid w:val="009A5B51"/>
    <w:rsid w:val="009A5DC2"/>
    <w:rsid w:val="009A5E67"/>
    <w:rsid w:val="009A604B"/>
    <w:rsid w:val="009A60B9"/>
    <w:rsid w:val="009A619A"/>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C41"/>
    <w:rsid w:val="009B619C"/>
    <w:rsid w:val="009B6311"/>
    <w:rsid w:val="009B66DE"/>
    <w:rsid w:val="009B6708"/>
    <w:rsid w:val="009B68A7"/>
    <w:rsid w:val="009B6B90"/>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253"/>
    <w:rsid w:val="009C1345"/>
    <w:rsid w:val="009C165B"/>
    <w:rsid w:val="009C1A38"/>
    <w:rsid w:val="009C1C5A"/>
    <w:rsid w:val="009C1CCF"/>
    <w:rsid w:val="009C1E87"/>
    <w:rsid w:val="009C20E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9E1"/>
    <w:rsid w:val="009C4AB7"/>
    <w:rsid w:val="009C4B25"/>
    <w:rsid w:val="009C526C"/>
    <w:rsid w:val="009C561A"/>
    <w:rsid w:val="009C562B"/>
    <w:rsid w:val="009C56B0"/>
    <w:rsid w:val="009C5D35"/>
    <w:rsid w:val="009C5FE3"/>
    <w:rsid w:val="009C6258"/>
    <w:rsid w:val="009C6678"/>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9"/>
    <w:rsid w:val="009E2409"/>
    <w:rsid w:val="009E2656"/>
    <w:rsid w:val="009E2878"/>
    <w:rsid w:val="009E28AA"/>
    <w:rsid w:val="009E296D"/>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34F"/>
    <w:rsid w:val="009E64E0"/>
    <w:rsid w:val="009E69AB"/>
    <w:rsid w:val="009E6B81"/>
    <w:rsid w:val="009E6BD8"/>
    <w:rsid w:val="009E6D76"/>
    <w:rsid w:val="009E6F9C"/>
    <w:rsid w:val="009E6FD7"/>
    <w:rsid w:val="009E724D"/>
    <w:rsid w:val="009E79E8"/>
    <w:rsid w:val="009E7A4F"/>
    <w:rsid w:val="009E7EEB"/>
    <w:rsid w:val="009F007F"/>
    <w:rsid w:val="009F0278"/>
    <w:rsid w:val="009F0B81"/>
    <w:rsid w:val="009F0E9A"/>
    <w:rsid w:val="009F0EA6"/>
    <w:rsid w:val="009F1095"/>
    <w:rsid w:val="009F14D5"/>
    <w:rsid w:val="009F1BD1"/>
    <w:rsid w:val="009F1E8E"/>
    <w:rsid w:val="009F1FE0"/>
    <w:rsid w:val="009F2007"/>
    <w:rsid w:val="009F244E"/>
    <w:rsid w:val="009F266D"/>
    <w:rsid w:val="009F2804"/>
    <w:rsid w:val="009F28EE"/>
    <w:rsid w:val="009F2A50"/>
    <w:rsid w:val="009F2C9B"/>
    <w:rsid w:val="009F30BB"/>
    <w:rsid w:val="009F333B"/>
    <w:rsid w:val="009F3524"/>
    <w:rsid w:val="009F3591"/>
    <w:rsid w:val="009F36B3"/>
    <w:rsid w:val="009F3B40"/>
    <w:rsid w:val="009F4168"/>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66D"/>
    <w:rsid w:val="00A017BE"/>
    <w:rsid w:val="00A01BAD"/>
    <w:rsid w:val="00A01D03"/>
    <w:rsid w:val="00A02006"/>
    <w:rsid w:val="00A0222C"/>
    <w:rsid w:val="00A0234D"/>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3"/>
    <w:rsid w:val="00A058C8"/>
    <w:rsid w:val="00A05D6A"/>
    <w:rsid w:val="00A05EEE"/>
    <w:rsid w:val="00A060F7"/>
    <w:rsid w:val="00A062AC"/>
    <w:rsid w:val="00A0641E"/>
    <w:rsid w:val="00A06649"/>
    <w:rsid w:val="00A06768"/>
    <w:rsid w:val="00A06A5F"/>
    <w:rsid w:val="00A06E82"/>
    <w:rsid w:val="00A06F06"/>
    <w:rsid w:val="00A07177"/>
    <w:rsid w:val="00A07247"/>
    <w:rsid w:val="00A07902"/>
    <w:rsid w:val="00A07AC6"/>
    <w:rsid w:val="00A1005E"/>
    <w:rsid w:val="00A10575"/>
    <w:rsid w:val="00A10BB9"/>
    <w:rsid w:val="00A10CC5"/>
    <w:rsid w:val="00A1115B"/>
    <w:rsid w:val="00A113A4"/>
    <w:rsid w:val="00A11553"/>
    <w:rsid w:val="00A1165E"/>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42AF"/>
    <w:rsid w:val="00A34333"/>
    <w:rsid w:val="00A3448D"/>
    <w:rsid w:val="00A34649"/>
    <w:rsid w:val="00A347A2"/>
    <w:rsid w:val="00A34C29"/>
    <w:rsid w:val="00A35154"/>
    <w:rsid w:val="00A35196"/>
    <w:rsid w:val="00A35716"/>
    <w:rsid w:val="00A3583A"/>
    <w:rsid w:val="00A358BC"/>
    <w:rsid w:val="00A358CD"/>
    <w:rsid w:val="00A35A20"/>
    <w:rsid w:val="00A35E78"/>
    <w:rsid w:val="00A35E98"/>
    <w:rsid w:val="00A3657E"/>
    <w:rsid w:val="00A3685C"/>
    <w:rsid w:val="00A3695B"/>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FDA"/>
    <w:rsid w:val="00A42FE6"/>
    <w:rsid w:val="00A4311C"/>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BF0"/>
    <w:rsid w:val="00A56219"/>
    <w:rsid w:val="00A563A0"/>
    <w:rsid w:val="00A56966"/>
    <w:rsid w:val="00A57025"/>
    <w:rsid w:val="00A57094"/>
    <w:rsid w:val="00A570A2"/>
    <w:rsid w:val="00A570B7"/>
    <w:rsid w:val="00A5719C"/>
    <w:rsid w:val="00A571A7"/>
    <w:rsid w:val="00A572AA"/>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58F"/>
    <w:rsid w:val="00A61680"/>
    <w:rsid w:val="00A61B54"/>
    <w:rsid w:val="00A61DEE"/>
    <w:rsid w:val="00A624C5"/>
    <w:rsid w:val="00A62533"/>
    <w:rsid w:val="00A62896"/>
    <w:rsid w:val="00A629CB"/>
    <w:rsid w:val="00A62E4E"/>
    <w:rsid w:val="00A62E5C"/>
    <w:rsid w:val="00A631DC"/>
    <w:rsid w:val="00A633E5"/>
    <w:rsid w:val="00A638A6"/>
    <w:rsid w:val="00A63967"/>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E48"/>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E89"/>
    <w:rsid w:val="00A75366"/>
    <w:rsid w:val="00A75644"/>
    <w:rsid w:val="00A75719"/>
    <w:rsid w:val="00A75881"/>
    <w:rsid w:val="00A75884"/>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59C"/>
    <w:rsid w:val="00A84635"/>
    <w:rsid w:val="00A84975"/>
    <w:rsid w:val="00A84C35"/>
    <w:rsid w:val="00A84E64"/>
    <w:rsid w:val="00A853EE"/>
    <w:rsid w:val="00A85465"/>
    <w:rsid w:val="00A854B9"/>
    <w:rsid w:val="00A85B03"/>
    <w:rsid w:val="00A85E97"/>
    <w:rsid w:val="00A86141"/>
    <w:rsid w:val="00A864E0"/>
    <w:rsid w:val="00A86883"/>
    <w:rsid w:val="00A8695C"/>
    <w:rsid w:val="00A86F39"/>
    <w:rsid w:val="00A872FC"/>
    <w:rsid w:val="00A8747A"/>
    <w:rsid w:val="00A87514"/>
    <w:rsid w:val="00A8754C"/>
    <w:rsid w:val="00A875F8"/>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84F"/>
    <w:rsid w:val="00A9692C"/>
    <w:rsid w:val="00A96A58"/>
    <w:rsid w:val="00A96F13"/>
    <w:rsid w:val="00A9726B"/>
    <w:rsid w:val="00A972FD"/>
    <w:rsid w:val="00A97510"/>
    <w:rsid w:val="00A9777A"/>
    <w:rsid w:val="00A979C6"/>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DF"/>
    <w:rsid w:val="00AA423E"/>
    <w:rsid w:val="00AA4640"/>
    <w:rsid w:val="00AA4956"/>
    <w:rsid w:val="00AA4BD7"/>
    <w:rsid w:val="00AA59F6"/>
    <w:rsid w:val="00AA5C8A"/>
    <w:rsid w:val="00AA5F4F"/>
    <w:rsid w:val="00AA66B1"/>
    <w:rsid w:val="00AA6742"/>
    <w:rsid w:val="00AA6AAC"/>
    <w:rsid w:val="00AA6BB5"/>
    <w:rsid w:val="00AA6C1E"/>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C9"/>
    <w:rsid w:val="00AC12DC"/>
    <w:rsid w:val="00AC12F1"/>
    <w:rsid w:val="00AC18F3"/>
    <w:rsid w:val="00AC1B65"/>
    <w:rsid w:val="00AC1E54"/>
    <w:rsid w:val="00AC21ED"/>
    <w:rsid w:val="00AC2704"/>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943"/>
    <w:rsid w:val="00AD0C8A"/>
    <w:rsid w:val="00AD0CDC"/>
    <w:rsid w:val="00AD0CE9"/>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11CA"/>
    <w:rsid w:val="00AF1415"/>
    <w:rsid w:val="00AF1935"/>
    <w:rsid w:val="00AF1953"/>
    <w:rsid w:val="00AF1AC5"/>
    <w:rsid w:val="00AF24F8"/>
    <w:rsid w:val="00AF27BA"/>
    <w:rsid w:val="00AF291A"/>
    <w:rsid w:val="00AF2BCC"/>
    <w:rsid w:val="00AF2C6D"/>
    <w:rsid w:val="00AF2D5C"/>
    <w:rsid w:val="00AF3002"/>
    <w:rsid w:val="00AF37DB"/>
    <w:rsid w:val="00AF3AFF"/>
    <w:rsid w:val="00AF3C15"/>
    <w:rsid w:val="00AF3C6D"/>
    <w:rsid w:val="00AF3E90"/>
    <w:rsid w:val="00AF3E95"/>
    <w:rsid w:val="00AF4183"/>
    <w:rsid w:val="00AF4AD3"/>
    <w:rsid w:val="00AF4AEC"/>
    <w:rsid w:val="00AF4E4E"/>
    <w:rsid w:val="00AF502C"/>
    <w:rsid w:val="00AF506F"/>
    <w:rsid w:val="00AF50BA"/>
    <w:rsid w:val="00AF549E"/>
    <w:rsid w:val="00AF58C0"/>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889"/>
    <w:rsid w:val="00B0298F"/>
    <w:rsid w:val="00B02AA3"/>
    <w:rsid w:val="00B030F4"/>
    <w:rsid w:val="00B03212"/>
    <w:rsid w:val="00B033F8"/>
    <w:rsid w:val="00B0343F"/>
    <w:rsid w:val="00B034DF"/>
    <w:rsid w:val="00B036C0"/>
    <w:rsid w:val="00B036E2"/>
    <w:rsid w:val="00B03833"/>
    <w:rsid w:val="00B03896"/>
    <w:rsid w:val="00B03CCB"/>
    <w:rsid w:val="00B03D87"/>
    <w:rsid w:val="00B04073"/>
    <w:rsid w:val="00B04275"/>
    <w:rsid w:val="00B045CD"/>
    <w:rsid w:val="00B045F3"/>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9CA"/>
    <w:rsid w:val="00B15AAF"/>
    <w:rsid w:val="00B15CAE"/>
    <w:rsid w:val="00B1630D"/>
    <w:rsid w:val="00B165E1"/>
    <w:rsid w:val="00B16707"/>
    <w:rsid w:val="00B168C4"/>
    <w:rsid w:val="00B16B04"/>
    <w:rsid w:val="00B16C9E"/>
    <w:rsid w:val="00B16EA4"/>
    <w:rsid w:val="00B1729A"/>
    <w:rsid w:val="00B17814"/>
    <w:rsid w:val="00B17D76"/>
    <w:rsid w:val="00B208FB"/>
    <w:rsid w:val="00B20A99"/>
    <w:rsid w:val="00B20C8C"/>
    <w:rsid w:val="00B20FF7"/>
    <w:rsid w:val="00B215A2"/>
    <w:rsid w:val="00B21837"/>
    <w:rsid w:val="00B2204D"/>
    <w:rsid w:val="00B22096"/>
    <w:rsid w:val="00B22098"/>
    <w:rsid w:val="00B222BF"/>
    <w:rsid w:val="00B22401"/>
    <w:rsid w:val="00B22418"/>
    <w:rsid w:val="00B22728"/>
    <w:rsid w:val="00B227B2"/>
    <w:rsid w:val="00B22826"/>
    <w:rsid w:val="00B228A0"/>
    <w:rsid w:val="00B229E7"/>
    <w:rsid w:val="00B22ADB"/>
    <w:rsid w:val="00B22AED"/>
    <w:rsid w:val="00B23302"/>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EB"/>
    <w:rsid w:val="00B26BDB"/>
    <w:rsid w:val="00B270CB"/>
    <w:rsid w:val="00B27253"/>
    <w:rsid w:val="00B27464"/>
    <w:rsid w:val="00B27547"/>
    <w:rsid w:val="00B277C3"/>
    <w:rsid w:val="00B279FD"/>
    <w:rsid w:val="00B27C32"/>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9D3"/>
    <w:rsid w:val="00B36A12"/>
    <w:rsid w:val="00B36EBB"/>
    <w:rsid w:val="00B36EFF"/>
    <w:rsid w:val="00B37103"/>
    <w:rsid w:val="00B3720F"/>
    <w:rsid w:val="00B37963"/>
    <w:rsid w:val="00B403A4"/>
    <w:rsid w:val="00B40E77"/>
    <w:rsid w:val="00B414B8"/>
    <w:rsid w:val="00B41739"/>
    <w:rsid w:val="00B41841"/>
    <w:rsid w:val="00B41A64"/>
    <w:rsid w:val="00B41C37"/>
    <w:rsid w:val="00B42278"/>
    <w:rsid w:val="00B4229A"/>
    <w:rsid w:val="00B42325"/>
    <w:rsid w:val="00B425B2"/>
    <w:rsid w:val="00B42684"/>
    <w:rsid w:val="00B426D9"/>
    <w:rsid w:val="00B42C6B"/>
    <w:rsid w:val="00B42D97"/>
    <w:rsid w:val="00B42DC0"/>
    <w:rsid w:val="00B436B2"/>
    <w:rsid w:val="00B43784"/>
    <w:rsid w:val="00B43881"/>
    <w:rsid w:val="00B4412F"/>
    <w:rsid w:val="00B44884"/>
    <w:rsid w:val="00B44962"/>
    <w:rsid w:val="00B44968"/>
    <w:rsid w:val="00B44AE7"/>
    <w:rsid w:val="00B44EA6"/>
    <w:rsid w:val="00B44FB3"/>
    <w:rsid w:val="00B45109"/>
    <w:rsid w:val="00B452A9"/>
    <w:rsid w:val="00B45336"/>
    <w:rsid w:val="00B456E5"/>
    <w:rsid w:val="00B45884"/>
    <w:rsid w:val="00B458E3"/>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6B0"/>
    <w:rsid w:val="00B62975"/>
    <w:rsid w:val="00B62A17"/>
    <w:rsid w:val="00B62B6C"/>
    <w:rsid w:val="00B62D09"/>
    <w:rsid w:val="00B62E59"/>
    <w:rsid w:val="00B62F98"/>
    <w:rsid w:val="00B631EC"/>
    <w:rsid w:val="00B632C6"/>
    <w:rsid w:val="00B638D3"/>
    <w:rsid w:val="00B63943"/>
    <w:rsid w:val="00B6397A"/>
    <w:rsid w:val="00B63B04"/>
    <w:rsid w:val="00B63E5F"/>
    <w:rsid w:val="00B63F94"/>
    <w:rsid w:val="00B63FC0"/>
    <w:rsid w:val="00B641AA"/>
    <w:rsid w:val="00B647B5"/>
    <w:rsid w:val="00B64E3C"/>
    <w:rsid w:val="00B64E5C"/>
    <w:rsid w:val="00B6523E"/>
    <w:rsid w:val="00B652CB"/>
    <w:rsid w:val="00B656DA"/>
    <w:rsid w:val="00B6576D"/>
    <w:rsid w:val="00B659B2"/>
    <w:rsid w:val="00B664D2"/>
    <w:rsid w:val="00B66CEC"/>
    <w:rsid w:val="00B67262"/>
    <w:rsid w:val="00B67CF9"/>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C2B"/>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F1F"/>
    <w:rsid w:val="00B75173"/>
    <w:rsid w:val="00B7526B"/>
    <w:rsid w:val="00B7573A"/>
    <w:rsid w:val="00B75833"/>
    <w:rsid w:val="00B758A6"/>
    <w:rsid w:val="00B75BF5"/>
    <w:rsid w:val="00B762B1"/>
    <w:rsid w:val="00B76333"/>
    <w:rsid w:val="00B76447"/>
    <w:rsid w:val="00B76678"/>
    <w:rsid w:val="00B76841"/>
    <w:rsid w:val="00B769B4"/>
    <w:rsid w:val="00B76AF1"/>
    <w:rsid w:val="00B76B9F"/>
    <w:rsid w:val="00B76F96"/>
    <w:rsid w:val="00B76FF0"/>
    <w:rsid w:val="00B7702F"/>
    <w:rsid w:val="00B77165"/>
    <w:rsid w:val="00B77315"/>
    <w:rsid w:val="00B775E2"/>
    <w:rsid w:val="00B779B1"/>
    <w:rsid w:val="00B77A68"/>
    <w:rsid w:val="00B77B88"/>
    <w:rsid w:val="00B77E43"/>
    <w:rsid w:val="00B80029"/>
    <w:rsid w:val="00B80062"/>
    <w:rsid w:val="00B8079C"/>
    <w:rsid w:val="00B808BF"/>
    <w:rsid w:val="00B809A0"/>
    <w:rsid w:val="00B80AFF"/>
    <w:rsid w:val="00B80D9E"/>
    <w:rsid w:val="00B80E2C"/>
    <w:rsid w:val="00B81988"/>
    <w:rsid w:val="00B81BB8"/>
    <w:rsid w:val="00B81EAD"/>
    <w:rsid w:val="00B81F86"/>
    <w:rsid w:val="00B82479"/>
    <w:rsid w:val="00B82725"/>
    <w:rsid w:val="00B82A8E"/>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7967"/>
    <w:rsid w:val="00B879F3"/>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F22"/>
    <w:rsid w:val="00B92156"/>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58A8"/>
    <w:rsid w:val="00B95AC3"/>
    <w:rsid w:val="00B95CC3"/>
    <w:rsid w:val="00B95D4C"/>
    <w:rsid w:val="00B95E93"/>
    <w:rsid w:val="00B960C4"/>
    <w:rsid w:val="00B961F6"/>
    <w:rsid w:val="00B96413"/>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73D"/>
    <w:rsid w:val="00BA6797"/>
    <w:rsid w:val="00BA6834"/>
    <w:rsid w:val="00BA74D4"/>
    <w:rsid w:val="00BA7858"/>
    <w:rsid w:val="00BA7A1A"/>
    <w:rsid w:val="00BA7EC6"/>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7F8"/>
    <w:rsid w:val="00BB5910"/>
    <w:rsid w:val="00BB5C31"/>
    <w:rsid w:val="00BB5DBF"/>
    <w:rsid w:val="00BB5DCE"/>
    <w:rsid w:val="00BB6336"/>
    <w:rsid w:val="00BB655D"/>
    <w:rsid w:val="00BB6839"/>
    <w:rsid w:val="00BB6C03"/>
    <w:rsid w:val="00BB6C52"/>
    <w:rsid w:val="00BB700E"/>
    <w:rsid w:val="00BB7084"/>
    <w:rsid w:val="00BB7251"/>
    <w:rsid w:val="00BB7265"/>
    <w:rsid w:val="00BB7433"/>
    <w:rsid w:val="00BB74AF"/>
    <w:rsid w:val="00BB7BE5"/>
    <w:rsid w:val="00BC0060"/>
    <w:rsid w:val="00BC018C"/>
    <w:rsid w:val="00BC0310"/>
    <w:rsid w:val="00BC077B"/>
    <w:rsid w:val="00BC089C"/>
    <w:rsid w:val="00BC09CD"/>
    <w:rsid w:val="00BC0A2E"/>
    <w:rsid w:val="00BC0E62"/>
    <w:rsid w:val="00BC0ED5"/>
    <w:rsid w:val="00BC1025"/>
    <w:rsid w:val="00BC1211"/>
    <w:rsid w:val="00BC121E"/>
    <w:rsid w:val="00BC13A2"/>
    <w:rsid w:val="00BC13BF"/>
    <w:rsid w:val="00BC140F"/>
    <w:rsid w:val="00BC1739"/>
    <w:rsid w:val="00BC1894"/>
    <w:rsid w:val="00BC190A"/>
    <w:rsid w:val="00BC1CA2"/>
    <w:rsid w:val="00BC1FC8"/>
    <w:rsid w:val="00BC2129"/>
    <w:rsid w:val="00BC2353"/>
    <w:rsid w:val="00BC28D3"/>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91D"/>
    <w:rsid w:val="00BD092C"/>
    <w:rsid w:val="00BD0C99"/>
    <w:rsid w:val="00BD0D36"/>
    <w:rsid w:val="00BD0D3C"/>
    <w:rsid w:val="00BD1126"/>
    <w:rsid w:val="00BD11BA"/>
    <w:rsid w:val="00BD11FC"/>
    <w:rsid w:val="00BD1BAB"/>
    <w:rsid w:val="00BD1CC3"/>
    <w:rsid w:val="00BD1DE2"/>
    <w:rsid w:val="00BD259C"/>
    <w:rsid w:val="00BD2D69"/>
    <w:rsid w:val="00BD2D81"/>
    <w:rsid w:val="00BD2EC7"/>
    <w:rsid w:val="00BD331D"/>
    <w:rsid w:val="00BD3638"/>
    <w:rsid w:val="00BD3809"/>
    <w:rsid w:val="00BD3B53"/>
    <w:rsid w:val="00BD3CAE"/>
    <w:rsid w:val="00BD4070"/>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684"/>
    <w:rsid w:val="00BF5D31"/>
    <w:rsid w:val="00BF6312"/>
    <w:rsid w:val="00BF6521"/>
    <w:rsid w:val="00BF6ED1"/>
    <w:rsid w:val="00BF6EF6"/>
    <w:rsid w:val="00BF6F05"/>
    <w:rsid w:val="00BF6F89"/>
    <w:rsid w:val="00BF7096"/>
    <w:rsid w:val="00BF71A5"/>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27E45"/>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E63"/>
    <w:rsid w:val="00C352B1"/>
    <w:rsid w:val="00C3556F"/>
    <w:rsid w:val="00C3582F"/>
    <w:rsid w:val="00C359AA"/>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451"/>
    <w:rsid w:val="00C42EE0"/>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856"/>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54"/>
    <w:rsid w:val="00C52BAF"/>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6676"/>
    <w:rsid w:val="00C56A7B"/>
    <w:rsid w:val="00C56C35"/>
    <w:rsid w:val="00C56CCC"/>
    <w:rsid w:val="00C56CF4"/>
    <w:rsid w:val="00C56E05"/>
    <w:rsid w:val="00C56F8B"/>
    <w:rsid w:val="00C57045"/>
    <w:rsid w:val="00C57203"/>
    <w:rsid w:val="00C57459"/>
    <w:rsid w:val="00C57D00"/>
    <w:rsid w:val="00C57EE4"/>
    <w:rsid w:val="00C604E0"/>
    <w:rsid w:val="00C6055E"/>
    <w:rsid w:val="00C60AFB"/>
    <w:rsid w:val="00C60DCC"/>
    <w:rsid w:val="00C610F4"/>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FD"/>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A7D"/>
    <w:rsid w:val="00C77C44"/>
    <w:rsid w:val="00C77D78"/>
    <w:rsid w:val="00C77FCC"/>
    <w:rsid w:val="00C800BE"/>
    <w:rsid w:val="00C810E1"/>
    <w:rsid w:val="00C81412"/>
    <w:rsid w:val="00C8188B"/>
    <w:rsid w:val="00C819C4"/>
    <w:rsid w:val="00C81A42"/>
    <w:rsid w:val="00C82011"/>
    <w:rsid w:val="00C82106"/>
    <w:rsid w:val="00C821C3"/>
    <w:rsid w:val="00C82591"/>
    <w:rsid w:val="00C825C6"/>
    <w:rsid w:val="00C825FB"/>
    <w:rsid w:val="00C8295C"/>
    <w:rsid w:val="00C8297A"/>
    <w:rsid w:val="00C830C7"/>
    <w:rsid w:val="00C830D0"/>
    <w:rsid w:val="00C83395"/>
    <w:rsid w:val="00C83532"/>
    <w:rsid w:val="00C8366A"/>
    <w:rsid w:val="00C836AF"/>
    <w:rsid w:val="00C836C6"/>
    <w:rsid w:val="00C838A6"/>
    <w:rsid w:val="00C839D1"/>
    <w:rsid w:val="00C83A54"/>
    <w:rsid w:val="00C83A9B"/>
    <w:rsid w:val="00C83F7D"/>
    <w:rsid w:val="00C84143"/>
    <w:rsid w:val="00C84240"/>
    <w:rsid w:val="00C847EE"/>
    <w:rsid w:val="00C84911"/>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8E9"/>
    <w:rsid w:val="00C87FAC"/>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8A9"/>
    <w:rsid w:val="00CA5965"/>
    <w:rsid w:val="00CA5B7B"/>
    <w:rsid w:val="00CA5F43"/>
    <w:rsid w:val="00CA5FB5"/>
    <w:rsid w:val="00CA6550"/>
    <w:rsid w:val="00CA670F"/>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F27"/>
    <w:rsid w:val="00CB035A"/>
    <w:rsid w:val="00CB0367"/>
    <w:rsid w:val="00CB036D"/>
    <w:rsid w:val="00CB07C4"/>
    <w:rsid w:val="00CB0A21"/>
    <w:rsid w:val="00CB0BC4"/>
    <w:rsid w:val="00CB0DFA"/>
    <w:rsid w:val="00CB1154"/>
    <w:rsid w:val="00CB1420"/>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97E"/>
    <w:rsid w:val="00CB4A0C"/>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70"/>
    <w:rsid w:val="00CC0AD3"/>
    <w:rsid w:val="00CC0CD4"/>
    <w:rsid w:val="00CC0E12"/>
    <w:rsid w:val="00CC0FBD"/>
    <w:rsid w:val="00CC10E8"/>
    <w:rsid w:val="00CC17A1"/>
    <w:rsid w:val="00CC1A72"/>
    <w:rsid w:val="00CC1AD8"/>
    <w:rsid w:val="00CC1AEA"/>
    <w:rsid w:val="00CC1BD8"/>
    <w:rsid w:val="00CC1CC9"/>
    <w:rsid w:val="00CC1DDF"/>
    <w:rsid w:val="00CC1E33"/>
    <w:rsid w:val="00CC20B6"/>
    <w:rsid w:val="00CC2741"/>
    <w:rsid w:val="00CC2B27"/>
    <w:rsid w:val="00CC304A"/>
    <w:rsid w:val="00CC30F5"/>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A39"/>
    <w:rsid w:val="00CE6193"/>
    <w:rsid w:val="00CE6283"/>
    <w:rsid w:val="00CE63BA"/>
    <w:rsid w:val="00CE669A"/>
    <w:rsid w:val="00CE6818"/>
    <w:rsid w:val="00CE6943"/>
    <w:rsid w:val="00CE698D"/>
    <w:rsid w:val="00CE6A82"/>
    <w:rsid w:val="00CE6BD2"/>
    <w:rsid w:val="00CE6C85"/>
    <w:rsid w:val="00CE6D16"/>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A31"/>
    <w:rsid w:val="00D03D8F"/>
    <w:rsid w:val="00D04570"/>
    <w:rsid w:val="00D056B0"/>
    <w:rsid w:val="00D057B2"/>
    <w:rsid w:val="00D057F3"/>
    <w:rsid w:val="00D06294"/>
    <w:rsid w:val="00D06563"/>
    <w:rsid w:val="00D068BC"/>
    <w:rsid w:val="00D06922"/>
    <w:rsid w:val="00D069E0"/>
    <w:rsid w:val="00D06A8A"/>
    <w:rsid w:val="00D06BE5"/>
    <w:rsid w:val="00D06F4D"/>
    <w:rsid w:val="00D06F70"/>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A99"/>
    <w:rsid w:val="00D12D5C"/>
    <w:rsid w:val="00D12E82"/>
    <w:rsid w:val="00D12F88"/>
    <w:rsid w:val="00D12FC1"/>
    <w:rsid w:val="00D12FE1"/>
    <w:rsid w:val="00D13268"/>
    <w:rsid w:val="00D13899"/>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D2F"/>
    <w:rsid w:val="00D16DB6"/>
    <w:rsid w:val="00D16DCF"/>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62D1"/>
    <w:rsid w:val="00D36581"/>
    <w:rsid w:val="00D366A9"/>
    <w:rsid w:val="00D367A8"/>
    <w:rsid w:val="00D3686D"/>
    <w:rsid w:val="00D36A7B"/>
    <w:rsid w:val="00D36C26"/>
    <w:rsid w:val="00D3741A"/>
    <w:rsid w:val="00D375EB"/>
    <w:rsid w:val="00D3792B"/>
    <w:rsid w:val="00D37B92"/>
    <w:rsid w:val="00D37C58"/>
    <w:rsid w:val="00D37E4E"/>
    <w:rsid w:val="00D37F0D"/>
    <w:rsid w:val="00D37F6E"/>
    <w:rsid w:val="00D40272"/>
    <w:rsid w:val="00D40344"/>
    <w:rsid w:val="00D4054E"/>
    <w:rsid w:val="00D40669"/>
    <w:rsid w:val="00D408EA"/>
    <w:rsid w:val="00D408EE"/>
    <w:rsid w:val="00D40A07"/>
    <w:rsid w:val="00D40BA4"/>
    <w:rsid w:val="00D41168"/>
    <w:rsid w:val="00D416CF"/>
    <w:rsid w:val="00D4198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E50"/>
    <w:rsid w:val="00D44ECC"/>
    <w:rsid w:val="00D44FD6"/>
    <w:rsid w:val="00D451AB"/>
    <w:rsid w:val="00D4537C"/>
    <w:rsid w:val="00D455CB"/>
    <w:rsid w:val="00D4566F"/>
    <w:rsid w:val="00D45EF6"/>
    <w:rsid w:val="00D46063"/>
    <w:rsid w:val="00D462FE"/>
    <w:rsid w:val="00D46675"/>
    <w:rsid w:val="00D4673A"/>
    <w:rsid w:val="00D46886"/>
    <w:rsid w:val="00D46CA5"/>
    <w:rsid w:val="00D46D35"/>
    <w:rsid w:val="00D47007"/>
    <w:rsid w:val="00D47438"/>
    <w:rsid w:val="00D47654"/>
    <w:rsid w:val="00D476B5"/>
    <w:rsid w:val="00D47811"/>
    <w:rsid w:val="00D47A36"/>
    <w:rsid w:val="00D47C1F"/>
    <w:rsid w:val="00D47C45"/>
    <w:rsid w:val="00D500CC"/>
    <w:rsid w:val="00D503F2"/>
    <w:rsid w:val="00D504C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DF"/>
    <w:rsid w:val="00D726B2"/>
    <w:rsid w:val="00D72819"/>
    <w:rsid w:val="00D7295F"/>
    <w:rsid w:val="00D72B65"/>
    <w:rsid w:val="00D72B67"/>
    <w:rsid w:val="00D72F00"/>
    <w:rsid w:val="00D73238"/>
    <w:rsid w:val="00D747BD"/>
    <w:rsid w:val="00D748B6"/>
    <w:rsid w:val="00D74A57"/>
    <w:rsid w:val="00D74D95"/>
    <w:rsid w:val="00D755EF"/>
    <w:rsid w:val="00D7565C"/>
    <w:rsid w:val="00D757F9"/>
    <w:rsid w:val="00D7588E"/>
    <w:rsid w:val="00D758DD"/>
    <w:rsid w:val="00D75EE4"/>
    <w:rsid w:val="00D75F64"/>
    <w:rsid w:val="00D76569"/>
    <w:rsid w:val="00D76780"/>
    <w:rsid w:val="00D772F2"/>
    <w:rsid w:val="00D773C3"/>
    <w:rsid w:val="00D77400"/>
    <w:rsid w:val="00D77973"/>
    <w:rsid w:val="00D77EB6"/>
    <w:rsid w:val="00D800E4"/>
    <w:rsid w:val="00D80111"/>
    <w:rsid w:val="00D80239"/>
    <w:rsid w:val="00D802B7"/>
    <w:rsid w:val="00D8084A"/>
    <w:rsid w:val="00D80D71"/>
    <w:rsid w:val="00D80E1B"/>
    <w:rsid w:val="00D80E61"/>
    <w:rsid w:val="00D80ECB"/>
    <w:rsid w:val="00D8140D"/>
    <w:rsid w:val="00D816B6"/>
    <w:rsid w:val="00D81717"/>
    <w:rsid w:val="00D820FB"/>
    <w:rsid w:val="00D82B2A"/>
    <w:rsid w:val="00D82BD1"/>
    <w:rsid w:val="00D82C3F"/>
    <w:rsid w:val="00D8331B"/>
    <w:rsid w:val="00D83B3F"/>
    <w:rsid w:val="00D83C53"/>
    <w:rsid w:val="00D84380"/>
    <w:rsid w:val="00D84555"/>
    <w:rsid w:val="00D84949"/>
    <w:rsid w:val="00D84AA7"/>
    <w:rsid w:val="00D84E35"/>
    <w:rsid w:val="00D85186"/>
    <w:rsid w:val="00D85317"/>
    <w:rsid w:val="00D8544B"/>
    <w:rsid w:val="00D855C2"/>
    <w:rsid w:val="00D858EE"/>
    <w:rsid w:val="00D85931"/>
    <w:rsid w:val="00D85933"/>
    <w:rsid w:val="00D8595B"/>
    <w:rsid w:val="00D85BA5"/>
    <w:rsid w:val="00D85C91"/>
    <w:rsid w:val="00D85D09"/>
    <w:rsid w:val="00D85D53"/>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A0E6B"/>
    <w:rsid w:val="00DA1530"/>
    <w:rsid w:val="00DA16C3"/>
    <w:rsid w:val="00DA1B81"/>
    <w:rsid w:val="00DA1E17"/>
    <w:rsid w:val="00DA1F77"/>
    <w:rsid w:val="00DA1FDA"/>
    <w:rsid w:val="00DA2082"/>
    <w:rsid w:val="00DA23ED"/>
    <w:rsid w:val="00DA26A8"/>
    <w:rsid w:val="00DA2F2A"/>
    <w:rsid w:val="00DA2FD9"/>
    <w:rsid w:val="00DA32D6"/>
    <w:rsid w:val="00DA3448"/>
    <w:rsid w:val="00DA34CA"/>
    <w:rsid w:val="00DA35D2"/>
    <w:rsid w:val="00DA37D0"/>
    <w:rsid w:val="00DA3B5C"/>
    <w:rsid w:val="00DA3B6D"/>
    <w:rsid w:val="00DA3D08"/>
    <w:rsid w:val="00DA3E22"/>
    <w:rsid w:val="00DA42C2"/>
    <w:rsid w:val="00DA43BA"/>
    <w:rsid w:val="00DA44FF"/>
    <w:rsid w:val="00DA4B66"/>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6EB"/>
    <w:rsid w:val="00DB1809"/>
    <w:rsid w:val="00DB1A4B"/>
    <w:rsid w:val="00DB1B98"/>
    <w:rsid w:val="00DB1CA0"/>
    <w:rsid w:val="00DB1FA2"/>
    <w:rsid w:val="00DB224E"/>
    <w:rsid w:val="00DB273B"/>
    <w:rsid w:val="00DB277B"/>
    <w:rsid w:val="00DB2AB2"/>
    <w:rsid w:val="00DB2C95"/>
    <w:rsid w:val="00DB3267"/>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918"/>
    <w:rsid w:val="00DD4F6A"/>
    <w:rsid w:val="00DD4FC3"/>
    <w:rsid w:val="00DD52D1"/>
    <w:rsid w:val="00DD5462"/>
    <w:rsid w:val="00DD5854"/>
    <w:rsid w:val="00DD5D42"/>
    <w:rsid w:val="00DD631C"/>
    <w:rsid w:val="00DD647B"/>
    <w:rsid w:val="00DD67B3"/>
    <w:rsid w:val="00DD699E"/>
    <w:rsid w:val="00DD7275"/>
    <w:rsid w:val="00DD7555"/>
    <w:rsid w:val="00DD7602"/>
    <w:rsid w:val="00DD7B1F"/>
    <w:rsid w:val="00DE0011"/>
    <w:rsid w:val="00DE0203"/>
    <w:rsid w:val="00DE0515"/>
    <w:rsid w:val="00DE0A19"/>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FA6"/>
    <w:rsid w:val="00DE617D"/>
    <w:rsid w:val="00DE636E"/>
    <w:rsid w:val="00DE63F5"/>
    <w:rsid w:val="00DE64B1"/>
    <w:rsid w:val="00DE6668"/>
    <w:rsid w:val="00DE6734"/>
    <w:rsid w:val="00DE6CE2"/>
    <w:rsid w:val="00DE7559"/>
    <w:rsid w:val="00DE764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642"/>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4D4"/>
    <w:rsid w:val="00E144E9"/>
    <w:rsid w:val="00E145A7"/>
    <w:rsid w:val="00E14640"/>
    <w:rsid w:val="00E146BB"/>
    <w:rsid w:val="00E14912"/>
    <w:rsid w:val="00E14A41"/>
    <w:rsid w:val="00E14F2D"/>
    <w:rsid w:val="00E14FB2"/>
    <w:rsid w:val="00E1512D"/>
    <w:rsid w:val="00E1512E"/>
    <w:rsid w:val="00E15225"/>
    <w:rsid w:val="00E1523F"/>
    <w:rsid w:val="00E154A7"/>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34D"/>
    <w:rsid w:val="00E20AA7"/>
    <w:rsid w:val="00E20AFB"/>
    <w:rsid w:val="00E20BD8"/>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1C4C"/>
    <w:rsid w:val="00E422E5"/>
    <w:rsid w:val="00E425A2"/>
    <w:rsid w:val="00E426EF"/>
    <w:rsid w:val="00E42901"/>
    <w:rsid w:val="00E42BBD"/>
    <w:rsid w:val="00E42DD2"/>
    <w:rsid w:val="00E42F1D"/>
    <w:rsid w:val="00E431CB"/>
    <w:rsid w:val="00E432EA"/>
    <w:rsid w:val="00E4346E"/>
    <w:rsid w:val="00E43682"/>
    <w:rsid w:val="00E436F9"/>
    <w:rsid w:val="00E43878"/>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8C3"/>
    <w:rsid w:val="00E839B2"/>
    <w:rsid w:val="00E83B17"/>
    <w:rsid w:val="00E83C34"/>
    <w:rsid w:val="00E83C53"/>
    <w:rsid w:val="00E842EB"/>
    <w:rsid w:val="00E84524"/>
    <w:rsid w:val="00E84604"/>
    <w:rsid w:val="00E8463B"/>
    <w:rsid w:val="00E846A8"/>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74"/>
    <w:rsid w:val="00E9026F"/>
    <w:rsid w:val="00E902B7"/>
    <w:rsid w:val="00E902F3"/>
    <w:rsid w:val="00E90419"/>
    <w:rsid w:val="00E905EF"/>
    <w:rsid w:val="00E90636"/>
    <w:rsid w:val="00E9063F"/>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63C"/>
    <w:rsid w:val="00E9268C"/>
    <w:rsid w:val="00E9281E"/>
    <w:rsid w:val="00E92985"/>
    <w:rsid w:val="00E9298B"/>
    <w:rsid w:val="00E92C7E"/>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CF2"/>
    <w:rsid w:val="00E95D5F"/>
    <w:rsid w:val="00E9668F"/>
    <w:rsid w:val="00E96783"/>
    <w:rsid w:val="00E9679E"/>
    <w:rsid w:val="00E96A8A"/>
    <w:rsid w:val="00E96E7F"/>
    <w:rsid w:val="00E96FAA"/>
    <w:rsid w:val="00E96FD0"/>
    <w:rsid w:val="00E96FD2"/>
    <w:rsid w:val="00E976DD"/>
    <w:rsid w:val="00E97A39"/>
    <w:rsid w:val="00E97C46"/>
    <w:rsid w:val="00E97CA1"/>
    <w:rsid w:val="00E97FCF"/>
    <w:rsid w:val="00EA004F"/>
    <w:rsid w:val="00EA02D7"/>
    <w:rsid w:val="00EA0ACC"/>
    <w:rsid w:val="00EA0BAC"/>
    <w:rsid w:val="00EA0CD8"/>
    <w:rsid w:val="00EA0E83"/>
    <w:rsid w:val="00EA0FF3"/>
    <w:rsid w:val="00EA1414"/>
    <w:rsid w:val="00EA1682"/>
    <w:rsid w:val="00EA1873"/>
    <w:rsid w:val="00EA1AF4"/>
    <w:rsid w:val="00EA1CB2"/>
    <w:rsid w:val="00EA1F06"/>
    <w:rsid w:val="00EA1FB5"/>
    <w:rsid w:val="00EA23F9"/>
    <w:rsid w:val="00EA2686"/>
    <w:rsid w:val="00EA2BF7"/>
    <w:rsid w:val="00EA2C4C"/>
    <w:rsid w:val="00EA2D4E"/>
    <w:rsid w:val="00EA313C"/>
    <w:rsid w:val="00EA328D"/>
    <w:rsid w:val="00EA383B"/>
    <w:rsid w:val="00EA3CAC"/>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CD"/>
    <w:rsid w:val="00EA7270"/>
    <w:rsid w:val="00EA76F6"/>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FC"/>
    <w:rsid w:val="00EB5B83"/>
    <w:rsid w:val="00EB5EB7"/>
    <w:rsid w:val="00EB6660"/>
    <w:rsid w:val="00EB6694"/>
    <w:rsid w:val="00EB6866"/>
    <w:rsid w:val="00EB6A72"/>
    <w:rsid w:val="00EB717A"/>
    <w:rsid w:val="00EB718D"/>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C40"/>
    <w:rsid w:val="00EC3F48"/>
    <w:rsid w:val="00EC404E"/>
    <w:rsid w:val="00EC407E"/>
    <w:rsid w:val="00EC4373"/>
    <w:rsid w:val="00EC4831"/>
    <w:rsid w:val="00EC51B4"/>
    <w:rsid w:val="00EC5257"/>
    <w:rsid w:val="00EC5998"/>
    <w:rsid w:val="00EC5E06"/>
    <w:rsid w:val="00EC608C"/>
    <w:rsid w:val="00EC623D"/>
    <w:rsid w:val="00EC62CC"/>
    <w:rsid w:val="00EC63FC"/>
    <w:rsid w:val="00EC6644"/>
    <w:rsid w:val="00EC6910"/>
    <w:rsid w:val="00EC6D9B"/>
    <w:rsid w:val="00EC7027"/>
    <w:rsid w:val="00EC71CF"/>
    <w:rsid w:val="00EC7372"/>
    <w:rsid w:val="00EC7392"/>
    <w:rsid w:val="00EC73EB"/>
    <w:rsid w:val="00EC7703"/>
    <w:rsid w:val="00EC7851"/>
    <w:rsid w:val="00EC7968"/>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E1F"/>
    <w:rsid w:val="00ED3F6B"/>
    <w:rsid w:val="00ED466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31E3"/>
    <w:rsid w:val="00EE3214"/>
    <w:rsid w:val="00EE3285"/>
    <w:rsid w:val="00EE3307"/>
    <w:rsid w:val="00EE3350"/>
    <w:rsid w:val="00EE36DE"/>
    <w:rsid w:val="00EE37D6"/>
    <w:rsid w:val="00EE37DE"/>
    <w:rsid w:val="00EE40C1"/>
    <w:rsid w:val="00EE4630"/>
    <w:rsid w:val="00EE4669"/>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E5F"/>
    <w:rsid w:val="00EF46C1"/>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E4D"/>
    <w:rsid w:val="00F13FE0"/>
    <w:rsid w:val="00F140E4"/>
    <w:rsid w:val="00F1482A"/>
    <w:rsid w:val="00F14934"/>
    <w:rsid w:val="00F14B57"/>
    <w:rsid w:val="00F14BC5"/>
    <w:rsid w:val="00F14E79"/>
    <w:rsid w:val="00F1527D"/>
    <w:rsid w:val="00F153CB"/>
    <w:rsid w:val="00F15B27"/>
    <w:rsid w:val="00F15E22"/>
    <w:rsid w:val="00F1616C"/>
    <w:rsid w:val="00F161C6"/>
    <w:rsid w:val="00F1620A"/>
    <w:rsid w:val="00F16433"/>
    <w:rsid w:val="00F1643A"/>
    <w:rsid w:val="00F164B7"/>
    <w:rsid w:val="00F16754"/>
    <w:rsid w:val="00F1677F"/>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304A"/>
    <w:rsid w:val="00F2311E"/>
    <w:rsid w:val="00F23429"/>
    <w:rsid w:val="00F23AEC"/>
    <w:rsid w:val="00F23C92"/>
    <w:rsid w:val="00F2439E"/>
    <w:rsid w:val="00F2493A"/>
    <w:rsid w:val="00F249A2"/>
    <w:rsid w:val="00F24BAC"/>
    <w:rsid w:val="00F24BD9"/>
    <w:rsid w:val="00F24C20"/>
    <w:rsid w:val="00F24DC4"/>
    <w:rsid w:val="00F2587B"/>
    <w:rsid w:val="00F25BA7"/>
    <w:rsid w:val="00F25E4C"/>
    <w:rsid w:val="00F264C1"/>
    <w:rsid w:val="00F26667"/>
    <w:rsid w:val="00F267A3"/>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66F"/>
    <w:rsid w:val="00F41B59"/>
    <w:rsid w:val="00F41CB1"/>
    <w:rsid w:val="00F41F51"/>
    <w:rsid w:val="00F421E9"/>
    <w:rsid w:val="00F422B9"/>
    <w:rsid w:val="00F42EC2"/>
    <w:rsid w:val="00F430CE"/>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6295"/>
    <w:rsid w:val="00F4676A"/>
    <w:rsid w:val="00F467A7"/>
    <w:rsid w:val="00F46948"/>
    <w:rsid w:val="00F46BBB"/>
    <w:rsid w:val="00F46BCC"/>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B51"/>
    <w:rsid w:val="00F51C7B"/>
    <w:rsid w:val="00F51F53"/>
    <w:rsid w:val="00F52649"/>
    <w:rsid w:val="00F52A28"/>
    <w:rsid w:val="00F52D43"/>
    <w:rsid w:val="00F53388"/>
    <w:rsid w:val="00F5341B"/>
    <w:rsid w:val="00F537C0"/>
    <w:rsid w:val="00F5385C"/>
    <w:rsid w:val="00F53BAE"/>
    <w:rsid w:val="00F54740"/>
    <w:rsid w:val="00F547F2"/>
    <w:rsid w:val="00F54981"/>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D23"/>
    <w:rsid w:val="00F63423"/>
    <w:rsid w:val="00F634A0"/>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88E"/>
    <w:rsid w:val="00F758A9"/>
    <w:rsid w:val="00F75AC9"/>
    <w:rsid w:val="00F75B5A"/>
    <w:rsid w:val="00F75CAA"/>
    <w:rsid w:val="00F75D2D"/>
    <w:rsid w:val="00F75E06"/>
    <w:rsid w:val="00F75E30"/>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A4F"/>
    <w:rsid w:val="00F84D26"/>
    <w:rsid w:val="00F84D5B"/>
    <w:rsid w:val="00F84EC8"/>
    <w:rsid w:val="00F858EA"/>
    <w:rsid w:val="00F85D75"/>
    <w:rsid w:val="00F85F0C"/>
    <w:rsid w:val="00F8674C"/>
    <w:rsid w:val="00F86E46"/>
    <w:rsid w:val="00F86F75"/>
    <w:rsid w:val="00F870C6"/>
    <w:rsid w:val="00F872C0"/>
    <w:rsid w:val="00F873D5"/>
    <w:rsid w:val="00F87A3B"/>
    <w:rsid w:val="00F87B7A"/>
    <w:rsid w:val="00F87B93"/>
    <w:rsid w:val="00F87C6F"/>
    <w:rsid w:val="00F90000"/>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75A"/>
    <w:rsid w:val="00FA1AEC"/>
    <w:rsid w:val="00FA1EDB"/>
    <w:rsid w:val="00FA218A"/>
    <w:rsid w:val="00FA21AD"/>
    <w:rsid w:val="00FA2454"/>
    <w:rsid w:val="00FA25F3"/>
    <w:rsid w:val="00FA2805"/>
    <w:rsid w:val="00FA295C"/>
    <w:rsid w:val="00FA2CF2"/>
    <w:rsid w:val="00FA2EF2"/>
    <w:rsid w:val="00FA3030"/>
    <w:rsid w:val="00FA34B7"/>
    <w:rsid w:val="00FA3705"/>
    <w:rsid w:val="00FA3B5C"/>
    <w:rsid w:val="00FA3E24"/>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7A"/>
    <w:rsid w:val="00FB2753"/>
    <w:rsid w:val="00FB2BE2"/>
    <w:rsid w:val="00FB2CB8"/>
    <w:rsid w:val="00FB2D0D"/>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4A8"/>
    <w:rsid w:val="00FC26CB"/>
    <w:rsid w:val="00FC292A"/>
    <w:rsid w:val="00FC2D59"/>
    <w:rsid w:val="00FC2F60"/>
    <w:rsid w:val="00FC3362"/>
    <w:rsid w:val="00FC3574"/>
    <w:rsid w:val="00FC387D"/>
    <w:rsid w:val="00FC3ADA"/>
    <w:rsid w:val="00FC3BD6"/>
    <w:rsid w:val="00FC3EBE"/>
    <w:rsid w:val="00FC4016"/>
    <w:rsid w:val="00FC40D1"/>
    <w:rsid w:val="00FC444E"/>
    <w:rsid w:val="00FC45A4"/>
    <w:rsid w:val="00FC46D9"/>
    <w:rsid w:val="00FC497B"/>
    <w:rsid w:val="00FC498A"/>
    <w:rsid w:val="00FC4A3D"/>
    <w:rsid w:val="00FC4BB7"/>
    <w:rsid w:val="00FC4DA7"/>
    <w:rsid w:val="00FC4DEB"/>
    <w:rsid w:val="00FC5215"/>
    <w:rsid w:val="00FC5296"/>
    <w:rsid w:val="00FC52CA"/>
    <w:rsid w:val="00FC5738"/>
    <w:rsid w:val="00FC5B6E"/>
    <w:rsid w:val="00FC5BD8"/>
    <w:rsid w:val="00FC613F"/>
    <w:rsid w:val="00FC626E"/>
    <w:rsid w:val="00FC69D2"/>
    <w:rsid w:val="00FC69FD"/>
    <w:rsid w:val="00FC6A88"/>
    <w:rsid w:val="00FC7015"/>
    <w:rsid w:val="00FC765D"/>
    <w:rsid w:val="00FC7A41"/>
    <w:rsid w:val="00FC7C3F"/>
    <w:rsid w:val="00FC7FB0"/>
    <w:rsid w:val="00FD086C"/>
    <w:rsid w:val="00FD13E1"/>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B62"/>
    <w:rsid w:val="00FD5CE1"/>
    <w:rsid w:val="00FD61EC"/>
    <w:rsid w:val="00FD62E8"/>
    <w:rsid w:val="00FD65B5"/>
    <w:rsid w:val="00FD6729"/>
    <w:rsid w:val="00FD6905"/>
    <w:rsid w:val="00FD694D"/>
    <w:rsid w:val="00FD6A5A"/>
    <w:rsid w:val="00FD6B32"/>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470"/>
    <w:rsid w:val="00FE25B1"/>
    <w:rsid w:val="00FE273F"/>
    <w:rsid w:val="00FE2802"/>
    <w:rsid w:val="00FE2B8D"/>
    <w:rsid w:val="00FE325C"/>
    <w:rsid w:val="00FE3268"/>
    <w:rsid w:val="00FE3270"/>
    <w:rsid w:val="00FE328D"/>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D5A"/>
    <w:rsid w:val="00FF5E02"/>
    <w:rsid w:val="00FF5F0E"/>
    <w:rsid w:val="00FF60EE"/>
    <w:rsid w:val="00FF62B2"/>
    <w:rsid w:val="00FF634E"/>
    <w:rsid w:val="00FF6452"/>
    <w:rsid w:val="00FF6598"/>
    <w:rsid w:val="00FF697A"/>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34FF49FB-1327-4AFA-9374-262DDBC26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E06717"/>
    <w:pPr>
      <w:spacing w:line="280" w:lineRule="exact"/>
    </w:pPr>
    <w:rPr>
      <w:rFonts w:ascii="Verdana" w:hAnsi="Verdana"/>
      <w:sz w:val="18"/>
      <w:szCs w:val="24"/>
    </w:rPr>
  </w:style>
  <w:style w:type="paragraph" w:styleId="Kop1">
    <w:name w:val="heading 1"/>
    <w:basedOn w:val="Standaard"/>
    <w:next w:val="Standaard"/>
    <w:qFormat/>
    <w:rsid w:val="00E06717"/>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E06717"/>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E06717"/>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E06717"/>
    <w:pPr>
      <w:keepNext/>
      <w:numPr>
        <w:ilvl w:val="3"/>
        <w:numId w:val="2"/>
      </w:numPr>
      <w:spacing w:before="280"/>
      <w:outlineLvl w:val="3"/>
    </w:pPr>
    <w:rPr>
      <w:b/>
      <w:bCs/>
      <w:szCs w:val="28"/>
    </w:rPr>
  </w:style>
  <w:style w:type="paragraph" w:styleId="Kop5">
    <w:name w:val="heading 5"/>
    <w:basedOn w:val="Standaard"/>
    <w:next w:val="Standaard"/>
    <w:link w:val="Kop5Char"/>
    <w:rsid w:val="00E06717"/>
    <w:pPr>
      <w:keepNext/>
      <w:numPr>
        <w:ilvl w:val="4"/>
        <w:numId w:val="2"/>
      </w:numPr>
      <w:spacing w:before="280"/>
      <w:outlineLvl w:val="4"/>
    </w:pPr>
    <w:rPr>
      <w:bCs/>
      <w:i/>
      <w:iCs/>
      <w:szCs w:val="26"/>
    </w:rPr>
  </w:style>
  <w:style w:type="paragraph" w:styleId="Kop6">
    <w:name w:val="heading 6"/>
    <w:basedOn w:val="Standaard"/>
    <w:next w:val="Standaard"/>
    <w:link w:val="Kop6Char"/>
    <w:rsid w:val="00E06717"/>
    <w:pPr>
      <w:keepNext/>
      <w:numPr>
        <w:ilvl w:val="5"/>
        <w:numId w:val="2"/>
      </w:numPr>
      <w:spacing w:before="280"/>
      <w:outlineLvl w:val="5"/>
    </w:pPr>
    <w:rPr>
      <w:bCs/>
      <w:i/>
      <w:szCs w:val="22"/>
    </w:rPr>
  </w:style>
  <w:style w:type="paragraph" w:styleId="Kop7">
    <w:name w:val="heading 7"/>
    <w:basedOn w:val="Standaard"/>
    <w:next w:val="Standaard"/>
    <w:rsid w:val="00E06717"/>
    <w:pPr>
      <w:keepNext/>
      <w:spacing w:before="280"/>
      <w:outlineLvl w:val="6"/>
    </w:pPr>
  </w:style>
  <w:style w:type="paragraph" w:styleId="Kop8">
    <w:name w:val="heading 8"/>
    <w:basedOn w:val="Standaard"/>
    <w:next w:val="Standaard"/>
    <w:rsid w:val="00E06717"/>
    <w:pPr>
      <w:keepNext/>
      <w:spacing w:before="280"/>
      <w:outlineLvl w:val="7"/>
    </w:pPr>
    <w:rPr>
      <w:iCs/>
    </w:rPr>
  </w:style>
  <w:style w:type="paragraph" w:styleId="Kop9">
    <w:name w:val="heading 9"/>
    <w:basedOn w:val="Standaard"/>
    <w:next w:val="Standaard"/>
    <w:rsid w:val="00E06717"/>
    <w:pPr>
      <w:keepNext/>
      <w:spacing w:before="280"/>
      <w:outlineLvl w:val="8"/>
    </w:pPr>
    <w:rPr>
      <w:rFonts w:cs="Arial"/>
      <w:szCs w:val="22"/>
    </w:rPr>
  </w:style>
  <w:style w:type="character" w:default="1" w:styleId="Standaardalinea-lettertype">
    <w:name w:val="Default Paragraph Font"/>
    <w:uiPriority w:val="1"/>
    <w:semiHidden/>
    <w:unhideWhenUsed/>
    <w:rsid w:val="00E06717"/>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E06717"/>
  </w:style>
  <w:style w:type="paragraph" w:customStyle="1" w:styleId="Kop1voorwerk">
    <w:name w:val="Kop 1 voorwerk"/>
    <w:basedOn w:val="Standaard"/>
    <w:rsid w:val="00E06717"/>
    <w:pPr>
      <w:keepNext/>
      <w:pageBreakBefore/>
      <w:spacing w:after="700"/>
      <w:contextualSpacing/>
      <w:outlineLvl w:val="0"/>
    </w:pPr>
    <w:rPr>
      <w:sz w:val="24"/>
    </w:rPr>
  </w:style>
  <w:style w:type="numbering" w:customStyle="1" w:styleId="Nummering">
    <w:name w:val="Nummering"/>
    <w:basedOn w:val="Geenlijst"/>
    <w:uiPriority w:val="99"/>
    <w:rsid w:val="00E06717"/>
    <w:pPr>
      <w:numPr>
        <w:numId w:val="1"/>
      </w:numPr>
    </w:pPr>
  </w:style>
  <w:style w:type="paragraph" w:styleId="Inhopg1">
    <w:name w:val="toc 1"/>
    <w:basedOn w:val="Standaard"/>
    <w:next w:val="Standaard"/>
    <w:uiPriority w:val="39"/>
    <w:rsid w:val="00E06717"/>
    <w:pPr>
      <w:keepNext/>
      <w:tabs>
        <w:tab w:val="right" w:leader="dot" w:pos="8505"/>
      </w:tabs>
      <w:spacing w:before="280"/>
      <w:ind w:hanging="1134"/>
    </w:pPr>
    <w:rPr>
      <w:b/>
    </w:rPr>
  </w:style>
  <w:style w:type="paragraph" w:styleId="Koptekst">
    <w:name w:val="header"/>
    <w:basedOn w:val="Standaard"/>
    <w:rsid w:val="00E06717"/>
    <w:pPr>
      <w:spacing w:line="200" w:lineRule="exact"/>
    </w:pPr>
    <w:rPr>
      <w:rFonts w:cs="Verdana-Bold"/>
      <w:bCs/>
      <w:smallCaps/>
      <w:sz w:val="14"/>
      <w:szCs w:val="13"/>
    </w:rPr>
  </w:style>
  <w:style w:type="paragraph" w:styleId="Voettekst">
    <w:name w:val="footer"/>
    <w:basedOn w:val="Standaard"/>
    <w:rsid w:val="00E06717"/>
    <w:pPr>
      <w:tabs>
        <w:tab w:val="center" w:pos="4536"/>
        <w:tab w:val="right" w:pos="9072"/>
      </w:tabs>
    </w:pPr>
  </w:style>
  <w:style w:type="paragraph" w:styleId="Titel">
    <w:name w:val="Title"/>
    <w:basedOn w:val="Standaard"/>
    <w:uiPriority w:val="10"/>
    <w:rsid w:val="00E06717"/>
    <w:pPr>
      <w:spacing w:line="320" w:lineRule="atLeast"/>
    </w:pPr>
    <w:rPr>
      <w:rFonts w:cs="Arial"/>
      <w:b/>
      <w:bCs/>
      <w:kern w:val="28"/>
      <w:sz w:val="24"/>
      <w:szCs w:val="32"/>
    </w:rPr>
  </w:style>
  <w:style w:type="paragraph" w:styleId="Inhopg2">
    <w:name w:val="toc 2"/>
    <w:basedOn w:val="Standaard"/>
    <w:next w:val="Standaard"/>
    <w:uiPriority w:val="39"/>
    <w:rsid w:val="00E06717"/>
    <w:pPr>
      <w:keepNext/>
      <w:tabs>
        <w:tab w:val="right" w:leader="dot" w:pos="8505"/>
      </w:tabs>
      <w:spacing w:before="280"/>
      <w:ind w:hanging="1134"/>
    </w:pPr>
    <w:rPr>
      <w:b/>
    </w:rPr>
  </w:style>
  <w:style w:type="paragraph" w:styleId="Inhopg3">
    <w:name w:val="toc 3"/>
    <w:basedOn w:val="Standaard"/>
    <w:next w:val="Standaard"/>
    <w:uiPriority w:val="39"/>
    <w:rsid w:val="00E06717"/>
    <w:pPr>
      <w:tabs>
        <w:tab w:val="right" w:leader="dot" w:pos="8505"/>
      </w:tabs>
      <w:ind w:hanging="1134"/>
    </w:pPr>
  </w:style>
  <w:style w:type="table" w:customStyle="1" w:styleId="Tabel">
    <w:name w:val="Tabel"/>
    <w:basedOn w:val="Standaardtabel"/>
    <w:uiPriority w:val="99"/>
    <w:rsid w:val="00E06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E06717"/>
    <w:pPr>
      <w:tabs>
        <w:tab w:val="right" w:leader="dot" w:pos="8505"/>
      </w:tabs>
      <w:ind w:hanging="1134"/>
    </w:pPr>
  </w:style>
  <w:style w:type="paragraph" w:styleId="Inhopg5">
    <w:name w:val="toc 5"/>
    <w:basedOn w:val="Standaard"/>
    <w:next w:val="Standaard"/>
    <w:uiPriority w:val="39"/>
    <w:rsid w:val="00E06717"/>
    <w:pPr>
      <w:tabs>
        <w:tab w:val="right" w:leader="dot" w:pos="8505"/>
      </w:tabs>
      <w:ind w:hanging="1134"/>
    </w:pPr>
  </w:style>
  <w:style w:type="paragraph" w:styleId="Voetnoottekst">
    <w:name w:val="footnote text"/>
    <w:basedOn w:val="Standaard"/>
    <w:link w:val="VoetnoottekstChar"/>
    <w:uiPriority w:val="99"/>
    <w:rsid w:val="00E0671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E06717"/>
    <w:rPr>
      <w:szCs w:val="20"/>
    </w:rPr>
  </w:style>
  <w:style w:type="table" w:customStyle="1" w:styleId="Versiehistorie">
    <w:name w:val="Versiehistorie"/>
    <w:basedOn w:val="Standaardtabel"/>
    <w:uiPriority w:val="99"/>
    <w:rsid w:val="00E0671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E06717"/>
    <w:rPr>
      <w:rFonts w:ascii="Verdana" w:hAnsi="Verdana"/>
      <w:sz w:val="18"/>
      <w:szCs w:val="24"/>
    </w:rPr>
  </w:style>
  <w:style w:type="table" w:styleId="Tabelraster">
    <w:name w:val="Table Grid"/>
    <w:basedOn w:val="Standaardtabel"/>
    <w:rsid w:val="00E06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E06717"/>
    <w:pPr>
      <w:spacing w:line="240" w:lineRule="auto"/>
    </w:pPr>
    <w:rPr>
      <w:b/>
      <w:bCs/>
      <w:sz w:val="20"/>
      <w:szCs w:val="20"/>
    </w:rPr>
  </w:style>
  <w:style w:type="paragraph" w:customStyle="1" w:styleId="Colofon">
    <w:name w:val="Colofon"/>
    <w:basedOn w:val="Standaard"/>
    <w:rsid w:val="00E06717"/>
    <w:pPr>
      <w:ind w:left="2268" w:hanging="2268"/>
    </w:pPr>
  </w:style>
  <w:style w:type="paragraph" w:customStyle="1" w:styleId="Kop2bijlage">
    <w:name w:val="Kop 2 bijlage"/>
    <w:basedOn w:val="Standaard"/>
    <w:next w:val="Standaard"/>
    <w:rsid w:val="00E06717"/>
    <w:pPr>
      <w:keepNext/>
      <w:pageBreakBefore/>
      <w:numPr>
        <w:ilvl w:val="6"/>
        <w:numId w:val="2"/>
      </w:numPr>
      <w:spacing w:after="700"/>
    </w:pPr>
    <w:rPr>
      <w:sz w:val="24"/>
    </w:rPr>
  </w:style>
  <w:style w:type="paragraph" w:customStyle="1" w:styleId="Kop3bijlage">
    <w:name w:val="Kop 3 bijlage"/>
    <w:basedOn w:val="Standaard"/>
    <w:next w:val="Standaard"/>
    <w:rsid w:val="00E06717"/>
    <w:pPr>
      <w:keepNext/>
      <w:tabs>
        <w:tab w:val="num" w:pos="1276"/>
      </w:tabs>
      <w:spacing w:before="280"/>
      <w:outlineLvl w:val="2"/>
    </w:pPr>
    <w:rPr>
      <w:b/>
    </w:rPr>
  </w:style>
  <w:style w:type="paragraph" w:customStyle="1" w:styleId="Opsommingnummers1">
    <w:name w:val="Opsomming nummers 1"/>
    <w:basedOn w:val="Standaard"/>
    <w:qFormat/>
    <w:rsid w:val="00E06717"/>
    <w:pPr>
      <w:numPr>
        <w:numId w:val="1"/>
      </w:numPr>
    </w:pPr>
  </w:style>
  <w:style w:type="paragraph" w:customStyle="1" w:styleId="Opsommingnummers2">
    <w:name w:val="Opsomming nummers 2"/>
    <w:basedOn w:val="Standaard"/>
    <w:qFormat/>
    <w:rsid w:val="00E06717"/>
    <w:pPr>
      <w:numPr>
        <w:ilvl w:val="2"/>
        <w:numId w:val="1"/>
      </w:numPr>
    </w:pPr>
  </w:style>
  <w:style w:type="paragraph" w:customStyle="1" w:styleId="Opsommingnummers3">
    <w:name w:val="Opsomming nummers 3"/>
    <w:basedOn w:val="Standaard"/>
    <w:qFormat/>
    <w:rsid w:val="00E06717"/>
    <w:pPr>
      <w:numPr>
        <w:ilvl w:val="4"/>
        <w:numId w:val="1"/>
      </w:numPr>
    </w:pPr>
  </w:style>
  <w:style w:type="paragraph" w:styleId="Inhopg6">
    <w:name w:val="toc 6"/>
    <w:basedOn w:val="Standaard"/>
    <w:next w:val="Standaard"/>
    <w:uiPriority w:val="39"/>
    <w:unhideWhenUsed/>
    <w:rsid w:val="00E06717"/>
    <w:pPr>
      <w:tabs>
        <w:tab w:val="right" w:leader="dot" w:pos="8505"/>
      </w:tabs>
      <w:ind w:hanging="1134"/>
    </w:pPr>
  </w:style>
  <w:style w:type="paragraph" w:styleId="Inhopg7">
    <w:name w:val="toc 7"/>
    <w:basedOn w:val="Standaard"/>
    <w:next w:val="Standaard"/>
    <w:uiPriority w:val="39"/>
    <w:rsid w:val="00E06717"/>
    <w:pPr>
      <w:tabs>
        <w:tab w:val="right" w:leader="dot" w:pos="8505"/>
      </w:tabs>
    </w:pPr>
  </w:style>
  <w:style w:type="paragraph" w:customStyle="1" w:styleId="Opsommingtekens1">
    <w:name w:val="Opsomming tekens 1"/>
    <w:basedOn w:val="Standaard"/>
    <w:qFormat/>
    <w:rsid w:val="00E06717"/>
    <w:pPr>
      <w:numPr>
        <w:ilvl w:val="1"/>
        <w:numId w:val="1"/>
      </w:numPr>
    </w:pPr>
  </w:style>
  <w:style w:type="paragraph" w:customStyle="1" w:styleId="Opsommingtekens2">
    <w:name w:val="Opsomming tekens 2"/>
    <w:basedOn w:val="Standaard"/>
    <w:qFormat/>
    <w:rsid w:val="00E06717"/>
    <w:pPr>
      <w:numPr>
        <w:ilvl w:val="3"/>
        <w:numId w:val="1"/>
      </w:numPr>
    </w:pPr>
  </w:style>
  <w:style w:type="paragraph" w:customStyle="1" w:styleId="Opsommingtekens3">
    <w:name w:val="Opsomming tekens 3"/>
    <w:basedOn w:val="Standaard"/>
    <w:qFormat/>
    <w:rsid w:val="00E06717"/>
    <w:pPr>
      <w:numPr>
        <w:ilvl w:val="5"/>
        <w:numId w:val="1"/>
      </w:numPr>
    </w:pPr>
  </w:style>
  <w:style w:type="paragraph" w:customStyle="1" w:styleId="Opsommingtekens4">
    <w:name w:val="Opsomming tekens 4"/>
    <w:basedOn w:val="Standaard"/>
    <w:qFormat/>
    <w:rsid w:val="00E06717"/>
    <w:pPr>
      <w:numPr>
        <w:ilvl w:val="6"/>
        <w:numId w:val="1"/>
      </w:numPr>
    </w:pPr>
  </w:style>
  <w:style w:type="paragraph" w:customStyle="1" w:styleId="Tabeltitel">
    <w:name w:val="Tabeltitel"/>
    <w:basedOn w:val="Standaard"/>
    <w:next w:val="Standaard"/>
    <w:qFormat/>
    <w:rsid w:val="00E06717"/>
    <w:pPr>
      <w:keepNext/>
      <w:numPr>
        <w:numId w:val="10"/>
      </w:numPr>
      <w:spacing w:before="280" w:after="140"/>
    </w:pPr>
    <w:rPr>
      <w:b/>
    </w:rPr>
  </w:style>
  <w:style w:type="numbering" w:styleId="111111">
    <w:name w:val="Outline List 2"/>
    <w:basedOn w:val="Geenlijst"/>
    <w:semiHidden/>
    <w:unhideWhenUsed/>
    <w:rsid w:val="00E06717"/>
  </w:style>
  <w:style w:type="numbering" w:styleId="1ai">
    <w:name w:val="Outline List 1"/>
    <w:basedOn w:val="Geenlijst"/>
    <w:semiHidden/>
    <w:unhideWhenUsed/>
    <w:rsid w:val="00E06717"/>
  </w:style>
  <w:style w:type="table" w:styleId="3D-effectenvoortabel1">
    <w:name w:val="Table 3D effects 1"/>
    <w:basedOn w:val="Standaardtabel"/>
    <w:semiHidden/>
    <w:unhideWhenUsed/>
    <w:rsid w:val="00E0671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E0671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E0671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E06717"/>
    <w:pPr>
      <w:spacing w:line="240" w:lineRule="auto"/>
    </w:pPr>
    <w:rPr>
      <w:sz w:val="14"/>
    </w:rPr>
  </w:style>
  <w:style w:type="character" w:styleId="Verwijzingopmerking">
    <w:name w:val="annotation reference"/>
    <w:basedOn w:val="Standaardalinea-lettertype"/>
    <w:semiHidden/>
    <w:unhideWhenUsed/>
    <w:rsid w:val="00E06717"/>
    <w:rPr>
      <w:sz w:val="16"/>
      <w:szCs w:val="16"/>
    </w:rPr>
  </w:style>
  <w:style w:type="paragraph" w:styleId="Documentstructuur">
    <w:name w:val="Document Map"/>
    <w:basedOn w:val="Standaard"/>
    <w:semiHidden/>
    <w:unhideWhenUsed/>
    <w:rsid w:val="00E06717"/>
    <w:pPr>
      <w:spacing w:line="240" w:lineRule="auto"/>
    </w:pPr>
    <w:rPr>
      <w:rFonts w:ascii="Tahoma" w:hAnsi="Tahoma" w:cs="Tahoma"/>
      <w:sz w:val="16"/>
      <w:szCs w:val="16"/>
    </w:rPr>
  </w:style>
  <w:style w:type="table" w:styleId="Donkerelijst">
    <w:name w:val="Dark List"/>
    <w:basedOn w:val="Standaardtabel"/>
    <w:uiPriority w:val="61"/>
    <w:rsid w:val="00E0671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E0671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E0671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E0671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E0671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E0671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E0671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E0671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E0671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E0671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E0671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E0671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E0671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E0671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E0671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E0671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E0671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E0671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E0671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E0671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E0671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E0671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E0671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E0671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E0671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E0671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E0671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E0671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E0671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E0671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E0671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E0671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E0671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E0671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E0671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E0671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E06717"/>
    <w:pPr>
      <w:spacing w:line="240" w:lineRule="auto"/>
      <w:ind w:left="180" w:hanging="180"/>
    </w:pPr>
  </w:style>
  <w:style w:type="paragraph" w:styleId="Index2">
    <w:name w:val="index 2"/>
    <w:basedOn w:val="Standaard"/>
    <w:next w:val="Standaard"/>
    <w:semiHidden/>
    <w:unhideWhenUsed/>
    <w:rsid w:val="00E06717"/>
    <w:pPr>
      <w:spacing w:line="240" w:lineRule="auto"/>
      <w:ind w:left="360" w:hanging="180"/>
    </w:pPr>
  </w:style>
  <w:style w:type="paragraph" w:styleId="Index3">
    <w:name w:val="index 3"/>
    <w:basedOn w:val="Standaard"/>
    <w:next w:val="Standaard"/>
    <w:semiHidden/>
    <w:unhideWhenUsed/>
    <w:rsid w:val="00E06717"/>
    <w:pPr>
      <w:spacing w:line="240" w:lineRule="auto"/>
      <w:ind w:left="540" w:hanging="180"/>
    </w:pPr>
  </w:style>
  <w:style w:type="paragraph" w:styleId="Index4">
    <w:name w:val="index 4"/>
    <w:basedOn w:val="Standaard"/>
    <w:next w:val="Standaard"/>
    <w:semiHidden/>
    <w:unhideWhenUsed/>
    <w:rsid w:val="00E06717"/>
    <w:pPr>
      <w:spacing w:line="240" w:lineRule="auto"/>
      <w:ind w:left="720" w:hanging="180"/>
    </w:pPr>
  </w:style>
  <w:style w:type="paragraph" w:styleId="Index5">
    <w:name w:val="index 5"/>
    <w:basedOn w:val="Standaard"/>
    <w:next w:val="Standaard"/>
    <w:semiHidden/>
    <w:unhideWhenUsed/>
    <w:rsid w:val="00E06717"/>
    <w:pPr>
      <w:spacing w:line="240" w:lineRule="auto"/>
      <w:ind w:left="900" w:hanging="180"/>
    </w:pPr>
  </w:style>
  <w:style w:type="paragraph" w:styleId="Index6">
    <w:name w:val="index 6"/>
    <w:basedOn w:val="Standaard"/>
    <w:next w:val="Standaard"/>
    <w:semiHidden/>
    <w:unhideWhenUsed/>
    <w:rsid w:val="00E06717"/>
    <w:pPr>
      <w:spacing w:line="240" w:lineRule="auto"/>
      <w:ind w:left="1080" w:hanging="180"/>
    </w:pPr>
  </w:style>
  <w:style w:type="paragraph" w:styleId="Index7">
    <w:name w:val="index 7"/>
    <w:basedOn w:val="Standaard"/>
    <w:next w:val="Standaard"/>
    <w:semiHidden/>
    <w:unhideWhenUsed/>
    <w:rsid w:val="00E06717"/>
    <w:pPr>
      <w:spacing w:line="240" w:lineRule="auto"/>
      <w:ind w:left="1260" w:hanging="180"/>
    </w:pPr>
  </w:style>
  <w:style w:type="paragraph" w:styleId="Index8">
    <w:name w:val="index 8"/>
    <w:basedOn w:val="Standaard"/>
    <w:next w:val="Standaard"/>
    <w:semiHidden/>
    <w:unhideWhenUsed/>
    <w:rsid w:val="00E06717"/>
    <w:pPr>
      <w:spacing w:line="240" w:lineRule="auto"/>
      <w:ind w:left="1440" w:hanging="180"/>
    </w:pPr>
  </w:style>
  <w:style w:type="paragraph" w:styleId="Index9">
    <w:name w:val="index 9"/>
    <w:basedOn w:val="Standaard"/>
    <w:next w:val="Standaard"/>
    <w:semiHidden/>
    <w:unhideWhenUsed/>
    <w:rsid w:val="00E06717"/>
    <w:pPr>
      <w:spacing w:line="240" w:lineRule="auto"/>
      <w:ind w:left="1620" w:hanging="180"/>
    </w:pPr>
  </w:style>
  <w:style w:type="paragraph" w:styleId="Inhopg8">
    <w:name w:val="toc 8"/>
    <w:basedOn w:val="Standaard"/>
    <w:next w:val="Standaard"/>
    <w:uiPriority w:val="39"/>
    <w:unhideWhenUsed/>
    <w:rsid w:val="00E06717"/>
    <w:pPr>
      <w:tabs>
        <w:tab w:val="right" w:leader="dot" w:pos="8505"/>
      </w:tabs>
    </w:pPr>
  </w:style>
  <w:style w:type="paragraph" w:styleId="Inhopg9">
    <w:name w:val="toc 9"/>
    <w:basedOn w:val="Standaard"/>
    <w:next w:val="Standaard"/>
    <w:uiPriority w:val="39"/>
    <w:unhideWhenUsed/>
    <w:rsid w:val="00E06717"/>
    <w:pPr>
      <w:spacing w:after="100"/>
      <w:ind w:left="1260"/>
    </w:pPr>
  </w:style>
  <w:style w:type="table" w:styleId="Klassieketabel1">
    <w:name w:val="Table Classic 1"/>
    <w:basedOn w:val="Standaardtabel"/>
    <w:semiHidden/>
    <w:unhideWhenUsed/>
    <w:rsid w:val="00E0671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E0671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E0671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E0671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E0671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E0671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E0671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E0671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E0671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E0671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E0671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E0671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E0671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E0671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E0671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E0671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E0671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E0671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E0671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E0671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E0671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E0671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E0671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E0671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E0671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E0671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E0671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E0671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E0671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E0671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E0671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E0671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E0671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E0671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E0671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E0671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E0671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E0671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E0671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E0671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E0671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E0671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E0671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E0671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E06717"/>
  </w:style>
  <w:style w:type="table" w:styleId="Professioneletabel">
    <w:name w:val="Table Professional"/>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E06717"/>
  </w:style>
  <w:style w:type="table" w:styleId="Tabelkolommen1">
    <w:name w:val="Table Columns 1"/>
    <w:basedOn w:val="Standaardtabel"/>
    <w:semiHidden/>
    <w:unhideWhenUsed/>
    <w:rsid w:val="00E0671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E0671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E0671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E0671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E0671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E0671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E0671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E0671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E0671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E0671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E0671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E0671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E0671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E0671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E0671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E0671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E0671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E0671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E0671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E0671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E0671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E0671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E06717"/>
    <w:pPr>
      <w:keepNext/>
      <w:spacing w:before="280" w:after="280" w:line="240" w:lineRule="auto"/>
    </w:pPr>
    <w:rPr>
      <w:color w:val="FF0000"/>
    </w:rPr>
  </w:style>
  <w:style w:type="paragraph" w:customStyle="1" w:styleId="Figuurbijschrift">
    <w:name w:val="Figuurbijschrift"/>
    <w:basedOn w:val="Standaard"/>
    <w:next w:val="Standaard"/>
    <w:qFormat/>
    <w:rsid w:val="00E06717"/>
    <w:pPr>
      <w:numPr>
        <w:numId w:val="3"/>
      </w:numPr>
      <w:tabs>
        <w:tab w:val="left" w:pos="1134"/>
      </w:tabs>
      <w:spacing w:before="280" w:after="280"/>
    </w:pPr>
    <w:rPr>
      <w:b/>
    </w:rPr>
  </w:style>
  <w:style w:type="character" w:styleId="Eindnootmarkering">
    <w:name w:val="endnote reference"/>
    <w:basedOn w:val="Standaardalinea-lettertype"/>
    <w:semiHidden/>
    <w:unhideWhenUsed/>
    <w:rsid w:val="00E06717"/>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E0671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E06717"/>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E0671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E06717"/>
    <w:pPr>
      <w:shd w:val="clear" w:color="auto" w:fill="FFFF00"/>
      <w:spacing w:before="280" w:after="280"/>
      <w:contextualSpacing/>
    </w:pPr>
  </w:style>
  <w:style w:type="paragraph" w:customStyle="1" w:styleId="Code">
    <w:name w:val="Code"/>
    <w:basedOn w:val="Standaard"/>
    <w:rsid w:val="00E0671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E06717"/>
    <w:rPr>
      <w:color w:val="808080"/>
    </w:rPr>
  </w:style>
  <w:style w:type="character" w:customStyle="1" w:styleId="Colofonomgevingswetbesluit">
    <w:name w:val="Colofon omgevingswetbesluit"/>
    <w:basedOn w:val="Standaardalinea-lettertype"/>
    <w:uiPriority w:val="1"/>
    <w:rsid w:val="00E06717"/>
  </w:style>
  <w:style w:type="character" w:customStyle="1" w:styleId="Colofonprojectnaam">
    <w:name w:val="Colofon projectnaam"/>
    <w:basedOn w:val="Standaardalinea-lettertype"/>
    <w:uiPriority w:val="1"/>
    <w:rsid w:val="00E06717"/>
  </w:style>
  <w:style w:type="character" w:customStyle="1" w:styleId="Colofonprojectnummer">
    <w:name w:val="Colofon projectnummer"/>
    <w:basedOn w:val="Standaardalinea-lettertype"/>
    <w:uiPriority w:val="1"/>
    <w:rsid w:val="00E06717"/>
  </w:style>
  <w:style w:type="character" w:customStyle="1" w:styleId="Colofoncontactpersoon">
    <w:name w:val="Colofon contactpersoon"/>
    <w:basedOn w:val="Standaardalinea-lettertype"/>
    <w:uiPriority w:val="1"/>
    <w:rsid w:val="00E06717"/>
  </w:style>
  <w:style w:type="character" w:customStyle="1" w:styleId="Colofonauteur">
    <w:name w:val="Colofon auteur"/>
    <w:basedOn w:val="Standaardalinea-lettertype"/>
    <w:uiPriority w:val="1"/>
    <w:rsid w:val="00E06717"/>
  </w:style>
  <w:style w:type="table" w:customStyle="1" w:styleId="Implementatie">
    <w:name w:val="Implementatie"/>
    <w:basedOn w:val="Standaardtabel"/>
    <w:uiPriority w:val="99"/>
    <w:rsid w:val="00E0671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E0671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E0671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E0671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E06717"/>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E06717"/>
  </w:style>
  <w:style w:type="paragraph" w:styleId="Berichtkop">
    <w:name w:val="Message Header"/>
    <w:basedOn w:val="Standaard"/>
    <w:link w:val="BerichtkopChar"/>
    <w:semiHidden/>
    <w:unhideWhenUsed/>
    <w:rsid w:val="00E0671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E06717"/>
  </w:style>
  <w:style w:type="paragraph" w:styleId="Bloktekst">
    <w:name w:val="Block Text"/>
    <w:basedOn w:val="Standaard"/>
    <w:semiHidden/>
    <w:unhideWhenUsed/>
    <w:rsid w:val="00E0671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E06717"/>
    <w:pPr>
      <w:ind w:left="180" w:hanging="180"/>
    </w:pPr>
  </w:style>
  <w:style w:type="paragraph" w:styleId="Datum">
    <w:name w:val="Date"/>
    <w:basedOn w:val="Standaard"/>
    <w:next w:val="Standaard"/>
    <w:link w:val="DatumChar"/>
    <w:semiHidden/>
    <w:unhideWhenUsed/>
    <w:rsid w:val="00E0671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E0671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E06717"/>
    <w:rPr>
      <w:color w:val="800080" w:themeColor="followedHyperlink"/>
      <w:u w:val="single"/>
    </w:rPr>
  </w:style>
  <w:style w:type="paragraph" w:styleId="Handtekening">
    <w:name w:val="Signature"/>
    <w:basedOn w:val="Standaard"/>
    <w:link w:val="HandtekeningChar"/>
    <w:semiHidden/>
    <w:unhideWhenUsed/>
    <w:rsid w:val="00E0671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E0671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E06717"/>
    <w:rPr>
      <w:rFonts w:ascii="Consolas" w:hAnsi="Consolas"/>
      <w:sz w:val="20"/>
      <w:szCs w:val="20"/>
    </w:rPr>
  </w:style>
  <w:style w:type="character" w:styleId="HTMLDefinition">
    <w:name w:val="HTML Definition"/>
    <w:basedOn w:val="Standaardalinea-lettertype"/>
    <w:semiHidden/>
    <w:unhideWhenUsed/>
    <w:rsid w:val="00E06717"/>
    <w:rPr>
      <w:i/>
      <w:iCs/>
    </w:rPr>
  </w:style>
  <w:style w:type="character" w:styleId="HTMLVariable">
    <w:name w:val="HTML Variable"/>
    <w:basedOn w:val="Standaardalinea-lettertype"/>
    <w:semiHidden/>
    <w:unhideWhenUsed/>
    <w:rsid w:val="00E06717"/>
    <w:rPr>
      <w:i/>
      <w:iCs/>
    </w:rPr>
  </w:style>
  <w:style w:type="character" w:styleId="HTML-acroniem">
    <w:name w:val="HTML Acronym"/>
    <w:basedOn w:val="Standaardalinea-lettertype"/>
    <w:semiHidden/>
    <w:unhideWhenUsed/>
    <w:rsid w:val="00E06717"/>
  </w:style>
  <w:style w:type="paragraph" w:styleId="HTML-adres">
    <w:name w:val="HTML Address"/>
    <w:basedOn w:val="Standaard"/>
    <w:link w:val="HTML-adresChar"/>
    <w:semiHidden/>
    <w:unhideWhenUsed/>
    <w:rsid w:val="00E0671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E06717"/>
    <w:rPr>
      <w:i/>
      <w:iCs/>
    </w:rPr>
  </w:style>
  <w:style w:type="character" w:styleId="HTML-schrijfmachine">
    <w:name w:val="HTML Typewriter"/>
    <w:basedOn w:val="Standaardalinea-lettertype"/>
    <w:semiHidden/>
    <w:unhideWhenUsed/>
    <w:rsid w:val="00E06717"/>
    <w:rPr>
      <w:rFonts w:ascii="Consolas" w:hAnsi="Consolas"/>
      <w:sz w:val="20"/>
      <w:szCs w:val="20"/>
    </w:rPr>
  </w:style>
  <w:style w:type="character" w:styleId="HTML-toetsenbord">
    <w:name w:val="HTML Keyboard"/>
    <w:basedOn w:val="Standaardalinea-lettertype"/>
    <w:semiHidden/>
    <w:unhideWhenUsed/>
    <w:rsid w:val="00E06717"/>
    <w:rPr>
      <w:rFonts w:ascii="Consolas" w:hAnsi="Consolas"/>
      <w:sz w:val="20"/>
      <w:szCs w:val="20"/>
    </w:rPr>
  </w:style>
  <w:style w:type="character" w:styleId="HTML-voorbeeld">
    <w:name w:val="HTML Sample"/>
    <w:basedOn w:val="Standaardalinea-lettertype"/>
    <w:semiHidden/>
    <w:unhideWhenUsed/>
    <w:rsid w:val="00E06717"/>
    <w:rPr>
      <w:rFonts w:ascii="Consolas" w:hAnsi="Consolas"/>
      <w:sz w:val="24"/>
      <w:szCs w:val="24"/>
    </w:rPr>
  </w:style>
  <w:style w:type="paragraph" w:styleId="Indexkop">
    <w:name w:val="index heading"/>
    <w:basedOn w:val="Standaard"/>
    <w:next w:val="Index1"/>
    <w:semiHidden/>
    <w:unhideWhenUsed/>
    <w:rsid w:val="00E06717"/>
    <w:rPr>
      <w:rFonts w:asciiTheme="majorHAnsi" w:eastAsiaTheme="majorEastAsia" w:hAnsiTheme="majorHAnsi" w:cstheme="majorBidi"/>
      <w:b/>
      <w:bCs/>
    </w:rPr>
  </w:style>
  <w:style w:type="paragraph" w:styleId="Kopbronvermelding">
    <w:name w:val="toa heading"/>
    <w:basedOn w:val="Standaard"/>
    <w:next w:val="Standaard"/>
    <w:semiHidden/>
    <w:unhideWhenUsed/>
    <w:rsid w:val="00E0671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E06717"/>
    <w:pPr>
      <w:ind w:left="283" w:hanging="283"/>
      <w:contextualSpacing/>
    </w:pPr>
  </w:style>
  <w:style w:type="paragraph" w:styleId="Lijst2">
    <w:name w:val="List 2"/>
    <w:basedOn w:val="Standaard"/>
    <w:semiHidden/>
    <w:unhideWhenUsed/>
    <w:rsid w:val="00E06717"/>
    <w:pPr>
      <w:ind w:left="566" w:hanging="283"/>
      <w:contextualSpacing/>
    </w:pPr>
  </w:style>
  <w:style w:type="paragraph" w:styleId="Lijst3">
    <w:name w:val="List 3"/>
    <w:basedOn w:val="Standaard"/>
    <w:semiHidden/>
    <w:unhideWhenUsed/>
    <w:rsid w:val="00E06717"/>
    <w:pPr>
      <w:ind w:left="849" w:hanging="283"/>
      <w:contextualSpacing/>
    </w:pPr>
  </w:style>
  <w:style w:type="paragraph" w:styleId="Lijst4">
    <w:name w:val="List 4"/>
    <w:basedOn w:val="Standaard"/>
    <w:semiHidden/>
    <w:unhideWhenUsed/>
    <w:rsid w:val="00E06717"/>
    <w:pPr>
      <w:ind w:left="1132" w:hanging="283"/>
      <w:contextualSpacing/>
    </w:pPr>
  </w:style>
  <w:style w:type="paragraph" w:styleId="Lijst5">
    <w:name w:val="List 5"/>
    <w:basedOn w:val="Standaard"/>
    <w:semiHidden/>
    <w:unhideWhenUsed/>
    <w:rsid w:val="00E06717"/>
    <w:pPr>
      <w:ind w:left="1415" w:hanging="283"/>
      <w:contextualSpacing/>
    </w:pPr>
  </w:style>
  <w:style w:type="paragraph" w:styleId="Lijstmetafbeeldingen">
    <w:name w:val="table of figures"/>
    <w:basedOn w:val="Standaard"/>
    <w:next w:val="Standaard"/>
    <w:semiHidden/>
    <w:unhideWhenUsed/>
    <w:rsid w:val="00E06717"/>
  </w:style>
  <w:style w:type="paragraph" w:styleId="Lijstopsomteken">
    <w:name w:val="List Bullet"/>
    <w:basedOn w:val="Standaard"/>
    <w:semiHidden/>
    <w:unhideWhenUsed/>
    <w:rsid w:val="00E06717"/>
    <w:pPr>
      <w:numPr>
        <w:numId w:val="9"/>
      </w:numPr>
      <w:contextualSpacing/>
    </w:pPr>
  </w:style>
  <w:style w:type="paragraph" w:styleId="Lijstopsomteken2">
    <w:name w:val="List Bullet 2"/>
    <w:basedOn w:val="Standaard"/>
    <w:semiHidden/>
    <w:unhideWhenUsed/>
    <w:rsid w:val="00E06717"/>
    <w:pPr>
      <w:tabs>
        <w:tab w:val="num" w:pos="720"/>
      </w:tabs>
      <w:ind w:left="720" w:hanging="720"/>
      <w:contextualSpacing/>
    </w:pPr>
  </w:style>
  <w:style w:type="paragraph" w:styleId="Lijstopsomteken3">
    <w:name w:val="List Bullet 3"/>
    <w:basedOn w:val="Standaard"/>
    <w:semiHidden/>
    <w:unhideWhenUsed/>
    <w:rsid w:val="00E06717"/>
    <w:pPr>
      <w:tabs>
        <w:tab w:val="num" w:pos="720"/>
      </w:tabs>
      <w:ind w:left="720" w:hanging="720"/>
      <w:contextualSpacing/>
    </w:pPr>
  </w:style>
  <w:style w:type="paragraph" w:styleId="Lijstopsomteken4">
    <w:name w:val="List Bullet 4"/>
    <w:basedOn w:val="Standaard"/>
    <w:semiHidden/>
    <w:unhideWhenUsed/>
    <w:rsid w:val="00E06717"/>
    <w:pPr>
      <w:tabs>
        <w:tab w:val="num" w:pos="720"/>
      </w:tabs>
      <w:ind w:left="720" w:hanging="720"/>
      <w:contextualSpacing/>
    </w:pPr>
  </w:style>
  <w:style w:type="paragraph" w:styleId="Lijstopsomteken5">
    <w:name w:val="List Bullet 5"/>
    <w:basedOn w:val="Standaard"/>
    <w:semiHidden/>
    <w:unhideWhenUsed/>
    <w:rsid w:val="00E06717"/>
    <w:pPr>
      <w:tabs>
        <w:tab w:val="num" w:pos="720"/>
      </w:tabs>
      <w:ind w:left="720" w:hanging="720"/>
      <w:contextualSpacing/>
    </w:pPr>
  </w:style>
  <w:style w:type="paragraph" w:styleId="Lijstnummering2">
    <w:name w:val="List Number 2"/>
    <w:basedOn w:val="Standaard"/>
    <w:semiHidden/>
    <w:unhideWhenUsed/>
    <w:rsid w:val="00E06717"/>
    <w:pPr>
      <w:tabs>
        <w:tab w:val="num" w:pos="720"/>
      </w:tabs>
      <w:ind w:left="720" w:hanging="720"/>
      <w:contextualSpacing/>
    </w:pPr>
  </w:style>
  <w:style w:type="paragraph" w:styleId="Lijstnummering3">
    <w:name w:val="List Number 3"/>
    <w:basedOn w:val="Standaard"/>
    <w:semiHidden/>
    <w:unhideWhenUsed/>
    <w:rsid w:val="00E06717"/>
    <w:pPr>
      <w:tabs>
        <w:tab w:val="num" w:pos="720"/>
      </w:tabs>
      <w:ind w:left="720" w:hanging="720"/>
      <w:contextualSpacing/>
    </w:pPr>
  </w:style>
  <w:style w:type="paragraph" w:styleId="Lijstnummering4">
    <w:name w:val="List Number 4"/>
    <w:basedOn w:val="Standaard"/>
    <w:semiHidden/>
    <w:unhideWhenUsed/>
    <w:rsid w:val="00E06717"/>
    <w:pPr>
      <w:tabs>
        <w:tab w:val="num" w:pos="720"/>
      </w:tabs>
      <w:ind w:left="720" w:hanging="720"/>
      <w:contextualSpacing/>
    </w:pPr>
  </w:style>
  <w:style w:type="paragraph" w:styleId="Lijstnummering5">
    <w:name w:val="List Number 5"/>
    <w:basedOn w:val="Standaard"/>
    <w:semiHidden/>
    <w:unhideWhenUsed/>
    <w:rsid w:val="00E06717"/>
    <w:pPr>
      <w:tabs>
        <w:tab w:val="num" w:pos="720"/>
      </w:tabs>
      <w:ind w:left="720" w:hanging="720"/>
      <w:contextualSpacing/>
    </w:pPr>
  </w:style>
  <w:style w:type="paragraph" w:styleId="Lijstvoortzetting">
    <w:name w:val="List Continue"/>
    <w:basedOn w:val="Standaard"/>
    <w:semiHidden/>
    <w:unhideWhenUsed/>
    <w:rsid w:val="00E06717"/>
    <w:pPr>
      <w:spacing w:after="120"/>
      <w:ind w:left="283"/>
      <w:contextualSpacing/>
    </w:pPr>
  </w:style>
  <w:style w:type="paragraph" w:styleId="Lijstvoortzetting2">
    <w:name w:val="List Continue 2"/>
    <w:basedOn w:val="Standaard"/>
    <w:semiHidden/>
    <w:unhideWhenUsed/>
    <w:rsid w:val="00E06717"/>
    <w:pPr>
      <w:spacing w:after="120"/>
      <w:ind w:left="566"/>
      <w:contextualSpacing/>
    </w:pPr>
  </w:style>
  <w:style w:type="paragraph" w:styleId="Lijstvoortzetting3">
    <w:name w:val="List Continue 3"/>
    <w:basedOn w:val="Standaard"/>
    <w:semiHidden/>
    <w:unhideWhenUsed/>
    <w:rsid w:val="00E06717"/>
    <w:pPr>
      <w:spacing w:after="120"/>
      <w:ind w:left="849"/>
      <w:contextualSpacing/>
    </w:pPr>
  </w:style>
  <w:style w:type="paragraph" w:styleId="Lijstvoortzetting4">
    <w:name w:val="List Continue 4"/>
    <w:basedOn w:val="Standaard"/>
    <w:semiHidden/>
    <w:unhideWhenUsed/>
    <w:rsid w:val="00E06717"/>
    <w:pPr>
      <w:spacing w:after="120"/>
      <w:ind w:left="1132"/>
      <w:contextualSpacing/>
    </w:pPr>
  </w:style>
  <w:style w:type="paragraph" w:styleId="Lijstvoortzetting5">
    <w:name w:val="List Continue 5"/>
    <w:basedOn w:val="Standaard"/>
    <w:semiHidden/>
    <w:unhideWhenUsed/>
    <w:rsid w:val="00E06717"/>
    <w:pPr>
      <w:spacing w:after="120"/>
      <w:ind w:left="1415"/>
      <w:contextualSpacing/>
    </w:pPr>
  </w:style>
  <w:style w:type="paragraph" w:styleId="Normaalweb">
    <w:name w:val="Normal (Web)"/>
    <w:basedOn w:val="Standaard"/>
    <w:semiHidden/>
    <w:unhideWhenUsed/>
    <w:rsid w:val="00E06717"/>
    <w:rPr>
      <w:rFonts w:ascii="Times New Roman" w:hAnsi="Times New Roman"/>
      <w:sz w:val="24"/>
    </w:rPr>
  </w:style>
  <w:style w:type="paragraph" w:styleId="Notitiekop">
    <w:name w:val="Note Heading"/>
    <w:basedOn w:val="Standaard"/>
    <w:next w:val="Standaard"/>
    <w:link w:val="NotitiekopChar"/>
    <w:semiHidden/>
    <w:unhideWhenUsed/>
    <w:rsid w:val="00E0671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E0671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E0671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E0671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E0671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E0671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E0671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E0671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E0671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E06717"/>
    <w:pPr>
      <w:ind w:left="708"/>
    </w:pPr>
  </w:style>
  <w:style w:type="paragraph" w:styleId="Tekstzonderopmaak">
    <w:name w:val="Plain Text"/>
    <w:basedOn w:val="Standaard"/>
    <w:link w:val="TekstzonderopmaakChar"/>
    <w:semiHidden/>
    <w:unhideWhenUsed/>
    <w:rsid w:val="00E0671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E06717"/>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E06717"/>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semiHidden/>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E06717"/>
    <w:pPr>
      <w:numPr>
        <w:ilvl w:val="7"/>
        <w:numId w:val="1"/>
      </w:numPr>
    </w:pPr>
  </w:style>
  <w:style w:type="paragraph" w:customStyle="1" w:styleId="Opsommingtekens6">
    <w:name w:val="Opsomming tekens 6"/>
    <w:basedOn w:val="Standaard"/>
    <w:qFormat/>
    <w:rsid w:val="00E06717"/>
    <w:pPr>
      <w:numPr>
        <w:ilvl w:val="8"/>
        <w:numId w:val="1"/>
      </w:numPr>
    </w:pPr>
  </w:style>
  <w:style w:type="character" w:customStyle="1" w:styleId="Verwijzing">
    <w:name w:val="Verwijzing"/>
    <w:basedOn w:val="Standaardalinea-lettertype"/>
    <w:uiPriority w:val="1"/>
    <w:rsid w:val="00E06717"/>
    <w:rPr>
      <w:u w:val="single"/>
    </w:rPr>
  </w:style>
  <w:style w:type="paragraph" w:customStyle="1" w:styleId="Kader">
    <w:name w:val="Kader"/>
    <w:basedOn w:val="Standaard"/>
    <w:next w:val="Standaard"/>
    <w:qFormat/>
    <w:rsid w:val="00E06717"/>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36"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35" Type="http://schemas.openxmlformats.org/officeDocument/2006/relationships/fontTable" Target="fontTable.xml"/><Relationship Id="rId28" Type="http://schemas.openxmlformats.org/officeDocument/2006/relationships/image" Target="media/image_b0607590127ed62f9cc1942e064557c3.png"/><Relationship Id="rId29" Type="http://schemas.openxmlformats.org/officeDocument/2006/relationships/image" Target="media/image_a4e0dea025213b3dd30cb8d13a098c1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Props1.xml><?xml version="1.0" encoding="utf-8"?>
<ds:datastoreItem xmlns:ds="http://schemas.openxmlformats.org/officeDocument/2006/customXml" ds:itemID="{72D2AC60-1588-404D-90E8-DE6730966D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6</TotalTime>
  <Pages>83</Pages>
  <Words>29988</Words>
  <Characters>164940</Characters>
  <Application>Microsoft Office Word</Application>
  <DocSecurity>0</DocSecurity>
  <Lines>1374</Lines>
  <Paragraphs>389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194539</CharactersWithSpaces>
  <SharedDoc>false</SharedDoc>
  <HyperlinkBase/>
  <HLinks>
    <vt:vector size="6" baseType="variant">
      <vt:variant>
        <vt:i4>393229</vt:i4>
      </vt:variant>
      <vt:variant>
        <vt:i4>1635</vt:i4>
      </vt:variant>
      <vt:variant>
        <vt:i4>0</vt:i4>
      </vt:variant>
      <vt:variant>
        <vt:i4>5</vt:i4>
      </vt:variant>
      <vt:variant>
        <vt:lpwstr>https://geonovum.github.io/TPOD/Begrippenlijst/STOPTPOD Begrippenlijst v0.98-kern.pdf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5</cp:revision>
  <cp:lastPrinted>2020-08-17T08:27:00Z</cp:lastPrinted>
  <dcterms:created xsi:type="dcterms:W3CDTF">2021-06-02T14:13:00Z</dcterms:created>
  <dcterms:modified xsi:type="dcterms:W3CDTF">2021-06-03T14:05:00Z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