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9A3" w14:textId="211DC579" w:rsidR="00577995" w:rsidRPr="008736FB" w:rsidRDefault="00577995" w:rsidP="008736FB"/>
    <w:p w14:paraId="6FC53E3E"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7CF1C0EA" w14:textId="77777777" w:rsidR="00577995" w:rsidRPr="00365993" w:rsidRDefault="00577995" w:rsidP="00577995">
      <w:pPr>
        <w:pStyle w:val="Kop1voorwerk"/>
      </w:pPr>
      <w:r w:rsidRPr="00365993">
        <w:lastRenderedPageBreak/>
        <w:t>Colofon</w:t>
      </w:r>
    </w:p>
    <w:p w14:paraId="6182BC87" w14:textId="39ABF48F" w:rsidR="00FF343D" w:rsidRPr="00A22B92" w:rsidRDefault="00FF343D" w:rsidP="00A22B92">
      <w:pPr>
        <w:pStyle w:val="Colofon"/>
      </w:pPr>
      <w:r w:rsidRPr="00A22B92">
        <w:t>Omgevings</w:t>
      </w:r>
      <w:r w:rsidR="005E258E">
        <w:t>document</w:t>
      </w:r>
      <w:r w:rsidRPr="00A22B92">
        <w:tab/>
      </w:r>
      <w:r w:rsidR="003F5D8B">
        <w:fldChar w:fldCharType="begin"/>
      </w:r>
      <w:r w:rsidR="003F5D8B">
        <w:instrText xml:space="preserve"> DOCVARIABLE  ID01 </w:instrText>
      </w:r>
      <w:r w:rsidR="003F5D8B">
        <w:fldChar w:fldCharType="separate"/>
      </w:r>
      <w:r w:rsidR="00CD4A19">
        <w:t>voorbereidingsbesluit</w:t>
      </w:r>
      <w:r w:rsidR="003F5D8B">
        <w:fldChar w:fldCharType="end"/>
      </w:r>
    </w:p>
    <w:p w14:paraId="6F877A0E" w14:textId="516417AE" w:rsidR="00CC3EF1" w:rsidRPr="00A22B92" w:rsidRDefault="00CC3EF1" w:rsidP="00A22B92">
      <w:pPr>
        <w:pStyle w:val="Colofon"/>
      </w:pPr>
      <w:r w:rsidRPr="00A22B92">
        <w:t>Identificatie</w:t>
      </w:r>
      <w:r w:rsidRPr="00A22B92">
        <w:tab/>
      </w:r>
      <w:r w:rsidR="003F5D8B">
        <w:fldChar w:fldCharType="begin"/>
      </w:r>
      <w:r w:rsidR="003F5D8B">
        <w:instrText xml:space="preserve"> DOCVARIABLE  ID03 </w:instrText>
      </w:r>
      <w:r w:rsidR="003F5D8B">
        <w:fldChar w:fldCharType="separate"/>
      </w:r>
      <w:r w:rsidR="00CD4A19">
        <w:t>vb</w:t>
      </w:r>
      <w:r w:rsidR="003F5D8B">
        <w:fldChar w:fldCharType="end"/>
      </w:r>
    </w:p>
    <w:p w14:paraId="3B626452" w14:textId="347931D4" w:rsidR="003B006E" w:rsidRPr="00A22B92" w:rsidRDefault="003B006E" w:rsidP="00A22B92">
      <w:pPr>
        <w:pStyle w:val="Colofon"/>
      </w:pPr>
      <w:r w:rsidRPr="00A22B92">
        <w:t>Versie</w:t>
      </w:r>
      <w:r w:rsidR="002703D9" w:rsidRPr="00A22B92">
        <w:tab/>
      </w:r>
      <w:r w:rsidR="003F5D8B">
        <w:fldChar w:fldCharType="begin"/>
      </w:r>
      <w:r w:rsidR="003F5D8B">
        <w:instrText xml:space="preserve"> DOCVARIABLE  ID04 </w:instrText>
      </w:r>
      <w:r w:rsidR="003F5D8B">
        <w:fldChar w:fldCharType="separate"/>
      </w:r>
      <w:r w:rsidR="00CD4A19">
        <w:t>2.0.0-rc</w:t>
      </w:r>
      <w:r w:rsidR="003F5D8B">
        <w:fldChar w:fldCharType="end"/>
      </w:r>
    </w:p>
    <w:p w14:paraId="48AF73BB" w14:textId="524BA356" w:rsidR="00E35702" w:rsidRPr="00A22B92" w:rsidRDefault="00577995" w:rsidP="00A22B92">
      <w:pPr>
        <w:pStyle w:val="Colofon"/>
      </w:pPr>
      <w:r w:rsidRPr="00A22B92">
        <w:t>Projectnaam</w:t>
      </w:r>
      <w:r w:rsidRPr="00A22B92">
        <w:tab/>
      </w:r>
      <w:r w:rsidR="003F5D8B">
        <w:fldChar w:fldCharType="begin"/>
      </w:r>
      <w:r w:rsidR="003F5D8B">
        <w:instrText xml:space="preserve"> DOCVARIABLE  ID05 </w:instrText>
      </w:r>
      <w:r w:rsidR="003F5D8B">
        <w:fldChar w:fldCharType="separate"/>
      </w:r>
      <w:r w:rsidR="00CD4A19">
        <w:t>STandaard Officiële Publicaties met ToepassingsProfielen voor OmgevingsDocumenten (STOP/TPOD)</w:t>
      </w:r>
      <w:r w:rsidR="003F5D8B">
        <w:fldChar w:fldCharType="end"/>
      </w:r>
    </w:p>
    <w:p w14:paraId="0DF7B3E3" w14:textId="5A003AF8" w:rsidR="00577995" w:rsidRPr="00A22B92" w:rsidRDefault="00577995" w:rsidP="00A22B92">
      <w:pPr>
        <w:pStyle w:val="Colofon"/>
      </w:pPr>
      <w:r w:rsidRPr="00A22B92">
        <w:t>Projectnummer</w:t>
      </w:r>
      <w:r w:rsidRPr="00A22B92">
        <w:tab/>
      </w:r>
      <w:r w:rsidR="003F5D8B">
        <w:fldChar w:fldCharType="begin"/>
      </w:r>
      <w:r w:rsidR="003F5D8B">
        <w:instrText xml:space="preserve"> DOCVARIABLE  ID06 </w:instrText>
      </w:r>
      <w:r w:rsidR="003F5D8B">
        <w:fldChar w:fldCharType="separate"/>
      </w:r>
      <w:r w:rsidR="00CD4A19">
        <w:t>PR33</w:t>
      </w:r>
      <w:r w:rsidR="003F5D8B">
        <w:fldChar w:fldCharType="end"/>
      </w:r>
    </w:p>
    <w:p w14:paraId="72BCD4F7" w14:textId="77777777" w:rsidR="00460002" w:rsidRPr="00A22B92" w:rsidRDefault="00460002" w:rsidP="00A22B92">
      <w:pPr>
        <w:pStyle w:val="Colofon"/>
      </w:pPr>
    </w:p>
    <w:p w14:paraId="51430F33" w14:textId="0490BAB5" w:rsidR="00C01336" w:rsidRPr="00A22B92" w:rsidRDefault="00577995" w:rsidP="00A22B92">
      <w:pPr>
        <w:pStyle w:val="Colofon"/>
      </w:pPr>
      <w:r w:rsidRPr="00A22B92">
        <w:t>Contactpersoon</w:t>
      </w:r>
      <w:r w:rsidRPr="00A22B92">
        <w:tab/>
      </w:r>
      <w:r w:rsidR="003F5D8B">
        <w:fldChar w:fldCharType="begin"/>
      </w:r>
      <w:r w:rsidR="003F5D8B">
        <w:instrText xml:space="preserve"> DOCVARIABLE  ID07 </w:instrText>
      </w:r>
      <w:r w:rsidR="003F5D8B">
        <w:fldChar w:fldCharType="separate"/>
      </w:r>
      <w:r w:rsidR="00CD4A19">
        <w:t>Nienke Jansen</w:t>
      </w:r>
      <w:r w:rsidR="003F5D8B">
        <w:fldChar w:fldCharType="end"/>
      </w:r>
    </w:p>
    <w:p w14:paraId="14AB00F4" w14:textId="77777777" w:rsidR="00460002" w:rsidRPr="00A22B92" w:rsidRDefault="00460002" w:rsidP="00A22B92">
      <w:pPr>
        <w:pStyle w:val="Colofon"/>
      </w:pPr>
    </w:p>
    <w:p w14:paraId="7F5059EB" w14:textId="1501AF0F"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3F5D8B">
        <w:fldChar w:fldCharType="begin"/>
      </w:r>
      <w:r w:rsidR="003F5D8B">
        <w:instrText xml:space="preserve"> DOCVARIABLE  ID08 </w:instrText>
      </w:r>
      <w:r w:rsidR="003F5D8B">
        <w:fldChar w:fldCharType="separate"/>
      </w:r>
      <w:r w:rsidR="00CD4A19">
        <w:t>DSO project 33</w:t>
      </w:r>
      <w:r w:rsidR="003F5D8B">
        <w:fldChar w:fldCharType="end"/>
      </w:r>
    </w:p>
    <w:p w14:paraId="48967EF0" w14:textId="77777777" w:rsidR="003102B9" w:rsidRPr="00A22B92" w:rsidRDefault="003102B9" w:rsidP="00A22B92">
      <w:pPr>
        <w:pStyle w:val="Colofon"/>
      </w:pPr>
    </w:p>
    <w:p w14:paraId="50908CB0" w14:textId="0BD5D169" w:rsidR="00F37409" w:rsidRDefault="00BE0D9C" w:rsidP="008109A8">
      <w:pPr>
        <w:pStyle w:val="Colofon"/>
      </w:pPr>
      <w:r w:rsidRPr="00A22B92">
        <w:t>Versiehistorie</w:t>
      </w:r>
    </w:p>
    <w:p w14:paraId="6620366E" w14:textId="30BAC720" w:rsidR="00712F87" w:rsidRDefault="00512716" w:rsidP="00512716">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24CF4E03" w14:textId="7CD50182" w:rsidR="00512716" w:rsidRDefault="00512716" w:rsidP="00822559">
      <w:r>
        <w:t>Voor de STOP-standaard bestaat een vergelijkbaar meldingssysteem, waarnaar wordt verwezen met STOP-issue #xx. De STOP-issuetracker is te vinden via https://gitlab.com/koop/STOP/standaard/-/issues.</w:t>
      </w:r>
    </w:p>
    <w:p w14:paraId="5ABED88D" w14:textId="77777777" w:rsidR="00512716" w:rsidRDefault="00512716" w:rsidP="008109A8">
      <w:pPr>
        <w:pStyle w:val="Colofon"/>
      </w:pPr>
    </w:p>
    <w:p w14:paraId="361AE29D" w14:textId="77777777" w:rsidR="00F37409" w:rsidRDefault="00F37409" w:rsidP="008109A8">
      <w:pPr>
        <w:pStyle w:val="Colofon"/>
        <w:sectPr w:rsidR="00F37409"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8736FB" w14:paraId="32C6E6DC" w14:textId="77777777" w:rsidTr="00BC1894">
        <w:trPr>
          <w:cnfStyle w:val="100000000000" w:firstRow="1" w:lastRow="0" w:firstColumn="0" w:lastColumn="0" w:oddVBand="0" w:evenVBand="0" w:oddHBand="0" w:evenHBand="0" w:firstRowFirstColumn="0" w:firstRowLastColumn="0" w:lastRowFirstColumn="0" w:lastRowLastColumn="0"/>
          <w:tblHeader/>
        </w:trPr>
        <w:tc>
          <w:tcPr>
            <w:tcW w:w="566" w:type="pct"/>
          </w:tcPr>
          <w:p w14:paraId="40748298" w14:textId="77777777" w:rsidR="0015347F" w:rsidRPr="008736FB" w:rsidRDefault="00DE26B4" w:rsidP="004E6D06">
            <w:r>
              <w:t>Versie</w:t>
            </w:r>
          </w:p>
        </w:tc>
        <w:tc>
          <w:tcPr>
            <w:tcW w:w="766" w:type="pct"/>
          </w:tcPr>
          <w:p w14:paraId="50C2C7BA" w14:textId="77777777" w:rsidR="0015347F" w:rsidRDefault="00DE26B4" w:rsidP="004E6D06">
            <w:r>
              <w:t>Datum</w:t>
            </w:r>
          </w:p>
        </w:tc>
        <w:tc>
          <w:tcPr>
            <w:tcW w:w="3668" w:type="pct"/>
          </w:tcPr>
          <w:p w14:paraId="5B75017C" w14:textId="77777777" w:rsidR="0015347F" w:rsidRPr="008736FB" w:rsidRDefault="00DE26B4" w:rsidP="004E6D06">
            <w:r>
              <w:t>W</w:t>
            </w:r>
            <w:r w:rsidR="0015347F" w:rsidRPr="008736FB">
              <w:t>ijziging</w:t>
            </w:r>
          </w:p>
        </w:tc>
      </w:tr>
      <w:tr w:rsidR="00F14B57" w:rsidRPr="008736FB" w14:paraId="18B7F4DD" w14:textId="77777777" w:rsidTr="0045555E">
        <w:tc>
          <w:tcPr>
            <w:tcW w:w="566" w:type="pct"/>
          </w:tcPr>
          <w:p w14:paraId="13936695" w14:textId="2FA5D590" w:rsidR="00F14B57" w:rsidRPr="008736FB" w:rsidRDefault="002007EB" w:rsidP="00F14B57">
            <w:r>
              <w:t>0.98.2</w:t>
            </w:r>
            <w:r w:rsidR="00AE7089">
              <w:t>-kern</w:t>
            </w:r>
          </w:p>
        </w:tc>
        <w:tc>
          <w:tcPr>
            <w:tcW w:w="766" w:type="pct"/>
          </w:tcPr>
          <w:p w14:paraId="18D321BF" w14:textId="25B20771" w:rsidR="00F14B57" w:rsidRDefault="00AE7089" w:rsidP="00F14B57">
            <w:r>
              <w:t>2020</w:t>
            </w:r>
            <w:r w:rsidR="008212A0">
              <w:t>-02-14</w:t>
            </w:r>
          </w:p>
        </w:tc>
        <w:tc>
          <w:tcPr>
            <w:tcW w:w="3668" w:type="pct"/>
          </w:tcPr>
          <w:p w14:paraId="1FB5A0A4" w14:textId="77777777" w:rsidR="00DD4095" w:rsidRDefault="00271EDA" w:rsidP="00F14B57">
            <w:r>
              <w:t>Paragrafen 2.1 en 2.2</w:t>
            </w:r>
            <w:r w:rsidR="00DD4095">
              <w:t>:</w:t>
            </w:r>
          </w:p>
          <w:p w14:paraId="76C25807" w14:textId="07569598" w:rsidR="00F14B57" w:rsidRPr="008736FB" w:rsidRDefault="00271EDA" w:rsidP="00F14B57">
            <w:r>
              <w:t>Beschrijving voorbereidingsbesluit geactualiseerd n.a.v. gewijzigde re</w:t>
            </w:r>
            <w:r w:rsidR="00276412">
              <w:t>gelgeving</w:t>
            </w:r>
          </w:p>
        </w:tc>
      </w:tr>
      <w:tr w:rsidR="00F14B57" w:rsidRPr="008736FB" w14:paraId="3DF2FD9C" w14:textId="77777777" w:rsidTr="0045555E">
        <w:tc>
          <w:tcPr>
            <w:tcW w:w="566" w:type="pct"/>
          </w:tcPr>
          <w:p w14:paraId="6439808C" w14:textId="6E2735DF" w:rsidR="00F14B57" w:rsidRPr="008736FB" w:rsidRDefault="00F92A0B" w:rsidP="00F14B57">
            <w:r w:rsidRPr="00F92A0B">
              <w:t>0.98.2-kern</w:t>
            </w:r>
          </w:p>
        </w:tc>
        <w:tc>
          <w:tcPr>
            <w:tcW w:w="766" w:type="pct"/>
          </w:tcPr>
          <w:p w14:paraId="0D0578E4" w14:textId="309C7A95" w:rsidR="00F14B57" w:rsidRDefault="008212A0" w:rsidP="00F14B57">
            <w:r w:rsidRPr="008212A0">
              <w:t>2020-02-14</w:t>
            </w:r>
          </w:p>
        </w:tc>
        <w:tc>
          <w:tcPr>
            <w:tcW w:w="3668" w:type="pct"/>
          </w:tcPr>
          <w:p w14:paraId="49F48F5F" w14:textId="77777777" w:rsidR="00DD4095" w:rsidRDefault="00276412" w:rsidP="00F14B57">
            <w:r>
              <w:t>Paragraaf 2.3</w:t>
            </w:r>
            <w:r w:rsidR="00DD4095">
              <w:t>:</w:t>
            </w:r>
          </w:p>
          <w:p w14:paraId="25FB8A3D" w14:textId="5BBF0375" w:rsidR="00F14B57" w:rsidRPr="008736FB" w:rsidRDefault="00711190" w:rsidP="00F14B57">
            <w:r w:rsidRPr="00711190">
              <w:t>Tijdelijk regelingdeel als (technisch) alternatief voor meervoudig bronhouderschap toegevoegd</w:t>
            </w:r>
            <w:r w:rsidR="00F92A0B">
              <w:t xml:space="preserve"> en beschreven</w:t>
            </w:r>
          </w:p>
        </w:tc>
      </w:tr>
      <w:tr w:rsidR="00F14B57" w:rsidRPr="008736FB" w14:paraId="234F4855" w14:textId="77777777" w:rsidTr="0045555E">
        <w:tc>
          <w:tcPr>
            <w:tcW w:w="566" w:type="pct"/>
          </w:tcPr>
          <w:p w14:paraId="2DF80D09" w14:textId="2C03284D" w:rsidR="00F14B57" w:rsidRDefault="00F92A0B" w:rsidP="00F14B57">
            <w:r w:rsidRPr="00F92A0B">
              <w:t>0.98.2-kern</w:t>
            </w:r>
          </w:p>
        </w:tc>
        <w:tc>
          <w:tcPr>
            <w:tcW w:w="766" w:type="pct"/>
          </w:tcPr>
          <w:p w14:paraId="2018D110" w14:textId="6D8AD28E" w:rsidR="00F14B57" w:rsidRDefault="008212A0" w:rsidP="00F14B57">
            <w:r w:rsidRPr="008212A0">
              <w:t>2020-02-14</w:t>
            </w:r>
          </w:p>
        </w:tc>
        <w:tc>
          <w:tcPr>
            <w:tcW w:w="3668" w:type="pct"/>
          </w:tcPr>
          <w:p w14:paraId="11751E08" w14:textId="77777777" w:rsidR="00DD4095" w:rsidRDefault="00F92A0B" w:rsidP="00F14B57">
            <w:r>
              <w:t xml:space="preserve">Paragraaf </w:t>
            </w:r>
            <w:r w:rsidR="00252C31">
              <w:t>5.4</w:t>
            </w:r>
            <w:r w:rsidR="00DD4095">
              <w:t>:</w:t>
            </w:r>
          </w:p>
          <w:p w14:paraId="73190E87" w14:textId="33EC75EF" w:rsidR="00F14B57" w:rsidRDefault="00252C31" w:rsidP="00F14B57">
            <w:r>
              <w:t>Beschrijving en norm voor standaardindeling voorbereidingsbesluit toegevoegd</w:t>
            </w:r>
          </w:p>
        </w:tc>
      </w:tr>
      <w:tr w:rsidR="00256624" w:rsidRPr="00DF6335" w14:paraId="7C9EADDC" w14:textId="77777777" w:rsidTr="007D3572">
        <w:tc>
          <w:tcPr>
            <w:tcW w:w="566" w:type="pct"/>
          </w:tcPr>
          <w:p w14:paraId="61AF08C0" w14:textId="5C70D978" w:rsidR="00256624" w:rsidRPr="00DF6335" w:rsidRDefault="001E737A" w:rsidP="007D3572">
            <w:r>
              <w:t>0.99.0</w:t>
            </w:r>
          </w:p>
        </w:tc>
        <w:tc>
          <w:tcPr>
            <w:tcW w:w="766" w:type="pct"/>
          </w:tcPr>
          <w:p w14:paraId="12EF9527" w14:textId="492CCF36" w:rsidR="00256624" w:rsidRPr="008B7BBC" w:rsidRDefault="00256624" w:rsidP="007D3572">
            <w:r>
              <w:t>2020</w:t>
            </w:r>
            <w:r w:rsidR="00712F87">
              <w:t>-08-17</w:t>
            </w:r>
          </w:p>
        </w:tc>
        <w:tc>
          <w:tcPr>
            <w:tcW w:w="3668" w:type="pct"/>
          </w:tcPr>
          <w:p w14:paraId="7BA7327A" w14:textId="0875F2A4" w:rsidR="00712F87" w:rsidRDefault="00256624" w:rsidP="007D3572">
            <w:r w:rsidRPr="003F17BF">
              <w:t>Hele document:</w:t>
            </w:r>
          </w:p>
          <w:p w14:paraId="1F725BA5" w14:textId="584859DF" w:rsidR="00256624" w:rsidRDefault="00256624" w:rsidP="007D3572">
            <w:pPr>
              <w:pStyle w:val="Opsommingtekens1"/>
            </w:pPr>
            <w:r w:rsidRPr="003F17BF">
              <w:t>Tekstcorrecties</w:t>
            </w:r>
            <w:r>
              <w:t>, teks</w:t>
            </w:r>
            <w:r w:rsidR="001D5C9E">
              <w:t>t</w:t>
            </w:r>
            <w:r>
              <w:t>verbetering, verduidelijking en</w:t>
            </w:r>
            <w:r w:rsidRPr="003F17BF">
              <w:t xml:space="preserve"> harmonisatie</w:t>
            </w:r>
          </w:p>
          <w:p w14:paraId="01328E41" w14:textId="77777777" w:rsidR="00256624" w:rsidRDefault="00256624" w:rsidP="007D3572">
            <w:pPr>
              <w:pStyle w:val="Opsommingtekens1"/>
            </w:pPr>
            <w:r>
              <w:t>Verduidelijkende afbeeldingen toegevoegd</w:t>
            </w:r>
          </w:p>
          <w:p w14:paraId="0B8807C4" w14:textId="77777777" w:rsidR="00256624" w:rsidRPr="00DF6335" w:rsidRDefault="00256624" w:rsidP="007D3572">
            <w:pPr>
              <w:pStyle w:val="Opsommingtekens1"/>
            </w:pPr>
            <w:r>
              <w:t>Daar waar sprake is van een eis of wens vanuit het toepassingsprofiel die nog niet geïmplementeerd is in STOP of de uitgangspunten voor de LVBB is met een tekstkader gemarkeerd dat dit toekomstige functionaliteit betreft</w:t>
            </w:r>
          </w:p>
        </w:tc>
      </w:tr>
      <w:tr w:rsidR="00712F87" w14:paraId="4F547F11" w14:textId="77777777" w:rsidTr="007D3572">
        <w:tc>
          <w:tcPr>
            <w:tcW w:w="566" w:type="pct"/>
          </w:tcPr>
          <w:p w14:paraId="42D666F3" w14:textId="494038CB" w:rsidR="00712F87" w:rsidRDefault="00712F87" w:rsidP="00712F87">
            <w:r w:rsidRPr="003D3D04">
              <w:t>0.99.0</w:t>
            </w:r>
          </w:p>
        </w:tc>
        <w:tc>
          <w:tcPr>
            <w:tcW w:w="766" w:type="pct"/>
          </w:tcPr>
          <w:p w14:paraId="36384C33" w14:textId="74B34AAF" w:rsidR="00712F87" w:rsidRDefault="00712F87" w:rsidP="00712F87">
            <w:r w:rsidRPr="002C3C35">
              <w:t>2020-08-17</w:t>
            </w:r>
          </w:p>
        </w:tc>
        <w:tc>
          <w:tcPr>
            <w:tcW w:w="3668" w:type="pct"/>
          </w:tcPr>
          <w:p w14:paraId="1555AA01" w14:textId="219B933C" w:rsidR="00712F87" w:rsidRDefault="00712F87" w:rsidP="00712F87">
            <w:r>
              <w:t xml:space="preserve">Paragraaf 2.2 </w:t>
            </w:r>
            <w:r w:rsidRPr="00747D34">
              <w:t>Algemene kenmerk</w:t>
            </w:r>
            <w:r>
              <w:t>e</w:t>
            </w:r>
            <w:r w:rsidRPr="00747D34">
              <w:t>n voorbereidingsbesluit</w:t>
            </w:r>
          </w:p>
          <w:p w14:paraId="28D004CA" w14:textId="5EC31E2D" w:rsidR="00712F87" w:rsidRDefault="00712F87" w:rsidP="00712F87">
            <w:r>
              <w:t>Tekst geactualiseerd en aangevuld</w:t>
            </w:r>
          </w:p>
        </w:tc>
      </w:tr>
      <w:tr w:rsidR="00712F87" w14:paraId="1443C9A1" w14:textId="77777777" w:rsidTr="007D3572">
        <w:tc>
          <w:tcPr>
            <w:tcW w:w="566" w:type="pct"/>
          </w:tcPr>
          <w:p w14:paraId="6E80DD73" w14:textId="564AE426" w:rsidR="00712F87" w:rsidRPr="00755214" w:rsidRDefault="00712F87" w:rsidP="00712F87">
            <w:r>
              <w:lastRenderedPageBreak/>
              <w:t>0.99.0</w:t>
            </w:r>
          </w:p>
        </w:tc>
        <w:tc>
          <w:tcPr>
            <w:tcW w:w="766" w:type="pct"/>
          </w:tcPr>
          <w:p w14:paraId="60BC650F" w14:textId="0094E40B" w:rsidR="00712F87" w:rsidRDefault="00712F87" w:rsidP="00712F87">
            <w:r w:rsidRPr="002C3C35">
              <w:t>2020-08-17</w:t>
            </w:r>
          </w:p>
        </w:tc>
        <w:tc>
          <w:tcPr>
            <w:tcW w:w="3668" w:type="pct"/>
          </w:tcPr>
          <w:p w14:paraId="7F31902C" w14:textId="2FEA3327" w:rsidR="00712F87" w:rsidRDefault="00712F87" w:rsidP="00712F87">
            <w:r>
              <w:t>Paragraaf 2.3 Voorbereidingsbesluit, voorbeschermingsregels en meervoudig bronhouderschap:</w:t>
            </w:r>
          </w:p>
          <w:p w14:paraId="1521EF66" w14:textId="2B74F587" w:rsidR="00712F87" w:rsidRDefault="00712F87" w:rsidP="00712F87">
            <w:pPr>
              <w:pStyle w:val="Opsommingtekens1"/>
            </w:pPr>
            <w:r>
              <w:t>Concept tijdelijk regelingdeel afgestemd met STOP beter vormgegeven en beschreven</w:t>
            </w:r>
          </w:p>
          <w:p w14:paraId="0D5E056D" w14:textId="6A43739A" w:rsidR="00712F87" w:rsidRDefault="00712F87" w:rsidP="00712F87">
            <w:pPr>
              <w:pStyle w:val="Opsommingtekens1"/>
            </w:pPr>
            <w:r>
              <w:t>Uitleg over hoe het vervallen van voorbeschermingsregels eigenlijk gelezen zou moeten worden, verwijderd omdat dit niet past bij de gekozen oplossing met het tijdelijk regelingdeel</w:t>
            </w:r>
          </w:p>
          <w:p w14:paraId="38B6BD67" w14:textId="7FE767EA" w:rsidR="00712F87" w:rsidRDefault="00712F87" w:rsidP="00712F87">
            <w:pPr>
              <w:pStyle w:val="Opsommingtekens1"/>
            </w:pPr>
            <w:r>
              <w:t>Achtergrondinformatie over projectbesluit, overgangsrecht en werking voorbereidingsbesluit in relatie tot projectbesluit toegevoegd</w:t>
            </w:r>
            <w:r w:rsidRPr="00F71D03">
              <w:t>, n.a.v. consultatie</w:t>
            </w:r>
          </w:p>
          <w:p w14:paraId="6B8A6E59" w14:textId="7168D7CE" w:rsidR="00712F87" w:rsidRDefault="00712F87" w:rsidP="00712F87">
            <w:pPr>
              <w:pStyle w:val="Opsommingtekens1"/>
            </w:pPr>
            <w:r w:rsidRPr="00ED1997">
              <w:t>toegevoegd beschrijving voorbereidingsbesluit dat tijdelijk regelingdeel aan meerdere omgevingsplannen toevoegt</w:t>
            </w:r>
          </w:p>
          <w:p w14:paraId="6D4FBF3A" w14:textId="151114F9" w:rsidR="00712F87" w:rsidRDefault="00712F87" w:rsidP="00712F87">
            <w:pPr>
              <w:pStyle w:val="Opsommingtekens1"/>
            </w:pPr>
            <w:r>
              <w:t>Tekst Paragraaf 2.3.2.1 (Beoogde werking van meervoudig bronhouderschap) zo herschreven dat duidelijker uitkomt dat het gaat over de door de wetgever beoogde werking van het meervoudig bronhouderschap, n.a.v. consultatie</w:t>
            </w:r>
          </w:p>
          <w:p w14:paraId="12AA1DA8" w14:textId="7B874728" w:rsidR="00712F87" w:rsidRDefault="00712F87" w:rsidP="00712F87">
            <w:pPr>
              <w:pStyle w:val="Opsommingtekens1"/>
            </w:pPr>
            <w:r>
              <w:t>In Paragraaf 2.3.2.2 (Interbestuurlijke besluitvorming over meervoudig bronhouderschap) beschrijving complexiteit meervoudig bronhouderschap toegevoegd, n.a.v. consultatie</w:t>
            </w:r>
          </w:p>
          <w:p w14:paraId="32CE4D67" w14:textId="77777777" w:rsidR="00712F87" w:rsidRDefault="00712F87" w:rsidP="00712F87">
            <w:pPr>
              <w:pStyle w:val="Opsommingtekens1"/>
            </w:pPr>
            <w:r>
              <w:t>Het vervallen van voorbeschermingsregels en het intrekken van het tijdelijk regelingdeel van het voorbereidingsbesluit uitgewerkt en beschreven in scenario’s per besluittype dat op het voorbereidingsbesluit volgt</w:t>
            </w:r>
          </w:p>
          <w:p w14:paraId="51E9E004" w14:textId="31182167" w:rsidR="00712F87" w:rsidRDefault="00712F87" w:rsidP="00712F87">
            <w:pPr>
              <w:pStyle w:val="Opsommingtekens1"/>
            </w:pPr>
            <w:r>
              <w:t>Toegevoegd hoe het tijdelijk regelingdeel moet worden toegepast bij een voorbereidingsbesluit o.g.v. artikel 4.16 Ow dat voor meerdere gemeenten geldt</w:t>
            </w:r>
          </w:p>
        </w:tc>
      </w:tr>
      <w:tr w:rsidR="00712F87" w:rsidRPr="00DF6335" w14:paraId="3BB6DFEA" w14:textId="77777777" w:rsidTr="007D3572">
        <w:tc>
          <w:tcPr>
            <w:tcW w:w="566" w:type="pct"/>
          </w:tcPr>
          <w:p w14:paraId="42EE03E4" w14:textId="599683C0" w:rsidR="00712F87" w:rsidRPr="00755214" w:rsidRDefault="00712F87" w:rsidP="00712F87">
            <w:r>
              <w:t>0.99.0</w:t>
            </w:r>
          </w:p>
        </w:tc>
        <w:tc>
          <w:tcPr>
            <w:tcW w:w="766" w:type="pct"/>
          </w:tcPr>
          <w:p w14:paraId="40181706" w14:textId="0C19FFE7" w:rsidR="00712F87" w:rsidRDefault="00712F87" w:rsidP="00712F87">
            <w:r w:rsidRPr="002C3C35">
              <w:t>2020-08-17</w:t>
            </w:r>
          </w:p>
        </w:tc>
        <w:tc>
          <w:tcPr>
            <w:tcW w:w="3668" w:type="pct"/>
          </w:tcPr>
          <w:p w14:paraId="536CBE92" w14:textId="77777777" w:rsidR="00712F87" w:rsidRDefault="00712F87" w:rsidP="00712F87">
            <w:r>
              <w:t>Paragraaf 2.4 Overgangsrecht en overgangsfase:</w:t>
            </w:r>
          </w:p>
          <w:p w14:paraId="773808CF" w14:textId="639792F2" w:rsidR="00712F87" w:rsidRDefault="00712F87" w:rsidP="00712F87">
            <w:pPr>
              <w:pStyle w:val="Opsommingtekens1"/>
            </w:pPr>
            <w:r w:rsidRPr="00CE417D">
              <w:t>Beschrijving overgangsrecht en overgangsfase uitgebreid met informatie over projectbesluit, n.a.v. consultatie</w:t>
            </w:r>
          </w:p>
        </w:tc>
      </w:tr>
      <w:tr w:rsidR="00712F87" w:rsidRPr="00DF6335" w14:paraId="1BC3EE83" w14:textId="77777777" w:rsidTr="007D3572">
        <w:tc>
          <w:tcPr>
            <w:tcW w:w="566" w:type="pct"/>
          </w:tcPr>
          <w:p w14:paraId="079AE69B" w14:textId="598C52DB" w:rsidR="00712F87" w:rsidRPr="00DF6335" w:rsidRDefault="00712F87" w:rsidP="00712F87">
            <w:r>
              <w:t>0.99.0</w:t>
            </w:r>
          </w:p>
        </w:tc>
        <w:tc>
          <w:tcPr>
            <w:tcW w:w="766" w:type="pct"/>
          </w:tcPr>
          <w:p w14:paraId="5C8D75DD" w14:textId="75B384B4" w:rsidR="00712F87" w:rsidRPr="008B7BBC" w:rsidRDefault="00712F87" w:rsidP="00712F87">
            <w:r w:rsidRPr="002C3C35">
              <w:t>2020-08-17</w:t>
            </w:r>
          </w:p>
        </w:tc>
        <w:tc>
          <w:tcPr>
            <w:tcW w:w="3668" w:type="pct"/>
          </w:tcPr>
          <w:p w14:paraId="61533DC5" w14:textId="46B93423" w:rsidR="00712F87" w:rsidRDefault="00712F87" w:rsidP="00712F87">
            <w:r>
              <w:t>Paragraaf 3.6 Presentatiemodel:</w:t>
            </w:r>
          </w:p>
          <w:p w14:paraId="358A7554" w14:textId="51758628" w:rsidR="00712F87" w:rsidRPr="00DF6335" w:rsidRDefault="00712F87" w:rsidP="00712F87">
            <w:pPr>
              <w:pStyle w:val="Opsommingtekens1"/>
            </w:pPr>
            <w:r>
              <w:t>Tekst aangevuld met de manieren waarop een bevoegd gezag zelf invloed kan uitoefenen op de weergave van kaartobjecten</w:t>
            </w:r>
          </w:p>
        </w:tc>
      </w:tr>
      <w:tr w:rsidR="00712F87" w14:paraId="39420443" w14:textId="77777777" w:rsidTr="007D3572">
        <w:tc>
          <w:tcPr>
            <w:tcW w:w="566" w:type="pct"/>
          </w:tcPr>
          <w:p w14:paraId="46A1C6A5" w14:textId="5758A0E6" w:rsidR="00712F87" w:rsidRPr="00DF6335" w:rsidRDefault="00712F87" w:rsidP="00712F87">
            <w:r>
              <w:t>0.99.0</w:t>
            </w:r>
          </w:p>
        </w:tc>
        <w:tc>
          <w:tcPr>
            <w:tcW w:w="766" w:type="pct"/>
          </w:tcPr>
          <w:p w14:paraId="474E847A" w14:textId="54118878" w:rsidR="00712F87" w:rsidRPr="008B7BBC" w:rsidRDefault="00712F87" w:rsidP="00712F87">
            <w:r w:rsidRPr="002C3C35">
              <w:t>2020-08-17</w:t>
            </w:r>
          </w:p>
        </w:tc>
        <w:tc>
          <w:tcPr>
            <w:tcW w:w="3668" w:type="pct"/>
          </w:tcPr>
          <w:p w14:paraId="255146B0" w14:textId="4A11FBCE" w:rsidR="00712F87" w:rsidRDefault="00712F87" w:rsidP="00712F87">
            <w:r>
              <w:t>Voormalige p</w:t>
            </w:r>
            <w:r w:rsidRPr="00E94AF7">
              <w:t>aragraaf 3.8</w:t>
            </w:r>
            <w:r>
              <w:t xml:space="preserve"> Muteren</w:t>
            </w:r>
            <w:r w:rsidRPr="00E94AF7">
              <w:t>:</w:t>
            </w:r>
          </w:p>
          <w:p w14:paraId="0667FEF9" w14:textId="3A1185D6" w:rsidR="00712F87" w:rsidRDefault="00712F87" w:rsidP="00712F87">
            <w:pPr>
              <w:pStyle w:val="Opsommingtekens1"/>
            </w:pPr>
            <w:r>
              <w:t>I</w:t>
            </w:r>
            <w:r w:rsidRPr="00E94AF7">
              <w:t xml:space="preserve">nhoud verplaatst naar paragraaf 4.3 </w:t>
            </w:r>
            <w:r>
              <w:t xml:space="preserve">De geconsolideerde Regeling van de instructie </w:t>
            </w:r>
            <w:r w:rsidRPr="00E94AF7">
              <w:t xml:space="preserve">en </w:t>
            </w:r>
            <w:r>
              <w:t xml:space="preserve">paragraaf </w:t>
            </w:r>
            <w:r w:rsidRPr="00E94AF7">
              <w:t>7</w:t>
            </w:r>
            <w:r>
              <w:t>.4 Muteren van IMOW-objecten</w:t>
            </w:r>
          </w:p>
          <w:p w14:paraId="5EAD4BCE" w14:textId="77777777" w:rsidR="00712F87" w:rsidRDefault="00712F87" w:rsidP="00712F87">
            <w:pPr>
              <w:pStyle w:val="Opsommingtekens1"/>
            </w:pPr>
            <w:r>
              <w:t>Overige paragrafen in hoofdstuk 3 vernummerd</w:t>
            </w:r>
          </w:p>
        </w:tc>
      </w:tr>
      <w:tr w:rsidR="00712F87" w14:paraId="19033473" w14:textId="77777777" w:rsidTr="007D3572">
        <w:tc>
          <w:tcPr>
            <w:tcW w:w="566" w:type="pct"/>
          </w:tcPr>
          <w:p w14:paraId="34AA63CB" w14:textId="65B16E39" w:rsidR="00712F87" w:rsidRPr="009C49B9" w:rsidRDefault="00712F87" w:rsidP="00712F87">
            <w:r>
              <w:t>0.99.0</w:t>
            </w:r>
          </w:p>
        </w:tc>
        <w:tc>
          <w:tcPr>
            <w:tcW w:w="766" w:type="pct"/>
          </w:tcPr>
          <w:p w14:paraId="07C33A57" w14:textId="734E9D2E" w:rsidR="00712F87" w:rsidRDefault="00712F87" w:rsidP="00712F87">
            <w:r w:rsidRPr="002C3C35">
              <w:t>2020-08-17</w:t>
            </w:r>
          </w:p>
        </w:tc>
        <w:tc>
          <w:tcPr>
            <w:tcW w:w="3668" w:type="pct"/>
          </w:tcPr>
          <w:p w14:paraId="67A1DC0B" w14:textId="77777777" w:rsidR="00712F87" w:rsidRDefault="00712F87" w:rsidP="00712F87">
            <w:r>
              <w:t>Paragraaf 4.1 Besluit en besluitonderdelen</w:t>
            </w:r>
          </w:p>
          <w:p w14:paraId="6C1DDA05" w14:textId="097841A2" w:rsidR="00712F87" w:rsidRDefault="00712F87" w:rsidP="00712F87">
            <w:pPr>
              <w:pStyle w:val="Opsommingtekens1"/>
            </w:pPr>
            <w:r w:rsidRPr="00206748">
              <w:t xml:space="preserve">Besluitonderdeel 3 (Artikelsgewijze toelichting) verwijderd </w:t>
            </w:r>
            <w:r>
              <w:t xml:space="preserve">(tijdelijk regelingdeel van een voorbereidingsbesluit kan geen </w:t>
            </w:r>
            <w:r w:rsidRPr="0047127A">
              <w:t>Artikelsgewijze toelichting</w:t>
            </w:r>
            <w:r>
              <w:t xml:space="preserve"> bevatten)</w:t>
            </w:r>
          </w:p>
          <w:p w14:paraId="478373ED" w14:textId="123A92C9" w:rsidR="00712F87" w:rsidRDefault="00712F87" w:rsidP="00712F87">
            <w:pPr>
              <w:pStyle w:val="Opsommingtekens1"/>
            </w:pPr>
            <w:r>
              <w:t>De inhoud van deel 1 en deel 2 van het voorbereidingsbesluit opnieuw en beter beschreven, daarbij beschreven wat het karakter van de regels in het tijdelijk regelingdeel is</w:t>
            </w:r>
          </w:p>
        </w:tc>
      </w:tr>
      <w:tr w:rsidR="00712F87" w14:paraId="161141C4" w14:textId="77777777" w:rsidTr="007D3572">
        <w:tc>
          <w:tcPr>
            <w:tcW w:w="566" w:type="pct"/>
          </w:tcPr>
          <w:p w14:paraId="219C03A8" w14:textId="07CE7854" w:rsidR="00712F87" w:rsidRPr="009C49B9" w:rsidRDefault="00712F87" w:rsidP="00712F87">
            <w:r>
              <w:lastRenderedPageBreak/>
              <w:t>0.99.0</w:t>
            </w:r>
          </w:p>
        </w:tc>
        <w:tc>
          <w:tcPr>
            <w:tcW w:w="766" w:type="pct"/>
          </w:tcPr>
          <w:p w14:paraId="7945182C" w14:textId="1751E4E2" w:rsidR="00712F87" w:rsidRDefault="00712F87" w:rsidP="00712F87">
            <w:r w:rsidRPr="002C3C35">
              <w:t>2020-08-17</w:t>
            </w:r>
          </w:p>
        </w:tc>
        <w:tc>
          <w:tcPr>
            <w:tcW w:w="3668" w:type="pct"/>
          </w:tcPr>
          <w:p w14:paraId="6ABD4F83" w14:textId="53F87FFE" w:rsidR="00712F87" w:rsidRDefault="00712F87" w:rsidP="00712F87">
            <w:r>
              <w:t>Paragraaf 5.2 Specificatie van de Artikelstructuur:</w:t>
            </w:r>
          </w:p>
          <w:p w14:paraId="7BA0346B" w14:textId="77777777" w:rsidR="00712F87" w:rsidRDefault="00712F87" w:rsidP="00712F87">
            <w:pPr>
              <w:pStyle w:val="Opsommingtekens1"/>
            </w:pPr>
            <w:r>
              <w:t>Enige tekstaanpassingen in de beschrijving van de Artikelstructuur om deze in overeenstemming met STOP te brengen (o.a. Regeling als overkoepelend element verwijderd)</w:t>
            </w:r>
          </w:p>
          <w:p w14:paraId="4C07F949" w14:textId="4C8D80F8" w:rsidR="00712F87" w:rsidRDefault="00712F87" w:rsidP="00712F87">
            <w:pPr>
              <w:pStyle w:val="Opsommingtekens1"/>
            </w:pPr>
            <w:r>
              <w:t xml:space="preserve">Toegevoegd dat gebruik element Tussenkop niet is toegestaan </w:t>
            </w:r>
            <w:r w:rsidRPr="001B5ECF">
              <w:t>(WELT-68)</w:t>
            </w:r>
          </w:p>
          <w:p w14:paraId="68F34EA4" w14:textId="5F211F8A" w:rsidR="00712F87" w:rsidRDefault="00712F87" w:rsidP="00712F87">
            <w:pPr>
              <w:pStyle w:val="Opsommingtekens1"/>
            </w:pPr>
            <w:r>
              <w:t>Element Gereserveerd toegevoegd</w:t>
            </w:r>
          </w:p>
          <w:p w14:paraId="591CE3B6" w14:textId="49CF317D" w:rsidR="00712F87" w:rsidRDefault="00712F87" w:rsidP="00712F87">
            <w:pPr>
              <w:pStyle w:val="Opsommingtekens1"/>
            </w:pPr>
            <w:r>
              <w:t>Verduidelijkt dat voor de inleidende tekst op een lijst gekozen kan worden tussen de STOP-elementen Lijstaanhef en Alinea</w:t>
            </w:r>
          </w:p>
          <w:p w14:paraId="5C043F39" w14:textId="23A0FEEA" w:rsidR="00712F87" w:rsidRDefault="00712F87" w:rsidP="00712F87">
            <w:pPr>
              <w:pStyle w:val="Opsommingtekens1"/>
            </w:pPr>
            <w:r w:rsidRPr="00185CDC">
              <w:t>Toegevoegd specificatie dat het niet is toegestaan om in omgevingsdocumenten met Artikelstructuur het Inhoud-element Tussenkop te gebruiken</w:t>
            </w:r>
            <w:r>
              <w:t xml:space="preserve"> </w:t>
            </w:r>
            <w:r w:rsidRPr="00646E85">
              <w:t>(WELT-68)</w:t>
            </w:r>
          </w:p>
          <w:p w14:paraId="18118D69" w14:textId="46808681" w:rsidR="00712F87" w:rsidRDefault="00712F87" w:rsidP="00712F87">
            <w:pPr>
              <w:pStyle w:val="Opsommingtekens1"/>
            </w:pPr>
            <w:r>
              <w:t xml:space="preserve">Toegevoegd </w:t>
            </w:r>
            <w:r w:rsidRPr="00185CDC">
              <w:t xml:space="preserve">specificatie </w:t>
            </w:r>
            <w:r>
              <w:t xml:space="preserve">dat het </w:t>
            </w:r>
            <w:r w:rsidRPr="00185CDC">
              <w:t xml:space="preserve">niet is toegestaan om in omgevingsdocumenten met Artikelstructuur </w:t>
            </w:r>
            <w:r>
              <w:t xml:space="preserve">het </w:t>
            </w:r>
            <w:r w:rsidRPr="00977F95">
              <w:t>Kop-element Subtitel</w:t>
            </w:r>
            <w:r>
              <w:t xml:space="preserve">, dat STOP wel kent, </w:t>
            </w:r>
            <w:r w:rsidRPr="00185CDC">
              <w:t>te gebruiken</w:t>
            </w:r>
            <w:r>
              <w:t xml:space="preserve"> </w:t>
            </w:r>
            <w:r w:rsidRPr="00E57282">
              <w:t>(WELT-108)</w:t>
            </w:r>
          </w:p>
          <w:p w14:paraId="445899CE" w14:textId="6166040B" w:rsidR="00712F87" w:rsidRDefault="00712F87" w:rsidP="00712F87">
            <w:pPr>
              <w:pStyle w:val="Opsommingtekens1"/>
            </w:pPr>
            <w:r>
              <w:t>Specificaties van nummering van artikelen met voorbeschermingsregels gewijzigd: volgen de specificaties voor het instrument waarvan ze tijdelijk regelingdeel zijn</w:t>
            </w:r>
          </w:p>
        </w:tc>
      </w:tr>
      <w:tr w:rsidR="00712F87" w14:paraId="474B15D1" w14:textId="77777777" w:rsidTr="007D3572">
        <w:tc>
          <w:tcPr>
            <w:tcW w:w="566" w:type="pct"/>
          </w:tcPr>
          <w:p w14:paraId="2F14AC15" w14:textId="261B37E9" w:rsidR="00712F87" w:rsidRPr="009C49B9" w:rsidRDefault="00712F87" w:rsidP="00712F87">
            <w:r w:rsidRPr="009D56F2">
              <w:t>0.99.0</w:t>
            </w:r>
          </w:p>
        </w:tc>
        <w:tc>
          <w:tcPr>
            <w:tcW w:w="766" w:type="pct"/>
          </w:tcPr>
          <w:p w14:paraId="471A7E17" w14:textId="47197A95" w:rsidR="00712F87" w:rsidRDefault="00712F87" w:rsidP="00712F87">
            <w:r w:rsidRPr="002C3C35">
              <w:t>2020-08-17</w:t>
            </w:r>
          </w:p>
        </w:tc>
        <w:tc>
          <w:tcPr>
            <w:tcW w:w="3668" w:type="pct"/>
          </w:tcPr>
          <w:p w14:paraId="5E6417BD" w14:textId="77777777" w:rsidR="00712F87" w:rsidRDefault="00712F87" w:rsidP="00712F87">
            <w:r>
              <w:t>Paragraaf 5.3 Specificatie van de Vrijetekststructuur</w:t>
            </w:r>
          </w:p>
          <w:p w14:paraId="6D023F01" w14:textId="2EF5E68D" w:rsidR="00712F87" w:rsidRDefault="00712F87" w:rsidP="00712F87">
            <w:pPr>
              <w:pStyle w:val="Opsommingtekens1"/>
            </w:pPr>
            <w:r w:rsidRPr="00F317C5">
              <w:t>Aangepast op wijziging STOP dat er nog maar één tekstmodel is voor Vrijetekststructuur</w:t>
            </w:r>
          </w:p>
          <w:p w14:paraId="417E5C0A" w14:textId="0A38079F" w:rsidR="00712F87" w:rsidRDefault="00712F87" w:rsidP="00712F87">
            <w:pPr>
              <w:pStyle w:val="Opsommingtekens1"/>
            </w:pPr>
            <w:r>
              <w:t>W</w:t>
            </w:r>
            <w:r w:rsidRPr="00F317C5">
              <w:t xml:space="preserve">ijzigingen in de </w:t>
            </w:r>
            <w:r>
              <w:t>STOP-</w:t>
            </w:r>
            <w:r w:rsidRPr="00F317C5">
              <w:t>specificaties van dat tekstmodel verwerkt</w:t>
            </w:r>
            <w:r>
              <w:t>:</w:t>
            </w:r>
          </w:p>
          <w:p w14:paraId="279DD595" w14:textId="77777777" w:rsidR="00712F87" w:rsidRDefault="00712F87" w:rsidP="00712F87">
            <w:pPr>
              <w:pStyle w:val="Opsommingtekens2"/>
            </w:pPr>
            <w:r>
              <w:t>R</w:t>
            </w:r>
            <w:r w:rsidRPr="00C010DA">
              <w:t>egeling als overkoepelend element verwijderd</w:t>
            </w:r>
          </w:p>
          <w:p w14:paraId="6D1788D2" w14:textId="77777777" w:rsidR="00712F87" w:rsidRDefault="00712F87" w:rsidP="00712F87">
            <w:pPr>
              <w:pStyle w:val="Opsommingtekens2"/>
            </w:pPr>
            <w:r>
              <w:t>Divisie en DivisieTekst correct beschreven</w:t>
            </w:r>
          </w:p>
          <w:p w14:paraId="3AE8DC5F" w14:textId="77777777" w:rsidR="00712F87" w:rsidRDefault="00712F87" w:rsidP="00712F87">
            <w:pPr>
              <w:pStyle w:val="Opsommingtekens2"/>
            </w:pPr>
            <w:r w:rsidRPr="00AF69D2">
              <w:t>Element Gereserveerd beschreven</w:t>
            </w:r>
          </w:p>
          <w:p w14:paraId="125AFA90" w14:textId="77777777" w:rsidR="00712F87" w:rsidRDefault="00712F87" w:rsidP="00712F87">
            <w:pPr>
              <w:pStyle w:val="Opsommingtekens2"/>
            </w:pPr>
            <w:r>
              <w:t>Beschreven dat STOP het niet toestaat om niveaus van Divisie over te slaan</w:t>
            </w:r>
          </w:p>
        </w:tc>
      </w:tr>
      <w:tr w:rsidR="00712F87" w14:paraId="09C8A488" w14:textId="77777777" w:rsidTr="007D3572">
        <w:tc>
          <w:tcPr>
            <w:tcW w:w="566" w:type="pct"/>
          </w:tcPr>
          <w:p w14:paraId="2690D2E9" w14:textId="1C79E184" w:rsidR="00712F87" w:rsidRPr="009C49B9" w:rsidRDefault="00712F87" w:rsidP="00712F87">
            <w:r w:rsidRPr="009D56F2">
              <w:t>0.99.0</w:t>
            </w:r>
          </w:p>
        </w:tc>
        <w:tc>
          <w:tcPr>
            <w:tcW w:w="766" w:type="pct"/>
          </w:tcPr>
          <w:p w14:paraId="1CF80246" w14:textId="56C5C9C2" w:rsidR="00712F87" w:rsidRDefault="00712F87" w:rsidP="00712F87">
            <w:r w:rsidRPr="002C3C35">
              <w:t>2020-08-17</w:t>
            </w:r>
          </w:p>
        </w:tc>
        <w:tc>
          <w:tcPr>
            <w:tcW w:w="3668" w:type="pct"/>
          </w:tcPr>
          <w:p w14:paraId="717BF1CC" w14:textId="3639EE7A" w:rsidR="00712F87" w:rsidRDefault="00712F87" w:rsidP="00712F87">
            <w:r>
              <w:t>Paragraaf 5.4 (nu 5.5) Standaardindeling voorbereidingsbesluit</w:t>
            </w:r>
          </w:p>
          <w:p w14:paraId="3AF80C0E" w14:textId="2D54B7FF" w:rsidR="00712F87" w:rsidRDefault="00712F87" w:rsidP="00712F87">
            <w:pPr>
              <w:pStyle w:val="Opsommingtekens1"/>
            </w:pPr>
            <w:r>
              <w:t xml:space="preserve">Beschrijving van de onderdelen van het </w:t>
            </w:r>
            <w:r w:rsidRPr="00765B53">
              <w:t>voorbereidingsbesluit</w:t>
            </w:r>
            <w:r>
              <w:t xml:space="preserve"> verbeterd en afgestemd op de keuzes voor de inhoud en werking van het tijdelijk regelingdeel</w:t>
            </w:r>
          </w:p>
          <w:p w14:paraId="58F3531F" w14:textId="77777777" w:rsidR="00712F87" w:rsidRDefault="00712F87" w:rsidP="00712F87">
            <w:pPr>
              <w:pStyle w:val="Opsommingtekens1"/>
            </w:pPr>
            <w:r>
              <w:t>Voorbeelden verbeterd</w:t>
            </w:r>
          </w:p>
        </w:tc>
      </w:tr>
      <w:tr w:rsidR="00712F87" w:rsidRPr="00DF6335" w14:paraId="4FF61EE4" w14:textId="77777777" w:rsidTr="007D3572">
        <w:tc>
          <w:tcPr>
            <w:tcW w:w="566" w:type="pct"/>
          </w:tcPr>
          <w:p w14:paraId="45C99481" w14:textId="4AF56A11" w:rsidR="00712F87" w:rsidRPr="009C49B9" w:rsidRDefault="00712F87" w:rsidP="00712F87">
            <w:r>
              <w:t>0.99.0</w:t>
            </w:r>
          </w:p>
        </w:tc>
        <w:tc>
          <w:tcPr>
            <w:tcW w:w="766" w:type="pct"/>
          </w:tcPr>
          <w:p w14:paraId="6152F52D" w14:textId="50BADA35" w:rsidR="00712F87" w:rsidRDefault="00712F87" w:rsidP="00712F87">
            <w:r w:rsidRPr="002C3C35">
              <w:t>2020-08-17</w:t>
            </w:r>
          </w:p>
        </w:tc>
        <w:tc>
          <w:tcPr>
            <w:tcW w:w="3668" w:type="pct"/>
          </w:tcPr>
          <w:p w14:paraId="4694A7CC" w14:textId="21323858" w:rsidR="00712F87" w:rsidRDefault="00712F87" w:rsidP="00712F87">
            <w:r>
              <w:t>Paragraaf 6.2 Objecttype Regelingsgebied toegevoegd</w:t>
            </w:r>
          </w:p>
        </w:tc>
      </w:tr>
      <w:tr w:rsidR="00712F87" w14:paraId="37FB5344" w14:textId="77777777" w:rsidTr="007D3572">
        <w:tc>
          <w:tcPr>
            <w:tcW w:w="566" w:type="pct"/>
          </w:tcPr>
          <w:p w14:paraId="0873E56C" w14:textId="5A09241F" w:rsidR="00712F87" w:rsidRPr="00B22C4A" w:rsidRDefault="00712F87" w:rsidP="00712F87">
            <w:r>
              <w:t>0.99.0</w:t>
            </w:r>
          </w:p>
        </w:tc>
        <w:tc>
          <w:tcPr>
            <w:tcW w:w="766" w:type="pct"/>
          </w:tcPr>
          <w:p w14:paraId="613523D1" w14:textId="05EB366D" w:rsidR="00712F87" w:rsidRPr="00496933" w:rsidRDefault="00712F87" w:rsidP="00712F87">
            <w:r w:rsidRPr="002C3C35">
              <w:t>2020-08-17</w:t>
            </w:r>
          </w:p>
        </w:tc>
        <w:tc>
          <w:tcPr>
            <w:tcW w:w="3668" w:type="pct"/>
          </w:tcPr>
          <w:p w14:paraId="4EAC02FC" w14:textId="3FD3DF06" w:rsidR="00712F87" w:rsidRDefault="00712F87" w:rsidP="00712F87">
            <w:r>
              <w:t xml:space="preserve">Paragraaf 6.3 </w:t>
            </w:r>
            <w:r w:rsidRPr="00B20EA4">
              <w:t xml:space="preserve">Verplichte onderdelen van de standaard en onderdelen die noodzakelijk zijn om </w:t>
            </w:r>
            <w:r>
              <w:t>het voorbereidingsbesluit</w:t>
            </w:r>
            <w:r w:rsidRPr="00B20EA4">
              <w:t xml:space="preserve"> in DSO-LV te kunnen tonen</w:t>
            </w:r>
            <w:r w:rsidRPr="00511974">
              <w:t xml:space="preserve"> </w:t>
            </w:r>
            <w:r>
              <w:t>toegevoegd</w:t>
            </w:r>
          </w:p>
        </w:tc>
      </w:tr>
      <w:tr w:rsidR="00712F87" w14:paraId="45944CB2" w14:textId="77777777" w:rsidTr="007D3572">
        <w:tc>
          <w:tcPr>
            <w:tcW w:w="566" w:type="pct"/>
          </w:tcPr>
          <w:p w14:paraId="3FB629C0" w14:textId="590F3B33" w:rsidR="00712F87" w:rsidRPr="00B22C4A" w:rsidRDefault="00712F87" w:rsidP="00712F87">
            <w:r>
              <w:lastRenderedPageBreak/>
              <w:t>0.99.0</w:t>
            </w:r>
          </w:p>
        </w:tc>
        <w:tc>
          <w:tcPr>
            <w:tcW w:w="766" w:type="pct"/>
          </w:tcPr>
          <w:p w14:paraId="4A6C809E" w14:textId="5A101A7D" w:rsidR="00712F87" w:rsidRPr="00496933" w:rsidRDefault="00712F87" w:rsidP="00712F87">
            <w:r w:rsidRPr="002C3C35">
              <w:t>2020-08-17</w:t>
            </w:r>
          </w:p>
        </w:tc>
        <w:tc>
          <w:tcPr>
            <w:tcW w:w="3668" w:type="pct"/>
          </w:tcPr>
          <w:p w14:paraId="3F8F0D62" w14:textId="502C50F5" w:rsidR="00712F87" w:rsidRDefault="00712F87" w:rsidP="00712F87">
            <w:r>
              <w:t>Deel C Aspecten van de aanlevering met daarin hoofdstuk 7 Aanlevering van omgevingsdocumenten toegevoegd:</w:t>
            </w:r>
          </w:p>
          <w:p w14:paraId="6E01363A" w14:textId="7652EE22" w:rsidR="00712F87" w:rsidRDefault="00712F87" w:rsidP="00712F87">
            <w:pPr>
              <w:pStyle w:val="Opsommingtekens1"/>
            </w:pPr>
            <w:r w:rsidRPr="00746376">
              <w:t xml:space="preserve">Paragraaf 7.1 </w:t>
            </w:r>
            <w:r w:rsidRPr="009A182F">
              <w:t>beschrijft identificatie van een Regelingversie met Doel en consolidatie-informatie, algemeen en toegepast op de scenario’s van Paragraaf 2.3.2.4</w:t>
            </w:r>
          </w:p>
          <w:p w14:paraId="3F8A2FCE" w14:textId="2309125A" w:rsidR="00712F87" w:rsidRDefault="00712F87" w:rsidP="00712F87">
            <w:pPr>
              <w:pStyle w:val="Opsommingtekens1"/>
            </w:pPr>
            <w:r>
              <w:t xml:space="preserve">Paragraaf 7.2 </w:t>
            </w:r>
            <w:r w:rsidRPr="00A162B4">
              <w:t>beschrijft de toepassing van de STOP-tekstmodellen RegelingTijdelijkdeel en BesluitCompact bij het voorbereidingsbesluit, cf. STOP</w:t>
            </w:r>
          </w:p>
          <w:p w14:paraId="3358B87F" w14:textId="253A9D49" w:rsidR="00712F87" w:rsidRDefault="00712F87" w:rsidP="00712F87">
            <w:pPr>
              <w:pStyle w:val="Opsommingtekens1"/>
            </w:pPr>
            <w:r>
              <w:t xml:space="preserve">Paragraaf 7.3 </w:t>
            </w:r>
            <w:r w:rsidRPr="00A162B4">
              <w:t>beschrijft procedure-informatie en consolidatie</w:t>
            </w:r>
          </w:p>
          <w:p w14:paraId="6DAA9EA0" w14:textId="0CBE7331" w:rsidR="00712F87" w:rsidRDefault="00712F87" w:rsidP="00712F87">
            <w:pPr>
              <w:pStyle w:val="Opsommingtekens1"/>
            </w:pPr>
            <w:r>
              <w:t>Paragraaf 7.4 beschrijft het muteren van IMOW-objecten</w:t>
            </w:r>
          </w:p>
        </w:tc>
      </w:tr>
      <w:tr w:rsidR="00980FD0" w14:paraId="091DE7D7" w14:textId="77777777" w:rsidTr="0042535A">
        <w:tc>
          <w:tcPr>
            <w:tcW w:w="566" w:type="pct"/>
          </w:tcPr>
          <w:p w14:paraId="3211CBD5" w14:textId="087D0CD1" w:rsidR="00980FD0" w:rsidRDefault="00EB3425" w:rsidP="0042535A">
            <w:r>
              <w:t>1.0.0</w:t>
            </w:r>
          </w:p>
        </w:tc>
        <w:tc>
          <w:tcPr>
            <w:tcW w:w="766" w:type="pct"/>
          </w:tcPr>
          <w:p w14:paraId="6FC56F63" w14:textId="406173AF" w:rsidR="00980FD0" w:rsidRDefault="00EB3425" w:rsidP="0042535A">
            <w:r>
              <w:t>2020-10-30</w:t>
            </w:r>
          </w:p>
        </w:tc>
        <w:tc>
          <w:tcPr>
            <w:tcW w:w="3668" w:type="pct"/>
          </w:tcPr>
          <w:p w14:paraId="044F0DF9" w14:textId="77777777" w:rsidR="00980FD0" w:rsidRDefault="00980FD0" w:rsidP="0042535A">
            <w:r>
              <w:t>Paragraaf 3.6 Presentatiemodel</w:t>
            </w:r>
          </w:p>
          <w:p w14:paraId="67D7B73C" w14:textId="4C45D3B9" w:rsidR="00980FD0" w:rsidRDefault="00980FD0" w:rsidP="00980FD0">
            <w:pPr>
              <w:pStyle w:val="Opsommingtekens1"/>
            </w:pPr>
            <w:r>
              <w:t>Voorbeeld Activiteit verwijderd</w:t>
            </w:r>
          </w:p>
          <w:p w14:paraId="2DD83374" w14:textId="30A84F38" w:rsidR="00FC69D2" w:rsidRDefault="00FC69D2" w:rsidP="00FC69D2">
            <w:pPr>
              <w:pStyle w:val="Opsommingtekens1"/>
            </w:pPr>
            <w:r w:rsidRPr="00FC69D2">
              <w:t>Toegevoegd dat het nieuw geïntroduceerde objecttype SymbolisatieItem het attribuut specifiekeSymbolisatie bij ActiviteitLocatieaanduiding, Normwaarde en de verschillende typen Gebiedsaanwijzing gaat vervangen, met waarschuwing dat het attribuut specifiekeSymbolisatie in de 1.1-versie van de TPOD-standaard vervalt</w:t>
            </w:r>
          </w:p>
          <w:p w14:paraId="599D7853" w14:textId="77777777" w:rsidR="00980FD0" w:rsidRDefault="00980FD0" w:rsidP="00980FD0">
            <w:pPr>
              <w:pStyle w:val="Opsommingtekens1"/>
            </w:pPr>
            <w:r>
              <w:t xml:space="preserve">Aan de figuren een toelichting toegevoegd die uitlegt wat er in de figuur wordt bedoeld </w:t>
            </w:r>
            <w:r w:rsidRPr="002161A6">
              <w:t>(n.a.v. consultatie)</w:t>
            </w:r>
          </w:p>
        </w:tc>
      </w:tr>
      <w:tr w:rsidR="00D362D1" w14:paraId="2167C54E" w14:textId="77777777" w:rsidTr="0042535A">
        <w:tc>
          <w:tcPr>
            <w:tcW w:w="566" w:type="pct"/>
          </w:tcPr>
          <w:p w14:paraId="507CB85F" w14:textId="759FDE88" w:rsidR="00D362D1" w:rsidRDefault="00EB3425" w:rsidP="00D362D1">
            <w:r>
              <w:t>1.0.0</w:t>
            </w:r>
          </w:p>
        </w:tc>
        <w:tc>
          <w:tcPr>
            <w:tcW w:w="766" w:type="pct"/>
          </w:tcPr>
          <w:p w14:paraId="5BB9E908" w14:textId="1128FF12" w:rsidR="00D362D1" w:rsidRDefault="00EB3425" w:rsidP="00D362D1">
            <w:r>
              <w:t>2020-10-30</w:t>
            </w:r>
          </w:p>
        </w:tc>
        <w:tc>
          <w:tcPr>
            <w:tcW w:w="3668" w:type="pct"/>
          </w:tcPr>
          <w:p w14:paraId="54DD4F4B" w14:textId="77777777" w:rsidR="00D362D1" w:rsidRDefault="00D362D1" w:rsidP="00D362D1">
            <w:r>
              <w:t>Paragraaf 5.2 Specificatie van de Artikelstructuur:</w:t>
            </w:r>
          </w:p>
          <w:p w14:paraId="6B87F414" w14:textId="01050EC1" w:rsidR="00D362D1" w:rsidRDefault="00D362D1" w:rsidP="00D362D1">
            <w:pPr>
              <w:pStyle w:val="Opsommingtekens1"/>
            </w:pPr>
            <w:r>
              <w:t>De bepaling over het te gebruiken STOP-element voor de</w:t>
            </w:r>
            <w:r w:rsidRPr="006A7B26">
              <w:t xml:space="preserve"> inleidende tekst/aanhef van een lijst </w:t>
            </w:r>
            <w:r>
              <w:t xml:space="preserve">gewijzigd: er moet verplicht </w:t>
            </w:r>
            <w:r w:rsidRPr="006A7B26">
              <w:t>gebruik gemaakt worden van het STOP-element Alinea (WELT-69)</w:t>
            </w:r>
          </w:p>
          <w:p w14:paraId="062410EA" w14:textId="77777777" w:rsidR="00D362D1" w:rsidRPr="00CB3A2E" w:rsidRDefault="00D362D1" w:rsidP="00D362D1">
            <w:pPr>
              <w:pStyle w:val="Opsommingtekens1"/>
            </w:pPr>
            <w:r w:rsidRPr="00CB3A2E">
              <w:t>Toegevoegd de bepaling dat aan het nummer van ieder tekstelement een letter kan worden toegevoegd (WELT-65)</w:t>
            </w:r>
          </w:p>
          <w:p w14:paraId="25246CF3" w14:textId="77777777" w:rsidR="00D362D1" w:rsidRDefault="00D362D1" w:rsidP="00D362D1">
            <w:pPr>
              <w:pStyle w:val="Opsommingtekens1"/>
            </w:pPr>
            <w:r w:rsidRPr="006A7B26">
              <w:t>Verwijderd opmerking dat lijstonderdelen een identificatie hebben (n.a.v. review)</w:t>
            </w:r>
          </w:p>
          <w:p w14:paraId="082F14EF" w14:textId="557CA747" w:rsidR="00D362D1" w:rsidRDefault="00D362D1" w:rsidP="00D362D1">
            <w:pPr>
              <w:pStyle w:val="Opsommingtekens1"/>
            </w:pPr>
            <w:r w:rsidRPr="000C6246">
              <w:t>Verwijderd de bepalingen over de opmaak van Koppen en toegevoegd een beschrijving dat opmaak van tekst door de LVBB wordt gegenereerd</w:t>
            </w:r>
            <w:r w:rsidRPr="006A7B26">
              <w:t xml:space="preserve"> (WELT-87)</w:t>
            </w:r>
          </w:p>
          <w:p w14:paraId="062DAD8E" w14:textId="359AA169" w:rsidR="00D362D1" w:rsidRDefault="00D362D1" w:rsidP="00D362D1">
            <w:pPr>
              <w:pStyle w:val="Opsommingtekens1"/>
            </w:pPr>
            <w:r w:rsidRPr="00885412">
              <w:t>Toegevoegd kader met Toekomstige functionaliteit: Opschrift bij Lid (STOP-issue #108)</w:t>
            </w:r>
          </w:p>
        </w:tc>
      </w:tr>
      <w:tr w:rsidR="00D362D1" w14:paraId="04FEE9C6" w14:textId="77777777" w:rsidTr="0042535A">
        <w:tc>
          <w:tcPr>
            <w:tcW w:w="566" w:type="pct"/>
          </w:tcPr>
          <w:p w14:paraId="6026F695" w14:textId="6CCE0C29" w:rsidR="00D362D1" w:rsidRDefault="00EB3425" w:rsidP="00D362D1">
            <w:r>
              <w:t>1.0.0</w:t>
            </w:r>
          </w:p>
        </w:tc>
        <w:tc>
          <w:tcPr>
            <w:tcW w:w="766" w:type="pct"/>
          </w:tcPr>
          <w:p w14:paraId="51CEAA63" w14:textId="37B56AB2" w:rsidR="00D362D1" w:rsidRDefault="00EB3425" w:rsidP="00D362D1">
            <w:r>
              <w:t>2020-10-30</w:t>
            </w:r>
          </w:p>
        </w:tc>
        <w:tc>
          <w:tcPr>
            <w:tcW w:w="3668" w:type="pct"/>
          </w:tcPr>
          <w:p w14:paraId="6D83E5C2" w14:textId="2A9A8B76" w:rsidR="00712F87" w:rsidRDefault="00D362D1" w:rsidP="00D362D1">
            <w:r>
              <w:t>Paragraaf 5.3.2 Specificaties voor tekstelementen van Vrijetekststructuur</w:t>
            </w:r>
          </w:p>
          <w:p w14:paraId="380A7A34" w14:textId="781237E9" w:rsidR="00D362D1" w:rsidRDefault="00D362D1" w:rsidP="00D362D1">
            <w:r>
              <w:t xml:space="preserve">Tekst in overeenstemming gebracht met STOP, waaronder correctie beschrijving element InleidendeTekst (WELT-96) </w:t>
            </w:r>
            <w:r w:rsidRPr="00C96D93">
              <w:t>en van de elementen die binnen een Divisie al dan niet tegelijkertijd kunnen voorkomen</w:t>
            </w:r>
          </w:p>
        </w:tc>
      </w:tr>
      <w:tr w:rsidR="00D362D1" w14:paraId="71B734D7" w14:textId="77777777" w:rsidTr="0042535A">
        <w:tc>
          <w:tcPr>
            <w:tcW w:w="566" w:type="pct"/>
          </w:tcPr>
          <w:p w14:paraId="425AF771" w14:textId="45CAF46C" w:rsidR="00D362D1" w:rsidRDefault="00EB3425" w:rsidP="00D362D1">
            <w:r>
              <w:t>1.0.0</w:t>
            </w:r>
          </w:p>
        </w:tc>
        <w:tc>
          <w:tcPr>
            <w:tcW w:w="766" w:type="pct"/>
          </w:tcPr>
          <w:p w14:paraId="36D391D4" w14:textId="160FB133" w:rsidR="00D362D1" w:rsidRDefault="00EB3425" w:rsidP="00D362D1">
            <w:r>
              <w:t>2020-10-30</w:t>
            </w:r>
          </w:p>
        </w:tc>
        <w:tc>
          <w:tcPr>
            <w:tcW w:w="3668" w:type="pct"/>
          </w:tcPr>
          <w:p w14:paraId="6D8E3B71" w14:textId="77777777" w:rsidR="00D362D1" w:rsidRDefault="00D362D1" w:rsidP="00D362D1">
            <w:r>
              <w:t>Paragraaf 5.4 Bijlagen bij Besluit en Regeling</w:t>
            </w:r>
          </w:p>
          <w:p w14:paraId="048B5E8F" w14:textId="77777777" w:rsidR="00D362D1" w:rsidRDefault="00D362D1" w:rsidP="00D362D1">
            <w:r>
              <w:t>Paragraaf ingevoegd (en volgende paragrafen vernummerd) met uitleg over de toepassing van bijlagen als onderdeel van de tekst in STOP-XML respectievelijk als informatieobject (WELT-93)</w:t>
            </w:r>
          </w:p>
        </w:tc>
      </w:tr>
      <w:tr w:rsidR="00D362D1" w14:paraId="6D6CC7FD" w14:textId="77777777" w:rsidTr="0042535A">
        <w:tc>
          <w:tcPr>
            <w:tcW w:w="566" w:type="pct"/>
          </w:tcPr>
          <w:p w14:paraId="706AD38F" w14:textId="730D9C75" w:rsidR="00D362D1" w:rsidRDefault="00EB3425" w:rsidP="00D362D1">
            <w:r>
              <w:lastRenderedPageBreak/>
              <w:t>1.0.0</w:t>
            </w:r>
          </w:p>
        </w:tc>
        <w:tc>
          <w:tcPr>
            <w:tcW w:w="766" w:type="pct"/>
          </w:tcPr>
          <w:p w14:paraId="4D42FDC6" w14:textId="6C3837C7" w:rsidR="00D362D1" w:rsidRDefault="00EB3425" w:rsidP="00D362D1">
            <w:r>
              <w:t>2020-10-30</w:t>
            </w:r>
          </w:p>
        </w:tc>
        <w:tc>
          <w:tcPr>
            <w:tcW w:w="3668" w:type="pct"/>
          </w:tcPr>
          <w:p w14:paraId="1E0E7344" w14:textId="598AE853" w:rsidR="00D362D1" w:rsidRDefault="00D362D1" w:rsidP="00D362D1">
            <w:pPr>
              <w:pStyle w:val="Opsommingtekens1"/>
              <w:numPr>
                <w:ilvl w:val="0"/>
                <w:numId w:val="0"/>
              </w:numPr>
            </w:pPr>
            <w:r>
              <w:t>Paragraaf 6.2 Objecttype Regelingsgebied</w:t>
            </w:r>
          </w:p>
          <w:p w14:paraId="2B68C57B" w14:textId="77777777" w:rsidR="00D362D1" w:rsidRDefault="00D362D1" w:rsidP="00D362D1">
            <w:pPr>
              <w:pStyle w:val="Opsommingtekens1"/>
              <w:numPr>
                <w:ilvl w:val="0"/>
                <w:numId w:val="0"/>
              </w:numPr>
            </w:pPr>
            <w:r>
              <w:t xml:space="preserve">Toegevoegd dat Regelingsgebied noodzakelijk is voor DSO-LV om het omgevingsdocument te kunnen tonen </w:t>
            </w:r>
            <w:r w:rsidRPr="00BD18C6">
              <w:t xml:space="preserve">(n.a.v. </w:t>
            </w:r>
            <w:r>
              <w:t>review</w:t>
            </w:r>
            <w:r w:rsidRPr="00BD18C6">
              <w:t>)</w:t>
            </w:r>
          </w:p>
        </w:tc>
      </w:tr>
      <w:tr w:rsidR="00D362D1" w14:paraId="34E0EE4E" w14:textId="77777777" w:rsidTr="0042535A">
        <w:tc>
          <w:tcPr>
            <w:tcW w:w="566" w:type="pct"/>
          </w:tcPr>
          <w:p w14:paraId="71881B67" w14:textId="43C0B020" w:rsidR="00D362D1" w:rsidRDefault="00EB3425" w:rsidP="00D362D1">
            <w:r>
              <w:t>1.0.0</w:t>
            </w:r>
          </w:p>
        </w:tc>
        <w:tc>
          <w:tcPr>
            <w:tcW w:w="766" w:type="pct"/>
          </w:tcPr>
          <w:p w14:paraId="0D902A2B" w14:textId="52318594" w:rsidR="00D362D1" w:rsidRDefault="00EB3425" w:rsidP="00D362D1">
            <w:r>
              <w:t>2020-10-30</w:t>
            </w:r>
          </w:p>
        </w:tc>
        <w:tc>
          <w:tcPr>
            <w:tcW w:w="3668" w:type="pct"/>
          </w:tcPr>
          <w:p w14:paraId="53EDE1AF" w14:textId="77777777" w:rsidR="00D362D1" w:rsidRDefault="00D362D1" w:rsidP="00D362D1">
            <w:r>
              <w:t>Paragraaf 7.6 Kennisgeving</w:t>
            </w:r>
          </w:p>
          <w:p w14:paraId="6EAE6EE3" w14:textId="67F7C625" w:rsidR="00D362D1" w:rsidRDefault="00D362D1" w:rsidP="00D362D1">
            <w:pPr>
              <w:pStyle w:val="Opsommingtekens1"/>
              <w:numPr>
                <w:ilvl w:val="0"/>
                <w:numId w:val="0"/>
              </w:numPr>
            </w:pPr>
            <w:r>
              <w:t>Paragraaf ingevoegd (en volgende paragraaf vernummerd), n.a.v. introductie van de kennisgeving in STOP 1.0.4 (WELT 114)</w:t>
            </w:r>
          </w:p>
        </w:tc>
      </w:tr>
    </w:tbl>
    <w:p w14:paraId="4713942C" w14:textId="77777777" w:rsidR="008109A8" w:rsidRPr="008161D1" w:rsidRDefault="008109A8" w:rsidP="008109A8">
      <w:pPr>
        <w:sectPr w:rsidR="008109A8" w:rsidRPr="008161D1" w:rsidSect="003F3E6D">
          <w:endnotePr>
            <w:numFmt w:val="decimal"/>
          </w:endnotePr>
          <w:type w:val="continuous"/>
          <w:pgSz w:w="11906" w:h="16838" w:code="9"/>
          <w:pgMar w:top="1701" w:right="1134" w:bottom="1701" w:left="2268" w:header="567" w:footer="567" w:gutter="0"/>
          <w:cols w:space="708"/>
          <w:formProt w:val="0"/>
          <w:docGrid w:linePitch="360"/>
        </w:sectPr>
      </w:pPr>
    </w:p>
    <w:p w14:paraId="552832D3" w14:textId="77777777" w:rsidR="00402B4C" w:rsidRPr="00671848" w:rsidRDefault="00671848" w:rsidP="00671848">
      <w:pPr>
        <w:pStyle w:val="Kop1voorwerk"/>
        <w:rPr>
          <w:lang w:val="pt-BR"/>
        </w:rPr>
      </w:pPr>
      <w:r>
        <w:rPr>
          <w:lang w:val="pt-BR"/>
        </w:rPr>
        <w:lastRenderedPageBreak/>
        <w:t>Inhoud</w:t>
      </w:r>
    </w:p>
    <w:p w14:paraId="58A6CD56" w14:textId="6199A51B" w:rsidR="00CD4A19" w:rsidRDefault="006B09B8">
      <w:pPr>
        <w:pStyle w:val="Inhopg1"/>
        <w:rPr>
          <w:rFonts w:asciiTheme="minorHAnsi" w:eastAsiaTheme="minorEastAsia" w:hAnsiTheme="minorHAnsi" w:cstheme="minorBidi"/>
          <w:b w:val="0"/>
          <w:noProof/>
          <w:sz w:val="22"/>
          <w:szCs w:val="22"/>
        </w:rPr>
      </w:pPr>
      <w:r>
        <w:rPr>
          <w:b w:val="0"/>
        </w:rPr>
        <w:fldChar w:fldCharType="begin"/>
      </w:r>
      <w:r w:rsidRPr="00857875">
        <w:instrText xml:space="preserve"> TOC \t "Kop 1;1;Kop 2;2;Kop 3;3;Kop 4;4;Kop 5;5;Kop 2 bijlage;6;Kop 3 bijlage;7" </w:instrText>
      </w:r>
      <w:r>
        <w:rPr>
          <w:b w:val="0"/>
        </w:rPr>
        <w:fldChar w:fldCharType="separate"/>
      </w:r>
      <w:r w:rsidR="00CD4A19">
        <w:rPr>
          <w:noProof/>
        </w:rPr>
        <w:t>A</w:t>
      </w:r>
      <w:r w:rsidR="00CD4A19">
        <w:rPr>
          <w:rFonts w:asciiTheme="minorHAnsi" w:eastAsiaTheme="minorEastAsia" w:hAnsiTheme="minorHAnsi" w:cstheme="minorBidi"/>
          <w:b w:val="0"/>
          <w:noProof/>
          <w:sz w:val="22"/>
          <w:szCs w:val="22"/>
        </w:rPr>
        <w:tab/>
      </w:r>
      <w:r w:rsidR="00CD4A19">
        <w:rPr>
          <w:noProof/>
        </w:rPr>
        <w:t>Uitgangspunten voor de modellering</w:t>
      </w:r>
      <w:r w:rsidR="00CD4A19">
        <w:rPr>
          <w:noProof/>
        </w:rPr>
        <w:tab/>
      </w:r>
      <w:r w:rsidR="00CD4A19" w:rsidRPr="00712F87">
        <w:rPr>
          <w:rStyle w:val="Verwijzing"/>
        </w:rPr>
        <w:fldChar w:fldCharType="begin"/>
      </w:r>
      <w:r w:rsidR="00CD4A19" w:rsidRPr="00712F87">
        <w:rPr>
          <w:rStyle w:val="Verwijzing"/>
        </w:rPr>
        <w:instrText xml:space="preserve"> PAGEREF _Toc73543107 \h </w:instrText>
      </w:r>
      <w:r w:rsidR="00CD4A19" w:rsidRPr="00712F87">
        <w:rPr>
          <w:rStyle w:val="Verwijzing"/>
        </w:rPr>
      </w:r>
      <w:r w:rsidR="00CD4A19" w:rsidRPr="00712F87">
        <w:rPr>
          <w:rStyle w:val="Verwijzing"/>
        </w:rPr>
        <w:fldChar w:fldCharType="separate"/>
      </w:r>
      <w:r w:rsidR="00CD4A19" w:rsidRPr="00712F87">
        <w:rPr>
          <w:rStyle w:val="Verwijzing"/>
        </w:rPr>
        <w:t>11</w:t>
      </w:r>
      <w:r w:rsidR="00CD4A19" w:rsidRPr="00712F87">
        <w:rPr>
          <w:rStyle w:val="Verwijzing"/>
        </w:rPr>
        <w:fldChar w:fldCharType="end"/>
      </w:r>
    </w:p>
    <w:p w14:paraId="12205014" w14:textId="7425AD95" w:rsidR="00CD4A19" w:rsidRDefault="00CD4A19">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712F87">
        <w:rPr>
          <w:rStyle w:val="Verwijzing"/>
        </w:rPr>
        <w:fldChar w:fldCharType="begin"/>
      </w:r>
      <w:r w:rsidRPr="00712F87">
        <w:rPr>
          <w:rStyle w:val="Verwijzing"/>
        </w:rPr>
        <w:instrText xml:space="preserve"> PAGEREF _Toc73543108 \h </w:instrText>
      </w:r>
      <w:r w:rsidRPr="00712F87">
        <w:rPr>
          <w:rStyle w:val="Verwijzing"/>
        </w:rPr>
      </w:r>
      <w:r w:rsidRPr="00712F87">
        <w:rPr>
          <w:rStyle w:val="Verwijzing"/>
        </w:rPr>
        <w:fldChar w:fldCharType="separate"/>
      </w:r>
      <w:r w:rsidRPr="00712F87">
        <w:rPr>
          <w:rStyle w:val="Verwijzing"/>
        </w:rPr>
        <w:t>12</w:t>
      </w:r>
      <w:r w:rsidRPr="00712F87">
        <w:rPr>
          <w:rStyle w:val="Verwijzing"/>
        </w:rPr>
        <w:fldChar w:fldCharType="end"/>
      </w:r>
    </w:p>
    <w:p w14:paraId="7CACDA6A" w14:textId="7FF0BC39" w:rsidR="00CD4A19" w:rsidRDefault="00CD4A19">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712F87">
        <w:rPr>
          <w:rStyle w:val="Verwijzing"/>
        </w:rPr>
        <w:fldChar w:fldCharType="begin"/>
      </w:r>
      <w:r w:rsidRPr="00712F87">
        <w:rPr>
          <w:rStyle w:val="Verwijzing"/>
        </w:rPr>
        <w:instrText xml:space="preserve"> PAGEREF _Toc73543109 \h </w:instrText>
      </w:r>
      <w:r w:rsidRPr="00712F87">
        <w:rPr>
          <w:rStyle w:val="Verwijzing"/>
        </w:rPr>
      </w:r>
      <w:r w:rsidRPr="00712F87">
        <w:rPr>
          <w:rStyle w:val="Verwijzing"/>
        </w:rPr>
        <w:fldChar w:fldCharType="separate"/>
      </w:r>
      <w:r w:rsidRPr="00712F87">
        <w:rPr>
          <w:rStyle w:val="Verwijzing"/>
        </w:rPr>
        <w:t>12</w:t>
      </w:r>
      <w:r w:rsidRPr="00712F87">
        <w:rPr>
          <w:rStyle w:val="Verwijzing"/>
        </w:rPr>
        <w:fldChar w:fldCharType="end"/>
      </w:r>
    </w:p>
    <w:p w14:paraId="0E441BD5" w14:textId="5E90B365" w:rsidR="00CD4A19" w:rsidRDefault="00CD4A19">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712F87">
        <w:rPr>
          <w:rStyle w:val="Verwijzing"/>
        </w:rPr>
        <w:fldChar w:fldCharType="begin"/>
      </w:r>
      <w:r w:rsidRPr="00712F87">
        <w:rPr>
          <w:rStyle w:val="Verwijzing"/>
        </w:rPr>
        <w:instrText xml:space="preserve"> PAGEREF _Toc73543110 \h </w:instrText>
      </w:r>
      <w:r w:rsidRPr="00712F87">
        <w:rPr>
          <w:rStyle w:val="Verwijzing"/>
        </w:rPr>
      </w:r>
      <w:r w:rsidRPr="00712F87">
        <w:rPr>
          <w:rStyle w:val="Verwijzing"/>
        </w:rPr>
        <w:fldChar w:fldCharType="separate"/>
      </w:r>
      <w:r w:rsidRPr="00712F87">
        <w:rPr>
          <w:rStyle w:val="Verwijzing"/>
        </w:rPr>
        <w:t>12</w:t>
      </w:r>
      <w:r w:rsidRPr="00712F87">
        <w:rPr>
          <w:rStyle w:val="Verwijzing"/>
        </w:rPr>
        <w:fldChar w:fldCharType="end"/>
      </w:r>
    </w:p>
    <w:p w14:paraId="65EC6FA7" w14:textId="354ACD60" w:rsidR="00CD4A19" w:rsidRDefault="00CD4A19">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712F87">
        <w:rPr>
          <w:rStyle w:val="Verwijzing"/>
        </w:rPr>
        <w:fldChar w:fldCharType="begin"/>
      </w:r>
      <w:r w:rsidRPr="00712F87">
        <w:rPr>
          <w:rStyle w:val="Verwijzing"/>
        </w:rPr>
        <w:instrText xml:space="preserve"> PAGEREF _Toc73543111 \h </w:instrText>
      </w:r>
      <w:r w:rsidRPr="00712F87">
        <w:rPr>
          <w:rStyle w:val="Verwijzing"/>
        </w:rPr>
      </w:r>
      <w:r w:rsidRPr="00712F87">
        <w:rPr>
          <w:rStyle w:val="Verwijzing"/>
        </w:rPr>
        <w:fldChar w:fldCharType="separate"/>
      </w:r>
      <w:r w:rsidRPr="00712F87">
        <w:rPr>
          <w:rStyle w:val="Verwijzing"/>
        </w:rPr>
        <w:t>12</w:t>
      </w:r>
      <w:r w:rsidRPr="00712F87">
        <w:rPr>
          <w:rStyle w:val="Verwijzing"/>
        </w:rPr>
        <w:fldChar w:fldCharType="end"/>
      </w:r>
    </w:p>
    <w:p w14:paraId="3A843921" w14:textId="719DF3FA" w:rsidR="00CD4A19" w:rsidRDefault="00CD4A19">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712F87">
        <w:rPr>
          <w:rStyle w:val="Verwijzing"/>
        </w:rPr>
        <w:fldChar w:fldCharType="begin"/>
      </w:r>
      <w:r w:rsidRPr="00712F87">
        <w:rPr>
          <w:rStyle w:val="Verwijzing"/>
        </w:rPr>
        <w:instrText xml:space="preserve"> PAGEREF _Toc73543112 \h </w:instrText>
      </w:r>
      <w:r w:rsidRPr="00712F87">
        <w:rPr>
          <w:rStyle w:val="Verwijzing"/>
        </w:rPr>
      </w:r>
      <w:r w:rsidRPr="00712F87">
        <w:rPr>
          <w:rStyle w:val="Verwijzing"/>
        </w:rPr>
        <w:fldChar w:fldCharType="separate"/>
      </w:r>
      <w:r w:rsidRPr="00712F87">
        <w:rPr>
          <w:rStyle w:val="Verwijzing"/>
        </w:rPr>
        <w:t>13</w:t>
      </w:r>
      <w:r w:rsidRPr="00712F87">
        <w:rPr>
          <w:rStyle w:val="Verwijzing"/>
        </w:rPr>
        <w:fldChar w:fldCharType="end"/>
      </w:r>
    </w:p>
    <w:p w14:paraId="7D906A32" w14:textId="03AAA5F1" w:rsidR="00CD4A19" w:rsidRDefault="00CD4A19">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712F87">
        <w:rPr>
          <w:rStyle w:val="Verwijzing"/>
        </w:rPr>
        <w:fldChar w:fldCharType="begin"/>
      </w:r>
      <w:r w:rsidRPr="00712F87">
        <w:rPr>
          <w:rStyle w:val="Verwijzing"/>
        </w:rPr>
        <w:instrText xml:space="preserve"> PAGEREF _Toc73543113 \h </w:instrText>
      </w:r>
      <w:r w:rsidRPr="00712F87">
        <w:rPr>
          <w:rStyle w:val="Verwijzing"/>
        </w:rPr>
      </w:r>
      <w:r w:rsidRPr="00712F87">
        <w:rPr>
          <w:rStyle w:val="Verwijzing"/>
        </w:rPr>
        <w:fldChar w:fldCharType="separate"/>
      </w:r>
      <w:r w:rsidRPr="00712F87">
        <w:rPr>
          <w:rStyle w:val="Verwijzing"/>
        </w:rPr>
        <w:t>14</w:t>
      </w:r>
      <w:r w:rsidRPr="00712F87">
        <w:rPr>
          <w:rStyle w:val="Verwijzing"/>
        </w:rPr>
        <w:fldChar w:fldCharType="end"/>
      </w:r>
    </w:p>
    <w:p w14:paraId="2846FDBF" w14:textId="6E6E0F6C" w:rsidR="00CD4A19" w:rsidRDefault="00CD4A19">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voorbereidingsbesluit, voorbeschermingsregels en meervoudig bronhouderschap</w:t>
      </w:r>
      <w:r>
        <w:rPr>
          <w:noProof/>
        </w:rPr>
        <w:tab/>
      </w:r>
      <w:r w:rsidRPr="00712F87">
        <w:rPr>
          <w:rStyle w:val="Verwijzing"/>
        </w:rPr>
        <w:fldChar w:fldCharType="begin"/>
      </w:r>
      <w:r w:rsidRPr="00712F87">
        <w:rPr>
          <w:rStyle w:val="Verwijzing"/>
        </w:rPr>
        <w:instrText xml:space="preserve"> PAGEREF _Toc73543114 \h </w:instrText>
      </w:r>
      <w:r w:rsidRPr="00712F87">
        <w:rPr>
          <w:rStyle w:val="Verwijzing"/>
        </w:rPr>
      </w:r>
      <w:r w:rsidRPr="00712F87">
        <w:rPr>
          <w:rStyle w:val="Verwijzing"/>
        </w:rPr>
        <w:fldChar w:fldCharType="separate"/>
      </w:r>
      <w:r w:rsidRPr="00712F87">
        <w:rPr>
          <w:rStyle w:val="Verwijzing"/>
        </w:rPr>
        <w:t>16</w:t>
      </w:r>
      <w:r w:rsidRPr="00712F87">
        <w:rPr>
          <w:rStyle w:val="Verwijzing"/>
        </w:rPr>
        <w:fldChar w:fldCharType="end"/>
      </w:r>
    </w:p>
    <w:p w14:paraId="46814C59" w14:textId="3FA93A12" w:rsidR="00CD4A19" w:rsidRDefault="00CD4A19">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712F87">
        <w:rPr>
          <w:rStyle w:val="Verwijzing"/>
        </w:rPr>
        <w:fldChar w:fldCharType="begin"/>
      </w:r>
      <w:r w:rsidRPr="00712F87">
        <w:rPr>
          <w:rStyle w:val="Verwijzing"/>
        </w:rPr>
        <w:instrText xml:space="preserve"> PAGEREF _Toc73543115 \h </w:instrText>
      </w:r>
      <w:r w:rsidRPr="00712F87">
        <w:rPr>
          <w:rStyle w:val="Verwijzing"/>
        </w:rPr>
      </w:r>
      <w:r w:rsidRPr="00712F87">
        <w:rPr>
          <w:rStyle w:val="Verwijzing"/>
        </w:rPr>
        <w:fldChar w:fldCharType="separate"/>
      </w:r>
      <w:r w:rsidRPr="00712F87">
        <w:rPr>
          <w:rStyle w:val="Verwijzing"/>
        </w:rPr>
        <w:t>16</w:t>
      </w:r>
      <w:r w:rsidRPr="00712F87">
        <w:rPr>
          <w:rStyle w:val="Verwijzing"/>
        </w:rPr>
        <w:fldChar w:fldCharType="end"/>
      </w:r>
    </w:p>
    <w:p w14:paraId="695AC281" w14:textId="1C8D0B17" w:rsidR="00CD4A19" w:rsidRDefault="00CD4A19">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voorbereidingsbesluit</w:t>
      </w:r>
      <w:r>
        <w:rPr>
          <w:noProof/>
        </w:rPr>
        <w:tab/>
      </w:r>
      <w:r w:rsidRPr="00712F87">
        <w:rPr>
          <w:rStyle w:val="Verwijzing"/>
        </w:rPr>
        <w:fldChar w:fldCharType="begin"/>
      </w:r>
      <w:r w:rsidRPr="00712F87">
        <w:rPr>
          <w:rStyle w:val="Verwijzing"/>
        </w:rPr>
        <w:instrText xml:space="preserve"> PAGEREF _Toc73543116 \h </w:instrText>
      </w:r>
      <w:r w:rsidRPr="00712F87">
        <w:rPr>
          <w:rStyle w:val="Verwijzing"/>
        </w:rPr>
      </w:r>
      <w:r w:rsidRPr="00712F87">
        <w:rPr>
          <w:rStyle w:val="Verwijzing"/>
        </w:rPr>
        <w:fldChar w:fldCharType="separate"/>
      </w:r>
      <w:r w:rsidRPr="00712F87">
        <w:rPr>
          <w:rStyle w:val="Verwijzing"/>
        </w:rPr>
        <w:t>16</w:t>
      </w:r>
      <w:r w:rsidRPr="00712F87">
        <w:rPr>
          <w:rStyle w:val="Verwijzing"/>
        </w:rPr>
        <w:fldChar w:fldCharType="end"/>
      </w:r>
    </w:p>
    <w:p w14:paraId="59E4B657" w14:textId="56410144" w:rsidR="00CD4A19" w:rsidRDefault="00CD4A19">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Voorbereidingsbesluit en voorbeschermingsregels</w:t>
      </w:r>
      <w:r>
        <w:rPr>
          <w:noProof/>
        </w:rPr>
        <w:tab/>
      </w:r>
      <w:r w:rsidRPr="00712F87">
        <w:rPr>
          <w:rStyle w:val="Verwijzing"/>
        </w:rPr>
        <w:fldChar w:fldCharType="begin"/>
      </w:r>
      <w:r w:rsidRPr="00712F87">
        <w:rPr>
          <w:rStyle w:val="Verwijzing"/>
        </w:rPr>
        <w:instrText xml:space="preserve"> PAGEREF _Toc73543117 \h </w:instrText>
      </w:r>
      <w:r w:rsidRPr="00712F87">
        <w:rPr>
          <w:rStyle w:val="Verwijzing"/>
        </w:rPr>
      </w:r>
      <w:r w:rsidRPr="00712F87">
        <w:rPr>
          <w:rStyle w:val="Verwijzing"/>
        </w:rPr>
        <w:fldChar w:fldCharType="separate"/>
      </w:r>
      <w:r w:rsidRPr="00712F87">
        <w:rPr>
          <w:rStyle w:val="Verwijzing"/>
        </w:rPr>
        <w:t>19</w:t>
      </w:r>
      <w:r w:rsidRPr="00712F87">
        <w:rPr>
          <w:rStyle w:val="Verwijzing"/>
        </w:rPr>
        <w:fldChar w:fldCharType="end"/>
      </w:r>
    </w:p>
    <w:p w14:paraId="3633FB87" w14:textId="6D658BC0" w:rsidR="00CD4A19" w:rsidRDefault="00CD4A19">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Meervoudig bronhouderschap bij het voorbereidingsbesluit</w:t>
      </w:r>
      <w:r>
        <w:rPr>
          <w:noProof/>
        </w:rPr>
        <w:tab/>
      </w:r>
      <w:r w:rsidRPr="00712F87">
        <w:rPr>
          <w:rStyle w:val="Verwijzing"/>
        </w:rPr>
        <w:fldChar w:fldCharType="begin"/>
      </w:r>
      <w:r w:rsidRPr="00712F87">
        <w:rPr>
          <w:rStyle w:val="Verwijzing"/>
        </w:rPr>
        <w:instrText xml:space="preserve"> PAGEREF _Toc73543118 \h </w:instrText>
      </w:r>
      <w:r w:rsidRPr="00712F87">
        <w:rPr>
          <w:rStyle w:val="Verwijzing"/>
        </w:rPr>
      </w:r>
      <w:r w:rsidRPr="00712F87">
        <w:rPr>
          <w:rStyle w:val="Verwijzing"/>
        </w:rPr>
        <w:fldChar w:fldCharType="separate"/>
      </w:r>
      <w:r w:rsidRPr="00712F87">
        <w:rPr>
          <w:rStyle w:val="Verwijzing"/>
        </w:rPr>
        <w:t>23</w:t>
      </w:r>
      <w:r w:rsidRPr="00712F87">
        <w:rPr>
          <w:rStyle w:val="Verwijzing"/>
        </w:rPr>
        <w:fldChar w:fldCharType="end"/>
      </w:r>
    </w:p>
    <w:p w14:paraId="03452E4F" w14:textId="4FCA6A02" w:rsidR="00CD4A19" w:rsidRDefault="00CD4A19">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Beoogde werking van meervoudig bronhouderschap</w:t>
      </w:r>
      <w:r>
        <w:rPr>
          <w:noProof/>
        </w:rPr>
        <w:tab/>
      </w:r>
      <w:r w:rsidRPr="00712F87">
        <w:rPr>
          <w:rStyle w:val="Verwijzing"/>
        </w:rPr>
        <w:fldChar w:fldCharType="begin"/>
      </w:r>
      <w:r w:rsidRPr="00712F87">
        <w:rPr>
          <w:rStyle w:val="Verwijzing"/>
        </w:rPr>
        <w:instrText xml:space="preserve"> PAGEREF _Toc73543119 \h </w:instrText>
      </w:r>
      <w:r w:rsidRPr="00712F87">
        <w:rPr>
          <w:rStyle w:val="Verwijzing"/>
        </w:rPr>
      </w:r>
      <w:r w:rsidRPr="00712F87">
        <w:rPr>
          <w:rStyle w:val="Verwijzing"/>
        </w:rPr>
        <w:fldChar w:fldCharType="separate"/>
      </w:r>
      <w:r w:rsidRPr="00712F87">
        <w:rPr>
          <w:rStyle w:val="Verwijzing"/>
        </w:rPr>
        <w:t>23</w:t>
      </w:r>
      <w:r w:rsidRPr="00712F87">
        <w:rPr>
          <w:rStyle w:val="Verwijzing"/>
        </w:rPr>
        <w:fldChar w:fldCharType="end"/>
      </w:r>
    </w:p>
    <w:p w14:paraId="100E2C06" w14:textId="579D3AA6" w:rsidR="00CD4A19" w:rsidRDefault="00CD4A19">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Interbestuurlijke besluitvorming over meervoudig bronhouderschap</w:t>
      </w:r>
      <w:r>
        <w:rPr>
          <w:noProof/>
        </w:rPr>
        <w:tab/>
      </w:r>
      <w:r w:rsidRPr="00712F87">
        <w:rPr>
          <w:rStyle w:val="Verwijzing"/>
        </w:rPr>
        <w:fldChar w:fldCharType="begin"/>
      </w:r>
      <w:r w:rsidRPr="00712F87">
        <w:rPr>
          <w:rStyle w:val="Verwijzing"/>
        </w:rPr>
        <w:instrText xml:space="preserve"> PAGEREF _Toc73543120 \h </w:instrText>
      </w:r>
      <w:r w:rsidRPr="00712F87">
        <w:rPr>
          <w:rStyle w:val="Verwijzing"/>
        </w:rPr>
      </w:r>
      <w:r w:rsidRPr="00712F87">
        <w:rPr>
          <w:rStyle w:val="Verwijzing"/>
        </w:rPr>
        <w:fldChar w:fldCharType="separate"/>
      </w:r>
      <w:r w:rsidRPr="00712F87">
        <w:rPr>
          <w:rStyle w:val="Verwijzing"/>
        </w:rPr>
        <w:t>23</w:t>
      </w:r>
      <w:r w:rsidRPr="00712F87">
        <w:rPr>
          <w:rStyle w:val="Verwijzing"/>
        </w:rPr>
        <w:fldChar w:fldCharType="end"/>
      </w:r>
    </w:p>
    <w:p w14:paraId="0ABB92D0" w14:textId="1796A481" w:rsidR="00CD4A19" w:rsidRDefault="00CD4A19">
      <w:pPr>
        <w:pStyle w:val="Inhopg4"/>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Het concept 'tijdelijk regelingdeel'</w:t>
      </w:r>
      <w:r>
        <w:rPr>
          <w:noProof/>
        </w:rPr>
        <w:tab/>
      </w:r>
      <w:r w:rsidRPr="00712F87">
        <w:rPr>
          <w:rStyle w:val="Verwijzing"/>
        </w:rPr>
        <w:fldChar w:fldCharType="begin"/>
      </w:r>
      <w:r w:rsidRPr="00712F87">
        <w:rPr>
          <w:rStyle w:val="Verwijzing"/>
        </w:rPr>
        <w:instrText xml:space="preserve"> PAGEREF _Toc73543121 \h </w:instrText>
      </w:r>
      <w:r w:rsidRPr="00712F87">
        <w:rPr>
          <w:rStyle w:val="Verwijzing"/>
        </w:rPr>
      </w:r>
      <w:r w:rsidRPr="00712F87">
        <w:rPr>
          <w:rStyle w:val="Verwijzing"/>
        </w:rPr>
        <w:fldChar w:fldCharType="separate"/>
      </w:r>
      <w:r w:rsidRPr="00712F87">
        <w:rPr>
          <w:rStyle w:val="Verwijzing"/>
        </w:rPr>
        <w:t>24</w:t>
      </w:r>
      <w:r w:rsidRPr="00712F87">
        <w:rPr>
          <w:rStyle w:val="Verwijzing"/>
        </w:rPr>
        <w:fldChar w:fldCharType="end"/>
      </w:r>
    </w:p>
    <w:p w14:paraId="58FBFB9F" w14:textId="489A86F5" w:rsidR="00CD4A19" w:rsidRDefault="00CD4A19">
      <w:pPr>
        <w:pStyle w:val="Inhopg4"/>
        <w:rPr>
          <w:rFonts w:asciiTheme="minorHAnsi" w:eastAsiaTheme="minorEastAsia" w:hAnsiTheme="minorHAnsi" w:cstheme="minorBidi"/>
          <w:noProof/>
          <w:sz w:val="22"/>
          <w:szCs w:val="22"/>
        </w:rPr>
      </w:pPr>
      <w:r>
        <w:rPr>
          <w:noProof/>
        </w:rPr>
        <w:t>2.4.4</w:t>
      </w:r>
      <w:r>
        <w:rPr>
          <w:rFonts w:asciiTheme="minorHAnsi" w:eastAsiaTheme="minorEastAsia" w:hAnsiTheme="minorHAnsi" w:cstheme="minorBidi"/>
          <w:noProof/>
          <w:sz w:val="22"/>
          <w:szCs w:val="22"/>
        </w:rPr>
        <w:tab/>
      </w:r>
      <w:r>
        <w:rPr>
          <w:noProof/>
        </w:rPr>
        <w:t>Het concept 'tijdelijk regelingdeel' als alternatieve toepassing van het meervoudig bronhouderschap bij het voorbereidingsbesluit</w:t>
      </w:r>
      <w:r>
        <w:rPr>
          <w:noProof/>
        </w:rPr>
        <w:tab/>
      </w:r>
      <w:r w:rsidRPr="00712F87">
        <w:rPr>
          <w:rStyle w:val="Verwijzing"/>
        </w:rPr>
        <w:fldChar w:fldCharType="begin"/>
      </w:r>
      <w:r w:rsidRPr="00712F87">
        <w:rPr>
          <w:rStyle w:val="Verwijzing"/>
        </w:rPr>
        <w:instrText xml:space="preserve"> PAGEREF _Toc73543122 \h </w:instrText>
      </w:r>
      <w:r w:rsidRPr="00712F87">
        <w:rPr>
          <w:rStyle w:val="Verwijzing"/>
        </w:rPr>
      </w:r>
      <w:r w:rsidRPr="00712F87">
        <w:rPr>
          <w:rStyle w:val="Verwijzing"/>
        </w:rPr>
        <w:fldChar w:fldCharType="separate"/>
      </w:r>
      <w:r w:rsidRPr="00712F87">
        <w:rPr>
          <w:rStyle w:val="Verwijzing"/>
        </w:rPr>
        <w:t>26</w:t>
      </w:r>
      <w:r w:rsidRPr="00712F87">
        <w:rPr>
          <w:rStyle w:val="Verwijzing"/>
        </w:rPr>
        <w:fldChar w:fldCharType="end"/>
      </w:r>
    </w:p>
    <w:p w14:paraId="55F0D63B" w14:textId="14B2A941" w:rsidR="00CD4A19" w:rsidRDefault="00CD4A19">
      <w:pPr>
        <w:pStyle w:val="Inhopg4"/>
        <w:rPr>
          <w:rFonts w:asciiTheme="minorHAnsi" w:eastAsiaTheme="minorEastAsia" w:hAnsiTheme="minorHAnsi" w:cstheme="minorBidi"/>
          <w:noProof/>
          <w:sz w:val="22"/>
          <w:szCs w:val="22"/>
        </w:rPr>
      </w:pPr>
      <w:r>
        <w:rPr>
          <w:noProof/>
        </w:rPr>
        <w:t>2.4.5</w:t>
      </w:r>
      <w:r>
        <w:rPr>
          <w:rFonts w:asciiTheme="minorHAnsi" w:eastAsiaTheme="minorEastAsia" w:hAnsiTheme="minorHAnsi" w:cstheme="minorBidi"/>
          <w:noProof/>
          <w:sz w:val="22"/>
          <w:szCs w:val="22"/>
        </w:rPr>
        <w:tab/>
      </w:r>
      <w:r>
        <w:rPr>
          <w:noProof/>
        </w:rPr>
        <w:t>Inwerkingtreden en vervallen van voorbeschermingsregels: tonen en niet meer tonen tijdelijk regelingdeel</w:t>
      </w:r>
      <w:r>
        <w:rPr>
          <w:noProof/>
        </w:rPr>
        <w:tab/>
      </w:r>
      <w:r w:rsidRPr="00712F87">
        <w:rPr>
          <w:rStyle w:val="Verwijzing"/>
        </w:rPr>
        <w:fldChar w:fldCharType="begin"/>
      </w:r>
      <w:r w:rsidRPr="00712F87">
        <w:rPr>
          <w:rStyle w:val="Verwijzing"/>
        </w:rPr>
        <w:instrText xml:space="preserve"> PAGEREF _Toc73543123 \h </w:instrText>
      </w:r>
      <w:r w:rsidRPr="00712F87">
        <w:rPr>
          <w:rStyle w:val="Verwijzing"/>
        </w:rPr>
      </w:r>
      <w:r w:rsidRPr="00712F87">
        <w:rPr>
          <w:rStyle w:val="Verwijzing"/>
        </w:rPr>
        <w:fldChar w:fldCharType="separate"/>
      </w:r>
      <w:r w:rsidRPr="00712F87">
        <w:rPr>
          <w:rStyle w:val="Verwijzing"/>
        </w:rPr>
        <w:t>30</w:t>
      </w:r>
      <w:r w:rsidRPr="00712F87">
        <w:rPr>
          <w:rStyle w:val="Verwijzing"/>
        </w:rPr>
        <w:fldChar w:fldCharType="end"/>
      </w:r>
    </w:p>
    <w:p w14:paraId="13577C9D" w14:textId="27C202CD" w:rsidR="00CD4A19" w:rsidRDefault="00CD4A19">
      <w:pPr>
        <w:pStyle w:val="Inhopg5"/>
        <w:rPr>
          <w:rFonts w:asciiTheme="minorHAnsi" w:eastAsiaTheme="minorEastAsia" w:hAnsiTheme="minorHAnsi" w:cstheme="minorBidi"/>
          <w:noProof/>
          <w:sz w:val="22"/>
          <w:szCs w:val="22"/>
        </w:rPr>
      </w:pPr>
      <w:r>
        <w:rPr>
          <w:noProof/>
        </w:rPr>
        <w:t>2.4.5.1</w:t>
      </w:r>
      <w:r>
        <w:rPr>
          <w:rFonts w:asciiTheme="minorHAnsi" w:eastAsiaTheme="minorEastAsia" w:hAnsiTheme="minorHAnsi" w:cstheme="minorBidi"/>
          <w:noProof/>
          <w:sz w:val="22"/>
          <w:szCs w:val="22"/>
        </w:rPr>
        <w:tab/>
      </w:r>
      <w:r>
        <w:rPr>
          <w:noProof/>
        </w:rPr>
        <w:t>Consolidatie-informatie bij aanleveren voorbereidingsbesluit</w:t>
      </w:r>
      <w:r>
        <w:rPr>
          <w:noProof/>
        </w:rPr>
        <w:tab/>
      </w:r>
      <w:r w:rsidRPr="00712F87">
        <w:rPr>
          <w:rStyle w:val="Verwijzing"/>
        </w:rPr>
        <w:fldChar w:fldCharType="begin"/>
      </w:r>
      <w:r w:rsidRPr="00712F87">
        <w:rPr>
          <w:rStyle w:val="Verwijzing"/>
        </w:rPr>
        <w:instrText xml:space="preserve"> PAGEREF _Toc73543124 \h </w:instrText>
      </w:r>
      <w:r w:rsidRPr="00712F87">
        <w:rPr>
          <w:rStyle w:val="Verwijzing"/>
        </w:rPr>
      </w:r>
      <w:r w:rsidRPr="00712F87">
        <w:rPr>
          <w:rStyle w:val="Verwijzing"/>
        </w:rPr>
        <w:fldChar w:fldCharType="separate"/>
      </w:r>
      <w:r w:rsidRPr="00712F87">
        <w:rPr>
          <w:rStyle w:val="Verwijzing"/>
        </w:rPr>
        <w:t>30</w:t>
      </w:r>
      <w:r w:rsidRPr="00712F87">
        <w:rPr>
          <w:rStyle w:val="Verwijzing"/>
        </w:rPr>
        <w:fldChar w:fldCharType="end"/>
      </w:r>
    </w:p>
    <w:p w14:paraId="1E544B15" w14:textId="1A7BC8ED" w:rsidR="00CD4A19" w:rsidRDefault="00CD4A19">
      <w:pPr>
        <w:pStyle w:val="Inhopg5"/>
        <w:rPr>
          <w:rFonts w:asciiTheme="minorHAnsi" w:eastAsiaTheme="minorEastAsia" w:hAnsiTheme="minorHAnsi" w:cstheme="minorBidi"/>
          <w:noProof/>
          <w:sz w:val="22"/>
          <w:szCs w:val="22"/>
        </w:rPr>
      </w:pPr>
      <w:r>
        <w:rPr>
          <w:noProof/>
        </w:rPr>
        <w:t>2.4.5.2</w:t>
      </w:r>
      <w:r>
        <w:rPr>
          <w:rFonts w:asciiTheme="minorHAnsi" w:eastAsiaTheme="minorEastAsia" w:hAnsiTheme="minorHAnsi" w:cstheme="minorBidi"/>
          <w:noProof/>
          <w:sz w:val="22"/>
          <w:szCs w:val="22"/>
        </w:rPr>
        <w:tab/>
      </w:r>
      <w:r>
        <w:rPr>
          <w:noProof/>
        </w:rPr>
        <w:t>Consolidatie-informatie bij aanleveren van op voorbereidingsbesluit volgend besluit tot wijziging omgevingsplan of omgevingsverordening</w:t>
      </w:r>
      <w:r>
        <w:rPr>
          <w:noProof/>
        </w:rPr>
        <w:tab/>
      </w:r>
      <w:r w:rsidRPr="00712F87">
        <w:rPr>
          <w:rStyle w:val="Verwijzing"/>
        </w:rPr>
        <w:fldChar w:fldCharType="begin"/>
      </w:r>
      <w:r w:rsidRPr="00712F87">
        <w:rPr>
          <w:rStyle w:val="Verwijzing"/>
        </w:rPr>
        <w:instrText xml:space="preserve"> PAGEREF _Toc73543125 \h </w:instrText>
      </w:r>
      <w:r w:rsidRPr="00712F87">
        <w:rPr>
          <w:rStyle w:val="Verwijzing"/>
        </w:rPr>
      </w:r>
      <w:r w:rsidRPr="00712F87">
        <w:rPr>
          <w:rStyle w:val="Verwijzing"/>
        </w:rPr>
        <w:fldChar w:fldCharType="separate"/>
      </w:r>
      <w:r w:rsidRPr="00712F87">
        <w:rPr>
          <w:rStyle w:val="Verwijzing"/>
        </w:rPr>
        <w:t>31</w:t>
      </w:r>
      <w:r w:rsidRPr="00712F87">
        <w:rPr>
          <w:rStyle w:val="Verwijzing"/>
        </w:rPr>
        <w:fldChar w:fldCharType="end"/>
      </w:r>
    </w:p>
    <w:p w14:paraId="22D13960" w14:textId="5AA7E782" w:rsidR="00CD4A19" w:rsidRDefault="00CD4A19">
      <w:pPr>
        <w:pStyle w:val="Inhopg5"/>
        <w:rPr>
          <w:rFonts w:asciiTheme="minorHAnsi" w:eastAsiaTheme="minorEastAsia" w:hAnsiTheme="minorHAnsi" w:cstheme="minorBidi"/>
          <w:noProof/>
          <w:sz w:val="22"/>
          <w:szCs w:val="22"/>
        </w:rPr>
      </w:pPr>
      <w:r>
        <w:rPr>
          <w:noProof/>
        </w:rPr>
        <w:t>2.4.5.3</w:t>
      </w:r>
      <w:r>
        <w:rPr>
          <w:rFonts w:asciiTheme="minorHAnsi" w:eastAsiaTheme="minorEastAsia" w:hAnsiTheme="minorHAnsi" w:cstheme="minorBidi"/>
          <w:noProof/>
          <w:sz w:val="22"/>
          <w:szCs w:val="22"/>
        </w:rPr>
        <w:tab/>
      </w:r>
      <w:r>
        <w:rPr>
          <w:noProof/>
        </w:rPr>
        <w:t>Consolidatie-informatie bij aanleveren van op voorbereidingsbesluit volgend projectbesluit</w:t>
      </w:r>
      <w:r>
        <w:rPr>
          <w:noProof/>
        </w:rPr>
        <w:tab/>
      </w:r>
      <w:r w:rsidRPr="00712F87">
        <w:rPr>
          <w:rStyle w:val="Verwijzing"/>
        </w:rPr>
        <w:fldChar w:fldCharType="begin"/>
      </w:r>
      <w:r w:rsidRPr="00712F87">
        <w:rPr>
          <w:rStyle w:val="Verwijzing"/>
        </w:rPr>
        <w:instrText xml:space="preserve"> PAGEREF _Toc73543126 \h </w:instrText>
      </w:r>
      <w:r w:rsidRPr="00712F87">
        <w:rPr>
          <w:rStyle w:val="Verwijzing"/>
        </w:rPr>
      </w:r>
      <w:r w:rsidRPr="00712F87">
        <w:rPr>
          <w:rStyle w:val="Verwijzing"/>
        </w:rPr>
        <w:fldChar w:fldCharType="separate"/>
      </w:r>
      <w:r w:rsidRPr="00712F87">
        <w:rPr>
          <w:rStyle w:val="Verwijzing"/>
        </w:rPr>
        <w:t>32</w:t>
      </w:r>
      <w:r w:rsidRPr="00712F87">
        <w:rPr>
          <w:rStyle w:val="Verwijzing"/>
        </w:rPr>
        <w:fldChar w:fldCharType="end"/>
      </w:r>
    </w:p>
    <w:p w14:paraId="4F92DC0F" w14:textId="184F6033" w:rsidR="00CD4A19" w:rsidRDefault="00CD4A19">
      <w:pPr>
        <w:pStyle w:val="Inhopg5"/>
        <w:rPr>
          <w:rFonts w:asciiTheme="minorHAnsi" w:eastAsiaTheme="minorEastAsia" w:hAnsiTheme="minorHAnsi" w:cstheme="minorBidi"/>
          <w:noProof/>
          <w:sz w:val="22"/>
          <w:szCs w:val="22"/>
        </w:rPr>
      </w:pPr>
      <w:r>
        <w:rPr>
          <w:noProof/>
        </w:rPr>
        <w:t>2.4.5.4</w:t>
      </w:r>
      <w:r>
        <w:rPr>
          <w:rFonts w:asciiTheme="minorHAnsi" w:eastAsiaTheme="minorEastAsia" w:hAnsiTheme="minorHAnsi" w:cstheme="minorBidi"/>
          <w:noProof/>
          <w:sz w:val="22"/>
          <w:szCs w:val="22"/>
        </w:rPr>
        <w:tab/>
      </w:r>
      <w:r>
        <w:rPr>
          <w:noProof/>
        </w:rPr>
        <w:t>Consolidatie-informatie bij aanleveren van op voorbereidingsbesluit volgende instructieregel of instructie en daarop volgend besluit tot wijziging omgevingsplan</w:t>
      </w:r>
      <w:r>
        <w:rPr>
          <w:noProof/>
        </w:rPr>
        <w:tab/>
      </w:r>
      <w:r w:rsidRPr="00712F87">
        <w:rPr>
          <w:rStyle w:val="Verwijzing"/>
        </w:rPr>
        <w:fldChar w:fldCharType="begin"/>
      </w:r>
      <w:r w:rsidRPr="00712F87">
        <w:rPr>
          <w:rStyle w:val="Verwijzing"/>
        </w:rPr>
        <w:instrText xml:space="preserve"> PAGEREF _Toc73543127 \h </w:instrText>
      </w:r>
      <w:r w:rsidRPr="00712F87">
        <w:rPr>
          <w:rStyle w:val="Verwijzing"/>
        </w:rPr>
      </w:r>
      <w:r w:rsidRPr="00712F87">
        <w:rPr>
          <w:rStyle w:val="Verwijzing"/>
        </w:rPr>
        <w:fldChar w:fldCharType="separate"/>
      </w:r>
      <w:r w:rsidRPr="00712F87">
        <w:rPr>
          <w:rStyle w:val="Verwijzing"/>
        </w:rPr>
        <w:t>34</w:t>
      </w:r>
      <w:r w:rsidRPr="00712F87">
        <w:rPr>
          <w:rStyle w:val="Verwijzing"/>
        </w:rPr>
        <w:fldChar w:fldCharType="end"/>
      </w:r>
    </w:p>
    <w:p w14:paraId="50111087" w14:textId="59E83A76" w:rsidR="00CD4A19" w:rsidRDefault="00CD4A19">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Muteren van voorbeschermingsregels in het tijdelijk regelingdeel</w:t>
      </w:r>
      <w:r>
        <w:rPr>
          <w:noProof/>
        </w:rPr>
        <w:tab/>
      </w:r>
      <w:r w:rsidRPr="00712F87">
        <w:rPr>
          <w:rStyle w:val="Verwijzing"/>
        </w:rPr>
        <w:fldChar w:fldCharType="begin"/>
      </w:r>
      <w:r w:rsidRPr="00712F87">
        <w:rPr>
          <w:rStyle w:val="Verwijzing"/>
        </w:rPr>
        <w:instrText xml:space="preserve"> PAGEREF _Toc73543128 \h </w:instrText>
      </w:r>
      <w:r w:rsidRPr="00712F87">
        <w:rPr>
          <w:rStyle w:val="Verwijzing"/>
        </w:rPr>
      </w:r>
      <w:r w:rsidRPr="00712F87">
        <w:rPr>
          <w:rStyle w:val="Verwijzing"/>
        </w:rPr>
        <w:fldChar w:fldCharType="separate"/>
      </w:r>
      <w:r w:rsidRPr="00712F87">
        <w:rPr>
          <w:rStyle w:val="Verwijzing"/>
        </w:rPr>
        <w:t>35</w:t>
      </w:r>
      <w:r w:rsidRPr="00712F87">
        <w:rPr>
          <w:rStyle w:val="Verwijzing"/>
        </w:rPr>
        <w:fldChar w:fldCharType="end"/>
      </w:r>
    </w:p>
    <w:p w14:paraId="39B3E628" w14:textId="185797F1" w:rsidR="00CD4A19" w:rsidRDefault="00CD4A19">
      <w:pPr>
        <w:pStyle w:val="Inhopg3"/>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Overgangsrecht en overgangsfase</w:t>
      </w:r>
      <w:r>
        <w:rPr>
          <w:noProof/>
        </w:rPr>
        <w:tab/>
      </w:r>
      <w:r w:rsidRPr="00712F87">
        <w:rPr>
          <w:rStyle w:val="Verwijzing"/>
        </w:rPr>
        <w:fldChar w:fldCharType="begin"/>
      </w:r>
      <w:r w:rsidRPr="00712F87">
        <w:rPr>
          <w:rStyle w:val="Verwijzing"/>
        </w:rPr>
        <w:instrText xml:space="preserve"> PAGEREF _Toc73543129 \h </w:instrText>
      </w:r>
      <w:r w:rsidRPr="00712F87">
        <w:rPr>
          <w:rStyle w:val="Verwijzing"/>
        </w:rPr>
      </w:r>
      <w:r w:rsidRPr="00712F87">
        <w:rPr>
          <w:rStyle w:val="Verwijzing"/>
        </w:rPr>
        <w:fldChar w:fldCharType="separate"/>
      </w:r>
      <w:r w:rsidRPr="00712F87">
        <w:rPr>
          <w:rStyle w:val="Verwijzing"/>
        </w:rPr>
        <w:t>36</w:t>
      </w:r>
      <w:r w:rsidRPr="00712F87">
        <w:rPr>
          <w:rStyle w:val="Verwijzing"/>
        </w:rPr>
        <w:fldChar w:fldCharType="end"/>
      </w:r>
    </w:p>
    <w:p w14:paraId="45916193" w14:textId="48DC0E16" w:rsidR="00CD4A19" w:rsidRDefault="00CD4A19">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712F87">
        <w:rPr>
          <w:rStyle w:val="Verwijzing"/>
        </w:rPr>
        <w:fldChar w:fldCharType="begin"/>
      </w:r>
      <w:r w:rsidRPr="00712F87">
        <w:rPr>
          <w:rStyle w:val="Verwijzing"/>
        </w:rPr>
        <w:instrText xml:space="preserve"> PAGEREF _Toc73543130 \h </w:instrText>
      </w:r>
      <w:r w:rsidRPr="00712F87">
        <w:rPr>
          <w:rStyle w:val="Verwijzing"/>
        </w:rPr>
      </w:r>
      <w:r w:rsidRPr="00712F87">
        <w:rPr>
          <w:rStyle w:val="Verwijzing"/>
        </w:rPr>
        <w:fldChar w:fldCharType="separate"/>
      </w:r>
      <w:r w:rsidRPr="00712F87">
        <w:rPr>
          <w:rStyle w:val="Verwijzing"/>
        </w:rPr>
        <w:t>38</w:t>
      </w:r>
      <w:r w:rsidRPr="00712F87">
        <w:rPr>
          <w:rStyle w:val="Verwijzing"/>
        </w:rPr>
        <w:fldChar w:fldCharType="end"/>
      </w:r>
    </w:p>
    <w:p w14:paraId="75592475" w14:textId="19ED7A1B" w:rsidR="00CD4A19" w:rsidRDefault="00CD4A19">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712F87">
        <w:rPr>
          <w:rStyle w:val="Verwijzing"/>
        </w:rPr>
        <w:fldChar w:fldCharType="begin"/>
      </w:r>
      <w:r w:rsidRPr="00712F87">
        <w:rPr>
          <w:rStyle w:val="Verwijzing"/>
        </w:rPr>
        <w:instrText xml:space="preserve"> PAGEREF _Toc73543131 \h </w:instrText>
      </w:r>
      <w:r w:rsidRPr="00712F87">
        <w:rPr>
          <w:rStyle w:val="Verwijzing"/>
        </w:rPr>
      </w:r>
      <w:r w:rsidRPr="00712F87">
        <w:rPr>
          <w:rStyle w:val="Verwijzing"/>
        </w:rPr>
        <w:fldChar w:fldCharType="separate"/>
      </w:r>
      <w:r w:rsidRPr="00712F87">
        <w:rPr>
          <w:rStyle w:val="Verwijzing"/>
        </w:rPr>
        <w:t>38</w:t>
      </w:r>
      <w:r w:rsidRPr="00712F87">
        <w:rPr>
          <w:rStyle w:val="Verwijzing"/>
        </w:rPr>
        <w:fldChar w:fldCharType="end"/>
      </w:r>
    </w:p>
    <w:p w14:paraId="77D89775" w14:textId="02D49914" w:rsidR="00CD4A19" w:rsidRDefault="00CD4A19">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712F87">
        <w:rPr>
          <w:rStyle w:val="Verwijzing"/>
        </w:rPr>
        <w:fldChar w:fldCharType="begin"/>
      </w:r>
      <w:r w:rsidRPr="00712F87">
        <w:rPr>
          <w:rStyle w:val="Verwijzing"/>
        </w:rPr>
        <w:instrText xml:space="preserve"> PAGEREF _Toc73543132 \h </w:instrText>
      </w:r>
      <w:r w:rsidRPr="00712F87">
        <w:rPr>
          <w:rStyle w:val="Verwijzing"/>
        </w:rPr>
      </w:r>
      <w:r w:rsidRPr="00712F87">
        <w:rPr>
          <w:rStyle w:val="Verwijzing"/>
        </w:rPr>
        <w:fldChar w:fldCharType="separate"/>
      </w:r>
      <w:r w:rsidRPr="00712F87">
        <w:rPr>
          <w:rStyle w:val="Verwijzing"/>
        </w:rPr>
        <w:t>38</w:t>
      </w:r>
      <w:r w:rsidRPr="00712F87">
        <w:rPr>
          <w:rStyle w:val="Verwijzing"/>
        </w:rPr>
        <w:fldChar w:fldCharType="end"/>
      </w:r>
    </w:p>
    <w:p w14:paraId="4B37668E" w14:textId="45567963" w:rsidR="00CD4A19" w:rsidRDefault="00CD4A19">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712F87">
        <w:rPr>
          <w:rStyle w:val="Verwijzing"/>
        </w:rPr>
        <w:fldChar w:fldCharType="begin"/>
      </w:r>
      <w:r w:rsidRPr="00712F87">
        <w:rPr>
          <w:rStyle w:val="Verwijzing"/>
        </w:rPr>
        <w:instrText xml:space="preserve"> PAGEREF _Toc73543133 \h </w:instrText>
      </w:r>
      <w:r w:rsidRPr="00712F87">
        <w:rPr>
          <w:rStyle w:val="Verwijzing"/>
        </w:rPr>
      </w:r>
      <w:r w:rsidRPr="00712F87">
        <w:rPr>
          <w:rStyle w:val="Verwijzing"/>
        </w:rPr>
        <w:fldChar w:fldCharType="separate"/>
      </w:r>
      <w:r w:rsidRPr="00712F87">
        <w:rPr>
          <w:rStyle w:val="Verwijzing"/>
        </w:rPr>
        <w:t>39</w:t>
      </w:r>
      <w:r w:rsidRPr="00712F87">
        <w:rPr>
          <w:rStyle w:val="Verwijzing"/>
        </w:rPr>
        <w:fldChar w:fldCharType="end"/>
      </w:r>
    </w:p>
    <w:p w14:paraId="27662397" w14:textId="62410772" w:rsidR="00CD4A19" w:rsidRDefault="00CD4A19">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712F87">
        <w:rPr>
          <w:rStyle w:val="Verwijzing"/>
        </w:rPr>
        <w:fldChar w:fldCharType="begin"/>
      </w:r>
      <w:r w:rsidRPr="00712F87">
        <w:rPr>
          <w:rStyle w:val="Verwijzing"/>
        </w:rPr>
        <w:instrText xml:space="preserve"> PAGEREF _Toc73543134 \h </w:instrText>
      </w:r>
      <w:r w:rsidRPr="00712F87">
        <w:rPr>
          <w:rStyle w:val="Verwijzing"/>
        </w:rPr>
      </w:r>
      <w:r w:rsidRPr="00712F87">
        <w:rPr>
          <w:rStyle w:val="Verwijzing"/>
        </w:rPr>
        <w:fldChar w:fldCharType="separate"/>
      </w:r>
      <w:r w:rsidRPr="00712F87">
        <w:rPr>
          <w:rStyle w:val="Verwijzing"/>
        </w:rPr>
        <w:t>39</w:t>
      </w:r>
      <w:r w:rsidRPr="00712F87">
        <w:rPr>
          <w:rStyle w:val="Verwijzing"/>
        </w:rPr>
        <w:fldChar w:fldCharType="end"/>
      </w:r>
    </w:p>
    <w:p w14:paraId="14700EB5" w14:textId="2F746401" w:rsidR="00CD4A19" w:rsidRDefault="00CD4A19">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712F87">
        <w:rPr>
          <w:rStyle w:val="Verwijzing"/>
        </w:rPr>
        <w:fldChar w:fldCharType="begin"/>
      </w:r>
      <w:r w:rsidRPr="00712F87">
        <w:rPr>
          <w:rStyle w:val="Verwijzing"/>
        </w:rPr>
        <w:instrText xml:space="preserve"> PAGEREF _Toc73543135 \h </w:instrText>
      </w:r>
      <w:r w:rsidRPr="00712F87">
        <w:rPr>
          <w:rStyle w:val="Verwijzing"/>
        </w:rPr>
      </w:r>
      <w:r w:rsidRPr="00712F87">
        <w:rPr>
          <w:rStyle w:val="Verwijzing"/>
        </w:rPr>
        <w:fldChar w:fldCharType="separate"/>
      </w:r>
      <w:r w:rsidRPr="00712F87">
        <w:rPr>
          <w:rStyle w:val="Verwijzing"/>
        </w:rPr>
        <w:t>39</w:t>
      </w:r>
      <w:r w:rsidRPr="00712F87">
        <w:rPr>
          <w:rStyle w:val="Verwijzing"/>
        </w:rPr>
        <w:fldChar w:fldCharType="end"/>
      </w:r>
    </w:p>
    <w:p w14:paraId="29F0E7BC" w14:textId="4FFF421E" w:rsidR="00CD4A19" w:rsidRDefault="00CD4A19">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712F87">
        <w:rPr>
          <w:rStyle w:val="Verwijzing"/>
        </w:rPr>
        <w:fldChar w:fldCharType="begin"/>
      </w:r>
      <w:r w:rsidRPr="00712F87">
        <w:rPr>
          <w:rStyle w:val="Verwijzing"/>
        </w:rPr>
        <w:instrText xml:space="preserve"> PAGEREF _Toc73543136 \h </w:instrText>
      </w:r>
      <w:r w:rsidRPr="00712F87">
        <w:rPr>
          <w:rStyle w:val="Verwijzing"/>
        </w:rPr>
      </w:r>
      <w:r w:rsidRPr="00712F87">
        <w:rPr>
          <w:rStyle w:val="Verwijzing"/>
        </w:rPr>
        <w:fldChar w:fldCharType="separate"/>
      </w:r>
      <w:r w:rsidRPr="00712F87">
        <w:rPr>
          <w:rStyle w:val="Verwijzing"/>
        </w:rPr>
        <w:t>40</w:t>
      </w:r>
      <w:r w:rsidRPr="00712F87">
        <w:rPr>
          <w:rStyle w:val="Verwijzing"/>
        </w:rPr>
        <w:fldChar w:fldCharType="end"/>
      </w:r>
    </w:p>
    <w:p w14:paraId="19F6D0B2" w14:textId="799D8552" w:rsidR="00CD4A19" w:rsidRDefault="00CD4A19">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712F87">
        <w:rPr>
          <w:rStyle w:val="Verwijzing"/>
        </w:rPr>
        <w:fldChar w:fldCharType="begin"/>
      </w:r>
      <w:r w:rsidRPr="00712F87">
        <w:rPr>
          <w:rStyle w:val="Verwijzing"/>
        </w:rPr>
        <w:instrText xml:space="preserve"> PAGEREF _Toc73543137 \h </w:instrText>
      </w:r>
      <w:r w:rsidRPr="00712F87">
        <w:rPr>
          <w:rStyle w:val="Verwijzing"/>
        </w:rPr>
      </w:r>
      <w:r w:rsidRPr="00712F87">
        <w:rPr>
          <w:rStyle w:val="Verwijzing"/>
        </w:rPr>
        <w:fldChar w:fldCharType="separate"/>
      </w:r>
      <w:r w:rsidRPr="00712F87">
        <w:rPr>
          <w:rStyle w:val="Verwijzing"/>
        </w:rPr>
        <w:t>44</w:t>
      </w:r>
      <w:r w:rsidRPr="00712F87">
        <w:rPr>
          <w:rStyle w:val="Verwijzing"/>
        </w:rPr>
        <w:fldChar w:fldCharType="end"/>
      </w:r>
    </w:p>
    <w:p w14:paraId="2CB0F563" w14:textId="5BBDECBD" w:rsidR="00CD4A19" w:rsidRDefault="00CD4A19">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712F87">
        <w:rPr>
          <w:rStyle w:val="Verwijzing"/>
        </w:rPr>
        <w:fldChar w:fldCharType="begin"/>
      </w:r>
      <w:r w:rsidRPr="00712F87">
        <w:rPr>
          <w:rStyle w:val="Verwijzing"/>
        </w:rPr>
        <w:instrText xml:space="preserve"> PAGEREF _Toc73543138 \h </w:instrText>
      </w:r>
      <w:r w:rsidRPr="00712F87">
        <w:rPr>
          <w:rStyle w:val="Verwijzing"/>
        </w:rPr>
      </w:r>
      <w:r w:rsidRPr="00712F87">
        <w:rPr>
          <w:rStyle w:val="Verwijzing"/>
        </w:rPr>
        <w:fldChar w:fldCharType="separate"/>
      </w:r>
      <w:r w:rsidRPr="00712F87">
        <w:rPr>
          <w:rStyle w:val="Verwijzing"/>
        </w:rPr>
        <w:t>44</w:t>
      </w:r>
      <w:r w:rsidRPr="00712F87">
        <w:rPr>
          <w:rStyle w:val="Verwijzing"/>
        </w:rPr>
        <w:fldChar w:fldCharType="end"/>
      </w:r>
    </w:p>
    <w:p w14:paraId="1BC29DB3" w14:textId="69425A7A" w:rsidR="00CD4A19" w:rsidRDefault="00CD4A19">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712F87">
        <w:rPr>
          <w:rStyle w:val="Verwijzing"/>
        </w:rPr>
        <w:fldChar w:fldCharType="begin"/>
      </w:r>
      <w:r w:rsidRPr="00712F87">
        <w:rPr>
          <w:rStyle w:val="Verwijzing"/>
        </w:rPr>
        <w:instrText xml:space="preserve"> PAGEREF _Toc73543139 \h </w:instrText>
      </w:r>
      <w:r w:rsidRPr="00712F87">
        <w:rPr>
          <w:rStyle w:val="Verwijzing"/>
        </w:rPr>
      </w:r>
      <w:r w:rsidRPr="00712F87">
        <w:rPr>
          <w:rStyle w:val="Verwijzing"/>
        </w:rPr>
        <w:fldChar w:fldCharType="separate"/>
      </w:r>
      <w:r w:rsidRPr="00712F87">
        <w:rPr>
          <w:rStyle w:val="Verwijzing"/>
        </w:rPr>
        <w:t>44</w:t>
      </w:r>
      <w:r w:rsidRPr="00712F87">
        <w:rPr>
          <w:rStyle w:val="Verwijzing"/>
        </w:rPr>
        <w:fldChar w:fldCharType="end"/>
      </w:r>
    </w:p>
    <w:p w14:paraId="1428A17D" w14:textId="5FFEE861" w:rsidR="00CD4A19" w:rsidRDefault="00CD4A19">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712F87">
        <w:rPr>
          <w:rStyle w:val="Verwijzing"/>
        </w:rPr>
        <w:fldChar w:fldCharType="begin"/>
      </w:r>
      <w:r w:rsidRPr="00712F87">
        <w:rPr>
          <w:rStyle w:val="Verwijzing"/>
        </w:rPr>
        <w:instrText xml:space="preserve"> PAGEREF _Toc73543140 \h </w:instrText>
      </w:r>
      <w:r w:rsidRPr="00712F87">
        <w:rPr>
          <w:rStyle w:val="Verwijzing"/>
        </w:rPr>
      </w:r>
      <w:r w:rsidRPr="00712F87">
        <w:rPr>
          <w:rStyle w:val="Verwijzing"/>
        </w:rPr>
        <w:fldChar w:fldCharType="separate"/>
      </w:r>
      <w:r w:rsidRPr="00712F87">
        <w:rPr>
          <w:rStyle w:val="Verwijzing"/>
        </w:rPr>
        <w:t>45</w:t>
      </w:r>
      <w:r w:rsidRPr="00712F87">
        <w:rPr>
          <w:rStyle w:val="Verwijzing"/>
        </w:rPr>
        <w:fldChar w:fldCharType="end"/>
      </w:r>
    </w:p>
    <w:p w14:paraId="75C7FA7E" w14:textId="1E831219" w:rsidR="00CD4A19" w:rsidRDefault="00CD4A19">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712F87">
        <w:rPr>
          <w:rStyle w:val="Verwijzing"/>
        </w:rPr>
        <w:fldChar w:fldCharType="begin"/>
      </w:r>
      <w:r w:rsidRPr="00712F87">
        <w:rPr>
          <w:rStyle w:val="Verwijzing"/>
        </w:rPr>
        <w:instrText xml:space="preserve"> PAGEREF _Toc73543141 \h </w:instrText>
      </w:r>
      <w:r w:rsidRPr="00712F87">
        <w:rPr>
          <w:rStyle w:val="Verwijzing"/>
        </w:rPr>
      </w:r>
      <w:r w:rsidRPr="00712F87">
        <w:rPr>
          <w:rStyle w:val="Verwijzing"/>
        </w:rPr>
        <w:fldChar w:fldCharType="separate"/>
      </w:r>
      <w:r w:rsidRPr="00712F87">
        <w:rPr>
          <w:rStyle w:val="Verwijzing"/>
        </w:rPr>
        <w:t>45</w:t>
      </w:r>
      <w:r w:rsidRPr="00712F87">
        <w:rPr>
          <w:rStyle w:val="Verwijzing"/>
        </w:rPr>
        <w:fldChar w:fldCharType="end"/>
      </w:r>
    </w:p>
    <w:p w14:paraId="13E1BBEC" w14:textId="346777B3" w:rsidR="00CD4A19" w:rsidRDefault="00CD4A19">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712F87">
        <w:rPr>
          <w:rStyle w:val="Verwijzing"/>
        </w:rPr>
        <w:fldChar w:fldCharType="begin"/>
      </w:r>
      <w:r w:rsidRPr="00712F87">
        <w:rPr>
          <w:rStyle w:val="Verwijzing"/>
        </w:rPr>
        <w:instrText xml:space="preserve"> PAGEREF _Toc73543142 \h </w:instrText>
      </w:r>
      <w:r w:rsidRPr="00712F87">
        <w:rPr>
          <w:rStyle w:val="Verwijzing"/>
        </w:rPr>
      </w:r>
      <w:r w:rsidRPr="00712F87">
        <w:rPr>
          <w:rStyle w:val="Verwijzing"/>
        </w:rPr>
        <w:fldChar w:fldCharType="separate"/>
      </w:r>
      <w:r w:rsidRPr="00712F87">
        <w:rPr>
          <w:rStyle w:val="Verwijzing"/>
        </w:rPr>
        <w:t>45</w:t>
      </w:r>
      <w:r w:rsidRPr="00712F87">
        <w:rPr>
          <w:rStyle w:val="Verwijzing"/>
        </w:rPr>
        <w:fldChar w:fldCharType="end"/>
      </w:r>
    </w:p>
    <w:p w14:paraId="55F301DC" w14:textId="23227CC7" w:rsidR="00CD4A19" w:rsidRDefault="00CD4A19">
      <w:pPr>
        <w:pStyle w:val="Inhopg1"/>
        <w:rPr>
          <w:rFonts w:asciiTheme="minorHAnsi" w:eastAsiaTheme="minorEastAsia" w:hAnsiTheme="minorHAnsi" w:cstheme="minorBidi"/>
          <w:b w:val="0"/>
          <w:noProof/>
          <w:sz w:val="22"/>
          <w:szCs w:val="22"/>
        </w:rPr>
      </w:pPr>
      <w:r>
        <w:rPr>
          <w:noProof/>
        </w:rPr>
        <w:lastRenderedPageBreak/>
        <w:t>B</w:t>
      </w:r>
      <w:r>
        <w:rPr>
          <w:rFonts w:asciiTheme="minorHAnsi" w:eastAsiaTheme="minorEastAsia" w:hAnsiTheme="minorHAnsi" w:cstheme="minorBidi"/>
          <w:b w:val="0"/>
          <w:noProof/>
          <w:sz w:val="22"/>
          <w:szCs w:val="22"/>
        </w:rPr>
        <w:tab/>
      </w:r>
      <w:r>
        <w:rPr>
          <w:noProof/>
        </w:rPr>
        <w:t>Modellering van het voorbereidingsbesluit</w:t>
      </w:r>
      <w:r>
        <w:rPr>
          <w:noProof/>
        </w:rPr>
        <w:tab/>
      </w:r>
      <w:r w:rsidRPr="00712F87">
        <w:rPr>
          <w:rStyle w:val="Verwijzing"/>
        </w:rPr>
        <w:fldChar w:fldCharType="begin"/>
      </w:r>
      <w:r w:rsidRPr="00712F87">
        <w:rPr>
          <w:rStyle w:val="Verwijzing"/>
        </w:rPr>
        <w:instrText xml:space="preserve"> PAGEREF _Toc73543143 \h </w:instrText>
      </w:r>
      <w:r w:rsidRPr="00712F87">
        <w:rPr>
          <w:rStyle w:val="Verwijzing"/>
        </w:rPr>
      </w:r>
      <w:r w:rsidRPr="00712F87">
        <w:rPr>
          <w:rStyle w:val="Verwijzing"/>
        </w:rPr>
        <w:fldChar w:fldCharType="separate"/>
      </w:r>
      <w:r w:rsidRPr="00712F87">
        <w:rPr>
          <w:rStyle w:val="Verwijzing"/>
        </w:rPr>
        <w:t>46</w:t>
      </w:r>
      <w:r w:rsidRPr="00712F87">
        <w:rPr>
          <w:rStyle w:val="Verwijzing"/>
        </w:rPr>
        <w:fldChar w:fldCharType="end"/>
      </w:r>
    </w:p>
    <w:p w14:paraId="669B2671" w14:textId="6285CEB6" w:rsidR="00CD4A19" w:rsidRDefault="00CD4A19">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voorbereidingsbesluit</w:t>
      </w:r>
      <w:r>
        <w:rPr>
          <w:noProof/>
        </w:rPr>
        <w:tab/>
      </w:r>
      <w:r w:rsidRPr="00712F87">
        <w:rPr>
          <w:rStyle w:val="Verwijzing"/>
        </w:rPr>
        <w:fldChar w:fldCharType="begin"/>
      </w:r>
      <w:r w:rsidRPr="00712F87">
        <w:rPr>
          <w:rStyle w:val="Verwijzing"/>
        </w:rPr>
        <w:instrText xml:space="preserve"> PAGEREF _Toc73543144 \h </w:instrText>
      </w:r>
      <w:r w:rsidRPr="00712F87">
        <w:rPr>
          <w:rStyle w:val="Verwijzing"/>
        </w:rPr>
      </w:r>
      <w:r w:rsidRPr="00712F87">
        <w:rPr>
          <w:rStyle w:val="Verwijzing"/>
        </w:rPr>
        <w:fldChar w:fldCharType="separate"/>
      </w:r>
      <w:r w:rsidRPr="00712F87">
        <w:rPr>
          <w:rStyle w:val="Verwijzing"/>
        </w:rPr>
        <w:t>47</w:t>
      </w:r>
      <w:r w:rsidRPr="00712F87">
        <w:rPr>
          <w:rStyle w:val="Verwijzing"/>
        </w:rPr>
        <w:fldChar w:fldCharType="end"/>
      </w:r>
    </w:p>
    <w:p w14:paraId="691EAEDD" w14:textId="1466D6DA" w:rsidR="00CD4A19" w:rsidRDefault="00CD4A19">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712F87">
        <w:rPr>
          <w:rStyle w:val="Verwijzing"/>
        </w:rPr>
        <w:fldChar w:fldCharType="begin"/>
      </w:r>
      <w:r w:rsidRPr="00712F87">
        <w:rPr>
          <w:rStyle w:val="Verwijzing"/>
        </w:rPr>
        <w:instrText xml:space="preserve"> PAGEREF _Toc73543145 \h </w:instrText>
      </w:r>
      <w:r w:rsidRPr="00712F87">
        <w:rPr>
          <w:rStyle w:val="Verwijzing"/>
        </w:rPr>
      </w:r>
      <w:r w:rsidRPr="00712F87">
        <w:rPr>
          <w:rStyle w:val="Verwijzing"/>
        </w:rPr>
        <w:fldChar w:fldCharType="separate"/>
      </w:r>
      <w:r w:rsidRPr="00712F87">
        <w:rPr>
          <w:rStyle w:val="Verwijzing"/>
        </w:rPr>
        <w:t>47</w:t>
      </w:r>
      <w:r w:rsidRPr="00712F87">
        <w:rPr>
          <w:rStyle w:val="Verwijzing"/>
        </w:rPr>
        <w:fldChar w:fldCharType="end"/>
      </w:r>
    </w:p>
    <w:p w14:paraId="5927511D" w14:textId="20E368EF" w:rsidR="00CD4A19" w:rsidRDefault="00CD4A19">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_Toc73543146 \h </w:instrText>
      </w:r>
      <w:r w:rsidRPr="00712F87">
        <w:rPr>
          <w:rStyle w:val="Verwijzing"/>
        </w:rPr>
      </w:r>
      <w:r w:rsidRPr="00712F87">
        <w:rPr>
          <w:rStyle w:val="Verwijzing"/>
        </w:rPr>
        <w:fldChar w:fldCharType="separate"/>
      </w:r>
      <w:r w:rsidRPr="00712F87">
        <w:rPr>
          <w:rStyle w:val="Verwijzing"/>
        </w:rPr>
        <w:t>47</w:t>
      </w:r>
      <w:r w:rsidRPr="00712F87">
        <w:rPr>
          <w:rStyle w:val="Verwijzing"/>
        </w:rPr>
        <w:fldChar w:fldCharType="end"/>
      </w:r>
    </w:p>
    <w:p w14:paraId="545FB6E7" w14:textId="1689724E" w:rsidR="00CD4A19" w:rsidRDefault="00CD4A19">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_Toc73543147 \h </w:instrText>
      </w:r>
      <w:r w:rsidRPr="00712F87">
        <w:rPr>
          <w:rStyle w:val="Verwijzing"/>
        </w:rPr>
      </w:r>
      <w:r w:rsidRPr="00712F87">
        <w:rPr>
          <w:rStyle w:val="Verwijzing"/>
        </w:rPr>
        <w:fldChar w:fldCharType="separate"/>
      </w:r>
      <w:r w:rsidRPr="00712F87">
        <w:rPr>
          <w:rStyle w:val="Verwijzing"/>
        </w:rPr>
        <w:t>48</w:t>
      </w:r>
      <w:r w:rsidRPr="00712F87">
        <w:rPr>
          <w:rStyle w:val="Verwijzing"/>
        </w:rPr>
        <w:fldChar w:fldCharType="end"/>
      </w:r>
    </w:p>
    <w:p w14:paraId="76F88EEF" w14:textId="3A18A433" w:rsidR="00CD4A19" w:rsidRDefault="00CD4A19">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het voorbereidingsbesluit</w:t>
      </w:r>
      <w:r>
        <w:rPr>
          <w:noProof/>
        </w:rPr>
        <w:tab/>
      </w:r>
      <w:r w:rsidRPr="00712F87">
        <w:rPr>
          <w:rStyle w:val="Verwijzing"/>
        </w:rPr>
        <w:fldChar w:fldCharType="begin"/>
      </w:r>
      <w:r w:rsidRPr="00712F87">
        <w:rPr>
          <w:rStyle w:val="Verwijzing"/>
        </w:rPr>
        <w:instrText xml:space="preserve"> PAGEREF _Toc73543148 \h </w:instrText>
      </w:r>
      <w:r w:rsidRPr="00712F87">
        <w:rPr>
          <w:rStyle w:val="Verwijzing"/>
        </w:rPr>
      </w:r>
      <w:r w:rsidRPr="00712F87">
        <w:rPr>
          <w:rStyle w:val="Verwijzing"/>
        </w:rPr>
        <w:fldChar w:fldCharType="separate"/>
      </w:r>
      <w:r w:rsidRPr="00712F87">
        <w:rPr>
          <w:rStyle w:val="Verwijzing"/>
        </w:rPr>
        <w:t>48</w:t>
      </w:r>
      <w:r w:rsidRPr="00712F87">
        <w:rPr>
          <w:rStyle w:val="Verwijzing"/>
        </w:rPr>
        <w:fldChar w:fldCharType="end"/>
      </w:r>
    </w:p>
    <w:p w14:paraId="389070EB" w14:textId="5965E804" w:rsidR="00CD4A19" w:rsidRDefault="00CD4A19">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het voorbereidingsbesluit</w:t>
      </w:r>
      <w:r>
        <w:rPr>
          <w:noProof/>
        </w:rPr>
        <w:tab/>
      </w:r>
      <w:r w:rsidRPr="00712F87">
        <w:rPr>
          <w:rStyle w:val="Verwijzing"/>
        </w:rPr>
        <w:fldChar w:fldCharType="begin"/>
      </w:r>
      <w:r w:rsidRPr="00712F87">
        <w:rPr>
          <w:rStyle w:val="Verwijzing"/>
        </w:rPr>
        <w:instrText xml:space="preserve"> PAGEREF _Toc73543149 \h </w:instrText>
      </w:r>
      <w:r w:rsidRPr="00712F87">
        <w:rPr>
          <w:rStyle w:val="Verwijzing"/>
        </w:rPr>
      </w:r>
      <w:r w:rsidRPr="00712F87">
        <w:rPr>
          <w:rStyle w:val="Verwijzing"/>
        </w:rPr>
        <w:fldChar w:fldCharType="separate"/>
      </w:r>
      <w:r w:rsidRPr="00712F87">
        <w:rPr>
          <w:rStyle w:val="Verwijzing"/>
        </w:rPr>
        <w:t>48</w:t>
      </w:r>
      <w:r w:rsidRPr="00712F87">
        <w:rPr>
          <w:rStyle w:val="Verwijzing"/>
        </w:rPr>
        <w:fldChar w:fldCharType="end"/>
      </w:r>
    </w:p>
    <w:p w14:paraId="1848B839" w14:textId="22F21B72" w:rsidR="00CD4A19" w:rsidRDefault="00CD4A19">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712F87">
        <w:rPr>
          <w:rStyle w:val="Verwijzing"/>
        </w:rPr>
        <w:fldChar w:fldCharType="begin"/>
      </w:r>
      <w:r w:rsidRPr="00712F87">
        <w:rPr>
          <w:rStyle w:val="Verwijzing"/>
        </w:rPr>
        <w:instrText xml:space="preserve"> PAGEREF _Toc73543150 \h </w:instrText>
      </w:r>
      <w:r w:rsidRPr="00712F87">
        <w:rPr>
          <w:rStyle w:val="Verwijzing"/>
        </w:rPr>
      </w:r>
      <w:r w:rsidRPr="00712F87">
        <w:rPr>
          <w:rStyle w:val="Verwijzing"/>
        </w:rPr>
        <w:fldChar w:fldCharType="separate"/>
      </w:r>
      <w:r w:rsidRPr="00712F87">
        <w:rPr>
          <w:rStyle w:val="Verwijzing"/>
        </w:rPr>
        <w:t>49</w:t>
      </w:r>
      <w:r w:rsidRPr="00712F87">
        <w:rPr>
          <w:rStyle w:val="Verwijzing"/>
        </w:rPr>
        <w:fldChar w:fldCharType="end"/>
      </w:r>
    </w:p>
    <w:p w14:paraId="38D015CF" w14:textId="005E1E36" w:rsidR="00CD4A19" w:rsidRDefault="00CD4A19">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712F87">
        <w:rPr>
          <w:rStyle w:val="Verwijzing"/>
        </w:rPr>
        <w:fldChar w:fldCharType="begin"/>
      </w:r>
      <w:r w:rsidRPr="00712F87">
        <w:rPr>
          <w:rStyle w:val="Verwijzing"/>
        </w:rPr>
        <w:instrText xml:space="preserve"> PAGEREF _Toc73543151 \h </w:instrText>
      </w:r>
      <w:r w:rsidRPr="00712F87">
        <w:rPr>
          <w:rStyle w:val="Verwijzing"/>
        </w:rPr>
      </w:r>
      <w:r w:rsidRPr="00712F87">
        <w:rPr>
          <w:rStyle w:val="Verwijzing"/>
        </w:rPr>
        <w:fldChar w:fldCharType="separate"/>
      </w:r>
      <w:r w:rsidRPr="00712F87">
        <w:rPr>
          <w:rStyle w:val="Verwijzing"/>
        </w:rPr>
        <w:t>49</w:t>
      </w:r>
      <w:r w:rsidRPr="00712F87">
        <w:rPr>
          <w:rStyle w:val="Verwijzing"/>
        </w:rPr>
        <w:fldChar w:fldCharType="end"/>
      </w:r>
    </w:p>
    <w:p w14:paraId="21E17B65" w14:textId="3B59629E" w:rsidR="00CD4A19" w:rsidRDefault="00CD4A19">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712F87">
        <w:rPr>
          <w:rStyle w:val="Verwijzing"/>
        </w:rPr>
        <w:fldChar w:fldCharType="begin"/>
      </w:r>
      <w:r w:rsidRPr="00712F87">
        <w:rPr>
          <w:rStyle w:val="Verwijzing"/>
        </w:rPr>
        <w:instrText xml:space="preserve"> PAGEREF _Toc73543152 \h </w:instrText>
      </w:r>
      <w:r w:rsidRPr="00712F87">
        <w:rPr>
          <w:rStyle w:val="Verwijzing"/>
        </w:rPr>
      </w:r>
      <w:r w:rsidRPr="00712F87">
        <w:rPr>
          <w:rStyle w:val="Verwijzing"/>
        </w:rPr>
        <w:fldChar w:fldCharType="separate"/>
      </w:r>
      <w:r w:rsidRPr="00712F87">
        <w:rPr>
          <w:rStyle w:val="Verwijzing"/>
        </w:rPr>
        <w:t>49</w:t>
      </w:r>
      <w:r w:rsidRPr="00712F87">
        <w:rPr>
          <w:rStyle w:val="Verwijzing"/>
        </w:rPr>
        <w:fldChar w:fldCharType="end"/>
      </w:r>
    </w:p>
    <w:p w14:paraId="62479952" w14:textId="4D1DF24B" w:rsidR="00CD4A19" w:rsidRDefault="00CD4A19">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het voorbereidingsbesluit</w:t>
      </w:r>
      <w:r>
        <w:rPr>
          <w:noProof/>
        </w:rPr>
        <w:tab/>
      </w:r>
      <w:r w:rsidRPr="00712F87">
        <w:rPr>
          <w:rStyle w:val="Verwijzing"/>
        </w:rPr>
        <w:fldChar w:fldCharType="begin"/>
      </w:r>
      <w:r w:rsidRPr="00712F87">
        <w:rPr>
          <w:rStyle w:val="Verwijzing"/>
        </w:rPr>
        <w:instrText xml:space="preserve"> PAGEREF _Toc73543153 \h </w:instrText>
      </w:r>
      <w:r w:rsidRPr="00712F87">
        <w:rPr>
          <w:rStyle w:val="Verwijzing"/>
        </w:rPr>
      </w:r>
      <w:r w:rsidRPr="00712F87">
        <w:rPr>
          <w:rStyle w:val="Verwijzing"/>
        </w:rPr>
        <w:fldChar w:fldCharType="separate"/>
      </w:r>
      <w:r w:rsidRPr="00712F87">
        <w:rPr>
          <w:rStyle w:val="Verwijzing"/>
        </w:rPr>
        <w:t>50</w:t>
      </w:r>
      <w:r w:rsidRPr="00712F87">
        <w:rPr>
          <w:rStyle w:val="Verwijzing"/>
        </w:rPr>
        <w:fldChar w:fldCharType="end"/>
      </w:r>
    </w:p>
    <w:p w14:paraId="6FD1D180" w14:textId="669569C3" w:rsidR="00CD4A19" w:rsidRDefault="00CD4A19">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_Toc73543154 \h </w:instrText>
      </w:r>
      <w:r w:rsidRPr="00712F87">
        <w:rPr>
          <w:rStyle w:val="Verwijzing"/>
        </w:rPr>
      </w:r>
      <w:r w:rsidRPr="00712F87">
        <w:rPr>
          <w:rStyle w:val="Verwijzing"/>
        </w:rPr>
        <w:fldChar w:fldCharType="separate"/>
      </w:r>
      <w:r w:rsidRPr="00712F87">
        <w:rPr>
          <w:rStyle w:val="Verwijzing"/>
        </w:rPr>
        <w:t>50</w:t>
      </w:r>
      <w:r w:rsidRPr="00712F87">
        <w:rPr>
          <w:rStyle w:val="Verwijzing"/>
        </w:rPr>
        <w:fldChar w:fldCharType="end"/>
      </w:r>
    </w:p>
    <w:p w14:paraId="5F5F1F39" w14:textId="78A1AC7E" w:rsidR="00CD4A19" w:rsidRDefault="00CD4A19">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_Toc73543155 \h </w:instrText>
      </w:r>
      <w:r w:rsidRPr="00712F87">
        <w:rPr>
          <w:rStyle w:val="Verwijzing"/>
        </w:rPr>
      </w:r>
      <w:r w:rsidRPr="00712F87">
        <w:rPr>
          <w:rStyle w:val="Verwijzing"/>
        </w:rPr>
        <w:fldChar w:fldCharType="separate"/>
      </w:r>
      <w:r w:rsidRPr="00712F87">
        <w:rPr>
          <w:rStyle w:val="Verwijzing"/>
        </w:rPr>
        <w:t>51</w:t>
      </w:r>
      <w:r w:rsidRPr="00712F87">
        <w:rPr>
          <w:rStyle w:val="Verwijzing"/>
        </w:rPr>
        <w:fldChar w:fldCharType="end"/>
      </w:r>
    </w:p>
    <w:p w14:paraId="5F3DB422" w14:textId="7353BD30" w:rsidR="00CD4A19" w:rsidRDefault="00CD4A19">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het voorbereidingsbesluit</w:t>
      </w:r>
      <w:r>
        <w:rPr>
          <w:noProof/>
        </w:rPr>
        <w:tab/>
      </w:r>
      <w:r w:rsidRPr="00712F87">
        <w:rPr>
          <w:rStyle w:val="Verwijzing"/>
        </w:rPr>
        <w:fldChar w:fldCharType="begin"/>
      </w:r>
      <w:r w:rsidRPr="00712F87">
        <w:rPr>
          <w:rStyle w:val="Verwijzing"/>
        </w:rPr>
        <w:instrText xml:space="preserve"> PAGEREF _Toc73543156 \h </w:instrText>
      </w:r>
      <w:r w:rsidRPr="00712F87">
        <w:rPr>
          <w:rStyle w:val="Verwijzing"/>
        </w:rPr>
      </w:r>
      <w:r w:rsidRPr="00712F87">
        <w:rPr>
          <w:rStyle w:val="Verwijzing"/>
        </w:rPr>
        <w:fldChar w:fldCharType="separate"/>
      </w:r>
      <w:r w:rsidRPr="00712F87">
        <w:rPr>
          <w:rStyle w:val="Verwijzing"/>
        </w:rPr>
        <w:t>53</w:t>
      </w:r>
      <w:r w:rsidRPr="00712F87">
        <w:rPr>
          <w:rStyle w:val="Verwijzing"/>
        </w:rPr>
        <w:fldChar w:fldCharType="end"/>
      </w:r>
    </w:p>
    <w:p w14:paraId="5D3461CE" w14:textId="55D28EFE" w:rsidR="00CD4A19" w:rsidRDefault="00CD4A19">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_Toc73543157 \h </w:instrText>
      </w:r>
      <w:r w:rsidRPr="00712F87">
        <w:rPr>
          <w:rStyle w:val="Verwijzing"/>
        </w:rPr>
      </w:r>
      <w:r w:rsidRPr="00712F87">
        <w:rPr>
          <w:rStyle w:val="Verwijzing"/>
        </w:rPr>
        <w:fldChar w:fldCharType="separate"/>
      </w:r>
      <w:r w:rsidRPr="00712F87">
        <w:rPr>
          <w:rStyle w:val="Verwijzing"/>
        </w:rPr>
        <w:t>53</w:t>
      </w:r>
      <w:r w:rsidRPr="00712F87">
        <w:rPr>
          <w:rStyle w:val="Verwijzing"/>
        </w:rPr>
        <w:fldChar w:fldCharType="end"/>
      </w:r>
    </w:p>
    <w:p w14:paraId="3D98F36D" w14:textId="7C945134" w:rsidR="00CD4A19" w:rsidRDefault="00CD4A19">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_Toc73543158 \h </w:instrText>
      </w:r>
      <w:r w:rsidRPr="00712F87">
        <w:rPr>
          <w:rStyle w:val="Verwijzing"/>
        </w:rPr>
      </w:r>
      <w:r w:rsidRPr="00712F87">
        <w:rPr>
          <w:rStyle w:val="Verwijzing"/>
        </w:rPr>
        <w:fldChar w:fldCharType="separate"/>
      </w:r>
      <w:r w:rsidRPr="00712F87">
        <w:rPr>
          <w:rStyle w:val="Verwijzing"/>
        </w:rPr>
        <w:t>55</w:t>
      </w:r>
      <w:r w:rsidRPr="00712F87">
        <w:rPr>
          <w:rStyle w:val="Verwijzing"/>
        </w:rPr>
        <w:fldChar w:fldCharType="end"/>
      </w:r>
    </w:p>
    <w:p w14:paraId="2FBF8367" w14:textId="5679C943" w:rsidR="00CD4A19" w:rsidRDefault="00CD4A19">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712F87">
        <w:rPr>
          <w:rStyle w:val="Verwijzing"/>
        </w:rPr>
        <w:fldChar w:fldCharType="begin"/>
      </w:r>
      <w:r w:rsidRPr="00712F87">
        <w:rPr>
          <w:rStyle w:val="Verwijzing"/>
        </w:rPr>
        <w:instrText xml:space="preserve"> PAGEREF _Toc73543159 \h </w:instrText>
      </w:r>
      <w:r w:rsidRPr="00712F87">
        <w:rPr>
          <w:rStyle w:val="Verwijzing"/>
        </w:rPr>
      </w:r>
      <w:r w:rsidRPr="00712F87">
        <w:rPr>
          <w:rStyle w:val="Verwijzing"/>
        </w:rPr>
        <w:fldChar w:fldCharType="separate"/>
      </w:r>
      <w:r w:rsidRPr="00712F87">
        <w:rPr>
          <w:rStyle w:val="Verwijzing"/>
        </w:rPr>
        <w:t>57</w:t>
      </w:r>
      <w:r w:rsidRPr="00712F87">
        <w:rPr>
          <w:rStyle w:val="Verwijzing"/>
        </w:rPr>
        <w:fldChar w:fldCharType="end"/>
      </w:r>
    </w:p>
    <w:p w14:paraId="6120C1FC" w14:textId="03F5DB6A" w:rsidR="00CD4A19" w:rsidRDefault="00CD4A19">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_Toc73543160 \h </w:instrText>
      </w:r>
      <w:r w:rsidRPr="00712F87">
        <w:rPr>
          <w:rStyle w:val="Verwijzing"/>
        </w:rPr>
      </w:r>
      <w:r w:rsidRPr="00712F87">
        <w:rPr>
          <w:rStyle w:val="Verwijzing"/>
        </w:rPr>
        <w:fldChar w:fldCharType="separate"/>
      </w:r>
      <w:r w:rsidRPr="00712F87">
        <w:rPr>
          <w:rStyle w:val="Verwijzing"/>
        </w:rPr>
        <w:t>58</w:t>
      </w:r>
      <w:r w:rsidRPr="00712F87">
        <w:rPr>
          <w:rStyle w:val="Verwijzing"/>
        </w:rPr>
        <w:fldChar w:fldCharType="end"/>
      </w:r>
    </w:p>
    <w:p w14:paraId="40BEC9E5" w14:textId="1FA17EB6" w:rsidR="00CD4A19" w:rsidRDefault="00CD4A19">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_Toc73543161 \h </w:instrText>
      </w:r>
      <w:r w:rsidRPr="00712F87">
        <w:rPr>
          <w:rStyle w:val="Verwijzing"/>
        </w:rPr>
      </w:r>
      <w:r w:rsidRPr="00712F87">
        <w:rPr>
          <w:rStyle w:val="Verwijzing"/>
        </w:rPr>
        <w:fldChar w:fldCharType="separate"/>
      </w:r>
      <w:r w:rsidRPr="00712F87">
        <w:rPr>
          <w:rStyle w:val="Verwijzing"/>
        </w:rPr>
        <w:t>58</w:t>
      </w:r>
      <w:r w:rsidRPr="00712F87">
        <w:rPr>
          <w:rStyle w:val="Verwijzing"/>
        </w:rPr>
        <w:fldChar w:fldCharType="end"/>
      </w:r>
    </w:p>
    <w:p w14:paraId="72543EDD" w14:textId="75E7BA1B" w:rsidR="00CD4A19" w:rsidRDefault="00CD4A19">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712F87">
        <w:rPr>
          <w:rStyle w:val="Verwijzing"/>
        </w:rPr>
        <w:fldChar w:fldCharType="begin"/>
      </w:r>
      <w:r w:rsidRPr="00712F87">
        <w:rPr>
          <w:rStyle w:val="Verwijzing"/>
        </w:rPr>
        <w:instrText xml:space="preserve"> PAGEREF _Toc73543162 \h </w:instrText>
      </w:r>
      <w:r w:rsidRPr="00712F87">
        <w:rPr>
          <w:rStyle w:val="Verwijzing"/>
        </w:rPr>
      </w:r>
      <w:r w:rsidRPr="00712F87">
        <w:rPr>
          <w:rStyle w:val="Verwijzing"/>
        </w:rPr>
        <w:fldChar w:fldCharType="separate"/>
      </w:r>
      <w:r w:rsidRPr="00712F87">
        <w:rPr>
          <w:rStyle w:val="Verwijzing"/>
        </w:rPr>
        <w:t>60</w:t>
      </w:r>
      <w:r w:rsidRPr="00712F87">
        <w:rPr>
          <w:rStyle w:val="Verwijzing"/>
        </w:rPr>
        <w:fldChar w:fldCharType="end"/>
      </w:r>
    </w:p>
    <w:p w14:paraId="24FC9AF9" w14:textId="219A834F" w:rsidR="00CD4A19" w:rsidRDefault="00CD4A19">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712F87">
        <w:rPr>
          <w:rStyle w:val="Verwijzing"/>
        </w:rPr>
        <w:fldChar w:fldCharType="begin"/>
      </w:r>
      <w:r w:rsidRPr="00712F87">
        <w:rPr>
          <w:rStyle w:val="Verwijzing"/>
        </w:rPr>
        <w:instrText xml:space="preserve"> PAGEREF _Toc73543163 \h </w:instrText>
      </w:r>
      <w:r w:rsidRPr="00712F87">
        <w:rPr>
          <w:rStyle w:val="Verwijzing"/>
        </w:rPr>
      </w:r>
      <w:r w:rsidRPr="00712F87">
        <w:rPr>
          <w:rStyle w:val="Verwijzing"/>
        </w:rPr>
        <w:fldChar w:fldCharType="separate"/>
      </w:r>
      <w:r w:rsidRPr="00712F87">
        <w:rPr>
          <w:rStyle w:val="Verwijzing"/>
        </w:rPr>
        <w:t>60</w:t>
      </w:r>
      <w:r w:rsidRPr="00712F87">
        <w:rPr>
          <w:rStyle w:val="Verwijzing"/>
        </w:rPr>
        <w:fldChar w:fldCharType="end"/>
      </w:r>
    </w:p>
    <w:p w14:paraId="09D21183" w14:textId="40C22147" w:rsidR="00CD4A19" w:rsidRDefault="00CD4A19">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712F87">
        <w:rPr>
          <w:rStyle w:val="Verwijzing"/>
        </w:rPr>
        <w:fldChar w:fldCharType="begin"/>
      </w:r>
      <w:r w:rsidRPr="00712F87">
        <w:rPr>
          <w:rStyle w:val="Verwijzing"/>
        </w:rPr>
        <w:instrText xml:space="preserve"> PAGEREF _Toc73543164 \h </w:instrText>
      </w:r>
      <w:r w:rsidRPr="00712F87">
        <w:rPr>
          <w:rStyle w:val="Verwijzing"/>
        </w:rPr>
      </w:r>
      <w:r w:rsidRPr="00712F87">
        <w:rPr>
          <w:rStyle w:val="Verwijzing"/>
        </w:rPr>
        <w:fldChar w:fldCharType="separate"/>
      </w:r>
      <w:r w:rsidRPr="00712F87">
        <w:rPr>
          <w:rStyle w:val="Verwijzing"/>
        </w:rPr>
        <w:t>60</w:t>
      </w:r>
      <w:r w:rsidRPr="00712F87">
        <w:rPr>
          <w:rStyle w:val="Verwijzing"/>
        </w:rPr>
        <w:fldChar w:fldCharType="end"/>
      </w:r>
    </w:p>
    <w:p w14:paraId="5AF673E7" w14:textId="2CBD4E69" w:rsidR="00CD4A19" w:rsidRDefault="00CD4A19">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voorbereidingsbesluit</w:t>
      </w:r>
      <w:r>
        <w:rPr>
          <w:noProof/>
        </w:rPr>
        <w:tab/>
      </w:r>
      <w:r w:rsidRPr="00712F87">
        <w:rPr>
          <w:rStyle w:val="Verwijzing"/>
        </w:rPr>
        <w:fldChar w:fldCharType="begin"/>
      </w:r>
      <w:r w:rsidRPr="00712F87">
        <w:rPr>
          <w:rStyle w:val="Verwijzing"/>
        </w:rPr>
        <w:instrText xml:space="preserve"> PAGEREF _Toc73543165 \h </w:instrText>
      </w:r>
      <w:r w:rsidRPr="00712F87">
        <w:rPr>
          <w:rStyle w:val="Verwijzing"/>
        </w:rPr>
      </w:r>
      <w:r w:rsidRPr="00712F87">
        <w:rPr>
          <w:rStyle w:val="Verwijzing"/>
        </w:rPr>
        <w:fldChar w:fldCharType="separate"/>
      </w:r>
      <w:r w:rsidRPr="00712F87">
        <w:rPr>
          <w:rStyle w:val="Verwijzing"/>
        </w:rPr>
        <w:t>61</w:t>
      </w:r>
      <w:r w:rsidRPr="00712F87">
        <w:rPr>
          <w:rStyle w:val="Verwijzing"/>
        </w:rPr>
        <w:fldChar w:fldCharType="end"/>
      </w:r>
    </w:p>
    <w:p w14:paraId="3BC9504A" w14:textId="66F793E8" w:rsidR="00CD4A19" w:rsidRDefault="00CD4A19">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_Toc73543166 \h </w:instrText>
      </w:r>
      <w:r w:rsidRPr="00712F87">
        <w:rPr>
          <w:rStyle w:val="Verwijzing"/>
        </w:rPr>
      </w:r>
      <w:r w:rsidRPr="00712F87">
        <w:rPr>
          <w:rStyle w:val="Verwijzing"/>
        </w:rPr>
        <w:fldChar w:fldCharType="separate"/>
      </w:r>
      <w:r w:rsidRPr="00712F87">
        <w:rPr>
          <w:rStyle w:val="Verwijzing"/>
        </w:rPr>
        <w:t>61</w:t>
      </w:r>
      <w:r w:rsidRPr="00712F87">
        <w:rPr>
          <w:rStyle w:val="Verwijzing"/>
        </w:rPr>
        <w:fldChar w:fldCharType="end"/>
      </w:r>
    </w:p>
    <w:p w14:paraId="351A0BE3" w14:textId="6ABFA28C" w:rsidR="00CD4A19" w:rsidRDefault="00CD4A19">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_Toc73543167 \h </w:instrText>
      </w:r>
      <w:r w:rsidRPr="00712F87">
        <w:rPr>
          <w:rStyle w:val="Verwijzing"/>
        </w:rPr>
      </w:r>
      <w:r w:rsidRPr="00712F87">
        <w:rPr>
          <w:rStyle w:val="Verwijzing"/>
        </w:rPr>
        <w:fldChar w:fldCharType="separate"/>
      </w:r>
      <w:r w:rsidRPr="00712F87">
        <w:rPr>
          <w:rStyle w:val="Verwijzing"/>
        </w:rPr>
        <w:t>62</w:t>
      </w:r>
      <w:r w:rsidRPr="00712F87">
        <w:rPr>
          <w:rStyle w:val="Verwijzing"/>
        </w:rPr>
        <w:fldChar w:fldCharType="end"/>
      </w:r>
    </w:p>
    <w:p w14:paraId="4346D79C" w14:textId="60BEDC05" w:rsidR="00CD4A19" w:rsidRDefault="00CD4A19">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Verwijzing</w:t>
      </w:r>
      <w:r>
        <w:rPr>
          <w:noProof/>
        </w:rPr>
        <w:tab/>
      </w:r>
      <w:r w:rsidRPr="00712F87">
        <w:rPr>
          <w:rStyle w:val="Verwijzing"/>
        </w:rPr>
        <w:fldChar w:fldCharType="begin"/>
      </w:r>
      <w:r w:rsidRPr="00712F87">
        <w:rPr>
          <w:rStyle w:val="Verwijzing"/>
        </w:rPr>
        <w:instrText xml:space="preserve"> PAGEREF _Toc73543168 \h </w:instrText>
      </w:r>
      <w:r w:rsidRPr="00712F87">
        <w:rPr>
          <w:rStyle w:val="Verwijzing"/>
        </w:rPr>
      </w:r>
      <w:r w:rsidRPr="00712F87">
        <w:rPr>
          <w:rStyle w:val="Verwijzing"/>
        </w:rPr>
        <w:fldChar w:fldCharType="separate"/>
      </w:r>
      <w:r w:rsidRPr="00712F87">
        <w:rPr>
          <w:rStyle w:val="Verwijzing"/>
        </w:rPr>
        <w:t>62</w:t>
      </w:r>
      <w:r w:rsidRPr="00712F87">
        <w:rPr>
          <w:rStyle w:val="Verwijzing"/>
        </w:rPr>
        <w:fldChar w:fldCharType="end"/>
      </w:r>
    </w:p>
    <w:p w14:paraId="0FCA54D7" w14:textId="41EECCB6" w:rsidR="00CD4A19" w:rsidRDefault="00CD4A19">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_Toc73543169 \h </w:instrText>
      </w:r>
      <w:r w:rsidRPr="00712F87">
        <w:rPr>
          <w:rStyle w:val="Verwijzing"/>
        </w:rPr>
      </w:r>
      <w:r w:rsidRPr="00712F87">
        <w:rPr>
          <w:rStyle w:val="Verwijzing"/>
        </w:rPr>
        <w:fldChar w:fldCharType="separate"/>
      </w:r>
      <w:r w:rsidRPr="00712F87">
        <w:rPr>
          <w:rStyle w:val="Verwijzing"/>
        </w:rPr>
        <w:t>62</w:t>
      </w:r>
      <w:r w:rsidRPr="00712F87">
        <w:rPr>
          <w:rStyle w:val="Verwijzing"/>
        </w:rPr>
        <w:fldChar w:fldCharType="end"/>
      </w:r>
    </w:p>
    <w:p w14:paraId="6025756D" w14:textId="7BA736CB" w:rsidR="00CD4A19" w:rsidRDefault="00CD4A19">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_Toc73543170 \h </w:instrText>
      </w:r>
      <w:r w:rsidRPr="00712F87">
        <w:rPr>
          <w:rStyle w:val="Verwijzing"/>
        </w:rPr>
      </w:r>
      <w:r w:rsidRPr="00712F87">
        <w:rPr>
          <w:rStyle w:val="Verwijzing"/>
        </w:rPr>
        <w:fldChar w:fldCharType="separate"/>
      </w:r>
      <w:r w:rsidRPr="00712F87">
        <w:rPr>
          <w:rStyle w:val="Verwijzing"/>
        </w:rPr>
        <w:t>63</w:t>
      </w:r>
      <w:r w:rsidRPr="00712F87">
        <w:rPr>
          <w:rStyle w:val="Verwijzing"/>
        </w:rPr>
        <w:fldChar w:fldCharType="end"/>
      </w:r>
    </w:p>
    <w:p w14:paraId="1816AEB7" w14:textId="6642E893" w:rsidR="00CD4A19" w:rsidRDefault="00CD4A19">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712F87">
        <w:rPr>
          <w:rStyle w:val="Verwijzing"/>
        </w:rPr>
        <w:fldChar w:fldCharType="begin"/>
      </w:r>
      <w:r w:rsidRPr="00712F87">
        <w:rPr>
          <w:rStyle w:val="Verwijzing"/>
        </w:rPr>
        <w:instrText xml:space="preserve"> PAGEREF _Toc73543171 \h </w:instrText>
      </w:r>
      <w:r w:rsidRPr="00712F87">
        <w:rPr>
          <w:rStyle w:val="Verwijzing"/>
        </w:rPr>
      </w:r>
      <w:r w:rsidRPr="00712F87">
        <w:rPr>
          <w:rStyle w:val="Verwijzing"/>
        </w:rPr>
        <w:fldChar w:fldCharType="separate"/>
      </w:r>
      <w:r w:rsidRPr="00712F87">
        <w:rPr>
          <w:rStyle w:val="Verwijzing"/>
        </w:rPr>
        <w:t>64</w:t>
      </w:r>
      <w:r w:rsidRPr="00712F87">
        <w:rPr>
          <w:rStyle w:val="Verwijzing"/>
        </w:rPr>
        <w:fldChar w:fldCharType="end"/>
      </w:r>
    </w:p>
    <w:p w14:paraId="39396D56" w14:textId="02C66C67" w:rsidR="00CD4A19" w:rsidRDefault="00CD4A19">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Verwijzing naar toepasselijke toepassingsprofielen</w:t>
      </w:r>
      <w:r>
        <w:rPr>
          <w:noProof/>
        </w:rPr>
        <w:tab/>
      </w:r>
      <w:r w:rsidRPr="00712F87">
        <w:rPr>
          <w:rStyle w:val="Verwijzing"/>
        </w:rPr>
        <w:fldChar w:fldCharType="begin"/>
      </w:r>
      <w:r w:rsidRPr="00712F87">
        <w:rPr>
          <w:rStyle w:val="Verwijzing"/>
        </w:rPr>
        <w:instrText xml:space="preserve"> PAGEREF _Toc73543172 \h </w:instrText>
      </w:r>
      <w:r w:rsidRPr="00712F87">
        <w:rPr>
          <w:rStyle w:val="Verwijzing"/>
        </w:rPr>
      </w:r>
      <w:r w:rsidRPr="00712F87">
        <w:rPr>
          <w:rStyle w:val="Verwijzing"/>
        </w:rPr>
        <w:fldChar w:fldCharType="separate"/>
      </w:r>
      <w:r w:rsidRPr="00712F87">
        <w:rPr>
          <w:rStyle w:val="Verwijzing"/>
        </w:rPr>
        <w:t>64</w:t>
      </w:r>
      <w:r w:rsidRPr="00712F87">
        <w:rPr>
          <w:rStyle w:val="Verwijzing"/>
        </w:rPr>
        <w:fldChar w:fldCharType="end"/>
      </w:r>
    </w:p>
    <w:p w14:paraId="6B244153" w14:textId="7EB11ABD" w:rsidR="00CD4A19" w:rsidRDefault="00CD4A19">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Objecttype Regelingsgebied</w:t>
      </w:r>
      <w:r>
        <w:rPr>
          <w:noProof/>
        </w:rPr>
        <w:tab/>
      </w:r>
      <w:r w:rsidRPr="00712F87">
        <w:rPr>
          <w:rStyle w:val="Verwijzing"/>
        </w:rPr>
        <w:fldChar w:fldCharType="begin"/>
      </w:r>
      <w:r w:rsidRPr="00712F87">
        <w:rPr>
          <w:rStyle w:val="Verwijzing"/>
        </w:rPr>
        <w:instrText xml:space="preserve"> PAGEREF _Toc73543173 \h </w:instrText>
      </w:r>
      <w:r w:rsidRPr="00712F87">
        <w:rPr>
          <w:rStyle w:val="Verwijzing"/>
        </w:rPr>
      </w:r>
      <w:r w:rsidRPr="00712F87">
        <w:rPr>
          <w:rStyle w:val="Verwijzing"/>
        </w:rPr>
        <w:fldChar w:fldCharType="separate"/>
      </w:r>
      <w:r w:rsidRPr="00712F87">
        <w:rPr>
          <w:rStyle w:val="Verwijzing"/>
        </w:rPr>
        <w:t>64</w:t>
      </w:r>
      <w:r w:rsidRPr="00712F87">
        <w:rPr>
          <w:rStyle w:val="Verwijzing"/>
        </w:rPr>
        <w:fldChar w:fldCharType="end"/>
      </w:r>
    </w:p>
    <w:p w14:paraId="68EAF91F" w14:textId="38B771D6" w:rsidR="00CD4A19" w:rsidRDefault="00CD4A19">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Toelichting op de toepassing</w:t>
      </w:r>
      <w:r>
        <w:rPr>
          <w:noProof/>
        </w:rPr>
        <w:tab/>
      </w:r>
      <w:r w:rsidRPr="00712F87">
        <w:rPr>
          <w:rStyle w:val="Verwijzing"/>
        </w:rPr>
        <w:fldChar w:fldCharType="begin"/>
      </w:r>
      <w:r w:rsidRPr="00712F87">
        <w:rPr>
          <w:rStyle w:val="Verwijzing"/>
        </w:rPr>
        <w:instrText xml:space="preserve"> PAGEREF _Toc73543174 \h </w:instrText>
      </w:r>
      <w:r w:rsidRPr="00712F87">
        <w:rPr>
          <w:rStyle w:val="Verwijzing"/>
        </w:rPr>
      </w:r>
      <w:r w:rsidRPr="00712F87">
        <w:rPr>
          <w:rStyle w:val="Verwijzing"/>
        </w:rPr>
        <w:fldChar w:fldCharType="separate"/>
      </w:r>
      <w:r w:rsidRPr="00712F87">
        <w:rPr>
          <w:rStyle w:val="Verwijzing"/>
        </w:rPr>
        <w:t>64</w:t>
      </w:r>
      <w:r w:rsidRPr="00712F87">
        <w:rPr>
          <w:rStyle w:val="Verwijzing"/>
        </w:rPr>
        <w:fldChar w:fldCharType="end"/>
      </w:r>
    </w:p>
    <w:p w14:paraId="196410BA" w14:textId="74AD923A" w:rsidR="00CD4A19" w:rsidRDefault="00CD4A19">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Definitie</w:t>
      </w:r>
      <w:r>
        <w:rPr>
          <w:noProof/>
        </w:rPr>
        <w:tab/>
      </w:r>
      <w:r w:rsidRPr="00712F87">
        <w:rPr>
          <w:rStyle w:val="Verwijzing"/>
        </w:rPr>
        <w:fldChar w:fldCharType="begin"/>
      </w:r>
      <w:r w:rsidRPr="00712F87">
        <w:rPr>
          <w:rStyle w:val="Verwijzing"/>
        </w:rPr>
        <w:instrText xml:space="preserve"> PAGEREF _Toc73543175 \h </w:instrText>
      </w:r>
      <w:r w:rsidRPr="00712F87">
        <w:rPr>
          <w:rStyle w:val="Verwijzing"/>
        </w:rPr>
      </w:r>
      <w:r w:rsidRPr="00712F87">
        <w:rPr>
          <w:rStyle w:val="Verwijzing"/>
        </w:rPr>
        <w:fldChar w:fldCharType="separate"/>
      </w:r>
      <w:r w:rsidRPr="00712F87">
        <w:rPr>
          <w:rStyle w:val="Verwijzing"/>
        </w:rPr>
        <w:t>65</w:t>
      </w:r>
      <w:r w:rsidRPr="00712F87">
        <w:rPr>
          <w:rStyle w:val="Verwijzing"/>
        </w:rPr>
        <w:fldChar w:fldCharType="end"/>
      </w:r>
    </w:p>
    <w:p w14:paraId="2EE269B7" w14:textId="3B4B9C1A" w:rsidR="00CD4A19" w:rsidRDefault="00CD4A19">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Doel</w:t>
      </w:r>
      <w:r>
        <w:rPr>
          <w:noProof/>
        </w:rPr>
        <w:tab/>
      </w:r>
      <w:r w:rsidRPr="00712F87">
        <w:rPr>
          <w:rStyle w:val="Verwijzing"/>
        </w:rPr>
        <w:fldChar w:fldCharType="begin"/>
      </w:r>
      <w:r w:rsidRPr="00712F87">
        <w:rPr>
          <w:rStyle w:val="Verwijzing"/>
        </w:rPr>
        <w:instrText xml:space="preserve"> PAGEREF _Toc73543176 \h </w:instrText>
      </w:r>
      <w:r w:rsidRPr="00712F87">
        <w:rPr>
          <w:rStyle w:val="Verwijzing"/>
        </w:rPr>
      </w:r>
      <w:r w:rsidRPr="00712F87">
        <w:rPr>
          <w:rStyle w:val="Verwijzing"/>
        </w:rPr>
        <w:fldChar w:fldCharType="separate"/>
      </w:r>
      <w:r w:rsidRPr="00712F87">
        <w:rPr>
          <w:rStyle w:val="Verwijzing"/>
        </w:rPr>
        <w:t>65</w:t>
      </w:r>
      <w:r w:rsidRPr="00712F87">
        <w:rPr>
          <w:rStyle w:val="Verwijzing"/>
        </w:rPr>
        <w:fldChar w:fldCharType="end"/>
      </w:r>
    </w:p>
    <w:p w14:paraId="3EFE6986" w14:textId="79C44578" w:rsidR="00CD4A19" w:rsidRDefault="00CD4A19">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_Toc73543177 \h </w:instrText>
      </w:r>
      <w:r w:rsidRPr="00712F87">
        <w:rPr>
          <w:rStyle w:val="Verwijzing"/>
        </w:rPr>
      </w:r>
      <w:r w:rsidRPr="00712F87">
        <w:rPr>
          <w:rStyle w:val="Verwijzing"/>
        </w:rPr>
        <w:fldChar w:fldCharType="separate"/>
      </w:r>
      <w:r w:rsidRPr="00712F87">
        <w:rPr>
          <w:rStyle w:val="Verwijzing"/>
        </w:rPr>
        <w:t>65</w:t>
      </w:r>
      <w:r w:rsidRPr="00712F87">
        <w:rPr>
          <w:rStyle w:val="Verwijzing"/>
        </w:rPr>
        <w:fldChar w:fldCharType="end"/>
      </w:r>
    </w:p>
    <w:p w14:paraId="4122FD91" w14:textId="0E20CC37" w:rsidR="00CD4A19" w:rsidRDefault="00CD4A19">
      <w:pPr>
        <w:pStyle w:val="Inhopg4"/>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Toelichting op de norm</w:t>
      </w:r>
      <w:r>
        <w:rPr>
          <w:noProof/>
        </w:rPr>
        <w:tab/>
      </w:r>
      <w:r w:rsidRPr="00712F87">
        <w:rPr>
          <w:rStyle w:val="Verwijzing"/>
        </w:rPr>
        <w:fldChar w:fldCharType="begin"/>
      </w:r>
      <w:r w:rsidRPr="00712F87">
        <w:rPr>
          <w:rStyle w:val="Verwijzing"/>
        </w:rPr>
        <w:instrText xml:space="preserve"> PAGEREF _Toc73543178 \h </w:instrText>
      </w:r>
      <w:r w:rsidRPr="00712F87">
        <w:rPr>
          <w:rStyle w:val="Verwijzing"/>
        </w:rPr>
      </w:r>
      <w:r w:rsidRPr="00712F87">
        <w:rPr>
          <w:rStyle w:val="Verwijzing"/>
        </w:rPr>
        <w:fldChar w:fldCharType="separate"/>
      </w:r>
      <w:r w:rsidRPr="00712F87">
        <w:rPr>
          <w:rStyle w:val="Verwijzing"/>
        </w:rPr>
        <w:t>65</w:t>
      </w:r>
      <w:r w:rsidRPr="00712F87">
        <w:rPr>
          <w:rStyle w:val="Verwijzing"/>
        </w:rPr>
        <w:fldChar w:fldCharType="end"/>
      </w:r>
    </w:p>
    <w:p w14:paraId="76666CE1" w14:textId="2E8FE657" w:rsidR="00CD4A19" w:rsidRDefault="00CD4A19">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712F87">
        <w:rPr>
          <w:rStyle w:val="Verwijzing"/>
        </w:rPr>
        <w:fldChar w:fldCharType="begin"/>
      </w:r>
      <w:r w:rsidRPr="00712F87">
        <w:rPr>
          <w:rStyle w:val="Verwijzing"/>
        </w:rPr>
        <w:instrText xml:space="preserve"> PAGEREF _Toc73543179 \h </w:instrText>
      </w:r>
      <w:r w:rsidRPr="00712F87">
        <w:rPr>
          <w:rStyle w:val="Verwijzing"/>
        </w:rPr>
      </w:r>
      <w:r w:rsidRPr="00712F87">
        <w:rPr>
          <w:rStyle w:val="Verwijzing"/>
        </w:rPr>
        <w:fldChar w:fldCharType="separate"/>
      </w:r>
      <w:r w:rsidRPr="00712F87">
        <w:rPr>
          <w:rStyle w:val="Verwijzing"/>
        </w:rPr>
        <w:t>66</w:t>
      </w:r>
      <w:r w:rsidRPr="00712F87">
        <w:rPr>
          <w:rStyle w:val="Verwijzing"/>
        </w:rPr>
        <w:fldChar w:fldCharType="end"/>
      </w:r>
    </w:p>
    <w:p w14:paraId="526BDF56" w14:textId="1E3B4263" w:rsidR="00CD4A19" w:rsidRDefault="00CD4A19">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712F87">
        <w:rPr>
          <w:rStyle w:val="Verwijzing"/>
        </w:rPr>
        <w:fldChar w:fldCharType="begin"/>
      </w:r>
      <w:r w:rsidRPr="00712F87">
        <w:rPr>
          <w:rStyle w:val="Verwijzing"/>
        </w:rPr>
        <w:instrText xml:space="preserve"> PAGEREF _Toc73543180 \h </w:instrText>
      </w:r>
      <w:r w:rsidRPr="00712F87">
        <w:rPr>
          <w:rStyle w:val="Verwijzing"/>
        </w:rPr>
      </w:r>
      <w:r w:rsidRPr="00712F87">
        <w:rPr>
          <w:rStyle w:val="Verwijzing"/>
        </w:rPr>
        <w:fldChar w:fldCharType="separate"/>
      </w:r>
      <w:r w:rsidRPr="00712F87">
        <w:rPr>
          <w:rStyle w:val="Verwijzing"/>
        </w:rPr>
        <w:t>67</w:t>
      </w:r>
      <w:r w:rsidRPr="00712F87">
        <w:rPr>
          <w:rStyle w:val="Verwijzing"/>
        </w:rPr>
        <w:fldChar w:fldCharType="end"/>
      </w:r>
    </w:p>
    <w:p w14:paraId="0F63B9CA" w14:textId="0F556D8F" w:rsidR="00CD4A19" w:rsidRDefault="00CD4A19">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712F87">
        <w:rPr>
          <w:rStyle w:val="Verwijzing"/>
        </w:rPr>
        <w:fldChar w:fldCharType="begin"/>
      </w:r>
      <w:r w:rsidRPr="00712F87">
        <w:rPr>
          <w:rStyle w:val="Verwijzing"/>
        </w:rPr>
        <w:instrText xml:space="preserve"> PAGEREF _Toc73543181 \h </w:instrText>
      </w:r>
      <w:r w:rsidRPr="00712F87">
        <w:rPr>
          <w:rStyle w:val="Verwijzing"/>
        </w:rPr>
      </w:r>
      <w:r w:rsidRPr="00712F87">
        <w:rPr>
          <w:rStyle w:val="Verwijzing"/>
        </w:rPr>
        <w:fldChar w:fldCharType="separate"/>
      </w:r>
      <w:r w:rsidRPr="00712F87">
        <w:rPr>
          <w:rStyle w:val="Verwijzing"/>
        </w:rPr>
        <w:t>67</w:t>
      </w:r>
      <w:r w:rsidRPr="00712F87">
        <w:rPr>
          <w:rStyle w:val="Verwijzing"/>
        </w:rPr>
        <w:fldChar w:fldCharType="end"/>
      </w:r>
    </w:p>
    <w:p w14:paraId="7FDB4229" w14:textId="57E9C02E" w:rsidR="00CD4A19" w:rsidRDefault="00CD4A19">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712F87">
        <w:rPr>
          <w:rStyle w:val="Verwijzing"/>
        </w:rPr>
        <w:fldChar w:fldCharType="begin"/>
      </w:r>
      <w:r w:rsidRPr="00712F87">
        <w:rPr>
          <w:rStyle w:val="Verwijzing"/>
        </w:rPr>
        <w:instrText xml:space="preserve"> PAGEREF _Toc73543182 \h </w:instrText>
      </w:r>
      <w:r w:rsidRPr="00712F87">
        <w:rPr>
          <w:rStyle w:val="Verwijzing"/>
        </w:rPr>
      </w:r>
      <w:r w:rsidRPr="00712F87">
        <w:rPr>
          <w:rStyle w:val="Verwijzing"/>
        </w:rPr>
        <w:fldChar w:fldCharType="separate"/>
      </w:r>
      <w:r w:rsidRPr="00712F87">
        <w:rPr>
          <w:rStyle w:val="Verwijzing"/>
        </w:rPr>
        <w:t>67</w:t>
      </w:r>
      <w:r w:rsidRPr="00712F87">
        <w:rPr>
          <w:rStyle w:val="Verwijzing"/>
        </w:rPr>
        <w:fldChar w:fldCharType="end"/>
      </w:r>
    </w:p>
    <w:p w14:paraId="19861F8D" w14:textId="17E24D07" w:rsidR="00CD4A19" w:rsidRDefault="00CD4A19">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Toepassing Doel en consolidatie-informatie bij voorbereidingsbesluit en daarop volgende besluiten</w:t>
      </w:r>
      <w:r>
        <w:rPr>
          <w:noProof/>
        </w:rPr>
        <w:tab/>
      </w:r>
      <w:r w:rsidRPr="00712F87">
        <w:rPr>
          <w:rStyle w:val="Verwijzing"/>
        </w:rPr>
        <w:fldChar w:fldCharType="begin"/>
      </w:r>
      <w:r w:rsidRPr="00712F87">
        <w:rPr>
          <w:rStyle w:val="Verwijzing"/>
        </w:rPr>
        <w:instrText xml:space="preserve"> PAGEREF _Toc73543183 \h </w:instrText>
      </w:r>
      <w:r w:rsidRPr="00712F87">
        <w:rPr>
          <w:rStyle w:val="Verwijzing"/>
        </w:rPr>
      </w:r>
      <w:r w:rsidRPr="00712F87">
        <w:rPr>
          <w:rStyle w:val="Verwijzing"/>
        </w:rPr>
        <w:fldChar w:fldCharType="separate"/>
      </w:r>
      <w:r w:rsidRPr="00712F87">
        <w:rPr>
          <w:rStyle w:val="Verwijzing"/>
        </w:rPr>
        <w:t>69</w:t>
      </w:r>
      <w:r w:rsidRPr="00712F87">
        <w:rPr>
          <w:rStyle w:val="Verwijzing"/>
        </w:rPr>
        <w:fldChar w:fldCharType="end"/>
      </w:r>
    </w:p>
    <w:p w14:paraId="4975130D" w14:textId="12C511F1" w:rsidR="00CD4A19" w:rsidRDefault="00CD4A19">
      <w:pPr>
        <w:pStyle w:val="Inhopg5"/>
        <w:rPr>
          <w:rFonts w:asciiTheme="minorHAnsi" w:eastAsiaTheme="minorEastAsia" w:hAnsiTheme="minorHAnsi" w:cstheme="minorBidi"/>
          <w:noProof/>
          <w:sz w:val="22"/>
          <w:szCs w:val="22"/>
        </w:rPr>
      </w:pPr>
      <w:r>
        <w:rPr>
          <w:noProof/>
        </w:rPr>
        <w:lastRenderedPageBreak/>
        <w:t>7.1.2.1</w:t>
      </w:r>
      <w:r>
        <w:rPr>
          <w:rFonts w:asciiTheme="minorHAnsi" w:eastAsiaTheme="minorEastAsia" w:hAnsiTheme="minorHAnsi" w:cstheme="minorBidi"/>
          <w:noProof/>
          <w:sz w:val="22"/>
          <w:szCs w:val="22"/>
        </w:rPr>
        <w:tab/>
      </w:r>
      <w:r>
        <w:rPr>
          <w:noProof/>
        </w:rPr>
        <w:t>Toepassing Doel en consolidatie-informatie bij aanlevering voorbereidingsbesluit</w:t>
      </w:r>
      <w:r>
        <w:rPr>
          <w:noProof/>
        </w:rPr>
        <w:tab/>
      </w:r>
      <w:r w:rsidRPr="00712F87">
        <w:rPr>
          <w:rStyle w:val="Verwijzing"/>
        </w:rPr>
        <w:fldChar w:fldCharType="begin"/>
      </w:r>
      <w:r w:rsidRPr="00712F87">
        <w:rPr>
          <w:rStyle w:val="Verwijzing"/>
        </w:rPr>
        <w:instrText xml:space="preserve"> PAGEREF _Toc73543184 \h </w:instrText>
      </w:r>
      <w:r w:rsidRPr="00712F87">
        <w:rPr>
          <w:rStyle w:val="Verwijzing"/>
        </w:rPr>
      </w:r>
      <w:r w:rsidRPr="00712F87">
        <w:rPr>
          <w:rStyle w:val="Verwijzing"/>
        </w:rPr>
        <w:fldChar w:fldCharType="separate"/>
      </w:r>
      <w:r w:rsidRPr="00712F87">
        <w:rPr>
          <w:rStyle w:val="Verwijzing"/>
        </w:rPr>
        <w:t>69</w:t>
      </w:r>
      <w:r w:rsidRPr="00712F87">
        <w:rPr>
          <w:rStyle w:val="Verwijzing"/>
        </w:rPr>
        <w:fldChar w:fldCharType="end"/>
      </w:r>
    </w:p>
    <w:p w14:paraId="2B68C7B8" w14:textId="3463A208" w:rsidR="00CD4A19" w:rsidRDefault="00CD4A19">
      <w:pPr>
        <w:pStyle w:val="Inhopg5"/>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Toepassing Doel en consolidatie-informatie bij aanleveren van op voorbereidingsbesluit volgend besluit tot wijziging omgevingsplan of omgevingsverordening</w:t>
      </w:r>
      <w:r>
        <w:rPr>
          <w:noProof/>
        </w:rPr>
        <w:tab/>
      </w:r>
      <w:r w:rsidRPr="00712F87">
        <w:rPr>
          <w:rStyle w:val="Verwijzing"/>
        </w:rPr>
        <w:fldChar w:fldCharType="begin"/>
      </w:r>
      <w:r w:rsidRPr="00712F87">
        <w:rPr>
          <w:rStyle w:val="Verwijzing"/>
        </w:rPr>
        <w:instrText xml:space="preserve"> PAGEREF _Toc73543185 \h </w:instrText>
      </w:r>
      <w:r w:rsidRPr="00712F87">
        <w:rPr>
          <w:rStyle w:val="Verwijzing"/>
        </w:rPr>
      </w:r>
      <w:r w:rsidRPr="00712F87">
        <w:rPr>
          <w:rStyle w:val="Verwijzing"/>
        </w:rPr>
        <w:fldChar w:fldCharType="separate"/>
      </w:r>
      <w:r w:rsidRPr="00712F87">
        <w:rPr>
          <w:rStyle w:val="Verwijzing"/>
        </w:rPr>
        <w:t>69</w:t>
      </w:r>
      <w:r w:rsidRPr="00712F87">
        <w:rPr>
          <w:rStyle w:val="Verwijzing"/>
        </w:rPr>
        <w:fldChar w:fldCharType="end"/>
      </w:r>
    </w:p>
    <w:p w14:paraId="6DC2AA31" w14:textId="059B2826" w:rsidR="00CD4A19" w:rsidRDefault="00CD4A19">
      <w:pPr>
        <w:pStyle w:val="Inhopg5"/>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Toepassing Doel en consolidatie-informatie bij aanleveren van op voorbereidingsbesluit volgend projectbesluit</w:t>
      </w:r>
      <w:r>
        <w:rPr>
          <w:noProof/>
        </w:rPr>
        <w:tab/>
      </w:r>
      <w:r w:rsidRPr="00712F87">
        <w:rPr>
          <w:rStyle w:val="Verwijzing"/>
        </w:rPr>
        <w:fldChar w:fldCharType="begin"/>
      </w:r>
      <w:r w:rsidRPr="00712F87">
        <w:rPr>
          <w:rStyle w:val="Verwijzing"/>
        </w:rPr>
        <w:instrText xml:space="preserve"> PAGEREF _Toc73543186 \h </w:instrText>
      </w:r>
      <w:r w:rsidRPr="00712F87">
        <w:rPr>
          <w:rStyle w:val="Verwijzing"/>
        </w:rPr>
      </w:r>
      <w:r w:rsidRPr="00712F87">
        <w:rPr>
          <w:rStyle w:val="Verwijzing"/>
        </w:rPr>
        <w:fldChar w:fldCharType="separate"/>
      </w:r>
      <w:r w:rsidRPr="00712F87">
        <w:rPr>
          <w:rStyle w:val="Verwijzing"/>
        </w:rPr>
        <w:t>70</w:t>
      </w:r>
      <w:r w:rsidRPr="00712F87">
        <w:rPr>
          <w:rStyle w:val="Verwijzing"/>
        </w:rPr>
        <w:fldChar w:fldCharType="end"/>
      </w:r>
    </w:p>
    <w:p w14:paraId="60081D86" w14:textId="036E425E" w:rsidR="00CD4A19" w:rsidRDefault="00CD4A19">
      <w:pPr>
        <w:pStyle w:val="Inhopg5"/>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Toepassing Doel en consolidatie-informatie bij aanleveren van op voorbereidingsbesluit volgende instructieregel of instructie en daarop volgend besluit tot wijziging omgevingsplan</w:t>
      </w:r>
      <w:r>
        <w:rPr>
          <w:noProof/>
        </w:rPr>
        <w:tab/>
      </w:r>
      <w:r w:rsidRPr="00712F87">
        <w:rPr>
          <w:rStyle w:val="Verwijzing"/>
        </w:rPr>
        <w:fldChar w:fldCharType="begin"/>
      </w:r>
      <w:r w:rsidRPr="00712F87">
        <w:rPr>
          <w:rStyle w:val="Verwijzing"/>
        </w:rPr>
        <w:instrText xml:space="preserve"> PAGEREF _Toc73543187 \h </w:instrText>
      </w:r>
      <w:r w:rsidRPr="00712F87">
        <w:rPr>
          <w:rStyle w:val="Verwijzing"/>
        </w:rPr>
      </w:r>
      <w:r w:rsidRPr="00712F87">
        <w:rPr>
          <w:rStyle w:val="Verwijzing"/>
        </w:rPr>
        <w:fldChar w:fldCharType="separate"/>
      </w:r>
      <w:r w:rsidRPr="00712F87">
        <w:rPr>
          <w:rStyle w:val="Verwijzing"/>
        </w:rPr>
        <w:t>71</w:t>
      </w:r>
      <w:r w:rsidRPr="00712F87">
        <w:rPr>
          <w:rStyle w:val="Verwijzing"/>
        </w:rPr>
        <w:fldChar w:fldCharType="end"/>
      </w:r>
    </w:p>
    <w:p w14:paraId="3261841C" w14:textId="79D17400" w:rsidR="00CD4A19" w:rsidRDefault="00CD4A19">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het voorbereidingsbesluit</w:t>
      </w:r>
      <w:r>
        <w:rPr>
          <w:noProof/>
        </w:rPr>
        <w:tab/>
      </w:r>
      <w:r w:rsidRPr="00712F87">
        <w:rPr>
          <w:rStyle w:val="Verwijzing"/>
        </w:rPr>
        <w:fldChar w:fldCharType="begin"/>
      </w:r>
      <w:r w:rsidRPr="00712F87">
        <w:rPr>
          <w:rStyle w:val="Verwijzing"/>
        </w:rPr>
        <w:instrText xml:space="preserve"> PAGEREF _Toc73543188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6215E542" w14:textId="4148613C" w:rsidR="00CD4A19" w:rsidRDefault="00CD4A19">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712F87">
        <w:rPr>
          <w:rStyle w:val="Verwijzing"/>
        </w:rPr>
        <w:fldChar w:fldCharType="begin"/>
      </w:r>
      <w:r w:rsidRPr="00712F87">
        <w:rPr>
          <w:rStyle w:val="Verwijzing"/>
        </w:rPr>
        <w:instrText xml:space="preserve"> PAGEREF _Toc73543189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7D0912ED" w14:textId="4404BBE8" w:rsidR="00CD4A19" w:rsidRDefault="00CD4A19">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712F87">
        <w:rPr>
          <w:rStyle w:val="Verwijzing"/>
        </w:rPr>
        <w:fldChar w:fldCharType="begin"/>
      </w:r>
      <w:r w:rsidRPr="00712F87">
        <w:rPr>
          <w:rStyle w:val="Verwijzing"/>
        </w:rPr>
        <w:instrText xml:space="preserve"> PAGEREF _Toc73543190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60281B43" w14:textId="3EF58C65" w:rsidR="00CD4A19" w:rsidRDefault="00CD4A19">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_Toc73543191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7DAABB45" w14:textId="759F606D" w:rsidR="00CD4A19" w:rsidRDefault="00CD4A19">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712F87">
        <w:rPr>
          <w:rStyle w:val="Verwijzing"/>
        </w:rPr>
        <w:fldChar w:fldCharType="begin"/>
      </w:r>
      <w:r w:rsidRPr="00712F87">
        <w:rPr>
          <w:rStyle w:val="Verwijzing"/>
        </w:rPr>
        <w:instrText xml:space="preserve"> PAGEREF _Toc73543192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19DF2F6B" w14:textId="58036281" w:rsidR="00CD4A19" w:rsidRDefault="00CD4A19">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_Toc73543193 \h </w:instrText>
      </w:r>
      <w:r w:rsidRPr="00712F87">
        <w:rPr>
          <w:rStyle w:val="Verwijzing"/>
        </w:rPr>
      </w:r>
      <w:r w:rsidRPr="00712F87">
        <w:rPr>
          <w:rStyle w:val="Verwijzing"/>
        </w:rPr>
        <w:fldChar w:fldCharType="separate"/>
      </w:r>
      <w:r w:rsidRPr="00712F87">
        <w:rPr>
          <w:rStyle w:val="Verwijzing"/>
        </w:rPr>
        <w:t>72</w:t>
      </w:r>
      <w:r w:rsidRPr="00712F87">
        <w:rPr>
          <w:rStyle w:val="Verwijzing"/>
        </w:rPr>
        <w:fldChar w:fldCharType="end"/>
      </w:r>
    </w:p>
    <w:p w14:paraId="222ADE56" w14:textId="51E68D33" w:rsidR="00CD4A19" w:rsidRDefault="00CD4A19">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712F87">
        <w:rPr>
          <w:rStyle w:val="Verwijzing"/>
        </w:rPr>
        <w:fldChar w:fldCharType="begin"/>
      </w:r>
      <w:r w:rsidRPr="00712F87">
        <w:rPr>
          <w:rStyle w:val="Verwijzing"/>
        </w:rPr>
        <w:instrText xml:space="preserve"> PAGEREF _Toc73543194 \h </w:instrText>
      </w:r>
      <w:r w:rsidRPr="00712F87">
        <w:rPr>
          <w:rStyle w:val="Verwijzing"/>
        </w:rPr>
      </w:r>
      <w:r w:rsidRPr="00712F87">
        <w:rPr>
          <w:rStyle w:val="Verwijzing"/>
        </w:rPr>
        <w:fldChar w:fldCharType="separate"/>
      </w:r>
      <w:r w:rsidRPr="00712F87">
        <w:rPr>
          <w:rStyle w:val="Verwijzing"/>
        </w:rPr>
        <w:t>73</w:t>
      </w:r>
      <w:r w:rsidRPr="00712F87">
        <w:rPr>
          <w:rStyle w:val="Verwijzing"/>
        </w:rPr>
        <w:fldChar w:fldCharType="end"/>
      </w:r>
    </w:p>
    <w:p w14:paraId="61A04123" w14:textId="2575A387" w:rsidR="00CD4A19" w:rsidRDefault="00CD4A19">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712F87">
        <w:rPr>
          <w:rStyle w:val="Verwijzing"/>
        </w:rPr>
        <w:fldChar w:fldCharType="begin"/>
      </w:r>
      <w:r w:rsidRPr="00712F87">
        <w:rPr>
          <w:rStyle w:val="Verwijzing"/>
        </w:rPr>
        <w:instrText xml:space="preserve"> PAGEREF _Toc73543195 \h </w:instrText>
      </w:r>
      <w:r w:rsidRPr="00712F87">
        <w:rPr>
          <w:rStyle w:val="Verwijzing"/>
        </w:rPr>
      </w:r>
      <w:r w:rsidRPr="00712F87">
        <w:rPr>
          <w:rStyle w:val="Verwijzing"/>
        </w:rPr>
        <w:fldChar w:fldCharType="separate"/>
      </w:r>
      <w:r w:rsidRPr="00712F87">
        <w:rPr>
          <w:rStyle w:val="Verwijzing"/>
        </w:rPr>
        <w:t>73</w:t>
      </w:r>
      <w:r w:rsidRPr="00712F87">
        <w:rPr>
          <w:rStyle w:val="Verwijzing"/>
        </w:rPr>
        <w:fldChar w:fldCharType="end"/>
      </w:r>
    </w:p>
    <w:p w14:paraId="5BEFC8E2" w14:textId="1047AD7A" w:rsidR="00CD4A19" w:rsidRDefault="00CD4A19">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712F87">
        <w:rPr>
          <w:rStyle w:val="Verwijzing"/>
        </w:rPr>
        <w:fldChar w:fldCharType="begin"/>
      </w:r>
      <w:r w:rsidRPr="00712F87">
        <w:rPr>
          <w:rStyle w:val="Verwijzing"/>
        </w:rPr>
        <w:instrText xml:space="preserve"> PAGEREF _Toc73543196 \h </w:instrText>
      </w:r>
      <w:r w:rsidRPr="00712F87">
        <w:rPr>
          <w:rStyle w:val="Verwijzing"/>
        </w:rPr>
      </w:r>
      <w:r w:rsidRPr="00712F87">
        <w:rPr>
          <w:rStyle w:val="Verwijzing"/>
        </w:rPr>
        <w:fldChar w:fldCharType="separate"/>
      </w:r>
      <w:r w:rsidRPr="00712F87">
        <w:rPr>
          <w:rStyle w:val="Verwijzing"/>
        </w:rPr>
        <w:t>73</w:t>
      </w:r>
      <w:r w:rsidRPr="00712F87">
        <w:rPr>
          <w:rStyle w:val="Verwijzing"/>
        </w:rPr>
        <w:fldChar w:fldCharType="end"/>
      </w:r>
    </w:p>
    <w:p w14:paraId="18FA78E5" w14:textId="5F5082DB" w:rsidR="00CD4A19" w:rsidRDefault="00CD4A19">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712F87">
        <w:rPr>
          <w:rStyle w:val="Verwijzing"/>
        </w:rPr>
        <w:fldChar w:fldCharType="begin"/>
      </w:r>
      <w:r w:rsidRPr="00712F87">
        <w:rPr>
          <w:rStyle w:val="Verwijzing"/>
        </w:rPr>
        <w:instrText xml:space="preserve"> PAGEREF _Toc73543197 \h </w:instrText>
      </w:r>
      <w:r w:rsidRPr="00712F87">
        <w:rPr>
          <w:rStyle w:val="Verwijzing"/>
        </w:rPr>
      </w:r>
      <w:r w:rsidRPr="00712F87">
        <w:rPr>
          <w:rStyle w:val="Verwijzing"/>
        </w:rPr>
        <w:fldChar w:fldCharType="separate"/>
      </w:r>
      <w:r w:rsidRPr="00712F87">
        <w:rPr>
          <w:rStyle w:val="Verwijzing"/>
        </w:rPr>
        <w:t>75</w:t>
      </w:r>
      <w:r w:rsidRPr="00712F87">
        <w:rPr>
          <w:rStyle w:val="Verwijzing"/>
        </w:rPr>
        <w:fldChar w:fldCharType="end"/>
      </w:r>
    </w:p>
    <w:p w14:paraId="5BFCA728" w14:textId="0729FFFF" w:rsidR="00CD4A19" w:rsidRDefault="00CD4A19">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712F87">
        <w:rPr>
          <w:rStyle w:val="Verwijzing"/>
        </w:rPr>
        <w:fldChar w:fldCharType="begin"/>
      </w:r>
      <w:r w:rsidRPr="00712F87">
        <w:rPr>
          <w:rStyle w:val="Verwijzing"/>
        </w:rPr>
        <w:instrText xml:space="preserve"> PAGEREF _Toc73543198 \h </w:instrText>
      </w:r>
      <w:r w:rsidRPr="00712F87">
        <w:rPr>
          <w:rStyle w:val="Verwijzing"/>
        </w:rPr>
      </w:r>
      <w:r w:rsidRPr="00712F87">
        <w:rPr>
          <w:rStyle w:val="Verwijzing"/>
        </w:rPr>
        <w:fldChar w:fldCharType="separate"/>
      </w:r>
      <w:r w:rsidRPr="00712F87">
        <w:rPr>
          <w:rStyle w:val="Verwijzing"/>
        </w:rPr>
        <w:t>77</w:t>
      </w:r>
      <w:r w:rsidRPr="00712F87">
        <w:rPr>
          <w:rStyle w:val="Verwijzing"/>
        </w:rPr>
        <w:fldChar w:fldCharType="end"/>
      </w:r>
    </w:p>
    <w:p w14:paraId="06A58BB1" w14:textId="76E0ACAD" w:rsidR="00CD4A19" w:rsidRDefault="00CD4A19">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712F87">
        <w:rPr>
          <w:rStyle w:val="Verwijzing"/>
        </w:rPr>
        <w:fldChar w:fldCharType="begin"/>
      </w:r>
      <w:r w:rsidRPr="00712F87">
        <w:rPr>
          <w:rStyle w:val="Verwijzing"/>
        </w:rPr>
        <w:instrText xml:space="preserve"> PAGEREF _Toc73543199 \h </w:instrText>
      </w:r>
      <w:r w:rsidRPr="00712F87">
        <w:rPr>
          <w:rStyle w:val="Verwijzing"/>
        </w:rPr>
      </w:r>
      <w:r w:rsidRPr="00712F87">
        <w:rPr>
          <w:rStyle w:val="Verwijzing"/>
        </w:rPr>
        <w:fldChar w:fldCharType="separate"/>
      </w:r>
      <w:r w:rsidRPr="00712F87">
        <w:rPr>
          <w:rStyle w:val="Verwijzing"/>
        </w:rPr>
        <w:t>77</w:t>
      </w:r>
      <w:r w:rsidRPr="00712F87">
        <w:rPr>
          <w:rStyle w:val="Verwijzing"/>
        </w:rPr>
        <w:fldChar w:fldCharType="end"/>
      </w:r>
    </w:p>
    <w:p w14:paraId="17ECB6D5" w14:textId="58769CF1" w:rsidR="00CD4A19" w:rsidRDefault="00CD4A19">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Procedurestatus van onderdelen van de Regeling</w:t>
      </w:r>
      <w:r>
        <w:rPr>
          <w:noProof/>
        </w:rPr>
        <w:tab/>
      </w:r>
      <w:r w:rsidRPr="00712F87">
        <w:rPr>
          <w:rStyle w:val="Verwijzing"/>
        </w:rPr>
        <w:fldChar w:fldCharType="begin"/>
      </w:r>
      <w:r w:rsidRPr="00712F87">
        <w:rPr>
          <w:rStyle w:val="Verwijzing"/>
        </w:rPr>
        <w:instrText xml:space="preserve"> PAGEREF _Toc73543200 \h </w:instrText>
      </w:r>
      <w:r w:rsidRPr="00712F87">
        <w:rPr>
          <w:rStyle w:val="Verwijzing"/>
        </w:rPr>
      </w:r>
      <w:r w:rsidRPr="00712F87">
        <w:rPr>
          <w:rStyle w:val="Verwijzing"/>
        </w:rPr>
        <w:fldChar w:fldCharType="separate"/>
      </w:r>
      <w:r w:rsidRPr="00712F87">
        <w:rPr>
          <w:rStyle w:val="Verwijzing"/>
        </w:rPr>
        <w:t>79</w:t>
      </w:r>
      <w:r w:rsidRPr="00712F87">
        <w:rPr>
          <w:rStyle w:val="Verwijzing"/>
        </w:rPr>
        <w:fldChar w:fldCharType="end"/>
      </w:r>
    </w:p>
    <w:p w14:paraId="6F2EBF53" w14:textId="265FB15D" w:rsidR="00CD4A19" w:rsidRDefault="00CD4A19">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712F87">
        <w:rPr>
          <w:rStyle w:val="Verwijzing"/>
        </w:rPr>
        <w:fldChar w:fldCharType="begin"/>
      </w:r>
      <w:r w:rsidRPr="00712F87">
        <w:rPr>
          <w:rStyle w:val="Verwijzing"/>
        </w:rPr>
        <w:instrText xml:space="preserve"> PAGEREF _Toc73543201 \h </w:instrText>
      </w:r>
      <w:r w:rsidRPr="00712F87">
        <w:rPr>
          <w:rStyle w:val="Verwijzing"/>
        </w:rPr>
      </w:r>
      <w:r w:rsidRPr="00712F87">
        <w:rPr>
          <w:rStyle w:val="Verwijzing"/>
        </w:rPr>
        <w:fldChar w:fldCharType="separate"/>
      </w:r>
      <w:r w:rsidRPr="00712F87">
        <w:rPr>
          <w:rStyle w:val="Verwijzing"/>
        </w:rPr>
        <w:t>79</w:t>
      </w:r>
      <w:r w:rsidRPr="00712F87">
        <w:rPr>
          <w:rStyle w:val="Verwijzing"/>
        </w:rPr>
        <w:fldChar w:fldCharType="end"/>
      </w:r>
    </w:p>
    <w:p w14:paraId="6F6ECAF6" w14:textId="1A0BAE48" w:rsidR="00CD4A19" w:rsidRDefault="00CD4A19">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712F87">
        <w:rPr>
          <w:rStyle w:val="Verwijzing"/>
        </w:rPr>
        <w:fldChar w:fldCharType="begin"/>
      </w:r>
      <w:r w:rsidRPr="00712F87">
        <w:rPr>
          <w:rStyle w:val="Verwijzing"/>
        </w:rPr>
        <w:instrText xml:space="preserve"> PAGEREF _Toc73543202 \h </w:instrText>
      </w:r>
      <w:r w:rsidRPr="00712F87">
        <w:rPr>
          <w:rStyle w:val="Verwijzing"/>
        </w:rPr>
      </w:r>
      <w:r w:rsidRPr="00712F87">
        <w:rPr>
          <w:rStyle w:val="Verwijzing"/>
        </w:rPr>
        <w:fldChar w:fldCharType="separate"/>
      </w:r>
      <w:r w:rsidRPr="00712F87">
        <w:rPr>
          <w:rStyle w:val="Verwijzing"/>
        </w:rPr>
        <w:t>81</w:t>
      </w:r>
      <w:r w:rsidRPr="00712F87">
        <w:rPr>
          <w:rStyle w:val="Verwijzing"/>
        </w:rPr>
        <w:fldChar w:fldCharType="end"/>
      </w:r>
    </w:p>
    <w:p w14:paraId="086D2A4B" w14:textId="29923104" w:rsidR="00CD4A19" w:rsidRDefault="00CD4A19">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712F87">
        <w:rPr>
          <w:rStyle w:val="Verwijzing"/>
        </w:rPr>
        <w:fldChar w:fldCharType="begin"/>
      </w:r>
      <w:r w:rsidRPr="00712F87">
        <w:rPr>
          <w:rStyle w:val="Verwijzing"/>
        </w:rPr>
        <w:instrText xml:space="preserve"> PAGEREF _Toc73543203 \h </w:instrText>
      </w:r>
      <w:r w:rsidRPr="00712F87">
        <w:rPr>
          <w:rStyle w:val="Verwijzing"/>
        </w:rPr>
      </w:r>
      <w:r w:rsidRPr="00712F87">
        <w:rPr>
          <w:rStyle w:val="Verwijzing"/>
        </w:rPr>
        <w:fldChar w:fldCharType="separate"/>
      </w:r>
      <w:r w:rsidRPr="00712F87">
        <w:rPr>
          <w:rStyle w:val="Verwijzing"/>
        </w:rPr>
        <w:t>82</w:t>
      </w:r>
      <w:r w:rsidRPr="00712F87">
        <w:rPr>
          <w:rStyle w:val="Verwijzing"/>
        </w:rPr>
        <w:fldChar w:fldCharType="end"/>
      </w:r>
    </w:p>
    <w:p w14:paraId="5EFC3A83" w14:textId="5EDFB966" w:rsidR="00CD4A19" w:rsidRDefault="00CD4A19">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712F87">
        <w:rPr>
          <w:rStyle w:val="Verwijzing"/>
        </w:rPr>
        <w:fldChar w:fldCharType="begin"/>
      </w:r>
      <w:r w:rsidRPr="00712F87">
        <w:rPr>
          <w:rStyle w:val="Verwijzing"/>
        </w:rPr>
        <w:instrText xml:space="preserve"> PAGEREF _Toc73543204 \h </w:instrText>
      </w:r>
      <w:r w:rsidRPr="00712F87">
        <w:rPr>
          <w:rStyle w:val="Verwijzing"/>
        </w:rPr>
      </w:r>
      <w:r w:rsidRPr="00712F87">
        <w:rPr>
          <w:rStyle w:val="Verwijzing"/>
        </w:rPr>
        <w:fldChar w:fldCharType="separate"/>
      </w:r>
      <w:r w:rsidRPr="00712F87">
        <w:rPr>
          <w:rStyle w:val="Verwijzing"/>
        </w:rPr>
        <w:t>83</w:t>
      </w:r>
      <w:r w:rsidRPr="00712F87">
        <w:rPr>
          <w:rStyle w:val="Verwijzing"/>
        </w:rPr>
        <w:fldChar w:fldCharType="end"/>
      </w:r>
    </w:p>
    <w:p w14:paraId="6E8304BE" w14:textId="0D5DA76F" w:rsidR="00907399" w:rsidRPr="00E9176A" w:rsidRDefault="006B09B8" w:rsidP="006344C7">
      <w:r>
        <w:rPr>
          <w:b/>
        </w:rPr>
        <w:fldChar w:fldCharType="end"/>
      </w:r>
    </w:p>
    <w:p w14:paraId="3359DFE4" w14:textId="77777777" w:rsidR="006C24A8" w:rsidRPr="00E9176A" w:rsidRDefault="006C24A8" w:rsidP="006B09B8">
      <w:pPr>
        <w:sectPr w:rsidR="006C24A8" w:rsidRPr="00E9176A"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