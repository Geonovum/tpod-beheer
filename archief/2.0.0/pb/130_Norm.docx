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E33EDD" w:rsidRPr="002D2D4E" w:rsidRDefault="00E33EDD" w:rsidP="00E33EDD">
      <w:pPr>
        <w:pStyle w:val="Kop5"/>
      </w:pPr>
      <w:r w:rsidRPr="002D2D4E">
        <w:lastRenderedPageBreak/>
        <w:t>Norm</w:t>
      </w:r>
    </w:p>
    <w:p w14:paraId="7BECAC05" w14:textId="283F1E7C" w:rsidR="006A03EE" w:rsidRPr="00A80EBC" w:rsidRDefault="001E75DC" w:rsidP="002F7EF7">
      <w:pPr>
        <w:pStyle w:val="Figuur"/>
      </w:pPr>
      <w:r w:rsidRPr="002D2D4E">
        <w:rPr>
          <w:noProof/>
        </w:rPr>
        <w:t xml:space="preserve"> </w:t>
      </w:r>
      <w:r w:rsidRPr="002D2D4E">
        <w:rPr>
          <w:noProof/>
        </w:rPr>
        <w:drawing>
          <wp:inline distT="0" distB="0" distL="0" distR="0" wp14:anchorId="47B9C407" wp14:editId="6657CDE4">
            <wp:extent cx="5400040" cy="4319270"/>
            <wp:effectExtent l="0" t="0" r="0" b="5080"/>
            <wp:docPr id="1649127663"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5400040" cy="4319270"/>
                    </a:xfrm>
                    <a:prstGeom prst="rect">
                      <a:avLst/>
                    </a:prstGeom>
                  </pic:spPr>
                </pic:pic>
              </a:graphicData>
            </a:graphic>
          </wp:inline>
        </w:drawing>
      </w:r>
    </w:p>
    <w:p w14:paraId="731216A2" w14:textId="419040D0" w:rsidR="002F7EF7" w:rsidRPr="00A80EBC" w:rsidRDefault="001E75DC" w:rsidP="002F7EF7">
      <w:pPr>
        <w:pStyle w:val="Figuurbijschrift"/>
      </w:pPr>
      <w:r w:rsidRPr="00A80EBC">
        <w:t>Uitsnede uit IMOW-diagram voor objecttype Juridische regel</w:t>
      </w:r>
    </w:p>
    <w:p w14:paraId="37442C4B" w14:textId="448E58FA" w:rsidR="00E33EDD" w:rsidRPr="002D2D4E" w:rsidRDefault="00E33EDD" w:rsidP="00E33EDD">
      <w:r w:rsidRPr="002D2D4E">
        <w:t>Juridische regel kent de volgende attributen</w:t>
      </w:r>
      <w:r w:rsidR="001E75DC" w:rsidRPr="002D2D4E">
        <w:t xml:space="preserve"> en waardelijsten</w:t>
      </w:r>
      <w:r w:rsidRPr="002D2D4E">
        <w:t>:</w:t>
      </w:r>
    </w:p>
    <w:p w14:paraId="2062B716" w14:textId="1C6EEAB9" w:rsidR="002F7EF7" w:rsidRPr="002D2D4E" w:rsidRDefault="001E75DC" w:rsidP="00E33EDD">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4D6408E5" w14:textId="6A2ABBE9" w:rsidR="00E33EDD" w:rsidRPr="002D2D4E" w:rsidRDefault="00ED2AE4" w:rsidP="00E33EDD">
      <w:pPr>
        <w:pStyle w:val="Opsommingtekens1"/>
      </w:pPr>
      <w:r w:rsidRPr="002D2D4E">
        <w:rPr>
          <w:i/>
          <w:iCs/>
        </w:rPr>
        <w:t>i</w:t>
      </w:r>
      <w:r w:rsidR="00E33EDD" w:rsidRPr="002D2D4E">
        <w:rPr>
          <w:i/>
          <w:iCs/>
        </w:rPr>
        <w:t>dealisatie</w:t>
      </w:r>
      <w:r w:rsidR="00E33EDD" w:rsidRPr="002D2D4E">
        <w:t xml:space="preserve">: attribuut dat vastlegt op welke manier de begrenzing van Locatie </w:t>
      </w:r>
      <w:r w:rsidR="00161CD2" w:rsidRPr="002D2D4E">
        <w:t xml:space="preserve">voor deze Juridische regel </w:t>
      </w:r>
      <w:r w:rsidR="00E33EDD" w:rsidRPr="002D2D4E">
        <w:t xml:space="preserve">geïnterpreteerd moet worden en door het bevoegd gezag bedoeld is. </w:t>
      </w:r>
      <w:r w:rsidR="001E75DC" w:rsidRPr="002D2D4E">
        <w:t>Te kiezen</w:t>
      </w:r>
      <w:r w:rsidR="001E75DC" w:rsidRPr="002D2D4E">
        <w:rPr>
          <w:i/>
          <w:iCs/>
        </w:rPr>
        <w:t xml:space="preserve"> </w:t>
      </w:r>
      <w:r w:rsidR="008771CE" w:rsidRPr="002D2D4E">
        <w:t xml:space="preserve">uit de </w:t>
      </w:r>
      <w:r w:rsidR="001E75DC" w:rsidRPr="002D2D4E">
        <w:t>limitatieve waardelijst</w:t>
      </w:r>
      <w:r w:rsidR="008771CE" w:rsidRPr="002D2D4E">
        <w:t xml:space="preserve"> </w:t>
      </w:r>
      <w:r w:rsidR="001E75DC" w:rsidRPr="002D2D4E">
        <w:t>‘</w:t>
      </w:r>
      <w:r w:rsidR="008771CE" w:rsidRPr="002D2D4E">
        <w:t>Idealisatie</w:t>
      </w:r>
      <w:r w:rsidR="001E75DC" w:rsidRPr="002D2D4E">
        <w:t>’</w:t>
      </w:r>
      <w:r w:rsidR="008771CE" w:rsidRPr="002D2D4E">
        <w:t>.</w:t>
      </w:r>
      <w:r w:rsidR="004C2C2A" w:rsidRPr="002D2D4E">
        <w:t xml:space="preserve"> Verplicht attribuut.</w:t>
      </w:r>
      <w:r w:rsidR="000F163F" w:rsidRPr="002D2D4E">
        <w:t xml:space="preserve"> Komt 1 keer voor.</w:t>
      </w:r>
    </w:p>
    <w:p w14:paraId="79A8D70F" w14:textId="0477C4CC" w:rsidR="00EF53FF" w:rsidRPr="002D2D4E" w:rsidRDefault="00A33F55" w:rsidP="00D451AB">
      <w:pPr>
        <w:pStyle w:val="Opsommingtekens1"/>
      </w:pPr>
      <w:r w:rsidRPr="002D2D4E">
        <w:rPr>
          <w:i/>
          <w:iCs/>
        </w:rPr>
        <w:t>t</w:t>
      </w:r>
      <w:r w:rsidR="00D451AB" w:rsidRPr="002D2D4E">
        <w:rPr>
          <w:i/>
          <w:iCs/>
        </w:rPr>
        <w:t>hema</w:t>
      </w:r>
      <w:r w:rsidR="00D451AB" w:rsidRPr="002D2D4E">
        <w:t>: de naam van het thema</w:t>
      </w:r>
      <w:r w:rsidR="00CA5B7B" w:rsidRPr="002D2D4E">
        <w:t xml:space="preserve"> van de Juridische regel</w:t>
      </w:r>
      <w:r w:rsidR="00D451AB" w:rsidRPr="002D2D4E">
        <w:t xml:space="preserve">. Het bevoegd gezag is vrij in de keuze van de naam van het </w:t>
      </w:r>
      <w:r w:rsidR="0082343C" w:rsidRPr="002D2D4E">
        <w:t>t</w:t>
      </w:r>
      <w:r w:rsidR="00D451AB" w:rsidRPr="002D2D4E">
        <w:t xml:space="preserve">hema, waarbij gebruik gemaakt kan worden van de </w:t>
      </w:r>
      <w:r w:rsidR="001E75DC" w:rsidRPr="002D2D4E">
        <w:t>uitbreidbare waardelijst</w:t>
      </w:r>
      <w:r w:rsidR="00D451AB" w:rsidRPr="002D2D4E">
        <w:t xml:space="preserve"> </w:t>
      </w:r>
      <w:r w:rsidR="001E75DC" w:rsidRPr="002D2D4E">
        <w:t>‘</w:t>
      </w:r>
      <w:r w:rsidR="00D451AB" w:rsidRPr="002D2D4E">
        <w:t>Thema</w:t>
      </w:r>
      <w:r w:rsidR="001E75DC" w:rsidRPr="002D2D4E">
        <w:t>’</w:t>
      </w:r>
      <w:r w:rsidR="00D451AB" w:rsidRPr="002D2D4E">
        <w:t>. Optioneel attribuut.</w:t>
      </w:r>
      <w:r w:rsidR="005A7DEA" w:rsidRPr="002D2D4E">
        <w:t xml:space="preserve"> </w:t>
      </w:r>
      <w:r w:rsidR="00124F76" w:rsidRPr="002D2D4E">
        <w:t xml:space="preserve">Komt </w:t>
      </w:r>
      <w:r w:rsidR="005A7DEA" w:rsidRPr="002D2D4E">
        <w:t>zo vaak voor als gewenst.</w:t>
      </w:r>
    </w:p>
    <w:p w14:paraId="0B03537B" w14:textId="5FD083B7" w:rsidR="001062FA" w:rsidRPr="002D2D4E" w:rsidRDefault="000A20B1" w:rsidP="001062FA">
      <w:pPr>
        <w:pStyle w:val="Opsommingtekens1"/>
      </w:pPr>
      <w:r w:rsidRPr="002D2D4E">
        <w:rPr>
          <w:i/>
          <w:iCs/>
        </w:rPr>
        <w:t>l</w:t>
      </w:r>
      <w:r w:rsidR="00E33EDD" w:rsidRPr="002D2D4E">
        <w:rPr>
          <w:i/>
          <w:iCs/>
        </w:rPr>
        <w:t>ocatieaanduiding</w:t>
      </w:r>
      <w:r w:rsidR="00E33EDD" w:rsidRPr="002D2D4E">
        <w:t xml:space="preserve">: </w:t>
      </w:r>
      <w:r w:rsidR="00AF67B7" w:rsidRPr="002D2D4E">
        <w:t xml:space="preserve">de verwijzing van </w:t>
      </w:r>
      <w:r w:rsidR="00FD65B5" w:rsidRPr="002D2D4E">
        <w:t xml:space="preserve">een specifieke </w:t>
      </w:r>
      <w:r w:rsidR="00AF67B7" w:rsidRPr="002D2D4E">
        <w:t xml:space="preserve">Juridische regel naar </w:t>
      </w:r>
      <w:r w:rsidR="00DC146D" w:rsidRPr="002D2D4E">
        <w:t>(de identificatie van) de bijbehorende Locatie</w:t>
      </w:r>
      <w:r w:rsidR="002A5691" w:rsidRPr="002D2D4E">
        <w:t>(s)</w:t>
      </w:r>
      <w:r w:rsidR="00DF59B1" w:rsidRPr="002D2D4E">
        <w:t xml:space="preserve">; attribuut dat </w:t>
      </w:r>
      <w:r w:rsidR="005B4554" w:rsidRPr="002D2D4E">
        <w:t xml:space="preserve">een </w:t>
      </w:r>
      <w:r w:rsidR="0076042A" w:rsidRPr="002D2D4E">
        <w:t xml:space="preserve">of meer </w:t>
      </w:r>
      <w:r w:rsidR="005B4554" w:rsidRPr="002D2D4E">
        <w:t>specifieke</w:t>
      </w:r>
      <w:r w:rsidR="00DF59B1" w:rsidRPr="002D2D4E">
        <w:t xml:space="preserve"> Locatie</w:t>
      </w:r>
      <w:r w:rsidR="0076042A" w:rsidRPr="002D2D4E">
        <w:t>(s)</w:t>
      </w:r>
      <w:r w:rsidR="00DF59B1" w:rsidRPr="002D2D4E">
        <w:t xml:space="preserve"> aanduidt waar de</w:t>
      </w:r>
      <w:r w:rsidR="002A463E" w:rsidRPr="002D2D4E">
        <w:t>ze</w:t>
      </w:r>
      <w:r w:rsidR="00DF59B1" w:rsidRPr="002D2D4E">
        <w:t xml:space="preserve"> Juridische regel van toepassing is</w:t>
      </w:r>
      <w:r w:rsidR="00DC146D" w:rsidRPr="002D2D4E">
        <w:t xml:space="preserve">. </w:t>
      </w:r>
      <w:r w:rsidR="009824EA" w:rsidRPr="002D2D4E">
        <w:t>V</w:t>
      </w:r>
      <w:r w:rsidR="00E33EDD" w:rsidRPr="002D2D4E">
        <w:t>erplicht attribuut.</w:t>
      </w:r>
      <w:r w:rsidR="00C32AA0" w:rsidRPr="002D2D4E">
        <w:t xml:space="preserve"> </w:t>
      </w:r>
      <w:r w:rsidR="0098726F" w:rsidRPr="002D2D4E">
        <w:t>Komt ten minste 1 keer voor.</w:t>
      </w:r>
    </w:p>
    <w:p w14:paraId="5D59E7A8" w14:textId="22A77F53" w:rsidR="002F7EF7" w:rsidRPr="002D2D4E" w:rsidRDefault="001E75DC" w:rsidP="001062FA">
      <w:pPr>
        <w:pStyle w:val="Opsommingtekens1"/>
      </w:pPr>
      <w:r w:rsidRPr="002D2D4E">
        <w:rPr>
          <w:i/>
          <w:iCs/>
        </w:rPr>
        <w:t>gebiedsaanwijzing</w:t>
      </w:r>
      <w:r w:rsidRPr="002D2D4E">
        <w:t>: de verwijzing van een specifieke Juridische regel naar (de identificatie van) een Gebiedsaanwijzing; attribuut dat vastlegt dat de Juridische regel met (één van de typen van) het object Gebiedsaanwijzing geannoteerd is. Optioneel attribuut. Komt zo vaak voor als gewenst.</w:t>
      </w:r>
    </w:p>
    <w:p w14:paraId="4FACE830" w14:textId="4B43F9D7" w:rsidR="00700564" w:rsidRPr="002D2D4E" w:rsidRDefault="00DB0D2C" w:rsidP="00E33EDD">
      <w:pPr>
        <w:pStyle w:val="Opsommingtekens1"/>
      </w:pPr>
      <w:r w:rsidRPr="002D2D4E">
        <w:rPr>
          <w:i/>
          <w:iCs/>
        </w:rPr>
        <w:lastRenderedPageBreak/>
        <w:t>artikelOfLid</w:t>
      </w:r>
      <w:r w:rsidR="00700564" w:rsidRPr="002D2D4E">
        <w:t xml:space="preserve">: </w:t>
      </w:r>
      <w:r w:rsidR="00451E1E" w:rsidRPr="002D2D4E">
        <w:t xml:space="preserve">de verwijzing </w:t>
      </w:r>
      <w:r w:rsidR="002B214A" w:rsidRPr="002D2D4E">
        <w:t xml:space="preserve">van een </w:t>
      </w:r>
      <w:r w:rsidR="006E1692" w:rsidRPr="002D2D4E">
        <w:t xml:space="preserve">specifieke Juridische regel naar de </w:t>
      </w:r>
      <w:r w:rsidR="00434A5F" w:rsidRPr="002D2D4E">
        <w:t xml:space="preserve">Regeltekst </w:t>
      </w:r>
      <w:r w:rsidR="00472812" w:rsidRPr="002D2D4E">
        <w:t xml:space="preserve">oftewel </w:t>
      </w:r>
      <w:r w:rsidR="00434A5F" w:rsidRPr="002D2D4E">
        <w:t>het artikel of lid waar de Juridische regel onderdeel van is.</w:t>
      </w:r>
      <w:r w:rsidR="00412E4D" w:rsidRPr="002D2D4E">
        <w:t xml:space="preserve"> Verplicht </w:t>
      </w:r>
      <w:r w:rsidR="00A95E36" w:rsidRPr="002D2D4E">
        <w:t>attribuut. Komt 1 keer voor.</w:t>
      </w:r>
    </w:p>
    <w:p w14:paraId="26DE879A" w14:textId="117EE546" w:rsidR="002F7EF7" w:rsidRPr="002D2D4E" w:rsidRDefault="002F7EF7" w:rsidP="002F7EF7"/>
    <w:p w14:paraId="75348ECA" w14:textId="77777777" w:rsidR="002F7EF7" w:rsidRPr="002D2D4E" w:rsidRDefault="001E75DC" w:rsidP="002F7EF7">
      <w:r w:rsidRPr="002D2D4E">
        <w:t>Juridische regel kent drie typen:</w:t>
      </w:r>
    </w:p>
    <w:p w14:paraId="26FCEBAA" w14:textId="03079F0B" w:rsidR="002F7EF7" w:rsidRPr="002D2D4E" w:rsidRDefault="001E75DC" w:rsidP="002F7EF7">
      <w:pPr>
        <w:pStyle w:val="Opsommingtekens1"/>
      </w:pPr>
      <w:r w:rsidRPr="002D2D4E">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2F7EF7" w:rsidRPr="002D2D4E" w:rsidRDefault="001E75DC">
      <w:pPr>
        <w:pStyle w:val="Opsommingtekens2"/>
      </w:pPr>
      <w:r w:rsidRPr="002D2D4E">
        <w:rPr>
          <w:i/>
          <w:iCs/>
        </w:rPr>
        <w:t>activiteitaanduiding</w:t>
      </w:r>
      <w:r w:rsidRPr="002D2D4E">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2F7EF7" w:rsidRPr="002D2D4E" w:rsidRDefault="001E75DC" w:rsidP="002F7EF7">
      <w:pPr>
        <w:pStyle w:val="Opsommingtekens2"/>
      </w:pPr>
      <w:r w:rsidRPr="002D2D4E">
        <w:rPr>
          <w:i/>
          <w:iCs/>
        </w:rPr>
        <w:t>omgevingsnormaanduiding</w:t>
      </w:r>
      <w:r w:rsidRPr="002D2D4E">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2F7EF7" w:rsidRPr="002D2D4E" w:rsidRDefault="001E75DC" w:rsidP="002F7EF7">
      <w:pPr>
        <w:pStyle w:val="Opsommingtekens1"/>
      </w:pPr>
      <w:r w:rsidRPr="002D2D4E">
        <w:t>Instructieregel: regel als bedoeld in paragraaf 2.5.1 Omgevingswet, gericht tot een ander bestuursorgaan of bestuurlijke organisatie. Instructieregel heeft alle attributen van Juridische regel, aangevuld met:</w:t>
      </w:r>
    </w:p>
    <w:p w14:paraId="45CAEA42" w14:textId="528B9D29" w:rsidR="002F7EF7" w:rsidRPr="002D2D4E" w:rsidRDefault="001E75DC" w:rsidP="002F7EF7">
      <w:pPr>
        <w:pStyle w:val="Opsommingtekens2"/>
      </w:pPr>
      <w:r w:rsidRPr="002D2D4E">
        <w:t>een verplichte keuze uit de volgende attributen:</w:t>
      </w:r>
    </w:p>
    <w:p w14:paraId="3AE1B758" w14:textId="1B6998AE" w:rsidR="002F7EF7" w:rsidRPr="00A80EBC" w:rsidRDefault="001E75DC" w:rsidP="002F7EF7">
      <w:pPr>
        <w:pStyle w:val="Opsommingtekens3"/>
      </w:pPr>
      <w:r w:rsidRPr="002D2D4E">
        <w:rPr>
          <w:i/>
          <w:iCs/>
        </w:rPr>
        <w:t>instructieregelInstrument</w:t>
      </w:r>
      <w:r w:rsidRPr="002D2D4E">
        <w:t>: de naam van het instrument waartoe de instructieregel zich richt. Te kiezen</w:t>
      </w:r>
      <w:r w:rsidRPr="002D2D4E">
        <w:rPr>
          <w:i/>
          <w:iCs/>
        </w:rPr>
        <w:t xml:space="preserve"> </w:t>
      </w:r>
      <w:r w:rsidRPr="002D2D4E">
        <w:t>uit de limitatieve waardelijst ‘Instrument’. Onder voorwaarde verplicht attribuut: alleen te gebruiken wanneer de instructieregel zich richt tot een instrument; dan verplicht</w:t>
      </w:r>
      <w:r w:rsidRPr="002D2D4E">
        <w:rPr>
          <w:rStyle w:val="Eindnootmarkering"/>
        </w:rPr>
        <w:endnoteReference w:id="17"/>
      </w:r>
      <w:r w:rsidRPr="002D2D4E">
        <w:t>. Komt zo vaak voor als gewenst.</w:t>
      </w:r>
    </w:p>
    <w:p w14:paraId="00436F75" w14:textId="348A2664" w:rsidR="002F7EF7" w:rsidRPr="00A80EBC" w:rsidRDefault="001E75DC" w:rsidP="002F7EF7">
      <w:pPr>
        <w:pStyle w:val="Opsommingtekens3"/>
      </w:pPr>
      <w:r w:rsidRPr="00A80EBC">
        <w:rPr>
          <w:i/>
          <w:iCs/>
        </w:rPr>
        <w:t>instructieregelTaakuitoefening</w:t>
      </w:r>
      <w:r w:rsidRPr="00A80EBC">
        <w:t>: geeft het type bestuurslaag of organisatie aan dat de taak waarover de instr</w:t>
      </w:r>
      <w:r w:rsidRPr="002D2D4E">
        <w:t>uctieregel gaat, moet uitvoeren. Te kiezen uit</w:t>
      </w:r>
      <w:r w:rsidRPr="002D2D4E">
        <w:rPr>
          <w:i/>
          <w:iCs/>
        </w:rPr>
        <w:t xml:space="preserve"> </w:t>
      </w:r>
      <w:r w:rsidRPr="002D2D4E">
        <w:t>de limitatieve waardelijst ‘Adressaat’. Onder voorwaarde verplicht attribuut: alleen te gebruiken wanneer de instructieregel gaat over de uitoefening van een taak; dan verplicht. Komt zo vaak voor als gewenst</w:t>
      </w:r>
      <w:r w:rsidRPr="002D2D4E">
        <w:rPr>
          <w:rStyle w:val="Eindnootmarkering"/>
        </w:rPr>
        <w:endnoteReference w:id="18"/>
      </w:r>
      <w:r w:rsidRPr="002D2D4E">
        <w:t>.</w:t>
      </w:r>
    </w:p>
    <w:p w14:paraId="40F1C390" w14:textId="28C04D40" w:rsidR="002F7EF7" w:rsidRPr="002D2D4E" w:rsidRDefault="001E75DC" w:rsidP="002F7EF7">
      <w:pPr>
        <w:pStyle w:val="Opsommingtekens2"/>
      </w:pPr>
      <w:r w:rsidRPr="00A80EBC">
        <w:rPr>
          <w:i/>
          <w:iCs/>
        </w:rPr>
        <w:t>omgevingsnormaanduiding</w:t>
      </w:r>
      <w:r w:rsidRPr="00A80EBC">
        <w:t xml:space="preserve">: de verwijzing van een specifieke Juridische regel van het type Instructieregel naar (de identificatie van) een Omgevingsnorm; attribuut dat vastlegt dat de Juridische regel met het object Omgevingsnorm geannoteerd is. Optioneel </w:t>
      </w:r>
      <w:r w:rsidRPr="002D2D4E">
        <w:t>attribuut. Komt zo vaak voor als gewenst.</w:t>
      </w:r>
    </w:p>
    <w:p w14:paraId="15E8503E" w14:textId="12FD671E" w:rsidR="002F7EF7" w:rsidRPr="002D2D4E" w:rsidRDefault="001E75DC" w:rsidP="002F7EF7">
      <w:pPr>
        <w:pStyle w:val="Opsommingtekens1"/>
      </w:pPr>
      <w:r w:rsidRPr="002D2D4E">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2F7EF7" w:rsidRPr="002D2D4E" w:rsidRDefault="001E75DC" w:rsidP="002F7EF7">
      <w:pPr>
        <w:pStyle w:val="Opsommingtekens2"/>
      </w:pPr>
      <w:r w:rsidRPr="002D2D4E">
        <w:rPr>
          <w:i/>
          <w:iCs/>
        </w:rPr>
        <w:t>omgevingswaardeaanduiding</w:t>
      </w:r>
      <w:r w:rsidRPr="002D2D4E">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2F7EF7" w:rsidRPr="002D2D4E" w:rsidRDefault="002F7EF7" w:rsidP="002F7EF7"/>
    <w:p w14:paraId="22041AA1" w14:textId="77777777" w:rsidR="002F7EF7" w:rsidRPr="002D2D4E" w:rsidRDefault="001E75DC" w:rsidP="002F7EF7">
      <w:r w:rsidRPr="002D2D4E">
        <w:t>Juridische regel kent de volgende constraint:</w:t>
      </w:r>
    </w:p>
    <w:p w14:paraId="6A2450EC" w14:textId="2D75F9FD" w:rsidR="002F7EF7" w:rsidRPr="002D2D4E" w:rsidRDefault="001E75DC" w:rsidP="002F7EF7">
      <w:pPr>
        <w:pStyle w:val="Opsommingtekens1"/>
      </w:pPr>
      <w:r w:rsidRPr="002D2D4E">
        <w:t>instructieregelInstrument of instructieregelTaakuitoefening.</w:t>
      </w:r>
    </w:p>
    <w:p w14:paraId="3CB7BEDE" w14:textId="77777777" w:rsidR="002F7EF7" w:rsidRPr="002D2D4E" w:rsidRDefault="002F7EF7"/>
    <w:p w14:paraId="677E98DA" w14:textId="472DA6F5" w:rsidR="002F7EF7" w:rsidRPr="00A80EBC" w:rsidRDefault="001E75DC" w:rsidP="002F7EF7">
      <w:r w:rsidRPr="002D2D4E">
        <w:t xml:space="preserve">Ook is voor Juridische regel relevant dat het objecttype Regeltekst de constraint heeft dat alle Juridische regels in een Regeltekst van hetzelfde type moeten zijn. Zie hiervoor paragraaf </w:t>
      </w:r>
      <w:r w:rsidRPr="006A03EE">
        <w:rPr>
          <w:rStyle w:val="Verwijzing"/>
        </w:rPr>
        <w:fldChar w:fldCharType="begin"/>
      </w:r>
      <w:r w:rsidRPr="006A03EE">
        <w:rPr>
          <w:rStyle w:val="Verwijzing"/>
        </w:rPr>
        <w:instrText xml:space="preserve"> REF _Ref_061e93fe21db0a6ee3aa0607b6329c14_1 </w:instrText>
      </w:r>
      <w:r w:rsidR="00A07D54" w:rsidRPr="006A03EE">
        <w:rPr>
          <w:rStyle w:val="Verwijzing"/>
        </w:rPr>
        <w:instrText>\n \h</w:instrText>
      </w:r>
      <w:r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6.7.1.4</w:t>
      </w:r>
      <w:r w:rsidRPr="006A03EE">
        <w:rPr>
          <w:rStyle w:val="Verwijzing"/>
        </w:rPr>
        <w:fldChar w:fldCharType="end"/>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53" Type="http://schemas.openxmlformats.org/officeDocument/2006/relationships/image" Target="media/image_6f6352adeb384436fe36761452d55a7e.png"/><Relationship Id="rId54"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