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A7C4" w14:textId="0B3D6902" w:rsidR="001F285B" w:rsidRPr="002D2D4E" w:rsidRDefault="001F285B" w:rsidP="001F285B">
      <w:pPr>
        <w:pStyle w:val="Kop5"/>
      </w:pPr>
      <w:r w:rsidRPr="002D2D4E">
        <w:t>Norm</w:t>
      </w:r>
    </w:p>
    <w:p w14:paraId="18B4C134" w14:textId="74AA76D7" w:rsidR="001F285B" w:rsidRPr="002D2D4E" w:rsidRDefault="001F285B" w:rsidP="001F285B">
      <w:r w:rsidRPr="002D2D4E">
        <w:t xml:space="preserve">Voor de Regeling van omgevingsdocumenten met Vrijetekststructuur moet gebruik gemaakt worden van het tekstmodel RegelingVrijetekst. </w:t>
      </w:r>
      <w:r w:rsidR="006A3793" w:rsidRPr="002D2D4E">
        <w:t xml:space="preserve">In dit model bevat </w:t>
      </w:r>
      <w:r w:rsidR="00531836" w:rsidRPr="002D2D4E">
        <w:t>d</w:t>
      </w:r>
      <w:r w:rsidRPr="002D2D4E">
        <w:t>e Regeling de volgende elementen:</w:t>
      </w:r>
    </w:p>
    <w:p w14:paraId="6964A7CD" w14:textId="26CF7D8E" w:rsidR="001F285B" w:rsidRPr="002D2D4E" w:rsidRDefault="001F285B" w:rsidP="001F285B">
      <w:pPr>
        <w:pStyle w:val="Opsommingtekens1"/>
      </w:pPr>
      <w:r w:rsidRPr="002D2D4E">
        <w:t xml:space="preserve">RegelingOpschrift: </w:t>
      </w:r>
      <w:r w:rsidR="006A3793" w:rsidRPr="002D2D4E">
        <w:t xml:space="preserve">element dat </w:t>
      </w:r>
      <w:r w:rsidRPr="002D2D4E">
        <w:t>de officiële titel van het omgevingsdocument</w:t>
      </w:r>
      <w:r w:rsidR="006A3793" w:rsidRPr="002D2D4E">
        <w:t xml:space="preserve"> bevat</w:t>
      </w:r>
      <w:r w:rsidRPr="002D2D4E">
        <w:t>. Verplicht element. Komt 1 keer voor.</w:t>
      </w:r>
    </w:p>
    <w:p w14:paraId="5586615A" w14:textId="4E06D173" w:rsidR="001F285B" w:rsidRPr="0020119A" w:rsidRDefault="001F285B" w:rsidP="001F285B">
      <w:pPr>
        <w:pStyle w:val="Opsommingtekens1"/>
      </w:pPr>
      <w:r w:rsidRPr="002D2D4E">
        <w:t xml:space="preserve">Lichaam: </w:t>
      </w:r>
      <w:r w:rsidR="00270140" w:rsidRPr="002D2D4E">
        <w:t>element</w:t>
      </w:r>
      <w:r w:rsidRPr="002D2D4E">
        <w:t xml:space="preserve"> dat de (beleids)teksten van de nieuwe (versie van de) Regeling bevat. </w:t>
      </w:r>
      <w:r w:rsidR="00A4623A" w:rsidRPr="002D2D4E">
        <w:t>Verplicht element. Komt 1 keer voor.</w:t>
      </w:r>
      <w:r w:rsidR="004D69E3" w:rsidRPr="002D2D4E">
        <w:br/>
        <w:t xml:space="preserve">NB1: </w:t>
      </w:r>
      <w:r w:rsidR="00A4623A" w:rsidRPr="002D2D4E">
        <w:t>d</w:t>
      </w:r>
      <w:r w:rsidRPr="002D2D4E">
        <w:t xml:space="preserve">e inhoud van het lichaam moet voldoen aan de specificaties voor de Vrijetekststructuur die zijn vastgelegd in paragraaf </w:t>
      </w:r>
      <w:r w:rsidR="00634502" w:rsidRPr="006A03EE">
        <w:rPr>
          <w:rStyle w:val="Verwijzing"/>
        </w:rPr>
        <w:fldChar w:fldCharType="begin"/>
      </w:r>
      <w:r w:rsidR="00634502" w:rsidRPr="006A03EE">
        <w:rPr>
          <w:rStyle w:val="Verwijzing"/>
        </w:rPr>
        <w:instrText xml:space="preserve"> REF _Ref_53bf24a7c31c3f1c176fd65c5c3b741c_1 </w:instrText>
      </w:r>
      <w:r w:rsidR="00A07D54" w:rsidRPr="006A03EE">
        <w:rPr>
          <w:rStyle w:val="Verwijzing"/>
        </w:rPr>
        <w:instrText>\n \h</w:instrText>
      </w:r>
      <w:r w:rsidR="00634502"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="00634502" w:rsidRPr="006A03EE">
        <w:rPr>
          <w:rStyle w:val="Verwijzing"/>
        </w:rPr>
      </w:r>
      <w:r w:rsidR="00634502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5.2</w:t>
      </w:r>
      <w:r w:rsidR="00634502" w:rsidRPr="006A03EE">
        <w:rPr>
          <w:rStyle w:val="Verwijzing"/>
        </w:rPr>
        <w:fldChar w:fldCharType="end"/>
      </w:r>
      <w:r w:rsidRPr="00A80EBC">
        <w:t xml:space="preserve">. </w:t>
      </w:r>
      <w:r w:rsidR="00CD10AA" w:rsidRPr="00A80EBC">
        <w:br/>
      </w:r>
      <w:r w:rsidR="00F8547F" w:rsidRPr="0020119A">
        <w:t xml:space="preserve">NB2: dit is het deel waarop de annotaties met de in paragraaf </w:t>
      </w:r>
      <w:r w:rsidR="001A7D76" w:rsidRPr="006A03EE">
        <w:rPr>
          <w:rStyle w:val="Verwijzing"/>
        </w:rPr>
        <w:fldChar w:fldCharType="begin"/>
      </w:r>
      <w:r w:rsidR="001A7D76" w:rsidRPr="006A03EE">
        <w:rPr>
          <w:rStyle w:val="Verwijzing"/>
        </w:rPr>
        <w:instrText xml:space="preserve"> REF _Ref_19629e16ea8bba423db1030b0da1dcb7_1 </w:instrText>
      </w:r>
      <w:r w:rsidR="00DD22CA" w:rsidRPr="006A03EE">
        <w:rPr>
          <w:rStyle w:val="Verwijzing"/>
        </w:rPr>
        <w:instrText>\n \h</w:instrText>
      </w:r>
      <w:r w:rsidR="001A7D76"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="001A7D76" w:rsidRPr="006A03EE">
        <w:rPr>
          <w:rStyle w:val="Verwijzing"/>
        </w:rPr>
      </w:r>
      <w:r w:rsidR="001A7D76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6.7</w:t>
      </w:r>
      <w:r w:rsidR="001A7D76" w:rsidRPr="006A03EE">
        <w:rPr>
          <w:rStyle w:val="Verwijzing"/>
        </w:rPr>
        <w:fldChar w:fldCharType="end"/>
      </w:r>
      <w:r w:rsidR="00F8547F" w:rsidRPr="00A80EBC">
        <w:t xml:space="preserve"> beschreven IMOW-objecten worden toegepast.</w:t>
      </w:r>
    </w:p>
    <w:p w14:paraId="1F519988" w14:textId="0E3B2FFD" w:rsidR="001F285B" w:rsidRPr="002D2D4E" w:rsidRDefault="001F285B" w:rsidP="001F285B">
      <w:pPr>
        <w:pStyle w:val="Opsommingtekens1"/>
      </w:pPr>
      <w:r w:rsidRPr="002D2D4E">
        <w:t xml:space="preserve">Bijlage. </w:t>
      </w:r>
      <w:r w:rsidR="001A7D76" w:rsidRPr="002D2D4E">
        <w:t xml:space="preserve">element dat een </w:t>
      </w:r>
      <w:r w:rsidRPr="002D2D4E">
        <w:t>bijlage bij de Regeling</w:t>
      </w:r>
      <w:r w:rsidR="00877D7B" w:rsidRPr="002D2D4E">
        <w:t xml:space="preserve"> bevat</w:t>
      </w:r>
      <w:r w:rsidRPr="002D2D4E">
        <w:t xml:space="preserve">. Indien </w:t>
      </w:r>
      <w:r w:rsidR="00877D7B" w:rsidRPr="002D2D4E">
        <w:t>een</w:t>
      </w:r>
      <w:r w:rsidRPr="002D2D4E">
        <w:t xml:space="preserve"> bijlage zoals hier in de Regeling zijn opgenomen, word</w:t>
      </w:r>
      <w:r w:rsidR="00877D7B" w:rsidRPr="002D2D4E">
        <w:t>t</w:t>
      </w:r>
      <w:r w:rsidRPr="002D2D4E">
        <w:t xml:space="preserve"> deze geconsolideerd. Optioneel element. Komt zo vaak voor als gewenst.</w:t>
      </w:r>
    </w:p>
    <w:p w14:paraId="187BB619" w14:textId="3241B4BA" w:rsidR="001F285B" w:rsidRPr="002D2D4E" w:rsidRDefault="001F285B" w:rsidP="001F285B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