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30E0" w14:textId="7F414105" w:rsidR="00475BDC" w:rsidRPr="002D2D4E" w:rsidRDefault="00475BDC" w:rsidP="00475BDC">
      <w:pPr>
        <w:pStyle w:val="Kop3"/>
      </w:pPr>
      <w:bookmarkStart w:id="116" w:name="_Ref_6df0f4b553d1625513db99d2860700bd_1"/>
      <w:r w:rsidRPr="002D2D4E">
        <w:t>Verwijzing</w:t>
      </w:r>
      <w:bookmarkEnd w:id="116"/>
    </w:p>
    <w:p w14:paraId="45B50225" w14:textId="7C4A3599" w:rsidR="008570FF" w:rsidRPr="002D2D4E" w:rsidRDefault="008570FF" w:rsidP="008570FF">
      <w:r w:rsidRPr="002D2D4E">
        <w:t>Het kenmerk Verwijzing kan zowel in tekst met Artikelstructuur als Vrijetekststructuur toegevoegd worden.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