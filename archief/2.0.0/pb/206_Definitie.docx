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298" w14:textId="77777777" w:rsidR="002F7EF7" w:rsidRPr="00127644" w:rsidRDefault="001E75DC" w:rsidP="002F7EF7">
      <w:pPr>
        <w:pStyle w:val="Kop5"/>
      </w:pPr>
      <w:r w:rsidRPr="00A80EBC">
        <w:lastRenderedPageBreak/>
        <w:t>Definitie</w:t>
      </w:r>
    </w:p>
    <w:p w14:paraId="0251505A" w14:textId="19AD3AD6" w:rsidR="002F7EF7" w:rsidRPr="002D2D4E" w:rsidRDefault="001E75DC" w:rsidP="002F7EF7">
      <w:r w:rsidRPr="002D2D4E">
        <w:t>Functie is het objecttype, beschikbaar voor omgevingsplan en omgevingsverordening, dat machineleesbaar maakt dat een Juridische regel en de bijbehorende Locatie(s) een gebied aanwijzen van het type Functie, waarmee het gebruiksdoel of de bijzondere eigenschap van een onderdeel van de fysieke leefomgeving op een bepaalde locatie wordt vastgelegd.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