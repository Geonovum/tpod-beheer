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C311" w14:textId="0A31AAD1" w:rsidR="00E33EDD" w:rsidRPr="002D2D4E" w:rsidRDefault="00E33EDD" w:rsidP="00E33EDD">
      <w:pPr>
        <w:pStyle w:val="Kop4"/>
      </w:pPr>
      <w:r w:rsidRPr="002D2D4E">
        <w:t>Toelichting</w:t>
      </w:r>
    </w:p>
    <w:p w14:paraId="560B0597" w14:textId="7053017E" w:rsidR="0082593C" w:rsidRPr="002D2D4E" w:rsidRDefault="00E33EDD" w:rsidP="00E33EDD">
      <w:r w:rsidRPr="002D2D4E">
        <w:t xml:space="preserve">Om het bestuursorgaan de mogelijkheid te bieden </w:t>
      </w:r>
      <w:r w:rsidRPr="00A80EBC">
        <w:fldChar w:fldCharType="begin"/>
      </w:r>
      <w:r w:rsidRPr="002D2D4E">
        <w:rPr>
          <w:noProof/>
        </w:rPr>
        <w:instrText xml:space="preserve"> DOCVARIABLE ID01+ </w:instrText>
      </w:r>
      <w:r w:rsidRPr="00A80EBC">
        <w:rPr>
          <w:noProof/>
        </w:rPr>
        <w:fldChar w:fldCharType="separate"/>
      </w:r>
      <w:r w:rsidR="0031485F">
        <w:rPr>
          <w:noProof/>
        </w:rPr>
        <w:t>het projectbesluit</w:t>
      </w:r>
      <w:r w:rsidRPr="00A80EBC">
        <w:fldChar w:fldCharType="end"/>
      </w:r>
      <w:r w:rsidRPr="002D2D4E">
        <w:t xml:space="preserve"> </w:t>
      </w:r>
      <w:r w:rsidR="007044F1" w:rsidRPr="007044F1">
        <w:t>zoveel mogelijk naar eigen inzicht in te delen, stelt dit toepassingsprofiel slechts één indelingseis. Die betreft de bijlage met namen en identificatiecodes van de geografische informatieobjecten.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