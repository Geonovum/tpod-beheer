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0B6D" w14:textId="22CE9001" w:rsidR="005773F3" w:rsidRPr="002D2D4E" w:rsidRDefault="005773F3" w:rsidP="005773F3">
      <w:pPr>
        <w:pStyle w:val="Kop4"/>
      </w:pPr>
      <w:r w:rsidRPr="002D2D4E">
        <w:t xml:space="preserve">Tekstelementen voor het lichaam van </w:t>
      </w:r>
      <w:r w:rsidRPr="00A80EBC">
        <w:fldChar w:fldCharType="begin"/>
      </w:r>
      <w:r w:rsidRPr="002D2D4E">
        <w:rPr>
          <w:noProof/>
        </w:rPr>
        <w:instrText xml:space="preserve"> DOCVARIABLE ID01+ </w:instrText>
      </w:r>
      <w:r w:rsidRPr="00A80EBC">
        <w:rPr>
          <w:noProof/>
        </w:rPr>
        <w:fldChar w:fldCharType="separate"/>
      </w:r>
      <w:r w:rsidR="0031485F">
        <w:rPr>
          <w:noProof/>
        </w:rPr>
        <w:t>het projectbesluit</w:t>
      </w:r>
      <w:r w:rsidRPr="00A80EBC">
        <w:fldChar w:fldCharType="end"/>
      </w:r>
    </w:p>
    <w:p w14:paraId="363F54F3" w14:textId="77777777" w:rsidR="005773F3" w:rsidRPr="002D2D4E" w:rsidRDefault="005773F3" w:rsidP="005773F3">
      <w:r w:rsidRPr="002D2D4E">
        <w:t>De tekstelementen die hier beschreven staan leggen uit hoe het projectbesluit (deel 1) moet worden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