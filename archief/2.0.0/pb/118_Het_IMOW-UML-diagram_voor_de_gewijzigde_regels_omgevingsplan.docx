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D750" w14:textId="4EFFB8CA" w:rsidR="000B40EF" w:rsidRPr="009000C5" w:rsidRDefault="000B40EF" w:rsidP="000B40EF">
      <w:pPr>
        <w:pStyle w:val="Kop3"/>
      </w:pPr>
      <w:r w:rsidRPr="009000C5">
        <w:t>Het IMOW-UML-diagram</w:t>
      </w:r>
      <w:r w:rsidR="001E75DC" w:rsidRPr="009000C5">
        <w:t xml:space="preserve"> voor </w:t>
      </w:r>
      <w:r w:rsidR="00AF3225" w:rsidRPr="009000C5">
        <w:t xml:space="preserve">de gewijzigde regels </w:t>
      </w:r>
      <w:bookmarkEnd w:id="200"/>
      <w:r w:rsidR="002F7EF7">
        <w:t>omgevingsplan</w:t>
      </w:r>
    </w:p>
    <w:p w14:paraId="5DBFFE30" w14:textId="5B9468AC" w:rsidR="00EF53FF" w:rsidRPr="00A80EBC" w:rsidRDefault="00F8003C" w:rsidP="000B40EF">
      <w:r w:rsidRPr="006A03EE">
        <w:rPr>
          <w:rStyle w:val="Verwijzing"/>
        </w:rPr>
        <w:fldChar w:fldCharType="begin"/>
      </w:r>
      <w:r w:rsidRPr="006A03EE">
        <w:rPr>
          <w:rStyle w:val="Verwijzing"/>
        </w:rPr>
        <w:instrText xml:space="preserve"> REF _Ref_e99a9680b52dab822f34e73030bb4f4b_1 \n \h </w:instrText>
      </w:r>
      <w:r w:rsidR="002D2D4E" w:rsidRPr="006A03EE">
        <w:rPr>
          <w:rStyle w:val="Verwijzing"/>
        </w:rPr>
        <w:instrText xml:space="preserve"> \* MERGEFORMAT </w:instrText>
      </w:r>
      <w:r w:rsidRPr="006A03EE">
        <w:rPr>
          <w:rStyle w:val="Verwijzing"/>
        </w:rPr>
      </w:r>
      <w:r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Figuur 25</w:t>
      </w:r>
      <w:r w:rsidRPr="006A03EE">
        <w:rPr>
          <w:rStyle w:val="Verwijzing"/>
        </w:rPr>
        <w:fldChar w:fldCharType="end"/>
      </w:r>
      <w:r w:rsidRPr="002D2D4E">
        <w:t xml:space="preserve"> </w:t>
      </w:r>
      <w:r w:rsidR="000B40EF" w:rsidRPr="00A80EBC">
        <w:t xml:space="preserve">toont het volledige IMOW-diagram in UML </w:t>
      </w:r>
      <w:r w:rsidR="001E75DC" w:rsidRPr="00A80EBC">
        <w:t xml:space="preserve">voor het </w:t>
      </w:r>
      <w:r w:rsidR="00474580">
        <w:t>omgevingsplan</w:t>
      </w:r>
      <w:r w:rsidR="000B40EF" w:rsidRPr="00A80EBC">
        <w:t>.</w:t>
      </w:r>
    </w:p>
    <w:p w14:paraId="392067EE" w14:textId="1755053B" w:rsidR="006A03EE" w:rsidRPr="00A80EBC" w:rsidRDefault="00127644" w:rsidP="002F7EF7">
      <w:pPr>
        <w:pStyle w:val="Figuur"/>
      </w:pPr>
      <w:r>
        <w:rPr>
          <w:noProof/>
        </w:rPr>
        <w:lastRenderedPageBreak/>
        <w:drawing>
          <wp:inline distT="0" distB="0" distL="0" distR="0" wp14:anchorId="5368C9CB" wp14:editId="4C9DEF9D">
            <wp:extent cx="5400040" cy="6118860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49">
                      <a:extLs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2" w:name="_Ref_e99a9680b52dab822f34e73030bb4f4b_1"/>
    </w:p>
    <w:p w14:paraId="4A95DC50" w14:textId="2B3FDF44" w:rsidR="000B40EF" w:rsidRPr="00A80EBC" w:rsidRDefault="000B40EF" w:rsidP="000B40EF">
      <w:pPr>
        <w:pStyle w:val="Figuurbijschrift"/>
      </w:pPr>
      <w:r w:rsidRPr="00A80EBC">
        <w:t>UML-klassediagram van IMOW toegepast op</w:t>
      </w:r>
      <w:r w:rsidR="001E75DC" w:rsidRPr="0020119A">
        <w:t xml:space="preserve"> het </w:t>
      </w:r>
      <w:bookmarkEnd w:id="202"/>
      <w:r w:rsidR="00474580">
        <w:t>omgevingsplan</w:t>
      </w:r>
    </w:p>
    <w:p w14:paraId="7231CE5D" w14:textId="460F143A" w:rsidR="00995811" w:rsidRPr="002D2D4E" w:rsidRDefault="00995811" w:rsidP="00995811">
      <w:r w:rsidRPr="002D2D4E">
        <w:t xml:space="preserve">In het diagram zijn in blauw de </w:t>
      </w:r>
      <w:r w:rsidR="0095160E" w:rsidRPr="002D2D4E">
        <w:t xml:space="preserve">tekstobjecten weergegeven. Regeltekst </w:t>
      </w:r>
      <w:r w:rsidR="00E432EA" w:rsidRPr="002D2D4E">
        <w:t xml:space="preserve">en Juridische regel </w:t>
      </w:r>
      <w:r w:rsidR="0095160E" w:rsidRPr="002D2D4E">
        <w:t>staa</w:t>
      </w:r>
      <w:r w:rsidR="00E432EA" w:rsidRPr="002D2D4E">
        <w:t>n</w:t>
      </w:r>
      <w:r w:rsidR="0095160E" w:rsidRPr="002D2D4E">
        <w:t xml:space="preserve"> daarin centraal</w:t>
      </w:r>
      <w:r w:rsidR="00E432EA" w:rsidRPr="002D2D4E">
        <w:t xml:space="preserve">. </w:t>
      </w:r>
      <w:r w:rsidR="0041379F" w:rsidRPr="002D2D4E">
        <w:t>In roze is Locatie met zijn verschijningsvormen</w:t>
      </w:r>
      <w:r w:rsidR="00065946" w:rsidRPr="002D2D4E">
        <w:t xml:space="preserve"> weergegeven. </w:t>
      </w:r>
      <w:r w:rsidR="001E75DC" w:rsidRPr="002D2D4E">
        <w:t xml:space="preserve">De groene blokjes staan voor de </w:t>
      </w:r>
      <w:r w:rsidR="00E360A3" w:rsidRPr="002D2D4E">
        <w:t>domeinspecifieke</w:t>
      </w:r>
      <w:r w:rsidR="00E360A3" w:rsidRPr="002D2D4E" w:rsidDel="00E360A3">
        <w:t xml:space="preserve"> </w:t>
      </w:r>
      <w:r w:rsidR="001E75DC" w:rsidRPr="002D2D4E">
        <w:t xml:space="preserve">annotatie-objecten Activiteit, Omgevingswaarde, Omgevingsnorm en Gebiedsaanwijzing. </w:t>
      </w:r>
      <w:r w:rsidR="00065946" w:rsidRPr="002D2D4E">
        <w:t xml:space="preserve">Dit zijn de </w:t>
      </w:r>
      <w:r w:rsidR="001E75DC" w:rsidRPr="002D2D4E">
        <w:t xml:space="preserve">hoofdcomponenten </w:t>
      </w:r>
      <w:r w:rsidR="00065946" w:rsidRPr="002D2D4E">
        <w:t xml:space="preserve">van IMOW die in paragraaf </w:t>
      </w:r>
      <w:r w:rsidR="00E96E49" w:rsidRPr="006A03EE">
        <w:rPr>
          <w:rStyle w:val="Verwijzing"/>
        </w:rPr>
        <w:fldChar w:fldCharType="begin"/>
      </w:r>
      <w:r w:rsidR="00E96E49" w:rsidRPr="006A03EE">
        <w:rPr>
          <w:rStyle w:val="Verwijzing"/>
        </w:rPr>
        <w:instrText xml:space="preserve"> REF _Ref_8180ee60413484e063c89a55fb65d2f7_2 \n \h </w:instrText>
      </w:r>
      <w:r w:rsidR="002D2D4E" w:rsidRPr="006A03EE">
        <w:rPr>
          <w:rStyle w:val="Verwijzing"/>
        </w:rPr>
        <w:instrText xml:space="preserve"> \* MERGEFORMAT </w:instrText>
      </w:r>
      <w:r w:rsidR="00E96E49" w:rsidRPr="006A03EE">
        <w:rPr>
          <w:rStyle w:val="Verwijzing"/>
        </w:rPr>
      </w:r>
      <w:r w:rsidR="00E96E49"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6.5</w:t>
      </w:r>
      <w:r w:rsidR="00E96E49" w:rsidRPr="006A03EE">
        <w:rPr>
          <w:rStyle w:val="Verwijzing"/>
        </w:rPr>
        <w:fldChar w:fldCharType="end"/>
      </w:r>
      <w:r w:rsidR="00E96E49" w:rsidRPr="002D2D4E">
        <w:t xml:space="preserve"> </w:t>
      </w:r>
      <w:r w:rsidR="008E3C01" w:rsidRPr="00A80EBC">
        <w:t xml:space="preserve">al zijn beschreven. </w:t>
      </w:r>
      <w:r w:rsidR="004147AE" w:rsidRPr="00A80EBC">
        <w:t>In d</w:t>
      </w:r>
      <w:r w:rsidR="00594FE1" w:rsidRPr="0020119A">
        <w:t xml:space="preserve">e gele </w:t>
      </w:r>
      <w:r w:rsidR="004147AE" w:rsidRPr="009000C5">
        <w:t>blokjes staan nadere specificaties.</w:t>
      </w:r>
      <w:r w:rsidR="00CE2EA3" w:rsidRPr="002D2D4E">
        <w:t xml:space="preserve"> In het model is aangegeven </w:t>
      </w:r>
      <w:r w:rsidR="00F02319" w:rsidRPr="002D2D4E">
        <w:t xml:space="preserve">welke waardelijsten van toepassing zijn. Het model bevat ook de </w:t>
      </w:r>
      <w:r w:rsidR="002D4CD4" w:rsidRPr="002D2D4E">
        <w:t xml:space="preserve">attributen die het Presentatiemodel gebruikt om </w:t>
      </w:r>
      <w:r w:rsidR="00E360A3" w:rsidRPr="002D2D4E">
        <w:t>domeinspecifieke</w:t>
      </w:r>
      <w:r w:rsidR="00E360A3" w:rsidRPr="002D2D4E" w:rsidDel="00E360A3">
        <w:t xml:space="preserve"> </w:t>
      </w:r>
      <w:r w:rsidR="002D4CD4" w:rsidRPr="002D2D4E">
        <w:t>annotaties te kunnen presenteren op een kaart.</w:t>
      </w:r>
    </w:p>
    <w:p w14:paraId="7BC6B5CD" w14:textId="34616F16" w:rsidR="00663A59" w:rsidRPr="00A80EBC" w:rsidRDefault="00663A59" w:rsidP="00995811">
      <w:r w:rsidRPr="002D2D4E">
        <w:t xml:space="preserve">In paragraaf </w:t>
      </w:r>
      <w:r w:rsidR="001E75DC" w:rsidRPr="006A03EE">
        <w:rPr>
          <w:rStyle w:val="Verwijzing"/>
        </w:rPr>
        <w:fldChar w:fldCharType="begin"/>
      </w:r>
      <w:r w:rsidR="001E75DC" w:rsidRPr="006A03EE">
        <w:rPr>
          <w:rStyle w:val="Verwijzing"/>
        </w:rPr>
        <w:instrText xml:space="preserve"> REF _Ref_9a1ae002c5ed76e90d3caf2908511719_1 </w:instrText>
      </w:r>
      <w:r w:rsidR="00A07D54" w:rsidRPr="006A03EE">
        <w:rPr>
          <w:rStyle w:val="Verwijzing"/>
        </w:rPr>
        <w:instrText>\n \h</w:instrText>
      </w:r>
      <w:r w:rsidR="001E75DC" w:rsidRPr="006A03EE">
        <w:rPr>
          <w:rStyle w:val="Verwijzing"/>
        </w:rPr>
        <w:instrText xml:space="preserve"> </w:instrText>
      </w:r>
      <w:r w:rsidR="002D2D4E" w:rsidRPr="006A03EE">
        <w:rPr>
          <w:rStyle w:val="Verwijzing"/>
        </w:rPr>
        <w:instrText xml:space="preserve"> \* MERGEFORMAT </w:instrText>
      </w:r>
      <w:r w:rsidR="001E75DC" w:rsidRPr="006A03EE">
        <w:rPr>
          <w:rStyle w:val="Verwijzing"/>
        </w:rPr>
      </w:r>
      <w:r w:rsidR="001E75DC"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6.4</w:t>
      </w:r>
      <w:r w:rsidR="001E75DC" w:rsidRPr="006A03EE">
        <w:rPr>
          <w:rStyle w:val="Verwijzing"/>
        </w:rPr>
        <w:fldChar w:fldCharType="end"/>
      </w:r>
      <w:r w:rsidR="001E75DC" w:rsidRPr="002D2D4E">
        <w:t xml:space="preserve"> </w:t>
      </w:r>
      <w:r w:rsidRPr="00A80EBC">
        <w:t>worden de objecten in detail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Relationship Id="rId49" Type="http://schemas.openxmlformats.org/officeDocument/2006/relationships/image" Target="media/image_da2f402cc86836b363f1401602889757.png"/><Relationship Id="rId50" Type="http://schemas.openxmlformats.org/officeDocument/2006/relationships/image" Target="media/image_771f20c2e97ddfb4f1d6cf7c807f814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