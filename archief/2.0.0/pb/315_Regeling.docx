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A07D" w14:textId="7D7A8532" w:rsidR="001F285B" w:rsidRPr="002D2D4E" w:rsidRDefault="001F285B" w:rsidP="001F285B">
      <w:pPr>
        <w:pStyle w:val="Kop4"/>
      </w:pPr>
      <w:r w:rsidRPr="002D2D4E"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