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E1B" w14:textId="77777777" w:rsidR="00D36B48" w:rsidRPr="002D2D4E" w:rsidRDefault="00D36B48" w:rsidP="00D36B48">
      <w:pPr>
        <w:pStyle w:val="Kop3"/>
      </w:pPr>
      <w:r w:rsidRPr="002D2D4E">
        <w:t>Annoteren wanneer een deel van norm of beleid in een bijlage staat</w:t>
      </w:r>
    </w:p>
    <w:p w14:paraId="4F07B52A" w14:textId="77777777" w:rsidR="00D36B48" w:rsidRPr="002D2D4E" w:rsidRDefault="00D36B48" w:rsidP="00D36B48">
      <w:r w:rsidRPr="002D2D4E">
        <w:t>Zoals hiervoor al een aantal keren is opgemerkt wordt het annoteren met IMOW-objecten alleen toegepast op het inhoudelijke deel van omgevingsdocumenten, oftewel het onderdeel dat de artikelen respectievelijk de beleidsteksten bevat.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75BDE08D" w14:textId="77777777" w:rsidR="00D36B48" w:rsidRPr="002D2D4E" w:rsidRDefault="00D36B48" w:rsidP="00D36B48">
      <w:r w:rsidRPr="002D2D4E">
        <w:t>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In zo’n geval wordt het annoteren toegepast door de annotaties aan het artikel (of lid) toe te voegen en niet aan de bijlage. De mensleesbare informatie staat dan in de bijlage; de machineleesbare informatie is gekoppeld aan het artikel of lid. Een gebruiker merkt dat niet.</w:t>
      </w:r>
    </w:p>
    <w:p w14:paraId="105C6854" w14:textId="77777777" w:rsidR="00D36B48" w:rsidRPr="002D2D4E" w:rsidRDefault="00D36B48" w:rsidP="00D36B48"/>
    <w:p w14:paraId="441B0F98" w14:textId="77777777" w:rsidR="00D36B48" w:rsidRPr="002D2D4E" w:rsidRDefault="00D36B48" w:rsidP="00D36B48">
      <w:r w:rsidRPr="002D2D4E">
        <w:t>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geografische informatieobjecten en het normwaarde-attribuut van Omgevingsnorm of Omgevingswaarde voorkomen. Wanneer de waarden in de tekst van de bijlage zijn geplaatst moet bij het annoteren met Omgevingsnorm of Omgevingswaarde gekozen worden voor het normwaarde-attribuut ‘</w:t>
      </w:r>
      <w:r w:rsidRPr="002D2D4E">
        <w:rPr>
          <w:i/>
          <w:iCs/>
        </w:rPr>
        <w:t>waardeInRegeltekst</w:t>
      </w:r>
      <w:r w:rsidRPr="002D2D4E">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het annoteren met </w:t>
      </w:r>
      <w:r w:rsidRPr="002D2D4E">
        <w:lastRenderedPageBreak/>
        <w:t>Omgevingsnorm of Omgevingswaarde gekozen worden voor het normwaarde-attribuut ‘</w:t>
      </w:r>
      <w:r w:rsidRPr="002D2D4E">
        <w:rPr>
          <w:i/>
          <w:iCs/>
        </w:rPr>
        <w:t>waardeInRegeltekst</w:t>
      </w:r>
      <w:r w:rsidRPr="002D2D4E">
        <w:t>’.</w:t>
      </w:r>
    </w:p>
    <w:p w14:paraId="47560563" w14:textId="5D321315" w:rsidR="00D36B48" w:rsidRPr="002D2D4E" w:rsidRDefault="00D36B48" w:rsidP="00D36B48">
      <w:r w:rsidRPr="002D2D4E">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