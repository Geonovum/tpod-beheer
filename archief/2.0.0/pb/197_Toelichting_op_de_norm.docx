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2F7EF7" w:rsidRPr="002D2D4E" w:rsidRDefault="001E75DC" w:rsidP="002F7EF7">
      <w:pPr>
        <w:pStyle w:val="Kop5"/>
      </w:pPr>
      <w:r w:rsidRPr="002D2D4E">
        <w:t>Toelichting op de norm</w:t>
      </w:r>
    </w:p>
    <w:p w14:paraId="42485F54" w14:textId="6D7DF2D4" w:rsidR="002F7EF7" w:rsidRPr="002D2D4E" w:rsidRDefault="002F7EF7" w:rsidP="002F7EF7"/>
    <w:p w14:paraId="1F797E9D" w14:textId="4E8A5FB0"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Erfgoed gekozen. Zie voor verdere toelichting paragraaf </w:t>
      </w:r>
      <w:r w:rsidRPr="006A03EE">
        <w:rPr>
          <w:rStyle w:val="Verwijzing"/>
        </w:rPr>
        <w:fldChar w:fldCharType="begin"/>
      </w:r>
      <w:r w:rsidRPr="006A03EE">
        <w:rPr>
          <w:rStyle w:val="Verwijzing"/>
        </w:rPr>
        <w:instrText xml:space="preserve"> REF _Ref_1f1400dc622a70fb2c884625f8f140fa_6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1699456E" w14:textId="6E8F48AC"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Erfgoed. De naam mag ook dezelfde zi</w:t>
      </w:r>
      <w:r w:rsidRPr="002D2D4E">
        <w:t>jn als de naam van de Erfgoedgroep.</w:t>
      </w:r>
    </w:p>
    <w:p w14:paraId="665BBD05" w14:textId="4070E954" w:rsidR="002F7EF7" w:rsidRPr="002D2D4E" w:rsidRDefault="001E75DC" w:rsidP="002F7EF7">
      <w:pPr>
        <w:pStyle w:val="Opsommingtekens1"/>
      </w:pPr>
      <w:r w:rsidRPr="002D2D4E">
        <w:rPr>
          <w:i/>
          <w:iCs/>
        </w:rPr>
        <w:t>groep</w:t>
      </w:r>
      <w:r w:rsidRPr="002D2D4E">
        <w:t xml:space="preserve">: om een groot aantal verschillende specifieke vormen van de Gebiedsaanwijzing Erfgoed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‘Erfgoedgroep’.</w:t>
      </w:r>
    </w:p>
    <w:p w14:paraId="50D0524D" w14:textId="00BE97EA"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4A16CE94" w14:textId="7381ACD5"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2F7EF7" w:rsidRPr="002D2D4E" w:rsidRDefault="002F7EF7" w:rsidP="002F7EF7"/>
    <w:p w14:paraId="7FD27020" w14:textId="057CE730" w:rsidR="002F7EF7" w:rsidRPr="002D2D4E" w:rsidRDefault="001E75DC" w:rsidP="002F7EF7">
      <w:r w:rsidRPr="002D2D4E">
        <w:lastRenderedPageBreak/>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