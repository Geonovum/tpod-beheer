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3895C1" w14:textId="06B6B874" w:rsidR="000B40EF" w:rsidRPr="002D2D4E" w:rsidRDefault="000B40EF" w:rsidP="000B40EF">
      <w:pPr>
        <w:pStyle w:val="Kop3"/>
      </w:pPr>
      <w:r w:rsidRPr="002D2D4E">
        <w:t>Het IMOW-UML-diagram</w:t>
      </w:r>
      <w:r w:rsidR="001E75DC" w:rsidRPr="002D2D4E">
        <w:t xml:space="preserve"> voor</w:t>
      </w:r>
      <w:r w:rsidR="00E013DA" w:rsidRPr="002D2D4E">
        <w:t xml:space="preserve"> </w:t>
      </w:r>
      <w:r w:rsidR="00816E6D" w:rsidRPr="00A80EBC">
        <w:fldChar w:fldCharType="begin"/>
      </w:r>
      <w:r w:rsidR="00816E6D" w:rsidRPr="002D2D4E">
        <w:instrText xml:space="preserve"> DOCVARIABLE ID01+ </w:instrText>
      </w:r>
      <w:r w:rsidR="00816E6D" w:rsidRPr="00A80EBC">
        <w:fldChar w:fldCharType="separate"/>
      </w:r>
      <w:r w:rsidR="0031485F">
        <w:t>het projectbesluit</w:t>
      </w:r>
      <w:r w:rsidR="00816E6D" w:rsidRPr="00A80EBC">
        <w:fldChar w:fldCharType="end"/>
      </w:r>
    </w:p>
    <w:p w14:paraId="7AA99359" w14:textId="42777E66" w:rsidR="002F7EF7" w:rsidRPr="002D2D4E" w:rsidRDefault="0070436D" w:rsidP="002F7EF7">
      <w:r w:rsidRPr="006A03EE">
        <w:rPr>
          <w:rStyle w:val="Verwijzing"/>
        </w:rPr>
        <w:fldChar w:fldCharType="begin"/>
      </w:r>
      <w:r w:rsidRPr="006A03EE">
        <w:rPr>
          <w:rStyle w:val="Verwijzing"/>
        </w:rPr>
        <w:instrText xml:space="preserve"> REF _Ref_e2fc840b89576b9b7f2ba04c99bf595d_1 \n \h </w:instrText>
      </w:r>
      <w:r w:rsidR="002D2D4E" w:rsidRPr="006A03EE">
        <w:rPr>
          <w:rStyle w:val="Verwijzing"/>
        </w:rPr>
        <w:instrText xml:space="preserve"> \* MERGEFORMAT </w:instrText>
      </w:r>
      <w:r w:rsidRPr="006A03EE">
        <w:rPr>
          <w:rStyle w:val="Verwijzing"/>
        </w:rPr>
      </w:r>
      <w:r w:rsidRPr="006A03EE">
        <w:rPr>
          <w:rStyle w:val="Verwijzing"/>
        </w:rPr>
        <w:fldChar w:fldCharType="separate"/>
      </w:r>
      <w:r w:rsidR="0031485F" w:rsidRPr="006A03EE">
        <w:rPr>
          <w:rStyle w:val="Verwijzing"/>
        </w:rPr>
        <w:t>Figuur 12</w:t>
      </w:r>
      <w:r w:rsidRPr="006A03EE">
        <w:rPr>
          <w:rStyle w:val="Verwijzing"/>
        </w:rPr>
        <w:fldChar w:fldCharType="end"/>
      </w:r>
      <w:r w:rsidRPr="002D2D4E">
        <w:t xml:space="preserve"> </w:t>
      </w:r>
      <w:r w:rsidR="001E75DC" w:rsidRPr="00A80EBC">
        <w:t xml:space="preserve">toont het volledige IMOW-diagram in UML </w:t>
      </w:r>
      <w:r w:rsidR="001E75DC" w:rsidRPr="009000C5">
        <w:t>voor</w:t>
      </w:r>
      <w:r w:rsidR="00A106A9" w:rsidRPr="009000C5">
        <w:t xml:space="preserve"> het deel van</w:t>
      </w:r>
      <w:r w:rsidR="001E75DC" w:rsidRPr="009000C5">
        <w:t xml:space="preserve"> </w:t>
      </w:r>
      <w:r w:rsidR="001E75DC" w:rsidRPr="00A80EBC">
        <w:fldChar w:fldCharType="begin"/>
      </w:r>
      <w:r w:rsidR="001E75DC" w:rsidRPr="002D2D4E">
        <w:instrText>DOCVARIABLE ID01+</w:instrText>
      </w:r>
      <w:r w:rsidR="001E75DC" w:rsidRPr="00A80EBC">
        <w:fldChar w:fldCharType="separate"/>
      </w:r>
      <w:r w:rsidR="0031485F">
        <w:t>het projectbesluit</w:t>
      </w:r>
      <w:r w:rsidR="001E75DC" w:rsidRPr="00A80EBC">
        <w:fldChar w:fldCharType="end"/>
      </w:r>
      <w:r w:rsidR="00A106A9" w:rsidRPr="002D2D4E">
        <w:t xml:space="preserve"> dat de Vrijetekststructuur heeft</w:t>
      </w:r>
      <w:r w:rsidR="001E75DC" w:rsidRPr="002D2D4E">
        <w:t>.</w:t>
      </w:r>
    </w:p>
    <w:p w14:paraId="66E0C4E6" w14:textId="511E348C" w:rsidR="006A03EE" w:rsidRPr="00A80EBC" w:rsidRDefault="00750882" w:rsidP="002F7EF7">
      <w:pPr>
        <w:pStyle w:val="Figuur"/>
      </w:pPr>
      <w:r w:rsidRPr="002D2D4E">
        <w:rPr>
          <w:noProof/>
        </w:rPr>
        <w:lastRenderedPageBreak/>
        <w:drawing>
          <wp:inline distT="0" distB="0" distL="0" distR="0" wp14:anchorId="5D098641" wp14:editId="4AE5C923">
            <wp:extent cx="5401310" cy="2962910"/>
            <wp:effectExtent l="0" t="0" r="8890" b="8890"/>
            <wp:docPr id="48" name="Afbeelding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401310" cy="2962910"/>
                    </a:xfrm>
                    <a:prstGeom prst="rect">
                      <a:avLst/>
                    </a:prstGeom>
                    <a:noFill/>
                  </pic:spPr>
                </pic:pic>
              </a:graphicData>
            </a:graphic>
          </wp:inline>
        </w:drawing>
      </w:r>
      <w:bookmarkStart w:id="140" w:name="_Ref_e2fc840b89576b9b7f2ba04c99bf595d_1"/>
    </w:p>
    <w:p w14:paraId="0DA5B32B" w14:textId="57EEA097" w:rsidR="002F7EF7" w:rsidRPr="002D2D4E" w:rsidRDefault="001E75DC" w:rsidP="002F7EF7">
      <w:pPr>
        <w:pStyle w:val="Figuurbijschrift"/>
      </w:pPr>
      <w:r w:rsidRPr="009000C5">
        <w:t xml:space="preserve">UML-klassediagram van IMOW toegepast op </w:t>
      </w:r>
      <w:r w:rsidRPr="00A80EBC">
        <w:fldChar w:fldCharType="begin"/>
      </w:r>
      <w:r w:rsidRPr="002D2D4E">
        <w:instrText>DOCVARIABLE ID01+</w:instrText>
      </w:r>
      <w:r w:rsidRPr="00A80EBC">
        <w:fldChar w:fldCharType="separate"/>
      </w:r>
      <w:r w:rsidR="0031485F">
        <w:t>het projectbesluit</w:t>
      </w:r>
      <w:r w:rsidRPr="00A80EBC">
        <w:fldChar w:fldCharType="end"/>
      </w:r>
      <w:bookmarkEnd w:id="140"/>
    </w:p>
    <w:p w14:paraId="502D9D01" w14:textId="4167C754" w:rsidR="002F7EF7" w:rsidRPr="002D2D4E" w:rsidRDefault="001E75DC" w:rsidP="002F7EF7">
      <w:r w:rsidRPr="002D2D4E">
        <w:t xml:space="preserve">In het diagram zijn in blauw de tekstobjecten weergegeven. Tekstdeel, waarmee Divisie uit STOP aan IMOW gekoppeld kan worden, staat daarin centraal. In roze is Locatie met zijn verschijningsvormen weergegeven. Het groene blokje staat voor het </w:t>
      </w:r>
      <w:r w:rsidR="00A106A9" w:rsidRPr="002D2D4E">
        <w:t>domeinspecifieke</w:t>
      </w:r>
      <w:r w:rsidR="00A106A9" w:rsidRPr="002D2D4E" w:rsidDel="00A106A9">
        <w:t xml:space="preserve"> </w:t>
      </w:r>
      <w:r w:rsidRPr="002D2D4E">
        <w:t xml:space="preserve">annotatie-object Gebiedsaanwijzing. Dit zijn de hoofdlijnen van IMOW die in paragraaf </w:t>
      </w:r>
      <w:r w:rsidR="006855E0" w:rsidRPr="006A03EE">
        <w:rPr>
          <w:rStyle w:val="Verwijzing"/>
        </w:rPr>
        <w:fldChar w:fldCharType="begin"/>
      </w:r>
      <w:r w:rsidR="006855E0" w:rsidRPr="006A03EE">
        <w:rPr>
          <w:rStyle w:val="Verwijzing"/>
        </w:rPr>
        <w:instrText xml:space="preserve"> REF _Ref_a60f362d01429b9d95dde9b36a33440c_1 \n \h </w:instrText>
      </w:r>
      <w:r w:rsidR="002D2D4E" w:rsidRPr="006A03EE">
        <w:rPr>
          <w:rStyle w:val="Verwijzing"/>
        </w:rPr>
        <w:instrText xml:space="preserve"> \* MERGEFORMAT </w:instrText>
      </w:r>
      <w:r w:rsidR="006855E0" w:rsidRPr="006A03EE">
        <w:rPr>
          <w:rStyle w:val="Verwijzing"/>
        </w:rPr>
      </w:r>
      <w:r w:rsidR="006855E0" w:rsidRPr="006A03EE">
        <w:rPr>
          <w:rStyle w:val="Verwijzing"/>
        </w:rPr>
        <w:fldChar w:fldCharType="separate"/>
      </w:r>
      <w:r w:rsidR="0031485F" w:rsidRPr="006A03EE">
        <w:rPr>
          <w:rStyle w:val="Verwijzing"/>
        </w:rPr>
        <w:t>6.2</w:t>
      </w:r>
      <w:r w:rsidR="006855E0" w:rsidRPr="006A03EE">
        <w:rPr>
          <w:rStyle w:val="Verwijzing"/>
        </w:rPr>
        <w:fldChar w:fldCharType="end"/>
      </w:r>
      <w:r w:rsidR="006855E0" w:rsidRPr="002D2D4E">
        <w:t xml:space="preserve"> </w:t>
      </w:r>
      <w:r w:rsidRPr="00A80EBC">
        <w:t xml:space="preserve">al zijn beschreven. In het gele blokje staan nadere specificaties. In het model is aangegeven welke waardelijsten van toepassing zijn. Het model bevat ook de attributen die het Presentatiemodel gebruikt om </w:t>
      </w:r>
      <w:r w:rsidR="00E82E6B" w:rsidRPr="002D2D4E">
        <w:t>domeinspecifieke</w:t>
      </w:r>
      <w:r w:rsidR="00E82E6B" w:rsidRPr="002D2D4E" w:rsidDel="00E82E6B">
        <w:t xml:space="preserve"> </w:t>
      </w:r>
      <w:r w:rsidRPr="002D2D4E">
        <w:t>annotaties te kunnen presenteren op een kaart.</w:t>
      </w:r>
    </w:p>
    <w:p w14:paraId="579661EA" w14:textId="29F43407" w:rsidR="002F7EF7" w:rsidRPr="00A80EBC" w:rsidRDefault="001E75DC" w:rsidP="002F7EF7">
      <w:r w:rsidRPr="002D2D4E">
        <w:t xml:space="preserve">In paragraaf </w:t>
      </w:r>
      <w:r w:rsidRPr="006A03EE">
        <w:rPr>
          <w:rStyle w:val="Verwijzing"/>
        </w:rPr>
        <w:fldChar w:fldCharType="begin"/>
      </w:r>
      <w:r w:rsidRPr="006A03EE">
        <w:rPr>
          <w:rStyle w:val="Verwijzing"/>
        </w:rPr>
        <w:instrText xml:space="preserve"> REF _Ref_9a1ae002c5ed76e90d3caf2908511719_1 </w:instrText>
      </w:r>
      <w:r w:rsidR="00A07D54" w:rsidRPr="006A03EE">
        <w:rPr>
          <w:rStyle w:val="Verwijzing"/>
        </w:rPr>
        <w:instrText>\n \h</w:instrText>
      </w:r>
      <w:r w:rsidRPr="006A03EE">
        <w:rPr>
          <w:rStyle w:val="Verwijzing"/>
        </w:rPr>
        <w:instrText xml:space="preserve"> </w:instrText>
      </w:r>
      <w:r w:rsidR="002D2D4E" w:rsidRPr="006A03EE">
        <w:rPr>
          <w:rStyle w:val="Verwijzing"/>
        </w:rPr>
        <w:instrText xml:space="preserve"> \* MERGEFORMAT </w:instrText>
      </w:r>
      <w:r w:rsidRPr="006A03EE">
        <w:rPr>
          <w:rStyle w:val="Verwijzing"/>
        </w:rPr>
      </w:r>
      <w:r w:rsidRPr="006A03EE">
        <w:rPr>
          <w:rStyle w:val="Verwijzing"/>
        </w:rPr>
        <w:fldChar w:fldCharType="separate"/>
      </w:r>
      <w:r w:rsidR="0031485F" w:rsidRPr="006A03EE">
        <w:rPr>
          <w:rStyle w:val="Verwijzing"/>
        </w:rPr>
        <w:t>6.4</w:t>
      </w:r>
      <w:r w:rsidRPr="006A03EE">
        <w:rPr>
          <w:rStyle w:val="Verwijzing"/>
        </w:rPr>
        <w:fldChar w:fldCharType="end"/>
      </w:r>
      <w:r w:rsidRPr="002D2D4E">
        <w:t xml:space="preserve"> worden de objecten in detail beschreven.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FB51FD" w14:textId="77777777" w:rsidR="00DD6FB4" w:rsidRDefault="00DD6FB4">
      <w:r>
        <w:separator/>
      </w:r>
    </w:p>
    <w:p w14:paraId="01853373" w14:textId="77777777" w:rsidR="00DD6FB4" w:rsidRDefault="00DD6FB4"/>
  </w:endnote>
  <w:endnote w:type="continuationSeparator" w:id="0">
    <w:p w14:paraId="7D8C77AF" w14:textId="77777777" w:rsidR="00DD6FB4" w:rsidRPr="003C450F" w:rsidRDefault="00DD6FB4" w:rsidP="003C450F"/>
  </w:endnote>
  <w:endnote w:type="continuationNotice" w:id="1">
    <w:p w14:paraId="5D0A30C2" w14:textId="77777777" w:rsidR="00DD6FB4" w:rsidRDefault="00DD6FB4" w:rsidP="003C450F"/>
  </w:endnote>
  <w:endnote w:id="2">
    <w:p w14:paraId="45942B4C" w14:textId="77777777" w:rsidR="002F7EF7" w:rsidRDefault="002F7EF7" w:rsidP="00475BDC">
      <w:pPr>
        <w:pStyle w:val="Eindnoottekst"/>
      </w:pPr>
      <w:r>
        <w:rPr>
          <w:rStyle w:val="Eindnootmarkering"/>
        </w:rPr>
        <w:endnoteRef/>
      </w:r>
      <w:r>
        <w:t xml:space="preserve"> TPOD1040</w:t>
      </w:r>
    </w:p>
  </w:endnote>
  <w:endnote w:id="3">
    <w:p w14:paraId="35770B66" w14:textId="77777777" w:rsidR="002F7EF7" w:rsidRDefault="002F7EF7" w:rsidP="00F676D6">
      <w:pPr>
        <w:pStyle w:val="Eindnoottekst"/>
      </w:pPr>
      <w:r>
        <w:rPr>
          <w:rStyle w:val="Eindnootmarkering"/>
        </w:rPr>
        <w:endnoteRef/>
      </w:r>
      <w:r>
        <w:t xml:space="preserve"> TPOD880</w:t>
      </w:r>
    </w:p>
  </w:endnote>
  <w:endnote w:id="4">
    <w:p w14:paraId="37B49389" w14:textId="77777777" w:rsidR="002F7EF7" w:rsidRDefault="002F7EF7" w:rsidP="00475BDC">
      <w:pPr>
        <w:pStyle w:val="Eindnoottekst"/>
      </w:pPr>
      <w:r>
        <w:rPr>
          <w:rStyle w:val="Eindnootmarkering"/>
        </w:rPr>
        <w:endnoteRef/>
      </w:r>
      <w:r>
        <w:t xml:space="preserve"> TPOD1560</w:t>
      </w:r>
    </w:p>
  </w:endnote>
  <w:endnote w:id="5">
    <w:p w14:paraId="258CB2CE" w14:textId="77777777" w:rsidR="002F7EF7" w:rsidRDefault="002F7EF7" w:rsidP="00475BDC">
      <w:pPr>
        <w:pStyle w:val="Eindnoottekst"/>
      </w:pPr>
      <w:r>
        <w:rPr>
          <w:rStyle w:val="Eindnootmarkering"/>
        </w:rPr>
        <w:endnoteRef/>
      </w:r>
      <w:r>
        <w:t xml:space="preserve"> TPOD1570</w:t>
      </w:r>
    </w:p>
  </w:endnote>
  <w:endnote w:id="6">
    <w:p w14:paraId="0449480F" w14:textId="77777777" w:rsidR="002F7EF7" w:rsidRPr="005344CA" w:rsidRDefault="002F7EF7" w:rsidP="003766FE">
      <w:pPr>
        <w:pStyle w:val="Eindnoottekst"/>
      </w:pPr>
      <w:r>
        <w:rPr>
          <w:rStyle w:val="Eindnootmarkering"/>
        </w:rPr>
        <w:endnoteRef/>
      </w:r>
      <w:r>
        <w:t xml:space="preserve"> TPOD1310</w:t>
      </w:r>
    </w:p>
  </w:endnote>
  <w:endnote w:id="7">
    <w:p w14:paraId="53EF495F" w14:textId="77777777" w:rsidR="002F7EF7" w:rsidRPr="008E41BE" w:rsidRDefault="002F7EF7" w:rsidP="00BF0B9B">
      <w:pPr>
        <w:pStyle w:val="Eindnoottekst"/>
      </w:pPr>
      <w:r>
        <w:rPr>
          <w:rStyle w:val="Eindnootmarkering"/>
        </w:rPr>
        <w:endnoteRef/>
      </w:r>
      <w:r>
        <w:t xml:space="preserve"> TPOD1670</w:t>
      </w:r>
    </w:p>
  </w:endnote>
  <w:endnote w:id="8">
    <w:p w14:paraId="1DDEB641" w14:textId="77777777" w:rsidR="002F7EF7" w:rsidRPr="008E41BE" w:rsidRDefault="002F7EF7" w:rsidP="00BF0B9B">
      <w:pPr>
        <w:pStyle w:val="Eindnoottekst"/>
      </w:pPr>
      <w:r>
        <w:rPr>
          <w:rStyle w:val="Eindnootmarkering"/>
        </w:rPr>
        <w:endnoteRef/>
      </w:r>
      <w:r>
        <w:t xml:space="preserve"> TPOD1690</w:t>
      </w:r>
    </w:p>
  </w:endnote>
  <w:endnote w:id="9">
    <w:p w14:paraId="04028EF1" w14:textId="77777777" w:rsidR="002F7EF7" w:rsidRPr="008E41BE" w:rsidRDefault="002F7EF7" w:rsidP="00BF0B9B">
      <w:pPr>
        <w:pStyle w:val="Eindnoottekst"/>
      </w:pPr>
      <w:r>
        <w:rPr>
          <w:rStyle w:val="Eindnootmarkering"/>
        </w:rPr>
        <w:endnoteRef/>
      </w:r>
      <w:r>
        <w:t xml:space="preserve"> TPOD1630</w:t>
      </w:r>
    </w:p>
  </w:endnote>
  <w:endnote w:id="10">
    <w:p w14:paraId="63EBD7B9" w14:textId="77777777" w:rsidR="002F7EF7" w:rsidRPr="005344CA" w:rsidRDefault="002F7EF7" w:rsidP="0025714F">
      <w:pPr>
        <w:pStyle w:val="Eindnoottekst"/>
      </w:pPr>
      <w:r>
        <w:rPr>
          <w:rStyle w:val="Eindnootmarkering"/>
        </w:rPr>
        <w:endnoteRef/>
      </w:r>
      <w:r>
        <w:t xml:space="preserve"> TPOD930, TPOD940</w:t>
      </w:r>
    </w:p>
  </w:endnote>
  <w:endnote w:id="11">
    <w:p w14:paraId="30F25731" w14:textId="77777777" w:rsidR="002F7EF7" w:rsidRPr="006D1F7F" w:rsidRDefault="002F7EF7" w:rsidP="00BB144C">
      <w:pPr>
        <w:pStyle w:val="Eindnoottekst"/>
      </w:pPr>
      <w:r>
        <w:rPr>
          <w:rStyle w:val="Eindnootmarkering"/>
        </w:rPr>
        <w:endnoteRef/>
      </w:r>
      <w:r w:rsidRPr="006D1F7F">
        <w:t xml:space="preserve"> TPOD1650</w:t>
      </w:r>
    </w:p>
  </w:endnote>
  <w:endnote w:id="12">
    <w:p w14:paraId="4BE63973" w14:textId="77777777" w:rsidR="002F7EF7" w:rsidRPr="006D1F7F" w:rsidRDefault="002F7EF7" w:rsidP="0092702E">
      <w:pPr>
        <w:pStyle w:val="Eindnoottekst"/>
      </w:pPr>
      <w:r>
        <w:rPr>
          <w:rStyle w:val="Eindnootmarkering"/>
        </w:rPr>
        <w:endnoteRef/>
      </w:r>
      <w:r w:rsidRPr="006D1F7F">
        <w:t xml:space="preserve"> TPOD1650</w:t>
      </w:r>
    </w:p>
  </w:endnote>
  <w:endnote w:id="13">
    <w:p w14:paraId="237D0855" w14:textId="77777777" w:rsidR="002F7EF7" w:rsidRDefault="002F7EF7" w:rsidP="007953A5">
      <w:pPr>
        <w:pStyle w:val="Eindnoottekst"/>
      </w:pPr>
      <w:r>
        <w:rPr>
          <w:rStyle w:val="Eindnootmarkering"/>
        </w:rPr>
        <w:endnoteRef/>
      </w:r>
      <w:r>
        <w:t xml:space="preserve"> TPOD1440</w:t>
      </w:r>
    </w:p>
  </w:endnote>
  <w:endnote w:id="14">
    <w:p w14:paraId="4DFFC6A4" w14:textId="77777777" w:rsidR="002F7EF7" w:rsidRPr="006D1F7F" w:rsidRDefault="002F7EF7" w:rsidP="00BB144C">
      <w:pPr>
        <w:pStyle w:val="Eindnoottekst"/>
      </w:pPr>
      <w:r>
        <w:rPr>
          <w:rStyle w:val="Eindnootmarkering"/>
        </w:rPr>
        <w:endnoteRef/>
      </w:r>
      <w:r w:rsidRPr="006D1F7F">
        <w:t xml:space="preserve"> </w:t>
      </w:r>
      <w:r>
        <w:t>TPOD1660</w:t>
      </w:r>
    </w:p>
  </w:endnote>
  <w:endnote w:id="15">
    <w:p w14:paraId="415BD4A4" w14:textId="77777777" w:rsidR="002F7EF7" w:rsidRDefault="002F7EF7"/>
  </w:endnote>
  <w:endnote w:id="16">
    <w:p w14:paraId="58407C72" w14:textId="77777777" w:rsidR="002F7EF7" w:rsidRDefault="002F7EF7"/>
    <w:p w14:paraId="4A1899D4" w14:textId="77777777" w:rsidR="002F7EF7" w:rsidRDefault="002F7EF7"/>
  </w:endnote>
  <w:endnote w:id="17">
    <w:p w14:paraId="3CF303F2" w14:textId="77777777" w:rsidR="002F7EF7" w:rsidRDefault="002F7EF7"/>
    <w:p w14:paraId="2CD24949" w14:textId="77777777" w:rsidR="002F7EF7" w:rsidRDefault="002F7EF7"/>
  </w:endnote>
  <w:endnote w:id="18">
    <w:p w14:paraId="51EB2F48" w14:textId="77777777" w:rsidR="002F7EF7" w:rsidRDefault="002F7EF7"/>
    <w:p w14:paraId="1A52453F" w14:textId="77777777" w:rsidR="002F7EF7" w:rsidRDefault="002F7EF7"/>
  </w:endnote>
  <w:endnote w:id="19">
    <w:p w14:paraId="4681CB3A" w14:textId="77777777" w:rsidR="002F7EF7" w:rsidRDefault="002F7EF7"/>
    <w:p w14:paraId="7D6C0F5D" w14:textId="77777777" w:rsidR="002F7EF7" w:rsidRDefault="002F7EF7"/>
  </w:endnote>
  <w:endnote w:id="20">
    <w:p w14:paraId="7C5E4363" w14:textId="77777777" w:rsidR="002F7EF7" w:rsidRDefault="002F7EF7"/>
    <w:p w14:paraId="215D190F" w14:textId="77777777" w:rsidR="002F7EF7" w:rsidRDefault="002F7EF7"/>
  </w:endnote>
  <w:endnote w:id="21">
    <w:p w14:paraId="474C2C91" w14:textId="77777777" w:rsidR="002F7EF7" w:rsidRDefault="002F7EF7"/>
    <w:p w14:paraId="0B972BBF" w14:textId="77777777" w:rsidR="002F7EF7" w:rsidRDefault="002F7EF7"/>
  </w:endnote>
  <w:endnote w:id="22">
    <w:p w14:paraId="50569D67" w14:textId="77777777" w:rsidR="002F7EF7" w:rsidRDefault="002F7EF7"/>
    <w:p w14:paraId="4175E2F4" w14:textId="77777777" w:rsidR="002F7EF7" w:rsidRDefault="002F7EF7"/>
  </w:endnote>
  <w:endnote w:id="23">
    <w:p w14:paraId="25E15362" w14:textId="77777777" w:rsidR="002F7EF7" w:rsidRDefault="002F7EF7"/>
    <w:p w14:paraId="629076B1" w14:textId="77777777" w:rsidR="002F7EF7" w:rsidRDefault="002F7EF7"/>
  </w:endnote>
  <w:endnote w:id="24">
    <w:p w14:paraId="50489DB5" w14:textId="77777777" w:rsidR="002F7EF7" w:rsidRDefault="002F7EF7"/>
    <w:p w14:paraId="67444490" w14:textId="77777777" w:rsidR="002F7EF7" w:rsidRDefault="002F7EF7"/>
  </w:endnote>
  <w:endnote w:id="25">
    <w:p w14:paraId="0CD7110F" w14:textId="77777777" w:rsidR="002F7EF7" w:rsidRDefault="002F7EF7"/>
    <w:p w14:paraId="410744B2" w14:textId="77777777" w:rsidR="002F7EF7" w:rsidRDefault="002F7EF7"/>
  </w:endnote>
  <w:endnote w:id="26">
    <w:p w14:paraId="31B619EF" w14:textId="77777777" w:rsidR="002F7EF7" w:rsidRDefault="002F7EF7"/>
    <w:p w14:paraId="4EE32838" w14:textId="77777777" w:rsidR="002F7EF7" w:rsidRDefault="002F7EF7"/>
  </w:endnote>
  <w:endnote w:id="27">
    <w:p w14:paraId="320DA31E" w14:textId="77777777" w:rsidR="002F7EF7" w:rsidRDefault="002F7EF7"/>
    <w:p w14:paraId="1890CBD7" w14:textId="77777777" w:rsidR="002F7EF7" w:rsidRDefault="002F7EF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2F7EF7" w:rsidRPr="00BC3B53" w:rsidRDefault="002F7EF7"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2F7EF7" w:rsidRPr="00BC3B53" w:rsidRDefault="002F7EF7"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2F7EF7" w:rsidRPr="00BC3B53" w:rsidRDefault="002F7EF7"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bookmarkStart w:id="0" w:name="_Toc521341892"/>
  </w:p>
  <w:bookmarkEnd w:id="0"/>
  <w:p w14:paraId="061BECD9" w14:textId="77777777" w:rsidR="002F7EF7" w:rsidRPr="00BC3B53" w:rsidRDefault="002F7EF7"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1C83BE" w14:textId="77777777" w:rsidR="00DD6FB4" w:rsidRPr="00B35331" w:rsidRDefault="00DD6FB4" w:rsidP="00577995">
      <w:pPr>
        <w:pStyle w:val="Voettekst"/>
      </w:pPr>
    </w:p>
  </w:footnote>
  <w:footnote w:type="continuationSeparator" w:id="0">
    <w:p w14:paraId="042F3AB9" w14:textId="77777777" w:rsidR="00DD6FB4" w:rsidRDefault="00DD6FB4">
      <w:r>
        <w:continuationSeparator/>
      </w:r>
    </w:p>
    <w:p w14:paraId="22EC8C52" w14:textId="77777777" w:rsidR="00DD6FB4" w:rsidRDefault="00DD6FB4"/>
    <w:p w14:paraId="67CFF9B5" w14:textId="77777777" w:rsidR="00DD6FB4" w:rsidRDefault="00DD6FB4"/>
  </w:footnote>
  <w:footnote w:type="continuationNotice" w:id="1">
    <w:p w14:paraId="3E4271EC" w14:textId="77777777" w:rsidR="00DD6FB4" w:rsidRDefault="00DD6FB4">
      <w:pPr>
        <w:spacing w:line="240" w:lineRule="auto"/>
      </w:pPr>
    </w:p>
  </w:footnote>
  <w:footnote w:id="2">
    <w:p w14:paraId="0DBCC8D6" w14:textId="77777777" w:rsidR="002F7EF7" w:rsidRDefault="002F7EF7" w:rsidP="001B1D6B">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3">
    <w:p w14:paraId="08AF59D2" w14:textId="77777777" w:rsidR="002F7EF7" w:rsidRDefault="002F7EF7"/>
    <w:p w14:paraId="313D3B61" w14:textId="77777777" w:rsidR="002F7EF7" w:rsidRDefault="002F7EF7"/>
  </w:footnote>
  <w:footnote w:id="4">
    <w:p w14:paraId="4A15942C" w14:textId="77777777" w:rsidR="002F7EF7" w:rsidRDefault="002F7EF7"/>
    <w:p w14:paraId="7B8AD816" w14:textId="77777777" w:rsidR="002F7EF7" w:rsidRDefault="002F7EF7"/>
  </w:footnote>
  <w:footnote w:id="5">
    <w:p w14:paraId="35E52429" w14:textId="77777777" w:rsidR="00FF1E80" w:rsidRDefault="00FF1E80" w:rsidP="00FF1E80">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2F7EF7" w:rsidRPr="00275984" w14:paraId="5B0A4196" w14:textId="77777777" w:rsidTr="007A7F8E">
      <w:trPr>
        <w:trHeight w:val="400"/>
      </w:trPr>
      <w:tc>
        <w:tcPr>
          <w:tcW w:w="7520" w:type="dxa"/>
          <w:shd w:val="clear" w:color="auto" w:fill="auto"/>
        </w:tcPr>
        <w:p w14:paraId="418D0BCB" w14:textId="77777777" w:rsidR="002F7EF7" w:rsidRPr="002E14E1" w:rsidRDefault="002F7EF7"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2F7EF7" w:rsidRDefault="002F7EF7"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7EF7" w14:paraId="7288EF6B" w14:textId="77777777" w:rsidTr="00FF3E80">
      <w:trPr>
        <w:cantSplit/>
        <w:trHeight w:hRule="exact" w:val="3402"/>
      </w:trPr>
      <w:tc>
        <w:tcPr>
          <w:tcW w:w="6236" w:type="dxa"/>
          <w:gridSpan w:val="2"/>
          <w:shd w:val="clear" w:color="auto" w:fill="auto"/>
        </w:tcPr>
        <w:p w14:paraId="16C083B2" w14:textId="77777777" w:rsidR="002F7EF7" w:rsidRPr="00BC3B53" w:rsidRDefault="002F7EF7" w:rsidP="00FF3E80">
          <w:r>
            <w:rPr>
              <w:noProof/>
            </w:rPr>
            <w:drawing>
              <wp:anchor distT="0" distB="0" distL="114300" distR="114300" simplePos="0" relativeHeight="251652608" behindDoc="0" locked="1" layoutInCell="1" allowOverlap="1" wp14:anchorId="06615AC4" wp14:editId="134F6D6E">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7EF7" w:rsidRPr="0056454C" w14:paraId="1B5B917B" w14:textId="77777777" w:rsidTr="00FF3E80">
      <w:trPr>
        <w:cantSplit/>
        <w:trHeight w:hRule="exact" w:val="1701"/>
      </w:trPr>
      <w:tc>
        <w:tcPr>
          <w:tcW w:w="6236" w:type="dxa"/>
          <w:gridSpan w:val="2"/>
          <w:shd w:val="clear" w:color="auto" w:fill="auto"/>
        </w:tcPr>
        <w:p w14:paraId="0A55DF13" w14:textId="2ED54990" w:rsidR="002F7EF7" w:rsidRPr="00FA6FAC" w:rsidRDefault="002F7EF7"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1485F">
            <w:rPr>
              <w:noProof/>
            </w:rPr>
            <w:t>projectbesluit</w:t>
          </w:r>
          <w:r>
            <w:rPr>
              <w:noProof/>
            </w:rPr>
            <w:fldChar w:fldCharType="end"/>
          </w:r>
        </w:p>
      </w:tc>
    </w:tr>
    <w:tr w:rsidR="002F7EF7" w:rsidRPr="00B60860" w14:paraId="7C46962B" w14:textId="77777777" w:rsidTr="00FF3E80">
      <w:trPr>
        <w:cantSplit/>
        <w:trHeight w:hRule="exact" w:val="1701"/>
      </w:trPr>
      <w:tc>
        <w:tcPr>
          <w:tcW w:w="6236" w:type="dxa"/>
          <w:gridSpan w:val="2"/>
          <w:shd w:val="clear" w:color="auto" w:fill="auto"/>
        </w:tcPr>
        <w:p w14:paraId="22E8CA4B" w14:textId="451EBE08" w:rsidR="002F7EF7" w:rsidRPr="00B60860" w:rsidRDefault="002F7EF7" w:rsidP="00FF3E80">
          <w:r w:rsidRPr="00CA6C0C">
            <w:t xml:space="preserve">Versie </w:t>
          </w:r>
          <w:r>
            <w:rPr>
              <w:noProof/>
            </w:rPr>
            <w:fldChar w:fldCharType="begin"/>
          </w:r>
          <w:r>
            <w:rPr>
              <w:noProof/>
            </w:rPr>
            <w:instrText xml:space="preserve"> DOCVARIABLE ID04 </w:instrText>
          </w:r>
          <w:r>
            <w:rPr>
              <w:noProof/>
            </w:rPr>
            <w:fldChar w:fldCharType="separate"/>
          </w:r>
          <w:r w:rsidR="0031485F">
            <w:rPr>
              <w:noProof/>
            </w:rPr>
            <w:t>2.0.0-rc</w:t>
          </w:r>
          <w:r>
            <w:rPr>
              <w:noProof/>
            </w:rPr>
            <w:fldChar w:fldCharType="end"/>
          </w:r>
        </w:p>
        <w:p w14:paraId="57A551F9" w14:textId="0A36CF4E" w:rsidR="002F7EF7" w:rsidRPr="00B60860" w:rsidRDefault="002F7EF7" w:rsidP="00FF3E80">
          <w:r>
            <w:t>Geonovum</w:t>
          </w:r>
        </w:p>
      </w:tc>
    </w:tr>
    <w:tr w:rsidR="002F7EF7" w:rsidRPr="00B60860" w14:paraId="7BEFBCE9" w14:textId="77777777" w:rsidTr="00FF3E80">
      <w:trPr>
        <w:cantSplit/>
      </w:trPr>
      <w:tc>
        <w:tcPr>
          <w:tcW w:w="1134" w:type="dxa"/>
          <w:shd w:val="clear" w:color="auto" w:fill="auto"/>
        </w:tcPr>
        <w:p w14:paraId="3AFBF239" w14:textId="77777777" w:rsidR="002F7EF7" w:rsidRPr="00CA6C0C" w:rsidRDefault="002F7EF7" w:rsidP="00FF3E80">
          <w:r>
            <w:t>Datum</w:t>
          </w:r>
        </w:p>
      </w:tc>
      <w:tc>
        <w:tcPr>
          <w:tcW w:w="3118" w:type="dxa"/>
          <w:shd w:val="clear" w:color="auto" w:fill="auto"/>
        </w:tcPr>
        <w:p w14:paraId="6E883F42" w14:textId="7A33D6A1" w:rsidR="002F7EF7" w:rsidRPr="00CA6C0C" w:rsidRDefault="002F7EF7" w:rsidP="00FF3E80">
          <w:r>
            <w:fldChar w:fldCharType="begin"/>
          </w:r>
          <w:r>
            <w:instrText xml:space="preserve"> SAVEDATE  \@ "d MMMM yyyy" </w:instrText>
          </w:r>
          <w:r>
            <w:fldChar w:fldCharType="separate"/>
          </w:r>
          <w:r w:rsidR="00F74C2E">
            <w:rPr>
              <w:noProof/>
            </w:rPr>
            <w:t>3 juni 2021</w:t>
          </w:r>
          <w:r>
            <w:fldChar w:fldCharType="end"/>
          </w:r>
        </w:p>
      </w:tc>
    </w:tr>
  </w:tbl>
  <w:p w14:paraId="372F3340" w14:textId="77777777" w:rsidR="002F7EF7" w:rsidRPr="00EB5B83" w:rsidRDefault="002F7EF7"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7EF7" w14:paraId="53B8126F" w14:textId="77777777" w:rsidTr="00E034D2">
      <w:trPr>
        <w:cantSplit/>
        <w:trHeight w:hRule="exact" w:val="3402"/>
      </w:trPr>
      <w:tc>
        <w:tcPr>
          <w:tcW w:w="6236" w:type="dxa"/>
          <w:gridSpan w:val="2"/>
          <w:shd w:val="clear" w:color="auto" w:fill="auto"/>
        </w:tcPr>
        <w:p w14:paraId="070130C1" w14:textId="77777777" w:rsidR="002F7EF7" w:rsidRPr="00BC3B53" w:rsidRDefault="002F7EF7"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7EF7" w:rsidRPr="0056454C" w14:paraId="67F7FD47" w14:textId="77777777" w:rsidTr="00E034D2">
      <w:trPr>
        <w:cantSplit/>
        <w:trHeight w:hRule="exact" w:val="1701"/>
      </w:trPr>
      <w:tc>
        <w:tcPr>
          <w:tcW w:w="6236" w:type="dxa"/>
          <w:gridSpan w:val="2"/>
          <w:shd w:val="clear" w:color="auto" w:fill="auto"/>
        </w:tcPr>
        <w:p w14:paraId="57A8209D" w14:textId="089DFF55" w:rsidR="002F7EF7" w:rsidRPr="00FA6FAC" w:rsidRDefault="002F7EF7"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55355">
            <w:rPr>
              <w:noProof/>
            </w:rPr>
            <w:t>projectbesluit</w:t>
          </w:r>
          <w:r>
            <w:rPr>
              <w:noProof/>
            </w:rPr>
            <w:fldChar w:fldCharType="end"/>
          </w:r>
        </w:p>
      </w:tc>
    </w:tr>
    <w:tr w:rsidR="002F7EF7" w:rsidRPr="00B60860" w14:paraId="3905363E" w14:textId="77777777" w:rsidTr="00C7236D">
      <w:trPr>
        <w:cantSplit/>
        <w:trHeight w:hRule="exact" w:val="1701"/>
      </w:trPr>
      <w:tc>
        <w:tcPr>
          <w:tcW w:w="6236" w:type="dxa"/>
          <w:gridSpan w:val="2"/>
          <w:shd w:val="clear" w:color="auto" w:fill="auto"/>
        </w:tcPr>
        <w:p w14:paraId="2FBC6941" w14:textId="636825D1" w:rsidR="002F7EF7" w:rsidRPr="00B60860" w:rsidRDefault="002F7EF7" w:rsidP="00577995">
          <w:r w:rsidRPr="00CA6C0C">
            <w:t xml:space="preserve">Versie </w:t>
          </w:r>
          <w:r>
            <w:rPr>
              <w:noProof/>
            </w:rPr>
            <w:fldChar w:fldCharType="begin"/>
          </w:r>
          <w:r>
            <w:rPr>
              <w:noProof/>
            </w:rPr>
            <w:instrText xml:space="preserve"> DOCVARIABLE ID04 </w:instrText>
          </w:r>
          <w:r>
            <w:rPr>
              <w:noProof/>
            </w:rPr>
            <w:fldChar w:fldCharType="separate"/>
          </w:r>
          <w:r w:rsidR="00455355">
            <w:rPr>
              <w:noProof/>
            </w:rPr>
            <w:t>1.0</w:t>
          </w:r>
          <w:r>
            <w:rPr>
              <w:noProof/>
            </w:rPr>
            <w:fldChar w:fldCharType="end"/>
          </w:r>
        </w:p>
        <w:p w14:paraId="6A1EC1FF" w14:textId="77777777" w:rsidR="002F7EF7" w:rsidRPr="00B60860" w:rsidRDefault="002F7EF7" w:rsidP="00577995">
          <w:r>
            <w:t>Geonovum – KOOP</w:t>
          </w:r>
        </w:p>
      </w:tc>
    </w:tr>
    <w:tr w:rsidR="002F7EF7" w:rsidRPr="00B60860" w14:paraId="343D16B5" w14:textId="77777777" w:rsidTr="00C7236D">
      <w:trPr>
        <w:cantSplit/>
      </w:trPr>
      <w:tc>
        <w:tcPr>
          <w:tcW w:w="1134" w:type="dxa"/>
          <w:shd w:val="clear" w:color="auto" w:fill="auto"/>
        </w:tcPr>
        <w:p w14:paraId="17FEC3DD" w14:textId="77777777" w:rsidR="002F7EF7" w:rsidRPr="00CA6C0C" w:rsidRDefault="002F7EF7" w:rsidP="00577995">
          <w:r>
            <w:t>Datum</w:t>
          </w:r>
        </w:p>
      </w:tc>
      <w:tc>
        <w:tcPr>
          <w:tcW w:w="3118" w:type="dxa"/>
          <w:shd w:val="clear" w:color="auto" w:fill="auto"/>
        </w:tcPr>
        <w:p w14:paraId="23ACB8DF" w14:textId="2389D607" w:rsidR="002F7EF7" w:rsidRPr="00CA6C0C" w:rsidRDefault="002F7EF7" w:rsidP="00577995">
          <w:r>
            <w:fldChar w:fldCharType="begin"/>
          </w:r>
          <w:r>
            <w:instrText xml:space="preserve"> SAVEDATE  \@ "d MMMM yyyy" </w:instrText>
          </w:r>
          <w:r>
            <w:fldChar w:fldCharType="separate"/>
          </w:r>
          <w:r w:rsidR="00F74C2E">
            <w:rPr>
              <w:noProof/>
            </w:rPr>
            <w:t>3 juni 2021</w:t>
          </w:r>
          <w:r>
            <w:fldChar w:fldCharType="end"/>
          </w:r>
        </w:p>
      </w:tc>
    </w:tr>
  </w:tbl>
  <w:p w14:paraId="269CF379" w14:textId="77777777" w:rsidR="002F7EF7" w:rsidRDefault="002F7EF7"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6CEE7041" w:rsidR="002F7EF7" w:rsidRDefault="002F7EF7"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1485F">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1485F">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1485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F74C2E">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9812493"/>
    <w:multiLevelType w:val="hybridMultilevel"/>
    <w:tmpl w:val="B74C57DC"/>
    <w:lvl w:ilvl="0" w:tplc="04130001">
      <w:start w:val="1"/>
      <w:numFmt w:val="bullet"/>
      <w:lvlText w:val=""/>
      <w:lvlJc w:val="left"/>
      <w:pPr>
        <w:ind w:left="360" w:hanging="360"/>
      </w:pPr>
      <w:rPr>
        <w:rFonts w:ascii="Symbol" w:hAnsi="Symbol" w:hint="default"/>
      </w:rPr>
    </w:lvl>
    <w:lvl w:ilvl="1" w:tplc="9D600BE0">
      <w:numFmt w:val="bullet"/>
      <w:lvlText w:val="•"/>
      <w:lvlJc w:val="left"/>
      <w:pPr>
        <w:ind w:left="1080" w:hanging="360"/>
      </w:pPr>
      <w:rPr>
        <w:rFonts w:ascii="Verdana" w:eastAsia="Times New Roman" w:hAnsi="Verdana" w:cs="Times New Roman"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2" w15:restartNumberingAfterBreak="0">
    <w:nsid w:val="6F124F81"/>
    <w:multiLevelType w:val="multilevel"/>
    <w:tmpl w:val="A39C317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5"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6" w15:restartNumberingAfterBreak="0">
    <w:nsid w:val="7AD21BAD"/>
    <w:multiLevelType w:val="hybridMultilevel"/>
    <w:tmpl w:val="8714A12C"/>
    <w:lvl w:ilvl="0" w:tplc="04130001">
      <w:start w:val="1"/>
      <w:numFmt w:val="bullet"/>
      <w:lvlText w:val=""/>
      <w:lvlJc w:val="left"/>
      <w:pPr>
        <w:ind w:left="360" w:hanging="360"/>
      </w:pPr>
      <w:rPr>
        <w:rFonts w:ascii="Symbol" w:hAnsi="Symbol" w:hint="default"/>
      </w:rPr>
    </w:lvl>
    <w:lvl w:ilvl="1" w:tplc="D1F89DEE">
      <w:numFmt w:val="bullet"/>
      <w:lvlText w:val="•"/>
      <w:lvlJc w:val="left"/>
      <w:pPr>
        <w:ind w:left="1080" w:hanging="360"/>
      </w:pPr>
      <w:rPr>
        <w:rFonts w:ascii="Verdana" w:eastAsia="Times New Roman" w:hAnsi="Verdana" w:cs="Times New Roman"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5"/>
  </w:num>
  <w:num w:numId="2">
    <w:abstractNumId w:val="21"/>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4"/>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5">
    <w:abstractNumId w:val="25"/>
  </w:num>
  <w:num w:numId="6">
    <w:abstractNumId w:val="2"/>
  </w:num>
  <w:num w:numId="7">
    <w:abstractNumId w:val="26"/>
  </w:num>
  <w:num w:numId="8">
    <w:abstractNumId w:val="6"/>
  </w:num>
  <w:num w:numId="9">
    <w:abstractNumId w:val="15"/>
  </w:num>
  <w:num w:numId="10">
    <w:abstractNumId w:val="8"/>
  </w:num>
  <w:num w:numId="11">
    <w:abstractNumId w:val="22"/>
  </w:num>
  <w:num w:numId="1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6"/>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20">
    <w:abstractNumId w:val="12"/>
  </w:num>
  <w:num w:numId="21">
    <w:abstractNumId w:val="7"/>
  </w:num>
  <w:num w:numId="22">
    <w:abstractNumId w:val="10"/>
  </w:num>
  <w:num w:numId="23">
    <w:abstractNumId w:val="18"/>
  </w:num>
  <w:num w:numId="24">
    <w:abstractNumId w:val="14"/>
  </w:num>
  <w:num w:numId="25">
    <w:abstractNumId w:val="9"/>
  </w:num>
  <w:num w:numId="26">
    <w:abstractNumId w:val="4"/>
  </w:num>
  <w:num w:numId="27">
    <w:abstractNumId w:val="1"/>
  </w:num>
  <w:num w:numId="28">
    <w:abstractNumId w:val="11"/>
  </w:num>
  <w:num w:numId="29">
    <w:abstractNumId w:val="23"/>
  </w:num>
  <w:num w:numId="30">
    <w:abstractNumId w:val="13"/>
  </w:num>
  <w:num w:numId="31">
    <w:abstractNumId w:val="17"/>
  </w:num>
  <w:num w:numId="32">
    <w:abstractNumId w:val="3"/>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0"/>
  </w:num>
  <w:num w:numId="45">
    <w:abstractNumId w:val="19"/>
  </w:num>
  <w:num w:numId="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jectbesluit"/>
    <w:docVar w:name="ID01_CAPS" w:val="Projectbesluit"/>
    <w:docVar w:name="ID01+" w:val="het projectbesluit"/>
    <w:docVar w:name="ID01+_CAPS" w:val="Het projectbesluit"/>
    <w:docVar w:name="ID02" w:val="het"/>
    <w:docVar w:name="ID03" w:val="pb"/>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D7E"/>
    <w:rsid w:val="000016DA"/>
    <w:rsid w:val="000019DF"/>
    <w:rsid w:val="000025B2"/>
    <w:rsid w:val="000026A9"/>
    <w:rsid w:val="00002F37"/>
    <w:rsid w:val="00003AEB"/>
    <w:rsid w:val="00003B27"/>
    <w:rsid w:val="00003F2A"/>
    <w:rsid w:val="00004179"/>
    <w:rsid w:val="0000492F"/>
    <w:rsid w:val="0000513D"/>
    <w:rsid w:val="00005438"/>
    <w:rsid w:val="00005635"/>
    <w:rsid w:val="000056C8"/>
    <w:rsid w:val="0000582B"/>
    <w:rsid w:val="00005CE0"/>
    <w:rsid w:val="00005DB3"/>
    <w:rsid w:val="00006680"/>
    <w:rsid w:val="000067A6"/>
    <w:rsid w:val="00006CFF"/>
    <w:rsid w:val="0000703D"/>
    <w:rsid w:val="000070BB"/>
    <w:rsid w:val="000075FE"/>
    <w:rsid w:val="00007B72"/>
    <w:rsid w:val="00007CED"/>
    <w:rsid w:val="00010161"/>
    <w:rsid w:val="000102F9"/>
    <w:rsid w:val="000104E4"/>
    <w:rsid w:val="00010818"/>
    <w:rsid w:val="00010B02"/>
    <w:rsid w:val="00010D0B"/>
    <w:rsid w:val="00010DD0"/>
    <w:rsid w:val="00010F61"/>
    <w:rsid w:val="000112CC"/>
    <w:rsid w:val="0001173D"/>
    <w:rsid w:val="00011865"/>
    <w:rsid w:val="00011B02"/>
    <w:rsid w:val="000120F5"/>
    <w:rsid w:val="00012436"/>
    <w:rsid w:val="000124C4"/>
    <w:rsid w:val="0001268B"/>
    <w:rsid w:val="000127E5"/>
    <w:rsid w:val="00012E7B"/>
    <w:rsid w:val="00013342"/>
    <w:rsid w:val="00013380"/>
    <w:rsid w:val="000134C3"/>
    <w:rsid w:val="0001361A"/>
    <w:rsid w:val="00013963"/>
    <w:rsid w:val="00013C31"/>
    <w:rsid w:val="00013F1C"/>
    <w:rsid w:val="00014924"/>
    <w:rsid w:val="000149A7"/>
    <w:rsid w:val="00015423"/>
    <w:rsid w:val="000154D8"/>
    <w:rsid w:val="00015503"/>
    <w:rsid w:val="0001583B"/>
    <w:rsid w:val="00015A07"/>
    <w:rsid w:val="00015C74"/>
    <w:rsid w:val="00016134"/>
    <w:rsid w:val="0001678E"/>
    <w:rsid w:val="000168D1"/>
    <w:rsid w:val="00016A8B"/>
    <w:rsid w:val="00016C48"/>
    <w:rsid w:val="0001710B"/>
    <w:rsid w:val="00017F62"/>
    <w:rsid w:val="000200C1"/>
    <w:rsid w:val="000202B1"/>
    <w:rsid w:val="00020505"/>
    <w:rsid w:val="00020A25"/>
    <w:rsid w:val="00020E52"/>
    <w:rsid w:val="00021674"/>
    <w:rsid w:val="00021A04"/>
    <w:rsid w:val="00021F14"/>
    <w:rsid w:val="00021F1B"/>
    <w:rsid w:val="00021FE8"/>
    <w:rsid w:val="000227B5"/>
    <w:rsid w:val="00022E6B"/>
    <w:rsid w:val="00023125"/>
    <w:rsid w:val="00023130"/>
    <w:rsid w:val="00023485"/>
    <w:rsid w:val="00023541"/>
    <w:rsid w:val="00023B33"/>
    <w:rsid w:val="00024674"/>
    <w:rsid w:val="00024B58"/>
    <w:rsid w:val="00025138"/>
    <w:rsid w:val="000251B8"/>
    <w:rsid w:val="0002577A"/>
    <w:rsid w:val="000257AF"/>
    <w:rsid w:val="00025C3E"/>
    <w:rsid w:val="00026469"/>
    <w:rsid w:val="00026668"/>
    <w:rsid w:val="0002738A"/>
    <w:rsid w:val="00027624"/>
    <w:rsid w:val="000278F9"/>
    <w:rsid w:val="00027E40"/>
    <w:rsid w:val="00030537"/>
    <w:rsid w:val="00030A1B"/>
    <w:rsid w:val="00030C79"/>
    <w:rsid w:val="00030E0B"/>
    <w:rsid w:val="00030E4A"/>
    <w:rsid w:val="00030EA9"/>
    <w:rsid w:val="000310F9"/>
    <w:rsid w:val="00031463"/>
    <w:rsid w:val="00031A22"/>
    <w:rsid w:val="0003206F"/>
    <w:rsid w:val="000322BE"/>
    <w:rsid w:val="000324B6"/>
    <w:rsid w:val="00032767"/>
    <w:rsid w:val="00032F98"/>
    <w:rsid w:val="000333A8"/>
    <w:rsid w:val="000336D2"/>
    <w:rsid w:val="000343B5"/>
    <w:rsid w:val="0003446E"/>
    <w:rsid w:val="000349D3"/>
    <w:rsid w:val="00034A4A"/>
    <w:rsid w:val="000355A2"/>
    <w:rsid w:val="00035B5E"/>
    <w:rsid w:val="00035E6A"/>
    <w:rsid w:val="00035F79"/>
    <w:rsid w:val="00036348"/>
    <w:rsid w:val="000364E2"/>
    <w:rsid w:val="000365AA"/>
    <w:rsid w:val="000367DC"/>
    <w:rsid w:val="00036C0A"/>
    <w:rsid w:val="000370E7"/>
    <w:rsid w:val="0003775A"/>
    <w:rsid w:val="000378A4"/>
    <w:rsid w:val="000378EE"/>
    <w:rsid w:val="00040BCC"/>
    <w:rsid w:val="0004128E"/>
    <w:rsid w:val="00041327"/>
    <w:rsid w:val="00041675"/>
    <w:rsid w:val="00041988"/>
    <w:rsid w:val="00041B68"/>
    <w:rsid w:val="00041BB2"/>
    <w:rsid w:val="00041DD1"/>
    <w:rsid w:val="00041F7F"/>
    <w:rsid w:val="0004208F"/>
    <w:rsid w:val="000427AA"/>
    <w:rsid w:val="0004317D"/>
    <w:rsid w:val="00043367"/>
    <w:rsid w:val="000437B9"/>
    <w:rsid w:val="00043AA1"/>
    <w:rsid w:val="00043AA6"/>
    <w:rsid w:val="00043AC7"/>
    <w:rsid w:val="00043D44"/>
    <w:rsid w:val="00043E18"/>
    <w:rsid w:val="00043E40"/>
    <w:rsid w:val="000444EB"/>
    <w:rsid w:val="0004467A"/>
    <w:rsid w:val="0004470A"/>
    <w:rsid w:val="00045006"/>
    <w:rsid w:val="00045C1E"/>
    <w:rsid w:val="00045ECE"/>
    <w:rsid w:val="00045FC1"/>
    <w:rsid w:val="0004600B"/>
    <w:rsid w:val="000460C3"/>
    <w:rsid w:val="000467F1"/>
    <w:rsid w:val="000468D3"/>
    <w:rsid w:val="000468FA"/>
    <w:rsid w:val="0004709D"/>
    <w:rsid w:val="000473A5"/>
    <w:rsid w:val="00047F62"/>
    <w:rsid w:val="000500B6"/>
    <w:rsid w:val="0005053D"/>
    <w:rsid w:val="00050993"/>
    <w:rsid w:val="00050E43"/>
    <w:rsid w:val="000514AB"/>
    <w:rsid w:val="000520BA"/>
    <w:rsid w:val="0005261F"/>
    <w:rsid w:val="00052793"/>
    <w:rsid w:val="0005284C"/>
    <w:rsid w:val="00052C7A"/>
    <w:rsid w:val="00052CFE"/>
    <w:rsid w:val="00052D2D"/>
    <w:rsid w:val="00052EAE"/>
    <w:rsid w:val="000532ED"/>
    <w:rsid w:val="0005355D"/>
    <w:rsid w:val="00053EA7"/>
    <w:rsid w:val="00053F65"/>
    <w:rsid w:val="00054435"/>
    <w:rsid w:val="00054566"/>
    <w:rsid w:val="00054845"/>
    <w:rsid w:val="00054EA6"/>
    <w:rsid w:val="000557CD"/>
    <w:rsid w:val="00055CF5"/>
    <w:rsid w:val="00055EDA"/>
    <w:rsid w:val="0005606A"/>
    <w:rsid w:val="00056D6C"/>
    <w:rsid w:val="00056F4B"/>
    <w:rsid w:val="000571D9"/>
    <w:rsid w:val="00057347"/>
    <w:rsid w:val="0005747B"/>
    <w:rsid w:val="000579D0"/>
    <w:rsid w:val="00057BCB"/>
    <w:rsid w:val="000606D3"/>
    <w:rsid w:val="000608A7"/>
    <w:rsid w:val="00061330"/>
    <w:rsid w:val="00061B0E"/>
    <w:rsid w:val="000623E3"/>
    <w:rsid w:val="00062571"/>
    <w:rsid w:val="00062867"/>
    <w:rsid w:val="000629F4"/>
    <w:rsid w:val="00062E54"/>
    <w:rsid w:val="000635DC"/>
    <w:rsid w:val="00063A47"/>
    <w:rsid w:val="00064050"/>
    <w:rsid w:val="00064676"/>
    <w:rsid w:val="0006468C"/>
    <w:rsid w:val="000646BA"/>
    <w:rsid w:val="00065181"/>
    <w:rsid w:val="00065941"/>
    <w:rsid w:val="00065946"/>
    <w:rsid w:val="00065A83"/>
    <w:rsid w:val="00065F24"/>
    <w:rsid w:val="00065F61"/>
    <w:rsid w:val="0006627B"/>
    <w:rsid w:val="0006638C"/>
    <w:rsid w:val="0006640C"/>
    <w:rsid w:val="000666B5"/>
    <w:rsid w:val="00066AAB"/>
    <w:rsid w:val="00066BE5"/>
    <w:rsid w:val="00067128"/>
    <w:rsid w:val="00067134"/>
    <w:rsid w:val="00067676"/>
    <w:rsid w:val="00067F28"/>
    <w:rsid w:val="00070304"/>
    <w:rsid w:val="00070615"/>
    <w:rsid w:val="000708AF"/>
    <w:rsid w:val="00070F68"/>
    <w:rsid w:val="000719D4"/>
    <w:rsid w:val="00072154"/>
    <w:rsid w:val="00072159"/>
    <w:rsid w:val="00072247"/>
    <w:rsid w:val="00072973"/>
    <w:rsid w:val="00072A8A"/>
    <w:rsid w:val="00072AD0"/>
    <w:rsid w:val="00072E50"/>
    <w:rsid w:val="00073209"/>
    <w:rsid w:val="00073320"/>
    <w:rsid w:val="00073801"/>
    <w:rsid w:val="00073851"/>
    <w:rsid w:val="00073E22"/>
    <w:rsid w:val="000745A5"/>
    <w:rsid w:val="000745E5"/>
    <w:rsid w:val="00074A84"/>
    <w:rsid w:val="00075786"/>
    <w:rsid w:val="00075C9F"/>
    <w:rsid w:val="000762D7"/>
    <w:rsid w:val="000763F9"/>
    <w:rsid w:val="00076C60"/>
    <w:rsid w:val="00076D66"/>
    <w:rsid w:val="00076FB8"/>
    <w:rsid w:val="000774B5"/>
    <w:rsid w:val="000774B8"/>
    <w:rsid w:val="000775E1"/>
    <w:rsid w:val="00077765"/>
    <w:rsid w:val="0007785C"/>
    <w:rsid w:val="00077E2E"/>
    <w:rsid w:val="00077FE9"/>
    <w:rsid w:val="000804E1"/>
    <w:rsid w:val="000806CE"/>
    <w:rsid w:val="00080956"/>
    <w:rsid w:val="00080AC3"/>
    <w:rsid w:val="00080BFA"/>
    <w:rsid w:val="00080F69"/>
    <w:rsid w:val="00081159"/>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39B4"/>
    <w:rsid w:val="0008476C"/>
    <w:rsid w:val="00084790"/>
    <w:rsid w:val="00084CBB"/>
    <w:rsid w:val="00084D83"/>
    <w:rsid w:val="00085221"/>
    <w:rsid w:val="00085824"/>
    <w:rsid w:val="0008603E"/>
    <w:rsid w:val="0008613F"/>
    <w:rsid w:val="0008675C"/>
    <w:rsid w:val="00086A24"/>
    <w:rsid w:val="00087450"/>
    <w:rsid w:val="00087D32"/>
    <w:rsid w:val="00087FB4"/>
    <w:rsid w:val="000902EF"/>
    <w:rsid w:val="0009034B"/>
    <w:rsid w:val="00090429"/>
    <w:rsid w:val="00090595"/>
    <w:rsid w:val="00090937"/>
    <w:rsid w:val="00090A13"/>
    <w:rsid w:val="00090A91"/>
    <w:rsid w:val="00090BC0"/>
    <w:rsid w:val="000910DE"/>
    <w:rsid w:val="0009117A"/>
    <w:rsid w:val="00091E31"/>
    <w:rsid w:val="00092997"/>
    <w:rsid w:val="00092A2B"/>
    <w:rsid w:val="00093042"/>
    <w:rsid w:val="00093B7B"/>
    <w:rsid w:val="00093B94"/>
    <w:rsid w:val="000942B3"/>
    <w:rsid w:val="00094A33"/>
    <w:rsid w:val="00095684"/>
    <w:rsid w:val="00095A11"/>
    <w:rsid w:val="00096336"/>
    <w:rsid w:val="000977DD"/>
    <w:rsid w:val="0009791A"/>
    <w:rsid w:val="00097B49"/>
    <w:rsid w:val="00097FD3"/>
    <w:rsid w:val="000A0245"/>
    <w:rsid w:val="000A0AFE"/>
    <w:rsid w:val="000A1007"/>
    <w:rsid w:val="000A1214"/>
    <w:rsid w:val="000A1357"/>
    <w:rsid w:val="000A15E1"/>
    <w:rsid w:val="000A167C"/>
    <w:rsid w:val="000A17C3"/>
    <w:rsid w:val="000A1CB1"/>
    <w:rsid w:val="000A1FE8"/>
    <w:rsid w:val="000A20B1"/>
    <w:rsid w:val="000A21C2"/>
    <w:rsid w:val="000A289D"/>
    <w:rsid w:val="000A2A97"/>
    <w:rsid w:val="000A2C5F"/>
    <w:rsid w:val="000A361C"/>
    <w:rsid w:val="000A42DD"/>
    <w:rsid w:val="000A46D6"/>
    <w:rsid w:val="000A4A98"/>
    <w:rsid w:val="000A5178"/>
    <w:rsid w:val="000A5236"/>
    <w:rsid w:val="000A529D"/>
    <w:rsid w:val="000A56A8"/>
    <w:rsid w:val="000A5E8F"/>
    <w:rsid w:val="000A61F9"/>
    <w:rsid w:val="000A64EC"/>
    <w:rsid w:val="000A6FFF"/>
    <w:rsid w:val="000A704A"/>
    <w:rsid w:val="000A739C"/>
    <w:rsid w:val="000A7754"/>
    <w:rsid w:val="000B032A"/>
    <w:rsid w:val="000B0674"/>
    <w:rsid w:val="000B069D"/>
    <w:rsid w:val="000B0B42"/>
    <w:rsid w:val="000B12ED"/>
    <w:rsid w:val="000B12F5"/>
    <w:rsid w:val="000B168E"/>
    <w:rsid w:val="000B1BE2"/>
    <w:rsid w:val="000B1E58"/>
    <w:rsid w:val="000B25A1"/>
    <w:rsid w:val="000B26F9"/>
    <w:rsid w:val="000B2D4E"/>
    <w:rsid w:val="000B2EB9"/>
    <w:rsid w:val="000B31C8"/>
    <w:rsid w:val="000B3593"/>
    <w:rsid w:val="000B3666"/>
    <w:rsid w:val="000B39CB"/>
    <w:rsid w:val="000B3E73"/>
    <w:rsid w:val="000B40EF"/>
    <w:rsid w:val="000B437C"/>
    <w:rsid w:val="000B47D5"/>
    <w:rsid w:val="000B485B"/>
    <w:rsid w:val="000B4E74"/>
    <w:rsid w:val="000B51B2"/>
    <w:rsid w:val="000B51C1"/>
    <w:rsid w:val="000B6C7A"/>
    <w:rsid w:val="000B707C"/>
    <w:rsid w:val="000B733E"/>
    <w:rsid w:val="000B74BE"/>
    <w:rsid w:val="000B7B3B"/>
    <w:rsid w:val="000C0318"/>
    <w:rsid w:val="000C06DD"/>
    <w:rsid w:val="000C0942"/>
    <w:rsid w:val="000C0DC2"/>
    <w:rsid w:val="000C0E74"/>
    <w:rsid w:val="000C0F26"/>
    <w:rsid w:val="000C147A"/>
    <w:rsid w:val="000C1897"/>
    <w:rsid w:val="000C1987"/>
    <w:rsid w:val="000C1F68"/>
    <w:rsid w:val="000C261F"/>
    <w:rsid w:val="000C2DE9"/>
    <w:rsid w:val="000C2FC5"/>
    <w:rsid w:val="000C34C2"/>
    <w:rsid w:val="000C34EB"/>
    <w:rsid w:val="000C35B0"/>
    <w:rsid w:val="000C41E4"/>
    <w:rsid w:val="000C4511"/>
    <w:rsid w:val="000C552F"/>
    <w:rsid w:val="000C5DE9"/>
    <w:rsid w:val="000C5E89"/>
    <w:rsid w:val="000C60F2"/>
    <w:rsid w:val="000C6231"/>
    <w:rsid w:val="000C6977"/>
    <w:rsid w:val="000C6A39"/>
    <w:rsid w:val="000C6B14"/>
    <w:rsid w:val="000C6D53"/>
    <w:rsid w:val="000C6FF8"/>
    <w:rsid w:val="000C7334"/>
    <w:rsid w:val="000C737F"/>
    <w:rsid w:val="000C73D3"/>
    <w:rsid w:val="000C75D6"/>
    <w:rsid w:val="000C7FFB"/>
    <w:rsid w:val="000D1390"/>
    <w:rsid w:val="000D1406"/>
    <w:rsid w:val="000D141A"/>
    <w:rsid w:val="000D197B"/>
    <w:rsid w:val="000D1A0F"/>
    <w:rsid w:val="000D202C"/>
    <w:rsid w:val="000D236E"/>
    <w:rsid w:val="000D2479"/>
    <w:rsid w:val="000D2928"/>
    <w:rsid w:val="000D2C42"/>
    <w:rsid w:val="000D2E24"/>
    <w:rsid w:val="000D331A"/>
    <w:rsid w:val="000D33B8"/>
    <w:rsid w:val="000D34C8"/>
    <w:rsid w:val="000D3A60"/>
    <w:rsid w:val="000D3CA9"/>
    <w:rsid w:val="000D3DD1"/>
    <w:rsid w:val="000D3FAF"/>
    <w:rsid w:val="000D4040"/>
    <w:rsid w:val="000D5129"/>
    <w:rsid w:val="000D5ABE"/>
    <w:rsid w:val="000D5B25"/>
    <w:rsid w:val="000D666F"/>
    <w:rsid w:val="000D6808"/>
    <w:rsid w:val="000D6A77"/>
    <w:rsid w:val="000D6AAB"/>
    <w:rsid w:val="000D6C3A"/>
    <w:rsid w:val="000D6D33"/>
    <w:rsid w:val="000D7119"/>
    <w:rsid w:val="000D7DEE"/>
    <w:rsid w:val="000D7E24"/>
    <w:rsid w:val="000E08DA"/>
    <w:rsid w:val="000E09BC"/>
    <w:rsid w:val="000E0D4C"/>
    <w:rsid w:val="000E1094"/>
    <w:rsid w:val="000E12FF"/>
    <w:rsid w:val="000E142C"/>
    <w:rsid w:val="000E2038"/>
    <w:rsid w:val="000E26A4"/>
    <w:rsid w:val="000E26C1"/>
    <w:rsid w:val="000E2783"/>
    <w:rsid w:val="000E2875"/>
    <w:rsid w:val="000E2A2D"/>
    <w:rsid w:val="000E3196"/>
    <w:rsid w:val="000E31FA"/>
    <w:rsid w:val="000E3A0B"/>
    <w:rsid w:val="000E3AC9"/>
    <w:rsid w:val="000E3B63"/>
    <w:rsid w:val="000E3CFD"/>
    <w:rsid w:val="000E3F22"/>
    <w:rsid w:val="000E4032"/>
    <w:rsid w:val="000E4F78"/>
    <w:rsid w:val="000E5457"/>
    <w:rsid w:val="000E5796"/>
    <w:rsid w:val="000E57B0"/>
    <w:rsid w:val="000E5E90"/>
    <w:rsid w:val="000E63CD"/>
    <w:rsid w:val="000E660E"/>
    <w:rsid w:val="000E6790"/>
    <w:rsid w:val="000E6AB0"/>
    <w:rsid w:val="000E7062"/>
    <w:rsid w:val="000E7BD8"/>
    <w:rsid w:val="000E7F3F"/>
    <w:rsid w:val="000F0116"/>
    <w:rsid w:val="000F0765"/>
    <w:rsid w:val="000F0B9B"/>
    <w:rsid w:val="000F0E8F"/>
    <w:rsid w:val="000F118D"/>
    <w:rsid w:val="000F13B8"/>
    <w:rsid w:val="000F163F"/>
    <w:rsid w:val="000F1DA5"/>
    <w:rsid w:val="000F1FAD"/>
    <w:rsid w:val="000F2185"/>
    <w:rsid w:val="000F2693"/>
    <w:rsid w:val="000F2780"/>
    <w:rsid w:val="000F2F7D"/>
    <w:rsid w:val="000F33FE"/>
    <w:rsid w:val="000F361D"/>
    <w:rsid w:val="000F3A7E"/>
    <w:rsid w:val="000F40C2"/>
    <w:rsid w:val="000F4182"/>
    <w:rsid w:val="000F44E7"/>
    <w:rsid w:val="000F44F3"/>
    <w:rsid w:val="000F4526"/>
    <w:rsid w:val="000F4CDD"/>
    <w:rsid w:val="000F4D30"/>
    <w:rsid w:val="000F4F20"/>
    <w:rsid w:val="000F4F54"/>
    <w:rsid w:val="000F5055"/>
    <w:rsid w:val="000F6507"/>
    <w:rsid w:val="000F6A2F"/>
    <w:rsid w:val="000F6BC1"/>
    <w:rsid w:val="000F6C15"/>
    <w:rsid w:val="000F6C50"/>
    <w:rsid w:val="000F6D28"/>
    <w:rsid w:val="000F723C"/>
    <w:rsid w:val="000F77DD"/>
    <w:rsid w:val="000F7B31"/>
    <w:rsid w:val="001000C4"/>
    <w:rsid w:val="00100259"/>
    <w:rsid w:val="00100372"/>
    <w:rsid w:val="00100C0A"/>
    <w:rsid w:val="00100EE1"/>
    <w:rsid w:val="00101267"/>
    <w:rsid w:val="00101302"/>
    <w:rsid w:val="00101413"/>
    <w:rsid w:val="00101563"/>
    <w:rsid w:val="00101981"/>
    <w:rsid w:val="00101CEB"/>
    <w:rsid w:val="0010217A"/>
    <w:rsid w:val="00102342"/>
    <w:rsid w:val="00102531"/>
    <w:rsid w:val="00102A0B"/>
    <w:rsid w:val="00102DDF"/>
    <w:rsid w:val="0010305E"/>
    <w:rsid w:val="00103352"/>
    <w:rsid w:val="00103AAB"/>
    <w:rsid w:val="00104648"/>
    <w:rsid w:val="00104C66"/>
    <w:rsid w:val="00104DAB"/>
    <w:rsid w:val="00104E53"/>
    <w:rsid w:val="0010517D"/>
    <w:rsid w:val="001057BF"/>
    <w:rsid w:val="00105CD7"/>
    <w:rsid w:val="00105FD4"/>
    <w:rsid w:val="00106245"/>
    <w:rsid w:val="001062FA"/>
    <w:rsid w:val="00106413"/>
    <w:rsid w:val="0010651E"/>
    <w:rsid w:val="001065A8"/>
    <w:rsid w:val="0010694C"/>
    <w:rsid w:val="00106A9E"/>
    <w:rsid w:val="00106C4A"/>
    <w:rsid w:val="001072A8"/>
    <w:rsid w:val="001077A8"/>
    <w:rsid w:val="00107B47"/>
    <w:rsid w:val="00107C52"/>
    <w:rsid w:val="0011093C"/>
    <w:rsid w:val="0011097D"/>
    <w:rsid w:val="001109F7"/>
    <w:rsid w:val="00111618"/>
    <w:rsid w:val="001117B4"/>
    <w:rsid w:val="00111845"/>
    <w:rsid w:val="00111C8B"/>
    <w:rsid w:val="00112076"/>
    <w:rsid w:val="001123CF"/>
    <w:rsid w:val="001123F5"/>
    <w:rsid w:val="00112615"/>
    <w:rsid w:val="00112DC7"/>
    <w:rsid w:val="001131DC"/>
    <w:rsid w:val="00113B9E"/>
    <w:rsid w:val="00113D14"/>
    <w:rsid w:val="00113DEE"/>
    <w:rsid w:val="00113E1E"/>
    <w:rsid w:val="00114D27"/>
    <w:rsid w:val="00114EC6"/>
    <w:rsid w:val="00115211"/>
    <w:rsid w:val="001156AF"/>
    <w:rsid w:val="00115FBD"/>
    <w:rsid w:val="0011676B"/>
    <w:rsid w:val="001169DC"/>
    <w:rsid w:val="00116C6B"/>
    <w:rsid w:val="00116F13"/>
    <w:rsid w:val="00117113"/>
    <w:rsid w:val="001171EB"/>
    <w:rsid w:val="001203BF"/>
    <w:rsid w:val="0012074D"/>
    <w:rsid w:val="00120C4F"/>
    <w:rsid w:val="00120CBD"/>
    <w:rsid w:val="00120D17"/>
    <w:rsid w:val="00121A6B"/>
    <w:rsid w:val="00121BA4"/>
    <w:rsid w:val="00121BC8"/>
    <w:rsid w:val="00121EAA"/>
    <w:rsid w:val="00122217"/>
    <w:rsid w:val="0012241E"/>
    <w:rsid w:val="0012255E"/>
    <w:rsid w:val="001226B7"/>
    <w:rsid w:val="00122800"/>
    <w:rsid w:val="00122AB7"/>
    <w:rsid w:val="00122BB7"/>
    <w:rsid w:val="00123804"/>
    <w:rsid w:val="00123BDF"/>
    <w:rsid w:val="00123E5C"/>
    <w:rsid w:val="00124072"/>
    <w:rsid w:val="001248EA"/>
    <w:rsid w:val="00124CED"/>
    <w:rsid w:val="00124F76"/>
    <w:rsid w:val="00125707"/>
    <w:rsid w:val="00125718"/>
    <w:rsid w:val="00125A28"/>
    <w:rsid w:val="00125B97"/>
    <w:rsid w:val="00125F71"/>
    <w:rsid w:val="001262EA"/>
    <w:rsid w:val="001269DF"/>
    <w:rsid w:val="00126D84"/>
    <w:rsid w:val="00127000"/>
    <w:rsid w:val="0012718E"/>
    <w:rsid w:val="001271E4"/>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BA9"/>
    <w:rsid w:val="00131CAF"/>
    <w:rsid w:val="00131CFE"/>
    <w:rsid w:val="00132392"/>
    <w:rsid w:val="00132847"/>
    <w:rsid w:val="0013322B"/>
    <w:rsid w:val="0013345E"/>
    <w:rsid w:val="00134218"/>
    <w:rsid w:val="00134B74"/>
    <w:rsid w:val="00136909"/>
    <w:rsid w:val="001375A6"/>
    <w:rsid w:val="00137F5C"/>
    <w:rsid w:val="00140D3E"/>
    <w:rsid w:val="00140DE3"/>
    <w:rsid w:val="0014162A"/>
    <w:rsid w:val="0014197E"/>
    <w:rsid w:val="001422CB"/>
    <w:rsid w:val="00142ED3"/>
    <w:rsid w:val="001433C3"/>
    <w:rsid w:val="001434F9"/>
    <w:rsid w:val="001439C8"/>
    <w:rsid w:val="00143D43"/>
    <w:rsid w:val="0014432F"/>
    <w:rsid w:val="001449AF"/>
    <w:rsid w:val="00144B51"/>
    <w:rsid w:val="00144B59"/>
    <w:rsid w:val="00144D0F"/>
    <w:rsid w:val="00145054"/>
    <w:rsid w:val="00145070"/>
    <w:rsid w:val="0014521D"/>
    <w:rsid w:val="00145335"/>
    <w:rsid w:val="001453F3"/>
    <w:rsid w:val="001455EA"/>
    <w:rsid w:val="0014561A"/>
    <w:rsid w:val="00145798"/>
    <w:rsid w:val="0014590F"/>
    <w:rsid w:val="00145E4A"/>
    <w:rsid w:val="001461B8"/>
    <w:rsid w:val="00146DD8"/>
    <w:rsid w:val="00147103"/>
    <w:rsid w:val="00147174"/>
    <w:rsid w:val="00147352"/>
    <w:rsid w:val="001473ED"/>
    <w:rsid w:val="0014747C"/>
    <w:rsid w:val="001479A2"/>
    <w:rsid w:val="001479B2"/>
    <w:rsid w:val="00147A69"/>
    <w:rsid w:val="00147A6A"/>
    <w:rsid w:val="00147D59"/>
    <w:rsid w:val="00150186"/>
    <w:rsid w:val="00150427"/>
    <w:rsid w:val="00150968"/>
    <w:rsid w:val="00150E0D"/>
    <w:rsid w:val="00151097"/>
    <w:rsid w:val="00151174"/>
    <w:rsid w:val="0015165C"/>
    <w:rsid w:val="00152055"/>
    <w:rsid w:val="0015230B"/>
    <w:rsid w:val="001523A6"/>
    <w:rsid w:val="00152413"/>
    <w:rsid w:val="001526FF"/>
    <w:rsid w:val="001527A7"/>
    <w:rsid w:val="00152A96"/>
    <w:rsid w:val="00152BC0"/>
    <w:rsid w:val="00152D1A"/>
    <w:rsid w:val="00152F5C"/>
    <w:rsid w:val="00153179"/>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921"/>
    <w:rsid w:val="00161169"/>
    <w:rsid w:val="00161964"/>
    <w:rsid w:val="001619DD"/>
    <w:rsid w:val="00161CD2"/>
    <w:rsid w:val="00162098"/>
    <w:rsid w:val="00162560"/>
    <w:rsid w:val="00162E31"/>
    <w:rsid w:val="00163039"/>
    <w:rsid w:val="001631FA"/>
    <w:rsid w:val="0016321C"/>
    <w:rsid w:val="0016376E"/>
    <w:rsid w:val="00163BB9"/>
    <w:rsid w:val="00163CE9"/>
    <w:rsid w:val="00163FA2"/>
    <w:rsid w:val="00164A6F"/>
    <w:rsid w:val="00164CB6"/>
    <w:rsid w:val="00164D6C"/>
    <w:rsid w:val="00165187"/>
    <w:rsid w:val="001651C1"/>
    <w:rsid w:val="001655EC"/>
    <w:rsid w:val="0016567B"/>
    <w:rsid w:val="00165A45"/>
    <w:rsid w:val="00165DFC"/>
    <w:rsid w:val="001667E6"/>
    <w:rsid w:val="00166C15"/>
    <w:rsid w:val="00166DD5"/>
    <w:rsid w:val="0016705B"/>
    <w:rsid w:val="00167103"/>
    <w:rsid w:val="001671BF"/>
    <w:rsid w:val="001672EA"/>
    <w:rsid w:val="0016794C"/>
    <w:rsid w:val="00167C71"/>
    <w:rsid w:val="00170121"/>
    <w:rsid w:val="00170230"/>
    <w:rsid w:val="00170899"/>
    <w:rsid w:val="00170952"/>
    <w:rsid w:val="00171036"/>
    <w:rsid w:val="001710E4"/>
    <w:rsid w:val="00171137"/>
    <w:rsid w:val="001714BA"/>
    <w:rsid w:val="00171968"/>
    <w:rsid w:val="001723D8"/>
    <w:rsid w:val="0017292D"/>
    <w:rsid w:val="00172D71"/>
    <w:rsid w:val="00172E0B"/>
    <w:rsid w:val="00172EBE"/>
    <w:rsid w:val="00173228"/>
    <w:rsid w:val="001741BA"/>
    <w:rsid w:val="00174446"/>
    <w:rsid w:val="0017452C"/>
    <w:rsid w:val="00174771"/>
    <w:rsid w:val="001749A8"/>
    <w:rsid w:val="00174F3B"/>
    <w:rsid w:val="0017537C"/>
    <w:rsid w:val="001753FE"/>
    <w:rsid w:val="00175671"/>
    <w:rsid w:val="001757AB"/>
    <w:rsid w:val="00175940"/>
    <w:rsid w:val="00175C79"/>
    <w:rsid w:val="00175D14"/>
    <w:rsid w:val="00175EAF"/>
    <w:rsid w:val="00175F01"/>
    <w:rsid w:val="00175F7D"/>
    <w:rsid w:val="0017617D"/>
    <w:rsid w:val="00176402"/>
    <w:rsid w:val="00176674"/>
    <w:rsid w:val="00176686"/>
    <w:rsid w:val="001766EF"/>
    <w:rsid w:val="0017674B"/>
    <w:rsid w:val="001769B5"/>
    <w:rsid w:val="00176BA5"/>
    <w:rsid w:val="00176BF9"/>
    <w:rsid w:val="00177C34"/>
    <w:rsid w:val="00177D46"/>
    <w:rsid w:val="00177E60"/>
    <w:rsid w:val="0018026B"/>
    <w:rsid w:val="0018082A"/>
    <w:rsid w:val="0018097C"/>
    <w:rsid w:val="00180BB1"/>
    <w:rsid w:val="00180E0A"/>
    <w:rsid w:val="00180EAF"/>
    <w:rsid w:val="00180EBB"/>
    <w:rsid w:val="0018150A"/>
    <w:rsid w:val="00181F48"/>
    <w:rsid w:val="0018245D"/>
    <w:rsid w:val="00182549"/>
    <w:rsid w:val="0018255D"/>
    <w:rsid w:val="00182613"/>
    <w:rsid w:val="001826ED"/>
    <w:rsid w:val="00182813"/>
    <w:rsid w:val="00182F80"/>
    <w:rsid w:val="00183D33"/>
    <w:rsid w:val="00183EA8"/>
    <w:rsid w:val="00184280"/>
    <w:rsid w:val="001843B0"/>
    <w:rsid w:val="001843D4"/>
    <w:rsid w:val="001846EA"/>
    <w:rsid w:val="001848DC"/>
    <w:rsid w:val="00184D81"/>
    <w:rsid w:val="00184FE9"/>
    <w:rsid w:val="00185232"/>
    <w:rsid w:val="001852C8"/>
    <w:rsid w:val="0018576B"/>
    <w:rsid w:val="00186E41"/>
    <w:rsid w:val="00187196"/>
    <w:rsid w:val="00187224"/>
    <w:rsid w:val="0018756C"/>
    <w:rsid w:val="00187D3B"/>
    <w:rsid w:val="00187D95"/>
    <w:rsid w:val="00187E27"/>
    <w:rsid w:val="001904EB"/>
    <w:rsid w:val="0019106B"/>
    <w:rsid w:val="00191114"/>
    <w:rsid w:val="001912F2"/>
    <w:rsid w:val="0019158C"/>
    <w:rsid w:val="00191D35"/>
    <w:rsid w:val="00192199"/>
    <w:rsid w:val="001929FD"/>
    <w:rsid w:val="00192F12"/>
    <w:rsid w:val="001930DC"/>
    <w:rsid w:val="00193113"/>
    <w:rsid w:val="001934B1"/>
    <w:rsid w:val="001937E5"/>
    <w:rsid w:val="00193837"/>
    <w:rsid w:val="00193953"/>
    <w:rsid w:val="00194056"/>
    <w:rsid w:val="00194700"/>
    <w:rsid w:val="00194950"/>
    <w:rsid w:val="00195104"/>
    <w:rsid w:val="0019597C"/>
    <w:rsid w:val="00195A3C"/>
    <w:rsid w:val="00195BFF"/>
    <w:rsid w:val="00195C3E"/>
    <w:rsid w:val="00195F98"/>
    <w:rsid w:val="0019637D"/>
    <w:rsid w:val="00196623"/>
    <w:rsid w:val="00196803"/>
    <w:rsid w:val="001968EF"/>
    <w:rsid w:val="00196A3E"/>
    <w:rsid w:val="00197445"/>
    <w:rsid w:val="001975FD"/>
    <w:rsid w:val="0019796D"/>
    <w:rsid w:val="00197E2A"/>
    <w:rsid w:val="001A002E"/>
    <w:rsid w:val="001A0094"/>
    <w:rsid w:val="001A0382"/>
    <w:rsid w:val="001A0B1C"/>
    <w:rsid w:val="001A0D56"/>
    <w:rsid w:val="001A0EB7"/>
    <w:rsid w:val="001A1052"/>
    <w:rsid w:val="001A17F0"/>
    <w:rsid w:val="001A1FD3"/>
    <w:rsid w:val="001A25BC"/>
    <w:rsid w:val="001A27A4"/>
    <w:rsid w:val="001A326A"/>
    <w:rsid w:val="001A3883"/>
    <w:rsid w:val="001A3A4C"/>
    <w:rsid w:val="001A3B89"/>
    <w:rsid w:val="001A3C41"/>
    <w:rsid w:val="001A3D9A"/>
    <w:rsid w:val="001A4DE1"/>
    <w:rsid w:val="001A4FC1"/>
    <w:rsid w:val="001A538E"/>
    <w:rsid w:val="001A5C27"/>
    <w:rsid w:val="001A604F"/>
    <w:rsid w:val="001A6148"/>
    <w:rsid w:val="001A6248"/>
    <w:rsid w:val="001A63CD"/>
    <w:rsid w:val="001A63FB"/>
    <w:rsid w:val="001A6C3F"/>
    <w:rsid w:val="001A719B"/>
    <w:rsid w:val="001A7270"/>
    <w:rsid w:val="001A7D76"/>
    <w:rsid w:val="001B0411"/>
    <w:rsid w:val="001B06A1"/>
    <w:rsid w:val="001B0C2F"/>
    <w:rsid w:val="001B0D21"/>
    <w:rsid w:val="001B1257"/>
    <w:rsid w:val="001B15A2"/>
    <w:rsid w:val="001B1B2C"/>
    <w:rsid w:val="001B1D6B"/>
    <w:rsid w:val="001B2349"/>
    <w:rsid w:val="001B2CF2"/>
    <w:rsid w:val="001B33D3"/>
    <w:rsid w:val="001B3408"/>
    <w:rsid w:val="001B3521"/>
    <w:rsid w:val="001B3636"/>
    <w:rsid w:val="001B397D"/>
    <w:rsid w:val="001B3A21"/>
    <w:rsid w:val="001B3AF2"/>
    <w:rsid w:val="001B49B7"/>
    <w:rsid w:val="001B4A80"/>
    <w:rsid w:val="001B4D8B"/>
    <w:rsid w:val="001B5348"/>
    <w:rsid w:val="001B58BF"/>
    <w:rsid w:val="001B5E8C"/>
    <w:rsid w:val="001B6757"/>
    <w:rsid w:val="001B6B17"/>
    <w:rsid w:val="001B6E15"/>
    <w:rsid w:val="001B7BA6"/>
    <w:rsid w:val="001B7CB5"/>
    <w:rsid w:val="001C078C"/>
    <w:rsid w:val="001C0D8A"/>
    <w:rsid w:val="001C1295"/>
    <w:rsid w:val="001C16AC"/>
    <w:rsid w:val="001C183C"/>
    <w:rsid w:val="001C1922"/>
    <w:rsid w:val="001C1FA6"/>
    <w:rsid w:val="001C266A"/>
    <w:rsid w:val="001C2A1A"/>
    <w:rsid w:val="001C2EE7"/>
    <w:rsid w:val="001C2F1E"/>
    <w:rsid w:val="001C311D"/>
    <w:rsid w:val="001C3506"/>
    <w:rsid w:val="001C363E"/>
    <w:rsid w:val="001C3D16"/>
    <w:rsid w:val="001C470D"/>
    <w:rsid w:val="001C4B4B"/>
    <w:rsid w:val="001C4D63"/>
    <w:rsid w:val="001C4F6D"/>
    <w:rsid w:val="001C4F82"/>
    <w:rsid w:val="001C5102"/>
    <w:rsid w:val="001C5AB2"/>
    <w:rsid w:val="001C6483"/>
    <w:rsid w:val="001C64B6"/>
    <w:rsid w:val="001C651D"/>
    <w:rsid w:val="001C7081"/>
    <w:rsid w:val="001C7129"/>
    <w:rsid w:val="001C71C8"/>
    <w:rsid w:val="001C7595"/>
    <w:rsid w:val="001C779A"/>
    <w:rsid w:val="001C77CB"/>
    <w:rsid w:val="001C7AC9"/>
    <w:rsid w:val="001D0116"/>
    <w:rsid w:val="001D026B"/>
    <w:rsid w:val="001D032E"/>
    <w:rsid w:val="001D07CD"/>
    <w:rsid w:val="001D15A6"/>
    <w:rsid w:val="001D196D"/>
    <w:rsid w:val="001D1C11"/>
    <w:rsid w:val="001D1E80"/>
    <w:rsid w:val="001D1F9A"/>
    <w:rsid w:val="001D206E"/>
    <w:rsid w:val="001D24D3"/>
    <w:rsid w:val="001D26EF"/>
    <w:rsid w:val="001D2F3E"/>
    <w:rsid w:val="001D384E"/>
    <w:rsid w:val="001D3D0C"/>
    <w:rsid w:val="001D4131"/>
    <w:rsid w:val="001D45E2"/>
    <w:rsid w:val="001D47CF"/>
    <w:rsid w:val="001D4AC1"/>
    <w:rsid w:val="001D4B56"/>
    <w:rsid w:val="001D4F3D"/>
    <w:rsid w:val="001D51D0"/>
    <w:rsid w:val="001D53A4"/>
    <w:rsid w:val="001D5ABF"/>
    <w:rsid w:val="001D5ED2"/>
    <w:rsid w:val="001D618B"/>
    <w:rsid w:val="001D67F5"/>
    <w:rsid w:val="001D6AEA"/>
    <w:rsid w:val="001D6E8B"/>
    <w:rsid w:val="001D6EDD"/>
    <w:rsid w:val="001D783A"/>
    <w:rsid w:val="001D78CD"/>
    <w:rsid w:val="001E04D9"/>
    <w:rsid w:val="001E114D"/>
    <w:rsid w:val="001E13B0"/>
    <w:rsid w:val="001E2433"/>
    <w:rsid w:val="001E286A"/>
    <w:rsid w:val="001E2F78"/>
    <w:rsid w:val="001E3008"/>
    <w:rsid w:val="001E33B1"/>
    <w:rsid w:val="001E3821"/>
    <w:rsid w:val="001E3A09"/>
    <w:rsid w:val="001E3D41"/>
    <w:rsid w:val="001E4240"/>
    <w:rsid w:val="001E465A"/>
    <w:rsid w:val="001E47D1"/>
    <w:rsid w:val="001E52E1"/>
    <w:rsid w:val="001E60AE"/>
    <w:rsid w:val="001E66F1"/>
    <w:rsid w:val="001E6706"/>
    <w:rsid w:val="001E68D4"/>
    <w:rsid w:val="001E6F16"/>
    <w:rsid w:val="001E72D3"/>
    <w:rsid w:val="001E75DC"/>
    <w:rsid w:val="001E7BA6"/>
    <w:rsid w:val="001F0671"/>
    <w:rsid w:val="001F092A"/>
    <w:rsid w:val="001F0DDE"/>
    <w:rsid w:val="001F0E87"/>
    <w:rsid w:val="001F1019"/>
    <w:rsid w:val="001F119F"/>
    <w:rsid w:val="001F1278"/>
    <w:rsid w:val="001F168A"/>
    <w:rsid w:val="001F1B43"/>
    <w:rsid w:val="001F1F4B"/>
    <w:rsid w:val="001F273E"/>
    <w:rsid w:val="001F285B"/>
    <w:rsid w:val="001F3155"/>
    <w:rsid w:val="001F37D6"/>
    <w:rsid w:val="001F3C64"/>
    <w:rsid w:val="001F3EE8"/>
    <w:rsid w:val="001F4561"/>
    <w:rsid w:val="001F5546"/>
    <w:rsid w:val="001F5A08"/>
    <w:rsid w:val="001F5A5A"/>
    <w:rsid w:val="001F5C1A"/>
    <w:rsid w:val="001F5CC9"/>
    <w:rsid w:val="001F5E27"/>
    <w:rsid w:val="001F62F5"/>
    <w:rsid w:val="001F688E"/>
    <w:rsid w:val="001F69DE"/>
    <w:rsid w:val="001F7194"/>
    <w:rsid w:val="001F719D"/>
    <w:rsid w:val="001F7680"/>
    <w:rsid w:val="001F7C98"/>
    <w:rsid w:val="00200255"/>
    <w:rsid w:val="002003C3"/>
    <w:rsid w:val="002007F2"/>
    <w:rsid w:val="00200EF7"/>
    <w:rsid w:val="00201034"/>
    <w:rsid w:val="0020119A"/>
    <w:rsid w:val="002013AF"/>
    <w:rsid w:val="00201525"/>
    <w:rsid w:val="002016AE"/>
    <w:rsid w:val="00201866"/>
    <w:rsid w:val="0020364E"/>
    <w:rsid w:val="00203CF1"/>
    <w:rsid w:val="00204204"/>
    <w:rsid w:val="00204495"/>
    <w:rsid w:val="00204936"/>
    <w:rsid w:val="0020526B"/>
    <w:rsid w:val="002059BA"/>
    <w:rsid w:val="0020614E"/>
    <w:rsid w:val="00206479"/>
    <w:rsid w:val="002067C8"/>
    <w:rsid w:val="002069B1"/>
    <w:rsid w:val="00206C02"/>
    <w:rsid w:val="00206D9B"/>
    <w:rsid w:val="00207608"/>
    <w:rsid w:val="002078BB"/>
    <w:rsid w:val="002078C8"/>
    <w:rsid w:val="00210742"/>
    <w:rsid w:val="002107D3"/>
    <w:rsid w:val="00210ADA"/>
    <w:rsid w:val="00211044"/>
    <w:rsid w:val="0021168C"/>
    <w:rsid w:val="00211C6F"/>
    <w:rsid w:val="00211D5E"/>
    <w:rsid w:val="0021239A"/>
    <w:rsid w:val="002123BF"/>
    <w:rsid w:val="0021247D"/>
    <w:rsid w:val="002124C1"/>
    <w:rsid w:val="002128A3"/>
    <w:rsid w:val="00212A05"/>
    <w:rsid w:val="00212DDA"/>
    <w:rsid w:val="002130C7"/>
    <w:rsid w:val="0021319E"/>
    <w:rsid w:val="002131F0"/>
    <w:rsid w:val="002137CD"/>
    <w:rsid w:val="002139E6"/>
    <w:rsid w:val="00213D47"/>
    <w:rsid w:val="002140A1"/>
    <w:rsid w:val="00214361"/>
    <w:rsid w:val="002146AB"/>
    <w:rsid w:val="002149ED"/>
    <w:rsid w:val="00214A2E"/>
    <w:rsid w:val="00214AA3"/>
    <w:rsid w:val="00215776"/>
    <w:rsid w:val="00215ACF"/>
    <w:rsid w:val="00215BC5"/>
    <w:rsid w:val="00216A20"/>
    <w:rsid w:val="00216B37"/>
    <w:rsid w:val="00216C70"/>
    <w:rsid w:val="00216FA0"/>
    <w:rsid w:val="00217CAD"/>
    <w:rsid w:val="0022024F"/>
    <w:rsid w:val="0022068C"/>
    <w:rsid w:val="002206C9"/>
    <w:rsid w:val="00220756"/>
    <w:rsid w:val="00220A0C"/>
    <w:rsid w:val="00220BB5"/>
    <w:rsid w:val="00220CF7"/>
    <w:rsid w:val="00220EC6"/>
    <w:rsid w:val="00221025"/>
    <w:rsid w:val="002211B5"/>
    <w:rsid w:val="002213FF"/>
    <w:rsid w:val="002218EA"/>
    <w:rsid w:val="00221A80"/>
    <w:rsid w:val="00221BCD"/>
    <w:rsid w:val="00221D9D"/>
    <w:rsid w:val="00221EE5"/>
    <w:rsid w:val="002221DE"/>
    <w:rsid w:val="00222200"/>
    <w:rsid w:val="00222BC0"/>
    <w:rsid w:val="00222D5B"/>
    <w:rsid w:val="00223124"/>
    <w:rsid w:val="00223261"/>
    <w:rsid w:val="002233B8"/>
    <w:rsid w:val="002241C6"/>
    <w:rsid w:val="00224299"/>
    <w:rsid w:val="0022458B"/>
    <w:rsid w:val="002246A4"/>
    <w:rsid w:val="00224A6F"/>
    <w:rsid w:val="00224BAF"/>
    <w:rsid w:val="002251AE"/>
    <w:rsid w:val="002251D5"/>
    <w:rsid w:val="002256E6"/>
    <w:rsid w:val="0022596A"/>
    <w:rsid w:val="00225DCB"/>
    <w:rsid w:val="00225F73"/>
    <w:rsid w:val="0022609A"/>
    <w:rsid w:val="002260FB"/>
    <w:rsid w:val="00226333"/>
    <w:rsid w:val="0022695C"/>
    <w:rsid w:val="00226AA8"/>
    <w:rsid w:val="002274A5"/>
    <w:rsid w:val="0022752A"/>
    <w:rsid w:val="00227B49"/>
    <w:rsid w:val="00227DFC"/>
    <w:rsid w:val="0023020B"/>
    <w:rsid w:val="0023052B"/>
    <w:rsid w:val="00230702"/>
    <w:rsid w:val="00230F75"/>
    <w:rsid w:val="00231368"/>
    <w:rsid w:val="00231995"/>
    <w:rsid w:val="002325CA"/>
    <w:rsid w:val="0023296C"/>
    <w:rsid w:val="00232C0C"/>
    <w:rsid w:val="002330FD"/>
    <w:rsid w:val="0023358C"/>
    <w:rsid w:val="002337F7"/>
    <w:rsid w:val="00233A44"/>
    <w:rsid w:val="00234017"/>
    <w:rsid w:val="00234A4B"/>
    <w:rsid w:val="00234A70"/>
    <w:rsid w:val="00234BF9"/>
    <w:rsid w:val="00235789"/>
    <w:rsid w:val="00235DF4"/>
    <w:rsid w:val="00236214"/>
    <w:rsid w:val="0023633F"/>
    <w:rsid w:val="002367CE"/>
    <w:rsid w:val="00236D01"/>
    <w:rsid w:val="00236E45"/>
    <w:rsid w:val="00237023"/>
    <w:rsid w:val="00237248"/>
    <w:rsid w:val="002377D7"/>
    <w:rsid w:val="00237925"/>
    <w:rsid w:val="00237C7B"/>
    <w:rsid w:val="00240D47"/>
    <w:rsid w:val="00240E73"/>
    <w:rsid w:val="0024120B"/>
    <w:rsid w:val="00241604"/>
    <w:rsid w:val="00241759"/>
    <w:rsid w:val="002419CB"/>
    <w:rsid w:val="00241B53"/>
    <w:rsid w:val="00241E98"/>
    <w:rsid w:val="00241EEC"/>
    <w:rsid w:val="00241F64"/>
    <w:rsid w:val="0024225F"/>
    <w:rsid w:val="00242504"/>
    <w:rsid w:val="00242804"/>
    <w:rsid w:val="002437CD"/>
    <w:rsid w:val="00243EDA"/>
    <w:rsid w:val="0024406A"/>
    <w:rsid w:val="002440C0"/>
    <w:rsid w:val="00244424"/>
    <w:rsid w:val="00244813"/>
    <w:rsid w:val="00244A5D"/>
    <w:rsid w:val="00244E81"/>
    <w:rsid w:val="002450E2"/>
    <w:rsid w:val="002450ED"/>
    <w:rsid w:val="00245443"/>
    <w:rsid w:val="00245702"/>
    <w:rsid w:val="00245970"/>
    <w:rsid w:val="00245DEE"/>
    <w:rsid w:val="002460ED"/>
    <w:rsid w:val="002462AA"/>
    <w:rsid w:val="0024634A"/>
    <w:rsid w:val="0024686B"/>
    <w:rsid w:val="00246F93"/>
    <w:rsid w:val="00247246"/>
    <w:rsid w:val="0024770E"/>
    <w:rsid w:val="00250092"/>
    <w:rsid w:val="0025026A"/>
    <w:rsid w:val="00250376"/>
    <w:rsid w:val="00250541"/>
    <w:rsid w:val="00250643"/>
    <w:rsid w:val="002509E5"/>
    <w:rsid w:val="00250B20"/>
    <w:rsid w:val="00251F95"/>
    <w:rsid w:val="002521FB"/>
    <w:rsid w:val="00252324"/>
    <w:rsid w:val="0025275D"/>
    <w:rsid w:val="002527FF"/>
    <w:rsid w:val="0025296E"/>
    <w:rsid w:val="00252FD0"/>
    <w:rsid w:val="00252FF7"/>
    <w:rsid w:val="0025397F"/>
    <w:rsid w:val="00253CAF"/>
    <w:rsid w:val="00253F37"/>
    <w:rsid w:val="00253FE6"/>
    <w:rsid w:val="002543E5"/>
    <w:rsid w:val="00254542"/>
    <w:rsid w:val="002545C6"/>
    <w:rsid w:val="00254686"/>
    <w:rsid w:val="002546A8"/>
    <w:rsid w:val="00254BDA"/>
    <w:rsid w:val="00254C2F"/>
    <w:rsid w:val="00254C9F"/>
    <w:rsid w:val="00254D8F"/>
    <w:rsid w:val="00255407"/>
    <w:rsid w:val="002555A2"/>
    <w:rsid w:val="002556FD"/>
    <w:rsid w:val="00255872"/>
    <w:rsid w:val="00255932"/>
    <w:rsid w:val="00255B18"/>
    <w:rsid w:val="00256760"/>
    <w:rsid w:val="00256D50"/>
    <w:rsid w:val="00256E50"/>
    <w:rsid w:val="0025714F"/>
    <w:rsid w:val="0025720E"/>
    <w:rsid w:val="002572AF"/>
    <w:rsid w:val="002576C0"/>
    <w:rsid w:val="002578DA"/>
    <w:rsid w:val="00260039"/>
    <w:rsid w:val="002608E1"/>
    <w:rsid w:val="00261514"/>
    <w:rsid w:val="0026170C"/>
    <w:rsid w:val="00261B27"/>
    <w:rsid w:val="002626C2"/>
    <w:rsid w:val="00262BC5"/>
    <w:rsid w:val="00262EC0"/>
    <w:rsid w:val="0026301F"/>
    <w:rsid w:val="00263687"/>
    <w:rsid w:val="00263737"/>
    <w:rsid w:val="00263850"/>
    <w:rsid w:val="00263AD6"/>
    <w:rsid w:val="00264114"/>
    <w:rsid w:val="002646AA"/>
    <w:rsid w:val="00264777"/>
    <w:rsid w:val="00264EE2"/>
    <w:rsid w:val="0026547E"/>
    <w:rsid w:val="00265993"/>
    <w:rsid w:val="00265C2D"/>
    <w:rsid w:val="00266A38"/>
    <w:rsid w:val="00266BB0"/>
    <w:rsid w:val="00266FA3"/>
    <w:rsid w:val="00266FB5"/>
    <w:rsid w:val="00267C70"/>
    <w:rsid w:val="002700E7"/>
    <w:rsid w:val="00270140"/>
    <w:rsid w:val="002703D9"/>
    <w:rsid w:val="002705D7"/>
    <w:rsid w:val="00270AAA"/>
    <w:rsid w:val="00270D10"/>
    <w:rsid w:val="00270E99"/>
    <w:rsid w:val="002713DB"/>
    <w:rsid w:val="0027151D"/>
    <w:rsid w:val="002719B6"/>
    <w:rsid w:val="00272018"/>
    <w:rsid w:val="002721AF"/>
    <w:rsid w:val="00272202"/>
    <w:rsid w:val="002722DA"/>
    <w:rsid w:val="00272671"/>
    <w:rsid w:val="00273638"/>
    <w:rsid w:val="002739F1"/>
    <w:rsid w:val="00273B27"/>
    <w:rsid w:val="002745EB"/>
    <w:rsid w:val="002746E5"/>
    <w:rsid w:val="002749A3"/>
    <w:rsid w:val="002752CE"/>
    <w:rsid w:val="0027536D"/>
    <w:rsid w:val="00275485"/>
    <w:rsid w:val="002759C9"/>
    <w:rsid w:val="002759FF"/>
    <w:rsid w:val="00275CC4"/>
    <w:rsid w:val="002767CD"/>
    <w:rsid w:val="00277633"/>
    <w:rsid w:val="002776A7"/>
    <w:rsid w:val="0027784D"/>
    <w:rsid w:val="00277A32"/>
    <w:rsid w:val="002807E0"/>
    <w:rsid w:val="002808C6"/>
    <w:rsid w:val="00280BE2"/>
    <w:rsid w:val="00280D0B"/>
    <w:rsid w:val="00280DC5"/>
    <w:rsid w:val="00280F31"/>
    <w:rsid w:val="002811F0"/>
    <w:rsid w:val="002815AB"/>
    <w:rsid w:val="00281865"/>
    <w:rsid w:val="00281956"/>
    <w:rsid w:val="00281B60"/>
    <w:rsid w:val="00281E0E"/>
    <w:rsid w:val="0028229C"/>
    <w:rsid w:val="002822E5"/>
    <w:rsid w:val="002822E7"/>
    <w:rsid w:val="0028233B"/>
    <w:rsid w:val="00282DB5"/>
    <w:rsid w:val="0028311A"/>
    <w:rsid w:val="0028332A"/>
    <w:rsid w:val="002835C3"/>
    <w:rsid w:val="0028382F"/>
    <w:rsid w:val="00283994"/>
    <w:rsid w:val="00283B75"/>
    <w:rsid w:val="00283DBA"/>
    <w:rsid w:val="0028434A"/>
    <w:rsid w:val="0028447A"/>
    <w:rsid w:val="00284547"/>
    <w:rsid w:val="00284A53"/>
    <w:rsid w:val="00284FDB"/>
    <w:rsid w:val="002850C1"/>
    <w:rsid w:val="00285443"/>
    <w:rsid w:val="00286357"/>
    <w:rsid w:val="0028656F"/>
    <w:rsid w:val="00286CFB"/>
    <w:rsid w:val="00286F56"/>
    <w:rsid w:val="002872C0"/>
    <w:rsid w:val="0028743C"/>
    <w:rsid w:val="0028785B"/>
    <w:rsid w:val="002879D0"/>
    <w:rsid w:val="00287E6B"/>
    <w:rsid w:val="00287ED4"/>
    <w:rsid w:val="002903EE"/>
    <w:rsid w:val="00290CDE"/>
    <w:rsid w:val="00290FB7"/>
    <w:rsid w:val="00291244"/>
    <w:rsid w:val="002918FC"/>
    <w:rsid w:val="00292886"/>
    <w:rsid w:val="00292A73"/>
    <w:rsid w:val="00292E40"/>
    <w:rsid w:val="00292FAC"/>
    <w:rsid w:val="00293069"/>
    <w:rsid w:val="00293214"/>
    <w:rsid w:val="00294915"/>
    <w:rsid w:val="002949CE"/>
    <w:rsid w:val="00294C19"/>
    <w:rsid w:val="00295042"/>
    <w:rsid w:val="0029526B"/>
    <w:rsid w:val="0029546C"/>
    <w:rsid w:val="00295559"/>
    <w:rsid w:val="00295651"/>
    <w:rsid w:val="00295668"/>
    <w:rsid w:val="00295A99"/>
    <w:rsid w:val="00295BA1"/>
    <w:rsid w:val="00295C69"/>
    <w:rsid w:val="00295C94"/>
    <w:rsid w:val="00295DB9"/>
    <w:rsid w:val="00296157"/>
    <w:rsid w:val="002963A7"/>
    <w:rsid w:val="00296466"/>
    <w:rsid w:val="00296965"/>
    <w:rsid w:val="00296E21"/>
    <w:rsid w:val="00296FBD"/>
    <w:rsid w:val="002970BD"/>
    <w:rsid w:val="00297405"/>
    <w:rsid w:val="00297A5A"/>
    <w:rsid w:val="002A0A43"/>
    <w:rsid w:val="002A1D55"/>
    <w:rsid w:val="002A201F"/>
    <w:rsid w:val="002A2189"/>
    <w:rsid w:val="002A29B0"/>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237"/>
    <w:rsid w:val="002A4542"/>
    <w:rsid w:val="002A4633"/>
    <w:rsid w:val="002A463E"/>
    <w:rsid w:val="002A4AAC"/>
    <w:rsid w:val="002A4CB3"/>
    <w:rsid w:val="002A4FEF"/>
    <w:rsid w:val="002A521D"/>
    <w:rsid w:val="002A5445"/>
    <w:rsid w:val="002A5691"/>
    <w:rsid w:val="002A5CEA"/>
    <w:rsid w:val="002A665E"/>
    <w:rsid w:val="002A7449"/>
    <w:rsid w:val="002A79F6"/>
    <w:rsid w:val="002B029A"/>
    <w:rsid w:val="002B0536"/>
    <w:rsid w:val="002B073C"/>
    <w:rsid w:val="002B0776"/>
    <w:rsid w:val="002B09EF"/>
    <w:rsid w:val="002B0AE1"/>
    <w:rsid w:val="002B10AB"/>
    <w:rsid w:val="002B1236"/>
    <w:rsid w:val="002B128A"/>
    <w:rsid w:val="002B1316"/>
    <w:rsid w:val="002B14EE"/>
    <w:rsid w:val="002B15C5"/>
    <w:rsid w:val="002B1639"/>
    <w:rsid w:val="002B214A"/>
    <w:rsid w:val="002B228A"/>
    <w:rsid w:val="002B2301"/>
    <w:rsid w:val="002B2770"/>
    <w:rsid w:val="002B2B03"/>
    <w:rsid w:val="002B2D7B"/>
    <w:rsid w:val="002B2F19"/>
    <w:rsid w:val="002B2F58"/>
    <w:rsid w:val="002B3295"/>
    <w:rsid w:val="002B3912"/>
    <w:rsid w:val="002B3963"/>
    <w:rsid w:val="002B3BB3"/>
    <w:rsid w:val="002B3E72"/>
    <w:rsid w:val="002B41A5"/>
    <w:rsid w:val="002B41AB"/>
    <w:rsid w:val="002B4423"/>
    <w:rsid w:val="002B479C"/>
    <w:rsid w:val="002B4D72"/>
    <w:rsid w:val="002B560D"/>
    <w:rsid w:val="002B56D9"/>
    <w:rsid w:val="002B5BAA"/>
    <w:rsid w:val="002B5E82"/>
    <w:rsid w:val="002B608D"/>
    <w:rsid w:val="002B60EB"/>
    <w:rsid w:val="002B63D0"/>
    <w:rsid w:val="002B69A8"/>
    <w:rsid w:val="002B7048"/>
    <w:rsid w:val="002B776E"/>
    <w:rsid w:val="002B780C"/>
    <w:rsid w:val="002B7D87"/>
    <w:rsid w:val="002B7E55"/>
    <w:rsid w:val="002C0359"/>
    <w:rsid w:val="002C0752"/>
    <w:rsid w:val="002C0C5F"/>
    <w:rsid w:val="002C0F06"/>
    <w:rsid w:val="002C13F2"/>
    <w:rsid w:val="002C1A24"/>
    <w:rsid w:val="002C1E4E"/>
    <w:rsid w:val="002C2015"/>
    <w:rsid w:val="002C203A"/>
    <w:rsid w:val="002C2615"/>
    <w:rsid w:val="002C2AE2"/>
    <w:rsid w:val="002C2B79"/>
    <w:rsid w:val="002C2F4A"/>
    <w:rsid w:val="002C31F4"/>
    <w:rsid w:val="002C3D1D"/>
    <w:rsid w:val="002C3F23"/>
    <w:rsid w:val="002C3F55"/>
    <w:rsid w:val="002C42CD"/>
    <w:rsid w:val="002C46E8"/>
    <w:rsid w:val="002C5224"/>
    <w:rsid w:val="002C5278"/>
    <w:rsid w:val="002C575E"/>
    <w:rsid w:val="002C5A20"/>
    <w:rsid w:val="002C5CE5"/>
    <w:rsid w:val="002C5D7C"/>
    <w:rsid w:val="002C5DC1"/>
    <w:rsid w:val="002C65C5"/>
    <w:rsid w:val="002C65E8"/>
    <w:rsid w:val="002C6779"/>
    <w:rsid w:val="002C6A1D"/>
    <w:rsid w:val="002C7C10"/>
    <w:rsid w:val="002C7D78"/>
    <w:rsid w:val="002D001D"/>
    <w:rsid w:val="002D0255"/>
    <w:rsid w:val="002D1846"/>
    <w:rsid w:val="002D1A7C"/>
    <w:rsid w:val="002D2494"/>
    <w:rsid w:val="002D26A3"/>
    <w:rsid w:val="002D27BC"/>
    <w:rsid w:val="002D294C"/>
    <w:rsid w:val="002D2B52"/>
    <w:rsid w:val="002D2B5F"/>
    <w:rsid w:val="002D2C0F"/>
    <w:rsid w:val="002D2D4E"/>
    <w:rsid w:val="002D2FC6"/>
    <w:rsid w:val="002D33C9"/>
    <w:rsid w:val="002D3887"/>
    <w:rsid w:val="002D3C2C"/>
    <w:rsid w:val="002D40BE"/>
    <w:rsid w:val="002D47FF"/>
    <w:rsid w:val="002D4CD4"/>
    <w:rsid w:val="002D51E5"/>
    <w:rsid w:val="002D691C"/>
    <w:rsid w:val="002D6DC4"/>
    <w:rsid w:val="002D7279"/>
    <w:rsid w:val="002D7953"/>
    <w:rsid w:val="002D7DE9"/>
    <w:rsid w:val="002D7FFC"/>
    <w:rsid w:val="002E0368"/>
    <w:rsid w:val="002E05B0"/>
    <w:rsid w:val="002E0751"/>
    <w:rsid w:val="002E12A9"/>
    <w:rsid w:val="002E1470"/>
    <w:rsid w:val="002E1601"/>
    <w:rsid w:val="002E1849"/>
    <w:rsid w:val="002E1AF5"/>
    <w:rsid w:val="002E1B0B"/>
    <w:rsid w:val="002E22CF"/>
    <w:rsid w:val="002E2414"/>
    <w:rsid w:val="002E2577"/>
    <w:rsid w:val="002E2AFB"/>
    <w:rsid w:val="002E2C7D"/>
    <w:rsid w:val="002E3E87"/>
    <w:rsid w:val="002E44FF"/>
    <w:rsid w:val="002E48A5"/>
    <w:rsid w:val="002E4958"/>
    <w:rsid w:val="002E4A5D"/>
    <w:rsid w:val="002E51FF"/>
    <w:rsid w:val="002E52C3"/>
    <w:rsid w:val="002E55CB"/>
    <w:rsid w:val="002E58F8"/>
    <w:rsid w:val="002E5A23"/>
    <w:rsid w:val="002E605D"/>
    <w:rsid w:val="002E6464"/>
    <w:rsid w:val="002E64E2"/>
    <w:rsid w:val="002E657B"/>
    <w:rsid w:val="002E6A95"/>
    <w:rsid w:val="002E6CF3"/>
    <w:rsid w:val="002E6FF8"/>
    <w:rsid w:val="002E72C6"/>
    <w:rsid w:val="002E7395"/>
    <w:rsid w:val="002F012F"/>
    <w:rsid w:val="002F0791"/>
    <w:rsid w:val="002F0DB5"/>
    <w:rsid w:val="002F1017"/>
    <w:rsid w:val="002F14E7"/>
    <w:rsid w:val="002F15DB"/>
    <w:rsid w:val="002F190A"/>
    <w:rsid w:val="002F216C"/>
    <w:rsid w:val="002F2525"/>
    <w:rsid w:val="002F25AC"/>
    <w:rsid w:val="002F2DA7"/>
    <w:rsid w:val="002F3094"/>
    <w:rsid w:val="002F35D2"/>
    <w:rsid w:val="002F37EF"/>
    <w:rsid w:val="002F3B2E"/>
    <w:rsid w:val="002F3FCD"/>
    <w:rsid w:val="002F4191"/>
    <w:rsid w:val="002F4472"/>
    <w:rsid w:val="002F44D2"/>
    <w:rsid w:val="002F470E"/>
    <w:rsid w:val="002F4890"/>
    <w:rsid w:val="002F4C32"/>
    <w:rsid w:val="002F4DE6"/>
    <w:rsid w:val="002F5548"/>
    <w:rsid w:val="002F59DA"/>
    <w:rsid w:val="002F5CBE"/>
    <w:rsid w:val="002F5E37"/>
    <w:rsid w:val="002F5FE1"/>
    <w:rsid w:val="002F65A5"/>
    <w:rsid w:val="002F6C5F"/>
    <w:rsid w:val="002F7075"/>
    <w:rsid w:val="002F759A"/>
    <w:rsid w:val="002F76C4"/>
    <w:rsid w:val="002F77BD"/>
    <w:rsid w:val="002F7966"/>
    <w:rsid w:val="002F79ED"/>
    <w:rsid w:val="002F7B0B"/>
    <w:rsid w:val="002F7EF7"/>
    <w:rsid w:val="00300106"/>
    <w:rsid w:val="00300361"/>
    <w:rsid w:val="003003C2"/>
    <w:rsid w:val="0030045D"/>
    <w:rsid w:val="00300D24"/>
    <w:rsid w:val="00300DD8"/>
    <w:rsid w:val="003017FE"/>
    <w:rsid w:val="00301A8C"/>
    <w:rsid w:val="00301B45"/>
    <w:rsid w:val="00302660"/>
    <w:rsid w:val="0030295F"/>
    <w:rsid w:val="003029CD"/>
    <w:rsid w:val="00302B55"/>
    <w:rsid w:val="00302D59"/>
    <w:rsid w:val="003030B5"/>
    <w:rsid w:val="00303150"/>
    <w:rsid w:val="00303498"/>
    <w:rsid w:val="003037FC"/>
    <w:rsid w:val="003040D5"/>
    <w:rsid w:val="00304369"/>
    <w:rsid w:val="003047BC"/>
    <w:rsid w:val="00304AB7"/>
    <w:rsid w:val="00304D0C"/>
    <w:rsid w:val="00304F9F"/>
    <w:rsid w:val="003051EF"/>
    <w:rsid w:val="003052F4"/>
    <w:rsid w:val="00305686"/>
    <w:rsid w:val="0030595B"/>
    <w:rsid w:val="00305996"/>
    <w:rsid w:val="00305A7C"/>
    <w:rsid w:val="00305F7D"/>
    <w:rsid w:val="00306391"/>
    <w:rsid w:val="0030699B"/>
    <w:rsid w:val="003069DB"/>
    <w:rsid w:val="00306FD5"/>
    <w:rsid w:val="00307079"/>
    <w:rsid w:val="00307085"/>
    <w:rsid w:val="003075DB"/>
    <w:rsid w:val="003079F6"/>
    <w:rsid w:val="00307BD9"/>
    <w:rsid w:val="00307EE7"/>
    <w:rsid w:val="003101FB"/>
    <w:rsid w:val="003102B9"/>
    <w:rsid w:val="00310B7E"/>
    <w:rsid w:val="0031141A"/>
    <w:rsid w:val="00311D93"/>
    <w:rsid w:val="0031257D"/>
    <w:rsid w:val="0031257E"/>
    <w:rsid w:val="00312E79"/>
    <w:rsid w:val="00312F78"/>
    <w:rsid w:val="0031303B"/>
    <w:rsid w:val="0031358C"/>
    <w:rsid w:val="00313702"/>
    <w:rsid w:val="003137CC"/>
    <w:rsid w:val="00313AE9"/>
    <w:rsid w:val="00314048"/>
    <w:rsid w:val="003143BC"/>
    <w:rsid w:val="0031466D"/>
    <w:rsid w:val="0031485F"/>
    <w:rsid w:val="00314CE4"/>
    <w:rsid w:val="00314DFA"/>
    <w:rsid w:val="00314F6A"/>
    <w:rsid w:val="00315282"/>
    <w:rsid w:val="003155AA"/>
    <w:rsid w:val="00315972"/>
    <w:rsid w:val="00315F48"/>
    <w:rsid w:val="00315FC2"/>
    <w:rsid w:val="00316125"/>
    <w:rsid w:val="003161B9"/>
    <w:rsid w:val="003161C3"/>
    <w:rsid w:val="003175CB"/>
    <w:rsid w:val="00317B3A"/>
    <w:rsid w:val="00320003"/>
    <w:rsid w:val="003202B7"/>
    <w:rsid w:val="00320568"/>
    <w:rsid w:val="00320CE4"/>
    <w:rsid w:val="00320DCC"/>
    <w:rsid w:val="003211C1"/>
    <w:rsid w:val="00321B8A"/>
    <w:rsid w:val="00321FBE"/>
    <w:rsid w:val="0032202E"/>
    <w:rsid w:val="00322D13"/>
    <w:rsid w:val="003231D4"/>
    <w:rsid w:val="00323CF0"/>
    <w:rsid w:val="00323DEB"/>
    <w:rsid w:val="00323F5E"/>
    <w:rsid w:val="003241F7"/>
    <w:rsid w:val="00324215"/>
    <w:rsid w:val="003247B9"/>
    <w:rsid w:val="00324C6A"/>
    <w:rsid w:val="00325116"/>
    <w:rsid w:val="00325143"/>
    <w:rsid w:val="0032523F"/>
    <w:rsid w:val="00325332"/>
    <w:rsid w:val="0032619D"/>
    <w:rsid w:val="00326AF8"/>
    <w:rsid w:val="00326B36"/>
    <w:rsid w:val="00326D3D"/>
    <w:rsid w:val="003276BF"/>
    <w:rsid w:val="00327A79"/>
    <w:rsid w:val="00327D47"/>
    <w:rsid w:val="00327E14"/>
    <w:rsid w:val="00327E98"/>
    <w:rsid w:val="003300F9"/>
    <w:rsid w:val="003301AC"/>
    <w:rsid w:val="003301F5"/>
    <w:rsid w:val="00330661"/>
    <w:rsid w:val="0033071D"/>
    <w:rsid w:val="00330ACE"/>
    <w:rsid w:val="00330B0A"/>
    <w:rsid w:val="00330CAB"/>
    <w:rsid w:val="00331012"/>
    <w:rsid w:val="00331811"/>
    <w:rsid w:val="0033224B"/>
    <w:rsid w:val="00332387"/>
    <w:rsid w:val="00332AEA"/>
    <w:rsid w:val="00332E85"/>
    <w:rsid w:val="00333027"/>
    <w:rsid w:val="003331B2"/>
    <w:rsid w:val="0033346B"/>
    <w:rsid w:val="00333877"/>
    <w:rsid w:val="00333A88"/>
    <w:rsid w:val="00333E83"/>
    <w:rsid w:val="00334539"/>
    <w:rsid w:val="003347D9"/>
    <w:rsid w:val="003348AA"/>
    <w:rsid w:val="00334AF1"/>
    <w:rsid w:val="00334C4E"/>
    <w:rsid w:val="00335799"/>
    <w:rsid w:val="00335AF7"/>
    <w:rsid w:val="00335FDD"/>
    <w:rsid w:val="003361BF"/>
    <w:rsid w:val="00336976"/>
    <w:rsid w:val="00336C3B"/>
    <w:rsid w:val="003375C1"/>
    <w:rsid w:val="003377D8"/>
    <w:rsid w:val="00337995"/>
    <w:rsid w:val="003379BB"/>
    <w:rsid w:val="00337B19"/>
    <w:rsid w:val="00337B1C"/>
    <w:rsid w:val="00337BCD"/>
    <w:rsid w:val="00337BD1"/>
    <w:rsid w:val="00337C7A"/>
    <w:rsid w:val="00337FF4"/>
    <w:rsid w:val="0034032B"/>
    <w:rsid w:val="00340A69"/>
    <w:rsid w:val="00340D3E"/>
    <w:rsid w:val="00340F55"/>
    <w:rsid w:val="00340FEB"/>
    <w:rsid w:val="00341055"/>
    <w:rsid w:val="00341382"/>
    <w:rsid w:val="00341CCB"/>
    <w:rsid w:val="00341F44"/>
    <w:rsid w:val="00342847"/>
    <w:rsid w:val="0034290A"/>
    <w:rsid w:val="00342B2B"/>
    <w:rsid w:val="00342C6B"/>
    <w:rsid w:val="00342D85"/>
    <w:rsid w:val="00343165"/>
    <w:rsid w:val="003435A7"/>
    <w:rsid w:val="0034397C"/>
    <w:rsid w:val="00343BCA"/>
    <w:rsid w:val="00343C45"/>
    <w:rsid w:val="00343FEA"/>
    <w:rsid w:val="00344147"/>
    <w:rsid w:val="00344F0B"/>
    <w:rsid w:val="003451D2"/>
    <w:rsid w:val="0034525F"/>
    <w:rsid w:val="00345B18"/>
    <w:rsid w:val="00345C17"/>
    <w:rsid w:val="00345D07"/>
    <w:rsid w:val="00346763"/>
    <w:rsid w:val="00346815"/>
    <w:rsid w:val="00346A4B"/>
    <w:rsid w:val="00346F1E"/>
    <w:rsid w:val="003471E3"/>
    <w:rsid w:val="00347388"/>
    <w:rsid w:val="00347A25"/>
    <w:rsid w:val="00347BDD"/>
    <w:rsid w:val="00347C1A"/>
    <w:rsid w:val="00347D26"/>
    <w:rsid w:val="003507AA"/>
    <w:rsid w:val="00350BB2"/>
    <w:rsid w:val="0035114E"/>
    <w:rsid w:val="00351A13"/>
    <w:rsid w:val="00351F0A"/>
    <w:rsid w:val="0035206E"/>
    <w:rsid w:val="00352111"/>
    <w:rsid w:val="00352151"/>
    <w:rsid w:val="0035275E"/>
    <w:rsid w:val="00352B9B"/>
    <w:rsid w:val="00353F5A"/>
    <w:rsid w:val="00354124"/>
    <w:rsid w:val="0035440F"/>
    <w:rsid w:val="00354DB1"/>
    <w:rsid w:val="003554D6"/>
    <w:rsid w:val="003558B0"/>
    <w:rsid w:val="0035592F"/>
    <w:rsid w:val="00355985"/>
    <w:rsid w:val="00355C2C"/>
    <w:rsid w:val="00355C9B"/>
    <w:rsid w:val="00355E40"/>
    <w:rsid w:val="003560EF"/>
    <w:rsid w:val="003567E6"/>
    <w:rsid w:val="00356CBF"/>
    <w:rsid w:val="00356D60"/>
    <w:rsid w:val="00356D7C"/>
    <w:rsid w:val="00356EAF"/>
    <w:rsid w:val="0035730D"/>
    <w:rsid w:val="00357BA6"/>
    <w:rsid w:val="00357DAB"/>
    <w:rsid w:val="00357EF4"/>
    <w:rsid w:val="003600E6"/>
    <w:rsid w:val="00360A45"/>
    <w:rsid w:val="003612FC"/>
    <w:rsid w:val="003614D8"/>
    <w:rsid w:val="0036172C"/>
    <w:rsid w:val="003617FF"/>
    <w:rsid w:val="00361D4D"/>
    <w:rsid w:val="00362B3A"/>
    <w:rsid w:val="00362CA3"/>
    <w:rsid w:val="0036307C"/>
    <w:rsid w:val="003638EC"/>
    <w:rsid w:val="003638F1"/>
    <w:rsid w:val="00363946"/>
    <w:rsid w:val="00364C19"/>
    <w:rsid w:val="00365235"/>
    <w:rsid w:val="00365671"/>
    <w:rsid w:val="00365848"/>
    <w:rsid w:val="00365993"/>
    <w:rsid w:val="003662A1"/>
    <w:rsid w:val="003665D8"/>
    <w:rsid w:val="00367592"/>
    <w:rsid w:val="00367642"/>
    <w:rsid w:val="0036797A"/>
    <w:rsid w:val="003704CE"/>
    <w:rsid w:val="0037054B"/>
    <w:rsid w:val="00370A1A"/>
    <w:rsid w:val="00370D55"/>
    <w:rsid w:val="0037143E"/>
    <w:rsid w:val="003718C4"/>
    <w:rsid w:val="00371EBD"/>
    <w:rsid w:val="003728F3"/>
    <w:rsid w:val="00372B20"/>
    <w:rsid w:val="00372FAA"/>
    <w:rsid w:val="00372FB7"/>
    <w:rsid w:val="0037387A"/>
    <w:rsid w:val="003743B1"/>
    <w:rsid w:val="003743F5"/>
    <w:rsid w:val="00374710"/>
    <w:rsid w:val="00374956"/>
    <w:rsid w:val="00374AF5"/>
    <w:rsid w:val="00374D29"/>
    <w:rsid w:val="003756F2"/>
    <w:rsid w:val="00375984"/>
    <w:rsid w:val="00375C48"/>
    <w:rsid w:val="00375E2D"/>
    <w:rsid w:val="0037646E"/>
    <w:rsid w:val="003766FE"/>
    <w:rsid w:val="00376E24"/>
    <w:rsid w:val="0037701B"/>
    <w:rsid w:val="003774E3"/>
    <w:rsid w:val="00377522"/>
    <w:rsid w:val="00377876"/>
    <w:rsid w:val="003800F3"/>
    <w:rsid w:val="00380575"/>
    <w:rsid w:val="00380728"/>
    <w:rsid w:val="0038072F"/>
    <w:rsid w:val="003811BB"/>
    <w:rsid w:val="00381AA3"/>
    <w:rsid w:val="00382378"/>
    <w:rsid w:val="0038251E"/>
    <w:rsid w:val="00382549"/>
    <w:rsid w:val="0038259A"/>
    <w:rsid w:val="0038259D"/>
    <w:rsid w:val="00382A20"/>
    <w:rsid w:val="003833F2"/>
    <w:rsid w:val="00383518"/>
    <w:rsid w:val="003839FB"/>
    <w:rsid w:val="0038402E"/>
    <w:rsid w:val="0038410A"/>
    <w:rsid w:val="003847EB"/>
    <w:rsid w:val="00384C5C"/>
    <w:rsid w:val="00384D3B"/>
    <w:rsid w:val="00385175"/>
    <w:rsid w:val="003855DA"/>
    <w:rsid w:val="0038629C"/>
    <w:rsid w:val="0038665B"/>
    <w:rsid w:val="00386AD8"/>
    <w:rsid w:val="0038726B"/>
    <w:rsid w:val="003872F6"/>
    <w:rsid w:val="003872F7"/>
    <w:rsid w:val="00387329"/>
    <w:rsid w:val="00387581"/>
    <w:rsid w:val="003900E9"/>
    <w:rsid w:val="0039012A"/>
    <w:rsid w:val="00390567"/>
    <w:rsid w:val="003906D2"/>
    <w:rsid w:val="00390E72"/>
    <w:rsid w:val="00391425"/>
    <w:rsid w:val="00391F9A"/>
    <w:rsid w:val="00391FB0"/>
    <w:rsid w:val="003922BB"/>
    <w:rsid w:val="003928DB"/>
    <w:rsid w:val="00392CE0"/>
    <w:rsid w:val="003931F3"/>
    <w:rsid w:val="00393503"/>
    <w:rsid w:val="0039388F"/>
    <w:rsid w:val="00393C74"/>
    <w:rsid w:val="00393EDF"/>
    <w:rsid w:val="00394467"/>
    <w:rsid w:val="003948B5"/>
    <w:rsid w:val="00394C8B"/>
    <w:rsid w:val="00394FB4"/>
    <w:rsid w:val="00395363"/>
    <w:rsid w:val="003959B3"/>
    <w:rsid w:val="00395B49"/>
    <w:rsid w:val="00395BC1"/>
    <w:rsid w:val="00396894"/>
    <w:rsid w:val="00396DD9"/>
    <w:rsid w:val="003970A8"/>
    <w:rsid w:val="00397195"/>
    <w:rsid w:val="003971E9"/>
    <w:rsid w:val="003A0279"/>
    <w:rsid w:val="003A1271"/>
    <w:rsid w:val="003A12B4"/>
    <w:rsid w:val="003A1556"/>
    <w:rsid w:val="003A1FCB"/>
    <w:rsid w:val="003A2064"/>
    <w:rsid w:val="003A2651"/>
    <w:rsid w:val="003A2961"/>
    <w:rsid w:val="003A2A4E"/>
    <w:rsid w:val="003A2F3B"/>
    <w:rsid w:val="003A2F95"/>
    <w:rsid w:val="003A3813"/>
    <w:rsid w:val="003A395A"/>
    <w:rsid w:val="003A3AA7"/>
    <w:rsid w:val="003A3CCA"/>
    <w:rsid w:val="003A4343"/>
    <w:rsid w:val="003A4436"/>
    <w:rsid w:val="003A458D"/>
    <w:rsid w:val="003A47A0"/>
    <w:rsid w:val="003A4C67"/>
    <w:rsid w:val="003A510E"/>
    <w:rsid w:val="003A56AC"/>
    <w:rsid w:val="003A583F"/>
    <w:rsid w:val="003A5CC0"/>
    <w:rsid w:val="003A6283"/>
    <w:rsid w:val="003A66E4"/>
    <w:rsid w:val="003A68EE"/>
    <w:rsid w:val="003A6E62"/>
    <w:rsid w:val="003A7447"/>
    <w:rsid w:val="003A74D6"/>
    <w:rsid w:val="003B006E"/>
    <w:rsid w:val="003B01FA"/>
    <w:rsid w:val="003B045F"/>
    <w:rsid w:val="003B04C7"/>
    <w:rsid w:val="003B0F60"/>
    <w:rsid w:val="003B1013"/>
    <w:rsid w:val="003B10C1"/>
    <w:rsid w:val="003B11A9"/>
    <w:rsid w:val="003B1371"/>
    <w:rsid w:val="003B1ACB"/>
    <w:rsid w:val="003B1C30"/>
    <w:rsid w:val="003B2335"/>
    <w:rsid w:val="003B2A48"/>
    <w:rsid w:val="003B2BE4"/>
    <w:rsid w:val="003B2EF7"/>
    <w:rsid w:val="003B2F8A"/>
    <w:rsid w:val="003B34F6"/>
    <w:rsid w:val="003B36DD"/>
    <w:rsid w:val="003B4820"/>
    <w:rsid w:val="003B4C78"/>
    <w:rsid w:val="003B4C84"/>
    <w:rsid w:val="003B4F57"/>
    <w:rsid w:val="003B5414"/>
    <w:rsid w:val="003B56DE"/>
    <w:rsid w:val="003B575B"/>
    <w:rsid w:val="003B5B67"/>
    <w:rsid w:val="003B5EB9"/>
    <w:rsid w:val="003B5FC7"/>
    <w:rsid w:val="003B6314"/>
    <w:rsid w:val="003B645C"/>
    <w:rsid w:val="003B6B44"/>
    <w:rsid w:val="003B785C"/>
    <w:rsid w:val="003B7D31"/>
    <w:rsid w:val="003C0CC6"/>
    <w:rsid w:val="003C0E09"/>
    <w:rsid w:val="003C14CB"/>
    <w:rsid w:val="003C15A6"/>
    <w:rsid w:val="003C15F0"/>
    <w:rsid w:val="003C1773"/>
    <w:rsid w:val="003C1CAD"/>
    <w:rsid w:val="003C1F3F"/>
    <w:rsid w:val="003C2156"/>
    <w:rsid w:val="003C2842"/>
    <w:rsid w:val="003C2FB9"/>
    <w:rsid w:val="003C32AA"/>
    <w:rsid w:val="003C3D6E"/>
    <w:rsid w:val="003C4034"/>
    <w:rsid w:val="003C450F"/>
    <w:rsid w:val="003C47A6"/>
    <w:rsid w:val="003C4D04"/>
    <w:rsid w:val="003C55F1"/>
    <w:rsid w:val="003C5625"/>
    <w:rsid w:val="003C578A"/>
    <w:rsid w:val="003C5A24"/>
    <w:rsid w:val="003C5B67"/>
    <w:rsid w:val="003C5C94"/>
    <w:rsid w:val="003C5D84"/>
    <w:rsid w:val="003C5D91"/>
    <w:rsid w:val="003C5DB8"/>
    <w:rsid w:val="003C5E05"/>
    <w:rsid w:val="003C5EEB"/>
    <w:rsid w:val="003C6219"/>
    <w:rsid w:val="003C6A33"/>
    <w:rsid w:val="003C6ADD"/>
    <w:rsid w:val="003C7FEB"/>
    <w:rsid w:val="003D0BA8"/>
    <w:rsid w:val="003D0D12"/>
    <w:rsid w:val="003D1024"/>
    <w:rsid w:val="003D162F"/>
    <w:rsid w:val="003D17AF"/>
    <w:rsid w:val="003D214A"/>
    <w:rsid w:val="003D2817"/>
    <w:rsid w:val="003D2BAE"/>
    <w:rsid w:val="003D2CC4"/>
    <w:rsid w:val="003D2F53"/>
    <w:rsid w:val="003D3ADA"/>
    <w:rsid w:val="003D49F1"/>
    <w:rsid w:val="003D53E5"/>
    <w:rsid w:val="003D5796"/>
    <w:rsid w:val="003D5801"/>
    <w:rsid w:val="003D59C4"/>
    <w:rsid w:val="003D5A2F"/>
    <w:rsid w:val="003D5C31"/>
    <w:rsid w:val="003D6157"/>
    <w:rsid w:val="003D6DA3"/>
    <w:rsid w:val="003D6DC0"/>
    <w:rsid w:val="003D6E3A"/>
    <w:rsid w:val="003D7138"/>
    <w:rsid w:val="003D7C5F"/>
    <w:rsid w:val="003D7F05"/>
    <w:rsid w:val="003E1759"/>
    <w:rsid w:val="003E1D38"/>
    <w:rsid w:val="003E1EC2"/>
    <w:rsid w:val="003E24D6"/>
    <w:rsid w:val="003E32EC"/>
    <w:rsid w:val="003E367B"/>
    <w:rsid w:val="003E3E74"/>
    <w:rsid w:val="003E3FA5"/>
    <w:rsid w:val="003E4371"/>
    <w:rsid w:val="003E4488"/>
    <w:rsid w:val="003E45A6"/>
    <w:rsid w:val="003E47AE"/>
    <w:rsid w:val="003E4A58"/>
    <w:rsid w:val="003E4BB8"/>
    <w:rsid w:val="003E5120"/>
    <w:rsid w:val="003E52AD"/>
    <w:rsid w:val="003E54E4"/>
    <w:rsid w:val="003E55E6"/>
    <w:rsid w:val="003E5E90"/>
    <w:rsid w:val="003E61D8"/>
    <w:rsid w:val="003E64C9"/>
    <w:rsid w:val="003E69D2"/>
    <w:rsid w:val="003E69EE"/>
    <w:rsid w:val="003E71AF"/>
    <w:rsid w:val="003E7329"/>
    <w:rsid w:val="003E7B9C"/>
    <w:rsid w:val="003E7BF5"/>
    <w:rsid w:val="003E7C0D"/>
    <w:rsid w:val="003E7D1F"/>
    <w:rsid w:val="003E7E32"/>
    <w:rsid w:val="003F074B"/>
    <w:rsid w:val="003F1200"/>
    <w:rsid w:val="003F135A"/>
    <w:rsid w:val="003F182D"/>
    <w:rsid w:val="003F1842"/>
    <w:rsid w:val="003F27CD"/>
    <w:rsid w:val="003F2924"/>
    <w:rsid w:val="003F2EE2"/>
    <w:rsid w:val="003F32B9"/>
    <w:rsid w:val="003F341F"/>
    <w:rsid w:val="003F3764"/>
    <w:rsid w:val="003F3965"/>
    <w:rsid w:val="003F3B82"/>
    <w:rsid w:val="003F3D18"/>
    <w:rsid w:val="003F3E6D"/>
    <w:rsid w:val="003F4600"/>
    <w:rsid w:val="003F4CBB"/>
    <w:rsid w:val="003F520C"/>
    <w:rsid w:val="003F56A7"/>
    <w:rsid w:val="003F5983"/>
    <w:rsid w:val="003F60A3"/>
    <w:rsid w:val="003F643B"/>
    <w:rsid w:val="003F64A3"/>
    <w:rsid w:val="003F6501"/>
    <w:rsid w:val="003F6651"/>
    <w:rsid w:val="003F6852"/>
    <w:rsid w:val="003F6B87"/>
    <w:rsid w:val="003F73AA"/>
    <w:rsid w:val="003F7435"/>
    <w:rsid w:val="003F76DC"/>
    <w:rsid w:val="003F787B"/>
    <w:rsid w:val="003F789C"/>
    <w:rsid w:val="003F7950"/>
    <w:rsid w:val="0040024F"/>
    <w:rsid w:val="004003DD"/>
    <w:rsid w:val="00400448"/>
    <w:rsid w:val="00400825"/>
    <w:rsid w:val="00400ED7"/>
    <w:rsid w:val="00401771"/>
    <w:rsid w:val="00401A4E"/>
    <w:rsid w:val="00401D52"/>
    <w:rsid w:val="00402225"/>
    <w:rsid w:val="0040236B"/>
    <w:rsid w:val="00402B4C"/>
    <w:rsid w:val="00402FEB"/>
    <w:rsid w:val="00403064"/>
    <w:rsid w:val="004031BC"/>
    <w:rsid w:val="004036CE"/>
    <w:rsid w:val="0040391E"/>
    <w:rsid w:val="00403E19"/>
    <w:rsid w:val="004044DA"/>
    <w:rsid w:val="00404E97"/>
    <w:rsid w:val="00405823"/>
    <w:rsid w:val="004059EA"/>
    <w:rsid w:val="00405BBC"/>
    <w:rsid w:val="00405CE8"/>
    <w:rsid w:val="00406327"/>
    <w:rsid w:val="00406722"/>
    <w:rsid w:val="00406785"/>
    <w:rsid w:val="004067AB"/>
    <w:rsid w:val="0040689B"/>
    <w:rsid w:val="004075CE"/>
    <w:rsid w:val="00407F9A"/>
    <w:rsid w:val="004100E1"/>
    <w:rsid w:val="004102C1"/>
    <w:rsid w:val="00410A72"/>
    <w:rsid w:val="00410D0F"/>
    <w:rsid w:val="00411016"/>
    <w:rsid w:val="00411274"/>
    <w:rsid w:val="0041139F"/>
    <w:rsid w:val="00411CFF"/>
    <w:rsid w:val="00411DBC"/>
    <w:rsid w:val="00411F47"/>
    <w:rsid w:val="0041213E"/>
    <w:rsid w:val="00412E4D"/>
    <w:rsid w:val="00413468"/>
    <w:rsid w:val="0041361A"/>
    <w:rsid w:val="0041379F"/>
    <w:rsid w:val="00413940"/>
    <w:rsid w:val="00413C56"/>
    <w:rsid w:val="00413FA0"/>
    <w:rsid w:val="00414468"/>
    <w:rsid w:val="004147AE"/>
    <w:rsid w:val="00414921"/>
    <w:rsid w:val="00414D17"/>
    <w:rsid w:val="00414D2D"/>
    <w:rsid w:val="00414D4F"/>
    <w:rsid w:val="00414E9F"/>
    <w:rsid w:val="00415410"/>
    <w:rsid w:val="0041595F"/>
    <w:rsid w:val="00415AB0"/>
    <w:rsid w:val="00416307"/>
    <w:rsid w:val="00417021"/>
    <w:rsid w:val="00417263"/>
    <w:rsid w:val="004179C7"/>
    <w:rsid w:val="00420825"/>
    <w:rsid w:val="00420A3E"/>
    <w:rsid w:val="00420F7D"/>
    <w:rsid w:val="004213DB"/>
    <w:rsid w:val="004214A4"/>
    <w:rsid w:val="004214C0"/>
    <w:rsid w:val="00421895"/>
    <w:rsid w:val="00421D09"/>
    <w:rsid w:val="00421F8D"/>
    <w:rsid w:val="00422036"/>
    <w:rsid w:val="004223FF"/>
    <w:rsid w:val="0042246C"/>
    <w:rsid w:val="00422793"/>
    <w:rsid w:val="00422B2D"/>
    <w:rsid w:val="00423000"/>
    <w:rsid w:val="00423239"/>
    <w:rsid w:val="00423BB6"/>
    <w:rsid w:val="00423D19"/>
    <w:rsid w:val="00423E4A"/>
    <w:rsid w:val="004242B7"/>
    <w:rsid w:val="00424302"/>
    <w:rsid w:val="0042458A"/>
    <w:rsid w:val="0042488B"/>
    <w:rsid w:val="00424E42"/>
    <w:rsid w:val="00425673"/>
    <w:rsid w:val="00426010"/>
    <w:rsid w:val="00426027"/>
    <w:rsid w:val="00426942"/>
    <w:rsid w:val="00426A14"/>
    <w:rsid w:val="00426B65"/>
    <w:rsid w:val="00426BCE"/>
    <w:rsid w:val="00426DB5"/>
    <w:rsid w:val="0042786F"/>
    <w:rsid w:val="0042791F"/>
    <w:rsid w:val="00427C80"/>
    <w:rsid w:val="00430779"/>
    <w:rsid w:val="00430789"/>
    <w:rsid w:val="00430A5D"/>
    <w:rsid w:val="00430BB5"/>
    <w:rsid w:val="00430C97"/>
    <w:rsid w:val="00430C9B"/>
    <w:rsid w:val="00430F91"/>
    <w:rsid w:val="004312DC"/>
    <w:rsid w:val="00431379"/>
    <w:rsid w:val="00431486"/>
    <w:rsid w:val="00431672"/>
    <w:rsid w:val="004317DA"/>
    <w:rsid w:val="004322AD"/>
    <w:rsid w:val="00432365"/>
    <w:rsid w:val="004327E3"/>
    <w:rsid w:val="00432C40"/>
    <w:rsid w:val="00432F41"/>
    <w:rsid w:val="00433074"/>
    <w:rsid w:val="00433A67"/>
    <w:rsid w:val="004342C3"/>
    <w:rsid w:val="00434A5F"/>
    <w:rsid w:val="00434EEA"/>
    <w:rsid w:val="004351C4"/>
    <w:rsid w:val="004354E8"/>
    <w:rsid w:val="0043574A"/>
    <w:rsid w:val="00435B35"/>
    <w:rsid w:val="00435F68"/>
    <w:rsid w:val="004361FA"/>
    <w:rsid w:val="00436245"/>
    <w:rsid w:val="004362A6"/>
    <w:rsid w:val="00436391"/>
    <w:rsid w:val="00436656"/>
    <w:rsid w:val="00436B79"/>
    <w:rsid w:val="00436FF8"/>
    <w:rsid w:val="00437714"/>
    <w:rsid w:val="00437729"/>
    <w:rsid w:val="00437783"/>
    <w:rsid w:val="0043790D"/>
    <w:rsid w:val="00437C34"/>
    <w:rsid w:val="00437DAF"/>
    <w:rsid w:val="00437DD7"/>
    <w:rsid w:val="00440272"/>
    <w:rsid w:val="0044068F"/>
    <w:rsid w:val="00440712"/>
    <w:rsid w:val="00440A38"/>
    <w:rsid w:val="004410F7"/>
    <w:rsid w:val="0044125E"/>
    <w:rsid w:val="004416B6"/>
    <w:rsid w:val="00441701"/>
    <w:rsid w:val="00442428"/>
    <w:rsid w:val="00442470"/>
    <w:rsid w:val="004427BC"/>
    <w:rsid w:val="00442ABD"/>
    <w:rsid w:val="004435B1"/>
    <w:rsid w:val="00443827"/>
    <w:rsid w:val="004438EA"/>
    <w:rsid w:val="0044415F"/>
    <w:rsid w:val="00444252"/>
    <w:rsid w:val="004447A3"/>
    <w:rsid w:val="004447AC"/>
    <w:rsid w:val="004448DC"/>
    <w:rsid w:val="00444AC3"/>
    <w:rsid w:val="00444C5F"/>
    <w:rsid w:val="004452CE"/>
    <w:rsid w:val="004454BA"/>
    <w:rsid w:val="00445915"/>
    <w:rsid w:val="00446B8B"/>
    <w:rsid w:val="004473BF"/>
    <w:rsid w:val="004474D3"/>
    <w:rsid w:val="0044788C"/>
    <w:rsid w:val="00447CA6"/>
    <w:rsid w:val="004503DB"/>
    <w:rsid w:val="00450477"/>
    <w:rsid w:val="004505A1"/>
    <w:rsid w:val="00450B13"/>
    <w:rsid w:val="00450DC6"/>
    <w:rsid w:val="00450EF3"/>
    <w:rsid w:val="00450FCB"/>
    <w:rsid w:val="004518FB"/>
    <w:rsid w:val="00451E1E"/>
    <w:rsid w:val="0045275F"/>
    <w:rsid w:val="00452903"/>
    <w:rsid w:val="00452C0B"/>
    <w:rsid w:val="00453A58"/>
    <w:rsid w:val="00453EE0"/>
    <w:rsid w:val="0045439B"/>
    <w:rsid w:val="00454618"/>
    <w:rsid w:val="0045487C"/>
    <w:rsid w:val="00454A27"/>
    <w:rsid w:val="00454EEA"/>
    <w:rsid w:val="00455355"/>
    <w:rsid w:val="00455566"/>
    <w:rsid w:val="0045571F"/>
    <w:rsid w:val="00455920"/>
    <w:rsid w:val="00455BE0"/>
    <w:rsid w:val="00455FD0"/>
    <w:rsid w:val="00455FD9"/>
    <w:rsid w:val="004562E7"/>
    <w:rsid w:val="0045672A"/>
    <w:rsid w:val="00457072"/>
    <w:rsid w:val="004577F4"/>
    <w:rsid w:val="00457964"/>
    <w:rsid w:val="00457BC0"/>
    <w:rsid w:val="00457D56"/>
    <w:rsid w:val="00457E14"/>
    <w:rsid w:val="00457F64"/>
    <w:rsid w:val="00457F83"/>
    <w:rsid w:val="00457FF9"/>
    <w:rsid w:val="00460002"/>
    <w:rsid w:val="00460107"/>
    <w:rsid w:val="00460212"/>
    <w:rsid w:val="00460799"/>
    <w:rsid w:val="00460C0C"/>
    <w:rsid w:val="00460C9F"/>
    <w:rsid w:val="00460EED"/>
    <w:rsid w:val="00461106"/>
    <w:rsid w:val="00461A8F"/>
    <w:rsid w:val="00461A95"/>
    <w:rsid w:val="00461D6A"/>
    <w:rsid w:val="00461E92"/>
    <w:rsid w:val="004623D9"/>
    <w:rsid w:val="00462846"/>
    <w:rsid w:val="00463504"/>
    <w:rsid w:val="0046360C"/>
    <w:rsid w:val="0046417C"/>
    <w:rsid w:val="00464552"/>
    <w:rsid w:val="00464634"/>
    <w:rsid w:val="00464A9D"/>
    <w:rsid w:val="00465375"/>
    <w:rsid w:val="00465817"/>
    <w:rsid w:val="0046664D"/>
    <w:rsid w:val="0046667F"/>
    <w:rsid w:val="00466D90"/>
    <w:rsid w:val="004671E6"/>
    <w:rsid w:val="0046761A"/>
    <w:rsid w:val="0046782D"/>
    <w:rsid w:val="00467B41"/>
    <w:rsid w:val="00467EC5"/>
    <w:rsid w:val="00467F3C"/>
    <w:rsid w:val="00470202"/>
    <w:rsid w:val="00470342"/>
    <w:rsid w:val="004705FF"/>
    <w:rsid w:val="0047061F"/>
    <w:rsid w:val="00470775"/>
    <w:rsid w:val="00470B30"/>
    <w:rsid w:val="00470DB3"/>
    <w:rsid w:val="004710A2"/>
    <w:rsid w:val="004710EE"/>
    <w:rsid w:val="00471341"/>
    <w:rsid w:val="00471854"/>
    <w:rsid w:val="0047187F"/>
    <w:rsid w:val="00471C81"/>
    <w:rsid w:val="00471DEC"/>
    <w:rsid w:val="00471FE0"/>
    <w:rsid w:val="00472288"/>
    <w:rsid w:val="0047241F"/>
    <w:rsid w:val="004726C9"/>
    <w:rsid w:val="00472812"/>
    <w:rsid w:val="00472940"/>
    <w:rsid w:val="00472B7C"/>
    <w:rsid w:val="004732DB"/>
    <w:rsid w:val="0047376D"/>
    <w:rsid w:val="00473DD2"/>
    <w:rsid w:val="0047433B"/>
    <w:rsid w:val="004743A7"/>
    <w:rsid w:val="00474580"/>
    <w:rsid w:val="004745F2"/>
    <w:rsid w:val="004749EE"/>
    <w:rsid w:val="00475608"/>
    <w:rsid w:val="0047561E"/>
    <w:rsid w:val="00475791"/>
    <w:rsid w:val="00475987"/>
    <w:rsid w:val="00475BDC"/>
    <w:rsid w:val="00476150"/>
    <w:rsid w:val="00476229"/>
    <w:rsid w:val="00476325"/>
    <w:rsid w:val="004763B5"/>
    <w:rsid w:val="0047676B"/>
    <w:rsid w:val="004767D3"/>
    <w:rsid w:val="004770AA"/>
    <w:rsid w:val="00477768"/>
    <w:rsid w:val="004778E4"/>
    <w:rsid w:val="00477A43"/>
    <w:rsid w:val="00477B95"/>
    <w:rsid w:val="00480142"/>
    <w:rsid w:val="004804EF"/>
    <w:rsid w:val="004805FD"/>
    <w:rsid w:val="00480CDB"/>
    <w:rsid w:val="00480F0F"/>
    <w:rsid w:val="00481DDC"/>
    <w:rsid w:val="00481E04"/>
    <w:rsid w:val="00481E23"/>
    <w:rsid w:val="0048220E"/>
    <w:rsid w:val="0048228C"/>
    <w:rsid w:val="004822C8"/>
    <w:rsid w:val="00482A00"/>
    <w:rsid w:val="00482D15"/>
    <w:rsid w:val="0048328C"/>
    <w:rsid w:val="0048330F"/>
    <w:rsid w:val="004833D5"/>
    <w:rsid w:val="004837D1"/>
    <w:rsid w:val="00483EA9"/>
    <w:rsid w:val="00484506"/>
    <w:rsid w:val="00484587"/>
    <w:rsid w:val="0048482E"/>
    <w:rsid w:val="0048581E"/>
    <w:rsid w:val="00485E5E"/>
    <w:rsid w:val="00485F5C"/>
    <w:rsid w:val="0048663B"/>
    <w:rsid w:val="00486A6C"/>
    <w:rsid w:val="00486EB0"/>
    <w:rsid w:val="00487F21"/>
    <w:rsid w:val="004900AC"/>
    <w:rsid w:val="004901E8"/>
    <w:rsid w:val="004902C3"/>
    <w:rsid w:val="0049065F"/>
    <w:rsid w:val="004908BE"/>
    <w:rsid w:val="00490A0F"/>
    <w:rsid w:val="00490EA4"/>
    <w:rsid w:val="004913FB"/>
    <w:rsid w:val="00491684"/>
    <w:rsid w:val="0049194C"/>
    <w:rsid w:val="00491992"/>
    <w:rsid w:val="0049201A"/>
    <w:rsid w:val="0049218D"/>
    <w:rsid w:val="004924BC"/>
    <w:rsid w:val="00492678"/>
    <w:rsid w:val="004926E4"/>
    <w:rsid w:val="0049317C"/>
    <w:rsid w:val="00493231"/>
    <w:rsid w:val="00493D6D"/>
    <w:rsid w:val="004942D1"/>
    <w:rsid w:val="00494702"/>
    <w:rsid w:val="004953CD"/>
    <w:rsid w:val="004954F2"/>
    <w:rsid w:val="004955B5"/>
    <w:rsid w:val="00495ADA"/>
    <w:rsid w:val="00495DDB"/>
    <w:rsid w:val="004960CD"/>
    <w:rsid w:val="00496163"/>
    <w:rsid w:val="004961D2"/>
    <w:rsid w:val="00496263"/>
    <w:rsid w:val="00497000"/>
    <w:rsid w:val="0049741D"/>
    <w:rsid w:val="004A0205"/>
    <w:rsid w:val="004A03C5"/>
    <w:rsid w:val="004A05B5"/>
    <w:rsid w:val="004A133A"/>
    <w:rsid w:val="004A1969"/>
    <w:rsid w:val="004A22D5"/>
    <w:rsid w:val="004A2A82"/>
    <w:rsid w:val="004A2C5C"/>
    <w:rsid w:val="004A3C79"/>
    <w:rsid w:val="004A4387"/>
    <w:rsid w:val="004A463B"/>
    <w:rsid w:val="004A4768"/>
    <w:rsid w:val="004A4986"/>
    <w:rsid w:val="004A49A4"/>
    <w:rsid w:val="004A534B"/>
    <w:rsid w:val="004A56FE"/>
    <w:rsid w:val="004A573D"/>
    <w:rsid w:val="004A5D73"/>
    <w:rsid w:val="004A6131"/>
    <w:rsid w:val="004A6454"/>
    <w:rsid w:val="004A65D1"/>
    <w:rsid w:val="004A6786"/>
    <w:rsid w:val="004A6B8B"/>
    <w:rsid w:val="004A6F75"/>
    <w:rsid w:val="004A75BF"/>
    <w:rsid w:val="004A76A6"/>
    <w:rsid w:val="004B0716"/>
    <w:rsid w:val="004B082D"/>
    <w:rsid w:val="004B0A49"/>
    <w:rsid w:val="004B13C2"/>
    <w:rsid w:val="004B19FD"/>
    <w:rsid w:val="004B1A9A"/>
    <w:rsid w:val="004B20BA"/>
    <w:rsid w:val="004B26A5"/>
    <w:rsid w:val="004B2719"/>
    <w:rsid w:val="004B2A81"/>
    <w:rsid w:val="004B2A92"/>
    <w:rsid w:val="004B2AD5"/>
    <w:rsid w:val="004B2C2C"/>
    <w:rsid w:val="004B2E1F"/>
    <w:rsid w:val="004B37FC"/>
    <w:rsid w:val="004B3AFC"/>
    <w:rsid w:val="004B3F84"/>
    <w:rsid w:val="004B44EC"/>
    <w:rsid w:val="004B499D"/>
    <w:rsid w:val="004B5289"/>
    <w:rsid w:val="004B53D2"/>
    <w:rsid w:val="004B548B"/>
    <w:rsid w:val="004B59F6"/>
    <w:rsid w:val="004B5AFD"/>
    <w:rsid w:val="004B69DD"/>
    <w:rsid w:val="004B6B66"/>
    <w:rsid w:val="004B6E5E"/>
    <w:rsid w:val="004B70B0"/>
    <w:rsid w:val="004B73BF"/>
    <w:rsid w:val="004C07D2"/>
    <w:rsid w:val="004C0DD4"/>
    <w:rsid w:val="004C0E26"/>
    <w:rsid w:val="004C1155"/>
    <w:rsid w:val="004C12E3"/>
    <w:rsid w:val="004C1C28"/>
    <w:rsid w:val="004C21BA"/>
    <w:rsid w:val="004C2565"/>
    <w:rsid w:val="004C25EC"/>
    <w:rsid w:val="004C27DE"/>
    <w:rsid w:val="004C2C2A"/>
    <w:rsid w:val="004C2FE9"/>
    <w:rsid w:val="004C30ED"/>
    <w:rsid w:val="004C3208"/>
    <w:rsid w:val="004C3226"/>
    <w:rsid w:val="004C32E2"/>
    <w:rsid w:val="004C39DB"/>
    <w:rsid w:val="004C3D5E"/>
    <w:rsid w:val="004C4440"/>
    <w:rsid w:val="004C461F"/>
    <w:rsid w:val="004C49BD"/>
    <w:rsid w:val="004C5A0F"/>
    <w:rsid w:val="004C64D1"/>
    <w:rsid w:val="004C6636"/>
    <w:rsid w:val="004C6DC5"/>
    <w:rsid w:val="004C7686"/>
    <w:rsid w:val="004C79C9"/>
    <w:rsid w:val="004C7C97"/>
    <w:rsid w:val="004D014C"/>
    <w:rsid w:val="004D0F73"/>
    <w:rsid w:val="004D0F89"/>
    <w:rsid w:val="004D14B4"/>
    <w:rsid w:val="004D14F6"/>
    <w:rsid w:val="004D15AF"/>
    <w:rsid w:val="004D15E6"/>
    <w:rsid w:val="004D1935"/>
    <w:rsid w:val="004D2221"/>
    <w:rsid w:val="004D24A4"/>
    <w:rsid w:val="004D252B"/>
    <w:rsid w:val="004D27A7"/>
    <w:rsid w:val="004D2AA0"/>
    <w:rsid w:val="004D2D62"/>
    <w:rsid w:val="004D3070"/>
    <w:rsid w:val="004D37FE"/>
    <w:rsid w:val="004D37FF"/>
    <w:rsid w:val="004D386B"/>
    <w:rsid w:val="004D3B43"/>
    <w:rsid w:val="004D3CA3"/>
    <w:rsid w:val="004D4141"/>
    <w:rsid w:val="004D4146"/>
    <w:rsid w:val="004D444D"/>
    <w:rsid w:val="004D5699"/>
    <w:rsid w:val="004D5855"/>
    <w:rsid w:val="004D585F"/>
    <w:rsid w:val="004D604E"/>
    <w:rsid w:val="004D61A5"/>
    <w:rsid w:val="004D69E3"/>
    <w:rsid w:val="004D6B9E"/>
    <w:rsid w:val="004D6DB8"/>
    <w:rsid w:val="004D73DC"/>
    <w:rsid w:val="004D785A"/>
    <w:rsid w:val="004D7A00"/>
    <w:rsid w:val="004E000D"/>
    <w:rsid w:val="004E0D84"/>
    <w:rsid w:val="004E0DD0"/>
    <w:rsid w:val="004E10A6"/>
    <w:rsid w:val="004E15BB"/>
    <w:rsid w:val="004E1607"/>
    <w:rsid w:val="004E1B30"/>
    <w:rsid w:val="004E1E98"/>
    <w:rsid w:val="004E20E0"/>
    <w:rsid w:val="004E2241"/>
    <w:rsid w:val="004E24B7"/>
    <w:rsid w:val="004E27A7"/>
    <w:rsid w:val="004E32EA"/>
    <w:rsid w:val="004E3376"/>
    <w:rsid w:val="004E3541"/>
    <w:rsid w:val="004E36D7"/>
    <w:rsid w:val="004E3D7F"/>
    <w:rsid w:val="004E43F9"/>
    <w:rsid w:val="004E4420"/>
    <w:rsid w:val="004E4992"/>
    <w:rsid w:val="004E4A43"/>
    <w:rsid w:val="004E4C97"/>
    <w:rsid w:val="004E510D"/>
    <w:rsid w:val="004E52F0"/>
    <w:rsid w:val="004E5755"/>
    <w:rsid w:val="004E5845"/>
    <w:rsid w:val="004E5D62"/>
    <w:rsid w:val="004E5FD2"/>
    <w:rsid w:val="004E6C76"/>
    <w:rsid w:val="004E6D06"/>
    <w:rsid w:val="004E6DB5"/>
    <w:rsid w:val="004E7119"/>
    <w:rsid w:val="004E7653"/>
    <w:rsid w:val="004E7DDD"/>
    <w:rsid w:val="004E7E9F"/>
    <w:rsid w:val="004E7F19"/>
    <w:rsid w:val="004F00F0"/>
    <w:rsid w:val="004F0220"/>
    <w:rsid w:val="004F08B9"/>
    <w:rsid w:val="004F0B9C"/>
    <w:rsid w:val="004F0DC5"/>
    <w:rsid w:val="004F1250"/>
    <w:rsid w:val="004F2097"/>
    <w:rsid w:val="004F21B6"/>
    <w:rsid w:val="004F2387"/>
    <w:rsid w:val="004F2813"/>
    <w:rsid w:val="004F299E"/>
    <w:rsid w:val="004F2ADE"/>
    <w:rsid w:val="004F3706"/>
    <w:rsid w:val="004F38BD"/>
    <w:rsid w:val="004F3B12"/>
    <w:rsid w:val="004F3CE2"/>
    <w:rsid w:val="004F4321"/>
    <w:rsid w:val="004F451C"/>
    <w:rsid w:val="004F4941"/>
    <w:rsid w:val="004F4B05"/>
    <w:rsid w:val="004F4E81"/>
    <w:rsid w:val="004F4FB7"/>
    <w:rsid w:val="004F5212"/>
    <w:rsid w:val="004F5971"/>
    <w:rsid w:val="004F5ACB"/>
    <w:rsid w:val="004F5E67"/>
    <w:rsid w:val="004F62F6"/>
    <w:rsid w:val="004F66B1"/>
    <w:rsid w:val="004F6A2A"/>
    <w:rsid w:val="004F6C3D"/>
    <w:rsid w:val="004F7129"/>
    <w:rsid w:val="004F7215"/>
    <w:rsid w:val="004F7328"/>
    <w:rsid w:val="004F74A8"/>
    <w:rsid w:val="004F75DA"/>
    <w:rsid w:val="004F77D8"/>
    <w:rsid w:val="004F7DED"/>
    <w:rsid w:val="00500124"/>
    <w:rsid w:val="0050044E"/>
    <w:rsid w:val="00500B6B"/>
    <w:rsid w:val="00500B82"/>
    <w:rsid w:val="00500B96"/>
    <w:rsid w:val="00500C1A"/>
    <w:rsid w:val="00500DAE"/>
    <w:rsid w:val="00500DB0"/>
    <w:rsid w:val="00500EF5"/>
    <w:rsid w:val="005016E0"/>
    <w:rsid w:val="0050172A"/>
    <w:rsid w:val="00501F22"/>
    <w:rsid w:val="0050202B"/>
    <w:rsid w:val="0050213B"/>
    <w:rsid w:val="00502501"/>
    <w:rsid w:val="0050266D"/>
    <w:rsid w:val="00502798"/>
    <w:rsid w:val="00502E3F"/>
    <w:rsid w:val="00502EE8"/>
    <w:rsid w:val="0050314F"/>
    <w:rsid w:val="00503426"/>
    <w:rsid w:val="005035B7"/>
    <w:rsid w:val="00503651"/>
    <w:rsid w:val="005036E2"/>
    <w:rsid w:val="005039AE"/>
    <w:rsid w:val="00503A16"/>
    <w:rsid w:val="00503E3C"/>
    <w:rsid w:val="005043C5"/>
    <w:rsid w:val="00504692"/>
    <w:rsid w:val="00505BDE"/>
    <w:rsid w:val="00506173"/>
    <w:rsid w:val="00506404"/>
    <w:rsid w:val="005067D4"/>
    <w:rsid w:val="00506BDE"/>
    <w:rsid w:val="005101BB"/>
    <w:rsid w:val="005101F5"/>
    <w:rsid w:val="005104B6"/>
    <w:rsid w:val="005112B1"/>
    <w:rsid w:val="0051134A"/>
    <w:rsid w:val="005114F8"/>
    <w:rsid w:val="00511A98"/>
    <w:rsid w:val="00511B29"/>
    <w:rsid w:val="00511BC0"/>
    <w:rsid w:val="00511C47"/>
    <w:rsid w:val="00512112"/>
    <w:rsid w:val="005122B6"/>
    <w:rsid w:val="00512B83"/>
    <w:rsid w:val="0051360A"/>
    <w:rsid w:val="00513B56"/>
    <w:rsid w:val="005142ED"/>
    <w:rsid w:val="00514AFE"/>
    <w:rsid w:val="00515328"/>
    <w:rsid w:val="00515530"/>
    <w:rsid w:val="005156BB"/>
    <w:rsid w:val="00515FFB"/>
    <w:rsid w:val="0051608E"/>
    <w:rsid w:val="00516516"/>
    <w:rsid w:val="00516B0D"/>
    <w:rsid w:val="00516CBE"/>
    <w:rsid w:val="00516E30"/>
    <w:rsid w:val="00516FF2"/>
    <w:rsid w:val="00517393"/>
    <w:rsid w:val="00517469"/>
    <w:rsid w:val="00520262"/>
    <w:rsid w:val="005206C0"/>
    <w:rsid w:val="00521093"/>
    <w:rsid w:val="00521878"/>
    <w:rsid w:val="005219EF"/>
    <w:rsid w:val="00521C24"/>
    <w:rsid w:val="0052230C"/>
    <w:rsid w:val="005229BE"/>
    <w:rsid w:val="00522F25"/>
    <w:rsid w:val="0052316F"/>
    <w:rsid w:val="00523558"/>
    <w:rsid w:val="005235F9"/>
    <w:rsid w:val="005238AD"/>
    <w:rsid w:val="00523DAE"/>
    <w:rsid w:val="005240A8"/>
    <w:rsid w:val="005241C8"/>
    <w:rsid w:val="00524543"/>
    <w:rsid w:val="005248C4"/>
    <w:rsid w:val="00524F14"/>
    <w:rsid w:val="00525698"/>
    <w:rsid w:val="0052661B"/>
    <w:rsid w:val="00527416"/>
    <w:rsid w:val="00527424"/>
    <w:rsid w:val="0052742A"/>
    <w:rsid w:val="00527916"/>
    <w:rsid w:val="00527AA5"/>
    <w:rsid w:val="00527D4D"/>
    <w:rsid w:val="005300A6"/>
    <w:rsid w:val="0053082D"/>
    <w:rsid w:val="00530946"/>
    <w:rsid w:val="00531493"/>
    <w:rsid w:val="00531836"/>
    <w:rsid w:val="00531AE6"/>
    <w:rsid w:val="00531C50"/>
    <w:rsid w:val="0053206D"/>
    <w:rsid w:val="005323FC"/>
    <w:rsid w:val="00532681"/>
    <w:rsid w:val="005327C3"/>
    <w:rsid w:val="0053281F"/>
    <w:rsid w:val="00533147"/>
    <w:rsid w:val="005331F3"/>
    <w:rsid w:val="0053396F"/>
    <w:rsid w:val="00534201"/>
    <w:rsid w:val="005344CA"/>
    <w:rsid w:val="00534624"/>
    <w:rsid w:val="005347AB"/>
    <w:rsid w:val="0053529E"/>
    <w:rsid w:val="00535978"/>
    <w:rsid w:val="00535F93"/>
    <w:rsid w:val="005361F3"/>
    <w:rsid w:val="0053624D"/>
    <w:rsid w:val="00536675"/>
    <w:rsid w:val="00536797"/>
    <w:rsid w:val="00537665"/>
    <w:rsid w:val="0053780C"/>
    <w:rsid w:val="005400F5"/>
    <w:rsid w:val="005406B8"/>
    <w:rsid w:val="00540C44"/>
    <w:rsid w:val="00540E8E"/>
    <w:rsid w:val="00541101"/>
    <w:rsid w:val="00541C62"/>
    <w:rsid w:val="00542286"/>
    <w:rsid w:val="0054242E"/>
    <w:rsid w:val="0054284D"/>
    <w:rsid w:val="00543562"/>
    <w:rsid w:val="00543A9F"/>
    <w:rsid w:val="00543F01"/>
    <w:rsid w:val="00543FD3"/>
    <w:rsid w:val="0054470F"/>
    <w:rsid w:val="0054480C"/>
    <w:rsid w:val="00544DD9"/>
    <w:rsid w:val="00544E46"/>
    <w:rsid w:val="005453B6"/>
    <w:rsid w:val="0054595E"/>
    <w:rsid w:val="00545AF0"/>
    <w:rsid w:val="00545BA1"/>
    <w:rsid w:val="00545CA3"/>
    <w:rsid w:val="00546763"/>
    <w:rsid w:val="005467D1"/>
    <w:rsid w:val="00546AC0"/>
    <w:rsid w:val="00546D40"/>
    <w:rsid w:val="005474C4"/>
    <w:rsid w:val="00547804"/>
    <w:rsid w:val="005478BA"/>
    <w:rsid w:val="005479AE"/>
    <w:rsid w:val="00547AB4"/>
    <w:rsid w:val="00547E8C"/>
    <w:rsid w:val="00547FEC"/>
    <w:rsid w:val="00550437"/>
    <w:rsid w:val="005507EE"/>
    <w:rsid w:val="00550CE7"/>
    <w:rsid w:val="005510BE"/>
    <w:rsid w:val="005518A6"/>
    <w:rsid w:val="00551CEB"/>
    <w:rsid w:val="00552166"/>
    <w:rsid w:val="00552778"/>
    <w:rsid w:val="00552791"/>
    <w:rsid w:val="0055290E"/>
    <w:rsid w:val="00552C42"/>
    <w:rsid w:val="00552E06"/>
    <w:rsid w:val="00552E67"/>
    <w:rsid w:val="00552E71"/>
    <w:rsid w:val="00553829"/>
    <w:rsid w:val="005538BB"/>
    <w:rsid w:val="00553B24"/>
    <w:rsid w:val="00553B6D"/>
    <w:rsid w:val="00553CE2"/>
    <w:rsid w:val="00554028"/>
    <w:rsid w:val="005540C6"/>
    <w:rsid w:val="00554291"/>
    <w:rsid w:val="0055430A"/>
    <w:rsid w:val="00554472"/>
    <w:rsid w:val="00554510"/>
    <w:rsid w:val="00554EE3"/>
    <w:rsid w:val="0055522D"/>
    <w:rsid w:val="005552FB"/>
    <w:rsid w:val="00555C2E"/>
    <w:rsid w:val="00555CD8"/>
    <w:rsid w:val="00555CF4"/>
    <w:rsid w:val="005563CD"/>
    <w:rsid w:val="00556BEA"/>
    <w:rsid w:val="00556F01"/>
    <w:rsid w:val="005572FD"/>
    <w:rsid w:val="005574FD"/>
    <w:rsid w:val="00557ABA"/>
    <w:rsid w:val="00557B8C"/>
    <w:rsid w:val="00557CE0"/>
    <w:rsid w:val="00557DA1"/>
    <w:rsid w:val="00557EBC"/>
    <w:rsid w:val="0056033E"/>
    <w:rsid w:val="005604E0"/>
    <w:rsid w:val="005606BE"/>
    <w:rsid w:val="00561716"/>
    <w:rsid w:val="005623B8"/>
    <w:rsid w:val="0056256B"/>
    <w:rsid w:val="0056288E"/>
    <w:rsid w:val="00562A99"/>
    <w:rsid w:val="00562B23"/>
    <w:rsid w:val="00563406"/>
    <w:rsid w:val="00563D4A"/>
    <w:rsid w:val="00563D9A"/>
    <w:rsid w:val="00563EBB"/>
    <w:rsid w:val="00564352"/>
    <w:rsid w:val="0056449B"/>
    <w:rsid w:val="00564703"/>
    <w:rsid w:val="00564885"/>
    <w:rsid w:val="00564A06"/>
    <w:rsid w:val="00564BA7"/>
    <w:rsid w:val="00564CEB"/>
    <w:rsid w:val="00564E70"/>
    <w:rsid w:val="00564FC4"/>
    <w:rsid w:val="005653BB"/>
    <w:rsid w:val="00565C35"/>
    <w:rsid w:val="00565D82"/>
    <w:rsid w:val="00565D98"/>
    <w:rsid w:val="005663E5"/>
    <w:rsid w:val="0056660E"/>
    <w:rsid w:val="005666D7"/>
    <w:rsid w:val="00566AC2"/>
    <w:rsid w:val="00566BBC"/>
    <w:rsid w:val="00566C87"/>
    <w:rsid w:val="00566CED"/>
    <w:rsid w:val="00570370"/>
    <w:rsid w:val="00570427"/>
    <w:rsid w:val="00570891"/>
    <w:rsid w:val="00570F88"/>
    <w:rsid w:val="00571341"/>
    <w:rsid w:val="00571449"/>
    <w:rsid w:val="005717DB"/>
    <w:rsid w:val="00571C2F"/>
    <w:rsid w:val="00571DE4"/>
    <w:rsid w:val="00571F17"/>
    <w:rsid w:val="0057233F"/>
    <w:rsid w:val="005723DF"/>
    <w:rsid w:val="00572CF3"/>
    <w:rsid w:val="00573064"/>
    <w:rsid w:val="005736A0"/>
    <w:rsid w:val="00573728"/>
    <w:rsid w:val="00573D3C"/>
    <w:rsid w:val="00573DD2"/>
    <w:rsid w:val="00573F4E"/>
    <w:rsid w:val="005743C7"/>
    <w:rsid w:val="00574801"/>
    <w:rsid w:val="00574EFD"/>
    <w:rsid w:val="005754E6"/>
    <w:rsid w:val="00575746"/>
    <w:rsid w:val="00575780"/>
    <w:rsid w:val="00576534"/>
    <w:rsid w:val="005766B3"/>
    <w:rsid w:val="00577294"/>
    <w:rsid w:val="005772EC"/>
    <w:rsid w:val="005773F3"/>
    <w:rsid w:val="00577570"/>
    <w:rsid w:val="00577639"/>
    <w:rsid w:val="005777FC"/>
    <w:rsid w:val="00577995"/>
    <w:rsid w:val="00577C25"/>
    <w:rsid w:val="0058002B"/>
    <w:rsid w:val="00580142"/>
    <w:rsid w:val="00581121"/>
    <w:rsid w:val="00581917"/>
    <w:rsid w:val="00581E5D"/>
    <w:rsid w:val="00581EBD"/>
    <w:rsid w:val="00582035"/>
    <w:rsid w:val="00582DDE"/>
    <w:rsid w:val="00582E53"/>
    <w:rsid w:val="00582F06"/>
    <w:rsid w:val="00582F2D"/>
    <w:rsid w:val="0058334A"/>
    <w:rsid w:val="00583D9A"/>
    <w:rsid w:val="005841AE"/>
    <w:rsid w:val="005848F2"/>
    <w:rsid w:val="00585022"/>
    <w:rsid w:val="00585358"/>
    <w:rsid w:val="005853F9"/>
    <w:rsid w:val="0058579C"/>
    <w:rsid w:val="00585AEA"/>
    <w:rsid w:val="00585BE0"/>
    <w:rsid w:val="00585E84"/>
    <w:rsid w:val="00586461"/>
    <w:rsid w:val="00586AAE"/>
    <w:rsid w:val="00586AD6"/>
    <w:rsid w:val="00587ED5"/>
    <w:rsid w:val="005900AB"/>
    <w:rsid w:val="00590114"/>
    <w:rsid w:val="0059025A"/>
    <w:rsid w:val="00590262"/>
    <w:rsid w:val="00590283"/>
    <w:rsid w:val="0059071C"/>
    <w:rsid w:val="00590DFA"/>
    <w:rsid w:val="00591910"/>
    <w:rsid w:val="00591942"/>
    <w:rsid w:val="00591B1B"/>
    <w:rsid w:val="0059202B"/>
    <w:rsid w:val="005928F1"/>
    <w:rsid w:val="00592E63"/>
    <w:rsid w:val="005936F7"/>
    <w:rsid w:val="00593B2A"/>
    <w:rsid w:val="00593F4F"/>
    <w:rsid w:val="00594055"/>
    <w:rsid w:val="00594E20"/>
    <w:rsid w:val="00594FE1"/>
    <w:rsid w:val="00595197"/>
    <w:rsid w:val="0059521C"/>
    <w:rsid w:val="00595463"/>
    <w:rsid w:val="005956A8"/>
    <w:rsid w:val="0059578F"/>
    <w:rsid w:val="00595814"/>
    <w:rsid w:val="005963C9"/>
    <w:rsid w:val="00596B56"/>
    <w:rsid w:val="00596F21"/>
    <w:rsid w:val="00596F3F"/>
    <w:rsid w:val="0059729A"/>
    <w:rsid w:val="00597EE6"/>
    <w:rsid w:val="005A02D1"/>
    <w:rsid w:val="005A0417"/>
    <w:rsid w:val="005A082C"/>
    <w:rsid w:val="005A0D71"/>
    <w:rsid w:val="005A140E"/>
    <w:rsid w:val="005A185C"/>
    <w:rsid w:val="005A187D"/>
    <w:rsid w:val="005A1DA6"/>
    <w:rsid w:val="005A22CC"/>
    <w:rsid w:val="005A2761"/>
    <w:rsid w:val="005A2C47"/>
    <w:rsid w:val="005A2D82"/>
    <w:rsid w:val="005A2D91"/>
    <w:rsid w:val="005A3899"/>
    <w:rsid w:val="005A3D1F"/>
    <w:rsid w:val="005A3E04"/>
    <w:rsid w:val="005A4020"/>
    <w:rsid w:val="005A4053"/>
    <w:rsid w:val="005A497F"/>
    <w:rsid w:val="005A4C38"/>
    <w:rsid w:val="005A4D18"/>
    <w:rsid w:val="005A4EFD"/>
    <w:rsid w:val="005A5459"/>
    <w:rsid w:val="005A5467"/>
    <w:rsid w:val="005A5A0A"/>
    <w:rsid w:val="005A6525"/>
    <w:rsid w:val="005A6A06"/>
    <w:rsid w:val="005A6A15"/>
    <w:rsid w:val="005A6DAA"/>
    <w:rsid w:val="005A6FB7"/>
    <w:rsid w:val="005A7002"/>
    <w:rsid w:val="005A757D"/>
    <w:rsid w:val="005A775C"/>
    <w:rsid w:val="005A7917"/>
    <w:rsid w:val="005A796E"/>
    <w:rsid w:val="005A7CC3"/>
    <w:rsid w:val="005A7DEA"/>
    <w:rsid w:val="005B02E6"/>
    <w:rsid w:val="005B037D"/>
    <w:rsid w:val="005B07DF"/>
    <w:rsid w:val="005B0886"/>
    <w:rsid w:val="005B19F7"/>
    <w:rsid w:val="005B1B7D"/>
    <w:rsid w:val="005B2201"/>
    <w:rsid w:val="005B26C3"/>
    <w:rsid w:val="005B282B"/>
    <w:rsid w:val="005B2C36"/>
    <w:rsid w:val="005B2C7D"/>
    <w:rsid w:val="005B3431"/>
    <w:rsid w:val="005B369A"/>
    <w:rsid w:val="005B4554"/>
    <w:rsid w:val="005B4676"/>
    <w:rsid w:val="005B477F"/>
    <w:rsid w:val="005B4D7C"/>
    <w:rsid w:val="005B4EB9"/>
    <w:rsid w:val="005B5069"/>
    <w:rsid w:val="005B508C"/>
    <w:rsid w:val="005B550F"/>
    <w:rsid w:val="005B6003"/>
    <w:rsid w:val="005B660D"/>
    <w:rsid w:val="005B6613"/>
    <w:rsid w:val="005B66BC"/>
    <w:rsid w:val="005B6845"/>
    <w:rsid w:val="005B69A3"/>
    <w:rsid w:val="005B7467"/>
    <w:rsid w:val="005C0665"/>
    <w:rsid w:val="005C09B1"/>
    <w:rsid w:val="005C0BC2"/>
    <w:rsid w:val="005C0E4B"/>
    <w:rsid w:val="005C0FBD"/>
    <w:rsid w:val="005C111A"/>
    <w:rsid w:val="005C1181"/>
    <w:rsid w:val="005C1297"/>
    <w:rsid w:val="005C1526"/>
    <w:rsid w:val="005C1BEE"/>
    <w:rsid w:val="005C1EA9"/>
    <w:rsid w:val="005C1F41"/>
    <w:rsid w:val="005C216C"/>
    <w:rsid w:val="005C2348"/>
    <w:rsid w:val="005C2760"/>
    <w:rsid w:val="005C2881"/>
    <w:rsid w:val="005C35BC"/>
    <w:rsid w:val="005C37D8"/>
    <w:rsid w:val="005C40E7"/>
    <w:rsid w:val="005C51FD"/>
    <w:rsid w:val="005C5450"/>
    <w:rsid w:val="005C546D"/>
    <w:rsid w:val="005C553A"/>
    <w:rsid w:val="005C59E6"/>
    <w:rsid w:val="005C5C93"/>
    <w:rsid w:val="005C5D4F"/>
    <w:rsid w:val="005C5FCC"/>
    <w:rsid w:val="005C63E9"/>
    <w:rsid w:val="005C6584"/>
    <w:rsid w:val="005C686C"/>
    <w:rsid w:val="005C6F95"/>
    <w:rsid w:val="005C6FA8"/>
    <w:rsid w:val="005D00C4"/>
    <w:rsid w:val="005D0D55"/>
    <w:rsid w:val="005D11C5"/>
    <w:rsid w:val="005D159C"/>
    <w:rsid w:val="005D2140"/>
    <w:rsid w:val="005D22B7"/>
    <w:rsid w:val="005D2AFF"/>
    <w:rsid w:val="005D2F14"/>
    <w:rsid w:val="005D3042"/>
    <w:rsid w:val="005D34BA"/>
    <w:rsid w:val="005D3DD7"/>
    <w:rsid w:val="005D445E"/>
    <w:rsid w:val="005D4518"/>
    <w:rsid w:val="005D47B2"/>
    <w:rsid w:val="005D4C19"/>
    <w:rsid w:val="005D4D67"/>
    <w:rsid w:val="005D550B"/>
    <w:rsid w:val="005D5656"/>
    <w:rsid w:val="005D57A6"/>
    <w:rsid w:val="005D584D"/>
    <w:rsid w:val="005D58F5"/>
    <w:rsid w:val="005D58F9"/>
    <w:rsid w:val="005D5CDA"/>
    <w:rsid w:val="005D61E7"/>
    <w:rsid w:val="005D6214"/>
    <w:rsid w:val="005D6593"/>
    <w:rsid w:val="005D67FB"/>
    <w:rsid w:val="005D6AC4"/>
    <w:rsid w:val="005D6E49"/>
    <w:rsid w:val="005D77E7"/>
    <w:rsid w:val="005D7821"/>
    <w:rsid w:val="005D7D73"/>
    <w:rsid w:val="005E079D"/>
    <w:rsid w:val="005E1476"/>
    <w:rsid w:val="005E1C9E"/>
    <w:rsid w:val="005E2002"/>
    <w:rsid w:val="005E2608"/>
    <w:rsid w:val="005E29A5"/>
    <w:rsid w:val="005E2AD1"/>
    <w:rsid w:val="005E2EBC"/>
    <w:rsid w:val="005E30E5"/>
    <w:rsid w:val="005E3A47"/>
    <w:rsid w:val="005E3CF3"/>
    <w:rsid w:val="005E3D06"/>
    <w:rsid w:val="005E4AA7"/>
    <w:rsid w:val="005E4C82"/>
    <w:rsid w:val="005E4F98"/>
    <w:rsid w:val="005E522F"/>
    <w:rsid w:val="005E56E7"/>
    <w:rsid w:val="005E56F5"/>
    <w:rsid w:val="005E5A3F"/>
    <w:rsid w:val="005E5C33"/>
    <w:rsid w:val="005E6109"/>
    <w:rsid w:val="005E6625"/>
    <w:rsid w:val="005E677A"/>
    <w:rsid w:val="005E697B"/>
    <w:rsid w:val="005E7514"/>
    <w:rsid w:val="005E783A"/>
    <w:rsid w:val="005E79EB"/>
    <w:rsid w:val="005E7B1C"/>
    <w:rsid w:val="005F089C"/>
    <w:rsid w:val="005F09B1"/>
    <w:rsid w:val="005F0B8B"/>
    <w:rsid w:val="005F0C1E"/>
    <w:rsid w:val="005F0C85"/>
    <w:rsid w:val="005F1008"/>
    <w:rsid w:val="005F111F"/>
    <w:rsid w:val="005F19F2"/>
    <w:rsid w:val="005F1E9D"/>
    <w:rsid w:val="005F2254"/>
    <w:rsid w:val="005F258D"/>
    <w:rsid w:val="005F285B"/>
    <w:rsid w:val="005F2D90"/>
    <w:rsid w:val="005F3280"/>
    <w:rsid w:val="005F32F1"/>
    <w:rsid w:val="005F35AB"/>
    <w:rsid w:val="005F3D82"/>
    <w:rsid w:val="005F4595"/>
    <w:rsid w:val="005F4605"/>
    <w:rsid w:val="005F46B0"/>
    <w:rsid w:val="005F53BA"/>
    <w:rsid w:val="005F55A9"/>
    <w:rsid w:val="005F59D6"/>
    <w:rsid w:val="005F5B95"/>
    <w:rsid w:val="005F5F8F"/>
    <w:rsid w:val="005F681D"/>
    <w:rsid w:val="005F69CE"/>
    <w:rsid w:val="005F7151"/>
    <w:rsid w:val="005F7AF3"/>
    <w:rsid w:val="005F7C06"/>
    <w:rsid w:val="005F7C46"/>
    <w:rsid w:val="005F7DBE"/>
    <w:rsid w:val="006002C7"/>
    <w:rsid w:val="0060048A"/>
    <w:rsid w:val="00600881"/>
    <w:rsid w:val="00601758"/>
    <w:rsid w:val="00601B92"/>
    <w:rsid w:val="00601DBF"/>
    <w:rsid w:val="00601F46"/>
    <w:rsid w:val="006020CD"/>
    <w:rsid w:val="00602575"/>
    <w:rsid w:val="00602790"/>
    <w:rsid w:val="00602F77"/>
    <w:rsid w:val="0060319D"/>
    <w:rsid w:val="006031B8"/>
    <w:rsid w:val="00603823"/>
    <w:rsid w:val="00603BE9"/>
    <w:rsid w:val="00603C54"/>
    <w:rsid w:val="00603DE1"/>
    <w:rsid w:val="006040EE"/>
    <w:rsid w:val="00604F77"/>
    <w:rsid w:val="00605107"/>
    <w:rsid w:val="00605158"/>
    <w:rsid w:val="0060569F"/>
    <w:rsid w:val="00605A19"/>
    <w:rsid w:val="00605D35"/>
    <w:rsid w:val="00605E53"/>
    <w:rsid w:val="006064B2"/>
    <w:rsid w:val="006069E4"/>
    <w:rsid w:val="00606CCF"/>
    <w:rsid w:val="00606DB5"/>
    <w:rsid w:val="00607639"/>
    <w:rsid w:val="00610547"/>
    <w:rsid w:val="00610DAD"/>
    <w:rsid w:val="00610E04"/>
    <w:rsid w:val="00611588"/>
    <w:rsid w:val="006115EF"/>
    <w:rsid w:val="006119E3"/>
    <w:rsid w:val="00611A57"/>
    <w:rsid w:val="00611E5A"/>
    <w:rsid w:val="00612429"/>
    <w:rsid w:val="00612450"/>
    <w:rsid w:val="00612590"/>
    <w:rsid w:val="0061271B"/>
    <w:rsid w:val="0061327A"/>
    <w:rsid w:val="006133FE"/>
    <w:rsid w:val="00613A37"/>
    <w:rsid w:val="00613EA9"/>
    <w:rsid w:val="00614009"/>
    <w:rsid w:val="00614087"/>
    <w:rsid w:val="00614498"/>
    <w:rsid w:val="006148D4"/>
    <w:rsid w:val="00614992"/>
    <w:rsid w:val="00614AB9"/>
    <w:rsid w:val="00614CE9"/>
    <w:rsid w:val="00615055"/>
    <w:rsid w:val="00615601"/>
    <w:rsid w:val="0061598E"/>
    <w:rsid w:val="00615DF1"/>
    <w:rsid w:val="00616253"/>
    <w:rsid w:val="00616286"/>
    <w:rsid w:val="00616537"/>
    <w:rsid w:val="00616A75"/>
    <w:rsid w:val="00616CE2"/>
    <w:rsid w:val="00616EE9"/>
    <w:rsid w:val="00616F23"/>
    <w:rsid w:val="0061731A"/>
    <w:rsid w:val="00617548"/>
    <w:rsid w:val="00617BF1"/>
    <w:rsid w:val="00617C77"/>
    <w:rsid w:val="00617E61"/>
    <w:rsid w:val="006203C5"/>
    <w:rsid w:val="00620B6C"/>
    <w:rsid w:val="00620D94"/>
    <w:rsid w:val="00620E3A"/>
    <w:rsid w:val="00621443"/>
    <w:rsid w:val="00621736"/>
    <w:rsid w:val="00621EA3"/>
    <w:rsid w:val="00622202"/>
    <w:rsid w:val="006225E1"/>
    <w:rsid w:val="00622D16"/>
    <w:rsid w:val="006236F1"/>
    <w:rsid w:val="0062392D"/>
    <w:rsid w:val="00623F8A"/>
    <w:rsid w:val="0062468B"/>
    <w:rsid w:val="00624B50"/>
    <w:rsid w:val="00624E3F"/>
    <w:rsid w:val="00625523"/>
    <w:rsid w:val="006256F8"/>
    <w:rsid w:val="00625F0B"/>
    <w:rsid w:val="00625F39"/>
    <w:rsid w:val="00625F8F"/>
    <w:rsid w:val="00626172"/>
    <w:rsid w:val="006265CF"/>
    <w:rsid w:val="006267E2"/>
    <w:rsid w:val="00627577"/>
    <w:rsid w:val="00627758"/>
    <w:rsid w:val="00627C54"/>
    <w:rsid w:val="00631069"/>
    <w:rsid w:val="00631D05"/>
    <w:rsid w:val="006321C8"/>
    <w:rsid w:val="00632A4B"/>
    <w:rsid w:val="00633325"/>
    <w:rsid w:val="00633BB4"/>
    <w:rsid w:val="00633C67"/>
    <w:rsid w:val="00634080"/>
    <w:rsid w:val="006344C7"/>
    <w:rsid w:val="006344D6"/>
    <w:rsid w:val="00634502"/>
    <w:rsid w:val="00635390"/>
    <w:rsid w:val="00635916"/>
    <w:rsid w:val="00636407"/>
    <w:rsid w:val="00636419"/>
    <w:rsid w:val="00636439"/>
    <w:rsid w:val="006364B1"/>
    <w:rsid w:val="00636CAE"/>
    <w:rsid w:val="00636E8E"/>
    <w:rsid w:val="00637152"/>
    <w:rsid w:val="00637823"/>
    <w:rsid w:val="00637F74"/>
    <w:rsid w:val="00640149"/>
    <w:rsid w:val="00640201"/>
    <w:rsid w:val="00640229"/>
    <w:rsid w:val="00640959"/>
    <w:rsid w:val="00640B9F"/>
    <w:rsid w:val="00640DA4"/>
    <w:rsid w:val="00641236"/>
    <w:rsid w:val="006412FD"/>
    <w:rsid w:val="0064185C"/>
    <w:rsid w:val="0064248A"/>
    <w:rsid w:val="00642A68"/>
    <w:rsid w:val="0064307E"/>
    <w:rsid w:val="0064327C"/>
    <w:rsid w:val="0064350E"/>
    <w:rsid w:val="00644031"/>
    <w:rsid w:val="00644548"/>
    <w:rsid w:val="00644A7E"/>
    <w:rsid w:val="00644E14"/>
    <w:rsid w:val="0064536B"/>
    <w:rsid w:val="00645766"/>
    <w:rsid w:val="00645BF6"/>
    <w:rsid w:val="00645E05"/>
    <w:rsid w:val="00645FAF"/>
    <w:rsid w:val="00646998"/>
    <w:rsid w:val="00646DA8"/>
    <w:rsid w:val="006474C4"/>
    <w:rsid w:val="0064781A"/>
    <w:rsid w:val="00647FD6"/>
    <w:rsid w:val="00647FF6"/>
    <w:rsid w:val="0065024E"/>
    <w:rsid w:val="0065083C"/>
    <w:rsid w:val="006509AC"/>
    <w:rsid w:val="00650F4C"/>
    <w:rsid w:val="0065148A"/>
    <w:rsid w:val="006516A3"/>
    <w:rsid w:val="006519DF"/>
    <w:rsid w:val="006520C6"/>
    <w:rsid w:val="00652C26"/>
    <w:rsid w:val="00652C76"/>
    <w:rsid w:val="00653727"/>
    <w:rsid w:val="00653805"/>
    <w:rsid w:val="00653E9D"/>
    <w:rsid w:val="006544C7"/>
    <w:rsid w:val="00654545"/>
    <w:rsid w:val="00654E90"/>
    <w:rsid w:val="006551CC"/>
    <w:rsid w:val="00655230"/>
    <w:rsid w:val="0065544B"/>
    <w:rsid w:val="00655492"/>
    <w:rsid w:val="006554C2"/>
    <w:rsid w:val="0065595F"/>
    <w:rsid w:val="00655C7E"/>
    <w:rsid w:val="00655DD5"/>
    <w:rsid w:val="00655DE8"/>
    <w:rsid w:val="00655FB2"/>
    <w:rsid w:val="00656052"/>
    <w:rsid w:val="006560F9"/>
    <w:rsid w:val="006564A0"/>
    <w:rsid w:val="006564E1"/>
    <w:rsid w:val="0065687B"/>
    <w:rsid w:val="00657174"/>
    <w:rsid w:val="0065743A"/>
    <w:rsid w:val="006579F1"/>
    <w:rsid w:val="006600BE"/>
    <w:rsid w:val="0066013A"/>
    <w:rsid w:val="00660141"/>
    <w:rsid w:val="0066093A"/>
    <w:rsid w:val="0066098C"/>
    <w:rsid w:val="00660CD0"/>
    <w:rsid w:val="00660F4C"/>
    <w:rsid w:val="006618FE"/>
    <w:rsid w:val="00661B95"/>
    <w:rsid w:val="006623D3"/>
    <w:rsid w:val="00662BC7"/>
    <w:rsid w:val="00662D19"/>
    <w:rsid w:val="00663215"/>
    <w:rsid w:val="006639E4"/>
    <w:rsid w:val="00663A59"/>
    <w:rsid w:val="00663FF4"/>
    <w:rsid w:val="00663FF9"/>
    <w:rsid w:val="006641DF"/>
    <w:rsid w:val="00664698"/>
    <w:rsid w:val="00664CBE"/>
    <w:rsid w:val="0066504C"/>
    <w:rsid w:val="0066518C"/>
    <w:rsid w:val="00665B05"/>
    <w:rsid w:val="00665D87"/>
    <w:rsid w:val="00666005"/>
    <w:rsid w:val="00666A6A"/>
    <w:rsid w:val="00666AFF"/>
    <w:rsid w:val="00666D95"/>
    <w:rsid w:val="006678EC"/>
    <w:rsid w:val="00667AAC"/>
    <w:rsid w:val="00667CCE"/>
    <w:rsid w:val="00667D5A"/>
    <w:rsid w:val="006706B8"/>
    <w:rsid w:val="00670807"/>
    <w:rsid w:val="00670B0D"/>
    <w:rsid w:val="0067164E"/>
    <w:rsid w:val="0067166A"/>
    <w:rsid w:val="006717E3"/>
    <w:rsid w:val="00671848"/>
    <w:rsid w:val="00671D93"/>
    <w:rsid w:val="0067245F"/>
    <w:rsid w:val="00672BDC"/>
    <w:rsid w:val="006739BC"/>
    <w:rsid w:val="00673AC2"/>
    <w:rsid w:val="00673ACF"/>
    <w:rsid w:val="00673C71"/>
    <w:rsid w:val="00673F18"/>
    <w:rsid w:val="00673F23"/>
    <w:rsid w:val="00674059"/>
    <w:rsid w:val="00674110"/>
    <w:rsid w:val="00675A53"/>
    <w:rsid w:val="00675B2A"/>
    <w:rsid w:val="00675CD3"/>
    <w:rsid w:val="00675D14"/>
    <w:rsid w:val="00675F7D"/>
    <w:rsid w:val="00676763"/>
    <w:rsid w:val="006773A0"/>
    <w:rsid w:val="006800BD"/>
    <w:rsid w:val="006802FE"/>
    <w:rsid w:val="0068040C"/>
    <w:rsid w:val="0068060D"/>
    <w:rsid w:val="006808B2"/>
    <w:rsid w:val="00680BAF"/>
    <w:rsid w:val="00680C34"/>
    <w:rsid w:val="00680C8A"/>
    <w:rsid w:val="00680E48"/>
    <w:rsid w:val="00681354"/>
    <w:rsid w:val="0068155E"/>
    <w:rsid w:val="00681ED4"/>
    <w:rsid w:val="00681F26"/>
    <w:rsid w:val="006822A2"/>
    <w:rsid w:val="00682496"/>
    <w:rsid w:val="00682540"/>
    <w:rsid w:val="0068258A"/>
    <w:rsid w:val="00682FFD"/>
    <w:rsid w:val="00683458"/>
    <w:rsid w:val="00684668"/>
    <w:rsid w:val="006846B9"/>
    <w:rsid w:val="006847BC"/>
    <w:rsid w:val="006851F8"/>
    <w:rsid w:val="0068536D"/>
    <w:rsid w:val="006853BF"/>
    <w:rsid w:val="006855E0"/>
    <w:rsid w:val="006856EA"/>
    <w:rsid w:val="006857B4"/>
    <w:rsid w:val="00685986"/>
    <w:rsid w:val="00685F0F"/>
    <w:rsid w:val="00685FED"/>
    <w:rsid w:val="00686265"/>
    <w:rsid w:val="006863BF"/>
    <w:rsid w:val="00686661"/>
    <w:rsid w:val="0068697F"/>
    <w:rsid w:val="00686BAE"/>
    <w:rsid w:val="006871F7"/>
    <w:rsid w:val="00687643"/>
    <w:rsid w:val="00687B9B"/>
    <w:rsid w:val="00687E88"/>
    <w:rsid w:val="0069012F"/>
    <w:rsid w:val="006905BC"/>
    <w:rsid w:val="00690869"/>
    <w:rsid w:val="00690980"/>
    <w:rsid w:val="00690A05"/>
    <w:rsid w:val="00690D38"/>
    <w:rsid w:val="00691110"/>
    <w:rsid w:val="006915CE"/>
    <w:rsid w:val="0069160E"/>
    <w:rsid w:val="00691638"/>
    <w:rsid w:val="006926B9"/>
    <w:rsid w:val="00692ACF"/>
    <w:rsid w:val="00692E3F"/>
    <w:rsid w:val="00693349"/>
    <w:rsid w:val="00694459"/>
    <w:rsid w:val="00694672"/>
    <w:rsid w:val="00694922"/>
    <w:rsid w:val="00694BA4"/>
    <w:rsid w:val="006950A7"/>
    <w:rsid w:val="00695D93"/>
    <w:rsid w:val="00695E82"/>
    <w:rsid w:val="0069637E"/>
    <w:rsid w:val="00696542"/>
    <w:rsid w:val="00696544"/>
    <w:rsid w:val="00696594"/>
    <w:rsid w:val="006972C3"/>
    <w:rsid w:val="006974D7"/>
    <w:rsid w:val="0069795D"/>
    <w:rsid w:val="00697EFE"/>
    <w:rsid w:val="006A03EE"/>
    <w:rsid w:val="006A0598"/>
    <w:rsid w:val="006A06C2"/>
    <w:rsid w:val="006A0B35"/>
    <w:rsid w:val="006A0B7A"/>
    <w:rsid w:val="006A0C0A"/>
    <w:rsid w:val="006A0D75"/>
    <w:rsid w:val="006A0F80"/>
    <w:rsid w:val="006A159F"/>
    <w:rsid w:val="006A1720"/>
    <w:rsid w:val="006A1A14"/>
    <w:rsid w:val="006A1B5C"/>
    <w:rsid w:val="006A1C76"/>
    <w:rsid w:val="006A1D12"/>
    <w:rsid w:val="006A2007"/>
    <w:rsid w:val="006A20D2"/>
    <w:rsid w:val="006A213A"/>
    <w:rsid w:val="006A228C"/>
    <w:rsid w:val="006A2A95"/>
    <w:rsid w:val="006A30BD"/>
    <w:rsid w:val="006A358A"/>
    <w:rsid w:val="006A3793"/>
    <w:rsid w:val="006A46A0"/>
    <w:rsid w:val="006A4C94"/>
    <w:rsid w:val="006A594A"/>
    <w:rsid w:val="006A616C"/>
    <w:rsid w:val="006A617B"/>
    <w:rsid w:val="006A630B"/>
    <w:rsid w:val="006A6B2F"/>
    <w:rsid w:val="006A6BD8"/>
    <w:rsid w:val="006A749C"/>
    <w:rsid w:val="006A7A92"/>
    <w:rsid w:val="006A7AAC"/>
    <w:rsid w:val="006A7D42"/>
    <w:rsid w:val="006A7D95"/>
    <w:rsid w:val="006B02E7"/>
    <w:rsid w:val="006B0322"/>
    <w:rsid w:val="006B03BA"/>
    <w:rsid w:val="006B0555"/>
    <w:rsid w:val="006B09B8"/>
    <w:rsid w:val="006B0D77"/>
    <w:rsid w:val="006B10A8"/>
    <w:rsid w:val="006B1163"/>
    <w:rsid w:val="006B1327"/>
    <w:rsid w:val="006B1636"/>
    <w:rsid w:val="006B1956"/>
    <w:rsid w:val="006B1A39"/>
    <w:rsid w:val="006B1ECB"/>
    <w:rsid w:val="006B218F"/>
    <w:rsid w:val="006B2649"/>
    <w:rsid w:val="006B2EC1"/>
    <w:rsid w:val="006B2FCC"/>
    <w:rsid w:val="006B315B"/>
    <w:rsid w:val="006B3748"/>
    <w:rsid w:val="006B39DD"/>
    <w:rsid w:val="006B3D7A"/>
    <w:rsid w:val="006B3D7D"/>
    <w:rsid w:val="006B458C"/>
    <w:rsid w:val="006B45BE"/>
    <w:rsid w:val="006B4B06"/>
    <w:rsid w:val="006B4D5F"/>
    <w:rsid w:val="006B4FC0"/>
    <w:rsid w:val="006B5676"/>
    <w:rsid w:val="006B58CE"/>
    <w:rsid w:val="006B5EB3"/>
    <w:rsid w:val="006B5F1C"/>
    <w:rsid w:val="006B611F"/>
    <w:rsid w:val="006B63E8"/>
    <w:rsid w:val="006B6866"/>
    <w:rsid w:val="006B6942"/>
    <w:rsid w:val="006B69B7"/>
    <w:rsid w:val="006B6C23"/>
    <w:rsid w:val="006B6CD4"/>
    <w:rsid w:val="006B6D66"/>
    <w:rsid w:val="006B6F4F"/>
    <w:rsid w:val="006B7342"/>
    <w:rsid w:val="006B73BF"/>
    <w:rsid w:val="006B7B5F"/>
    <w:rsid w:val="006C0B7D"/>
    <w:rsid w:val="006C1580"/>
    <w:rsid w:val="006C1947"/>
    <w:rsid w:val="006C194D"/>
    <w:rsid w:val="006C1E36"/>
    <w:rsid w:val="006C1F08"/>
    <w:rsid w:val="006C2365"/>
    <w:rsid w:val="006C24A8"/>
    <w:rsid w:val="006C25DD"/>
    <w:rsid w:val="006C25F4"/>
    <w:rsid w:val="006C2800"/>
    <w:rsid w:val="006C2B0A"/>
    <w:rsid w:val="006C2C7B"/>
    <w:rsid w:val="006C2C7C"/>
    <w:rsid w:val="006C2DE1"/>
    <w:rsid w:val="006C2E1E"/>
    <w:rsid w:val="006C35F1"/>
    <w:rsid w:val="006C3A5E"/>
    <w:rsid w:val="006C4446"/>
    <w:rsid w:val="006C475D"/>
    <w:rsid w:val="006C4925"/>
    <w:rsid w:val="006C4C59"/>
    <w:rsid w:val="006C4E9C"/>
    <w:rsid w:val="006C4F29"/>
    <w:rsid w:val="006C525F"/>
    <w:rsid w:val="006C5384"/>
    <w:rsid w:val="006C5670"/>
    <w:rsid w:val="006C5AFD"/>
    <w:rsid w:val="006C5D6A"/>
    <w:rsid w:val="006C6658"/>
    <w:rsid w:val="006C69C5"/>
    <w:rsid w:val="006C6EE9"/>
    <w:rsid w:val="006C6F6D"/>
    <w:rsid w:val="006C700B"/>
    <w:rsid w:val="006C7752"/>
    <w:rsid w:val="006C7896"/>
    <w:rsid w:val="006C7AB5"/>
    <w:rsid w:val="006D08F7"/>
    <w:rsid w:val="006D0D6C"/>
    <w:rsid w:val="006D109A"/>
    <w:rsid w:val="006D12D4"/>
    <w:rsid w:val="006D1339"/>
    <w:rsid w:val="006D15DC"/>
    <w:rsid w:val="006D1C12"/>
    <w:rsid w:val="006D1F7F"/>
    <w:rsid w:val="006D2464"/>
    <w:rsid w:val="006D3347"/>
    <w:rsid w:val="006D33D2"/>
    <w:rsid w:val="006D363A"/>
    <w:rsid w:val="006D37F7"/>
    <w:rsid w:val="006D544F"/>
    <w:rsid w:val="006D55A3"/>
    <w:rsid w:val="006D56CB"/>
    <w:rsid w:val="006D5894"/>
    <w:rsid w:val="006D5F97"/>
    <w:rsid w:val="006D6D5B"/>
    <w:rsid w:val="006D728C"/>
    <w:rsid w:val="006D73DF"/>
    <w:rsid w:val="006D7486"/>
    <w:rsid w:val="006D7B0F"/>
    <w:rsid w:val="006E01BC"/>
    <w:rsid w:val="006E0483"/>
    <w:rsid w:val="006E0785"/>
    <w:rsid w:val="006E08D3"/>
    <w:rsid w:val="006E146D"/>
    <w:rsid w:val="006E1692"/>
    <w:rsid w:val="006E1788"/>
    <w:rsid w:val="006E1A98"/>
    <w:rsid w:val="006E1F2D"/>
    <w:rsid w:val="006E2420"/>
    <w:rsid w:val="006E2750"/>
    <w:rsid w:val="006E2990"/>
    <w:rsid w:val="006E2A29"/>
    <w:rsid w:val="006E37DB"/>
    <w:rsid w:val="006E381B"/>
    <w:rsid w:val="006E3AF7"/>
    <w:rsid w:val="006E3DBB"/>
    <w:rsid w:val="006E431D"/>
    <w:rsid w:val="006E44BB"/>
    <w:rsid w:val="006E4826"/>
    <w:rsid w:val="006E4952"/>
    <w:rsid w:val="006E4CC2"/>
    <w:rsid w:val="006E5856"/>
    <w:rsid w:val="006E629C"/>
    <w:rsid w:val="006E6749"/>
    <w:rsid w:val="006E7201"/>
    <w:rsid w:val="006E73BC"/>
    <w:rsid w:val="006E7829"/>
    <w:rsid w:val="006E7B1D"/>
    <w:rsid w:val="006E7FF1"/>
    <w:rsid w:val="006F06CE"/>
    <w:rsid w:val="006F0C48"/>
    <w:rsid w:val="006F0D46"/>
    <w:rsid w:val="006F1075"/>
    <w:rsid w:val="006F1497"/>
    <w:rsid w:val="006F1527"/>
    <w:rsid w:val="006F1743"/>
    <w:rsid w:val="006F1E76"/>
    <w:rsid w:val="006F203D"/>
    <w:rsid w:val="006F232B"/>
    <w:rsid w:val="006F2338"/>
    <w:rsid w:val="006F2397"/>
    <w:rsid w:val="006F2A91"/>
    <w:rsid w:val="006F2ABC"/>
    <w:rsid w:val="006F2D04"/>
    <w:rsid w:val="006F312B"/>
    <w:rsid w:val="006F3EF1"/>
    <w:rsid w:val="006F3F17"/>
    <w:rsid w:val="006F3F44"/>
    <w:rsid w:val="006F41A8"/>
    <w:rsid w:val="006F44B8"/>
    <w:rsid w:val="006F4717"/>
    <w:rsid w:val="006F47A8"/>
    <w:rsid w:val="006F56CF"/>
    <w:rsid w:val="006F5B53"/>
    <w:rsid w:val="006F5BD8"/>
    <w:rsid w:val="006F60F8"/>
    <w:rsid w:val="006F659B"/>
    <w:rsid w:val="006F6B79"/>
    <w:rsid w:val="006F6BB1"/>
    <w:rsid w:val="006F6EB4"/>
    <w:rsid w:val="006F6F7B"/>
    <w:rsid w:val="006F6FD8"/>
    <w:rsid w:val="006F79A7"/>
    <w:rsid w:val="006F7A80"/>
    <w:rsid w:val="006F7C35"/>
    <w:rsid w:val="006F7EE5"/>
    <w:rsid w:val="00700564"/>
    <w:rsid w:val="00700884"/>
    <w:rsid w:val="00700E83"/>
    <w:rsid w:val="00700EAE"/>
    <w:rsid w:val="00701021"/>
    <w:rsid w:val="0070124A"/>
    <w:rsid w:val="0070181C"/>
    <w:rsid w:val="00701CE2"/>
    <w:rsid w:val="00702283"/>
    <w:rsid w:val="00702385"/>
    <w:rsid w:val="007024AB"/>
    <w:rsid w:val="00703B31"/>
    <w:rsid w:val="00703E39"/>
    <w:rsid w:val="007041F6"/>
    <w:rsid w:val="0070425E"/>
    <w:rsid w:val="0070436D"/>
    <w:rsid w:val="007044D7"/>
    <w:rsid w:val="007044F1"/>
    <w:rsid w:val="00704F39"/>
    <w:rsid w:val="00705243"/>
    <w:rsid w:val="00705726"/>
    <w:rsid w:val="007059AA"/>
    <w:rsid w:val="00705BDD"/>
    <w:rsid w:val="00705CAC"/>
    <w:rsid w:val="0070603F"/>
    <w:rsid w:val="007065D8"/>
    <w:rsid w:val="007068BC"/>
    <w:rsid w:val="00706E29"/>
    <w:rsid w:val="007070A5"/>
    <w:rsid w:val="0070759C"/>
    <w:rsid w:val="0071005A"/>
    <w:rsid w:val="007101AF"/>
    <w:rsid w:val="00710524"/>
    <w:rsid w:val="00710A31"/>
    <w:rsid w:val="00710EB0"/>
    <w:rsid w:val="00710FCD"/>
    <w:rsid w:val="007112FC"/>
    <w:rsid w:val="007117B5"/>
    <w:rsid w:val="007118B3"/>
    <w:rsid w:val="00711E1A"/>
    <w:rsid w:val="00712AA6"/>
    <w:rsid w:val="00713229"/>
    <w:rsid w:val="007134CE"/>
    <w:rsid w:val="00713A43"/>
    <w:rsid w:val="00713E5D"/>
    <w:rsid w:val="00713F5C"/>
    <w:rsid w:val="00714118"/>
    <w:rsid w:val="0071442F"/>
    <w:rsid w:val="007144F0"/>
    <w:rsid w:val="0071454F"/>
    <w:rsid w:val="00715988"/>
    <w:rsid w:val="00715C61"/>
    <w:rsid w:val="00716EEB"/>
    <w:rsid w:val="007172AD"/>
    <w:rsid w:val="007172EC"/>
    <w:rsid w:val="00717820"/>
    <w:rsid w:val="00717837"/>
    <w:rsid w:val="0072094B"/>
    <w:rsid w:val="00720C0B"/>
    <w:rsid w:val="00721322"/>
    <w:rsid w:val="0072133A"/>
    <w:rsid w:val="0072163C"/>
    <w:rsid w:val="00721BA7"/>
    <w:rsid w:val="00721F67"/>
    <w:rsid w:val="007229FE"/>
    <w:rsid w:val="00722CB3"/>
    <w:rsid w:val="00722D86"/>
    <w:rsid w:val="00723639"/>
    <w:rsid w:val="00723818"/>
    <w:rsid w:val="007238B0"/>
    <w:rsid w:val="00723AAA"/>
    <w:rsid w:val="00724E67"/>
    <w:rsid w:val="00724E83"/>
    <w:rsid w:val="00724E97"/>
    <w:rsid w:val="00725176"/>
    <w:rsid w:val="007251B6"/>
    <w:rsid w:val="00725828"/>
    <w:rsid w:val="007258D1"/>
    <w:rsid w:val="00725F3A"/>
    <w:rsid w:val="007261AA"/>
    <w:rsid w:val="007264EE"/>
    <w:rsid w:val="0072746E"/>
    <w:rsid w:val="007274A3"/>
    <w:rsid w:val="00727ADD"/>
    <w:rsid w:val="00730077"/>
    <w:rsid w:val="007306CE"/>
    <w:rsid w:val="0073099F"/>
    <w:rsid w:val="00731358"/>
    <w:rsid w:val="00731816"/>
    <w:rsid w:val="00731908"/>
    <w:rsid w:val="00731BE5"/>
    <w:rsid w:val="00731D7E"/>
    <w:rsid w:val="00731EA5"/>
    <w:rsid w:val="007320A5"/>
    <w:rsid w:val="007320AC"/>
    <w:rsid w:val="007321E8"/>
    <w:rsid w:val="00733117"/>
    <w:rsid w:val="00733FAF"/>
    <w:rsid w:val="00734409"/>
    <w:rsid w:val="007344A4"/>
    <w:rsid w:val="00734852"/>
    <w:rsid w:val="00734905"/>
    <w:rsid w:val="00734C6B"/>
    <w:rsid w:val="00735CC7"/>
    <w:rsid w:val="00735EFA"/>
    <w:rsid w:val="007361B3"/>
    <w:rsid w:val="00736991"/>
    <w:rsid w:val="00736DA1"/>
    <w:rsid w:val="007370C6"/>
    <w:rsid w:val="0073798A"/>
    <w:rsid w:val="00737D9B"/>
    <w:rsid w:val="00737F0C"/>
    <w:rsid w:val="00740132"/>
    <w:rsid w:val="0074013F"/>
    <w:rsid w:val="00740575"/>
    <w:rsid w:val="0074083E"/>
    <w:rsid w:val="00740EB5"/>
    <w:rsid w:val="007412AE"/>
    <w:rsid w:val="0074132F"/>
    <w:rsid w:val="0074169E"/>
    <w:rsid w:val="007419C4"/>
    <w:rsid w:val="00741C79"/>
    <w:rsid w:val="00741CD0"/>
    <w:rsid w:val="00741CE3"/>
    <w:rsid w:val="00741FEC"/>
    <w:rsid w:val="00742668"/>
    <w:rsid w:val="00742798"/>
    <w:rsid w:val="007427D3"/>
    <w:rsid w:val="00742B8F"/>
    <w:rsid w:val="00742D4F"/>
    <w:rsid w:val="00742D6D"/>
    <w:rsid w:val="0074306B"/>
    <w:rsid w:val="007437A9"/>
    <w:rsid w:val="00743F83"/>
    <w:rsid w:val="0074415E"/>
    <w:rsid w:val="007444BF"/>
    <w:rsid w:val="007445B4"/>
    <w:rsid w:val="00744A0A"/>
    <w:rsid w:val="00744D8A"/>
    <w:rsid w:val="00745035"/>
    <w:rsid w:val="00745165"/>
    <w:rsid w:val="00745399"/>
    <w:rsid w:val="0074559D"/>
    <w:rsid w:val="00745BE2"/>
    <w:rsid w:val="00745C00"/>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29E"/>
    <w:rsid w:val="00750404"/>
    <w:rsid w:val="00750629"/>
    <w:rsid w:val="0075069A"/>
    <w:rsid w:val="00750882"/>
    <w:rsid w:val="00750CEF"/>
    <w:rsid w:val="0075108B"/>
    <w:rsid w:val="00751215"/>
    <w:rsid w:val="007512F6"/>
    <w:rsid w:val="00751C7D"/>
    <w:rsid w:val="00751FDD"/>
    <w:rsid w:val="00752599"/>
    <w:rsid w:val="00752694"/>
    <w:rsid w:val="00752F05"/>
    <w:rsid w:val="0075303D"/>
    <w:rsid w:val="00753465"/>
    <w:rsid w:val="0075365E"/>
    <w:rsid w:val="00754914"/>
    <w:rsid w:val="00754A2B"/>
    <w:rsid w:val="00755692"/>
    <w:rsid w:val="00755AB4"/>
    <w:rsid w:val="00755DAD"/>
    <w:rsid w:val="00755F4B"/>
    <w:rsid w:val="0075612F"/>
    <w:rsid w:val="00756168"/>
    <w:rsid w:val="00756FA9"/>
    <w:rsid w:val="007572DF"/>
    <w:rsid w:val="007574FC"/>
    <w:rsid w:val="0075777B"/>
    <w:rsid w:val="00757B04"/>
    <w:rsid w:val="00757BF3"/>
    <w:rsid w:val="0076004A"/>
    <w:rsid w:val="0076042A"/>
    <w:rsid w:val="00761438"/>
    <w:rsid w:val="00761532"/>
    <w:rsid w:val="007618A8"/>
    <w:rsid w:val="00761DCB"/>
    <w:rsid w:val="00762073"/>
    <w:rsid w:val="0076240B"/>
    <w:rsid w:val="00762844"/>
    <w:rsid w:val="00762AA1"/>
    <w:rsid w:val="00762F05"/>
    <w:rsid w:val="0076346B"/>
    <w:rsid w:val="007635ED"/>
    <w:rsid w:val="007638CA"/>
    <w:rsid w:val="00763FDA"/>
    <w:rsid w:val="00764DAF"/>
    <w:rsid w:val="00765919"/>
    <w:rsid w:val="00765BA8"/>
    <w:rsid w:val="00765D25"/>
    <w:rsid w:val="00765E68"/>
    <w:rsid w:val="007660AF"/>
    <w:rsid w:val="007662EA"/>
    <w:rsid w:val="007663B7"/>
    <w:rsid w:val="00766651"/>
    <w:rsid w:val="00766E62"/>
    <w:rsid w:val="007671A8"/>
    <w:rsid w:val="0076753C"/>
    <w:rsid w:val="00767591"/>
    <w:rsid w:val="007679EB"/>
    <w:rsid w:val="00767D64"/>
    <w:rsid w:val="007700E1"/>
    <w:rsid w:val="00770830"/>
    <w:rsid w:val="00770975"/>
    <w:rsid w:val="00770B7C"/>
    <w:rsid w:val="00770B9C"/>
    <w:rsid w:val="007710E5"/>
    <w:rsid w:val="00771A63"/>
    <w:rsid w:val="00771AA5"/>
    <w:rsid w:val="00771E09"/>
    <w:rsid w:val="00772028"/>
    <w:rsid w:val="007737CD"/>
    <w:rsid w:val="007739C0"/>
    <w:rsid w:val="00774298"/>
    <w:rsid w:val="0077436D"/>
    <w:rsid w:val="007745A7"/>
    <w:rsid w:val="007745CE"/>
    <w:rsid w:val="007746B1"/>
    <w:rsid w:val="00774952"/>
    <w:rsid w:val="00774CFD"/>
    <w:rsid w:val="00775243"/>
    <w:rsid w:val="00775327"/>
    <w:rsid w:val="00775534"/>
    <w:rsid w:val="0077566D"/>
    <w:rsid w:val="007756D8"/>
    <w:rsid w:val="00775753"/>
    <w:rsid w:val="00775754"/>
    <w:rsid w:val="00775A12"/>
    <w:rsid w:val="00776091"/>
    <w:rsid w:val="00776286"/>
    <w:rsid w:val="0077638D"/>
    <w:rsid w:val="007763B4"/>
    <w:rsid w:val="0077645D"/>
    <w:rsid w:val="00776707"/>
    <w:rsid w:val="007768C5"/>
    <w:rsid w:val="00776C93"/>
    <w:rsid w:val="0077718C"/>
    <w:rsid w:val="00777400"/>
    <w:rsid w:val="00777A45"/>
    <w:rsid w:val="00777C47"/>
    <w:rsid w:val="0078106A"/>
    <w:rsid w:val="00781B74"/>
    <w:rsid w:val="00781D0B"/>
    <w:rsid w:val="007823BC"/>
    <w:rsid w:val="0078272A"/>
    <w:rsid w:val="0078293A"/>
    <w:rsid w:val="007830BB"/>
    <w:rsid w:val="00783457"/>
    <w:rsid w:val="007838C3"/>
    <w:rsid w:val="00783B5E"/>
    <w:rsid w:val="0078433C"/>
    <w:rsid w:val="00784431"/>
    <w:rsid w:val="007847C5"/>
    <w:rsid w:val="00784C6F"/>
    <w:rsid w:val="00784E7D"/>
    <w:rsid w:val="00785587"/>
    <w:rsid w:val="007855FD"/>
    <w:rsid w:val="007857FE"/>
    <w:rsid w:val="00786187"/>
    <w:rsid w:val="007862C1"/>
    <w:rsid w:val="00787077"/>
    <w:rsid w:val="007871A8"/>
    <w:rsid w:val="007873B0"/>
    <w:rsid w:val="00787E66"/>
    <w:rsid w:val="00787F40"/>
    <w:rsid w:val="00790FBB"/>
    <w:rsid w:val="00791058"/>
    <w:rsid w:val="00791DE4"/>
    <w:rsid w:val="00791F87"/>
    <w:rsid w:val="007927F1"/>
    <w:rsid w:val="00792AAD"/>
    <w:rsid w:val="00792EAE"/>
    <w:rsid w:val="007935E0"/>
    <w:rsid w:val="00793F70"/>
    <w:rsid w:val="007941E7"/>
    <w:rsid w:val="00794239"/>
    <w:rsid w:val="007949C1"/>
    <w:rsid w:val="0079522B"/>
    <w:rsid w:val="007953A5"/>
    <w:rsid w:val="0079559A"/>
    <w:rsid w:val="007956F9"/>
    <w:rsid w:val="007958AC"/>
    <w:rsid w:val="007958F1"/>
    <w:rsid w:val="00795CF9"/>
    <w:rsid w:val="00795D2C"/>
    <w:rsid w:val="00795D3D"/>
    <w:rsid w:val="007960BB"/>
    <w:rsid w:val="00796DD2"/>
    <w:rsid w:val="00796E52"/>
    <w:rsid w:val="0079715E"/>
    <w:rsid w:val="0079773D"/>
    <w:rsid w:val="00797791"/>
    <w:rsid w:val="007978C3"/>
    <w:rsid w:val="00797D5B"/>
    <w:rsid w:val="00797F08"/>
    <w:rsid w:val="007A0D11"/>
    <w:rsid w:val="007A0D74"/>
    <w:rsid w:val="007A0FA5"/>
    <w:rsid w:val="007A16C5"/>
    <w:rsid w:val="007A1738"/>
    <w:rsid w:val="007A17A4"/>
    <w:rsid w:val="007A24C3"/>
    <w:rsid w:val="007A252D"/>
    <w:rsid w:val="007A3137"/>
    <w:rsid w:val="007A31F3"/>
    <w:rsid w:val="007A3616"/>
    <w:rsid w:val="007A36B7"/>
    <w:rsid w:val="007A38CA"/>
    <w:rsid w:val="007A3AB4"/>
    <w:rsid w:val="007A3C64"/>
    <w:rsid w:val="007A4010"/>
    <w:rsid w:val="007A4F76"/>
    <w:rsid w:val="007A5324"/>
    <w:rsid w:val="007A548A"/>
    <w:rsid w:val="007A54CA"/>
    <w:rsid w:val="007A5B7A"/>
    <w:rsid w:val="007A6411"/>
    <w:rsid w:val="007A6A9D"/>
    <w:rsid w:val="007A6F60"/>
    <w:rsid w:val="007A739A"/>
    <w:rsid w:val="007A7860"/>
    <w:rsid w:val="007A7F8E"/>
    <w:rsid w:val="007B0152"/>
    <w:rsid w:val="007B0251"/>
    <w:rsid w:val="007B03A4"/>
    <w:rsid w:val="007B03A6"/>
    <w:rsid w:val="007B03A8"/>
    <w:rsid w:val="007B0486"/>
    <w:rsid w:val="007B1180"/>
    <w:rsid w:val="007B1644"/>
    <w:rsid w:val="007B1854"/>
    <w:rsid w:val="007B1978"/>
    <w:rsid w:val="007B1D63"/>
    <w:rsid w:val="007B292D"/>
    <w:rsid w:val="007B2FB5"/>
    <w:rsid w:val="007B318B"/>
    <w:rsid w:val="007B39AE"/>
    <w:rsid w:val="007B39FB"/>
    <w:rsid w:val="007B3BBD"/>
    <w:rsid w:val="007B3D35"/>
    <w:rsid w:val="007B4671"/>
    <w:rsid w:val="007B47B0"/>
    <w:rsid w:val="007B4A21"/>
    <w:rsid w:val="007B4C92"/>
    <w:rsid w:val="007B593E"/>
    <w:rsid w:val="007B5CAE"/>
    <w:rsid w:val="007B5D06"/>
    <w:rsid w:val="007B6637"/>
    <w:rsid w:val="007B67F3"/>
    <w:rsid w:val="007B6A09"/>
    <w:rsid w:val="007B6C79"/>
    <w:rsid w:val="007B724D"/>
    <w:rsid w:val="007B7438"/>
    <w:rsid w:val="007B75B3"/>
    <w:rsid w:val="007B7975"/>
    <w:rsid w:val="007B7B9C"/>
    <w:rsid w:val="007B7E1F"/>
    <w:rsid w:val="007B7F19"/>
    <w:rsid w:val="007B7FE1"/>
    <w:rsid w:val="007C002F"/>
    <w:rsid w:val="007C03E8"/>
    <w:rsid w:val="007C085E"/>
    <w:rsid w:val="007C0BE9"/>
    <w:rsid w:val="007C1016"/>
    <w:rsid w:val="007C1137"/>
    <w:rsid w:val="007C1389"/>
    <w:rsid w:val="007C1854"/>
    <w:rsid w:val="007C1F11"/>
    <w:rsid w:val="007C1F6C"/>
    <w:rsid w:val="007C2C07"/>
    <w:rsid w:val="007C3203"/>
    <w:rsid w:val="007C37AF"/>
    <w:rsid w:val="007C37FB"/>
    <w:rsid w:val="007C393A"/>
    <w:rsid w:val="007C3BB9"/>
    <w:rsid w:val="007C3CBD"/>
    <w:rsid w:val="007C4AD9"/>
    <w:rsid w:val="007C5447"/>
    <w:rsid w:val="007C57D5"/>
    <w:rsid w:val="007C606B"/>
    <w:rsid w:val="007C62B3"/>
    <w:rsid w:val="007C655A"/>
    <w:rsid w:val="007C6BF7"/>
    <w:rsid w:val="007C742B"/>
    <w:rsid w:val="007C77E5"/>
    <w:rsid w:val="007C77F6"/>
    <w:rsid w:val="007C78B4"/>
    <w:rsid w:val="007C7DE7"/>
    <w:rsid w:val="007D0256"/>
    <w:rsid w:val="007D051C"/>
    <w:rsid w:val="007D0C4F"/>
    <w:rsid w:val="007D2262"/>
    <w:rsid w:val="007D2270"/>
    <w:rsid w:val="007D229E"/>
    <w:rsid w:val="007D2330"/>
    <w:rsid w:val="007D2437"/>
    <w:rsid w:val="007D244F"/>
    <w:rsid w:val="007D2637"/>
    <w:rsid w:val="007D2954"/>
    <w:rsid w:val="007D397A"/>
    <w:rsid w:val="007D3D8C"/>
    <w:rsid w:val="007D4260"/>
    <w:rsid w:val="007D4262"/>
    <w:rsid w:val="007D434B"/>
    <w:rsid w:val="007D4593"/>
    <w:rsid w:val="007D4AC6"/>
    <w:rsid w:val="007D52E9"/>
    <w:rsid w:val="007D64F6"/>
    <w:rsid w:val="007D6776"/>
    <w:rsid w:val="007D692E"/>
    <w:rsid w:val="007D7052"/>
    <w:rsid w:val="007D742F"/>
    <w:rsid w:val="007D74EE"/>
    <w:rsid w:val="007D7814"/>
    <w:rsid w:val="007D7AAB"/>
    <w:rsid w:val="007E0083"/>
    <w:rsid w:val="007E09D9"/>
    <w:rsid w:val="007E1134"/>
    <w:rsid w:val="007E1537"/>
    <w:rsid w:val="007E1719"/>
    <w:rsid w:val="007E1D95"/>
    <w:rsid w:val="007E22FB"/>
    <w:rsid w:val="007E2375"/>
    <w:rsid w:val="007E23FC"/>
    <w:rsid w:val="007E2406"/>
    <w:rsid w:val="007E2742"/>
    <w:rsid w:val="007E27BD"/>
    <w:rsid w:val="007E2915"/>
    <w:rsid w:val="007E3B7D"/>
    <w:rsid w:val="007E3F5A"/>
    <w:rsid w:val="007E4562"/>
    <w:rsid w:val="007E4A8D"/>
    <w:rsid w:val="007E5515"/>
    <w:rsid w:val="007E5A8A"/>
    <w:rsid w:val="007E5E7B"/>
    <w:rsid w:val="007E6343"/>
    <w:rsid w:val="007E63E2"/>
    <w:rsid w:val="007E7028"/>
    <w:rsid w:val="007E7237"/>
    <w:rsid w:val="007E7409"/>
    <w:rsid w:val="007E7873"/>
    <w:rsid w:val="007E7E65"/>
    <w:rsid w:val="007F0C6E"/>
    <w:rsid w:val="007F0CB1"/>
    <w:rsid w:val="007F11DC"/>
    <w:rsid w:val="007F146B"/>
    <w:rsid w:val="007F2D27"/>
    <w:rsid w:val="007F2F1C"/>
    <w:rsid w:val="007F32AB"/>
    <w:rsid w:val="007F361C"/>
    <w:rsid w:val="007F39CE"/>
    <w:rsid w:val="007F3AE9"/>
    <w:rsid w:val="007F3B41"/>
    <w:rsid w:val="007F3B70"/>
    <w:rsid w:val="007F4089"/>
    <w:rsid w:val="007F45C2"/>
    <w:rsid w:val="007F4D77"/>
    <w:rsid w:val="007F4F5F"/>
    <w:rsid w:val="007F517A"/>
    <w:rsid w:val="007F527F"/>
    <w:rsid w:val="007F5B8A"/>
    <w:rsid w:val="007F5D31"/>
    <w:rsid w:val="007F5F90"/>
    <w:rsid w:val="007F69FC"/>
    <w:rsid w:val="007F701B"/>
    <w:rsid w:val="007F7228"/>
    <w:rsid w:val="007F74AF"/>
    <w:rsid w:val="007F7707"/>
    <w:rsid w:val="007F776E"/>
    <w:rsid w:val="007F79E8"/>
    <w:rsid w:val="008002BF"/>
    <w:rsid w:val="008002FF"/>
    <w:rsid w:val="00800AD2"/>
    <w:rsid w:val="00801156"/>
    <w:rsid w:val="00801686"/>
    <w:rsid w:val="00801759"/>
    <w:rsid w:val="008017C3"/>
    <w:rsid w:val="008018E1"/>
    <w:rsid w:val="00801B10"/>
    <w:rsid w:val="00801BCB"/>
    <w:rsid w:val="008023E0"/>
    <w:rsid w:val="008025B8"/>
    <w:rsid w:val="00802727"/>
    <w:rsid w:val="00802FB6"/>
    <w:rsid w:val="00803475"/>
    <w:rsid w:val="008036AC"/>
    <w:rsid w:val="00803AC9"/>
    <w:rsid w:val="008043E3"/>
    <w:rsid w:val="008045F9"/>
    <w:rsid w:val="00804DCF"/>
    <w:rsid w:val="008052BB"/>
    <w:rsid w:val="00805367"/>
    <w:rsid w:val="0080557C"/>
    <w:rsid w:val="00805622"/>
    <w:rsid w:val="00805829"/>
    <w:rsid w:val="008059F4"/>
    <w:rsid w:val="00805C08"/>
    <w:rsid w:val="00805D53"/>
    <w:rsid w:val="00806216"/>
    <w:rsid w:val="008063C1"/>
    <w:rsid w:val="0080656F"/>
    <w:rsid w:val="00806B2A"/>
    <w:rsid w:val="00806BC3"/>
    <w:rsid w:val="00806CFA"/>
    <w:rsid w:val="0080743C"/>
    <w:rsid w:val="00807700"/>
    <w:rsid w:val="00807787"/>
    <w:rsid w:val="00810306"/>
    <w:rsid w:val="00810732"/>
    <w:rsid w:val="00810798"/>
    <w:rsid w:val="008107D4"/>
    <w:rsid w:val="008109A8"/>
    <w:rsid w:val="00810C51"/>
    <w:rsid w:val="00811039"/>
    <w:rsid w:val="008111F0"/>
    <w:rsid w:val="0081149F"/>
    <w:rsid w:val="008114AE"/>
    <w:rsid w:val="0081173A"/>
    <w:rsid w:val="008117B9"/>
    <w:rsid w:val="008118A6"/>
    <w:rsid w:val="00811AEC"/>
    <w:rsid w:val="00811B46"/>
    <w:rsid w:val="00811DD2"/>
    <w:rsid w:val="00812701"/>
    <w:rsid w:val="00812844"/>
    <w:rsid w:val="00812B83"/>
    <w:rsid w:val="00812C50"/>
    <w:rsid w:val="0081354C"/>
    <w:rsid w:val="00813B8A"/>
    <w:rsid w:val="00813BB7"/>
    <w:rsid w:val="008142E8"/>
    <w:rsid w:val="008146A9"/>
    <w:rsid w:val="00814C6B"/>
    <w:rsid w:val="00814C6E"/>
    <w:rsid w:val="008150E3"/>
    <w:rsid w:val="0081568E"/>
    <w:rsid w:val="008156A8"/>
    <w:rsid w:val="00815796"/>
    <w:rsid w:val="008157AC"/>
    <w:rsid w:val="00815883"/>
    <w:rsid w:val="00815A73"/>
    <w:rsid w:val="00815D24"/>
    <w:rsid w:val="0081611D"/>
    <w:rsid w:val="008161A5"/>
    <w:rsid w:val="0081630B"/>
    <w:rsid w:val="008166C3"/>
    <w:rsid w:val="00816E6D"/>
    <w:rsid w:val="00817400"/>
    <w:rsid w:val="008177C2"/>
    <w:rsid w:val="0081788C"/>
    <w:rsid w:val="00820067"/>
    <w:rsid w:val="0082046B"/>
    <w:rsid w:val="00820613"/>
    <w:rsid w:val="00820956"/>
    <w:rsid w:val="00820980"/>
    <w:rsid w:val="00820AE1"/>
    <w:rsid w:val="00820E79"/>
    <w:rsid w:val="008215E7"/>
    <w:rsid w:val="00821627"/>
    <w:rsid w:val="008219A3"/>
    <w:rsid w:val="0082229C"/>
    <w:rsid w:val="008224ED"/>
    <w:rsid w:val="00822585"/>
    <w:rsid w:val="00822C51"/>
    <w:rsid w:val="0082343C"/>
    <w:rsid w:val="00823C25"/>
    <w:rsid w:val="00823D68"/>
    <w:rsid w:val="00823DAC"/>
    <w:rsid w:val="00823F76"/>
    <w:rsid w:val="00824114"/>
    <w:rsid w:val="008244E1"/>
    <w:rsid w:val="00824C93"/>
    <w:rsid w:val="00824DF0"/>
    <w:rsid w:val="008251A3"/>
    <w:rsid w:val="008254BE"/>
    <w:rsid w:val="0082593C"/>
    <w:rsid w:val="008259B1"/>
    <w:rsid w:val="00825B36"/>
    <w:rsid w:val="00825BB9"/>
    <w:rsid w:val="00825C8E"/>
    <w:rsid w:val="0082653B"/>
    <w:rsid w:val="00826C57"/>
    <w:rsid w:val="00826F58"/>
    <w:rsid w:val="0082722E"/>
    <w:rsid w:val="008273A5"/>
    <w:rsid w:val="00827453"/>
    <w:rsid w:val="00827710"/>
    <w:rsid w:val="00827B78"/>
    <w:rsid w:val="00827C7A"/>
    <w:rsid w:val="00827C89"/>
    <w:rsid w:val="0083014B"/>
    <w:rsid w:val="008304EC"/>
    <w:rsid w:val="00830522"/>
    <w:rsid w:val="00830BFB"/>
    <w:rsid w:val="00830EE8"/>
    <w:rsid w:val="00830FB4"/>
    <w:rsid w:val="008312E1"/>
    <w:rsid w:val="008315BC"/>
    <w:rsid w:val="008316E6"/>
    <w:rsid w:val="00832040"/>
    <w:rsid w:val="008324E1"/>
    <w:rsid w:val="00832FC1"/>
    <w:rsid w:val="00832FDD"/>
    <w:rsid w:val="008331A3"/>
    <w:rsid w:val="0083333B"/>
    <w:rsid w:val="0083337B"/>
    <w:rsid w:val="008336CB"/>
    <w:rsid w:val="00833800"/>
    <w:rsid w:val="0083399A"/>
    <w:rsid w:val="00833B44"/>
    <w:rsid w:val="00833C83"/>
    <w:rsid w:val="00834A16"/>
    <w:rsid w:val="00834DFB"/>
    <w:rsid w:val="0083516C"/>
    <w:rsid w:val="008359C1"/>
    <w:rsid w:val="00835E8A"/>
    <w:rsid w:val="008365B0"/>
    <w:rsid w:val="00836758"/>
    <w:rsid w:val="00836C59"/>
    <w:rsid w:val="00836ED0"/>
    <w:rsid w:val="008374AA"/>
    <w:rsid w:val="00837512"/>
    <w:rsid w:val="00837C33"/>
    <w:rsid w:val="00837C69"/>
    <w:rsid w:val="00837D67"/>
    <w:rsid w:val="00837DFF"/>
    <w:rsid w:val="00837FDD"/>
    <w:rsid w:val="0084014B"/>
    <w:rsid w:val="008401C7"/>
    <w:rsid w:val="00840521"/>
    <w:rsid w:val="0084096A"/>
    <w:rsid w:val="00840BDD"/>
    <w:rsid w:val="00840BFC"/>
    <w:rsid w:val="00840F9D"/>
    <w:rsid w:val="008410AB"/>
    <w:rsid w:val="0084142A"/>
    <w:rsid w:val="00841A58"/>
    <w:rsid w:val="00841C25"/>
    <w:rsid w:val="00841C9F"/>
    <w:rsid w:val="00841E8C"/>
    <w:rsid w:val="00841EA2"/>
    <w:rsid w:val="00842303"/>
    <w:rsid w:val="008424E5"/>
    <w:rsid w:val="0084398B"/>
    <w:rsid w:val="00843B5E"/>
    <w:rsid w:val="00843F42"/>
    <w:rsid w:val="0084405E"/>
    <w:rsid w:val="00844190"/>
    <w:rsid w:val="0084456F"/>
    <w:rsid w:val="0084470D"/>
    <w:rsid w:val="00844EEC"/>
    <w:rsid w:val="008451AC"/>
    <w:rsid w:val="00845261"/>
    <w:rsid w:val="0084557B"/>
    <w:rsid w:val="008455B4"/>
    <w:rsid w:val="008458D0"/>
    <w:rsid w:val="0084599A"/>
    <w:rsid w:val="00846193"/>
    <w:rsid w:val="008468CC"/>
    <w:rsid w:val="008469D4"/>
    <w:rsid w:val="008469E6"/>
    <w:rsid w:val="00846B15"/>
    <w:rsid w:val="00847203"/>
    <w:rsid w:val="00847205"/>
    <w:rsid w:val="00847302"/>
    <w:rsid w:val="00847671"/>
    <w:rsid w:val="00850028"/>
    <w:rsid w:val="00850655"/>
    <w:rsid w:val="008514A5"/>
    <w:rsid w:val="00851637"/>
    <w:rsid w:val="00851E62"/>
    <w:rsid w:val="00851E70"/>
    <w:rsid w:val="00851F52"/>
    <w:rsid w:val="0085299B"/>
    <w:rsid w:val="00852A3F"/>
    <w:rsid w:val="00852D36"/>
    <w:rsid w:val="00852EB2"/>
    <w:rsid w:val="00853125"/>
    <w:rsid w:val="0085321E"/>
    <w:rsid w:val="008537CE"/>
    <w:rsid w:val="00853C34"/>
    <w:rsid w:val="00853F35"/>
    <w:rsid w:val="00854949"/>
    <w:rsid w:val="00854DBF"/>
    <w:rsid w:val="008550AF"/>
    <w:rsid w:val="008554D1"/>
    <w:rsid w:val="00855B90"/>
    <w:rsid w:val="00856225"/>
    <w:rsid w:val="0085654C"/>
    <w:rsid w:val="00856887"/>
    <w:rsid w:val="00856DDA"/>
    <w:rsid w:val="008570FF"/>
    <w:rsid w:val="008575C6"/>
    <w:rsid w:val="00857729"/>
    <w:rsid w:val="00857886"/>
    <w:rsid w:val="00857CDF"/>
    <w:rsid w:val="00857D5A"/>
    <w:rsid w:val="00860088"/>
    <w:rsid w:val="008604BF"/>
    <w:rsid w:val="00861307"/>
    <w:rsid w:val="008614BE"/>
    <w:rsid w:val="00861939"/>
    <w:rsid w:val="00861980"/>
    <w:rsid w:val="00861D41"/>
    <w:rsid w:val="00861D59"/>
    <w:rsid w:val="008628BD"/>
    <w:rsid w:val="008628FB"/>
    <w:rsid w:val="00862ABE"/>
    <w:rsid w:val="00862D26"/>
    <w:rsid w:val="00862E13"/>
    <w:rsid w:val="0086326B"/>
    <w:rsid w:val="008639AE"/>
    <w:rsid w:val="00863D2D"/>
    <w:rsid w:val="008643C8"/>
    <w:rsid w:val="008648A6"/>
    <w:rsid w:val="00866164"/>
    <w:rsid w:val="008667C6"/>
    <w:rsid w:val="00866D3D"/>
    <w:rsid w:val="00867339"/>
    <w:rsid w:val="00867C54"/>
    <w:rsid w:val="00867C64"/>
    <w:rsid w:val="0087002F"/>
    <w:rsid w:val="0087051D"/>
    <w:rsid w:val="008709EB"/>
    <w:rsid w:val="00870B29"/>
    <w:rsid w:val="0087101C"/>
    <w:rsid w:val="008718B5"/>
    <w:rsid w:val="00871CB0"/>
    <w:rsid w:val="00872212"/>
    <w:rsid w:val="00872647"/>
    <w:rsid w:val="00872C77"/>
    <w:rsid w:val="00872E3D"/>
    <w:rsid w:val="008733A1"/>
    <w:rsid w:val="008736FB"/>
    <w:rsid w:val="0087481D"/>
    <w:rsid w:val="00874DE5"/>
    <w:rsid w:val="00874F6B"/>
    <w:rsid w:val="00875071"/>
    <w:rsid w:val="0087531A"/>
    <w:rsid w:val="008759FA"/>
    <w:rsid w:val="00875A3D"/>
    <w:rsid w:val="00875DD5"/>
    <w:rsid w:val="00875EA6"/>
    <w:rsid w:val="00876998"/>
    <w:rsid w:val="00876ED1"/>
    <w:rsid w:val="00876F08"/>
    <w:rsid w:val="008771CE"/>
    <w:rsid w:val="0087722C"/>
    <w:rsid w:val="008772F0"/>
    <w:rsid w:val="00877550"/>
    <w:rsid w:val="008776D1"/>
    <w:rsid w:val="00877A69"/>
    <w:rsid w:val="00877D7B"/>
    <w:rsid w:val="0088010C"/>
    <w:rsid w:val="0088013F"/>
    <w:rsid w:val="00880631"/>
    <w:rsid w:val="00880D00"/>
    <w:rsid w:val="00880D30"/>
    <w:rsid w:val="0088114C"/>
    <w:rsid w:val="008814AA"/>
    <w:rsid w:val="008826DF"/>
    <w:rsid w:val="00882884"/>
    <w:rsid w:val="00882DA7"/>
    <w:rsid w:val="008830FC"/>
    <w:rsid w:val="0088326D"/>
    <w:rsid w:val="00883BFE"/>
    <w:rsid w:val="00883CE0"/>
    <w:rsid w:val="00883FB4"/>
    <w:rsid w:val="00883FDA"/>
    <w:rsid w:val="0088409F"/>
    <w:rsid w:val="0088548B"/>
    <w:rsid w:val="00885507"/>
    <w:rsid w:val="00885ADC"/>
    <w:rsid w:val="00887386"/>
    <w:rsid w:val="00887593"/>
    <w:rsid w:val="00887B2B"/>
    <w:rsid w:val="00887C07"/>
    <w:rsid w:val="00887F84"/>
    <w:rsid w:val="0089000E"/>
    <w:rsid w:val="00890578"/>
    <w:rsid w:val="0089091C"/>
    <w:rsid w:val="00890CA8"/>
    <w:rsid w:val="00891084"/>
    <w:rsid w:val="00891209"/>
    <w:rsid w:val="0089127A"/>
    <w:rsid w:val="008912F1"/>
    <w:rsid w:val="008913C9"/>
    <w:rsid w:val="0089170B"/>
    <w:rsid w:val="00891735"/>
    <w:rsid w:val="00891B6A"/>
    <w:rsid w:val="00891CD6"/>
    <w:rsid w:val="00891ED1"/>
    <w:rsid w:val="0089272C"/>
    <w:rsid w:val="0089288F"/>
    <w:rsid w:val="00892D6A"/>
    <w:rsid w:val="00892DDC"/>
    <w:rsid w:val="0089319A"/>
    <w:rsid w:val="008937CA"/>
    <w:rsid w:val="008939A1"/>
    <w:rsid w:val="00893E6E"/>
    <w:rsid w:val="008941AE"/>
    <w:rsid w:val="008945CC"/>
    <w:rsid w:val="00894A94"/>
    <w:rsid w:val="00894CEB"/>
    <w:rsid w:val="008952F9"/>
    <w:rsid w:val="0089546B"/>
    <w:rsid w:val="008955EB"/>
    <w:rsid w:val="00895625"/>
    <w:rsid w:val="008964C2"/>
    <w:rsid w:val="00896961"/>
    <w:rsid w:val="00896A72"/>
    <w:rsid w:val="00896EB2"/>
    <w:rsid w:val="00897868"/>
    <w:rsid w:val="00897DA4"/>
    <w:rsid w:val="008A0451"/>
    <w:rsid w:val="008A1211"/>
    <w:rsid w:val="008A12E4"/>
    <w:rsid w:val="008A1594"/>
    <w:rsid w:val="008A1602"/>
    <w:rsid w:val="008A2714"/>
    <w:rsid w:val="008A2728"/>
    <w:rsid w:val="008A28AE"/>
    <w:rsid w:val="008A38E6"/>
    <w:rsid w:val="008A3DDA"/>
    <w:rsid w:val="008A3F65"/>
    <w:rsid w:val="008A413B"/>
    <w:rsid w:val="008A44CD"/>
    <w:rsid w:val="008A54F8"/>
    <w:rsid w:val="008A57C5"/>
    <w:rsid w:val="008A67B6"/>
    <w:rsid w:val="008A6FB5"/>
    <w:rsid w:val="008A786F"/>
    <w:rsid w:val="008A789E"/>
    <w:rsid w:val="008A7BAE"/>
    <w:rsid w:val="008B0A68"/>
    <w:rsid w:val="008B16AA"/>
    <w:rsid w:val="008B18DC"/>
    <w:rsid w:val="008B2488"/>
    <w:rsid w:val="008B3767"/>
    <w:rsid w:val="008B386B"/>
    <w:rsid w:val="008B3BD1"/>
    <w:rsid w:val="008B3D10"/>
    <w:rsid w:val="008B41F1"/>
    <w:rsid w:val="008B43DF"/>
    <w:rsid w:val="008B460C"/>
    <w:rsid w:val="008B4AF8"/>
    <w:rsid w:val="008B507B"/>
    <w:rsid w:val="008B54AB"/>
    <w:rsid w:val="008B55D5"/>
    <w:rsid w:val="008B5E6A"/>
    <w:rsid w:val="008B5F79"/>
    <w:rsid w:val="008B601C"/>
    <w:rsid w:val="008B6272"/>
    <w:rsid w:val="008B6538"/>
    <w:rsid w:val="008B670A"/>
    <w:rsid w:val="008B72A2"/>
    <w:rsid w:val="008B73BB"/>
    <w:rsid w:val="008B7518"/>
    <w:rsid w:val="008B7562"/>
    <w:rsid w:val="008B79E7"/>
    <w:rsid w:val="008B7B40"/>
    <w:rsid w:val="008B7C0F"/>
    <w:rsid w:val="008B7F56"/>
    <w:rsid w:val="008C0077"/>
    <w:rsid w:val="008C0204"/>
    <w:rsid w:val="008C0564"/>
    <w:rsid w:val="008C12B9"/>
    <w:rsid w:val="008C136D"/>
    <w:rsid w:val="008C15B7"/>
    <w:rsid w:val="008C17D7"/>
    <w:rsid w:val="008C198C"/>
    <w:rsid w:val="008C1D8C"/>
    <w:rsid w:val="008C247D"/>
    <w:rsid w:val="008C3365"/>
    <w:rsid w:val="008C3A64"/>
    <w:rsid w:val="008C3D43"/>
    <w:rsid w:val="008C42B6"/>
    <w:rsid w:val="008C445D"/>
    <w:rsid w:val="008C48B7"/>
    <w:rsid w:val="008C4E8B"/>
    <w:rsid w:val="008C51C7"/>
    <w:rsid w:val="008C52D0"/>
    <w:rsid w:val="008C5AD3"/>
    <w:rsid w:val="008C5D0A"/>
    <w:rsid w:val="008C5E8E"/>
    <w:rsid w:val="008C6485"/>
    <w:rsid w:val="008C6626"/>
    <w:rsid w:val="008C6CD3"/>
    <w:rsid w:val="008C70FC"/>
    <w:rsid w:val="008C726A"/>
    <w:rsid w:val="008C729C"/>
    <w:rsid w:val="008C7878"/>
    <w:rsid w:val="008C7CA7"/>
    <w:rsid w:val="008D0818"/>
    <w:rsid w:val="008D0B98"/>
    <w:rsid w:val="008D0CE9"/>
    <w:rsid w:val="008D10DD"/>
    <w:rsid w:val="008D1300"/>
    <w:rsid w:val="008D1ADB"/>
    <w:rsid w:val="008D1C29"/>
    <w:rsid w:val="008D2478"/>
    <w:rsid w:val="008D251A"/>
    <w:rsid w:val="008D2991"/>
    <w:rsid w:val="008D31AD"/>
    <w:rsid w:val="008D34EF"/>
    <w:rsid w:val="008D3E4D"/>
    <w:rsid w:val="008D4455"/>
    <w:rsid w:val="008D492E"/>
    <w:rsid w:val="008D4995"/>
    <w:rsid w:val="008D4BCC"/>
    <w:rsid w:val="008D50D8"/>
    <w:rsid w:val="008D556C"/>
    <w:rsid w:val="008D6375"/>
    <w:rsid w:val="008D63B2"/>
    <w:rsid w:val="008D6A52"/>
    <w:rsid w:val="008D6BF8"/>
    <w:rsid w:val="008D6EA6"/>
    <w:rsid w:val="008D74AE"/>
    <w:rsid w:val="008E0DE8"/>
    <w:rsid w:val="008E1137"/>
    <w:rsid w:val="008E1607"/>
    <w:rsid w:val="008E1B1F"/>
    <w:rsid w:val="008E290E"/>
    <w:rsid w:val="008E2D6F"/>
    <w:rsid w:val="008E2F05"/>
    <w:rsid w:val="008E3397"/>
    <w:rsid w:val="008E3421"/>
    <w:rsid w:val="008E34EC"/>
    <w:rsid w:val="008E39FE"/>
    <w:rsid w:val="008E3BA9"/>
    <w:rsid w:val="008E3C01"/>
    <w:rsid w:val="008E41DD"/>
    <w:rsid w:val="008E48A7"/>
    <w:rsid w:val="008E4BCB"/>
    <w:rsid w:val="008E4DB4"/>
    <w:rsid w:val="008E4FE0"/>
    <w:rsid w:val="008E5257"/>
    <w:rsid w:val="008E5A41"/>
    <w:rsid w:val="008E5C2A"/>
    <w:rsid w:val="008E5CB8"/>
    <w:rsid w:val="008E5E8B"/>
    <w:rsid w:val="008E5FE4"/>
    <w:rsid w:val="008E60F3"/>
    <w:rsid w:val="008E6A96"/>
    <w:rsid w:val="008E756F"/>
    <w:rsid w:val="008E7688"/>
    <w:rsid w:val="008E7978"/>
    <w:rsid w:val="008E7FF0"/>
    <w:rsid w:val="008F0593"/>
    <w:rsid w:val="008F113B"/>
    <w:rsid w:val="008F17AA"/>
    <w:rsid w:val="008F1ABD"/>
    <w:rsid w:val="008F1ACC"/>
    <w:rsid w:val="008F1DFA"/>
    <w:rsid w:val="008F263E"/>
    <w:rsid w:val="008F2903"/>
    <w:rsid w:val="008F2E59"/>
    <w:rsid w:val="008F2F74"/>
    <w:rsid w:val="008F315F"/>
    <w:rsid w:val="008F318E"/>
    <w:rsid w:val="008F3257"/>
    <w:rsid w:val="008F35B7"/>
    <w:rsid w:val="008F383F"/>
    <w:rsid w:val="008F39EE"/>
    <w:rsid w:val="008F3A96"/>
    <w:rsid w:val="008F3CC4"/>
    <w:rsid w:val="008F40ED"/>
    <w:rsid w:val="008F4361"/>
    <w:rsid w:val="008F4B84"/>
    <w:rsid w:val="008F4B85"/>
    <w:rsid w:val="008F4C9A"/>
    <w:rsid w:val="008F51DE"/>
    <w:rsid w:val="008F529F"/>
    <w:rsid w:val="008F5C02"/>
    <w:rsid w:val="008F5FFB"/>
    <w:rsid w:val="008F67A9"/>
    <w:rsid w:val="008F6A2B"/>
    <w:rsid w:val="008F6CC6"/>
    <w:rsid w:val="008F7726"/>
    <w:rsid w:val="008F7E13"/>
    <w:rsid w:val="008F7FC6"/>
    <w:rsid w:val="009000C5"/>
    <w:rsid w:val="0090054C"/>
    <w:rsid w:val="00900A7F"/>
    <w:rsid w:val="009016A3"/>
    <w:rsid w:val="0090219F"/>
    <w:rsid w:val="00902529"/>
    <w:rsid w:val="00902B9E"/>
    <w:rsid w:val="00902BEB"/>
    <w:rsid w:val="009031ED"/>
    <w:rsid w:val="009032FF"/>
    <w:rsid w:val="00904599"/>
    <w:rsid w:val="00904A0B"/>
    <w:rsid w:val="009051C5"/>
    <w:rsid w:val="00905599"/>
    <w:rsid w:val="00905ABC"/>
    <w:rsid w:val="009060EA"/>
    <w:rsid w:val="009061D2"/>
    <w:rsid w:val="0090675C"/>
    <w:rsid w:val="00906872"/>
    <w:rsid w:val="00907399"/>
    <w:rsid w:val="00907EE2"/>
    <w:rsid w:val="00910097"/>
    <w:rsid w:val="009112B9"/>
    <w:rsid w:val="009115CC"/>
    <w:rsid w:val="009117C4"/>
    <w:rsid w:val="00911BAC"/>
    <w:rsid w:val="00911C04"/>
    <w:rsid w:val="009121EF"/>
    <w:rsid w:val="009127B5"/>
    <w:rsid w:val="00912DF9"/>
    <w:rsid w:val="009136B2"/>
    <w:rsid w:val="009136D4"/>
    <w:rsid w:val="009138AC"/>
    <w:rsid w:val="00913E74"/>
    <w:rsid w:val="00914132"/>
    <w:rsid w:val="00914173"/>
    <w:rsid w:val="00914662"/>
    <w:rsid w:val="009147A3"/>
    <w:rsid w:val="009147DF"/>
    <w:rsid w:val="009151C8"/>
    <w:rsid w:val="00915368"/>
    <w:rsid w:val="00915B8B"/>
    <w:rsid w:val="00915F83"/>
    <w:rsid w:val="00916042"/>
    <w:rsid w:val="00916066"/>
    <w:rsid w:val="0091649D"/>
    <w:rsid w:val="0091657C"/>
    <w:rsid w:val="00916AAD"/>
    <w:rsid w:val="00916B04"/>
    <w:rsid w:val="00916F14"/>
    <w:rsid w:val="00916FD0"/>
    <w:rsid w:val="0091736C"/>
    <w:rsid w:val="009173EB"/>
    <w:rsid w:val="00917BB1"/>
    <w:rsid w:val="00917BCE"/>
    <w:rsid w:val="00917E03"/>
    <w:rsid w:val="00917EBA"/>
    <w:rsid w:val="00917F11"/>
    <w:rsid w:val="00917F42"/>
    <w:rsid w:val="0092026F"/>
    <w:rsid w:val="009208E9"/>
    <w:rsid w:val="00920B39"/>
    <w:rsid w:val="00920F1A"/>
    <w:rsid w:val="00921667"/>
    <w:rsid w:val="00922197"/>
    <w:rsid w:val="00922211"/>
    <w:rsid w:val="00922222"/>
    <w:rsid w:val="00922432"/>
    <w:rsid w:val="00922B3B"/>
    <w:rsid w:val="00922B73"/>
    <w:rsid w:val="00922CC6"/>
    <w:rsid w:val="00922F0B"/>
    <w:rsid w:val="009232F9"/>
    <w:rsid w:val="00923407"/>
    <w:rsid w:val="009239C6"/>
    <w:rsid w:val="00923E28"/>
    <w:rsid w:val="00924466"/>
    <w:rsid w:val="00924998"/>
    <w:rsid w:val="009249C2"/>
    <w:rsid w:val="00924EB4"/>
    <w:rsid w:val="0092500C"/>
    <w:rsid w:val="00925122"/>
    <w:rsid w:val="00925668"/>
    <w:rsid w:val="009258AA"/>
    <w:rsid w:val="00925A19"/>
    <w:rsid w:val="00925F81"/>
    <w:rsid w:val="00925FC5"/>
    <w:rsid w:val="00926238"/>
    <w:rsid w:val="009264A7"/>
    <w:rsid w:val="00926757"/>
    <w:rsid w:val="00926C96"/>
    <w:rsid w:val="0092702E"/>
    <w:rsid w:val="0092745D"/>
    <w:rsid w:val="00927A8D"/>
    <w:rsid w:val="00927B60"/>
    <w:rsid w:val="00927C05"/>
    <w:rsid w:val="00927E81"/>
    <w:rsid w:val="00927FE2"/>
    <w:rsid w:val="009301FC"/>
    <w:rsid w:val="0093022B"/>
    <w:rsid w:val="009303F5"/>
    <w:rsid w:val="009304F7"/>
    <w:rsid w:val="009307B8"/>
    <w:rsid w:val="00930853"/>
    <w:rsid w:val="00930963"/>
    <w:rsid w:val="00930AF6"/>
    <w:rsid w:val="00930B0B"/>
    <w:rsid w:val="00930E5C"/>
    <w:rsid w:val="00930F0A"/>
    <w:rsid w:val="00931B30"/>
    <w:rsid w:val="00931E42"/>
    <w:rsid w:val="00932147"/>
    <w:rsid w:val="00932592"/>
    <w:rsid w:val="00932909"/>
    <w:rsid w:val="0093317E"/>
    <w:rsid w:val="009331EC"/>
    <w:rsid w:val="009333BA"/>
    <w:rsid w:val="00934703"/>
    <w:rsid w:val="009347E3"/>
    <w:rsid w:val="009347FD"/>
    <w:rsid w:val="0093485C"/>
    <w:rsid w:val="009348A6"/>
    <w:rsid w:val="00934C1A"/>
    <w:rsid w:val="00934CCC"/>
    <w:rsid w:val="00934DB1"/>
    <w:rsid w:val="00934F16"/>
    <w:rsid w:val="0093553E"/>
    <w:rsid w:val="00935633"/>
    <w:rsid w:val="00935B9A"/>
    <w:rsid w:val="00935C1C"/>
    <w:rsid w:val="00935F34"/>
    <w:rsid w:val="00936E1A"/>
    <w:rsid w:val="00937786"/>
    <w:rsid w:val="0094040D"/>
    <w:rsid w:val="00940920"/>
    <w:rsid w:val="0094094F"/>
    <w:rsid w:val="00940950"/>
    <w:rsid w:val="009409CA"/>
    <w:rsid w:val="009413FF"/>
    <w:rsid w:val="00941B26"/>
    <w:rsid w:val="00941FFA"/>
    <w:rsid w:val="009420EA"/>
    <w:rsid w:val="00942190"/>
    <w:rsid w:val="009425E4"/>
    <w:rsid w:val="00942C7D"/>
    <w:rsid w:val="00942DF1"/>
    <w:rsid w:val="009431D4"/>
    <w:rsid w:val="009432DA"/>
    <w:rsid w:val="009438D6"/>
    <w:rsid w:val="00943DB3"/>
    <w:rsid w:val="00944A33"/>
    <w:rsid w:val="00944C1D"/>
    <w:rsid w:val="00944CBF"/>
    <w:rsid w:val="00944DAD"/>
    <w:rsid w:val="00944DFF"/>
    <w:rsid w:val="009458F5"/>
    <w:rsid w:val="00945989"/>
    <w:rsid w:val="00945DC5"/>
    <w:rsid w:val="00946173"/>
    <w:rsid w:val="009466BE"/>
    <w:rsid w:val="009467D0"/>
    <w:rsid w:val="00947487"/>
    <w:rsid w:val="009474BF"/>
    <w:rsid w:val="0094765D"/>
    <w:rsid w:val="00947940"/>
    <w:rsid w:val="00947CEA"/>
    <w:rsid w:val="00950093"/>
    <w:rsid w:val="00950738"/>
    <w:rsid w:val="00950CAC"/>
    <w:rsid w:val="0095160E"/>
    <w:rsid w:val="00951924"/>
    <w:rsid w:val="00951C71"/>
    <w:rsid w:val="00951CEE"/>
    <w:rsid w:val="009520EE"/>
    <w:rsid w:val="00952BB1"/>
    <w:rsid w:val="009534C7"/>
    <w:rsid w:val="00953BE9"/>
    <w:rsid w:val="0095435E"/>
    <w:rsid w:val="0095448D"/>
    <w:rsid w:val="009545A2"/>
    <w:rsid w:val="009545EE"/>
    <w:rsid w:val="009550BE"/>
    <w:rsid w:val="009550D0"/>
    <w:rsid w:val="00955201"/>
    <w:rsid w:val="0095521C"/>
    <w:rsid w:val="00955426"/>
    <w:rsid w:val="00955C16"/>
    <w:rsid w:val="00955E68"/>
    <w:rsid w:val="00955F32"/>
    <w:rsid w:val="0095773C"/>
    <w:rsid w:val="00957ADA"/>
    <w:rsid w:val="00957E7F"/>
    <w:rsid w:val="00960339"/>
    <w:rsid w:val="0096086B"/>
    <w:rsid w:val="00960DC0"/>
    <w:rsid w:val="00960DC5"/>
    <w:rsid w:val="00961073"/>
    <w:rsid w:val="00961672"/>
    <w:rsid w:val="009617CA"/>
    <w:rsid w:val="00961A07"/>
    <w:rsid w:val="00961E50"/>
    <w:rsid w:val="00961FEE"/>
    <w:rsid w:val="00962265"/>
    <w:rsid w:val="00962C58"/>
    <w:rsid w:val="00962FF1"/>
    <w:rsid w:val="009631B3"/>
    <w:rsid w:val="0096350C"/>
    <w:rsid w:val="009635FB"/>
    <w:rsid w:val="00964122"/>
    <w:rsid w:val="009643D9"/>
    <w:rsid w:val="009649A4"/>
    <w:rsid w:val="00965977"/>
    <w:rsid w:val="00965FE7"/>
    <w:rsid w:val="009660A3"/>
    <w:rsid w:val="00966889"/>
    <w:rsid w:val="00966B5A"/>
    <w:rsid w:val="00967583"/>
    <w:rsid w:val="009676F8"/>
    <w:rsid w:val="009678D6"/>
    <w:rsid w:val="009703EC"/>
    <w:rsid w:val="00970630"/>
    <w:rsid w:val="00970D6B"/>
    <w:rsid w:val="00970E66"/>
    <w:rsid w:val="00972959"/>
    <w:rsid w:val="00972B67"/>
    <w:rsid w:val="00973434"/>
    <w:rsid w:val="00973563"/>
    <w:rsid w:val="00973661"/>
    <w:rsid w:val="009736B3"/>
    <w:rsid w:val="009738BC"/>
    <w:rsid w:val="00973E88"/>
    <w:rsid w:val="00974335"/>
    <w:rsid w:val="00974564"/>
    <w:rsid w:val="00974682"/>
    <w:rsid w:val="009749DD"/>
    <w:rsid w:val="00974B0D"/>
    <w:rsid w:val="00975523"/>
    <w:rsid w:val="00976912"/>
    <w:rsid w:val="00977A0F"/>
    <w:rsid w:val="00977CAC"/>
    <w:rsid w:val="00977E6E"/>
    <w:rsid w:val="00977E9C"/>
    <w:rsid w:val="00977F29"/>
    <w:rsid w:val="0098026B"/>
    <w:rsid w:val="0098027A"/>
    <w:rsid w:val="00980769"/>
    <w:rsid w:val="00980A39"/>
    <w:rsid w:val="00980B2B"/>
    <w:rsid w:val="00980D26"/>
    <w:rsid w:val="00981233"/>
    <w:rsid w:val="0098124C"/>
    <w:rsid w:val="009815D8"/>
    <w:rsid w:val="009818CC"/>
    <w:rsid w:val="009819B9"/>
    <w:rsid w:val="00981DCB"/>
    <w:rsid w:val="009823E2"/>
    <w:rsid w:val="009824EA"/>
    <w:rsid w:val="00982E58"/>
    <w:rsid w:val="00982EAF"/>
    <w:rsid w:val="00982FEB"/>
    <w:rsid w:val="0098304B"/>
    <w:rsid w:val="009835D5"/>
    <w:rsid w:val="00984267"/>
    <w:rsid w:val="00984301"/>
    <w:rsid w:val="00984B82"/>
    <w:rsid w:val="00984FC5"/>
    <w:rsid w:val="009866BD"/>
    <w:rsid w:val="0098726C"/>
    <w:rsid w:val="0098726F"/>
    <w:rsid w:val="009874B1"/>
    <w:rsid w:val="00987881"/>
    <w:rsid w:val="0099080E"/>
    <w:rsid w:val="00990CF3"/>
    <w:rsid w:val="00990F22"/>
    <w:rsid w:val="009911B9"/>
    <w:rsid w:val="00991317"/>
    <w:rsid w:val="00991894"/>
    <w:rsid w:val="009920A2"/>
    <w:rsid w:val="00992105"/>
    <w:rsid w:val="009921B4"/>
    <w:rsid w:val="009921F9"/>
    <w:rsid w:val="00992674"/>
    <w:rsid w:val="00992FA6"/>
    <w:rsid w:val="0099300C"/>
    <w:rsid w:val="009931D9"/>
    <w:rsid w:val="009932B2"/>
    <w:rsid w:val="009934DA"/>
    <w:rsid w:val="00993B93"/>
    <w:rsid w:val="00993E2D"/>
    <w:rsid w:val="00993EE9"/>
    <w:rsid w:val="009942B9"/>
    <w:rsid w:val="00994891"/>
    <w:rsid w:val="00994BD8"/>
    <w:rsid w:val="00994D9E"/>
    <w:rsid w:val="009952D0"/>
    <w:rsid w:val="00995811"/>
    <w:rsid w:val="009962A1"/>
    <w:rsid w:val="009962A8"/>
    <w:rsid w:val="00996326"/>
    <w:rsid w:val="0099646A"/>
    <w:rsid w:val="0099714E"/>
    <w:rsid w:val="0099732D"/>
    <w:rsid w:val="0099776B"/>
    <w:rsid w:val="00997D8E"/>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6AD"/>
    <w:rsid w:val="009A48A0"/>
    <w:rsid w:val="009A4B39"/>
    <w:rsid w:val="009A5520"/>
    <w:rsid w:val="009A5B2E"/>
    <w:rsid w:val="009A5B51"/>
    <w:rsid w:val="009A5E67"/>
    <w:rsid w:val="009A5FF0"/>
    <w:rsid w:val="009A6166"/>
    <w:rsid w:val="009A619A"/>
    <w:rsid w:val="009A650C"/>
    <w:rsid w:val="009A6F9E"/>
    <w:rsid w:val="009A6FDB"/>
    <w:rsid w:val="009A7522"/>
    <w:rsid w:val="009A75AA"/>
    <w:rsid w:val="009A761D"/>
    <w:rsid w:val="009A7D06"/>
    <w:rsid w:val="009A7D58"/>
    <w:rsid w:val="009B01D9"/>
    <w:rsid w:val="009B0983"/>
    <w:rsid w:val="009B0DE5"/>
    <w:rsid w:val="009B0E82"/>
    <w:rsid w:val="009B1372"/>
    <w:rsid w:val="009B1875"/>
    <w:rsid w:val="009B18AE"/>
    <w:rsid w:val="009B2057"/>
    <w:rsid w:val="009B2578"/>
    <w:rsid w:val="009B268D"/>
    <w:rsid w:val="009B2716"/>
    <w:rsid w:val="009B2E3E"/>
    <w:rsid w:val="009B3172"/>
    <w:rsid w:val="009B32EC"/>
    <w:rsid w:val="009B3861"/>
    <w:rsid w:val="009B4594"/>
    <w:rsid w:val="009B4FF1"/>
    <w:rsid w:val="009B5161"/>
    <w:rsid w:val="009B5C33"/>
    <w:rsid w:val="009B619C"/>
    <w:rsid w:val="009B6311"/>
    <w:rsid w:val="009B7132"/>
    <w:rsid w:val="009B79A0"/>
    <w:rsid w:val="009B7D59"/>
    <w:rsid w:val="009B7E42"/>
    <w:rsid w:val="009C0174"/>
    <w:rsid w:val="009C021F"/>
    <w:rsid w:val="009C031F"/>
    <w:rsid w:val="009C049C"/>
    <w:rsid w:val="009C06A6"/>
    <w:rsid w:val="009C06C0"/>
    <w:rsid w:val="009C0806"/>
    <w:rsid w:val="009C0AC0"/>
    <w:rsid w:val="009C0BD5"/>
    <w:rsid w:val="009C0BE7"/>
    <w:rsid w:val="009C1253"/>
    <w:rsid w:val="009C197B"/>
    <w:rsid w:val="009C1C5A"/>
    <w:rsid w:val="009C1CCF"/>
    <w:rsid w:val="009C20EB"/>
    <w:rsid w:val="009C2DC0"/>
    <w:rsid w:val="009C327E"/>
    <w:rsid w:val="009C3480"/>
    <w:rsid w:val="009C36B2"/>
    <w:rsid w:val="009C37F7"/>
    <w:rsid w:val="009C39F9"/>
    <w:rsid w:val="009C3B37"/>
    <w:rsid w:val="009C3E6C"/>
    <w:rsid w:val="009C4632"/>
    <w:rsid w:val="009C49E1"/>
    <w:rsid w:val="009C526C"/>
    <w:rsid w:val="009C5D3C"/>
    <w:rsid w:val="009C5FE3"/>
    <w:rsid w:val="009C6258"/>
    <w:rsid w:val="009C653E"/>
    <w:rsid w:val="009C6897"/>
    <w:rsid w:val="009C6A5A"/>
    <w:rsid w:val="009C6E29"/>
    <w:rsid w:val="009C7233"/>
    <w:rsid w:val="009C743F"/>
    <w:rsid w:val="009C7532"/>
    <w:rsid w:val="009C7DDC"/>
    <w:rsid w:val="009D081A"/>
    <w:rsid w:val="009D0A4F"/>
    <w:rsid w:val="009D0BA6"/>
    <w:rsid w:val="009D0DCB"/>
    <w:rsid w:val="009D141E"/>
    <w:rsid w:val="009D1BB5"/>
    <w:rsid w:val="009D318A"/>
    <w:rsid w:val="009D34FB"/>
    <w:rsid w:val="009D3741"/>
    <w:rsid w:val="009D3798"/>
    <w:rsid w:val="009D3A54"/>
    <w:rsid w:val="009D3B2B"/>
    <w:rsid w:val="009D4328"/>
    <w:rsid w:val="009D4940"/>
    <w:rsid w:val="009D4D39"/>
    <w:rsid w:val="009D4EC3"/>
    <w:rsid w:val="009D529A"/>
    <w:rsid w:val="009D5732"/>
    <w:rsid w:val="009D5A57"/>
    <w:rsid w:val="009D5B8F"/>
    <w:rsid w:val="009D5F50"/>
    <w:rsid w:val="009D6595"/>
    <w:rsid w:val="009D7176"/>
    <w:rsid w:val="009D7205"/>
    <w:rsid w:val="009D7D0D"/>
    <w:rsid w:val="009D7F8E"/>
    <w:rsid w:val="009E0018"/>
    <w:rsid w:val="009E043C"/>
    <w:rsid w:val="009E04C4"/>
    <w:rsid w:val="009E0863"/>
    <w:rsid w:val="009E1037"/>
    <w:rsid w:val="009E10F2"/>
    <w:rsid w:val="009E10F7"/>
    <w:rsid w:val="009E110A"/>
    <w:rsid w:val="009E113D"/>
    <w:rsid w:val="009E11BF"/>
    <w:rsid w:val="009E1967"/>
    <w:rsid w:val="009E1BC9"/>
    <w:rsid w:val="009E1C48"/>
    <w:rsid w:val="009E22F9"/>
    <w:rsid w:val="009E2656"/>
    <w:rsid w:val="009E28AA"/>
    <w:rsid w:val="009E2DD5"/>
    <w:rsid w:val="009E36F5"/>
    <w:rsid w:val="009E3FA0"/>
    <w:rsid w:val="009E4723"/>
    <w:rsid w:val="009E4DF0"/>
    <w:rsid w:val="009E4EEC"/>
    <w:rsid w:val="009E5878"/>
    <w:rsid w:val="009E589C"/>
    <w:rsid w:val="009E5C96"/>
    <w:rsid w:val="009E6700"/>
    <w:rsid w:val="009E6B81"/>
    <w:rsid w:val="009E7980"/>
    <w:rsid w:val="009E79E8"/>
    <w:rsid w:val="009F0278"/>
    <w:rsid w:val="009F0B17"/>
    <w:rsid w:val="009F0B81"/>
    <w:rsid w:val="009F1095"/>
    <w:rsid w:val="009F1E8E"/>
    <w:rsid w:val="009F1FE0"/>
    <w:rsid w:val="009F2007"/>
    <w:rsid w:val="009F2556"/>
    <w:rsid w:val="009F266D"/>
    <w:rsid w:val="009F28EE"/>
    <w:rsid w:val="009F2A50"/>
    <w:rsid w:val="009F2ED9"/>
    <w:rsid w:val="009F30BB"/>
    <w:rsid w:val="009F3524"/>
    <w:rsid w:val="009F360C"/>
    <w:rsid w:val="009F3B40"/>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6DCC"/>
    <w:rsid w:val="009F75C5"/>
    <w:rsid w:val="009F7898"/>
    <w:rsid w:val="009F7D44"/>
    <w:rsid w:val="00A002F9"/>
    <w:rsid w:val="00A00FCA"/>
    <w:rsid w:val="00A017BE"/>
    <w:rsid w:val="00A01BAD"/>
    <w:rsid w:val="00A01D03"/>
    <w:rsid w:val="00A02BD5"/>
    <w:rsid w:val="00A02CDC"/>
    <w:rsid w:val="00A02F2F"/>
    <w:rsid w:val="00A03084"/>
    <w:rsid w:val="00A0356E"/>
    <w:rsid w:val="00A03C81"/>
    <w:rsid w:val="00A0402A"/>
    <w:rsid w:val="00A04158"/>
    <w:rsid w:val="00A04588"/>
    <w:rsid w:val="00A04683"/>
    <w:rsid w:val="00A05020"/>
    <w:rsid w:val="00A052B9"/>
    <w:rsid w:val="00A055BA"/>
    <w:rsid w:val="00A05687"/>
    <w:rsid w:val="00A058C8"/>
    <w:rsid w:val="00A06261"/>
    <w:rsid w:val="00A0641E"/>
    <w:rsid w:val="00A065DA"/>
    <w:rsid w:val="00A06768"/>
    <w:rsid w:val="00A06E82"/>
    <w:rsid w:val="00A06F06"/>
    <w:rsid w:val="00A07177"/>
    <w:rsid w:val="00A075F9"/>
    <w:rsid w:val="00A07859"/>
    <w:rsid w:val="00A07902"/>
    <w:rsid w:val="00A07AC6"/>
    <w:rsid w:val="00A07D54"/>
    <w:rsid w:val="00A1005E"/>
    <w:rsid w:val="00A106A9"/>
    <w:rsid w:val="00A10BB9"/>
    <w:rsid w:val="00A10DBE"/>
    <w:rsid w:val="00A1115B"/>
    <w:rsid w:val="00A113A4"/>
    <w:rsid w:val="00A116BC"/>
    <w:rsid w:val="00A1171F"/>
    <w:rsid w:val="00A1181D"/>
    <w:rsid w:val="00A11909"/>
    <w:rsid w:val="00A11B3C"/>
    <w:rsid w:val="00A12211"/>
    <w:rsid w:val="00A12313"/>
    <w:rsid w:val="00A12DB6"/>
    <w:rsid w:val="00A12DF5"/>
    <w:rsid w:val="00A13063"/>
    <w:rsid w:val="00A1363A"/>
    <w:rsid w:val="00A13A85"/>
    <w:rsid w:val="00A140D7"/>
    <w:rsid w:val="00A1421D"/>
    <w:rsid w:val="00A145A6"/>
    <w:rsid w:val="00A14882"/>
    <w:rsid w:val="00A14971"/>
    <w:rsid w:val="00A14A30"/>
    <w:rsid w:val="00A15121"/>
    <w:rsid w:val="00A15191"/>
    <w:rsid w:val="00A15CDE"/>
    <w:rsid w:val="00A15E01"/>
    <w:rsid w:val="00A15EB4"/>
    <w:rsid w:val="00A1629A"/>
    <w:rsid w:val="00A16877"/>
    <w:rsid w:val="00A16C9E"/>
    <w:rsid w:val="00A16F2A"/>
    <w:rsid w:val="00A1713E"/>
    <w:rsid w:val="00A179C2"/>
    <w:rsid w:val="00A2047E"/>
    <w:rsid w:val="00A20518"/>
    <w:rsid w:val="00A20639"/>
    <w:rsid w:val="00A2067E"/>
    <w:rsid w:val="00A206F5"/>
    <w:rsid w:val="00A20D57"/>
    <w:rsid w:val="00A212E2"/>
    <w:rsid w:val="00A21383"/>
    <w:rsid w:val="00A21F4A"/>
    <w:rsid w:val="00A22675"/>
    <w:rsid w:val="00A2287A"/>
    <w:rsid w:val="00A2294C"/>
    <w:rsid w:val="00A22B92"/>
    <w:rsid w:val="00A23051"/>
    <w:rsid w:val="00A232B6"/>
    <w:rsid w:val="00A23563"/>
    <w:rsid w:val="00A23B86"/>
    <w:rsid w:val="00A23C54"/>
    <w:rsid w:val="00A245F5"/>
    <w:rsid w:val="00A24A9E"/>
    <w:rsid w:val="00A250C7"/>
    <w:rsid w:val="00A252C9"/>
    <w:rsid w:val="00A25CD3"/>
    <w:rsid w:val="00A25F5B"/>
    <w:rsid w:val="00A260A7"/>
    <w:rsid w:val="00A262CB"/>
    <w:rsid w:val="00A26964"/>
    <w:rsid w:val="00A270B4"/>
    <w:rsid w:val="00A27B4C"/>
    <w:rsid w:val="00A27BEE"/>
    <w:rsid w:val="00A27E18"/>
    <w:rsid w:val="00A30053"/>
    <w:rsid w:val="00A30194"/>
    <w:rsid w:val="00A30448"/>
    <w:rsid w:val="00A3080E"/>
    <w:rsid w:val="00A308ED"/>
    <w:rsid w:val="00A30AC4"/>
    <w:rsid w:val="00A315F6"/>
    <w:rsid w:val="00A31734"/>
    <w:rsid w:val="00A31759"/>
    <w:rsid w:val="00A319E7"/>
    <w:rsid w:val="00A320EF"/>
    <w:rsid w:val="00A3243E"/>
    <w:rsid w:val="00A32863"/>
    <w:rsid w:val="00A32DF3"/>
    <w:rsid w:val="00A33465"/>
    <w:rsid w:val="00A33D9A"/>
    <w:rsid w:val="00A33F55"/>
    <w:rsid w:val="00A347A2"/>
    <w:rsid w:val="00A34C29"/>
    <w:rsid w:val="00A34E6B"/>
    <w:rsid w:val="00A35577"/>
    <w:rsid w:val="00A35716"/>
    <w:rsid w:val="00A3577D"/>
    <w:rsid w:val="00A35E98"/>
    <w:rsid w:val="00A360A2"/>
    <w:rsid w:val="00A3657E"/>
    <w:rsid w:val="00A365B7"/>
    <w:rsid w:val="00A3695B"/>
    <w:rsid w:val="00A36A73"/>
    <w:rsid w:val="00A36C46"/>
    <w:rsid w:val="00A36F0A"/>
    <w:rsid w:val="00A371F5"/>
    <w:rsid w:val="00A37AD2"/>
    <w:rsid w:val="00A37D94"/>
    <w:rsid w:val="00A37E02"/>
    <w:rsid w:val="00A405BA"/>
    <w:rsid w:val="00A41189"/>
    <w:rsid w:val="00A411C6"/>
    <w:rsid w:val="00A42016"/>
    <w:rsid w:val="00A42314"/>
    <w:rsid w:val="00A42EC6"/>
    <w:rsid w:val="00A42FE6"/>
    <w:rsid w:val="00A4311C"/>
    <w:rsid w:val="00A433C0"/>
    <w:rsid w:val="00A43853"/>
    <w:rsid w:val="00A4457D"/>
    <w:rsid w:val="00A446D1"/>
    <w:rsid w:val="00A44C17"/>
    <w:rsid w:val="00A44DDC"/>
    <w:rsid w:val="00A45554"/>
    <w:rsid w:val="00A45FCF"/>
    <w:rsid w:val="00A4610C"/>
    <w:rsid w:val="00A461C8"/>
    <w:rsid w:val="00A4623A"/>
    <w:rsid w:val="00A465E3"/>
    <w:rsid w:val="00A46624"/>
    <w:rsid w:val="00A46752"/>
    <w:rsid w:val="00A46CFA"/>
    <w:rsid w:val="00A46EC1"/>
    <w:rsid w:val="00A46FB7"/>
    <w:rsid w:val="00A473E4"/>
    <w:rsid w:val="00A476F7"/>
    <w:rsid w:val="00A47798"/>
    <w:rsid w:val="00A477CC"/>
    <w:rsid w:val="00A47A6F"/>
    <w:rsid w:val="00A47FC7"/>
    <w:rsid w:val="00A511A0"/>
    <w:rsid w:val="00A515C9"/>
    <w:rsid w:val="00A5165C"/>
    <w:rsid w:val="00A51809"/>
    <w:rsid w:val="00A527C0"/>
    <w:rsid w:val="00A528A7"/>
    <w:rsid w:val="00A5295C"/>
    <w:rsid w:val="00A52B2E"/>
    <w:rsid w:val="00A52D81"/>
    <w:rsid w:val="00A52F09"/>
    <w:rsid w:val="00A5307C"/>
    <w:rsid w:val="00A534E6"/>
    <w:rsid w:val="00A54107"/>
    <w:rsid w:val="00A54575"/>
    <w:rsid w:val="00A5482E"/>
    <w:rsid w:val="00A54C13"/>
    <w:rsid w:val="00A54E88"/>
    <w:rsid w:val="00A54EA2"/>
    <w:rsid w:val="00A54F94"/>
    <w:rsid w:val="00A550F2"/>
    <w:rsid w:val="00A55241"/>
    <w:rsid w:val="00A5536D"/>
    <w:rsid w:val="00A5565B"/>
    <w:rsid w:val="00A55BF0"/>
    <w:rsid w:val="00A55F36"/>
    <w:rsid w:val="00A56509"/>
    <w:rsid w:val="00A57025"/>
    <w:rsid w:val="00A570A2"/>
    <w:rsid w:val="00A5719C"/>
    <w:rsid w:val="00A571A7"/>
    <w:rsid w:val="00A57225"/>
    <w:rsid w:val="00A572AA"/>
    <w:rsid w:val="00A576F4"/>
    <w:rsid w:val="00A57EE1"/>
    <w:rsid w:val="00A57F2C"/>
    <w:rsid w:val="00A57FAC"/>
    <w:rsid w:val="00A60003"/>
    <w:rsid w:val="00A6075D"/>
    <w:rsid w:val="00A60BDB"/>
    <w:rsid w:val="00A60D5F"/>
    <w:rsid w:val="00A6103E"/>
    <w:rsid w:val="00A614BF"/>
    <w:rsid w:val="00A6158F"/>
    <w:rsid w:val="00A61680"/>
    <w:rsid w:val="00A619A5"/>
    <w:rsid w:val="00A61B54"/>
    <w:rsid w:val="00A62533"/>
    <w:rsid w:val="00A627AA"/>
    <w:rsid w:val="00A62896"/>
    <w:rsid w:val="00A629CB"/>
    <w:rsid w:val="00A62A5E"/>
    <w:rsid w:val="00A62CE1"/>
    <w:rsid w:val="00A62E5C"/>
    <w:rsid w:val="00A63624"/>
    <w:rsid w:val="00A638A6"/>
    <w:rsid w:val="00A63CA9"/>
    <w:rsid w:val="00A63E03"/>
    <w:rsid w:val="00A64033"/>
    <w:rsid w:val="00A6432D"/>
    <w:rsid w:val="00A64627"/>
    <w:rsid w:val="00A64B10"/>
    <w:rsid w:val="00A64CFA"/>
    <w:rsid w:val="00A64DDA"/>
    <w:rsid w:val="00A6506B"/>
    <w:rsid w:val="00A659BF"/>
    <w:rsid w:val="00A65BEB"/>
    <w:rsid w:val="00A65C1B"/>
    <w:rsid w:val="00A65EAD"/>
    <w:rsid w:val="00A66617"/>
    <w:rsid w:val="00A6676E"/>
    <w:rsid w:val="00A66EB9"/>
    <w:rsid w:val="00A67080"/>
    <w:rsid w:val="00A671F5"/>
    <w:rsid w:val="00A674F1"/>
    <w:rsid w:val="00A70020"/>
    <w:rsid w:val="00A7062D"/>
    <w:rsid w:val="00A70B19"/>
    <w:rsid w:val="00A70D56"/>
    <w:rsid w:val="00A70F2F"/>
    <w:rsid w:val="00A7161E"/>
    <w:rsid w:val="00A71EB7"/>
    <w:rsid w:val="00A72214"/>
    <w:rsid w:val="00A722AA"/>
    <w:rsid w:val="00A728DC"/>
    <w:rsid w:val="00A72C05"/>
    <w:rsid w:val="00A72F81"/>
    <w:rsid w:val="00A73013"/>
    <w:rsid w:val="00A73028"/>
    <w:rsid w:val="00A735CA"/>
    <w:rsid w:val="00A73D92"/>
    <w:rsid w:val="00A73E12"/>
    <w:rsid w:val="00A73F60"/>
    <w:rsid w:val="00A74104"/>
    <w:rsid w:val="00A744B1"/>
    <w:rsid w:val="00A747B4"/>
    <w:rsid w:val="00A74E89"/>
    <w:rsid w:val="00A75366"/>
    <w:rsid w:val="00A75415"/>
    <w:rsid w:val="00A75644"/>
    <w:rsid w:val="00A75719"/>
    <w:rsid w:val="00A75884"/>
    <w:rsid w:val="00A75B22"/>
    <w:rsid w:val="00A766C7"/>
    <w:rsid w:val="00A76E75"/>
    <w:rsid w:val="00A7706A"/>
    <w:rsid w:val="00A77B52"/>
    <w:rsid w:val="00A77C52"/>
    <w:rsid w:val="00A77D27"/>
    <w:rsid w:val="00A80757"/>
    <w:rsid w:val="00A80AC1"/>
    <w:rsid w:val="00A80C19"/>
    <w:rsid w:val="00A80EBC"/>
    <w:rsid w:val="00A81585"/>
    <w:rsid w:val="00A81C4E"/>
    <w:rsid w:val="00A82523"/>
    <w:rsid w:val="00A82EB2"/>
    <w:rsid w:val="00A831D5"/>
    <w:rsid w:val="00A83369"/>
    <w:rsid w:val="00A83F0F"/>
    <w:rsid w:val="00A83F85"/>
    <w:rsid w:val="00A84635"/>
    <w:rsid w:val="00A84639"/>
    <w:rsid w:val="00A846D3"/>
    <w:rsid w:val="00A84E64"/>
    <w:rsid w:val="00A84EA1"/>
    <w:rsid w:val="00A854B9"/>
    <w:rsid w:val="00A864E0"/>
    <w:rsid w:val="00A86609"/>
    <w:rsid w:val="00A86883"/>
    <w:rsid w:val="00A872FC"/>
    <w:rsid w:val="00A87A96"/>
    <w:rsid w:val="00A90346"/>
    <w:rsid w:val="00A904E8"/>
    <w:rsid w:val="00A90532"/>
    <w:rsid w:val="00A90A06"/>
    <w:rsid w:val="00A91276"/>
    <w:rsid w:val="00A919CE"/>
    <w:rsid w:val="00A91A17"/>
    <w:rsid w:val="00A921F7"/>
    <w:rsid w:val="00A92449"/>
    <w:rsid w:val="00A92507"/>
    <w:rsid w:val="00A92B84"/>
    <w:rsid w:val="00A92FE1"/>
    <w:rsid w:val="00A935CB"/>
    <w:rsid w:val="00A93785"/>
    <w:rsid w:val="00A9386B"/>
    <w:rsid w:val="00A93D24"/>
    <w:rsid w:val="00A94322"/>
    <w:rsid w:val="00A94350"/>
    <w:rsid w:val="00A9436F"/>
    <w:rsid w:val="00A9445C"/>
    <w:rsid w:val="00A9450C"/>
    <w:rsid w:val="00A94812"/>
    <w:rsid w:val="00A94898"/>
    <w:rsid w:val="00A950AC"/>
    <w:rsid w:val="00A950BB"/>
    <w:rsid w:val="00A95E36"/>
    <w:rsid w:val="00A96011"/>
    <w:rsid w:val="00A9653D"/>
    <w:rsid w:val="00A9692C"/>
    <w:rsid w:val="00A96A58"/>
    <w:rsid w:val="00A972FD"/>
    <w:rsid w:val="00AA019F"/>
    <w:rsid w:val="00AA0385"/>
    <w:rsid w:val="00AA0461"/>
    <w:rsid w:val="00AA0EBF"/>
    <w:rsid w:val="00AA105C"/>
    <w:rsid w:val="00AA10F5"/>
    <w:rsid w:val="00AA26D0"/>
    <w:rsid w:val="00AA40DF"/>
    <w:rsid w:val="00AA4178"/>
    <w:rsid w:val="00AA423E"/>
    <w:rsid w:val="00AA4956"/>
    <w:rsid w:val="00AA4BD7"/>
    <w:rsid w:val="00AA4E08"/>
    <w:rsid w:val="00AA59F6"/>
    <w:rsid w:val="00AA5C8A"/>
    <w:rsid w:val="00AA5EAF"/>
    <w:rsid w:val="00AA615F"/>
    <w:rsid w:val="00AA6BB5"/>
    <w:rsid w:val="00AA731C"/>
    <w:rsid w:val="00AA798A"/>
    <w:rsid w:val="00AA7A73"/>
    <w:rsid w:val="00AB011E"/>
    <w:rsid w:val="00AB0197"/>
    <w:rsid w:val="00AB0ABF"/>
    <w:rsid w:val="00AB172A"/>
    <w:rsid w:val="00AB1A9F"/>
    <w:rsid w:val="00AB1B0E"/>
    <w:rsid w:val="00AB1E7A"/>
    <w:rsid w:val="00AB221D"/>
    <w:rsid w:val="00AB2E29"/>
    <w:rsid w:val="00AB30D3"/>
    <w:rsid w:val="00AB317F"/>
    <w:rsid w:val="00AB33C8"/>
    <w:rsid w:val="00AB3427"/>
    <w:rsid w:val="00AB36D6"/>
    <w:rsid w:val="00AB3BA0"/>
    <w:rsid w:val="00AB3C62"/>
    <w:rsid w:val="00AB3CB7"/>
    <w:rsid w:val="00AB4C02"/>
    <w:rsid w:val="00AB4E23"/>
    <w:rsid w:val="00AB4F3D"/>
    <w:rsid w:val="00AB520E"/>
    <w:rsid w:val="00AB5B17"/>
    <w:rsid w:val="00AB682E"/>
    <w:rsid w:val="00AB687D"/>
    <w:rsid w:val="00AB78DB"/>
    <w:rsid w:val="00AB7923"/>
    <w:rsid w:val="00AB7DE2"/>
    <w:rsid w:val="00AB7EA5"/>
    <w:rsid w:val="00AC0000"/>
    <w:rsid w:val="00AC0003"/>
    <w:rsid w:val="00AC0F3D"/>
    <w:rsid w:val="00AC11EF"/>
    <w:rsid w:val="00AC12C9"/>
    <w:rsid w:val="00AC12F1"/>
    <w:rsid w:val="00AC13DC"/>
    <w:rsid w:val="00AC1B3F"/>
    <w:rsid w:val="00AC1E17"/>
    <w:rsid w:val="00AC224B"/>
    <w:rsid w:val="00AC24F7"/>
    <w:rsid w:val="00AC29F5"/>
    <w:rsid w:val="00AC2BBE"/>
    <w:rsid w:val="00AC2E8F"/>
    <w:rsid w:val="00AC3013"/>
    <w:rsid w:val="00AC311E"/>
    <w:rsid w:val="00AC38AC"/>
    <w:rsid w:val="00AC38F7"/>
    <w:rsid w:val="00AC39B1"/>
    <w:rsid w:val="00AC3D09"/>
    <w:rsid w:val="00AC46F5"/>
    <w:rsid w:val="00AC4F34"/>
    <w:rsid w:val="00AC577D"/>
    <w:rsid w:val="00AC59FF"/>
    <w:rsid w:val="00AC5A4A"/>
    <w:rsid w:val="00AC6245"/>
    <w:rsid w:val="00AC6B3B"/>
    <w:rsid w:val="00AC6CEF"/>
    <w:rsid w:val="00AC6E16"/>
    <w:rsid w:val="00AC6F19"/>
    <w:rsid w:val="00AC7451"/>
    <w:rsid w:val="00AC7905"/>
    <w:rsid w:val="00AC7D31"/>
    <w:rsid w:val="00AD0263"/>
    <w:rsid w:val="00AD048F"/>
    <w:rsid w:val="00AD05D4"/>
    <w:rsid w:val="00AD0C8A"/>
    <w:rsid w:val="00AD0CDC"/>
    <w:rsid w:val="00AD0EC5"/>
    <w:rsid w:val="00AD0F6B"/>
    <w:rsid w:val="00AD18F5"/>
    <w:rsid w:val="00AD2224"/>
    <w:rsid w:val="00AD25C1"/>
    <w:rsid w:val="00AD2764"/>
    <w:rsid w:val="00AD27E6"/>
    <w:rsid w:val="00AD2D44"/>
    <w:rsid w:val="00AD3DB0"/>
    <w:rsid w:val="00AD3FAE"/>
    <w:rsid w:val="00AD4069"/>
    <w:rsid w:val="00AD452A"/>
    <w:rsid w:val="00AD4869"/>
    <w:rsid w:val="00AD4D83"/>
    <w:rsid w:val="00AD4EB6"/>
    <w:rsid w:val="00AD522D"/>
    <w:rsid w:val="00AD52F2"/>
    <w:rsid w:val="00AD5571"/>
    <w:rsid w:val="00AD567D"/>
    <w:rsid w:val="00AD5A8E"/>
    <w:rsid w:val="00AD5C55"/>
    <w:rsid w:val="00AD5EC5"/>
    <w:rsid w:val="00AD5F37"/>
    <w:rsid w:val="00AD6433"/>
    <w:rsid w:val="00AD6624"/>
    <w:rsid w:val="00AD66A1"/>
    <w:rsid w:val="00AD6727"/>
    <w:rsid w:val="00AD730C"/>
    <w:rsid w:val="00AD77BD"/>
    <w:rsid w:val="00AD7A50"/>
    <w:rsid w:val="00AD7B2A"/>
    <w:rsid w:val="00AE0060"/>
    <w:rsid w:val="00AE01AD"/>
    <w:rsid w:val="00AE0291"/>
    <w:rsid w:val="00AE0331"/>
    <w:rsid w:val="00AE07F0"/>
    <w:rsid w:val="00AE0A9B"/>
    <w:rsid w:val="00AE102A"/>
    <w:rsid w:val="00AE1A04"/>
    <w:rsid w:val="00AE1F7E"/>
    <w:rsid w:val="00AE2257"/>
    <w:rsid w:val="00AE2882"/>
    <w:rsid w:val="00AE29ED"/>
    <w:rsid w:val="00AE2D29"/>
    <w:rsid w:val="00AE3200"/>
    <w:rsid w:val="00AE37DE"/>
    <w:rsid w:val="00AE3F5C"/>
    <w:rsid w:val="00AE42F3"/>
    <w:rsid w:val="00AE4657"/>
    <w:rsid w:val="00AE472E"/>
    <w:rsid w:val="00AE47B6"/>
    <w:rsid w:val="00AE5D7F"/>
    <w:rsid w:val="00AE5D87"/>
    <w:rsid w:val="00AE5EE6"/>
    <w:rsid w:val="00AE7265"/>
    <w:rsid w:val="00AE7A84"/>
    <w:rsid w:val="00AE7BE9"/>
    <w:rsid w:val="00AF007F"/>
    <w:rsid w:val="00AF0885"/>
    <w:rsid w:val="00AF0910"/>
    <w:rsid w:val="00AF09E5"/>
    <w:rsid w:val="00AF0AB3"/>
    <w:rsid w:val="00AF0D9C"/>
    <w:rsid w:val="00AF1415"/>
    <w:rsid w:val="00AF1935"/>
    <w:rsid w:val="00AF1AC5"/>
    <w:rsid w:val="00AF2C6D"/>
    <w:rsid w:val="00AF3225"/>
    <w:rsid w:val="00AF323A"/>
    <w:rsid w:val="00AF37DB"/>
    <w:rsid w:val="00AF4473"/>
    <w:rsid w:val="00AF4A91"/>
    <w:rsid w:val="00AF4AEC"/>
    <w:rsid w:val="00AF4E4E"/>
    <w:rsid w:val="00AF50BA"/>
    <w:rsid w:val="00AF58C0"/>
    <w:rsid w:val="00AF5EC0"/>
    <w:rsid w:val="00AF5FDC"/>
    <w:rsid w:val="00AF653C"/>
    <w:rsid w:val="00AF67B7"/>
    <w:rsid w:val="00AF6D9C"/>
    <w:rsid w:val="00AF6F0F"/>
    <w:rsid w:val="00AF7200"/>
    <w:rsid w:val="00AF73A6"/>
    <w:rsid w:val="00AF7C65"/>
    <w:rsid w:val="00AF7D17"/>
    <w:rsid w:val="00B00372"/>
    <w:rsid w:val="00B00D23"/>
    <w:rsid w:val="00B01205"/>
    <w:rsid w:val="00B01310"/>
    <w:rsid w:val="00B014B3"/>
    <w:rsid w:val="00B02064"/>
    <w:rsid w:val="00B02236"/>
    <w:rsid w:val="00B0227F"/>
    <w:rsid w:val="00B024A0"/>
    <w:rsid w:val="00B02889"/>
    <w:rsid w:val="00B0298F"/>
    <w:rsid w:val="00B03212"/>
    <w:rsid w:val="00B036C0"/>
    <w:rsid w:val="00B03CCB"/>
    <w:rsid w:val="00B03CE9"/>
    <w:rsid w:val="00B03EE6"/>
    <w:rsid w:val="00B04073"/>
    <w:rsid w:val="00B04275"/>
    <w:rsid w:val="00B0442B"/>
    <w:rsid w:val="00B04B93"/>
    <w:rsid w:val="00B05104"/>
    <w:rsid w:val="00B05382"/>
    <w:rsid w:val="00B0551E"/>
    <w:rsid w:val="00B05B30"/>
    <w:rsid w:val="00B05D6F"/>
    <w:rsid w:val="00B05E9D"/>
    <w:rsid w:val="00B0619A"/>
    <w:rsid w:val="00B064D8"/>
    <w:rsid w:val="00B06B05"/>
    <w:rsid w:val="00B06BD9"/>
    <w:rsid w:val="00B06CB1"/>
    <w:rsid w:val="00B06D4F"/>
    <w:rsid w:val="00B073EE"/>
    <w:rsid w:val="00B074A2"/>
    <w:rsid w:val="00B076AC"/>
    <w:rsid w:val="00B10097"/>
    <w:rsid w:val="00B102A6"/>
    <w:rsid w:val="00B10DBD"/>
    <w:rsid w:val="00B10E82"/>
    <w:rsid w:val="00B1122D"/>
    <w:rsid w:val="00B119F8"/>
    <w:rsid w:val="00B11ED2"/>
    <w:rsid w:val="00B11EFC"/>
    <w:rsid w:val="00B1205D"/>
    <w:rsid w:val="00B12060"/>
    <w:rsid w:val="00B120E6"/>
    <w:rsid w:val="00B1263D"/>
    <w:rsid w:val="00B126ED"/>
    <w:rsid w:val="00B12AB4"/>
    <w:rsid w:val="00B12ADA"/>
    <w:rsid w:val="00B12BCD"/>
    <w:rsid w:val="00B137F8"/>
    <w:rsid w:val="00B13A15"/>
    <w:rsid w:val="00B13A2F"/>
    <w:rsid w:val="00B13C39"/>
    <w:rsid w:val="00B13D92"/>
    <w:rsid w:val="00B146C9"/>
    <w:rsid w:val="00B14D49"/>
    <w:rsid w:val="00B14DA2"/>
    <w:rsid w:val="00B14F65"/>
    <w:rsid w:val="00B1567D"/>
    <w:rsid w:val="00B158E5"/>
    <w:rsid w:val="00B159CA"/>
    <w:rsid w:val="00B15CAE"/>
    <w:rsid w:val="00B1630D"/>
    <w:rsid w:val="00B165DA"/>
    <w:rsid w:val="00B165E1"/>
    <w:rsid w:val="00B16BD5"/>
    <w:rsid w:val="00B16C9E"/>
    <w:rsid w:val="00B16EA4"/>
    <w:rsid w:val="00B1729A"/>
    <w:rsid w:val="00B17D76"/>
    <w:rsid w:val="00B20737"/>
    <w:rsid w:val="00B208FB"/>
    <w:rsid w:val="00B20C8C"/>
    <w:rsid w:val="00B20FD7"/>
    <w:rsid w:val="00B21551"/>
    <w:rsid w:val="00B215A2"/>
    <w:rsid w:val="00B21837"/>
    <w:rsid w:val="00B21ADB"/>
    <w:rsid w:val="00B222BF"/>
    <w:rsid w:val="00B22304"/>
    <w:rsid w:val="00B22401"/>
    <w:rsid w:val="00B22826"/>
    <w:rsid w:val="00B22ADB"/>
    <w:rsid w:val="00B232E1"/>
    <w:rsid w:val="00B23873"/>
    <w:rsid w:val="00B23961"/>
    <w:rsid w:val="00B23CD0"/>
    <w:rsid w:val="00B23CEC"/>
    <w:rsid w:val="00B23DDC"/>
    <w:rsid w:val="00B24585"/>
    <w:rsid w:val="00B250E7"/>
    <w:rsid w:val="00B25634"/>
    <w:rsid w:val="00B2580F"/>
    <w:rsid w:val="00B2582C"/>
    <w:rsid w:val="00B25D3F"/>
    <w:rsid w:val="00B26AEB"/>
    <w:rsid w:val="00B26AF4"/>
    <w:rsid w:val="00B27547"/>
    <w:rsid w:val="00B277C3"/>
    <w:rsid w:val="00B302F2"/>
    <w:rsid w:val="00B3039F"/>
    <w:rsid w:val="00B307C0"/>
    <w:rsid w:val="00B30904"/>
    <w:rsid w:val="00B30C1A"/>
    <w:rsid w:val="00B30C27"/>
    <w:rsid w:val="00B312FA"/>
    <w:rsid w:val="00B315C3"/>
    <w:rsid w:val="00B31EE6"/>
    <w:rsid w:val="00B31F6B"/>
    <w:rsid w:val="00B32102"/>
    <w:rsid w:val="00B3243D"/>
    <w:rsid w:val="00B327FD"/>
    <w:rsid w:val="00B32A85"/>
    <w:rsid w:val="00B32E86"/>
    <w:rsid w:val="00B32ECE"/>
    <w:rsid w:val="00B32EF1"/>
    <w:rsid w:val="00B32F62"/>
    <w:rsid w:val="00B33DE9"/>
    <w:rsid w:val="00B3406B"/>
    <w:rsid w:val="00B342EC"/>
    <w:rsid w:val="00B348EF"/>
    <w:rsid w:val="00B34EA5"/>
    <w:rsid w:val="00B34FA0"/>
    <w:rsid w:val="00B35132"/>
    <w:rsid w:val="00B35185"/>
    <w:rsid w:val="00B351BE"/>
    <w:rsid w:val="00B35264"/>
    <w:rsid w:val="00B354E0"/>
    <w:rsid w:val="00B35577"/>
    <w:rsid w:val="00B35FCB"/>
    <w:rsid w:val="00B3650B"/>
    <w:rsid w:val="00B366BD"/>
    <w:rsid w:val="00B366F3"/>
    <w:rsid w:val="00B369D3"/>
    <w:rsid w:val="00B36A12"/>
    <w:rsid w:val="00B36E83"/>
    <w:rsid w:val="00B36EBB"/>
    <w:rsid w:val="00B37103"/>
    <w:rsid w:val="00B403A4"/>
    <w:rsid w:val="00B414B8"/>
    <w:rsid w:val="00B415EC"/>
    <w:rsid w:val="00B41929"/>
    <w:rsid w:val="00B41C37"/>
    <w:rsid w:val="00B42684"/>
    <w:rsid w:val="00B42D19"/>
    <w:rsid w:val="00B42D97"/>
    <w:rsid w:val="00B43507"/>
    <w:rsid w:val="00B43784"/>
    <w:rsid w:val="00B43C1C"/>
    <w:rsid w:val="00B4412F"/>
    <w:rsid w:val="00B44132"/>
    <w:rsid w:val="00B44968"/>
    <w:rsid w:val="00B44AE7"/>
    <w:rsid w:val="00B44FB3"/>
    <w:rsid w:val="00B454E1"/>
    <w:rsid w:val="00B456E5"/>
    <w:rsid w:val="00B45A41"/>
    <w:rsid w:val="00B45A5C"/>
    <w:rsid w:val="00B45C3B"/>
    <w:rsid w:val="00B46067"/>
    <w:rsid w:val="00B4608A"/>
    <w:rsid w:val="00B46B3A"/>
    <w:rsid w:val="00B470C9"/>
    <w:rsid w:val="00B47680"/>
    <w:rsid w:val="00B47806"/>
    <w:rsid w:val="00B47A24"/>
    <w:rsid w:val="00B47EB4"/>
    <w:rsid w:val="00B504C2"/>
    <w:rsid w:val="00B504DD"/>
    <w:rsid w:val="00B507CA"/>
    <w:rsid w:val="00B507D6"/>
    <w:rsid w:val="00B50B25"/>
    <w:rsid w:val="00B50E7A"/>
    <w:rsid w:val="00B51A4D"/>
    <w:rsid w:val="00B51C86"/>
    <w:rsid w:val="00B5226F"/>
    <w:rsid w:val="00B52432"/>
    <w:rsid w:val="00B52586"/>
    <w:rsid w:val="00B5258F"/>
    <w:rsid w:val="00B52D55"/>
    <w:rsid w:val="00B531DA"/>
    <w:rsid w:val="00B537A1"/>
    <w:rsid w:val="00B53B9F"/>
    <w:rsid w:val="00B54336"/>
    <w:rsid w:val="00B545AE"/>
    <w:rsid w:val="00B550E7"/>
    <w:rsid w:val="00B553AF"/>
    <w:rsid w:val="00B55AB3"/>
    <w:rsid w:val="00B56279"/>
    <w:rsid w:val="00B563F5"/>
    <w:rsid w:val="00B572BE"/>
    <w:rsid w:val="00B60858"/>
    <w:rsid w:val="00B60C4A"/>
    <w:rsid w:val="00B60DBF"/>
    <w:rsid w:val="00B61529"/>
    <w:rsid w:val="00B617DF"/>
    <w:rsid w:val="00B618B3"/>
    <w:rsid w:val="00B61A31"/>
    <w:rsid w:val="00B61F7E"/>
    <w:rsid w:val="00B61F89"/>
    <w:rsid w:val="00B626B0"/>
    <w:rsid w:val="00B62975"/>
    <w:rsid w:val="00B62F51"/>
    <w:rsid w:val="00B62F98"/>
    <w:rsid w:val="00B6397A"/>
    <w:rsid w:val="00B63E5F"/>
    <w:rsid w:val="00B63F94"/>
    <w:rsid w:val="00B64E3C"/>
    <w:rsid w:val="00B652CB"/>
    <w:rsid w:val="00B6576D"/>
    <w:rsid w:val="00B6581F"/>
    <w:rsid w:val="00B65F23"/>
    <w:rsid w:val="00B664D2"/>
    <w:rsid w:val="00B66CEC"/>
    <w:rsid w:val="00B6725E"/>
    <w:rsid w:val="00B67262"/>
    <w:rsid w:val="00B674B5"/>
    <w:rsid w:val="00B677C2"/>
    <w:rsid w:val="00B67CF9"/>
    <w:rsid w:val="00B67E3E"/>
    <w:rsid w:val="00B70050"/>
    <w:rsid w:val="00B70055"/>
    <w:rsid w:val="00B7047A"/>
    <w:rsid w:val="00B706D8"/>
    <w:rsid w:val="00B70934"/>
    <w:rsid w:val="00B709B6"/>
    <w:rsid w:val="00B70B2B"/>
    <w:rsid w:val="00B70C36"/>
    <w:rsid w:val="00B70C89"/>
    <w:rsid w:val="00B70CEF"/>
    <w:rsid w:val="00B70EBC"/>
    <w:rsid w:val="00B71483"/>
    <w:rsid w:val="00B7184D"/>
    <w:rsid w:val="00B71C2B"/>
    <w:rsid w:val="00B72893"/>
    <w:rsid w:val="00B72898"/>
    <w:rsid w:val="00B72A1B"/>
    <w:rsid w:val="00B72C68"/>
    <w:rsid w:val="00B73B8A"/>
    <w:rsid w:val="00B73FBF"/>
    <w:rsid w:val="00B74F1F"/>
    <w:rsid w:val="00B74FE1"/>
    <w:rsid w:val="00B75173"/>
    <w:rsid w:val="00B75406"/>
    <w:rsid w:val="00B75692"/>
    <w:rsid w:val="00B75833"/>
    <w:rsid w:val="00B76333"/>
    <w:rsid w:val="00B76447"/>
    <w:rsid w:val="00B76781"/>
    <w:rsid w:val="00B769B4"/>
    <w:rsid w:val="00B76B9F"/>
    <w:rsid w:val="00B76EC7"/>
    <w:rsid w:val="00B76F96"/>
    <w:rsid w:val="00B76FF0"/>
    <w:rsid w:val="00B7737F"/>
    <w:rsid w:val="00B774DF"/>
    <w:rsid w:val="00B77762"/>
    <w:rsid w:val="00B77A68"/>
    <w:rsid w:val="00B77B88"/>
    <w:rsid w:val="00B80062"/>
    <w:rsid w:val="00B80691"/>
    <w:rsid w:val="00B8079C"/>
    <w:rsid w:val="00B808BF"/>
    <w:rsid w:val="00B80940"/>
    <w:rsid w:val="00B809A0"/>
    <w:rsid w:val="00B80E2C"/>
    <w:rsid w:val="00B81AB2"/>
    <w:rsid w:val="00B81EAD"/>
    <w:rsid w:val="00B81F86"/>
    <w:rsid w:val="00B82479"/>
    <w:rsid w:val="00B82725"/>
    <w:rsid w:val="00B839DC"/>
    <w:rsid w:val="00B8436E"/>
    <w:rsid w:val="00B844DE"/>
    <w:rsid w:val="00B84931"/>
    <w:rsid w:val="00B8639C"/>
    <w:rsid w:val="00B86709"/>
    <w:rsid w:val="00B868A5"/>
    <w:rsid w:val="00B86DC7"/>
    <w:rsid w:val="00B87352"/>
    <w:rsid w:val="00B879F3"/>
    <w:rsid w:val="00B900CB"/>
    <w:rsid w:val="00B901AE"/>
    <w:rsid w:val="00B90674"/>
    <w:rsid w:val="00B90A2F"/>
    <w:rsid w:val="00B91230"/>
    <w:rsid w:val="00B91F22"/>
    <w:rsid w:val="00B92289"/>
    <w:rsid w:val="00B92452"/>
    <w:rsid w:val="00B9279C"/>
    <w:rsid w:val="00B928CA"/>
    <w:rsid w:val="00B92FCA"/>
    <w:rsid w:val="00B93084"/>
    <w:rsid w:val="00B936E5"/>
    <w:rsid w:val="00B93A61"/>
    <w:rsid w:val="00B93DE5"/>
    <w:rsid w:val="00B941DD"/>
    <w:rsid w:val="00B94A02"/>
    <w:rsid w:val="00B94B6D"/>
    <w:rsid w:val="00B955CC"/>
    <w:rsid w:val="00B95D4C"/>
    <w:rsid w:val="00B95E93"/>
    <w:rsid w:val="00B96413"/>
    <w:rsid w:val="00B96776"/>
    <w:rsid w:val="00B96D47"/>
    <w:rsid w:val="00B96E00"/>
    <w:rsid w:val="00B97065"/>
    <w:rsid w:val="00B970B6"/>
    <w:rsid w:val="00B971F1"/>
    <w:rsid w:val="00B97949"/>
    <w:rsid w:val="00BA0359"/>
    <w:rsid w:val="00BA0471"/>
    <w:rsid w:val="00BA087C"/>
    <w:rsid w:val="00BA0C51"/>
    <w:rsid w:val="00BA1063"/>
    <w:rsid w:val="00BA124A"/>
    <w:rsid w:val="00BA1254"/>
    <w:rsid w:val="00BA12E7"/>
    <w:rsid w:val="00BA146D"/>
    <w:rsid w:val="00BA1855"/>
    <w:rsid w:val="00BA19C9"/>
    <w:rsid w:val="00BA19F8"/>
    <w:rsid w:val="00BA1AC0"/>
    <w:rsid w:val="00BA1EEB"/>
    <w:rsid w:val="00BA2425"/>
    <w:rsid w:val="00BA2772"/>
    <w:rsid w:val="00BA279B"/>
    <w:rsid w:val="00BA29AF"/>
    <w:rsid w:val="00BA2C2E"/>
    <w:rsid w:val="00BA2F23"/>
    <w:rsid w:val="00BA2FE3"/>
    <w:rsid w:val="00BA3773"/>
    <w:rsid w:val="00BA3968"/>
    <w:rsid w:val="00BA3F47"/>
    <w:rsid w:val="00BA3F74"/>
    <w:rsid w:val="00BA47E4"/>
    <w:rsid w:val="00BA4AD8"/>
    <w:rsid w:val="00BA522D"/>
    <w:rsid w:val="00BA5EA6"/>
    <w:rsid w:val="00BA5F73"/>
    <w:rsid w:val="00BA6017"/>
    <w:rsid w:val="00BA6834"/>
    <w:rsid w:val="00BA75C5"/>
    <w:rsid w:val="00BA7858"/>
    <w:rsid w:val="00BA7A1A"/>
    <w:rsid w:val="00BA7EC6"/>
    <w:rsid w:val="00BB0D39"/>
    <w:rsid w:val="00BB112F"/>
    <w:rsid w:val="00BB144C"/>
    <w:rsid w:val="00BB15DC"/>
    <w:rsid w:val="00BB1A74"/>
    <w:rsid w:val="00BB1A90"/>
    <w:rsid w:val="00BB1DC5"/>
    <w:rsid w:val="00BB22C4"/>
    <w:rsid w:val="00BB2B78"/>
    <w:rsid w:val="00BB2BEA"/>
    <w:rsid w:val="00BB2C6E"/>
    <w:rsid w:val="00BB2C99"/>
    <w:rsid w:val="00BB2CC7"/>
    <w:rsid w:val="00BB335D"/>
    <w:rsid w:val="00BB36B6"/>
    <w:rsid w:val="00BB3ACD"/>
    <w:rsid w:val="00BB3D08"/>
    <w:rsid w:val="00BB3DD7"/>
    <w:rsid w:val="00BB3FCA"/>
    <w:rsid w:val="00BB458E"/>
    <w:rsid w:val="00BB4625"/>
    <w:rsid w:val="00BB4B0D"/>
    <w:rsid w:val="00BB4F3E"/>
    <w:rsid w:val="00BB505C"/>
    <w:rsid w:val="00BB537D"/>
    <w:rsid w:val="00BB57F8"/>
    <w:rsid w:val="00BB5C31"/>
    <w:rsid w:val="00BB5DAC"/>
    <w:rsid w:val="00BB5DCE"/>
    <w:rsid w:val="00BB612A"/>
    <w:rsid w:val="00BB6336"/>
    <w:rsid w:val="00BB655D"/>
    <w:rsid w:val="00BB6839"/>
    <w:rsid w:val="00BB6C03"/>
    <w:rsid w:val="00BB7265"/>
    <w:rsid w:val="00BC0060"/>
    <w:rsid w:val="00BC077B"/>
    <w:rsid w:val="00BC089C"/>
    <w:rsid w:val="00BC08C6"/>
    <w:rsid w:val="00BC09CD"/>
    <w:rsid w:val="00BC1025"/>
    <w:rsid w:val="00BC1211"/>
    <w:rsid w:val="00BC13A2"/>
    <w:rsid w:val="00BC1739"/>
    <w:rsid w:val="00BC190A"/>
    <w:rsid w:val="00BC1CA2"/>
    <w:rsid w:val="00BC1FC8"/>
    <w:rsid w:val="00BC20B5"/>
    <w:rsid w:val="00BC2129"/>
    <w:rsid w:val="00BC29F4"/>
    <w:rsid w:val="00BC2A79"/>
    <w:rsid w:val="00BC369B"/>
    <w:rsid w:val="00BC4296"/>
    <w:rsid w:val="00BC5031"/>
    <w:rsid w:val="00BC5A3F"/>
    <w:rsid w:val="00BC5D58"/>
    <w:rsid w:val="00BC60AB"/>
    <w:rsid w:val="00BC63C9"/>
    <w:rsid w:val="00BC7347"/>
    <w:rsid w:val="00BC7566"/>
    <w:rsid w:val="00BD03FB"/>
    <w:rsid w:val="00BD060B"/>
    <w:rsid w:val="00BD091D"/>
    <w:rsid w:val="00BD092C"/>
    <w:rsid w:val="00BD0C8C"/>
    <w:rsid w:val="00BD0D36"/>
    <w:rsid w:val="00BD0F7D"/>
    <w:rsid w:val="00BD1126"/>
    <w:rsid w:val="00BD11BA"/>
    <w:rsid w:val="00BD12E1"/>
    <w:rsid w:val="00BD16C2"/>
    <w:rsid w:val="00BD16D1"/>
    <w:rsid w:val="00BD1BAB"/>
    <w:rsid w:val="00BD1CC3"/>
    <w:rsid w:val="00BD2D81"/>
    <w:rsid w:val="00BD2EC7"/>
    <w:rsid w:val="00BD331D"/>
    <w:rsid w:val="00BD3E49"/>
    <w:rsid w:val="00BD4262"/>
    <w:rsid w:val="00BD43D2"/>
    <w:rsid w:val="00BD47B4"/>
    <w:rsid w:val="00BD4894"/>
    <w:rsid w:val="00BD4BB7"/>
    <w:rsid w:val="00BD4FC9"/>
    <w:rsid w:val="00BD51B8"/>
    <w:rsid w:val="00BD55FC"/>
    <w:rsid w:val="00BD5728"/>
    <w:rsid w:val="00BD577F"/>
    <w:rsid w:val="00BD5791"/>
    <w:rsid w:val="00BD59ED"/>
    <w:rsid w:val="00BD5AA1"/>
    <w:rsid w:val="00BD5D72"/>
    <w:rsid w:val="00BD5F94"/>
    <w:rsid w:val="00BD6354"/>
    <w:rsid w:val="00BD6A4A"/>
    <w:rsid w:val="00BD6C12"/>
    <w:rsid w:val="00BD6D24"/>
    <w:rsid w:val="00BD6D6D"/>
    <w:rsid w:val="00BD70CE"/>
    <w:rsid w:val="00BD745B"/>
    <w:rsid w:val="00BD758A"/>
    <w:rsid w:val="00BD795F"/>
    <w:rsid w:val="00BD7993"/>
    <w:rsid w:val="00BD79EE"/>
    <w:rsid w:val="00BD7C2C"/>
    <w:rsid w:val="00BD7C54"/>
    <w:rsid w:val="00BD7F1E"/>
    <w:rsid w:val="00BE0B88"/>
    <w:rsid w:val="00BE0D9C"/>
    <w:rsid w:val="00BE0F71"/>
    <w:rsid w:val="00BE0FD2"/>
    <w:rsid w:val="00BE10C8"/>
    <w:rsid w:val="00BE1367"/>
    <w:rsid w:val="00BE1927"/>
    <w:rsid w:val="00BE1CAD"/>
    <w:rsid w:val="00BE2476"/>
    <w:rsid w:val="00BE24AF"/>
    <w:rsid w:val="00BE26B8"/>
    <w:rsid w:val="00BE2FBE"/>
    <w:rsid w:val="00BE3171"/>
    <w:rsid w:val="00BE31E6"/>
    <w:rsid w:val="00BE3C35"/>
    <w:rsid w:val="00BE3C7D"/>
    <w:rsid w:val="00BE3E07"/>
    <w:rsid w:val="00BE4733"/>
    <w:rsid w:val="00BE4838"/>
    <w:rsid w:val="00BE499F"/>
    <w:rsid w:val="00BE49D1"/>
    <w:rsid w:val="00BE4ACC"/>
    <w:rsid w:val="00BE4D58"/>
    <w:rsid w:val="00BE4F20"/>
    <w:rsid w:val="00BE5050"/>
    <w:rsid w:val="00BE5064"/>
    <w:rsid w:val="00BE5351"/>
    <w:rsid w:val="00BE54FE"/>
    <w:rsid w:val="00BE5FC6"/>
    <w:rsid w:val="00BE64D2"/>
    <w:rsid w:val="00BE650F"/>
    <w:rsid w:val="00BE65B2"/>
    <w:rsid w:val="00BE75D0"/>
    <w:rsid w:val="00BE76A0"/>
    <w:rsid w:val="00BE7760"/>
    <w:rsid w:val="00BF020C"/>
    <w:rsid w:val="00BF0434"/>
    <w:rsid w:val="00BF0B9B"/>
    <w:rsid w:val="00BF0FF0"/>
    <w:rsid w:val="00BF12E9"/>
    <w:rsid w:val="00BF1B87"/>
    <w:rsid w:val="00BF1CB6"/>
    <w:rsid w:val="00BF2479"/>
    <w:rsid w:val="00BF2A39"/>
    <w:rsid w:val="00BF32D9"/>
    <w:rsid w:val="00BF33D3"/>
    <w:rsid w:val="00BF3492"/>
    <w:rsid w:val="00BF3987"/>
    <w:rsid w:val="00BF3C06"/>
    <w:rsid w:val="00BF3CD9"/>
    <w:rsid w:val="00BF3DE4"/>
    <w:rsid w:val="00BF4091"/>
    <w:rsid w:val="00BF43D1"/>
    <w:rsid w:val="00BF48FE"/>
    <w:rsid w:val="00BF4996"/>
    <w:rsid w:val="00BF4C02"/>
    <w:rsid w:val="00BF4CDE"/>
    <w:rsid w:val="00BF5345"/>
    <w:rsid w:val="00BF5D31"/>
    <w:rsid w:val="00BF5EA7"/>
    <w:rsid w:val="00BF6312"/>
    <w:rsid w:val="00BF6E7E"/>
    <w:rsid w:val="00BF6ED1"/>
    <w:rsid w:val="00BF76EE"/>
    <w:rsid w:val="00BF7AE0"/>
    <w:rsid w:val="00BF7E3B"/>
    <w:rsid w:val="00BF7E6D"/>
    <w:rsid w:val="00C0005D"/>
    <w:rsid w:val="00C000EE"/>
    <w:rsid w:val="00C0058E"/>
    <w:rsid w:val="00C005CE"/>
    <w:rsid w:val="00C00F48"/>
    <w:rsid w:val="00C0113A"/>
    <w:rsid w:val="00C012E2"/>
    <w:rsid w:val="00C01336"/>
    <w:rsid w:val="00C01446"/>
    <w:rsid w:val="00C018B6"/>
    <w:rsid w:val="00C01C2D"/>
    <w:rsid w:val="00C01D6B"/>
    <w:rsid w:val="00C01DA0"/>
    <w:rsid w:val="00C01FAB"/>
    <w:rsid w:val="00C020B9"/>
    <w:rsid w:val="00C021DF"/>
    <w:rsid w:val="00C022C5"/>
    <w:rsid w:val="00C02488"/>
    <w:rsid w:val="00C025B7"/>
    <w:rsid w:val="00C02B5E"/>
    <w:rsid w:val="00C02E1F"/>
    <w:rsid w:val="00C030C9"/>
    <w:rsid w:val="00C0313C"/>
    <w:rsid w:val="00C03354"/>
    <w:rsid w:val="00C036D2"/>
    <w:rsid w:val="00C03B22"/>
    <w:rsid w:val="00C03BBA"/>
    <w:rsid w:val="00C03D65"/>
    <w:rsid w:val="00C03F78"/>
    <w:rsid w:val="00C04379"/>
    <w:rsid w:val="00C04BC6"/>
    <w:rsid w:val="00C05135"/>
    <w:rsid w:val="00C051A0"/>
    <w:rsid w:val="00C05292"/>
    <w:rsid w:val="00C056DA"/>
    <w:rsid w:val="00C05945"/>
    <w:rsid w:val="00C05A59"/>
    <w:rsid w:val="00C05AB9"/>
    <w:rsid w:val="00C05C7F"/>
    <w:rsid w:val="00C05E0C"/>
    <w:rsid w:val="00C06467"/>
    <w:rsid w:val="00C065D6"/>
    <w:rsid w:val="00C06E25"/>
    <w:rsid w:val="00C07B44"/>
    <w:rsid w:val="00C07EE4"/>
    <w:rsid w:val="00C07F87"/>
    <w:rsid w:val="00C10178"/>
    <w:rsid w:val="00C1071E"/>
    <w:rsid w:val="00C107FD"/>
    <w:rsid w:val="00C108F2"/>
    <w:rsid w:val="00C11080"/>
    <w:rsid w:val="00C1176B"/>
    <w:rsid w:val="00C11A40"/>
    <w:rsid w:val="00C11BAD"/>
    <w:rsid w:val="00C11CE3"/>
    <w:rsid w:val="00C11D2C"/>
    <w:rsid w:val="00C11E0A"/>
    <w:rsid w:val="00C11E46"/>
    <w:rsid w:val="00C11FA5"/>
    <w:rsid w:val="00C126C8"/>
    <w:rsid w:val="00C12CC0"/>
    <w:rsid w:val="00C12DC4"/>
    <w:rsid w:val="00C13548"/>
    <w:rsid w:val="00C1374E"/>
    <w:rsid w:val="00C141E1"/>
    <w:rsid w:val="00C141FC"/>
    <w:rsid w:val="00C14C84"/>
    <w:rsid w:val="00C14F14"/>
    <w:rsid w:val="00C14F35"/>
    <w:rsid w:val="00C15095"/>
    <w:rsid w:val="00C151BB"/>
    <w:rsid w:val="00C152D2"/>
    <w:rsid w:val="00C1573B"/>
    <w:rsid w:val="00C15875"/>
    <w:rsid w:val="00C15B9A"/>
    <w:rsid w:val="00C1601D"/>
    <w:rsid w:val="00C164BA"/>
    <w:rsid w:val="00C16621"/>
    <w:rsid w:val="00C16682"/>
    <w:rsid w:val="00C17344"/>
    <w:rsid w:val="00C17721"/>
    <w:rsid w:val="00C1780C"/>
    <w:rsid w:val="00C1791D"/>
    <w:rsid w:val="00C17C22"/>
    <w:rsid w:val="00C17E43"/>
    <w:rsid w:val="00C208FC"/>
    <w:rsid w:val="00C20D40"/>
    <w:rsid w:val="00C20EEA"/>
    <w:rsid w:val="00C21720"/>
    <w:rsid w:val="00C21AF9"/>
    <w:rsid w:val="00C21F2B"/>
    <w:rsid w:val="00C2200D"/>
    <w:rsid w:val="00C222AE"/>
    <w:rsid w:val="00C2255E"/>
    <w:rsid w:val="00C22973"/>
    <w:rsid w:val="00C22AAA"/>
    <w:rsid w:val="00C22B6C"/>
    <w:rsid w:val="00C231B1"/>
    <w:rsid w:val="00C23683"/>
    <w:rsid w:val="00C23B82"/>
    <w:rsid w:val="00C23CDC"/>
    <w:rsid w:val="00C23DDE"/>
    <w:rsid w:val="00C241CF"/>
    <w:rsid w:val="00C24225"/>
    <w:rsid w:val="00C243A0"/>
    <w:rsid w:val="00C25239"/>
    <w:rsid w:val="00C25E48"/>
    <w:rsid w:val="00C25F8D"/>
    <w:rsid w:val="00C25F9A"/>
    <w:rsid w:val="00C25FDB"/>
    <w:rsid w:val="00C25FEC"/>
    <w:rsid w:val="00C2608A"/>
    <w:rsid w:val="00C26485"/>
    <w:rsid w:val="00C26626"/>
    <w:rsid w:val="00C2670B"/>
    <w:rsid w:val="00C271C3"/>
    <w:rsid w:val="00C275A8"/>
    <w:rsid w:val="00C2765F"/>
    <w:rsid w:val="00C277F0"/>
    <w:rsid w:val="00C27A36"/>
    <w:rsid w:val="00C3057E"/>
    <w:rsid w:val="00C3062D"/>
    <w:rsid w:val="00C3067D"/>
    <w:rsid w:val="00C30E29"/>
    <w:rsid w:val="00C31844"/>
    <w:rsid w:val="00C31990"/>
    <w:rsid w:val="00C319F2"/>
    <w:rsid w:val="00C31AC9"/>
    <w:rsid w:val="00C3219B"/>
    <w:rsid w:val="00C32278"/>
    <w:rsid w:val="00C32AA0"/>
    <w:rsid w:val="00C32FB7"/>
    <w:rsid w:val="00C33467"/>
    <w:rsid w:val="00C33552"/>
    <w:rsid w:val="00C340FA"/>
    <w:rsid w:val="00C35954"/>
    <w:rsid w:val="00C36001"/>
    <w:rsid w:val="00C36168"/>
    <w:rsid w:val="00C365C2"/>
    <w:rsid w:val="00C36A26"/>
    <w:rsid w:val="00C36BD4"/>
    <w:rsid w:val="00C36C9D"/>
    <w:rsid w:val="00C37404"/>
    <w:rsid w:val="00C3753F"/>
    <w:rsid w:val="00C37EB8"/>
    <w:rsid w:val="00C40406"/>
    <w:rsid w:val="00C4068D"/>
    <w:rsid w:val="00C40881"/>
    <w:rsid w:val="00C40FF8"/>
    <w:rsid w:val="00C414E6"/>
    <w:rsid w:val="00C4161B"/>
    <w:rsid w:val="00C41724"/>
    <w:rsid w:val="00C41A74"/>
    <w:rsid w:val="00C41E29"/>
    <w:rsid w:val="00C42129"/>
    <w:rsid w:val="00C42451"/>
    <w:rsid w:val="00C432B5"/>
    <w:rsid w:val="00C43736"/>
    <w:rsid w:val="00C439D4"/>
    <w:rsid w:val="00C43DC0"/>
    <w:rsid w:val="00C440F8"/>
    <w:rsid w:val="00C44AF3"/>
    <w:rsid w:val="00C44DD8"/>
    <w:rsid w:val="00C45652"/>
    <w:rsid w:val="00C45FE5"/>
    <w:rsid w:val="00C46856"/>
    <w:rsid w:val="00C46C77"/>
    <w:rsid w:val="00C46DD6"/>
    <w:rsid w:val="00C46E51"/>
    <w:rsid w:val="00C4737C"/>
    <w:rsid w:val="00C47481"/>
    <w:rsid w:val="00C47AEF"/>
    <w:rsid w:val="00C47C07"/>
    <w:rsid w:val="00C47DB2"/>
    <w:rsid w:val="00C501CC"/>
    <w:rsid w:val="00C5111A"/>
    <w:rsid w:val="00C5138B"/>
    <w:rsid w:val="00C51482"/>
    <w:rsid w:val="00C51574"/>
    <w:rsid w:val="00C5162F"/>
    <w:rsid w:val="00C51B4B"/>
    <w:rsid w:val="00C52037"/>
    <w:rsid w:val="00C5235D"/>
    <w:rsid w:val="00C523AB"/>
    <w:rsid w:val="00C52B54"/>
    <w:rsid w:val="00C52BAF"/>
    <w:rsid w:val="00C52F82"/>
    <w:rsid w:val="00C53CB4"/>
    <w:rsid w:val="00C53FA1"/>
    <w:rsid w:val="00C540DD"/>
    <w:rsid w:val="00C5491E"/>
    <w:rsid w:val="00C54E22"/>
    <w:rsid w:val="00C559E8"/>
    <w:rsid w:val="00C5637B"/>
    <w:rsid w:val="00C56676"/>
    <w:rsid w:val="00C56CCC"/>
    <w:rsid w:val="00C56E05"/>
    <w:rsid w:val="00C57459"/>
    <w:rsid w:val="00C57D00"/>
    <w:rsid w:val="00C57EE4"/>
    <w:rsid w:val="00C6019F"/>
    <w:rsid w:val="00C602FE"/>
    <w:rsid w:val="00C6055E"/>
    <w:rsid w:val="00C60E24"/>
    <w:rsid w:val="00C61C26"/>
    <w:rsid w:val="00C61CB7"/>
    <w:rsid w:val="00C6218E"/>
    <w:rsid w:val="00C62225"/>
    <w:rsid w:val="00C62688"/>
    <w:rsid w:val="00C626BD"/>
    <w:rsid w:val="00C627A0"/>
    <w:rsid w:val="00C6286C"/>
    <w:rsid w:val="00C628B0"/>
    <w:rsid w:val="00C632F5"/>
    <w:rsid w:val="00C6332F"/>
    <w:rsid w:val="00C63529"/>
    <w:rsid w:val="00C63AF8"/>
    <w:rsid w:val="00C63BB0"/>
    <w:rsid w:val="00C64057"/>
    <w:rsid w:val="00C6463E"/>
    <w:rsid w:val="00C64672"/>
    <w:rsid w:val="00C646A1"/>
    <w:rsid w:val="00C64773"/>
    <w:rsid w:val="00C647B1"/>
    <w:rsid w:val="00C64E4D"/>
    <w:rsid w:val="00C64E53"/>
    <w:rsid w:val="00C65010"/>
    <w:rsid w:val="00C65251"/>
    <w:rsid w:val="00C654B5"/>
    <w:rsid w:val="00C659EA"/>
    <w:rsid w:val="00C65BFA"/>
    <w:rsid w:val="00C6658C"/>
    <w:rsid w:val="00C66B90"/>
    <w:rsid w:val="00C66FD9"/>
    <w:rsid w:val="00C670FD"/>
    <w:rsid w:val="00C6710A"/>
    <w:rsid w:val="00C67284"/>
    <w:rsid w:val="00C6764F"/>
    <w:rsid w:val="00C677B1"/>
    <w:rsid w:val="00C67836"/>
    <w:rsid w:val="00C67DEB"/>
    <w:rsid w:val="00C7066B"/>
    <w:rsid w:val="00C70975"/>
    <w:rsid w:val="00C71529"/>
    <w:rsid w:val="00C71A30"/>
    <w:rsid w:val="00C71DA5"/>
    <w:rsid w:val="00C7236D"/>
    <w:rsid w:val="00C726E4"/>
    <w:rsid w:val="00C72B88"/>
    <w:rsid w:val="00C72E8C"/>
    <w:rsid w:val="00C72F76"/>
    <w:rsid w:val="00C73592"/>
    <w:rsid w:val="00C73685"/>
    <w:rsid w:val="00C736D6"/>
    <w:rsid w:val="00C737B4"/>
    <w:rsid w:val="00C73937"/>
    <w:rsid w:val="00C73AB6"/>
    <w:rsid w:val="00C73CE7"/>
    <w:rsid w:val="00C73D09"/>
    <w:rsid w:val="00C741A7"/>
    <w:rsid w:val="00C741C9"/>
    <w:rsid w:val="00C741EC"/>
    <w:rsid w:val="00C742C8"/>
    <w:rsid w:val="00C74421"/>
    <w:rsid w:val="00C74B77"/>
    <w:rsid w:val="00C75148"/>
    <w:rsid w:val="00C7591B"/>
    <w:rsid w:val="00C7593A"/>
    <w:rsid w:val="00C75B20"/>
    <w:rsid w:val="00C761A7"/>
    <w:rsid w:val="00C76450"/>
    <w:rsid w:val="00C764A5"/>
    <w:rsid w:val="00C767B2"/>
    <w:rsid w:val="00C76942"/>
    <w:rsid w:val="00C76D72"/>
    <w:rsid w:val="00C76F16"/>
    <w:rsid w:val="00C770B1"/>
    <w:rsid w:val="00C7711D"/>
    <w:rsid w:val="00C776E1"/>
    <w:rsid w:val="00C77740"/>
    <w:rsid w:val="00C77F42"/>
    <w:rsid w:val="00C800BE"/>
    <w:rsid w:val="00C80AFA"/>
    <w:rsid w:val="00C810E1"/>
    <w:rsid w:val="00C81412"/>
    <w:rsid w:val="00C81841"/>
    <w:rsid w:val="00C81A42"/>
    <w:rsid w:val="00C81A56"/>
    <w:rsid w:val="00C82014"/>
    <w:rsid w:val="00C82106"/>
    <w:rsid w:val="00C82591"/>
    <w:rsid w:val="00C825C6"/>
    <w:rsid w:val="00C8297A"/>
    <w:rsid w:val="00C82F14"/>
    <w:rsid w:val="00C830D0"/>
    <w:rsid w:val="00C8312E"/>
    <w:rsid w:val="00C83532"/>
    <w:rsid w:val="00C8366A"/>
    <w:rsid w:val="00C836EA"/>
    <w:rsid w:val="00C836FF"/>
    <w:rsid w:val="00C847EE"/>
    <w:rsid w:val="00C84A96"/>
    <w:rsid w:val="00C84AD8"/>
    <w:rsid w:val="00C84B71"/>
    <w:rsid w:val="00C84E37"/>
    <w:rsid w:val="00C8576B"/>
    <w:rsid w:val="00C8624B"/>
    <w:rsid w:val="00C86262"/>
    <w:rsid w:val="00C865AA"/>
    <w:rsid w:val="00C86AD4"/>
    <w:rsid w:val="00C878E9"/>
    <w:rsid w:val="00C87F46"/>
    <w:rsid w:val="00C87FAC"/>
    <w:rsid w:val="00C902C1"/>
    <w:rsid w:val="00C90488"/>
    <w:rsid w:val="00C9064D"/>
    <w:rsid w:val="00C90CAB"/>
    <w:rsid w:val="00C90DC0"/>
    <w:rsid w:val="00C91089"/>
    <w:rsid w:val="00C926BC"/>
    <w:rsid w:val="00C92E0B"/>
    <w:rsid w:val="00C931DC"/>
    <w:rsid w:val="00C936EB"/>
    <w:rsid w:val="00C9398E"/>
    <w:rsid w:val="00C94AE9"/>
    <w:rsid w:val="00C95055"/>
    <w:rsid w:val="00C951B5"/>
    <w:rsid w:val="00C951E5"/>
    <w:rsid w:val="00C958A7"/>
    <w:rsid w:val="00C964BD"/>
    <w:rsid w:val="00C97120"/>
    <w:rsid w:val="00C97161"/>
    <w:rsid w:val="00C97601"/>
    <w:rsid w:val="00C976DF"/>
    <w:rsid w:val="00CA0149"/>
    <w:rsid w:val="00CA036F"/>
    <w:rsid w:val="00CA038A"/>
    <w:rsid w:val="00CA04BA"/>
    <w:rsid w:val="00CA0690"/>
    <w:rsid w:val="00CA06F7"/>
    <w:rsid w:val="00CA142D"/>
    <w:rsid w:val="00CA142E"/>
    <w:rsid w:val="00CA19E1"/>
    <w:rsid w:val="00CA1B12"/>
    <w:rsid w:val="00CA1C16"/>
    <w:rsid w:val="00CA1DE1"/>
    <w:rsid w:val="00CA2248"/>
    <w:rsid w:val="00CA2A90"/>
    <w:rsid w:val="00CA2E69"/>
    <w:rsid w:val="00CA3E27"/>
    <w:rsid w:val="00CA43F2"/>
    <w:rsid w:val="00CA440C"/>
    <w:rsid w:val="00CA45B0"/>
    <w:rsid w:val="00CA481E"/>
    <w:rsid w:val="00CA4EC0"/>
    <w:rsid w:val="00CA4F7D"/>
    <w:rsid w:val="00CA5183"/>
    <w:rsid w:val="00CA540D"/>
    <w:rsid w:val="00CA56E2"/>
    <w:rsid w:val="00CA58A9"/>
    <w:rsid w:val="00CA5A42"/>
    <w:rsid w:val="00CA5B7B"/>
    <w:rsid w:val="00CA5D62"/>
    <w:rsid w:val="00CA5F43"/>
    <w:rsid w:val="00CA6528"/>
    <w:rsid w:val="00CA670F"/>
    <w:rsid w:val="00CA67FA"/>
    <w:rsid w:val="00CA6B5B"/>
    <w:rsid w:val="00CA6C0C"/>
    <w:rsid w:val="00CA6D58"/>
    <w:rsid w:val="00CA6DC0"/>
    <w:rsid w:val="00CA6F8F"/>
    <w:rsid w:val="00CA6FE1"/>
    <w:rsid w:val="00CA7444"/>
    <w:rsid w:val="00CA7665"/>
    <w:rsid w:val="00CA79D4"/>
    <w:rsid w:val="00CA7A05"/>
    <w:rsid w:val="00CA7C05"/>
    <w:rsid w:val="00CA7F27"/>
    <w:rsid w:val="00CB035A"/>
    <w:rsid w:val="00CB0367"/>
    <w:rsid w:val="00CB0DFA"/>
    <w:rsid w:val="00CB0E37"/>
    <w:rsid w:val="00CB1154"/>
    <w:rsid w:val="00CB124E"/>
    <w:rsid w:val="00CB1420"/>
    <w:rsid w:val="00CB1984"/>
    <w:rsid w:val="00CB24C3"/>
    <w:rsid w:val="00CB2876"/>
    <w:rsid w:val="00CB2879"/>
    <w:rsid w:val="00CB2A38"/>
    <w:rsid w:val="00CB2AA5"/>
    <w:rsid w:val="00CB2C14"/>
    <w:rsid w:val="00CB316A"/>
    <w:rsid w:val="00CB3325"/>
    <w:rsid w:val="00CB3B25"/>
    <w:rsid w:val="00CB4028"/>
    <w:rsid w:val="00CB4254"/>
    <w:rsid w:val="00CB497E"/>
    <w:rsid w:val="00CB4A0C"/>
    <w:rsid w:val="00CB4C1F"/>
    <w:rsid w:val="00CB4F4B"/>
    <w:rsid w:val="00CB5315"/>
    <w:rsid w:val="00CB59A3"/>
    <w:rsid w:val="00CB5A72"/>
    <w:rsid w:val="00CB5B37"/>
    <w:rsid w:val="00CB5F0B"/>
    <w:rsid w:val="00CB5FFA"/>
    <w:rsid w:val="00CB6160"/>
    <w:rsid w:val="00CB688D"/>
    <w:rsid w:val="00CB6C26"/>
    <w:rsid w:val="00CB6C9F"/>
    <w:rsid w:val="00CB6DC3"/>
    <w:rsid w:val="00CB72BE"/>
    <w:rsid w:val="00CB7C36"/>
    <w:rsid w:val="00CC0275"/>
    <w:rsid w:val="00CC0482"/>
    <w:rsid w:val="00CC0701"/>
    <w:rsid w:val="00CC0AD3"/>
    <w:rsid w:val="00CC0F7E"/>
    <w:rsid w:val="00CC1A39"/>
    <w:rsid w:val="00CC1A72"/>
    <w:rsid w:val="00CC1CC9"/>
    <w:rsid w:val="00CC1DD6"/>
    <w:rsid w:val="00CC1DDF"/>
    <w:rsid w:val="00CC281B"/>
    <w:rsid w:val="00CC2945"/>
    <w:rsid w:val="00CC2B27"/>
    <w:rsid w:val="00CC304A"/>
    <w:rsid w:val="00CC30F5"/>
    <w:rsid w:val="00CC3479"/>
    <w:rsid w:val="00CC3EF1"/>
    <w:rsid w:val="00CC4639"/>
    <w:rsid w:val="00CC4F34"/>
    <w:rsid w:val="00CC513C"/>
    <w:rsid w:val="00CC5E6B"/>
    <w:rsid w:val="00CC5EF9"/>
    <w:rsid w:val="00CC641A"/>
    <w:rsid w:val="00CC67B7"/>
    <w:rsid w:val="00CC69D5"/>
    <w:rsid w:val="00CC6B76"/>
    <w:rsid w:val="00CC6F0B"/>
    <w:rsid w:val="00CC754B"/>
    <w:rsid w:val="00CC77B1"/>
    <w:rsid w:val="00CC784F"/>
    <w:rsid w:val="00CC785E"/>
    <w:rsid w:val="00CC7B3A"/>
    <w:rsid w:val="00CC7B5D"/>
    <w:rsid w:val="00CC7DF1"/>
    <w:rsid w:val="00CD0117"/>
    <w:rsid w:val="00CD042C"/>
    <w:rsid w:val="00CD0578"/>
    <w:rsid w:val="00CD0B24"/>
    <w:rsid w:val="00CD0FE2"/>
    <w:rsid w:val="00CD10AA"/>
    <w:rsid w:val="00CD1DDA"/>
    <w:rsid w:val="00CD2101"/>
    <w:rsid w:val="00CD2306"/>
    <w:rsid w:val="00CD2593"/>
    <w:rsid w:val="00CD2946"/>
    <w:rsid w:val="00CD2C47"/>
    <w:rsid w:val="00CD315E"/>
    <w:rsid w:val="00CD3423"/>
    <w:rsid w:val="00CD3AE4"/>
    <w:rsid w:val="00CD3E75"/>
    <w:rsid w:val="00CD3EA1"/>
    <w:rsid w:val="00CD40CB"/>
    <w:rsid w:val="00CD427F"/>
    <w:rsid w:val="00CD42F2"/>
    <w:rsid w:val="00CD4686"/>
    <w:rsid w:val="00CD482C"/>
    <w:rsid w:val="00CD4F57"/>
    <w:rsid w:val="00CD5428"/>
    <w:rsid w:val="00CD57AA"/>
    <w:rsid w:val="00CD63C5"/>
    <w:rsid w:val="00CD650D"/>
    <w:rsid w:val="00CD6ED7"/>
    <w:rsid w:val="00CD72D0"/>
    <w:rsid w:val="00CD75D3"/>
    <w:rsid w:val="00CD7607"/>
    <w:rsid w:val="00CD760C"/>
    <w:rsid w:val="00CD7C12"/>
    <w:rsid w:val="00CD7C1E"/>
    <w:rsid w:val="00CD7C83"/>
    <w:rsid w:val="00CD7D7A"/>
    <w:rsid w:val="00CD7DBE"/>
    <w:rsid w:val="00CE01FA"/>
    <w:rsid w:val="00CE0719"/>
    <w:rsid w:val="00CE14FA"/>
    <w:rsid w:val="00CE1800"/>
    <w:rsid w:val="00CE1A4A"/>
    <w:rsid w:val="00CE1C24"/>
    <w:rsid w:val="00CE21E9"/>
    <w:rsid w:val="00CE23AC"/>
    <w:rsid w:val="00CE23B2"/>
    <w:rsid w:val="00CE246B"/>
    <w:rsid w:val="00CE250F"/>
    <w:rsid w:val="00CE2E0D"/>
    <w:rsid w:val="00CE2EA3"/>
    <w:rsid w:val="00CE3034"/>
    <w:rsid w:val="00CE3086"/>
    <w:rsid w:val="00CE3A38"/>
    <w:rsid w:val="00CE3CAE"/>
    <w:rsid w:val="00CE3E92"/>
    <w:rsid w:val="00CE4495"/>
    <w:rsid w:val="00CE4871"/>
    <w:rsid w:val="00CE489E"/>
    <w:rsid w:val="00CE48CE"/>
    <w:rsid w:val="00CE48F3"/>
    <w:rsid w:val="00CE4ABC"/>
    <w:rsid w:val="00CE4C2F"/>
    <w:rsid w:val="00CE5087"/>
    <w:rsid w:val="00CE581F"/>
    <w:rsid w:val="00CE5A39"/>
    <w:rsid w:val="00CE63BA"/>
    <w:rsid w:val="00CE669A"/>
    <w:rsid w:val="00CE6818"/>
    <w:rsid w:val="00CE6943"/>
    <w:rsid w:val="00CE698D"/>
    <w:rsid w:val="00CE6A82"/>
    <w:rsid w:val="00CE6C85"/>
    <w:rsid w:val="00CE6E04"/>
    <w:rsid w:val="00CE7395"/>
    <w:rsid w:val="00CE79B7"/>
    <w:rsid w:val="00CF0469"/>
    <w:rsid w:val="00CF06CA"/>
    <w:rsid w:val="00CF06D6"/>
    <w:rsid w:val="00CF079C"/>
    <w:rsid w:val="00CF0890"/>
    <w:rsid w:val="00CF0A1A"/>
    <w:rsid w:val="00CF0BBF"/>
    <w:rsid w:val="00CF0C2B"/>
    <w:rsid w:val="00CF1276"/>
    <w:rsid w:val="00CF13B5"/>
    <w:rsid w:val="00CF14B1"/>
    <w:rsid w:val="00CF1672"/>
    <w:rsid w:val="00CF1B4B"/>
    <w:rsid w:val="00CF1F56"/>
    <w:rsid w:val="00CF1F9B"/>
    <w:rsid w:val="00CF20CB"/>
    <w:rsid w:val="00CF22BD"/>
    <w:rsid w:val="00CF237B"/>
    <w:rsid w:val="00CF2C46"/>
    <w:rsid w:val="00CF3207"/>
    <w:rsid w:val="00CF32BF"/>
    <w:rsid w:val="00CF347E"/>
    <w:rsid w:val="00CF3600"/>
    <w:rsid w:val="00CF3B7B"/>
    <w:rsid w:val="00CF3E22"/>
    <w:rsid w:val="00CF4412"/>
    <w:rsid w:val="00CF488A"/>
    <w:rsid w:val="00CF4F93"/>
    <w:rsid w:val="00CF500F"/>
    <w:rsid w:val="00CF595B"/>
    <w:rsid w:val="00CF5E15"/>
    <w:rsid w:val="00CF5FD4"/>
    <w:rsid w:val="00CF6322"/>
    <w:rsid w:val="00CF6DF0"/>
    <w:rsid w:val="00CF6E53"/>
    <w:rsid w:val="00CF701B"/>
    <w:rsid w:val="00CF70B2"/>
    <w:rsid w:val="00CF72A1"/>
    <w:rsid w:val="00CF764E"/>
    <w:rsid w:val="00CF7738"/>
    <w:rsid w:val="00CF7A59"/>
    <w:rsid w:val="00CF7B81"/>
    <w:rsid w:val="00D000D9"/>
    <w:rsid w:val="00D00483"/>
    <w:rsid w:val="00D0103D"/>
    <w:rsid w:val="00D011E2"/>
    <w:rsid w:val="00D01610"/>
    <w:rsid w:val="00D0201F"/>
    <w:rsid w:val="00D02786"/>
    <w:rsid w:val="00D02AE7"/>
    <w:rsid w:val="00D02FDC"/>
    <w:rsid w:val="00D03726"/>
    <w:rsid w:val="00D03F4B"/>
    <w:rsid w:val="00D04570"/>
    <w:rsid w:val="00D04EBC"/>
    <w:rsid w:val="00D057B2"/>
    <w:rsid w:val="00D063B3"/>
    <w:rsid w:val="00D0655F"/>
    <w:rsid w:val="00D069E0"/>
    <w:rsid w:val="00D06A8A"/>
    <w:rsid w:val="00D0791A"/>
    <w:rsid w:val="00D07A8F"/>
    <w:rsid w:val="00D07EBF"/>
    <w:rsid w:val="00D07F0A"/>
    <w:rsid w:val="00D10311"/>
    <w:rsid w:val="00D10803"/>
    <w:rsid w:val="00D10956"/>
    <w:rsid w:val="00D10B72"/>
    <w:rsid w:val="00D10D93"/>
    <w:rsid w:val="00D11039"/>
    <w:rsid w:val="00D1108A"/>
    <w:rsid w:val="00D11209"/>
    <w:rsid w:val="00D1148A"/>
    <w:rsid w:val="00D121B8"/>
    <w:rsid w:val="00D124F8"/>
    <w:rsid w:val="00D126F5"/>
    <w:rsid w:val="00D13268"/>
    <w:rsid w:val="00D13316"/>
    <w:rsid w:val="00D1331B"/>
    <w:rsid w:val="00D136F9"/>
    <w:rsid w:val="00D13CFE"/>
    <w:rsid w:val="00D1406C"/>
    <w:rsid w:val="00D14A03"/>
    <w:rsid w:val="00D14B2A"/>
    <w:rsid w:val="00D14D4D"/>
    <w:rsid w:val="00D152E3"/>
    <w:rsid w:val="00D15510"/>
    <w:rsid w:val="00D15AF3"/>
    <w:rsid w:val="00D15CE5"/>
    <w:rsid w:val="00D15D25"/>
    <w:rsid w:val="00D15F85"/>
    <w:rsid w:val="00D15F8C"/>
    <w:rsid w:val="00D15FB4"/>
    <w:rsid w:val="00D1659E"/>
    <w:rsid w:val="00D16992"/>
    <w:rsid w:val="00D16DB6"/>
    <w:rsid w:val="00D17ADB"/>
    <w:rsid w:val="00D201C2"/>
    <w:rsid w:val="00D2095A"/>
    <w:rsid w:val="00D20ED9"/>
    <w:rsid w:val="00D21112"/>
    <w:rsid w:val="00D21200"/>
    <w:rsid w:val="00D21757"/>
    <w:rsid w:val="00D21AAD"/>
    <w:rsid w:val="00D21AAE"/>
    <w:rsid w:val="00D21FEC"/>
    <w:rsid w:val="00D222FA"/>
    <w:rsid w:val="00D22428"/>
    <w:rsid w:val="00D2266E"/>
    <w:rsid w:val="00D226B7"/>
    <w:rsid w:val="00D226EC"/>
    <w:rsid w:val="00D2296A"/>
    <w:rsid w:val="00D22AEB"/>
    <w:rsid w:val="00D22BC0"/>
    <w:rsid w:val="00D22CCB"/>
    <w:rsid w:val="00D23603"/>
    <w:rsid w:val="00D23711"/>
    <w:rsid w:val="00D237BF"/>
    <w:rsid w:val="00D238F9"/>
    <w:rsid w:val="00D241E1"/>
    <w:rsid w:val="00D24FC0"/>
    <w:rsid w:val="00D24FDC"/>
    <w:rsid w:val="00D2528D"/>
    <w:rsid w:val="00D255DE"/>
    <w:rsid w:val="00D25769"/>
    <w:rsid w:val="00D25895"/>
    <w:rsid w:val="00D264D0"/>
    <w:rsid w:val="00D267CC"/>
    <w:rsid w:val="00D27461"/>
    <w:rsid w:val="00D27942"/>
    <w:rsid w:val="00D27989"/>
    <w:rsid w:val="00D27AEA"/>
    <w:rsid w:val="00D307EA"/>
    <w:rsid w:val="00D30E51"/>
    <w:rsid w:val="00D30FCD"/>
    <w:rsid w:val="00D310C7"/>
    <w:rsid w:val="00D311C4"/>
    <w:rsid w:val="00D31292"/>
    <w:rsid w:val="00D313F1"/>
    <w:rsid w:val="00D3149D"/>
    <w:rsid w:val="00D316AE"/>
    <w:rsid w:val="00D3193E"/>
    <w:rsid w:val="00D3194A"/>
    <w:rsid w:val="00D31CAE"/>
    <w:rsid w:val="00D31E62"/>
    <w:rsid w:val="00D323C4"/>
    <w:rsid w:val="00D324E2"/>
    <w:rsid w:val="00D329E4"/>
    <w:rsid w:val="00D32CE2"/>
    <w:rsid w:val="00D33197"/>
    <w:rsid w:val="00D33A8C"/>
    <w:rsid w:val="00D34ACA"/>
    <w:rsid w:val="00D353D1"/>
    <w:rsid w:val="00D354AA"/>
    <w:rsid w:val="00D3580E"/>
    <w:rsid w:val="00D35939"/>
    <w:rsid w:val="00D35AD9"/>
    <w:rsid w:val="00D364CE"/>
    <w:rsid w:val="00D36581"/>
    <w:rsid w:val="00D367A8"/>
    <w:rsid w:val="00D36B48"/>
    <w:rsid w:val="00D36DA9"/>
    <w:rsid w:val="00D36FC4"/>
    <w:rsid w:val="00D3749B"/>
    <w:rsid w:val="00D37635"/>
    <w:rsid w:val="00D3792B"/>
    <w:rsid w:val="00D37B92"/>
    <w:rsid w:val="00D37C58"/>
    <w:rsid w:val="00D37E02"/>
    <w:rsid w:val="00D37E47"/>
    <w:rsid w:val="00D37E4E"/>
    <w:rsid w:val="00D40344"/>
    <w:rsid w:val="00D408EE"/>
    <w:rsid w:val="00D40DF8"/>
    <w:rsid w:val="00D411BE"/>
    <w:rsid w:val="00D41981"/>
    <w:rsid w:val="00D42065"/>
    <w:rsid w:val="00D4217D"/>
    <w:rsid w:val="00D4246D"/>
    <w:rsid w:val="00D42669"/>
    <w:rsid w:val="00D4300E"/>
    <w:rsid w:val="00D4350A"/>
    <w:rsid w:val="00D436B4"/>
    <w:rsid w:val="00D437F3"/>
    <w:rsid w:val="00D43B85"/>
    <w:rsid w:val="00D43FDB"/>
    <w:rsid w:val="00D44531"/>
    <w:rsid w:val="00D44FD6"/>
    <w:rsid w:val="00D451AB"/>
    <w:rsid w:val="00D45355"/>
    <w:rsid w:val="00D45AC4"/>
    <w:rsid w:val="00D4673A"/>
    <w:rsid w:val="00D46886"/>
    <w:rsid w:val="00D46CA5"/>
    <w:rsid w:val="00D47007"/>
    <w:rsid w:val="00D47961"/>
    <w:rsid w:val="00D47A36"/>
    <w:rsid w:val="00D47C45"/>
    <w:rsid w:val="00D500CC"/>
    <w:rsid w:val="00D50F10"/>
    <w:rsid w:val="00D510E7"/>
    <w:rsid w:val="00D513E1"/>
    <w:rsid w:val="00D517F5"/>
    <w:rsid w:val="00D51998"/>
    <w:rsid w:val="00D51D1F"/>
    <w:rsid w:val="00D51E96"/>
    <w:rsid w:val="00D51F3A"/>
    <w:rsid w:val="00D52048"/>
    <w:rsid w:val="00D521F9"/>
    <w:rsid w:val="00D5226C"/>
    <w:rsid w:val="00D52A91"/>
    <w:rsid w:val="00D52B78"/>
    <w:rsid w:val="00D52E73"/>
    <w:rsid w:val="00D52E84"/>
    <w:rsid w:val="00D530F5"/>
    <w:rsid w:val="00D531D7"/>
    <w:rsid w:val="00D5343C"/>
    <w:rsid w:val="00D53495"/>
    <w:rsid w:val="00D53DA8"/>
    <w:rsid w:val="00D53E5C"/>
    <w:rsid w:val="00D53EE1"/>
    <w:rsid w:val="00D5444F"/>
    <w:rsid w:val="00D544C0"/>
    <w:rsid w:val="00D54641"/>
    <w:rsid w:val="00D54C5F"/>
    <w:rsid w:val="00D54FA2"/>
    <w:rsid w:val="00D55068"/>
    <w:rsid w:val="00D552AD"/>
    <w:rsid w:val="00D553F8"/>
    <w:rsid w:val="00D556AB"/>
    <w:rsid w:val="00D556EA"/>
    <w:rsid w:val="00D56734"/>
    <w:rsid w:val="00D56A29"/>
    <w:rsid w:val="00D56F3C"/>
    <w:rsid w:val="00D57AE2"/>
    <w:rsid w:val="00D57B41"/>
    <w:rsid w:val="00D601EA"/>
    <w:rsid w:val="00D60740"/>
    <w:rsid w:val="00D60766"/>
    <w:rsid w:val="00D608F2"/>
    <w:rsid w:val="00D60D90"/>
    <w:rsid w:val="00D61CE7"/>
    <w:rsid w:val="00D61D13"/>
    <w:rsid w:val="00D61D8F"/>
    <w:rsid w:val="00D62263"/>
    <w:rsid w:val="00D6240A"/>
    <w:rsid w:val="00D62A81"/>
    <w:rsid w:val="00D62F08"/>
    <w:rsid w:val="00D62FED"/>
    <w:rsid w:val="00D638C3"/>
    <w:rsid w:val="00D64015"/>
    <w:rsid w:val="00D6444F"/>
    <w:rsid w:val="00D64472"/>
    <w:rsid w:val="00D64CB2"/>
    <w:rsid w:val="00D64E79"/>
    <w:rsid w:val="00D64F66"/>
    <w:rsid w:val="00D65111"/>
    <w:rsid w:val="00D655E4"/>
    <w:rsid w:val="00D659CF"/>
    <w:rsid w:val="00D65FE3"/>
    <w:rsid w:val="00D670A1"/>
    <w:rsid w:val="00D6728D"/>
    <w:rsid w:val="00D672F9"/>
    <w:rsid w:val="00D673DF"/>
    <w:rsid w:val="00D67927"/>
    <w:rsid w:val="00D67A00"/>
    <w:rsid w:val="00D7006E"/>
    <w:rsid w:val="00D70CC6"/>
    <w:rsid w:val="00D70D00"/>
    <w:rsid w:val="00D70DAB"/>
    <w:rsid w:val="00D70F03"/>
    <w:rsid w:val="00D70F16"/>
    <w:rsid w:val="00D70F61"/>
    <w:rsid w:val="00D711C7"/>
    <w:rsid w:val="00D720DF"/>
    <w:rsid w:val="00D723D4"/>
    <w:rsid w:val="00D726B2"/>
    <w:rsid w:val="00D7295F"/>
    <w:rsid w:val="00D72B65"/>
    <w:rsid w:val="00D72F00"/>
    <w:rsid w:val="00D747BD"/>
    <w:rsid w:val="00D748B6"/>
    <w:rsid w:val="00D753FE"/>
    <w:rsid w:val="00D7565C"/>
    <w:rsid w:val="00D757F9"/>
    <w:rsid w:val="00D758DD"/>
    <w:rsid w:val="00D75AF1"/>
    <w:rsid w:val="00D76C2A"/>
    <w:rsid w:val="00D772F2"/>
    <w:rsid w:val="00D773C3"/>
    <w:rsid w:val="00D77973"/>
    <w:rsid w:val="00D800E4"/>
    <w:rsid w:val="00D8084A"/>
    <w:rsid w:val="00D80CAE"/>
    <w:rsid w:val="00D80ECB"/>
    <w:rsid w:val="00D816B6"/>
    <w:rsid w:val="00D81B09"/>
    <w:rsid w:val="00D820FB"/>
    <w:rsid w:val="00D82BD1"/>
    <w:rsid w:val="00D82C3F"/>
    <w:rsid w:val="00D835F0"/>
    <w:rsid w:val="00D83728"/>
    <w:rsid w:val="00D83957"/>
    <w:rsid w:val="00D83C53"/>
    <w:rsid w:val="00D84949"/>
    <w:rsid w:val="00D85079"/>
    <w:rsid w:val="00D85186"/>
    <w:rsid w:val="00D8554C"/>
    <w:rsid w:val="00D855C2"/>
    <w:rsid w:val="00D858EE"/>
    <w:rsid w:val="00D8591A"/>
    <w:rsid w:val="00D85933"/>
    <w:rsid w:val="00D8595B"/>
    <w:rsid w:val="00D85BA5"/>
    <w:rsid w:val="00D85D53"/>
    <w:rsid w:val="00D8604C"/>
    <w:rsid w:val="00D86246"/>
    <w:rsid w:val="00D86382"/>
    <w:rsid w:val="00D8664F"/>
    <w:rsid w:val="00D869A4"/>
    <w:rsid w:val="00D86AFC"/>
    <w:rsid w:val="00D87B6F"/>
    <w:rsid w:val="00D9032D"/>
    <w:rsid w:val="00D903BC"/>
    <w:rsid w:val="00D90BFC"/>
    <w:rsid w:val="00D90E63"/>
    <w:rsid w:val="00D91405"/>
    <w:rsid w:val="00D916C4"/>
    <w:rsid w:val="00D91788"/>
    <w:rsid w:val="00D91B0C"/>
    <w:rsid w:val="00D922D6"/>
    <w:rsid w:val="00D924B9"/>
    <w:rsid w:val="00D92E81"/>
    <w:rsid w:val="00D932A9"/>
    <w:rsid w:val="00D93583"/>
    <w:rsid w:val="00D93585"/>
    <w:rsid w:val="00D937BC"/>
    <w:rsid w:val="00D93CA5"/>
    <w:rsid w:val="00D93D91"/>
    <w:rsid w:val="00D94759"/>
    <w:rsid w:val="00D94D0B"/>
    <w:rsid w:val="00D94DDB"/>
    <w:rsid w:val="00D9605A"/>
    <w:rsid w:val="00D96623"/>
    <w:rsid w:val="00D96868"/>
    <w:rsid w:val="00D96E40"/>
    <w:rsid w:val="00D96F0F"/>
    <w:rsid w:val="00D9703C"/>
    <w:rsid w:val="00D970F9"/>
    <w:rsid w:val="00D9734D"/>
    <w:rsid w:val="00D97662"/>
    <w:rsid w:val="00D978B8"/>
    <w:rsid w:val="00D979E7"/>
    <w:rsid w:val="00D97A63"/>
    <w:rsid w:val="00D97C14"/>
    <w:rsid w:val="00DA013F"/>
    <w:rsid w:val="00DA13E2"/>
    <w:rsid w:val="00DA1530"/>
    <w:rsid w:val="00DA1CB7"/>
    <w:rsid w:val="00DA1F77"/>
    <w:rsid w:val="00DA23ED"/>
    <w:rsid w:val="00DA2EFE"/>
    <w:rsid w:val="00DA32D6"/>
    <w:rsid w:val="00DA3341"/>
    <w:rsid w:val="00DA34CA"/>
    <w:rsid w:val="00DA37D0"/>
    <w:rsid w:val="00DA3B5C"/>
    <w:rsid w:val="00DA3B6D"/>
    <w:rsid w:val="00DA43BA"/>
    <w:rsid w:val="00DA4B66"/>
    <w:rsid w:val="00DA4B9E"/>
    <w:rsid w:val="00DA586A"/>
    <w:rsid w:val="00DA5EC7"/>
    <w:rsid w:val="00DA6003"/>
    <w:rsid w:val="00DA62A2"/>
    <w:rsid w:val="00DA6451"/>
    <w:rsid w:val="00DA6478"/>
    <w:rsid w:val="00DA6745"/>
    <w:rsid w:val="00DA6D33"/>
    <w:rsid w:val="00DA6D81"/>
    <w:rsid w:val="00DA7286"/>
    <w:rsid w:val="00DA7E48"/>
    <w:rsid w:val="00DB0524"/>
    <w:rsid w:val="00DB0738"/>
    <w:rsid w:val="00DB07CC"/>
    <w:rsid w:val="00DB0808"/>
    <w:rsid w:val="00DB0874"/>
    <w:rsid w:val="00DB0D2C"/>
    <w:rsid w:val="00DB16EB"/>
    <w:rsid w:val="00DB1839"/>
    <w:rsid w:val="00DB1CA0"/>
    <w:rsid w:val="00DB2442"/>
    <w:rsid w:val="00DB273B"/>
    <w:rsid w:val="00DB29C8"/>
    <w:rsid w:val="00DB2C95"/>
    <w:rsid w:val="00DB3267"/>
    <w:rsid w:val="00DB3C01"/>
    <w:rsid w:val="00DB3D50"/>
    <w:rsid w:val="00DB4655"/>
    <w:rsid w:val="00DB4998"/>
    <w:rsid w:val="00DB4A15"/>
    <w:rsid w:val="00DB4F79"/>
    <w:rsid w:val="00DB515F"/>
    <w:rsid w:val="00DB52F0"/>
    <w:rsid w:val="00DB53B0"/>
    <w:rsid w:val="00DB56D5"/>
    <w:rsid w:val="00DB598B"/>
    <w:rsid w:val="00DB598E"/>
    <w:rsid w:val="00DB59A0"/>
    <w:rsid w:val="00DB5A3E"/>
    <w:rsid w:val="00DB5B98"/>
    <w:rsid w:val="00DB5D91"/>
    <w:rsid w:val="00DB5E7D"/>
    <w:rsid w:val="00DB6290"/>
    <w:rsid w:val="00DB67A9"/>
    <w:rsid w:val="00DB6C0F"/>
    <w:rsid w:val="00DB7678"/>
    <w:rsid w:val="00DB775E"/>
    <w:rsid w:val="00DC07AA"/>
    <w:rsid w:val="00DC146D"/>
    <w:rsid w:val="00DC14AF"/>
    <w:rsid w:val="00DC184B"/>
    <w:rsid w:val="00DC21C3"/>
    <w:rsid w:val="00DC25F5"/>
    <w:rsid w:val="00DC2F2F"/>
    <w:rsid w:val="00DC36BC"/>
    <w:rsid w:val="00DC3ACF"/>
    <w:rsid w:val="00DC444B"/>
    <w:rsid w:val="00DC4EBF"/>
    <w:rsid w:val="00DC5C09"/>
    <w:rsid w:val="00DC5E7B"/>
    <w:rsid w:val="00DC64A0"/>
    <w:rsid w:val="00DC65A7"/>
    <w:rsid w:val="00DC666F"/>
    <w:rsid w:val="00DC73D5"/>
    <w:rsid w:val="00DC7693"/>
    <w:rsid w:val="00DD007E"/>
    <w:rsid w:val="00DD0867"/>
    <w:rsid w:val="00DD0900"/>
    <w:rsid w:val="00DD0AED"/>
    <w:rsid w:val="00DD0B5D"/>
    <w:rsid w:val="00DD1561"/>
    <w:rsid w:val="00DD15D9"/>
    <w:rsid w:val="00DD1851"/>
    <w:rsid w:val="00DD20D7"/>
    <w:rsid w:val="00DD22CA"/>
    <w:rsid w:val="00DD29FA"/>
    <w:rsid w:val="00DD2B35"/>
    <w:rsid w:val="00DD2EEF"/>
    <w:rsid w:val="00DD303A"/>
    <w:rsid w:val="00DD3DCC"/>
    <w:rsid w:val="00DD4223"/>
    <w:rsid w:val="00DD4232"/>
    <w:rsid w:val="00DD45ED"/>
    <w:rsid w:val="00DD468B"/>
    <w:rsid w:val="00DD46B3"/>
    <w:rsid w:val="00DD4918"/>
    <w:rsid w:val="00DD4F6A"/>
    <w:rsid w:val="00DD4F78"/>
    <w:rsid w:val="00DD5462"/>
    <w:rsid w:val="00DD5854"/>
    <w:rsid w:val="00DD5B45"/>
    <w:rsid w:val="00DD5C52"/>
    <w:rsid w:val="00DD5E95"/>
    <w:rsid w:val="00DD647B"/>
    <w:rsid w:val="00DD64FE"/>
    <w:rsid w:val="00DD699E"/>
    <w:rsid w:val="00DD6E36"/>
    <w:rsid w:val="00DD6FB4"/>
    <w:rsid w:val="00DE0011"/>
    <w:rsid w:val="00DE0203"/>
    <w:rsid w:val="00DE0515"/>
    <w:rsid w:val="00DE102D"/>
    <w:rsid w:val="00DE1705"/>
    <w:rsid w:val="00DE1BB0"/>
    <w:rsid w:val="00DE1C75"/>
    <w:rsid w:val="00DE1E44"/>
    <w:rsid w:val="00DE1FAA"/>
    <w:rsid w:val="00DE206E"/>
    <w:rsid w:val="00DE2464"/>
    <w:rsid w:val="00DE260A"/>
    <w:rsid w:val="00DE283D"/>
    <w:rsid w:val="00DE2B87"/>
    <w:rsid w:val="00DE359F"/>
    <w:rsid w:val="00DE35BA"/>
    <w:rsid w:val="00DE3621"/>
    <w:rsid w:val="00DE3B2F"/>
    <w:rsid w:val="00DE3BD3"/>
    <w:rsid w:val="00DE3F22"/>
    <w:rsid w:val="00DE3F2D"/>
    <w:rsid w:val="00DE455A"/>
    <w:rsid w:val="00DE484F"/>
    <w:rsid w:val="00DE5765"/>
    <w:rsid w:val="00DE5A0C"/>
    <w:rsid w:val="00DE5D8F"/>
    <w:rsid w:val="00DE5E18"/>
    <w:rsid w:val="00DE636E"/>
    <w:rsid w:val="00DE64B1"/>
    <w:rsid w:val="00DE6668"/>
    <w:rsid w:val="00DE7641"/>
    <w:rsid w:val="00DE77D0"/>
    <w:rsid w:val="00DE7923"/>
    <w:rsid w:val="00DE7EEC"/>
    <w:rsid w:val="00DE7FAC"/>
    <w:rsid w:val="00DF0283"/>
    <w:rsid w:val="00DF04A7"/>
    <w:rsid w:val="00DF090E"/>
    <w:rsid w:val="00DF1325"/>
    <w:rsid w:val="00DF17FB"/>
    <w:rsid w:val="00DF1846"/>
    <w:rsid w:val="00DF1D30"/>
    <w:rsid w:val="00DF2150"/>
    <w:rsid w:val="00DF2300"/>
    <w:rsid w:val="00DF25FA"/>
    <w:rsid w:val="00DF262C"/>
    <w:rsid w:val="00DF3362"/>
    <w:rsid w:val="00DF3368"/>
    <w:rsid w:val="00DF362E"/>
    <w:rsid w:val="00DF3CDC"/>
    <w:rsid w:val="00DF3D8E"/>
    <w:rsid w:val="00DF3E7A"/>
    <w:rsid w:val="00DF45E7"/>
    <w:rsid w:val="00DF4FCF"/>
    <w:rsid w:val="00DF52F4"/>
    <w:rsid w:val="00DF53D5"/>
    <w:rsid w:val="00DF58BB"/>
    <w:rsid w:val="00DF595F"/>
    <w:rsid w:val="00DF596A"/>
    <w:rsid w:val="00DF59B1"/>
    <w:rsid w:val="00DF5E8B"/>
    <w:rsid w:val="00DF6100"/>
    <w:rsid w:val="00DF65F9"/>
    <w:rsid w:val="00DF68C4"/>
    <w:rsid w:val="00DF691B"/>
    <w:rsid w:val="00DF6976"/>
    <w:rsid w:val="00DF6AE3"/>
    <w:rsid w:val="00DF705C"/>
    <w:rsid w:val="00DF70D2"/>
    <w:rsid w:val="00DF75A9"/>
    <w:rsid w:val="00E00002"/>
    <w:rsid w:val="00E004BD"/>
    <w:rsid w:val="00E0059D"/>
    <w:rsid w:val="00E01238"/>
    <w:rsid w:val="00E013DA"/>
    <w:rsid w:val="00E01765"/>
    <w:rsid w:val="00E01CDC"/>
    <w:rsid w:val="00E01D71"/>
    <w:rsid w:val="00E01E3A"/>
    <w:rsid w:val="00E01E6A"/>
    <w:rsid w:val="00E023A4"/>
    <w:rsid w:val="00E02459"/>
    <w:rsid w:val="00E02747"/>
    <w:rsid w:val="00E027DE"/>
    <w:rsid w:val="00E02994"/>
    <w:rsid w:val="00E02D5C"/>
    <w:rsid w:val="00E03034"/>
    <w:rsid w:val="00E034D2"/>
    <w:rsid w:val="00E036E3"/>
    <w:rsid w:val="00E042B0"/>
    <w:rsid w:val="00E0482D"/>
    <w:rsid w:val="00E04865"/>
    <w:rsid w:val="00E049DA"/>
    <w:rsid w:val="00E04B59"/>
    <w:rsid w:val="00E04F78"/>
    <w:rsid w:val="00E05223"/>
    <w:rsid w:val="00E0596B"/>
    <w:rsid w:val="00E059B4"/>
    <w:rsid w:val="00E05A60"/>
    <w:rsid w:val="00E05D9B"/>
    <w:rsid w:val="00E0600F"/>
    <w:rsid w:val="00E0689D"/>
    <w:rsid w:val="00E069C6"/>
    <w:rsid w:val="00E06D01"/>
    <w:rsid w:val="00E07241"/>
    <w:rsid w:val="00E0755C"/>
    <w:rsid w:val="00E077B2"/>
    <w:rsid w:val="00E10012"/>
    <w:rsid w:val="00E10FD3"/>
    <w:rsid w:val="00E1162B"/>
    <w:rsid w:val="00E11942"/>
    <w:rsid w:val="00E11C6E"/>
    <w:rsid w:val="00E11F81"/>
    <w:rsid w:val="00E1204C"/>
    <w:rsid w:val="00E1295B"/>
    <w:rsid w:val="00E12EF1"/>
    <w:rsid w:val="00E1342B"/>
    <w:rsid w:val="00E13942"/>
    <w:rsid w:val="00E143AD"/>
    <w:rsid w:val="00E14489"/>
    <w:rsid w:val="00E146BB"/>
    <w:rsid w:val="00E14FC5"/>
    <w:rsid w:val="00E1512D"/>
    <w:rsid w:val="00E15225"/>
    <w:rsid w:val="00E1588D"/>
    <w:rsid w:val="00E15A2A"/>
    <w:rsid w:val="00E15BCF"/>
    <w:rsid w:val="00E15D2B"/>
    <w:rsid w:val="00E15F57"/>
    <w:rsid w:val="00E16338"/>
    <w:rsid w:val="00E165CC"/>
    <w:rsid w:val="00E16672"/>
    <w:rsid w:val="00E16E60"/>
    <w:rsid w:val="00E1705A"/>
    <w:rsid w:val="00E17570"/>
    <w:rsid w:val="00E17694"/>
    <w:rsid w:val="00E17804"/>
    <w:rsid w:val="00E17902"/>
    <w:rsid w:val="00E204D0"/>
    <w:rsid w:val="00E208DD"/>
    <w:rsid w:val="00E20AA7"/>
    <w:rsid w:val="00E20AFB"/>
    <w:rsid w:val="00E20BD8"/>
    <w:rsid w:val="00E215C7"/>
    <w:rsid w:val="00E2188B"/>
    <w:rsid w:val="00E21A48"/>
    <w:rsid w:val="00E21E8A"/>
    <w:rsid w:val="00E220BE"/>
    <w:rsid w:val="00E2223F"/>
    <w:rsid w:val="00E22721"/>
    <w:rsid w:val="00E23045"/>
    <w:rsid w:val="00E234BC"/>
    <w:rsid w:val="00E2355B"/>
    <w:rsid w:val="00E23905"/>
    <w:rsid w:val="00E23ADD"/>
    <w:rsid w:val="00E23BB2"/>
    <w:rsid w:val="00E2401E"/>
    <w:rsid w:val="00E24439"/>
    <w:rsid w:val="00E2450E"/>
    <w:rsid w:val="00E24526"/>
    <w:rsid w:val="00E2455C"/>
    <w:rsid w:val="00E2474B"/>
    <w:rsid w:val="00E24C46"/>
    <w:rsid w:val="00E24FA2"/>
    <w:rsid w:val="00E25B25"/>
    <w:rsid w:val="00E261A4"/>
    <w:rsid w:val="00E263A8"/>
    <w:rsid w:val="00E264D1"/>
    <w:rsid w:val="00E265E7"/>
    <w:rsid w:val="00E26761"/>
    <w:rsid w:val="00E26776"/>
    <w:rsid w:val="00E303D0"/>
    <w:rsid w:val="00E309B7"/>
    <w:rsid w:val="00E309D6"/>
    <w:rsid w:val="00E3124C"/>
    <w:rsid w:val="00E316F7"/>
    <w:rsid w:val="00E31749"/>
    <w:rsid w:val="00E31D62"/>
    <w:rsid w:val="00E31DC5"/>
    <w:rsid w:val="00E32109"/>
    <w:rsid w:val="00E3231D"/>
    <w:rsid w:val="00E323A2"/>
    <w:rsid w:val="00E3272B"/>
    <w:rsid w:val="00E33EDD"/>
    <w:rsid w:val="00E34174"/>
    <w:rsid w:val="00E342E5"/>
    <w:rsid w:val="00E3440E"/>
    <w:rsid w:val="00E34662"/>
    <w:rsid w:val="00E350FE"/>
    <w:rsid w:val="00E35586"/>
    <w:rsid w:val="00E35623"/>
    <w:rsid w:val="00E35624"/>
    <w:rsid w:val="00E35702"/>
    <w:rsid w:val="00E359B1"/>
    <w:rsid w:val="00E35A7E"/>
    <w:rsid w:val="00E35B17"/>
    <w:rsid w:val="00E35BBB"/>
    <w:rsid w:val="00E35EF1"/>
    <w:rsid w:val="00E360A3"/>
    <w:rsid w:val="00E360F4"/>
    <w:rsid w:val="00E36256"/>
    <w:rsid w:val="00E3686D"/>
    <w:rsid w:val="00E36996"/>
    <w:rsid w:val="00E36A9B"/>
    <w:rsid w:val="00E36C38"/>
    <w:rsid w:val="00E36E5C"/>
    <w:rsid w:val="00E3700B"/>
    <w:rsid w:val="00E372BB"/>
    <w:rsid w:val="00E37339"/>
    <w:rsid w:val="00E37D28"/>
    <w:rsid w:val="00E37D36"/>
    <w:rsid w:val="00E40243"/>
    <w:rsid w:val="00E402C8"/>
    <w:rsid w:val="00E404C4"/>
    <w:rsid w:val="00E40986"/>
    <w:rsid w:val="00E40E02"/>
    <w:rsid w:val="00E40FEE"/>
    <w:rsid w:val="00E41088"/>
    <w:rsid w:val="00E411C0"/>
    <w:rsid w:val="00E4167B"/>
    <w:rsid w:val="00E4185A"/>
    <w:rsid w:val="00E41C21"/>
    <w:rsid w:val="00E42151"/>
    <w:rsid w:val="00E422E5"/>
    <w:rsid w:val="00E426EF"/>
    <w:rsid w:val="00E42901"/>
    <w:rsid w:val="00E42DD2"/>
    <w:rsid w:val="00E42F1D"/>
    <w:rsid w:val="00E431CB"/>
    <w:rsid w:val="00E432EA"/>
    <w:rsid w:val="00E43682"/>
    <w:rsid w:val="00E43CCE"/>
    <w:rsid w:val="00E43FFE"/>
    <w:rsid w:val="00E44281"/>
    <w:rsid w:val="00E44314"/>
    <w:rsid w:val="00E4435F"/>
    <w:rsid w:val="00E446C8"/>
    <w:rsid w:val="00E4526A"/>
    <w:rsid w:val="00E4590A"/>
    <w:rsid w:val="00E45C95"/>
    <w:rsid w:val="00E45F84"/>
    <w:rsid w:val="00E461FA"/>
    <w:rsid w:val="00E46204"/>
    <w:rsid w:val="00E466ED"/>
    <w:rsid w:val="00E46E2F"/>
    <w:rsid w:val="00E46F58"/>
    <w:rsid w:val="00E4738C"/>
    <w:rsid w:val="00E47A4A"/>
    <w:rsid w:val="00E47F6A"/>
    <w:rsid w:val="00E5064E"/>
    <w:rsid w:val="00E509D2"/>
    <w:rsid w:val="00E50A37"/>
    <w:rsid w:val="00E50BF8"/>
    <w:rsid w:val="00E51855"/>
    <w:rsid w:val="00E518F8"/>
    <w:rsid w:val="00E527B5"/>
    <w:rsid w:val="00E528AB"/>
    <w:rsid w:val="00E5326E"/>
    <w:rsid w:val="00E537F4"/>
    <w:rsid w:val="00E53871"/>
    <w:rsid w:val="00E54207"/>
    <w:rsid w:val="00E544E0"/>
    <w:rsid w:val="00E54648"/>
    <w:rsid w:val="00E54C08"/>
    <w:rsid w:val="00E54EAA"/>
    <w:rsid w:val="00E56297"/>
    <w:rsid w:val="00E566CC"/>
    <w:rsid w:val="00E5699F"/>
    <w:rsid w:val="00E569B9"/>
    <w:rsid w:val="00E56F98"/>
    <w:rsid w:val="00E572C6"/>
    <w:rsid w:val="00E57591"/>
    <w:rsid w:val="00E57AAD"/>
    <w:rsid w:val="00E57B45"/>
    <w:rsid w:val="00E57C60"/>
    <w:rsid w:val="00E57C82"/>
    <w:rsid w:val="00E57CB7"/>
    <w:rsid w:val="00E60055"/>
    <w:rsid w:val="00E60131"/>
    <w:rsid w:val="00E609BC"/>
    <w:rsid w:val="00E60F4D"/>
    <w:rsid w:val="00E6102D"/>
    <w:rsid w:val="00E61E48"/>
    <w:rsid w:val="00E61E79"/>
    <w:rsid w:val="00E61F21"/>
    <w:rsid w:val="00E61F61"/>
    <w:rsid w:val="00E622F5"/>
    <w:rsid w:val="00E6242E"/>
    <w:rsid w:val="00E62632"/>
    <w:rsid w:val="00E62C6B"/>
    <w:rsid w:val="00E62D5D"/>
    <w:rsid w:val="00E63027"/>
    <w:rsid w:val="00E63220"/>
    <w:rsid w:val="00E6327A"/>
    <w:rsid w:val="00E63B5F"/>
    <w:rsid w:val="00E63B88"/>
    <w:rsid w:val="00E63B8C"/>
    <w:rsid w:val="00E63F70"/>
    <w:rsid w:val="00E646A7"/>
    <w:rsid w:val="00E6474F"/>
    <w:rsid w:val="00E64797"/>
    <w:rsid w:val="00E64FCD"/>
    <w:rsid w:val="00E65153"/>
    <w:rsid w:val="00E656B6"/>
    <w:rsid w:val="00E6616E"/>
    <w:rsid w:val="00E6641F"/>
    <w:rsid w:val="00E66484"/>
    <w:rsid w:val="00E66A31"/>
    <w:rsid w:val="00E66A52"/>
    <w:rsid w:val="00E67C81"/>
    <w:rsid w:val="00E7004D"/>
    <w:rsid w:val="00E710A8"/>
    <w:rsid w:val="00E715D9"/>
    <w:rsid w:val="00E71723"/>
    <w:rsid w:val="00E727F4"/>
    <w:rsid w:val="00E728C4"/>
    <w:rsid w:val="00E729B5"/>
    <w:rsid w:val="00E73214"/>
    <w:rsid w:val="00E7347E"/>
    <w:rsid w:val="00E7358D"/>
    <w:rsid w:val="00E73CFD"/>
    <w:rsid w:val="00E73F77"/>
    <w:rsid w:val="00E7427C"/>
    <w:rsid w:val="00E74349"/>
    <w:rsid w:val="00E74782"/>
    <w:rsid w:val="00E74A19"/>
    <w:rsid w:val="00E74A76"/>
    <w:rsid w:val="00E74C14"/>
    <w:rsid w:val="00E74D81"/>
    <w:rsid w:val="00E74DAF"/>
    <w:rsid w:val="00E750C6"/>
    <w:rsid w:val="00E75655"/>
    <w:rsid w:val="00E75662"/>
    <w:rsid w:val="00E75B61"/>
    <w:rsid w:val="00E75BF6"/>
    <w:rsid w:val="00E75C1D"/>
    <w:rsid w:val="00E75F8D"/>
    <w:rsid w:val="00E762E8"/>
    <w:rsid w:val="00E766DA"/>
    <w:rsid w:val="00E768F9"/>
    <w:rsid w:val="00E76D74"/>
    <w:rsid w:val="00E77CD4"/>
    <w:rsid w:val="00E80352"/>
    <w:rsid w:val="00E80A29"/>
    <w:rsid w:val="00E80EB0"/>
    <w:rsid w:val="00E8115F"/>
    <w:rsid w:val="00E81337"/>
    <w:rsid w:val="00E813DD"/>
    <w:rsid w:val="00E819E9"/>
    <w:rsid w:val="00E81BE4"/>
    <w:rsid w:val="00E82045"/>
    <w:rsid w:val="00E828D2"/>
    <w:rsid w:val="00E82D85"/>
    <w:rsid w:val="00E82E6B"/>
    <w:rsid w:val="00E83325"/>
    <w:rsid w:val="00E83C34"/>
    <w:rsid w:val="00E8497C"/>
    <w:rsid w:val="00E84A97"/>
    <w:rsid w:val="00E851B8"/>
    <w:rsid w:val="00E852FA"/>
    <w:rsid w:val="00E856B8"/>
    <w:rsid w:val="00E85D2E"/>
    <w:rsid w:val="00E85D66"/>
    <w:rsid w:val="00E862D2"/>
    <w:rsid w:val="00E8654F"/>
    <w:rsid w:val="00E86C70"/>
    <w:rsid w:val="00E86EDE"/>
    <w:rsid w:val="00E873B9"/>
    <w:rsid w:val="00E873F9"/>
    <w:rsid w:val="00E87447"/>
    <w:rsid w:val="00E87755"/>
    <w:rsid w:val="00E879CD"/>
    <w:rsid w:val="00E87C37"/>
    <w:rsid w:val="00E90174"/>
    <w:rsid w:val="00E902F3"/>
    <w:rsid w:val="00E90636"/>
    <w:rsid w:val="00E90855"/>
    <w:rsid w:val="00E90C44"/>
    <w:rsid w:val="00E90E61"/>
    <w:rsid w:val="00E90F77"/>
    <w:rsid w:val="00E91053"/>
    <w:rsid w:val="00E91270"/>
    <w:rsid w:val="00E91538"/>
    <w:rsid w:val="00E91632"/>
    <w:rsid w:val="00E9177A"/>
    <w:rsid w:val="00E91E31"/>
    <w:rsid w:val="00E92985"/>
    <w:rsid w:val="00E92C7E"/>
    <w:rsid w:val="00E92CC1"/>
    <w:rsid w:val="00E92D84"/>
    <w:rsid w:val="00E92E3C"/>
    <w:rsid w:val="00E92F8E"/>
    <w:rsid w:val="00E92FFF"/>
    <w:rsid w:val="00E93156"/>
    <w:rsid w:val="00E932C5"/>
    <w:rsid w:val="00E932D1"/>
    <w:rsid w:val="00E939E6"/>
    <w:rsid w:val="00E93B43"/>
    <w:rsid w:val="00E94E1E"/>
    <w:rsid w:val="00E95268"/>
    <w:rsid w:val="00E9543E"/>
    <w:rsid w:val="00E95672"/>
    <w:rsid w:val="00E95BE6"/>
    <w:rsid w:val="00E95CF2"/>
    <w:rsid w:val="00E95FD0"/>
    <w:rsid w:val="00E96783"/>
    <w:rsid w:val="00E96E49"/>
    <w:rsid w:val="00E96FAA"/>
    <w:rsid w:val="00E976DD"/>
    <w:rsid w:val="00E97F4E"/>
    <w:rsid w:val="00E97FCF"/>
    <w:rsid w:val="00EA01CD"/>
    <w:rsid w:val="00EA02D7"/>
    <w:rsid w:val="00EA0E2D"/>
    <w:rsid w:val="00EA0FF3"/>
    <w:rsid w:val="00EA1414"/>
    <w:rsid w:val="00EA1682"/>
    <w:rsid w:val="00EA17AE"/>
    <w:rsid w:val="00EA1873"/>
    <w:rsid w:val="00EA1C9B"/>
    <w:rsid w:val="00EA23F9"/>
    <w:rsid w:val="00EA2C4C"/>
    <w:rsid w:val="00EA2D4E"/>
    <w:rsid w:val="00EA3033"/>
    <w:rsid w:val="00EA313C"/>
    <w:rsid w:val="00EA3456"/>
    <w:rsid w:val="00EA3573"/>
    <w:rsid w:val="00EA383B"/>
    <w:rsid w:val="00EA39A8"/>
    <w:rsid w:val="00EA3A93"/>
    <w:rsid w:val="00EA46E7"/>
    <w:rsid w:val="00EA4A66"/>
    <w:rsid w:val="00EA4B3F"/>
    <w:rsid w:val="00EA4D9C"/>
    <w:rsid w:val="00EA4DDB"/>
    <w:rsid w:val="00EA5528"/>
    <w:rsid w:val="00EA590B"/>
    <w:rsid w:val="00EA6835"/>
    <w:rsid w:val="00EA7252"/>
    <w:rsid w:val="00EA7270"/>
    <w:rsid w:val="00EA76F6"/>
    <w:rsid w:val="00EA7A92"/>
    <w:rsid w:val="00EA7AEC"/>
    <w:rsid w:val="00EA7E8F"/>
    <w:rsid w:val="00EB0484"/>
    <w:rsid w:val="00EB09A9"/>
    <w:rsid w:val="00EB0B00"/>
    <w:rsid w:val="00EB13FC"/>
    <w:rsid w:val="00EB1439"/>
    <w:rsid w:val="00EB192A"/>
    <w:rsid w:val="00EB1982"/>
    <w:rsid w:val="00EB1DB7"/>
    <w:rsid w:val="00EB1DEF"/>
    <w:rsid w:val="00EB1EB3"/>
    <w:rsid w:val="00EB26BE"/>
    <w:rsid w:val="00EB2BFD"/>
    <w:rsid w:val="00EB37FD"/>
    <w:rsid w:val="00EB38E2"/>
    <w:rsid w:val="00EB3B36"/>
    <w:rsid w:val="00EB3F34"/>
    <w:rsid w:val="00EB4164"/>
    <w:rsid w:val="00EB454B"/>
    <w:rsid w:val="00EB4658"/>
    <w:rsid w:val="00EB4B86"/>
    <w:rsid w:val="00EB4E20"/>
    <w:rsid w:val="00EB4FA2"/>
    <w:rsid w:val="00EB5784"/>
    <w:rsid w:val="00EB58FC"/>
    <w:rsid w:val="00EB5B83"/>
    <w:rsid w:val="00EB6866"/>
    <w:rsid w:val="00EB68D5"/>
    <w:rsid w:val="00EB73B8"/>
    <w:rsid w:val="00EB7751"/>
    <w:rsid w:val="00EB78B1"/>
    <w:rsid w:val="00EC070C"/>
    <w:rsid w:val="00EC0BBD"/>
    <w:rsid w:val="00EC0DE1"/>
    <w:rsid w:val="00EC0E72"/>
    <w:rsid w:val="00EC108B"/>
    <w:rsid w:val="00EC1670"/>
    <w:rsid w:val="00EC1D92"/>
    <w:rsid w:val="00EC23BF"/>
    <w:rsid w:val="00EC24E3"/>
    <w:rsid w:val="00EC27D7"/>
    <w:rsid w:val="00EC2864"/>
    <w:rsid w:val="00EC2C1E"/>
    <w:rsid w:val="00EC34F0"/>
    <w:rsid w:val="00EC3BFD"/>
    <w:rsid w:val="00EC3C40"/>
    <w:rsid w:val="00EC3F48"/>
    <w:rsid w:val="00EC404E"/>
    <w:rsid w:val="00EC407E"/>
    <w:rsid w:val="00EC4373"/>
    <w:rsid w:val="00EC4745"/>
    <w:rsid w:val="00EC4A70"/>
    <w:rsid w:val="00EC4D8B"/>
    <w:rsid w:val="00EC51B4"/>
    <w:rsid w:val="00EC5E06"/>
    <w:rsid w:val="00EC608C"/>
    <w:rsid w:val="00EC623D"/>
    <w:rsid w:val="00EC62CC"/>
    <w:rsid w:val="00EC68B9"/>
    <w:rsid w:val="00EC6910"/>
    <w:rsid w:val="00EC6DC6"/>
    <w:rsid w:val="00EC7027"/>
    <w:rsid w:val="00EC71CF"/>
    <w:rsid w:val="00EC7968"/>
    <w:rsid w:val="00EC7AEC"/>
    <w:rsid w:val="00EC7CA5"/>
    <w:rsid w:val="00ED0214"/>
    <w:rsid w:val="00ED0261"/>
    <w:rsid w:val="00ED0448"/>
    <w:rsid w:val="00ED058A"/>
    <w:rsid w:val="00ED0725"/>
    <w:rsid w:val="00ED07F6"/>
    <w:rsid w:val="00ED0D48"/>
    <w:rsid w:val="00ED1CA1"/>
    <w:rsid w:val="00ED1EC4"/>
    <w:rsid w:val="00ED1FD4"/>
    <w:rsid w:val="00ED21A1"/>
    <w:rsid w:val="00ED2456"/>
    <w:rsid w:val="00ED27CA"/>
    <w:rsid w:val="00ED29AD"/>
    <w:rsid w:val="00ED2AE4"/>
    <w:rsid w:val="00ED2B7F"/>
    <w:rsid w:val="00ED2C4F"/>
    <w:rsid w:val="00ED3196"/>
    <w:rsid w:val="00ED35E8"/>
    <w:rsid w:val="00ED3E1F"/>
    <w:rsid w:val="00ED3F6B"/>
    <w:rsid w:val="00ED41AA"/>
    <w:rsid w:val="00ED464B"/>
    <w:rsid w:val="00ED46C0"/>
    <w:rsid w:val="00ED4980"/>
    <w:rsid w:val="00ED4D22"/>
    <w:rsid w:val="00ED4EAF"/>
    <w:rsid w:val="00ED564F"/>
    <w:rsid w:val="00ED5D82"/>
    <w:rsid w:val="00ED5E20"/>
    <w:rsid w:val="00ED5EC4"/>
    <w:rsid w:val="00ED5FF7"/>
    <w:rsid w:val="00ED6369"/>
    <w:rsid w:val="00ED6537"/>
    <w:rsid w:val="00ED6583"/>
    <w:rsid w:val="00ED6E5C"/>
    <w:rsid w:val="00ED6E62"/>
    <w:rsid w:val="00ED6EEA"/>
    <w:rsid w:val="00ED7021"/>
    <w:rsid w:val="00ED75F5"/>
    <w:rsid w:val="00ED7730"/>
    <w:rsid w:val="00ED79ED"/>
    <w:rsid w:val="00ED7DDA"/>
    <w:rsid w:val="00EE059C"/>
    <w:rsid w:val="00EE05CB"/>
    <w:rsid w:val="00EE09E7"/>
    <w:rsid w:val="00EE11CA"/>
    <w:rsid w:val="00EE1979"/>
    <w:rsid w:val="00EE1BE9"/>
    <w:rsid w:val="00EE1E88"/>
    <w:rsid w:val="00EE23D0"/>
    <w:rsid w:val="00EE2D55"/>
    <w:rsid w:val="00EE2D99"/>
    <w:rsid w:val="00EE31E3"/>
    <w:rsid w:val="00EE3214"/>
    <w:rsid w:val="00EE3285"/>
    <w:rsid w:val="00EE3307"/>
    <w:rsid w:val="00EE3350"/>
    <w:rsid w:val="00EE380D"/>
    <w:rsid w:val="00EE4669"/>
    <w:rsid w:val="00EE4E6E"/>
    <w:rsid w:val="00EE5010"/>
    <w:rsid w:val="00EE5067"/>
    <w:rsid w:val="00EE5C3D"/>
    <w:rsid w:val="00EE5F3D"/>
    <w:rsid w:val="00EE6224"/>
    <w:rsid w:val="00EE62ED"/>
    <w:rsid w:val="00EE65FF"/>
    <w:rsid w:val="00EE6B5B"/>
    <w:rsid w:val="00EE6C61"/>
    <w:rsid w:val="00EE705A"/>
    <w:rsid w:val="00EE787E"/>
    <w:rsid w:val="00EE79DA"/>
    <w:rsid w:val="00EF03EF"/>
    <w:rsid w:val="00EF06BF"/>
    <w:rsid w:val="00EF093D"/>
    <w:rsid w:val="00EF0C54"/>
    <w:rsid w:val="00EF117E"/>
    <w:rsid w:val="00EF126A"/>
    <w:rsid w:val="00EF126B"/>
    <w:rsid w:val="00EF1A32"/>
    <w:rsid w:val="00EF1F99"/>
    <w:rsid w:val="00EF2014"/>
    <w:rsid w:val="00EF2441"/>
    <w:rsid w:val="00EF27C9"/>
    <w:rsid w:val="00EF2A59"/>
    <w:rsid w:val="00EF2B10"/>
    <w:rsid w:val="00EF2C35"/>
    <w:rsid w:val="00EF3051"/>
    <w:rsid w:val="00EF3303"/>
    <w:rsid w:val="00EF35B5"/>
    <w:rsid w:val="00EF3C19"/>
    <w:rsid w:val="00EF3CBB"/>
    <w:rsid w:val="00EF3DEC"/>
    <w:rsid w:val="00EF419F"/>
    <w:rsid w:val="00EF4302"/>
    <w:rsid w:val="00EF46C1"/>
    <w:rsid w:val="00EF48C5"/>
    <w:rsid w:val="00EF4B07"/>
    <w:rsid w:val="00EF4C47"/>
    <w:rsid w:val="00EF4FDA"/>
    <w:rsid w:val="00EF53A0"/>
    <w:rsid w:val="00EF53FF"/>
    <w:rsid w:val="00EF55D7"/>
    <w:rsid w:val="00EF57E8"/>
    <w:rsid w:val="00EF5E4C"/>
    <w:rsid w:val="00EF5E96"/>
    <w:rsid w:val="00EF65A0"/>
    <w:rsid w:val="00EF666C"/>
    <w:rsid w:val="00EF6B3F"/>
    <w:rsid w:val="00EF71BD"/>
    <w:rsid w:val="00EF730F"/>
    <w:rsid w:val="00EF73DF"/>
    <w:rsid w:val="00EF7C9C"/>
    <w:rsid w:val="00EF7D36"/>
    <w:rsid w:val="00EF7DFF"/>
    <w:rsid w:val="00F00087"/>
    <w:rsid w:val="00F00497"/>
    <w:rsid w:val="00F00B18"/>
    <w:rsid w:val="00F014ED"/>
    <w:rsid w:val="00F016AD"/>
    <w:rsid w:val="00F020F3"/>
    <w:rsid w:val="00F02319"/>
    <w:rsid w:val="00F028AD"/>
    <w:rsid w:val="00F02F1A"/>
    <w:rsid w:val="00F0340B"/>
    <w:rsid w:val="00F037BD"/>
    <w:rsid w:val="00F03CE3"/>
    <w:rsid w:val="00F046A5"/>
    <w:rsid w:val="00F04927"/>
    <w:rsid w:val="00F04B6B"/>
    <w:rsid w:val="00F05518"/>
    <w:rsid w:val="00F056DB"/>
    <w:rsid w:val="00F057AC"/>
    <w:rsid w:val="00F05F55"/>
    <w:rsid w:val="00F0644B"/>
    <w:rsid w:val="00F06A98"/>
    <w:rsid w:val="00F06F95"/>
    <w:rsid w:val="00F0708B"/>
    <w:rsid w:val="00F07098"/>
    <w:rsid w:val="00F07228"/>
    <w:rsid w:val="00F07276"/>
    <w:rsid w:val="00F076BE"/>
    <w:rsid w:val="00F079E7"/>
    <w:rsid w:val="00F07DA1"/>
    <w:rsid w:val="00F07E6F"/>
    <w:rsid w:val="00F1018A"/>
    <w:rsid w:val="00F104BD"/>
    <w:rsid w:val="00F10B48"/>
    <w:rsid w:val="00F10C8C"/>
    <w:rsid w:val="00F11230"/>
    <w:rsid w:val="00F115D0"/>
    <w:rsid w:val="00F11A89"/>
    <w:rsid w:val="00F11CD4"/>
    <w:rsid w:val="00F11F56"/>
    <w:rsid w:val="00F12637"/>
    <w:rsid w:val="00F12F1A"/>
    <w:rsid w:val="00F134AC"/>
    <w:rsid w:val="00F13DE7"/>
    <w:rsid w:val="00F140E4"/>
    <w:rsid w:val="00F147D8"/>
    <w:rsid w:val="00F1482A"/>
    <w:rsid w:val="00F14BC5"/>
    <w:rsid w:val="00F14E79"/>
    <w:rsid w:val="00F152F9"/>
    <w:rsid w:val="00F15E22"/>
    <w:rsid w:val="00F15FE9"/>
    <w:rsid w:val="00F1616C"/>
    <w:rsid w:val="00F161C6"/>
    <w:rsid w:val="00F164B7"/>
    <w:rsid w:val="00F1668C"/>
    <w:rsid w:val="00F16754"/>
    <w:rsid w:val="00F1677F"/>
    <w:rsid w:val="00F168DE"/>
    <w:rsid w:val="00F16971"/>
    <w:rsid w:val="00F17792"/>
    <w:rsid w:val="00F204FF"/>
    <w:rsid w:val="00F20DAA"/>
    <w:rsid w:val="00F210C7"/>
    <w:rsid w:val="00F2111E"/>
    <w:rsid w:val="00F21130"/>
    <w:rsid w:val="00F218E4"/>
    <w:rsid w:val="00F21DA3"/>
    <w:rsid w:val="00F21E44"/>
    <w:rsid w:val="00F220FF"/>
    <w:rsid w:val="00F22262"/>
    <w:rsid w:val="00F22646"/>
    <w:rsid w:val="00F23072"/>
    <w:rsid w:val="00F2311E"/>
    <w:rsid w:val="00F231BC"/>
    <w:rsid w:val="00F23429"/>
    <w:rsid w:val="00F23C92"/>
    <w:rsid w:val="00F24037"/>
    <w:rsid w:val="00F249A2"/>
    <w:rsid w:val="00F24BD9"/>
    <w:rsid w:val="00F24C20"/>
    <w:rsid w:val="00F24CDA"/>
    <w:rsid w:val="00F25344"/>
    <w:rsid w:val="00F25BA7"/>
    <w:rsid w:val="00F25E4C"/>
    <w:rsid w:val="00F264C1"/>
    <w:rsid w:val="00F26667"/>
    <w:rsid w:val="00F26A51"/>
    <w:rsid w:val="00F26AA4"/>
    <w:rsid w:val="00F27039"/>
    <w:rsid w:val="00F275E8"/>
    <w:rsid w:val="00F27A2C"/>
    <w:rsid w:val="00F27B9B"/>
    <w:rsid w:val="00F27CF8"/>
    <w:rsid w:val="00F3065B"/>
    <w:rsid w:val="00F30773"/>
    <w:rsid w:val="00F30820"/>
    <w:rsid w:val="00F30C7E"/>
    <w:rsid w:val="00F30E88"/>
    <w:rsid w:val="00F30EC5"/>
    <w:rsid w:val="00F30F7D"/>
    <w:rsid w:val="00F30FE1"/>
    <w:rsid w:val="00F312AB"/>
    <w:rsid w:val="00F314C9"/>
    <w:rsid w:val="00F3177B"/>
    <w:rsid w:val="00F318E2"/>
    <w:rsid w:val="00F31BC3"/>
    <w:rsid w:val="00F31C02"/>
    <w:rsid w:val="00F31EEF"/>
    <w:rsid w:val="00F320CA"/>
    <w:rsid w:val="00F32365"/>
    <w:rsid w:val="00F323A6"/>
    <w:rsid w:val="00F32E54"/>
    <w:rsid w:val="00F3311F"/>
    <w:rsid w:val="00F335A1"/>
    <w:rsid w:val="00F33893"/>
    <w:rsid w:val="00F3429D"/>
    <w:rsid w:val="00F34B73"/>
    <w:rsid w:val="00F34D0E"/>
    <w:rsid w:val="00F3518C"/>
    <w:rsid w:val="00F35509"/>
    <w:rsid w:val="00F355EA"/>
    <w:rsid w:val="00F35660"/>
    <w:rsid w:val="00F35745"/>
    <w:rsid w:val="00F358DD"/>
    <w:rsid w:val="00F3594D"/>
    <w:rsid w:val="00F35DFF"/>
    <w:rsid w:val="00F366F8"/>
    <w:rsid w:val="00F36A03"/>
    <w:rsid w:val="00F374A6"/>
    <w:rsid w:val="00F375E9"/>
    <w:rsid w:val="00F375EE"/>
    <w:rsid w:val="00F37771"/>
    <w:rsid w:val="00F37B6E"/>
    <w:rsid w:val="00F37EBC"/>
    <w:rsid w:val="00F37F6C"/>
    <w:rsid w:val="00F404B2"/>
    <w:rsid w:val="00F4068A"/>
    <w:rsid w:val="00F40C95"/>
    <w:rsid w:val="00F40F69"/>
    <w:rsid w:val="00F4102C"/>
    <w:rsid w:val="00F4166F"/>
    <w:rsid w:val="00F41B59"/>
    <w:rsid w:val="00F41CB1"/>
    <w:rsid w:val="00F41F51"/>
    <w:rsid w:val="00F422B9"/>
    <w:rsid w:val="00F42E78"/>
    <w:rsid w:val="00F42EC2"/>
    <w:rsid w:val="00F438D4"/>
    <w:rsid w:val="00F43AD0"/>
    <w:rsid w:val="00F443BD"/>
    <w:rsid w:val="00F44607"/>
    <w:rsid w:val="00F44AA4"/>
    <w:rsid w:val="00F44B4F"/>
    <w:rsid w:val="00F44DA5"/>
    <w:rsid w:val="00F451C3"/>
    <w:rsid w:val="00F452AB"/>
    <w:rsid w:val="00F4536C"/>
    <w:rsid w:val="00F45ADA"/>
    <w:rsid w:val="00F46109"/>
    <w:rsid w:val="00F465C9"/>
    <w:rsid w:val="00F46612"/>
    <w:rsid w:val="00F4742B"/>
    <w:rsid w:val="00F47445"/>
    <w:rsid w:val="00F4791D"/>
    <w:rsid w:val="00F47C77"/>
    <w:rsid w:val="00F50442"/>
    <w:rsid w:val="00F50562"/>
    <w:rsid w:val="00F505AB"/>
    <w:rsid w:val="00F507BA"/>
    <w:rsid w:val="00F50A1F"/>
    <w:rsid w:val="00F50A67"/>
    <w:rsid w:val="00F50ED6"/>
    <w:rsid w:val="00F50F47"/>
    <w:rsid w:val="00F51110"/>
    <w:rsid w:val="00F51290"/>
    <w:rsid w:val="00F517C0"/>
    <w:rsid w:val="00F519CB"/>
    <w:rsid w:val="00F51A32"/>
    <w:rsid w:val="00F51B51"/>
    <w:rsid w:val="00F5210F"/>
    <w:rsid w:val="00F525BE"/>
    <w:rsid w:val="00F52649"/>
    <w:rsid w:val="00F52B7B"/>
    <w:rsid w:val="00F52E3A"/>
    <w:rsid w:val="00F52F8A"/>
    <w:rsid w:val="00F52FA6"/>
    <w:rsid w:val="00F53233"/>
    <w:rsid w:val="00F532DD"/>
    <w:rsid w:val="00F5341B"/>
    <w:rsid w:val="00F53BAE"/>
    <w:rsid w:val="00F540FC"/>
    <w:rsid w:val="00F54487"/>
    <w:rsid w:val="00F54981"/>
    <w:rsid w:val="00F54A3D"/>
    <w:rsid w:val="00F54D4A"/>
    <w:rsid w:val="00F54E20"/>
    <w:rsid w:val="00F54F5A"/>
    <w:rsid w:val="00F55006"/>
    <w:rsid w:val="00F55184"/>
    <w:rsid w:val="00F56106"/>
    <w:rsid w:val="00F56696"/>
    <w:rsid w:val="00F5672D"/>
    <w:rsid w:val="00F56E92"/>
    <w:rsid w:val="00F56EEA"/>
    <w:rsid w:val="00F571F2"/>
    <w:rsid w:val="00F573C0"/>
    <w:rsid w:val="00F57616"/>
    <w:rsid w:val="00F5769A"/>
    <w:rsid w:val="00F5784E"/>
    <w:rsid w:val="00F578B5"/>
    <w:rsid w:val="00F57D5F"/>
    <w:rsid w:val="00F57F7D"/>
    <w:rsid w:val="00F60054"/>
    <w:rsid w:val="00F60154"/>
    <w:rsid w:val="00F60633"/>
    <w:rsid w:val="00F60EDA"/>
    <w:rsid w:val="00F613C9"/>
    <w:rsid w:val="00F61755"/>
    <w:rsid w:val="00F61D08"/>
    <w:rsid w:val="00F61FA9"/>
    <w:rsid w:val="00F62146"/>
    <w:rsid w:val="00F62648"/>
    <w:rsid w:val="00F6283E"/>
    <w:rsid w:val="00F62D23"/>
    <w:rsid w:val="00F634A0"/>
    <w:rsid w:val="00F6380B"/>
    <w:rsid w:val="00F64351"/>
    <w:rsid w:val="00F64522"/>
    <w:rsid w:val="00F646B7"/>
    <w:rsid w:val="00F64A48"/>
    <w:rsid w:val="00F64BF5"/>
    <w:rsid w:val="00F64CAE"/>
    <w:rsid w:val="00F64E27"/>
    <w:rsid w:val="00F650C9"/>
    <w:rsid w:val="00F65E17"/>
    <w:rsid w:val="00F65EB3"/>
    <w:rsid w:val="00F65FD4"/>
    <w:rsid w:val="00F66051"/>
    <w:rsid w:val="00F662D9"/>
    <w:rsid w:val="00F66739"/>
    <w:rsid w:val="00F66830"/>
    <w:rsid w:val="00F670A1"/>
    <w:rsid w:val="00F6729A"/>
    <w:rsid w:val="00F67503"/>
    <w:rsid w:val="00F676D6"/>
    <w:rsid w:val="00F7012F"/>
    <w:rsid w:val="00F704F8"/>
    <w:rsid w:val="00F708A1"/>
    <w:rsid w:val="00F70CEC"/>
    <w:rsid w:val="00F70E69"/>
    <w:rsid w:val="00F7103F"/>
    <w:rsid w:val="00F71414"/>
    <w:rsid w:val="00F71A8E"/>
    <w:rsid w:val="00F722FD"/>
    <w:rsid w:val="00F72464"/>
    <w:rsid w:val="00F72889"/>
    <w:rsid w:val="00F72B52"/>
    <w:rsid w:val="00F72F53"/>
    <w:rsid w:val="00F72FC3"/>
    <w:rsid w:val="00F73404"/>
    <w:rsid w:val="00F73438"/>
    <w:rsid w:val="00F7352F"/>
    <w:rsid w:val="00F736A9"/>
    <w:rsid w:val="00F73FF5"/>
    <w:rsid w:val="00F74046"/>
    <w:rsid w:val="00F740AC"/>
    <w:rsid w:val="00F74123"/>
    <w:rsid w:val="00F74143"/>
    <w:rsid w:val="00F74352"/>
    <w:rsid w:val="00F7444B"/>
    <w:rsid w:val="00F7464C"/>
    <w:rsid w:val="00F74C2E"/>
    <w:rsid w:val="00F75CAA"/>
    <w:rsid w:val="00F75E30"/>
    <w:rsid w:val="00F76276"/>
    <w:rsid w:val="00F76AC0"/>
    <w:rsid w:val="00F76E4E"/>
    <w:rsid w:val="00F8003C"/>
    <w:rsid w:val="00F8031A"/>
    <w:rsid w:val="00F80357"/>
    <w:rsid w:val="00F80379"/>
    <w:rsid w:val="00F80CE9"/>
    <w:rsid w:val="00F80D9E"/>
    <w:rsid w:val="00F81220"/>
    <w:rsid w:val="00F81500"/>
    <w:rsid w:val="00F816B8"/>
    <w:rsid w:val="00F827A1"/>
    <w:rsid w:val="00F829F5"/>
    <w:rsid w:val="00F8345B"/>
    <w:rsid w:val="00F83A40"/>
    <w:rsid w:val="00F83BA0"/>
    <w:rsid w:val="00F83C27"/>
    <w:rsid w:val="00F83D87"/>
    <w:rsid w:val="00F83ECF"/>
    <w:rsid w:val="00F841B6"/>
    <w:rsid w:val="00F84A4F"/>
    <w:rsid w:val="00F84D5B"/>
    <w:rsid w:val="00F8547F"/>
    <w:rsid w:val="00F85B09"/>
    <w:rsid w:val="00F85F0C"/>
    <w:rsid w:val="00F86AAB"/>
    <w:rsid w:val="00F86F75"/>
    <w:rsid w:val="00F86FAD"/>
    <w:rsid w:val="00F872C0"/>
    <w:rsid w:val="00F87600"/>
    <w:rsid w:val="00F87A3B"/>
    <w:rsid w:val="00F87C6F"/>
    <w:rsid w:val="00F909CA"/>
    <w:rsid w:val="00F90AF4"/>
    <w:rsid w:val="00F90D7C"/>
    <w:rsid w:val="00F91064"/>
    <w:rsid w:val="00F91267"/>
    <w:rsid w:val="00F91451"/>
    <w:rsid w:val="00F91B12"/>
    <w:rsid w:val="00F91EE1"/>
    <w:rsid w:val="00F9243D"/>
    <w:rsid w:val="00F92E14"/>
    <w:rsid w:val="00F9302D"/>
    <w:rsid w:val="00F935BB"/>
    <w:rsid w:val="00F93B55"/>
    <w:rsid w:val="00F9404B"/>
    <w:rsid w:val="00F941BF"/>
    <w:rsid w:val="00F94552"/>
    <w:rsid w:val="00F9471F"/>
    <w:rsid w:val="00F94A58"/>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75A"/>
    <w:rsid w:val="00FA1B7B"/>
    <w:rsid w:val="00FA2454"/>
    <w:rsid w:val="00FA24AF"/>
    <w:rsid w:val="00FA25F3"/>
    <w:rsid w:val="00FA2805"/>
    <w:rsid w:val="00FA295C"/>
    <w:rsid w:val="00FA2CD2"/>
    <w:rsid w:val="00FA2CF2"/>
    <w:rsid w:val="00FA2EF2"/>
    <w:rsid w:val="00FA34B7"/>
    <w:rsid w:val="00FA3B57"/>
    <w:rsid w:val="00FA3E24"/>
    <w:rsid w:val="00FA42E0"/>
    <w:rsid w:val="00FA4512"/>
    <w:rsid w:val="00FA4780"/>
    <w:rsid w:val="00FA47B1"/>
    <w:rsid w:val="00FA48DE"/>
    <w:rsid w:val="00FA49C6"/>
    <w:rsid w:val="00FA4E4A"/>
    <w:rsid w:val="00FA50AA"/>
    <w:rsid w:val="00FA5ADD"/>
    <w:rsid w:val="00FA5D73"/>
    <w:rsid w:val="00FA6A42"/>
    <w:rsid w:val="00FA6B30"/>
    <w:rsid w:val="00FA6FAC"/>
    <w:rsid w:val="00FA708F"/>
    <w:rsid w:val="00FA763F"/>
    <w:rsid w:val="00FA7D19"/>
    <w:rsid w:val="00FB03CD"/>
    <w:rsid w:val="00FB06F7"/>
    <w:rsid w:val="00FB09F2"/>
    <w:rsid w:val="00FB0E54"/>
    <w:rsid w:val="00FB17B3"/>
    <w:rsid w:val="00FB17FD"/>
    <w:rsid w:val="00FB1A0D"/>
    <w:rsid w:val="00FB1AEA"/>
    <w:rsid w:val="00FB1E1E"/>
    <w:rsid w:val="00FB1E7F"/>
    <w:rsid w:val="00FB2D0D"/>
    <w:rsid w:val="00FB2FF3"/>
    <w:rsid w:val="00FB33D6"/>
    <w:rsid w:val="00FB3444"/>
    <w:rsid w:val="00FB39D9"/>
    <w:rsid w:val="00FB4721"/>
    <w:rsid w:val="00FB4D6F"/>
    <w:rsid w:val="00FB4F23"/>
    <w:rsid w:val="00FB53F1"/>
    <w:rsid w:val="00FB5499"/>
    <w:rsid w:val="00FB5698"/>
    <w:rsid w:val="00FB7620"/>
    <w:rsid w:val="00FC0027"/>
    <w:rsid w:val="00FC0E2A"/>
    <w:rsid w:val="00FC11A1"/>
    <w:rsid w:val="00FC12CF"/>
    <w:rsid w:val="00FC154C"/>
    <w:rsid w:val="00FC1BEF"/>
    <w:rsid w:val="00FC1C1D"/>
    <w:rsid w:val="00FC1CD6"/>
    <w:rsid w:val="00FC1F4D"/>
    <w:rsid w:val="00FC22B9"/>
    <w:rsid w:val="00FC22BB"/>
    <w:rsid w:val="00FC24A8"/>
    <w:rsid w:val="00FC26CB"/>
    <w:rsid w:val="00FC292A"/>
    <w:rsid w:val="00FC2AE9"/>
    <w:rsid w:val="00FC2F6B"/>
    <w:rsid w:val="00FC3BD6"/>
    <w:rsid w:val="00FC4016"/>
    <w:rsid w:val="00FC41A8"/>
    <w:rsid w:val="00FC43C0"/>
    <w:rsid w:val="00FC45A4"/>
    <w:rsid w:val="00FC46D9"/>
    <w:rsid w:val="00FC497B"/>
    <w:rsid w:val="00FC4DEB"/>
    <w:rsid w:val="00FC5065"/>
    <w:rsid w:val="00FC5296"/>
    <w:rsid w:val="00FC5B6E"/>
    <w:rsid w:val="00FC5BD8"/>
    <w:rsid w:val="00FC60E3"/>
    <w:rsid w:val="00FC613F"/>
    <w:rsid w:val="00FC6575"/>
    <w:rsid w:val="00FC6AF3"/>
    <w:rsid w:val="00FC7015"/>
    <w:rsid w:val="00FC7252"/>
    <w:rsid w:val="00FC7A41"/>
    <w:rsid w:val="00FC7C3F"/>
    <w:rsid w:val="00FC7FB0"/>
    <w:rsid w:val="00FD086C"/>
    <w:rsid w:val="00FD13E1"/>
    <w:rsid w:val="00FD14AC"/>
    <w:rsid w:val="00FD1DB7"/>
    <w:rsid w:val="00FD1E3B"/>
    <w:rsid w:val="00FD1F2C"/>
    <w:rsid w:val="00FD2895"/>
    <w:rsid w:val="00FD2DBB"/>
    <w:rsid w:val="00FD3114"/>
    <w:rsid w:val="00FD355F"/>
    <w:rsid w:val="00FD3660"/>
    <w:rsid w:val="00FD3697"/>
    <w:rsid w:val="00FD36F2"/>
    <w:rsid w:val="00FD3A44"/>
    <w:rsid w:val="00FD3AD2"/>
    <w:rsid w:val="00FD3BEE"/>
    <w:rsid w:val="00FD3F95"/>
    <w:rsid w:val="00FD41E7"/>
    <w:rsid w:val="00FD4831"/>
    <w:rsid w:val="00FD4851"/>
    <w:rsid w:val="00FD49CD"/>
    <w:rsid w:val="00FD4A1E"/>
    <w:rsid w:val="00FD50B4"/>
    <w:rsid w:val="00FD52DF"/>
    <w:rsid w:val="00FD5B62"/>
    <w:rsid w:val="00FD5D2B"/>
    <w:rsid w:val="00FD5EA7"/>
    <w:rsid w:val="00FD62E8"/>
    <w:rsid w:val="00FD6444"/>
    <w:rsid w:val="00FD65B5"/>
    <w:rsid w:val="00FD6AB5"/>
    <w:rsid w:val="00FD6C79"/>
    <w:rsid w:val="00FE004F"/>
    <w:rsid w:val="00FE050C"/>
    <w:rsid w:val="00FE06E1"/>
    <w:rsid w:val="00FE0CEE"/>
    <w:rsid w:val="00FE0CF1"/>
    <w:rsid w:val="00FE0DC1"/>
    <w:rsid w:val="00FE0DEC"/>
    <w:rsid w:val="00FE1045"/>
    <w:rsid w:val="00FE151B"/>
    <w:rsid w:val="00FE15A0"/>
    <w:rsid w:val="00FE1726"/>
    <w:rsid w:val="00FE17FF"/>
    <w:rsid w:val="00FE180D"/>
    <w:rsid w:val="00FE1E89"/>
    <w:rsid w:val="00FE2060"/>
    <w:rsid w:val="00FE25B1"/>
    <w:rsid w:val="00FE2715"/>
    <w:rsid w:val="00FE3436"/>
    <w:rsid w:val="00FE3450"/>
    <w:rsid w:val="00FE3495"/>
    <w:rsid w:val="00FE34EF"/>
    <w:rsid w:val="00FE3517"/>
    <w:rsid w:val="00FE35CA"/>
    <w:rsid w:val="00FE364A"/>
    <w:rsid w:val="00FE3A4D"/>
    <w:rsid w:val="00FE3CF8"/>
    <w:rsid w:val="00FE4217"/>
    <w:rsid w:val="00FE43DF"/>
    <w:rsid w:val="00FE4D36"/>
    <w:rsid w:val="00FE580F"/>
    <w:rsid w:val="00FE59B9"/>
    <w:rsid w:val="00FE5CE1"/>
    <w:rsid w:val="00FE6006"/>
    <w:rsid w:val="00FE6125"/>
    <w:rsid w:val="00FE6316"/>
    <w:rsid w:val="00FE6621"/>
    <w:rsid w:val="00FE6AE7"/>
    <w:rsid w:val="00FE6F30"/>
    <w:rsid w:val="00FE725A"/>
    <w:rsid w:val="00FE791B"/>
    <w:rsid w:val="00FF00DD"/>
    <w:rsid w:val="00FF0811"/>
    <w:rsid w:val="00FF0BE6"/>
    <w:rsid w:val="00FF0E68"/>
    <w:rsid w:val="00FF0FFA"/>
    <w:rsid w:val="00FF13BE"/>
    <w:rsid w:val="00FF1717"/>
    <w:rsid w:val="00FF1751"/>
    <w:rsid w:val="00FF186F"/>
    <w:rsid w:val="00FF1885"/>
    <w:rsid w:val="00FF19D0"/>
    <w:rsid w:val="00FF19EE"/>
    <w:rsid w:val="00FF1C4D"/>
    <w:rsid w:val="00FF1E80"/>
    <w:rsid w:val="00FF2E8A"/>
    <w:rsid w:val="00FF332E"/>
    <w:rsid w:val="00FF343D"/>
    <w:rsid w:val="00FF379F"/>
    <w:rsid w:val="00FF3950"/>
    <w:rsid w:val="00FF3E80"/>
    <w:rsid w:val="00FF419F"/>
    <w:rsid w:val="00FF429A"/>
    <w:rsid w:val="00FF4627"/>
    <w:rsid w:val="00FF4753"/>
    <w:rsid w:val="00FF5206"/>
    <w:rsid w:val="00FF5812"/>
    <w:rsid w:val="00FF5993"/>
    <w:rsid w:val="00FF5B7C"/>
    <w:rsid w:val="00FF5D5A"/>
    <w:rsid w:val="00FF624A"/>
    <w:rsid w:val="00FF6452"/>
    <w:rsid w:val="00FF6598"/>
    <w:rsid w:val="00FF6E3E"/>
    <w:rsid w:val="00FF7501"/>
    <w:rsid w:val="00FF750A"/>
    <w:rsid w:val="00FF7D87"/>
    <w:rsid w:val="00FF7E01"/>
    <w:rsid w:val="0788D64E"/>
    <w:rsid w:val="0D9A83D1"/>
    <w:rsid w:val="11A64E08"/>
    <w:rsid w:val="5CD80EC3"/>
    <w:rsid w:val="6F1E41B2"/>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094A7158-5A0C-4411-AE6D-E517CB324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4C2E"/>
    <w:pPr>
      <w:spacing w:line="280" w:lineRule="exact"/>
    </w:pPr>
    <w:rPr>
      <w:rFonts w:ascii="Verdana" w:hAnsi="Verdana"/>
      <w:sz w:val="18"/>
      <w:szCs w:val="24"/>
    </w:rPr>
  </w:style>
  <w:style w:type="paragraph" w:styleId="Kop1">
    <w:name w:val="heading 1"/>
    <w:basedOn w:val="Standaard"/>
    <w:next w:val="Standaard"/>
    <w:qFormat/>
    <w:rsid w:val="00F74C2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F74C2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F74C2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F74C2E"/>
    <w:pPr>
      <w:keepNext/>
      <w:numPr>
        <w:ilvl w:val="3"/>
        <w:numId w:val="2"/>
      </w:numPr>
      <w:spacing w:before="280"/>
      <w:outlineLvl w:val="3"/>
    </w:pPr>
    <w:rPr>
      <w:b/>
      <w:bCs/>
      <w:szCs w:val="28"/>
    </w:rPr>
  </w:style>
  <w:style w:type="paragraph" w:styleId="Kop5">
    <w:name w:val="heading 5"/>
    <w:basedOn w:val="Standaard"/>
    <w:next w:val="Standaard"/>
    <w:link w:val="Kop5Char"/>
    <w:rsid w:val="00F74C2E"/>
    <w:pPr>
      <w:keepNext/>
      <w:numPr>
        <w:ilvl w:val="4"/>
        <w:numId w:val="2"/>
      </w:numPr>
      <w:spacing w:before="280"/>
      <w:outlineLvl w:val="4"/>
    </w:pPr>
    <w:rPr>
      <w:bCs/>
      <w:i/>
      <w:iCs/>
      <w:szCs w:val="26"/>
    </w:rPr>
  </w:style>
  <w:style w:type="paragraph" w:styleId="Kop6">
    <w:name w:val="heading 6"/>
    <w:basedOn w:val="Standaard"/>
    <w:next w:val="Standaard"/>
    <w:rsid w:val="00F74C2E"/>
    <w:pPr>
      <w:keepNext/>
      <w:numPr>
        <w:ilvl w:val="5"/>
        <w:numId w:val="2"/>
      </w:numPr>
      <w:spacing w:before="280"/>
      <w:outlineLvl w:val="5"/>
    </w:pPr>
    <w:rPr>
      <w:bCs/>
      <w:i/>
      <w:szCs w:val="22"/>
    </w:rPr>
  </w:style>
  <w:style w:type="paragraph" w:styleId="Kop7">
    <w:name w:val="heading 7"/>
    <w:basedOn w:val="Standaard"/>
    <w:next w:val="Standaard"/>
    <w:rsid w:val="00F74C2E"/>
    <w:pPr>
      <w:keepNext/>
      <w:spacing w:before="280"/>
      <w:outlineLvl w:val="6"/>
    </w:pPr>
  </w:style>
  <w:style w:type="paragraph" w:styleId="Kop8">
    <w:name w:val="heading 8"/>
    <w:basedOn w:val="Standaard"/>
    <w:next w:val="Standaard"/>
    <w:rsid w:val="00F74C2E"/>
    <w:pPr>
      <w:keepNext/>
      <w:spacing w:before="280"/>
      <w:outlineLvl w:val="7"/>
    </w:pPr>
    <w:rPr>
      <w:iCs/>
    </w:rPr>
  </w:style>
  <w:style w:type="paragraph" w:styleId="Kop9">
    <w:name w:val="heading 9"/>
    <w:basedOn w:val="Standaard"/>
    <w:next w:val="Standaard"/>
    <w:rsid w:val="00F74C2E"/>
    <w:pPr>
      <w:keepNext/>
      <w:spacing w:before="280"/>
      <w:outlineLvl w:val="8"/>
    </w:pPr>
    <w:rPr>
      <w:rFonts w:cs="Arial"/>
      <w:szCs w:val="22"/>
    </w:rPr>
  </w:style>
  <w:style w:type="character" w:default="1" w:styleId="Standaardalinea-lettertype">
    <w:name w:val="Default Paragraph Font"/>
    <w:uiPriority w:val="1"/>
    <w:semiHidden/>
    <w:unhideWhenUsed/>
    <w:rsid w:val="00F74C2E"/>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F74C2E"/>
  </w:style>
  <w:style w:type="paragraph" w:customStyle="1" w:styleId="Kop1voorwerk">
    <w:name w:val="Kop 1 voorwerk"/>
    <w:basedOn w:val="Standaard"/>
    <w:rsid w:val="00F74C2E"/>
    <w:pPr>
      <w:keepNext/>
      <w:pageBreakBefore/>
      <w:spacing w:after="700"/>
      <w:contextualSpacing/>
      <w:outlineLvl w:val="0"/>
    </w:pPr>
    <w:rPr>
      <w:sz w:val="24"/>
    </w:rPr>
  </w:style>
  <w:style w:type="numbering" w:customStyle="1" w:styleId="Nummering">
    <w:name w:val="Nummering"/>
    <w:basedOn w:val="Geenlijst"/>
    <w:uiPriority w:val="99"/>
    <w:rsid w:val="00F74C2E"/>
    <w:pPr>
      <w:numPr>
        <w:numId w:val="1"/>
      </w:numPr>
    </w:pPr>
  </w:style>
  <w:style w:type="paragraph" w:styleId="Inhopg1">
    <w:name w:val="toc 1"/>
    <w:basedOn w:val="Standaard"/>
    <w:next w:val="Standaard"/>
    <w:uiPriority w:val="39"/>
    <w:rsid w:val="00F74C2E"/>
    <w:pPr>
      <w:keepNext/>
      <w:tabs>
        <w:tab w:val="right" w:leader="dot" w:pos="8505"/>
      </w:tabs>
      <w:spacing w:before="280"/>
      <w:ind w:hanging="1134"/>
    </w:pPr>
    <w:rPr>
      <w:b/>
    </w:rPr>
  </w:style>
  <w:style w:type="paragraph" w:styleId="Koptekst">
    <w:name w:val="header"/>
    <w:basedOn w:val="Standaard"/>
    <w:rsid w:val="00F74C2E"/>
    <w:pPr>
      <w:spacing w:line="200" w:lineRule="exact"/>
    </w:pPr>
    <w:rPr>
      <w:rFonts w:cs="Verdana-Bold"/>
      <w:bCs/>
      <w:smallCaps/>
      <w:sz w:val="14"/>
      <w:szCs w:val="13"/>
    </w:rPr>
  </w:style>
  <w:style w:type="paragraph" w:styleId="Voettekst">
    <w:name w:val="footer"/>
    <w:basedOn w:val="Standaard"/>
    <w:rsid w:val="00F74C2E"/>
    <w:pPr>
      <w:tabs>
        <w:tab w:val="center" w:pos="4536"/>
        <w:tab w:val="right" w:pos="9072"/>
      </w:tabs>
    </w:pPr>
  </w:style>
  <w:style w:type="paragraph" w:styleId="Titel">
    <w:name w:val="Title"/>
    <w:basedOn w:val="Standaard"/>
    <w:uiPriority w:val="10"/>
    <w:rsid w:val="00F74C2E"/>
    <w:pPr>
      <w:spacing w:line="320" w:lineRule="atLeast"/>
    </w:pPr>
    <w:rPr>
      <w:rFonts w:cs="Arial"/>
      <w:b/>
      <w:bCs/>
      <w:kern w:val="28"/>
      <w:sz w:val="24"/>
      <w:szCs w:val="32"/>
    </w:rPr>
  </w:style>
  <w:style w:type="paragraph" w:styleId="Inhopg2">
    <w:name w:val="toc 2"/>
    <w:basedOn w:val="Standaard"/>
    <w:next w:val="Standaard"/>
    <w:uiPriority w:val="39"/>
    <w:rsid w:val="00F74C2E"/>
    <w:pPr>
      <w:keepNext/>
      <w:tabs>
        <w:tab w:val="right" w:leader="dot" w:pos="8505"/>
      </w:tabs>
      <w:spacing w:before="280"/>
      <w:ind w:hanging="1134"/>
    </w:pPr>
    <w:rPr>
      <w:b/>
    </w:rPr>
  </w:style>
  <w:style w:type="paragraph" w:styleId="Inhopg3">
    <w:name w:val="toc 3"/>
    <w:basedOn w:val="Standaard"/>
    <w:next w:val="Standaard"/>
    <w:uiPriority w:val="39"/>
    <w:rsid w:val="00F74C2E"/>
    <w:pPr>
      <w:tabs>
        <w:tab w:val="right" w:leader="dot" w:pos="8505"/>
      </w:tabs>
      <w:ind w:hanging="1134"/>
    </w:pPr>
  </w:style>
  <w:style w:type="table" w:customStyle="1" w:styleId="Tabel">
    <w:name w:val="Tabel"/>
    <w:basedOn w:val="Standaardtabel"/>
    <w:uiPriority w:val="99"/>
    <w:rsid w:val="00F74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4C2E"/>
    <w:pPr>
      <w:tabs>
        <w:tab w:val="right" w:leader="dot" w:pos="8505"/>
      </w:tabs>
      <w:ind w:hanging="1134"/>
    </w:pPr>
  </w:style>
  <w:style w:type="paragraph" w:styleId="Inhopg5">
    <w:name w:val="toc 5"/>
    <w:basedOn w:val="Standaard"/>
    <w:next w:val="Standaard"/>
    <w:uiPriority w:val="39"/>
    <w:rsid w:val="00F74C2E"/>
    <w:pPr>
      <w:tabs>
        <w:tab w:val="right" w:leader="dot" w:pos="8505"/>
      </w:tabs>
      <w:ind w:hanging="1134"/>
    </w:pPr>
  </w:style>
  <w:style w:type="paragraph" w:styleId="Voetnoottekst">
    <w:name w:val="footnote text"/>
    <w:basedOn w:val="Standaard"/>
    <w:link w:val="VoetnoottekstChar"/>
    <w:uiPriority w:val="99"/>
    <w:rsid w:val="00F74C2E"/>
    <w:pPr>
      <w:tabs>
        <w:tab w:val="left" w:pos="600"/>
      </w:tabs>
      <w:spacing w:line="200" w:lineRule="exact"/>
      <w:ind w:left="284" w:hanging="284"/>
    </w:pPr>
    <w:rPr>
      <w:sz w:val="14"/>
      <w:szCs w:val="20"/>
    </w:rPr>
  </w:style>
  <w:style w:type="paragraph" w:styleId="Eindnoottekst">
    <w:name w:val="endnote text"/>
    <w:basedOn w:val="Standaard"/>
    <w:semiHidden/>
    <w:rsid w:val="00F74C2E"/>
    <w:rPr>
      <w:szCs w:val="20"/>
    </w:rPr>
  </w:style>
  <w:style w:type="table" w:customStyle="1" w:styleId="Versiehistorie">
    <w:name w:val="Versiehistorie"/>
    <w:basedOn w:val="Standaardtabel"/>
    <w:uiPriority w:val="99"/>
    <w:rsid w:val="00F74C2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4C2E"/>
    <w:rPr>
      <w:rFonts w:ascii="Verdana" w:hAnsi="Verdana"/>
      <w:sz w:val="18"/>
      <w:szCs w:val="24"/>
    </w:rPr>
  </w:style>
  <w:style w:type="table" w:styleId="Tabelraster">
    <w:name w:val="Table Grid"/>
    <w:basedOn w:val="Standaardtabel"/>
    <w:rsid w:val="00F74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74C2E"/>
    <w:pPr>
      <w:spacing w:line="240" w:lineRule="auto"/>
    </w:pPr>
    <w:rPr>
      <w:b/>
      <w:bCs/>
      <w:sz w:val="20"/>
      <w:szCs w:val="20"/>
    </w:rPr>
  </w:style>
  <w:style w:type="paragraph" w:customStyle="1" w:styleId="Colofon">
    <w:name w:val="Colofon"/>
    <w:basedOn w:val="Standaard"/>
    <w:rsid w:val="00F74C2E"/>
    <w:pPr>
      <w:ind w:left="2268" w:hanging="2268"/>
    </w:pPr>
  </w:style>
  <w:style w:type="paragraph" w:customStyle="1" w:styleId="Kop2bijlage">
    <w:name w:val="Kop 2 bijlage"/>
    <w:basedOn w:val="Standaard"/>
    <w:next w:val="Standaard"/>
    <w:rsid w:val="00F74C2E"/>
    <w:pPr>
      <w:keepNext/>
      <w:pageBreakBefore/>
      <w:numPr>
        <w:ilvl w:val="6"/>
        <w:numId w:val="2"/>
      </w:numPr>
      <w:spacing w:after="700"/>
    </w:pPr>
    <w:rPr>
      <w:sz w:val="24"/>
    </w:rPr>
  </w:style>
  <w:style w:type="paragraph" w:customStyle="1" w:styleId="Kop3bijlage">
    <w:name w:val="Kop 3 bijlage"/>
    <w:basedOn w:val="Standaard"/>
    <w:next w:val="Standaard"/>
    <w:rsid w:val="00F74C2E"/>
    <w:pPr>
      <w:keepNext/>
      <w:tabs>
        <w:tab w:val="num" w:pos="1276"/>
      </w:tabs>
      <w:spacing w:before="280"/>
      <w:outlineLvl w:val="2"/>
    </w:pPr>
    <w:rPr>
      <w:b/>
    </w:rPr>
  </w:style>
  <w:style w:type="paragraph" w:customStyle="1" w:styleId="Opsommingnummers1">
    <w:name w:val="Opsomming nummers 1"/>
    <w:basedOn w:val="Standaard"/>
    <w:qFormat/>
    <w:rsid w:val="00F74C2E"/>
    <w:pPr>
      <w:numPr>
        <w:numId w:val="1"/>
      </w:numPr>
    </w:pPr>
  </w:style>
  <w:style w:type="paragraph" w:customStyle="1" w:styleId="Opsommingnummers2">
    <w:name w:val="Opsomming nummers 2"/>
    <w:basedOn w:val="Standaard"/>
    <w:qFormat/>
    <w:rsid w:val="00F74C2E"/>
    <w:pPr>
      <w:numPr>
        <w:ilvl w:val="2"/>
        <w:numId w:val="1"/>
      </w:numPr>
    </w:pPr>
  </w:style>
  <w:style w:type="paragraph" w:customStyle="1" w:styleId="Opsommingnummers3">
    <w:name w:val="Opsomming nummers 3"/>
    <w:basedOn w:val="Standaard"/>
    <w:qFormat/>
    <w:rsid w:val="00F74C2E"/>
    <w:pPr>
      <w:numPr>
        <w:ilvl w:val="4"/>
        <w:numId w:val="1"/>
      </w:numPr>
    </w:pPr>
  </w:style>
  <w:style w:type="paragraph" w:styleId="Inhopg6">
    <w:name w:val="toc 6"/>
    <w:basedOn w:val="Standaard"/>
    <w:next w:val="Standaard"/>
    <w:uiPriority w:val="39"/>
    <w:unhideWhenUsed/>
    <w:rsid w:val="00F74C2E"/>
    <w:pPr>
      <w:tabs>
        <w:tab w:val="right" w:leader="dot" w:pos="8505"/>
      </w:tabs>
      <w:ind w:hanging="1134"/>
    </w:pPr>
  </w:style>
  <w:style w:type="paragraph" w:styleId="Inhopg7">
    <w:name w:val="toc 7"/>
    <w:basedOn w:val="Standaard"/>
    <w:next w:val="Standaard"/>
    <w:uiPriority w:val="39"/>
    <w:rsid w:val="00F74C2E"/>
    <w:pPr>
      <w:tabs>
        <w:tab w:val="right" w:leader="dot" w:pos="8505"/>
      </w:tabs>
    </w:pPr>
  </w:style>
  <w:style w:type="paragraph" w:customStyle="1" w:styleId="Opsommingtekens1">
    <w:name w:val="Opsomming tekens 1"/>
    <w:basedOn w:val="Standaard"/>
    <w:qFormat/>
    <w:rsid w:val="00F74C2E"/>
    <w:pPr>
      <w:numPr>
        <w:ilvl w:val="1"/>
        <w:numId w:val="1"/>
      </w:numPr>
    </w:pPr>
  </w:style>
  <w:style w:type="paragraph" w:customStyle="1" w:styleId="Opsommingtekens2">
    <w:name w:val="Opsomming tekens 2"/>
    <w:basedOn w:val="Standaard"/>
    <w:qFormat/>
    <w:rsid w:val="00F74C2E"/>
    <w:pPr>
      <w:numPr>
        <w:ilvl w:val="3"/>
        <w:numId w:val="1"/>
      </w:numPr>
    </w:pPr>
  </w:style>
  <w:style w:type="paragraph" w:customStyle="1" w:styleId="Opsommingtekens3">
    <w:name w:val="Opsomming tekens 3"/>
    <w:basedOn w:val="Standaard"/>
    <w:qFormat/>
    <w:rsid w:val="00F74C2E"/>
    <w:pPr>
      <w:numPr>
        <w:ilvl w:val="5"/>
        <w:numId w:val="1"/>
      </w:numPr>
    </w:pPr>
  </w:style>
  <w:style w:type="paragraph" w:customStyle="1" w:styleId="Opsommingtekens4">
    <w:name w:val="Opsomming tekens 4"/>
    <w:basedOn w:val="Standaard"/>
    <w:qFormat/>
    <w:rsid w:val="00F74C2E"/>
    <w:pPr>
      <w:numPr>
        <w:ilvl w:val="6"/>
        <w:numId w:val="1"/>
      </w:numPr>
    </w:pPr>
  </w:style>
  <w:style w:type="paragraph" w:customStyle="1" w:styleId="Tabeltitel">
    <w:name w:val="Tabeltitel"/>
    <w:basedOn w:val="Standaard"/>
    <w:next w:val="Standaard"/>
    <w:qFormat/>
    <w:rsid w:val="00F74C2E"/>
    <w:pPr>
      <w:keepNext/>
      <w:numPr>
        <w:numId w:val="10"/>
      </w:numPr>
      <w:spacing w:before="280" w:after="140"/>
    </w:pPr>
    <w:rPr>
      <w:b/>
    </w:rPr>
  </w:style>
  <w:style w:type="numbering" w:styleId="111111">
    <w:name w:val="Outline List 2"/>
    <w:basedOn w:val="Geenlijst"/>
    <w:semiHidden/>
    <w:unhideWhenUsed/>
    <w:rsid w:val="00F74C2E"/>
  </w:style>
  <w:style w:type="numbering" w:styleId="1ai">
    <w:name w:val="Outline List 1"/>
    <w:basedOn w:val="Geenlijst"/>
    <w:semiHidden/>
    <w:unhideWhenUsed/>
    <w:rsid w:val="00F74C2E"/>
  </w:style>
  <w:style w:type="table" w:styleId="3D-effectenvoortabel1">
    <w:name w:val="Table 3D effects 1"/>
    <w:basedOn w:val="Standaardtabel"/>
    <w:semiHidden/>
    <w:unhideWhenUsed/>
    <w:rsid w:val="00F74C2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4C2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4C2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4C2E"/>
    <w:pPr>
      <w:spacing w:line="240" w:lineRule="auto"/>
    </w:pPr>
    <w:rPr>
      <w:sz w:val="14"/>
    </w:rPr>
  </w:style>
  <w:style w:type="character" w:styleId="Verwijzingopmerking">
    <w:name w:val="annotation reference"/>
    <w:basedOn w:val="Standaardalinea-lettertype"/>
    <w:semiHidden/>
    <w:unhideWhenUsed/>
    <w:rsid w:val="00F74C2E"/>
    <w:rPr>
      <w:sz w:val="16"/>
      <w:szCs w:val="16"/>
    </w:rPr>
  </w:style>
  <w:style w:type="paragraph" w:styleId="Documentstructuur">
    <w:name w:val="Document Map"/>
    <w:basedOn w:val="Standaard"/>
    <w:semiHidden/>
    <w:unhideWhenUsed/>
    <w:rsid w:val="00F74C2E"/>
    <w:pPr>
      <w:spacing w:line="240" w:lineRule="auto"/>
    </w:pPr>
    <w:rPr>
      <w:rFonts w:ascii="Tahoma" w:hAnsi="Tahoma" w:cs="Tahoma"/>
      <w:sz w:val="16"/>
      <w:szCs w:val="16"/>
    </w:rPr>
  </w:style>
  <w:style w:type="table" w:styleId="Donkerelijst">
    <w:name w:val="Dark List"/>
    <w:basedOn w:val="Standaardtabel"/>
    <w:uiPriority w:val="61"/>
    <w:rsid w:val="00F74C2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4C2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4C2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4C2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4C2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4C2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4C2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4C2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4C2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4C2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4C2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4C2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4C2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4C2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4C2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4C2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4C2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4C2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4C2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4C2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4C2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4C2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4C2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4C2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4C2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4C2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4C2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4C2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4C2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4C2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4C2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4C2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4C2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4C2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4C2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4C2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4C2E"/>
    <w:pPr>
      <w:spacing w:line="240" w:lineRule="auto"/>
      <w:ind w:left="180" w:hanging="180"/>
    </w:pPr>
  </w:style>
  <w:style w:type="paragraph" w:styleId="Index2">
    <w:name w:val="index 2"/>
    <w:basedOn w:val="Standaard"/>
    <w:next w:val="Standaard"/>
    <w:semiHidden/>
    <w:unhideWhenUsed/>
    <w:rsid w:val="00F74C2E"/>
    <w:pPr>
      <w:spacing w:line="240" w:lineRule="auto"/>
      <w:ind w:left="360" w:hanging="180"/>
    </w:pPr>
  </w:style>
  <w:style w:type="paragraph" w:styleId="Index3">
    <w:name w:val="index 3"/>
    <w:basedOn w:val="Standaard"/>
    <w:next w:val="Standaard"/>
    <w:semiHidden/>
    <w:unhideWhenUsed/>
    <w:rsid w:val="00F74C2E"/>
    <w:pPr>
      <w:spacing w:line="240" w:lineRule="auto"/>
      <w:ind w:left="540" w:hanging="180"/>
    </w:pPr>
  </w:style>
  <w:style w:type="paragraph" w:styleId="Index4">
    <w:name w:val="index 4"/>
    <w:basedOn w:val="Standaard"/>
    <w:next w:val="Standaard"/>
    <w:semiHidden/>
    <w:unhideWhenUsed/>
    <w:rsid w:val="00F74C2E"/>
    <w:pPr>
      <w:spacing w:line="240" w:lineRule="auto"/>
      <w:ind w:left="720" w:hanging="180"/>
    </w:pPr>
  </w:style>
  <w:style w:type="paragraph" w:styleId="Index5">
    <w:name w:val="index 5"/>
    <w:basedOn w:val="Standaard"/>
    <w:next w:val="Standaard"/>
    <w:semiHidden/>
    <w:unhideWhenUsed/>
    <w:rsid w:val="00F74C2E"/>
    <w:pPr>
      <w:spacing w:line="240" w:lineRule="auto"/>
      <w:ind w:left="900" w:hanging="180"/>
    </w:pPr>
  </w:style>
  <w:style w:type="paragraph" w:styleId="Index6">
    <w:name w:val="index 6"/>
    <w:basedOn w:val="Standaard"/>
    <w:next w:val="Standaard"/>
    <w:semiHidden/>
    <w:unhideWhenUsed/>
    <w:rsid w:val="00F74C2E"/>
    <w:pPr>
      <w:spacing w:line="240" w:lineRule="auto"/>
      <w:ind w:left="1080" w:hanging="180"/>
    </w:pPr>
  </w:style>
  <w:style w:type="paragraph" w:styleId="Index7">
    <w:name w:val="index 7"/>
    <w:basedOn w:val="Standaard"/>
    <w:next w:val="Standaard"/>
    <w:semiHidden/>
    <w:unhideWhenUsed/>
    <w:rsid w:val="00F74C2E"/>
    <w:pPr>
      <w:spacing w:line="240" w:lineRule="auto"/>
      <w:ind w:left="1260" w:hanging="180"/>
    </w:pPr>
  </w:style>
  <w:style w:type="paragraph" w:styleId="Index8">
    <w:name w:val="index 8"/>
    <w:basedOn w:val="Standaard"/>
    <w:next w:val="Standaard"/>
    <w:semiHidden/>
    <w:unhideWhenUsed/>
    <w:rsid w:val="00F74C2E"/>
    <w:pPr>
      <w:spacing w:line="240" w:lineRule="auto"/>
      <w:ind w:left="1440" w:hanging="180"/>
    </w:pPr>
  </w:style>
  <w:style w:type="paragraph" w:styleId="Index9">
    <w:name w:val="index 9"/>
    <w:basedOn w:val="Standaard"/>
    <w:next w:val="Standaard"/>
    <w:semiHidden/>
    <w:unhideWhenUsed/>
    <w:rsid w:val="00F74C2E"/>
    <w:pPr>
      <w:spacing w:line="240" w:lineRule="auto"/>
      <w:ind w:left="1620" w:hanging="180"/>
    </w:pPr>
  </w:style>
  <w:style w:type="paragraph" w:styleId="Inhopg8">
    <w:name w:val="toc 8"/>
    <w:basedOn w:val="Standaard"/>
    <w:next w:val="Standaard"/>
    <w:uiPriority w:val="39"/>
    <w:unhideWhenUsed/>
    <w:rsid w:val="00F74C2E"/>
    <w:pPr>
      <w:tabs>
        <w:tab w:val="right" w:leader="dot" w:pos="8505"/>
      </w:tabs>
    </w:pPr>
  </w:style>
  <w:style w:type="paragraph" w:styleId="Inhopg9">
    <w:name w:val="toc 9"/>
    <w:basedOn w:val="Standaard"/>
    <w:next w:val="Standaard"/>
    <w:uiPriority w:val="39"/>
    <w:unhideWhenUsed/>
    <w:rsid w:val="00F74C2E"/>
    <w:pPr>
      <w:spacing w:after="100"/>
      <w:ind w:left="1260"/>
    </w:pPr>
  </w:style>
  <w:style w:type="table" w:styleId="Klassieketabel1">
    <w:name w:val="Table Classic 1"/>
    <w:basedOn w:val="Standaardtabel"/>
    <w:semiHidden/>
    <w:unhideWhenUsed/>
    <w:rsid w:val="00F74C2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4C2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4C2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4C2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4C2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4C2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4C2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4C2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4C2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4C2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4C2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4C2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4C2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4C2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4C2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4C2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4C2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4C2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4C2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4C2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4C2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4C2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4C2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4C2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4C2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4C2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4C2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4C2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4C2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4C2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4C2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4C2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4C2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4C2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4C2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4C2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4C2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4C2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4C2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4C2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4C2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4C2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4C2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74C2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4C2E"/>
  </w:style>
  <w:style w:type="table" w:styleId="Professioneletabel">
    <w:name w:val="Table Professional"/>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4C2E"/>
  </w:style>
  <w:style w:type="table" w:styleId="Tabelkolommen1">
    <w:name w:val="Table Columns 1"/>
    <w:basedOn w:val="Standaardtabel"/>
    <w:semiHidden/>
    <w:unhideWhenUsed/>
    <w:rsid w:val="00F74C2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4C2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4C2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4C2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4C2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4C2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4C2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4C2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4C2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4C2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4C2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4C2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4C2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4C2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4C2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4C2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4C2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4C2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4C2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4C2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4C2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4C2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4C2E"/>
    <w:pPr>
      <w:keepNext/>
      <w:spacing w:before="280" w:after="280" w:line="240" w:lineRule="auto"/>
    </w:pPr>
    <w:rPr>
      <w:color w:val="FF0000"/>
    </w:rPr>
  </w:style>
  <w:style w:type="paragraph" w:customStyle="1" w:styleId="Figuurbijschrift">
    <w:name w:val="Figuurbijschrift"/>
    <w:basedOn w:val="Standaard"/>
    <w:next w:val="Standaard"/>
    <w:qFormat/>
    <w:rsid w:val="00F74C2E"/>
    <w:pPr>
      <w:numPr>
        <w:numId w:val="9"/>
      </w:numPr>
      <w:tabs>
        <w:tab w:val="left" w:pos="1134"/>
      </w:tabs>
      <w:spacing w:before="280" w:after="280"/>
    </w:pPr>
    <w:rPr>
      <w:b/>
    </w:rPr>
  </w:style>
  <w:style w:type="character" w:styleId="Eindnootmarkering">
    <w:name w:val="endnote reference"/>
    <w:basedOn w:val="Standaardalinea-lettertype"/>
    <w:semiHidden/>
    <w:unhideWhenUsed/>
    <w:rsid w:val="00F74C2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4C2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4C2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4C2E"/>
  </w:style>
  <w:style w:type="paragraph" w:styleId="Kopvaninhoudsopgave">
    <w:name w:val="TOC Heading"/>
    <w:basedOn w:val="Kop1"/>
    <w:next w:val="Standaard"/>
    <w:uiPriority w:val="39"/>
    <w:semiHidden/>
    <w:unhideWhenUsed/>
    <w:qFormat/>
    <w:rsid w:val="00F74C2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4C2E"/>
    <w:pPr>
      <w:shd w:val="clear" w:color="auto" w:fill="FFFF00"/>
      <w:spacing w:before="280" w:after="280"/>
      <w:contextualSpacing/>
    </w:pPr>
  </w:style>
  <w:style w:type="paragraph" w:customStyle="1" w:styleId="Code">
    <w:name w:val="Code"/>
    <w:basedOn w:val="Standaard"/>
    <w:rsid w:val="00F74C2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4C2E"/>
    <w:rPr>
      <w:color w:val="808080"/>
    </w:rPr>
  </w:style>
  <w:style w:type="character" w:customStyle="1" w:styleId="Colofonomgevingswetbesluit">
    <w:name w:val="Colofon omgevingswetbesluit"/>
    <w:basedOn w:val="Standaardalinea-lettertype"/>
    <w:uiPriority w:val="1"/>
    <w:rsid w:val="00F74C2E"/>
  </w:style>
  <w:style w:type="character" w:customStyle="1" w:styleId="Colofonprojectnaam">
    <w:name w:val="Colofon projectnaam"/>
    <w:basedOn w:val="Standaardalinea-lettertype"/>
    <w:uiPriority w:val="1"/>
    <w:rsid w:val="00F74C2E"/>
  </w:style>
  <w:style w:type="character" w:customStyle="1" w:styleId="Colofonprojectnummer">
    <w:name w:val="Colofon projectnummer"/>
    <w:basedOn w:val="Standaardalinea-lettertype"/>
    <w:uiPriority w:val="1"/>
    <w:rsid w:val="00F74C2E"/>
  </w:style>
  <w:style w:type="character" w:customStyle="1" w:styleId="Colofoncontactpersoon">
    <w:name w:val="Colofon contactpersoon"/>
    <w:basedOn w:val="Standaardalinea-lettertype"/>
    <w:uiPriority w:val="1"/>
    <w:rsid w:val="00F74C2E"/>
  </w:style>
  <w:style w:type="character" w:customStyle="1" w:styleId="Colofonauteur">
    <w:name w:val="Colofon auteur"/>
    <w:basedOn w:val="Standaardalinea-lettertype"/>
    <w:uiPriority w:val="1"/>
    <w:rsid w:val="00F74C2E"/>
  </w:style>
  <w:style w:type="table" w:customStyle="1" w:styleId="Implementatie">
    <w:name w:val="Implementatie"/>
    <w:basedOn w:val="Standaardtabel"/>
    <w:uiPriority w:val="99"/>
    <w:rsid w:val="00F74C2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4C2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4C2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4C2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4C2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74C2E"/>
  </w:style>
  <w:style w:type="paragraph" w:styleId="Berichtkop">
    <w:name w:val="Message Header"/>
    <w:basedOn w:val="Standaard"/>
    <w:link w:val="BerichtkopChar"/>
    <w:semiHidden/>
    <w:unhideWhenUsed/>
    <w:rsid w:val="00F74C2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4C2E"/>
  </w:style>
  <w:style w:type="paragraph" w:styleId="Bloktekst">
    <w:name w:val="Block Text"/>
    <w:basedOn w:val="Standaard"/>
    <w:semiHidden/>
    <w:unhideWhenUsed/>
    <w:rsid w:val="00F74C2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4C2E"/>
    <w:pPr>
      <w:ind w:left="180" w:hanging="180"/>
    </w:pPr>
  </w:style>
  <w:style w:type="paragraph" w:styleId="Datum">
    <w:name w:val="Date"/>
    <w:basedOn w:val="Standaard"/>
    <w:next w:val="Standaard"/>
    <w:link w:val="DatumChar"/>
    <w:semiHidden/>
    <w:unhideWhenUsed/>
    <w:rsid w:val="00F74C2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4C2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4C2E"/>
    <w:rPr>
      <w:color w:val="800080" w:themeColor="followedHyperlink"/>
      <w:u w:val="single"/>
    </w:rPr>
  </w:style>
  <w:style w:type="paragraph" w:styleId="Handtekening">
    <w:name w:val="Signature"/>
    <w:basedOn w:val="Standaard"/>
    <w:link w:val="HandtekeningChar"/>
    <w:semiHidden/>
    <w:unhideWhenUsed/>
    <w:rsid w:val="00F74C2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4C2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4C2E"/>
    <w:rPr>
      <w:rFonts w:ascii="Consolas" w:hAnsi="Consolas"/>
      <w:sz w:val="20"/>
      <w:szCs w:val="20"/>
    </w:rPr>
  </w:style>
  <w:style w:type="character" w:styleId="HTMLDefinition">
    <w:name w:val="HTML Definition"/>
    <w:basedOn w:val="Standaardalinea-lettertype"/>
    <w:semiHidden/>
    <w:unhideWhenUsed/>
    <w:rsid w:val="00F74C2E"/>
    <w:rPr>
      <w:i/>
      <w:iCs/>
    </w:rPr>
  </w:style>
  <w:style w:type="character" w:styleId="HTMLVariable">
    <w:name w:val="HTML Variable"/>
    <w:basedOn w:val="Standaardalinea-lettertype"/>
    <w:semiHidden/>
    <w:unhideWhenUsed/>
    <w:rsid w:val="00F74C2E"/>
    <w:rPr>
      <w:i/>
      <w:iCs/>
    </w:rPr>
  </w:style>
  <w:style w:type="character" w:styleId="HTML-acroniem">
    <w:name w:val="HTML Acronym"/>
    <w:basedOn w:val="Standaardalinea-lettertype"/>
    <w:semiHidden/>
    <w:unhideWhenUsed/>
    <w:rsid w:val="00F74C2E"/>
  </w:style>
  <w:style w:type="paragraph" w:styleId="HTML-adres">
    <w:name w:val="HTML Address"/>
    <w:basedOn w:val="Standaard"/>
    <w:link w:val="HTML-adresChar"/>
    <w:semiHidden/>
    <w:unhideWhenUsed/>
    <w:rsid w:val="00F74C2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4C2E"/>
    <w:rPr>
      <w:i/>
      <w:iCs/>
    </w:rPr>
  </w:style>
  <w:style w:type="character" w:styleId="HTML-schrijfmachine">
    <w:name w:val="HTML Typewriter"/>
    <w:basedOn w:val="Standaardalinea-lettertype"/>
    <w:semiHidden/>
    <w:unhideWhenUsed/>
    <w:rsid w:val="00F74C2E"/>
    <w:rPr>
      <w:rFonts w:ascii="Consolas" w:hAnsi="Consolas"/>
      <w:sz w:val="20"/>
      <w:szCs w:val="20"/>
    </w:rPr>
  </w:style>
  <w:style w:type="character" w:styleId="HTML-toetsenbord">
    <w:name w:val="HTML Keyboard"/>
    <w:basedOn w:val="Standaardalinea-lettertype"/>
    <w:semiHidden/>
    <w:unhideWhenUsed/>
    <w:rsid w:val="00F74C2E"/>
    <w:rPr>
      <w:rFonts w:ascii="Consolas" w:hAnsi="Consolas"/>
      <w:sz w:val="20"/>
      <w:szCs w:val="20"/>
    </w:rPr>
  </w:style>
  <w:style w:type="character" w:styleId="HTML-voorbeeld">
    <w:name w:val="HTML Sample"/>
    <w:basedOn w:val="Standaardalinea-lettertype"/>
    <w:semiHidden/>
    <w:unhideWhenUsed/>
    <w:rsid w:val="00F74C2E"/>
    <w:rPr>
      <w:rFonts w:ascii="Consolas" w:hAnsi="Consolas"/>
      <w:sz w:val="24"/>
      <w:szCs w:val="24"/>
    </w:rPr>
  </w:style>
  <w:style w:type="paragraph" w:styleId="Indexkop">
    <w:name w:val="index heading"/>
    <w:basedOn w:val="Standaard"/>
    <w:next w:val="Index1"/>
    <w:semiHidden/>
    <w:unhideWhenUsed/>
    <w:rsid w:val="00F74C2E"/>
    <w:rPr>
      <w:rFonts w:asciiTheme="majorHAnsi" w:eastAsiaTheme="majorEastAsia" w:hAnsiTheme="majorHAnsi" w:cstheme="majorBidi"/>
      <w:b/>
      <w:bCs/>
    </w:rPr>
  </w:style>
  <w:style w:type="paragraph" w:styleId="Kopbronvermelding">
    <w:name w:val="toa heading"/>
    <w:basedOn w:val="Standaard"/>
    <w:next w:val="Standaard"/>
    <w:semiHidden/>
    <w:unhideWhenUsed/>
    <w:rsid w:val="00F74C2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4C2E"/>
    <w:pPr>
      <w:ind w:left="283" w:hanging="283"/>
      <w:contextualSpacing/>
    </w:pPr>
  </w:style>
  <w:style w:type="paragraph" w:styleId="Lijst2">
    <w:name w:val="List 2"/>
    <w:basedOn w:val="Standaard"/>
    <w:semiHidden/>
    <w:unhideWhenUsed/>
    <w:rsid w:val="00F74C2E"/>
    <w:pPr>
      <w:ind w:left="566" w:hanging="283"/>
      <w:contextualSpacing/>
    </w:pPr>
  </w:style>
  <w:style w:type="paragraph" w:styleId="Lijst3">
    <w:name w:val="List 3"/>
    <w:basedOn w:val="Standaard"/>
    <w:semiHidden/>
    <w:unhideWhenUsed/>
    <w:rsid w:val="00F74C2E"/>
    <w:pPr>
      <w:ind w:left="849" w:hanging="283"/>
      <w:contextualSpacing/>
    </w:pPr>
  </w:style>
  <w:style w:type="paragraph" w:styleId="Lijst4">
    <w:name w:val="List 4"/>
    <w:basedOn w:val="Standaard"/>
    <w:semiHidden/>
    <w:unhideWhenUsed/>
    <w:rsid w:val="00F74C2E"/>
    <w:pPr>
      <w:ind w:left="1132" w:hanging="283"/>
      <w:contextualSpacing/>
    </w:pPr>
  </w:style>
  <w:style w:type="paragraph" w:styleId="Lijst5">
    <w:name w:val="List 5"/>
    <w:basedOn w:val="Standaard"/>
    <w:semiHidden/>
    <w:unhideWhenUsed/>
    <w:rsid w:val="00F74C2E"/>
    <w:pPr>
      <w:ind w:left="1415" w:hanging="283"/>
      <w:contextualSpacing/>
    </w:pPr>
  </w:style>
  <w:style w:type="paragraph" w:styleId="Lijstmetafbeeldingen">
    <w:name w:val="table of figures"/>
    <w:basedOn w:val="Standaard"/>
    <w:next w:val="Standaard"/>
    <w:semiHidden/>
    <w:unhideWhenUsed/>
    <w:rsid w:val="00F74C2E"/>
  </w:style>
  <w:style w:type="paragraph" w:styleId="Lijstopsomteken">
    <w:name w:val="List Bullet"/>
    <w:basedOn w:val="Standaard"/>
    <w:semiHidden/>
    <w:unhideWhenUsed/>
    <w:rsid w:val="00F74C2E"/>
    <w:pPr>
      <w:numPr>
        <w:numId w:val="3"/>
      </w:numPr>
      <w:contextualSpacing/>
    </w:pPr>
  </w:style>
  <w:style w:type="paragraph" w:styleId="Lijstopsomteken2">
    <w:name w:val="List Bullet 2"/>
    <w:basedOn w:val="Standaard"/>
    <w:semiHidden/>
    <w:unhideWhenUsed/>
    <w:rsid w:val="00F74C2E"/>
    <w:pPr>
      <w:tabs>
        <w:tab w:val="num" w:pos="720"/>
      </w:tabs>
      <w:ind w:left="720" w:hanging="720"/>
      <w:contextualSpacing/>
    </w:pPr>
  </w:style>
  <w:style w:type="paragraph" w:styleId="Lijstopsomteken3">
    <w:name w:val="List Bullet 3"/>
    <w:basedOn w:val="Standaard"/>
    <w:semiHidden/>
    <w:unhideWhenUsed/>
    <w:rsid w:val="00F74C2E"/>
    <w:pPr>
      <w:tabs>
        <w:tab w:val="num" w:pos="720"/>
      </w:tabs>
      <w:ind w:left="720" w:hanging="720"/>
      <w:contextualSpacing/>
    </w:pPr>
  </w:style>
  <w:style w:type="paragraph" w:styleId="Lijstopsomteken4">
    <w:name w:val="List Bullet 4"/>
    <w:basedOn w:val="Standaard"/>
    <w:semiHidden/>
    <w:unhideWhenUsed/>
    <w:rsid w:val="00F74C2E"/>
    <w:pPr>
      <w:tabs>
        <w:tab w:val="num" w:pos="720"/>
      </w:tabs>
      <w:ind w:left="720" w:hanging="720"/>
      <w:contextualSpacing/>
    </w:pPr>
  </w:style>
  <w:style w:type="paragraph" w:styleId="Lijstopsomteken5">
    <w:name w:val="List Bullet 5"/>
    <w:basedOn w:val="Standaard"/>
    <w:semiHidden/>
    <w:unhideWhenUsed/>
    <w:rsid w:val="00F74C2E"/>
    <w:pPr>
      <w:tabs>
        <w:tab w:val="num" w:pos="720"/>
      </w:tabs>
      <w:ind w:left="720" w:hanging="720"/>
      <w:contextualSpacing/>
    </w:pPr>
  </w:style>
  <w:style w:type="paragraph" w:styleId="Lijstnummering2">
    <w:name w:val="List Number 2"/>
    <w:basedOn w:val="Standaard"/>
    <w:semiHidden/>
    <w:unhideWhenUsed/>
    <w:rsid w:val="00F74C2E"/>
    <w:pPr>
      <w:tabs>
        <w:tab w:val="num" w:pos="720"/>
      </w:tabs>
      <w:ind w:left="720" w:hanging="720"/>
      <w:contextualSpacing/>
    </w:pPr>
  </w:style>
  <w:style w:type="paragraph" w:styleId="Lijstnummering3">
    <w:name w:val="List Number 3"/>
    <w:basedOn w:val="Standaard"/>
    <w:semiHidden/>
    <w:unhideWhenUsed/>
    <w:rsid w:val="00F74C2E"/>
    <w:pPr>
      <w:tabs>
        <w:tab w:val="num" w:pos="720"/>
      </w:tabs>
      <w:ind w:left="720" w:hanging="720"/>
      <w:contextualSpacing/>
    </w:pPr>
  </w:style>
  <w:style w:type="paragraph" w:styleId="Lijstnummering4">
    <w:name w:val="List Number 4"/>
    <w:basedOn w:val="Standaard"/>
    <w:semiHidden/>
    <w:unhideWhenUsed/>
    <w:rsid w:val="00F74C2E"/>
    <w:pPr>
      <w:tabs>
        <w:tab w:val="num" w:pos="720"/>
      </w:tabs>
      <w:ind w:left="720" w:hanging="720"/>
      <w:contextualSpacing/>
    </w:pPr>
  </w:style>
  <w:style w:type="paragraph" w:styleId="Lijstnummering5">
    <w:name w:val="List Number 5"/>
    <w:basedOn w:val="Standaard"/>
    <w:semiHidden/>
    <w:unhideWhenUsed/>
    <w:rsid w:val="00F74C2E"/>
    <w:pPr>
      <w:tabs>
        <w:tab w:val="num" w:pos="720"/>
      </w:tabs>
      <w:ind w:left="720" w:hanging="720"/>
      <w:contextualSpacing/>
    </w:pPr>
  </w:style>
  <w:style w:type="paragraph" w:styleId="Lijstvoortzetting">
    <w:name w:val="List Continue"/>
    <w:basedOn w:val="Standaard"/>
    <w:semiHidden/>
    <w:unhideWhenUsed/>
    <w:rsid w:val="00F74C2E"/>
    <w:pPr>
      <w:spacing w:after="120"/>
      <w:ind w:left="283"/>
      <w:contextualSpacing/>
    </w:pPr>
  </w:style>
  <w:style w:type="paragraph" w:styleId="Lijstvoortzetting2">
    <w:name w:val="List Continue 2"/>
    <w:basedOn w:val="Standaard"/>
    <w:semiHidden/>
    <w:unhideWhenUsed/>
    <w:rsid w:val="00F74C2E"/>
    <w:pPr>
      <w:spacing w:after="120"/>
      <w:ind w:left="566"/>
      <w:contextualSpacing/>
    </w:pPr>
  </w:style>
  <w:style w:type="paragraph" w:styleId="Lijstvoortzetting3">
    <w:name w:val="List Continue 3"/>
    <w:basedOn w:val="Standaard"/>
    <w:semiHidden/>
    <w:unhideWhenUsed/>
    <w:rsid w:val="00F74C2E"/>
    <w:pPr>
      <w:spacing w:after="120"/>
      <w:ind w:left="849"/>
      <w:contextualSpacing/>
    </w:pPr>
  </w:style>
  <w:style w:type="paragraph" w:styleId="Lijstvoortzetting4">
    <w:name w:val="List Continue 4"/>
    <w:basedOn w:val="Standaard"/>
    <w:semiHidden/>
    <w:unhideWhenUsed/>
    <w:rsid w:val="00F74C2E"/>
    <w:pPr>
      <w:spacing w:after="120"/>
      <w:ind w:left="1132"/>
      <w:contextualSpacing/>
    </w:pPr>
  </w:style>
  <w:style w:type="paragraph" w:styleId="Lijstvoortzetting5">
    <w:name w:val="List Continue 5"/>
    <w:basedOn w:val="Standaard"/>
    <w:semiHidden/>
    <w:unhideWhenUsed/>
    <w:rsid w:val="00F74C2E"/>
    <w:pPr>
      <w:spacing w:after="120"/>
      <w:ind w:left="1415"/>
      <w:contextualSpacing/>
    </w:pPr>
  </w:style>
  <w:style w:type="paragraph" w:styleId="Normaalweb">
    <w:name w:val="Normal (Web)"/>
    <w:basedOn w:val="Standaard"/>
    <w:semiHidden/>
    <w:unhideWhenUsed/>
    <w:rsid w:val="00F74C2E"/>
    <w:rPr>
      <w:rFonts w:ascii="Times New Roman" w:hAnsi="Times New Roman"/>
      <w:sz w:val="24"/>
    </w:rPr>
  </w:style>
  <w:style w:type="paragraph" w:styleId="Notitiekop">
    <w:name w:val="Note Heading"/>
    <w:basedOn w:val="Standaard"/>
    <w:next w:val="Standaard"/>
    <w:link w:val="NotitiekopChar"/>
    <w:semiHidden/>
    <w:unhideWhenUsed/>
    <w:rsid w:val="00F74C2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4C2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4C2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4C2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4C2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4C2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4C2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4C2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4C2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4C2E"/>
    <w:pPr>
      <w:ind w:left="708"/>
    </w:pPr>
  </w:style>
  <w:style w:type="paragraph" w:styleId="Tekstzonderopmaak">
    <w:name w:val="Plain Text"/>
    <w:basedOn w:val="Standaard"/>
    <w:link w:val="TekstzonderopmaakChar"/>
    <w:semiHidden/>
    <w:unhideWhenUsed/>
    <w:rsid w:val="00F74C2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4C2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6"/>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numbering" w:customStyle="1" w:styleId="Nummering1">
    <w:name w:val="Nummering1"/>
    <w:basedOn w:val="Geenlijst"/>
    <w:uiPriority w:val="99"/>
    <w:rsid w:val="00B52432"/>
  </w:style>
  <w:style w:type="numbering" w:customStyle="1" w:styleId="Nummering2">
    <w:name w:val="Nummering2"/>
    <w:basedOn w:val="Geenlijst"/>
    <w:rsid w:val="002F216C"/>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F74C2E"/>
    <w:pPr>
      <w:numPr>
        <w:ilvl w:val="7"/>
        <w:numId w:val="1"/>
      </w:numPr>
    </w:pPr>
  </w:style>
  <w:style w:type="paragraph" w:customStyle="1" w:styleId="Opsommingtekens6">
    <w:name w:val="Opsomming tekens 6"/>
    <w:basedOn w:val="Standaard"/>
    <w:qFormat/>
    <w:rsid w:val="00F74C2E"/>
    <w:pPr>
      <w:numPr>
        <w:ilvl w:val="8"/>
        <w:numId w:val="1"/>
      </w:numPr>
    </w:pPr>
  </w:style>
  <w:style w:type="character" w:customStyle="1" w:styleId="Verwijzing">
    <w:name w:val="Verwijzing"/>
    <w:basedOn w:val="Standaardalinea-lettertype"/>
    <w:uiPriority w:val="1"/>
    <w:rsid w:val="00F74C2E"/>
    <w:rPr>
      <w:u w:val="single"/>
    </w:rPr>
  </w:style>
  <w:style w:type="paragraph" w:customStyle="1" w:styleId="Kader">
    <w:name w:val="Kader"/>
    <w:basedOn w:val="Standaard"/>
    <w:next w:val="Standaard"/>
    <w:qFormat/>
    <w:rsid w:val="00F74C2E"/>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theme" Target="theme/theme1.xml"/><Relationship Id="rId30" Type="http://schemas.openxmlformats.org/officeDocument/2006/relationships/image" Target="media/image_2031c8c280a4b43f06a6aa3a33eba977.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4586F92F-C902-4EE7-AC4B-DA9F886CB4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18</TotalTime>
  <Pages>203</Pages>
  <Words>82187</Words>
  <Characters>452032</Characters>
  <Application>Microsoft Office Word</Application>
  <DocSecurity>0</DocSecurity>
  <Lines>3766</Lines>
  <Paragraphs>1066</Paragraphs>
  <ScaleCrop>false</ScaleCrop>
  <HeadingPairs>
    <vt:vector size="2" baseType="variant">
      <vt:variant>
        <vt:lpstr>Titel</vt:lpstr>
      </vt:variant>
      <vt:variant>
        <vt:i4>1</vt:i4>
      </vt:variant>
    </vt:vector>
  </HeadingPairs>
  <TitlesOfParts>
    <vt:vector size="1" baseType="lpstr">
      <vt:lpstr>Projectbesluit 1.0</vt:lpstr>
    </vt:vector>
  </TitlesOfParts>
  <Company/>
  <LinksUpToDate>false</LinksUpToDate>
  <CharactersWithSpaces>533153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Projectbesluit 1.0</dc:title>
  <dc:subject/>
  <dc:creator>Gerard Wolbers</dc:creator>
  <cp:keywords/>
  <dc:description/>
  <cp:lastModifiedBy>Gerard Wolbers</cp:lastModifiedBy>
  <cp:revision>5</cp:revision>
  <cp:lastPrinted>2020-04-20T13:37:00Z</cp:lastPrinted>
  <dcterms:created xsi:type="dcterms:W3CDTF">2021-06-02T14:11:00Z</dcterms:created>
  <dcterms:modified xsi:type="dcterms:W3CDTF">2021-06-03T13:54:00Z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