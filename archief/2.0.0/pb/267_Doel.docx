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2F7EF7" w:rsidRPr="002D2D4E" w:rsidRDefault="001E75DC" w:rsidP="002F7EF7">
      <w:pPr>
        <w:pStyle w:val="Kop5"/>
      </w:pPr>
      <w:r w:rsidRPr="002D2D4E">
        <w:t>Doel</w:t>
      </w:r>
    </w:p>
    <w:p w14:paraId="1B539AEC" w14:textId="24FA9D29" w:rsidR="002F7EF7" w:rsidRPr="002D2D4E" w:rsidRDefault="001E75DC" w:rsidP="002F7EF7">
      <w:r w:rsidRPr="002D2D4E">
        <w:t>Doel van het objecttype Verkeer is:</w:t>
      </w:r>
    </w:p>
    <w:p w14:paraId="776B6935" w14:textId="13CC8E88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verkeer;</w:t>
      </w:r>
    </w:p>
    <w:p w14:paraId="6EAFFC01" w14:textId="611B1797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verkeer gelden;</w:t>
      </w:r>
    </w:p>
    <w:p w14:paraId="5A986CC3" w14:textId="1B7B8060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