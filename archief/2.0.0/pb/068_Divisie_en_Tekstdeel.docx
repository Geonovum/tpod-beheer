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2F7EF7" w:rsidRPr="002D2D4E" w:rsidRDefault="001E75DC" w:rsidP="002F7EF7">
      <w:pPr>
        <w:pStyle w:val="Kop5"/>
      </w:pPr>
      <w:r w:rsidRPr="002D2D4E">
        <w:t>Divisie en Tekstdeel</w:t>
      </w:r>
    </w:p>
    <w:p w14:paraId="4BC5C551" w14:textId="00953DDB" w:rsidR="002F7EF7" w:rsidRPr="002D2D4E" w:rsidRDefault="001E75DC" w:rsidP="002F7EF7">
      <w:r w:rsidRPr="002D2D4E">
        <w:t xml:space="preserve">Voor het onderdeel van omgevingsdocumenten met Vrijetekststructuur dat de daadwerkelijke inhoud van het omgevingsdocument bevat, onderscheidt IMOW de </w:t>
      </w:r>
      <w:r w:rsidRPr="002D2D4E">
        <w:lastRenderedPageBreak/>
        <w:t xml:space="preserve">objecttypen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4E1E98" w:rsidRPr="002D2D4E">
        <w:t>domeinspecifieke</w:t>
      </w:r>
      <w:r w:rsidR="004E1E98" w:rsidRPr="002D2D4E" w:rsidDel="004E1E98">
        <w:t xml:space="preserve"> </w:t>
      </w:r>
      <w:r w:rsidRPr="002D2D4E">
        <w:t xml:space="preserve">IMOW-objecten (zie daarvoor paragraaf </w:t>
      </w:r>
      <w:r w:rsidRPr="006A03EE">
        <w:rPr>
          <w:rStyle w:val="Verwijzing"/>
        </w:rPr>
        <w:fldChar w:fldCharType="begin"/>
      </w:r>
      <w:r w:rsidRPr="006A03EE">
        <w:rPr>
          <w:rStyle w:val="Verwijzing"/>
        </w:rPr>
        <w:instrText xml:space="preserve"> REF _Ref_9a1ae002c5ed76e90d3caf2908511719_1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6.4</w:t>
      </w:r>
      <w:r w:rsidRPr="006A03EE">
        <w:rPr>
          <w:rStyle w:val="Verwijzing"/>
        </w:rPr>
        <w:fldChar w:fldCharType="end"/>
      </w:r>
      <w:r w:rsidRPr="002D2D4E">
        <w:t>) te kunnen koppelen. Een Divisie bevat altijd ten minste één Tekstdeel; wanneer dat gewenst is kan een Divisie meerdere Tekstdelen bevatten.</w:t>
      </w:r>
    </w:p>
    <w:p w14:paraId="7F9FA6EC" w14:textId="3BD1A268" w:rsidR="002F7EF7" w:rsidRPr="002D2D4E" w:rsidRDefault="001E75DC" w:rsidP="002F7EF7">
      <w:r w:rsidRPr="002D2D4E">
        <w:t>Let op dat het STOP-tekstmodel het structuurelement Divisie kent en IMOW het objecttype Divisie. Ze zijn niet hetzelfde. 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