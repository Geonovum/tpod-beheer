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FF4627" w:rsidRDefault="00FF4627" w:rsidP="00FF4627">
      <w:pPr>
        <w:pStyle w:val="Kop3"/>
      </w:pPr>
      <w:bookmarkStart w:id="337" w:name="_Ref_9cfb0daa1b4d5f825506436ee75d6ab2_1"/>
      <w:r>
        <w:t>Verwijzing</w:t>
      </w:r>
      <w:bookmarkEnd w:id="33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