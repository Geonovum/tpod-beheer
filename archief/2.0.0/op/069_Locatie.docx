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FA76F2" w:rsidRDefault="00FA76F2" w:rsidP="00C00794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