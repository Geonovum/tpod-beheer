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2ABF" w14:textId="77777777" w:rsidR="00156211" w:rsidRDefault="00156211" w:rsidP="00156211">
      <w:pPr>
        <w:pStyle w:val="Kop3"/>
      </w:pPr>
      <w:bookmarkStart w:id="301" w:name="_Ref_6ad539b642f93c1fec452cd4ab601355_1"/>
      <w:bookmarkStart w:id="302" w:name="_Ref_6ad539b642f93c1fec452cd4ab601355_2"/>
      <w:r>
        <w:t>Bijlagen bij Besluit en Regeling</w:t>
      </w:r>
    </w:p>
    <w:p w14:paraId="38CCB4EF" w14:textId="77777777" w:rsidR="00156211" w:rsidRDefault="00156211" w:rsidP="00156211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2045FC9C" w14:textId="77777777" w:rsidR="00156211" w:rsidRDefault="00156211" w:rsidP="00156211">
      <w:r>
        <w:t>Bijlagen kunnen worden gepubliceerd als:</w:t>
      </w:r>
    </w:p>
    <w:p w14:paraId="37F8A099" w14:textId="77777777" w:rsidR="00156211" w:rsidRDefault="00156211" w:rsidP="00156211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5835E2B3" w14:textId="77777777" w:rsidR="00156211" w:rsidRDefault="00156211" w:rsidP="00156211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