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E33EDD" w:rsidRDefault="00E33EDD" w:rsidP="00E33EDD">
      <w:pPr>
        <w:pStyle w:val="Kop4"/>
      </w:pPr>
      <w:r>
        <w:t>Toelichting</w:t>
      </w:r>
    </w:p>
    <w:p w14:paraId="781FAD18" w14:textId="48C34D64" w:rsidR="00E33EDD" w:rsidRDefault="00E33EDD" w:rsidP="00E33EDD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 </w:t>
      </w:r>
      <w:r w:rsidR="00ED75F5" w:rsidRPr="002B3669">
        <w:rPr>
          <w:rStyle w:val="Verwijzing"/>
        </w:rPr>
        <w:fldChar w:fldCharType="begin"/>
      </w:r>
      <w:r w:rsidR="00ED75F5" w:rsidRPr="002B3669">
        <w:rPr>
          <w:rStyle w:val="Verwijzing"/>
        </w:rPr>
        <w:instrText xml:space="preserve"> REF _Ref_43bf2c0ce05841f7ffb085968129d87f_1 </w:instrText>
      </w:r>
      <w:r w:rsidR="00936B1B" w:rsidRPr="002B3669">
        <w:rPr>
          <w:rStyle w:val="Verwijzing"/>
        </w:rPr>
        <w:instrText>\n \h</w:instrText>
      </w:r>
      <w:r w:rsidR="00ED75F5" w:rsidRPr="002B3669">
        <w:rPr>
          <w:rStyle w:val="Verwijzing"/>
        </w:rPr>
        <w:instrText xml:space="preserve"> </w:instrText>
      </w:r>
      <w:r w:rsidR="00ED75F5" w:rsidRPr="002B3669">
        <w:rPr>
          <w:rStyle w:val="Verwijzing"/>
        </w:rPr>
      </w:r>
      <w:r w:rsidR="00ED75F5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6.4.7</w:t>
      </w:r>
      <w:r w:rsidR="00ED75F5" w:rsidRPr="002B3669">
        <w:rPr>
          <w:rStyle w:val="Verwijzing"/>
        </w:rPr>
        <w:fldChar w:fldCharType="end"/>
      </w:r>
      <w:r>
        <w:t xml:space="preserve">) en omgevingsnormen (zie paragraaf </w:t>
      </w:r>
      <w:r w:rsidR="00ED75F5" w:rsidRPr="002B3669">
        <w:rPr>
          <w:rStyle w:val="Verwijzing"/>
        </w:rPr>
        <w:fldChar w:fldCharType="begin"/>
      </w:r>
      <w:r w:rsidR="00ED75F5" w:rsidRPr="002B3669">
        <w:rPr>
          <w:rStyle w:val="Verwijzing"/>
        </w:rPr>
        <w:instrText xml:space="preserve"> REF _Ref_e35c375eb3c7373719bace4643a72c74_1 </w:instrText>
      </w:r>
      <w:r w:rsidR="00936B1B" w:rsidRPr="002B3669">
        <w:rPr>
          <w:rStyle w:val="Verwijzing"/>
        </w:rPr>
        <w:instrText>\n \h</w:instrText>
      </w:r>
      <w:r w:rsidR="00ED75F5" w:rsidRPr="002B3669">
        <w:rPr>
          <w:rStyle w:val="Verwijzing"/>
        </w:rPr>
        <w:instrText xml:space="preserve"> </w:instrText>
      </w:r>
      <w:r w:rsidR="00ED75F5" w:rsidRPr="002B3669">
        <w:rPr>
          <w:rStyle w:val="Verwijzing"/>
        </w:rPr>
      </w:r>
      <w:r w:rsidR="00ED75F5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6.4.8</w:t>
      </w:r>
      <w:r w:rsidR="00ED75F5" w:rsidRPr="002B3669">
        <w:rPr>
          <w:rStyle w:val="Verwijzing"/>
        </w:rPr>
        <w:fldChar w:fldCharType="end"/>
      </w:r>
      <w:r>
        <w:t>). Hoe gemeten en/of gerekend moet worden, wordt vastgelegd in meet- en rekenbepalingen.</w:t>
      </w:r>
    </w:p>
    <w:p w14:paraId="7240579E" w14:textId="77777777" w:rsidR="00E33EDD" w:rsidRDefault="00E33EDD" w:rsidP="00E33EDD"/>
    <w:p w14:paraId="296E49CD" w14:textId="341666B9" w:rsidR="00E33EDD" w:rsidRDefault="005C5DF6" w:rsidP="00E33EDD">
      <w:r w:rsidRPr="005C5DF6">
        <w:t>Bij elkaar in één artikel of een bijlage plaatsen van meet- en rekenbepalingen zorgt er voor dat ze goed vindbaar zijn en draagt bij aan de eenduidigheid van regels.</w:t>
      </w:r>
      <w:r w:rsidR="00E33EDD"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E33EDD">
        <w:t xml:space="preserve"> is opgenomen; iets wat </w:t>
      </w:r>
      <w:r w:rsidR="0066156E">
        <w:t>-indien van toepassing-</w:t>
      </w:r>
      <w:r w:rsidR="00E33EDD">
        <w:t xml:space="preserve"> ook meervoudig bronhouderschap kan vergemakkelijken. Ook wordt op deze manier voorkomen dat er onduidelijkheid ontstaat over bij welk werkingsgebied een meet- of rekenbepaling hoort. Zoals in paragraaf </w:t>
      </w:r>
      <w:r w:rsidR="00F37F6C" w:rsidRPr="002B3669">
        <w:rPr>
          <w:rStyle w:val="Verwijzing"/>
        </w:rPr>
        <w:fldChar w:fldCharType="begin"/>
      </w:r>
      <w:r w:rsidR="00F37F6C" w:rsidRPr="002B3669">
        <w:rPr>
          <w:rStyle w:val="Verwijzing"/>
        </w:rPr>
        <w:instrText xml:space="preserve"> REF _Ref_6ad539b642f93c1fec452cd4ab601355_1 </w:instrText>
      </w:r>
      <w:r w:rsidR="00936B1B" w:rsidRPr="002B3669">
        <w:rPr>
          <w:rStyle w:val="Verwijzing"/>
        </w:rPr>
        <w:instrText>\n \h</w:instrText>
      </w:r>
      <w:r w:rsidR="00F37F6C" w:rsidRPr="002B3669">
        <w:rPr>
          <w:rStyle w:val="Verwijzing"/>
        </w:rPr>
        <w:instrText xml:space="preserve"> </w:instrText>
      </w:r>
      <w:r w:rsidR="00F37F6C" w:rsidRPr="002B3669">
        <w:rPr>
          <w:rStyle w:val="Verwijzing"/>
        </w:rPr>
      </w:r>
      <w:r w:rsidR="00F37F6C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5.4</w:t>
      </w:r>
      <w:r w:rsidR="00F37F6C" w:rsidRPr="002B3669">
        <w:rPr>
          <w:rStyle w:val="Verwijzing"/>
        </w:rPr>
        <w:fldChar w:fldCharType="end"/>
      </w:r>
      <w:r w:rsidR="00BF6ED1">
        <w:t xml:space="preserve"> </w:t>
      </w:r>
      <w:r w:rsidR="00E33EDD">
        <w:t>is bepaald worden de meet- en rekenbepalingen bij deze methode in het artikel Meet- en rekenbepalingen in Hoofdstuk 1 dan wel in een specifieke bijlage met meet- en rekenbepalingen geplaatst.</w:t>
      </w:r>
    </w:p>
    <w:p w14:paraId="07120BA0" w14:textId="76565FFB" w:rsidR="00E33EDD" w:rsidRDefault="00E33EDD" w:rsidP="00E33EDD">
      <w:r>
        <w:t>Het kan echter ook voorkomen dat een meet- of rekenbepaling zo contextgebonden is dat deze slechts voor één of een beperkt aantal artikelen van toepassing is. In zo</w:t>
      </w:r>
      <w:r w:rsidR="00175570">
        <w:t>’</w:t>
      </w:r>
      <w:r>
        <w:t xml:space="preserve">n geval kan het bevoegd gezag het wenselijk vinden om de meet- of rekenbepaling niet in </w:t>
      </w:r>
      <w:r w:rsidR="00130F90"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AA40DF" w:rsidRPr="00AA40DF" w:rsidRDefault="00E33EDD" w:rsidP="00AA40DF">
      <w:r>
        <w:t xml:space="preserve">Aanbevolen wordt om in ieder geval de meet- en rekenbepalingen die in meerdere artikelen van toepassing zijn, bij elkaar te zetten in het artikel Meet- en rekenbepalingen in Hoofdstuk 1, dan wel in </w:t>
      </w:r>
      <w:r w:rsidR="00DA4394">
        <w:t>de</w:t>
      </w:r>
      <w:r>
        <w:t xml:space="preserve"> specifieke bijlage met meet- en rekenbepalingen.</w:t>
      </w:r>
    </w:p>
    <w:p w14:paraId="568C79F8" w14:textId="77777777" w:rsidR="00A4457D" w:rsidRDefault="00A4457D" w:rsidP="00E33EDD"/>
    <w:p w14:paraId="6D7F175F" w14:textId="3D38D80A" w:rsidR="00E33EDD" w:rsidRDefault="00E33EDD" w:rsidP="00E33EDD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="00A728E7" w:rsidRPr="00A728E7">
        <w:t>opsommingstekens in de vorm van nummers of letters</w:t>
      </w:r>
      <w:r>
        <w:t>.</w:t>
      </w:r>
    </w:p>
    <w:p w14:paraId="660CB4B1" w14:textId="77777777" w:rsidR="00680DB0" w:rsidRDefault="00680DB0" w:rsidP="00E33EDD"/>
    <w:p w14:paraId="212F2034" w14:textId="051816D7" w:rsidR="00680DB0" w:rsidRDefault="001F149C" w:rsidP="00E33EDD">
      <w:r w:rsidRPr="001F149C">
        <w:t xml:space="preserve">Meet- en rekenbepalingen </w:t>
      </w:r>
      <w:r w:rsidR="00680DB0" w:rsidRPr="00680DB0">
        <w:t xml:space="preserve">die in een bijlage worden geplaatst maken onlosmakelijk deel uit van het juridische deel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680DB0" w:rsidRPr="00680DB0">
        <w:t xml:space="preserve">. Om dat ook technisch te bewerkstelligen dienen dergelijke bijlagen in de Regeling te worden geplaatst en niet in een bijlage buiten </w:t>
      </w:r>
      <w:r w:rsidR="00781744">
        <w:t>de Regeling</w:t>
      </w:r>
      <w:r w:rsidR="00680DB0" w:rsidRPr="00680DB0">
        <w:t xml:space="preserve">. Alles wat deel uitmaakt van </w:t>
      </w:r>
      <w:r w:rsidR="00781744">
        <w:t xml:space="preserve">de </w:t>
      </w:r>
      <w:r w:rsidR="00680DB0" w:rsidRPr="00680DB0">
        <w:t xml:space="preserve">Regeling wordt doorgeleverd aan DSO-LV en is daar te raadplegen. </w:t>
      </w:r>
      <w:r w:rsidR="009B3609" w:rsidRPr="009B3609">
        <w:t xml:space="preserve">Meet- en rekenbepalingen </w:t>
      </w:r>
      <w:r w:rsidR="00680DB0"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