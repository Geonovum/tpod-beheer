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BBDAE" w14:textId="196E59C8" w:rsidR="00E33EDD" w:rsidRPr="00F62F31" w:rsidRDefault="00E33EDD" w:rsidP="00E33EDD">
      <w:pPr>
        <w:pStyle w:val="Kop5"/>
      </w:pPr>
      <w:r w:rsidRPr="00F62F31">
        <w:t>Norm</w:t>
      </w:r>
      <w:r w:rsidR="00C71DA5">
        <w:rPr>
          <w:rStyle w:val="Eindnootmarkering"/>
        </w:rPr>
        <w:endnoteReference w:id="9"/>
      </w:r>
    </w:p>
    <w:p w14:paraId="2E58A988" w14:textId="77777777" w:rsidR="00E33EDD" w:rsidRPr="00CF77DE" w:rsidRDefault="00E33EDD" w:rsidP="003554D6">
      <w:pPr>
        <w:pStyle w:val="Kop6"/>
        <w:rPr>
          <w:i w:val="0"/>
        </w:rPr>
      </w:pPr>
      <w:r w:rsidRPr="00CF77DE">
        <w:t>Koppen</w:t>
      </w:r>
    </w:p>
    <w:p w14:paraId="1A6CA0C6" w14:textId="77777777" w:rsidR="00E33EDD" w:rsidRPr="00F62F31" w:rsidRDefault="00E33EDD" w:rsidP="00E33EDD">
      <w:r w:rsidRPr="00F62F31">
        <w:t>De verschillende tekstelementen moeten worden voorzien van een Kop. Een Kop bevat de volgende Kop-elementen:</w:t>
      </w:r>
    </w:p>
    <w:p w14:paraId="546081A7" w14:textId="77777777" w:rsidR="00E33EDD" w:rsidRPr="00D5226C" w:rsidRDefault="00E33EDD" w:rsidP="00D5226C">
      <w:pPr>
        <w:pStyle w:val="Opsommingtekens1"/>
      </w:pPr>
      <w:r w:rsidRPr="00D5226C">
        <w:t>Label: de tekstuele aanduiding van het type van het tekstelement</w:t>
      </w:r>
    </w:p>
    <w:p w14:paraId="155AC694" w14:textId="5C2C07B9" w:rsidR="00E33EDD" w:rsidRPr="00D5226C" w:rsidRDefault="00E33EDD" w:rsidP="00D5226C">
      <w:pPr>
        <w:pStyle w:val="Opsommingtekens1"/>
      </w:pPr>
      <w:r w:rsidRPr="00D5226C">
        <w:t>Nummer: de</w:t>
      </w:r>
      <w:r w:rsidR="00056A44">
        <w:t xml:space="preserve"> identificatie </w:t>
      </w:r>
      <w:r w:rsidRPr="00D5226C">
        <w:t>van het tekstelement</w:t>
      </w:r>
      <w:r w:rsidR="00E95D98">
        <w:t xml:space="preserve"> </w:t>
      </w:r>
      <w:r w:rsidR="00E95D98" w:rsidRPr="00E95D98">
        <w:t>met een nummer of andere aanduiding</w:t>
      </w:r>
    </w:p>
    <w:p w14:paraId="5680C640" w14:textId="77777777" w:rsidR="00E33EDD" w:rsidRPr="00D5226C" w:rsidRDefault="00E33EDD" w:rsidP="00D5226C">
      <w:pPr>
        <w:pStyle w:val="Opsommingtekens1"/>
      </w:pPr>
      <w:r w:rsidRPr="00D5226C">
        <w:t>Opschrift: de tekstuele aanduiding van het tekstelement, waarmee de inhoud van het onderdeel beknopt wordt aangeduid</w:t>
      </w:r>
      <w:r w:rsidRPr="00D5226C">
        <w:rPr>
          <w:rStyle w:val="Voetnootmarkering"/>
        </w:rPr>
        <w:footnoteReference w:id="9"/>
      </w:r>
      <w:r w:rsidRPr="00D5226C">
        <w:t>.</w:t>
      </w:r>
    </w:p>
    <w:p w14:paraId="77F351E0" w14:textId="77777777" w:rsidR="00FA0434" w:rsidRDefault="00FA0434" w:rsidP="00FA0434">
      <w:r>
        <w:t>Opgemerkt wordt dat STOP ook nog het Kop-element Subtitel kent. Dit element is in omgevingsdocumenten met Artikelstructuur niet toegestaan.</w:t>
      </w:r>
    </w:p>
    <w:p w14:paraId="4C98FA9B" w14:textId="274B7C41" w:rsidR="00FA0434" w:rsidRDefault="00FA0434" w:rsidP="00FA0434"/>
    <w:p w14:paraId="15EA9CDD" w14:textId="214F77A1" w:rsidR="00243ECC" w:rsidRDefault="00243ECC" w:rsidP="00FA0434">
      <w:r w:rsidRPr="001355A1">
        <w:t>De opmaak van de tekst, waaronder die van de Koppen, op overheid.nl wordt bepaald door het Presentatiemodel en wordt geautomatiseerd toegepast in de LVBB. DSO-LV maakt gebruik van dezelfde opgemaakte tekst. Dit toepassingsprofiel bevat daarom geen voorschriften over de opmaak van de 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2DDD63EE" w14:textId="77777777" w:rsidR="00243ECC" w:rsidRDefault="00243ECC" w:rsidP="00FA0434"/>
    <w:p w14:paraId="56C38F47" w14:textId="1EBC0353" w:rsidR="0044672B" w:rsidRPr="00F62F31" w:rsidRDefault="00FA0434" w:rsidP="00FA0434">
      <w:r>
        <w:t xml:space="preserve">STOP stelt het verplicht om ten minste één van de Kop-elementen Label, Nummer en Opschrift te gebruiken. Dit toepassingsprofiel stelt striktere eisen aan Kop. </w:t>
      </w:r>
      <w:r w:rsidR="00E33EDD" w:rsidRPr="00F62F31">
        <w:t xml:space="preserve">Toegepast op de tekstelementen die in </w:t>
      </w:r>
      <w:r w:rsidR="00E33EDD" w:rsidRPr="00F62F31">
        <w:fldChar w:fldCharType="begin"/>
      </w:r>
      <w:r w:rsidR="00E33EDD" w:rsidRPr="00F62F31">
        <w:rPr>
          <w:noProof/>
        </w:rPr>
        <w:instrText xml:space="preserve"> </w:instrText>
      </w:r>
      <w:r w:rsidR="00E33EDD">
        <w:rPr>
          <w:noProof/>
        </w:rPr>
        <w:instrText>DOCVARIABLE ID01+</w:instrText>
      </w:r>
      <w:r w:rsidR="00E33EDD" w:rsidRPr="00F62F31">
        <w:rPr>
          <w:noProof/>
        </w:rPr>
        <w:instrText xml:space="preserve"> </w:instrText>
      </w:r>
      <w:r w:rsidR="00E33EDD" w:rsidRPr="00F62F31">
        <w:rPr>
          <w:noProof/>
        </w:rPr>
        <w:fldChar w:fldCharType="separate"/>
      </w:r>
      <w:r w:rsidR="00176B7A">
        <w:rPr>
          <w:noProof/>
        </w:rPr>
        <w:t>het omgevingsplan</w:t>
      </w:r>
      <w:r w:rsidR="00E33EDD" w:rsidRPr="00F62F31">
        <w:fldChar w:fldCharType="end"/>
      </w:r>
      <w:r w:rsidR="00E33EDD" w:rsidRPr="00F62F31">
        <w:t xml:space="preserve"> zijn toegestaan gelden voor de Kop de onderstaande regels, waarbij geldt dat alle onderdelen verplicht zijn, tenzij expliciet anders is vermeld.</w:t>
      </w:r>
    </w:p>
    <w:p w14:paraId="54EE1F7A" w14:textId="275C762E" w:rsidR="00E33EDD" w:rsidRPr="00F62F31" w:rsidRDefault="00E33EDD" w:rsidP="00E33EDD">
      <w:pPr>
        <w:spacing w:line="240" w:lineRule="auto"/>
      </w:pPr>
    </w:p>
    <w:p w14:paraId="78D11C38" w14:textId="77777777" w:rsidR="00805498" w:rsidRPr="001355A1" w:rsidRDefault="00805498" w:rsidP="00805498">
      <w:pPr>
        <w:pStyle w:val="Opsommingtekens1"/>
        <w:keepNext/>
        <w:rPr>
          <w:rFonts w:eastAsia="Verdana"/>
        </w:rPr>
      </w:pPr>
      <w:r w:rsidRPr="001355A1">
        <w:t>Hoofdstuk:</w:t>
      </w:r>
    </w:p>
    <w:p w14:paraId="09349B0A" w14:textId="77777777" w:rsidR="00805498" w:rsidRPr="001355A1" w:rsidRDefault="00805498" w:rsidP="00805498">
      <w:pPr>
        <w:pStyle w:val="Opsommingtekens2"/>
        <w:rPr>
          <w:rFonts w:eastAsia="Verdana" w:cs="Verdana"/>
        </w:rPr>
      </w:pPr>
      <w:r w:rsidRPr="001355A1">
        <w:t>Label: Hoofdstuk</w:t>
      </w:r>
    </w:p>
    <w:p w14:paraId="422C8A80" w14:textId="77777777" w:rsidR="00805498" w:rsidRPr="001355A1" w:rsidRDefault="00805498" w:rsidP="00805498">
      <w:pPr>
        <w:pStyle w:val="Opsommingtekens2"/>
        <w:rPr>
          <w:rFonts w:eastAsia="Verdana" w:cs="Verdana"/>
        </w:rPr>
      </w:pPr>
      <w:r w:rsidRPr="001355A1">
        <w:t>Nummer: Hoofdstukken worden oplopend genummerd in Arabische cijfers. Achter het cijfer mag een letter worden toegevoegd. Tussen cijfer en letter en achter het laatste karakter komt geen punt.</w:t>
      </w:r>
    </w:p>
    <w:p w14:paraId="41CA2F5C" w14:textId="77777777" w:rsidR="00805498" w:rsidRPr="001355A1" w:rsidRDefault="00805498" w:rsidP="00805498">
      <w:pPr>
        <w:pStyle w:val="Opsommingtekens2"/>
        <w:rPr>
          <w:rFonts w:eastAsia="Verdana" w:cs="Verdana"/>
        </w:rPr>
      </w:pPr>
      <w:r w:rsidRPr="001355A1">
        <w:rPr>
          <w:rFonts w:eastAsia="Verdana"/>
        </w:rPr>
        <w:t>Opschrift:</w:t>
      </w:r>
    </w:p>
    <w:p w14:paraId="0487B49E" w14:textId="77777777" w:rsidR="00805498" w:rsidRPr="00460031" w:rsidRDefault="00805498" w:rsidP="00805498">
      <w:pPr>
        <w:pStyle w:val="Opsommingtekens3"/>
        <w:rPr>
          <w:rFonts w:eastAsia="Verdana" w:cs="Verdana"/>
        </w:rPr>
      </w:pPr>
      <w:r w:rsidRPr="001355A1">
        <w:rPr>
          <w:rFonts w:eastAsia="Verdana"/>
        </w:rPr>
        <w:t>Hoofdstuk 1 heeft het Opschrift Algemene bepalingen</w:t>
      </w:r>
      <w:r w:rsidRPr="00460031">
        <w:rPr>
          <w:rStyle w:val="Eindnootmarkering"/>
          <w:rFonts w:eastAsia="Verdana"/>
        </w:rPr>
        <w:endnoteReference w:id="10"/>
      </w:r>
    </w:p>
    <w:p w14:paraId="6528BCDB" w14:textId="77777777" w:rsidR="00805498" w:rsidRPr="00460031" w:rsidRDefault="00805498" w:rsidP="00805498">
      <w:pPr>
        <w:pStyle w:val="Opsommingtekens3"/>
        <w:rPr>
          <w:rFonts w:eastAsia="Verdana" w:cs="Verdana"/>
        </w:rPr>
      </w:pPr>
      <w:r w:rsidRPr="00460031">
        <w:rPr>
          <w:rFonts w:eastAsia="Verdana"/>
        </w:rPr>
        <w:t>Het bevoegd gezag is vrij in de keuze van het Opschrift van de overige hoofdstukken.</w:t>
      </w:r>
    </w:p>
    <w:p w14:paraId="66E204E2" w14:textId="77777777" w:rsidR="00805498" w:rsidRPr="00460031" w:rsidRDefault="00805498" w:rsidP="00805498">
      <w:pPr>
        <w:pStyle w:val="Opsommingtekens1"/>
        <w:keepNext/>
        <w:rPr>
          <w:rFonts w:eastAsia="Verdana" w:cs="Verdana"/>
        </w:rPr>
      </w:pPr>
      <w:r w:rsidRPr="00460031">
        <w:rPr>
          <w:rFonts w:eastAsia="Verdana"/>
        </w:rPr>
        <w:lastRenderedPageBreak/>
        <w:t>Titel:</w:t>
      </w:r>
    </w:p>
    <w:p w14:paraId="07E23E74" w14:textId="77777777" w:rsidR="00805498" w:rsidRPr="00460031" w:rsidRDefault="00805498" w:rsidP="00805498">
      <w:pPr>
        <w:pStyle w:val="Opsommingtekens2"/>
        <w:rPr>
          <w:rFonts w:eastAsia="Verdana"/>
        </w:rPr>
      </w:pPr>
      <w:r w:rsidRPr="00460031">
        <w:t>Label: Titel</w:t>
      </w:r>
    </w:p>
    <w:p w14:paraId="0D828E48" w14:textId="77777777" w:rsidR="00805498" w:rsidRPr="00460031" w:rsidRDefault="00805498" w:rsidP="00805498">
      <w:pPr>
        <w:pStyle w:val="Opsommingtekens2"/>
        <w:rPr>
          <w:rFonts w:eastAsia="Verdana"/>
        </w:rPr>
      </w:pPr>
      <w:r w:rsidRPr="00460031">
        <w:t>Nummer: De nummering van Titels begint met het volledige nummer van het Hoofdstuk waarin de Titel voorkomt, waar nodig inclusief de aan het cijfer toegevoegde letter, gevolgd door een punt, daarna oplopende nummering van de Titels in Arabische cijfers. Achter het laatste cijfer mag een letter worden toegevoegd. Tussen cijfer en letter en achter het laatste karakter komt geen punt.</w:t>
      </w:r>
    </w:p>
    <w:p w14:paraId="64992517" w14:textId="77777777" w:rsidR="00805498" w:rsidRPr="00460031" w:rsidRDefault="00805498" w:rsidP="00805498">
      <w:pPr>
        <w:pStyle w:val="Opsommingtekens2"/>
        <w:rPr>
          <w:rFonts w:eastAsia="Verdana"/>
        </w:rPr>
      </w:pPr>
      <w:r w:rsidRPr="00460031">
        <w:rPr>
          <w:rFonts w:eastAsia="Verdana"/>
        </w:rPr>
        <w:t>Opschrift: Door het bevoegd gezag zelf te kiezen.</w:t>
      </w:r>
    </w:p>
    <w:p w14:paraId="6230C164" w14:textId="77777777" w:rsidR="00805498" w:rsidRPr="00460031" w:rsidRDefault="00805498" w:rsidP="00805498">
      <w:pPr>
        <w:pStyle w:val="Opsommingtekens1"/>
        <w:keepNext/>
        <w:rPr>
          <w:rFonts w:eastAsia="Verdana" w:cs="Verdana"/>
        </w:rPr>
      </w:pPr>
      <w:r w:rsidRPr="00460031">
        <w:t>Afdeling:</w:t>
      </w:r>
    </w:p>
    <w:p w14:paraId="0377F199" w14:textId="77777777" w:rsidR="00805498" w:rsidRPr="00460031" w:rsidRDefault="00805498" w:rsidP="00805498">
      <w:pPr>
        <w:pStyle w:val="Opsommingtekens2"/>
        <w:rPr>
          <w:rFonts w:eastAsia="Verdana"/>
        </w:rPr>
      </w:pPr>
      <w:r w:rsidRPr="00460031">
        <w:t>Label: Afdeling</w:t>
      </w:r>
    </w:p>
    <w:p w14:paraId="2B7C2D03" w14:textId="77777777" w:rsidR="00805498" w:rsidRPr="00460031" w:rsidRDefault="00805498" w:rsidP="00805498">
      <w:pPr>
        <w:pStyle w:val="Opsommingtekens2"/>
        <w:rPr>
          <w:rFonts w:eastAsia="Verdana"/>
        </w:rPr>
      </w:pPr>
      <w:r w:rsidRPr="00460031">
        <w:t>Nummer:</w:t>
      </w:r>
    </w:p>
    <w:p w14:paraId="55D788EE" w14:textId="77777777" w:rsidR="00805498" w:rsidRPr="00460031" w:rsidRDefault="00805498" w:rsidP="00805498">
      <w:pPr>
        <w:pStyle w:val="Opsommingtekens3"/>
        <w:rPr>
          <w:rFonts w:eastAsia="Verdana" w:cs="Verdana"/>
        </w:rPr>
      </w:pPr>
      <w:r w:rsidRPr="00460031">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48ACFF2F" w14:textId="77777777" w:rsidR="00805498" w:rsidRPr="00460031" w:rsidRDefault="00805498" w:rsidP="00805498">
      <w:pPr>
        <w:pStyle w:val="Opsommingtekens3"/>
        <w:rPr>
          <w:rFonts w:eastAsia="Verdana" w:cs="Verdana"/>
        </w:rPr>
      </w:pPr>
      <w:r w:rsidRPr="00460031">
        <w:t>In het geval dat tussen Hoofdstuk en Afdeling geen Titel voorkomt: De nummering van Afdelingen begint met het volledige nummer van het Hoofdstuk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2FC6770E" w14:textId="77777777" w:rsidR="00805498" w:rsidRPr="00460031" w:rsidRDefault="00805498" w:rsidP="00805498">
      <w:pPr>
        <w:pStyle w:val="Opsommingtekens2"/>
        <w:rPr>
          <w:rFonts w:eastAsia="Verdana" w:cs="Verdana"/>
        </w:rPr>
      </w:pPr>
      <w:r w:rsidRPr="00460031">
        <w:rPr>
          <w:rFonts w:eastAsia="Verdana"/>
        </w:rPr>
        <w:t>Opschrift: Door het bevoegd gezag zelf te kiezen.</w:t>
      </w:r>
    </w:p>
    <w:p w14:paraId="6BD22AC7" w14:textId="77777777" w:rsidR="00805498" w:rsidRPr="00460031" w:rsidRDefault="00805498" w:rsidP="00805498">
      <w:pPr>
        <w:pStyle w:val="Opsommingtekens1"/>
        <w:keepNext/>
        <w:rPr>
          <w:rFonts w:eastAsia="Verdana" w:cs="Verdana"/>
        </w:rPr>
      </w:pPr>
      <w:r w:rsidRPr="00460031">
        <w:rPr>
          <w:rFonts w:eastAsia="Verdana"/>
        </w:rPr>
        <w:t>Paragraaf:</w:t>
      </w:r>
    </w:p>
    <w:p w14:paraId="78BFF433" w14:textId="77777777" w:rsidR="00805498" w:rsidRPr="00460031" w:rsidRDefault="00805498" w:rsidP="00805498">
      <w:pPr>
        <w:pStyle w:val="Opsommingtekens2"/>
        <w:rPr>
          <w:rFonts w:eastAsia="Verdana"/>
        </w:rPr>
      </w:pPr>
      <w:r w:rsidRPr="00460031">
        <w:t>Label: Paragraaf; in plaats daarvan kan het paragraafteken (§) gebruikt worden</w:t>
      </w:r>
    </w:p>
    <w:p w14:paraId="7708358C" w14:textId="77777777" w:rsidR="00805498" w:rsidRPr="00460031" w:rsidRDefault="00805498" w:rsidP="00805498">
      <w:pPr>
        <w:pStyle w:val="Opsommingtekens2"/>
        <w:rPr>
          <w:rFonts w:eastAsia="Verdana"/>
        </w:rPr>
      </w:pPr>
      <w:r w:rsidRPr="00460031">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10FB20CA" w14:textId="77777777" w:rsidR="00805498" w:rsidRPr="00460031" w:rsidRDefault="00805498" w:rsidP="00805498">
      <w:pPr>
        <w:pStyle w:val="Opsommingtekens2"/>
        <w:rPr>
          <w:rFonts w:eastAsia="Verdana"/>
        </w:rPr>
      </w:pPr>
      <w:r w:rsidRPr="00460031">
        <w:rPr>
          <w:rFonts w:eastAsia="Verdana"/>
        </w:rPr>
        <w:t>Opschrift: Door het bevoegd gezag zelf te kiezen.</w:t>
      </w:r>
    </w:p>
    <w:p w14:paraId="0D25B2A3" w14:textId="77777777" w:rsidR="00805498" w:rsidRPr="00460031" w:rsidRDefault="00805498" w:rsidP="00805498">
      <w:pPr>
        <w:pStyle w:val="Opsommingtekens1"/>
        <w:keepNext/>
        <w:rPr>
          <w:rFonts w:eastAsia="Verdana"/>
        </w:rPr>
      </w:pPr>
      <w:r w:rsidRPr="00460031">
        <w:rPr>
          <w:rFonts w:eastAsia="Verdana"/>
        </w:rPr>
        <w:t>Subparagraaf:</w:t>
      </w:r>
    </w:p>
    <w:p w14:paraId="7A42D51A" w14:textId="77777777" w:rsidR="00805498" w:rsidRPr="00460031" w:rsidRDefault="00805498" w:rsidP="00805498">
      <w:pPr>
        <w:pStyle w:val="Opsommingtekens2"/>
        <w:rPr>
          <w:rFonts w:eastAsia="Verdana"/>
        </w:rPr>
      </w:pPr>
      <w:r w:rsidRPr="00460031">
        <w:t>Label: Subparagraaf; in plaats daarvan kan het paragraafteken (§) gebruikt worden</w:t>
      </w:r>
    </w:p>
    <w:p w14:paraId="70F647FE" w14:textId="77777777" w:rsidR="00805498" w:rsidRPr="00460031" w:rsidRDefault="00805498" w:rsidP="00805498">
      <w:pPr>
        <w:pStyle w:val="Opsommingtekens2"/>
        <w:rPr>
          <w:rFonts w:eastAsia="Verdana"/>
        </w:rPr>
      </w:pPr>
      <w:r w:rsidRPr="00460031">
        <w:t>Nummer: De nummering van Subparagrafen begint met het volledige samengestelde nummer van de Paragraaf waarin de Subparagraaf voorkomt, waar nodig inclusief de toegevoegde letter, gevolgd door een punt, daarna oplopende nummering van de Subparagrafen in Arabische cijfers. Achter het laatste cijfer mag een letter worden toegevoegd. Tussen cijfer en letter en achter het laatste karakter komt geen punt.</w:t>
      </w:r>
    </w:p>
    <w:p w14:paraId="3334DDBA" w14:textId="77777777" w:rsidR="00805498" w:rsidRPr="00460031" w:rsidRDefault="00805498" w:rsidP="00805498">
      <w:pPr>
        <w:pStyle w:val="Opsommingtekens2"/>
        <w:rPr>
          <w:rFonts w:eastAsia="Verdana"/>
        </w:rPr>
      </w:pPr>
      <w:r w:rsidRPr="00460031">
        <w:rPr>
          <w:rFonts w:eastAsia="Verdana"/>
        </w:rPr>
        <w:t>Opschrift: Door het bevoegd gezag zelf te kiezen.</w:t>
      </w:r>
    </w:p>
    <w:p w14:paraId="0E2AE531" w14:textId="77777777" w:rsidR="00805498" w:rsidRPr="00460031" w:rsidRDefault="00805498" w:rsidP="00805498">
      <w:pPr>
        <w:pStyle w:val="Opsommingtekens1"/>
        <w:keepNext/>
        <w:rPr>
          <w:rFonts w:eastAsia="Verdana"/>
        </w:rPr>
      </w:pPr>
      <w:r w:rsidRPr="00460031">
        <w:rPr>
          <w:rFonts w:eastAsia="Verdana"/>
        </w:rPr>
        <w:t>Subsubparagraaf:</w:t>
      </w:r>
    </w:p>
    <w:p w14:paraId="1EA73A41" w14:textId="77777777" w:rsidR="00805498" w:rsidRPr="00460031" w:rsidRDefault="00805498" w:rsidP="00805498">
      <w:pPr>
        <w:pStyle w:val="Opsommingtekens2"/>
        <w:rPr>
          <w:rFonts w:eastAsia="Verdana"/>
        </w:rPr>
      </w:pPr>
      <w:r w:rsidRPr="00460031">
        <w:t>Label: Subsubparagraaf; in plaats daarvan kan het paragraafteken (§) gebruikt worden</w:t>
      </w:r>
    </w:p>
    <w:p w14:paraId="1072A4F6" w14:textId="77777777" w:rsidR="00805498" w:rsidRPr="00460031" w:rsidRDefault="00805498" w:rsidP="00805498">
      <w:pPr>
        <w:pStyle w:val="Opsommingtekens2"/>
        <w:rPr>
          <w:rFonts w:eastAsia="Verdana"/>
        </w:rPr>
      </w:pPr>
      <w:r w:rsidRPr="00460031">
        <w:t>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een letter worden toegevoegd. Tussen cijfer en letter en achter het laatste karakter komt geen punt.</w:t>
      </w:r>
    </w:p>
    <w:p w14:paraId="192F2093" w14:textId="77777777" w:rsidR="00805498" w:rsidRPr="00460031" w:rsidRDefault="00805498" w:rsidP="00805498">
      <w:pPr>
        <w:pStyle w:val="Opsommingtekens2"/>
        <w:rPr>
          <w:rFonts w:eastAsia="Verdana"/>
        </w:rPr>
      </w:pPr>
      <w:r w:rsidRPr="00460031">
        <w:rPr>
          <w:rFonts w:eastAsia="Verdana"/>
        </w:rPr>
        <w:t>Opschrift: Door het bevoegd gezag zelf te kiezen.</w:t>
      </w:r>
    </w:p>
    <w:p w14:paraId="40016B83" w14:textId="77777777" w:rsidR="00805498" w:rsidRPr="00460031" w:rsidRDefault="00805498" w:rsidP="00805498">
      <w:pPr>
        <w:pStyle w:val="Opsommingtekens1"/>
        <w:keepNext/>
        <w:rPr>
          <w:rFonts w:eastAsia="Verdana" w:cs="Verdana"/>
        </w:rPr>
      </w:pPr>
      <w:r w:rsidRPr="00460031">
        <w:rPr>
          <w:rFonts w:eastAsia="Verdana"/>
        </w:rPr>
        <w:lastRenderedPageBreak/>
        <w:t>Artikel:</w:t>
      </w:r>
    </w:p>
    <w:p w14:paraId="11865EB4" w14:textId="77777777" w:rsidR="00805498" w:rsidRPr="00460031" w:rsidRDefault="00805498" w:rsidP="00805498">
      <w:pPr>
        <w:pStyle w:val="Opsommingtekens2"/>
        <w:rPr>
          <w:rFonts w:eastAsia="Verdana"/>
        </w:rPr>
      </w:pPr>
      <w:r w:rsidRPr="00460031">
        <w:t>Label: Artikel</w:t>
      </w:r>
    </w:p>
    <w:p w14:paraId="6AEBD842" w14:textId="77777777" w:rsidR="00805498" w:rsidRPr="00460031" w:rsidRDefault="00805498" w:rsidP="00805498">
      <w:pPr>
        <w:pStyle w:val="Opsommingtekens2"/>
        <w:rPr>
          <w:rFonts w:eastAsia="Verdana"/>
        </w:rPr>
      </w:pPr>
      <w:r w:rsidRPr="00460031">
        <w:t>Nummer: De nummering van Artikelen begint met het volledige nummer van het Hoofdstuk waarin het Artikel voorkomt, waar nodig inclusief de toegevoegde letter, gevolgd door een punt, daarna oplopende nummering van de Artikelen in Arabische cijfers. Achter het laatste cijfer mag een letter worden toegevoegd. Tussen cijfer en letter en achter het laatste karakter komt geen punt</w:t>
      </w:r>
      <w:r w:rsidRPr="00460031">
        <w:rPr>
          <w:rFonts w:eastAsia="Verdana"/>
        </w:rPr>
        <w:t>.</w:t>
      </w:r>
      <w:r w:rsidRPr="00460031">
        <w:t xml:space="preserve"> NB: De nummering van Artikel wordt dus alleen bepaald door de plaats van het Artikel in het Hoofdstuk en niet door de positie van het Artikel in Titel, Afdeling</w:t>
      </w:r>
      <w:r w:rsidRPr="00460031">
        <w:rPr>
          <w:rFonts w:eastAsia="Verdana"/>
        </w:rPr>
        <w:t xml:space="preserve">, </w:t>
      </w:r>
      <w:r w:rsidRPr="00460031">
        <w:t>Paragraaf, Subparagraaf of Subsubparagraaf.</w:t>
      </w:r>
    </w:p>
    <w:p w14:paraId="74D45702" w14:textId="77777777" w:rsidR="00805498" w:rsidRPr="00460031" w:rsidRDefault="00805498" w:rsidP="00805498">
      <w:pPr>
        <w:pStyle w:val="Opsommingtekens2"/>
        <w:rPr>
          <w:rFonts w:eastAsia="Verdana"/>
        </w:rPr>
      </w:pPr>
      <w:r w:rsidRPr="00460031">
        <w:rPr>
          <w:rFonts w:eastAsia="Verdana"/>
        </w:rPr>
        <w:t>Opschrift: Door het bevoegd gezag zelf te kiezen.</w:t>
      </w:r>
    </w:p>
    <w:p w14:paraId="111ACB76" w14:textId="77777777" w:rsidR="00805498" w:rsidRPr="00460031" w:rsidRDefault="00805498" w:rsidP="00805498">
      <w:pPr>
        <w:pStyle w:val="Opsommingtekens1"/>
        <w:keepNext/>
        <w:rPr>
          <w:rFonts w:eastAsia="Verdana" w:cs="Verdana"/>
        </w:rPr>
      </w:pPr>
      <w:r w:rsidRPr="00460031">
        <w:rPr>
          <w:rFonts w:eastAsia="Verdana"/>
        </w:rPr>
        <w:t>Lid:</w:t>
      </w:r>
    </w:p>
    <w:p w14:paraId="4BFC185A" w14:textId="77777777" w:rsidR="00805498" w:rsidRPr="00460031" w:rsidRDefault="00805498" w:rsidP="00805498">
      <w:pPr>
        <w:pStyle w:val="Opsommingtekens2"/>
        <w:rPr>
          <w:rFonts w:eastAsia="Verdana"/>
        </w:rPr>
      </w:pPr>
      <w:r w:rsidRPr="00460031">
        <w:t>Label: n.v.t., Lid heeft geen Label</w:t>
      </w:r>
    </w:p>
    <w:p w14:paraId="213F0E29" w14:textId="77777777" w:rsidR="00805498" w:rsidRPr="00460031" w:rsidRDefault="00805498" w:rsidP="00805498">
      <w:pPr>
        <w:pStyle w:val="Opsommingtekens2"/>
        <w:rPr>
          <w:rFonts w:eastAsia="Verdana"/>
        </w:rPr>
      </w:pPr>
      <w:r w:rsidRPr="00460031">
        <w:t>Nummer: Leden worden per artikel oplopend genummerd in Arabische cijfers, waarbij het eerste lid van ieder artikel het nummer 1 krijgt. Achter het laatste cijfer mag een letter worden toegevoegd. Tussen cijfer en letter komt geen punt. Achter het laatste karakter komt een punt.</w:t>
      </w:r>
    </w:p>
    <w:p w14:paraId="0B0F1017" w14:textId="77777777" w:rsidR="00805498" w:rsidRPr="00460031" w:rsidRDefault="00805498" w:rsidP="00805498">
      <w:pPr>
        <w:pStyle w:val="Opsommingtekens2"/>
        <w:rPr>
          <w:rFonts w:eastAsia="Verdana"/>
        </w:rPr>
      </w:pPr>
      <w:r w:rsidRPr="00460031">
        <w:rPr>
          <w:rFonts w:eastAsia="Verdana"/>
        </w:rPr>
        <w:t>Opschrift: Bij Lid kan een Opschrift worden toegevoegd maar dat is niet verplicht. Wanneer gebruik gemaakt wordt van een Opschrift is dat door het bevoegd gezag zelf te kiezen.</w:t>
      </w:r>
    </w:p>
    <w:p w14:paraId="2F0B295A" w14:textId="714BD345" w:rsidR="00504270" w:rsidRPr="00D5226C" w:rsidRDefault="00B855C4" w:rsidP="005F53EB">
      <w:pPr>
        <w:pStyle w:val="Kader"/>
        <w:rPr>
          <w:rFonts w:eastAsia="Verdana"/>
        </w:rPr>
      </w:pPr>
      <w:r>
        <w:rPr>
          <w:noProof/>
        </w:rPr>
        <mc:AlternateContent>
          <mc:Choice Requires="wps">
            <w:drawing>
              <wp:inline distT="0" distB="0" distL="0" distR="0" wp14:anchorId="04F4F8E1" wp14:editId="7AD73667">
                <wp:extent cx="1828800" cy="1828800"/>
                <wp:effectExtent l="0" t="0" r="22860" b="16510"/>
                <wp:docPr id="7" name="Tekstvak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6320B53" w14:textId="77777777" w:rsidR="00B855C4" w:rsidRPr="006B2FB0" w:rsidRDefault="00B855C4" w:rsidP="00B855C4">
                            <w:pPr>
                              <w:rPr>
                                <w:b/>
                                <w:bCs/>
                              </w:rPr>
                            </w:pPr>
                            <w:r w:rsidRPr="006B2FB0">
                              <w:rPr>
                                <w:b/>
                                <w:bCs/>
                              </w:rPr>
                              <w:t>Toekomstige functionaliteit</w:t>
                            </w:r>
                          </w:p>
                          <w:p w14:paraId="48E92B8B" w14:textId="77777777" w:rsidR="00B855C4" w:rsidRPr="00345932" w:rsidRDefault="00B855C4" w:rsidP="00B855C4">
                            <w:r w:rsidRPr="006B2FB0">
                              <w:t>De TPOD-standaard gaat uit van de mogelijkheid dat Lid een Opschrift heeft. STOP maakt dat nog niet mogelijk. STOP zal op dit punt gewijzigd worden.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04F4F8E1" id="_x0000_t202" coordsize="21600,21600" o:spt="202" path="m,l,21600r21600,l21600,xe">
                <v:stroke joinstyle="miter"/>
                <v:path gradientshapeok="t" o:connecttype="rect"/>
              </v:shapetype>
              <v:shape id="Tekstvak 7"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DVbUqc9AgAAeAQAAA4AAAAAAAAAAAAA&#10;AAAALgIAAGRycy9lMm9Eb2MueG1sUEsBAi0AFAAGAAgAAAAhALcMAwjXAAAABQEAAA8AAAAAAAAA&#10;AAAAAAAAlwQAAGRycy9kb3ducmV2LnhtbFBLBQYAAAAABAAEAPMAAACbBQAAAAA=&#10;" filled="f" strokeweight=".5pt">
                <v:textbox style="mso-fit-shape-to-text:t">
                  <w:txbxContent>
                    <w:p w14:paraId="06320B53" w14:textId="77777777" w:rsidR="00B855C4" w:rsidRPr="006B2FB0" w:rsidRDefault="00B855C4" w:rsidP="00B855C4">
                      <w:pPr>
                        <w:rPr>
                          <w:b/>
                          <w:bCs/>
                        </w:rPr>
                      </w:pPr>
                      <w:r w:rsidRPr="006B2FB0">
                        <w:rPr>
                          <w:b/>
                          <w:bCs/>
                        </w:rPr>
                        <w:t>Toekomstige functionaliteit</w:t>
                      </w:r>
                    </w:p>
                    <w:p w14:paraId="48E92B8B" w14:textId="77777777" w:rsidR="00B855C4" w:rsidRPr="00345932" w:rsidRDefault="00B855C4" w:rsidP="00B855C4">
                      <w:r w:rsidRPr="006B2FB0">
                        <w:t>De TPOD-standaard gaat uit van de mogelijkheid dat Lid een Opschrift heeft. STOP maakt dat nog niet mogelijk. STOP zal op dit punt gewijzigd worden.</w:t>
                      </w:r>
                    </w:p>
                  </w:txbxContent>
                </v:textbox>
                <w10:anchorlock/>
              </v:shape>
            </w:pict>
          </mc:Fallback>
        </mc:AlternateContent>
      </w:r>
    </w:p>
    <w:p w14:paraId="3FFADF2C" w14:textId="77777777" w:rsidR="00D5226C" w:rsidRDefault="00E33EDD" w:rsidP="00D5226C">
      <w:pPr>
        <w:pStyle w:val="Kop6"/>
      </w:pPr>
      <w:r w:rsidRPr="003E7738">
        <w:t>Lijsten</w:t>
      </w:r>
    </w:p>
    <w:p w14:paraId="2FC13EF0" w14:textId="16507A5F" w:rsidR="00E33EDD" w:rsidRPr="00F62F31" w:rsidRDefault="00E33EDD" w:rsidP="00D5226C">
      <w:pPr>
        <w:rPr>
          <w:rFonts w:cs="Verdana"/>
        </w:rPr>
      </w:pPr>
      <w:r w:rsidRPr="00F62F31">
        <w:t xml:space="preserve">Voor Lijsten </w:t>
      </w:r>
      <w:r w:rsidRPr="00D5226C">
        <w:t>gelden</w:t>
      </w:r>
      <w:r w:rsidRPr="00F62F31">
        <w:t xml:space="preserve"> de volgende regels:</w:t>
      </w:r>
    </w:p>
    <w:p w14:paraId="48AADD43" w14:textId="26E99C5A" w:rsidR="0082593C" w:rsidRPr="00F62F31" w:rsidRDefault="00E33EDD" w:rsidP="00D5226C">
      <w:pPr>
        <w:pStyle w:val="Opsommingtekens1"/>
        <w:rPr>
          <w:rFonts w:eastAsia="Verdana" w:cs="Verdana"/>
        </w:rPr>
      </w:pPr>
      <w:r w:rsidRPr="00F62F31">
        <w:t>Lijsten mogen voorkomen onder Artikel en Lid.</w:t>
      </w:r>
    </w:p>
    <w:p w14:paraId="217E50B3" w14:textId="0BD06A19" w:rsidR="00E33EDD" w:rsidRPr="00F62F31" w:rsidRDefault="00E33EDD" w:rsidP="00D5226C">
      <w:pPr>
        <w:pStyle w:val="Opsommingtekens1"/>
        <w:rPr>
          <w:rFonts w:cs="Verdana"/>
        </w:rPr>
      </w:pPr>
      <w:r w:rsidRPr="00F62F31">
        <w:t>Een Lijst wordt altijd voorafgegaan door een inleidende tekst</w:t>
      </w:r>
      <w:r w:rsidR="00365A70">
        <w:t>, oftewel de aanhef</w:t>
      </w:r>
      <w:r w:rsidRPr="00F62F31">
        <w:t>.</w:t>
      </w:r>
      <w:r w:rsidR="00FE4F1B" w:rsidRPr="00FE4F1B">
        <w:t xml:space="preserve"> Voor de aanhef moet verplicht gebruik gemaakt worden van het element Alinea uit de STOP-elementen voor Inhoud.</w:t>
      </w:r>
    </w:p>
    <w:p w14:paraId="27AA4DA2" w14:textId="6B1FFA5D" w:rsidR="0082593C" w:rsidRPr="00F62F31" w:rsidRDefault="00E33EDD" w:rsidP="00D5226C">
      <w:pPr>
        <w:pStyle w:val="Opsommingtekens1"/>
        <w:rPr>
          <w:rFonts w:eastAsia="Verdana" w:cs="Verdana"/>
        </w:rPr>
      </w:pPr>
      <w:r w:rsidRPr="00F62F31">
        <w:t>Lijsten mogen in ten hoogste drie niveaus gebruikt worden.</w:t>
      </w:r>
    </w:p>
    <w:p w14:paraId="1406FFC1" w14:textId="3111996F" w:rsidR="00E33EDD" w:rsidRPr="00F62F31" w:rsidRDefault="00E33EDD" w:rsidP="00D5226C">
      <w:pPr>
        <w:pStyle w:val="Opsommingtekens1"/>
      </w:pPr>
      <w:r w:rsidRPr="00F62F31">
        <w:t xml:space="preserve">De onderdelen van de Lijst op het eerste niveau worden aangegeven met letters, op het tweede niveau met Arabische cijfers en op het derde niveau met </w:t>
      </w:r>
      <w:r w:rsidR="00735B38">
        <w:t>R</w:t>
      </w:r>
      <w:r w:rsidR="00735B38" w:rsidRPr="00F62F31">
        <w:t xml:space="preserve">omeinse </w:t>
      </w:r>
      <w:r w:rsidRPr="00F62F31">
        <w:t>cijfers.</w:t>
      </w:r>
    </w:p>
    <w:p w14:paraId="2E9365FE" w14:textId="0B380A0C" w:rsidR="0082593C" w:rsidRPr="00F62F31" w:rsidRDefault="00E33EDD" w:rsidP="00D5226C">
      <w:pPr>
        <w:pStyle w:val="Opsommingtekens1"/>
      </w:pPr>
      <w:r w:rsidRPr="00F62F31">
        <w:t>Het aantal Lijstitems per niveau is onbeperkt.</w:t>
      </w:r>
    </w:p>
    <w:p w14:paraId="4BB18B9F" w14:textId="3FFA9E4F" w:rsidR="00E33EDD" w:rsidRPr="00F62F31" w:rsidRDefault="00CB3DBD" w:rsidP="00D5226C">
      <w:pPr>
        <w:pStyle w:val="Opsommingtekens1"/>
      </w:pPr>
      <w:r>
        <w:t>E</w:t>
      </w:r>
      <w:r w:rsidR="00E33EDD">
        <w:t>en Lijst heeft geen opschrift</w:t>
      </w:r>
      <w:r w:rsidR="0031539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