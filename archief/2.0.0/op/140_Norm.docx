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F7036D" w:rsidRDefault="00F7036D" w:rsidP="007D5679">
      <w:pPr>
        <w:pStyle w:val="Kop5"/>
      </w:pPr>
      <w:r>
        <w:t>Norm</w:t>
      </w:r>
    </w:p>
    <w:p w14:paraId="604A7DDD" w14:textId="77777777" w:rsidR="00F7036D" w:rsidRDefault="00F7036D" w:rsidP="007D5679">
      <w:r>
        <w:t>De Gebiedsaanwijzing Defensie kent de volgende attributen:</w:t>
      </w:r>
    </w:p>
    <w:p w14:paraId="24CB7F2C" w14:textId="77777777" w:rsidR="00F7036D" w:rsidRDefault="00F7036D" w:rsidP="007D5679">
      <w:pPr>
        <w:pStyle w:val="Opsommingtekens1"/>
      </w:pPr>
      <w:r w:rsidRPr="007D5679">
        <w:rPr>
          <w:i/>
          <w:iCs/>
        </w:rPr>
        <w:lastRenderedPageBreak/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F7036D" w:rsidRDefault="00F7036D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Defensie. Verplicht attribuut. Komt 1 keer voor.</w:t>
      </w:r>
    </w:p>
    <w:p w14:paraId="57C0E276" w14:textId="68B88483" w:rsidR="00074025" w:rsidRDefault="00F7036D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41940819" w:rsidR="005A5C72" w:rsidRDefault="00F7036D" w:rsidP="00AD7615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Defensiegroep</w:t>
      </w:r>
      <w:r w:rsidR="00175570">
        <w:t>’</w:t>
      </w:r>
      <w:r>
        <w:t>. Verplicht attribuut. Komt 1 keer voor.</w:t>
      </w:r>
    </w:p>
    <w:p w14:paraId="4949C4FB" w14:textId="3CACFC35" w:rsidR="00244CC4" w:rsidRPr="009819B5" w:rsidRDefault="00244CC4" w:rsidP="00AD7615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04858AC8" w14:textId="215EB4C6" w:rsidR="001B10F4" w:rsidRDefault="00F7036D" w:rsidP="00AD7615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9819B5" w:rsidRDefault="009819B5" w:rsidP="00BF3531"/>
    <w:p w14:paraId="67843E54" w14:textId="6D911E03" w:rsidR="00BF3531" w:rsidRDefault="00CF0FD4" w:rsidP="00BF3531">
      <w:r>
        <w:t xml:space="preserve">Het </w:t>
      </w:r>
      <w:r w:rsidR="003008CD" w:rsidRPr="003008CD">
        <w:t>Gebiedsaanwijzing</w:t>
      </w:r>
      <w:r w:rsidR="006C7F8B">
        <w:t>type</w:t>
      </w:r>
      <w:r w:rsidR="003008CD" w:rsidRPr="003008CD">
        <w:t xml:space="preserve"> </w:t>
      </w:r>
      <w:r w:rsidR="003008CD">
        <w:t>Defensie</w:t>
      </w:r>
      <w:r w:rsidR="003008CD"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