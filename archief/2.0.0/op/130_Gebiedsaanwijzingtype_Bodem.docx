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E8F1" w14:textId="77777777" w:rsidR="00E62E8E" w:rsidRPr="00E62E8E" w:rsidRDefault="00E62E8E" w:rsidP="00E62E8E">
      <w:pPr>
        <w:pStyle w:val="Kop4"/>
      </w:pPr>
      <w:r w:rsidRPr="00E62E8E">
        <w:t>Gebiedsaanwijzingtype Bodem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