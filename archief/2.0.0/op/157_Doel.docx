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EFF87" w14:textId="6FD88DEB" w:rsidR="00386E11" w:rsidRDefault="00816766" w:rsidP="00386E11">
      <w:pPr>
        <w:pStyle w:val="Kop5"/>
      </w:pPr>
      <w:r>
        <w:t>Doel</w:t>
      </w:r>
    </w:p>
    <w:p w14:paraId="61C954EC" w14:textId="4938E491" w:rsidR="00816766" w:rsidRDefault="003C660C" w:rsidP="00816766">
      <w:r>
        <w:t>Doel van het objecttype</w:t>
      </w:r>
      <w:r w:rsidR="00BC1848">
        <w:t xml:space="preserve"> Externe veiligheid is:</w:t>
      </w:r>
    </w:p>
    <w:p w14:paraId="559C6C6E" w14:textId="4A156C68" w:rsidR="00D85B7D" w:rsidRDefault="00D85B7D" w:rsidP="00D85B7D">
      <w:pPr>
        <w:pStyle w:val="Opsommingtekens1"/>
      </w:pPr>
      <w:r>
        <w:t xml:space="preserve">machineleesbaar vastleggen dat een Juridische regel of Tekstdeel en de bijbehorende Locatie(s) gaan over een gebied waar regels of beleid gelden voor het aspect </w:t>
      </w:r>
      <w:r w:rsidR="00153296">
        <w:t>e</w:t>
      </w:r>
      <w:r w:rsidR="00EF565C" w:rsidRPr="00EF565C">
        <w:t>xterne veiligheid</w:t>
      </w:r>
      <w:r>
        <w:t>;</w:t>
      </w:r>
    </w:p>
    <w:p w14:paraId="6CF8A73A" w14:textId="3DB73678" w:rsidR="00D85B7D" w:rsidRDefault="00D85B7D" w:rsidP="00D85B7D">
      <w:pPr>
        <w:pStyle w:val="Opsommingtekens1"/>
      </w:pPr>
      <w:r>
        <w:t xml:space="preserve">betekenisvol presenteren van de Locaties waar de regels of het beleid over het aspect </w:t>
      </w:r>
      <w:r w:rsidR="00153296">
        <w:t>e</w:t>
      </w:r>
      <w:r w:rsidR="00EF565C" w:rsidRPr="00EF565C">
        <w:t xml:space="preserve">xterne veiligheid </w:t>
      </w:r>
      <w:r>
        <w:t>gelden;</w:t>
      </w:r>
    </w:p>
    <w:p w14:paraId="431A5E2C" w14:textId="45B581C4" w:rsidR="00BC1848" w:rsidRPr="00816766" w:rsidRDefault="00931A71" w:rsidP="00BF4FDC">
      <w:pPr>
        <w:pStyle w:val="Opsommingtekens1"/>
      </w:pPr>
      <w:r>
        <w:t>kunnen filteren in een viewer of op een kaart</w:t>
      </w:r>
      <w:r w:rsidR="00D85B7D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