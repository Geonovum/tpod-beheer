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3B5C83" w:rsidRDefault="003B5C83" w:rsidP="007D5679">
      <w:pPr>
        <w:pStyle w:val="Kop5"/>
      </w:pPr>
      <w:r>
        <w:t>Norm</w:t>
      </w:r>
    </w:p>
    <w:p w14:paraId="06B259C5" w14:textId="77777777" w:rsidR="003B5C83" w:rsidRDefault="003B5C83" w:rsidP="007D5679">
      <w:r>
        <w:t>De Gebiedsaanwijzing Water en watersysteem kent de volgende attributen:</w:t>
      </w:r>
    </w:p>
    <w:p w14:paraId="032AA007" w14:textId="77777777" w:rsidR="003B5C83" w:rsidRDefault="003B5C83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3B5C83" w:rsidRDefault="003B5C83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Water en watersysteem. Verplicht attribuut. Komt 1 keer voor.</w:t>
      </w:r>
    </w:p>
    <w:p w14:paraId="6185256E" w14:textId="219FB9E4" w:rsidR="00061299" w:rsidRDefault="003B5C83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5C71ACF2" w:rsidR="00B46848" w:rsidRDefault="003B5C83" w:rsidP="00AD7615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FD6EDA">
        <w:t xml:space="preserve">Attribuut dat zorgt voor symbolisatie conform de standaardweergave. </w:t>
      </w:r>
      <w:r>
        <w:t xml:space="preserve">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WaterEn</w:t>
      </w:r>
      <w:r w:rsidR="005F4EBF">
        <w:t>W</w:t>
      </w:r>
      <w:r>
        <w:t>atersysteemgroep</w:t>
      </w:r>
      <w:r w:rsidR="00175570">
        <w:t>’</w:t>
      </w:r>
      <w:r>
        <w:t>. Verplicht attribuut. Komt 1 keer voor.</w:t>
      </w:r>
    </w:p>
    <w:p w14:paraId="354997E6" w14:textId="085A28E3" w:rsidR="00244CC4" w:rsidRPr="0014301D" w:rsidRDefault="00244CC4" w:rsidP="00AD7615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 w:rsidRPr="0023032B">
        <w:t xml:space="preserve">0 of </w:t>
      </w:r>
      <w:r w:rsidR="005276EA">
        <w:t>1 keer voor.</w:t>
      </w:r>
    </w:p>
    <w:p w14:paraId="6E830007" w14:textId="3AA05E2C" w:rsidR="00CB5ED2" w:rsidRDefault="003B5C83" w:rsidP="00AD7615">
      <w:pPr>
        <w:pStyle w:val="Opsommingtekens1"/>
      </w:pPr>
      <w:r w:rsidRPr="0014301D">
        <w:rPr>
          <w:i/>
          <w:iCs/>
        </w:rPr>
        <w:t>locatieaanduiding</w:t>
      </w:r>
      <w:r>
        <w:t xml:space="preserve">: de verwijzing van een specifieke vorm van de Gebiedsaanwijzing Water en watersysteem naar (de identificatie van) de bijbehorende Locatie; attribuut waarmee de </w:t>
      </w:r>
      <w:r w:rsidR="00E44E39">
        <w:t>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14301D" w:rsidRDefault="0014301D" w:rsidP="0059714D"/>
    <w:p w14:paraId="71D7B8A1" w14:textId="2F08FC9A" w:rsidR="0059714D" w:rsidRDefault="004541A5" w:rsidP="0059714D">
      <w:r>
        <w:t xml:space="preserve">Het </w:t>
      </w:r>
      <w:r w:rsidR="001E14B3" w:rsidRPr="001E14B3">
        <w:t>Gebiedsaanwijzing</w:t>
      </w:r>
      <w:r>
        <w:t>type</w:t>
      </w:r>
      <w:r w:rsidR="001E14B3"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