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F7036D" w:rsidRDefault="00F7036D" w:rsidP="00F7036D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