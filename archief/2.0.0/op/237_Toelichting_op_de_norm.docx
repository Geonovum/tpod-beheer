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D7E7B8" w14:textId="5AD39C5D" w:rsidR="00751D5C" w:rsidRDefault="00231CD4" w:rsidP="00751D5C">
      <w:pPr>
        <w:pStyle w:val="Kop5"/>
      </w:pPr>
      <w:r>
        <w:t>Toelichting op de norm</w:t>
      </w:r>
    </w:p>
    <w:p w14:paraId="41386432" w14:textId="07E39F9C" w:rsidR="003B4C31" w:rsidRDefault="003B4C31" w:rsidP="003C3008">
      <w:r w:rsidRPr="00805135">
        <w:rPr>
          <w:i/>
        </w:rPr>
        <w:t>locatieaanduiding</w:t>
      </w:r>
      <w:r>
        <w:t xml:space="preserve">: </w:t>
      </w:r>
      <w:r w:rsidR="00460435" w:rsidRPr="00460435">
        <w:t xml:space="preserve">het attribuut dat de verwijzing bevat naar de identificatie van de </w:t>
      </w:r>
      <w:r w:rsidR="00AB5CDF" w:rsidRPr="00460435">
        <w:t>specifieke</w:t>
      </w:r>
      <w:r w:rsidR="00460435" w:rsidRPr="00460435">
        <w:t xml:space="preserve"> Locatie die bij deze </w:t>
      </w:r>
      <w:r w:rsidR="00460435">
        <w:t xml:space="preserve">Pons </w:t>
      </w:r>
      <w:r w:rsidR="00460435" w:rsidRPr="00460435">
        <w:t xml:space="preserve">hoort én aangeeft wat de betekenis van Locatie is voor het object waar het </w:t>
      </w:r>
      <w:r w:rsidR="00CE0A7B">
        <w:t>bij hoort</w:t>
      </w:r>
      <w:r w:rsidR="00460435" w:rsidRPr="00460435">
        <w:t xml:space="preserve">; in dit geval voor </w:t>
      </w:r>
      <w:r w:rsidR="00D678AC">
        <w:t>Pons</w:t>
      </w:r>
      <w:r w:rsidR="00460435" w:rsidRPr="00460435">
        <w:t xml:space="preserve">. Dit attribuut legt dus vast dat deze Locatie de locatie is waar de </w:t>
      </w:r>
      <w:r w:rsidR="00A46CE8">
        <w:t>Pons</w:t>
      </w:r>
      <w:r w:rsidR="00460435" w:rsidRPr="00460435">
        <w:t xml:space="preserve"> van toepassing is.</w:t>
      </w:r>
      <w:r w:rsidR="00402887">
        <w:t xml:space="preserve"> </w:t>
      </w:r>
      <w:r w:rsidR="00D74A73">
        <w:t xml:space="preserve">Voor Pons bevat </w:t>
      </w:r>
      <w:r w:rsidR="00402887">
        <w:t>Locatie</w:t>
      </w:r>
      <w:r w:rsidR="00F56435">
        <w:t xml:space="preserve"> de </w:t>
      </w:r>
      <w:r w:rsidR="003A09F2">
        <w:t>geometrie</w:t>
      </w:r>
      <w:r w:rsidR="00DF2C0F">
        <w:t xml:space="preserve">(ën) </w:t>
      </w:r>
      <w:r w:rsidR="0096167B">
        <w:t xml:space="preserve">van de </w:t>
      </w:r>
      <w:r w:rsidR="00111169" w:rsidRPr="00111169">
        <w:t xml:space="preserve">delen van een bestemmingsplan </w:t>
      </w:r>
      <w:r w:rsidR="0096167B">
        <w:t>waarvoor</w:t>
      </w:r>
      <w:r w:rsidR="00111169" w:rsidRPr="00111169">
        <w:t xml:space="preserve"> alle bestemmingen, aanduidingen en regels </w:t>
      </w:r>
      <w:r w:rsidR="00CD05BC">
        <w:t>zijn</w:t>
      </w:r>
      <w:r w:rsidR="00111169" w:rsidRPr="00111169">
        <w:t xml:space="preserve"> vervallen</w:t>
      </w:r>
      <w:r w:rsidR="0096167B">
        <w:t xml:space="preserve"> door het </w:t>
      </w:r>
      <w:r w:rsidR="00CD05BC">
        <w:t xml:space="preserve">in werking treden van het </w:t>
      </w:r>
      <w:r w:rsidR="00EB0BD4">
        <w:t xml:space="preserve">besluit tot </w:t>
      </w:r>
      <w:r w:rsidR="00CD05BC">
        <w:t>vaststelling of wijziging van het omgevingsplan.</w:t>
      </w:r>
    </w:p>
    <w:p w14:paraId="4974EB7A" w14:textId="39196D0D" w:rsidR="00CC0F89" w:rsidRDefault="00CC0F89" w:rsidP="001524B2"/>
    <w:p w14:paraId="31CA552F" w14:textId="3C396EBD" w:rsidR="008B6749" w:rsidRDefault="008B6749" w:rsidP="001524B2">
      <w:r w:rsidRPr="008B6749">
        <w:t xml:space="preserve">Opgemerkt wordt dat aan de hand van de STOP-metadata de werking van Pons bepaald kan worden. De metadata bevatten de datum waarop een besluit tot vaststelling of wijziging van het omgevingsplan dat een of meer delen van een bestemmingsplan vervangt, in werking is getreden. Vanaf die datum zorgt Pons er voor dat in DSO-LV op de betreffende locaties het in werking getreden deel van het omgevingsplan wordt getoond en niet de delen van het bestemmingsplan die zijn vervangen. Het is mogelijk dat het besluit tot vaststelling of wijziging van het omgevingsplan dat een of meer delen van een bestemmingsplan vervangt, is geschorst, vernietigd of anderszins is vervallen. Vanaf deze datum heeft het deel of de delen van het bestemmingsplan dat het besluit beoogde te vervangen, weer juridische werking. Het schorsen, vernietigen of anderszins vervallen van het besluit tot vaststelling of wijziging van het omgevingsplan dient met een mutatie van de STOP-metadata aangegeven te worden. </w:t>
      </w:r>
      <w:r w:rsidR="0090713A">
        <w:t xml:space="preserve">In zo’n geval moet ook een </w:t>
      </w:r>
      <w:r w:rsidR="00A156D8">
        <w:t xml:space="preserve">nieuwe of gewijzigde </w:t>
      </w:r>
      <w:r w:rsidR="00CE3668">
        <w:t>versie van Pons worden aangeleverd.</w:t>
      </w:r>
      <w:r w:rsidR="00A156D8">
        <w:t xml:space="preserve"> </w:t>
      </w:r>
      <w:r w:rsidR="006764A3">
        <w:t xml:space="preserve">Dit heeft tot gevolg dat </w:t>
      </w:r>
      <w:r w:rsidRPr="008B6749">
        <w:t>in DSO-LV op de betreffende locaties de bestemmingsplandelen weer getoond</w:t>
      </w:r>
      <w:r w:rsidR="006764A3">
        <w:t xml:space="preserve"> worden</w:t>
      </w:r>
      <w:r w:rsidRPr="008B6749">
        <w:t>; het geschorste, vernietigde of anderszins vervallen deel van het omgevingsplan wordt niet meer getoond.</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E4EC0A" w14:textId="77777777" w:rsidR="00F32B98" w:rsidRDefault="00F32B98">
      <w:r>
        <w:separator/>
      </w:r>
    </w:p>
    <w:p w14:paraId="78401D1D" w14:textId="77777777" w:rsidR="00F32B98" w:rsidRDefault="00F32B98"/>
  </w:endnote>
  <w:endnote w:type="continuationSeparator" w:id="0">
    <w:p w14:paraId="6254EEB9" w14:textId="77777777" w:rsidR="00F32B98" w:rsidRPr="003C450F" w:rsidRDefault="00F32B98" w:rsidP="003C450F"/>
  </w:endnote>
  <w:endnote w:type="continuationNotice" w:id="1">
    <w:p w14:paraId="7CFF551E" w14:textId="77777777" w:rsidR="00F32B98" w:rsidRDefault="00F32B98" w:rsidP="003C450F"/>
  </w:endnote>
  <w:endnote w:id="2">
    <w:p w14:paraId="701E2460" w14:textId="55D5836F" w:rsidR="00AD7615" w:rsidRDefault="00AD7615">
      <w:pPr>
        <w:pStyle w:val="Eindnoottekst"/>
      </w:pPr>
      <w:r>
        <w:rPr>
          <w:rStyle w:val="Eindnootmarkering"/>
        </w:rPr>
        <w:endnoteRef/>
      </w:r>
      <w:r>
        <w:t xml:space="preserve"> TPOD30</w:t>
      </w:r>
    </w:p>
  </w:endnote>
  <w:endnote w:id="3">
    <w:p w14:paraId="50202ECD" w14:textId="2BC76ADF" w:rsidR="00AD7615" w:rsidRDefault="00AD7615">
      <w:pPr>
        <w:pStyle w:val="Eindnoottekst"/>
      </w:pPr>
      <w:r>
        <w:rPr>
          <w:rStyle w:val="Eindnootmarkering"/>
        </w:rPr>
        <w:endnoteRef/>
      </w:r>
      <w:r>
        <w:t xml:space="preserve"> TPOD40</w:t>
      </w:r>
    </w:p>
  </w:endnote>
  <w:endnote w:id="4">
    <w:p w14:paraId="71A83C33" w14:textId="055068BF" w:rsidR="00AD7615" w:rsidRDefault="00AD7615">
      <w:pPr>
        <w:pStyle w:val="Eindnoottekst"/>
      </w:pPr>
      <w:r>
        <w:rPr>
          <w:rStyle w:val="Eindnootmarkering"/>
        </w:rPr>
        <w:endnoteRef/>
      </w:r>
      <w:r>
        <w:t xml:space="preserve"> TPOD50</w:t>
      </w:r>
    </w:p>
  </w:endnote>
  <w:endnote w:id="5">
    <w:p w14:paraId="08DDD3A1" w14:textId="3B240F05" w:rsidR="00AD7615" w:rsidRDefault="00AD7615">
      <w:pPr>
        <w:pStyle w:val="Eindnoottekst"/>
      </w:pPr>
      <w:r>
        <w:rPr>
          <w:rStyle w:val="Eindnootmarkering"/>
        </w:rPr>
        <w:endnoteRef/>
      </w:r>
      <w:r>
        <w:t xml:space="preserve"> TPOD60</w:t>
      </w:r>
    </w:p>
  </w:endnote>
  <w:endnote w:id="6">
    <w:p w14:paraId="4C7FBA1C" w14:textId="3243A54F" w:rsidR="00AD7615" w:rsidRDefault="00AD7615">
      <w:pPr>
        <w:pStyle w:val="Eindnoottekst"/>
      </w:pPr>
      <w:r>
        <w:rPr>
          <w:rStyle w:val="Eindnootmarkering"/>
        </w:rPr>
        <w:endnoteRef/>
      </w:r>
      <w:r>
        <w:t xml:space="preserve"> TPOD70</w:t>
      </w:r>
    </w:p>
  </w:endnote>
  <w:endnote w:id="7">
    <w:p w14:paraId="756DFA4B" w14:textId="1EFC0A42" w:rsidR="00AD7615" w:rsidRDefault="00AD7615">
      <w:pPr>
        <w:pStyle w:val="Eindnoottekst"/>
      </w:pPr>
      <w:r>
        <w:rPr>
          <w:rStyle w:val="Eindnootmarkering"/>
        </w:rPr>
        <w:endnoteRef/>
      </w:r>
      <w:r>
        <w:t xml:space="preserve"> TPOD80</w:t>
      </w:r>
    </w:p>
  </w:endnote>
  <w:endnote w:id="8">
    <w:p w14:paraId="654CF841" w14:textId="16F9676B" w:rsidR="00AD7615" w:rsidRPr="001602D5" w:rsidRDefault="00AD7615">
      <w:pPr>
        <w:pStyle w:val="Eindnoottekst"/>
      </w:pPr>
      <w:r>
        <w:rPr>
          <w:rStyle w:val="Eindnootmarkering"/>
        </w:rPr>
        <w:endnoteRef/>
      </w:r>
      <w:r>
        <w:t xml:space="preserve"> TPOD1780</w:t>
      </w:r>
    </w:p>
  </w:endnote>
  <w:endnote w:id="9">
    <w:p w14:paraId="3976FBAA" w14:textId="536DF3E1" w:rsidR="00AD7615" w:rsidRDefault="00AD7615">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10">
    <w:p w14:paraId="5BE909FC" w14:textId="77777777" w:rsidR="00805498" w:rsidRDefault="00805498" w:rsidP="00805498">
      <w:pPr>
        <w:pStyle w:val="Eindnoottekst"/>
      </w:pPr>
      <w:r>
        <w:rPr>
          <w:rStyle w:val="Eindnootmarkering"/>
        </w:rPr>
        <w:endnoteRef/>
      </w:r>
      <w:r>
        <w:t xml:space="preserve"> TPOD880</w:t>
      </w:r>
    </w:p>
  </w:endnote>
  <w:endnote w:id="11">
    <w:p w14:paraId="5805ADE6" w14:textId="5897102E" w:rsidR="00AD7615" w:rsidRDefault="00AD7615">
      <w:pPr>
        <w:pStyle w:val="Eindnoottekst"/>
      </w:pPr>
      <w:r>
        <w:rPr>
          <w:rStyle w:val="Eindnootmarkering"/>
        </w:rPr>
        <w:endnoteRef/>
      </w:r>
      <w:r>
        <w:t xml:space="preserve"> TPOD880</w:t>
      </w:r>
    </w:p>
  </w:endnote>
  <w:endnote w:id="12">
    <w:p w14:paraId="67F5454E" w14:textId="53083316" w:rsidR="00AD7615" w:rsidRDefault="00AD7615">
      <w:pPr>
        <w:pStyle w:val="Eindnoottekst"/>
      </w:pPr>
      <w:r>
        <w:rPr>
          <w:rStyle w:val="Eindnootmarkering"/>
        </w:rPr>
        <w:endnoteRef/>
      </w:r>
      <w:r>
        <w:t xml:space="preserve"> TPOD980</w:t>
      </w:r>
    </w:p>
  </w:endnote>
  <w:endnote w:id="13">
    <w:p w14:paraId="006A176D" w14:textId="210F7F85" w:rsidR="00AD7615" w:rsidRDefault="00AD7615">
      <w:pPr>
        <w:pStyle w:val="Eindnoottekst"/>
      </w:pPr>
      <w:r>
        <w:rPr>
          <w:rStyle w:val="Eindnootmarkering"/>
        </w:rPr>
        <w:endnoteRef/>
      </w:r>
      <w:r>
        <w:t xml:space="preserve"> TPOD990</w:t>
      </w:r>
    </w:p>
  </w:endnote>
  <w:endnote w:id="14">
    <w:p w14:paraId="587E2325" w14:textId="76EA599E" w:rsidR="00AD7615" w:rsidRDefault="00AD7615">
      <w:pPr>
        <w:pStyle w:val="Eindnoottekst"/>
      </w:pPr>
      <w:r>
        <w:rPr>
          <w:rStyle w:val="Eindnootmarkering"/>
        </w:rPr>
        <w:endnoteRef/>
      </w:r>
      <w:r>
        <w:t xml:space="preserve"> TPOD1000</w:t>
      </w:r>
    </w:p>
  </w:endnote>
  <w:endnote w:id="15">
    <w:p w14:paraId="0E5562E4" w14:textId="332150F3" w:rsidR="00AD7615" w:rsidRDefault="00AD7615">
      <w:pPr>
        <w:pStyle w:val="Eindnoottekst"/>
      </w:pPr>
      <w:r>
        <w:rPr>
          <w:rStyle w:val="Eindnootmarkering"/>
        </w:rPr>
        <w:endnoteRef/>
      </w:r>
      <w:r>
        <w:t xml:space="preserve"> TPOD1010, TPOD1020</w:t>
      </w:r>
    </w:p>
  </w:endnote>
  <w:endnote w:id="16">
    <w:p w14:paraId="5DB8D016" w14:textId="38D6B99D" w:rsidR="00AD7615" w:rsidRDefault="00AD7615">
      <w:pPr>
        <w:pStyle w:val="Eindnoottekst"/>
      </w:pPr>
      <w:r>
        <w:rPr>
          <w:rStyle w:val="Eindnootmarkering"/>
        </w:rPr>
        <w:endnoteRef/>
      </w:r>
      <w:r>
        <w:t xml:space="preserve"> TPOD1030</w:t>
      </w:r>
    </w:p>
  </w:endnote>
  <w:endnote w:id="17">
    <w:p w14:paraId="6AFF2C8A" w14:textId="0CD71848" w:rsidR="00AD7615" w:rsidRDefault="00AD7615">
      <w:pPr>
        <w:pStyle w:val="Eindnoottekst"/>
      </w:pPr>
      <w:r>
        <w:rPr>
          <w:rStyle w:val="Eindnootmarkering"/>
        </w:rPr>
        <w:endnoteRef/>
      </w:r>
      <w:r>
        <w:t xml:space="preserve"> TPOD1040</w:t>
      </w:r>
    </w:p>
  </w:endnote>
  <w:endnote w:id="18">
    <w:p w14:paraId="5E73BE85" w14:textId="3A0EAB6D" w:rsidR="00AD7615" w:rsidRDefault="00AD7615">
      <w:pPr>
        <w:pStyle w:val="Eindnoottekst"/>
      </w:pPr>
      <w:r>
        <w:rPr>
          <w:rStyle w:val="Eindnootmarkering"/>
        </w:rPr>
        <w:endnoteRef/>
      </w:r>
      <w:r>
        <w:t xml:space="preserve"> TPOD1050</w:t>
      </w:r>
    </w:p>
  </w:endnote>
  <w:endnote w:id="19">
    <w:p w14:paraId="5E8C0E95" w14:textId="4A0FFDDE" w:rsidR="00AD7615" w:rsidRDefault="00AD7615">
      <w:pPr>
        <w:pStyle w:val="Eindnoottekst"/>
      </w:pPr>
      <w:r>
        <w:rPr>
          <w:rStyle w:val="Eindnootmarkering"/>
        </w:rPr>
        <w:endnoteRef/>
      </w:r>
      <w:r>
        <w:t xml:space="preserve"> TPOD1060, TPOD1070</w:t>
      </w:r>
    </w:p>
  </w:endnote>
  <w:endnote w:id="20">
    <w:p w14:paraId="47DF48E9" w14:textId="088610C9" w:rsidR="00AD7615" w:rsidRDefault="00AD7615">
      <w:pPr>
        <w:pStyle w:val="Eindnoottekst"/>
      </w:pPr>
      <w:r>
        <w:rPr>
          <w:rStyle w:val="Eindnootmarkering"/>
        </w:rPr>
        <w:endnoteRef/>
      </w:r>
      <w:r>
        <w:t xml:space="preserve"> TPOD1560</w:t>
      </w:r>
    </w:p>
  </w:endnote>
  <w:endnote w:id="21">
    <w:p w14:paraId="57525F9C" w14:textId="72D5324F" w:rsidR="00AD7615" w:rsidRDefault="00AD7615">
      <w:pPr>
        <w:pStyle w:val="Eindnoottekst"/>
      </w:pPr>
      <w:r>
        <w:rPr>
          <w:rStyle w:val="Eindnootmarkering"/>
        </w:rPr>
        <w:endnoteRef/>
      </w:r>
      <w:r>
        <w:t xml:space="preserve"> TPOD1570</w:t>
      </w:r>
    </w:p>
  </w:endnote>
  <w:endnote w:id="22">
    <w:p w14:paraId="06383AD5" w14:textId="746FF322" w:rsidR="00AD7615" w:rsidRPr="004C2B84" w:rsidRDefault="00AD7615">
      <w:pPr>
        <w:pStyle w:val="Eindnoottekst"/>
      </w:pPr>
      <w:r>
        <w:rPr>
          <w:rStyle w:val="Eindnootmarkering"/>
        </w:rPr>
        <w:endnoteRef/>
      </w:r>
      <w:r>
        <w:t xml:space="preserve"> TPOD1850</w:t>
      </w:r>
    </w:p>
  </w:endnote>
  <w:endnote w:id="23">
    <w:p w14:paraId="67F7CD06" w14:textId="568C1CDD" w:rsidR="00AD7615" w:rsidRPr="008E41BE" w:rsidRDefault="00AD7615">
      <w:pPr>
        <w:pStyle w:val="Eindnoottekst"/>
      </w:pPr>
      <w:r>
        <w:rPr>
          <w:rStyle w:val="Eindnootmarkering"/>
        </w:rPr>
        <w:endnoteRef/>
      </w:r>
      <w:r>
        <w:t xml:space="preserve"> TPOD1690</w:t>
      </w:r>
    </w:p>
  </w:endnote>
  <w:endnote w:id="24">
    <w:p w14:paraId="757E163A" w14:textId="31A67F97" w:rsidR="00AD7615" w:rsidRPr="008E41BE" w:rsidRDefault="00AD7615">
      <w:pPr>
        <w:pStyle w:val="Eindnoottekst"/>
      </w:pPr>
      <w:r>
        <w:rPr>
          <w:rStyle w:val="Eindnootmarkering"/>
        </w:rPr>
        <w:endnoteRef/>
      </w:r>
      <w:r>
        <w:t xml:space="preserve"> TPOD1630</w:t>
      </w:r>
    </w:p>
  </w:endnote>
  <w:endnote w:id="25">
    <w:p w14:paraId="7C8893E7" w14:textId="68FCF791" w:rsidR="00AD7615" w:rsidRPr="008E41BE" w:rsidRDefault="00AD7615">
      <w:pPr>
        <w:pStyle w:val="Eindnoottekst"/>
      </w:pPr>
      <w:r>
        <w:rPr>
          <w:rStyle w:val="Eindnootmarkering"/>
        </w:rPr>
        <w:endnoteRef/>
      </w:r>
      <w:r>
        <w:t xml:space="preserve"> TPOD930, TPOD940</w:t>
      </w:r>
    </w:p>
  </w:endnote>
  <w:endnote w:id="26">
    <w:p w14:paraId="17084B00" w14:textId="3C595AD0" w:rsidR="00AD7615" w:rsidRDefault="00AD7615">
      <w:pPr>
        <w:pStyle w:val="Eindnoottekst"/>
      </w:pPr>
      <w:r>
        <w:rPr>
          <w:rStyle w:val="Eindnootmarkering"/>
        </w:rPr>
        <w:endnoteRef/>
      </w:r>
      <w:r>
        <w:t xml:space="preserve"> TPOD1700</w:t>
      </w:r>
    </w:p>
  </w:endnote>
  <w:endnote w:id="27">
    <w:p w14:paraId="4D578F35" w14:textId="18C821D6" w:rsidR="00AD7615" w:rsidRDefault="00AD7615">
      <w:pPr>
        <w:pStyle w:val="Eindnoottekst"/>
      </w:pPr>
      <w:r>
        <w:rPr>
          <w:rStyle w:val="Eindnootmarkering"/>
        </w:rPr>
        <w:endnoteRef/>
      </w:r>
      <w:r>
        <w:t xml:space="preserve"> TPOD1740</w:t>
      </w:r>
    </w:p>
  </w:endnote>
  <w:endnote w:id="28">
    <w:p w14:paraId="515806A3" w14:textId="2B1399CF" w:rsidR="00AD7615" w:rsidRDefault="00AD7615">
      <w:pPr>
        <w:pStyle w:val="Eindnoottekst"/>
      </w:pPr>
      <w:r>
        <w:rPr>
          <w:rStyle w:val="Eindnootmarkering"/>
        </w:rPr>
        <w:endnoteRef/>
      </w:r>
      <w:r>
        <w:t xml:space="preserve"> TPOD1710</w:t>
      </w:r>
    </w:p>
  </w:endnote>
  <w:endnote w:id="29">
    <w:p w14:paraId="618A436C" w14:textId="3C31E2C5" w:rsidR="00AD7615" w:rsidRPr="00174FFC" w:rsidRDefault="00AD7615">
      <w:pPr>
        <w:pStyle w:val="Eindnoottekst"/>
      </w:pPr>
      <w:r>
        <w:rPr>
          <w:rStyle w:val="Eindnootmarkering"/>
        </w:rPr>
        <w:endnoteRef/>
      </w:r>
      <w:r>
        <w:t xml:space="preserve"> TPOD1730</w:t>
      </w:r>
    </w:p>
  </w:endnote>
  <w:endnote w:id="30">
    <w:p w14:paraId="17E2E891" w14:textId="0C5BD5F2" w:rsidR="00AD7615" w:rsidRPr="00A21A54" w:rsidRDefault="00AD7615">
      <w:pPr>
        <w:pStyle w:val="Eindnoottekst"/>
      </w:pPr>
      <w:r>
        <w:rPr>
          <w:rStyle w:val="Eindnootmarkering"/>
        </w:rPr>
        <w:endnoteRef/>
      </w:r>
      <w:r>
        <w:t xml:space="preserve"> TPOD1770</w:t>
      </w:r>
    </w:p>
  </w:endnote>
  <w:endnote w:id="31">
    <w:p w14:paraId="66FB130B" w14:textId="77777777" w:rsidR="00AD7615" w:rsidRDefault="00AD7615" w:rsidP="0048553E">
      <w:pPr>
        <w:pStyle w:val="Eindnoottekst"/>
      </w:pPr>
      <w:r>
        <w:rPr>
          <w:rStyle w:val="Eindnootmarkering"/>
        </w:rPr>
        <w:endnoteRef/>
      </w:r>
      <w:r>
        <w:t xml:space="preserve"> TPOD1440</w:t>
      </w:r>
    </w:p>
  </w:endnote>
  <w:endnote w:id="32">
    <w:p w14:paraId="491684CE" w14:textId="77777777" w:rsidR="00AD7615" w:rsidRDefault="00AD7615" w:rsidP="0048553E">
      <w:pPr>
        <w:pStyle w:val="Eindnoottekst"/>
      </w:pPr>
      <w:r>
        <w:rPr>
          <w:rStyle w:val="Eindnootmarkering"/>
        </w:rPr>
        <w:endnoteRef/>
      </w:r>
      <w:r>
        <w:t xml:space="preserve"> TPOD1760</w:t>
      </w:r>
    </w:p>
  </w:endnote>
  <w:endnote w:id="33">
    <w:p w14:paraId="649E8A38" w14:textId="77777777" w:rsidR="00AD7615" w:rsidRPr="006D1F7F" w:rsidRDefault="00AD7615" w:rsidP="00713C7A">
      <w:pPr>
        <w:pStyle w:val="Eindnoottekst"/>
      </w:pPr>
      <w:r>
        <w:rPr>
          <w:rStyle w:val="Eindnootmarkering"/>
        </w:rPr>
        <w:endnoteRef/>
      </w:r>
      <w:r w:rsidRPr="006D1F7F">
        <w:t xml:space="preserve"> </w:t>
      </w:r>
      <w:r>
        <w:t>TPOD1660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AD7615" w:rsidRPr="006B1455" w:rsidRDefault="00AD7615"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AD7615" w:rsidRPr="00BC3B53" w:rsidRDefault="00AD7615"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AD7615" w:rsidRPr="006B1455" w:rsidRDefault="00AD7615"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AD7615" w:rsidRPr="00BC3B53" w:rsidRDefault="00AD7615"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AD7615" w:rsidRPr="00BC3B53" w:rsidRDefault="00AD7615"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AD7615" w:rsidRPr="006B1455" w:rsidRDefault="00AD761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AD7615" w:rsidRPr="00BC3B53" w:rsidRDefault="00AD761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CAA3D0" w14:textId="77777777" w:rsidR="00F32B98" w:rsidRPr="00B35331" w:rsidRDefault="00F32B98" w:rsidP="00577995">
      <w:pPr>
        <w:pStyle w:val="Voettekst"/>
      </w:pPr>
    </w:p>
  </w:footnote>
  <w:footnote w:type="continuationSeparator" w:id="0">
    <w:p w14:paraId="63B3BF53" w14:textId="77777777" w:rsidR="00F32B98" w:rsidRDefault="00F32B98">
      <w:r>
        <w:continuationSeparator/>
      </w:r>
    </w:p>
    <w:p w14:paraId="01BFB23E" w14:textId="77777777" w:rsidR="00F32B98" w:rsidRDefault="00F32B98"/>
    <w:p w14:paraId="322594E5" w14:textId="77777777" w:rsidR="00F32B98" w:rsidRDefault="00F32B98"/>
  </w:footnote>
  <w:footnote w:type="continuationNotice" w:id="1">
    <w:p w14:paraId="024A11C3" w14:textId="77777777" w:rsidR="00F32B98" w:rsidRDefault="00F32B98">
      <w:pPr>
        <w:spacing w:line="240" w:lineRule="auto"/>
      </w:pPr>
    </w:p>
  </w:footnote>
  <w:footnote w:id="2">
    <w:p w14:paraId="1FEC057D" w14:textId="159F77D4" w:rsidR="00AD7615" w:rsidRDefault="00AD7615" w:rsidP="00E33EDD">
      <w:pPr>
        <w:pStyle w:val="Voetnoottekst"/>
      </w:pPr>
      <w:r>
        <w:rPr>
          <w:rStyle w:val="Voetnootmarkering"/>
        </w:rPr>
        <w:footnoteRef/>
      </w:r>
      <w:r>
        <w:t xml:space="preserve"> </w:t>
      </w:r>
      <w:r w:rsidRPr="00D93583">
        <w:t>NvT Omgevingsbesluit (juni 2017), Par. 3.2.4, pag. 36</w:t>
      </w:r>
    </w:p>
  </w:footnote>
  <w:footnote w:id="3">
    <w:p w14:paraId="253DDBCB" w14:textId="7F0BED77" w:rsidR="0065617E" w:rsidRDefault="0065617E">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rsidR="000F0B6F">
        <w:t>.</w:t>
      </w:r>
      <w:r w:rsidRPr="0065617E">
        <w:t xml:space="preserve"> Vooralsnog wordt daarvoor een andere technische oplossing geboden, die is beschreven in de toepassingsprofielen voor die instrumenten.</w:t>
      </w:r>
    </w:p>
  </w:footnote>
  <w:footnote w:id="4">
    <w:p w14:paraId="1A68E432" w14:textId="56E9259B" w:rsidR="0065617E" w:rsidRDefault="0065617E">
      <w:pPr>
        <w:pStyle w:val="Voetnoottekst"/>
      </w:pPr>
      <w:r>
        <w:rPr>
          <w:rStyle w:val="Voetnootmarkering"/>
        </w:rPr>
        <w:footnoteRef/>
      </w:r>
      <w:r>
        <w:t xml:space="preserve"> </w:t>
      </w:r>
      <w:r>
        <w:tab/>
      </w:r>
      <w:r w:rsidRPr="0065617E">
        <w:t>Zie vorige noot</w:t>
      </w:r>
    </w:p>
  </w:footnote>
  <w:footnote w:id="5">
    <w:p w14:paraId="70AE1F4A" w14:textId="12B52DDF" w:rsidR="00AD7615" w:rsidRDefault="00AD7615">
      <w:pPr>
        <w:pStyle w:val="Voetnoottekst"/>
      </w:pPr>
      <w:r>
        <w:rPr>
          <w:rStyle w:val="Voetnootmarkering"/>
        </w:rPr>
        <w:footnoteRef/>
      </w:r>
      <w:r>
        <w:t xml:space="preserve"> </w:t>
      </w:r>
      <w:r>
        <w:tab/>
      </w:r>
      <w:r w:rsidR="0065617E">
        <w:t>Zie noot 2</w:t>
      </w:r>
    </w:p>
  </w:footnote>
  <w:footnote w:id="6">
    <w:p w14:paraId="086AE556" w14:textId="2F0F9581" w:rsidR="00AD7615" w:rsidRDefault="00AD7615">
      <w:pPr>
        <w:pStyle w:val="Voetnoottekst"/>
      </w:pPr>
      <w:r>
        <w:rPr>
          <w:rStyle w:val="Voetnootmarkering"/>
        </w:rPr>
        <w:footnoteRef/>
      </w:r>
      <w:r>
        <w:t xml:space="preserve"> </w:t>
      </w:r>
      <w:r>
        <w:tab/>
      </w:r>
      <w:r w:rsidR="0065617E" w:rsidRPr="0065617E">
        <w:t>Zie noot 2</w:t>
      </w:r>
    </w:p>
  </w:footnote>
  <w:footnote w:id="7">
    <w:p w14:paraId="1F70AC02" w14:textId="109823F3" w:rsidR="00AD7615" w:rsidRDefault="00AD7615" w:rsidP="00ED2C4F">
      <w:pPr>
        <w:pStyle w:val="Voetnoottekst"/>
      </w:pPr>
      <w:r>
        <w:rPr>
          <w:rStyle w:val="Voetnootmarkering"/>
        </w:rPr>
        <w:footnoteRef/>
      </w:r>
      <w:r>
        <w:t xml:space="preserve"> Lichaam van de regeling als bedoeld in Aanwijzing 3.53 van de Aanwijzingen voor de regelgeving en in STOP</w:t>
      </w:r>
    </w:p>
  </w:footnote>
  <w:footnote w:id="8">
    <w:p w14:paraId="008DABF9" w14:textId="77356B3F" w:rsidR="00AD7615" w:rsidRDefault="00AD7615">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9">
    <w:p w14:paraId="51E09003" w14:textId="27CB9072" w:rsidR="00AD7615" w:rsidRDefault="00AD7615" w:rsidP="00E33EDD">
      <w:pPr>
        <w:pStyle w:val="Voetnoottekst"/>
      </w:pPr>
      <w:r>
        <w:rPr>
          <w:rStyle w:val="Voetnootmarkering"/>
        </w:rPr>
        <w:footnoteRef/>
      </w:r>
      <w:r>
        <w:t xml:space="preserve"> Ontleend aan Aanwijzing 3.57 van de Aanwijzingen voor de regelgeving</w:t>
      </w:r>
    </w:p>
  </w:footnote>
  <w:footnote w:id="10">
    <w:p w14:paraId="64DBF04C" w14:textId="77777777" w:rsidR="00AD7615" w:rsidRDefault="00AD7615" w:rsidP="00713C7A">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1">
    <w:p w14:paraId="36953164" w14:textId="77777777" w:rsidR="0061680E" w:rsidRDefault="0061680E" w:rsidP="0061680E">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AD7615" w:rsidRPr="00275984" w14:paraId="5B0A4196" w14:textId="77777777" w:rsidTr="007A7F8E">
      <w:trPr>
        <w:trHeight w:val="400"/>
      </w:trPr>
      <w:tc>
        <w:tcPr>
          <w:tcW w:w="7520" w:type="dxa"/>
          <w:shd w:val="clear" w:color="auto" w:fill="auto"/>
        </w:tcPr>
        <w:p w14:paraId="418D0BCB" w14:textId="137B2970" w:rsidR="00AD7615" w:rsidRPr="002E14E1" w:rsidRDefault="00AD7615"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AD7615" w:rsidRDefault="00AD7615"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D7615" w14:paraId="7288EF6B" w14:textId="77777777" w:rsidTr="00FF3E80">
      <w:trPr>
        <w:cantSplit/>
        <w:trHeight w:hRule="exact" w:val="3402"/>
      </w:trPr>
      <w:tc>
        <w:tcPr>
          <w:tcW w:w="6236" w:type="dxa"/>
          <w:gridSpan w:val="2"/>
          <w:shd w:val="clear" w:color="auto" w:fill="auto"/>
        </w:tcPr>
        <w:p w14:paraId="16C083B2" w14:textId="21EDA29C" w:rsidR="00AD7615" w:rsidRPr="00BC3B53" w:rsidRDefault="00AD7615" w:rsidP="00FF3E80">
          <w:r>
            <w:rPr>
              <w:noProof/>
            </w:rPr>
            <w:drawing>
              <wp:anchor distT="0" distB="0" distL="114300" distR="114300" simplePos="0" relativeHeight="251657216" behindDoc="0" locked="1" layoutInCell="1" allowOverlap="1" wp14:anchorId="06615AC4" wp14:editId="4438FAA6">
                <wp:simplePos x="0" y="0"/>
                <wp:positionH relativeFrom="margin">
                  <wp:posOffset>-1083945</wp:posOffset>
                </wp:positionH>
                <wp:positionV relativeFrom="margin">
                  <wp:posOffset>363855</wp:posOffset>
                </wp:positionV>
                <wp:extent cx="3041650" cy="925195"/>
                <wp:effectExtent l="0" t="0" r="6350" b="8255"/>
                <wp:wrapNone/>
                <wp:docPr id="2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D7615" w:rsidRPr="0056454C" w14:paraId="1B5B917B" w14:textId="77777777" w:rsidTr="00FF3E80">
      <w:trPr>
        <w:cantSplit/>
        <w:trHeight w:hRule="exact" w:val="1701"/>
      </w:trPr>
      <w:tc>
        <w:tcPr>
          <w:tcW w:w="6236" w:type="dxa"/>
          <w:gridSpan w:val="2"/>
          <w:shd w:val="clear" w:color="auto" w:fill="auto"/>
        </w:tcPr>
        <w:p w14:paraId="0A55DF13" w14:textId="4D914170" w:rsidR="00AD7615" w:rsidRPr="00FA6FAC" w:rsidRDefault="00AD761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76B7A">
            <w:rPr>
              <w:noProof/>
            </w:rPr>
            <w:t>omgevingsplan</w:t>
          </w:r>
          <w:r>
            <w:rPr>
              <w:noProof/>
            </w:rPr>
            <w:fldChar w:fldCharType="end"/>
          </w:r>
        </w:p>
      </w:tc>
    </w:tr>
    <w:tr w:rsidR="00AD7615" w:rsidRPr="00B60860" w14:paraId="7C46962B" w14:textId="77777777" w:rsidTr="00FF3E80">
      <w:trPr>
        <w:cantSplit/>
        <w:trHeight w:hRule="exact" w:val="1701"/>
      </w:trPr>
      <w:tc>
        <w:tcPr>
          <w:tcW w:w="6236" w:type="dxa"/>
          <w:gridSpan w:val="2"/>
          <w:shd w:val="clear" w:color="auto" w:fill="auto"/>
        </w:tcPr>
        <w:p w14:paraId="22E8CA4B" w14:textId="7DAF3313" w:rsidR="00AD7615" w:rsidRPr="00B60860" w:rsidRDefault="00AD7615" w:rsidP="00FF3E80">
          <w:r w:rsidRPr="00CA6C0C">
            <w:t xml:space="preserve">Versie </w:t>
          </w:r>
          <w:r>
            <w:rPr>
              <w:noProof/>
            </w:rPr>
            <w:fldChar w:fldCharType="begin"/>
          </w:r>
          <w:r>
            <w:rPr>
              <w:noProof/>
            </w:rPr>
            <w:instrText xml:space="preserve"> DOCVARIABLE ID04 </w:instrText>
          </w:r>
          <w:r>
            <w:rPr>
              <w:noProof/>
            </w:rPr>
            <w:fldChar w:fldCharType="separate"/>
          </w:r>
          <w:r w:rsidR="00176B7A">
            <w:rPr>
              <w:noProof/>
            </w:rPr>
            <w:t>2.0.0-rc</w:t>
          </w:r>
          <w:r>
            <w:rPr>
              <w:noProof/>
            </w:rPr>
            <w:fldChar w:fldCharType="end"/>
          </w:r>
        </w:p>
        <w:p w14:paraId="57A551F9" w14:textId="3A538484" w:rsidR="00AD7615" w:rsidRPr="00B60860" w:rsidRDefault="00AD7615" w:rsidP="00FF3E80">
          <w:r>
            <w:t>Geonovum</w:t>
          </w:r>
        </w:p>
      </w:tc>
    </w:tr>
    <w:tr w:rsidR="00AD7615" w:rsidRPr="00B60860" w14:paraId="7BEFBCE9" w14:textId="77777777" w:rsidTr="00FF3E80">
      <w:trPr>
        <w:cantSplit/>
      </w:trPr>
      <w:tc>
        <w:tcPr>
          <w:tcW w:w="1134" w:type="dxa"/>
          <w:shd w:val="clear" w:color="auto" w:fill="auto"/>
        </w:tcPr>
        <w:p w14:paraId="3AFBF239" w14:textId="77777777" w:rsidR="00AD7615" w:rsidRPr="00CA6C0C" w:rsidRDefault="00AD7615" w:rsidP="00FF3E80">
          <w:r>
            <w:t>Datum</w:t>
          </w:r>
        </w:p>
      </w:tc>
      <w:tc>
        <w:tcPr>
          <w:tcW w:w="3118" w:type="dxa"/>
          <w:shd w:val="clear" w:color="auto" w:fill="auto"/>
        </w:tcPr>
        <w:p w14:paraId="6E883F42" w14:textId="4649896B" w:rsidR="00AD7615" w:rsidRPr="00CA6C0C" w:rsidRDefault="00AD7615" w:rsidP="00FF3E80">
          <w:r>
            <w:fldChar w:fldCharType="begin"/>
          </w:r>
          <w:r>
            <w:instrText xml:space="preserve"> SAVEDATE  \@ "d MMMM yyyy" </w:instrText>
          </w:r>
          <w:r>
            <w:fldChar w:fldCharType="separate"/>
          </w:r>
          <w:r w:rsidR="005F53EB">
            <w:rPr>
              <w:noProof/>
            </w:rPr>
            <w:t>3 juni 2021</w:t>
          </w:r>
          <w:r>
            <w:fldChar w:fldCharType="end"/>
          </w:r>
        </w:p>
      </w:tc>
    </w:tr>
  </w:tbl>
  <w:p w14:paraId="372F3340" w14:textId="77777777" w:rsidR="00AD7615" w:rsidRPr="00EB5B83" w:rsidRDefault="00AD7615"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D7615" w14:paraId="53B8126F" w14:textId="77777777" w:rsidTr="00E034D2">
      <w:trPr>
        <w:cantSplit/>
        <w:trHeight w:hRule="exact" w:val="3402"/>
      </w:trPr>
      <w:tc>
        <w:tcPr>
          <w:tcW w:w="6236" w:type="dxa"/>
          <w:gridSpan w:val="2"/>
          <w:shd w:val="clear" w:color="auto" w:fill="auto"/>
        </w:tcPr>
        <w:p w14:paraId="070130C1" w14:textId="77777777" w:rsidR="00AD7615" w:rsidRPr="00BC3B53" w:rsidRDefault="00AD7615" w:rsidP="00E034D2">
          <w:r>
            <w:rPr>
              <w:noProof/>
            </w:rPr>
            <w:drawing>
              <wp:anchor distT="0" distB="0" distL="114300" distR="114300" simplePos="0" relativeHeight="251659264"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6"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D7615" w:rsidRPr="0056454C" w14:paraId="67F7FD47" w14:textId="77777777" w:rsidTr="00E034D2">
      <w:trPr>
        <w:cantSplit/>
        <w:trHeight w:hRule="exact" w:val="1701"/>
      </w:trPr>
      <w:tc>
        <w:tcPr>
          <w:tcW w:w="6236" w:type="dxa"/>
          <w:gridSpan w:val="2"/>
          <w:shd w:val="clear" w:color="auto" w:fill="auto"/>
        </w:tcPr>
        <w:p w14:paraId="57A8209D" w14:textId="719D855A" w:rsidR="00AD7615" w:rsidRPr="00FA6FAC" w:rsidRDefault="00AD7615"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14E6A">
            <w:rPr>
              <w:noProof/>
            </w:rPr>
            <w:t>omgevingsplan</w:t>
          </w:r>
          <w:r>
            <w:rPr>
              <w:noProof/>
            </w:rPr>
            <w:fldChar w:fldCharType="end"/>
          </w:r>
        </w:p>
      </w:tc>
    </w:tr>
    <w:tr w:rsidR="00AD7615" w:rsidRPr="00B60860" w14:paraId="3905363E" w14:textId="77777777" w:rsidTr="00C7236D">
      <w:trPr>
        <w:cantSplit/>
        <w:trHeight w:hRule="exact" w:val="1701"/>
      </w:trPr>
      <w:tc>
        <w:tcPr>
          <w:tcW w:w="6236" w:type="dxa"/>
          <w:gridSpan w:val="2"/>
          <w:shd w:val="clear" w:color="auto" w:fill="auto"/>
        </w:tcPr>
        <w:p w14:paraId="2FBC6941" w14:textId="1E1A569C" w:rsidR="00AD7615" w:rsidRPr="00B60860" w:rsidRDefault="00AD7615" w:rsidP="00577995">
          <w:r w:rsidRPr="00CA6C0C">
            <w:t xml:space="preserve">Versie </w:t>
          </w:r>
          <w:r>
            <w:rPr>
              <w:noProof/>
            </w:rPr>
            <w:fldChar w:fldCharType="begin"/>
          </w:r>
          <w:r>
            <w:rPr>
              <w:noProof/>
            </w:rPr>
            <w:instrText xml:space="preserve"> DOCVARIABLE ID04 </w:instrText>
          </w:r>
          <w:r>
            <w:rPr>
              <w:noProof/>
            </w:rPr>
            <w:fldChar w:fldCharType="separate"/>
          </w:r>
          <w:r w:rsidR="00414E6A">
            <w:rPr>
              <w:noProof/>
            </w:rPr>
            <w:t>1.0</w:t>
          </w:r>
          <w:r>
            <w:rPr>
              <w:noProof/>
            </w:rPr>
            <w:fldChar w:fldCharType="end"/>
          </w:r>
        </w:p>
        <w:p w14:paraId="6A1EC1FF" w14:textId="77777777" w:rsidR="00AD7615" w:rsidRPr="00B60860" w:rsidRDefault="00AD7615" w:rsidP="00577995">
          <w:r>
            <w:t>Geonovum – KOOP</w:t>
          </w:r>
        </w:p>
      </w:tc>
    </w:tr>
    <w:tr w:rsidR="00AD7615" w:rsidRPr="00B60860" w14:paraId="343D16B5" w14:textId="77777777" w:rsidTr="00C7236D">
      <w:trPr>
        <w:cantSplit/>
      </w:trPr>
      <w:tc>
        <w:tcPr>
          <w:tcW w:w="1134" w:type="dxa"/>
          <w:shd w:val="clear" w:color="auto" w:fill="auto"/>
        </w:tcPr>
        <w:p w14:paraId="17FEC3DD" w14:textId="77777777" w:rsidR="00AD7615" w:rsidRPr="00CA6C0C" w:rsidRDefault="00AD7615" w:rsidP="00577995">
          <w:r>
            <w:t>Datum</w:t>
          </w:r>
        </w:p>
      </w:tc>
      <w:tc>
        <w:tcPr>
          <w:tcW w:w="3118" w:type="dxa"/>
          <w:shd w:val="clear" w:color="auto" w:fill="auto"/>
        </w:tcPr>
        <w:p w14:paraId="23ACB8DF" w14:textId="6A624528" w:rsidR="00AD7615" w:rsidRPr="00CA6C0C" w:rsidRDefault="00AD7615" w:rsidP="00577995">
          <w:r>
            <w:fldChar w:fldCharType="begin"/>
          </w:r>
          <w:r>
            <w:instrText xml:space="preserve"> SAVEDATE  \@ "d MMMM yyyy" </w:instrText>
          </w:r>
          <w:r>
            <w:fldChar w:fldCharType="separate"/>
          </w:r>
          <w:r w:rsidR="005F53EB">
            <w:rPr>
              <w:noProof/>
            </w:rPr>
            <w:t>3 juni 2021</w:t>
          </w:r>
          <w:r>
            <w:fldChar w:fldCharType="end"/>
          </w:r>
        </w:p>
      </w:tc>
    </w:tr>
  </w:tbl>
  <w:p w14:paraId="269CF379" w14:textId="77777777" w:rsidR="00AD7615" w:rsidRDefault="00AD7615"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393EF3E4" w:rsidR="00AD7615" w:rsidRDefault="00AD761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76B7A">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76B7A">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76B7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F53EB">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1"/>
  </w:num>
  <w:num w:numId="3">
    <w:abstractNumId w:val="11"/>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5"/>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7"/>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6"/>
  </w:num>
  <w:num w:numId="11">
    <w:abstractNumId w:val="12"/>
  </w:num>
  <w:num w:numId="12">
    <w:abstractNumId w:val="6"/>
  </w:num>
  <w:num w:numId="13">
    <w:abstractNumId w:val="9"/>
  </w:num>
  <w:num w:numId="14">
    <w:abstractNumId w:val="18"/>
  </w:num>
  <w:num w:numId="15">
    <w:abstractNumId w:val="14"/>
  </w:num>
  <w:num w:numId="16">
    <w:abstractNumId w:val="8"/>
  </w:num>
  <w:num w:numId="17">
    <w:abstractNumId w:val="4"/>
  </w:num>
  <w:num w:numId="18">
    <w:abstractNumId w:val="1"/>
  </w:num>
  <w:num w:numId="19">
    <w:abstractNumId w:val="10"/>
  </w:num>
  <w:num w:numId="20">
    <w:abstractNumId w:val="22"/>
  </w:num>
  <w:num w:numId="21">
    <w:abstractNumId w:val="13"/>
  </w:num>
  <w:num w:numId="22">
    <w:abstractNumId w:val="17"/>
  </w:num>
  <w:num w:numId="23">
    <w:abstractNumId w:val="3"/>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0"/>
  </w:num>
  <w:num w:numId="36">
    <w:abstractNumId w:val="19"/>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0"/>
  </w:num>
  <w:num w:numId="39">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4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plan"/>
    <w:docVar w:name="ID01_CAPS" w:val="Omgevingsplan"/>
    <w:docVar w:name="ID01+" w:val="het omgevingsplan"/>
    <w:docVar w:name="ID01+_CAPS" w:val="Het omgevingsplan"/>
    <w:docVar w:name="ID02" w:val="het"/>
    <w:docVar w:name="ID03" w:val="op"/>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2C1"/>
    <w:rsid w:val="00000330"/>
    <w:rsid w:val="00000599"/>
    <w:rsid w:val="0000066F"/>
    <w:rsid w:val="0000073B"/>
    <w:rsid w:val="0000074A"/>
    <w:rsid w:val="0000078D"/>
    <w:rsid w:val="00000A05"/>
    <w:rsid w:val="00000AED"/>
    <w:rsid w:val="00000D0C"/>
    <w:rsid w:val="00000F4A"/>
    <w:rsid w:val="00001068"/>
    <w:rsid w:val="00001115"/>
    <w:rsid w:val="00001234"/>
    <w:rsid w:val="000016DA"/>
    <w:rsid w:val="0000199A"/>
    <w:rsid w:val="00001BB7"/>
    <w:rsid w:val="00001C13"/>
    <w:rsid w:val="00001C68"/>
    <w:rsid w:val="00001F48"/>
    <w:rsid w:val="00001FEB"/>
    <w:rsid w:val="00002021"/>
    <w:rsid w:val="00002460"/>
    <w:rsid w:val="000025B2"/>
    <w:rsid w:val="000026A9"/>
    <w:rsid w:val="0000284A"/>
    <w:rsid w:val="00002BE4"/>
    <w:rsid w:val="00002CE5"/>
    <w:rsid w:val="00002E9A"/>
    <w:rsid w:val="000030A7"/>
    <w:rsid w:val="000030F6"/>
    <w:rsid w:val="000031A2"/>
    <w:rsid w:val="00003291"/>
    <w:rsid w:val="0000329E"/>
    <w:rsid w:val="0000345F"/>
    <w:rsid w:val="000034F9"/>
    <w:rsid w:val="00003762"/>
    <w:rsid w:val="000037D6"/>
    <w:rsid w:val="00003855"/>
    <w:rsid w:val="00003AEB"/>
    <w:rsid w:val="00003B27"/>
    <w:rsid w:val="00003C17"/>
    <w:rsid w:val="00003DC1"/>
    <w:rsid w:val="00003EB5"/>
    <w:rsid w:val="0000404D"/>
    <w:rsid w:val="00004179"/>
    <w:rsid w:val="000041E2"/>
    <w:rsid w:val="000045FB"/>
    <w:rsid w:val="0000463D"/>
    <w:rsid w:val="0000475E"/>
    <w:rsid w:val="00004785"/>
    <w:rsid w:val="0000492F"/>
    <w:rsid w:val="00004C2D"/>
    <w:rsid w:val="00005080"/>
    <w:rsid w:val="000050E9"/>
    <w:rsid w:val="00005319"/>
    <w:rsid w:val="00005438"/>
    <w:rsid w:val="00005635"/>
    <w:rsid w:val="000056C8"/>
    <w:rsid w:val="000056D0"/>
    <w:rsid w:val="0000577D"/>
    <w:rsid w:val="00005897"/>
    <w:rsid w:val="000058EC"/>
    <w:rsid w:val="00005BA7"/>
    <w:rsid w:val="00005DB3"/>
    <w:rsid w:val="00005EFA"/>
    <w:rsid w:val="00005FF9"/>
    <w:rsid w:val="00006203"/>
    <w:rsid w:val="0000633F"/>
    <w:rsid w:val="00006438"/>
    <w:rsid w:val="0000676D"/>
    <w:rsid w:val="000067A6"/>
    <w:rsid w:val="00006B91"/>
    <w:rsid w:val="00006CFF"/>
    <w:rsid w:val="0000703D"/>
    <w:rsid w:val="000070BB"/>
    <w:rsid w:val="00007430"/>
    <w:rsid w:val="00007C1B"/>
    <w:rsid w:val="00007CED"/>
    <w:rsid w:val="00007E94"/>
    <w:rsid w:val="00010094"/>
    <w:rsid w:val="000100D3"/>
    <w:rsid w:val="00010161"/>
    <w:rsid w:val="000102F9"/>
    <w:rsid w:val="000104E4"/>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20F5"/>
    <w:rsid w:val="00012436"/>
    <w:rsid w:val="000124C4"/>
    <w:rsid w:val="000124F9"/>
    <w:rsid w:val="0001264F"/>
    <w:rsid w:val="000126D9"/>
    <w:rsid w:val="000127E5"/>
    <w:rsid w:val="0001292B"/>
    <w:rsid w:val="00012CC1"/>
    <w:rsid w:val="00012E11"/>
    <w:rsid w:val="00012E7B"/>
    <w:rsid w:val="00012F32"/>
    <w:rsid w:val="00012FE6"/>
    <w:rsid w:val="00013225"/>
    <w:rsid w:val="000132AB"/>
    <w:rsid w:val="00013342"/>
    <w:rsid w:val="00013380"/>
    <w:rsid w:val="000134C3"/>
    <w:rsid w:val="000135C1"/>
    <w:rsid w:val="0001361A"/>
    <w:rsid w:val="000137AA"/>
    <w:rsid w:val="00013C31"/>
    <w:rsid w:val="00013CBA"/>
    <w:rsid w:val="00013CC4"/>
    <w:rsid w:val="00013CE9"/>
    <w:rsid w:val="00013D56"/>
    <w:rsid w:val="00013D60"/>
    <w:rsid w:val="00013DAA"/>
    <w:rsid w:val="00013F1C"/>
    <w:rsid w:val="00014230"/>
    <w:rsid w:val="000142A0"/>
    <w:rsid w:val="000149A7"/>
    <w:rsid w:val="00014C94"/>
    <w:rsid w:val="000151D4"/>
    <w:rsid w:val="000152A3"/>
    <w:rsid w:val="000152DC"/>
    <w:rsid w:val="00015423"/>
    <w:rsid w:val="000154D8"/>
    <w:rsid w:val="00015503"/>
    <w:rsid w:val="00015835"/>
    <w:rsid w:val="0001583B"/>
    <w:rsid w:val="00015BAD"/>
    <w:rsid w:val="00015C74"/>
    <w:rsid w:val="00015CA2"/>
    <w:rsid w:val="00016134"/>
    <w:rsid w:val="0001678E"/>
    <w:rsid w:val="000168C8"/>
    <w:rsid w:val="000168D1"/>
    <w:rsid w:val="00016A79"/>
    <w:rsid w:val="00016A8B"/>
    <w:rsid w:val="00016B56"/>
    <w:rsid w:val="00016BB4"/>
    <w:rsid w:val="00016C48"/>
    <w:rsid w:val="00016D82"/>
    <w:rsid w:val="00016F94"/>
    <w:rsid w:val="00017407"/>
    <w:rsid w:val="000174A3"/>
    <w:rsid w:val="000178B1"/>
    <w:rsid w:val="00017ACF"/>
    <w:rsid w:val="00017B4C"/>
    <w:rsid w:val="00017C97"/>
    <w:rsid w:val="00017CA4"/>
    <w:rsid w:val="00017E76"/>
    <w:rsid w:val="00017F62"/>
    <w:rsid w:val="00017FF9"/>
    <w:rsid w:val="000200AB"/>
    <w:rsid w:val="000200C1"/>
    <w:rsid w:val="00020175"/>
    <w:rsid w:val="000202CC"/>
    <w:rsid w:val="00020324"/>
    <w:rsid w:val="00020376"/>
    <w:rsid w:val="000204E1"/>
    <w:rsid w:val="00020505"/>
    <w:rsid w:val="00020692"/>
    <w:rsid w:val="00020A25"/>
    <w:rsid w:val="00020C7E"/>
    <w:rsid w:val="00020E52"/>
    <w:rsid w:val="0002114B"/>
    <w:rsid w:val="000213B4"/>
    <w:rsid w:val="00021547"/>
    <w:rsid w:val="00021674"/>
    <w:rsid w:val="00021932"/>
    <w:rsid w:val="00021C89"/>
    <w:rsid w:val="00021D38"/>
    <w:rsid w:val="00021F1B"/>
    <w:rsid w:val="00021FE8"/>
    <w:rsid w:val="0002240A"/>
    <w:rsid w:val="000224E4"/>
    <w:rsid w:val="00022708"/>
    <w:rsid w:val="000227B5"/>
    <w:rsid w:val="00022EAD"/>
    <w:rsid w:val="00023125"/>
    <w:rsid w:val="00023130"/>
    <w:rsid w:val="00023301"/>
    <w:rsid w:val="00023485"/>
    <w:rsid w:val="0002356D"/>
    <w:rsid w:val="00023693"/>
    <w:rsid w:val="00023708"/>
    <w:rsid w:val="0002378A"/>
    <w:rsid w:val="00023FB7"/>
    <w:rsid w:val="00023FFE"/>
    <w:rsid w:val="00024083"/>
    <w:rsid w:val="000241AF"/>
    <w:rsid w:val="000246CD"/>
    <w:rsid w:val="0002480F"/>
    <w:rsid w:val="000248CA"/>
    <w:rsid w:val="00024A76"/>
    <w:rsid w:val="00024AAE"/>
    <w:rsid w:val="00024B58"/>
    <w:rsid w:val="00024CEA"/>
    <w:rsid w:val="00024D36"/>
    <w:rsid w:val="00024DF3"/>
    <w:rsid w:val="00024EC5"/>
    <w:rsid w:val="00024FEB"/>
    <w:rsid w:val="0002500B"/>
    <w:rsid w:val="00025052"/>
    <w:rsid w:val="000251B8"/>
    <w:rsid w:val="00025301"/>
    <w:rsid w:val="00025397"/>
    <w:rsid w:val="0002548D"/>
    <w:rsid w:val="00025618"/>
    <w:rsid w:val="00025666"/>
    <w:rsid w:val="0002577A"/>
    <w:rsid w:val="000257AF"/>
    <w:rsid w:val="000258DB"/>
    <w:rsid w:val="00025B3A"/>
    <w:rsid w:val="00025C3E"/>
    <w:rsid w:val="0002605E"/>
    <w:rsid w:val="00026469"/>
    <w:rsid w:val="000264EC"/>
    <w:rsid w:val="0002692E"/>
    <w:rsid w:val="00026B0D"/>
    <w:rsid w:val="00026BB7"/>
    <w:rsid w:val="00026E3D"/>
    <w:rsid w:val="0002706E"/>
    <w:rsid w:val="0002732F"/>
    <w:rsid w:val="0002738A"/>
    <w:rsid w:val="00027624"/>
    <w:rsid w:val="00027803"/>
    <w:rsid w:val="000278F9"/>
    <w:rsid w:val="000279A9"/>
    <w:rsid w:val="00027CA6"/>
    <w:rsid w:val="00027D82"/>
    <w:rsid w:val="00027D8F"/>
    <w:rsid w:val="00027E40"/>
    <w:rsid w:val="0003067C"/>
    <w:rsid w:val="00030761"/>
    <w:rsid w:val="00030A1B"/>
    <w:rsid w:val="00030EA9"/>
    <w:rsid w:val="00030F3D"/>
    <w:rsid w:val="00030FFD"/>
    <w:rsid w:val="00031235"/>
    <w:rsid w:val="0003133A"/>
    <w:rsid w:val="00031463"/>
    <w:rsid w:val="00031560"/>
    <w:rsid w:val="00031D37"/>
    <w:rsid w:val="00032041"/>
    <w:rsid w:val="0003206F"/>
    <w:rsid w:val="000322BE"/>
    <w:rsid w:val="000324B6"/>
    <w:rsid w:val="00032767"/>
    <w:rsid w:val="0003298B"/>
    <w:rsid w:val="00032B92"/>
    <w:rsid w:val="00032C31"/>
    <w:rsid w:val="00032D81"/>
    <w:rsid w:val="00032D98"/>
    <w:rsid w:val="00032E54"/>
    <w:rsid w:val="00032EA8"/>
    <w:rsid w:val="00032F98"/>
    <w:rsid w:val="000333A8"/>
    <w:rsid w:val="00033711"/>
    <w:rsid w:val="0003388B"/>
    <w:rsid w:val="00033949"/>
    <w:rsid w:val="00033AA8"/>
    <w:rsid w:val="00033AB2"/>
    <w:rsid w:val="00033E15"/>
    <w:rsid w:val="00033E2C"/>
    <w:rsid w:val="00033E50"/>
    <w:rsid w:val="000343B5"/>
    <w:rsid w:val="0003446E"/>
    <w:rsid w:val="0003502E"/>
    <w:rsid w:val="0003512A"/>
    <w:rsid w:val="000353E9"/>
    <w:rsid w:val="00035833"/>
    <w:rsid w:val="0003583D"/>
    <w:rsid w:val="000358D4"/>
    <w:rsid w:val="00035964"/>
    <w:rsid w:val="00035B5E"/>
    <w:rsid w:val="00035BC1"/>
    <w:rsid w:val="00035E6A"/>
    <w:rsid w:val="00035ED7"/>
    <w:rsid w:val="00035F79"/>
    <w:rsid w:val="000361CE"/>
    <w:rsid w:val="00036382"/>
    <w:rsid w:val="00036400"/>
    <w:rsid w:val="000365AA"/>
    <w:rsid w:val="000365D1"/>
    <w:rsid w:val="000367DC"/>
    <w:rsid w:val="00036B39"/>
    <w:rsid w:val="00036C0A"/>
    <w:rsid w:val="00036ED0"/>
    <w:rsid w:val="00036F70"/>
    <w:rsid w:val="00036F9D"/>
    <w:rsid w:val="000370E7"/>
    <w:rsid w:val="000371C4"/>
    <w:rsid w:val="0003729F"/>
    <w:rsid w:val="000378A4"/>
    <w:rsid w:val="00037902"/>
    <w:rsid w:val="00037D86"/>
    <w:rsid w:val="00037F12"/>
    <w:rsid w:val="00040125"/>
    <w:rsid w:val="00040599"/>
    <w:rsid w:val="000406C4"/>
    <w:rsid w:val="00040856"/>
    <w:rsid w:val="00040BCC"/>
    <w:rsid w:val="0004128E"/>
    <w:rsid w:val="00041327"/>
    <w:rsid w:val="0004136F"/>
    <w:rsid w:val="00041877"/>
    <w:rsid w:val="0004188A"/>
    <w:rsid w:val="00041B68"/>
    <w:rsid w:val="00041DD1"/>
    <w:rsid w:val="00041DEC"/>
    <w:rsid w:val="00041F13"/>
    <w:rsid w:val="0004208F"/>
    <w:rsid w:val="0004212E"/>
    <w:rsid w:val="000428F3"/>
    <w:rsid w:val="00042BA4"/>
    <w:rsid w:val="00042D35"/>
    <w:rsid w:val="00043214"/>
    <w:rsid w:val="00043215"/>
    <w:rsid w:val="000432DF"/>
    <w:rsid w:val="00043367"/>
    <w:rsid w:val="00043660"/>
    <w:rsid w:val="000436C7"/>
    <w:rsid w:val="0004387A"/>
    <w:rsid w:val="00043926"/>
    <w:rsid w:val="00043AA1"/>
    <w:rsid w:val="00043AA6"/>
    <w:rsid w:val="00043D44"/>
    <w:rsid w:val="00043D6E"/>
    <w:rsid w:val="00043DA7"/>
    <w:rsid w:val="00044353"/>
    <w:rsid w:val="000444EB"/>
    <w:rsid w:val="00044606"/>
    <w:rsid w:val="0004467A"/>
    <w:rsid w:val="0004470A"/>
    <w:rsid w:val="0004471E"/>
    <w:rsid w:val="0004476E"/>
    <w:rsid w:val="0004530B"/>
    <w:rsid w:val="00045416"/>
    <w:rsid w:val="000455AD"/>
    <w:rsid w:val="00045B7F"/>
    <w:rsid w:val="00045C1E"/>
    <w:rsid w:val="00045CE0"/>
    <w:rsid w:val="00045F8F"/>
    <w:rsid w:val="00045FE9"/>
    <w:rsid w:val="0004600B"/>
    <w:rsid w:val="0004600F"/>
    <w:rsid w:val="000460C3"/>
    <w:rsid w:val="00046125"/>
    <w:rsid w:val="000462C4"/>
    <w:rsid w:val="000463B0"/>
    <w:rsid w:val="000463EC"/>
    <w:rsid w:val="00046420"/>
    <w:rsid w:val="000468FA"/>
    <w:rsid w:val="00046A82"/>
    <w:rsid w:val="00046AF4"/>
    <w:rsid w:val="00046DB4"/>
    <w:rsid w:val="0004726C"/>
    <w:rsid w:val="000473A5"/>
    <w:rsid w:val="00047705"/>
    <w:rsid w:val="000477F3"/>
    <w:rsid w:val="00047C3A"/>
    <w:rsid w:val="00047EA2"/>
    <w:rsid w:val="00047EDE"/>
    <w:rsid w:val="00047F62"/>
    <w:rsid w:val="00047F7E"/>
    <w:rsid w:val="0005000F"/>
    <w:rsid w:val="000500B6"/>
    <w:rsid w:val="000504E4"/>
    <w:rsid w:val="00050909"/>
    <w:rsid w:val="000509CB"/>
    <w:rsid w:val="00050A11"/>
    <w:rsid w:val="00050A5B"/>
    <w:rsid w:val="00050E43"/>
    <w:rsid w:val="00051129"/>
    <w:rsid w:val="000514A5"/>
    <w:rsid w:val="000514AB"/>
    <w:rsid w:val="0005181B"/>
    <w:rsid w:val="00051F37"/>
    <w:rsid w:val="000520BA"/>
    <w:rsid w:val="000521D8"/>
    <w:rsid w:val="000524CA"/>
    <w:rsid w:val="0005261F"/>
    <w:rsid w:val="00052793"/>
    <w:rsid w:val="0005291E"/>
    <w:rsid w:val="00052B19"/>
    <w:rsid w:val="00052C98"/>
    <w:rsid w:val="00052CFE"/>
    <w:rsid w:val="00052D2D"/>
    <w:rsid w:val="00052ED2"/>
    <w:rsid w:val="00052EE8"/>
    <w:rsid w:val="00053394"/>
    <w:rsid w:val="000539FB"/>
    <w:rsid w:val="00053D0A"/>
    <w:rsid w:val="00053F65"/>
    <w:rsid w:val="000541BB"/>
    <w:rsid w:val="00054435"/>
    <w:rsid w:val="00054566"/>
    <w:rsid w:val="000548F2"/>
    <w:rsid w:val="00054943"/>
    <w:rsid w:val="00054D67"/>
    <w:rsid w:val="00054EA6"/>
    <w:rsid w:val="00054FCD"/>
    <w:rsid w:val="00055043"/>
    <w:rsid w:val="00055241"/>
    <w:rsid w:val="0005526C"/>
    <w:rsid w:val="00055410"/>
    <w:rsid w:val="00055561"/>
    <w:rsid w:val="0005570B"/>
    <w:rsid w:val="0005577A"/>
    <w:rsid w:val="000557CD"/>
    <w:rsid w:val="00055B82"/>
    <w:rsid w:val="00055D68"/>
    <w:rsid w:val="00055EDA"/>
    <w:rsid w:val="0005606A"/>
    <w:rsid w:val="000560A9"/>
    <w:rsid w:val="00056276"/>
    <w:rsid w:val="000564CB"/>
    <w:rsid w:val="00056A44"/>
    <w:rsid w:val="00056C9C"/>
    <w:rsid w:val="00056D6C"/>
    <w:rsid w:val="00056F09"/>
    <w:rsid w:val="000571D9"/>
    <w:rsid w:val="000577EC"/>
    <w:rsid w:val="000579D0"/>
    <w:rsid w:val="00057BCB"/>
    <w:rsid w:val="00057BE7"/>
    <w:rsid w:val="00057E19"/>
    <w:rsid w:val="00057F56"/>
    <w:rsid w:val="00060033"/>
    <w:rsid w:val="0006028E"/>
    <w:rsid w:val="000602DE"/>
    <w:rsid w:val="00060796"/>
    <w:rsid w:val="00060D18"/>
    <w:rsid w:val="00060D49"/>
    <w:rsid w:val="00060DAA"/>
    <w:rsid w:val="00060FF8"/>
    <w:rsid w:val="00061140"/>
    <w:rsid w:val="00061299"/>
    <w:rsid w:val="000614A1"/>
    <w:rsid w:val="00061546"/>
    <w:rsid w:val="00061706"/>
    <w:rsid w:val="00061812"/>
    <w:rsid w:val="000619F3"/>
    <w:rsid w:val="00061A15"/>
    <w:rsid w:val="00061F61"/>
    <w:rsid w:val="00062137"/>
    <w:rsid w:val="000623E3"/>
    <w:rsid w:val="00062571"/>
    <w:rsid w:val="00062655"/>
    <w:rsid w:val="00062E54"/>
    <w:rsid w:val="00062F6F"/>
    <w:rsid w:val="00063043"/>
    <w:rsid w:val="000635B9"/>
    <w:rsid w:val="00063A0C"/>
    <w:rsid w:val="00063A47"/>
    <w:rsid w:val="00063F0C"/>
    <w:rsid w:val="00063FD8"/>
    <w:rsid w:val="00064050"/>
    <w:rsid w:val="00064061"/>
    <w:rsid w:val="0006407F"/>
    <w:rsid w:val="0006410D"/>
    <w:rsid w:val="0006411B"/>
    <w:rsid w:val="000646BA"/>
    <w:rsid w:val="00064BEE"/>
    <w:rsid w:val="00064EB5"/>
    <w:rsid w:val="0006538A"/>
    <w:rsid w:val="00065394"/>
    <w:rsid w:val="000654B0"/>
    <w:rsid w:val="00065792"/>
    <w:rsid w:val="00065946"/>
    <w:rsid w:val="00065A0D"/>
    <w:rsid w:val="00065A83"/>
    <w:rsid w:val="00065D83"/>
    <w:rsid w:val="00065EBE"/>
    <w:rsid w:val="00065EF7"/>
    <w:rsid w:val="00065F61"/>
    <w:rsid w:val="0006627B"/>
    <w:rsid w:val="000662F7"/>
    <w:rsid w:val="0006638C"/>
    <w:rsid w:val="000663B5"/>
    <w:rsid w:val="000663E2"/>
    <w:rsid w:val="0006640C"/>
    <w:rsid w:val="000665E6"/>
    <w:rsid w:val="0006669D"/>
    <w:rsid w:val="00066AAB"/>
    <w:rsid w:val="00066B45"/>
    <w:rsid w:val="00066BE5"/>
    <w:rsid w:val="00066EB6"/>
    <w:rsid w:val="00067128"/>
    <w:rsid w:val="00067134"/>
    <w:rsid w:val="000674CB"/>
    <w:rsid w:val="00067676"/>
    <w:rsid w:val="00067908"/>
    <w:rsid w:val="00067A5D"/>
    <w:rsid w:val="00067AF6"/>
    <w:rsid w:val="00067D10"/>
    <w:rsid w:val="00070304"/>
    <w:rsid w:val="0007051C"/>
    <w:rsid w:val="000708AF"/>
    <w:rsid w:val="00070A75"/>
    <w:rsid w:val="00070C21"/>
    <w:rsid w:val="00070F68"/>
    <w:rsid w:val="0007128C"/>
    <w:rsid w:val="00071318"/>
    <w:rsid w:val="00071490"/>
    <w:rsid w:val="0007155B"/>
    <w:rsid w:val="000717DB"/>
    <w:rsid w:val="00071DF9"/>
    <w:rsid w:val="00071EEA"/>
    <w:rsid w:val="00071EEE"/>
    <w:rsid w:val="0007213E"/>
    <w:rsid w:val="00072159"/>
    <w:rsid w:val="000721BA"/>
    <w:rsid w:val="00072247"/>
    <w:rsid w:val="00072410"/>
    <w:rsid w:val="0007247A"/>
    <w:rsid w:val="0007267C"/>
    <w:rsid w:val="00072973"/>
    <w:rsid w:val="000729BF"/>
    <w:rsid w:val="00072AD0"/>
    <w:rsid w:val="00072E50"/>
    <w:rsid w:val="00072E83"/>
    <w:rsid w:val="00072F34"/>
    <w:rsid w:val="00073209"/>
    <w:rsid w:val="00073320"/>
    <w:rsid w:val="000733FC"/>
    <w:rsid w:val="00073483"/>
    <w:rsid w:val="000734D7"/>
    <w:rsid w:val="00073801"/>
    <w:rsid w:val="00073851"/>
    <w:rsid w:val="00073AED"/>
    <w:rsid w:val="00073B84"/>
    <w:rsid w:val="00073C0D"/>
    <w:rsid w:val="00073CBC"/>
    <w:rsid w:val="00073DE8"/>
    <w:rsid w:val="00073E22"/>
    <w:rsid w:val="00073EBC"/>
    <w:rsid w:val="00073ED5"/>
    <w:rsid w:val="00074025"/>
    <w:rsid w:val="00074228"/>
    <w:rsid w:val="0007431C"/>
    <w:rsid w:val="00074542"/>
    <w:rsid w:val="000745A3"/>
    <w:rsid w:val="000745A5"/>
    <w:rsid w:val="000745B6"/>
    <w:rsid w:val="000747B0"/>
    <w:rsid w:val="000748C1"/>
    <w:rsid w:val="00074A84"/>
    <w:rsid w:val="00074CD4"/>
    <w:rsid w:val="00074D78"/>
    <w:rsid w:val="00074E22"/>
    <w:rsid w:val="00075162"/>
    <w:rsid w:val="00075203"/>
    <w:rsid w:val="000755D6"/>
    <w:rsid w:val="00075786"/>
    <w:rsid w:val="00075AB5"/>
    <w:rsid w:val="00075C9F"/>
    <w:rsid w:val="00075D2D"/>
    <w:rsid w:val="000762D7"/>
    <w:rsid w:val="000763F9"/>
    <w:rsid w:val="00076FB8"/>
    <w:rsid w:val="000772D3"/>
    <w:rsid w:val="0007734C"/>
    <w:rsid w:val="000774B5"/>
    <w:rsid w:val="000774B8"/>
    <w:rsid w:val="000775E1"/>
    <w:rsid w:val="0007785C"/>
    <w:rsid w:val="000779E6"/>
    <w:rsid w:val="00077E2E"/>
    <w:rsid w:val="00077F37"/>
    <w:rsid w:val="000803CB"/>
    <w:rsid w:val="000804E1"/>
    <w:rsid w:val="000806CE"/>
    <w:rsid w:val="00080956"/>
    <w:rsid w:val="000809F0"/>
    <w:rsid w:val="00080AC3"/>
    <w:rsid w:val="00080B54"/>
    <w:rsid w:val="00080D86"/>
    <w:rsid w:val="00080EE4"/>
    <w:rsid w:val="0008120C"/>
    <w:rsid w:val="00081234"/>
    <w:rsid w:val="00081409"/>
    <w:rsid w:val="00081567"/>
    <w:rsid w:val="0008172F"/>
    <w:rsid w:val="00081B59"/>
    <w:rsid w:val="00081BA9"/>
    <w:rsid w:val="00081C53"/>
    <w:rsid w:val="00081C82"/>
    <w:rsid w:val="0008209B"/>
    <w:rsid w:val="00082176"/>
    <w:rsid w:val="000822BE"/>
    <w:rsid w:val="000822C5"/>
    <w:rsid w:val="00082308"/>
    <w:rsid w:val="00082315"/>
    <w:rsid w:val="0008242B"/>
    <w:rsid w:val="0008242E"/>
    <w:rsid w:val="00082614"/>
    <w:rsid w:val="00082697"/>
    <w:rsid w:val="00082770"/>
    <w:rsid w:val="000828A3"/>
    <w:rsid w:val="000828F2"/>
    <w:rsid w:val="00082918"/>
    <w:rsid w:val="00082F0E"/>
    <w:rsid w:val="000832D2"/>
    <w:rsid w:val="000832E3"/>
    <w:rsid w:val="0008337F"/>
    <w:rsid w:val="000834C3"/>
    <w:rsid w:val="000834E6"/>
    <w:rsid w:val="0008352D"/>
    <w:rsid w:val="00083571"/>
    <w:rsid w:val="000836D8"/>
    <w:rsid w:val="000836DD"/>
    <w:rsid w:val="00083808"/>
    <w:rsid w:val="00083864"/>
    <w:rsid w:val="00083954"/>
    <w:rsid w:val="00083D78"/>
    <w:rsid w:val="0008406E"/>
    <w:rsid w:val="00084335"/>
    <w:rsid w:val="00084790"/>
    <w:rsid w:val="00084A40"/>
    <w:rsid w:val="00084DBB"/>
    <w:rsid w:val="00085076"/>
    <w:rsid w:val="00085088"/>
    <w:rsid w:val="000851D3"/>
    <w:rsid w:val="00085221"/>
    <w:rsid w:val="000852C2"/>
    <w:rsid w:val="00085316"/>
    <w:rsid w:val="00085546"/>
    <w:rsid w:val="00085824"/>
    <w:rsid w:val="00085837"/>
    <w:rsid w:val="00085A0E"/>
    <w:rsid w:val="00085B12"/>
    <w:rsid w:val="00085B5D"/>
    <w:rsid w:val="0008603E"/>
    <w:rsid w:val="0008613F"/>
    <w:rsid w:val="000864A0"/>
    <w:rsid w:val="000866C3"/>
    <w:rsid w:val="0008675C"/>
    <w:rsid w:val="00086A24"/>
    <w:rsid w:val="00086E9A"/>
    <w:rsid w:val="0008705C"/>
    <w:rsid w:val="000870C0"/>
    <w:rsid w:val="0008729A"/>
    <w:rsid w:val="000873F7"/>
    <w:rsid w:val="00087450"/>
    <w:rsid w:val="00087457"/>
    <w:rsid w:val="000879F4"/>
    <w:rsid w:val="00087B7F"/>
    <w:rsid w:val="00087D32"/>
    <w:rsid w:val="00087D4A"/>
    <w:rsid w:val="00087DD9"/>
    <w:rsid w:val="00087E40"/>
    <w:rsid w:val="00087F17"/>
    <w:rsid w:val="00087F51"/>
    <w:rsid w:val="00087FB4"/>
    <w:rsid w:val="00087FBD"/>
    <w:rsid w:val="00090228"/>
    <w:rsid w:val="0009034B"/>
    <w:rsid w:val="0009049B"/>
    <w:rsid w:val="00090657"/>
    <w:rsid w:val="000906D7"/>
    <w:rsid w:val="0009079F"/>
    <w:rsid w:val="00090937"/>
    <w:rsid w:val="00090A13"/>
    <w:rsid w:val="00090A91"/>
    <w:rsid w:val="00090B11"/>
    <w:rsid w:val="00090B75"/>
    <w:rsid w:val="00090BC0"/>
    <w:rsid w:val="00090D61"/>
    <w:rsid w:val="00090E68"/>
    <w:rsid w:val="0009117F"/>
    <w:rsid w:val="000912DE"/>
    <w:rsid w:val="00091320"/>
    <w:rsid w:val="00091669"/>
    <w:rsid w:val="000916A8"/>
    <w:rsid w:val="0009177C"/>
    <w:rsid w:val="0009183F"/>
    <w:rsid w:val="0009186D"/>
    <w:rsid w:val="000919EE"/>
    <w:rsid w:val="00091ADA"/>
    <w:rsid w:val="00091C16"/>
    <w:rsid w:val="00091C79"/>
    <w:rsid w:val="00091DBB"/>
    <w:rsid w:val="00091E2C"/>
    <w:rsid w:val="00091E31"/>
    <w:rsid w:val="00091E82"/>
    <w:rsid w:val="0009220B"/>
    <w:rsid w:val="00092329"/>
    <w:rsid w:val="000924C3"/>
    <w:rsid w:val="00092546"/>
    <w:rsid w:val="0009254D"/>
    <w:rsid w:val="0009255F"/>
    <w:rsid w:val="0009268C"/>
    <w:rsid w:val="000927B8"/>
    <w:rsid w:val="000928BC"/>
    <w:rsid w:val="00092997"/>
    <w:rsid w:val="000929D0"/>
    <w:rsid w:val="00092B15"/>
    <w:rsid w:val="00092DC5"/>
    <w:rsid w:val="00092DF8"/>
    <w:rsid w:val="00092E16"/>
    <w:rsid w:val="00093042"/>
    <w:rsid w:val="000931F8"/>
    <w:rsid w:val="00093761"/>
    <w:rsid w:val="00093AE3"/>
    <w:rsid w:val="00093B94"/>
    <w:rsid w:val="00093CEC"/>
    <w:rsid w:val="000942AC"/>
    <w:rsid w:val="000944C3"/>
    <w:rsid w:val="000945AD"/>
    <w:rsid w:val="000946D6"/>
    <w:rsid w:val="0009481B"/>
    <w:rsid w:val="000948DA"/>
    <w:rsid w:val="00094B77"/>
    <w:rsid w:val="00094BAC"/>
    <w:rsid w:val="00094BDE"/>
    <w:rsid w:val="00094C73"/>
    <w:rsid w:val="00094D1C"/>
    <w:rsid w:val="00094DBF"/>
    <w:rsid w:val="000950F1"/>
    <w:rsid w:val="00095568"/>
    <w:rsid w:val="00095684"/>
    <w:rsid w:val="0009573F"/>
    <w:rsid w:val="000957C6"/>
    <w:rsid w:val="000957D0"/>
    <w:rsid w:val="0009588D"/>
    <w:rsid w:val="0009599F"/>
    <w:rsid w:val="00095A11"/>
    <w:rsid w:val="00095BCD"/>
    <w:rsid w:val="00096E27"/>
    <w:rsid w:val="000972E6"/>
    <w:rsid w:val="0009730F"/>
    <w:rsid w:val="00097722"/>
    <w:rsid w:val="000977DD"/>
    <w:rsid w:val="00097810"/>
    <w:rsid w:val="0009791A"/>
    <w:rsid w:val="00097924"/>
    <w:rsid w:val="00097B14"/>
    <w:rsid w:val="00097B49"/>
    <w:rsid w:val="00097CBB"/>
    <w:rsid w:val="00097FD3"/>
    <w:rsid w:val="000A0056"/>
    <w:rsid w:val="000A0245"/>
    <w:rsid w:val="000A030A"/>
    <w:rsid w:val="000A042A"/>
    <w:rsid w:val="000A06F0"/>
    <w:rsid w:val="000A0AFE"/>
    <w:rsid w:val="000A1070"/>
    <w:rsid w:val="000A111E"/>
    <w:rsid w:val="000A11F8"/>
    <w:rsid w:val="000A1357"/>
    <w:rsid w:val="000A15E1"/>
    <w:rsid w:val="000A167C"/>
    <w:rsid w:val="000A17C3"/>
    <w:rsid w:val="000A1AA5"/>
    <w:rsid w:val="000A1CB1"/>
    <w:rsid w:val="000A1FE8"/>
    <w:rsid w:val="000A20B1"/>
    <w:rsid w:val="000A21C2"/>
    <w:rsid w:val="000A23B9"/>
    <w:rsid w:val="000A26F4"/>
    <w:rsid w:val="000A2A97"/>
    <w:rsid w:val="000A2C1B"/>
    <w:rsid w:val="000A2C5F"/>
    <w:rsid w:val="000A2CCD"/>
    <w:rsid w:val="000A2CD9"/>
    <w:rsid w:val="000A2D62"/>
    <w:rsid w:val="000A2DED"/>
    <w:rsid w:val="000A2FA4"/>
    <w:rsid w:val="000A319A"/>
    <w:rsid w:val="000A321C"/>
    <w:rsid w:val="000A361C"/>
    <w:rsid w:val="000A3AC3"/>
    <w:rsid w:val="000A3BF0"/>
    <w:rsid w:val="000A3C5B"/>
    <w:rsid w:val="000A402A"/>
    <w:rsid w:val="000A41DA"/>
    <w:rsid w:val="000A42DD"/>
    <w:rsid w:val="000A4480"/>
    <w:rsid w:val="000A44F0"/>
    <w:rsid w:val="000A46D6"/>
    <w:rsid w:val="000A4763"/>
    <w:rsid w:val="000A47FF"/>
    <w:rsid w:val="000A4852"/>
    <w:rsid w:val="000A497C"/>
    <w:rsid w:val="000A4A98"/>
    <w:rsid w:val="000A4AA6"/>
    <w:rsid w:val="000A4BE1"/>
    <w:rsid w:val="000A4C42"/>
    <w:rsid w:val="000A4E0B"/>
    <w:rsid w:val="000A5178"/>
    <w:rsid w:val="000A5236"/>
    <w:rsid w:val="000A529C"/>
    <w:rsid w:val="000A529D"/>
    <w:rsid w:val="000A5662"/>
    <w:rsid w:val="000A5758"/>
    <w:rsid w:val="000A57E9"/>
    <w:rsid w:val="000A59AA"/>
    <w:rsid w:val="000A5AC5"/>
    <w:rsid w:val="000A5B14"/>
    <w:rsid w:val="000A5B82"/>
    <w:rsid w:val="000A5C50"/>
    <w:rsid w:val="000A5E22"/>
    <w:rsid w:val="000A6421"/>
    <w:rsid w:val="000A647B"/>
    <w:rsid w:val="000A64EC"/>
    <w:rsid w:val="000A65DB"/>
    <w:rsid w:val="000A6788"/>
    <w:rsid w:val="000A6DF4"/>
    <w:rsid w:val="000A6E3C"/>
    <w:rsid w:val="000A6FFF"/>
    <w:rsid w:val="000A739C"/>
    <w:rsid w:val="000A73A0"/>
    <w:rsid w:val="000A7413"/>
    <w:rsid w:val="000A7754"/>
    <w:rsid w:val="000A7881"/>
    <w:rsid w:val="000A7903"/>
    <w:rsid w:val="000A7A59"/>
    <w:rsid w:val="000B00FB"/>
    <w:rsid w:val="000B0161"/>
    <w:rsid w:val="000B032A"/>
    <w:rsid w:val="000B05F3"/>
    <w:rsid w:val="000B0674"/>
    <w:rsid w:val="000B069D"/>
    <w:rsid w:val="000B0965"/>
    <w:rsid w:val="000B0AC9"/>
    <w:rsid w:val="000B0B42"/>
    <w:rsid w:val="000B0E84"/>
    <w:rsid w:val="000B10C1"/>
    <w:rsid w:val="000B1261"/>
    <w:rsid w:val="000B12ED"/>
    <w:rsid w:val="000B12F5"/>
    <w:rsid w:val="000B1543"/>
    <w:rsid w:val="000B168E"/>
    <w:rsid w:val="000B1AE0"/>
    <w:rsid w:val="000B1BE2"/>
    <w:rsid w:val="000B1DC7"/>
    <w:rsid w:val="000B1E58"/>
    <w:rsid w:val="000B25A1"/>
    <w:rsid w:val="000B2774"/>
    <w:rsid w:val="000B2B75"/>
    <w:rsid w:val="000B2C26"/>
    <w:rsid w:val="000B2C4B"/>
    <w:rsid w:val="000B2D4E"/>
    <w:rsid w:val="000B2EB9"/>
    <w:rsid w:val="000B2F16"/>
    <w:rsid w:val="000B30C6"/>
    <w:rsid w:val="000B315A"/>
    <w:rsid w:val="000B31C8"/>
    <w:rsid w:val="000B32B2"/>
    <w:rsid w:val="000B3545"/>
    <w:rsid w:val="000B3593"/>
    <w:rsid w:val="000B3599"/>
    <w:rsid w:val="000B3640"/>
    <w:rsid w:val="000B39CB"/>
    <w:rsid w:val="000B3C04"/>
    <w:rsid w:val="000B3CE6"/>
    <w:rsid w:val="000B3D8D"/>
    <w:rsid w:val="000B3E73"/>
    <w:rsid w:val="000B408A"/>
    <w:rsid w:val="000B40EF"/>
    <w:rsid w:val="000B437C"/>
    <w:rsid w:val="000B4B8A"/>
    <w:rsid w:val="000B4E74"/>
    <w:rsid w:val="000B4EB3"/>
    <w:rsid w:val="000B511B"/>
    <w:rsid w:val="000B51B2"/>
    <w:rsid w:val="000B51C1"/>
    <w:rsid w:val="000B52CA"/>
    <w:rsid w:val="000B5465"/>
    <w:rsid w:val="000B597C"/>
    <w:rsid w:val="000B5A4E"/>
    <w:rsid w:val="000B5F0F"/>
    <w:rsid w:val="000B60D3"/>
    <w:rsid w:val="000B6220"/>
    <w:rsid w:val="000B696E"/>
    <w:rsid w:val="000B6C7A"/>
    <w:rsid w:val="000B702E"/>
    <w:rsid w:val="000B707C"/>
    <w:rsid w:val="000B71E2"/>
    <w:rsid w:val="000B733E"/>
    <w:rsid w:val="000B7466"/>
    <w:rsid w:val="000B779E"/>
    <w:rsid w:val="000B7A1E"/>
    <w:rsid w:val="000B7A95"/>
    <w:rsid w:val="000B7AE5"/>
    <w:rsid w:val="000B7B3B"/>
    <w:rsid w:val="000C0318"/>
    <w:rsid w:val="000C05E9"/>
    <w:rsid w:val="000C0636"/>
    <w:rsid w:val="000C0942"/>
    <w:rsid w:val="000C0A13"/>
    <w:rsid w:val="000C0A9E"/>
    <w:rsid w:val="000C0F26"/>
    <w:rsid w:val="000C0F85"/>
    <w:rsid w:val="000C1050"/>
    <w:rsid w:val="000C15B2"/>
    <w:rsid w:val="000C1601"/>
    <w:rsid w:val="000C16B6"/>
    <w:rsid w:val="000C1760"/>
    <w:rsid w:val="000C1779"/>
    <w:rsid w:val="000C185C"/>
    <w:rsid w:val="000C1897"/>
    <w:rsid w:val="000C18C2"/>
    <w:rsid w:val="000C1957"/>
    <w:rsid w:val="000C1987"/>
    <w:rsid w:val="000C1A27"/>
    <w:rsid w:val="000C1B38"/>
    <w:rsid w:val="000C1C78"/>
    <w:rsid w:val="000C1D98"/>
    <w:rsid w:val="000C1F68"/>
    <w:rsid w:val="000C20AD"/>
    <w:rsid w:val="000C21F5"/>
    <w:rsid w:val="000C261F"/>
    <w:rsid w:val="000C2675"/>
    <w:rsid w:val="000C29E3"/>
    <w:rsid w:val="000C2A9A"/>
    <w:rsid w:val="000C2CFA"/>
    <w:rsid w:val="000C2DE9"/>
    <w:rsid w:val="000C31C3"/>
    <w:rsid w:val="000C332D"/>
    <w:rsid w:val="000C3579"/>
    <w:rsid w:val="000C35B0"/>
    <w:rsid w:val="000C35DA"/>
    <w:rsid w:val="000C375C"/>
    <w:rsid w:val="000C38DD"/>
    <w:rsid w:val="000C3D75"/>
    <w:rsid w:val="000C3F51"/>
    <w:rsid w:val="000C444E"/>
    <w:rsid w:val="000C44F3"/>
    <w:rsid w:val="000C46F5"/>
    <w:rsid w:val="000C4A61"/>
    <w:rsid w:val="000C4D5E"/>
    <w:rsid w:val="000C4DBB"/>
    <w:rsid w:val="000C4ECE"/>
    <w:rsid w:val="000C5088"/>
    <w:rsid w:val="000C509B"/>
    <w:rsid w:val="000C50EB"/>
    <w:rsid w:val="000C5162"/>
    <w:rsid w:val="000C5443"/>
    <w:rsid w:val="000C57D6"/>
    <w:rsid w:val="000C5956"/>
    <w:rsid w:val="000C595C"/>
    <w:rsid w:val="000C5B93"/>
    <w:rsid w:val="000C5DE9"/>
    <w:rsid w:val="000C5E89"/>
    <w:rsid w:val="000C611F"/>
    <w:rsid w:val="000C636D"/>
    <w:rsid w:val="000C687A"/>
    <w:rsid w:val="000C6882"/>
    <w:rsid w:val="000C6977"/>
    <w:rsid w:val="000C6A39"/>
    <w:rsid w:val="000C6B14"/>
    <w:rsid w:val="000C6D53"/>
    <w:rsid w:val="000C6F1A"/>
    <w:rsid w:val="000C6FAE"/>
    <w:rsid w:val="000C6FE2"/>
    <w:rsid w:val="000C6FF8"/>
    <w:rsid w:val="000C7125"/>
    <w:rsid w:val="000C7334"/>
    <w:rsid w:val="000C73D3"/>
    <w:rsid w:val="000C790B"/>
    <w:rsid w:val="000C7BB1"/>
    <w:rsid w:val="000C7C1A"/>
    <w:rsid w:val="000C7D76"/>
    <w:rsid w:val="000C7FFB"/>
    <w:rsid w:val="000D0142"/>
    <w:rsid w:val="000D04CB"/>
    <w:rsid w:val="000D093C"/>
    <w:rsid w:val="000D0D26"/>
    <w:rsid w:val="000D0EEB"/>
    <w:rsid w:val="000D0FC5"/>
    <w:rsid w:val="000D1390"/>
    <w:rsid w:val="000D1392"/>
    <w:rsid w:val="000D1406"/>
    <w:rsid w:val="000D141A"/>
    <w:rsid w:val="000D1542"/>
    <w:rsid w:val="000D16A6"/>
    <w:rsid w:val="000D173B"/>
    <w:rsid w:val="000D1A0F"/>
    <w:rsid w:val="000D1B3E"/>
    <w:rsid w:val="000D1BFE"/>
    <w:rsid w:val="000D202C"/>
    <w:rsid w:val="000D2213"/>
    <w:rsid w:val="000D2277"/>
    <w:rsid w:val="000D230A"/>
    <w:rsid w:val="000D236E"/>
    <w:rsid w:val="000D23EF"/>
    <w:rsid w:val="000D2479"/>
    <w:rsid w:val="000D24FE"/>
    <w:rsid w:val="000D252D"/>
    <w:rsid w:val="000D29BC"/>
    <w:rsid w:val="000D2C42"/>
    <w:rsid w:val="000D2D9E"/>
    <w:rsid w:val="000D2E24"/>
    <w:rsid w:val="000D3192"/>
    <w:rsid w:val="000D31F9"/>
    <w:rsid w:val="000D32D4"/>
    <w:rsid w:val="000D331A"/>
    <w:rsid w:val="000D33B8"/>
    <w:rsid w:val="000D33CA"/>
    <w:rsid w:val="000D3529"/>
    <w:rsid w:val="000D383D"/>
    <w:rsid w:val="000D3A60"/>
    <w:rsid w:val="000D3CA9"/>
    <w:rsid w:val="000D3CF3"/>
    <w:rsid w:val="000D3D6B"/>
    <w:rsid w:val="000D3DD1"/>
    <w:rsid w:val="000D4309"/>
    <w:rsid w:val="000D4337"/>
    <w:rsid w:val="000D4904"/>
    <w:rsid w:val="000D5129"/>
    <w:rsid w:val="000D524A"/>
    <w:rsid w:val="000D52F3"/>
    <w:rsid w:val="000D5341"/>
    <w:rsid w:val="000D53DA"/>
    <w:rsid w:val="000D546D"/>
    <w:rsid w:val="000D5474"/>
    <w:rsid w:val="000D58DF"/>
    <w:rsid w:val="000D5A37"/>
    <w:rsid w:val="000D5ABE"/>
    <w:rsid w:val="000D5EB0"/>
    <w:rsid w:val="000D6012"/>
    <w:rsid w:val="000D629C"/>
    <w:rsid w:val="000D6461"/>
    <w:rsid w:val="000D660B"/>
    <w:rsid w:val="000D666F"/>
    <w:rsid w:val="000D66CB"/>
    <w:rsid w:val="000D67FB"/>
    <w:rsid w:val="000D6A77"/>
    <w:rsid w:val="000D6AE5"/>
    <w:rsid w:val="000D6C95"/>
    <w:rsid w:val="000D6D1A"/>
    <w:rsid w:val="000D6F19"/>
    <w:rsid w:val="000D7119"/>
    <w:rsid w:val="000D736D"/>
    <w:rsid w:val="000D7504"/>
    <w:rsid w:val="000D7915"/>
    <w:rsid w:val="000D7927"/>
    <w:rsid w:val="000D7937"/>
    <w:rsid w:val="000D7A49"/>
    <w:rsid w:val="000D7D57"/>
    <w:rsid w:val="000D7DAA"/>
    <w:rsid w:val="000D7DEE"/>
    <w:rsid w:val="000D7E24"/>
    <w:rsid w:val="000D7E4E"/>
    <w:rsid w:val="000E0401"/>
    <w:rsid w:val="000E08A2"/>
    <w:rsid w:val="000E08DA"/>
    <w:rsid w:val="000E0938"/>
    <w:rsid w:val="000E0947"/>
    <w:rsid w:val="000E097B"/>
    <w:rsid w:val="000E0C9B"/>
    <w:rsid w:val="000E0CE2"/>
    <w:rsid w:val="000E0D4C"/>
    <w:rsid w:val="000E0DC1"/>
    <w:rsid w:val="000E0ED2"/>
    <w:rsid w:val="000E0F98"/>
    <w:rsid w:val="000E1094"/>
    <w:rsid w:val="000E1102"/>
    <w:rsid w:val="000E11BA"/>
    <w:rsid w:val="000E12FF"/>
    <w:rsid w:val="000E1341"/>
    <w:rsid w:val="000E146E"/>
    <w:rsid w:val="000E16CC"/>
    <w:rsid w:val="000E1761"/>
    <w:rsid w:val="000E17A1"/>
    <w:rsid w:val="000E180E"/>
    <w:rsid w:val="000E1891"/>
    <w:rsid w:val="000E1BF1"/>
    <w:rsid w:val="000E1C28"/>
    <w:rsid w:val="000E1E6C"/>
    <w:rsid w:val="000E2012"/>
    <w:rsid w:val="000E2038"/>
    <w:rsid w:val="000E20FA"/>
    <w:rsid w:val="000E292A"/>
    <w:rsid w:val="000E2949"/>
    <w:rsid w:val="000E2966"/>
    <w:rsid w:val="000E2A2D"/>
    <w:rsid w:val="000E2B03"/>
    <w:rsid w:val="000E2B6D"/>
    <w:rsid w:val="000E2FC2"/>
    <w:rsid w:val="000E3196"/>
    <w:rsid w:val="000E31FA"/>
    <w:rsid w:val="000E3266"/>
    <w:rsid w:val="000E34B7"/>
    <w:rsid w:val="000E353C"/>
    <w:rsid w:val="000E360C"/>
    <w:rsid w:val="000E37B3"/>
    <w:rsid w:val="000E38BB"/>
    <w:rsid w:val="000E39E2"/>
    <w:rsid w:val="000E3AC9"/>
    <w:rsid w:val="000E3B63"/>
    <w:rsid w:val="000E3CFD"/>
    <w:rsid w:val="000E3F22"/>
    <w:rsid w:val="000E4032"/>
    <w:rsid w:val="000E450D"/>
    <w:rsid w:val="000E498E"/>
    <w:rsid w:val="000E4ADE"/>
    <w:rsid w:val="000E4BEB"/>
    <w:rsid w:val="000E4D86"/>
    <w:rsid w:val="000E4EC3"/>
    <w:rsid w:val="000E4F78"/>
    <w:rsid w:val="000E50F1"/>
    <w:rsid w:val="000E5229"/>
    <w:rsid w:val="000E5302"/>
    <w:rsid w:val="000E5457"/>
    <w:rsid w:val="000E5796"/>
    <w:rsid w:val="000E58B5"/>
    <w:rsid w:val="000E5959"/>
    <w:rsid w:val="000E5CEC"/>
    <w:rsid w:val="000E5D9B"/>
    <w:rsid w:val="000E5FD6"/>
    <w:rsid w:val="000E6018"/>
    <w:rsid w:val="000E63B8"/>
    <w:rsid w:val="000E63CD"/>
    <w:rsid w:val="000E641E"/>
    <w:rsid w:val="000E64B2"/>
    <w:rsid w:val="000E660E"/>
    <w:rsid w:val="000E6610"/>
    <w:rsid w:val="000E673A"/>
    <w:rsid w:val="000E676B"/>
    <w:rsid w:val="000E6790"/>
    <w:rsid w:val="000E67E8"/>
    <w:rsid w:val="000E6884"/>
    <w:rsid w:val="000E6922"/>
    <w:rsid w:val="000E6AB0"/>
    <w:rsid w:val="000E6AC5"/>
    <w:rsid w:val="000E6BDE"/>
    <w:rsid w:val="000E6E18"/>
    <w:rsid w:val="000E6EC8"/>
    <w:rsid w:val="000E6F7B"/>
    <w:rsid w:val="000E70A2"/>
    <w:rsid w:val="000E722E"/>
    <w:rsid w:val="000E76D8"/>
    <w:rsid w:val="000E7773"/>
    <w:rsid w:val="000E777B"/>
    <w:rsid w:val="000E77DC"/>
    <w:rsid w:val="000E78C4"/>
    <w:rsid w:val="000E7BD8"/>
    <w:rsid w:val="000E7F3F"/>
    <w:rsid w:val="000F00A4"/>
    <w:rsid w:val="000F0116"/>
    <w:rsid w:val="000F0304"/>
    <w:rsid w:val="000F06E2"/>
    <w:rsid w:val="000F0765"/>
    <w:rsid w:val="000F0A54"/>
    <w:rsid w:val="000F0A76"/>
    <w:rsid w:val="000F0B6F"/>
    <w:rsid w:val="000F0B9B"/>
    <w:rsid w:val="000F0D47"/>
    <w:rsid w:val="000F1095"/>
    <w:rsid w:val="000F118D"/>
    <w:rsid w:val="000F13B8"/>
    <w:rsid w:val="000F1414"/>
    <w:rsid w:val="000F163F"/>
    <w:rsid w:val="000F1A0A"/>
    <w:rsid w:val="000F1DA5"/>
    <w:rsid w:val="000F1E4D"/>
    <w:rsid w:val="000F1FAD"/>
    <w:rsid w:val="000F1FF4"/>
    <w:rsid w:val="000F2130"/>
    <w:rsid w:val="000F2200"/>
    <w:rsid w:val="000F2317"/>
    <w:rsid w:val="000F250F"/>
    <w:rsid w:val="000F2780"/>
    <w:rsid w:val="000F2937"/>
    <w:rsid w:val="000F2B18"/>
    <w:rsid w:val="000F2BCF"/>
    <w:rsid w:val="000F2F29"/>
    <w:rsid w:val="000F2F7D"/>
    <w:rsid w:val="000F32C3"/>
    <w:rsid w:val="000F33FE"/>
    <w:rsid w:val="000F361D"/>
    <w:rsid w:val="000F3624"/>
    <w:rsid w:val="000F3657"/>
    <w:rsid w:val="000F381A"/>
    <w:rsid w:val="000F3A7E"/>
    <w:rsid w:val="000F3B81"/>
    <w:rsid w:val="000F3B96"/>
    <w:rsid w:val="000F3BF8"/>
    <w:rsid w:val="000F3CD6"/>
    <w:rsid w:val="000F40C6"/>
    <w:rsid w:val="000F4389"/>
    <w:rsid w:val="000F44E7"/>
    <w:rsid w:val="000F44F3"/>
    <w:rsid w:val="000F4526"/>
    <w:rsid w:val="000F457A"/>
    <w:rsid w:val="000F4B8E"/>
    <w:rsid w:val="000F4CDD"/>
    <w:rsid w:val="000F4F54"/>
    <w:rsid w:val="000F54C8"/>
    <w:rsid w:val="000F5BA8"/>
    <w:rsid w:val="000F5E0E"/>
    <w:rsid w:val="000F630C"/>
    <w:rsid w:val="000F6507"/>
    <w:rsid w:val="000F6961"/>
    <w:rsid w:val="000F69CC"/>
    <w:rsid w:val="000F6A2F"/>
    <w:rsid w:val="000F6A53"/>
    <w:rsid w:val="000F6ADB"/>
    <w:rsid w:val="000F6B8D"/>
    <w:rsid w:val="000F6D15"/>
    <w:rsid w:val="000F6D28"/>
    <w:rsid w:val="000F6D2C"/>
    <w:rsid w:val="000F71A1"/>
    <w:rsid w:val="000F71F8"/>
    <w:rsid w:val="000F723C"/>
    <w:rsid w:val="000F742D"/>
    <w:rsid w:val="000F7479"/>
    <w:rsid w:val="000F747E"/>
    <w:rsid w:val="000F7949"/>
    <w:rsid w:val="000F7D59"/>
    <w:rsid w:val="001001E1"/>
    <w:rsid w:val="00100238"/>
    <w:rsid w:val="00100259"/>
    <w:rsid w:val="001006A0"/>
    <w:rsid w:val="00100C0A"/>
    <w:rsid w:val="00100C3E"/>
    <w:rsid w:val="00100C9D"/>
    <w:rsid w:val="00100EE1"/>
    <w:rsid w:val="00100F7F"/>
    <w:rsid w:val="00100FDF"/>
    <w:rsid w:val="00101076"/>
    <w:rsid w:val="00101267"/>
    <w:rsid w:val="00101302"/>
    <w:rsid w:val="00101413"/>
    <w:rsid w:val="00101530"/>
    <w:rsid w:val="00101563"/>
    <w:rsid w:val="00101674"/>
    <w:rsid w:val="00101981"/>
    <w:rsid w:val="00101CEB"/>
    <w:rsid w:val="00101CEC"/>
    <w:rsid w:val="00101FE0"/>
    <w:rsid w:val="00101FF4"/>
    <w:rsid w:val="00102073"/>
    <w:rsid w:val="0010212A"/>
    <w:rsid w:val="0010217A"/>
    <w:rsid w:val="00102278"/>
    <w:rsid w:val="00102342"/>
    <w:rsid w:val="00102531"/>
    <w:rsid w:val="00102771"/>
    <w:rsid w:val="00102CCC"/>
    <w:rsid w:val="00102DDF"/>
    <w:rsid w:val="0010305E"/>
    <w:rsid w:val="00103421"/>
    <w:rsid w:val="00103581"/>
    <w:rsid w:val="00103833"/>
    <w:rsid w:val="00103933"/>
    <w:rsid w:val="00103AAB"/>
    <w:rsid w:val="00103B99"/>
    <w:rsid w:val="00103E21"/>
    <w:rsid w:val="001045B0"/>
    <w:rsid w:val="00104648"/>
    <w:rsid w:val="00104959"/>
    <w:rsid w:val="00104983"/>
    <w:rsid w:val="00104C66"/>
    <w:rsid w:val="00104DAB"/>
    <w:rsid w:val="00104E53"/>
    <w:rsid w:val="0010517D"/>
    <w:rsid w:val="00105390"/>
    <w:rsid w:val="0010547D"/>
    <w:rsid w:val="0010574F"/>
    <w:rsid w:val="00105786"/>
    <w:rsid w:val="00105794"/>
    <w:rsid w:val="001057BF"/>
    <w:rsid w:val="00105B3F"/>
    <w:rsid w:val="00105BAF"/>
    <w:rsid w:val="00105C5D"/>
    <w:rsid w:val="00105FD4"/>
    <w:rsid w:val="00106245"/>
    <w:rsid w:val="001062FA"/>
    <w:rsid w:val="001064A0"/>
    <w:rsid w:val="001065A8"/>
    <w:rsid w:val="0010694C"/>
    <w:rsid w:val="00106B3E"/>
    <w:rsid w:val="00106C28"/>
    <w:rsid w:val="00106C4A"/>
    <w:rsid w:val="00106CF8"/>
    <w:rsid w:val="00106EAF"/>
    <w:rsid w:val="00107288"/>
    <w:rsid w:val="00107308"/>
    <w:rsid w:val="001076B3"/>
    <w:rsid w:val="001077A8"/>
    <w:rsid w:val="00107850"/>
    <w:rsid w:val="001078F5"/>
    <w:rsid w:val="00107B68"/>
    <w:rsid w:val="00107C52"/>
    <w:rsid w:val="00107DBE"/>
    <w:rsid w:val="001101A8"/>
    <w:rsid w:val="00110625"/>
    <w:rsid w:val="0011068E"/>
    <w:rsid w:val="00110761"/>
    <w:rsid w:val="0011093C"/>
    <w:rsid w:val="0011097D"/>
    <w:rsid w:val="001109F7"/>
    <w:rsid w:val="00110D6E"/>
    <w:rsid w:val="001110CD"/>
    <w:rsid w:val="00111169"/>
    <w:rsid w:val="00111242"/>
    <w:rsid w:val="001115B9"/>
    <w:rsid w:val="001117B4"/>
    <w:rsid w:val="00111817"/>
    <w:rsid w:val="00111CE8"/>
    <w:rsid w:val="00112076"/>
    <w:rsid w:val="001121C6"/>
    <w:rsid w:val="00112314"/>
    <w:rsid w:val="001123F5"/>
    <w:rsid w:val="00112615"/>
    <w:rsid w:val="001129CD"/>
    <w:rsid w:val="00112D63"/>
    <w:rsid w:val="00112D81"/>
    <w:rsid w:val="001130B4"/>
    <w:rsid w:val="00113234"/>
    <w:rsid w:val="001133D6"/>
    <w:rsid w:val="00113714"/>
    <w:rsid w:val="00113752"/>
    <w:rsid w:val="0011377C"/>
    <w:rsid w:val="0011382F"/>
    <w:rsid w:val="00113C7E"/>
    <w:rsid w:val="00113D14"/>
    <w:rsid w:val="00113E1E"/>
    <w:rsid w:val="001141C7"/>
    <w:rsid w:val="001143F9"/>
    <w:rsid w:val="0011481E"/>
    <w:rsid w:val="001148F9"/>
    <w:rsid w:val="00114905"/>
    <w:rsid w:val="00114B11"/>
    <w:rsid w:val="00114C9A"/>
    <w:rsid w:val="00114CD4"/>
    <w:rsid w:val="00114D27"/>
    <w:rsid w:val="00114D69"/>
    <w:rsid w:val="00114EC6"/>
    <w:rsid w:val="00115211"/>
    <w:rsid w:val="0011599E"/>
    <w:rsid w:val="00115A12"/>
    <w:rsid w:val="0011655C"/>
    <w:rsid w:val="001165B9"/>
    <w:rsid w:val="001166CD"/>
    <w:rsid w:val="0011676B"/>
    <w:rsid w:val="0011689F"/>
    <w:rsid w:val="00116915"/>
    <w:rsid w:val="0011693F"/>
    <w:rsid w:val="001169DC"/>
    <w:rsid w:val="00116DC8"/>
    <w:rsid w:val="00116F13"/>
    <w:rsid w:val="00117113"/>
    <w:rsid w:val="001171EB"/>
    <w:rsid w:val="001173ED"/>
    <w:rsid w:val="00117803"/>
    <w:rsid w:val="0011791F"/>
    <w:rsid w:val="001179D3"/>
    <w:rsid w:val="00117C72"/>
    <w:rsid w:val="00117FEE"/>
    <w:rsid w:val="00120069"/>
    <w:rsid w:val="001202C1"/>
    <w:rsid w:val="00120312"/>
    <w:rsid w:val="001203BF"/>
    <w:rsid w:val="001206E9"/>
    <w:rsid w:val="0012074D"/>
    <w:rsid w:val="00120765"/>
    <w:rsid w:val="00120C4F"/>
    <w:rsid w:val="00120D17"/>
    <w:rsid w:val="00120E1F"/>
    <w:rsid w:val="001211E5"/>
    <w:rsid w:val="00121268"/>
    <w:rsid w:val="001212AB"/>
    <w:rsid w:val="0012136F"/>
    <w:rsid w:val="00121A6B"/>
    <w:rsid w:val="00121BA4"/>
    <w:rsid w:val="00121BC8"/>
    <w:rsid w:val="00121E1C"/>
    <w:rsid w:val="00121EAA"/>
    <w:rsid w:val="00121FA2"/>
    <w:rsid w:val="00121FD2"/>
    <w:rsid w:val="00122217"/>
    <w:rsid w:val="0012241E"/>
    <w:rsid w:val="0012244B"/>
    <w:rsid w:val="00122463"/>
    <w:rsid w:val="0012255E"/>
    <w:rsid w:val="001226B7"/>
    <w:rsid w:val="00122BB7"/>
    <w:rsid w:val="00122F84"/>
    <w:rsid w:val="0012330A"/>
    <w:rsid w:val="001233FB"/>
    <w:rsid w:val="001235F3"/>
    <w:rsid w:val="0012374A"/>
    <w:rsid w:val="0012377E"/>
    <w:rsid w:val="00123880"/>
    <w:rsid w:val="0012396B"/>
    <w:rsid w:val="001239AF"/>
    <w:rsid w:val="00123A1D"/>
    <w:rsid w:val="00123BDF"/>
    <w:rsid w:val="00123D73"/>
    <w:rsid w:val="00123DD3"/>
    <w:rsid w:val="00123DF9"/>
    <w:rsid w:val="00123F16"/>
    <w:rsid w:val="00123F6B"/>
    <w:rsid w:val="00124278"/>
    <w:rsid w:val="0012451F"/>
    <w:rsid w:val="00124578"/>
    <w:rsid w:val="001245C9"/>
    <w:rsid w:val="001245D3"/>
    <w:rsid w:val="00124A2B"/>
    <w:rsid w:val="00124A2C"/>
    <w:rsid w:val="00124CED"/>
    <w:rsid w:val="00124F4C"/>
    <w:rsid w:val="00124F76"/>
    <w:rsid w:val="001250C5"/>
    <w:rsid w:val="00125534"/>
    <w:rsid w:val="00125707"/>
    <w:rsid w:val="00125718"/>
    <w:rsid w:val="00125A0B"/>
    <w:rsid w:val="00125A6D"/>
    <w:rsid w:val="00125AEA"/>
    <w:rsid w:val="00125E82"/>
    <w:rsid w:val="00125F71"/>
    <w:rsid w:val="001260C8"/>
    <w:rsid w:val="0012637C"/>
    <w:rsid w:val="001269DF"/>
    <w:rsid w:val="00126B85"/>
    <w:rsid w:val="00126D84"/>
    <w:rsid w:val="00126EF6"/>
    <w:rsid w:val="00126FE7"/>
    <w:rsid w:val="00127000"/>
    <w:rsid w:val="00127004"/>
    <w:rsid w:val="0012766B"/>
    <w:rsid w:val="001277DC"/>
    <w:rsid w:val="0012782B"/>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26"/>
    <w:rsid w:val="00130A88"/>
    <w:rsid w:val="00130E36"/>
    <w:rsid w:val="00130E9B"/>
    <w:rsid w:val="00130F4F"/>
    <w:rsid w:val="00130F86"/>
    <w:rsid w:val="00130F90"/>
    <w:rsid w:val="0013109E"/>
    <w:rsid w:val="0013130F"/>
    <w:rsid w:val="0013136A"/>
    <w:rsid w:val="00131379"/>
    <w:rsid w:val="001314DF"/>
    <w:rsid w:val="001315D7"/>
    <w:rsid w:val="0013163B"/>
    <w:rsid w:val="001316FC"/>
    <w:rsid w:val="001319A6"/>
    <w:rsid w:val="001319B7"/>
    <w:rsid w:val="00131A58"/>
    <w:rsid w:val="00131AC2"/>
    <w:rsid w:val="00131AE3"/>
    <w:rsid w:val="00131EDE"/>
    <w:rsid w:val="00131FD2"/>
    <w:rsid w:val="00132224"/>
    <w:rsid w:val="001325D4"/>
    <w:rsid w:val="00132722"/>
    <w:rsid w:val="00132847"/>
    <w:rsid w:val="00132A01"/>
    <w:rsid w:val="00132D83"/>
    <w:rsid w:val="00132DD1"/>
    <w:rsid w:val="0013322B"/>
    <w:rsid w:val="0013337D"/>
    <w:rsid w:val="0013345E"/>
    <w:rsid w:val="001334E6"/>
    <w:rsid w:val="001334F8"/>
    <w:rsid w:val="001335FA"/>
    <w:rsid w:val="00133663"/>
    <w:rsid w:val="00133690"/>
    <w:rsid w:val="00133888"/>
    <w:rsid w:val="00133A32"/>
    <w:rsid w:val="00133C33"/>
    <w:rsid w:val="00133E6D"/>
    <w:rsid w:val="00134218"/>
    <w:rsid w:val="001343F9"/>
    <w:rsid w:val="0013447F"/>
    <w:rsid w:val="001345EA"/>
    <w:rsid w:val="001348B6"/>
    <w:rsid w:val="001348F3"/>
    <w:rsid w:val="001349CB"/>
    <w:rsid w:val="00134FD9"/>
    <w:rsid w:val="00135060"/>
    <w:rsid w:val="00135197"/>
    <w:rsid w:val="001351BB"/>
    <w:rsid w:val="0013532B"/>
    <w:rsid w:val="001355A1"/>
    <w:rsid w:val="0013561F"/>
    <w:rsid w:val="00135741"/>
    <w:rsid w:val="00135909"/>
    <w:rsid w:val="00135A9B"/>
    <w:rsid w:val="00135C09"/>
    <w:rsid w:val="00135CF8"/>
    <w:rsid w:val="00136083"/>
    <w:rsid w:val="0013617B"/>
    <w:rsid w:val="001364A3"/>
    <w:rsid w:val="00136778"/>
    <w:rsid w:val="00136795"/>
    <w:rsid w:val="001368DB"/>
    <w:rsid w:val="00136ABB"/>
    <w:rsid w:val="00136C73"/>
    <w:rsid w:val="00136D3F"/>
    <w:rsid w:val="001371B4"/>
    <w:rsid w:val="0013737C"/>
    <w:rsid w:val="0013764C"/>
    <w:rsid w:val="00137795"/>
    <w:rsid w:val="001377ED"/>
    <w:rsid w:val="00137A08"/>
    <w:rsid w:val="00137D7D"/>
    <w:rsid w:val="00137E63"/>
    <w:rsid w:val="00137FB8"/>
    <w:rsid w:val="00140096"/>
    <w:rsid w:val="00140398"/>
    <w:rsid w:val="001404E8"/>
    <w:rsid w:val="001407B5"/>
    <w:rsid w:val="00140865"/>
    <w:rsid w:val="001408B6"/>
    <w:rsid w:val="00140C55"/>
    <w:rsid w:val="00140D3E"/>
    <w:rsid w:val="00140DD3"/>
    <w:rsid w:val="00140DE3"/>
    <w:rsid w:val="00140F99"/>
    <w:rsid w:val="00140FAE"/>
    <w:rsid w:val="0014111B"/>
    <w:rsid w:val="001412E9"/>
    <w:rsid w:val="00141316"/>
    <w:rsid w:val="0014162A"/>
    <w:rsid w:val="00141712"/>
    <w:rsid w:val="0014182C"/>
    <w:rsid w:val="001418A4"/>
    <w:rsid w:val="0014197E"/>
    <w:rsid w:val="00141EE1"/>
    <w:rsid w:val="001422CB"/>
    <w:rsid w:val="00142494"/>
    <w:rsid w:val="001429C3"/>
    <w:rsid w:val="00142A0E"/>
    <w:rsid w:val="00142AA7"/>
    <w:rsid w:val="0014301D"/>
    <w:rsid w:val="0014336D"/>
    <w:rsid w:val="001433C3"/>
    <w:rsid w:val="00143811"/>
    <w:rsid w:val="001439C8"/>
    <w:rsid w:val="00143A46"/>
    <w:rsid w:val="00143B63"/>
    <w:rsid w:val="00143D43"/>
    <w:rsid w:val="001440E7"/>
    <w:rsid w:val="0014453F"/>
    <w:rsid w:val="0014464F"/>
    <w:rsid w:val="0014468A"/>
    <w:rsid w:val="001446C6"/>
    <w:rsid w:val="001449AF"/>
    <w:rsid w:val="00144A76"/>
    <w:rsid w:val="00144B59"/>
    <w:rsid w:val="00144CEE"/>
    <w:rsid w:val="00145054"/>
    <w:rsid w:val="00145070"/>
    <w:rsid w:val="00145106"/>
    <w:rsid w:val="00145123"/>
    <w:rsid w:val="0014521D"/>
    <w:rsid w:val="00145335"/>
    <w:rsid w:val="001453F3"/>
    <w:rsid w:val="0014561A"/>
    <w:rsid w:val="0014565E"/>
    <w:rsid w:val="00145665"/>
    <w:rsid w:val="00145798"/>
    <w:rsid w:val="0014590F"/>
    <w:rsid w:val="00145C44"/>
    <w:rsid w:val="00145D89"/>
    <w:rsid w:val="00145E4A"/>
    <w:rsid w:val="001461B8"/>
    <w:rsid w:val="00146254"/>
    <w:rsid w:val="001462A5"/>
    <w:rsid w:val="00146373"/>
    <w:rsid w:val="00146595"/>
    <w:rsid w:val="001465A1"/>
    <w:rsid w:val="001468DB"/>
    <w:rsid w:val="00146C07"/>
    <w:rsid w:val="00146C0B"/>
    <w:rsid w:val="00146C99"/>
    <w:rsid w:val="00146E18"/>
    <w:rsid w:val="00146F5C"/>
    <w:rsid w:val="00146F97"/>
    <w:rsid w:val="00146F9E"/>
    <w:rsid w:val="00147103"/>
    <w:rsid w:val="00147173"/>
    <w:rsid w:val="00147174"/>
    <w:rsid w:val="00147356"/>
    <w:rsid w:val="001473ED"/>
    <w:rsid w:val="0014747C"/>
    <w:rsid w:val="001474A2"/>
    <w:rsid w:val="001475B5"/>
    <w:rsid w:val="001475F6"/>
    <w:rsid w:val="001479A2"/>
    <w:rsid w:val="001479B2"/>
    <w:rsid w:val="00147A6A"/>
    <w:rsid w:val="00147B3A"/>
    <w:rsid w:val="00147BA0"/>
    <w:rsid w:val="00147CC9"/>
    <w:rsid w:val="00147D1E"/>
    <w:rsid w:val="00147D59"/>
    <w:rsid w:val="001502DF"/>
    <w:rsid w:val="001504FC"/>
    <w:rsid w:val="00150566"/>
    <w:rsid w:val="001506BE"/>
    <w:rsid w:val="00150D8F"/>
    <w:rsid w:val="00150DC3"/>
    <w:rsid w:val="00150E0D"/>
    <w:rsid w:val="00151097"/>
    <w:rsid w:val="00151174"/>
    <w:rsid w:val="00151188"/>
    <w:rsid w:val="001511B7"/>
    <w:rsid w:val="00151224"/>
    <w:rsid w:val="00151272"/>
    <w:rsid w:val="00151390"/>
    <w:rsid w:val="0015165C"/>
    <w:rsid w:val="00151B67"/>
    <w:rsid w:val="00151BF1"/>
    <w:rsid w:val="00152055"/>
    <w:rsid w:val="0015218A"/>
    <w:rsid w:val="0015230B"/>
    <w:rsid w:val="001523A6"/>
    <w:rsid w:val="001524B2"/>
    <w:rsid w:val="001527A7"/>
    <w:rsid w:val="0015297F"/>
    <w:rsid w:val="00152A2E"/>
    <w:rsid w:val="00152A7E"/>
    <w:rsid w:val="00152A96"/>
    <w:rsid w:val="00152D1A"/>
    <w:rsid w:val="0015321B"/>
    <w:rsid w:val="00153296"/>
    <w:rsid w:val="0015332E"/>
    <w:rsid w:val="0015347F"/>
    <w:rsid w:val="001534D2"/>
    <w:rsid w:val="0015365C"/>
    <w:rsid w:val="00153748"/>
    <w:rsid w:val="0015389E"/>
    <w:rsid w:val="00153BE2"/>
    <w:rsid w:val="00153C0C"/>
    <w:rsid w:val="00153CA1"/>
    <w:rsid w:val="00153D1D"/>
    <w:rsid w:val="00154099"/>
    <w:rsid w:val="001541F0"/>
    <w:rsid w:val="00154225"/>
    <w:rsid w:val="0015422B"/>
    <w:rsid w:val="001543FE"/>
    <w:rsid w:val="00154764"/>
    <w:rsid w:val="001549E5"/>
    <w:rsid w:val="001549E6"/>
    <w:rsid w:val="00154A7B"/>
    <w:rsid w:val="00154BBC"/>
    <w:rsid w:val="00154C21"/>
    <w:rsid w:val="00154C6E"/>
    <w:rsid w:val="00154D4D"/>
    <w:rsid w:val="00154DD9"/>
    <w:rsid w:val="00154DE8"/>
    <w:rsid w:val="00154E13"/>
    <w:rsid w:val="001550F7"/>
    <w:rsid w:val="001557E3"/>
    <w:rsid w:val="0015585F"/>
    <w:rsid w:val="00155A6A"/>
    <w:rsid w:val="00155AB9"/>
    <w:rsid w:val="00155B13"/>
    <w:rsid w:val="00155D26"/>
    <w:rsid w:val="00155D3E"/>
    <w:rsid w:val="00155D5B"/>
    <w:rsid w:val="00155D94"/>
    <w:rsid w:val="001561E2"/>
    <w:rsid w:val="00156211"/>
    <w:rsid w:val="001564F0"/>
    <w:rsid w:val="001565CE"/>
    <w:rsid w:val="00156894"/>
    <w:rsid w:val="00156AC3"/>
    <w:rsid w:val="00156CC5"/>
    <w:rsid w:val="00156F0A"/>
    <w:rsid w:val="00157671"/>
    <w:rsid w:val="00157921"/>
    <w:rsid w:val="00157CA1"/>
    <w:rsid w:val="00157DAB"/>
    <w:rsid w:val="00160023"/>
    <w:rsid w:val="001602D5"/>
    <w:rsid w:val="0016033C"/>
    <w:rsid w:val="001608C6"/>
    <w:rsid w:val="00160AD2"/>
    <w:rsid w:val="00160F4C"/>
    <w:rsid w:val="00161160"/>
    <w:rsid w:val="00161169"/>
    <w:rsid w:val="0016117E"/>
    <w:rsid w:val="0016148B"/>
    <w:rsid w:val="0016159F"/>
    <w:rsid w:val="00161709"/>
    <w:rsid w:val="00161964"/>
    <w:rsid w:val="00161CD2"/>
    <w:rsid w:val="001622AE"/>
    <w:rsid w:val="00162342"/>
    <w:rsid w:val="00162378"/>
    <w:rsid w:val="00162380"/>
    <w:rsid w:val="001624C4"/>
    <w:rsid w:val="00162560"/>
    <w:rsid w:val="001625EB"/>
    <w:rsid w:val="00162678"/>
    <w:rsid w:val="001627BE"/>
    <w:rsid w:val="001627E5"/>
    <w:rsid w:val="00162908"/>
    <w:rsid w:val="00162E31"/>
    <w:rsid w:val="00163039"/>
    <w:rsid w:val="001631BF"/>
    <w:rsid w:val="001631FA"/>
    <w:rsid w:val="0016321C"/>
    <w:rsid w:val="001632A8"/>
    <w:rsid w:val="0016341F"/>
    <w:rsid w:val="00163598"/>
    <w:rsid w:val="001635D5"/>
    <w:rsid w:val="0016360E"/>
    <w:rsid w:val="001636BC"/>
    <w:rsid w:val="001638AD"/>
    <w:rsid w:val="00163BB9"/>
    <w:rsid w:val="00163CD7"/>
    <w:rsid w:val="00163CE9"/>
    <w:rsid w:val="00163FA2"/>
    <w:rsid w:val="00163FA6"/>
    <w:rsid w:val="001642EE"/>
    <w:rsid w:val="001645A5"/>
    <w:rsid w:val="00164A4A"/>
    <w:rsid w:val="00164A6F"/>
    <w:rsid w:val="00164C6A"/>
    <w:rsid w:val="00164CB6"/>
    <w:rsid w:val="00164D47"/>
    <w:rsid w:val="00164F8E"/>
    <w:rsid w:val="00164F96"/>
    <w:rsid w:val="001650FB"/>
    <w:rsid w:val="001651C1"/>
    <w:rsid w:val="00165441"/>
    <w:rsid w:val="0016546D"/>
    <w:rsid w:val="001655DC"/>
    <w:rsid w:val="001655EC"/>
    <w:rsid w:val="0016567B"/>
    <w:rsid w:val="0016577E"/>
    <w:rsid w:val="001658EE"/>
    <w:rsid w:val="00165A45"/>
    <w:rsid w:val="00165C85"/>
    <w:rsid w:val="00165D32"/>
    <w:rsid w:val="00165DC0"/>
    <w:rsid w:val="00166652"/>
    <w:rsid w:val="00166667"/>
    <w:rsid w:val="00166735"/>
    <w:rsid w:val="001667E6"/>
    <w:rsid w:val="0016681B"/>
    <w:rsid w:val="00166A21"/>
    <w:rsid w:val="00166AC5"/>
    <w:rsid w:val="00166B99"/>
    <w:rsid w:val="00166DD5"/>
    <w:rsid w:val="00166E60"/>
    <w:rsid w:val="00166E95"/>
    <w:rsid w:val="00166ECF"/>
    <w:rsid w:val="0016705B"/>
    <w:rsid w:val="00167103"/>
    <w:rsid w:val="001671BF"/>
    <w:rsid w:val="00167341"/>
    <w:rsid w:val="001673AE"/>
    <w:rsid w:val="00167605"/>
    <w:rsid w:val="00167661"/>
    <w:rsid w:val="0016779A"/>
    <w:rsid w:val="0016792F"/>
    <w:rsid w:val="0016794C"/>
    <w:rsid w:val="00167953"/>
    <w:rsid w:val="00167AC5"/>
    <w:rsid w:val="00167C71"/>
    <w:rsid w:val="00167CE4"/>
    <w:rsid w:val="00167F62"/>
    <w:rsid w:val="00170121"/>
    <w:rsid w:val="00170191"/>
    <w:rsid w:val="00170899"/>
    <w:rsid w:val="001708D8"/>
    <w:rsid w:val="00170952"/>
    <w:rsid w:val="00170A32"/>
    <w:rsid w:val="00170ADD"/>
    <w:rsid w:val="00171036"/>
    <w:rsid w:val="00171368"/>
    <w:rsid w:val="00171447"/>
    <w:rsid w:val="001714BA"/>
    <w:rsid w:val="00171775"/>
    <w:rsid w:val="001718B4"/>
    <w:rsid w:val="001718E7"/>
    <w:rsid w:val="00171968"/>
    <w:rsid w:val="00171B9A"/>
    <w:rsid w:val="00171C17"/>
    <w:rsid w:val="00171CAA"/>
    <w:rsid w:val="00171D70"/>
    <w:rsid w:val="00172002"/>
    <w:rsid w:val="001720FF"/>
    <w:rsid w:val="00172146"/>
    <w:rsid w:val="001721A7"/>
    <w:rsid w:val="0017225C"/>
    <w:rsid w:val="001723E6"/>
    <w:rsid w:val="00172639"/>
    <w:rsid w:val="001728FB"/>
    <w:rsid w:val="0017292D"/>
    <w:rsid w:val="00172D71"/>
    <w:rsid w:val="00172E0B"/>
    <w:rsid w:val="00172EBE"/>
    <w:rsid w:val="00173032"/>
    <w:rsid w:val="00173078"/>
    <w:rsid w:val="001730BA"/>
    <w:rsid w:val="00173228"/>
    <w:rsid w:val="00173499"/>
    <w:rsid w:val="001734EE"/>
    <w:rsid w:val="00173733"/>
    <w:rsid w:val="0017389D"/>
    <w:rsid w:val="00173B38"/>
    <w:rsid w:val="00173D8C"/>
    <w:rsid w:val="00173FA3"/>
    <w:rsid w:val="00174446"/>
    <w:rsid w:val="0017464C"/>
    <w:rsid w:val="00174934"/>
    <w:rsid w:val="001749A8"/>
    <w:rsid w:val="00174BD1"/>
    <w:rsid w:val="00174F3B"/>
    <w:rsid w:val="00174F8D"/>
    <w:rsid w:val="00174FFC"/>
    <w:rsid w:val="00175172"/>
    <w:rsid w:val="001751D8"/>
    <w:rsid w:val="001753A1"/>
    <w:rsid w:val="00175570"/>
    <w:rsid w:val="001757AB"/>
    <w:rsid w:val="0017582B"/>
    <w:rsid w:val="00175940"/>
    <w:rsid w:val="00175C79"/>
    <w:rsid w:val="00175D14"/>
    <w:rsid w:val="00175EAF"/>
    <w:rsid w:val="00175F01"/>
    <w:rsid w:val="00175F7D"/>
    <w:rsid w:val="0017617D"/>
    <w:rsid w:val="001763E2"/>
    <w:rsid w:val="00176402"/>
    <w:rsid w:val="00176492"/>
    <w:rsid w:val="001765E0"/>
    <w:rsid w:val="00176674"/>
    <w:rsid w:val="001766EF"/>
    <w:rsid w:val="0017674B"/>
    <w:rsid w:val="00176B7A"/>
    <w:rsid w:val="00176BA5"/>
    <w:rsid w:val="00176DD2"/>
    <w:rsid w:val="00176E43"/>
    <w:rsid w:val="00176F77"/>
    <w:rsid w:val="00177922"/>
    <w:rsid w:val="0017794D"/>
    <w:rsid w:val="00177B1B"/>
    <w:rsid w:val="00177C17"/>
    <w:rsid w:val="00177C34"/>
    <w:rsid w:val="00177DAD"/>
    <w:rsid w:val="0018026B"/>
    <w:rsid w:val="0018034B"/>
    <w:rsid w:val="00180497"/>
    <w:rsid w:val="0018062E"/>
    <w:rsid w:val="00180856"/>
    <w:rsid w:val="00180932"/>
    <w:rsid w:val="0018097C"/>
    <w:rsid w:val="00180A6F"/>
    <w:rsid w:val="00180B41"/>
    <w:rsid w:val="00180BB1"/>
    <w:rsid w:val="00180C2A"/>
    <w:rsid w:val="00180DC1"/>
    <w:rsid w:val="00180E0A"/>
    <w:rsid w:val="00180EAF"/>
    <w:rsid w:val="00180EBB"/>
    <w:rsid w:val="0018104F"/>
    <w:rsid w:val="001811E6"/>
    <w:rsid w:val="00181367"/>
    <w:rsid w:val="00181423"/>
    <w:rsid w:val="001817AA"/>
    <w:rsid w:val="001819B9"/>
    <w:rsid w:val="00181AC8"/>
    <w:rsid w:val="00181B82"/>
    <w:rsid w:val="00181BBF"/>
    <w:rsid w:val="00181CD5"/>
    <w:rsid w:val="00181E8E"/>
    <w:rsid w:val="00181F48"/>
    <w:rsid w:val="0018245D"/>
    <w:rsid w:val="001824D7"/>
    <w:rsid w:val="00182549"/>
    <w:rsid w:val="0018255D"/>
    <w:rsid w:val="00182813"/>
    <w:rsid w:val="0018290A"/>
    <w:rsid w:val="00182937"/>
    <w:rsid w:val="001829A2"/>
    <w:rsid w:val="00182AAF"/>
    <w:rsid w:val="00182B53"/>
    <w:rsid w:val="00182BED"/>
    <w:rsid w:val="00182CD2"/>
    <w:rsid w:val="00182D70"/>
    <w:rsid w:val="00182DCA"/>
    <w:rsid w:val="00182ED3"/>
    <w:rsid w:val="00182F5B"/>
    <w:rsid w:val="001831DD"/>
    <w:rsid w:val="00183676"/>
    <w:rsid w:val="00183888"/>
    <w:rsid w:val="00183D33"/>
    <w:rsid w:val="001841CC"/>
    <w:rsid w:val="00184280"/>
    <w:rsid w:val="0018429D"/>
    <w:rsid w:val="001843B0"/>
    <w:rsid w:val="00184562"/>
    <w:rsid w:val="0018469A"/>
    <w:rsid w:val="001846A6"/>
    <w:rsid w:val="00184E1E"/>
    <w:rsid w:val="00184FE9"/>
    <w:rsid w:val="00185232"/>
    <w:rsid w:val="001852C8"/>
    <w:rsid w:val="00185512"/>
    <w:rsid w:val="001855E2"/>
    <w:rsid w:val="00185ACD"/>
    <w:rsid w:val="00185E8E"/>
    <w:rsid w:val="0018626D"/>
    <w:rsid w:val="00186392"/>
    <w:rsid w:val="001863E7"/>
    <w:rsid w:val="00186467"/>
    <w:rsid w:val="0018682B"/>
    <w:rsid w:val="001868D0"/>
    <w:rsid w:val="0018696B"/>
    <w:rsid w:val="00186E13"/>
    <w:rsid w:val="00186EBB"/>
    <w:rsid w:val="00187196"/>
    <w:rsid w:val="00187224"/>
    <w:rsid w:val="00187344"/>
    <w:rsid w:val="0018735D"/>
    <w:rsid w:val="0018741F"/>
    <w:rsid w:val="00187516"/>
    <w:rsid w:val="0018756C"/>
    <w:rsid w:val="00187989"/>
    <w:rsid w:val="00187B54"/>
    <w:rsid w:val="00187D3B"/>
    <w:rsid w:val="00187D95"/>
    <w:rsid w:val="00187DBD"/>
    <w:rsid w:val="00187E27"/>
    <w:rsid w:val="001902A3"/>
    <w:rsid w:val="00190346"/>
    <w:rsid w:val="00190487"/>
    <w:rsid w:val="001904EB"/>
    <w:rsid w:val="00190878"/>
    <w:rsid w:val="00190AF1"/>
    <w:rsid w:val="00190B4F"/>
    <w:rsid w:val="001911B4"/>
    <w:rsid w:val="001912F2"/>
    <w:rsid w:val="0019147F"/>
    <w:rsid w:val="0019158C"/>
    <w:rsid w:val="001919A1"/>
    <w:rsid w:val="00191D85"/>
    <w:rsid w:val="001920D6"/>
    <w:rsid w:val="00192147"/>
    <w:rsid w:val="0019217F"/>
    <w:rsid w:val="00192316"/>
    <w:rsid w:val="001925D7"/>
    <w:rsid w:val="0019264E"/>
    <w:rsid w:val="001926A6"/>
    <w:rsid w:val="001926F3"/>
    <w:rsid w:val="00192872"/>
    <w:rsid w:val="00192881"/>
    <w:rsid w:val="00192949"/>
    <w:rsid w:val="00192C18"/>
    <w:rsid w:val="00192C97"/>
    <w:rsid w:val="00192D69"/>
    <w:rsid w:val="00192F12"/>
    <w:rsid w:val="00193113"/>
    <w:rsid w:val="001932E5"/>
    <w:rsid w:val="001933A0"/>
    <w:rsid w:val="001934B1"/>
    <w:rsid w:val="001937BF"/>
    <w:rsid w:val="00193837"/>
    <w:rsid w:val="001938A8"/>
    <w:rsid w:val="00193CCA"/>
    <w:rsid w:val="00193D50"/>
    <w:rsid w:val="00194056"/>
    <w:rsid w:val="0019415D"/>
    <w:rsid w:val="00194312"/>
    <w:rsid w:val="0019434D"/>
    <w:rsid w:val="00194362"/>
    <w:rsid w:val="00194668"/>
    <w:rsid w:val="00194700"/>
    <w:rsid w:val="00194CC2"/>
    <w:rsid w:val="00195104"/>
    <w:rsid w:val="00195A4F"/>
    <w:rsid w:val="00195B3F"/>
    <w:rsid w:val="00195F98"/>
    <w:rsid w:val="001963F2"/>
    <w:rsid w:val="00196623"/>
    <w:rsid w:val="00196648"/>
    <w:rsid w:val="001966D0"/>
    <w:rsid w:val="00196803"/>
    <w:rsid w:val="001968EF"/>
    <w:rsid w:val="00196A3E"/>
    <w:rsid w:val="00196C03"/>
    <w:rsid w:val="0019700D"/>
    <w:rsid w:val="001973B1"/>
    <w:rsid w:val="00197445"/>
    <w:rsid w:val="001975FD"/>
    <w:rsid w:val="00197699"/>
    <w:rsid w:val="001976AC"/>
    <w:rsid w:val="001976FE"/>
    <w:rsid w:val="00197747"/>
    <w:rsid w:val="001977F5"/>
    <w:rsid w:val="00197879"/>
    <w:rsid w:val="00197C37"/>
    <w:rsid w:val="00197E2A"/>
    <w:rsid w:val="00197E8F"/>
    <w:rsid w:val="00197FF9"/>
    <w:rsid w:val="001A002E"/>
    <w:rsid w:val="001A0094"/>
    <w:rsid w:val="001A0113"/>
    <w:rsid w:val="001A01FE"/>
    <w:rsid w:val="001A04B8"/>
    <w:rsid w:val="001A06EE"/>
    <w:rsid w:val="001A08CB"/>
    <w:rsid w:val="001A0B1C"/>
    <w:rsid w:val="001A0C8E"/>
    <w:rsid w:val="001A0D56"/>
    <w:rsid w:val="001A0EB7"/>
    <w:rsid w:val="001A10E1"/>
    <w:rsid w:val="001A122D"/>
    <w:rsid w:val="001A13B3"/>
    <w:rsid w:val="001A1482"/>
    <w:rsid w:val="001A1583"/>
    <w:rsid w:val="001A15C0"/>
    <w:rsid w:val="001A1FD3"/>
    <w:rsid w:val="001A2249"/>
    <w:rsid w:val="001A25BC"/>
    <w:rsid w:val="001A2899"/>
    <w:rsid w:val="001A28B3"/>
    <w:rsid w:val="001A290F"/>
    <w:rsid w:val="001A2A5A"/>
    <w:rsid w:val="001A2E8B"/>
    <w:rsid w:val="001A3209"/>
    <w:rsid w:val="001A3300"/>
    <w:rsid w:val="001A34D8"/>
    <w:rsid w:val="001A3551"/>
    <w:rsid w:val="001A378D"/>
    <w:rsid w:val="001A3800"/>
    <w:rsid w:val="001A3A4C"/>
    <w:rsid w:val="001A3A79"/>
    <w:rsid w:val="001A3B89"/>
    <w:rsid w:val="001A3C41"/>
    <w:rsid w:val="001A3CAF"/>
    <w:rsid w:val="001A3D9A"/>
    <w:rsid w:val="001A3EAF"/>
    <w:rsid w:val="001A3F1F"/>
    <w:rsid w:val="001A40F0"/>
    <w:rsid w:val="001A40F6"/>
    <w:rsid w:val="001A474D"/>
    <w:rsid w:val="001A4A67"/>
    <w:rsid w:val="001A4B48"/>
    <w:rsid w:val="001A4CA1"/>
    <w:rsid w:val="001A4DE1"/>
    <w:rsid w:val="001A4E98"/>
    <w:rsid w:val="001A4FC1"/>
    <w:rsid w:val="001A4FF2"/>
    <w:rsid w:val="001A51B7"/>
    <w:rsid w:val="001A52B9"/>
    <w:rsid w:val="001A5638"/>
    <w:rsid w:val="001A5E45"/>
    <w:rsid w:val="001A5F1C"/>
    <w:rsid w:val="001A604F"/>
    <w:rsid w:val="001A60F8"/>
    <w:rsid w:val="001A6148"/>
    <w:rsid w:val="001A6181"/>
    <w:rsid w:val="001A625A"/>
    <w:rsid w:val="001A63CD"/>
    <w:rsid w:val="001A63FB"/>
    <w:rsid w:val="001A65A7"/>
    <w:rsid w:val="001A6655"/>
    <w:rsid w:val="001A6665"/>
    <w:rsid w:val="001A66D6"/>
    <w:rsid w:val="001A69D3"/>
    <w:rsid w:val="001A6A5C"/>
    <w:rsid w:val="001A6C2B"/>
    <w:rsid w:val="001A6E90"/>
    <w:rsid w:val="001A719B"/>
    <w:rsid w:val="001A7270"/>
    <w:rsid w:val="001A75DB"/>
    <w:rsid w:val="001A7748"/>
    <w:rsid w:val="001A7929"/>
    <w:rsid w:val="001A7A73"/>
    <w:rsid w:val="001A7E14"/>
    <w:rsid w:val="001A7E89"/>
    <w:rsid w:val="001A7EC9"/>
    <w:rsid w:val="001B0239"/>
    <w:rsid w:val="001B052E"/>
    <w:rsid w:val="001B0687"/>
    <w:rsid w:val="001B06A1"/>
    <w:rsid w:val="001B0943"/>
    <w:rsid w:val="001B0C47"/>
    <w:rsid w:val="001B10F4"/>
    <w:rsid w:val="001B1257"/>
    <w:rsid w:val="001B1B2C"/>
    <w:rsid w:val="001B1C1A"/>
    <w:rsid w:val="001B2103"/>
    <w:rsid w:val="001B2236"/>
    <w:rsid w:val="001B22CC"/>
    <w:rsid w:val="001B2315"/>
    <w:rsid w:val="001B288B"/>
    <w:rsid w:val="001B28BD"/>
    <w:rsid w:val="001B2B30"/>
    <w:rsid w:val="001B2E19"/>
    <w:rsid w:val="001B2EFD"/>
    <w:rsid w:val="001B30DC"/>
    <w:rsid w:val="001B33D3"/>
    <w:rsid w:val="001B33E2"/>
    <w:rsid w:val="001B3408"/>
    <w:rsid w:val="001B3521"/>
    <w:rsid w:val="001B3537"/>
    <w:rsid w:val="001B37F1"/>
    <w:rsid w:val="001B397D"/>
    <w:rsid w:val="001B39E0"/>
    <w:rsid w:val="001B3A21"/>
    <w:rsid w:val="001B3AF2"/>
    <w:rsid w:val="001B3DD9"/>
    <w:rsid w:val="001B417F"/>
    <w:rsid w:val="001B4189"/>
    <w:rsid w:val="001B44D9"/>
    <w:rsid w:val="001B4710"/>
    <w:rsid w:val="001B49A4"/>
    <w:rsid w:val="001B49B7"/>
    <w:rsid w:val="001B49CC"/>
    <w:rsid w:val="001B49E4"/>
    <w:rsid w:val="001B4AE8"/>
    <w:rsid w:val="001B4BC5"/>
    <w:rsid w:val="001B4F42"/>
    <w:rsid w:val="001B5130"/>
    <w:rsid w:val="001B5187"/>
    <w:rsid w:val="001B5339"/>
    <w:rsid w:val="001B5348"/>
    <w:rsid w:val="001B542C"/>
    <w:rsid w:val="001B54CE"/>
    <w:rsid w:val="001B593E"/>
    <w:rsid w:val="001B5A9D"/>
    <w:rsid w:val="001B5E8C"/>
    <w:rsid w:val="001B602F"/>
    <w:rsid w:val="001B6033"/>
    <w:rsid w:val="001B617B"/>
    <w:rsid w:val="001B6233"/>
    <w:rsid w:val="001B6340"/>
    <w:rsid w:val="001B64EE"/>
    <w:rsid w:val="001B662E"/>
    <w:rsid w:val="001B6681"/>
    <w:rsid w:val="001B6943"/>
    <w:rsid w:val="001B6999"/>
    <w:rsid w:val="001B6A44"/>
    <w:rsid w:val="001B6B17"/>
    <w:rsid w:val="001B6B7D"/>
    <w:rsid w:val="001B6C02"/>
    <w:rsid w:val="001B6D1D"/>
    <w:rsid w:val="001B6D5D"/>
    <w:rsid w:val="001B72F6"/>
    <w:rsid w:val="001B7314"/>
    <w:rsid w:val="001B7354"/>
    <w:rsid w:val="001B7B7E"/>
    <w:rsid w:val="001B7BA6"/>
    <w:rsid w:val="001B7C7D"/>
    <w:rsid w:val="001B7CB5"/>
    <w:rsid w:val="001B7FBB"/>
    <w:rsid w:val="001B7FD6"/>
    <w:rsid w:val="001C0518"/>
    <w:rsid w:val="001C0584"/>
    <w:rsid w:val="001C06A6"/>
    <w:rsid w:val="001C078C"/>
    <w:rsid w:val="001C081E"/>
    <w:rsid w:val="001C0B4A"/>
    <w:rsid w:val="001C112E"/>
    <w:rsid w:val="001C1472"/>
    <w:rsid w:val="001C14DA"/>
    <w:rsid w:val="001C183C"/>
    <w:rsid w:val="001C1BCF"/>
    <w:rsid w:val="001C1F86"/>
    <w:rsid w:val="001C1FA6"/>
    <w:rsid w:val="001C1FB6"/>
    <w:rsid w:val="001C22C3"/>
    <w:rsid w:val="001C233C"/>
    <w:rsid w:val="001C246E"/>
    <w:rsid w:val="001C2615"/>
    <w:rsid w:val="001C266A"/>
    <w:rsid w:val="001C2A1A"/>
    <w:rsid w:val="001C2D74"/>
    <w:rsid w:val="001C2E38"/>
    <w:rsid w:val="001C3079"/>
    <w:rsid w:val="001C3439"/>
    <w:rsid w:val="001C3470"/>
    <w:rsid w:val="001C3506"/>
    <w:rsid w:val="001C3784"/>
    <w:rsid w:val="001C3896"/>
    <w:rsid w:val="001C3D18"/>
    <w:rsid w:val="001C3F92"/>
    <w:rsid w:val="001C413A"/>
    <w:rsid w:val="001C42C2"/>
    <w:rsid w:val="001C44FE"/>
    <w:rsid w:val="001C46F9"/>
    <w:rsid w:val="001C4A5A"/>
    <w:rsid w:val="001C4B4B"/>
    <w:rsid w:val="001C4B8C"/>
    <w:rsid w:val="001C4D63"/>
    <w:rsid w:val="001C4F6D"/>
    <w:rsid w:val="001C4F82"/>
    <w:rsid w:val="001C50F1"/>
    <w:rsid w:val="001C5102"/>
    <w:rsid w:val="001C5426"/>
    <w:rsid w:val="001C5765"/>
    <w:rsid w:val="001C58E6"/>
    <w:rsid w:val="001C5939"/>
    <w:rsid w:val="001C5AB2"/>
    <w:rsid w:val="001C651D"/>
    <w:rsid w:val="001C6810"/>
    <w:rsid w:val="001C6A42"/>
    <w:rsid w:val="001C6B65"/>
    <w:rsid w:val="001C6F7B"/>
    <w:rsid w:val="001C7081"/>
    <w:rsid w:val="001C7129"/>
    <w:rsid w:val="001C715D"/>
    <w:rsid w:val="001C71C8"/>
    <w:rsid w:val="001C7595"/>
    <w:rsid w:val="001C779A"/>
    <w:rsid w:val="001C7984"/>
    <w:rsid w:val="001C7AC9"/>
    <w:rsid w:val="001C7EBB"/>
    <w:rsid w:val="001D0116"/>
    <w:rsid w:val="001D026B"/>
    <w:rsid w:val="001D032E"/>
    <w:rsid w:val="001D09C2"/>
    <w:rsid w:val="001D0A1F"/>
    <w:rsid w:val="001D0F32"/>
    <w:rsid w:val="001D10F3"/>
    <w:rsid w:val="001D1257"/>
    <w:rsid w:val="001D1271"/>
    <w:rsid w:val="001D137E"/>
    <w:rsid w:val="001D13AF"/>
    <w:rsid w:val="001D1649"/>
    <w:rsid w:val="001D1A08"/>
    <w:rsid w:val="001D1AC9"/>
    <w:rsid w:val="001D1B79"/>
    <w:rsid w:val="001D1C11"/>
    <w:rsid w:val="001D1DF8"/>
    <w:rsid w:val="001D1F9A"/>
    <w:rsid w:val="001D2062"/>
    <w:rsid w:val="001D206E"/>
    <w:rsid w:val="001D2091"/>
    <w:rsid w:val="001D24D3"/>
    <w:rsid w:val="001D26EF"/>
    <w:rsid w:val="001D2AFE"/>
    <w:rsid w:val="001D2B25"/>
    <w:rsid w:val="001D2CB3"/>
    <w:rsid w:val="001D2F3E"/>
    <w:rsid w:val="001D3066"/>
    <w:rsid w:val="001D3548"/>
    <w:rsid w:val="001D36B2"/>
    <w:rsid w:val="001D384E"/>
    <w:rsid w:val="001D3AB7"/>
    <w:rsid w:val="001D3C6F"/>
    <w:rsid w:val="001D3D06"/>
    <w:rsid w:val="001D3D0C"/>
    <w:rsid w:val="001D4131"/>
    <w:rsid w:val="001D43B4"/>
    <w:rsid w:val="001D44CF"/>
    <w:rsid w:val="001D45E2"/>
    <w:rsid w:val="001D4601"/>
    <w:rsid w:val="001D4647"/>
    <w:rsid w:val="001D47CF"/>
    <w:rsid w:val="001D49A1"/>
    <w:rsid w:val="001D4B56"/>
    <w:rsid w:val="001D4B8B"/>
    <w:rsid w:val="001D4BDE"/>
    <w:rsid w:val="001D4D20"/>
    <w:rsid w:val="001D4F3D"/>
    <w:rsid w:val="001D5162"/>
    <w:rsid w:val="001D51D0"/>
    <w:rsid w:val="001D5343"/>
    <w:rsid w:val="001D5361"/>
    <w:rsid w:val="001D53A4"/>
    <w:rsid w:val="001D5408"/>
    <w:rsid w:val="001D577A"/>
    <w:rsid w:val="001D583B"/>
    <w:rsid w:val="001D5ABF"/>
    <w:rsid w:val="001D5CD3"/>
    <w:rsid w:val="001D5D4E"/>
    <w:rsid w:val="001D60BE"/>
    <w:rsid w:val="001D618B"/>
    <w:rsid w:val="001D637A"/>
    <w:rsid w:val="001D643A"/>
    <w:rsid w:val="001D6B73"/>
    <w:rsid w:val="001D6E8B"/>
    <w:rsid w:val="001D6EDD"/>
    <w:rsid w:val="001D70A7"/>
    <w:rsid w:val="001D71A9"/>
    <w:rsid w:val="001D73DF"/>
    <w:rsid w:val="001D76E8"/>
    <w:rsid w:val="001D77F9"/>
    <w:rsid w:val="001D7860"/>
    <w:rsid w:val="001D78CD"/>
    <w:rsid w:val="001D79D3"/>
    <w:rsid w:val="001D7C3F"/>
    <w:rsid w:val="001D7E95"/>
    <w:rsid w:val="001E015F"/>
    <w:rsid w:val="001E0182"/>
    <w:rsid w:val="001E02A4"/>
    <w:rsid w:val="001E034B"/>
    <w:rsid w:val="001E056F"/>
    <w:rsid w:val="001E07B4"/>
    <w:rsid w:val="001E07C3"/>
    <w:rsid w:val="001E0916"/>
    <w:rsid w:val="001E0A65"/>
    <w:rsid w:val="001E0B53"/>
    <w:rsid w:val="001E0D81"/>
    <w:rsid w:val="001E0F25"/>
    <w:rsid w:val="001E0F65"/>
    <w:rsid w:val="001E114D"/>
    <w:rsid w:val="001E1166"/>
    <w:rsid w:val="001E1386"/>
    <w:rsid w:val="001E13B0"/>
    <w:rsid w:val="001E14B3"/>
    <w:rsid w:val="001E14B6"/>
    <w:rsid w:val="001E14FA"/>
    <w:rsid w:val="001E15DA"/>
    <w:rsid w:val="001E178F"/>
    <w:rsid w:val="001E1900"/>
    <w:rsid w:val="001E1BA0"/>
    <w:rsid w:val="001E1C64"/>
    <w:rsid w:val="001E2433"/>
    <w:rsid w:val="001E2516"/>
    <w:rsid w:val="001E2774"/>
    <w:rsid w:val="001E2783"/>
    <w:rsid w:val="001E27C4"/>
    <w:rsid w:val="001E286A"/>
    <w:rsid w:val="001E2A52"/>
    <w:rsid w:val="001E2A7C"/>
    <w:rsid w:val="001E2ABF"/>
    <w:rsid w:val="001E2F78"/>
    <w:rsid w:val="001E3287"/>
    <w:rsid w:val="001E33B1"/>
    <w:rsid w:val="001E3557"/>
    <w:rsid w:val="001E3821"/>
    <w:rsid w:val="001E39ED"/>
    <w:rsid w:val="001E3A09"/>
    <w:rsid w:val="001E3D41"/>
    <w:rsid w:val="001E3FCC"/>
    <w:rsid w:val="001E4004"/>
    <w:rsid w:val="001E4010"/>
    <w:rsid w:val="001E4240"/>
    <w:rsid w:val="001E4446"/>
    <w:rsid w:val="001E465A"/>
    <w:rsid w:val="001E468D"/>
    <w:rsid w:val="001E47D1"/>
    <w:rsid w:val="001E4825"/>
    <w:rsid w:val="001E494F"/>
    <w:rsid w:val="001E4DB5"/>
    <w:rsid w:val="001E4FE4"/>
    <w:rsid w:val="001E52E1"/>
    <w:rsid w:val="001E5440"/>
    <w:rsid w:val="001E5550"/>
    <w:rsid w:val="001E58E9"/>
    <w:rsid w:val="001E59EF"/>
    <w:rsid w:val="001E5B87"/>
    <w:rsid w:val="001E5BDD"/>
    <w:rsid w:val="001E5DB3"/>
    <w:rsid w:val="001E5DCF"/>
    <w:rsid w:val="001E5E54"/>
    <w:rsid w:val="001E6013"/>
    <w:rsid w:val="001E603B"/>
    <w:rsid w:val="001E6057"/>
    <w:rsid w:val="001E6108"/>
    <w:rsid w:val="001E61F5"/>
    <w:rsid w:val="001E64C3"/>
    <w:rsid w:val="001E65FA"/>
    <w:rsid w:val="001E66F1"/>
    <w:rsid w:val="001E6706"/>
    <w:rsid w:val="001E6885"/>
    <w:rsid w:val="001E6A32"/>
    <w:rsid w:val="001E6AE0"/>
    <w:rsid w:val="001E6D6D"/>
    <w:rsid w:val="001E6F16"/>
    <w:rsid w:val="001E72D3"/>
    <w:rsid w:val="001E76EB"/>
    <w:rsid w:val="001E76FF"/>
    <w:rsid w:val="001E7ABB"/>
    <w:rsid w:val="001E7BA6"/>
    <w:rsid w:val="001F04ED"/>
    <w:rsid w:val="001F0664"/>
    <w:rsid w:val="001F0671"/>
    <w:rsid w:val="001F085A"/>
    <w:rsid w:val="001F092A"/>
    <w:rsid w:val="001F0E64"/>
    <w:rsid w:val="001F0E87"/>
    <w:rsid w:val="001F0F1C"/>
    <w:rsid w:val="001F1076"/>
    <w:rsid w:val="001F10D3"/>
    <w:rsid w:val="001F119F"/>
    <w:rsid w:val="001F149C"/>
    <w:rsid w:val="001F168A"/>
    <w:rsid w:val="001F182D"/>
    <w:rsid w:val="001F183A"/>
    <w:rsid w:val="001F19E6"/>
    <w:rsid w:val="001F1AEE"/>
    <w:rsid w:val="001F1C34"/>
    <w:rsid w:val="001F1F42"/>
    <w:rsid w:val="001F216D"/>
    <w:rsid w:val="001F216F"/>
    <w:rsid w:val="001F21BE"/>
    <w:rsid w:val="001F255E"/>
    <w:rsid w:val="001F273E"/>
    <w:rsid w:val="001F285A"/>
    <w:rsid w:val="001F299C"/>
    <w:rsid w:val="001F2A99"/>
    <w:rsid w:val="001F2B07"/>
    <w:rsid w:val="001F304F"/>
    <w:rsid w:val="001F3155"/>
    <w:rsid w:val="001F315D"/>
    <w:rsid w:val="001F31B9"/>
    <w:rsid w:val="001F32C9"/>
    <w:rsid w:val="001F34E1"/>
    <w:rsid w:val="001F37D6"/>
    <w:rsid w:val="001F37E7"/>
    <w:rsid w:val="001F3BAF"/>
    <w:rsid w:val="001F3EE8"/>
    <w:rsid w:val="001F41DC"/>
    <w:rsid w:val="001F4843"/>
    <w:rsid w:val="001F4ACC"/>
    <w:rsid w:val="001F4B63"/>
    <w:rsid w:val="001F4C8D"/>
    <w:rsid w:val="001F50DC"/>
    <w:rsid w:val="001F539E"/>
    <w:rsid w:val="001F5658"/>
    <w:rsid w:val="001F5983"/>
    <w:rsid w:val="001F59D7"/>
    <w:rsid w:val="001F5A08"/>
    <w:rsid w:val="001F5A5A"/>
    <w:rsid w:val="001F5B76"/>
    <w:rsid w:val="001F5BCA"/>
    <w:rsid w:val="001F5C1A"/>
    <w:rsid w:val="001F5CC9"/>
    <w:rsid w:val="001F5D64"/>
    <w:rsid w:val="001F5E27"/>
    <w:rsid w:val="001F62F5"/>
    <w:rsid w:val="001F661F"/>
    <w:rsid w:val="001F688E"/>
    <w:rsid w:val="001F689E"/>
    <w:rsid w:val="001F69BC"/>
    <w:rsid w:val="001F6A51"/>
    <w:rsid w:val="001F6AB4"/>
    <w:rsid w:val="001F6B9B"/>
    <w:rsid w:val="001F6E6D"/>
    <w:rsid w:val="001F6F4C"/>
    <w:rsid w:val="001F7027"/>
    <w:rsid w:val="001F73FD"/>
    <w:rsid w:val="001F7460"/>
    <w:rsid w:val="001F7680"/>
    <w:rsid w:val="001F78EC"/>
    <w:rsid w:val="001F7C98"/>
    <w:rsid w:val="001F7CB3"/>
    <w:rsid w:val="001F7F17"/>
    <w:rsid w:val="001F7FC3"/>
    <w:rsid w:val="001F7FF7"/>
    <w:rsid w:val="00200139"/>
    <w:rsid w:val="00200358"/>
    <w:rsid w:val="002003C3"/>
    <w:rsid w:val="0020048A"/>
    <w:rsid w:val="00200635"/>
    <w:rsid w:val="002007F2"/>
    <w:rsid w:val="002008D4"/>
    <w:rsid w:val="00200AE1"/>
    <w:rsid w:val="00200ED6"/>
    <w:rsid w:val="00200EF7"/>
    <w:rsid w:val="00201034"/>
    <w:rsid w:val="002012AF"/>
    <w:rsid w:val="002013AF"/>
    <w:rsid w:val="00201432"/>
    <w:rsid w:val="0020150D"/>
    <w:rsid w:val="00201525"/>
    <w:rsid w:val="002015CC"/>
    <w:rsid w:val="002016AE"/>
    <w:rsid w:val="0020174A"/>
    <w:rsid w:val="002017D8"/>
    <w:rsid w:val="00201866"/>
    <w:rsid w:val="002019C7"/>
    <w:rsid w:val="00201B92"/>
    <w:rsid w:val="002022D3"/>
    <w:rsid w:val="002023AE"/>
    <w:rsid w:val="00202985"/>
    <w:rsid w:val="002029EB"/>
    <w:rsid w:val="00202CDB"/>
    <w:rsid w:val="00202D92"/>
    <w:rsid w:val="00202DF2"/>
    <w:rsid w:val="002030BE"/>
    <w:rsid w:val="00203439"/>
    <w:rsid w:val="0020364E"/>
    <w:rsid w:val="00203CF1"/>
    <w:rsid w:val="00203D0E"/>
    <w:rsid w:val="00203EC2"/>
    <w:rsid w:val="00203F65"/>
    <w:rsid w:val="00203FE4"/>
    <w:rsid w:val="0020442F"/>
    <w:rsid w:val="00204495"/>
    <w:rsid w:val="0020452A"/>
    <w:rsid w:val="0020452C"/>
    <w:rsid w:val="002047ED"/>
    <w:rsid w:val="00204936"/>
    <w:rsid w:val="00204EC2"/>
    <w:rsid w:val="002050EA"/>
    <w:rsid w:val="0020526B"/>
    <w:rsid w:val="0020544B"/>
    <w:rsid w:val="002055B7"/>
    <w:rsid w:val="0020600E"/>
    <w:rsid w:val="002060EA"/>
    <w:rsid w:val="0020622E"/>
    <w:rsid w:val="0020630E"/>
    <w:rsid w:val="0020646F"/>
    <w:rsid w:val="00206479"/>
    <w:rsid w:val="002067C8"/>
    <w:rsid w:val="00206841"/>
    <w:rsid w:val="00206957"/>
    <w:rsid w:val="00206B76"/>
    <w:rsid w:val="00206C10"/>
    <w:rsid w:val="00206C53"/>
    <w:rsid w:val="00206D9B"/>
    <w:rsid w:val="00206EEA"/>
    <w:rsid w:val="002077A2"/>
    <w:rsid w:val="0020780A"/>
    <w:rsid w:val="00207875"/>
    <w:rsid w:val="002078BB"/>
    <w:rsid w:val="002078C8"/>
    <w:rsid w:val="00207AC9"/>
    <w:rsid w:val="00207C64"/>
    <w:rsid w:val="00207F33"/>
    <w:rsid w:val="00207F3F"/>
    <w:rsid w:val="00210114"/>
    <w:rsid w:val="0021047B"/>
    <w:rsid w:val="002104AE"/>
    <w:rsid w:val="00210742"/>
    <w:rsid w:val="00210771"/>
    <w:rsid w:val="002107D3"/>
    <w:rsid w:val="00210ADA"/>
    <w:rsid w:val="00210E63"/>
    <w:rsid w:val="00211044"/>
    <w:rsid w:val="002111E3"/>
    <w:rsid w:val="00211216"/>
    <w:rsid w:val="00211351"/>
    <w:rsid w:val="002113B6"/>
    <w:rsid w:val="00211BDC"/>
    <w:rsid w:val="00211C6F"/>
    <w:rsid w:val="00211D5E"/>
    <w:rsid w:val="00211EB6"/>
    <w:rsid w:val="00212089"/>
    <w:rsid w:val="00212315"/>
    <w:rsid w:val="00212386"/>
    <w:rsid w:val="002123C0"/>
    <w:rsid w:val="00212436"/>
    <w:rsid w:val="0021247D"/>
    <w:rsid w:val="002124C1"/>
    <w:rsid w:val="0021277B"/>
    <w:rsid w:val="002128BA"/>
    <w:rsid w:val="00212A05"/>
    <w:rsid w:val="00212F29"/>
    <w:rsid w:val="002130C7"/>
    <w:rsid w:val="002131F0"/>
    <w:rsid w:val="0021353F"/>
    <w:rsid w:val="002137CD"/>
    <w:rsid w:val="002138FF"/>
    <w:rsid w:val="00213998"/>
    <w:rsid w:val="00213D47"/>
    <w:rsid w:val="00213D93"/>
    <w:rsid w:val="002140A1"/>
    <w:rsid w:val="002140E4"/>
    <w:rsid w:val="002141F1"/>
    <w:rsid w:val="00214361"/>
    <w:rsid w:val="002147B5"/>
    <w:rsid w:val="002148FD"/>
    <w:rsid w:val="002149ED"/>
    <w:rsid w:val="00214AA3"/>
    <w:rsid w:val="00214AF4"/>
    <w:rsid w:val="00214CE5"/>
    <w:rsid w:val="00214D5D"/>
    <w:rsid w:val="00214ECF"/>
    <w:rsid w:val="00214FF2"/>
    <w:rsid w:val="002151E4"/>
    <w:rsid w:val="00215233"/>
    <w:rsid w:val="00215272"/>
    <w:rsid w:val="002154D8"/>
    <w:rsid w:val="00215776"/>
    <w:rsid w:val="00215ACF"/>
    <w:rsid w:val="00215B1B"/>
    <w:rsid w:val="00215BD7"/>
    <w:rsid w:val="00215C1E"/>
    <w:rsid w:val="00215FA8"/>
    <w:rsid w:val="002162F2"/>
    <w:rsid w:val="00216348"/>
    <w:rsid w:val="0021649B"/>
    <w:rsid w:val="0021657F"/>
    <w:rsid w:val="002165BD"/>
    <w:rsid w:val="0021666B"/>
    <w:rsid w:val="00216A20"/>
    <w:rsid w:val="00216C36"/>
    <w:rsid w:val="00216C70"/>
    <w:rsid w:val="00216D68"/>
    <w:rsid w:val="00216EB5"/>
    <w:rsid w:val="00216F1B"/>
    <w:rsid w:val="00216F1C"/>
    <w:rsid w:val="00216FA0"/>
    <w:rsid w:val="00217484"/>
    <w:rsid w:val="00217792"/>
    <w:rsid w:val="00217952"/>
    <w:rsid w:val="00220050"/>
    <w:rsid w:val="00220105"/>
    <w:rsid w:val="0022024F"/>
    <w:rsid w:val="002205CF"/>
    <w:rsid w:val="00220648"/>
    <w:rsid w:val="0022068C"/>
    <w:rsid w:val="00220710"/>
    <w:rsid w:val="00220756"/>
    <w:rsid w:val="002209D1"/>
    <w:rsid w:val="00220A0C"/>
    <w:rsid w:val="00220AB6"/>
    <w:rsid w:val="00220BB5"/>
    <w:rsid w:val="00220CF7"/>
    <w:rsid w:val="00220D69"/>
    <w:rsid w:val="00220D94"/>
    <w:rsid w:val="00220EC6"/>
    <w:rsid w:val="00220EDE"/>
    <w:rsid w:val="00221025"/>
    <w:rsid w:val="002213FF"/>
    <w:rsid w:val="002215F0"/>
    <w:rsid w:val="002218EA"/>
    <w:rsid w:val="0022192C"/>
    <w:rsid w:val="00221A80"/>
    <w:rsid w:val="00221BCD"/>
    <w:rsid w:val="00221BFB"/>
    <w:rsid w:val="00221D4E"/>
    <w:rsid w:val="00221F85"/>
    <w:rsid w:val="002221DE"/>
    <w:rsid w:val="00222200"/>
    <w:rsid w:val="00222380"/>
    <w:rsid w:val="00222445"/>
    <w:rsid w:val="002227A6"/>
    <w:rsid w:val="002229B6"/>
    <w:rsid w:val="002229C3"/>
    <w:rsid w:val="00222B49"/>
    <w:rsid w:val="00222C54"/>
    <w:rsid w:val="00222D5B"/>
    <w:rsid w:val="00223124"/>
    <w:rsid w:val="00223261"/>
    <w:rsid w:val="0022338D"/>
    <w:rsid w:val="002235C2"/>
    <w:rsid w:val="002237E1"/>
    <w:rsid w:val="0022383D"/>
    <w:rsid w:val="002239AC"/>
    <w:rsid w:val="002239DE"/>
    <w:rsid w:val="00223ABE"/>
    <w:rsid w:val="00223DDF"/>
    <w:rsid w:val="00224017"/>
    <w:rsid w:val="002240F9"/>
    <w:rsid w:val="002241C6"/>
    <w:rsid w:val="0022446D"/>
    <w:rsid w:val="00224515"/>
    <w:rsid w:val="0022452A"/>
    <w:rsid w:val="0022453A"/>
    <w:rsid w:val="0022458B"/>
    <w:rsid w:val="002245F0"/>
    <w:rsid w:val="002246A4"/>
    <w:rsid w:val="0022480E"/>
    <w:rsid w:val="002248BC"/>
    <w:rsid w:val="002249E9"/>
    <w:rsid w:val="00224ABB"/>
    <w:rsid w:val="0022500F"/>
    <w:rsid w:val="002251A0"/>
    <w:rsid w:val="002254A5"/>
    <w:rsid w:val="002256E6"/>
    <w:rsid w:val="0022596A"/>
    <w:rsid w:val="00225BAF"/>
    <w:rsid w:val="00225CA2"/>
    <w:rsid w:val="00225DCB"/>
    <w:rsid w:val="00225F73"/>
    <w:rsid w:val="0022609A"/>
    <w:rsid w:val="002260FB"/>
    <w:rsid w:val="0022612E"/>
    <w:rsid w:val="002261BF"/>
    <w:rsid w:val="002263EE"/>
    <w:rsid w:val="0022695C"/>
    <w:rsid w:val="00226AA8"/>
    <w:rsid w:val="002274A5"/>
    <w:rsid w:val="002277C4"/>
    <w:rsid w:val="00227972"/>
    <w:rsid w:val="00227C39"/>
    <w:rsid w:val="00227DFC"/>
    <w:rsid w:val="0023001C"/>
    <w:rsid w:val="0023018B"/>
    <w:rsid w:val="0023018D"/>
    <w:rsid w:val="0023020B"/>
    <w:rsid w:val="002302A4"/>
    <w:rsid w:val="0023032B"/>
    <w:rsid w:val="002303BC"/>
    <w:rsid w:val="0023052B"/>
    <w:rsid w:val="0023066C"/>
    <w:rsid w:val="00230702"/>
    <w:rsid w:val="00230A6C"/>
    <w:rsid w:val="00230C97"/>
    <w:rsid w:val="00230F75"/>
    <w:rsid w:val="00231368"/>
    <w:rsid w:val="002314A9"/>
    <w:rsid w:val="00231995"/>
    <w:rsid w:val="00231CD4"/>
    <w:rsid w:val="00232240"/>
    <w:rsid w:val="002323DA"/>
    <w:rsid w:val="0023241D"/>
    <w:rsid w:val="0023247B"/>
    <w:rsid w:val="00232518"/>
    <w:rsid w:val="002325CA"/>
    <w:rsid w:val="0023285B"/>
    <w:rsid w:val="0023296C"/>
    <w:rsid w:val="002329BD"/>
    <w:rsid w:val="00232C0C"/>
    <w:rsid w:val="0023328F"/>
    <w:rsid w:val="002332AC"/>
    <w:rsid w:val="00233858"/>
    <w:rsid w:val="002339BD"/>
    <w:rsid w:val="00233A44"/>
    <w:rsid w:val="00233CA9"/>
    <w:rsid w:val="00234017"/>
    <w:rsid w:val="0023404F"/>
    <w:rsid w:val="00234A70"/>
    <w:rsid w:val="00234BF9"/>
    <w:rsid w:val="002350CD"/>
    <w:rsid w:val="00235224"/>
    <w:rsid w:val="00235275"/>
    <w:rsid w:val="0023558E"/>
    <w:rsid w:val="00235789"/>
    <w:rsid w:val="00235976"/>
    <w:rsid w:val="00235A86"/>
    <w:rsid w:val="00235AAE"/>
    <w:rsid w:val="00235BD6"/>
    <w:rsid w:val="00235C21"/>
    <w:rsid w:val="00235DF4"/>
    <w:rsid w:val="00235E36"/>
    <w:rsid w:val="00236128"/>
    <w:rsid w:val="002361C0"/>
    <w:rsid w:val="002361C1"/>
    <w:rsid w:val="00236214"/>
    <w:rsid w:val="0023633F"/>
    <w:rsid w:val="00236366"/>
    <w:rsid w:val="00236594"/>
    <w:rsid w:val="002366BB"/>
    <w:rsid w:val="002367CE"/>
    <w:rsid w:val="00236D01"/>
    <w:rsid w:val="00236D0C"/>
    <w:rsid w:val="00236E45"/>
    <w:rsid w:val="00237023"/>
    <w:rsid w:val="002372E7"/>
    <w:rsid w:val="00237586"/>
    <w:rsid w:val="002375ED"/>
    <w:rsid w:val="0023776F"/>
    <w:rsid w:val="002377F0"/>
    <w:rsid w:val="00237925"/>
    <w:rsid w:val="00237931"/>
    <w:rsid w:val="00237E92"/>
    <w:rsid w:val="00240046"/>
    <w:rsid w:val="002402A9"/>
    <w:rsid w:val="00240490"/>
    <w:rsid w:val="002406B9"/>
    <w:rsid w:val="002406ED"/>
    <w:rsid w:val="0024088D"/>
    <w:rsid w:val="002408AC"/>
    <w:rsid w:val="00240A3B"/>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51"/>
    <w:rsid w:val="00241A8C"/>
    <w:rsid w:val="00241B53"/>
    <w:rsid w:val="00241B73"/>
    <w:rsid w:val="00241BBC"/>
    <w:rsid w:val="00241CF6"/>
    <w:rsid w:val="00241D0E"/>
    <w:rsid w:val="00241EEC"/>
    <w:rsid w:val="0024228D"/>
    <w:rsid w:val="00242371"/>
    <w:rsid w:val="00242804"/>
    <w:rsid w:val="002429B9"/>
    <w:rsid w:val="00242AB7"/>
    <w:rsid w:val="00242BCA"/>
    <w:rsid w:val="0024314C"/>
    <w:rsid w:val="002433C0"/>
    <w:rsid w:val="00243598"/>
    <w:rsid w:val="00243755"/>
    <w:rsid w:val="002437CD"/>
    <w:rsid w:val="00243ECC"/>
    <w:rsid w:val="0024406A"/>
    <w:rsid w:val="002440C0"/>
    <w:rsid w:val="002443BB"/>
    <w:rsid w:val="002446E6"/>
    <w:rsid w:val="0024475B"/>
    <w:rsid w:val="00244813"/>
    <w:rsid w:val="00244A5D"/>
    <w:rsid w:val="00244CC4"/>
    <w:rsid w:val="00244E81"/>
    <w:rsid w:val="002450D0"/>
    <w:rsid w:val="002450E2"/>
    <w:rsid w:val="00245254"/>
    <w:rsid w:val="00245443"/>
    <w:rsid w:val="002454D6"/>
    <w:rsid w:val="00245702"/>
    <w:rsid w:val="002458C7"/>
    <w:rsid w:val="00245970"/>
    <w:rsid w:val="00245A3B"/>
    <w:rsid w:val="00245C9A"/>
    <w:rsid w:val="00245D10"/>
    <w:rsid w:val="00245DD8"/>
    <w:rsid w:val="00245DEE"/>
    <w:rsid w:val="00245EE9"/>
    <w:rsid w:val="002460ED"/>
    <w:rsid w:val="002461F6"/>
    <w:rsid w:val="002462AA"/>
    <w:rsid w:val="002462F7"/>
    <w:rsid w:val="00246A99"/>
    <w:rsid w:val="00246C91"/>
    <w:rsid w:val="00246FF5"/>
    <w:rsid w:val="00247058"/>
    <w:rsid w:val="00247093"/>
    <w:rsid w:val="00247183"/>
    <w:rsid w:val="00247246"/>
    <w:rsid w:val="00247427"/>
    <w:rsid w:val="002474D5"/>
    <w:rsid w:val="0024754C"/>
    <w:rsid w:val="0024770E"/>
    <w:rsid w:val="00247876"/>
    <w:rsid w:val="002478B5"/>
    <w:rsid w:val="00247EF7"/>
    <w:rsid w:val="00247FC7"/>
    <w:rsid w:val="00250092"/>
    <w:rsid w:val="00250376"/>
    <w:rsid w:val="00250515"/>
    <w:rsid w:val="00250541"/>
    <w:rsid w:val="002505E3"/>
    <w:rsid w:val="00250743"/>
    <w:rsid w:val="00250B20"/>
    <w:rsid w:val="00250C76"/>
    <w:rsid w:val="00250CDA"/>
    <w:rsid w:val="00250FBC"/>
    <w:rsid w:val="00251019"/>
    <w:rsid w:val="0025128C"/>
    <w:rsid w:val="00251608"/>
    <w:rsid w:val="00251797"/>
    <w:rsid w:val="00251840"/>
    <w:rsid w:val="00251B43"/>
    <w:rsid w:val="00251B69"/>
    <w:rsid w:val="00251F51"/>
    <w:rsid w:val="00251F95"/>
    <w:rsid w:val="00252169"/>
    <w:rsid w:val="002521FB"/>
    <w:rsid w:val="00252324"/>
    <w:rsid w:val="0025275D"/>
    <w:rsid w:val="002527FF"/>
    <w:rsid w:val="00252B6C"/>
    <w:rsid w:val="00252C34"/>
    <w:rsid w:val="00252CF2"/>
    <w:rsid w:val="00252FD0"/>
    <w:rsid w:val="002532AF"/>
    <w:rsid w:val="002532D5"/>
    <w:rsid w:val="00253450"/>
    <w:rsid w:val="002534D2"/>
    <w:rsid w:val="00253578"/>
    <w:rsid w:val="002536C8"/>
    <w:rsid w:val="0025397F"/>
    <w:rsid w:val="00253B97"/>
    <w:rsid w:val="00253E37"/>
    <w:rsid w:val="00253F37"/>
    <w:rsid w:val="00253FE6"/>
    <w:rsid w:val="002540DA"/>
    <w:rsid w:val="00254222"/>
    <w:rsid w:val="0025428F"/>
    <w:rsid w:val="002543E5"/>
    <w:rsid w:val="00254914"/>
    <w:rsid w:val="00254AC7"/>
    <w:rsid w:val="00254C9F"/>
    <w:rsid w:val="00254D88"/>
    <w:rsid w:val="00255143"/>
    <w:rsid w:val="00255313"/>
    <w:rsid w:val="0025531D"/>
    <w:rsid w:val="002553CC"/>
    <w:rsid w:val="00255407"/>
    <w:rsid w:val="002554D6"/>
    <w:rsid w:val="0025569C"/>
    <w:rsid w:val="002556AC"/>
    <w:rsid w:val="002556FD"/>
    <w:rsid w:val="002557A9"/>
    <w:rsid w:val="00255932"/>
    <w:rsid w:val="00255B18"/>
    <w:rsid w:val="00255FD9"/>
    <w:rsid w:val="00255FF3"/>
    <w:rsid w:val="00256147"/>
    <w:rsid w:val="00256283"/>
    <w:rsid w:val="002562D1"/>
    <w:rsid w:val="00256408"/>
    <w:rsid w:val="00256613"/>
    <w:rsid w:val="00256A55"/>
    <w:rsid w:val="00256D50"/>
    <w:rsid w:val="00256E50"/>
    <w:rsid w:val="00256FD5"/>
    <w:rsid w:val="0025720E"/>
    <w:rsid w:val="00257270"/>
    <w:rsid w:val="002572DF"/>
    <w:rsid w:val="002574D2"/>
    <w:rsid w:val="00257654"/>
    <w:rsid w:val="002576C0"/>
    <w:rsid w:val="0025777F"/>
    <w:rsid w:val="00257887"/>
    <w:rsid w:val="002578DA"/>
    <w:rsid w:val="00257973"/>
    <w:rsid w:val="00257978"/>
    <w:rsid w:val="00257E82"/>
    <w:rsid w:val="00257F48"/>
    <w:rsid w:val="00257F58"/>
    <w:rsid w:val="00260039"/>
    <w:rsid w:val="0026008C"/>
    <w:rsid w:val="0026041D"/>
    <w:rsid w:val="002607D0"/>
    <w:rsid w:val="0026089F"/>
    <w:rsid w:val="002608E1"/>
    <w:rsid w:val="002609DD"/>
    <w:rsid w:val="00260ACD"/>
    <w:rsid w:val="00260B8A"/>
    <w:rsid w:val="00260C67"/>
    <w:rsid w:val="002613B0"/>
    <w:rsid w:val="0026141D"/>
    <w:rsid w:val="00261446"/>
    <w:rsid w:val="00261514"/>
    <w:rsid w:val="0026170C"/>
    <w:rsid w:val="00261833"/>
    <w:rsid w:val="002618ED"/>
    <w:rsid w:val="00261F21"/>
    <w:rsid w:val="00261FC9"/>
    <w:rsid w:val="00262467"/>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687"/>
    <w:rsid w:val="00263737"/>
    <w:rsid w:val="00263970"/>
    <w:rsid w:val="00263A35"/>
    <w:rsid w:val="00263AD6"/>
    <w:rsid w:val="002640E0"/>
    <w:rsid w:val="002640E1"/>
    <w:rsid w:val="0026450D"/>
    <w:rsid w:val="00264543"/>
    <w:rsid w:val="002645EF"/>
    <w:rsid w:val="0026476D"/>
    <w:rsid w:val="00264A36"/>
    <w:rsid w:val="00264AF0"/>
    <w:rsid w:val="00264C67"/>
    <w:rsid w:val="00264E8E"/>
    <w:rsid w:val="00264EE2"/>
    <w:rsid w:val="0026500F"/>
    <w:rsid w:val="0026528C"/>
    <w:rsid w:val="002652BF"/>
    <w:rsid w:val="0026547E"/>
    <w:rsid w:val="00265730"/>
    <w:rsid w:val="00265993"/>
    <w:rsid w:val="002659D4"/>
    <w:rsid w:val="00265A55"/>
    <w:rsid w:val="00266338"/>
    <w:rsid w:val="002664CA"/>
    <w:rsid w:val="00266606"/>
    <w:rsid w:val="00266B8B"/>
    <w:rsid w:val="00266D94"/>
    <w:rsid w:val="00266FA3"/>
    <w:rsid w:val="0026702C"/>
    <w:rsid w:val="00267077"/>
    <w:rsid w:val="002670CB"/>
    <w:rsid w:val="00267497"/>
    <w:rsid w:val="002678CC"/>
    <w:rsid w:val="00267982"/>
    <w:rsid w:val="002679F1"/>
    <w:rsid w:val="00267C70"/>
    <w:rsid w:val="00267D2E"/>
    <w:rsid w:val="0027009C"/>
    <w:rsid w:val="002700E7"/>
    <w:rsid w:val="002702D1"/>
    <w:rsid w:val="002703D9"/>
    <w:rsid w:val="002709A4"/>
    <w:rsid w:val="00270DF3"/>
    <w:rsid w:val="00270E49"/>
    <w:rsid w:val="00270E99"/>
    <w:rsid w:val="002713DB"/>
    <w:rsid w:val="0027151D"/>
    <w:rsid w:val="002717DF"/>
    <w:rsid w:val="002719B6"/>
    <w:rsid w:val="00271A0E"/>
    <w:rsid w:val="00271B40"/>
    <w:rsid w:val="00271BC8"/>
    <w:rsid w:val="002720F4"/>
    <w:rsid w:val="002721AF"/>
    <w:rsid w:val="00272202"/>
    <w:rsid w:val="0027228B"/>
    <w:rsid w:val="002722DA"/>
    <w:rsid w:val="002723A1"/>
    <w:rsid w:val="002725C4"/>
    <w:rsid w:val="00272671"/>
    <w:rsid w:val="00272813"/>
    <w:rsid w:val="002729F7"/>
    <w:rsid w:val="00272A77"/>
    <w:rsid w:val="00272B62"/>
    <w:rsid w:val="00272CD4"/>
    <w:rsid w:val="00272ED8"/>
    <w:rsid w:val="002731A9"/>
    <w:rsid w:val="00273519"/>
    <w:rsid w:val="00273595"/>
    <w:rsid w:val="00273635"/>
    <w:rsid w:val="002736B4"/>
    <w:rsid w:val="00273968"/>
    <w:rsid w:val="002739F1"/>
    <w:rsid w:val="00273B27"/>
    <w:rsid w:val="002740C6"/>
    <w:rsid w:val="002741E9"/>
    <w:rsid w:val="002745B6"/>
    <w:rsid w:val="00274664"/>
    <w:rsid w:val="002746D9"/>
    <w:rsid w:val="002749A3"/>
    <w:rsid w:val="002749A9"/>
    <w:rsid w:val="00274A3F"/>
    <w:rsid w:val="00274B3A"/>
    <w:rsid w:val="00274E45"/>
    <w:rsid w:val="00274F72"/>
    <w:rsid w:val="00275104"/>
    <w:rsid w:val="002752CE"/>
    <w:rsid w:val="0027536D"/>
    <w:rsid w:val="00275485"/>
    <w:rsid w:val="00275597"/>
    <w:rsid w:val="002756F3"/>
    <w:rsid w:val="0027573B"/>
    <w:rsid w:val="00275865"/>
    <w:rsid w:val="00275877"/>
    <w:rsid w:val="002759C9"/>
    <w:rsid w:val="002759FF"/>
    <w:rsid w:val="00275ACF"/>
    <w:rsid w:val="00275CC4"/>
    <w:rsid w:val="0027607F"/>
    <w:rsid w:val="002761B6"/>
    <w:rsid w:val="0027622B"/>
    <w:rsid w:val="0027641D"/>
    <w:rsid w:val="002767CD"/>
    <w:rsid w:val="00276971"/>
    <w:rsid w:val="00276A37"/>
    <w:rsid w:val="00276B9D"/>
    <w:rsid w:val="00276B9E"/>
    <w:rsid w:val="00276BC1"/>
    <w:rsid w:val="00276E17"/>
    <w:rsid w:val="00276E35"/>
    <w:rsid w:val="00276FD1"/>
    <w:rsid w:val="00276FE8"/>
    <w:rsid w:val="0027707D"/>
    <w:rsid w:val="0027711E"/>
    <w:rsid w:val="0027721D"/>
    <w:rsid w:val="0027732C"/>
    <w:rsid w:val="00277343"/>
    <w:rsid w:val="0027753F"/>
    <w:rsid w:val="00277633"/>
    <w:rsid w:val="002776A7"/>
    <w:rsid w:val="0027784D"/>
    <w:rsid w:val="0027789E"/>
    <w:rsid w:val="00277928"/>
    <w:rsid w:val="00277A32"/>
    <w:rsid w:val="00277AEE"/>
    <w:rsid w:val="00277C83"/>
    <w:rsid w:val="00277D49"/>
    <w:rsid w:val="00277E19"/>
    <w:rsid w:val="00277E8E"/>
    <w:rsid w:val="00280630"/>
    <w:rsid w:val="002807E0"/>
    <w:rsid w:val="002808C6"/>
    <w:rsid w:val="00280908"/>
    <w:rsid w:val="002809D3"/>
    <w:rsid w:val="00280D0B"/>
    <w:rsid w:val="00280DC5"/>
    <w:rsid w:val="00280DFC"/>
    <w:rsid w:val="00280EA8"/>
    <w:rsid w:val="00280F4F"/>
    <w:rsid w:val="00281025"/>
    <w:rsid w:val="002815AB"/>
    <w:rsid w:val="0028186F"/>
    <w:rsid w:val="00281956"/>
    <w:rsid w:val="00281986"/>
    <w:rsid w:val="00281A48"/>
    <w:rsid w:val="00281D1E"/>
    <w:rsid w:val="00281E61"/>
    <w:rsid w:val="0028229C"/>
    <w:rsid w:val="00282447"/>
    <w:rsid w:val="0028267F"/>
    <w:rsid w:val="002826F1"/>
    <w:rsid w:val="00282712"/>
    <w:rsid w:val="002829BB"/>
    <w:rsid w:val="00282B16"/>
    <w:rsid w:val="00282BA3"/>
    <w:rsid w:val="00282BE8"/>
    <w:rsid w:val="00282D97"/>
    <w:rsid w:val="00282DB5"/>
    <w:rsid w:val="00282F67"/>
    <w:rsid w:val="00283031"/>
    <w:rsid w:val="0028311A"/>
    <w:rsid w:val="0028344B"/>
    <w:rsid w:val="00283597"/>
    <w:rsid w:val="002835C3"/>
    <w:rsid w:val="0028382F"/>
    <w:rsid w:val="00283994"/>
    <w:rsid w:val="00283996"/>
    <w:rsid w:val="002839D4"/>
    <w:rsid w:val="00283A9B"/>
    <w:rsid w:val="00283B75"/>
    <w:rsid w:val="00283DB4"/>
    <w:rsid w:val="00283DBA"/>
    <w:rsid w:val="0028434A"/>
    <w:rsid w:val="00284547"/>
    <w:rsid w:val="002847B9"/>
    <w:rsid w:val="00284A21"/>
    <w:rsid w:val="00284A63"/>
    <w:rsid w:val="00284ACD"/>
    <w:rsid w:val="00284BB0"/>
    <w:rsid w:val="00284E63"/>
    <w:rsid w:val="00284EC7"/>
    <w:rsid w:val="00284FDB"/>
    <w:rsid w:val="002850C1"/>
    <w:rsid w:val="002853C9"/>
    <w:rsid w:val="002855F4"/>
    <w:rsid w:val="002857E3"/>
    <w:rsid w:val="002858AF"/>
    <w:rsid w:val="002859EA"/>
    <w:rsid w:val="00285CBC"/>
    <w:rsid w:val="00285D43"/>
    <w:rsid w:val="00285DBB"/>
    <w:rsid w:val="0028614A"/>
    <w:rsid w:val="0028615C"/>
    <w:rsid w:val="0028656F"/>
    <w:rsid w:val="002866CC"/>
    <w:rsid w:val="002867A1"/>
    <w:rsid w:val="00286B28"/>
    <w:rsid w:val="0028712D"/>
    <w:rsid w:val="00287289"/>
    <w:rsid w:val="00287405"/>
    <w:rsid w:val="0028766C"/>
    <w:rsid w:val="0028785B"/>
    <w:rsid w:val="002878D4"/>
    <w:rsid w:val="00287969"/>
    <w:rsid w:val="00287B4B"/>
    <w:rsid w:val="0029083D"/>
    <w:rsid w:val="00290950"/>
    <w:rsid w:val="00290CDE"/>
    <w:rsid w:val="00290FB7"/>
    <w:rsid w:val="00291244"/>
    <w:rsid w:val="0029124D"/>
    <w:rsid w:val="00291315"/>
    <w:rsid w:val="002913F8"/>
    <w:rsid w:val="00291481"/>
    <w:rsid w:val="002918A0"/>
    <w:rsid w:val="002918FC"/>
    <w:rsid w:val="00291978"/>
    <w:rsid w:val="00291B1F"/>
    <w:rsid w:val="00291E9C"/>
    <w:rsid w:val="00291FB8"/>
    <w:rsid w:val="002925D0"/>
    <w:rsid w:val="00292841"/>
    <w:rsid w:val="00292886"/>
    <w:rsid w:val="002928C5"/>
    <w:rsid w:val="00292A73"/>
    <w:rsid w:val="00293069"/>
    <w:rsid w:val="00293164"/>
    <w:rsid w:val="00293214"/>
    <w:rsid w:val="00293237"/>
    <w:rsid w:val="00293533"/>
    <w:rsid w:val="0029362E"/>
    <w:rsid w:val="00293B63"/>
    <w:rsid w:val="002941AD"/>
    <w:rsid w:val="002946AE"/>
    <w:rsid w:val="0029478C"/>
    <w:rsid w:val="00294915"/>
    <w:rsid w:val="00294CB5"/>
    <w:rsid w:val="00294DDA"/>
    <w:rsid w:val="00295042"/>
    <w:rsid w:val="0029526B"/>
    <w:rsid w:val="002954D1"/>
    <w:rsid w:val="00295617"/>
    <w:rsid w:val="00295651"/>
    <w:rsid w:val="00295666"/>
    <w:rsid w:val="00295668"/>
    <w:rsid w:val="0029580D"/>
    <w:rsid w:val="002959A0"/>
    <w:rsid w:val="00295A99"/>
    <w:rsid w:val="00295BA1"/>
    <w:rsid w:val="00295C69"/>
    <w:rsid w:val="00295C94"/>
    <w:rsid w:val="00295DB9"/>
    <w:rsid w:val="00295DDC"/>
    <w:rsid w:val="00295E8B"/>
    <w:rsid w:val="00296157"/>
    <w:rsid w:val="002963A7"/>
    <w:rsid w:val="002963AD"/>
    <w:rsid w:val="00296466"/>
    <w:rsid w:val="00296535"/>
    <w:rsid w:val="00296670"/>
    <w:rsid w:val="00296B29"/>
    <w:rsid w:val="00296E21"/>
    <w:rsid w:val="00296E2E"/>
    <w:rsid w:val="00296F62"/>
    <w:rsid w:val="00296FBD"/>
    <w:rsid w:val="0029702A"/>
    <w:rsid w:val="002970BD"/>
    <w:rsid w:val="0029713A"/>
    <w:rsid w:val="002972A5"/>
    <w:rsid w:val="0029734C"/>
    <w:rsid w:val="00297770"/>
    <w:rsid w:val="002978B5"/>
    <w:rsid w:val="00297C7D"/>
    <w:rsid w:val="002A0016"/>
    <w:rsid w:val="002A08A0"/>
    <w:rsid w:val="002A0A09"/>
    <w:rsid w:val="002A0EB6"/>
    <w:rsid w:val="002A1086"/>
    <w:rsid w:val="002A10C2"/>
    <w:rsid w:val="002A1447"/>
    <w:rsid w:val="002A14F6"/>
    <w:rsid w:val="002A19AB"/>
    <w:rsid w:val="002A1C3C"/>
    <w:rsid w:val="002A1C93"/>
    <w:rsid w:val="002A1C98"/>
    <w:rsid w:val="002A1CD3"/>
    <w:rsid w:val="002A1D55"/>
    <w:rsid w:val="002A1DCE"/>
    <w:rsid w:val="002A1EEC"/>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7EF"/>
    <w:rsid w:val="002A39BA"/>
    <w:rsid w:val="002A39C5"/>
    <w:rsid w:val="002A3B64"/>
    <w:rsid w:val="002A3B86"/>
    <w:rsid w:val="002A3E42"/>
    <w:rsid w:val="002A41B4"/>
    <w:rsid w:val="002A42BA"/>
    <w:rsid w:val="002A42FC"/>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E4"/>
    <w:rsid w:val="002A5691"/>
    <w:rsid w:val="002A56FD"/>
    <w:rsid w:val="002A5BAF"/>
    <w:rsid w:val="002A5C29"/>
    <w:rsid w:val="002A5E47"/>
    <w:rsid w:val="002A60EF"/>
    <w:rsid w:val="002A60FC"/>
    <w:rsid w:val="002A612F"/>
    <w:rsid w:val="002A63A5"/>
    <w:rsid w:val="002A6411"/>
    <w:rsid w:val="002A7449"/>
    <w:rsid w:val="002A785B"/>
    <w:rsid w:val="002A79D1"/>
    <w:rsid w:val="002A79F6"/>
    <w:rsid w:val="002A7AB3"/>
    <w:rsid w:val="002A7F52"/>
    <w:rsid w:val="002A7FC5"/>
    <w:rsid w:val="002B0297"/>
    <w:rsid w:val="002B0536"/>
    <w:rsid w:val="002B054B"/>
    <w:rsid w:val="002B073C"/>
    <w:rsid w:val="002B0776"/>
    <w:rsid w:val="002B0ABA"/>
    <w:rsid w:val="002B1236"/>
    <w:rsid w:val="002B128A"/>
    <w:rsid w:val="002B1316"/>
    <w:rsid w:val="002B14EE"/>
    <w:rsid w:val="002B15C5"/>
    <w:rsid w:val="002B1639"/>
    <w:rsid w:val="002B1A69"/>
    <w:rsid w:val="002B1D9B"/>
    <w:rsid w:val="002B1E17"/>
    <w:rsid w:val="002B1E39"/>
    <w:rsid w:val="002B214A"/>
    <w:rsid w:val="002B2301"/>
    <w:rsid w:val="002B2751"/>
    <w:rsid w:val="002B2770"/>
    <w:rsid w:val="002B2957"/>
    <w:rsid w:val="002B2A64"/>
    <w:rsid w:val="002B2B03"/>
    <w:rsid w:val="002B2B1A"/>
    <w:rsid w:val="002B2BB1"/>
    <w:rsid w:val="002B2BDD"/>
    <w:rsid w:val="002B2C58"/>
    <w:rsid w:val="002B2D7B"/>
    <w:rsid w:val="002B2F19"/>
    <w:rsid w:val="002B318A"/>
    <w:rsid w:val="002B3295"/>
    <w:rsid w:val="002B3386"/>
    <w:rsid w:val="002B3669"/>
    <w:rsid w:val="002B387E"/>
    <w:rsid w:val="002B3912"/>
    <w:rsid w:val="002B3E02"/>
    <w:rsid w:val="002B3F85"/>
    <w:rsid w:val="002B40D9"/>
    <w:rsid w:val="002B40DB"/>
    <w:rsid w:val="002B4166"/>
    <w:rsid w:val="002B41A5"/>
    <w:rsid w:val="002B440E"/>
    <w:rsid w:val="002B4423"/>
    <w:rsid w:val="002B4439"/>
    <w:rsid w:val="002B479C"/>
    <w:rsid w:val="002B4838"/>
    <w:rsid w:val="002B4D72"/>
    <w:rsid w:val="002B5128"/>
    <w:rsid w:val="002B5349"/>
    <w:rsid w:val="002B5654"/>
    <w:rsid w:val="002B56D9"/>
    <w:rsid w:val="002B572E"/>
    <w:rsid w:val="002B57AB"/>
    <w:rsid w:val="002B59CD"/>
    <w:rsid w:val="002B59CF"/>
    <w:rsid w:val="002B5BAA"/>
    <w:rsid w:val="002B5E82"/>
    <w:rsid w:val="002B5EDD"/>
    <w:rsid w:val="002B608D"/>
    <w:rsid w:val="002B60EB"/>
    <w:rsid w:val="002B63D0"/>
    <w:rsid w:val="002B647B"/>
    <w:rsid w:val="002B671E"/>
    <w:rsid w:val="002B68A6"/>
    <w:rsid w:val="002B69A8"/>
    <w:rsid w:val="002B69F2"/>
    <w:rsid w:val="002B6C00"/>
    <w:rsid w:val="002B6E04"/>
    <w:rsid w:val="002B6E5C"/>
    <w:rsid w:val="002B6F76"/>
    <w:rsid w:val="002B6F87"/>
    <w:rsid w:val="002B7048"/>
    <w:rsid w:val="002B7357"/>
    <w:rsid w:val="002B7437"/>
    <w:rsid w:val="002B7835"/>
    <w:rsid w:val="002B7A47"/>
    <w:rsid w:val="002B7B43"/>
    <w:rsid w:val="002B7CF2"/>
    <w:rsid w:val="002B7D87"/>
    <w:rsid w:val="002B7DA0"/>
    <w:rsid w:val="002B7E55"/>
    <w:rsid w:val="002B7F6C"/>
    <w:rsid w:val="002B7FA4"/>
    <w:rsid w:val="002C01AE"/>
    <w:rsid w:val="002C0403"/>
    <w:rsid w:val="002C04D9"/>
    <w:rsid w:val="002C0752"/>
    <w:rsid w:val="002C095E"/>
    <w:rsid w:val="002C0B6E"/>
    <w:rsid w:val="002C0BDA"/>
    <w:rsid w:val="002C0C5F"/>
    <w:rsid w:val="002C0D6E"/>
    <w:rsid w:val="002C0F06"/>
    <w:rsid w:val="002C0F40"/>
    <w:rsid w:val="002C13DC"/>
    <w:rsid w:val="002C13F2"/>
    <w:rsid w:val="002C144B"/>
    <w:rsid w:val="002C1A24"/>
    <w:rsid w:val="002C1E4E"/>
    <w:rsid w:val="002C1EDC"/>
    <w:rsid w:val="002C1F0F"/>
    <w:rsid w:val="002C1F32"/>
    <w:rsid w:val="002C2015"/>
    <w:rsid w:val="002C2037"/>
    <w:rsid w:val="002C203A"/>
    <w:rsid w:val="002C212D"/>
    <w:rsid w:val="002C2395"/>
    <w:rsid w:val="002C26AC"/>
    <w:rsid w:val="002C270C"/>
    <w:rsid w:val="002C272D"/>
    <w:rsid w:val="002C2736"/>
    <w:rsid w:val="002C2822"/>
    <w:rsid w:val="002C2826"/>
    <w:rsid w:val="002C2836"/>
    <w:rsid w:val="002C2B64"/>
    <w:rsid w:val="002C2D57"/>
    <w:rsid w:val="002C2D5F"/>
    <w:rsid w:val="002C2DD8"/>
    <w:rsid w:val="002C2F4A"/>
    <w:rsid w:val="002C2FB5"/>
    <w:rsid w:val="002C304B"/>
    <w:rsid w:val="002C30A5"/>
    <w:rsid w:val="002C31F4"/>
    <w:rsid w:val="002C3264"/>
    <w:rsid w:val="002C3281"/>
    <w:rsid w:val="002C3618"/>
    <w:rsid w:val="002C3880"/>
    <w:rsid w:val="002C3A61"/>
    <w:rsid w:val="002C3A7D"/>
    <w:rsid w:val="002C3CBD"/>
    <w:rsid w:val="002C3D1D"/>
    <w:rsid w:val="002C3DC1"/>
    <w:rsid w:val="002C3E9E"/>
    <w:rsid w:val="002C3F10"/>
    <w:rsid w:val="002C3F55"/>
    <w:rsid w:val="002C42CD"/>
    <w:rsid w:val="002C434C"/>
    <w:rsid w:val="002C43C5"/>
    <w:rsid w:val="002C46E8"/>
    <w:rsid w:val="002C49B1"/>
    <w:rsid w:val="002C4AD4"/>
    <w:rsid w:val="002C4BB9"/>
    <w:rsid w:val="002C519A"/>
    <w:rsid w:val="002C5224"/>
    <w:rsid w:val="002C5481"/>
    <w:rsid w:val="002C54DB"/>
    <w:rsid w:val="002C575E"/>
    <w:rsid w:val="002C58EC"/>
    <w:rsid w:val="002C5A20"/>
    <w:rsid w:val="002C5CE5"/>
    <w:rsid w:val="002C5D78"/>
    <w:rsid w:val="002C5D7C"/>
    <w:rsid w:val="002C5E35"/>
    <w:rsid w:val="002C5ED6"/>
    <w:rsid w:val="002C6345"/>
    <w:rsid w:val="002C6391"/>
    <w:rsid w:val="002C656B"/>
    <w:rsid w:val="002C65C5"/>
    <w:rsid w:val="002C66AC"/>
    <w:rsid w:val="002C6779"/>
    <w:rsid w:val="002C6833"/>
    <w:rsid w:val="002C69E9"/>
    <w:rsid w:val="002C6A1D"/>
    <w:rsid w:val="002C6B64"/>
    <w:rsid w:val="002C6C8F"/>
    <w:rsid w:val="002C70A6"/>
    <w:rsid w:val="002C7372"/>
    <w:rsid w:val="002C7707"/>
    <w:rsid w:val="002C7929"/>
    <w:rsid w:val="002C79AC"/>
    <w:rsid w:val="002C7A2A"/>
    <w:rsid w:val="002C7D33"/>
    <w:rsid w:val="002C7D78"/>
    <w:rsid w:val="002D0236"/>
    <w:rsid w:val="002D064F"/>
    <w:rsid w:val="002D0A4E"/>
    <w:rsid w:val="002D0D5A"/>
    <w:rsid w:val="002D1034"/>
    <w:rsid w:val="002D1068"/>
    <w:rsid w:val="002D140B"/>
    <w:rsid w:val="002D1586"/>
    <w:rsid w:val="002D1682"/>
    <w:rsid w:val="002D174E"/>
    <w:rsid w:val="002D1846"/>
    <w:rsid w:val="002D1A36"/>
    <w:rsid w:val="002D1B34"/>
    <w:rsid w:val="002D1B82"/>
    <w:rsid w:val="002D1C8E"/>
    <w:rsid w:val="002D1CEF"/>
    <w:rsid w:val="002D205C"/>
    <w:rsid w:val="002D2494"/>
    <w:rsid w:val="002D284A"/>
    <w:rsid w:val="002D294C"/>
    <w:rsid w:val="002D2B31"/>
    <w:rsid w:val="002D2B52"/>
    <w:rsid w:val="002D2FC6"/>
    <w:rsid w:val="002D3089"/>
    <w:rsid w:val="002D31E6"/>
    <w:rsid w:val="002D328C"/>
    <w:rsid w:val="002D33C9"/>
    <w:rsid w:val="002D34FD"/>
    <w:rsid w:val="002D3887"/>
    <w:rsid w:val="002D3C2C"/>
    <w:rsid w:val="002D40BE"/>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99"/>
    <w:rsid w:val="002D5DEF"/>
    <w:rsid w:val="002D60EE"/>
    <w:rsid w:val="002D6105"/>
    <w:rsid w:val="002D6588"/>
    <w:rsid w:val="002D6788"/>
    <w:rsid w:val="002D691C"/>
    <w:rsid w:val="002D6C01"/>
    <w:rsid w:val="002D6C91"/>
    <w:rsid w:val="002D6DC4"/>
    <w:rsid w:val="002D6E7E"/>
    <w:rsid w:val="002D6F3C"/>
    <w:rsid w:val="002D7279"/>
    <w:rsid w:val="002D74C6"/>
    <w:rsid w:val="002D750C"/>
    <w:rsid w:val="002D755E"/>
    <w:rsid w:val="002D7A90"/>
    <w:rsid w:val="002D7C8A"/>
    <w:rsid w:val="002D7DE9"/>
    <w:rsid w:val="002D7FBC"/>
    <w:rsid w:val="002D7FFC"/>
    <w:rsid w:val="002E003B"/>
    <w:rsid w:val="002E01B6"/>
    <w:rsid w:val="002E01BF"/>
    <w:rsid w:val="002E0751"/>
    <w:rsid w:val="002E0817"/>
    <w:rsid w:val="002E0C80"/>
    <w:rsid w:val="002E0E74"/>
    <w:rsid w:val="002E0FC5"/>
    <w:rsid w:val="002E12D4"/>
    <w:rsid w:val="002E1470"/>
    <w:rsid w:val="002E1502"/>
    <w:rsid w:val="002E1601"/>
    <w:rsid w:val="002E1A4E"/>
    <w:rsid w:val="002E1AF5"/>
    <w:rsid w:val="002E1B0B"/>
    <w:rsid w:val="002E1BE1"/>
    <w:rsid w:val="002E1F44"/>
    <w:rsid w:val="002E213F"/>
    <w:rsid w:val="002E22CF"/>
    <w:rsid w:val="002E23C6"/>
    <w:rsid w:val="002E244F"/>
    <w:rsid w:val="002E2459"/>
    <w:rsid w:val="002E2577"/>
    <w:rsid w:val="002E2671"/>
    <w:rsid w:val="002E2C58"/>
    <w:rsid w:val="002E2E83"/>
    <w:rsid w:val="002E2FE0"/>
    <w:rsid w:val="002E33A3"/>
    <w:rsid w:val="002E3543"/>
    <w:rsid w:val="002E39E9"/>
    <w:rsid w:val="002E39F0"/>
    <w:rsid w:val="002E3A0B"/>
    <w:rsid w:val="002E3C58"/>
    <w:rsid w:val="002E3DC2"/>
    <w:rsid w:val="002E416B"/>
    <w:rsid w:val="002E41C1"/>
    <w:rsid w:val="002E448B"/>
    <w:rsid w:val="002E44E9"/>
    <w:rsid w:val="002E44FF"/>
    <w:rsid w:val="002E469A"/>
    <w:rsid w:val="002E4719"/>
    <w:rsid w:val="002E4762"/>
    <w:rsid w:val="002E485C"/>
    <w:rsid w:val="002E48A5"/>
    <w:rsid w:val="002E48B5"/>
    <w:rsid w:val="002E4A5D"/>
    <w:rsid w:val="002E4ADA"/>
    <w:rsid w:val="002E5065"/>
    <w:rsid w:val="002E51FF"/>
    <w:rsid w:val="002E58F8"/>
    <w:rsid w:val="002E5A23"/>
    <w:rsid w:val="002E5BE0"/>
    <w:rsid w:val="002E5D1C"/>
    <w:rsid w:val="002E5F3F"/>
    <w:rsid w:val="002E5FDE"/>
    <w:rsid w:val="002E605D"/>
    <w:rsid w:val="002E6573"/>
    <w:rsid w:val="002E6593"/>
    <w:rsid w:val="002E6A95"/>
    <w:rsid w:val="002E6B54"/>
    <w:rsid w:val="002E6CF3"/>
    <w:rsid w:val="002E6EEE"/>
    <w:rsid w:val="002E70FC"/>
    <w:rsid w:val="002E72C6"/>
    <w:rsid w:val="002E7395"/>
    <w:rsid w:val="002E74BF"/>
    <w:rsid w:val="002E752C"/>
    <w:rsid w:val="002E769B"/>
    <w:rsid w:val="002E7853"/>
    <w:rsid w:val="002E7AD5"/>
    <w:rsid w:val="002E7BB3"/>
    <w:rsid w:val="002E7BDF"/>
    <w:rsid w:val="002F012F"/>
    <w:rsid w:val="002F025B"/>
    <w:rsid w:val="002F030F"/>
    <w:rsid w:val="002F05AD"/>
    <w:rsid w:val="002F06B6"/>
    <w:rsid w:val="002F0791"/>
    <w:rsid w:val="002F07BB"/>
    <w:rsid w:val="002F09DA"/>
    <w:rsid w:val="002F0DB5"/>
    <w:rsid w:val="002F1017"/>
    <w:rsid w:val="002F103B"/>
    <w:rsid w:val="002F14E7"/>
    <w:rsid w:val="002F15DB"/>
    <w:rsid w:val="002F16A6"/>
    <w:rsid w:val="002F176D"/>
    <w:rsid w:val="002F190A"/>
    <w:rsid w:val="002F1AE0"/>
    <w:rsid w:val="002F1FE1"/>
    <w:rsid w:val="002F216D"/>
    <w:rsid w:val="002F22E6"/>
    <w:rsid w:val="002F2366"/>
    <w:rsid w:val="002F2505"/>
    <w:rsid w:val="002F2525"/>
    <w:rsid w:val="002F2533"/>
    <w:rsid w:val="002F25AC"/>
    <w:rsid w:val="002F2832"/>
    <w:rsid w:val="002F2BE1"/>
    <w:rsid w:val="002F3094"/>
    <w:rsid w:val="002F3231"/>
    <w:rsid w:val="002F347C"/>
    <w:rsid w:val="002F3728"/>
    <w:rsid w:val="002F37C0"/>
    <w:rsid w:val="002F37EF"/>
    <w:rsid w:val="002F3A13"/>
    <w:rsid w:val="002F3B2E"/>
    <w:rsid w:val="002F3DBE"/>
    <w:rsid w:val="002F3FCD"/>
    <w:rsid w:val="002F4009"/>
    <w:rsid w:val="002F4191"/>
    <w:rsid w:val="002F42A1"/>
    <w:rsid w:val="002F44D2"/>
    <w:rsid w:val="002F470E"/>
    <w:rsid w:val="002F477A"/>
    <w:rsid w:val="002F4890"/>
    <w:rsid w:val="002F49C7"/>
    <w:rsid w:val="002F4AF0"/>
    <w:rsid w:val="002F4B45"/>
    <w:rsid w:val="002F4B57"/>
    <w:rsid w:val="002F4C32"/>
    <w:rsid w:val="002F4DE6"/>
    <w:rsid w:val="002F52D6"/>
    <w:rsid w:val="002F539F"/>
    <w:rsid w:val="002F56E3"/>
    <w:rsid w:val="002F59DA"/>
    <w:rsid w:val="002F5B44"/>
    <w:rsid w:val="002F5C37"/>
    <w:rsid w:val="002F5C96"/>
    <w:rsid w:val="002F5D9D"/>
    <w:rsid w:val="002F5E37"/>
    <w:rsid w:val="002F5FE1"/>
    <w:rsid w:val="002F640F"/>
    <w:rsid w:val="002F64E4"/>
    <w:rsid w:val="002F64FF"/>
    <w:rsid w:val="002F65A5"/>
    <w:rsid w:val="002F676B"/>
    <w:rsid w:val="002F6855"/>
    <w:rsid w:val="002F692B"/>
    <w:rsid w:val="002F6A41"/>
    <w:rsid w:val="002F6AC3"/>
    <w:rsid w:val="002F71A9"/>
    <w:rsid w:val="002F71B9"/>
    <w:rsid w:val="002F7251"/>
    <w:rsid w:val="002F7311"/>
    <w:rsid w:val="002F759A"/>
    <w:rsid w:val="002F764E"/>
    <w:rsid w:val="002F76C4"/>
    <w:rsid w:val="002F797D"/>
    <w:rsid w:val="002F798A"/>
    <w:rsid w:val="002F79ED"/>
    <w:rsid w:val="002F7AB3"/>
    <w:rsid w:val="002F7AB4"/>
    <w:rsid w:val="002F7B0B"/>
    <w:rsid w:val="002F7B1B"/>
    <w:rsid w:val="002F7C41"/>
    <w:rsid w:val="002F7D79"/>
    <w:rsid w:val="003001A6"/>
    <w:rsid w:val="00300201"/>
    <w:rsid w:val="00300361"/>
    <w:rsid w:val="003003C2"/>
    <w:rsid w:val="00300401"/>
    <w:rsid w:val="0030045D"/>
    <w:rsid w:val="0030079F"/>
    <w:rsid w:val="003008CD"/>
    <w:rsid w:val="003010CE"/>
    <w:rsid w:val="00301471"/>
    <w:rsid w:val="00301532"/>
    <w:rsid w:val="00301903"/>
    <w:rsid w:val="00301A8C"/>
    <w:rsid w:val="00301B45"/>
    <w:rsid w:val="00301E6D"/>
    <w:rsid w:val="00301EF7"/>
    <w:rsid w:val="00301FCF"/>
    <w:rsid w:val="003020B7"/>
    <w:rsid w:val="003021E5"/>
    <w:rsid w:val="00302273"/>
    <w:rsid w:val="00302501"/>
    <w:rsid w:val="003025DF"/>
    <w:rsid w:val="003025FF"/>
    <w:rsid w:val="00302660"/>
    <w:rsid w:val="003026AA"/>
    <w:rsid w:val="0030295F"/>
    <w:rsid w:val="003029CD"/>
    <w:rsid w:val="00302B55"/>
    <w:rsid w:val="00302D59"/>
    <w:rsid w:val="00303150"/>
    <w:rsid w:val="00303498"/>
    <w:rsid w:val="00303526"/>
    <w:rsid w:val="0030381A"/>
    <w:rsid w:val="00303821"/>
    <w:rsid w:val="00303840"/>
    <w:rsid w:val="00303F1C"/>
    <w:rsid w:val="00303F20"/>
    <w:rsid w:val="003040CF"/>
    <w:rsid w:val="003040D5"/>
    <w:rsid w:val="00304613"/>
    <w:rsid w:val="00304618"/>
    <w:rsid w:val="003047BC"/>
    <w:rsid w:val="00304AE9"/>
    <w:rsid w:val="00304CDA"/>
    <w:rsid w:val="00304F9F"/>
    <w:rsid w:val="0030510F"/>
    <w:rsid w:val="003051EF"/>
    <w:rsid w:val="003052F4"/>
    <w:rsid w:val="00305638"/>
    <w:rsid w:val="0030585C"/>
    <w:rsid w:val="0030595B"/>
    <w:rsid w:val="00305996"/>
    <w:rsid w:val="00305A3B"/>
    <w:rsid w:val="00305A78"/>
    <w:rsid w:val="00305A7C"/>
    <w:rsid w:val="00305ACD"/>
    <w:rsid w:val="00305E07"/>
    <w:rsid w:val="00305E7C"/>
    <w:rsid w:val="00305ED4"/>
    <w:rsid w:val="00305F7D"/>
    <w:rsid w:val="00306055"/>
    <w:rsid w:val="003060EE"/>
    <w:rsid w:val="00306251"/>
    <w:rsid w:val="00306605"/>
    <w:rsid w:val="003067E9"/>
    <w:rsid w:val="0030699B"/>
    <w:rsid w:val="003069DB"/>
    <w:rsid w:val="00306B0E"/>
    <w:rsid w:val="00306E47"/>
    <w:rsid w:val="00306FD5"/>
    <w:rsid w:val="00307079"/>
    <w:rsid w:val="00307216"/>
    <w:rsid w:val="0030729F"/>
    <w:rsid w:val="003075DB"/>
    <w:rsid w:val="0030761E"/>
    <w:rsid w:val="003076D2"/>
    <w:rsid w:val="00307714"/>
    <w:rsid w:val="00307BD9"/>
    <w:rsid w:val="00307EE7"/>
    <w:rsid w:val="0031001C"/>
    <w:rsid w:val="00310147"/>
    <w:rsid w:val="003101FB"/>
    <w:rsid w:val="003102B9"/>
    <w:rsid w:val="00311284"/>
    <w:rsid w:val="0031141A"/>
    <w:rsid w:val="0031145D"/>
    <w:rsid w:val="00311693"/>
    <w:rsid w:val="0031174D"/>
    <w:rsid w:val="003119CC"/>
    <w:rsid w:val="00311A70"/>
    <w:rsid w:val="00311C35"/>
    <w:rsid w:val="00311D0C"/>
    <w:rsid w:val="00311D93"/>
    <w:rsid w:val="00311E84"/>
    <w:rsid w:val="00311E8F"/>
    <w:rsid w:val="00312058"/>
    <w:rsid w:val="003120EE"/>
    <w:rsid w:val="0031257E"/>
    <w:rsid w:val="003127AB"/>
    <w:rsid w:val="0031284A"/>
    <w:rsid w:val="003128EE"/>
    <w:rsid w:val="0031295C"/>
    <w:rsid w:val="003129A0"/>
    <w:rsid w:val="00312DC0"/>
    <w:rsid w:val="00312E65"/>
    <w:rsid w:val="00312E79"/>
    <w:rsid w:val="00312F02"/>
    <w:rsid w:val="00312F78"/>
    <w:rsid w:val="00313094"/>
    <w:rsid w:val="0031318A"/>
    <w:rsid w:val="00313209"/>
    <w:rsid w:val="003132E4"/>
    <w:rsid w:val="0031358C"/>
    <w:rsid w:val="00313598"/>
    <w:rsid w:val="00313702"/>
    <w:rsid w:val="00313783"/>
    <w:rsid w:val="003137BF"/>
    <w:rsid w:val="00313A24"/>
    <w:rsid w:val="00313AE9"/>
    <w:rsid w:val="00313C92"/>
    <w:rsid w:val="00314048"/>
    <w:rsid w:val="003141B3"/>
    <w:rsid w:val="003143BC"/>
    <w:rsid w:val="003144B3"/>
    <w:rsid w:val="00314600"/>
    <w:rsid w:val="00314D77"/>
    <w:rsid w:val="00314DFA"/>
    <w:rsid w:val="00314F6A"/>
    <w:rsid w:val="00314FAB"/>
    <w:rsid w:val="00315111"/>
    <w:rsid w:val="00315190"/>
    <w:rsid w:val="00315282"/>
    <w:rsid w:val="00315396"/>
    <w:rsid w:val="00315455"/>
    <w:rsid w:val="003155AA"/>
    <w:rsid w:val="0031565F"/>
    <w:rsid w:val="00315A41"/>
    <w:rsid w:val="00315B32"/>
    <w:rsid w:val="00315D0C"/>
    <w:rsid w:val="00315DD7"/>
    <w:rsid w:val="00315F48"/>
    <w:rsid w:val="00315F5A"/>
    <w:rsid w:val="00315FC2"/>
    <w:rsid w:val="00316125"/>
    <w:rsid w:val="003161C3"/>
    <w:rsid w:val="0031632F"/>
    <w:rsid w:val="00316470"/>
    <w:rsid w:val="003168A1"/>
    <w:rsid w:val="00316A94"/>
    <w:rsid w:val="00316E4C"/>
    <w:rsid w:val="003175CB"/>
    <w:rsid w:val="00317778"/>
    <w:rsid w:val="003179C5"/>
    <w:rsid w:val="00317B3A"/>
    <w:rsid w:val="00317B3F"/>
    <w:rsid w:val="00317CE3"/>
    <w:rsid w:val="00317D71"/>
    <w:rsid w:val="00317EF2"/>
    <w:rsid w:val="00317F7E"/>
    <w:rsid w:val="00320003"/>
    <w:rsid w:val="003201BC"/>
    <w:rsid w:val="00320262"/>
    <w:rsid w:val="003202B7"/>
    <w:rsid w:val="003202E5"/>
    <w:rsid w:val="00320329"/>
    <w:rsid w:val="00320365"/>
    <w:rsid w:val="0032049E"/>
    <w:rsid w:val="003204EF"/>
    <w:rsid w:val="00320568"/>
    <w:rsid w:val="0032059C"/>
    <w:rsid w:val="003205B2"/>
    <w:rsid w:val="00320643"/>
    <w:rsid w:val="00320C42"/>
    <w:rsid w:val="00320CE4"/>
    <w:rsid w:val="00320CFD"/>
    <w:rsid w:val="00320DAD"/>
    <w:rsid w:val="00320DCC"/>
    <w:rsid w:val="00320DCD"/>
    <w:rsid w:val="003210AE"/>
    <w:rsid w:val="003211C1"/>
    <w:rsid w:val="0032130B"/>
    <w:rsid w:val="003214E9"/>
    <w:rsid w:val="0032171F"/>
    <w:rsid w:val="0032172A"/>
    <w:rsid w:val="003218A6"/>
    <w:rsid w:val="00321B8A"/>
    <w:rsid w:val="00321C48"/>
    <w:rsid w:val="00321C5F"/>
    <w:rsid w:val="00321DD7"/>
    <w:rsid w:val="0032220D"/>
    <w:rsid w:val="003222A4"/>
    <w:rsid w:val="00322C61"/>
    <w:rsid w:val="00322D13"/>
    <w:rsid w:val="00322F92"/>
    <w:rsid w:val="003231D4"/>
    <w:rsid w:val="003232DF"/>
    <w:rsid w:val="00323356"/>
    <w:rsid w:val="00323402"/>
    <w:rsid w:val="003235A0"/>
    <w:rsid w:val="00323863"/>
    <w:rsid w:val="003238D1"/>
    <w:rsid w:val="00323BEF"/>
    <w:rsid w:val="00323CE9"/>
    <w:rsid w:val="00323CF0"/>
    <w:rsid w:val="00323DFB"/>
    <w:rsid w:val="00323E43"/>
    <w:rsid w:val="00323F5E"/>
    <w:rsid w:val="003241C6"/>
    <w:rsid w:val="003241F7"/>
    <w:rsid w:val="00324215"/>
    <w:rsid w:val="003247B9"/>
    <w:rsid w:val="003248F0"/>
    <w:rsid w:val="00324C6A"/>
    <w:rsid w:val="00324DD8"/>
    <w:rsid w:val="00325112"/>
    <w:rsid w:val="003251A9"/>
    <w:rsid w:val="00325332"/>
    <w:rsid w:val="00325837"/>
    <w:rsid w:val="00325A9A"/>
    <w:rsid w:val="00325AF2"/>
    <w:rsid w:val="0032617B"/>
    <w:rsid w:val="0032619D"/>
    <w:rsid w:val="003264CC"/>
    <w:rsid w:val="00326720"/>
    <w:rsid w:val="00326820"/>
    <w:rsid w:val="00326AF8"/>
    <w:rsid w:val="00326B36"/>
    <w:rsid w:val="00326C0C"/>
    <w:rsid w:val="00326D3D"/>
    <w:rsid w:val="00326D6B"/>
    <w:rsid w:val="00326F21"/>
    <w:rsid w:val="00327008"/>
    <w:rsid w:val="00327124"/>
    <w:rsid w:val="0032758B"/>
    <w:rsid w:val="003276BF"/>
    <w:rsid w:val="00327A79"/>
    <w:rsid w:val="00327C5F"/>
    <w:rsid w:val="003300F9"/>
    <w:rsid w:val="003301AC"/>
    <w:rsid w:val="003301F5"/>
    <w:rsid w:val="00330283"/>
    <w:rsid w:val="00330661"/>
    <w:rsid w:val="0033071D"/>
    <w:rsid w:val="003308B7"/>
    <w:rsid w:val="00330ACE"/>
    <w:rsid w:val="00330AE8"/>
    <w:rsid w:val="00330B0A"/>
    <w:rsid w:val="00330CAB"/>
    <w:rsid w:val="00330D8C"/>
    <w:rsid w:val="00330E59"/>
    <w:rsid w:val="00331012"/>
    <w:rsid w:val="00331083"/>
    <w:rsid w:val="0033143D"/>
    <w:rsid w:val="00331811"/>
    <w:rsid w:val="00331865"/>
    <w:rsid w:val="0033193D"/>
    <w:rsid w:val="0033198F"/>
    <w:rsid w:val="00331BF4"/>
    <w:rsid w:val="00331C12"/>
    <w:rsid w:val="00331C68"/>
    <w:rsid w:val="00331FE5"/>
    <w:rsid w:val="00332044"/>
    <w:rsid w:val="0033213C"/>
    <w:rsid w:val="003321EB"/>
    <w:rsid w:val="00332387"/>
    <w:rsid w:val="00332570"/>
    <w:rsid w:val="00332663"/>
    <w:rsid w:val="0033283B"/>
    <w:rsid w:val="003328E2"/>
    <w:rsid w:val="00332AEA"/>
    <w:rsid w:val="00332BB2"/>
    <w:rsid w:val="00332CB2"/>
    <w:rsid w:val="00332E03"/>
    <w:rsid w:val="00332E10"/>
    <w:rsid w:val="00332E85"/>
    <w:rsid w:val="00332F0A"/>
    <w:rsid w:val="00333027"/>
    <w:rsid w:val="00333128"/>
    <w:rsid w:val="003331B2"/>
    <w:rsid w:val="003333B9"/>
    <w:rsid w:val="0033346B"/>
    <w:rsid w:val="00333499"/>
    <w:rsid w:val="00333877"/>
    <w:rsid w:val="0033387D"/>
    <w:rsid w:val="003338D7"/>
    <w:rsid w:val="00333A88"/>
    <w:rsid w:val="00333D73"/>
    <w:rsid w:val="0033401A"/>
    <w:rsid w:val="003341A8"/>
    <w:rsid w:val="00334539"/>
    <w:rsid w:val="003345B6"/>
    <w:rsid w:val="003347D9"/>
    <w:rsid w:val="00334877"/>
    <w:rsid w:val="003348AA"/>
    <w:rsid w:val="00334C4E"/>
    <w:rsid w:val="00334F6D"/>
    <w:rsid w:val="00334FC3"/>
    <w:rsid w:val="00334FEB"/>
    <w:rsid w:val="003350E3"/>
    <w:rsid w:val="00335126"/>
    <w:rsid w:val="00335146"/>
    <w:rsid w:val="003351CB"/>
    <w:rsid w:val="003352CA"/>
    <w:rsid w:val="00335312"/>
    <w:rsid w:val="0033545C"/>
    <w:rsid w:val="00335799"/>
    <w:rsid w:val="00335956"/>
    <w:rsid w:val="00335AF7"/>
    <w:rsid w:val="00335D31"/>
    <w:rsid w:val="00335EBB"/>
    <w:rsid w:val="00335FDD"/>
    <w:rsid w:val="0033607E"/>
    <w:rsid w:val="003360BC"/>
    <w:rsid w:val="003363C9"/>
    <w:rsid w:val="00336477"/>
    <w:rsid w:val="00336589"/>
    <w:rsid w:val="003365EB"/>
    <w:rsid w:val="00336612"/>
    <w:rsid w:val="00336630"/>
    <w:rsid w:val="0033677C"/>
    <w:rsid w:val="003368C3"/>
    <w:rsid w:val="00336976"/>
    <w:rsid w:val="0033697B"/>
    <w:rsid w:val="00336C7D"/>
    <w:rsid w:val="00336C89"/>
    <w:rsid w:val="00336CB7"/>
    <w:rsid w:val="00336E4F"/>
    <w:rsid w:val="00336E5A"/>
    <w:rsid w:val="003374AE"/>
    <w:rsid w:val="003375C1"/>
    <w:rsid w:val="003376D8"/>
    <w:rsid w:val="0033777F"/>
    <w:rsid w:val="003377D8"/>
    <w:rsid w:val="00337995"/>
    <w:rsid w:val="003379BB"/>
    <w:rsid w:val="003379CE"/>
    <w:rsid w:val="00337AEC"/>
    <w:rsid w:val="00337AFC"/>
    <w:rsid w:val="00337B19"/>
    <w:rsid w:val="00337B1C"/>
    <w:rsid w:val="00337BCD"/>
    <w:rsid w:val="00337F74"/>
    <w:rsid w:val="0034004A"/>
    <w:rsid w:val="0034023A"/>
    <w:rsid w:val="0034023F"/>
    <w:rsid w:val="0034041C"/>
    <w:rsid w:val="00340692"/>
    <w:rsid w:val="00340A69"/>
    <w:rsid w:val="00340C32"/>
    <w:rsid w:val="00340D3E"/>
    <w:rsid w:val="00340F35"/>
    <w:rsid w:val="00340F55"/>
    <w:rsid w:val="00340FEB"/>
    <w:rsid w:val="00341055"/>
    <w:rsid w:val="0034107D"/>
    <w:rsid w:val="00341842"/>
    <w:rsid w:val="00341851"/>
    <w:rsid w:val="0034198E"/>
    <w:rsid w:val="00341A33"/>
    <w:rsid w:val="00341BFC"/>
    <w:rsid w:val="00341E5A"/>
    <w:rsid w:val="00341F44"/>
    <w:rsid w:val="003420C3"/>
    <w:rsid w:val="00342299"/>
    <w:rsid w:val="00342367"/>
    <w:rsid w:val="0034258B"/>
    <w:rsid w:val="003425E6"/>
    <w:rsid w:val="00342698"/>
    <w:rsid w:val="003426B5"/>
    <w:rsid w:val="003427A5"/>
    <w:rsid w:val="00342847"/>
    <w:rsid w:val="0034290A"/>
    <w:rsid w:val="003429F9"/>
    <w:rsid w:val="00342B2B"/>
    <w:rsid w:val="00342C6B"/>
    <w:rsid w:val="00342EAF"/>
    <w:rsid w:val="00342ED6"/>
    <w:rsid w:val="00342F6A"/>
    <w:rsid w:val="00343165"/>
    <w:rsid w:val="003432B7"/>
    <w:rsid w:val="00343432"/>
    <w:rsid w:val="00343444"/>
    <w:rsid w:val="003435A7"/>
    <w:rsid w:val="0034397C"/>
    <w:rsid w:val="00343A0B"/>
    <w:rsid w:val="00343ACB"/>
    <w:rsid w:val="00343BCA"/>
    <w:rsid w:val="00343C45"/>
    <w:rsid w:val="00343E02"/>
    <w:rsid w:val="00343FDB"/>
    <w:rsid w:val="0034407E"/>
    <w:rsid w:val="00344147"/>
    <w:rsid w:val="003441E1"/>
    <w:rsid w:val="00344302"/>
    <w:rsid w:val="0034431E"/>
    <w:rsid w:val="00344673"/>
    <w:rsid w:val="00344889"/>
    <w:rsid w:val="00344BAC"/>
    <w:rsid w:val="00344F0B"/>
    <w:rsid w:val="00345096"/>
    <w:rsid w:val="00345122"/>
    <w:rsid w:val="003451D2"/>
    <w:rsid w:val="00345335"/>
    <w:rsid w:val="003453BD"/>
    <w:rsid w:val="003455E5"/>
    <w:rsid w:val="00345C17"/>
    <w:rsid w:val="00345D07"/>
    <w:rsid w:val="003460E7"/>
    <w:rsid w:val="00346170"/>
    <w:rsid w:val="0034671C"/>
    <w:rsid w:val="00346815"/>
    <w:rsid w:val="00346A4B"/>
    <w:rsid w:val="00346CD5"/>
    <w:rsid w:val="00346E8D"/>
    <w:rsid w:val="00346F1E"/>
    <w:rsid w:val="00346FE7"/>
    <w:rsid w:val="003471E2"/>
    <w:rsid w:val="00347329"/>
    <w:rsid w:val="00347388"/>
    <w:rsid w:val="0034745D"/>
    <w:rsid w:val="0034759E"/>
    <w:rsid w:val="003476AA"/>
    <w:rsid w:val="00347994"/>
    <w:rsid w:val="00347A21"/>
    <w:rsid w:val="00347A25"/>
    <w:rsid w:val="00347A6C"/>
    <w:rsid w:val="00347BDD"/>
    <w:rsid w:val="00347C1A"/>
    <w:rsid w:val="00347D26"/>
    <w:rsid w:val="00347F08"/>
    <w:rsid w:val="00350392"/>
    <w:rsid w:val="003506B9"/>
    <w:rsid w:val="00350BB2"/>
    <w:rsid w:val="00350CF6"/>
    <w:rsid w:val="00350DE9"/>
    <w:rsid w:val="00350EA3"/>
    <w:rsid w:val="0035114E"/>
    <w:rsid w:val="00351386"/>
    <w:rsid w:val="003519D6"/>
    <w:rsid w:val="00351A13"/>
    <w:rsid w:val="00351B81"/>
    <w:rsid w:val="00351B98"/>
    <w:rsid w:val="00351D3E"/>
    <w:rsid w:val="00351E64"/>
    <w:rsid w:val="00351E68"/>
    <w:rsid w:val="00351EB1"/>
    <w:rsid w:val="00351F0A"/>
    <w:rsid w:val="0035206E"/>
    <w:rsid w:val="0035209E"/>
    <w:rsid w:val="003520F4"/>
    <w:rsid w:val="00352111"/>
    <w:rsid w:val="00352151"/>
    <w:rsid w:val="00352314"/>
    <w:rsid w:val="0035233B"/>
    <w:rsid w:val="003528A3"/>
    <w:rsid w:val="003529AC"/>
    <w:rsid w:val="003529F7"/>
    <w:rsid w:val="00352B9B"/>
    <w:rsid w:val="00352BA5"/>
    <w:rsid w:val="00352EAF"/>
    <w:rsid w:val="0035311E"/>
    <w:rsid w:val="0035330B"/>
    <w:rsid w:val="0035333E"/>
    <w:rsid w:val="00353568"/>
    <w:rsid w:val="003538CD"/>
    <w:rsid w:val="00353A15"/>
    <w:rsid w:val="00353D73"/>
    <w:rsid w:val="00353DA2"/>
    <w:rsid w:val="00353E5B"/>
    <w:rsid w:val="00353F5A"/>
    <w:rsid w:val="00353F9A"/>
    <w:rsid w:val="00354124"/>
    <w:rsid w:val="003543CF"/>
    <w:rsid w:val="0035440F"/>
    <w:rsid w:val="0035442D"/>
    <w:rsid w:val="003545DD"/>
    <w:rsid w:val="003549AA"/>
    <w:rsid w:val="00354ACB"/>
    <w:rsid w:val="00354DAE"/>
    <w:rsid w:val="00354E5B"/>
    <w:rsid w:val="003550C8"/>
    <w:rsid w:val="003554D6"/>
    <w:rsid w:val="003555BD"/>
    <w:rsid w:val="003558B0"/>
    <w:rsid w:val="00355985"/>
    <w:rsid w:val="00355B00"/>
    <w:rsid w:val="00355BB2"/>
    <w:rsid w:val="00355C49"/>
    <w:rsid w:val="00355C9B"/>
    <w:rsid w:val="00355D08"/>
    <w:rsid w:val="00355EB0"/>
    <w:rsid w:val="00356110"/>
    <w:rsid w:val="00356210"/>
    <w:rsid w:val="00356745"/>
    <w:rsid w:val="003567E6"/>
    <w:rsid w:val="00356843"/>
    <w:rsid w:val="00356CBF"/>
    <w:rsid w:val="00356D60"/>
    <w:rsid w:val="00356D7C"/>
    <w:rsid w:val="003570E1"/>
    <w:rsid w:val="00357237"/>
    <w:rsid w:val="0035730D"/>
    <w:rsid w:val="00357354"/>
    <w:rsid w:val="00357918"/>
    <w:rsid w:val="00357940"/>
    <w:rsid w:val="00357A87"/>
    <w:rsid w:val="00357ACD"/>
    <w:rsid w:val="00357BA6"/>
    <w:rsid w:val="00357C05"/>
    <w:rsid w:val="00357C60"/>
    <w:rsid w:val="00357CA5"/>
    <w:rsid w:val="00357DAB"/>
    <w:rsid w:val="00357EF4"/>
    <w:rsid w:val="003600E6"/>
    <w:rsid w:val="00360102"/>
    <w:rsid w:val="003607B5"/>
    <w:rsid w:val="00360A45"/>
    <w:rsid w:val="00360B23"/>
    <w:rsid w:val="00360B3A"/>
    <w:rsid w:val="00360B58"/>
    <w:rsid w:val="00360D99"/>
    <w:rsid w:val="0036109F"/>
    <w:rsid w:val="0036114E"/>
    <w:rsid w:val="00361248"/>
    <w:rsid w:val="003614D8"/>
    <w:rsid w:val="003615DB"/>
    <w:rsid w:val="0036172C"/>
    <w:rsid w:val="003617FF"/>
    <w:rsid w:val="00361825"/>
    <w:rsid w:val="00361AF8"/>
    <w:rsid w:val="00361D5B"/>
    <w:rsid w:val="00361FBB"/>
    <w:rsid w:val="0036205F"/>
    <w:rsid w:val="0036268C"/>
    <w:rsid w:val="00362A5D"/>
    <w:rsid w:val="00362B0E"/>
    <w:rsid w:val="00362B3A"/>
    <w:rsid w:val="00362CA3"/>
    <w:rsid w:val="00362E9A"/>
    <w:rsid w:val="003631A0"/>
    <w:rsid w:val="0036347E"/>
    <w:rsid w:val="003637F0"/>
    <w:rsid w:val="0036388C"/>
    <w:rsid w:val="003638EC"/>
    <w:rsid w:val="003638F1"/>
    <w:rsid w:val="00363942"/>
    <w:rsid w:val="00363946"/>
    <w:rsid w:val="00363B9E"/>
    <w:rsid w:val="00364077"/>
    <w:rsid w:val="00364506"/>
    <w:rsid w:val="00364636"/>
    <w:rsid w:val="003647F3"/>
    <w:rsid w:val="003647F9"/>
    <w:rsid w:val="00364A67"/>
    <w:rsid w:val="00364A93"/>
    <w:rsid w:val="00364AFF"/>
    <w:rsid w:val="00364C19"/>
    <w:rsid w:val="00364D21"/>
    <w:rsid w:val="00365094"/>
    <w:rsid w:val="00365235"/>
    <w:rsid w:val="0036528D"/>
    <w:rsid w:val="003652B8"/>
    <w:rsid w:val="003655EF"/>
    <w:rsid w:val="00365671"/>
    <w:rsid w:val="00365848"/>
    <w:rsid w:val="00365993"/>
    <w:rsid w:val="0036599D"/>
    <w:rsid w:val="00365A70"/>
    <w:rsid w:val="00365B96"/>
    <w:rsid w:val="00365CAB"/>
    <w:rsid w:val="003662A1"/>
    <w:rsid w:val="003665D8"/>
    <w:rsid w:val="003667F3"/>
    <w:rsid w:val="00366BD1"/>
    <w:rsid w:val="00366DBC"/>
    <w:rsid w:val="00366FE5"/>
    <w:rsid w:val="00367426"/>
    <w:rsid w:val="003674C5"/>
    <w:rsid w:val="00367592"/>
    <w:rsid w:val="00367642"/>
    <w:rsid w:val="00367670"/>
    <w:rsid w:val="0036797A"/>
    <w:rsid w:val="00367B14"/>
    <w:rsid w:val="00367EB2"/>
    <w:rsid w:val="00370410"/>
    <w:rsid w:val="00370490"/>
    <w:rsid w:val="003704BD"/>
    <w:rsid w:val="00370560"/>
    <w:rsid w:val="003707C9"/>
    <w:rsid w:val="00370A1A"/>
    <w:rsid w:val="00370D55"/>
    <w:rsid w:val="0037140A"/>
    <w:rsid w:val="0037143E"/>
    <w:rsid w:val="0037145C"/>
    <w:rsid w:val="00371879"/>
    <w:rsid w:val="003718C4"/>
    <w:rsid w:val="00371BC1"/>
    <w:rsid w:val="00371C12"/>
    <w:rsid w:val="00371EBD"/>
    <w:rsid w:val="00372068"/>
    <w:rsid w:val="0037212D"/>
    <w:rsid w:val="00372216"/>
    <w:rsid w:val="00372803"/>
    <w:rsid w:val="003728F3"/>
    <w:rsid w:val="00372B20"/>
    <w:rsid w:val="00372DA7"/>
    <w:rsid w:val="00372FAA"/>
    <w:rsid w:val="00372FB7"/>
    <w:rsid w:val="0037304E"/>
    <w:rsid w:val="0037320E"/>
    <w:rsid w:val="00373618"/>
    <w:rsid w:val="0037367F"/>
    <w:rsid w:val="00373898"/>
    <w:rsid w:val="00373A08"/>
    <w:rsid w:val="00373B2B"/>
    <w:rsid w:val="00373D5C"/>
    <w:rsid w:val="00373F1E"/>
    <w:rsid w:val="00373F40"/>
    <w:rsid w:val="003743F0"/>
    <w:rsid w:val="00374531"/>
    <w:rsid w:val="0037461D"/>
    <w:rsid w:val="00374710"/>
    <w:rsid w:val="0037472B"/>
    <w:rsid w:val="0037481F"/>
    <w:rsid w:val="00374956"/>
    <w:rsid w:val="00374AF5"/>
    <w:rsid w:val="00374B6A"/>
    <w:rsid w:val="00374B6B"/>
    <w:rsid w:val="00374E2A"/>
    <w:rsid w:val="00374FE8"/>
    <w:rsid w:val="003750C6"/>
    <w:rsid w:val="0037522C"/>
    <w:rsid w:val="003753AF"/>
    <w:rsid w:val="003755C0"/>
    <w:rsid w:val="00375984"/>
    <w:rsid w:val="00375A83"/>
    <w:rsid w:val="00375A9D"/>
    <w:rsid w:val="00375C48"/>
    <w:rsid w:val="00375E2D"/>
    <w:rsid w:val="00375E83"/>
    <w:rsid w:val="00375F59"/>
    <w:rsid w:val="00376081"/>
    <w:rsid w:val="0037646E"/>
    <w:rsid w:val="00376634"/>
    <w:rsid w:val="003768BF"/>
    <w:rsid w:val="00376B31"/>
    <w:rsid w:val="00376E1C"/>
    <w:rsid w:val="00376E24"/>
    <w:rsid w:val="0037701B"/>
    <w:rsid w:val="0037740B"/>
    <w:rsid w:val="003774E3"/>
    <w:rsid w:val="00377522"/>
    <w:rsid w:val="00377554"/>
    <w:rsid w:val="0037771A"/>
    <w:rsid w:val="00377876"/>
    <w:rsid w:val="003778E2"/>
    <w:rsid w:val="003800F3"/>
    <w:rsid w:val="003802E5"/>
    <w:rsid w:val="0038041B"/>
    <w:rsid w:val="00380507"/>
    <w:rsid w:val="0038059A"/>
    <w:rsid w:val="00380630"/>
    <w:rsid w:val="003806D6"/>
    <w:rsid w:val="0038072F"/>
    <w:rsid w:val="00380B42"/>
    <w:rsid w:val="00380D95"/>
    <w:rsid w:val="00380ED7"/>
    <w:rsid w:val="00380F3B"/>
    <w:rsid w:val="00381084"/>
    <w:rsid w:val="003811BB"/>
    <w:rsid w:val="003811CC"/>
    <w:rsid w:val="00381266"/>
    <w:rsid w:val="00381512"/>
    <w:rsid w:val="003816DA"/>
    <w:rsid w:val="003817A6"/>
    <w:rsid w:val="00381A90"/>
    <w:rsid w:val="00381AA3"/>
    <w:rsid w:val="00381B1E"/>
    <w:rsid w:val="00381CC5"/>
    <w:rsid w:val="00381D72"/>
    <w:rsid w:val="00381D90"/>
    <w:rsid w:val="00381E56"/>
    <w:rsid w:val="00381FC6"/>
    <w:rsid w:val="00381FFE"/>
    <w:rsid w:val="003824E2"/>
    <w:rsid w:val="0038251E"/>
    <w:rsid w:val="0038259A"/>
    <w:rsid w:val="00382635"/>
    <w:rsid w:val="0038287C"/>
    <w:rsid w:val="00382A04"/>
    <w:rsid w:val="00382A20"/>
    <w:rsid w:val="00382BC6"/>
    <w:rsid w:val="00382D8A"/>
    <w:rsid w:val="00382DCD"/>
    <w:rsid w:val="00382DD4"/>
    <w:rsid w:val="00382E52"/>
    <w:rsid w:val="00382F0E"/>
    <w:rsid w:val="003830A6"/>
    <w:rsid w:val="003833F2"/>
    <w:rsid w:val="00383518"/>
    <w:rsid w:val="0038359B"/>
    <w:rsid w:val="00383771"/>
    <w:rsid w:val="003839FB"/>
    <w:rsid w:val="00383AEB"/>
    <w:rsid w:val="00383CD5"/>
    <w:rsid w:val="00383D90"/>
    <w:rsid w:val="00383F37"/>
    <w:rsid w:val="00384147"/>
    <w:rsid w:val="003847EB"/>
    <w:rsid w:val="00384A0C"/>
    <w:rsid w:val="00384C5C"/>
    <w:rsid w:val="00384D3B"/>
    <w:rsid w:val="00385175"/>
    <w:rsid w:val="0038517B"/>
    <w:rsid w:val="00385498"/>
    <w:rsid w:val="003855DA"/>
    <w:rsid w:val="0038572B"/>
    <w:rsid w:val="00385CB6"/>
    <w:rsid w:val="00385E28"/>
    <w:rsid w:val="003861E1"/>
    <w:rsid w:val="0038629C"/>
    <w:rsid w:val="00386342"/>
    <w:rsid w:val="003865A3"/>
    <w:rsid w:val="003865DA"/>
    <w:rsid w:val="0038665B"/>
    <w:rsid w:val="00386D29"/>
    <w:rsid w:val="00386E11"/>
    <w:rsid w:val="003870F9"/>
    <w:rsid w:val="0038726B"/>
    <w:rsid w:val="003872F6"/>
    <w:rsid w:val="003872F7"/>
    <w:rsid w:val="00387581"/>
    <w:rsid w:val="00387837"/>
    <w:rsid w:val="00387A39"/>
    <w:rsid w:val="00387B78"/>
    <w:rsid w:val="003900E9"/>
    <w:rsid w:val="0039012A"/>
    <w:rsid w:val="003901FB"/>
    <w:rsid w:val="00390288"/>
    <w:rsid w:val="003902FE"/>
    <w:rsid w:val="00390386"/>
    <w:rsid w:val="003906D2"/>
    <w:rsid w:val="00390704"/>
    <w:rsid w:val="003907D5"/>
    <w:rsid w:val="00390920"/>
    <w:rsid w:val="00390A36"/>
    <w:rsid w:val="00390A69"/>
    <w:rsid w:val="00390B72"/>
    <w:rsid w:val="00390C2E"/>
    <w:rsid w:val="00390CB3"/>
    <w:rsid w:val="00390CDE"/>
    <w:rsid w:val="00390E72"/>
    <w:rsid w:val="00391390"/>
    <w:rsid w:val="00391425"/>
    <w:rsid w:val="0039171B"/>
    <w:rsid w:val="00391B47"/>
    <w:rsid w:val="00391B91"/>
    <w:rsid w:val="00391CD5"/>
    <w:rsid w:val="003920E5"/>
    <w:rsid w:val="0039222B"/>
    <w:rsid w:val="003925B9"/>
    <w:rsid w:val="003928DB"/>
    <w:rsid w:val="00392C93"/>
    <w:rsid w:val="00392CE0"/>
    <w:rsid w:val="00392F85"/>
    <w:rsid w:val="0039300C"/>
    <w:rsid w:val="003931F3"/>
    <w:rsid w:val="0039342D"/>
    <w:rsid w:val="00393503"/>
    <w:rsid w:val="003939E5"/>
    <w:rsid w:val="00393C1E"/>
    <w:rsid w:val="00393C3C"/>
    <w:rsid w:val="00393EDF"/>
    <w:rsid w:val="00393EE0"/>
    <w:rsid w:val="00393FF6"/>
    <w:rsid w:val="00394220"/>
    <w:rsid w:val="00394233"/>
    <w:rsid w:val="00394467"/>
    <w:rsid w:val="003947FD"/>
    <w:rsid w:val="003949FA"/>
    <w:rsid w:val="00394AE0"/>
    <w:rsid w:val="00394BD0"/>
    <w:rsid w:val="00394C8B"/>
    <w:rsid w:val="00394F85"/>
    <w:rsid w:val="00394F87"/>
    <w:rsid w:val="00394F97"/>
    <w:rsid w:val="00394FB4"/>
    <w:rsid w:val="00395363"/>
    <w:rsid w:val="00395390"/>
    <w:rsid w:val="00395443"/>
    <w:rsid w:val="003959B3"/>
    <w:rsid w:val="00395FD1"/>
    <w:rsid w:val="00395FF2"/>
    <w:rsid w:val="00396062"/>
    <w:rsid w:val="00396506"/>
    <w:rsid w:val="00396517"/>
    <w:rsid w:val="003965CD"/>
    <w:rsid w:val="003965D3"/>
    <w:rsid w:val="003966E7"/>
    <w:rsid w:val="00396772"/>
    <w:rsid w:val="0039678D"/>
    <w:rsid w:val="003967B4"/>
    <w:rsid w:val="00396C16"/>
    <w:rsid w:val="00396D0A"/>
    <w:rsid w:val="00396DD9"/>
    <w:rsid w:val="00397195"/>
    <w:rsid w:val="003971E9"/>
    <w:rsid w:val="003973A1"/>
    <w:rsid w:val="0039755C"/>
    <w:rsid w:val="003978D4"/>
    <w:rsid w:val="00397931"/>
    <w:rsid w:val="00397BA8"/>
    <w:rsid w:val="00397CAB"/>
    <w:rsid w:val="00397D30"/>
    <w:rsid w:val="00397F2E"/>
    <w:rsid w:val="00397F40"/>
    <w:rsid w:val="003A0279"/>
    <w:rsid w:val="003A0687"/>
    <w:rsid w:val="003A0753"/>
    <w:rsid w:val="003A07B7"/>
    <w:rsid w:val="003A0894"/>
    <w:rsid w:val="003A09F2"/>
    <w:rsid w:val="003A0BBE"/>
    <w:rsid w:val="003A0F48"/>
    <w:rsid w:val="003A10B2"/>
    <w:rsid w:val="003A1271"/>
    <w:rsid w:val="003A127B"/>
    <w:rsid w:val="003A12B4"/>
    <w:rsid w:val="003A1539"/>
    <w:rsid w:val="003A1556"/>
    <w:rsid w:val="003A15CD"/>
    <w:rsid w:val="003A193A"/>
    <w:rsid w:val="003A197F"/>
    <w:rsid w:val="003A1A21"/>
    <w:rsid w:val="003A1A47"/>
    <w:rsid w:val="003A1BC8"/>
    <w:rsid w:val="003A1C3F"/>
    <w:rsid w:val="003A1CEA"/>
    <w:rsid w:val="003A1ED1"/>
    <w:rsid w:val="003A1FCB"/>
    <w:rsid w:val="003A2136"/>
    <w:rsid w:val="003A22A8"/>
    <w:rsid w:val="003A25AA"/>
    <w:rsid w:val="003A2651"/>
    <w:rsid w:val="003A2961"/>
    <w:rsid w:val="003A2A42"/>
    <w:rsid w:val="003A2AE5"/>
    <w:rsid w:val="003A2D25"/>
    <w:rsid w:val="003A2D6E"/>
    <w:rsid w:val="003A2EB9"/>
    <w:rsid w:val="003A2EE8"/>
    <w:rsid w:val="003A2F3B"/>
    <w:rsid w:val="003A2F95"/>
    <w:rsid w:val="003A2FDD"/>
    <w:rsid w:val="003A314D"/>
    <w:rsid w:val="003A364D"/>
    <w:rsid w:val="003A3813"/>
    <w:rsid w:val="003A395A"/>
    <w:rsid w:val="003A3A34"/>
    <w:rsid w:val="003A3AA7"/>
    <w:rsid w:val="003A3CCA"/>
    <w:rsid w:val="003A42D8"/>
    <w:rsid w:val="003A437A"/>
    <w:rsid w:val="003A4436"/>
    <w:rsid w:val="003A458D"/>
    <w:rsid w:val="003A47A0"/>
    <w:rsid w:val="003A4C67"/>
    <w:rsid w:val="003A513E"/>
    <w:rsid w:val="003A529E"/>
    <w:rsid w:val="003A56AC"/>
    <w:rsid w:val="003A574E"/>
    <w:rsid w:val="003A583F"/>
    <w:rsid w:val="003A5E18"/>
    <w:rsid w:val="003A5F64"/>
    <w:rsid w:val="003A6074"/>
    <w:rsid w:val="003A608B"/>
    <w:rsid w:val="003A61B4"/>
    <w:rsid w:val="003A62F7"/>
    <w:rsid w:val="003A67E4"/>
    <w:rsid w:val="003A68C6"/>
    <w:rsid w:val="003A68EE"/>
    <w:rsid w:val="003A699A"/>
    <w:rsid w:val="003A6A50"/>
    <w:rsid w:val="003A6B12"/>
    <w:rsid w:val="003A6D3E"/>
    <w:rsid w:val="003A6E13"/>
    <w:rsid w:val="003A72D0"/>
    <w:rsid w:val="003A7447"/>
    <w:rsid w:val="003A74D6"/>
    <w:rsid w:val="003A75AD"/>
    <w:rsid w:val="003A76F5"/>
    <w:rsid w:val="003A772B"/>
    <w:rsid w:val="003A77B6"/>
    <w:rsid w:val="003A7A43"/>
    <w:rsid w:val="003A7DC2"/>
    <w:rsid w:val="003B0050"/>
    <w:rsid w:val="003B006E"/>
    <w:rsid w:val="003B00C9"/>
    <w:rsid w:val="003B00E8"/>
    <w:rsid w:val="003B01C9"/>
    <w:rsid w:val="003B01FA"/>
    <w:rsid w:val="003B0435"/>
    <w:rsid w:val="003B045F"/>
    <w:rsid w:val="003B0553"/>
    <w:rsid w:val="003B05EE"/>
    <w:rsid w:val="003B060A"/>
    <w:rsid w:val="003B0B94"/>
    <w:rsid w:val="003B0CB3"/>
    <w:rsid w:val="003B0FD5"/>
    <w:rsid w:val="003B1013"/>
    <w:rsid w:val="003B10C1"/>
    <w:rsid w:val="003B11A9"/>
    <w:rsid w:val="003B11CB"/>
    <w:rsid w:val="003B1233"/>
    <w:rsid w:val="003B1371"/>
    <w:rsid w:val="003B1874"/>
    <w:rsid w:val="003B19A2"/>
    <w:rsid w:val="003B1ACB"/>
    <w:rsid w:val="003B1B06"/>
    <w:rsid w:val="003B1C30"/>
    <w:rsid w:val="003B2336"/>
    <w:rsid w:val="003B29DC"/>
    <w:rsid w:val="003B2A48"/>
    <w:rsid w:val="003B2AAE"/>
    <w:rsid w:val="003B2C1F"/>
    <w:rsid w:val="003B2DE4"/>
    <w:rsid w:val="003B2E12"/>
    <w:rsid w:val="003B2EF7"/>
    <w:rsid w:val="003B2F8A"/>
    <w:rsid w:val="003B3036"/>
    <w:rsid w:val="003B32C0"/>
    <w:rsid w:val="003B3442"/>
    <w:rsid w:val="003B34F6"/>
    <w:rsid w:val="003B36DD"/>
    <w:rsid w:val="003B382A"/>
    <w:rsid w:val="003B38A5"/>
    <w:rsid w:val="003B3BA9"/>
    <w:rsid w:val="003B3C9C"/>
    <w:rsid w:val="003B3CAF"/>
    <w:rsid w:val="003B3D81"/>
    <w:rsid w:val="003B4561"/>
    <w:rsid w:val="003B4820"/>
    <w:rsid w:val="003B4838"/>
    <w:rsid w:val="003B4B55"/>
    <w:rsid w:val="003B4C31"/>
    <w:rsid w:val="003B4F57"/>
    <w:rsid w:val="003B5414"/>
    <w:rsid w:val="003B56A2"/>
    <w:rsid w:val="003B56DE"/>
    <w:rsid w:val="003B59E2"/>
    <w:rsid w:val="003B5C83"/>
    <w:rsid w:val="003B5EB9"/>
    <w:rsid w:val="003B5EE0"/>
    <w:rsid w:val="003B5FBC"/>
    <w:rsid w:val="003B6159"/>
    <w:rsid w:val="003B6314"/>
    <w:rsid w:val="003B6398"/>
    <w:rsid w:val="003B641B"/>
    <w:rsid w:val="003B645C"/>
    <w:rsid w:val="003B6479"/>
    <w:rsid w:val="003B6759"/>
    <w:rsid w:val="003B6AC4"/>
    <w:rsid w:val="003B6B44"/>
    <w:rsid w:val="003B6B55"/>
    <w:rsid w:val="003B6BE3"/>
    <w:rsid w:val="003B6CE2"/>
    <w:rsid w:val="003B6E69"/>
    <w:rsid w:val="003B70FC"/>
    <w:rsid w:val="003B733F"/>
    <w:rsid w:val="003B7431"/>
    <w:rsid w:val="003B763B"/>
    <w:rsid w:val="003B7856"/>
    <w:rsid w:val="003B7D31"/>
    <w:rsid w:val="003B7F1D"/>
    <w:rsid w:val="003C020D"/>
    <w:rsid w:val="003C02ED"/>
    <w:rsid w:val="003C0CC6"/>
    <w:rsid w:val="003C0E09"/>
    <w:rsid w:val="003C0E31"/>
    <w:rsid w:val="003C0FB4"/>
    <w:rsid w:val="003C1426"/>
    <w:rsid w:val="003C1571"/>
    <w:rsid w:val="003C15A6"/>
    <w:rsid w:val="003C15F0"/>
    <w:rsid w:val="003C17EC"/>
    <w:rsid w:val="003C192C"/>
    <w:rsid w:val="003C1AE2"/>
    <w:rsid w:val="003C1CAD"/>
    <w:rsid w:val="003C1D19"/>
    <w:rsid w:val="003C1D44"/>
    <w:rsid w:val="003C1F3F"/>
    <w:rsid w:val="003C1FB1"/>
    <w:rsid w:val="003C2032"/>
    <w:rsid w:val="003C22BB"/>
    <w:rsid w:val="003C23CC"/>
    <w:rsid w:val="003C24D4"/>
    <w:rsid w:val="003C25F8"/>
    <w:rsid w:val="003C2842"/>
    <w:rsid w:val="003C2ADB"/>
    <w:rsid w:val="003C2DD2"/>
    <w:rsid w:val="003C2FB9"/>
    <w:rsid w:val="003C3008"/>
    <w:rsid w:val="003C30F4"/>
    <w:rsid w:val="003C32AA"/>
    <w:rsid w:val="003C3537"/>
    <w:rsid w:val="003C3553"/>
    <w:rsid w:val="003C3A52"/>
    <w:rsid w:val="003C3C0C"/>
    <w:rsid w:val="003C3D6E"/>
    <w:rsid w:val="003C3F5A"/>
    <w:rsid w:val="003C4034"/>
    <w:rsid w:val="003C4078"/>
    <w:rsid w:val="003C425D"/>
    <w:rsid w:val="003C43A3"/>
    <w:rsid w:val="003C450F"/>
    <w:rsid w:val="003C4D04"/>
    <w:rsid w:val="003C4F20"/>
    <w:rsid w:val="003C52FB"/>
    <w:rsid w:val="003C5625"/>
    <w:rsid w:val="003C56CC"/>
    <w:rsid w:val="003C578A"/>
    <w:rsid w:val="003C5916"/>
    <w:rsid w:val="003C59D8"/>
    <w:rsid w:val="003C5A24"/>
    <w:rsid w:val="003C5A41"/>
    <w:rsid w:val="003C5B67"/>
    <w:rsid w:val="003C5E05"/>
    <w:rsid w:val="003C6099"/>
    <w:rsid w:val="003C62D0"/>
    <w:rsid w:val="003C63E7"/>
    <w:rsid w:val="003C648E"/>
    <w:rsid w:val="003C660C"/>
    <w:rsid w:val="003C6ACF"/>
    <w:rsid w:val="003C6ADD"/>
    <w:rsid w:val="003C6C8C"/>
    <w:rsid w:val="003C6E83"/>
    <w:rsid w:val="003C75AA"/>
    <w:rsid w:val="003C795E"/>
    <w:rsid w:val="003C7D03"/>
    <w:rsid w:val="003C7DFA"/>
    <w:rsid w:val="003C7F4F"/>
    <w:rsid w:val="003C7FEB"/>
    <w:rsid w:val="003D010A"/>
    <w:rsid w:val="003D0BA8"/>
    <w:rsid w:val="003D0CE8"/>
    <w:rsid w:val="003D0D12"/>
    <w:rsid w:val="003D0E25"/>
    <w:rsid w:val="003D0E99"/>
    <w:rsid w:val="003D1312"/>
    <w:rsid w:val="003D1426"/>
    <w:rsid w:val="003D14EF"/>
    <w:rsid w:val="003D162F"/>
    <w:rsid w:val="003D166D"/>
    <w:rsid w:val="003D17AF"/>
    <w:rsid w:val="003D1CC1"/>
    <w:rsid w:val="003D1CEF"/>
    <w:rsid w:val="003D1EBC"/>
    <w:rsid w:val="003D1F9C"/>
    <w:rsid w:val="003D214A"/>
    <w:rsid w:val="003D223D"/>
    <w:rsid w:val="003D2435"/>
    <w:rsid w:val="003D24D8"/>
    <w:rsid w:val="003D27EB"/>
    <w:rsid w:val="003D2817"/>
    <w:rsid w:val="003D28E9"/>
    <w:rsid w:val="003D2994"/>
    <w:rsid w:val="003D2BAE"/>
    <w:rsid w:val="003D2C61"/>
    <w:rsid w:val="003D3080"/>
    <w:rsid w:val="003D32DC"/>
    <w:rsid w:val="003D383C"/>
    <w:rsid w:val="003D3A12"/>
    <w:rsid w:val="003D3A8C"/>
    <w:rsid w:val="003D3A90"/>
    <w:rsid w:val="003D3ADA"/>
    <w:rsid w:val="003D4179"/>
    <w:rsid w:val="003D4628"/>
    <w:rsid w:val="003D48CB"/>
    <w:rsid w:val="003D49F1"/>
    <w:rsid w:val="003D4BC7"/>
    <w:rsid w:val="003D4CEB"/>
    <w:rsid w:val="003D5007"/>
    <w:rsid w:val="003D522E"/>
    <w:rsid w:val="003D5325"/>
    <w:rsid w:val="003D5345"/>
    <w:rsid w:val="003D5387"/>
    <w:rsid w:val="003D53E5"/>
    <w:rsid w:val="003D5506"/>
    <w:rsid w:val="003D552A"/>
    <w:rsid w:val="003D5701"/>
    <w:rsid w:val="003D5712"/>
    <w:rsid w:val="003D5796"/>
    <w:rsid w:val="003D5801"/>
    <w:rsid w:val="003D595A"/>
    <w:rsid w:val="003D59C4"/>
    <w:rsid w:val="003D5A24"/>
    <w:rsid w:val="003D5C31"/>
    <w:rsid w:val="003D6157"/>
    <w:rsid w:val="003D6211"/>
    <w:rsid w:val="003D627A"/>
    <w:rsid w:val="003D62E4"/>
    <w:rsid w:val="003D63F8"/>
    <w:rsid w:val="003D6422"/>
    <w:rsid w:val="003D66CC"/>
    <w:rsid w:val="003D6DA3"/>
    <w:rsid w:val="003D6DC0"/>
    <w:rsid w:val="003D7138"/>
    <w:rsid w:val="003D72E7"/>
    <w:rsid w:val="003D750C"/>
    <w:rsid w:val="003D75FC"/>
    <w:rsid w:val="003D778E"/>
    <w:rsid w:val="003D7AAC"/>
    <w:rsid w:val="003D7C5F"/>
    <w:rsid w:val="003E0559"/>
    <w:rsid w:val="003E066E"/>
    <w:rsid w:val="003E0750"/>
    <w:rsid w:val="003E0BC4"/>
    <w:rsid w:val="003E10B9"/>
    <w:rsid w:val="003E1131"/>
    <w:rsid w:val="003E1169"/>
    <w:rsid w:val="003E1467"/>
    <w:rsid w:val="003E14FF"/>
    <w:rsid w:val="003E16FB"/>
    <w:rsid w:val="003E1759"/>
    <w:rsid w:val="003E1D38"/>
    <w:rsid w:val="003E1E0A"/>
    <w:rsid w:val="003E1EC2"/>
    <w:rsid w:val="003E1ECA"/>
    <w:rsid w:val="003E2031"/>
    <w:rsid w:val="003E21AF"/>
    <w:rsid w:val="003E24D6"/>
    <w:rsid w:val="003E308C"/>
    <w:rsid w:val="003E31C3"/>
    <w:rsid w:val="003E323B"/>
    <w:rsid w:val="003E32EE"/>
    <w:rsid w:val="003E33B2"/>
    <w:rsid w:val="003E34CB"/>
    <w:rsid w:val="003E34DC"/>
    <w:rsid w:val="003E367B"/>
    <w:rsid w:val="003E37F8"/>
    <w:rsid w:val="003E3A0E"/>
    <w:rsid w:val="003E3B07"/>
    <w:rsid w:val="003E3E74"/>
    <w:rsid w:val="003E406F"/>
    <w:rsid w:val="003E44AE"/>
    <w:rsid w:val="003E4599"/>
    <w:rsid w:val="003E45A6"/>
    <w:rsid w:val="003E4630"/>
    <w:rsid w:val="003E47AE"/>
    <w:rsid w:val="003E4823"/>
    <w:rsid w:val="003E4945"/>
    <w:rsid w:val="003E4A58"/>
    <w:rsid w:val="003E4BB8"/>
    <w:rsid w:val="003E4D72"/>
    <w:rsid w:val="003E5057"/>
    <w:rsid w:val="003E5158"/>
    <w:rsid w:val="003E54B3"/>
    <w:rsid w:val="003E54D0"/>
    <w:rsid w:val="003E55E6"/>
    <w:rsid w:val="003E561B"/>
    <w:rsid w:val="003E5823"/>
    <w:rsid w:val="003E5932"/>
    <w:rsid w:val="003E5D64"/>
    <w:rsid w:val="003E5E90"/>
    <w:rsid w:val="003E5EDB"/>
    <w:rsid w:val="003E625F"/>
    <w:rsid w:val="003E64C9"/>
    <w:rsid w:val="003E664F"/>
    <w:rsid w:val="003E6A52"/>
    <w:rsid w:val="003E6C72"/>
    <w:rsid w:val="003E6EF1"/>
    <w:rsid w:val="003E6EF6"/>
    <w:rsid w:val="003E6F42"/>
    <w:rsid w:val="003E7001"/>
    <w:rsid w:val="003E7057"/>
    <w:rsid w:val="003E71AF"/>
    <w:rsid w:val="003E7329"/>
    <w:rsid w:val="003E76A9"/>
    <w:rsid w:val="003E76C5"/>
    <w:rsid w:val="003E7920"/>
    <w:rsid w:val="003E7B7C"/>
    <w:rsid w:val="003E7B9C"/>
    <w:rsid w:val="003E7BF5"/>
    <w:rsid w:val="003E7E32"/>
    <w:rsid w:val="003E7EC5"/>
    <w:rsid w:val="003F018A"/>
    <w:rsid w:val="003F0AE5"/>
    <w:rsid w:val="003F0C4F"/>
    <w:rsid w:val="003F1086"/>
    <w:rsid w:val="003F1113"/>
    <w:rsid w:val="003F1200"/>
    <w:rsid w:val="003F1230"/>
    <w:rsid w:val="003F135A"/>
    <w:rsid w:val="003F16EB"/>
    <w:rsid w:val="003F17BF"/>
    <w:rsid w:val="003F182D"/>
    <w:rsid w:val="003F1C67"/>
    <w:rsid w:val="003F1D66"/>
    <w:rsid w:val="003F241B"/>
    <w:rsid w:val="003F25A4"/>
    <w:rsid w:val="003F25FD"/>
    <w:rsid w:val="003F2924"/>
    <w:rsid w:val="003F2B1E"/>
    <w:rsid w:val="003F2EE2"/>
    <w:rsid w:val="003F2FDB"/>
    <w:rsid w:val="003F30B0"/>
    <w:rsid w:val="003F3127"/>
    <w:rsid w:val="003F31EA"/>
    <w:rsid w:val="003F32B9"/>
    <w:rsid w:val="003F341F"/>
    <w:rsid w:val="003F3764"/>
    <w:rsid w:val="003F3784"/>
    <w:rsid w:val="003F38BF"/>
    <w:rsid w:val="003F3965"/>
    <w:rsid w:val="003F39E7"/>
    <w:rsid w:val="003F39F5"/>
    <w:rsid w:val="003F3B82"/>
    <w:rsid w:val="003F3E6D"/>
    <w:rsid w:val="003F3F3B"/>
    <w:rsid w:val="003F3FC1"/>
    <w:rsid w:val="003F4600"/>
    <w:rsid w:val="003F489B"/>
    <w:rsid w:val="003F4CBB"/>
    <w:rsid w:val="003F4DC0"/>
    <w:rsid w:val="003F4F23"/>
    <w:rsid w:val="003F520C"/>
    <w:rsid w:val="003F56A7"/>
    <w:rsid w:val="003F5740"/>
    <w:rsid w:val="003F58E4"/>
    <w:rsid w:val="003F5983"/>
    <w:rsid w:val="003F60A3"/>
    <w:rsid w:val="003F62D6"/>
    <w:rsid w:val="003F63E5"/>
    <w:rsid w:val="003F64A3"/>
    <w:rsid w:val="003F6580"/>
    <w:rsid w:val="003F6589"/>
    <w:rsid w:val="003F68FD"/>
    <w:rsid w:val="003F697C"/>
    <w:rsid w:val="003F6A6F"/>
    <w:rsid w:val="003F6C7D"/>
    <w:rsid w:val="003F7379"/>
    <w:rsid w:val="003F73AA"/>
    <w:rsid w:val="003F76DC"/>
    <w:rsid w:val="003F787B"/>
    <w:rsid w:val="003F789C"/>
    <w:rsid w:val="003F78A2"/>
    <w:rsid w:val="003F7D75"/>
    <w:rsid w:val="004000AD"/>
    <w:rsid w:val="0040032E"/>
    <w:rsid w:val="004003DD"/>
    <w:rsid w:val="00400448"/>
    <w:rsid w:val="004005D3"/>
    <w:rsid w:val="00400695"/>
    <w:rsid w:val="00400825"/>
    <w:rsid w:val="00400C7D"/>
    <w:rsid w:val="00400CDC"/>
    <w:rsid w:val="0040114B"/>
    <w:rsid w:val="00401190"/>
    <w:rsid w:val="0040127A"/>
    <w:rsid w:val="00401516"/>
    <w:rsid w:val="00401771"/>
    <w:rsid w:val="00401A4E"/>
    <w:rsid w:val="00401ABB"/>
    <w:rsid w:val="00401CDC"/>
    <w:rsid w:val="00401D52"/>
    <w:rsid w:val="004021CB"/>
    <w:rsid w:val="004021F0"/>
    <w:rsid w:val="00402225"/>
    <w:rsid w:val="0040236B"/>
    <w:rsid w:val="004023C5"/>
    <w:rsid w:val="004024A7"/>
    <w:rsid w:val="00402887"/>
    <w:rsid w:val="0040299F"/>
    <w:rsid w:val="00402B4C"/>
    <w:rsid w:val="00402EF1"/>
    <w:rsid w:val="00402FD7"/>
    <w:rsid w:val="00402FEB"/>
    <w:rsid w:val="00403064"/>
    <w:rsid w:val="00403123"/>
    <w:rsid w:val="00403135"/>
    <w:rsid w:val="0040319C"/>
    <w:rsid w:val="004031BC"/>
    <w:rsid w:val="00403262"/>
    <w:rsid w:val="004032A3"/>
    <w:rsid w:val="0040351A"/>
    <w:rsid w:val="0040360D"/>
    <w:rsid w:val="004036CE"/>
    <w:rsid w:val="0040391E"/>
    <w:rsid w:val="00403A90"/>
    <w:rsid w:val="00403DBF"/>
    <w:rsid w:val="00403DE3"/>
    <w:rsid w:val="00403E56"/>
    <w:rsid w:val="00403F4D"/>
    <w:rsid w:val="00403FE1"/>
    <w:rsid w:val="004042A9"/>
    <w:rsid w:val="004042C8"/>
    <w:rsid w:val="004044DA"/>
    <w:rsid w:val="00404618"/>
    <w:rsid w:val="00404737"/>
    <w:rsid w:val="004048F3"/>
    <w:rsid w:val="00404E19"/>
    <w:rsid w:val="00404E97"/>
    <w:rsid w:val="00405285"/>
    <w:rsid w:val="00405368"/>
    <w:rsid w:val="004054E5"/>
    <w:rsid w:val="0040586E"/>
    <w:rsid w:val="00405AB2"/>
    <w:rsid w:val="00405D9D"/>
    <w:rsid w:val="0040668D"/>
    <w:rsid w:val="004067AB"/>
    <w:rsid w:val="0040689A"/>
    <w:rsid w:val="0040691D"/>
    <w:rsid w:val="004069D0"/>
    <w:rsid w:val="00406C57"/>
    <w:rsid w:val="00406C7C"/>
    <w:rsid w:val="00406D03"/>
    <w:rsid w:val="00406DF7"/>
    <w:rsid w:val="00406E01"/>
    <w:rsid w:val="004072ED"/>
    <w:rsid w:val="00407554"/>
    <w:rsid w:val="00407762"/>
    <w:rsid w:val="0040776E"/>
    <w:rsid w:val="00407DAA"/>
    <w:rsid w:val="00407F9A"/>
    <w:rsid w:val="004102C1"/>
    <w:rsid w:val="004102F9"/>
    <w:rsid w:val="00410528"/>
    <w:rsid w:val="00410A72"/>
    <w:rsid w:val="00410D0F"/>
    <w:rsid w:val="00410E4F"/>
    <w:rsid w:val="00410E8C"/>
    <w:rsid w:val="00411016"/>
    <w:rsid w:val="004111B1"/>
    <w:rsid w:val="00411274"/>
    <w:rsid w:val="00411353"/>
    <w:rsid w:val="00411526"/>
    <w:rsid w:val="00411AA5"/>
    <w:rsid w:val="00411B8D"/>
    <w:rsid w:val="00411CFF"/>
    <w:rsid w:val="00411D9D"/>
    <w:rsid w:val="00411DBC"/>
    <w:rsid w:val="00411DC6"/>
    <w:rsid w:val="00411F47"/>
    <w:rsid w:val="00411FB2"/>
    <w:rsid w:val="00412666"/>
    <w:rsid w:val="0041293E"/>
    <w:rsid w:val="004129BF"/>
    <w:rsid w:val="00412A5B"/>
    <w:rsid w:val="00412AB2"/>
    <w:rsid w:val="00412E4D"/>
    <w:rsid w:val="00413266"/>
    <w:rsid w:val="00413300"/>
    <w:rsid w:val="00413468"/>
    <w:rsid w:val="004135FF"/>
    <w:rsid w:val="0041361A"/>
    <w:rsid w:val="00413698"/>
    <w:rsid w:val="0041379F"/>
    <w:rsid w:val="00413870"/>
    <w:rsid w:val="00413940"/>
    <w:rsid w:val="00413C56"/>
    <w:rsid w:val="00413FA0"/>
    <w:rsid w:val="00414026"/>
    <w:rsid w:val="004140EF"/>
    <w:rsid w:val="00414468"/>
    <w:rsid w:val="004147AE"/>
    <w:rsid w:val="004148C1"/>
    <w:rsid w:val="00414911"/>
    <w:rsid w:val="00414A34"/>
    <w:rsid w:val="00414B24"/>
    <w:rsid w:val="00414C2B"/>
    <w:rsid w:val="00414C63"/>
    <w:rsid w:val="00414D17"/>
    <w:rsid w:val="00414D2D"/>
    <w:rsid w:val="00414E6A"/>
    <w:rsid w:val="00414EDB"/>
    <w:rsid w:val="00414F56"/>
    <w:rsid w:val="00415410"/>
    <w:rsid w:val="004157DD"/>
    <w:rsid w:val="0041595F"/>
    <w:rsid w:val="00415A58"/>
    <w:rsid w:val="00415A7B"/>
    <w:rsid w:val="00415ABD"/>
    <w:rsid w:val="00415D59"/>
    <w:rsid w:val="00415E66"/>
    <w:rsid w:val="00415F5D"/>
    <w:rsid w:val="00416307"/>
    <w:rsid w:val="004163D5"/>
    <w:rsid w:val="0041651C"/>
    <w:rsid w:val="00416613"/>
    <w:rsid w:val="0041679B"/>
    <w:rsid w:val="004167FC"/>
    <w:rsid w:val="004168BE"/>
    <w:rsid w:val="00416AD1"/>
    <w:rsid w:val="00416C83"/>
    <w:rsid w:val="00416D20"/>
    <w:rsid w:val="00417021"/>
    <w:rsid w:val="004171F5"/>
    <w:rsid w:val="00417263"/>
    <w:rsid w:val="0041727F"/>
    <w:rsid w:val="004179C7"/>
    <w:rsid w:val="00417DBF"/>
    <w:rsid w:val="00417E54"/>
    <w:rsid w:val="00417E8B"/>
    <w:rsid w:val="004204AF"/>
    <w:rsid w:val="00420825"/>
    <w:rsid w:val="004208DC"/>
    <w:rsid w:val="00420A3E"/>
    <w:rsid w:val="00420AC0"/>
    <w:rsid w:val="00420B2A"/>
    <w:rsid w:val="00420CB7"/>
    <w:rsid w:val="00420DEC"/>
    <w:rsid w:val="00420E39"/>
    <w:rsid w:val="00420E93"/>
    <w:rsid w:val="00420EE9"/>
    <w:rsid w:val="004211FE"/>
    <w:rsid w:val="0042140F"/>
    <w:rsid w:val="004214A4"/>
    <w:rsid w:val="004214C0"/>
    <w:rsid w:val="00421D09"/>
    <w:rsid w:val="00421D70"/>
    <w:rsid w:val="00421DB6"/>
    <w:rsid w:val="00421EFC"/>
    <w:rsid w:val="00421F05"/>
    <w:rsid w:val="00421F8D"/>
    <w:rsid w:val="00422036"/>
    <w:rsid w:val="00422084"/>
    <w:rsid w:val="004220B8"/>
    <w:rsid w:val="00422309"/>
    <w:rsid w:val="004223FF"/>
    <w:rsid w:val="004226E9"/>
    <w:rsid w:val="00422793"/>
    <w:rsid w:val="00422B2D"/>
    <w:rsid w:val="00422E54"/>
    <w:rsid w:val="00422E67"/>
    <w:rsid w:val="00422F85"/>
    <w:rsid w:val="00423000"/>
    <w:rsid w:val="00423239"/>
    <w:rsid w:val="0042323D"/>
    <w:rsid w:val="004234D4"/>
    <w:rsid w:val="0042394B"/>
    <w:rsid w:val="00423B12"/>
    <w:rsid w:val="00423B15"/>
    <w:rsid w:val="00423BB6"/>
    <w:rsid w:val="00423D19"/>
    <w:rsid w:val="004242B7"/>
    <w:rsid w:val="0042454B"/>
    <w:rsid w:val="00424708"/>
    <w:rsid w:val="004247A9"/>
    <w:rsid w:val="004247DF"/>
    <w:rsid w:val="00424A01"/>
    <w:rsid w:val="00425217"/>
    <w:rsid w:val="0042532F"/>
    <w:rsid w:val="00425367"/>
    <w:rsid w:val="004255C3"/>
    <w:rsid w:val="00425673"/>
    <w:rsid w:val="004256D8"/>
    <w:rsid w:val="00425837"/>
    <w:rsid w:val="00425A5B"/>
    <w:rsid w:val="00426010"/>
    <w:rsid w:val="00426027"/>
    <w:rsid w:val="004260D4"/>
    <w:rsid w:val="0042613E"/>
    <w:rsid w:val="004261A6"/>
    <w:rsid w:val="00426278"/>
    <w:rsid w:val="0042655E"/>
    <w:rsid w:val="004265DE"/>
    <w:rsid w:val="0042688A"/>
    <w:rsid w:val="00426942"/>
    <w:rsid w:val="00426996"/>
    <w:rsid w:val="00426A14"/>
    <w:rsid w:val="00426B65"/>
    <w:rsid w:val="00426BCE"/>
    <w:rsid w:val="00426D68"/>
    <w:rsid w:val="00426DB5"/>
    <w:rsid w:val="00426E09"/>
    <w:rsid w:val="00426EF2"/>
    <w:rsid w:val="00426FFC"/>
    <w:rsid w:val="00427019"/>
    <w:rsid w:val="00427318"/>
    <w:rsid w:val="00427662"/>
    <w:rsid w:val="004278B1"/>
    <w:rsid w:val="0042791F"/>
    <w:rsid w:val="00430158"/>
    <w:rsid w:val="00430306"/>
    <w:rsid w:val="0043040F"/>
    <w:rsid w:val="0043051D"/>
    <w:rsid w:val="00430721"/>
    <w:rsid w:val="00430789"/>
    <w:rsid w:val="0043098C"/>
    <w:rsid w:val="0043099D"/>
    <w:rsid w:val="00430BB5"/>
    <w:rsid w:val="00430C9B"/>
    <w:rsid w:val="00430CB3"/>
    <w:rsid w:val="00430CE4"/>
    <w:rsid w:val="00430F26"/>
    <w:rsid w:val="00430F58"/>
    <w:rsid w:val="00430F91"/>
    <w:rsid w:val="0043112D"/>
    <w:rsid w:val="00431178"/>
    <w:rsid w:val="004312DC"/>
    <w:rsid w:val="00431434"/>
    <w:rsid w:val="004314B8"/>
    <w:rsid w:val="00431646"/>
    <w:rsid w:val="00431672"/>
    <w:rsid w:val="00431A0E"/>
    <w:rsid w:val="00431AD3"/>
    <w:rsid w:val="00431B2D"/>
    <w:rsid w:val="00431BEF"/>
    <w:rsid w:val="00432365"/>
    <w:rsid w:val="004324C6"/>
    <w:rsid w:val="004324DA"/>
    <w:rsid w:val="004327ED"/>
    <w:rsid w:val="00432ACB"/>
    <w:rsid w:val="00432B06"/>
    <w:rsid w:val="00432C40"/>
    <w:rsid w:val="00432CEC"/>
    <w:rsid w:val="00432D6B"/>
    <w:rsid w:val="00433074"/>
    <w:rsid w:val="0043339B"/>
    <w:rsid w:val="0043370F"/>
    <w:rsid w:val="00433A67"/>
    <w:rsid w:val="00433E57"/>
    <w:rsid w:val="00434092"/>
    <w:rsid w:val="00434590"/>
    <w:rsid w:val="0043495A"/>
    <w:rsid w:val="00434973"/>
    <w:rsid w:val="004349D9"/>
    <w:rsid w:val="00434A01"/>
    <w:rsid w:val="00434A5F"/>
    <w:rsid w:val="00434B55"/>
    <w:rsid w:val="00434C25"/>
    <w:rsid w:val="00434EEA"/>
    <w:rsid w:val="00434FE4"/>
    <w:rsid w:val="004350B7"/>
    <w:rsid w:val="004354EE"/>
    <w:rsid w:val="0043574A"/>
    <w:rsid w:val="004358CD"/>
    <w:rsid w:val="00435999"/>
    <w:rsid w:val="00435B35"/>
    <w:rsid w:val="00435B89"/>
    <w:rsid w:val="00435F68"/>
    <w:rsid w:val="00436245"/>
    <w:rsid w:val="004362A6"/>
    <w:rsid w:val="00436656"/>
    <w:rsid w:val="00436673"/>
    <w:rsid w:val="00436848"/>
    <w:rsid w:val="004369BB"/>
    <w:rsid w:val="00436A93"/>
    <w:rsid w:val="00436C55"/>
    <w:rsid w:val="00436D34"/>
    <w:rsid w:val="00437326"/>
    <w:rsid w:val="004374E3"/>
    <w:rsid w:val="00437714"/>
    <w:rsid w:val="0043777B"/>
    <w:rsid w:val="00437783"/>
    <w:rsid w:val="0043790D"/>
    <w:rsid w:val="00437945"/>
    <w:rsid w:val="00437D9B"/>
    <w:rsid w:val="00437DAF"/>
    <w:rsid w:val="004401F9"/>
    <w:rsid w:val="004404C4"/>
    <w:rsid w:val="0044068F"/>
    <w:rsid w:val="00440712"/>
    <w:rsid w:val="004407C4"/>
    <w:rsid w:val="0044092D"/>
    <w:rsid w:val="00440A38"/>
    <w:rsid w:val="00440A3F"/>
    <w:rsid w:val="00440AB0"/>
    <w:rsid w:val="00440C18"/>
    <w:rsid w:val="00440CF9"/>
    <w:rsid w:val="00440D9F"/>
    <w:rsid w:val="00440EBF"/>
    <w:rsid w:val="00440F5D"/>
    <w:rsid w:val="004410F7"/>
    <w:rsid w:val="0044125E"/>
    <w:rsid w:val="004412EB"/>
    <w:rsid w:val="004415B4"/>
    <w:rsid w:val="00441701"/>
    <w:rsid w:val="00441886"/>
    <w:rsid w:val="00441A85"/>
    <w:rsid w:val="00441C5F"/>
    <w:rsid w:val="00441C7B"/>
    <w:rsid w:val="00441D6F"/>
    <w:rsid w:val="00442428"/>
    <w:rsid w:val="00442470"/>
    <w:rsid w:val="00442573"/>
    <w:rsid w:val="00442670"/>
    <w:rsid w:val="0044277E"/>
    <w:rsid w:val="00442ABD"/>
    <w:rsid w:val="004430BA"/>
    <w:rsid w:val="0044321E"/>
    <w:rsid w:val="00443310"/>
    <w:rsid w:val="00443827"/>
    <w:rsid w:val="004438EA"/>
    <w:rsid w:val="00443985"/>
    <w:rsid w:val="00443C1F"/>
    <w:rsid w:val="00443F15"/>
    <w:rsid w:val="00444063"/>
    <w:rsid w:val="0044413F"/>
    <w:rsid w:val="00444291"/>
    <w:rsid w:val="0044433C"/>
    <w:rsid w:val="0044440D"/>
    <w:rsid w:val="00444475"/>
    <w:rsid w:val="004444D7"/>
    <w:rsid w:val="004447A3"/>
    <w:rsid w:val="00444874"/>
    <w:rsid w:val="004448DC"/>
    <w:rsid w:val="004448F8"/>
    <w:rsid w:val="0044493E"/>
    <w:rsid w:val="00444A47"/>
    <w:rsid w:val="00444A6E"/>
    <w:rsid w:val="00444B88"/>
    <w:rsid w:val="00444E03"/>
    <w:rsid w:val="0044505A"/>
    <w:rsid w:val="00445915"/>
    <w:rsid w:val="00445D92"/>
    <w:rsid w:val="00445E4C"/>
    <w:rsid w:val="00445E54"/>
    <w:rsid w:val="00445F77"/>
    <w:rsid w:val="0044606A"/>
    <w:rsid w:val="00446188"/>
    <w:rsid w:val="004465E5"/>
    <w:rsid w:val="0044661D"/>
    <w:rsid w:val="004466C0"/>
    <w:rsid w:val="004466EC"/>
    <w:rsid w:val="0044672B"/>
    <w:rsid w:val="0044679D"/>
    <w:rsid w:val="00446829"/>
    <w:rsid w:val="00446A60"/>
    <w:rsid w:val="00446B8B"/>
    <w:rsid w:val="00446BA8"/>
    <w:rsid w:val="00446C6F"/>
    <w:rsid w:val="00446DC4"/>
    <w:rsid w:val="00446DED"/>
    <w:rsid w:val="00446F54"/>
    <w:rsid w:val="004470E4"/>
    <w:rsid w:val="004471F6"/>
    <w:rsid w:val="004473BF"/>
    <w:rsid w:val="0044757E"/>
    <w:rsid w:val="00447689"/>
    <w:rsid w:val="0044788C"/>
    <w:rsid w:val="00447CA6"/>
    <w:rsid w:val="00447DEB"/>
    <w:rsid w:val="004503DB"/>
    <w:rsid w:val="00450477"/>
    <w:rsid w:val="00450650"/>
    <w:rsid w:val="00450679"/>
    <w:rsid w:val="004506ED"/>
    <w:rsid w:val="00450862"/>
    <w:rsid w:val="00450B0F"/>
    <w:rsid w:val="00450C93"/>
    <w:rsid w:val="00450D9C"/>
    <w:rsid w:val="00450DC6"/>
    <w:rsid w:val="00450DE7"/>
    <w:rsid w:val="00450E1E"/>
    <w:rsid w:val="00450EF3"/>
    <w:rsid w:val="0045101D"/>
    <w:rsid w:val="004510BB"/>
    <w:rsid w:val="00451105"/>
    <w:rsid w:val="0045116E"/>
    <w:rsid w:val="0045124B"/>
    <w:rsid w:val="00451373"/>
    <w:rsid w:val="00451613"/>
    <w:rsid w:val="0045174F"/>
    <w:rsid w:val="004517F5"/>
    <w:rsid w:val="004518FB"/>
    <w:rsid w:val="0045197F"/>
    <w:rsid w:val="00451A06"/>
    <w:rsid w:val="00451AAA"/>
    <w:rsid w:val="00451B0F"/>
    <w:rsid w:val="00451DED"/>
    <w:rsid w:val="00451E1E"/>
    <w:rsid w:val="00451E5F"/>
    <w:rsid w:val="00452339"/>
    <w:rsid w:val="004523EB"/>
    <w:rsid w:val="00452444"/>
    <w:rsid w:val="0045275F"/>
    <w:rsid w:val="00453E51"/>
    <w:rsid w:val="004541A5"/>
    <w:rsid w:val="00454563"/>
    <w:rsid w:val="00454618"/>
    <w:rsid w:val="0045487C"/>
    <w:rsid w:val="00454979"/>
    <w:rsid w:val="00454A27"/>
    <w:rsid w:val="00454A68"/>
    <w:rsid w:val="004550D7"/>
    <w:rsid w:val="004551A3"/>
    <w:rsid w:val="00455430"/>
    <w:rsid w:val="00455433"/>
    <w:rsid w:val="0045555E"/>
    <w:rsid w:val="00455692"/>
    <w:rsid w:val="0045571F"/>
    <w:rsid w:val="00455920"/>
    <w:rsid w:val="00455E51"/>
    <w:rsid w:val="00455FD0"/>
    <w:rsid w:val="00455FD9"/>
    <w:rsid w:val="004561A6"/>
    <w:rsid w:val="004561CF"/>
    <w:rsid w:val="0045637B"/>
    <w:rsid w:val="004564A5"/>
    <w:rsid w:val="0045672A"/>
    <w:rsid w:val="00456921"/>
    <w:rsid w:val="004569C2"/>
    <w:rsid w:val="00456B1E"/>
    <w:rsid w:val="00456BCD"/>
    <w:rsid w:val="00457072"/>
    <w:rsid w:val="00457541"/>
    <w:rsid w:val="004577F4"/>
    <w:rsid w:val="00457809"/>
    <w:rsid w:val="0045795E"/>
    <w:rsid w:val="00457964"/>
    <w:rsid w:val="00457987"/>
    <w:rsid w:val="00457D56"/>
    <w:rsid w:val="00457DE5"/>
    <w:rsid w:val="00457F64"/>
    <w:rsid w:val="00457F83"/>
    <w:rsid w:val="00457FB8"/>
    <w:rsid w:val="00457FF9"/>
    <w:rsid w:val="00460002"/>
    <w:rsid w:val="00460031"/>
    <w:rsid w:val="004600C0"/>
    <w:rsid w:val="0046014A"/>
    <w:rsid w:val="00460323"/>
    <w:rsid w:val="00460435"/>
    <w:rsid w:val="004605C9"/>
    <w:rsid w:val="00460799"/>
    <w:rsid w:val="0046089D"/>
    <w:rsid w:val="004609FA"/>
    <w:rsid w:val="00460BD4"/>
    <w:rsid w:val="00460C0C"/>
    <w:rsid w:val="00460CE8"/>
    <w:rsid w:val="00460EED"/>
    <w:rsid w:val="0046185B"/>
    <w:rsid w:val="004618A8"/>
    <w:rsid w:val="004619FA"/>
    <w:rsid w:val="00461A8F"/>
    <w:rsid w:val="00461A95"/>
    <w:rsid w:val="00461ACC"/>
    <w:rsid w:val="00461B8A"/>
    <w:rsid w:val="00461D6A"/>
    <w:rsid w:val="00461E92"/>
    <w:rsid w:val="00462099"/>
    <w:rsid w:val="004620B8"/>
    <w:rsid w:val="004624B4"/>
    <w:rsid w:val="004627B4"/>
    <w:rsid w:val="00462ABF"/>
    <w:rsid w:val="00462BD3"/>
    <w:rsid w:val="00462C7A"/>
    <w:rsid w:val="00462E3D"/>
    <w:rsid w:val="00462E5D"/>
    <w:rsid w:val="00463084"/>
    <w:rsid w:val="00463504"/>
    <w:rsid w:val="0046360C"/>
    <w:rsid w:val="004637CA"/>
    <w:rsid w:val="00463C0A"/>
    <w:rsid w:val="00464001"/>
    <w:rsid w:val="0046400F"/>
    <w:rsid w:val="0046406E"/>
    <w:rsid w:val="0046417C"/>
    <w:rsid w:val="00464369"/>
    <w:rsid w:val="00464400"/>
    <w:rsid w:val="00464476"/>
    <w:rsid w:val="0046447D"/>
    <w:rsid w:val="00464552"/>
    <w:rsid w:val="004645A7"/>
    <w:rsid w:val="00464634"/>
    <w:rsid w:val="004646C1"/>
    <w:rsid w:val="00464733"/>
    <w:rsid w:val="004647C8"/>
    <w:rsid w:val="0046487C"/>
    <w:rsid w:val="00464A9D"/>
    <w:rsid w:val="00464D97"/>
    <w:rsid w:val="00465375"/>
    <w:rsid w:val="004653A4"/>
    <w:rsid w:val="004653A5"/>
    <w:rsid w:val="0046544B"/>
    <w:rsid w:val="0046550B"/>
    <w:rsid w:val="004655E3"/>
    <w:rsid w:val="00465817"/>
    <w:rsid w:val="00465DEF"/>
    <w:rsid w:val="00465E54"/>
    <w:rsid w:val="00465EBB"/>
    <w:rsid w:val="00465FC6"/>
    <w:rsid w:val="00466179"/>
    <w:rsid w:val="00466258"/>
    <w:rsid w:val="0046657C"/>
    <w:rsid w:val="0046664D"/>
    <w:rsid w:val="0046667F"/>
    <w:rsid w:val="00466B8F"/>
    <w:rsid w:val="00466C9F"/>
    <w:rsid w:val="00466D90"/>
    <w:rsid w:val="004671E6"/>
    <w:rsid w:val="00467200"/>
    <w:rsid w:val="0046761A"/>
    <w:rsid w:val="00467B41"/>
    <w:rsid w:val="00467C26"/>
    <w:rsid w:val="00467EC5"/>
    <w:rsid w:val="004700ED"/>
    <w:rsid w:val="00470202"/>
    <w:rsid w:val="00470391"/>
    <w:rsid w:val="004705C4"/>
    <w:rsid w:val="0047061F"/>
    <w:rsid w:val="00470673"/>
    <w:rsid w:val="00470775"/>
    <w:rsid w:val="00470824"/>
    <w:rsid w:val="00470836"/>
    <w:rsid w:val="00470913"/>
    <w:rsid w:val="00470B30"/>
    <w:rsid w:val="00470B34"/>
    <w:rsid w:val="00470BA2"/>
    <w:rsid w:val="00470BF5"/>
    <w:rsid w:val="00470C21"/>
    <w:rsid w:val="00470F26"/>
    <w:rsid w:val="004710A2"/>
    <w:rsid w:val="004710EE"/>
    <w:rsid w:val="00471341"/>
    <w:rsid w:val="0047144B"/>
    <w:rsid w:val="004715C5"/>
    <w:rsid w:val="004717AF"/>
    <w:rsid w:val="00471854"/>
    <w:rsid w:val="0047187F"/>
    <w:rsid w:val="00471C81"/>
    <w:rsid w:val="00471DEC"/>
    <w:rsid w:val="00471FE0"/>
    <w:rsid w:val="00471FE9"/>
    <w:rsid w:val="00472128"/>
    <w:rsid w:val="0047241F"/>
    <w:rsid w:val="00472433"/>
    <w:rsid w:val="00472527"/>
    <w:rsid w:val="00472682"/>
    <w:rsid w:val="00472812"/>
    <w:rsid w:val="00472AE8"/>
    <w:rsid w:val="00472B7C"/>
    <w:rsid w:val="00472B96"/>
    <w:rsid w:val="00472BB1"/>
    <w:rsid w:val="00472D7F"/>
    <w:rsid w:val="004730BE"/>
    <w:rsid w:val="0047317F"/>
    <w:rsid w:val="0047336C"/>
    <w:rsid w:val="004735C2"/>
    <w:rsid w:val="00473755"/>
    <w:rsid w:val="0047393A"/>
    <w:rsid w:val="004739DE"/>
    <w:rsid w:val="00473B58"/>
    <w:rsid w:val="00473DD2"/>
    <w:rsid w:val="00473DE9"/>
    <w:rsid w:val="00474087"/>
    <w:rsid w:val="004740A7"/>
    <w:rsid w:val="0047433B"/>
    <w:rsid w:val="00474361"/>
    <w:rsid w:val="004743A7"/>
    <w:rsid w:val="00474556"/>
    <w:rsid w:val="004746F4"/>
    <w:rsid w:val="00474784"/>
    <w:rsid w:val="004749EE"/>
    <w:rsid w:val="00474A21"/>
    <w:rsid w:val="00474A61"/>
    <w:rsid w:val="00474A8D"/>
    <w:rsid w:val="00474B7D"/>
    <w:rsid w:val="00474F0A"/>
    <w:rsid w:val="00475063"/>
    <w:rsid w:val="0047533D"/>
    <w:rsid w:val="00475529"/>
    <w:rsid w:val="004755EB"/>
    <w:rsid w:val="00475608"/>
    <w:rsid w:val="00475CDD"/>
    <w:rsid w:val="0047607F"/>
    <w:rsid w:val="00476150"/>
    <w:rsid w:val="00476229"/>
    <w:rsid w:val="00476325"/>
    <w:rsid w:val="004763B5"/>
    <w:rsid w:val="00476508"/>
    <w:rsid w:val="00476515"/>
    <w:rsid w:val="00476536"/>
    <w:rsid w:val="004766BF"/>
    <w:rsid w:val="0047676B"/>
    <w:rsid w:val="004769D3"/>
    <w:rsid w:val="00476DEC"/>
    <w:rsid w:val="00476FFD"/>
    <w:rsid w:val="004770B9"/>
    <w:rsid w:val="0047714F"/>
    <w:rsid w:val="00477210"/>
    <w:rsid w:val="0047737F"/>
    <w:rsid w:val="0047745D"/>
    <w:rsid w:val="00477552"/>
    <w:rsid w:val="00477652"/>
    <w:rsid w:val="00477768"/>
    <w:rsid w:val="0047787B"/>
    <w:rsid w:val="004778E4"/>
    <w:rsid w:val="004779BA"/>
    <w:rsid w:val="00477A43"/>
    <w:rsid w:val="00477BB2"/>
    <w:rsid w:val="00477CF7"/>
    <w:rsid w:val="00480142"/>
    <w:rsid w:val="004801C8"/>
    <w:rsid w:val="004801D4"/>
    <w:rsid w:val="0048029C"/>
    <w:rsid w:val="004802D2"/>
    <w:rsid w:val="004803B7"/>
    <w:rsid w:val="004804EF"/>
    <w:rsid w:val="0048059C"/>
    <w:rsid w:val="004805FD"/>
    <w:rsid w:val="00480768"/>
    <w:rsid w:val="0048095D"/>
    <w:rsid w:val="00480CB5"/>
    <w:rsid w:val="00480CDB"/>
    <w:rsid w:val="00480F0F"/>
    <w:rsid w:val="00481201"/>
    <w:rsid w:val="00481245"/>
    <w:rsid w:val="00481267"/>
    <w:rsid w:val="004813FE"/>
    <w:rsid w:val="00481464"/>
    <w:rsid w:val="00481580"/>
    <w:rsid w:val="00481741"/>
    <w:rsid w:val="0048182E"/>
    <w:rsid w:val="00481874"/>
    <w:rsid w:val="00481BA4"/>
    <w:rsid w:val="00481DFC"/>
    <w:rsid w:val="00481E04"/>
    <w:rsid w:val="0048209B"/>
    <w:rsid w:val="0048220E"/>
    <w:rsid w:val="0048228C"/>
    <w:rsid w:val="004822C8"/>
    <w:rsid w:val="0048265E"/>
    <w:rsid w:val="00482887"/>
    <w:rsid w:val="0048328C"/>
    <w:rsid w:val="0048330F"/>
    <w:rsid w:val="004833D5"/>
    <w:rsid w:val="00483D73"/>
    <w:rsid w:val="00483D77"/>
    <w:rsid w:val="00483D85"/>
    <w:rsid w:val="00483EA9"/>
    <w:rsid w:val="00483F54"/>
    <w:rsid w:val="004843D2"/>
    <w:rsid w:val="00484506"/>
    <w:rsid w:val="0048482E"/>
    <w:rsid w:val="0048489D"/>
    <w:rsid w:val="004848C1"/>
    <w:rsid w:val="00484B66"/>
    <w:rsid w:val="00484BFB"/>
    <w:rsid w:val="00484E8B"/>
    <w:rsid w:val="00484FE1"/>
    <w:rsid w:val="00484FF2"/>
    <w:rsid w:val="0048504D"/>
    <w:rsid w:val="0048512D"/>
    <w:rsid w:val="00485411"/>
    <w:rsid w:val="0048553E"/>
    <w:rsid w:val="00485761"/>
    <w:rsid w:val="004857B9"/>
    <w:rsid w:val="00485BAA"/>
    <w:rsid w:val="00485C8E"/>
    <w:rsid w:val="00485E5E"/>
    <w:rsid w:val="00486543"/>
    <w:rsid w:val="0048663B"/>
    <w:rsid w:val="00486906"/>
    <w:rsid w:val="00486920"/>
    <w:rsid w:val="00486A6C"/>
    <w:rsid w:val="00487041"/>
    <w:rsid w:val="004871AC"/>
    <w:rsid w:val="00487226"/>
    <w:rsid w:val="0048735F"/>
    <w:rsid w:val="004876A5"/>
    <w:rsid w:val="004878E2"/>
    <w:rsid w:val="0048790B"/>
    <w:rsid w:val="00487950"/>
    <w:rsid w:val="004879C0"/>
    <w:rsid w:val="00487E41"/>
    <w:rsid w:val="00487F1B"/>
    <w:rsid w:val="00487F51"/>
    <w:rsid w:val="004901E8"/>
    <w:rsid w:val="004902C3"/>
    <w:rsid w:val="004903B5"/>
    <w:rsid w:val="00490580"/>
    <w:rsid w:val="0049064B"/>
    <w:rsid w:val="0049065F"/>
    <w:rsid w:val="004908BE"/>
    <w:rsid w:val="00490931"/>
    <w:rsid w:val="00490A0F"/>
    <w:rsid w:val="00490B92"/>
    <w:rsid w:val="00490E1C"/>
    <w:rsid w:val="00490EA4"/>
    <w:rsid w:val="00490F69"/>
    <w:rsid w:val="004913FB"/>
    <w:rsid w:val="00491643"/>
    <w:rsid w:val="00491684"/>
    <w:rsid w:val="0049194C"/>
    <w:rsid w:val="00491992"/>
    <w:rsid w:val="00491A37"/>
    <w:rsid w:val="00491A49"/>
    <w:rsid w:val="00491D35"/>
    <w:rsid w:val="00491DD2"/>
    <w:rsid w:val="0049201A"/>
    <w:rsid w:val="004920E6"/>
    <w:rsid w:val="00492156"/>
    <w:rsid w:val="00492195"/>
    <w:rsid w:val="0049243C"/>
    <w:rsid w:val="0049266F"/>
    <w:rsid w:val="00492678"/>
    <w:rsid w:val="0049267E"/>
    <w:rsid w:val="004926E4"/>
    <w:rsid w:val="004927EA"/>
    <w:rsid w:val="00492853"/>
    <w:rsid w:val="00492B60"/>
    <w:rsid w:val="00492C2A"/>
    <w:rsid w:val="00492E46"/>
    <w:rsid w:val="0049317C"/>
    <w:rsid w:val="004931B4"/>
    <w:rsid w:val="00493231"/>
    <w:rsid w:val="0049362D"/>
    <w:rsid w:val="0049389D"/>
    <w:rsid w:val="00493A22"/>
    <w:rsid w:val="00493A9F"/>
    <w:rsid w:val="00493D6D"/>
    <w:rsid w:val="00493F62"/>
    <w:rsid w:val="00493F6B"/>
    <w:rsid w:val="00494153"/>
    <w:rsid w:val="004942A4"/>
    <w:rsid w:val="00494336"/>
    <w:rsid w:val="004945BC"/>
    <w:rsid w:val="004945D8"/>
    <w:rsid w:val="00494702"/>
    <w:rsid w:val="00494BE9"/>
    <w:rsid w:val="00494D75"/>
    <w:rsid w:val="00495066"/>
    <w:rsid w:val="004954F2"/>
    <w:rsid w:val="00495522"/>
    <w:rsid w:val="004955B5"/>
    <w:rsid w:val="00495A75"/>
    <w:rsid w:val="00495DDB"/>
    <w:rsid w:val="004960CD"/>
    <w:rsid w:val="004961D2"/>
    <w:rsid w:val="0049662A"/>
    <w:rsid w:val="00496880"/>
    <w:rsid w:val="00496CC7"/>
    <w:rsid w:val="00496CF1"/>
    <w:rsid w:val="00496D85"/>
    <w:rsid w:val="00496E80"/>
    <w:rsid w:val="00496ECF"/>
    <w:rsid w:val="00497000"/>
    <w:rsid w:val="00497036"/>
    <w:rsid w:val="004970F0"/>
    <w:rsid w:val="00497301"/>
    <w:rsid w:val="004975D4"/>
    <w:rsid w:val="0049771F"/>
    <w:rsid w:val="00497AC8"/>
    <w:rsid w:val="00497C22"/>
    <w:rsid w:val="00497DFB"/>
    <w:rsid w:val="00497FE0"/>
    <w:rsid w:val="00497FE6"/>
    <w:rsid w:val="004A015C"/>
    <w:rsid w:val="004A03C5"/>
    <w:rsid w:val="004A05B5"/>
    <w:rsid w:val="004A069B"/>
    <w:rsid w:val="004A0904"/>
    <w:rsid w:val="004A0C13"/>
    <w:rsid w:val="004A0D1D"/>
    <w:rsid w:val="004A1157"/>
    <w:rsid w:val="004A1227"/>
    <w:rsid w:val="004A133A"/>
    <w:rsid w:val="004A14AD"/>
    <w:rsid w:val="004A14C4"/>
    <w:rsid w:val="004A152B"/>
    <w:rsid w:val="004A167F"/>
    <w:rsid w:val="004A195E"/>
    <w:rsid w:val="004A1C97"/>
    <w:rsid w:val="004A1DE8"/>
    <w:rsid w:val="004A1E97"/>
    <w:rsid w:val="004A21A9"/>
    <w:rsid w:val="004A22D5"/>
    <w:rsid w:val="004A2681"/>
    <w:rsid w:val="004A2716"/>
    <w:rsid w:val="004A2863"/>
    <w:rsid w:val="004A28A9"/>
    <w:rsid w:val="004A2A82"/>
    <w:rsid w:val="004A2C5C"/>
    <w:rsid w:val="004A2D03"/>
    <w:rsid w:val="004A2E78"/>
    <w:rsid w:val="004A3948"/>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9E2"/>
    <w:rsid w:val="004A5B50"/>
    <w:rsid w:val="004A5D73"/>
    <w:rsid w:val="004A5D7A"/>
    <w:rsid w:val="004A5F03"/>
    <w:rsid w:val="004A6131"/>
    <w:rsid w:val="004A626C"/>
    <w:rsid w:val="004A62D5"/>
    <w:rsid w:val="004A63E7"/>
    <w:rsid w:val="004A63E8"/>
    <w:rsid w:val="004A6454"/>
    <w:rsid w:val="004A64C4"/>
    <w:rsid w:val="004A65D1"/>
    <w:rsid w:val="004A6742"/>
    <w:rsid w:val="004A6786"/>
    <w:rsid w:val="004A67BA"/>
    <w:rsid w:val="004A6A77"/>
    <w:rsid w:val="004A6B8B"/>
    <w:rsid w:val="004A6D13"/>
    <w:rsid w:val="004A6F75"/>
    <w:rsid w:val="004A7033"/>
    <w:rsid w:val="004A725E"/>
    <w:rsid w:val="004A73AA"/>
    <w:rsid w:val="004A7421"/>
    <w:rsid w:val="004A74E6"/>
    <w:rsid w:val="004A7644"/>
    <w:rsid w:val="004A76A6"/>
    <w:rsid w:val="004A77F4"/>
    <w:rsid w:val="004A7951"/>
    <w:rsid w:val="004A7D36"/>
    <w:rsid w:val="004A7D8A"/>
    <w:rsid w:val="004A7FBD"/>
    <w:rsid w:val="004A7FEE"/>
    <w:rsid w:val="004B0583"/>
    <w:rsid w:val="004B07DA"/>
    <w:rsid w:val="004B081C"/>
    <w:rsid w:val="004B0854"/>
    <w:rsid w:val="004B0A49"/>
    <w:rsid w:val="004B0B1B"/>
    <w:rsid w:val="004B0CBE"/>
    <w:rsid w:val="004B12B8"/>
    <w:rsid w:val="004B1472"/>
    <w:rsid w:val="004B1544"/>
    <w:rsid w:val="004B19FD"/>
    <w:rsid w:val="004B1A11"/>
    <w:rsid w:val="004B1A6F"/>
    <w:rsid w:val="004B1F47"/>
    <w:rsid w:val="004B2005"/>
    <w:rsid w:val="004B20BA"/>
    <w:rsid w:val="004B20E0"/>
    <w:rsid w:val="004B23E4"/>
    <w:rsid w:val="004B26A5"/>
    <w:rsid w:val="004B2719"/>
    <w:rsid w:val="004B283C"/>
    <w:rsid w:val="004B2A81"/>
    <w:rsid w:val="004B2AD5"/>
    <w:rsid w:val="004B2AED"/>
    <w:rsid w:val="004B2C3F"/>
    <w:rsid w:val="004B3769"/>
    <w:rsid w:val="004B376F"/>
    <w:rsid w:val="004B37FC"/>
    <w:rsid w:val="004B3809"/>
    <w:rsid w:val="004B3998"/>
    <w:rsid w:val="004B3A1C"/>
    <w:rsid w:val="004B3AFC"/>
    <w:rsid w:val="004B3C9A"/>
    <w:rsid w:val="004B43B0"/>
    <w:rsid w:val="004B44EC"/>
    <w:rsid w:val="004B455E"/>
    <w:rsid w:val="004B495F"/>
    <w:rsid w:val="004B4A36"/>
    <w:rsid w:val="004B5289"/>
    <w:rsid w:val="004B53D2"/>
    <w:rsid w:val="004B548B"/>
    <w:rsid w:val="004B5501"/>
    <w:rsid w:val="004B5650"/>
    <w:rsid w:val="004B59F6"/>
    <w:rsid w:val="004B5FD8"/>
    <w:rsid w:val="004B675B"/>
    <w:rsid w:val="004B6A53"/>
    <w:rsid w:val="004B6D6D"/>
    <w:rsid w:val="004B70B0"/>
    <w:rsid w:val="004B72E3"/>
    <w:rsid w:val="004B73BF"/>
    <w:rsid w:val="004B7635"/>
    <w:rsid w:val="004B77ED"/>
    <w:rsid w:val="004B783C"/>
    <w:rsid w:val="004B7962"/>
    <w:rsid w:val="004B7E09"/>
    <w:rsid w:val="004B7E7C"/>
    <w:rsid w:val="004B7F4E"/>
    <w:rsid w:val="004B7F89"/>
    <w:rsid w:val="004C00B0"/>
    <w:rsid w:val="004C05C2"/>
    <w:rsid w:val="004C07D2"/>
    <w:rsid w:val="004C0E26"/>
    <w:rsid w:val="004C1006"/>
    <w:rsid w:val="004C10E6"/>
    <w:rsid w:val="004C113C"/>
    <w:rsid w:val="004C1155"/>
    <w:rsid w:val="004C12E3"/>
    <w:rsid w:val="004C14A6"/>
    <w:rsid w:val="004C163C"/>
    <w:rsid w:val="004C1930"/>
    <w:rsid w:val="004C1C28"/>
    <w:rsid w:val="004C1F8A"/>
    <w:rsid w:val="004C20D9"/>
    <w:rsid w:val="004C21BA"/>
    <w:rsid w:val="004C25EC"/>
    <w:rsid w:val="004C27DE"/>
    <w:rsid w:val="004C2883"/>
    <w:rsid w:val="004C2929"/>
    <w:rsid w:val="004C2B84"/>
    <w:rsid w:val="004C2B94"/>
    <w:rsid w:val="004C2C2A"/>
    <w:rsid w:val="004C2D68"/>
    <w:rsid w:val="004C2FCB"/>
    <w:rsid w:val="004C2FE9"/>
    <w:rsid w:val="004C3024"/>
    <w:rsid w:val="004C3026"/>
    <w:rsid w:val="004C30ED"/>
    <w:rsid w:val="004C3208"/>
    <w:rsid w:val="004C3258"/>
    <w:rsid w:val="004C32E2"/>
    <w:rsid w:val="004C34A8"/>
    <w:rsid w:val="004C3693"/>
    <w:rsid w:val="004C3760"/>
    <w:rsid w:val="004C39DB"/>
    <w:rsid w:val="004C3B86"/>
    <w:rsid w:val="004C3CF2"/>
    <w:rsid w:val="004C3D96"/>
    <w:rsid w:val="004C3E6D"/>
    <w:rsid w:val="004C3E6F"/>
    <w:rsid w:val="004C3F73"/>
    <w:rsid w:val="004C3F9C"/>
    <w:rsid w:val="004C461F"/>
    <w:rsid w:val="004C4709"/>
    <w:rsid w:val="004C4736"/>
    <w:rsid w:val="004C49BD"/>
    <w:rsid w:val="004C4B3C"/>
    <w:rsid w:val="004C4C47"/>
    <w:rsid w:val="004C51B8"/>
    <w:rsid w:val="004C520F"/>
    <w:rsid w:val="004C5377"/>
    <w:rsid w:val="004C568F"/>
    <w:rsid w:val="004C5A0F"/>
    <w:rsid w:val="004C5A33"/>
    <w:rsid w:val="004C5D12"/>
    <w:rsid w:val="004C5E53"/>
    <w:rsid w:val="004C60A5"/>
    <w:rsid w:val="004C6130"/>
    <w:rsid w:val="004C637C"/>
    <w:rsid w:val="004C64D1"/>
    <w:rsid w:val="004C65B5"/>
    <w:rsid w:val="004C6970"/>
    <w:rsid w:val="004C6BBD"/>
    <w:rsid w:val="004C6D37"/>
    <w:rsid w:val="004C6DC5"/>
    <w:rsid w:val="004C7150"/>
    <w:rsid w:val="004C7182"/>
    <w:rsid w:val="004C728A"/>
    <w:rsid w:val="004C7686"/>
    <w:rsid w:val="004C79C9"/>
    <w:rsid w:val="004C7C97"/>
    <w:rsid w:val="004C7FE4"/>
    <w:rsid w:val="004D03F8"/>
    <w:rsid w:val="004D04A0"/>
    <w:rsid w:val="004D0616"/>
    <w:rsid w:val="004D07DA"/>
    <w:rsid w:val="004D099B"/>
    <w:rsid w:val="004D0AF5"/>
    <w:rsid w:val="004D0BD5"/>
    <w:rsid w:val="004D0D1A"/>
    <w:rsid w:val="004D0F09"/>
    <w:rsid w:val="004D0F73"/>
    <w:rsid w:val="004D0F89"/>
    <w:rsid w:val="004D0F9D"/>
    <w:rsid w:val="004D106E"/>
    <w:rsid w:val="004D14B4"/>
    <w:rsid w:val="004D14F6"/>
    <w:rsid w:val="004D15AF"/>
    <w:rsid w:val="004D16A9"/>
    <w:rsid w:val="004D1874"/>
    <w:rsid w:val="004D1902"/>
    <w:rsid w:val="004D1935"/>
    <w:rsid w:val="004D1C56"/>
    <w:rsid w:val="004D1DD0"/>
    <w:rsid w:val="004D25A5"/>
    <w:rsid w:val="004D25D6"/>
    <w:rsid w:val="004D25E5"/>
    <w:rsid w:val="004D26CF"/>
    <w:rsid w:val="004D27A7"/>
    <w:rsid w:val="004D2859"/>
    <w:rsid w:val="004D296F"/>
    <w:rsid w:val="004D2A66"/>
    <w:rsid w:val="004D2AA0"/>
    <w:rsid w:val="004D2C49"/>
    <w:rsid w:val="004D2D5F"/>
    <w:rsid w:val="004D3005"/>
    <w:rsid w:val="004D323A"/>
    <w:rsid w:val="004D32EC"/>
    <w:rsid w:val="004D33CE"/>
    <w:rsid w:val="004D3456"/>
    <w:rsid w:val="004D386B"/>
    <w:rsid w:val="004D391D"/>
    <w:rsid w:val="004D391F"/>
    <w:rsid w:val="004D3BBF"/>
    <w:rsid w:val="004D3C73"/>
    <w:rsid w:val="004D3CA3"/>
    <w:rsid w:val="004D3CAF"/>
    <w:rsid w:val="004D3DC9"/>
    <w:rsid w:val="004D3E2C"/>
    <w:rsid w:val="004D400A"/>
    <w:rsid w:val="004D441D"/>
    <w:rsid w:val="004D444D"/>
    <w:rsid w:val="004D4513"/>
    <w:rsid w:val="004D4B20"/>
    <w:rsid w:val="004D4B93"/>
    <w:rsid w:val="004D4BDA"/>
    <w:rsid w:val="004D4C61"/>
    <w:rsid w:val="004D4C6B"/>
    <w:rsid w:val="004D4F71"/>
    <w:rsid w:val="004D5396"/>
    <w:rsid w:val="004D53E2"/>
    <w:rsid w:val="004D5699"/>
    <w:rsid w:val="004D570F"/>
    <w:rsid w:val="004D5C57"/>
    <w:rsid w:val="004D5F4D"/>
    <w:rsid w:val="004D6011"/>
    <w:rsid w:val="004D604E"/>
    <w:rsid w:val="004D6091"/>
    <w:rsid w:val="004D61A5"/>
    <w:rsid w:val="004D624A"/>
    <w:rsid w:val="004D69A5"/>
    <w:rsid w:val="004D6B82"/>
    <w:rsid w:val="004D6B9E"/>
    <w:rsid w:val="004D6C7F"/>
    <w:rsid w:val="004D6DB8"/>
    <w:rsid w:val="004D6DD0"/>
    <w:rsid w:val="004D6E08"/>
    <w:rsid w:val="004D7100"/>
    <w:rsid w:val="004D712C"/>
    <w:rsid w:val="004D73DC"/>
    <w:rsid w:val="004D75E8"/>
    <w:rsid w:val="004D785A"/>
    <w:rsid w:val="004D7A00"/>
    <w:rsid w:val="004D7D08"/>
    <w:rsid w:val="004E000D"/>
    <w:rsid w:val="004E0417"/>
    <w:rsid w:val="004E0629"/>
    <w:rsid w:val="004E07BB"/>
    <w:rsid w:val="004E0A39"/>
    <w:rsid w:val="004E0B34"/>
    <w:rsid w:val="004E0D84"/>
    <w:rsid w:val="004E0DD0"/>
    <w:rsid w:val="004E0E05"/>
    <w:rsid w:val="004E10A6"/>
    <w:rsid w:val="004E11C0"/>
    <w:rsid w:val="004E15BB"/>
    <w:rsid w:val="004E15D4"/>
    <w:rsid w:val="004E18F0"/>
    <w:rsid w:val="004E1C01"/>
    <w:rsid w:val="004E1D8E"/>
    <w:rsid w:val="004E20E0"/>
    <w:rsid w:val="004E21F8"/>
    <w:rsid w:val="004E2241"/>
    <w:rsid w:val="004E23C3"/>
    <w:rsid w:val="004E24B7"/>
    <w:rsid w:val="004E27A7"/>
    <w:rsid w:val="004E29EC"/>
    <w:rsid w:val="004E29EE"/>
    <w:rsid w:val="004E2A8F"/>
    <w:rsid w:val="004E2AC8"/>
    <w:rsid w:val="004E2B04"/>
    <w:rsid w:val="004E2C52"/>
    <w:rsid w:val="004E2CF0"/>
    <w:rsid w:val="004E2E70"/>
    <w:rsid w:val="004E30F4"/>
    <w:rsid w:val="004E32EA"/>
    <w:rsid w:val="004E3369"/>
    <w:rsid w:val="004E3376"/>
    <w:rsid w:val="004E3541"/>
    <w:rsid w:val="004E361C"/>
    <w:rsid w:val="004E3627"/>
    <w:rsid w:val="004E36D7"/>
    <w:rsid w:val="004E3A1D"/>
    <w:rsid w:val="004E3A5C"/>
    <w:rsid w:val="004E3D7F"/>
    <w:rsid w:val="004E3DE0"/>
    <w:rsid w:val="004E4018"/>
    <w:rsid w:val="004E4250"/>
    <w:rsid w:val="004E4267"/>
    <w:rsid w:val="004E4352"/>
    <w:rsid w:val="004E4420"/>
    <w:rsid w:val="004E4A43"/>
    <w:rsid w:val="004E4C97"/>
    <w:rsid w:val="004E4F01"/>
    <w:rsid w:val="004E510D"/>
    <w:rsid w:val="004E52F0"/>
    <w:rsid w:val="004E53E0"/>
    <w:rsid w:val="004E5755"/>
    <w:rsid w:val="004E57A9"/>
    <w:rsid w:val="004E5845"/>
    <w:rsid w:val="004E5945"/>
    <w:rsid w:val="004E5A9E"/>
    <w:rsid w:val="004E5D62"/>
    <w:rsid w:val="004E5D69"/>
    <w:rsid w:val="004E5DAF"/>
    <w:rsid w:val="004E5FD2"/>
    <w:rsid w:val="004E6266"/>
    <w:rsid w:val="004E6900"/>
    <w:rsid w:val="004E6963"/>
    <w:rsid w:val="004E6D06"/>
    <w:rsid w:val="004E6DCB"/>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770"/>
    <w:rsid w:val="004F08B9"/>
    <w:rsid w:val="004F0B9C"/>
    <w:rsid w:val="004F0DC5"/>
    <w:rsid w:val="004F0DCC"/>
    <w:rsid w:val="004F0F97"/>
    <w:rsid w:val="004F116A"/>
    <w:rsid w:val="004F1250"/>
    <w:rsid w:val="004F12E4"/>
    <w:rsid w:val="004F1312"/>
    <w:rsid w:val="004F13C3"/>
    <w:rsid w:val="004F185A"/>
    <w:rsid w:val="004F1B6B"/>
    <w:rsid w:val="004F1D7C"/>
    <w:rsid w:val="004F1EAC"/>
    <w:rsid w:val="004F1F93"/>
    <w:rsid w:val="004F2097"/>
    <w:rsid w:val="004F21B6"/>
    <w:rsid w:val="004F21EB"/>
    <w:rsid w:val="004F2387"/>
    <w:rsid w:val="004F256C"/>
    <w:rsid w:val="004F26AC"/>
    <w:rsid w:val="004F2706"/>
    <w:rsid w:val="004F2813"/>
    <w:rsid w:val="004F292D"/>
    <w:rsid w:val="004F299E"/>
    <w:rsid w:val="004F31BD"/>
    <w:rsid w:val="004F348D"/>
    <w:rsid w:val="004F3706"/>
    <w:rsid w:val="004F38BD"/>
    <w:rsid w:val="004F3A1F"/>
    <w:rsid w:val="004F3B52"/>
    <w:rsid w:val="004F3BD4"/>
    <w:rsid w:val="004F3D2F"/>
    <w:rsid w:val="004F3F0E"/>
    <w:rsid w:val="004F40F1"/>
    <w:rsid w:val="004F4144"/>
    <w:rsid w:val="004F4321"/>
    <w:rsid w:val="004F451C"/>
    <w:rsid w:val="004F4540"/>
    <w:rsid w:val="004F469E"/>
    <w:rsid w:val="004F4941"/>
    <w:rsid w:val="004F4B05"/>
    <w:rsid w:val="004F4CB4"/>
    <w:rsid w:val="004F4E81"/>
    <w:rsid w:val="004F4FB7"/>
    <w:rsid w:val="004F5088"/>
    <w:rsid w:val="004F5157"/>
    <w:rsid w:val="004F51F4"/>
    <w:rsid w:val="004F5212"/>
    <w:rsid w:val="004F539E"/>
    <w:rsid w:val="004F5513"/>
    <w:rsid w:val="004F5770"/>
    <w:rsid w:val="004F5971"/>
    <w:rsid w:val="004F5D59"/>
    <w:rsid w:val="004F5D92"/>
    <w:rsid w:val="004F5DD0"/>
    <w:rsid w:val="004F5E67"/>
    <w:rsid w:val="004F62F6"/>
    <w:rsid w:val="004F6508"/>
    <w:rsid w:val="004F6540"/>
    <w:rsid w:val="004F6556"/>
    <w:rsid w:val="004F65EE"/>
    <w:rsid w:val="004F68F6"/>
    <w:rsid w:val="004F6B95"/>
    <w:rsid w:val="004F6C3D"/>
    <w:rsid w:val="004F6D76"/>
    <w:rsid w:val="004F6EDB"/>
    <w:rsid w:val="004F7107"/>
    <w:rsid w:val="004F7129"/>
    <w:rsid w:val="004F7421"/>
    <w:rsid w:val="004F7566"/>
    <w:rsid w:val="004F75DA"/>
    <w:rsid w:val="004F77D8"/>
    <w:rsid w:val="004F78B9"/>
    <w:rsid w:val="004F7A16"/>
    <w:rsid w:val="004F7AA9"/>
    <w:rsid w:val="004F7AF7"/>
    <w:rsid w:val="004F7E20"/>
    <w:rsid w:val="004F7E77"/>
    <w:rsid w:val="0050005F"/>
    <w:rsid w:val="00500327"/>
    <w:rsid w:val="00500515"/>
    <w:rsid w:val="005007C2"/>
    <w:rsid w:val="005007EE"/>
    <w:rsid w:val="005009DE"/>
    <w:rsid w:val="00500B6B"/>
    <w:rsid w:val="00500B82"/>
    <w:rsid w:val="00500C8B"/>
    <w:rsid w:val="00500DB0"/>
    <w:rsid w:val="00500EC9"/>
    <w:rsid w:val="00500F34"/>
    <w:rsid w:val="005016E0"/>
    <w:rsid w:val="0050170A"/>
    <w:rsid w:val="0050172A"/>
    <w:rsid w:val="00501B8B"/>
    <w:rsid w:val="00501E7C"/>
    <w:rsid w:val="00501F22"/>
    <w:rsid w:val="0050202B"/>
    <w:rsid w:val="0050207E"/>
    <w:rsid w:val="005020E3"/>
    <w:rsid w:val="00502501"/>
    <w:rsid w:val="0050260E"/>
    <w:rsid w:val="0050266D"/>
    <w:rsid w:val="005026E7"/>
    <w:rsid w:val="00502798"/>
    <w:rsid w:val="00502B9A"/>
    <w:rsid w:val="00502DC7"/>
    <w:rsid w:val="00502E3F"/>
    <w:rsid w:val="00502E76"/>
    <w:rsid w:val="00502EE8"/>
    <w:rsid w:val="00502FF1"/>
    <w:rsid w:val="00502FF4"/>
    <w:rsid w:val="00503094"/>
    <w:rsid w:val="005030A4"/>
    <w:rsid w:val="005030B9"/>
    <w:rsid w:val="00503193"/>
    <w:rsid w:val="00503426"/>
    <w:rsid w:val="005034DD"/>
    <w:rsid w:val="005035B7"/>
    <w:rsid w:val="00503602"/>
    <w:rsid w:val="00503651"/>
    <w:rsid w:val="00503976"/>
    <w:rsid w:val="00503A16"/>
    <w:rsid w:val="00503A39"/>
    <w:rsid w:val="00503AFD"/>
    <w:rsid w:val="00503E3C"/>
    <w:rsid w:val="00503FAA"/>
    <w:rsid w:val="005040C6"/>
    <w:rsid w:val="00504270"/>
    <w:rsid w:val="0050431C"/>
    <w:rsid w:val="00504949"/>
    <w:rsid w:val="00504E21"/>
    <w:rsid w:val="0050504F"/>
    <w:rsid w:val="00505379"/>
    <w:rsid w:val="00505537"/>
    <w:rsid w:val="00505873"/>
    <w:rsid w:val="00505ABB"/>
    <w:rsid w:val="00505BC9"/>
    <w:rsid w:val="005060F4"/>
    <w:rsid w:val="00506404"/>
    <w:rsid w:val="00506649"/>
    <w:rsid w:val="00506CE9"/>
    <w:rsid w:val="00506DA6"/>
    <w:rsid w:val="00506E5D"/>
    <w:rsid w:val="0050719E"/>
    <w:rsid w:val="00507327"/>
    <w:rsid w:val="00507425"/>
    <w:rsid w:val="00507565"/>
    <w:rsid w:val="0050761A"/>
    <w:rsid w:val="00507642"/>
    <w:rsid w:val="005076A1"/>
    <w:rsid w:val="00507860"/>
    <w:rsid w:val="00507A0A"/>
    <w:rsid w:val="00507AAB"/>
    <w:rsid w:val="00507E6C"/>
    <w:rsid w:val="0051006F"/>
    <w:rsid w:val="005100B5"/>
    <w:rsid w:val="005101BB"/>
    <w:rsid w:val="005104B6"/>
    <w:rsid w:val="005109A1"/>
    <w:rsid w:val="00510B1F"/>
    <w:rsid w:val="00510B8E"/>
    <w:rsid w:val="00510D1B"/>
    <w:rsid w:val="00510D6D"/>
    <w:rsid w:val="00510D9C"/>
    <w:rsid w:val="00511101"/>
    <w:rsid w:val="005112B1"/>
    <w:rsid w:val="0051134A"/>
    <w:rsid w:val="005115CD"/>
    <w:rsid w:val="005117EF"/>
    <w:rsid w:val="00511974"/>
    <w:rsid w:val="00511A98"/>
    <w:rsid w:val="00511F80"/>
    <w:rsid w:val="00512001"/>
    <w:rsid w:val="0051202B"/>
    <w:rsid w:val="0051205E"/>
    <w:rsid w:val="00512112"/>
    <w:rsid w:val="00512131"/>
    <w:rsid w:val="0051225E"/>
    <w:rsid w:val="005122B6"/>
    <w:rsid w:val="00512361"/>
    <w:rsid w:val="005123E1"/>
    <w:rsid w:val="00512417"/>
    <w:rsid w:val="0051261A"/>
    <w:rsid w:val="0051289B"/>
    <w:rsid w:val="00512D77"/>
    <w:rsid w:val="00512D86"/>
    <w:rsid w:val="00512DFA"/>
    <w:rsid w:val="005133E1"/>
    <w:rsid w:val="005135FD"/>
    <w:rsid w:val="00513955"/>
    <w:rsid w:val="0051395C"/>
    <w:rsid w:val="00513A61"/>
    <w:rsid w:val="00513B56"/>
    <w:rsid w:val="00513B81"/>
    <w:rsid w:val="00514153"/>
    <w:rsid w:val="00514280"/>
    <w:rsid w:val="005142E8"/>
    <w:rsid w:val="005142ED"/>
    <w:rsid w:val="00514717"/>
    <w:rsid w:val="005149AF"/>
    <w:rsid w:val="00514A18"/>
    <w:rsid w:val="00514AFE"/>
    <w:rsid w:val="00514BA8"/>
    <w:rsid w:val="00514C48"/>
    <w:rsid w:val="00514C4D"/>
    <w:rsid w:val="00514E85"/>
    <w:rsid w:val="00514F26"/>
    <w:rsid w:val="0051522B"/>
    <w:rsid w:val="00515662"/>
    <w:rsid w:val="005156BB"/>
    <w:rsid w:val="0051577F"/>
    <w:rsid w:val="00515D1D"/>
    <w:rsid w:val="00515F39"/>
    <w:rsid w:val="00515FFB"/>
    <w:rsid w:val="0051608E"/>
    <w:rsid w:val="00516152"/>
    <w:rsid w:val="0051631C"/>
    <w:rsid w:val="0051648F"/>
    <w:rsid w:val="005168C6"/>
    <w:rsid w:val="00516B0D"/>
    <w:rsid w:val="00516CBE"/>
    <w:rsid w:val="00516F48"/>
    <w:rsid w:val="00516F85"/>
    <w:rsid w:val="00516FF2"/>
    <w:rsid w:val="00517393"/>
    <w:rsid w:val="005173DB"/>
    <w:rsid w:val="00517469"/>
    <w:rsid w:val="00517516"/>
    <w:rsid w:val="00517F5A"/>
    <w:rsid w:val="0052028C"/>
    <w:rsid w:val="005206C0"/>
    <w:rsid w:val="005207B8"/>
    <w:rsid w:val="00520A29"/>
    <w:rsid w:val="00520E03"/>
    <w:rsid w:val="00520F53"/>
    <w:rsid w:val="00520FF8"/>
    <w:rsid w:val="00521093"/>
    <w:rsid w:val="005210E1"/>
    <w:rsid w:val="005211D3"/>
    <w:rsid w:val="00521306"/>
    <w:rsid w:val="00521477"/>
    <w:rsid w:val="005214AA"/>
    <w:rsid w:val="005214B1"/>
    <w:rsid w:val="005215BA"/>
    <w:rsid w:val="0052163C"/>
    <w:rsid w:val="00521878"/>
    <w:rsid w:val="005219EF"/>
    <w:rsid w:val="00521AF6"/>
    <w:rsid w:val="00521C24"/>
    <w:rsid w:val="00522052"/>
    <w:rsid w:val="005220C0"/>
    <w:rsid w:val="005220D5"/>
    <w:rsid w:val="00522501"/>
    <w:rsid w:val="0052265E"/>
    <w:rsid w:val="00522F25"/>
    <w:rsid w:val="0052302A"/>
    <w:rsid w:val="005230B5"/>
    <w:rsid w:val="0052316F"/>
    <w:rsid w:val="00523251"/>
    <w:rsid w:val="005232BD"/>
    <w:rsid w:val="005233FD"/>
    <w:rsid w:val="00523468"/>
    <w:rsid w:val="005234E0"/>
    <w:rsid w:val="00523558"/>
    <w:rsid w:val="005237CD"/>
    <w:rsid w:val="005238AD"/>
    <w:rsid w:val="0052398F"/>
    <w:rsid w:val="00523DAE"/>
    <w:rsid w:val="00523E1B"/>
    <w:rsid w:val="00523F87"/>
    <w:rsid w:val="00524152"/>
    <w:rsid w:val="005241C8"/>
    <w:rsid w:val="00524249"/>
    <w:rsid w:val="00524393"/>
    <w:rsid w:val="005244C3"/>
    <w:rsid w:val="00524543"/>
    <w:rsid w:val="005248C4"/>
    <w:rsid w:val="00524934"/>
    <w:rsid w:val="00525286"/>
    <w:rsid w:val="00525698"/>
    <w:rsid w:val="00525C62"/>
    <w:rsid w:val="00525F79"/>
    <w:rsid w:val="0052604E"/>
    <w:rsid w:val="005260B8"/>
    <w:rsid w:val="00526121"/>
    <w:rsid w:val="00526249"/>
    <w:rsid w:val="00526425"/>
    <w:rsid w:val="0052660D"/>
    <w:rsid w:val="0052661B"/>
    <w:rsid w:val="005266D7"/>
    <w:rsid w:val="005267E9"/>
    <w:rsid w:val="00526E70"/>
    <w:rsid w:val="00526ECB"/>
    <w:rsid w:val="00526F2F"/>
    <w:rsid w:val="00526FEC"/>
    <w:rsid w:val="00527060"/>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300A6"/>
    <w:rsid w:val="0053027A"/>
    <w:rsid w:val="0053082D"/>
    <w:rsid w:val="005308C3"/>
    <w:rsid w:val="00530946"/>
    <w:rsid w:val="00530A82"/>
    <w:rsid w:val="00530B64"/>
    <w:rsid w:val="00531493"/>
    <w:rsid w:val="00531553"/>
    <w:rsid w:val="005316DB"/>
    <w:rsid w:val="00531752"/>
    <w:rsid w:val="00531982"/>
    <w:rsid w:val="00531AE6"/>
    <w:rsid w:val="00531B97"/>
    <w:rsid w:val="00531C50"/>
    <w:rsid w:val="00531DF2"/>
    <w:rsid w:val="00531EA6"/>
    <w:rsid w:val="0053206D"/>
    <w:rsid w:val="005322D5"/>
    <w:rsid w:val="0053240F"/>
    <w:rsid w:val="0053241B"/>
    <w:rsid w:val="00532681"/>
    <w:rsid w:val="005327C3"/>
    <w:rsid w:val="00532813"/>
    <w:rsid w:val="0053281F"/>
    <w:rsid w:val="00532A81"/>
    <w:rsid w:val="00532B8F"/>
    <w:rsid w:val="00533147"/>
    <w:rsid w:val="005331F3"/>
    <w:rsid w:val="0053343B"/>
    <w:rsid w:val="0053396F"/>
    <w:rsid w:val="00533B4A"/>
    <w:rsid w:val="00533DDA"/>
    <w:rsid w:val="00533E22"/>
    <w:rsid w:val="005340A8"/>
    <w:rsid w:val="00534120"/>
    <w:rsid w:val="00534466"/>
    <w:rsid w:val="00534624"/>
    <w:rsid w:val="005347B0"/>
    <w:rsid w:val="00534E85"/>
    <w:rsid w:val="0053529E"/>
    <w:rsid w:val="005353DF"/>
    <w:rsid w:val="00535687"/>
    <w:rsid w:val="0053578B"/>
    <w:rsid w:val="00535978"/>
    <w:rsid w:val="00535BDF"/>
    <w:rsid w:val="00535E41"/>
    <w:rsid w:val="0053624D"/>
    <w:rsid w:val="00536675"/>
    <w:rsid w:val="00536797"/>
    <w:rsid w:val="00536A1E"/>
    <w:rsid w:val="00536B10"/>
    <w:rsid w:val="00536BE6"/>
    <w:rsid w:val="005373CE"/>
    <w:rsid w:val="00537665"/>
    <w:rsid w:val="005377A6"/>
    <w:rsid w:val="005377DD"/>
    <w:rsid w:val="0053780C"/>
    <w:rsid w:val="00537BE2"/>
    <w:rsid w:val="00537C86"/>
    <w:rsid w:val="0054008E"/>
    <w:rsid w:val="005400F5"/>
    <w:rsid w:val="005401A3"/>
    <w:rsid w:val="005402DC"/>
    <w:rsid w:val="0054032C"/>
    <w:rsid w:val="00540375"/>
    <w:rsid w:val="00540478"/>
    <w:rsid w:val="00540E8E"/>
    <w:rsid w:val="00541101"/>
    <w:rsid w:val="00541181"/>
    <w:rsid w:val="0054120B"/>
    <w:rsid w:val="005412E3"/>
    <w:rsid w:val="005412E9"/>
    <w:rsid w:val="0054146F"/>
    <w:rsid w:val="00541643"/>
    <w:rsid w:val="00541C62"/>
    <w:rsid w:val="00541E03"/>
    <w:rsid w:val="0054202C"/>
    <w:rsid w:val="005420BB"/>
    <w:rsid w:val="00542228"/>
    <w:rsid w:val="0054242E"/>
    <w:rsid w:val="005424EF"/>
    <w:rsid w:val="005428E2"/>
    <w:rsid w:val="0054296A"/>
    <w:rsid w:val="00542DF6"/>
    <w:rsid w:val="005430BA"/>
    <w:rsid w:val="00543199"/>
    <w:rsid w:val="00543226"/>
    <w:rsid w:val="005432A6"/>
    <w:rsid w:val="0054339A"/>
    <w:rsid w:val="00543562"/>
    <w:rsid w:val="005436A7"/>
    <w:rsid w:val="00543A9F"/>
    <w:rsid w:val="00543C99"/>
    <w:rsid w:val="00543D46"/>
    <w:rsid w:val="00543FD3"/>
    <w:rsid w:val="00544273"/>
    <w:rsid w:val="0054437F"/>
    <w:rsid w:val="005444BE"/>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A1"/>
    <w:rsid w:val="00545CDC"/>
    <w:rsid w:val="00545DD1"/>
    <w:rsid w:val="00545E98"/>
    <w:rsid w:val="005461E1"/>
    <w:rsid w:val="005461F7"/>
    <w:rsid w:val="00546408"/>
    <w:rsid w:val="0054653F"/>
    <w:rsid w:val="00546763"/>
    <w:rsid w:val="005467D1"/>
    <w:rsid w:val="00546AC0"/>
    <w:rsid w:val="00546D15"/>
    <w:rsid w:val="00546D40"/>
    <w:rsid w:val="00546DA8"/>
    <w:rsid w:val="0054712C"/>
    <w:rsid w:val="005472A6"/>
    <w:rsid w:val="0054749F"/>
    <w:rsid w:val="005474C4"/>
    <w:rsid w:val="00547804"/>
    <w:rsid w:val="005478BA"/>
    <w:rsid w:val="00547AB4"/>
    <w:rsid w:val="00547AD9"/>
    <w:rsid w:val="00547D8A"/>
    <w:rsid w:val="00547E25"/>
    <w:rsid w:val="00550417"/>
    <w:rsid w:val="00550437"/>
    <w:rsid w:val="00550498"/>
    <w:rsid w:val="005507EE"/>
    <w:rsid w:val="00550CE7"/>
    <w:rsid w:val="0055128A"/>
    <w:rsid w:val="005512DB"/>
    <w:rsid w:val="005516CD"/>
    <w:rsid w:val="005518A6"/>
    <w:rsid w:val="00551BD2"/>
    <w:rsid w:val="00551CEB"/>
    <w:rsid w:val="00551F60"/>
    <w:rsid w:val="00552166"/>
    <w:rsid w:val="00552193"/>
    <w:rsid w:val="00552778"/>
    <w:rsid w:val="00552812"/>
    <w:rsid w:val="00552BE1"/>
    <w:rsid w:val="00552DA8"/>
    <w:rsid w:val="00552E06"/>
    <w:rsid w:val="00552E2D"/>
    <w:rsid w:val="00552E67"/>
    <w:rsid w:val="0055325A"/>
    <w:rsid w:val="00553312"/>
    <w:rsid w:val="00553829"/>
    <w:rsid w:val="005538BB"/>
    <w:rsid w:val="00553A8C"/>
    <w:rsid w:val="00553AA3"/>
    <w:rsid w:val="00553B24"/>
    <w:rsid w:val="00553B6D"/>
    <w:rsid w:val="00553BF8"/>
    <w:rsid w:val="00553CE2"/>
    <w:rsid w:val="0055430A"/>
    <w:rsid w:val="00554472"/>
    <w:rsid w:val="00554510"/>
    <w:rsid w:val="00554553"/>
    <w:rsid w:val="005545E1"/>
    <w:rsid w:val="00554B1F"/>
    <w:rsid w:val="00554D87"/>
    <w:rsid w:val="00554E79"/>
    <w:rsid w:val="00554EE3"/>
    <w:rsid w:val="00554F53"/>
    <w:rsid w:val="00554F73"/>
    <w:rsid w:val="0055502C"/>
    <w:rsid w:val="0055522D"/>
    <w:rsid w:val="005552FB"/>
    <w:rsid w:val="0055531E"/>
    <w:rsid w:val="0055543B"/>
    <w:rsid w:val="00555794"/>
    <w:rsid w:val="00555CF4"/>
    <w:rsid w:val="00555D1D"/>
    <w:rsid w:val="005563A3"/>
    <w:rsid w:val="005563CD"/>
    <w:rsid w:val="00556B80"/>
    <w:rsid w:val="00556BEA"/>
    <w:rsid w:val="00556D4B"/>
    <w:rsid w:val="00556F01"/>
    <w:rsid w:val="00556F53"/>
    <w:rsid w:val="005572FD"/>
    <w:rsid w:val="005573DC"/>
    <w:rsid w:val="005574FD"/>
    <w:rsid w:val="00557569"/>
    <w:rsid w:val="005576BD"/>
    <w:rsid w:val="005576EE"/>
    <w:rsid w:val="00557742"/>
    <w:rsid w:val="0055783C"/>
    <w:rsid w:val="00557B8C"/>
    <w:rsid w:val="00557CC1"/>
    <w:rsid w:val="00557CE0"/>
    <w:rsid w:val="00557EBC"/>
    <w:rsid w:val="00557ED2"/>
    <w:rsid w:val="0056033E"/>
    <w:rsid w:val="005604DF"/>
    <w:rsid w:val="005604E0"/>
    <w:rsid w:val="0056082E"/>
    <w:rsid w:val="00560A4C"/>
    <w:rsid w:val="00560A54"/>
    <w:rsid w:val="00560A79"/>
    <w:rsid w:val="00560B85"/>
    <w:rsid w:val="00560C08"/>
    <w:rsid w:val="00560D01"/>
    <w:rsid w:val="005610F9"/>
    <w:rsid w:val="00561133"/>
    <w:rsid w:val="005612E3"/>
    <w:rsid w:val="005615A7"/>
    <w:rsid w:val="00561716"/>
    <w:rsid w:val="00561957"/>
    <w:rsid w:val="00561989"/>
    <w:rsid w:val="0056230B"/>
    <w:rsid w:val="005623B8"/>
    <w:rsid w:val="0056256B"/>
    <w:rsid w:val="00562784"/>
    <w:rsid w:val="0056288E"/>
    <w:rsid w:val="00562A99"/>
    <w:rsid w:val="00562B23"/>
    <w:rsid w:val="00562C32"/>
    <w:rsid w:val="00562E54"/>
    <w:rsid w:val="005630A0"/>
    <w:rsid w:val="00563406"/>
    <w:rsid w:val="005635A1"/>
    <w:rsid w:val="005639A7"/>
    <w:rsid w:val="005639AF"/>
    <w:rsid w:val="00563D4A"/>
    <w:rsid w:val="00563D9A"/>
    <w:rsid w:val="00563EBB"/>
    <w:rsid w:val="00563FAA"/>
    <w:rsid w:val="00564352"/>
    <w:rsid w:val="00564703"/>
    <w:rsid w:val="00564885"/>
    <w:rsid w:val="00564982"/>
    <w:rsid w:val="00564A06"/>
    <w:rsid w:val="00564A75"/>
    <w:rsid w:val="00564BA7"/>
    <w:rsid w:val="00564CEB"/>
    <w:rsid w:val="00564E70"/>
    <w:rsid w:val="00564FC4"/>
    <w:rsid w:val="005653BB"/>
    <w:rsid w:val="0056587A"/>
    <w:rsid w:val="00565952"/>
    <w:rsid w:val="00565B08"/>
    <w:rsid w:val="00565D98"/>
    <w:rsid w:val="00565E83"/>
    <w:rsid w:val="005660CD"/>
    <w:rsid w:val="00566245"/>
    <w:rsid w:val="0056627A"/>
    <w:rsid w:val="005663E5"/>
    <w:rsid w:val="0056660E"/>
    <w:rsid w:val="0056664A"/>
    <w:rsid w:val="005666D7"/>
    <w:rsid w:val="005668BC"/>
    <w:rsid w:val="00566900"/>
    <w:rsid w:val="00566A03"/>
    <w:rsid w:val="00566AC2"/>
    <w:rsid w:val="00566C87"/>
    <w:rsid w:val="00566CED"/>
    <w:rsid w:val="00566D02"/>
    <w:rsid w:val="00566D7C"/>
    <w:rsid w:val="00566EE6"/>
    <w:rsid w:val="00567153"/>
    <w:rsid w:val="00567580"/>
    <w:rsid w:val="00567705"/>
    <w:rsid w:val="00567741"/>
    <w:rsid w:val="00567AD3"/>
    <w:rsid w:val="00567B0C"/>
    <w:rsid w:val="00567BDF"/>
    <w:rsid w:val="00567C35"/>
    <w:rsid w:val="00567D2A"/>
    <w:rsid w:val="00567DCE"/>
    <w:rsid w:val="00567E1D"/>
    <w:rsid w:val="005701E7"/>
    <w:rsid w:val="00570370"/>
    <w:rsid w:val="00570427"/>
    <w:rsid w:val="005704B4"/>
    <w:rsid w:val="00570535"/>
    <w:rsid w:val="00570E5E"/>
    <w:rsid w:val="00571102"/>
    <w:rsid w:val="0057112E"/>
    <w:rsid w:val="00571207"/>
    <w:rsid w:val="00571209"/>
    <w:rsid w:val="005713D0"/>
    <w:rsid w:val="005714A7"/>
    <w:rsid w:val="0057187D"/>
    <w:rsid w:val="00571C2F"/>
    <w:rsid w:val="00571D43"/>
    <w:rsid w:val="00571DE4"/>
    <w:rsid w:val="00571F17"/>
    <w:rsid w:val="00571FAD"/>
    <w:rsid w:val="00572244"/>
    <w:rsid w:val="005723DF"/>
    <w:rsid w:val="005723FE"/>
    <w:rsid w:val="005727A0"/>
    <w:rsid w:val="00572A7D"/>
    <w:rsid w:val="00572E90"/>
    <w:rsid w:val="005730D0"/>
    <w:rsid w:val="00573377"/>
    <w:rsid w:val="005736A0"/>
    <w:rsid w:val="00573711"/>
    <w:rsid w:val="00573728"/>
    <w:rsid w:val="0057386E"/>
    <w:rsid w:val="00573C5F"/>
    <w:rsid w:val="00573D1D"/>
    <w:rsid w:val="00573D3C"/>
    <w:rsid w:val="00573E76"/>
    <w:rsid w:val="00573EE6"/>
    <w:rsid w:val="00573F4E"/>
    <w:rsid w:val="00573F5D"/>
    <w:rsid w:val="0057410C"/>
    <w:rsid w:val="005743C2"/>
    <w:rsid w:val="005743C7"/>
    <w:rsid w:val="005743F6"/>
    <w:rsid w:val="0057466C"/>
    <w:rsid w:val="0057469A"/>
    <w:rsid w:val="00574801"/>
    <w:rsid w:val="00574C54"/>
    <w:rsid w:val="00574EFD"/>
    <w:rsid w:val="00575022"/>
    <w:rsid w:val="00575272"/>
    <w:rsid w:val="0057538D"/>
    <w:rsid w:val="005754E6"/>
    <w:rsid w:val="00575559"/>
    <w:rsid w:val="005756F6"/>
    <w:rsid w:val="00575746"/>
    <w:rsid w:val="00575780"/>
    <w:rsid w:val="005757DF"/>
    <w:rsid w:val="00575873"/>
    <w:rsid w:val="00575A3D"/>
    <w:rsid w:val="00575B99"/>
    <w:rsid w:val="005761BE"/>
    <w:rsid w:val="0057635D"/>
    <w:rsid w:val="00576534"/>
    <w:rsid w:val="00576545"/>
    <w:rsid w:val="0057654A"/>
    <w:rsid w:val="005766B3"/>
    <w:rsid w:val="0057676F"/>
    <w:rsid w:val="00576BFF"/>
    <w:rsid w:val="00576C7F"/>
    <w:rsid w:val="00576CE7"/>
    <w:rsid w:val="00576E5A"/>
    <w:rsid w:val="00576EB0"/>
    <w:rsid w:val="00576EDA"/>
    <w:rsid w:val="00576FEC"/>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629"/>
    <w:rsid w:val="00580C22"/>
    <w:rsid w:val="0058100F"/>
    <w:rsid w:val="005810B1"/>
    <w:rsid w:val="00581121"/>
    <w:rsid w:val="0058142C"/>
    <w:rsid w:val="00581577"/>
    <w:rsid w:val="00581917"/>
    <w:rsid w:val="00581A40"/>
    <w:rsid w:val="00581CAA"/>
    <w:rsid w:val="00581EBD"/>
    <w:rsid w:val="00581F59"/>
    <w:rsid w:val="00582035"/>
    <w:rsid w:val="0058206D"/>
    <w:rsid w:val="0058222C"/>
    <w:rsid w:val="005822A6"/>
    <w:rsid w:val="00582337"/>
    <w:rsid w:val="0058251B"/>
    <w:rsid w:val="00582546"/>
    <w:rsid w:val="00582708"/>
    <w:rsid w:val="00582BC4"/>
    <w:rsid w:val="00582DDE"/>
    <w:rsid w:val="00582E53"/>
    <w:rsid w:val="00582F2D"/>
    <w:rsid w:val="00582F94"/>
    <w:rsid w:val="005830CD"/>
    <w:rsid w:val="005831B7"/>
    <w:rsid w:val="0058334A"/>
    <w:rsid w:val="00583609"/>
    <w:rsid w:val="00583D9A"/>
    <w:rsid w:val="00583DF3"/>
    <w:rsid w:val="005840BE"/>
    <w:rsid w:val="005840FC"/>
    <w:rsid w:val="00584242"/>
    <w:rsid w:val="00584298"/>
    <w:rsid w:val="005842F3"/>
    <w:rsid w:val="005844E8"/>
    <w:rsid w:val="00584BD3"/>
    <w:rsid w:val="00584C63"/>
    <w:rsid w:val="00584CF5"/>
    <w:rsid w:val="00585022"/>
    <w:rsid w:val="005852D5"/>
    <w:rsid w:val="00585358"/>
    <w:rsid w:val="00585AEA"/>
    <w:rsid w:val="00585B19"/>
    <w:rsid w:val="00585BE0"/>
    <w:rsid w:val="00585E84"/>
    <w:rsid w:val="005862F4"/>
    <w:rsid w:val="005863EA"/>
    <w:rsid w:val="00586461"/>
    <w:rsid w:val="005868EB"/>
    <w:rsid w:val="00586D5F"/>
    <w:rsid w:val="00586FF9"/>
    <w:rsid w:val="005876CF"/>
    <w:rsid w:val="005878B0"/>
    <w:rsid w:val="005879AC"/>
    <w:rsid w:val="00587C1C"/>
    <w:rsid w:val="00587E20"/>
    <w:rsid w:val="00587ED5"/>
    <w:rsid w:val="00590114"/>
    <w:rsid w:val="005901C3"/>
    <w:rsid w:val="00590262"/>
    <w:rsid w:val="00590361"/>
    <w:rsid w:val="00590705"/>
    <w:rsid w:val="005909B9"/>
    <w:rsid w:val="005909BF"/>
    <w:rsid w:val="00590D13"/>
    <w:rsid w:val="00590ECF"/>
    <w:rsid w:val="00590FC0"/>
    <w:rsid w:val="0059129C"/>
    <w:rsid w:val="00591861"/>
    <w:rsid w:val="00591910"/>
    <w:rsid w:val="00591B1B"/>
    <w:rsid w:val="00591F51"/>
    <w:rsid w:val="0059202B"/>
    <w:rsid w:val="005921A1"/>
    <w:rsid w:val="00592288"/>
    <w:rsid w:val="00592487"/>
    <w:rsid w:val="005925A7"/>
    <w:rsid w:val="005926E0"/>
    <w:rsid w:val="0059277A"/>
    <w:rsid w:val="00592C42"/>
    <w:rsid w:val="00592CEF"/>
    <w:rsid w:val="00592E63"/>
    <w:rsid w:val="00592F08"/>
    <w:rsid w:val="00593325"/>
    <w:rsid w:val="005934F9"/>
    <w:rsid w:val="00593A44"/>
    <w:rsid w:val="00593B2A"/>
    <w:rsid w:val="00593C6F"/>
    <w:rsid w:val="00593D63"/>
    <w:rsid w:val="00593F4F"/>
    <w:rsid w:val="00594193"/>
    <w:rsid w:val="005945E6"/>
    <w:rsid w:val="0059466E"/>
    <w:rsid w:val="0059491F"/>
    <w:rsid w:val="00594B95"/>
    <w:rsid w:val="00594E20"/>
    <w:rsid w:val="00594FE1"/>
    <w:rsid w:val="00595064"/>
    <w:rsid w:val="00595197"/>
    <w:rsid w:val="005953A6"/>
    <w:rsid w:val="00595463"/>
    <w:rsid w:val="00595663"/>
    <w:rsid w:val="0059578F"/>
    <w:rsid w:val="005959C1"/>
    <w:rsid w:val="00595A78"/>
    <w:rsid w:val="00595EA0"/>
    <w:rsid w:val="00596075"/>
    <w:rsid w:val="005963C9"/>
    <w:rsid w:val="005968E3"/>
    <w:rsid w:val="00596B56"/>
    <w:rsid w:val="00596D65"/>
    <w:rsid w:val="00596D9D"/>
    <w:rsid w:val="00596EAE"/>
    <w:rsid w:val="00596F21"/>
    <w:rsid w:val="005970E3"/>
    <w:rsid w:val="0059714D"/>
    <w:rsid w:val="005971AD"/>
    <w:rsid w:val="00597211"/>
    <w:rsid w:val="0059729A"/>
    <w:rsid w:val="0059745E"/>
    <w:rsid w:val="0059752C"/>
    <w:rsid w:val="00597D47"/>
    <w:rsid w:val="00597EE6"/>
    <w:rsid w:val="005A0069"/>
    <w:rsid w:val="005A00FF"/>
    <w:rsid w:val="005A02D1"/>
    <w:rsid w:val="005A0417"/>
    <w:rsid w:val="005A060E"/>
    <w:rsid w:val="005A061C"/>
    <w:rsid w:val="005A07A2"/>
    <w:rsid w:val="005A082C"/>
    <w:rsid w:val="005A0968"/>
    <w:rsid w:val="005A09FF"/>
    <w:rsid w:val="005A0A1D"/>
    <w:rsid w:val="005A0B41"/>
    <w:rsid w:val="005A0DE3"/>
    <w:rsid w:val="005A0E66"/>
    <w:rsid w:val="005A1298"/>
    <w:rsid w:val="005A1313"/>
    <w:rsid w:val="005A140E"/>
    <w:rsid w:val="005A1C0D"/>
    <w:rsid w:val="005A1D02"/>
    <w:rsid w:val="005A1DA6"/>
    <w:rsid w:val="005A1EC6"/>
    <w:rsid w:val="005A1FE5"/>
    <w:rsid w:val="005A22F3"/>
    <w:rsid w:val="005A24DF"/>
    <w:rsid w:val="005A255F"/>
    <w:rsid w:val="005A2588"/>
    <w:rsid w:val="005A26EB"/>
    <w:rsid w:val="005A2761"/>
    <w:rsid w:val="005A2C47"/>
    <w:rsid w:val="005A2D82"/>
    <w:rsid w:val="005A2D91"/>
    <w:rsid w:val="005A3358"/>
    <w:rsid w:val="005A33B4"/>
    <w:rsid w:val="005A3714"/>
    <w:rsid w:val="005A3899"/>
    <w:rsid w:val="005A3A7B"/>
    <w:rsid w:val="005A3D1F"/>
    <w:rsid w:val="005A3D83"/>
    <w:rsid w:val="005A4020"/>
    <w:rsid w:val="005A4053"/>
    <w:rsid w:val="005A40AC"/>
    <w:rsid w:val="005A4258"/>
    <w:rsid w:val="005A4285"/>
    <w:rsid w:val="005A44BC"/>
    <w:rsid w:val="005A454B"/>
    <w:rsid w:val="005A497E"/>
    <w:rsid w:val="005A497F"/>
    <w:rsid w:val="005A4C38"/>
    <w:rsid w:val="005A4CD0"/>
    <w:rsid w:val="005A4D18"/>
    <w:rsid w:val="005A4EFD"/>
    <w:rsid w:val="005A5201"/>
    <w:rsid w:val="005A531D"/>
    <w:rsid w:val="005A5467"/>
    <w:rsid w:val="005A5B50"/>
    <w:rsid w:val="005A5C72"/>
    <w:rsid w:val="005A64CF"/>
    <w:rsid w:val="005A6525"/>
    <w:rsid w:val="005A6692"/>
    <w:rsid w:val="005A68D0"/>
    <w:rsid w:val="005A6A15"/>
    <w:rsid w:val="005A6A40"/>
    <w:rsid w:val="005A6D3E"/>
    <w:rsid w:val="005A6DAA"/>
    <w:rsid w:val="005A6DB6"/>
    <w:rsid w:val="005A6FB7"/>
    <w:rsid w:val="005A7002"/>
    <w:rsid w:val="005A742E"/>
    <w:rsid w:val="005A757D"/>
    <w:rsid w:val="005A775C"/>
    <w:rsid w:val="005A77E5"/>
    <w:rsid w:val="005A7917"/>
    <w:rsid w:val="005A796E"/>
    <w:rsid w:val="005A7CC3"/>
    <w:rsid w:val="005A7DEA"/>
    <w:rsid w:val="005A7ED2"/>
    <w:rsid w:val="005A7F24"/>
    <w:rsid w:val="005A7F5E"/>
    <w:rsid w:val="005A7FAD"/>
    <w:rsid w:val="005B0165"/>
    <w:rsid w:val="005B037D"/>
    <w:rsid w:val="005B0772"/>
    <w:rsid w:val="005B07DF"/>
    <w:rsid w:val="005B0886"/>
    <w:rsid w:val="005B0BBC"/>
    <w:rsid w:val="005B0F71"/>
    <w:rsid w:val="005B0F9E"/>
    <w:rsid w:val="005B1112"/>
    <w:rsid w:val="005B1169"/>
    <w:rsid w:val="005B1428"/>
    <w:rsid w:val="005B19F7"/>
    <w:rsid w:val="005B1B7D"/>
    <w:rsid w:val="005B2201"/>
    <w:rsid w:val="005B2555"/>
    <w:rsid w:val="005B2600"/>
    <w:rsid w:val="005B26C3"/>
    <w:rsid w:val="005B2767"/>
    <w:rsid w:val="005B282B"/>
    <w:rsid w:val="005B287F"/>
    <w:rsid w:val="005B28AB"/>
    <w:rsid w:val="005B28D4"/>
    <w:rsid w:val="005B28EA"/>
    <w:rsid w:val="005B2C36"/>
    <w:rsid w:val="005B2C7D"/>
    <w:rsid w:val="005B2CB3"/>
    <w:rsid w:val="005B2E68"/>
    <w:rsid w:val="005B33FC"/>
    <w:rsid w:val="005B3431"/>
    <w:rsid w:val="005B3494"/>
    <w:rsid w:val="005B369A"/>
    <w:rsid w:val="005B4554"/>
    <w:rsid w:val="005B466C"/>
    <w:rsid w:val="005B477F"/>
    <w:rsid w:val="005B4990"/>
    <w:rsid w:val="005B4A42"/>
    <w:rsid w:val="005B4CEA"/>
    <w:rsid w:val="005B4D7C"/>
    <w:rsid w:val="005B4EBF"/>
    <w:rsid w:val="005B508C"/>
    <w:rsid w:val="005B55AA"/>
    <w:rsid w:val="005B576D"/>
    <w:rsid w:val="005B58E3"/>
    <w:rsid w:val="005B59A9"/>
    <w:rsid w:val="005B5C8E"/>
    <w:rsid w:val="005B5CA7"/>
    <w:rsid w:val="005B6003"/>
    <w:rsid w:val="005B630A"/>
    <w:rsid w:val="005B6353"/>
    <w:rsid w:val="005B6513"/>
    <w:rsid w:val="005B6613"/>
    <w:rsid w:val="005B6730"/>
    <w:rsid w:val="005B677B"/>
    <w:rsid w:val="005B6845"/>
    <w:rsid w:val="005B69A3"/>
    <w:rsid w:val="005B6BF8"/>
    <w:rsid w:val="005B6C79"/>
    <w:rsid w:val="005B6EF8"/>
    <w:rsid w:val="005B7174"/>
    <w:rsid w:val="005B71CA"/>
    <w:rsid w:val="005B729F"/>
    <w:rsid w:val="005B72E5"/>
    <w:rsid w:val="005B7467"/>
    <w:rsid w:val="005B76BA"/>
    <w:rsid w:val="005B7AFA"/>
    <w:rsid w:val="005B7B6B"/>
    <w:rsid w:val="005B7C67"/>
    <w:rsid w:val="005C0390"/>
    <w:rsid w:val="005C05B5"/>
    <w:rsid w:val="005C0629"/>
    <w:rsid w:val="005C0665"/>
    <w:rsid w:val="005C0A1E"/>
    <w:rsid w:val="005C0BC2"/>
    <w:rsid w:val="005C0E4B"/>
    <w:rsid w:val="005C0E98"/>
    <w:rsid w:val="005C0F86"/>
    <w:rsid w:val="005C0FBD"/>
    <w:rsid w:val="005C111A"/>
    <w:rsid w:val="005C1181"/>
    <w:rsid w:val="005C125A"/>
    <w:rsid w:val="005C1368"/>
    <w:rsid w:val="005C13E6"/>
    <w:rsid w:val="005C1526"/>
    <w:rsid w:val="005C18CC"/>
    <w:rsid w:val="005C1BEE"/>
    <w:rsid w:val="005C1D74"/>
    <w:rsid w:val="005C1F41"/>
    <w:rsid w:val="005C21AB"/>
    <w:rsid w:val="005C2215"/>
    <w:rsid w:val="005C2348"/>
    <w:rsid w:val="005C2760"/>
    <w:rsid w:val="005C2881"/>
    <w:rsid w:val="005C2914"/>
    <w:rsid w:val="005C2934"/>
    <w:rsid w:val="005C2A35"/>
    <w:rsid w:val="005C2E5E"/>
    <w:rsid w:val="005C2FA9"/>
    <w:rsid w:val="005C358D"/>
    <w:rsid w:val="005C35BC"/>
    <w:rsid w:val="005C37D8"/>
    <w:rsid w:val="005C3835"/>
    <w:rsid w:val="005C3888"/>
    <w:rsid w:val="005C3980"/>
    <w:rsid w:val="005C3C97"/>
    <w:rsid w:val="005C3DBA"/>
    <w:rsid w:val="005C3FD4"/>
    <w:rsid w:val="005C4047"/>
    <w:rsid w:val="005C40E7"/>
    <w:rsid w:val="005C4A42"/>
    <w:rsid w:val="005C4E69"/>
    <w:rsid w:val="005C4EE6"/>
    <w:rsid w:val="005C4FED"/>
    <w:rsid w:val="005C51FD"/>
    <w:rsid w:val="005C5450"/>
    <w:rsid w:val="005C546D"/>
    <w:rsid w:val="005C54E3"/>
    <w:rsid w:val="005C598B"/>
    <w:rsid w:val="005C59E6"/>
    <w:rsid w:val="005C5C93"/>
    <w:rsid w:val="005C5DF6"/>
    <w:rsid w:val="005C622C"/>
    <w:rsid w:val="005C63CD"/>
    <w:rsid w:val="005C63E9"/>
    <w:rsid w:val="005C6584"/>
    <w:rsid w:val="005C67D2"/>
    <w:rsid w:val="005C6804"/>
    <w:rsid w:val="005C680A"/>
    <w:rsid w:val="005C6C00"/>
    <w:rsid w:val="005C6DE2"/>
    <w:rsid w:val="005C6F45"/>
    <w:rsid w:val="005C6F95"/>
    <w:rsid w:val="005C6FA8"/>
    <w:rsid w:val="005C75EA"/>
    <w:rsid w:val="005C7D59"/>
    <w:rsid w:val="005C7E63"/>
    <w:rsid w:val="005D00C4"/>
    <w:rsid w:val="005D01EC"/>
    <w:rsid w:val="005D02F4"/>
    <w:rsid w:val="005D0372"/>
    <w:rsid w:val="005D057C"/>
    <w:rsid w:val="005D0796"/>
    <w:rsid w:val="005D0A0D"/>
    <w:rsid w:val="005D0D55"/>
    <w:rsid w:val="005D159C"/>
    <w:rsid w:val="005D18A0"/>
    <w:rsid w:val="005D18EE"/>
    <w:rsid w:val="005D1AE0"/>
    <w:rsid w:val="005D1EE6"/>
    <w:rsid w:val="005D213F"/>
    <w:rsid w:val="005D2140"/>
    <w:rsid w:val="005D22B7"/>
    <w:rsid w:val="005D23C6"/>
    <w:rsid w:val="005D27D2"/>
    <w:rsid w:val="005D3411"/>
    <w:rsid w:val="005D34BA"/>
    <w:rsid w:val="005D399E"/>
    <w:rsid w:val="005D3D2A"/>
    <w:rsid w:val="005D3DD7"/>
    <w:rsid w:val="005D3E7A"/>
    <w:rsid w:val="005D3F05"/>
    <w:rsid w:val="005D445E"/>
    <w:rsid w:val="005D468A"/>
    <w:rsid w:val="005D46DE"/>
    <w:rsid w:val="005D474D"/>
    <w:rsid w:val="005D47B2"/>
    <w:rsid w:val="005D48E0"/>
    <w:rsid w:val="005D4A61"/>
    <w:rsid w:val="005D4C19"/>
    <w:rsid w:val="005D4D67"/>
    <w:rsid w:val="005D4E12"/>
    <w:rsid w:val="005D4F50"/>
    <w:rsid w:val="005D5482"/>
    <w:rsid w:val="005D550B"/>
    <w:rsid w:val="005D5656"/>
    <w:rsid w:val="005D574F"/>
    <w:rsid w:val="005D57A6"/>
    <w:rsid w:val="005D584D"/>
    <w:rsid w:val="005D58F5"/>
    <w:rsid w:val="005D5CDA"/>
    <w:rsid w:val="005D613E"/>
    <w:rsid w:val="005D6214"/>
    <w:rsid w:val="005D624E"/>
    <w:rsid w:val="005D6593"/>
    <w:rsid w:val="005D6A7C"/>
    <w:rsid w:val="005D6AC4"/>
    <w:rsid w:val="005D6C3B"/>
    <w:rsid w:val="005D6E98"/>
    <w:rsid w:val="005D774F"/>
    <w:rsid w:val="005D77E7"/>
    <w:rsid w:val="005D793C"/>
    <w:rsid w:val="005D7D73"/>
    <w:rsid w:val="005D7EA0"/>
    <w:rsid w:val="005D7FC5"/>
    <w:rsid w:val="005E02DB"/>
    <w:rsid w:val="005E034F"/>
    <w:rsid w:val="005E0443"/>
    <w:rsid w:val="005E0515"/>
    <w:rsid w:val="005E0739"/>
    <w:rsid w:val="005E079D"/>
    <w:rsid w:val="005E0DC6"/>
    <w:rsid w:val="005E0FFC"/>
    <w:rsid w:val="005E10D2"/>
    <w:rsid w:val="005E10F1"/>
    <w:rsid w:val="005E1121"/>
    <w:rsid w:val="005E1260"/>
    <w:rsid w:val="005E14F6"/>
    <w:rsid w:val="005E1593"/>
    <w:rsid w:val="005E1614"/>
    <w:rsid w:val="005E1BAA"/>
    <w:rsid w:val="005E1C9E"/>
    <w:rsid w:val="005E1EF1"/>
    <w:rsid w:val="005E2490"/>
    <w:rsid w:val="005E258E"/>
    <w:rsid w:val="005E2608"/>
    <w:rsid w:val="005E28E7"/>
    <w:rsid w:val="005E2A2A"/>
    <w:rsid w:val="005E2C77"/>
    <w:rsid w:val="005E2E19"/>
    <w:rsid w:val="005E2EBC"/>
    <w:rsid w:val="005E300F"/>
    <w:rsid w:val="005E3063"/>
    <w:rsid w:val="005E31F4"/>
    <w:rsid w:val="005E3231"/>
    <w:rsid w:val="005E329A"/>
    <w:rsid w:val="005E33FB"/>
    <w:rsid w:val="005E35A2"/>
    <w:rsid w:val="005E3629"/>
    <w:rsid w:val="005E3A47"/>
    <w:rsid w:val="005E3A4E"/>
    <w:rsid w:val="005E3D06"/>
    <w:rsid w:val="005E4067"/>
    <w:rsid w:val="005E415F"/>
    <w:rsid w:val="005E4AA7"/>
    <w:rsid w:val="005E4B03"/>
    <w:rsid w:val="005E4B61"/>
    <w:rsid w:val="005E4B7E"/>
    <w:rsid w:val="005E4C82"/>
    <w:rsid w:val="005E4E5C"/>
    <w:rsid w:val="005E4F98"/>
    <w:rsid w:val="005E522F"/>
    <w:rsid w:val="005E5281"/>
    <w:rsid w:val="005E5359"/>
    <w:rsid w:val="005E56AD"/>
    <w:rsid w:val="005E56E7"/>
    <w:rsid w:val="005E56F5"/>
    <w:rsid w:val="005E5875"/>
    <w:rsid w:val="005E594F"/>
    <w:rsid w:val="005E5A19"/>
    <w:rsid w:val="005E5A4B"/>
    <w:rsid w:val="005E5C33"/>
    <w:rsid w:val="005E5D2C"/>
    <w:rsid w:val="005E6315"/>
    <w:rsid w:val="005E63BC"/>
    <w:rsid w:val="005E65A8"/>
    <w:rsid w:val="005E6625"/>
    <w:rsid w:val="005E6710"/>
    <w:rsid w:val="005E6878"/>
    <w:rsid w:val="005E68CE"/>
    <w:rsid w:val="005E697B"/>
    <w:rsid w:val="005E6F55"/>
    <w:rsid w:val="005E72DF"/>
    <w:rsid w:val="005E72E5"/>
    <w:rsid w:val="005E7514"/>
    <w:rsid w:val="005E752B"/>
    <w:rsid w:val="005E783A"/>
    <w:rsid w:val="005E79EB"/>
    <w:rsid w:val="005E7AED"/>
    <w:rsid w:val="005E7B1C"/>
    <w:rsid w:val="005E7B5F"/>
    <w:rsid w:val="005E7BF9"/>
    <w:rsid w:val="005E7E68"/>
    <w:rsid w:val="005F013D"/>
    <w:rsid w:val="005F028B"/>
    <w:rsid w:val="005F0855"/>
    <w:rsid w:val="005F09B1"/>
    <w:rsid w:val="005F0B71"/>
    <w:rsid w:val="005F0BEF"/>
    <w:rsid w:val="005F0C85"/>
    <w:rsid w:val="005F0E19"/>
    <w:rsid w:val="005F0F2A"/>
    <w:rsid w:val="005F101E"/>
    <w:rsid w:val="005F12EA"/>
    <w:rsid w:val="005F139F"/>
    <w:rsid w:val="005F15BF"/>
    <w:rsid w:val="005F162A"/>
    <w:rsid w:val="005F17BA"/>
    <w:rsid w:val="005F1A01"/>
    <w:rsid w:val="005F1E9D"/>
    <w:rsid w:val="005F258D"/>
    <w:rsid w:val="005F25AC"/>
    <w:rsid w:val="005F26C2"/>
    <w:rsid w:val="005F26C5"/>
    <w:rsid w:val="005F285B"/>
    <w:rsid w:val="005F2BB7"/>
    <w:rsid w:val="005F2D90"/>
    <w:rsid w:val="005F3280"/>
    <w:rsid w:val="005F32D7"/>
    <w:rsid w:val="005F3E1C"/>
    <w:rsid w:val="005F3FCB"/>
    <w:rsid w:val="005F40DB"/>
    <w:rsid w:val="005F4595"/>
    <w:rsid w:val="005F4633"/>
    <w:rsid w:val="005F46B0"/>
    <w:rsid w:val="005F470E"/>
    <w:rsid w:val="005F4E38"/>
    <w:rsid w:val="005F4E73"/>
    <w:rsid w:val="005F4EBF"/>
    <w:rsid w:val="005F53BA"/>
    <w:rsid w:val="005F53EB"/>
    <w:rsid w:val="005F56D8"/>
    <w:rsid w:val="005F580B"/>
    <w:rsid w:val="005F59D6"/>
    <w:rsid w:val="005F5A02"/>
    <w:rsid w:val="005F5B95"/>
    <w:rsid w:val="005F5C5D"/>
    <w:rsid w:val="005F5ED8"/>
    <w:rsid w:val="005F5F8F"/>
    <w:rsid w:val="005F60FA"/>
    <w:rsid w:val="005F645D"/>
    <w:rsid w:val="005F66A1"/>
    <w:rsid w:val="005F681D"/>
    <w:rsid w:val="005F6993"/>
    <w:rsid w:val="005F69CE"/>
    <w:rsid w:val="005F6AB1"/>
    <w:rsid w:val="005F6F14"/>
    <w:rsid w:val="005F6F5B"/>
    <w:rsid w:val="005F7151"/>
    <w:rsid w:val="005F7274"/>
    <w:rsid w:val="005F72F8"/>
    <w:rsid w:val="005F7334"/>
    <w:rsid w:val="005F7356"/>
    <w:rsid w:val="005F7465"/>
    <w:rsid w:val="005F747B"/>
    <w:rsid w:val="005F74C6"/>
    <w:rsid w:val="005F7608"/>
    <w:rsid w:val="005F785E"/>
    <w:rsid w:val="005F78EF"/>
    <w:rsid w:val="005F798F"/>
    <w:rsid w:val="005F7AF3"/>
    <w:rsid w:val="005F7B74"/>
    <w:rsid w:val="005F7C46"/>
    <w:rsid w:val="005F7C80"/>
    <w:rsid w:val="005F7CFD"/>
    <w:rsid w:val="005F7DBE"/>
    <w:rsid w:val="00600047"/>
    <w:rsid w:val="006002C7"/>
    <w:rsid w:val="0060048A"/>
    <w:rsid w:val="00600881"/>
    <w:rsid w:val="006008B5"/>
    <w:rsid w:val="006008CE"/>
    <w:rsid w:val="00600BEE"/>
    <w:rsid w:val="00600FDB"/>
    <w:rsid w:val="006011F1"/>
    <w:rsid w:val="006015D6"/>
    <w:rsid w:val="006016C8"/>
    <w:rsid w:val="006017C4"/>
    <w:rsid w:val="00601B92"/>
    <w:rsid w:val="00601DBF"/>
    <w:rsid w:val="00601E0D"/>
    <w:rsid w:val="006020CD"/>
    <w:rsid w:val="00602575"/>
    <w:rsid w:val="0060272F"/>
    <w:rsid w:val="0060292E"/>
    <w:rsid w:val="00602FA2"/>
    <w:rsid w:val="006030E5"/>
    <w:rsid w:val="0060319D"/>
    <w:rsid w:val="006031B3"/>
    <w:rsid w:val="006031B8"/>
    <w:rsid w:val="00603304"/>
    <w:rsid w:val="00603833"/>
    <w:rsid w:val="00603BE9"/>
    <w:rsid w:val="00603DE1"/>
    <w:rsid w:val="00603DE2"/>
    <w:rsid w:val="006040EE"/>
    <w:rsid w:val="006041B5"/>
    <w:rsid w:val="00604281"/>
    <w:rsid w:val="0060470D"/>
    <w:rsid w:val="00604792"/>
    <w:rsid w:val="0060479B"/>
    <w:rsid w:val="00604A21"/>
    <w:rsid w:val="00604F17"/>
    <w:rsid w:val="00605107"/>
    <w:rsid w:val="00605158"/>
    <w:rsid w:val="00605236"/>
    <w:rsid w:val="006052B8"/>
    <w:rsid w:val="0060569F"/>
    <w:rsid w:val="00605743"/>
    <w:rsid w:val="0060576E"/>
    <w:rsid w:val="00605951"/>
    <w:rsid w:val="00605D35"/>
    <w:rsid w:val="00605E53"/>
    <w:rsid w:val="00605EE3"/>
    <w:rsid w:val="0060602C"/>
    <w:rsid w:val="0060616B"/>
    <w:rsid w:val="0060617E"/>
    <w:rsid w:val="006061CE"/>
    <w:rsid w:val="006064B2"/>
    <w:rsid w:val="00606671"/>
    <w:rsid w:val="00606990"/>
    <w:rsid w:val="006069E4"/>
    <w:rsid w:val="00606CCF"/>
    <w:rsid w:val="00606DB5"/>
    <w:rsid w:val="0060719C"/>
    <w:rsid w:val="00607444"/>
    <w:rsid w:val="006074DD"/>
    <w:rsid w:val="00607639"/>
    <w:rsid w:val="00607826"/>
    <w:rsid w:val="00607984"/>
    <w:rsid w:val="00607F9B"/>
    <w:rsid w:val="00607FDC"/>
    <w:rsid w:val="00610443"/>
    <w:rsid w:val="00610547"/>
    <w:rsid w:val="00610DAD"/>
    <w:rsid w:val="00610E04"/>
    <w:rsid w:val="006112DB"/>
    <w:rsid w:val="006113FC"/>
    <w:rsid w:val="0061145B"/>
    <w:rsid w:val="0061148B"/>
    <w:rsid w:val="00611588"/>
    <w:rsid w:val="006115EF"/>
    <w:rsid w:val="00611834"/>
    <w:rsid w:val="006119D9"/>
    <w:rsid w:val="006119E3"/>
    <w:rsid w:val="00611E5A"/>
    <w:rsid w:val="006120F1"/>
    <w:rsid w:val="00612191"/>
    <w:rsid w:val="006121FE"/>
    <w:rsid w:val="00612429"/>
    <w:rsid w:val="0061293C"/>
    <w:rsid w:val="00612A5B"/>
    <w:rsid w:val="00612C34"/>
    <w:rsid w:val="00612CB8"/>
    <w:rsid w:val="006134D6"/>
    <w:rsid w:val="006135D0"/>
    <w:rsid w:val="00613755"/>
    <w:rsid w:val="006137F6"/>
    <w:rsid w:val="006138C5"/>
    <w:rsid w:val="00613A37"/>
    <w:rsid w:val="00613B8D"/>
    <w:rsid w:val="00613DFE"/>
    <w:rsid w:val="00613EA7"/>
    <w:rsid w:val="00613EA9"/>
    <w:rsid w:val="00614009"/>
    <w:rsid w:val="00614498"/>
    <w:rsid w:val="006144BC"/>
    <w:rsid w:val="006148D4"/>
    <w:rsid w:val="00614992"/>
    <w:rsid w:val="00614A96"/>
    <w:rsid w:val="00614BBA"/>
    <w:rsid w:val="00614CE9"/>
    <w:rsid w:val="00614EB9"/>
    <w:rsid w:val="00614F43"/>
    <w:rsid w:val="00615055"/>
    <w:rsid w:val="006152A9"/>
    <w:rsid w:val="006157AD"/>
    <w:rsid w:val="006157AF"/>
    <w:rsid w:val="0061598E"/>
    <w:rsid w:val="00615A0D"/>
    <w:rsid w:val="00615AD1"/>
    <w:rsid w:val="00615C44"/>
    <w:rsid w:val="00615CA2"/>
    <w:rsid w:val="00615CA5"/>
    <w:rsid w:val="00615D6A"/>
    <w:rsid w:val="00616063"/>
    <w:rsid w:val="006160AD"/>
    <w:rsid w:val="0061611B"/>
    <w:rsid w:val="00616253"/>
    <w:rsid w:val="00616286"/>
    <w:rsid w:val="00616537"/>
    <w:rsid w:val="006166F7"/>
    <w:rsid w:val="0061680E"/>
    <w:rsid w:val="00616CE2"/>
    <w:rsid w:val="00616D06"/>
    <w:rsid w:val="006170CC"/>
    <w:rsid w:val="006170DE"/>
    <w:rsid w:val="0061717C"/>
    <w:rsid w:val="0061731A"/>
    <w:rsid w:val="00617548"/>
    <w:rsid w:val="00617749"/>
    <w:rsid w:val="006177A7"/>
    <w:rsid w:val="00617C29"/>
    <w:rsid w:val="00617C77"/>
    <w:rsid w:val="00617E61"/>
    <w:rsid w:val="006200E2"/>
    <w:rsid w:val="00620232"/>
    <w:rsid w:val="006206D7"/>
    <w:rsid w:val="006208B2"/>
    <w:rsid w:val="00620924"/>
    <w:rsid w:val="00620C04"/>
    <w:rsid w:val="00620D89"/>
    <w:rsid w:val="00620D94"/>
    <w:rsid w:val="00620E3A"/>
    <w:rsid w:val="006213DE"/>
    <w:rsid w:val="006215B6"/>
    <w:rsid w:val="0062162F"/>
    <w:rsid w:val="00621736"/>
    <w:rsid w:val="00621744"/>
    <w:rsid w:val="006217C9"/>
    <w:rsid w:val="00621D15"/>
    <w:rsid w:val="00621EA3"/>
    <w:rsid w:val="00621F4A"/>
    <w:rsid w:val="0062202B"/>
    <w:rsid w:val="0062254F"/>
    <w:rsid w:val="006225E1"/>
    <w:rsid w:val="00622740"/>
    <w:rsid w:val="00622D60"/>
    <w:rsid w:val="00622DF5"/>
    <w:rsid w:val="00623132"/>
    <w:rsid w:val="00623190"/>
    <w:rsid w:val="006234FC"/>
    <w:rsid w:val="006235A1"/>
    <w:rsid w:val="006236F1"/>
    <w:rsid w:val="0062392D"/>
    <w:rsid w:val="00623B6F"/>
    <w:rsid w:val="00623F92"/>
    <w:rsid w:val="00624180"/>
    <w:rsid w:val="0062468B"/>
    <w:rsid w:val="00624B50"/>
    <w:rsid w:val="00624BC5"/>
    <w:rsid w:val="00624D4F"/>
    <w:rsid w:val="00624DBD"/>
    <w:rsid w:val="00624E3F"/>
    <w:rsid w:val="00624FF7"/>
    <w:rsid w:val="0062514A"/>
    <w:rsid w:val="006253DD"/>
    <w:rsid w:val="00625523"/>
    <w:rsid w:val="006256F8"/>
    <w:rsid w:val="0062570A"/>
    <w:rsid w:val="0062578C"/>
    <w:rsid w:val="00625BF6"/>
    <w:rsid w:val="00625CED"/>
    <w:rsid w:val="00625EC1"/>
    <w:rsid w:val="00625F0B"/>
    <w:rsid w:val="00625F39"/>
    <w:rsid w:val="00625F8F"/>
    <w:rsid w:val="00625FAA"/>
    <w:rsid w:val="00626172"/>
    <w:rsid w:val="006265CF"/>
    <w:rsid w:val="006267E2"/>
    <w:rsid w:val="006267F9"/>
    <w:rsid w:val="00626A42"/>
    <w:rsid w:val="00626B0D"/>
    <w:rsid w:val="00626C59"/>
    <w:rsid w:val="00626CBC"/>
    <w:rsid w:val="00626FB5"/>
    <w:rsid w:val="00627085"/>
    <w:rsid w:val="00627539"/>
    <w:rsid w:val="0062755E"/>
    <w:rsid w:val="00627577"/>
    <w:rsid w:val="00627691"/>
    <w:rsid w:val="00627758"/>
    <w:rsid w:val="00630120"/>
    <w:rsid w:val="006302C9"/>
    <w:rsid w:val="00630C4A"/>
    <w:rsid w:val="00630E9F"/>
    <w:rsid w:val="00630F46"/>
    <w:rsid w:val="00630FFE"/>
    <w:rsid w:val="00631069"/>
    <w:rsid w:val="006317D9"/>
    <w:rsid w:val="0063182B"/>
    <w:rsid w:val="00631AF9"/>
    <w:rsid w:val="00631C97"/>
    <w:rsid w:val="00631D05"/>
    <w:rsid w:val="00631F39"/>
    <w:rsid w:val="00632047"/>
    <w:rsid w:val="00632067"/>
    <w:rsid w:val="006321C8"/>
    <w:rsid w:val="006322B5"/>
    <w:rsid w:val="00632556"/>
    <w:rsid w:val="006328CD"/>
    <w:rsid w:val="00632930"/>
    <w:rsid w:val="00632A2B"/>
    <w:rsid w:val="00632BF5"/>
    <w:rsid w:val="00632E54"/>
    <w:rsid w:val="006331DF"/>
    <w:rsid w:val="00633325"/>
    <w:rsid w:val="00633927"/>
    <w:rsid w:val="006339F7"/>
    <w:rsid w:val="00633A46"/>
    <w:rsid w:val="00633C67"/>
    <w:rsid w:val="00633CF4"/>
    <w:rsid w:val="00633D0F"/>
    <w:rsid w:val="00633D41"/>
    <w:rsid w:val="00633DD5"/>
    <w:rsid w:val="00633E50"/>
    <w:rsid w:val="00633FB7"/>
    <w:rsid w:val="00634080"/>
    <w:rsid w:val="006344C7"/>
    <w:rsid w:val="00634552"/>
    <w:rsid w:val="006349E5"/>
    <w:rsid w:val="00634C67"/>
    <w:rsid w:val="00634C8C"/>
    <w:rsid w:val="00634CA8"/>
    <w:rsid w:val="00634DB8"/>
    <w:rsid w:val="0063527A"/>
    <w:rsid w:val="006352CA"/>
    <w:rsid w:val="00635322"/>
    <w:rsid w:val="00635390"/>
    <w:rsid w:val="006353A5"/>
    <w:rsid w:val="006353C3"/>
    <w:rsid w:val="00635435"/>
    <w:rsid w:val="006355EF"/>
    <w:rsid w:val="00635916"/>
    <w:rsid w:val="00635922"/>
    <w:rsid w:val="00635DA6"/>
    <w:rsid w:val="00635EDD"/>
    <w:rsid w:val="00635EFB"/>
    <w:rsid w:val="00636149"/>
    <w:rsid w:val="00636184"/>
    <w:rsid w:val="00636407"/>
    <w:rsid w:val="00636419"/>
    <w:rsid w:val="00636439"/>
    <w:rsid w:val="00636459"/>
    <w:rsid w:val="006366F6"/>
    <w:rsid w:val="0063678D"/>
    <w:rsid w:val="006367B3"/>
    <w:rsid w:val="006368DF"/>
    <w:rsid w:val="00636B1F"/>
    <w:rsid w:val="00636B46"/>
    <w:rsid w:val="00636B9D"/>
    <w:rsid w:val="00636CD1"/>
    <w:rsid w:val="00636E8E"/>
    <w:rsid w:val="00637064"/>
    <w:rsid w:val="0063706E"/>
    <w:rsid w:val="00637153"/>
    <w:rsid w:val="006371E7"/>
    <w:rsid w:val="006372D2"/>
    <w:rsid w:val="006376DA"/>
    <w:rsid w:val="00637823"/>
    <w:rsid w:val="006378EC"/>
    <w:rsid w:val="00637900"/>
    <w:rsid w:val="00637926"/>
    <w:rsid w:val="00637971"/>
    <w:rsid w:val="00637BF0"/>
    <w:rsid w:val="00637C72"/>
    <w:rsid w:val="00637EBE"/>
    <w:rsid w:val="00637F74"/>
    <w:rsid w:val="00640201"/>
    <w:rsid w:val="00640229"/>
    <w:rsid w:val="00640342"/>
    <w:rsid w:val="0064038D"/>
    <w:rsid w:val="00640A32"/>
    <w:rsid w:val="00640B0D"/>
    <w:rsid w:val="00640B9F"/>
    <w:rsid w:val="00640CE6"/>
    <w:rsid w:val="00640D29"/>
    <w:rsid w:val="00640F61"/>
    <w:rsid w:val="00641166"/>
    <w:rsid w:val="00641217"/>
    <w:rsid w:val="00641257"/>
    <w:rsid w:val="00641579"/>
    <w:rsid w:val="006415B8"/>
    <w:rsid w:val="0064175D"/>
    <w:rsid w:val="0064185C"/>
    <w:rsid w:val="006419FE"/>
    <w:rsid w:val="00641D25"/>
    <w:rsid w:val="00641EB4"/>
    <w:rsid w:val="00641F8A"/>
    <w:rsid w:val="00641F9B"/>
    <w:rsid w:val="00641FC5"/>
    <w:rsid w:val="006422C0"/>
    <w:rsid w:val="0064248A"/>
    <w:rsid w:val="006424B1"/>
    <w:rsid w:val="0064269B"/>
    <w:rsid w:val="00642881"/>
    <w:rsid w:val="00642A68"/>
    <w:rsid w:val="00642AE6"/>
    <w:rsid w:val="00642D6B"/>
    <w:rsid w:val="0064307E"/>
    <w:rsid w:val="00643090"/>
    <w:rsid w:val="0064327C"/>
    <w:rsid w:val="006432D2"/>
    <w:rsid w:val="0064350E"/>
    <w:rsid w:val="0064370B"/>
    <w:rsid w:val="00643AF0"/>
    <w:rsid w:val="00643D57"/>
    <w:rsid w:val="00643E10"/>
    <w:rsid w:val="00643F8E"/>
    <w:rsid w:val="00644031"/>
    <w:rsid w:val="006440B2"/>
    <w:rsid w:val="00644257"/>
    <w:rsid w:val="00644548"/>
    <w:rsid w:val="006448F7"/>
    <w:rsid w:val="00644A7E"/>
    <w:rsid w:val="00644E14"/>
    <w:rsid w:val="00644E9A"/>
    <w:rsid w:val="0064536B"/>
    <w:rsid w:val="0064544A"/>
    <w:rsid w:val="00645528"/>
    <w:rsid w:val="006456D6"/>
    <w:rsid w:val="00645BF6"/>
    <w:rsid w:val="00645E05"/>
    <w:rsid w:val="00645FAF"/>
    <w:rsid w:val="00646089"/>
    <w:rsid w:val="00646212"/>
    <w:rsid w:val="00646336"/>
    <w:rsid w:val="00646599"/>
    <w:rsid w:val="0064668C"/>
    <w:rsid w:val="00646B9D"/>
    <w:rsid w:val="00646DA8"/>
    <w:rsid w:val="00646F2F"/>
    <w:rsid w:val="00646F81"/>
    <w:rsid w:val="006474C4"/>
    <w:rsid w:val="0064775C"/>
    <w:rsid w:val="0064781A"/>
    <w:rsid w:val="00647BE1"/>
    <w:rsid w:val="00647FD6"/>
    <w:rsid w:val="00647FF6"/>
    <w:rsid w:val="0065017A"/>
    <w:rsid w:val="0065043D"/>
    <w:rsid w:val="00650538"/>
    <w:rsid w:val="00650659"/>
    <w:rsid w:val="006508AC"/>
    <w:rsid w:val="0065111E"/>
    <w:rsid w:val="00651295"/>
    <w:rsid w:val="006516A3"/>
    <w:rsid w:val="0065178A"/>
    <w:rsid w:val="00651859"/>
    <w:rsid w:val="006519DF"/>
    <w:rsid w:val="00652079"/>
    <w:rsid w:val="00652081"/>
    <w:rsid w:val="006520C6"/>
    <w:rsid w:val="00652152"/>
    <w:rsid w:val="006522AF"/>
    <w:rsid w:val="006523EE"/>
    <w:rsid w:val="00652C65"/>
    <w:rsid w:val="00652C76"/>
    <w:rsid w:val="00652EC3"/>
    <w:rsid w:val="00652F3A"/>
    <w:rsid w:val="006531D7"/>
    <w:rsid w:val="006532DD"/>
    <w:rsid w:val="006536FB"/>
    <w:rsid w:val="00653727"/>
    <w:rsid w:val="006537D6"/>
    <w:rsid w:val="00653805"/>
    <w:rsid w:val="00653B38"/>
    <w:rsid w:val="00653DD0"/>
    <w:rsid w:val="00653DFF"/>
    <w:rsid w:val="00653E9D"/>
    <w:rsid w:val="00654545"/>
    <w:rsid w:val="006546B8"/>
    <w:rsid w:val="006546CB"/>
    <w:rsid w:val="00654919"/>
    <w:rsid w:val="00654E90"/>
    <w:rsid w:val="00654FAB"/>
    <w:rsid w:val="0065508E"/>
    <w:rsid w:val="006551FA"/>
    <w:rsid w:val="006552B4"/>
    <w:rsid w:val="00655A48"/>
    <w:rsid w:val="00655B1A"/>
    <w:rsid w:val="00655C4E"/>
    <w:rsid w:val="00655DE8"/>
    <w:rsid w:val="00655FB2"/>
    <w:rsid w:val="00656052"/>
    <w:rsid w:val="0065617E"/>
    <w:rsid w:val="00656414"/>
    <w:rsid w:val="006564DD"/>
    <w:rsid w:val="006564E1"/>
    <w:rsid w:val="00656A09"/>
    <w:rsid w:val="00656A17"/>
    <w:rsid w:val="00656C77"/>
    <w:rsid w:val="00657174"/>
    <w:rsid w:val="006572EB"/>
    <w:rsid w:val="0065743A"/>
    <w:rsid w:val="0065759A"/>
    <w:rsid w:val="00657BAD"/>
    <w:rsid w:val="00657ED4"/>
    <w:rsid w:val="00657F0E"/>
    <w:rsid w:val="006600BE"/>
    <w:rsid w:val="00660141"/>
    <w:rsid w:val="00660330"/>
    <w:rsid w:val="006604F2"/>
    <w:rsid w:val="006605AD"/>
    <w:rsid w:val="006608DE"/>
    <w:rsid w:val="0066093A"/>
    <w:rsid w:val="0066098C"/>
    <w:rsid w:val="00660AB2"/>
    <w:rsid w:val="00660AD0"/>
    <w:rsid w:val="00660C56"/>
    <w:rsid w:val="00660CD0"/>
    <w:rsid w:val="00660CD9"/>
    <w:rsid w:val="00660EA8"/>
    <w:rsid w:val="006611BA"/>
    <w:rsid w:val="006612A0"/>
    <w:rsid w:val="006612D4"/>
    <w:rsid w:val="006613DD"/>
    <w:rsid w:val="00661499"/>
    <w:rsid w:val="00661539"/>
    <w:rsid w:val="0066156E"/>
    <w:rsid w:val="006618FE"/>
    <w:rsid w:val="00661922"/>
    <w:rsid w:val="00661928"/>
    <w:rsid w:val="00661B95"/>
    <w:rsid w:val="00662076"/>
    <w:rsid w:val="006623D3"/>
    <w:rsid w:val="00662675"/>
    <w:rsid w:val="00662713"/>
    <w:rsid w:val="006629EF"/>
    <w:rsid w:val="006629FD"/>
    <w:rsid w:val="00662BC7"/>
    <w:rsid w:val="00662C10"/>
    <w:rsid w:val="00662D5D"/>
    <w:rsid w:val="00663147"/>
    <w:rsid w:val="006631EC"/>
    <w:rsid w:val="00663215"/>
    <w:rsid w:val="006634C0"/>
    <w:rsid w:val="006634F5"/>
    <w:rsid w:val="006639E4"/>
    <w:rsid w:val="00663A22"/>
    <w:rsid w:val="00663A59"/>
    <w:rsid w:val="00663DBA"/>
    <w:rsid w:val="006640A4"/>
    <w:rsid w:val="00664698"/>
    <w:rsid w:val="006646E3"/>
    <w:rsid w:val="00664991"/>
    <w:rsid w:val="00664BE4"/>
    <w:rsid w:val="00664DCC"/>
    <w:rsid w:val="0066502A"/>
    <w:rsid w:val="0066504C"/>
    <w:rsid w:val="00665775"/>
    <w:rsid w:val="00665872"/>
    <w:rsid w:val="006658D0"/>
    <w:rsid w:val="00665997"/>
    <w:rsid w:val="00665B05"/>
    <w:rsid w:val="00665C81"/>
    <w:rsid w:val="00665D87"/>
    <w:rsid w:val="00665EFA"/>
    <w:rsid w:val="00666149"/>
    <w:rsid w:val="0066651F"/>
    <w:rsid w:val="0066677D"/>
    <w:rsid w:val="006667C3"/>
    <w:rsid w:val="00666A6A"/>
    <w:rsid w:val="00666AFF"/>
    <w:rsid w:val="00666C0C"/>
    <w:rsid w:val="00666D95"/>
    <w:rsid w:val="00666EF1"/>
    <w:rsid w:val="006671E3"/>
    <w:rsid w:val="00667396"/>
    <w:rsid w:val="00667831"/>
    <w:rsid w:val="006678EC"/>
    <w:rsid w:val="00667AAC"/>
    <w:rsid w:val="00667AD9"/>
    <w:rsid w:val="00667FCD"/>
    <w:rsid w:val="006700F5"/>
    <w:rsid w:val="006702D2"/>
    <w:rsid w:val="006706B8"/>
    <w:rsid w:val="006706EB"/>
    <w:rsid w:val="00670807"/>
    <w:rsid w:val="00670A94"/>
    <w:rsid w:val="00670B0D"/>
    <w:rsid w:val="00670BF0"/>
    <w:rsid w:val="00670C07"/>
    <w:rsid w:val="0067100B"/>
    <w:rsid w:val="006710B4"/>
    <w:rsid w:val="00671130"/>
    <w:rsid w:val="00671492"/>
    <w:rsid w:val="006714F9"/>
    <w:rsid w:val="00671577"/>
    <w:rsid w:val="0067164E"/>
    <w:rsid w:val="0067167C"/>
    <w:rsid w:val="00671848"/>
    <w:rsid w:val="00671963"/>
    <w:rsid w:val="006719A2"/>
    <w:rsid w:val="00671D93"/>
    <w:rsid w:val="00671E3E"/>
    <w:rsid w:val="00671FA7"/>
    <w:rsid w:val="006720EE"/>
    <w:rsid w:val="00672188"/>
    <w:rsid w:val="0067245F"/>
    <w:rsid w:val="006728DF"/>
    <w:rsid w:val="00672997"/>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6C"/>
    <w:rsid w:val="006742B0"/>
    <w:rsid w:val="006745A8"/>
    <w:rsid w:val="006747DA"/>
    <w:rsid w:val="0067498B"/>
    <w:rsid w:val="00674BCC"/>
    <w:rsid w:val="006751DC"/>
    <w:rsid w:val="00675210"/>
    <w:rsid w:val="006753F0"/>
    <w:rsid w:val="006755E4"/>
    <w:rsid w:val="0067575D"/>
    <w:rsid w:val="00675A53"/>
    <w:rsid w:val="00675B2A"/>
    <w:rsid w:val="00675CD3"/>
    <w:rsid w:val="00675D14"/>
    <w:rsid w:val="00675DC1"/>
    <w:rsid w:val="00675E0E"/>
    <w:rsid w:val="0067605F"/>
    <w:rsid w:val="0067613D"/>
    <w:rsid w:val="006764A3"/>
    <w:rsid w:val="006766B8"/>
    <w:rsid w:val="00676727"/>
    <w:rsid w:val="00676763"/>
    <w:rsid w:val="006767A5"/>
    <w:rsid w:val="0067689C"/>
    <w:rsid w:val="006768F6"/>
    <w:rsid w:val="00676E59"/>
    <w:rsid w:val="00677064"/>
    <w:rsid w:val="00677138"/>
    <w:rsid w:val="006772D7"/>
    <w:rsid w:val="00677327"/>
    <w:rsid w:val="006773A0"/>
    <w:rsid w:val="00677668"/>
    <w:rsid w:val="00677753"/>
    <w:rsid w:val="00677893"/>
    <w:rsid w:val="00677A20"/>
    <w:rsid w:val="00677C20"/>
    <w:rsid w:val="00677E00"/>
    <w:rsid w:val="00677FF2"/>
    <w:rsid w:val="006800BD"/>
    <w:rsid w:val="006802FE"/>
    <w:rsid w:val="00680372"/>
    <w:rsid w:val="0068040C"/>
    <w:rsid w:val="00680472"/>
    <w:rsid w:val="006804B4"/>
    <w:rsid w:val="0068053F"/>
    <w:rsid w:val="006808B2"/>
    <w:rsid w:val="00680A73"/>
    <w:rsid w:val="00680BAF"/>
    <w:rsid w:val="00680C34"/>
    <w:rsid w:val="00680C8A"/>
    <w:rsid w:val="00680DB0"/>
    <w:rsid w:val="00680E48"/>
    <w:rsid w:val="00680F05"/>
    <w:rsid w:val="00680F22"/>
    <w:rsid w:val="00681527"/>
    <w:rsid w:val="00681782"/>
    <w:rsid w:val="0068182F"/>
    <w:rsid w:val="00681B8B"/>
    <w:rsid w:val="00681BF0"/>
    <w:rsid w:val="006820A8"/>
    <w:rsid w:val="006823F2"/>
    <w:rsid w:val="00682496"/>
    <w:rsid w:val="00682540"/>
    <w:rsid w:val="0068258A"/>
    <w:rsid w:val="00682A46"/>
    <w:rsid w:val="00682C0C"/>
    <w:rsid w:val="00682C0D"/>
    <w:rsid w:val="00682DE3"/>
    <w:rsid w:val="00682FFD"/>
    <w:rsid w:val="00683337"/>
    <w:rsid w:val="0068339A"/>
    <w:rsid w:val="00683B37"/>
    <w:rsid w:val="00683D21"/>
    <w:rsid w:val="00683FFA"/>
    <w:rsid w:val="0068405F"/>
    <w:rsid w:val="0068429E"/>
    <w:rsid w:val="00684443"/>
    <w:rsid w:val="0068457C"/>
    <w:rsid w:val="006846B9"/>
    <w:rsid w:val="006847BC"/>
    <w:rsid w:val="00684842"/>
    <w:rsid w:val="00684A61"/>
    <w:rsid w:val="00684FD2"/>
    <w:rsid w:val="0068508A"/>
    <w:rsid w:val="0068536D"/>
    <w:rsid w:val="006853BF"/>
    <w:rsid w:val="00685622"/>
    <w:rsid w:val="006857B4"/>
    <w:rsid w:val="00685875"/>
    <w:rsid w:val="00685986"/>
    <w:rsid w:val="00685D3D"/>
    <w:rsid w:val="00685F0F"/>
    <w:rsid w:val="00685FED"/>
    <w:rsid w:val="006860ED"/>
    <w:rsid w:val="00686156"/>
    <w:rsid w:val="006861E4"/>
    <w:rsid w:val="0068628E"/>
    <w:rsid w:val="006863BF"/>
    <w:rsid w:val="00686557"/>
    <w:rsid w:val="00686661"/>
    <w:rsid w:val="00686889"/>
    <w:rsid w:val="006869D2"/>
    <w:rsid w:val="00686BE5"/>
    <w:rsid w:val="006871DF"/>
    <w:rsid w:val="006871F7"/>
    <w:rsid w:val="006872C5"/>
    <w:rsid w:val="0068788F"/>
    <w:rsid w:val="00687B2C"/>
    <w:rsid w:val="00687B9B"/>
    <w:rsid w:val="00687C7E"/>
    <w:rsid w:val="00687DBB"/>
    <w:rsid w:val="00687E88"/>
    <w:rsid w:val="00687FBF"/>
    <w:rsid w:val="00690037"/>
    <w:rsid w:val="0069012F"/>
    <w:rsid w:val="00690212"/>
    <w:rsid w:val="006905BC"/>
    <w:rsid w:val="00690869"/>
    <w:rsid w:val="00690C93"/>
    <w:rsid w:val="00690D78"/>
    <w:rsid w:val="00690FE9"/>
    <w:rsid w:val="0069106D"/>
    <w:rsid w:val="00691110"/>
    <w:rsid w:val="0069128E"/>
    <w:rsid w:val="006915CE"/>
    <w:rsid w:val="0069160E"/>
    <w:rsid w:val="00691665"/>
    <w:rsid w:val="006916DA"/>
    <w:rsid w:val="006917B7"/>
    <w:rsid w:val="00691B62"/>
    <w:rsid w:val="00691C8B"/>
    <w:rsid w:val="00692318"/>
    <w:rsid w:val="0069238F"/>
    <w:rsid w:val="006924BC"/>
    <w:rsid w:val="006926B9"/>
    <w:rsid w:val="006929A9"/>
    <w:rsid w:val="00692A06"/>
    <w:rsid w:val="00692ACF"/>
    <w:rsid w:val="00692B31"/>
    <w:rsid w:val="00692D31"/>
    <w:rsid w:val="00692EFE"/>
    <w:rsid w:val="006930EC"/>
    <w:rsid w:val="006931A3"/>
    <w:rsid w:val="00693349"/>
    <w:rsid w:val="00693413"/>
    <w:rsid w:val="00693455"/>
    <w:rsid w:val="0069370F"/>
    <w:rsid w:val="0069377D"/>
    <w:rsid w:val="0069386B"/>
    <w:rsid w:val="00693A97"/>
    <w:rsid w:val="00693C2A"/>
    <w:rsid w:val="00693C86"/>
    <w:rsid w:val="00694342"/>
    <w:rsid w:val="0069444F"/>
    <w:rsid w:val="00694459"/>
    <w:rsid w:val="0069458F"/>
    <w:rsid w:val="00694672"/>
    <w:rsid w:val="006948B2"/>
    <w:rsid w:val="00694922"/>
    <w:rsid w:val="00694AC1"/>
    <w:rsid w:val="00694BA4"/>
    <w:rsid w:val="006950A7"/>
    <w:rsid w:val="00695261"/>
    <w:rsid w:val="0069537D"/>
    <w:rsid w:val="00695482"/>
    <w:rsid w:val="006956AE"/>
    <w:rsid w:val="006958B9"/>
    <w:rsid w:val="00695A84"/>
    <w:rsid w:val="00695BC9"/>
    <w:rsid w:val="00695D68"/>
    <w:rsid w:val="00695D93"/>
    <w:rsid w:val="00695E82"/>
    <w:rsid w:val="00695EB6"/>
    <w:rsid w:val="0069637E"/>
    <w:rsid w:val="00696542"/>
    <w:rsid w:val="00696544"/>
    <w:rsid w:val="00696594"/>
    <w:rsid w:val="006965BE"/>
    <w:rsid w:val="0069679A"/>
    <w:rsid w:val="006968C3"/>
    <w:rsid w:val="00696A33"/>
    <w:rsid w:val="00696D0F"/>
    <w:rsid w:val="00696E48"/>
    <w:rsid w:val="00696EB8"/>
    <w:rsid w:val="00697216"/>
    <w:rsid w:val="00697247"/>
    <w:rsid w:val="006973AB"/>
    <w:rsid w:val="00697510"/>
    <w:rsid w:val="0069795D"/>
    <w:rsid w:val="00697CFD"/>
    <w:rsid w:val="00697D18"/>
    <w:rsid w:val="00697E32"/>
    <w:rsid w:val="00697EFE"/>
    <w:rsid w:val="00697FE7"/>
    <w:rsid w:val="006A01BB"/>
    <w:rsid w:val="006A0598"/>
    <w:rsid w:val="006A0677"/>
    <w:rsid w:val="006A067E"/>
    <w:rsid w:val="006A07D0"/>
    <w:rsid w:val="006A07ED"/>
    <w:rsid w:val="006A0ACB"/>
    <w:rsid w:val="006A0B35"/>
    <w:rsid w:val="006A0B7A"/>
    <w:rsid w:val="006A0BAE"/>
    <w:rsid w:val="006A0E23"/>
    <w:rsid w:val="006A0F80"/>
    <w:rsid w:val="006A1112"/>
    <w:rsid w:val="006A1147"/>
    <w:rsid w:val="006A14A0"/>
    <w:rsid w:val="006A14AF"/>
    <w:rsid w:val="006A14BC"/>
    <w:rsid w:val="006A159E"/>
    <w:rsid w:val="006A159F"/>
    <w:rsid w:val="006A168B"/>
    <w:rsid w:val="006A1826"/>
    <w:rsid w:val="006A1996"/>
    <w:rsid w:val="006A1B5C"/>
    <w:rsid w:val="006A1C76"/>
    <w:rsid w:val="006A1D12"/>
    <w:rsid w:val="006A2007"/>
    <w:rsid w:val="006A20D2"/>
    <w:rsid w:val="006A22BC"/>
    <w:rsid w:val="006A2348"/>
    <w:rsid w:val="006A2516"/>
    <w:rsid w:val="006A2743"/>
    <w:rsid w:val="006A27C6"/>
    <w:rsid w:val="006A2A95"/>
    <w:rsid w:val="006A2E4A"/>
    <w:rsid w:val="006A2EC3"/>
    <w:rsid w:val="006A2EDA"/>
    <w:rsid w:val="006A2F5D"/>
    <w:rsid w:val="006A30BD"/>
    <w:rsid w:val="006A3133"/>
    <w:rsid w:val="006A3347"/>
    <w:rsid w:val="006A358A"/>
    <w:rsid w:val="006A3905"/>
    <w:rsid w:val="006A3DFF"/>
    <w:rsid w:val="006A40E5"/>
    <w:rsid w:val="006A44D0"/>
    <w:rsid w:val="006A453B"/>
    <w:rsid w:val="006A45DF"/>
    <w:rsid w:val="006A46A0"/>
    <w:rsid w:val="006A4720"/>
    <w:rsid w:val="006A4A02"/>
    <w:rsid w:val="006A4C56"/>
    <w:rsid w:val="006A4C94"/>
    <w:rsid w:val="006A4C9D"/>
    <w:rsid w:val="006A4E22"/>
    <w:rsid w:val="006A4F21"/>
    <w:rsid w:val="006A5422"/>
    <w:rsid w:val="006A594A"/>
    <w:rsid w:val="006A5AE4"/>
    <w:rsid w:val="006A5C4C"/>
    <w:rsid w:val="006A5DC8"/>
    <w:rsid w:val="006A615E"/>
    <w:rsid w:val="006A6167"/>
    <w:rsid w:val="006A617B"/>
    <w:rsid w:val="006A61EE"/>
    <w:rsid w:val="006A630B"/>
    <w:rsid w:val="006A649D"/>
    <w:rsid w:val="006A6731"/>
    <w:rsid w:val="006A67A2"/>
    <w:rsid w:val="006A686D"/>
    <w:rsid w:val="006A688D"/>
    <w:rsid w:val="006A6B2F"/>
    <w:rsid w:val="006A6BD8"/>
    <w:rsid w:val="006A6D28"/>
    <w:rsid w:val="006A742E"/>
    <w:rsid w:val="006A770A"/>
    <w:rsid w:val="006A7795"/>
    <w:rsid w:val="006A7A92"/>
    <w:rsid w:val="006A7AAC"/>
    <w:rsid w:val="006A7ACF"/>
    <w:rsid w:val="006A7D30"/>
    <w:rsid w:val="006A7D95"/>
    <w:rsid w:val="006A7EBD"/>
    <w:rsid w:val="006A7F13"/>
    <w:rsid w:val="006B025B"/>
    <w:rsid w:val="006B02E7"/>
    <w:rsid w:val="006B0322"/>
    <w:rsid w:val="006B0555"/>
    <w:rsid w:val="006B0716"/>
    <w:rsid w:val="006B09B8"/>
    <w:rsid w:val="006B0CDF"/>
    <w:rsid w:val="006B0D77"/>
    <w:rsid w:val="006B10A8"/>
    <w:rsid w:val="006B1163"/>
    <w:rsid w:val="006B11E7"/>
    <w:rsid w:val="006B1327"/>
    <w:rsid w:val="006B1415"/>
    <w:rsid w:val="006B1483"/>
    <w:rsid w:val="006B148E"/>
    <w:rsid w:val="006B1636"/>
    <w:rsid w:val="006B1638"/>
    <w:rsid w:val="006B1956"/>
    <w:rsid w:val="006B1A39"/>
    <w:rsid w:val="006B1E8A"/>
    <w:rsid w:val="006B218F"/>
    <w:rsid w:val="006B28DA"/>
    <w:rsid w:val="006B29B8"/>
    <w:rsid w:val="006B2EC1"/>
    <w:rsid w:val="006B2ECE"/>
    <w:rsid w:val="006B2F14"/>
    <w:rsid w:val="006B2F30"/>
    <w:rsid w:val="006B315B"/>
    <w:rsid w:val="006B328B"/>
    <w:rsid w:val="006B3422"/>
    <w:rsid w:val="006B3809"/>
    <w:rsid w:val="006B3A61"/>
    <w:rsid w:val="006B3D7D"/>
    <w:rsid w:val="006B3DC9"/>
    <w:rsid w:val="006B4274"/>
    <w:rsid w:val="006B458C"/>
    <w:rsid w:val="006B45BE"/>
    <w:rsid w:val="006B46B4"/>
    <w:rsid w:val="006B4718"/>
    <w:rsid w:val="006B47FB"/>
    <w:rsid w:val="006B4996"/>
    <w:rsid w:val="006B4B23"/>
    <w:rsid w:val="006B4FC0"/>
    <w:rsid w:val="006B512F"/>
    <w:rsid w:val="006B516D"/>
    <w:rsid w:val="006B5465"/>
    <w:rsid w:val="006B547E"/>
    <w:rsid w:val="006B5EB3"/>
    <w:rsid w:val="006B5F82"/>
    <w:rsid w:val="006B603E"/>
    <w:rsid w:val="006B6156"/>
    <w:rsid w:val="006B654D"/>
    <w:rsid w:val="006B6942"/>
    <w:rsid w:val="006B69B7"/>
    <w:rsid w:val="006B69F2"/>
    <w:rsid w:val="006B6B20"/>
    <w:rsid w:val="006B6C23"/>
    <w:rsid w:val="006B6CD4"/>
    <w:rsid w:val="006B6D66"/>
    <w:rsid w:val="006B6FA7"/>
    <w:rsid w:val="006B7261"/>
    <w:rsid w:val="006B7342"/>
    <w:rsid w:val="006B73BF"/>
    <w:rsid w:val="006B76D9"/>
    <w:rsid w:val="006B7ACE"/>
    <w:rsid w:val="006B7B5F"/>
    <w:rsid w:val="006B7BB4"/>
    <w:rsid w:val="006B7F9E"/>
    <w:rsid w:val="006C0128"/>
    <w:rsid w:val="006C06AB"/>
    <w:rsid w:val="006C0B7D"/>
    <w:rsid w:val="006C0DA5"/>
    <w:rsid w:val="006C0E43"/>
    <w:rsid w:val="006C0FED"/>
    <w:rsid w:val="006C13DD"/>
    <w:rsid w:val="006C1580"/>
    <w:rsid w:val="006C16C4"/>
    <w:rsid w:val="006C16EE"/>
    <w:rsid w:val="006C1947"/>
    <w:rsid w:val="006C1A64"/>
    <w:rsid w:val="006C1E2C"/>
    <w:rsid w:val="006C1E36"/>
    <w:rsid w:val="006C1E89"/>
    <w:rsid w:val="006C1E8A"/>
    <w:rsid w:val="006C1F08"/>
    <w:rsid w:val="006C208F"/>
    <w:rsid w:val="006C241E"/>
    <w:rsid w:val="006C24A8"/>
    <w:rsid w:val="006C25F4"/>
    <w:rsid w:val="006C2800"/>
    <w:rsid w:val="006C2831"/>
    <w:rsid w:val="006C2AE9"/>
    <w:rsid w:val="006C2B0A"/>
    <w:rsid w:val="006C2B1B"/>
    <w:rsid w:val="006C2C7B"/>
    <w:rsid w:val="006C2DB1"/>
    <w:rsid w:val="006C2DE1"/>
    <w:rsid w:val="006C2E1E"/>
    <w:rsid w:val="006C3231"/>
    <w:rsid w:val="006C34FE"/>
    <w:rsid w:val="006C3587"/>
    <w:rsid w:val="006C35F1"/>
    <w:rsid w:val="006C3642"/>
    <w:rsid w:val="006C3A5E"/>
    <w:rsid w:val="006C3D07"/>
    <w:rsid w:val="006C3EB8"/>
    <w:rsid w:val="006C3F08"/>
    <w:rsid w:val="006C3F8F"/>
    <w:rsid w:val="006C4098"/>
    <w:rsid w:val="006C4317"/>
    <w:rsid w:val="006C4446"/>
    <w:rsid w:val="006C4594"/>
    <w:rsid w:val="006C4925"/>
    <w:rsid w:val="006C4C59"/>
    <w:rsid w:val="006C4D17"/>
    <w:rsid w:val="006C4D63"/>
    <w:rsid w:val="006C4E9C"/>
    <w:rsid w:val="006C4FA8"/>
    <w:rsid w:val="006C525F"/>
    <w:rsid w:val="006C52C6"/>
    <w:rsid w:val="006C52CF"/>
    <w:rsid w:val="006C5384"/>
    <w:rsid w:val="006C53FF"/>
    <w:rsid w:val="006C5624"/>
    <w:rsid w:val="006C5AFD"/>
    <w:rsid w:val="006C5CEF"/>
    <w:rsid w:val="006C5F9B"/>
    <w:rsid w:val="006C5FF3"/>
    <w:rsid w:val="006C6236"/>
    <w:rsid w:val="006C62CB"/>
    <w:rsid w:val="006C640D"/>
    <w:rsid w:val="006C6658"/>
    <w:rsid w:val="006C6663"/>
    <w:rsid w:val="006C69C5"/>
    <w:rsid w:val="006C6A93"/>
    <w:rsid w:val="006C6B7B"/>
    <w:rsid w:val="006C6B88"/>
    <w:rsid w:val="006C6E38"/>
    <w:rsid w:val="006C6F6D"/>
    <w:rsid w:val="006C7023"/>
    <w:rsid w:val="006C71C6"/>
    <w:rsid w:val="006C71E8"/>
    <w:rsid w:val="006C728E"/>
    <w:rsid w:val="006C73E3"/>
    <w:rsid w:val="006C780A"/>
    <w:rsid w:val="006C7896"/>
    <w:rsid w:val="006C7957"/>
    <w:rsid w:val="006C798C"/>
    <w:rsid w:val="006C7AB5"/>
    <w:rsid w:val="006C7EEF"/>
    <w:rsid w:val="006C7F8B"/>
    <w:rsid w:val="006D0304"/>
    <w:rsid w:val="006D03BA"/>
    <w:rsid w:val="006D04C5"/>
    <w:rsid w:val="006D0519"/>
    <w:rsid w:val="006D05E9"/>
    <w:rsid w:val="006D08F7"/>
    <w:rsid w:val="006D0B8F"/>
    <w:rsid w:val="006D0D6C"/>
    <w:rsid w:val="006D100D"/>
    <w:rsid w:val="006D1126"/>
    <w:rsid w:val="006D124F"/>
    <w:rsid w:val="006D12D4"/>
    <w:rsid w:val="006D12EE"/>
    <w:rsid w:val="006D1339"/>
    <w:rsid w:val="006D15DC"/>
    <w:rsid w:val="006D1A35"/>
    <w:rsid w:val="006D1B79"/>
    <w:rsid w:val="006D1C12"/>
    <w:rsid w:val="006D1C1F"/>
    <w:rsid w:val="006D1C8F"/>
    <w:rsid w:val="006D1E2A"/>
    <w:rsid w:val="006D1F7F"/>
    <w:rsid w:val="006D22EB"/>
    <w:rsid w:val="006D2464"/>
    <w:rsid w:val="006D24C4"/>
    <w:rsid w:val="006D24E0"/>
    <w:rsid w:val="006D2592"/>
    <w:rsid w:val="006D2740"/>
    <w:rsid w:val="006D317C"/>
    <w:rsid w:val="006D32B7"/>
    <w:rsid w:val="006D331B"/>
    <w:rsid w:val="006D3347"/>
    <w:rsid w:val="006D335A"/>
    <w:rsid w:val="006D33D2"/>
    <w:rsid w:val="006D3420"/>
    <w:rsid w:val="006D363A"/>
    <w:rsid w:val="006D3665"/>
    <w:rsid w:val="006D3798"/>
    <w:rsid w:val="006D37C7"/>
    <w:rsid w:val="006D37F7"/>
    <w:rsid w:val="006D3B78"/>
    <w:rsid w:val="006D4102"/>
    <w:rsid w:val="006D466D"/>
    <w:rsid w:val="006D4674"/>
    <w:rsid w:val="006D4DC3"/>
    <w:rsid w:val="006D4E4B"/>
    <w:rsid w:val="006D4E57"/>
    <w:rsid w:val="006D4F37"/>
    <w:rsid w:val="006D50F5"/>
    <w:rsid w:val="006D5114"/>
    <w:rsid w:val="006D55A3"/>
    <w:rsid w:val="006D56A8"/>
    <w:rsid w:val="006D5824"/>
    <w:rsid w:val="006D5894"/>
    <w:rsid w:val="006D5929"/>
    <w:rsid w:val="006D5F97"/>
    <w:rsid w:val="006D5FED"/>
    <w:rsid w:val="006D6113"/>
    <w:rsid w:val="006D6134"/>
    <w:rsid w:val="006D613B"/>
    <w:rsid w:val="006D6178"/>
    <w:rsid w:val="006D666F"/>
    <w:rsid w:val="006D6D5B"/>
    <w:rsid w:val="006D7201"/>
    <w:rsid w:val="006D728C"/>
    <w:rsid w:val="006D73DF"/>
    <w:rsid w:val="006D7486"/>
    <w:rsid w:val="006D7521"/>
    <w:rsid w:val="006D7B0F"/>
    <w:rsid w:val="006D7D7B"/>
    <w:rsid w:val="006D7DF5"/>
    <w:rsid w:val="006D7E72"/>
    <w:rsid w:val="006E0108"/>
    <w:rsid w:val="006E01BC"/>
    <w:rsid w:val="006E0483"/>
    <w:rsid w:val="006E0501"/>
    <w:rsid w:val="006E05C4"/>
    <w:rsid w:val="006E0785"/>
    <w:rsid w:val="006E08D3"/>
    <w:rsid w:val="006E0EC6"/>
    <w:rsid w:val="006E11A7"/>
    <w:rsid w:val="006E1469"/>
    <w:rsid w:val="006E1645"/>
    <w:rsid w:val="006E1692"/>
    <w:rsid w:val="006E16C9"/>
    <w:rsid w:val="006E16F9"/>
    <w:rsid w:val="006E1770"/>
    <w:rsid w:val="006E1788"/>
    <w:rsid w:val="006E195F"/>
    <w:rsid w:val="006E19F7"/>
    <w:rsid w:val="006E1C64"/>
    <w:rsid w:val="006E1D9F"/>
    <w:rsid w:val="006E1E53"/>
    <w:rsid w:val="006E1F2D"/>
    <w:rsid w:val="006E202A"/>
    <w:rsid w:val="006E20C2"/>
    <w:rsid w:val="006E2476"/>
    <w:rsid w:val="006E2990"/>
    <w:rsid w:val="006E2A29"/>
    <w:rsid w:val="006E2C21"/>
    <w:rsid w:val="006E2EB4"/>
    <w:rsid w:val="006E3228"/>
    <w:rsid w:val="006E3387"/>
    <w:rsid w:val="006E3549"/>
    <w:rsid w:val="006E363B"/>
    <w:rsid w:val="006E3B47"/>
    <w:rsid w:val="006E3B93"/>
    <w:rsid w:val="006E3DBB"/>
    <w:rsid w:val="006E4055"/>
    <w:rsid w:val="006E40A8"/>
    <w:rsid w:val="006E41FC"/>
    <w:rsid w:val="006E431D"/>
    <w:rsid w:val="006E44BB"/>
    <w:rsid w:val="006E4709"/>
    <w:rsid w:val="006E4952"/>
    <w:rsid w:val="006E4A29"/>
    <w:rsid w:val="006E4AE5"/>
    <w:rsid w:val="006E4CC2"/>
    <w:rsid w:val="006E4EC0"/>
    <w:rsid w:val="006E53A9"/>
    <w:rsid w:val="006E5611"/>
    <w:rsid w:val="006E5758"/>
    <w:rsid w:val="006E57E0"/>
    <w:rsid w:val="006E58C6"/>
    <w:rsid w:val="006E5EE7"/>
    <w:rsid w:val="006E6133"/>
    <w:rsid w:val="006E6298"/>
    <w:rsid w:val="006E629C"/>
    <w:rsid w:val="006E6512"/>
    <w:rsid w:val="006E6596"/>
    <w:rsid w:val="006E6749"/>
    <w:rsid w:val="006E680C"/>
    <w:rsid w:val="006E6AC5"/>
    <w:rsid w:val="006E6E83"/>
    <w:rsid w:val="006E718D"/>
    <w:rsid w:val="006E7201"/>
    <w:rsid w:val="006E7233"/>
    <w:rsid w:val="006E73BC"/>
    <w:rsid w:val="006E7697"/>
    <w:rsid w:val="006E773C"/>
    <w:rsid w:val="006E7829"/>
    <w:rsid w:val="006E7AF5"/>
    <w:rsid w:val="006E7B1D"/>
    <w:rsid w:val="006E7FF1"/>
    <w:rsid w:val="006F0123"/>
    <w:rsid w:val="006F0164"/>
    <w:rsid w:val="006F02D1"/>
    <w:rsid w:val="006F04C9"/>
    <w:rsid w:val="006F060F"/>
    <w:rsid w:val="006F0684"/>
    <w:rsid w:val="006F06CE"/>
    <w:rsid w:val="006F079F"/>
    <w:rsid w:val="006F07F7"/>
    <w:rsid w:val="006F0C48"/>
    <w:rsid w:val="006F0D46"/>
    <w:rsid w:val="006F1122"/>
    <w:rsid w:val="006F139C"/>
    <w:rsid w:val="006F1497"/>
    <w:rsid w:val="006F155C"/>
    <w:rsid w:val="006F1743"/>
    <w:rsid w:val="006F178A"/>
    <w:rsid w:val="006F17D6"/>
    <w:rsid w:val="006F1814"/>
    <w:rsid w:val="006F1A8E"/>
    <w:rsid w:val="006F1AD6"/>
    <w:rsid w:val="006F1D86"/>
    <w:rsid w:val="006F1DC7"/>
    <w:rsid w:val="006F1E76"/>
    <w:rsid w:val="006F1FCC"/>
    <w:rsid w:val="006F232B"/>
    <w:rsid w:val="006F2338"/>
    <w:rsid w:val="006F2397"/>
    <w:rsid w:val="006F24AB"/>
    <w:rsid w:val="006F25DA"/>
    <w:rsid w:val="006F2ABC"/>
    <w:rsid w:val="006F2AC6"/>
    <w:rsid w:val="006F2D04"/>
    <w:rsid w:val="006F2E70"/>
    <w:rsid w:val="006F2EFA"/>
    <w:rsid w:val="006F312B"/>
    <w:rsid w:val="006F3796"/>
    <w:rsid w:val="006F37DD"/>
    <w:rsid w:val="006F3F17"/>
    <w:rsid w:val="006F3F44"/>
    <w:rsid w:val="006F400E"/>
    <w:rsid w:val="006F4160"/>
    <w:rsid w:val="006F41A8"/>
    <w:rsid w:val="006F4472"/>
    <w:rsid w:val="006F44B8"/>
    <w:rsid w:val="006F44C4"/>
    <w:rsid w:val="006F47A8"/>
    <w:rsid w:val="006F49FA"/>
    <w:rsid w:val="006F4C89"/>
    <w:rsid w:val="006F4E99"/>
    <w:rsid w:val="006F5067"/>
    <w:rsid w:val="006F516E"/>
    <w:rsid w:val="006F5215"/>
    <w:rsid w:val="006F5735"/>
    <w:rsid w:val="006F58C0"/>
    <w:rsid w:val="006F5A28"/>
    <w:rsid w:val="006F5B53"/>
    <w:rsid w:val="006F5EFE"/>
    <w:rsid w:val="006F60F8"/>
    <w:rsid w:val="006F63B0"/>
    <w:rsid w:val="006F659B"/>
    <w:rsid w:val="006F68E8"/>
    <w:rsid w:val="006F696C"/>
    <w:rsid w:val="006F6C31"/>
    <w:rsid w:val="006F6DDF"/>
    <w:rsid w:val="006F6EB4"/>
    <w:rsid w:val="006F6FD8"/>
    <w:rsid w:val="006F7055"/>
    <w:rsid w:val="006F715E"/>
    <w:rsid w:val="006F7419"/>
    <w:rsid w:val="006F791C"/>
    <w:rsid w:val="006F7972"/>
    <w:rsid w:val="006F7A80"/>
    <w:rsid w:val="006F7B13"/>
    <w:rsid w:val="006F7EE5"/>
    <w:rsid w:val="006F7F2A"/>
    <w:rsid w:val="00700073"/>
    <w:rsid w:val="007004F8"/>
    <w:rsid w:val="0070054A"/>
    <w:rsid w:val="00700564"/>
    <w:rsid w:val="00700884"/>
    <w:rsid w:val="00700D86"/>
    <w:rsid w:val="00700F87"/>
    <w:rsid w:val="00701021"/>
    <w:rsid w:val="0070124A"/>
    <w:rsid w:val="007015EE"/>
    <w:rsid w:val="0070181C"/>
    <w:rsid w:val="007019C4"/>
    <w:rsid w:val="00701AA9"/>
    <w:rsid w:val="00701CE2"/>
    <w:rsid w:val="00701EBD"/>
    <w:rsid w:val="00701EC5"/>
    <w:rsid w:val="007021B8"/>
    <w:rsid w:val="00702320"/>
    <w:rsid w:val="00702385"/>
    <w:rsid w:val="00702413"/>
    <w:rsid w:val="007024AB"/>
    <w:rsid w:val="007025F6"/>
    <w:rsid w:val="00702A29"/>
    <w:rsid w:val="00702A59"/>
    <w:rsid w:val="00702B44"/>
    <w:rsid w:val="00702C34"/>
    <w:rsid w:val="00702C3C"/>
    <w:rsid w:val="00702DE4"/>
    <w:rsid w:val="00702F37"/>
    <w:rsid w:val="00702FD2"/>
    <w:rsid w:val="0070329B"/>
    <w:rsid w:val="00703444"/>
    <w:rsid w:val="00703469"/>
    <w:rsid w:val="00703619"/>
    <w:rsid w:val="0070363C"/>
    <w:rsid w:val="007039F1"/>
    <w:rsid w:val="00703B31"/>
    <w:rsid w:val="00703C87"/>
    <w:rsid w:val="00703D3E"/>
    <w:rsid w:val="00703D42"/>
    <w:rsid w:val="007040E4"/>
    <w:rsid w:val="007040FE"/>
    <w:rsid w:val="007041F6"/>
    <w:rsid w:val="0070425E"/>
    <w:rsid w:val="0070449E"/>
    <w:rsid w:val="00704B56"/>
    <w:rsid w:val="00704CAE"/>
    <w:rsid w:val="00704F39"/>
    <w:rsid w:val="00704FD4"/>
    <w:rsid w:val="0070506A"/>
    <w:rsid w:val="0070507B"/>
    <w:rsid w:val="0070508F"/>
    <w:rsid w:val="0070515D"/>
    <w:rsid w:val="0070519B"/>
    <w:rsid w:val="00705212"/>
    <w:rsid w:val="00705271"/>
    <w:rsid w:val="007052D2"/>
    <w:rsid w:val="007055B1"/>
    <w:rsid w:val="00705670"/>
    <w:rsid w:val="00705700"/>
    <w:rsid w:val="00705726"/>
    <w:rsid w:val="007057BB"/>
    <w:rsid w:val="00705817"/>
    <w:rsid w:val="007059AA"/>
    <w:rsid w:val="00705C08"/>
    <w:rsid w:val="00705CAC"/>
    <w:rsid w:val="0070603F"/>
    <w:rsid w:val="00706146"/>
    <w:rsid w:val="00706304"/>
    <w:rsid w:val="007065D8"/>
    <w:rsid w:val="0070672D"/>
    <w:rsid w:val="00706873"/>
    <w:rsid w:val="007068BC"/>
    <w:rsid w:val="00706E29"/>
    <w:rsid w:val="007070D0"/>
    <w:rsid w:val="0070711B"/>
    <w:rsid w:val="00707184"/>
    <w:rsid w:val="00707247"/>
    <w:rsid w:val="007072E2"/>
    <w:rsid w:val="00707B66"/>
    <w:rsid w:val="00707DD9"/>
    <w:rsid w:val="00707ECE"/>
    <w:rsid w:val="0071005A"/>
    <w:rsid w:val="007100B1"/>
    <w:rsid w:val="007100BF"/>
    <w:rsid w:val="007101AF"/>
    <w:rsid w:val="007101BD"/>
    <w:rsid w:val="0071043B"/>
    <w:rsid w:val="00710524"/>
    <w:rsid w:val="007105F5"/>
    <w:rsid w:val="00710686"/>
    <w:rsid w:val="00710F93"/>
    <w:rsid w:val="00710FCD"/>
    <w:rsid w:val="0071102D"/>
    <w:rsid w:val="007110A4"/>
    <w:rsid w:val="007110B8"/>
    <w:rsid w:val="007110EA"/>
    <w:rsid w:val="0071125E"/>
    <w:rsid w:val="0071172A"/>
    <w:rsid w:val="007118B3"/>
    <w:rsid w:val="007118BD"/>
    <w:rsid w:val="00711B13"/>
    <w:rsid w:val="00711D46"/>
    <w:rsid w:val="00711E2D"/>
    <w:rsid w:val="00711ED3"/>
    <w:rsid w:val="00712580"/>
    <w:rsid w:val="00712703"/>
    <w:rsid w:val="0071290D"/>
    <w:rsid w:val="00712AA6"/>
    <w:rsid w:val="00712D78"/>
    <w:rsid w:val="0071324A"/>
    <w:rsid w:val="007134CE"/>
    <w:rsid w:val="00713536"/>
    <w:rsid w:val="0071381D"/>
    <w:rsid w:val="00713B0A"/>
    <w:rsid w:val="00713C7A"/>
    <w:rsid w:val="00713E5D"/>
    <w:rsid w:val="00713F1B"/>
    <w:rsid w:val="00713F2B"/>
    <w:rsid w:val="00713F31"/>
    <w:rsid w:val="00713F5C"/>
    <w:rsid w:val="00714118"/>
    <w:rsid w:val="00714414"/>
    <w:rsid w:val="0071442F"/>
    <w:rsid w:val="007144F0"/>
    <w:rsid w:val="00714605"/>
    <w:rsid w:val="007146AE"/>
    <w:rsid w:val="00714BEF"/>
    <w:rsid w:val="0071506B"/>
    <w:rsid w:val="007150BC"/>
    <w:rsid w:val="00715718"/>
    <w:rsid w:val="0071577A"/>
    <w:rsid w:val="0071593E"/>
    <w:rsid w:val="00715988"/>
    <w:rsid w:val="00715AF2"/>
    <w:rsid w:val="00715E17"/>
    <w:rsid w:val="00715E4B"/>
    <w:rsid w:val="00716278"/>
    <w:rsid w:val="0071646D"/>
    <w:rsid w:val="0071676F"/>
    <w:rsid w:val="00716EEB"/>
    <w:rsid w:val="007170EB"/>
    <w:rsid w:val="00717174"/>
    <w:rsid w:val="0071725D"/>
    <w:rsid w:val="007172EC"/>
    <w:rsid w:val="00717348"/>
    <w:rsid w:val="00717820"/>
    <w:rsid w:val="007178BD"/>
    <w:rsid w:val="0071790A"/>
    <w:rsid w:val="00717947"/>
    <w:rsid w:val="00717BC0"/>
    <w:rsid w:val="00717C98"/>
    <w:rsid w:val="00717E42"/>
    <w:rsid w:val="00717E56"/>
    <w:rsid w:val="00717F50"/>
    <w:rsid w:val="007200D1"/>
    <w:rsid w:val="007202B5"/>
    <w:rsid w:val="00720394"/>
    <w:rsid w:val="007203DD"/>
    <w:rsid w:val="00720418"/>
    <w:rsid w:val="00720526"/>
    <w:rsid w:val="0072069C"/>
    <w:rsid w:val="00720817"/>
    <w:rsid w:val="0072094B"/>
    <w:rsid w:val="00720C0B"/>
    <w:rsid w:val="00721322"/>
    <w:rsid w:val="0072133A"/>
    <w:rsid w:val="0072140D"/>
    <w:rsid w:val="00721493"/>
    <w:rsid w:val="00721AA6"/>
    <w:rsid w:val="00721BFC"/>
    <w:rsid w:val="00721EC8"/>
    <w:rsid w:val="00721F67"/>
    <w:rsid w:val="00722086"/>
    <w:rsid w:val="007224D5"/>
    <w:rsid w:val="0072257B"/>
    <w:rsid w:val="0072264B"/>
    <w:rsid w:val="007226C8"/>
    <w:rsid w:val="007227EC"/>
    <w:rsid w:val="007228D1"/>
    <w:rsid w:val="007229FE"/>
    <w:rsid w:val="00722CB3"/>
    <w:rsid w:val="00722D86"/>
    <w:rsid w:val="007231E0"/>
    <w:rsid w:val="007234E4"/>
    <w:rsid w:val="00723639"/>
    <w:rsid w:val="007237C3"/>
    <w:rsid w:val="00723818"/>
    <w:rsid w:val="007238B4"/>
    <w:rsid w:val="00723AAA"/>
    <w:rsid w:val="00723BE7"/>
    <w:rsid w:val="00723C7C"/>
    <w:rsid w:val="00723DE5"/>
    <w:rsid w:val="00723F1B"/>
    <w:rsid w:val="00723FE7"/>
    <w:rsid w:val="0072404A"/>
    <w:rsid w:val="007246FF"/>
    <w:rsid w:val="00724BFF"/>
    <w:rsid w:val="00724D85"/>
    <w:rsid w:val="00724E62"/>
    <w:rsid w:val="00724E83"/>
    <w:rsid w:val="00725047"/>
    <w:rsid w:val="00725176"/>
    <w:rsid w:val="007251F3"/>
    <w:rsid w:val="00725491"/>
    <w:rsid w:val="007255F5"/>
    <w:rsid w:val="007257F9"/>
    <w:rsid w:val="0072598D"/>
    <w:rsid w:val="00725DBB"/>
    <w:rsid w:val="007261BA"/>
    <w:rsid w:val="007261D7"/>
    <w:rsid w:val="007261EA"/>
    <w:rsid w:val="007264EE"/>
    <w:rsid w:val="00726A76"/>
    <w:rsid w:val="00726F05"/>
    <w:rsid w:val="00727135"/>
    <w:rsid w:val="0072746E"/>
    <w:rsid w:val="007274A3"/>
    <w:rsid w:val="007276F4"/>
    <w:rsid w:val="007277F0"/>
    <w:rsid w:val="00727ADD"/>
    <w:rsid w:val="00727EF2"/>
    <w:rsid w:val="00730077"/>
    <w:rsid w:val="00730169"/>
    <w:rsid w:val="007305E3"/>
    <w:rsid w:val="007306CE"/>
    <w:rsid w:val="0073099F"/>
    <w:rsid w:val="00730A89"/>
    <w:rsid w:val="00730B32"/>
    <w:rsid w:val="00730CD9"/>
    <w:rsid w:val="00730D0C"/>
    <w:rsid w:val="00730D89"/>
    <w:rsid w:val="00730F8C"/>
    <w:rsid w:val="007313B3"/>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913"/>
    <w:rsid w:val="00732A8C"/>
    <w:rsid w:val="00732B45"/>
    <w:rsid w:val="00732D54"/>
    <w:rsid w:val="0073318A"/>
    <w:rsid w:val="00733291"/>
    <w:rsid w:val="00733541"/>
    <w:rsid w:val="00733571"/>
    <w:rsid w:val="00733842"/>
    <w:rsid w:val="00733D54"/>
    <w:rsid w:val="00733FAF"/>
    <w:rsid w:val="00734137"/>
    <w:rsid w:val="00734147"/>
    <w:rsid w:val="00734196"/>
    <w:rsid w:val="007343F8"/>
    <w:rsid w:val="00734409"/>
    <w:rsid w:val="007344A4"/>
    <w:rsid w:val="007346E6"/>
    <w:rsid w:val="00734852"/>
    <w:rsid w:val="00734999"/>
    <w:rsid w:val="007349A7"/>
    <w:rsid w:val="00734C0A"/>
    <w:rsid w:val="00734C6B"/>
    <w:rsid w:val="00734DB8"/>
    <w:rsid w:val="00734E93"/>
    <w:rsid w:val="007351E6"/>
    <w:rsid w:val="00735332"/>
    <w:rsid w:val="007357C0"/>
    <w:rsid w:val="00735818"/>
    <w:rsid w:val="007359E3"/>
    <w:rsid w:val="00735B38"/>
    <w:rsid w:val="00735C80"/>
    <w:rsid w:val="00735E70"/>
    <w:rsid w:val="00735EFA"/>
    <w:rsid w:val="00735FB7"/>
    <w:rsid w:val="007361AC"/>
    <w:rsid w:val="007361B3"/>
    <w:rsid w:val="0073659E"/>
    <w:rsid w:val="007365DC"/>
    <w:rsid w:val="00736655"/>
    <w:rsid w:val="00736977"/>
    <w:rsid w:val="00736991"/>
    <w:rsid w:val="00736A48"/>
    <w:rsid w:val="00736DA1"/>
    <w:rsid w:val="00736DC1"/>
    <w:rsid w:val="00736E54"/>
    <w:rsid w:val="00736F38"/>
    <w:rsid w:val="007370C6"/>
    <w:rsid w:val="00737138"/>
    <w:rsid w:val="007371B9"/>
    <w:rsid w:val="00737410"/>
    <w:rsid w:val="007377AA"/>
    <w:rsid w:val="0073798A"/>
    <w:rsid w:val="007379C0"/>
    <w:rsid w:val="00737C28"/>
    <w:rsid w:val="00737D9B"/>
    <w:rsid w:val="00737DF3"/>
    <w:rsid w:val="00737E7A"/>
    <w:rsid w:val="00737F0C"/>
    <w:rsid w:val="00740132"/>
    <w:rsid w:val="00740267"/>
    <w:rsid w:val="00740422"/>
    <w:rsid w:val="0074052D"/>
    <w:rsid w:val="00740575"/>
    <w:rsid w:val="00740600"/>
    <w:rsid w:val="0074083E"/>
    <w:rsid w:val="00740E5D"/>
    <w:rsid w:val="00740EB8"/>
    <w:rsid w:val="00740FCC"/>
    <w:rsid w:val="007412AE"/>
    <w:rsid w:val="0074149D"/>
    <w:rsid w:val="00741658"/>
    <w:rsid w:val="0074169E"/>
    <w:rsid w:val="00741768"/>
    <w:rsid w:val="007419B4"/>
    <w:rsid w:val="007419C4"/>
    <w:rsid w:val="00741A20"/>
    <w:rsid w:val="00741C79"/>
    <w:rsid w:val="00741CD0"/>
    <w:rsid w:val="00741CE3"/>
    <w:rsid w:val="00741D8E"/>
    <w:rsid w:val="00742095"/>
    <w:rsid w:val="00742254"/>
    <w:rsid w:val="0074263D"/>
    <w:rsid w:val="00742668"/>
    <w:rsid w:val="00742798"/>
    <w:rsid w:val="00742840"/>
    <w:rsid w:val="00742B76"/>
    <w:rsid w:val="00742B8F"/>
    <w:rsid w:val="00742C2F"/>
    <w:rsid w:val="00742D4F"/>
    <w:rsid w:val="00742D6D"/>
    <w:rsid w:val="00742EFC"/>
    <w:rsid w:val="0074306B"/>
    <w:rsid w:val="00743380"/>
    <w:rsid w:val="007437A9"/>
    <w:rsid w:val="00743819"/>
    <w:rsid w:val="0074388F"/>
    <w:rsid w:val="00743951"/>
    <w:rsid w:val="00743F83"/>
    <w:rsid w:val="0074415E"/>
    <w:rsid w:val="007442D2"/>
    <w:rsid w:val="00744300"/>
    <w:rsid w:val="00744638"/>
    <w:rsid w:val="00744706"/>
    <w:rsid w:val="00744A0A"/>
    <w:rsid w:val="00744A16"/>
    <w:rsid w:val="00744A26"/>
    <w:rsid w:val="00744BC6"/>
    <w:rsid w:val="00744D54"/>
    <w:rsid w:val="00744D8A"/>
    <w:rsid w:val="00744DC8"/>
    <w:rsid w:val="00744DCC"/>
    <w:rsid w:val="00745165"/>
    <w:rsid w:val="00745399"/>
    <w:rsid w:val="0074559D"/>
    <w:rsid w:val="00745623"/>
    <w:rsid w:val="007458BA"/>
    <w:rsid w:val="00745A2F"/>
    <w:rsid w:val="00745BDB"/>
    <w:rsid w:val="00745BE2"/>
    <w:rsid w:val="00745CD4"/>
    <w:rsid w:val="0074675B"/>
    <w:rsid w:val="00746782"/>
    <w:rsid w:val="007468A5"/>
    <w:rsid w:val="00746992"/>
    <w:rsid w:val="00746B04"/>
    <w:rsid w:val="00746B89"/>
    <w:rsid w:val="00746BF5"/>
    <w:rsid w:val="00746D5D"/>
    <w:rsid w:val="00746F4E"/>
    <w:rsid w:val="007470A4"/>
    <w:rsid w:val="00747165"/>
    <w:rsid w:val="0074719C"/>
    <w:rsid w:val="00747348"/>
    <w:rsid w:val="007474F3"/>
    <w:rsid w:val="00747508"/>
    <w:rsid w:val="007475F2"/>
    <w:rsid w:val="00747614"/>
    <w:rsid w:val="00747718"/>
    <w:rsid w:val="007477D3"/>
    <w:rsid w:val="00747835"/>
    <w:rsid w:val="0074794E"/>
    <w:rsid w:val="0074796F"/>
    <w:rsid w:val="007479D1"/>
    <w:rsid w:val="00747A35"/>
    <w:rsid w:val="00747C20"/>
    <w:rsid w:val="00747C6C"/>
    <w:rsid w:val="00747E1B"/>
    <w:rsid w:val="00750063"/>
    <w:rsid w:val="00750404"/>
    <w:rsid w:val="00750729"/>
    <w:rsid w:val="007508E7"/>
    <w:rsid w:val="00750936"/>
    <w:rsid w:val="00750AA2"/>
    <w:rsid w:val="00750CEF"/>
    <w:rsid w:val="00750EFF"/>
    <w:rsid w:val="00750FB5"/>
    <w:rsid w:val="0075108B"/>
    <w:rsid w:val="00751215"/>
    <w:rsid w:val="0075122D"/>
    <w:rsid w:val="007512F6"/>
    <w:rsid w:val="007516E5"/>
    <w:rsid w:val="007517E1"/>
    <w:rsid w:val="00751AA6"/>
    <w:rsid w:val="00751C7D"/>
    <w:rsid w:val="00751C9C"/>
    <w:rsid w:val="00751D5C"/>
    <w:rsid w:val="00751FDD"/>
    <w:rsid w:val="00752125"/>
    <w:rsid w:val="007523CF"/>
    <w:rsid w:val="00752599"/>
    <w:rsid w:val="00752694"/>
    <w:rsid w:val="00752A68"/>
    <w:rsid w:val="00752DBD"/>
    <w:rsid w:val="0075303D"/>
    <w:rsid w:val="007531EF"/>
    <w:rsid w:val="0075320F"/>
    <w:rsid w:val="007532F4"/>
    <w:rsid w:val="00753359"/>
    <w:rsid w:val="00753418"/>
    <w:rsid w:val="00753465"/>
    <w:rsid w:val="0075365E"/>
    <w:rsid w:val="007538BE"/>
    <w:rsid w:val="00753B02"/>
    <w:rsid w:val="00753BCA"/>
    <w:rsid w:val="00753D18"/>
    <w:rsid w:val="00753D88"/>
    <w:rsid w:val="007541E3"/>
    <w:rsid w:val="00754657"/>
    <w:rsid w:val="007547E0"/>
    <w:rsid w:val="00754914"/>
    <w:rsid w:val="00754A2B"/>
    <w:rsid w:val="00754C43"/>
    <w:rsid w:val="00754DA8"/>
    <w:rsid w:val="007552A3"/>
    <w:rsid w:val="0075540E"/>
    <w:rsid w:val="007554E2"/>
    <w:rsid w:val="00755514"/>
    <w:rsid w:val="0075552B"/>
    <w:rsid w:val="007555BE"/>
    <w:rsid w:val="00755692"/>
    <w:rsid w:val="007558AC"/>
    <w:rsid w:val="00755DAD"/>
    <w:rsid w:val="00755E80"/>
    <w:rsid w:val="00755F4B"/>
    <w:rsid w:val="0075612F"/>
    <w:rsid w:val="00756168"/>
    <w:rsid w:val="007566B9"/>
    <w:rsid w:val="00756A77"/>
    <w:rsid w:val="00756C72"/>
    <w:rsid w:val="00756D19"/>
    <w:rsid w:val="007571C8"/>
    <w:rsid w:val="007572DF"/>
    <w:rsid w:val="00757469"/>
    <w:rsid w:val="007574FC"/>
    <w:rsid w:val="0075777B"/>
    <w:rsid w:val="0075797A"/>
    <w:rsid w:val="00757B04"/>
    <w:rsid w:val="00757B36"/>
    <w:rsid w:val="00757BEA"/>
    <w:rsid w:val="00757BF3"/>
    <w:rsid w:val="00757DFE"/>
    <w:rsid w:val="00757EE7"/>
    <w:rsid w:val="00760120"/>
    <w:rsid w:val="0076042A"/>
    <w:rsid w:val="007605A1"/>
    <w:rsid w:val="00760707"/>
    <w:rsid w:val="00760739"/>
    <w:rsid w:val="0076083C"/>
    <w:rsid w:val="00760CEB"/>
    <w:rsid w:val="00760DDB"/>
    <w:rsid w:val="00761206"/>
    <w:rsid w:val="007613E6"/>
    <w:rsid w:val="00761438"/>
    <w:rsid w:val="007618A8"/>
    <w:rsid w:val="007618D5"/>
    <w:rsid w:val="007621AE"/>
    <w:rsid w:val="007623DA"/>
    <w:rsid w:val="0076240B"/>
    <w:rsid w:val="00762534"/>
    <w:rsid w:val="00762844"/>
    <w:rsid w:val="00762A2A"/>
    <w:rsid w:val="00762A36"/>
    <w:rsid w:val="00762AA1"/>
    <w:rsid w:val="00762E8A"/>
    <w:rsid w:val="00762F05"/>
    <w:rsid w:val="00763092"/>
    <w:rsid w:val="007630DD"/>
    <w:rsid w:val="007631F3"/>
    <w:rsid w:val="0076346B"/>
    <w:rsid w:val="007637A9"/>
    <w:rsid w:val="007638CA"/>
    <w:rsid w:val="00763A09"/>
    <w:rsid w:val="00763AAE"/>
    <w:rsid w:val="00763FDA"/>
    <w:rsid w:val="00764401"/>
    <w:rsid w:val="00764AF0"/>
    <w:rsid w:val="00764DAF"/>
    <w:rsid w:val="00764E21"/>
    <w:rsid w:val="00764F0E"/>
    <w:rsid w:val="00765043"/>
    <w:rsid w:val="00765296"/>
    <w:rsid w:val="00765387"/>
    <w:rsid w:val="0076556F"/>
    <w:rsid w:val="007655C4"/>
    <w:rsid w:val="007655C5"/>
    <w:rsid w:val="007655CF"/>
    <w:rsid w:val="007658A9"/>
    <w:rsid w:val="00765919"/>
    <w:rsid w:val="0076596F"/>
    <w:rsid w:val="00765BA8"/>
    <w:rsid w:val="00765C11"/>
    <w:rsid w:val="00765C4B"/>
    <w:rsid w:val="00765D25"/>
    <w:rsid w:val="00765E68"/>
    <w:rsid w:val="007660AF"/>
    <w:rsid w:val="00766153"/>
    <w:rsid w:val="007662A8"/>
    <w:rsid w:val="007662EA"/>
    <w:rsid w:val="007665A0"/>
    <w:rsid w:val="007667AF"/>
    <w:rsid w:val="00766A5D"/>
    <w:rsid w:val="00766E4F"/>
    <w:rsid w:val="00766E62"/>
    <w:rsid w:val="007670DC"/>
    <w:rsid w:val="007671A8"/>
    <w:rsid w:val="0076750E"/>
    <w:rsid w:val="0076753C"/>
    <w:rsid w:val="007676EF"/>
    <w:rsid w:val="007677C3"/>
    <w:rsid w:val="007679EB"/>
    <w:rsid w:val="00767BFF"/>
    <w:rsid w:val="00770117"/>
    <w:rsid w:val="007701B2"/>
    <w:rsid w:val="007706E3"/>
    <w:rsid w:val="00770707"/>
    <w:rsid w:val="00770800"/>
    <w:rsid w:val="00770830"/>
    <w:rsid w:val="00770975"/>
    <w:rsid w:val="00770B7C"/>
    <w:rsid w:val="00770FA1"/>
    <w:rsid w:val="0077115A"/>
    <w:rsid w:val="00771A63"/>
    <w:rsid w:val="00771E09"/>
    <w:rsid w:val="007721A6"/>
    <w:rsid w:val="00772378"/>
    <w:rsid w:val="00772474"/>
    <w:rsid w:val="00772982"/>
    <w:rsid w:val="00772F48"/>
    <w:rsid w:val="007731B5"/>
    <w:rsid w:val="007733E2"/>
    <w:rsid w:val="0077369E"/>
    <w:rsid w:val="007738E0"/>
    <w:rsid w:val="00773C35"/>
    <w:rsid w:val="00773C68"/>
    <w:rsid w:val="00773CD9"/>
    <w:rsid w:val="00773D03"/>
    <w:rsid w:val="00773F6F"/>
    <w:rsid w:val="00774081"/>
    <w:rsid w:val="00774298"/>
    <w:rsid w:val="007745A7"/>
    <w:rsid w:val="007745CE"/>
    <w:rsid w:val="007746B1"/>
    <w:rsid w:val="00774952"/>
    <w:rsid w:val="00774BA5"/>
    <w:rsid w:val="00774CFD"/>
    <w:rsid w:val="00774FE7"/>
    <w:rsid w:val="00775099"/>
    <w:rsid w:val="00775243"/>
    <w:rsid w:val="00775327"/>
    <w:rsid w:val="00775534"/>
    <w:rsid w:val="007756D8"/>
    <w:rsid w:val="0077570C"/>
    <w:rsid w:val="00775753"/>
    <w:rsid w:val="00775754"/>
    <w:rsid w:val="00775A12"/>
    <w:rsid w:val="00775C46"/>
    <w:rsid w:val="00775F53"/>
    <w:rsid w:val="00776091"/>
    <w:rsid w:val="00776116"/>
    <w:rsid w:val="00776286"/>
    <w:rsid w:val="007763B4"/>
    <w:rsid w:val="0077641B"/>
    <w:rsid w:val="0077646E"/>
    <w:rsid w:val="007766AF"/>
    <w:rsid w:val="00776707"/>
    <w:rsid w:val="007768C5"/>
    <w:rsid w:val="00776A48"/>
    <w:rsid w:val="00776BBC"/>
    <w:rsid w:val="00776BD6"/>
    <w:rsid w:val="00776FB7"/>
    <w:rsid w:val="0077718C"/>
    <w:rsid w:val="007775ED"/>
    <w:rsid w:val="00777A3D"/>
    <w:rsid w:val="00777A45"/>
    <w:rsid w:val="00777A8F"/>
    <w:rsid w:val="00777B3C"/>
    <w:rsid w:val="00777BFE"/>
    <w:rsid w:val="00777C47"/>
    <w:rsid w:val="00777D13"/>
    <w:rsid w:val="0078045A"/>
    <w:rsid w:val="007805EA"/>
    <w:rsid w:val="007806A7"/>
    <w:rsid w:val="0078083F"/>
    <w:rsid w:val="007809DA"/>
    <w:rsid w:val="00780B16"/>
    <w:rsid w:val="00780B72"/>
    <w:rsid w:val="00780BF6"/>
    <w:rsid w:val="0078106A"/>
    <w:rsid w:val="00781298"/>
    <w:rsid w:val="00781512"/>
    <w:rsid w:val="00781657"/>
    <w:rsid w:val="00781744"/>
    <w:rsid w:val="00781777"/>
    <w:rsid w:val="007817D0"/>
    <w:rsid w:val="00781A65"/>
    <w:rsid w:val="00781B6B"/>
    <w:rsid w:val="00781D0B"/>
    <w:rsid w:val="00781D22"/>
    <w:rsid w:val="00781E9A"/>
    <w:rsid w:val="007820E5"/>
    <w:rsid w:val="007821C6"/>
    <w:rsid w:val="007821EA"/>
    <w:rsid w:val="007823BC"/>
    <w:rsid w:val="0078242B"/>
    <w:rsid w:val="0078272A"/>
    <w:rsid w:val="0078293A"/>
    <w:rsid w:val="00782C32"/>
    <w:rsid w:val="00782EAB"/>
    <w:rsid w:val="00783040"/>
    <w:rsid w:val="00783215"/>
    <w:rsid w:val="0078328D"/>
    <w:rsid w:val="00783443"/>
    <w:rsid w:val="00783457"/>
    <w:rsid w:val="00783482"/>
    <w:rsid w:val="0078394F"/>
    <w:rsid w:val="00783B5E"/>
    <w:rsid w:val="00783C54"/>
    <w:rsid w:val="00783CDB"/>
    <w:rsid w:val="00784337"/>
    <w:rsid w:val="007847C5"/>
    <w:rsid w:val="00785012"/>
    <w:rsid w:val="00785076"/>
    <w:rsid w:val="00785524"/>
    <w:rsid w:val="00785571"/>
    <w:rsid w:val="00785587"/>
    <w:rsid w:val="007855B6"/>
    <w:rsid w:val="007857FE"/>
    <w:rsid w:val="0078586E"/>
    <w:rsid w:val="00785995"/>
    <w:rsid w:val="00785B8B"/>
    <w:rsid w:val="00786175"/>
    <w:rsid w:val="00786187"/>
    <w:rsid w:val="007863F0"/>
    <w:rsid w:val="00786641"/>
    <w:rsid w:val="007867E5"/>
    <w:rsid w:val="007871A8"/>
    <w:rsid w:val="007871EA"/>
    <w:rsid w:val="007873B0"/>
    <w:rsid w:val="00787686"/>
    <w:rsid w:val="00787E66"/>
    <w:rsid w:val="0079006A"/>
    <w:rsid w:val="00790309"/>
    <w:rsid w:val="00790329"/>
    <w:rsid w:val="00790572"/>
    <w:rsid w:val="007905AE"/>
    <w:rsid w:val="00790B18"/>
    <w:rsid w:val="00791058"/>
    <w:rsid w:val="007910F6"/>
    <w:rsid w:val="0079196F"/>
    <w:rsid w:val="00791BDA"/>
    <w:rsid w:val="00791C3D"/>
    <w:rsid w:val="00791CEC"/>
    <w:rsid w:val="00791DE4"/>
    <w:rsid w:val="00791E11"/>
    <w:rsid w:val="00791F87"/>
    <w:rsid w:val="0079216C"/>
    <w:rsid w:val="007921A1"/>
    <w:rsid w:val="007922A1"/>
    <w:rsid w:val="00792463"/>
    <w:rsid w:val="007926EE"/>
    <w:rsid w:val="00792784"/>
    <w:rsid w:val="007929C5"/>
    <w:rsid w:val="00792AAD"/>
    <w:rsid w:val="00792B15"/>
    <w:rsid w:val="00792C12"/>
    <w:rsid w:val="00792C53"/>
    <w:rsid w:val="00793091"/>
    <w:rsid w:val="00793099"/>
    <w:rsid w:val="0079312A"/>
    <w:rsid w:val="007931D7"/>
    <w:rsid w:val="007935E0"/>
    <w:rsid w:val="00793A1A"/>
    <w:rsid w:val="00793E8C"/>
    <w:rsid w:val="00793EE1"/>
    <w:rsid w:val="00793F70"/>
    <w:rsid w:val="00793FF8"/>
    <w:rsid w:val="007940D6"/>
    <w:rsid w:val="00794239"/>
    <w:rsid w:val="007942AA"/>
    <w:rsid w:val="0079436F"/>
    <w:rsid w:val="007946B3"/>
    <w:rsid w:val="0079485D"/>
    <w:rsid w:val="007949A1"/>
    <w:rsid w:val="007949C1"/>
    <w:rsid w:val="00794B22"/>
    <w:rsid w:val="00794D64"/>
    <w:rsid w:val="00794ECA"/>
    <w:rsid w:val="00794ED5"/>
    <w:rsid w:val="0079509D"/>
    <w:rsid w:val="00795129"/>
    <w:rsid w:val="0079513C"/>
    <w:rsid w:val="0079522B"/>
    <w:rsid w:val="0079554A"/>
    <w:rsid w:val="007956F9"/>
    <w:rsid w:val="007957F9"/>
    <w:rsid w:val="007958AC"/>
    <w:rsid w:val="007958F1"/>
    <w:rsid w:val="007959F6"/>
    <w:rsid w:val="00795AF3"/>
    <w:rsid w:val="00795C33"/>
    <w:rsid w:val="00795C3B"/>
    <w:rsid w:val="00795C46"/>
    <w:rsid w:val="00795CF9"/>
    <w:rsid w:val="00795D0E"/>
    <w:rsid w:val="00795D2C"/>
    <w:rsid w:val="00795EA3"/>
    <w:rsid w:val="00796091"/>
    <w:rsid w:val="007960BB"/>
    <w:rsid w:val="007967AC"/>
    <w:rsid w:val="00796B49"/>
    <w:rsid w:val="00796DFB"/>
    <w:rsid w:val="0079704E"/>
    <w:rsid w:val="0079710A"/>
    <w:rsid w:val="0079713F"/>
    <w:rsid w:val="0079715E"/>
    <w:rsid w:val="00797191"/>
    <w:rsid w:val="00797791"/>
    <w:rsid w:val="00797802"/>
    <w:rsid w:val="007978C3"/>
    <w:rsid w:val="00797A21"/>
    <w:rsid w:val="00797D5B"/>
    <w:rsid w:val="00797EC9"/>
    <w:rsid w:val="00797F08"/>
    <w:rsid w:val="00797F68"/>
    <w:rsid w:val="007A02A9"/>
    <w:rsid w:val="007A067B"/>
    <w:rsid w:val="007A0A88"/>
    <w:rsid w:val="007A0BB5"/>
    <w:rsid w:val="007A0C8F"/>
    <w:rsid w:val="007A0D11"/>
    <w:rsid w:val="007A0D74"/>
    <w:rsid w:val="007A0DA4"/>
    <w:rsid w:val="007A0DCE"/>
    <w:rsid w:val="007A0EA0"/>
    <w:rsid w:val="007A0FA5"/>
    <w:rsid w:val="007A0FEF"/>
    <w:rsid w:val="007A10CD"/>
    <w:rsid w:val="007A11A9"/>
    <w:rsid w:val="007A1424"/>
    <w:rsid w:val="007A1540"/>
    <w:rsid w:val="007A16C5"/>
    <w:rsid w:val="007A17A4"/>
    <w:rsid w:val="007A1895"/>
    <w:rsid w:val="007A1CAB"/>
    <w:rsid w:val="007A1E7D"/>
    <w:rsid w:val="007A1FCA"/>
    <w:rsid w:val="007A2059"/>
    <w:rsid w:val="007A21F9"/>
    <w:rsid w:val="007A241A"/>
    <w:rsid w:val="007A24C3"/>
    <w:rsid w:val="007A252D"/>
    <w:rsid w:val="007A2645"/>
    <w:rsid w:val="007A299D"/>
    <w:rsid w:val="007A29DB"/>
    <w:rsid w:val="007A2A76"/>
    <w:rsid w:val="007A2B63"/>
    <w:rsid w:val="007A309B"/>
    <w:rsid w:val="007A30CB"/>
    <w:rsid w:val="007A31B4"/>
    <w:rsid w:val="007A31F3"/>
    <w:rsid w:val="007A3341"/>
    <w:rsid w:val="007A3444"/>
    <w:rsid w:val="007A3616"/>
    <w:rsid w:val="007A36B7"/>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A5D"/>
    <w:rsid w:val="007A4B2C"/>
    <w:rsid w:val="007A4DE3"/>
    <w:rsid w:val="007A4F76"/>
    <w:rsid w:val="007A51D3"/>
    <w:rsid w:val="007A5216"/>
    <w:rsid w:val="007A5324"/>
    <w:rsid w:val="007A5444"/>
    <w:rsid w:val="007A5492"/>
    <w:rsid w:val="007A54CA"/>
    <w:rsid w:val="007A5753"/>
    <w:rsid w:val="007A57AA"/>
    <w:rsid w:val="007A5872"/>
    <w:rsid w:val="007A58BA"/>
    <w:rsid w:val="007A58F3"/>
    <w:rsid w:val="007A5927"/>
    <w:rsid w:val="007A5A26"/>
    <w:rsid w:val="007A5B2C"/>
    <w:rsid w:val="007A5B7A"/>
    <w:rsid w:val="007A5C6A"/>
    <w:rsid w:val="007A5FAF"/>
    <w:rsid w:val="007A6007"/>
    <w:rsid w:val="007A63EF"/>
    <w:rsid w:val="007A64BF"/>
    <w:rsid w:val="007A6F60"/>
    <w:rsid w:val="007A7108"/>
    <w:rsid w:val="007A712A"/>
    <w:rsid w:val="007A739A"/>
    <w:rsid w:val="007A74C5"/>
    <w:rsid w:val="007A7618"/>
    <w:rsid w:val="007A7698"/>
    <w:rsid w:val="007A778B"/>
    <w:rsid w:val="007A778E"/>
    <w:rsid w:val="007A7860"/>
    <w:rsid w:val="007A796E"/>
    <w:rsid w:val="007A7B9D"/>
    <w:rsid w:val="007A7D4F"/>
    <w:rsid w:val="007A7E63"/>
    <w:rsid w:val="007A7F8E"/>
    <w:rsid w:val="007B000E"/>
    <w:rsid w:val="007B00E5"/>
    <w:rsid w:val="007B0152"/>
    <w:rsid w:val="007B02C8"/>
    <w:rsid w:val="007B03A4"/>
    <w:rsid w:val="007B0486"/>
    <w:rsid w:val="007B048D"/>
    <w:rsid w:val="007B0755"/>
    <w:rsid w:val="007B0929"/>
    <w:rsid w:val="007B0952"/>
    <w:rsid w:val="007B0AB2"/>
    <w:rsid w:val="007B0D66"/>
    <w:rsid w:val="007B0DD4"/>
    <w:rsid w:val="007B0DDD"/>
    <w:rsid w:val="007B0F53"/>
    <w:rsid w:val="007B1034"/>
    <w:rsid w:val="007B148F"/>
    <w:rsid w:val="007B1644"/>
    <w:rsid w:val="007B1A70"/>
    <w:rsid w:val="007B1D63"/>
    <w:rsid w:val="007B2631"/>
    <w:rsid w:val="007B282E"/>
    <w:rsid w:val="007B2ABB"/>
    <w:rsid w:val="007B2DA7"/>
    <w:rsid w:val="007B2FB5"/>
    <w:rsid w:val="007B3068"/>
    <w:rsid w:val="007B318B"/>
    <w:rsid w:val="007B324B"/>
    <w:rsid w:val="007B36AA"/>
    <w:rsid w:val="007B38AE"/>
    <w:rsid w:val="007B39FB"/>
    <w:rsid w:val="007B3A50"/>
    <w:rsid w:val="007B3BBD"/>
    <w:rsid w:val="007B3C92"/>
    <w:rsid w:val="007B3E46"/>
    <w:rsid w:val="007B4290"/>
    <w:rsid w:val="007B4395"/>
    <w:rsid w:val="007B4427"/>
    <w:rsid w:val="007B4671"/>
    <w:rsid w:val="007B47B0"/>
    <w:rsid w:val="007B49B7"/>
    <w:rsid w:val="007B4A21"/>
    <w:rsid w:val="007B4AB0"/>
    <w:rsid w:val="007B4C00"/>
    <w:rsid w:val="007B4C92"/>
    <w:rsid w:val="007B4DC5"/>
    <w:rsid w:val="007B4FC8"/>
    <w:rsid w:val="007B5061"/>
    <w:rsid w:val="007B521C"/>
    <w:rsid w:val="007B5402"/>
    <w:rsid w:val="007B545D"/>
    <w:rsid w:val="007B54E1"/>
    <w:rsid w:val="007B5692"/>
    <w:rsid w:val="007B593E"/>
    <w:rsid w:val="007B5A82"/>
    <w:rsid w:val="007B5C27"/>
    <w:rsid w:val="007B5CAE"/>
    <w:rsid w:val="007B5F06"/>
    <w:rsid w:val="007B6431"/>
    <w:rsid w:val="007B6637"/>
    <w:rsid w:val="007B67CC"/>
    <w:rsid w:val="007B67F3"/>
    <w:rsid w:val="007B6823"/>
    <w:rsid w:val="007B685D"/>
    <w:rsid w:val="007B6A09"/>
    <w:rsid w:val="007B6A67"/>
    <w:rsid w:val="007B6B5C"/>
    <w:rsid w:val="007B6B83"/>
    <w:rsid w:val="007B6C79"/>
    <w:rsid w:val="007B71BA"/>
    <w:rsid w:val="007B736B"/>
    <w:rsid w:val="007B756D"/>
    <w:rsid w:val="007B75D9"/>
    <w:rsid w:val="007B7865"/>
    <w:rsid w:val="007B795E"/>
    <w:rsid w:val="007B7975"/>
    <w:rsid w:val="007B7A2B"/>
    <w:rsid w:val="007B7C84"/>
    <w:rsid w:val="007B7D97"/>
    <w:rsid w:val="007B7E1F"/>
    <w:rsid w:val="007B7FE1"/>
    <w:rsid w:val="007C002F"/>
    <w:rsid w:val="007C0343"/>
    <w:rsid w:val="007C03E8"/>
    <w:rsid w:val="007C03F8"/>
    <w:rsid w:val="007C0460"/>
    <w:rsid w:val="007C085E"/>
    <w:rsid w:val="007C0BE9"/>
    <w:rsid w:val="007C0D76"/>
    <w:rsid w:val="007C104F"/>
    <w:rsid w:val="007C1137"/>
    <w:rsid w:val="007C1389"/>
    <w:rsid w:val="007C1671"/>
    <w:rsid w:val="007C1746"/>
    <w:rsid w:val="007C1854"/>
    <w:rsid w:val="007C249B"/>
    <w:rsid w:val="007C24F0"/>
    <w:rsid w:val="007C28B4"/>
    <w:rsid w:val="007C30DE"/>
    <w:rsid w:val="007C317F"/>
    <w:rsid w:val="007C3184"/>
    <w:rsid w:val="007C3390"/>
    <w:rsid w:val="007C33C4"/>
    <w:rsid w:val="007C3458"/>
    <w:rsid w:val="007C3502"/>
    <w:rsid w:val="007C37AF"/>
    <w:rsid w:val="007C393A"/>
    <w:rsid w:val="007C397D"/>
    <w:rsid w:val="007C39A7"/>
    <w:rsid w:val="007C3BB9"/>
    <w:rsid w:val="007C3CBD"/>
    <w:rsid w:val="007C3FE8"/>
    <w:rsid w:val="007C477C"/>
    <w:rsid w:val="007C4848"/>
    <w:rsid w:val="007C4F27"/>
    <w:rsid w:val="007C541F"/>
    <w:rsid w:val="007C5447"/>
    <w:rsid w:val="007C5881"/>
    <w:rsid w:val="007C5B50"/>
    <w:rsid w:val="007C606B"/>
    <w:rsid w:val="007C6073"/>
    <w:rsid w:val="007C62B3"/>
    <w:rsid w:val="007C63AF"/>
    <w:rsid w:val="007C6558"/>
    <w:rsid w:val="007C66EF"/>
    <w:rsid w:val="007C6A37"/>
    <w:rsid w:val="007C6B64"/>
    <w:rsid w:val="007C6BF7"/>
    <w:rsid w:val="007C6CC1"/>
    <w:rsid w:val="007C6CE8"/>
    <w:rsid w:val="007C6DDD"/>
    <w:rsid w:val="007C6F0F"/>
    <w:rsid w:val="007C6FAB"/>
    <w:rsid w:val="007C6FE5"/>
    <w:rsid w:val="007C7067"/>
    <w:rsid w:val="007C71AB"/>
    <w:rsid w:val="007C726C"/>
    <w:rsid w:val="007C742B"/>
    <w:rsid w:val="007C74B3"/>
    <w:rsid w:val="007C7633"/>
    <w:rsid w:val="007C77E5"/>
    <w:rsid w:val="007C78B4"/>
    <w:rsid w:val="007C7C41"/>
    <w:rsid w:val="007C7CB9"/>
    <w:rsid w:val="007C7DE7"/>
    <w:rsid w:val="007D051C"/>
    <w:rsid w:val="007D06FA"/>
    <w:rsid w:val="007D089F"/>
    <w:rsid w:val="007D08A8"/>
    <w:rsid w:val="007D0A48"/>
    <w:rsid w:val="007D0B89"/>
    <w:rsid w:val="007D0C0D"/>
    <w:rsid w:val="007D0C4F"/>
    <w:rsid w:val="007D0DDD"/>
    <w:rsid w:val="007D0ED7"/>
    <w:rsid w:val="007D1286"/>
    <w:rsid w:val="007D12C8"/>
    <w:rsid w:val="007D141C"/>
    <w:rsid w:val="007D1427"/>
    <w:rsid w:val="007D1716"/>
    <w:rsid w:val="007D19BA"/>
    <w:rsid w:val="007D1A83"/>
    <w:rsid w:val="007D1AF0"/>
    <w:rsid w:val="007D1B0D"/>
    <w:rsid w:val="007D1BF4"/>
    <w:rsid w:val="007D1C47"/>
    <w:rsid w:val="007D2175"/>
    <w:rsid w:val="007D229E"/>
    <w:rsid w:val="007D2330"/>
    <w:rsid w:val="007D2437"/>
    <w:rsid w:val="007D244F"/>
    <w:rsid w:val="007D2459"/>
    <w:rsid w:val="007D261C"/>
    <w:rsid w:val="007D2637"/>
    <w:rsid w:val="007D2793"/>
    <w:rsid w:val="007D2951"/>
    <w:rsid w:val="007D2954"/>
    <w:rsid w:val="007D2FB0"/>
    <w:rsid w:val="007D320D"/>
    <w:rsid w:val="007D385F"/>
    <w:rsid w:val="007D3AEA"/>
    <w:rsid w:val="007D3D8B"/>
    <w:rsid w:val="007D3EC4"/>
    <w:rsid w:val="007D41B2"/>
    <w:rsid w:val="007D425B"/>
    <w:rsid w:val="007D4260"/>
    <w:rsid w:val="007D4580"/>
    <w:rsid w:val="007D4593"/>
    <w:rsid w:val="007D459A"/>
    <w:rsid w:val="007D45FB"/>
    <w:rsid w:val="007D4828"/>
    <w:rsid w:val="007D4A51"/>
    <w:rsid w:val="007D4B28"/>
    <w:rsid w:val="007D4E13"/>
    <w:rsid w:val="007D4E83"/>
    <w:rsid w:val="007D4EE3"/>
    <w:rsid w:val="007D4F33"/>
    <w:rsid w:val="007D5679"/>
    <w:rsid w:val="007D5B1A"/>
    <w:rsid w:val="007D5E42"/>
    <w:rsid w:val="007D6065"/>
    <w:rsid w:val="007D6108"/>
    <w:rsid w:val="007D64F6"/>
    <w:rsid w:val="007D692E"/>
    <w:rsid w:val="007D6937"/>
    <w:rsid w:val="007D6D9A"/>
    <w:rsid w:val="007D6FEF"/>
    <w:rsid w:val="007D7125"/>
    <w:rsid w:val="007D714A"/>
    <w:rsid w:val="007D7254"/>
    <w:rsid w:val="007D7380"/>
    <w:rsid w:val="007D742F"/>
    <w:rsid w:val="007D747B"/>
    <w:rsid w:val="007D74EE"/>
    <w:rsid w:val="007D77AA"/>
    <w:rsid w:val="007D7A85"/>
    <w:rsid w:val="007D7AAB"/>
    <w:rsid w:val="007D7B1F"/>
    <w:rsid w:val="007D7DDE"/>
    <w:rsid w:val="007E0010"/>
    <w:rsid w:val="007E0113"/>
    <w:rsid w:val="007E0145"/>
    <w:rsid w:val="007E02EA"/>
    <w:rsid w:val="007E09A9"/>
    <w:rsid w:val="007E0D10"/>
    <w:rsid w:val="007E0FA7"/>
    <w:rsid w:val="007E1134"/>
    <w:rsid w:val="007E1419"/>
    <w:rsid w:val="007E1485"/>
    <w:rsid w:val="007E1719"/>
    <w:rsid w:val="007E171D"/>
    <w:rsid w:val="007E1BC3"/>
    <w:rsid w:val="007E1C39"/>
    <w:rsid w:val="007E1D34"/>
    <w:rsid w:val="007E22FB"/>
    <w:rsid w:val="007E2375"/>
    <w:rsid w:val="007E23A2"/>
    <w:rsid w:val="007E23FC"/>
    <w:rsid w:val="007E2420"/>
    <w:rsid w:val="007E253D"/>
    <w:rsid w:val="007E260C"/>
    <w:rsid w:val="007E2742"/>
    <w:rsid w:val="007E2DB3"/>
    <w:rsid w:val="007E2FE5"/>
    <w:rsid w:val="007E3013"/>
    <w:rsid w:val="007E3291"/>
    <w:rsid w:val="007E3376"/>
    <w:rsid w:val="007E36FF"/>
    <w:rsid w:val="007E3D19"/>
    <w:rsid w:val="007E3F5A"/>
    <w:rsid w:val="007E455A"/>
    <w:rsid w:val="007E4A84"/>
    <w:rsid w:val="007E4A8D"/>
    <w:rsid w:val="007E4B2F"/>
    <w:rsid w:val="007E4D2A"/>
    <w:rsid w:val="007E4F05"/>
    <w:rsid w:val="007E4FB6"/>
    <w:rsid w:val="007E5002"/>
    <w:rsid w:val="007E5236"/>
    <w:rsid w:val="007E5418"/>
    <w:rsid w:val="007E54E1"/>
    <w:rsid w:val="007E5515"/>
    <w:rsid w:val="007E5612"/>
    <w:rsid w:val="007E59B0"/>
    <w:rsid w:val="007E5A47"/>
    <w:rsid w:val="007E5A8A"/>
    <w:rsid w:val="007E5E7B"/>
    <w:rsid w:val="007E61FF"/>
    <w:rsid w:val="007E6343"/>
    <w:rsid w:val="007E63B6"/>
    <w:rsid w:val="007E63E2"/>
    <w:rsid w:val="007E673B"/>
    <w:rsid w:val="007E6A80"/>
    <w:rsid w:val="007E6ABB"/>
    <w:rsid w:val="007E6CFB"/>
    <w:rsid w:val="007E6D54"/>
    <w:rsid w:val="007E6E59"/>
    <w:rsid w:val="007E6FEC"/>
    <w:rsid w:val="007E7028"/>
    <w:rsid w:val="007E7409"/>
    <w:rsid w:val="007E74E8"/>
    <w:rsid w:val="007E7747"/>
    <w:rsid w:val="007E7935"/>
    <w:rsid w:val="007E7B62"/>
    <w:rsid w:val="007E7EBB"/>
    <w:rsid w:val="007E7F16"/>
    <w:rsid w:val="007F015F"/>
    <w:rsid w:val="007F021E"/>
    <w:rsid w:val="007F0247"/>
    <w:rsid w:val="007F0649"/>
    <w:rsid w:val="007F06EB"/>
    <w:rsid w:val="007F0B4E"/>
    <w:rsid w:val="007F0CB1"/>
    <w:rsid w:val="007F0E3E"/>
    <w:rsid w:val="007F1048"/>
    <w:rsid w:val="007F1BCF"/>
    <w:rsid w:val="007F1BD3"/>
    <w:rsid w:val="007F1F2B"/>
    <w:rsid w:val="007F23DA"/>
    <w:rsid w:val="007F26C3"/>
    <w:rsid w:val="007F272D"/>
    <w:rsid w:val="007F2766"/>
    <w:rsid w:val="007F28D4"/>
    <w:rsid w:val="007F295C"/>
    <w:rsid w:val="007F2B65"/>
    <w:rsid w:val="007F2B85"/>
    <w:rsid w:val="007F2C83"/>
    <w:rsid w:val="007F2D27"/>
    <w:rsid w:val="007F2E16"/>
    <w:rsid w:val="007F2E42"/>
    <w:rsid w:val="007F2FB0"/>
    <w:rsid w:val="007F32AB"/>
    <w:rsid w:val="007F3505"/>
    <w:rsid w:val="007F359A"/>
    <w:rsid w:val="007F361C"/>
    <w:rsid w:val="007F3726"/>
    <w:rsid w:val="007F39CE"/>
    <w:rsid w:val="007F3AE9"/>
    <w:rsid w:val="007F3B41"/>
    <w:rsid w:val="007F3B70"/>
    <w:rsid w:val="007F3D1F"/>
    <w:rsid w:val="007F4384"/>
    <w:rsid w:val="007F45C2"/>
    <w:rsid w:val="007F482D"/>
    <w:rsid w:val="007F4D77"/>
    <w:rsid w:val="007F4E48"/>
    <w:rsid w:val="007F4EB7"/>
    <w:rsid w:val="007F4F5F"/>
    <w:rsid w:val="007F5102"/>
    <w:rsid w:val="007F517A"/>
    <w:rsid w:val="007F51CE"/>
    <w:rsid w:val="007F527F"/>
    <w:rsid w:val="007F53BF"/>
    <w:rsid w:val="007F53DE"/>
    <w:rsid w:val="007F5697"/>
    <w:rsid w:val="007F5B16"/>
    <w:rsid w:val="007F5E03"/>
    <w:rsid w:val="007F5F90"/>
    <w:rsid w:val="007F5F9C"/>
    <w:rsid w:val="007F6036"/>
    <w:rsid w:val="007F61D0"/>
    <w:rsid w:val="007F627E"/>
    <w:rsid w:val="007F68F6"/>
    <w:rsid w:val="007F69FC"/>
    <w:rsid w:val="007F6B25"/>
    <w:rsid w:val="007F6F24"/>
    <w:rsid w:val="007F6FD3"/>
    <w:rsid w:val="007F701B"/>
    <w:rsid w:val="007F7228"/>
    <w:rsid w:val="007F76AB"/>
    <w:rsid w:val="007F7707"/>
    <w:rsid w:val="007F7750"/>
    <w:rsid w:val="007F776E"/>
    <w:rsid w:val="007F7897"/>
    <w:rsid w:val="007F791A"/>
    <w:rsid w:val="007F79E8"/>
    <w:rsid w:val="007F7B75"/>
    <w:rsid w:val="008002FF"/>
    <w:rsid w:val="00800424"/>
    <w:rsid w:val="00800556"/>
    <w:rsid w:val="00800610"/>
    <w:rsid w:val="0080067A"/>
    <w:rsid w:val="008006C5"/>
    <w:rsid w:val="0080098B"/>
    <w:rsid w:val="00800AC6"/>
    <w:rsid w:val="00800AD2"/>
    <w:rsid w:val="00800BC7"/>
    <w:rsid w:val="00801156"/>
    <w:rsid w:val="0080131E"/>
    <w:rsid w:val="008013CA"/>
    <w:rsid w:val="00801421"/>
    <w:rsid w:val="00801524"/>
    <w:rsid w:val="0080179A"/>
    <w:rsid w:val="008017C3"/>
    <w:rsid w:val="00801862"/>
    <w:rsid w:val="008018E1"/>
    <w:rsid w:val="008019DB"/>
    <w:rsid w:val="00801B10"/>
    <w:rsid w:val="00801BCB"/>
    <w:rsid w:val="00801F37"/>
    <w:rsid w:val="00802155"/>
    <w:rsid w:val="0080247B"/>
    <w:rsid w:val="00802698"/>
    <w:rsid w:val="00802708"/>
    <w:rsid w:val="0080283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EA0"/>
    <w:rsid w:val="00803EED"/>
    <w:rsid w:val="00803F68"/>
    <w:rsid w:val="008041A8"/>
    <w:rsid w:val="00804203"/>
    <w:rsid w:val="00804537"/>
    <w:rsid w:val="008045F9"/>
    <w:rsid w:val="00804735"/>
    <w:rsid w:val="008048AA"/>
    <w:rsid w:val="00804DC5"/>
    <w:rsid w:val="00804DCF"/>
    <w:rsid w:val="00804DDB"/>
    <w:rsid w:val="00804E7D"/>
    <w:rsid w:val="00804F4D"/>
    <w:rsid w:val="00805135"/>
    <w:rsid w:val="0080522E"/>
    <w:rsid w:val="00805498"/>
    <w:rsid w:val="00805622"/>
    <w:rsid w:val="0080576B"/>
    <w:rsid w:val="00805829"/>
    <w:rsid w:val="00805F61"/>
    <w:rsid w:val="00805F71"/>
    <w:rsid w:val="008063C1"/>
    <w:rsid w:val="00806477"/>
    <w:rsid w:val="0080656F"/>
    <w:rsid w:val="0080661B"/>
    <w:rsid w:val="0080693C"/>
    <w:rsid w:val="00806CFA"/>
    <w:rsid w:val="0080743C"/>
    <w:rsid w:val="00807700"/>
    <w:rsid w:val="0080771E"/>
    <w:rsid w:val="00807787"/>
    <w:rsid w:val="00807DA2"/>
    <w:rsid w:val="00807DEB"/>
    <w:rsid w:val="0081029B"/>
    <w:rsid w:val="00810306"/>
    <w:rsid w:val="008103C0"/>
    <w:rsid w:val="008105AB"/>
    <w:rsid w:val="00810716"/>
    <w:rsid w:val="00810798"/>
    <w:rsid w:val="008109A8"/>
    <w:rsid w:val="00810A02"/>
    <w:rsid w:val="00810BB7"/>
    <w:rsid w:val="00810C51"/>
    <w:rsid w:val="00810D3F"/>
    <w:rsid w:val="00811039"/>
    <w:rsid w:val="008114AE"/>
    <w:rsid w:val="008115D9"/>
    <w:rsid w:val="0081173A"/>
    <w:rsid w:val="008117B9"/>
    <w:rsid w:val="008118A1"/>
    <w:rsid w:val="00811953"/>
    <w:rsid w:val="00811B46"/>
    <w:rsid w:val="00811C28"/>
    <w:rsid w:val="00811CA5"/>
    <w:rsid w:val="00811EEB"/>
    <w:rsid w:val="0081226F"/>
    <w:rsid w:val="008123E7"/>
    <w:rsid w:val="00812486"/>
    <w:rsid w:val="00812604"/>
    <w:rsid w:val="00812641"/>
    <w:rsid w:val="00812701"/>
    <w:rsid w:val="0081296A"/>
    <w:rsid w:val="00812B2F"/>
    <w:rsid w:val="00812B83"/>
    <w:rsid w:val="00812B8B"/>
    <w:rsid w:val="00812C50"/>
    <w:rsid w:val="00812D69"/>
    <w:rsid w:val="008131ED"/>
    <w:rsid w:val="0081353D"/>
    <w:rsid w:val="008135BE"/>
    <w:rsid w:val="00813788"/>
    <w:rsid w:val="00813869"/>
    <w:rsid w:val="00813976"/>
    <w:rsid w:val="00813B47"/>
    <w:rsid w:val="00813BB7"/>
    <w:rsid w:val="00813C4F"/>
    <w:rsid w:val="00813E78"/>
    <w:rsid w:val="00813FC8"/>
    <w:rsid w:val="00814051"/>
    <w:rsid w:val="008140C5"/>
    <w:rsid w:val="008140E9"/>
    <w:rsid w:val="008142A4"/>
    <w:rsid w:val="008142E8"/>
    <w:rsid w:val="00814368"/>
    <w:rsid w:val="008143F9"/>
    <w:rsid w:val="008147C5"/>
    <w:rsid w:val="00814876"/>
    <w:rsid w:val="00814AB0"/>
    <w:rsid w:val="00814C6B"/>
    <w:rsid w:val="00814C6E"/>
    <w:rsid w:val="00814DE3"/>
    <w:rsid w:val="008150E3"/>
    <w:rsid w:val="008150EC"/>
    <w:rsid w:val="0081516A"/>
    <w:rsid w:val="0081536B"/>
    <w:rsid w:val="00815408"/>
    <w:rsid w:val="0081568E"/>
    <w:rsid w:val="008156B4"/>
    <w:rsid w:val="00815796"/>
    <w:rsid w:val="008157AC"/>
    <w:rsid w:val="00815A73"/>
    <w:rsid w:val="00815D24"/>
    <w:rsid w:val="00815D50"/>
    <w:rsid w:val="00815DC8"/>
    <w:rsid w:val="00815DED"/>
    <w:rsid w:val="00815F39"/>
    <w:rsid w:val="00816015"/>
    <w:rsid w:val="0081611D"/>
    <w:rsid w:val="008161A5"/>
    <w:rsid w:val="00816262"/>
    <w:rsid w:val="0081630B"/>
    <w:rsid w:val="008166C3"/>
    <w:rsid w:val="00816766"/>
    <w:rsid w:val="00816840"/>
    <w:rsid w:val="0081694E"/>
    <w:rsid w:val="00816A92"/>
    <w:rsid w:val="00816FF9"/>
    <w:rsid w:val="008170E9"/>
    <w:rsid w:val="008177C2"/>
    <w:rsid w:val="00817A45"/>
    <w:rsid w:val="00817A5E"/>
    <w:rsid w:val="00817B33"/>
    <w:rsid w:val="00817B98"/>
    <w:rsid w:val="00817C05"/>
    <w:rsid w:val="00817F41"/>
    <w:rsid w:val="008201CB"/>
    <w:rsid w:val="00820378"/>
    <w:rsid w:val="0082044B"/>
    <w:rsid w:val="0082046B"/>
    <w:rsid w:val="008204BB"/>
    <w:rsid w:val="00820613"/>
    <w:rsid w:val="00820830"/>
    <w:rsid w:val="0082086F"/>
    <w:rsid w:val="0082089E"/>
    <w:rsid w:val="008208CD"/>
    <w:rsid w:val="00820956"/>
    <w:rsid w:val="00820980"/>
    <w:rsid w:val="00820AE1"/>
    <w:rsid w:val="00820CB7"/>
    <w:rsid w:val="00820DE4"/>
    <w:rsid w:val="00820DFE"/>
    <w:rsid w:val="00820E19"/>
    <w:rsid w:val="00821825"/>
    <w:rsid w:val="00821852"/>
    <w:rsid w:val="0082199B"/>
    <w:rsid w:val="008219A3"/>
    <w:rsid w:val="00821CEF"/>
    <w:rsid w:val="00822001"/>
    <w:rsid w:val="008221B3"/>
    <w:rsid w:val="008224E3"/>
    <w:rsid w:val="008224ED"/>
    <w:rsid w:val="00822585"/>
    <w:rsid w:val="00822886"/>
    <w:rsid w:val="00822B25"/>
    <w:rsid w:val="00822B5E"/>
    <w:rsid w:val="00822D6B"/>
    <w:rsid w:val="008230ED"/>
    <w:rsid w:val="0082343C"/>
    <w:rsid w:val="008236D1"/>
    <w:rsid w:val="00823C25"/>
    <w:rsid w:val="00823CEB"/>
    <w:rsid w:val="00823DAC"/>
    <w:rsid w:val="00823F23"/>
    <w:rsid w:val="00823F76"/>
    <w:rsid w:val="00824114"/>
    <w:rsid w:val="008243C9"/>
    <w:rsid w:val="00824456"/>
    <w:rsid w:val="008244C8"/>
    <w:rsid w:val="008244F2"/>
    <w:rsid w:val="00824605"/>
    <w:rsid w:val="008248B5"/>
    <w:rsid w:val="00824C93"/>
    <w:rsid w:val="00824DF0"/>
    <w:rsid w:val="00824F37"/>
    <w:rsid w:val="00824FD2"/>
    <w:rsid w:val="00825173"/>
    <w:rsid w:val="008251A3"/>
    <w:rsid w:val="008251FE"/>
    <w:rsid w:val="00825258"/>
    <w:rsid w:val="00825269"/>
    <w:rsid w:val="008254BE"/>
    <w:rsid w:val="0082569E"/>
    <w:rsid w:val="0082593C"/>
    <w:rsid w:val="008259B1"/>
    <w:rsid w:val="00825BB9"/>
    <w:rsid w:val="00825F4D"/>
    <w:rsid w:val="0082628A"/>
    <w:rsid w:val="00826313"/>
    <w:rsid w:val="008265C8"/>
    <w:rsid w:val="00826824"/>
    <w:rsid w:val="008269C7"/>
    <w:rsid w:val="00826C57"/>
    <w:rsid w:val="00826ECF"/>
    <w:rsid w:val="00826F33"/>
    <w:rsid w:val="00826F58"/>
    <w:rsid w:val="00826FB5"/>
    <w:rsid w:val="008272B9"/>
    <w:rsid w:val="008273A9"/>
    <w:rsid w:val="00827453"/>
    <w:rsid w:val="008274B9"/>
    <w:rsid w:val="0082769F"/>
    <w:rsid w:val="0082777B"/>
    <w:rsid w:val="00827B78"/>
    <w:rsid w:val="00827C7A"/>
    <w:rsid w:val="00827C89"/>
    <w:rsid w:val="00827F73"/>
    <w:rsid w:val="0083001C"/>
    <w:rsid w:val="008304EC"/>
    <w:rsid w:val="008304FC"/>
    <w:rsid w:val="00830522"/>
    <w:rsid w:val="008306FF"/>
    <w:rsid w:val="00830954"/>
    <w:rsid w:val="008309E4"/>
    <w:rsid w:val="00830A14"/>
    <w:rsid w:val="00830A61"/>
    <w:rsid w:val="00830A76"/>
    <w:rsid w:val="00830ADC"/>
    <w:rsid w:val="00830BD0"/>
    <w:rsid w:val="00830BFB"/>
    <w:rsid w:val="00830D25"/>
    <w:rsid w:val="00830FB4"/>
    <w:rsid w:val="00831048"/>
    <w:rsid w:val="0083130C"/>
    <w:rsid w:val="008315BC"/>
    <w:rsid w:val="008316E6"/>
    <w:rsid w:val="00831D3A"/>
    <w:rsid w:val="00831F79"/>
    <w:rsid w:val="00832040"/>
    <w:rsid w:val="008323BE"/>
    <w:rsid w:val="00832459"/>
    <w:rsid w:val="008325C2"/>
    <w:rsid w:val="00832DDD"/>
    <w:rsid w:val="00832FC1"/>
    <w:rsid w:val="00832FDD"/>
    <w:rsid w:val="00833055"/>
    <w:rsid w:val="00833208"/>
    <w:rsid w:val="0083333A"/>
    <w:rsid w:val="0083337B"/>
    <w:rsid w:val="008334C6"/>
    <w:rsid w:val="00833527"/>
    <w:rsid w:val="00833800"/>
    <w:rsid w:val="0083399A"/>
    <w:rsid w:val="00833B44"/>
    <w:rsid w:val="00834167"/>
    <w:rsid w:val="0083449C"/>
    <w:rsid w:val="00834642"/>
    <w:rsid w:val="0083478C"/>
    <w:rsid w:val="00834A22"/>
    <w:rsid w:val="00834A82"/>
    <w:rsid w:val="00834CC7"/>
    <w:rsid w:val="00834D2A"/>
    <w:rsid w:val="00834EA9"/>
    <w:rsid w:val="00834EF2"/>
    <w:rsid w:val="00834FD9"/>
    <w:rsid w:val="00834FE5"/>
    <w:rsid w:val="0083516C"/>
    <w:rsid w:val="00835531"/>
    <w:rsid w:val="00835787"/>
    <w:rsid w:val="00835852"/>
    <w:rsid w:val="008358E4"/>
    <w:rsid w:val="008358F8"/>
    <w:rsid w:val="00835B8D"/>
    <w:rsid w:val="00835E81"/>
    <w:rsid w:val="00835E8A"/>
    <w:rsid w:val="008361D8"/>
    <w:rsid w:val="00836298"/>
    <w:rsid w:val="008363D0"/>
    <w:rsid w:val="00836491"/>
    <w:rsid w:val="00836537"/>
    <w:rsid w:val="00836701"/>
    <w:rsid w:val="00836853"/>
    <w:rsid w:val="00836911"/>
    <w:rsid w:val="008369E7"/>
    <w:rsid w:val="00836C59"/>
    <w:rsid w:val="00836C73"/>
    <w:rsid w:val="00836D02"/>
    <w:rsid w:val="00836EC8"/>
    <w:rsid w:val="00836ED0"/>
    <w:rsid w:val="00836F12"/>
    <w:rsid w:val="008370E4"/>
    <w:rsid w:val="0083726E"/>
    <w:rsid w:val="00837362"/>
    <w:rsid w:val="008374AA"/>
    <w:rsid w:val="008374EE"/>
    <w:rsid w:val="0083756E"/>
    <w:rsid w:val="00837D3D"/>
    <w:rsid w:val="00837D67"/>
    <w:rsid w:val="00837DFF"/>
    <w:rsid w:val="0084007B"/>
    <w:rsid w:val="0084014B"/>
    <w:rsid w:val="008401C7"/>
    <w:rsid w:val="00840513"/>
    <w:rsid w:val="00840740"/>
    <w:rsid w:val="008407BE"/>
    <w:rsid w:val="00840939"/>
    <w:rsid w:val="0084096A"/>
    <w:rsid w:val="00840AA9"/>
    <w:rsid w:val="00840C90"/>
    <w:rsid w:val="00840E21"/>
    <w:rsid w:val="00840F54"/>
    <w:rsid w:val="00840F9D"/>
    <w:rsid w:val="008410AB"/>
    <w:rsid w:val="008410C1"/>
    <w:rsid w:val="00841179"/>
    <w:rsid w:val="0084127D"/>
    <w:rsid w:val="0084142A"/>
    <w:rsid w:val="00841734"/>
    <w:rsid w:val="0084198E"/>
    <w:rsid w:val="00841A58"/>
    <w:rsid w:val="00841C25"/>
    <w:rsid w:val="00841EA2"/>
    <w:rsid w:val="008420E0"/>
    <w:rsid w:val="0084217A"/>
    <w:rsid w:val="00842303"/>
    <w:rsid w:val="0084250D"/>
    <w:rsid w:val="008425BA"/>
    <w:rsid w:val="008428E8"/>
    <w:rsid w:val="00842AE8"/>
    <w:rsid w:val="00843210"/>
    <w:rsid w:val="00843583"/>
    <w:rsid w:val="00843707"/>
    <w:rsid w:val="00843763"/>
    <w:rsid w:val="008438B4"/>
    <w:rsid w:val="0084398B"/>
    <w:rsid w:val="00843A12"/>
    <w:rsid w:val="00843B5E"/>
    <w:rsid w:val="00843D53"/>
    <w:rsid w:val="00843EA1"/>
    <w:rsid w:val="00844152"/>
    <w:rsid w:val="008441FC"/>
    <w:rsid w:val="0084425F"/>
    <w:rsid w:val="0084456F"/>
    <w:rsid w:val="0084470D"/>
    <w:rsid w:val="0084484E"/>
    <w:rsid w:val="00844B84"/>
    <w:rsid w:val="00844C08"/>
    <w:rsid w:val="00844E4F"/>
    <w:rsid w:val="00844EEC"/>
    <w:rsid w:val="00844FA4"/>
    <w:rsid w:val="00845026"/>
    <w:rsid w:val="0084511B"/>
    <w:rsid w:val="008451AC"/>
    <w:rsid w:val="0084529B"/>
    <w:rsid w:val="008452A6"/>
    <w:rsid w:val="0084557B"/>
    <w:rsid w:val="008455B4"/>
    <w:rsid w:val="0084578C"/>
    <w:rsid w:val="008457B3"/>
    <w:rsid w:val="008458D0"/>
    <w:rsid w:val="0084599A"/>
    <w:rsid w:val="00845AF1"/>
    <w:rsid w:val="00845F59"/>
    <w:rsid w:val="008460D4"/>
    <w:rsid w:val="00846193"/>
    <w:rsid w:val="00846203"/>
    <w:rsid w:val="00846206"/>
    <w:rsid w:val="0084633F"/>
    <w:rsid w:val="008464F8"/>
    <w:rsid w:val="0084669E"/>
    <w:rsid w:val="00846779"/>
    <w:rsid w:val="008468CC"/>
    <w:rsid w:val="008469E6"/>
    <w:rsid w:val="00846B15"/>
    <w:rsid w:val="00846D27"/>
    <w:rsid w:val="00847205"/>
    <w:rsid w:val="0084720A"/>
    <w:rsid w:val="00847302"/>
    <w:rsid w:val="00847841"/>
    <w:rsid w:val="0084785C"/>
    <w:rsid w:val="00847984"/>
    <w:rsid w:val="008479EF"/>
    <w:rsid w:val="00847B63"/>
    <w:rsid w:val="00847E33"/>
    <w:rsid w:val="00847EED"/>
    <w:rsid w:val="00850028"/>
    <w:rsid w:val="008500EA"/>
    <w:rsid w:val="00850156"/>
    <w:rsid w:val="00850237"/>
    <w:rsid w:val="008503E0"/>
    <w:rsid w:val="00850478"/>
    <w:rsid w:val="00850542"/>
    <w:rsid w:val="00850655"/>
    <w:rsid w:val="00850947"/>
    <w:rsid w:val="00850BE7"/>
    <w:rsid w:val="00850DE0"/>
    <w:rsid w:val="00850F68"/>
    <w:rsid w:val="00851271"/>
    <w:rsid w:val="008513D6"/>
    <w:rsid w:val="00851499"/>
    <w:rsid w:val="00851633"/>
    <w:rsid w:val="00851A50"/>
    <w:rsid w:val="00851E3C"/>
    <w:rsid w:val="00851E62"/>
    <w:rsid w:val="008526E3"/>
    <w:rsid w:val="0085294B"/>
    <w:rsid w:val="00852954"/>
    <w:rsid w:val="00852A3F"/>
    <w:rsid w:val="00852CCA"/>
    <w:rsid w:val="00852EB2"/>
    <w:rsid w:val="00853075"/>
    <w:rsid w:val="00853125"/>
    <w:rsid w:val="0085321E"/>
    <w:rsid w:val="00853614"/>
    <w:rsid w:val="008537CE"/>
    <w:rsid w:val="008538E7"/>
    <w:rsid w:val="00853A27"/>
    <w:rsid w:val="00853D7A"/>
    <w:rsid w:val="00853F35"/>
    <w:rsid w:val="008545C9"/>
    <w:rsid w:val="00854949"/>
    <w:rsid w:val="00854CAE"/>
    <w:rsid w:val="00854E4E"/>
    <w:rsid w:val="008550AF"/>
    <w:rsid w:val="008554D1"/>
    <w:rsid w:val="00855853"/>
    <w:rsid w:val="0085597E"/>
    <w:rsid w:val="008559F1"/>
    <w:rsid w:val="00855B90"/>
    <w:rsid w:val="00855E0E"/>
    <w:rsid w:val="00855E43"/>
    <w:rsid w:val="008560CE"/>
    <w:rsid w:val="00856225"/>
    <w:rsid w:val="008563B1"/>
    <w:rsid w:val="0085654C"/>
    <w:rsid w:val="00856A29"/>
    <w:rsid w:val="00856CB4"/>
    <w:rsid w:val="00856D28"/>
    <w:rsid w:val="00856ED9"/>
    <w:rsid w:val="00857063"/>
    <w:rsid w:val="008575C6"/>
    <w:rsid w:val="00857660"/>
    <w:rsid w:val="00857729"/>
    <w:rsid w:val="0085774E"/>
    <w:rsid w:val="00857765"/>
    <w:rsid w:val="00857886"/>
    <w:rsid w:val="0085789D"/>
    <w:rsid w:val="00857CDF"/>
    <w:rsid w:val="00857E5D"/>
    <w:rsid w:val="00857F8E"/>
    <w:rsid w:val="00860015"/>
    <w:rsid w:val="00860088"/>
    <w:rsid w:val="00860194"/>
    <w:rsid w:val="008604BF"/>
    <w:rsid w:val="008604C4"/>
    <w:rsid w:val="008604D6"/>
    <w:rsid w:val="00860B26"/>
    <w:rsid w:val="00860E72"/>
    <w:rsid w:val="00861307"/>
    <w:rsid w:val="008614BE"/>
    <w:rsid w:val="008614E4"/>
    <w:rsid w:val="008614F9"/>
    <w:rsid w:val="0086159F"/>
    <w:rsid w:val="0086169C"/>
    <w:rsid w:val="008617E1"/>
    <w:rsid w:val="00861897"/>
    <w:rsid w:val="00861939"/>
    <w:rsid w:val="00861980"/>
    <w:rsid w:val="00861D41"/>
    <w:rsid w:val="00861D59"/>
    <w:rsid w:val="00862091"/>
    <w:rsid w:val="0086248B"/>
    <w:rsid w:val="0086281D"/>
    <w:rsid w:val="0086282B"/>
    <w:rsid w:val="008628BD"/>
    <w:rsid w:val="00862A67"/>
    <w:rsid w:val="00862ABE"/>
    <w:rsid w:val="00862BB0"/>
    <w:rsid w:val="00862BB2"/>
    <w:rsid w:val="00862D26"/>
    <w:rsid w:val="00862E13"/>
    <w:rsid w:val="00862E73"/>
    <w:rsid w:val="00862F4B"/>
    <w:rsid w:val="00863065"/>
    <w:rsid w:val="00863147"/>
    <w:rsid w:val="0086326B"/>
    <w:rsid w:val="008633CB"/>
    <w:rsid w:val="0086346E"/>
    <w:rsid w:val="008637D3"/>
    <w:rsid w:val="00863870"/>
    <w:rsid w:val="008639AE"/>
    <w:rsid w:val="00863DD7"/>
    <w:rsid w:val="00864324"/>
    <w:rsid w:val="00864384"/>
    <w:rsid w:val="00864816"/>
    <w:rsid w:val="0086489C"/>
    <w:rsid w:val="008648A6"/>
    <w:rsid w:val="00864DF9"/>
    <w:rsid w:val="00864F18"/>
    <w:rsid w:val="00864F75"/>
    <w:rsid w:val="00865096"/>
    <w:rsid w:val="00865237"/>
    <w:rsid w:val="008654C0"/>
    <w:rsid w:val="00865597"/>
    <w:rsid w:val="0086569F"/>
    <w:rsid w:val="008658C5"/>
    <w:rsid w:val="008659F8"/>
    <w:rsid w:val="00865A02"/>
    <w:rsid w:val="00865A66"/>
    <w:rsid w:val="00865C89"/>
    <w:rsid w:val="00865CBE"/>
    <w:rsid w:val="00865D81"/>
    <w:rsid w:val="008666BF"/>
    <w:rsid w:val="00866708"/>
    <w:rsid w:val="008667C6"/>
    <w:rsid w:val="00866A05"/>
    <w:rsid w:val="00866BBD"/>
    <w:rsid w:val="00866F8D"/>
    <w:rsid w:val="00867192"/>
    <w:rsid w:val="008676AE"/>
    <w:rsid w:val="008677C8"/>
    <w:rsid w:val="00867B26"/>
    <w:rsid w:val="00867C54"/>
    <w:rsid w:val="00867D93"/>
    <w:rsid w:val="00867F4D"/>
    <w:rsid w:val="0087002F"/>
    <w:rsid w:val="00870046"/>
    <w:rsid w:val="0087051D"/>
    <w:rsid w:val="008708B0"/>
    <w:rsid w:val="008709EB"/>
    <w:rsid w:val="00870E0D"/>
    <w:rsid w:val="00870E8D"/>
    <w:rsid w:val="00870FED"/>
    <w:rsid w:val="0087101C"/>
    <w:rsid w:val="00871357"/>
    <w:rsid w:val="008719BD"/>
    <w:rsid w:val="008719FB"/>
    <w:rsid w:val="00871F3B"/>
    <w:rsid w:val="0087201B"/>
    <w:rsid w:val="00872212"/>
    <w:rsid w:val="008723D1"/>
    <w:rsid w:val="00872647"/>
    <w:rsid w:val="0087274B"/>
    <w:rsid w:val="00872882"/>
    <w:rsid w:val="00872C77"/>
    <w:rsid w:val="00872CB8"/>
    <w:rsid w:val="00872F47"/>
    <w:rsid w:val="00872F80"/>
    <w:rsid w:val="008733A1"/>
    <w:rsid w:val="008735CB"/>
    <w:rsid w:val="008736FB"/>
    <w:rsid w:val="008743A9"/>
    <w:rsid w:val="008745AE"/>
    <w:rsid w:val="008745F5"/>
    <w:rsid w:val="00874663"/>
    <w:rsid w:val="0087481D"/>
    <w:rsid w:val="00874FAA"/>
    <w:rsid w:val="00875071"/>
    <w:rsid w:val="0087531A"/>
    <w:rsid w:val="0087589E"/>
    <w:rsid w:val="00875A15"/>
    <w:rsid w:val="00875A3D"/>
    <w:rsid w:val="00875EBE"/>
    <w:rsid w:val="0087619B"/>
    <w:rsid w:val="008761EE"/>
    <w:rsid w:val="008761F6"/>
    <w:rsid w:val="0087626E"/>
    <w:rsid w:val="0087634D"/>
    <w:rsid w:val="008764E7"/>
    <w:rsid w:val="00876575"/>
    <w:rsid w:val="008769AC"/>
    <w:rsid w:val="00876B92"/>
    <w:rsid w:val="00876ED1"/>
    <w:rsid w:val="00876F08"/>
    <w:rsid w:val="00876FB8"/>
    <w:rsid w:val="00876FC1"/>
    <w:rsid w:val="00876FC9"/>
    <w:rsid w:val="008771CE"/>
    <w:rsid w:val="008774FD"/>
    <w:rsid w:val="00877550"/>
    <w:rsid w:val="008775EF"/>
    <w:rsid w:val="008776D1"/>
    <w:rsid w:val="008800F9"/>
    <w:rsid w:val="0088010C"/>
    <w:rsid w:val="0088013F"/>
    <w:rsid w:val="00880701"/>
    <w:rsid w:val="008808EE"/>
    <w:rsid w:val="00880D00"/>
    <w:rsid w:val="00880D30"/>
    <w:rsid w:val="00881159"/>
    <w:rsid w:val="00881392"/>
    <w:rsid w:val="008813ED"/>
    <w:rsid w:val="008814AA"/>
    <w:rsid w:val="0088173C"/>
    <w:rsid w:val="0088173F"/>
    <w:rsid w:val="008819CC"/>
    <w:rsid w:val="00881AC0"/>
    <w:rsid w:val="00881D13"/>
    <w:rsid w:val="008822B0"/>
    <w:rsid w:val="008822B7"/>
    <w:rsid w:val="00882679"/>
    <w:rsid w:val="008826DF"/>
    <w:rsid w:val="008828DE"/>
    <w:rsid w:val="00882931"/>
    <w:rsid w:val="0088296F"/>
    <w:rsid w:val="00882B28"/>
    <w:rsid w:val="00882C18"/>
    <w:rsid w:val="00882DA7"/>
    <w:rsid w:val="008830FC"/>
    <w:rsid w:val="0088326D"/>
    <w:rsid w:val="008832DF"/>
    <w:rsid w:val="008833A1"/>
    <w:rsid w:val="008838E6"/>
    <w:rsid w:val="00883A17"/>
    <w:rsid w:val="00883BFE"/>
    <w:rsid w:val="00883D22"/>
    <w:rsid w:val="00883EAA"/>
    <w:rsid w:val="00883FDA"/>
    <w:rsid w:val="0088409F"/>
    <w:rsid w:val="0088411C"/>
    <w:rsid w:val="0088425D"/>
    <w:rsid w:val="00884A51"/>
    <w:rsid w:val="00884A5F"/>
    <w:rsid w:val="00884CED"/>
    <w:rsid w:val="0088548B"/>
    <w:rsid w:val="00885ADC"/>
    <w:rsid w:val="00885E86"/>
    <w:rsid w:val="00885ECB"/>
    <w:rsid w:val="00885F70"/>
    <w:rsid w:val="00885FEC"/>
    <w:rsid w:val="0088609E"/>
    <w:rsid w:val="008865EF"/>
    <w:rsid w:val="00886A3A"/>
    <w:rsid w:val="00886A8B"/>
    <w:rsid w:val="00886B10"/>
    <w:rsid w:val="00886C23"/>
    <w:rsid w:val="00886D92"/>
    <w:rsid w:val="00886EF3"/>
    <w:rsid w:val="00887089"/>
    <w:rsid w:val="0088708B"/>
    <w:rsid w:val="00887797"/>
    <w:rsid w:val="00887B2B"/>
    <w:rsid w:val="00887BFC"/>
    <w:rsid w:val="00887C65"/>
    <w:rsid w:val="00887E9A"/>
    <w:rsid w:val="00887EE8"/>
    <w:rsid w:val="00887F84"/>
    <w:rsid w:val="0089000E"/>
    <w:rsid w:val="008901CA"/>
    <w:rsid w:val="0089028A"/>
    <w:rsid w:val="0089037B"/>
    <w:rsid w:val="00890578"/>
    <w:rsid w:val="008908A1"/>
    <w:rsid w:val="00890A9E"/>
    <w:rsid w:val="00890B3C"/>
    <w:rsid w:val="00890CA8"/>
    <w:rsid w:val="00890EED"/>
    <w:rsid w:val="00891084"/>
    <w:rsid w:val="00891209"/>
    <w:rsid w:val="0089127A"/>
    <w:rsid w:val="008912F1"/>
    <w:rsid w:val="008913D4"/>
    <w:rsid w:val="008916A6"/>
    <w:rsid w:val="0089170B"/>
    <w:rsid w:val="00891735"/>
    <w:rsid w:val="00891B6A"/>
    <w:rsid w:val="00891CD6"/>
    <w:rsid w:val="00891DEB"/>
    <w:rsid w:val="0089288F"/>
    <w:rsid w:val="00892B09"/>
    <w:rsid w:val="00892B84"/>
    <w:rsid w:val="00892D6A"/>
    <w:rsid w:val="00892DDC"/>
    <w:rsid w:val="008930CA"/>
    <w:rsid w:val="0089319A"/>
    <w:rsid w:val="0089325A"/>
    <w:rsid w:val="008932A6"/>
    <w:rsid w:val="008937CA"/>
    <w:rsid w:val="008939A1"/>
    <w:rsid w:val="00893D3C"/>
    <w:rsid w:val="00893E67"/>
    <w:rsid w:val="00893E6E"/>
    <w:rsid w:val="008941AE"/>
    <w:rsid w:val="008941C7"/>
    <w:rsid w:val="008942FA"/>
    <w:rsid w:val="008945CC"/>
    <w:rsid w:val="00894641"/>
    <w:rsid w:val="00894886"/>
    <w:rsid w:val="008948A8"/>
    <w:rsid w:val="00894A94"/>
    <w:rsid w:val="00894B42"/>
    <w:rsid w:val="00894CEB"/>
    <w:rsid w:val="00894D2A"/>
    <w:rsid w:val="008952F9"/>
    <w:rsid w:val="0089546B"/>
    <w:rsid w:val="008955EB"/>
    <w:rsid w:val="00895625"/>
    <w:rsid w:val="00895A7F"/>
    <w:rsid w:val="00895C55"/>
    <w:rsid w:val="00895EF7"/>
    <w:rsid w:val="0089614B"/>
    <w:rsid w:val="00896187"/>
    <w:rsid w:val="008964C2"/>
    <w:rsid w:val="00896729"/>
    <w:rsid w:val="0089675D"/>
    <w:rsid w:val="00896A1B"/>
    <w:rsid w:val="00896AB6"/>
    <w:rsid w:val="00896D53"/>
    <w:rsid w:val="00896D5A"/>
    <w:rsid w:val="00896EB2"/>
    <w:rsid w:val="00896F36"/>
    <w:rsid w:val="00897353"/>
    <w:rsid w:val="008975FF"/>
    <w:rsid w:val="00897717"/>
    <w:rsid w:val="008977FC"/>
    <w:rsid w:val="0089792D"/>
    <w:rsid w:val="00897CF7"/>
    <w:rsid w:val="00897D59"/>
    <w:rsid w:val="00897DA4"/>
    <w:rsid w:val="00897DEA"/>
    <w:rsid w:val="00897E78"/>
    <w:rsid w:val="008A062F"/>
    <w:rsid w:val="008A0D02"/>
    <w:rsid w:val="008A101E"/>
    <w:rsid w:val="008A1211"/>
    <w:rsid w:val="008A1317"/>
    <w:rsid w:val="008A1602"/>
    <w:rsid w:val="008A1635"/>
    <w:rsid w:val="008A185B"/>
    <w:rsid w:val="008A18DF"/>
    <w:rsid w:val="008A1B37"/>
    <w:rsid w:val="008A1F4A"/>
    <w:rsid w:val="008A1F97"/>
    <w:rsid w:val="008A2143"/>
    <w:rsid w:val="008A24A7"/>
    <w:rsid w:val="008A2728"/>
    <w:rsid w:val="008A275F"/>
    <w:rsid w:val="008A28AE"/>
    <w:rsid w:val="008A29EF"/>
    <w:rsid w:val="008A2CBF"/>
    <w:rsid w:val="008A32A2"/>
    <w:rsid w:val="008A32E7"/>
    <w:rsid w:val="008A351A"/>
    <w:rsid w:val="008A36CA"/>
    <w:rsid w:val="008A38B8"/>
    <w:rsid w:val="008A3B02"/>
    <w:rsid w:val="008A3BE4"/>
    <w:rsid w:val="008A3D93"/>
    <w:rsid w:val="008A3F18"/>
    <w:rsid w:val="008A3F65"/>
    <w:rsid w:val="008A4025"/>
    <w:rsid w:val="008A4132"/>
    <w:rsid w:val="008A413B"/>
    <w:rsid w:val="008A418E"/>
    <w:rsid w:val="008A420F"/>
    <w:rsid w:val="008A42C9"/>
    <w:rsid w:val="008A4D43"/>
    <w:rsid w:val="008A4E5B"/>
    <w:rsid w:val="008A50FE"/>
    <w:rsid w:val="008A52B6"/>
    <w:rsid w:val="008A57BF"/>
    <w:rsid w:val="008A57C5"/>
    <w:rsid w:val="008A5CE8"/>
    <w:rsid w:val="008A5E50"/>
    <w:rsid w:val="008A5E60"/>
    <w:rsid w:val="008A5E78"/>
    <w:rsid w:val="008A5ED6"/>
    <w:rsid w:val="008A5EE6"/>
    <w:rsid w:val="008A67B6"/>
    <w:rsid w:val="008A6880"/>
    <w:rsid w:val="008A6943"/>
    <w:rsid w:val="008A6C21"/>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B0205"/>
    <w:rsid w:val="008B0A68"/>
    <w:rsid w:val="008B0E06"/>
    <w:rsid w:val="008B0F73"/>
    <w:rsid w:val="008B0FB8"/>
    <w:rsid w:val="008B1376"/>
    <w:rsid w:val="008B16AA"/>
    <w:rsid w:val="008B18DC"/>
    <w:rsid w:val="008B1E77"/>
    <w:rsid w:val="008B1F03"/>
    <w:rsid w:val="008B1F37"/>
    <w:rsid w:val="008B1FDF"/>
    <w:rsid w:val="008B2113"/>
    <w:rsid w:val="008B2353"/>
    <w:rsid w:val="008B2488"/>
    <w:rsid w:val="008B2702"/>
    <w:rsid w:val="008B29D5"/>
    <w:rsid w:val="008B30EA"/>
    <w:rsid w:val="008B3209"/>
    <w:rsid w:val="008B3416"/>
    <w:rsid w:val="008B3499"/>
    <w:rsid w:val="008B34AA"/>
    <w:rsid w:val="008B37CE"/>
    <w:rsid w:val="008B3BD1"/>
    <w:rsid w:val="008B3D09"/>
    <w:rsid w:val="008B3D10"/>
    <w:rsid w:val="008B3DF5"/>
    <w:rsid w:val="008B3E36"/>
    <w:rsid w:val="008B40D2"/>
    <w:rsid w:val="008B4234"/>
    <w:rsid w:val="008B43DF"/>
    <w:rsid w:val="008B44E0"/>
    <w:rsid w:val="008B4B6D"/>
    <w:rsid w:val="008B4BB4"/>
    <w:rsid w:val="008B4C37"/>
    <w:rsid w:val="008B50F1"/>
    <w:rsid w:val="008B53E3"/>
    <w:rsid w:val="008B54AB"/>
    <w:rsid w:val="008B55D5"/>
    <w:rsid w:val="008B59BE"/>
    <w:rsid w:val="008B5BC1"/>
    <w:rsid w:val="008B5D1D"/>
    <w:rsid w:val="008B5E6A"/>
    <w:rsid w:val="008B6131"/>
    <w:rsid w:val="008B61D7"/>
    <w:rsid w:val="008B6272"/>
    <w:rsid w:val="008B6502"/>
    <w:rsid w:val="008B6521"/>
    <w:rsid w:val="008B6538"/>
    <w:rsid w:val="008B670A"/>
    <w:rsid w:val="008B6749"/>
    <w:rsid w:val="008B6A35"/>
    <w:rsid w:val="008B7065"/>
    <w:rsid w:val="008B72A2"/>
    <w:rsid w:val="008B7518"/>
    <w:rsid w:val="008B7535"/>
    <w:rsid w:val="008B7562"/>
    <w:rsid w:val="008B7772"/>
    <w:rsid w:val="008B7815"/>
    <w:rsid w:val="008B79E7"/>
    <w:rsid w:val="008B7BBC"/>
    <w:rsid w:val="008B7C0F"/>
    <w:rsid w:val="008B7F56"/>
    <w:rsid w:val="008C0077"/>
    <w:rsid w:val="008C0204"/>
    <w:rsid w:val="008C0241"/>
    <w:rsid w:val="008C0564"/>
    <w:rsid w:val="008C06D9"/>
    <w:rsid w:val="008C0756"/>
    <w:rsid w:val="008C085F"/>
    <w:rsid w:val="008C0A09"/>
    <w:rsid w:val="008C0BEC"/>
    <w:rsid w:val="008C1098"/>
    <w:rsid w:val="008C126E"/>
    <w:rsid w:val="008C136D"/>
    <w:rsid w:val="008C13A6"/>
    <w:rsid w:val="008C17D7"/>
    <w:rsid w:val="008C198C"/>
    <w:rsid w:val="008C1CAF"/>
    <w:rsid w:val="008C1D4F"/>
    <w:rsid w:val="008C1D8C"/>
    <w:rsid w:val="008C1E5C"/>
    <w:rsid w:val="008C1ECB"/>
    <w:rsid w:val="008C20C0"/>
    <w:rsid w:val="008C21B8"/>
    <w:rsid w:val="008C2420"/>
    <w:rsid w:val="008C247D"/>
    <w:rsid w:val="008C2651"/>
    <w:rsid w:val="008C2861"/>
    <w:rsid w:val="008C29D4"/>
    <w:rsid w:val="008C2A18"/>
    <w:rsid w:val="008C2E4A"/>
    <w:rsid w:val="008C3365"/>
    <w:rsid w:val="008C3620"/>
    <w:rsid w:val="008C37CC"/>
    <w:rsid w:val="008C39F3"/>
    <w:rsid w:val="008C3A64"/>
    <w:rsid w:val="008C3CBD"/>
    <w:rsid w:val="008C3D43"/>
    <w:rsid w:val="008C3E3B"/>
    <w:rsid w:val="008C4030"/>
    <w:rsid w:val="008C419C"/>
    <w:rsid w:val="008C42B6"/>
    <w:rsid w:val="008C4442"/>
    <w:rsid w:val="008C445D"/>
    <w:rsid w:val="008C4533"/>
    <w:rsid w:val="008C454C"/>
    <w:rsid w:val="008C46B3"/>
    <w:rsid w:val="008C4922"/>
    <w:rsid w:val="008C4EB3"/>
    <w:rsid w:val="008C51C7"/>
    <w:rsid w:val="008C52D0"/>
    <w:rsid w:val="008C5697"/>
    <w:rsid w:val="008C5730"/>
    <w:rsid w:val="008C5806"/>
    <w:rsid w:val="008C59B9"/>
    <w:rsid w:val="008C5AD1"/>
    <w:rsid w:val="008C5AD3"/>
    <w:rsid w:val="008C5BDD"/>
    <w:rsid w:val="008C5D0A"/>
    <w:rsid w:val="008C5DD6"/>
    <w:rsid w:val="008C5E8E"/>
    <w:rsid w:val="008C5EF9"/>
    <w:rsid w:val="008C6075"/>
    <w:rsid w:val="008C6485"/>
    <w:rsid w:val="008C6632"/>
    <w:rsid w:val="008C66BB"/>
    <w:rsid w:val="008C6AAA"/>
    <w:rsid w:val="008C6B0F"/>
    <w:rsid w:val="008C6CD3"/>
    <w:rsid w:val="008C70AA"/>
    <w:rsid w:val="008C70CA"/>
    <w:rsid w:val="008C7241"/>
    <w:rsid w:val="008C7265"/>
    <w:rsid w:val="008C729C"/>
    <w:rsid w:val="008C7328"/>
    <w:rsid w:val="008C766F"/>
    <w:rsid w:val="008C7705"/>
    <w:rsid w:val="008C7878"/>
    <w:rsid w:val="008C7894"/>
    <w:rsid w:val="008C7B3D"/>
    <w:rsid w:val="008C7CA7"/>
    <w:rsid w:val="008C7DFA"/>
    <w:rsid w:val="008D038F"/>
    <w:rsid w:val="008D045C"/>
    <w:rsid w:val="008D0818"/>
    <w:rsid w:val="008D0855"/>
    <w:rsid w:val="008D092B"/>
    <w:rsid w:val="008D09FB"/>
    <w:rsid w:val="008D0B98"/>
    <w:rsid w:val="008D0CE9"/>
    <w:rsid w:val="008D0E8A"/>
    <w:rsid w:val="008D10DD"/>
    <w:rsid w:val="008D1196"/>
    <w:rsid w:val="008D1316"/>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A6F"/>
    <w:rsid w:val="008D2E78"/>
    <w:rsid w:val="008D2FAE"/>
    <w:rsid w:val="008D30B7"/>
    <w:rsid w:val="008D31AD"/>
    <w:rsid w:val="008D345F"/>
    <w:rsid w:val="008D346B"/>
    <w:rsid w:val="008D34EF"/>
    <w:rsid w:val="008D3537"/>
    <w:rsid w:val="008D35DF"/>
    <w:rsid w:val="008D38FF"/>
    <w:rsid w:val="008D39C6"/>
    <w:rsid w:val="008D3A33"/>
    <w:rsid w:val="008D3CB7"/>
    <w:rsid w:val="008D3E89"/>
    <w:rsid w:val="008D41D7"/>
    <w:rsid w:val="008D4455"/>
    <w:rsid w:val="008D45C6"/>
    <w:rsid w:val="008D4700"/>
    <w:rsid w:val="008D492E"/>
    <w:rsid w:val="008D4995"/>
    <w:rsid w:val="008D499D"/>
    <w:rsid w:val="008D4A6C"/>
    <w:rsid w:val="008D4BCC"/>
    <w:rsid w:val="008D4C9E"/>
    <w:rsid w:val="008D50D8"/>
    <w:rsid w:val="008D5100"/>
    <w:rsid w:val="008D51E9"/>
    <w:rsid w:val="008D5304"/>
    <w:rsid w:val="008D54E0"/>
    <w:rsid w:val="008D556C"/>
    <w:rsid w:val="008D6129"/>
    <w:rsid w:val="008D6208"/>
    <w:rsid w:val="008D6375"/>
    <w:rsid w:val="008D63B2"/>
    <w:rsid w:val="008D644F"/>
    <w:rsid w:val="008D66AA"/>
    <w:rsid w:val="008D6A52"/>
    <w:rsid w:val="008D6ACB"/>
    <w:rsid w:val="008D6B24"/>
    <w:rsid w:val="008D6BF8"/>
    <w:rsid w:val="008D6D2D"/>
    <w:rsid w:val="008D6EA6"/>
    <w:rsid w:val="008D74A0"/>
    <w:rsid w:val="008D74AE"/>
    <w:rsid w:val="008D76FC"/>
    <w:rsid w:val="008D7C62"/>
    <w:rsid w:val="008E0097"/>
    <w:rsid w:val="008E0102"/>
    <w:rsid w:val="008E06D6"/>
    <w:rsid w:val="008E08CA"/>
    <w:rsid w:val="008E0C93"/>
    <w:rsid w:val="008E0DE8"/>
    <w:rsid w:val="008E0E17"/>
    <w:rsid w:val="008E14B2"/>
    <w:rsid w:val="008E1587"/>
    <w:rsid w:val="008E15FF"/>
    <w:rsid w:val="008E1607"/>
    <w:rsid w:val="008E1B68"/>
    <w:rsid w:val="008E1C05"/>
    <w:rsid w:val="008E1DD3"/>
    <w:rsid w:val="008E1E25"/>
    <w:rsid w:val="008E2813"/>
    <w:rsid w:val="008E2C52"/>
    <w:rsid w:val="008E2C76"/>
    <w:rsid w:val="008E2D6F"/>
    <w:rsid w:val="008E2DBB"/>
    <w:rsid w:val="008E31FD"/>
    <w:rsid w:val="008E336B"/>
    <w:rsid w:val="008E3397"/>
    <w:rsid w:val="008E3421"/>
    <w:rsid w:val="008E34EC"/>
    <w:rsid w:val="008E38F7"/>
    <w:rsid w:val="008E39E9"/>
    <w:rsid w:val="008E39FE"/>
    <w:rsid w:val="008E3C01"/>
    <w:rsid w:val="008E3CDC"/>
    <w:rsid w:val="008E3CFB"/>
    <w:rsid w:val="008E41BE"/>
    <w:rsid w:val="008E41DD"/>
    <w:rsid w:val="008E4312"/>
    <w:rsid w:val="008E447F"/>
    <w:rsid w:val="008E46EB"/>
    <w:rsid w:val="008E48A7"/>
    <w:rsid w:val="008E4BCB"/>
    <w:rsid w:val="008E4CE0"/>
    <w:rsid w:val="008E4DB4"/>
    <w:rsid w:val="008E4FE0"/>
    <w:rsid w:val="008E5064"/>
    <w:rsid w:val="008E528F"/>
    <w:rsid w:val="008E52CB"/>
    <w:rsid w:val="008E5502"/>
    <w:rsid w:val="008E58E3"/>
    <w:rsid w:val="008E5925"/>
    <w:rsid w:val="008E597C"/>
    <w:rsid w:val="008E59A5"/>
    <w:rsid w:val="008E59DE"/>
    <w:rsid w:val="008E5A41"/>
    <w:rsid w:val="008E5AAF"/>
    <w:rsid w:val="008E5C2A"/>
    <w:rsid w:val="008E5CB8"/>
    <w:rsid w:val="008E5DC9"/>
    <w:rsid w:val="008E5E8B"/>
    <w:rsid w:val="008E60B4"/>
    <w:rsid w:val="008E60DF"/>
    <w:rsid w:val="008E6389"/>
    <w:rsid w:val="008E669D"/>
    <w:rsid w:val="008E6970"/>
    <w:rsid w:val="008E6A96"/>
    <w:rsid w:val="008E6BF2"/>
    <w:rsid w:val="008E7207"/>
    <w:rsid w:val="008E72F7"/>
    <w:rsid w:val="008E7424"/>
    <w:rsid w:val="008E7557"/>
    <w:rsid w:val="008E759A"/>
    <w:rsid w:val="008E7688"/>
    <w:rsid w:val="008E7978"/>
    <w:rsid w:val="008E7B8A"/>
    <w:rsid w:val="008E7DD4"/>
    <w:rsid w:val="008E7F73"/>
    <w:rsid w:val="008E7FF0"/>
    <w:rsid w:val="008F0593"/>
    <w:rsid w:val="008F0691"/>
    <w:rsid w:val="008F072F"/>
    <w:rsid w:val="008F0BE6"/>
    <w:rsid w:val="008F0EEC"/>
    <w:rsid w:val="008F0F3F"/>
    <w:rsid w:val="008F113B"/>
    <w:rsid w:val="008F11DF"/>
    <w:rsid w:val="008F1313"/>
    <w:rsid w:val="008F1416"/>
    <w:rsid w:val="008F17AA"/>
    <w:rsid w:val="008F1932"/>
    <w:rsid w:val="008F1ACC"/>
    <w:rsid w:val="008F1C84"/>
    <w:rsid w:val="008F2011"/>
    <w:rsid w:val="008F229B"/>
    <w:rsid w:val="008F24A5"/>
    <w:rsid w:val="008F2509"/>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66D"/>
    <w:rsid w:val="008F37B3"/>
    <w:rsid w:val="008F383F"/>
    <w:rsid w:val="008F3868"/>
    <w:rsid w:val="008F38CE"/>
    <w:rsid w:val="008F39EE"/>
    <w:rsid w:val="008F3CC4"/>
    <w:rsid w:val="008F423B"/>
    <w:rsid w:val="008F44A7"/>
    <w:rsid w:val="008F4B84"/>
    <w:rsid w:val="008F4B85"/>
    <w:rsid w:val="008F4C9A"/>
    <w:rsid w:val="008F4F14"/>
    <w:rsid w:val="008F5219"/>
    <w:rsid w:val="008F56AB"/>
    <w:rsid w:val="008F5951"/>
    <w:rsid w:val="008F5C02"/>
    <w:rsid w:val="008F5C32"/>
    <w:rsid w:val="008F5CBE"/>
    <w:rsid w:val="008F5E35"/>
    <w:rsid w:val="008F5FFB"/>
    <w:rsid w:val="008F6326"/>
    <w:rsid w:val="008F63F8"/>
    <w:rsid w:val="008F67A9"/>
    <w:rsid w:val="008F69D4"/>
    <w:rsid w:val="008F6A47"/>
    <w:rsid w:val="008F6CED"/>
    <w:rsid w:val="008F6D80"/>
    <w:rsid w:val="008F7267"/>
    <w:rsid w:val="008F7346"/>
    <w:rsid w:val="008F746B"/>
    <w:rsid w:val="008F7601"/>
    <w:rsid w:val="008F7726"/>
    <w:rsid w:val="008F7B5F"/>
    <w:rsid w:val="008F7B99"/>
    <w:rsid w:val="008F7C5C"/>
    <w:rsid w:val="008F7C6B"/>
    <w:rsid w:val="008F7CB1"/>
    <w:rsid w:val="008F7FC6"/>
    <w:rsid w:val="009004A7"/>
    <w:rsid w:val="0090079C"/>
    <w:rsid w:val="009007A8"/>
    <w:rsid w:val="00900C41"/>
    <w:rsid w:val="00900C75"/>
    <w:rsid w:val="00900CF1"/>
    <w:rsid w:val="00900D48"/>
    <w:rsid w:val="00900E8B"/>
    <w:rsid w:val="00900FB5"/>
    <w:rsid w:val="0090141B"/>
    <w:rsid w:val="0090219F"/>
    <w:rsid w:val="0090268C"/>
    <w:rsid w:val="00902CA6"/>
    <w:rsid w:val="00902D67"/>
    <w:rsid w:val="009030E8"/>
    <w:rsid w:val="009031ED"/>
    <w:rsid w:val="00903467"/>
    <w:rsid w:val="00903A75"/>
    <w:rsid w:val="00903B6A"/>
    <w:rsid w:val="00903DDF"/>
    <w:rsid w:val="00903FEE"/>
    <w:rsid w:val="009040D2"/>
    <w:rsid w:val="00904209"/>
    <w:rsid w:val="009043F5"/>
    <w:rsid w:val="0090481F"/>
    <w:rsid w:val="00904A0B"/>
    <w:rsid w:val="00904A29"/>
    <w:rsid w:val="00904E73"/>
    <w:rsid w:val="00904EBD"/>
    <w:rsid w:val="00904F2D"/>
    <w:rsid w:val="009051C5"/>
    <w:rsid w:val="00905599"/>
    <w:rsid w:val="009058DA"/>
    <w:rsid w:val="00905C32"/>
    <w:rsid w:val="00905D0A"/>
    <w:rsid w:val="00905D70"/>
    <w:rsid w:val="009060EA"/>
    <w:rsid w:val="009061D2"/>
    <w:rsid w:val="00906315"/>
    <w:rsid w:val="0090634D"/>
    <w:rsid w:val="00906424"/>
    <w:rsid w:val="0090667F"/>
    <w:rsid w:val="0090674D"/>
    <w:rsid w:val="0090675C"/>
    <w:rsid w:val="00906872"/>
    <w:rsid w:val="00906A16"/>
    <w:rsid w:val="00906C6B"/>
    <w:rsid w:val="00906E96"/>
    <w:rsid w:val="009070A8"/>
    <w:rsid w:val="0090713A"/>
    <w:rsid w:val="00907399"/>
    <w:rsid w:val="009074CC"/>
    <w:rsid w:val="009075C3"/>
    <w:rsid w:val="00907805"/>
    <w:rsid w:val="00907851"/>
    <w:rsid w:val="00907B0A"/>
    <w:rsid w:val="00907C40"/>
    <w:rsid w:val="00907EE2"/>
    <w:rsid w:val="0091007E"/>
    <w:rsid w:val="00910097"/>
    <w:rsid w:val="009103A3"/>
    <w:rsid w:val="0091051B"/>
    <w:rsid w:val="00910549"/>
    <w:rsid w:val="00910DFE"/>
    <w:rsid w:val="009110F3"/>
    <w:rsid w:val="009112B9"/>
    <w:rsid w:val="00911323"/>
    <w:rsid w:val="009115CC"/>
    <w:rsid w:val="00911602"/>
    <w:rsid w:val="00911868"/>
    <w:rsid w:val="0091192D"/>
    <w:rsid w:val="00911B00"/>
    <w:rsid w:val="00911B9D"/>
    <w:rsid w:val="00911BAC"/>
    <w:rsid w:val="009128F8"/>
    <w:rsid w:val="00912DF9"/>
    <w:rsid w:val="00913328"/>
    <w:rsid w:val="009138AC"/>
    <w:rsid w:val="00913D2F"/>
    <w:rsid w:val="00913E74"/>
    <w:rsid w:val="00913F6F"/>
    <w:rsid w:val="00914173"/>
    <w:rsid w:val="009143C2"/>
    <w:rsid w:val="009143E5"/>
    <w:rsid w:val="0091462F"/>
    <w:rsid w:val="00914646"/>
    <w:rsid w:val="00914780"/>
    <w:rsid w:val="009147A3"/>
    <w:rsid w:val="009149FB"/>
    <w:rsid w:val="00914BE8"/>
    <w:rsid w:val="00914C64"/>
    <w:rsid w:val="00914D92"/>
    <w:rsid w:val="009150EB"/>
    <w:rsid w:val="009151A7"/>
    <w:rsid w:val="009151C8"/>
    <w:rsid w:val="00915368"/>
    <w:rsid w:val="009154A5"/>
    <w:rsid w:val="00915B8B"/>
    <w:rsid w:val="00915BED"/>
    <w:rsid w:val="00915F5D"/>
    <w:rsid w:val="00915FE5"/>
    <w:rsid w:val="00916042"/>
    <w:rsid w:val="00916066"/>
    <w:rsid w:val="0091636E"/>
    <w:rsid w:val="0091657C"/>
    <w:rsid w:val="009166DF"/>
    <w:rsid w:val="00916AAD"/>
    <w:rsid w:val="00916E96"/>
    <w:rsid w:val="00916F14"/>
    <w:rsid w:val="00917153"/>
    <w:rsid w:val="0091736C"/>
    <w:rsid w:val="0091745C"/>
    <w:rsid w:val="00917487"/>
    <w:rsid w:val="00917591"/>
    <w:rsid w:val="009175EE"/>
    <w:rsid w:val="009176A5"/>
    <w:rsid w:val="00917A0C"/>
    <w:rsid w:val="00917A4C"/>
    <w:rsid w:val="00917D11"/>
    <w:rsid w:val="00917EBA"/>
    <w:rsid w:val="00917F11"/>
    <w:rsid w:val="00917F42"/>
    <w:rsid w:val="00920096"/>
    <w:rsid w:val="0092026F"/>
    <w:rsid w:val="009202EF"/>
    <w:rsid w:val="0092052B"/>
    <w:rsid w:val="00920584"/>
    <w:rsid w:val="00920699"/>
    <w:rsid w:val="00920857"/>
    <w:rsid w:val="009208C5"/>
    <w:rsid w:val="00920DFE"/>
    <w:rsid w:val="00920F1A"/>
    <w:rsid w:val="00921371"/>
    <w:rsid w:val="00921472"/>
    <w:rsid w:val="00921667"/>
    <w:rsid w:val="00921851"/>
    <w:rsid w:val="00921B85"/>
    <w:rsid w:val="00921D54"/>
    <w:rsid w:val="00921D85"/>
    <w:rsid w:val="00921E98"/>
    <w:rsid w:val="00921F57"/>
    <w:rsid w:val="00921FD7"/>
    <w:rsid w:val="00922197"/>
    <w:rsid w:val="00922204"/>
    <w:rsid w:val="00922211"/>
    <w:rsid w:val="009222F8"/>
    <w:rsid w:val="009226EF"/>
    <w:rsid w:val="009227A5"/>
    <w:rsid w:val="00922B3B"/>
    <w:rsid w:val="00922CC6"/>
    <w:rsid w:val="00922F0B"/>
    <w:rsid w:val="0092301F"/>
    <w:rsid w:val="009232F9"/>
    <w:rsid w:val="00923407"/>
    <w:rsid w:val="009234E9"/>
    <w:rsid w:val="009237D0"/>
    <w:rsid w:val="00923871"/>
    <w:rsid w:val="009239C6"/>
    <w:rsid w:val="00924466"/>
    <w:rsid w:val="00924644"/>
    <w:rsid w:val="00924900"/>
    <w:rsid w:val="0092490E"/>
    <w:rsid w:val="00924D87"/>
    <w:rsid w:val="00924EB4"/>
    <w:rsid w:val="0092500C"/>
    <w:rsid w:val="0092503D"/>
    <w:rsid w:val="0092506B"/>
    <w:rsid w:val="00925668"/>
    <w:rsid w:val="009258EC"/>
    <w:rsid w:val="00925A19"/>
    <w:rsid w:val="00925A9A"/>
    <w:rsid w:val="00925D18"/>
    <w:rsid w:val="00925F81"/>
    <w:rsid w:val="00925FC5"/>
    <w:rsid w:val="00926437"/>
    <w:rsid w:val="009264A7"/>
    <w:rsid w:val="009264B6"/>
    <w:rsid w:val="00926757"/>
    <w:rsid w:val="00926788"/>
    <w:rsid w:val="00926C96"/>
    <w:rsid w:val="00926D32"/>
    <w:rsid w:val="00926E6C"/>
    <w:rsid w:val="0092715B"/>
    <w:rsid w:val="00927324"/>
    <w:rsid w:val="0092745D"/>
    <w:rsid w:val="0092776E"/>
    <w:rsid w:val="009277F2"/>
    <w:rsid w:val="009278CD"/>
    <w:rsid w:val="00927B60"/>
    <w:rsid w:val="00927C05"/>
    <w:rsid w:val="00927CDF"/>
    <w:rsid w:val="00927E81"/>
    <w:rsid w:val="00927ED7"/>
    <w:rsid w:val="00927FE2"/>
    <w:rsid w:val="00930115"/>
    <w:rsid w:val="009301FC"/>
    <w:rsid w:val="0093026A"/>
    <w:rsid w:val="00930322"/>
    <w:rsid w:val="0093038D"/>
    <w:rsid w:val="009303F5"/>
    <w:rsid w:val="009304F7"/>
    <w:rsid w:val="0093056A"/>
    <w:rsid w:val="009307B8"/>
    <w:rsid w:val="00930822"/>
    <w:rsid w:val="00930853"/>
    <w:rsid w:val="00930865"/>
    <w:rsid w:val="00930963"/>
    <w:rsid w:val="009309DF"/>
    <w:rsid w:val="00930AF6"/>
    <w:rsid w:val="00930B0B"/>
    <w:rsid w:val="00930B0D"/>
    <w:rsid w:val="00930C4F"/>
    <w:rsid w:val="00930E4C"/>
    <w:rsid w:val="00930E5C"/>
    <w:rsid w:val="00930F0A"/>
    <w:rsid w:val="0093104C"/>
    <w:rsid w:val="009310EA"/>
    <w:rsid w:val="009312B4"/>
    <w:rsid w:val="0093143B"/>
    <w:rsid w:val="009315DB"/>
    <w:rsid w:val="00931686"/>
    <w:rsid w:val="009318E3"/>
    <w:rsid w:val="00931940"/>
    <w:rsid w:val="00931A18"/>
    <w:rsid w:val="00931A71"/>
    <w:rsid w:val="00931B30"/>
    <w:rsid w:val="00931D3C"/>
    <w:rsid w:val="00931E62"/>
    <w:rsid w:val="009320C6"/>
    <w:rsid w:val="00932147"/>
    <w:rsid w:val="00932304"/>
    <w:rsid w:val="00932476"/>
    <w:rsid w:val="00932592"/>
    <w:rsid w:val="00932640"/>
    <w:rsid w:val="0093269F"/>
    <w:rsid w:val="00932909"/>
    <w:rsid w:val="00932C5F"/>
    <w:rsid w:val="00932D58"/>
    <w:rsid w:val="00932ED8"/>
    <w:rsid w:val="00932FB4"/>
    <w:rsid w:val="00932FFE"/>
    <w:rsid w:val="009332D1"/>
    <w:rsid w:val="00933410"/>
    <w:rsid w:val="00933693"/>
    <w:rsid w:val="0093372F"/>
    <w:rsid w:val="00933A2A"/>
    <w:rsid w:val="00933D65"/>
    <w:rsid w:val="0093411F"/>
    <w:rsid w:val="009342B3"/>
    <w:rsid w:val="009343A0"/>
    <w:rsid w:val="009345A9"/>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86"/>
    <w:rsid w:val="00935925"/>
    <w:rsid w:val="00935B9A"/>
    <w:rsid w:val="00935D4B"/>
    <w:rsid w:val="00935E92"/>
    <w:rsid w:val="00935F34"/>
    <w:rsid w:val="009360AE"/>
    <w:rsid w:val="009368CB"/>
    <w:rsid w:val="009369E5"/>
    <w:rsid w:val="00936B1B"/>
    <w:rsid w:val="00936D0A"/>
    <w:rsid w:val="00936E1A"/>
    <w:rsid w:val="00937074"/>
    <w:rsid w:val="00937378"/>
    <w:rsid w:val="009373D5"/>
    <w:rsid w:val="00937565"/>
    <w:rsid w:val="00937786"/>
    <w:rsid w:val="00937845"/>
    <w:rsid w:val="00937A40"/>
    <w:rsid w:val="00937A89"/>
    <w:rsid w:val="00937B7A"/>
    <w:rsid w:val="0094040D"/>
    <w:rsid w:val="009404EA"/>
    <w:rsid w:val="0094057D"/>
    <w:rsid w:val="00940920"/>
    <w:rsid w:val="0094092A"/>
    <w:rsid w:val="0094094F"/>
    <w:rsid w:val="00940950"/>
    <w:rsid w:val="00940A00"/>
    <w:rsid w:val="00941261"/>
    <w:rsid w:val="0094134A"/>
    <w:rsid w:val="009413FF"/>
    <w:rsid w:val="00941712"/>
    <w:rsid w:val="00941B26"/>
    <w:rsid w:val="00941D38"/>
    <w:rsid w:val="00941D6A"/>
    <w:rsid w:val="00941FFA"/>
    <w:rsid w:val="00942079"/>
    <w:rsid w:val="009420EA"/>
    <w:rsid w:val="00942190"/>
    <w:rsid w:val="009425E4"/>
    <w:rsid w:val="00942705"/>
    <w:rsid w:val="009428B1"/>
    <w:rsid w:val="00942948"/>
    <w:rsid w:val="00942B10"/>
    <w:rsid w:val="00942B16"/>
    <w:rsid w:val="00942C7D"/>
    <w:rsid w:val="00942DF1"/>
    <w:rsid w:val="00942E4F"/>
    <w:rsid w:val="00942FC2"/>
    <w:rsid w:val="009430D8"/>
    <w:rsid w:val="009431D4"/>
    <w:rsid w:val="009432DA"/>
    <w:rsid w:val="00943504"/>
    <w:rsid w:val="009435FC"/>
    <w:rsid w:val="009436BF"/>
    <w:rsid w:val="0094385A"/>
    <w:rsid w:val="00943DB3"/>
    <w:rsid w:val="00944089"/>
    <w:rsid w:val="009443B0"/>
    <w:rsid w:val="00944A50"/>
    <w:rsid w:val="00944C1D"/>
    <w:rsid w:val="00944CBF"/>
    <w:rsid w:val="00944D4B"/>
    <w:rsid w:val="00944DFF"/>
    <w:rsid w:val="00944F24"/>
    <w:rsid w:val="00944FB5"/>
    <w:rsid w:val="00945101"/>
    <w:rsid w:val="00945207"/>
    <w:rsid w:val="009453EF"/>
    <w:rsid w:val="00945684"/>
    <w:rsid w:val="009458F5"/>
    <w:rsid w:val="00945989"/>
    <w:rsid w:val="009459DF"/>
    <w:rsid w:val="00945DC5"/>
    <w:rsid w:val="009466BE"/>
    <w:rsid w:val="0094672B"/>
    <w:rsid w:val="009467D0"/>
    <w:rsid w:val="00946B84"/>
    <w:rsid w:val="00946D40"/>
    <w:rsid w:val="00946D43"/>
    <w:rsid w:val="00947095"/>
    <w:rsid w:val="009470C5"/>
    <w:rsid w:val="00947487"/>
    <w:rsid w:val="009474BF"/>
    <w:rsid w:val="009477E6"/>
    <w:rsid w:val="00947940"/>
    <w:rsid w:val="00947A04"/>
    <w:rsid w:val="00947C5D"/>
    <w:rsid w:val="00947CEA"/>
    <w:rsid w:val="00947F3C"/>
    <w:rsid w:val="00950030"/>
    <w:rsid w:val="00950093"/>
    <w:rsid w:val="00950288"/>
    <w:rsid w:val="009505D2"/>
    <w:rsid w:val="00950651"/>
    <w:rsid w:val="00950738"/>
    <w:rsid w:val="00950C9F"/>
    <w:rsid w:val="00950CAC"/>
    <w:rsid w:val="00950F04"/>
    <w:rsid w:val="00950F71"/>
    <w:rsid w:val="0095114D"/>
    <w:rsid w:val="0095160E"/>
    <w:rsid w:val="0095174E"/>
    <w:rsid w:val="009518B0"/>
    <w:rsid w:val="00951900"/>
    <w:rsid w:val="00951924"/>
    <w:rsid w:val="0095200E"/>
    <w:rsid w:val="009520EE"/>
    <w:rsid w:val="00952122"/>
    <w:rsid w:val="009524F6"/>
    <w:rsid w:val="00952813"/>
    <w:rsid w:val="00952AF9"/>
    <w:rsid w:val="00952D33"/>
    <w:rsid w:val="00952E64"/>
    <w:rsid w:val="00952F43"/>
    <w:rsid w:val="0095307B"/>
    <w:rsid w:val="00953262"/>
    <w:rsid w:val="00953379"/>
    <w:rsid w:val="009534C7"/>
    <w:rsid w:val="009535FA"/>
    <w:rsid w:val="00953B50"/>
    <w:rsid w:val="00953BE9"/>
    <w:rsid w:val="00953E8E"/>
    <w:rsid w:val="00953F1F"/>
    <w:rsid w:val="00953F93"/>
    <w:rsid w:val="009542CD"/>
    <w:rsid w:val="0095435D"/>
    <w:rsid w:val="0095448D"/>
    <w:rsid w:val="009545EE"/>
    <w:rsid w:val="0095474E"/>
    <w:rsid w:val="009547B7"/>
    <w:rsid w:val="009548CC"/>
    <w:rsid w:val="0095490F"/>
    <w:rsid w:val="0095492A"/>
    <w:rsid w:val="00954966"/>
    <w:rsid w:val="00954D19"/>
    <w:rsid w:val="00954D27"/>
    <w:rsid w:val="00954D7E"/>
    <w:rsid w:val="00954EF5"/>
    <w:rsid w:val="00954F70"/>
    <w:rsid w:val="00954FCE"/>
    <w:rsid w:val="009550BE"/>
    <w:rsid w:val="00955192"/>
    <w:rsid w:val="00955201"/>
    <w:rsid w:val="00955256"/>
    <w:rsid w:val="00955426"/>
    <w:rsid w:val="0095554A"/>
    <w:rsid w:val="00955983"/>
    <w:rsid w:val="00955AC6"/>
    <w:rsid w:val="00955C16"/>
    <w:rsid w:val="00955C73"/>
    <w:rsid w:val="00955C92"/>
    <w:rsid w:val="00955D32"/>
    <w:rsid w:val="00955E68"/>
    <w:rsid w:val="00955F32"/>
    <w:rsid w:val="0095608F"/>
    <w:rsid w:val="00956258"/>
    <w:rsid w:val="0095648C"/>
    <w:rsid w:val="00956563"/>
    <w:rsid w:val="00956672"/>
    <w:rsid w:val="00956D8C"/>
    <w:rsid w:val="00956D9A"/>
    <w:rsid w:val="00956FDD"/>
    <w:rsid w:val="00957272"/>
    <w:rsid w:val="0095741E"/>
    <w:rsid w:val="009577BA"/>
    <w:rsid w:val="00957891"/>
    <w:rsid w:val="00957ADA"/>
    <w:rsid w:val="00957B72"/>
    <w:rsid w:val="00957C0B"/>
    <w:rsid w:val="00957E3D"/>
    <w:rsid w:val="00957EAA"/>
    <w:rsid w:val="00957F0E"/>
    <w:rsid w:val="00957F94"/>
    <w:rsid w:val="00960258"/>
    <w:rsid w:val="00960339"/>
    <w:rsid w:val="0096033B"/>
    <w:rsid w:val="00960492"/>
    <w:rsid w:val="00960590"/>
    <w:rsid w:val="009605C0"/>
    <w:rsid w:val="0096067F"/>
    <w:rsid w:val="00960752"/>
    <w:rsid w:val="009608B8"/>
    <w:rsid w:val="00960957"/>
    <w:rsid w:val="00960CE5"/>
    <w:rsid w:val="00960DC0"/>
    <w:rsid w:val="00960DC5"/>
    <w:rsid w:val="00960DCA"/>
    <w:rsid w:val="00961002"/>
    <w:rsid w:val="00961073"/>
    <w:rsid w:val="0096111E"/>
    <w:rsid w:val="009612FE"/>
    <w:rsid w:val="009614F4"/>
    <w:rsid w:val="00961672"/>
    <w:rsid w:val="0096167B"/>
    <w:rsid w:val="009616EA"/>
    <w:rsid w:val="00961785"/>
    <w:rsid w:val="009617CA"/>
    <w:rsid w:val="00961A07"/>
    <w:rsid w:val="00961A7E"/>
    <w:rsid w:val="00961B91"/>
    <w:rsid w:val="00961C45"/>
    <w:rsid w:val="00961E15"/>
    <w:rsid w:val="00961E50"/>
    <w:rsid w:val="00961F83"/>
    <w:rsid w:val="009622D6"/>
    <w:rsid w:val="009622E0"/>
    <w:rsid w:val="00962633"/>
    <w:rsid w:val="00962675"/>
    <w:rsid w:val="0096274F"/>
    <w:rsid w:val="00962779"/>
    <w:rsid w:val="00962FF1"/>
    <w:rsid w:val="0096342A"/>
    <w:rsid w:val="009634DD"/>
    <w:rsid w:val="0096350C"/>
    <w:rsid w:val="00963E69"/>
    <w:rsid w:val="00964428"/>
    <w:rsid w:val="009647AD"/>
    <w:rsid w:val="009649A4"/>
    <w:rsid w:val="00964A36"/>
    <w:rsid w:val="00964AAE"/>
    <w:rsid w:val="00964ABA"/>
    <w:rsid w:val="00964C9C"/>
    <w:rsid w:val="009650B3"/>
    <w:rsid w:val="009653F8"/>
    <w:rsid w:val="009654B9"/>
    <w:rsid w:val="00965977"/>
    <w:rsid w:val="00965FE7"/>
    <w:rsid w:val="0096690A"/>
    <w:rsid w:val="0096690B"/>
    <w:rsid w:val="00966956"/>
    <w:rsid w:val="00966B5A"/>
    <w:rsid w:val="00966BF5"/>
    <w:rsid w:val="00966C87"/>
    <w:rsid w:val="00966E45"/>
    <w:rsid w:val="00966E77"/>
    <w:rsid w:val="00967232"/>
    <w:rsid w:val="009672D5"/>
    <w:rsid w:val="009674B9"/>
    <w:rsid w:val="009676F8"/>
    <w:rsid w:val="0096785F"/>
    <w:rsid w:val="00967A06"/>
    <w:rsid w:val="009703E8"/>
    <w:rsid w:val="009703EC"/>
    <w:rsid w:val="00970625"/>
    <w:rsid w:val="00970825"/>
    <w:rsid w:val="009708AF"/>
    <w:rsid w:val="009708C9"/>
    <w:rsid w:val="00970D6B"/>
    <w:rsid w:val="00970E58"/>
    <w:rsid w:val="00970E66"/>
    <w:rsid w:val="00970FA8"/>
    <w:rsid w:val="00971175"/>
    <w:rsid w:val="00971789"/>
    <w:rsid w:val="00971AE6"/>
    <w:rsid w:val="00971B8E"/>
    <w:rsid w:val="00971BFD"/>
    <w:rsid w:val="00971C18"/>
    <w:rsid w:val="00971C1D"/>
    <w:rsid w:val="00971E06"/>
    <w:rsid w:val="00971EAF"/>
    <w:rsid w:val="00972249"/>
    <w:rsid w:val="0097228D"/>
    <w:rsid w:val="00972629"/>
    <w:rsid w:val="00972674"/>
    <w:rsid w:val="00972959"/>
    <w:rsid w:val="00972B67"/>
    <w:rsid w:val="00972C79"/>
    <w:rsid w:val="00972E8C"/>
    <w:rsid w:val="00972FC7"/>
    <w:rsid w:val="00973282"/>
    <w:rsid w:val="009732F8"/>
    <w:rsid w:val="00973333"/>
    <w:rsid w:val="00973434"/>
    <w:rsid w:val="0097362D"/>
    <w:rsid w:val="009736B3"/>
    <w:rsid w:val="00974335"/>
    <w:rsid w:val="00974564"/>
    <w:rsid w:val="00974760"/>
    <w:rsid w:val="00974969"/>
    <w:rsid w:val="00974B0D"/>
    <w:rsid w:val="00974CF9"/>
    <w:rsid w:val="00975083"/>
    <w:rsid w:val="009752E5"/>
    <w:rsid w:val="009754D3"/>
    <w:rsid w:val="00975692"/>
    <w:rsid w:val="00975865"/>
    <w:rsid w:val="00975870"/>
    <w:rsid w:val="00975BED"/>
    <w:rsid w:val="00975DE7"/>
    <w:rsid w:val="009763DC"/>
    <w:rsid w:val="0097658C"/>
    <w:rsid w:val="0097677D"/>
    <w:rsid w:val="0097684F"/>
    <w:rsid w:val="009768CA"/>
    <w:rsid w:val="00976912"/>
    <w:rsid w:val="00976AF9"/>
    <w:rsid w:val="00976B02"/>
    <w:rsid w:val="00976B2D"/>
    <w:rsid w:val="00976B4D"/>
    <w:rsid w:val="00976B9F"/>
    <w:rsid w:val="00976D4E"/>
    <w:rsid w:val="00976D96"/>
    <w:rsid w:val="0097715A"/>
    <w:rsid w:val="009774C8"/>
    <w:rsid w:val="00977585"/>
    <w:rsid w:val="0097770E"/>
    <w:rsid w:val="00977762"/>
    <w:rsid w:val="00977A77"/>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10FD"/>
    <w:rsid w:val="00981137"/>
    <w:rsid w:val="00981233"/>
    <w:rsid w:val="0098124C"/>
    <w:rsid w:val="009812AC"/>
    <w:rsid w:val="00981407"/>
    <w:rsid w:val="009815D8"/>
    <w:rsid w:val="00981955"/>
    <w:rsid w:val="009819B5"/>
    <w:rsid w:val="00981BB2"/>
    <w:rsid w:val="00981DAE"/>
    <w:rsid w:val="0098204D"/>
    <w:rsid w:val="009820FF"/>
    <w:rsid w:val="009823E2"/>
    <w:rsid w:val="009824EA"/>
    <w:rsid w:val="009825AB"/>
    <w:rsid w:val="009825D8"/>
    <w:rsid w:val="00982EAF"/>
    <w:rsid w:val="00982FEB"/>
    <w:rsid w:val="0098304B"/>
    <w:rsid w:val="009830C0"/>
    <w:rsid w:val="00983440"/>
    <w:rsid w:val="00983468"/>
    <w:rsid w:val="009835D5"/>
    <w:rsid w:val="0098366F"/>
    <w:rsid w:val="009837FD"/>
    <w:rsid w:val="00983972"/>
    <w:rsid w:val="00983C0A"/>
    <w:rsid w:val="00983C68"/>
    <w:rsid w:val="00983C86"/>
    <w:rsid w:val="00983D45"/>
    <w:rsid w:val="00983F84"/>
    <w:rsid w:val="00983FC2"/>
    <w:rsid w:val="00983FD7"/>
    <w:rsid w:val="009840C8"/>
    <w:rsid w:val="00984267"/>
    <w:rsid w:val="00984301"/>
    <w:rsid w:val="0098462D"/>
    <w:rsid w:val="009846EC"/>
    <w:rsid w:val="00984767"/>
    <w:rsid w:val="009847CC"/>
    <w:rsid w:val="00984813"/>
    <w:rsid w:val="009848D2"/>
    <w:rsid w:val="00984975"/>
    <w:rsid w:val="00984B82"/>
    <w:rsid w:val="00984F4B"/>
    <w:rsid w:val="00984F63"/>
    <w:rsid w:val="00984FC5"/>
    <w:rsid w:val="00985235"/>
    <w:rsid w:val="0098545D"/>
    <w:rsid w:val="009856B3"/>
    <w:rsid w:val="00985998"/>
    <w:rsid w:val="00985B5D"/>
    <w:rsid w:val="00985C39"/>
    <w:rsid w:val="00985CA1"/>
    <w:rsid w:val="009860D1"/>
    <w:rsid w:val="009863F8"/>
    <w:rsid w:val="009866BD"/>
    <w:rsid w:val="009868D4"/>
    <w:rsid w:val="00986DA0"/>
    <w:rsid w:val="00986EE0"/>
    <w:rsid w:val="00986F15"/>
    <w:rsid w:val="0098726F"/>
    <w:rsid w:val="009874B1"/>
    <w:rsid w:val="00987885"/>
    <w:rsid w:val="00987973"/>
    <w:rsid w:val="00987E7A"/>
    <w:rsid w:val="00987FAD"/>
    <w:rsid w:val="00990099"/>
    <w:rsid w:val="009901D9"/>
    <w:rsid w:val="00990696"/>
    <w:rsid w:val="0099077C"/>
    <w:rsid w:val="009907AC"/>
    <w:rsid w:val="0099080E"/>
    <w:rsid w:val="009909D0"/>
    <w:rsid w:val="00990CF3"/>
    <w:rsid w:val="00990D34"/>
    <w:rsid w:val="00990DFE"/>
    <w:rsid w:val="009911B9"/>
    <w:rsid w:val="009911C0"/>
    <w:rsid w:val="00991317"/>
    <w:rsid w:val="00991894"/>
    <w:rsid w:val="00991896"/>
    <w:rsid w:val="00991C27"/>
    <w:rsid w:val="00992105"/>
    <w:rsid w:val="009921B4"/>
    <w:rsid w:val="009921F9"/>
    <w:rsid w:val="00992232"/>
    <w:rsid w:val="00992336"/>
    <w:rsid w:val="0099254E"/>
    <w:rsid w:val="00992674"/>
    <w:rsid w:val="0099281C"/>
    <w:rsid w:val="00992C4E"/>
    <w:rsid w:val="00992EE2"/>
    <w:rsid w:val="0099300C"/>
    <w:rsid w:val="00993149"/>
    <w:rsid w:val="009931D9"/>
    <w:rsid w:val="009933DE"/>
    <w:rsid w:val="009934DA"/>
    <w:rsid w:val="00993B07"/>
    <w:rsid w:val="00993B93"/>
    <w:rsid w:val="00993E2D"/>
    <w:rsid w:val="0099416D"/>
    <w:rsid w:val="0099429C"/>
    <w:rsid w:val="0099433D"/>
    <w:rsid w:val="009943CD"/>
    <w:rsid w:val="0099447D"/>
    <w:rsid w:val="00994703"/>
    <w:rsid w:val="009947C8"/>
    <w:rsid w:val="00994891"/>
    <w:rsid w:val="00994BD8"/>
    <w:rsid w:val="00994C74"/>
    <w:rsid w:val="00994CB4"/>
    <w:rsid w:val="00994E64"/>
    <w:rsid w:val="0099508E"/>
    <w:rsid w:val="00995168"/>
    <w:rsid w:val="0099526E"/>
    <w:rsid w:val="00995392"/>
    <w:rsid w:val="0099555C"/>
    <w:rsid w:val="00995604"/>
    <w:rsid w:val="00995811"/>
    <w:rsid w:val="009960AA"/>
    <w:rsid w:val="0099611B"/>
    <w:rsid w:val="0099618D"/>
    <w:rsid w:val="009962A1"/>
    <w:rsid w:val="00996326"/>
    <w:rsid w:val="009966B7"/>
    <w:rsid w:val="00996CD3"/>
    <w:rsid w:val="00996D7D"/>
    <w:rsid w:val="0099714E"/>
    <w:rsid w:val="0099732D"/>
    <w:rsid w:val="00997420"/>
    <w:rsid w:val="0099745D"/>
    <w:rsid w:val="009976E0"/>
    <w:rsid w:val="0099776B"/>
    <w:rsid w:val="009A0464"/>
    <w:rsid w:val="009A0520"/>
    <w:rsid w:val="009A058F"/>
    <w:rsid w:val="009A069B"/>
    <w:rsid w:val="009A0D0F"/>
    <w:rsid w:val="009A0D8D"/>
    <w:rsid w:val="009A0F27"/>
    <w:rsid w:val="009A1415"/>
    <w:rsid w:val="009A146C"/>
    <w:rsid w:val="009A1505"/>
    <w:rsid w:val="009A195B"/>
    <w:rsid w:val="009A1974"/>
    <w:rsid w:val="009A1BE7"/>
    <w:rsid w:val="009A1C99"/>
    <w:rsid w:val="009A1EED"/>
    <w:rsid w:val="009A215A"/>
    <w:rsid w:val="009A2452"/>
    <w:rsid w:val="009A2632"/>
    <w:rsid w:val="009A2720"/>
    <w:rsid w:val="009A2953"/>
    <w:rsid w:val="009A2DF6"/>
    <w:rsid w:val="009A3321"/>
    <w:rsid w:val="009A3472"/>
    <w:rsid w:val="009A38FA"/>
    <w:rsid w:val="009A3956"/>
    <w:rsid w:val="009A3B68"/>
    <w:rsid w:val="009A3C4E"/>
    <w:rsid w:val="009A3E27"/>
    <w:rsid w:val="009A3F88"/>
    <w:rsid w:val="009A4156"/>
    <w:rsid w:val="009A4214"/>
    <w:rsid w:val="009A4668"/>
    <w:rsid w:val="009A48A0"/>
    <w:rsid w:val="009A497D"/>
    <w:rsid w:val="009A49BF"/>
    <w:rsid w:val="009A4D9C"/>
    <w:rsid w:val="009A4FFA"/>
    <w:rsid w:val="009A50F4"/>
    <w:rsid w:val="009A515C"/>
    <w:rsid w:val="009A51CC"/>
    <w:rsid w:val="009A5361"/>
    <w:rsid w:val="009A54ED"/>
    <w:rsid w:val="009A5575"/>
    <w:rsid w:val="009A56B0"/>
    <w:rsid w:val="009A5B2E"/>
    <w:rsid w:val="009A5B51"/>
    <w:rsid w:val="009A5BED"/>
    <w:rsid w:val="009A5D23"/>
    <w:rsid w:val="009A5DC2"/>
    <w:rsid w:val="009A5E67"/>
    <w:rsid w:val="009A5F24"/>
    <w:rsid w:val="009A604B"/>
    <w:rsid w:val="009A60B9"/>
    <w:rsid w:val="009A619A"/>
    <w:rsid w:val="009A61BC"/>
    <w:rsid w:val="009A626B"/>
    <w:rsid w:val="009A6363"/>
    <w:rsid w:val="009A650C"/>
    <w:rsid w:val="009A6685"/>
    <w:rsid w:val="009A6723"/>
    <w:rsid w:val="009A6729"/>
    <w:rsid w:val="009A69C8"/>
    <w:rsid w:val="009A6C09"/>
    <w:rsid w:val="009A6C31"/>
    <w:rsid w:val="009A6C64"/>
    <w:rsid w:val="009A6F9E"/>
    <w:rsid w:val="009A6FDB"/>
    <w:rsid w:val="009A71D2"/>
    <w:rsid w:val="009A75AA"/>
    <w:rsid w:val="009A791E"/>
    <w:rsid w:val="009A7953"/>
    <w:rsid w:val="009A7B45"/>
    <w:rsid w:val="009A7C04"/>
    <w:rsid w:val="009A7D06"/>
    <w:rsid w:val="009A7D57"/>
    <w:rsid w:val="009A7D58"/>
    <w:rsid w:val="009A7D92"/>
    <w:rsid w:val="009A7EBF"/>
    <w:rsid w:val="009B01AF"/>
    <w:rsid w:val="009B01D9"/>
    <w:rsid w:val="009B036C"/>
    <w:rsid w:val="009B03A3"/>
    <w:rsid w:val="009B069B"/>
    <w:rsid w:val="009B0B80"/>
    <w:rsid w:val="009B0BCB"/>
    <w:rsid w:val="009B0D2A"/>
    <w:rsid w:val="009B0F1C"/>
    <w:rsid w:val="009B105C"/>
    <w:rsid w:val="009B10CD"/>
    <w:rsid w:val="009B118A"/>
    <w:rsid w:val="009B1705"/>
    <w:rsid w:val="009B17F8"/>
    <w:rsid w:val="009B17FF"/>
    <w:rsid w:val="009B194F"/>
    <w:rsid w:val="009B1DCB"/>
    <w:rsid w:val="009B1E44"/>
    <w:rsid w:val="009B201B"/>
    <w:rsid w:val="009B2057"/>
    <w:rsid w:val="009B24FA"/>
    <w:rsid w:val="009B253E"/>
    <w:rsid w:val="009B2563"/>
    <w:rsid w:val="009B2578"/>
    <w:rsid w:val="009B259C"/>
    <w:rsid w:val="009B268D"/>
    <w:rsid w:val="009B2716"/>
    <w:rsid w:val="009B27DE"/>
    <w:rsid w:val="009B2A4F"/>
    <w:rsid w:val="009B2C7A"/>
    <w:rsid w:val="009B2D98"/>
    <w:rsid w:val="009B3172"/>
    <w:rsid w:val="009B3399"/>
    <w:rsid w:val="009B3609"/>
    <w:rsid w:val="009B36A5"/>
    <w:rsid w:val="009B3836"/>
    <w:rsid w:val="009B3938"/>
    <w:rsid w:val="009B39B1"/>
    <w:rsid w:val="009B39B6"/>
    <w:rsid w:val="009B3C20"/>
    <w:rsid w:val="009B40CA"/>
    <w:rsid w:val="009B4250"/>
    <w:rsid w:val="009B4594"/>
    <w:rsid w:val="009B489E"/>
    <w:rsid w:val="009B4A29"/>
    <w:rsid w:val="009B4FF1"/>
    <w:rsid w:val="009B5161"/>
    <w:rsid w:val="009B5570"/>
    <w:rsid w:val="009B5802"/>
    <w:rsid w:val="009B5917"/>
    <w:rsid w:val="009B5C41"/>
    <w:rsid w:val="009B5D43"/>
    <w:rsid w:val="009B619C"/>
    <w:rsid w:val="009B6311"/>
    <w:rsid w:val="009B655A"/>
    <w:rsid w:val="009B6607"/>
    <w:rsid w:val="009B668D"/>
    <w:rsid w:val="009B66A2"/>
    <w:rsid w:val="009B6708"/>
    <w:rsid w:val="009B67D5"/>
    <w:rsid w:val="009B689D"/>
    <w:rsid w:val="009B6A6A"/>
    <w:rsid w:val="009B6B06"/>
    <w:rsid w:val="009B6B99"/>
    <w:rsid w:val="009B6C06"/>
    <w:rsid w:val="009B6EEF"/>
    <w:rsid w:val="009B7132"/>
    <w:rsid w:val="009B728E"/>
    <w:rsid w:val="009B748D"/>
    <w:rsid w:val="009B75A0"/>
    <w:rsid w:val="009B75BC"/>
    <w:rsid w:val="009B761F"/>
    <w:rsid w:val="009B79A0"/>
    <w:rsid w:val="009B7D59"/>
    <w:rsid w:val="009B7E42"/>
    <w:rsid w:val="009B7E8D"/>
    <w:rsid w:val="009B7F8E"/>
    <w:rsid w:val="009C0174"/>
    <w:rsid w:val="009C021F"/>
    <w:rsid w:val="009C031F"/>
    <w:rsid w:val="009C06A6"/>
    <w:rsid w:val="009C06C0"/>
    <w:rsid w:val="009C0806"/>
    <w:rsid w:val="009C0AC0"/>
    <w:rsid w:val="009C0B65"/>
    <w:rsid w:val="009C0BD5"/>
    <w:rsid w:val="009C0E74"/>
    <w:rsid w:val="009C1253"/>
    <w:rsid w:val="009C1345"/>
    <w:rsid w:val="009C1467"/>
    <w:rsid w:val="009C16E2"/>
    <w:rsid w:val="009C184A"/>
    <w:rsid w:val="009C19AF"/>
    <w:rsid w:val="009C1A79"/>
    <w:rsid w:val="009C1C5A"/>
    <w:rsid w:val="009C1CCF"/>
    <w:rsid w:val="009C1E87"/>
    <w:rsid w:val="009C20EB"/>
    <w:rsid w:val="009C24BC"/>
    <w:rsid w:val="009C265F"/>
    <w:rsid w:val="009C282C"/>
    <w:rsid w:val="009C2A95"/>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508"/>
    <w:rsid w:val="009C46F2"/>
    <w:rsid w:val="009C47C9"/>
    <w:rsid w:val="009C49E1"/>
    <w:rsid w:val="009C4AB7"/>
    <w:rsid w:val="009C4D60"/>
    <w:rsid w:val="009C4F15"/>
    <w:rsid w:val="009C520F"/>
    <w:rsid w:val="009C526C"/>
    <w:rsid w:val="009C5502"/>
    <w:rsid w:val="009C562B"/>
    <w:rsid w:val="009C56B0"/>
    <w:rsid w:val="009C5D35"/>
    <w:rsid w:val="009C5FE3"/>
    <w:rsid w:val="009C6258"/>
    <w:rsid w:val="009C62D8"/>
    <w:rsid w:val="009C6311"/>
    <w:rsid w:val="009C6581"/>
    <w:rsid w:val="009C6678"/>
    <w:rsid w:val="009C66B4"/>
    <w:rsid w:val="009C689A"/>
    <w:rsid w:val="009C6A5A"/>
    <w:rsid w:val="009C6D0B"/>
    <w:rsid w:val="009C6E29"/>
    <w:rsid w:val="009C6F03"/>
    <w:rsid w:val="009C715D"/>
    <w:rsid w:val="009C7233"/>
    <w:rsid w:val="009C7400"/>
    <w:rsid w:val="009C743F"/>
    <w:rsid w:val="009C7532"/>
    <w:rsid w:val="009C79A1"/>
    <w:rsid w:val="009C7AB2"/>
    <w:rsid w:val="009C7DDC"/>
    <w:rsid w:val="009D00D6"/>
    <w:rsid w:val="009D0109"/>
    <w:rsid w:val="009D0112"/>
    <w:rsid w:val="009D019D"/>
    <w:rsid w:val="009D0204"/>
    <w:rsid w:val="009D03A4"/>
    <w:rsid w:val="009D0584"/>
    <w:rsid w:val="009D05EF"/>
    <w:rsid w:val="009D081A"/>
    <w:rsid w:val="009D0821"/>
    <w:rsid w:val="009D0A4F"/>
    <w:rsid w:val="009D0D01"/>
    <w:rsid w:val="009D0DCB"/>
    <w:rsid w:val="009D0DE0"/>
    <w:rsid w:val="009D1001"/>
    <w:rsid w:val="009D1161"/>
    <w:rsid w:val="009D141E"/>
    <w:rsid w:val="009D1508"/>
    <w:rsid w:val="009D18E2"/>
    <w:rsid w:val="009D1ABC"/>
    <w:rsid w:val="009D1BA9"/>
    <w:rsid w:val="009D1BB5"/>
    <w:rsid w:val="009D1DA7"/>
    <w:rsid w:val="009D1F4C"/>
    <w:rsid w:val="009D210C"/>
    <w:rsid w:val="009D2278"/>
    <w:rsid w:val="009D235A"/>
    <w:rsid w:val="009D23F7"/>
    <w:rsid w:val="009D2770"/>
    <w:rsid w:val="009D2981"/>
    <w:rsid w:val="009D2DFF"/>
    <w:rsid w:val="009D2EED"/>
    <w:rsid w:val="009D300B"/>
    <w:rsid w:val="009D3177"/>
    <w:rsid w:val="009D3188"/>
    <w:rsid w:val="009D318A"/>
    <w:rsid w:val="009D320E"/>
    <w:rsid w:val="009D329F"/>
    <w:rsid w:val="009D33C5"/>
    <w:rsid w:val="009D34FB"/>
    <w:rsid w:val="009D3741"/>
    <w:rsid w:val="009D3A54"/>
    <w:rsid w:val="009D3B2B"/>
    <w:rsid w:val="009D3D3F"/>
    <w:rsid w:val="009D3E6B"/>
    <w:rsid w:val="009D3EF5"/>
    <w:rsid w:val="009D424D"/>
    <w:rsid w:val="009D4328"/>
    <w:rsid w:val="009D449F"/>
    <w:rsid w:val="009D46FD"/>
    <w:rsid w:val="009D490E"/>
    <w:rsid w:val="009D49AC"/>
    <w:rsid w:val="009D4BD3"/>
    <w:rsid w:val="009D4CC5"/>
    <w:rsid w:val="009D4D0A"/>
    <w:rsid w:val="009D4D39"/>
    <w:rsid w:val="009D4E78"/>
    <w:rsid w:val="009D4EC3"/>
    <w:rsid w:val="009D4FA6"/>
    <w:rsid w:val="009D5321"/>
    <w:rsid w:val="009D5424"/>
    <w:rsid w:val="009D545D"/>
    <w:rsid w:val="009D559D"/>
    <w:rsid w:val="009D55B1"/>
    <w:rsid w:val="009D56F7"/>
    <w:rsid w:val="009D5732"/>
    <w:rsid w:val="009D581D"/>
    <w:rsid w:val="009D5D71"/>
    <w:rsid w:val="009D5F50"/>
    <w:rsid w:val="009D6240"/>
    <w:rsid w:val="009D6464"/>
    <w:rsid w:val="009D64E3"/>
    <w:rsid w:val="009D64E7"/>
    <w:rsid w:val="009D6579"/>
    <w:rsid w:val="009D6595"/>
    <w:rsid w:val="009D6CA6"/>
    <w:rsid w:val="009D6CCD"/>
    <w:rsid w:val="009D6D1E"/>
    <w:rsid w:val="009D6D36"/>
    <w:rsid w:val="009D6E15"/>
    <w:rsid w:val="009D7176"/>
    <w:rsid w:val="009D73ED"/>
    <w:rsid w:val="009D767E"/>
    <w:rsid w:val="009D7826"/>
    <w:rsid w:val="009D7828"/>
    <w:rsid w:val="009D7D0D"/>
    <w:rsid w:val="009D7F8E"/>
    <w:rsid w:val="009E015A"/>
    <w:rsid w:val="009E0236"/>
    <w:rsid w:val="009E04F6"/>
    <w:rsid w:val="009E082B"/>
    <w:rsid w:val="009E0A47"/>
    <w:rsid w:val="009E0E23"/>
    <w:rsid w:val="009E0F97"/>
    <w:rsid w:val="009E10F2"/>
    <w:rsid w:val="009E10F7"/>
    <w:rsid w:val="009E110A"/>
    <w:rsid w:val="009E113D"/>
    <w:rsid w:val="009E12C3"/>
    <w:rsid w:val="009E14B3"/>
    <w:rsid w:val="009E17A2"/>
    <w:rsid w:val="009E1966"/>
    <w:rsid w:val="009E1967"/>
    <w:rsid w:val="009E1999"/>
    <w:rsid w:val="009E1BC9"/>
    <w:rsid w:val="009E1C48"/>
    <w:rsid w:val="009E1C52"/>
    <w:rsid w:val="009E2048"/>
    <w:rsid w:val="009E2288"/>
    <w:rsid w:val="009E22F9"/>
    <w:rsid w:val="009E235F"/>
    <w:rsid w:val="009E2409"/>
    <w:rsid w:val="009E2656"/>
    <w:rsid w:val="009E2878"/>
    <w:rsid w:val="009E28AA"/>
    <w:rsid w:val="009E29A9"/>
    <w:rsid w:val="009E2B8B"/>
    <w:rsid w:val="009E2E17"/>
    <w:rsid w:val="009E2FAF"/>
    <w:rsid w:val="009E2FE9"/>
    <w:rsid w:val="009E3180"/>
    <w:rsid w:val="009E3404"/>
    <w:rsid w:val="009E35D6"/>
    <w:rsid w:val="009E3D77"/>
    <w:rsid w:val="009E421D"/>
    <w:rsid w:val="009E432F"/>
    <w:rsid w:val="009E4560"/>
    <w:rsid w:val="009E45CB"/>
    <w:rsid w:val="009E4723"/>
    <w:rsid w:val="009E4796"/>
    <w:rsid w:val="009E4812"/>
    <w:rsid w:val="009E4A03"/>
    <w:rsid w:val="009E4EEC"/>
    <w:rsid w:val="009E53A6"/>
    <w:rsid w:val="009E5878"/>
    <w:rsid w:val="009E589C"/>
    <w:rsid w:val="009E5BAE"/>
    <w:rsid w:val="009E5BF3"/>
    <w:rsid w:val="009E5C96"/>
    <w:rsid w:val="009E5E86"/>
    <w:rsid w:val="009E63B1"/>
    <w:rsid w:val="009E6527"/>
    <w:rsid w:val="009E6717"/>
    <w:rsid w:val="009E69AB"/>
    <w:rsid w:val="009E6A0F"/>
    <w:rsid w:val="009E6B81"/>
    <w:rsid w:val="009E6E23"/>
    <w:rsid w:val="009E6F42"/>
    <w:rsid w:val="009E6FD7"/>
    <w:rsid w:val="009E724D"/>
    <w:rsid w:val="009E7353"/>
    <w:rsid w:val="009E7964"/>
    <w:rsid w:val="009E79E8"/>
    <w:rsid w:val="009E7A4F"/>
    <w:rsid w:val="009E7DFC"/>
    <w:rsid w:val="009E7E80"/>
    <w:rsid w:val="009E7EEB"/>
    <w:rsid w:val="009F007F"/>
    <w:rsid w:val="009F0278"/>
    <w:rsid w:val="009F096D"/>
    <w:rsid w:val="009F09F1"/>
    <w:rsid w:val="009F0B81"/>
    <w:rsid w:val="009F0CC7"/>
    <w:rsid w:val="009F0E9A"/>
    <w:rsid w:val="009F0EA6"/>
    <w:rsid w:val="009F0ED2"/>
    <w:rsid w:val="009F0ED6"/>
    <w:rsid w:val="009F1095"/>
    <w:rsid w:val="009F13BA"/>
    <w:rsid w:val="009F1700"/>
    <w:rsid w:val="009F1BD1"/>
    <w:rsid w:val="009F1E75"/>
    <w:rsid w:val="009F1E8E"/>
    <w:rsid w:val="009F1FE0"/>
    <w:rsid w:val="009F2007"/>
    <w:rsid w:val="009F235E"/>
    <w:rsid w:val="009F25EA"/>
    <w:rsid w:val="009F266D"/>
    <w:rsid w:val="009F2804"/>
    <w:rsid w:val="009F28EE"/>
    <w:rsid w:val="009F2A49"/>
    <w:rsid w:val="009F2A50"/>
    <w:rsid w:val="009F2AEB"/>
    <w:rsid w:val="009F2B94"/>
    <w:rsid w:val="009F2BF9"/>
    <w:rsid w:val="009F2C9B"/>
    <w:rsid w:val="009F2DA7"/>
    <w:rsid w:val="009F30BB"/>
    <w:rsid w:val="009F32B1"/>
    <w:rsid w:val="009F333B"/>
    <w:rsid w:val="009F3524"/>
    <w:rsid w:val="009F3591"/>
    <w:rsid w:val="009F3B40"/>
    <w:rsid w:val="009F3CDF"/>
    <w:rsid w:val="009F3E38"/>
    <w:rsid w:val="009F3F08"/>
    <w:rsid w:val="009F3F2C"/>
    <w:rsid w:val="009F4168"/>
    <w:rsid w:val="009F44E2"/>
    <w:rsid w:val="009F4655"/>
    <w:rsid w:val="009F4685"/>
    <w:rsid w:val="009F4859"/>
    <w:rsid w:val="009F48FC"/>
    <w:rsid w:val="009F49AF"/>
    <w:rsid w:val="009F4C56"/>
    <w:rsid w:val="009F4E1A"/>
    <w:rsid w:val="009F4E9E"/>
    <w:rsid w:val="009F4EF3"/>
    <w:rsid w:val="009F4F41"/>
    <w:rsid w:val="009F4F6E"/>
    <w:rsid w:val="009F4F85"/>
    <w:rsid w:val="009F513E"/>
    <w:rsid w:val="009F5244"/>
    <w:rsid w:val="009F5286"/>
    <w:rsid w:val="009F538E"/>
    <w:rsid w:val="009F53D3"/>
    <w:rsid w:val="009F5541"/>
    <w:rsid w:val="009F55EC"/>
    <w:rsid w:val="009F5783"/>
    <w:rsid w:val="009F58F8"/>
    <w:rsid w:val="009F59E9"/>
    <w:rsid w:val="009F5B25"/>
    <w:rsid w:val="009F5C2B"/>
    <w:rsid w:val="009F5EBE"/>
    <w:rsid w:val="009F6054"/>
    <w:rsid w:val="009F60F8"/>
    <w:rsid w:val="009F6425"/>
    <w:rsid w:val="009F675A"/>
    <w:rsid w:val="009F6865"/>
    <w:rsid w:val="009F6BF2"/>
    <w:rsid w:val="009F6CED"/>
    <w:rsid w:val="009F6D0C"/>
    <w:rsid w:val="009F6DD2"/>
    <w:rsid w:val="009F6F28"/>
    <w:rsid w:val="009F75C5"/>
    <w:rsid w:val="009F7649"/>
    <w:rsid w:val="009F7719"/>
    <w:rsid w:val="009F78CA"/>
    <w:rsid w:val="009F7D44"/>
    <w:rsid w:val="009F7E04"/>
    <w:rsid w:val="009F7F7E"/>
    <w:rsid w:val="009F7FD9"/>
    <w:rsid w:val="009FEA97"/>
    <w:rsid w:val="00A002F9"/>
    <w:rsid w:val="00A0031C"/>
    <w:rsid w:val="00A003C7"/>
    <w:rsid w:val="00A00B56"/>
    <w:rsid w:val="00A00C8E"/>
    <w:rsid w:val="00A00F78"/>
    <w:rsid w:val="00A00FCA"/>
    <w:rsid w:val="00A010D5"/>
    <w:rsid w:val="00A01180"/>
    <w:rsid w:val="00A0125B"/>
    <w:rsid w:val="00A01378"/>
    <w:rsid w:val="00A0138A"/>
    <w:rsid w:val="00A017BE"/>
    <w:rsid w:val="00A01BAD"/>
    <w:rsid w:val="00A01D03"/>
    <w:rsid w:val="00A0222C"/>
    <w:rsid w:val="00A0234D"/>
    <w:rsid w:val="00A02825"/>
    <w:rsid w:val="00A02CDC"/>
    <w:rsid w:val="00A02F2F"/>
    <w:rsid w:val="00A03084"/>
    <w:rsid w:val="00A0320F"/>
    <w:rsid w:val="00A03386"/>
    <w:rsid w:val="00A0356E"/>
    <w:rsid w:val="00A03589"/>
    <w:rsid w:val="00A035F3"/>
    <w:rsid w:val="00A03636"/>
    <w:rsid w:val="00A036BB"/>
    <w:rsid w:val="00A038E5"/>
    <w:rsid w:val="00A03ABD"/>
    <w:rsid w:val="00A03B23"/>
    <w:rsid w:val="00A03C20"/>
    <w:rsid w:val="00A03C77"/>
    <w:rsid w:val="00A03C81"/>
    <w:rsid w:val="00A03C83"/>
    <w:rsid w:val="00A03D45"/>
    <w:rsid w:val="00A0402A"/>
    <w:rsid w:val="00A04158"/>
    <w:rsid w:val="00A0452B"/>
    <w:rsid w:val="00A04683"/>
    <w:rsid w:val="00A047DE"/>
    <w:rsid w:val="00A048B9"/>
    <w:rsid w:val="00A04A36"/>
    <w:rsid w:val="00A04B1A"/>
    <w:rsid w:val="00A04BD5"/>
    <w:rsid w:val="00A04CA7"/>
    <w:rsid w:val="00A04DFF"/>
    <w:rsid w:val="00A050C0"/>
    <w:rsid w:val="00A052B9"/>
    <w:rsid w:val="00A05418"/>
    <w:rsid w:val="00A054CF"/>
    <w:rsid w:val="00A055BA"/>
    <w:rsid w:val="00A058C8"/>
    <w:rsid w:val="00A05D6A"/>
    <w:rsid w:val="00A05E37"/>
    <w:rsid w:val="00A05EEE"/>
    <w:rsid w:val="00A062DD"/>
    <w:rsid w:val="00A0641E"/>
    <w:rsid w:val="00A06469"/>
    <w:rsid w:val="00A06768"/>
    <w:rsid w:val="00A0686D"/>
    <w:rsid w:val="00A06A5F"/>
    <w:rsid w:val="00A06B87"/>
    <w:rsid w:val="00A06E82"/>
    <w:rsid w:val="00A06EE6"/>
    <w:rsid w:val="00A06F06"/>
    <w:rsid w:val="00A06F59"/>
    <w:rsid w:val="00A07177"/>
    <w:rsid w:val="00A07652"/>
    <w:rsid w:val="00A07696"/>
    <w:rsid w:val="00A07902"/>
    <w:rsid w:val="00A07A4C"/>
    <w:rsid w:val="00A07AC6"/>
    <w:rsid w:val="00A07B4E"/>
    <w:rsid w:val="00A07FA4"/>
    <w:rsid w:val="00A07FD5"/>
    <w:rsid w:val="00A1005E"/>
    <w:rsid w:val="00A1043E"/>
    <w:rsid w:val="00A1066A"/>
    <w:rsid w:val="00A10976"/>
    <w:rsid w:val="00A10BB9"/>
    <w:rsid w:val="00A10CC5"/>
    <w:rsid w:val="00A10DEF"/>
    <w:rsid w:val="00A1115B"/>
    <w:rsid w:val="00A113A4"/>
    <w:rsid w:val="00A1145F"/>
    <w:rsid w:val="00A114DC"/>
    <w:rsid w:val="00A11553"/>
    <w:rsid w:val="00A1165E"/>
    <w:rsid w:val="00A1181D"/>
    <w:rsid w:val="00A118A1"/>
    <w:rsid w:val="00A11909"/>
    <w:rsid w:val="00A11925"/>
    <w:rsid w:val="00A11AA2"/>
    <w:rsid w:val="00A11B3C"/>
    <w:rsid w:val="00A11B5A"/>
    <w:rsid w:val="00A11BEA"/>
    <w:rsid w:val="00A11C1F"/>
    <w:rsid w:val="00A11CA8"/>
    <w:rsid w:val="00A11CEC"/>
    <w:rsid w:val="00A12211"/>
    <w:rsid w:val="00A12301"/>
    <w:rsid w:val="00A1245E"/>
    <w:rsid w:val="00A1259B"/>
    <w:rsid w:val="00A1280A"/>
    <w:rsid w:val="00A1288D"/>
    <w:rsid w:val="00A12DB6"/>
    <w:rsid w:val="00A12DF5"/>
    <w:rsid w:val="00A12E99"/>
    <w:rsid w:val="00A13063"/>
    <w:rsid w:val="00A13368"/>
    <w:rsid w:val="00A13466"/>
    <w:rsid w:val="00A1363A"/>
    <w:rsid w:val="00A1374E"/>
    <w:rsid w:val="00A137B0"/>
    <w:rsid w:val="00A13A85"/>
    <w:rsid w:val="00A13A9F"/>
    <w:rsid w:val="00A13C60"/>
    <w:rsid w:val="00A13D03"/>
    <w:rsid w:val="00A13D07"/>
    <w:rsid w:val="00A14080"/>
    <w:rsid w:val="00A1421D"/>
    <w:rsid w:val="00A14339"/>
    <w:rsid w:val="00A14524"/>
    <w:rsid w:val="00A146CF"/>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DE"/>
    <w:rsid w:val="00A15E01"/>
    <w:rsid w:val="00A1629A"/>
    <w:rsid w:val="00A1631D"/>
    <w:rsid w:val="00A1673C"/>
    <w:rsid w:val="00A16C9E"/>
    <w:rsid w:val="00A16D6A"/>
    <w:rsid w:val="00A16E58"/>
    <w:rsid w:val="00A16E60"/>
    <w:rsid w:val="00A16E9E"/>
    <w:rsid w:val="00A170FE"/>
    <w:rsid w:val="00A1713E"/>
    <w:rsid w:val="00A176DC"/>
    <w:rsid w:val="00A17823"/>
    <w:rsid w:val="00A17917"/>
    <w:rsid w:val="00A1793E"/>
    <w:rsid w:val="00A179C2"/>
    <w:rsid w:val="00A179CC"/>
    <w:rsid w:val="00A17C69"/>
    <w:rsid w:val="00A17E25"/>
    <w:rsid w:val="00A17F70"/>
    <w:rsid w:val="00A20127"/>
    <w:rsid w:val="00A2047E"/>
    <w:rsid w:val="00A20518"/>
    <w:rsid w:val="00A20574"/>
    <w:rsid w:val="00A20639"/>
    <w:rsid w:val="00A206D6"/>
    <w:rsid w:val="00A206F5"/>
    <w:rsid w:val="00A209AB"/>
    <w:rsid w:val="00A20C23"/>
    <w:rsid w:val="00A20D57"/>
    <w:rsid w:val="00A212D3"/>
    <w:rsid w:val="00A212E2"/>
    <w:rsid w:val="00A21383"/>
    <w:rsid w:val="00A21522"/>
    <w:rsid w:val="00A21800"/>
    <w:rsid w:val="00A21A54"/>
    <w:rsid w:val="00A21B79"/>
    <w:rsid w:val="00A21D24"/>
    <w:rsid w:val="00A21F86"/>
    <w:rsid w:val="00A222E0"/>
    <w:rsid w:val="00A222EA"/>
    <w:rsid w:val="00A223E9"/>
    <w:rsid w:val="00A22675"/>
    <w:rsid w:val="00A2287A"/>
    <w:rsid w:val="00A228E9"/>
    <w:rsid w:val="00A2293E"/>
    <w:rsid w:val="00A2294C"/>
    <w:rsid w:val="00A22A07"/>
    <w:rsid w:val="00A22B92"/>
    <w:rsid w:val="00A22CAD"/>
    <w:rsid w:val="00A22F2C"/>
    <w:rsid w:val="00A2302D"/>
    <w:rsid w:val="00A23555"/>
    <w:rsid w:val="00A23563"/>
    <w:rsid w:val="00A23740"/>
    <w:rsid w:val="00A23811"/>
    <w:rsid w:val="00A2394A"/>
    <w:rsid w:val="00A23C54"/>
    <w:rsid w:val="00A2443A"/>
    <w:rsid w:val="00A2454A"/>
    <w:rsid w:val="00A245A1"/>
    <w:rsid w:val="00A245F5"/>
    <w:rsid w:val="00A24A89"/>
    <w:rsid w:val="00A250C7"/>
    <w:rsid w:val="00A252C9"/>
    <w:rsid w:val="00A2576F"/>
    <w:rsid w:val="00A25B83"/>
    <w:rsid w:val="00A25CD3"/>
    <w:rsid w:val="00A25D1F"/>
    <w:rsid w:val="00A25E7A"/>
    <w:rsid w:val="00A25E9B"/>
    <w:rsid w:val="00A25F5B"/>
    <w:rsid w:val="00A26281"/>
    <w:rsid w:val="00A26283"/>
    <w:rsid w:val="00A262CB"/>
    <w:rsid w:val="00A264B6"/>
    <w:rsid w:val="00A265B4"/>
    <w:rsid w:val="00A265E8"/>
    <w:rsid w:val="00A26B5D"/>
    <w:rsid w:val="00A26DA3"/>
    <w:rsid w:val="00A26DBF"/>
    <w:rsid w:val="00A270B4"/>
    <w:rsid w:val="00A27B4C"/>
    <w:rsid w:val="00A27B7F"/>
    <w:rsid w:val="00A27BEE"/>
    <w:rsid w:val="00A27D99"/>
    <w:rsid w:val="00A27E06"/>
    <w:rsid w:val="00A27E18"/>
    <w:rsid w:val="00A30053"/>
    <w:rsid w:val="00A304E2"/>
    <w:rsid w:val="00A3080E"/>
    <w:rsid w:val="00A308ED"/>
    <w:rsid w:val="00A308F4"/>
    <w:rsid w:val="00A30AC4"/>
    <w:rsid w:val="00A30E25"/>
    <w:rsid w:val="00A30F1A"/>
    <w:rsid w:val="00A310DE"/>
    <w:rsid w:val="00A31315"/>
    <w:rsid w:val="00A3139A"/>
    <w:rsid w:val="00A31408"/>
    <w:rsid w:val="00A31514"/>
    <w:rsid w:val="00A315CC"/>
    <w:rsid w:val="00A31710"/>
    <w:rsid w:val="00A31734"/>
    <w:rsid w:val="00A31759"/>
    <w:rsid w:val="00A31ACC"/>
    <w:rsid w:val="00A31B9D"/>
    <w:rsid w:val="00A31D63"/>
    <w:rsid w:val="00A31D81"/>
    <w:rsid w:val="00A31F7B"/>
    <w:rsid w:val="00A320EF"/>
    <w:rsid w:val="00A3243E"/>
    <w:rsid w:val="00A3273C"/>
    <w:rsid w:val="00A327AA"/>
    <w:rsid w:val="00A3293E"/>
    <w:rsid w:val="00A32989"/>
    <w:rsid w:val="00A329B2"/>
    <w:rsid w:val="00A32CF4"/>
    <w:rsid w:val="00A32D6D"/>
    <w:rsid w:val="00A330A0"/>
    <w:rsid w:val="00A331C8"/>
    <w:rsid w:val="00A33296"/>
    <w:rsid w:val="00A33465"/>
    <w:rsid w:val="00A33531"/>
    <w:rsid w:val="00A337CB"/>
    <w:rsid w:val="00A337E5"/>
    <w:rsid w:val="00A33C07"/>
    <w:rsid w:val="00A33D9A"/>
    <w:rsid w:val="00A33F55"/>
    <w:rsid w:val="00A3402B"/>
    <w:rsid w:val="00A34070"/>
    <w:rsid w:val="00A34386"/>
    <w:rsid w:val="00A3448D"/>
    <w:rsid w:val="00A347A2"/>
    <w:rsid w:val="00A34C29"/>
    <w:rsid w:val="00A35154"/>
    <w:rsid w:val="00A35716"/>
    <w:rsid w:val="00A35720"/>
    <w:rsid w:val="00A3583A"/>
    <w:rsid w:val="00A3585E"/>
    <w:rsid w:val="00A358CD"/>
    <w:rsid w:val="00A35A20"/>
    <w:rsid w:val="00A35A3F"/>
    <w:rsid w:val="00A35E98"/>
    <w:rsid w:val="00A3604A"/>
    <w:rsid w:val="00A363EC"/>
    <w:rsid w:val="00A3657E"/>
    <w:rsid w:val="00A3684B"/>
    <w:rsid w:val="00A3695B"/>
    <w:rsid w:val="00A36B7C"/>
    <w:rsid w:val="00A36C46"/>
    <w:rsid w:val="00A36E3B"/>
    <w:rsid w:val="00A36E8D"/>
    <w:rsid w:val="00A36F0A"/>
    <w:rsid w:val="00A36F72"/>
    <w:rsid w:val="00A370E6"/>
    <w:rsid w:val="00A372C2"/>
    <w:rsid w:val="00A372E0"/>
    <w:rsid w:val="00A374C6"/>
    <w:rsid w:val="00A37AD2"/>
    <w:rsid w:val="00A37D90"/>
    <w:rsid w:val="00A37D94"/>
    <w:rsid w:val="00A37E02"/>
    <w:rsid w:val="00A37EA4"/>
    <w:rsid w:val="00A37EFA"/>
    <w:rsid w:val="00A37F55"/>
    <w:rsid w:val="00A401C1"/>
    <w:rsid w:val="00A402E3"/>
    <w:rsid w:val="00A404A1"/>
    <w:rsid w:val="00A405BA"/>
    <w:rsid w:val="00A40684"/>
    <w:rsid w:val="00A40C19"/>
    <w:rsid w:val="00A41189"/>
    <w:rsid w:val="00A41380"/>
    <w:rsid w:val="00A41401"/>
    <w:rsid w:val="00A41553"/>
    <w:rsid w:val="00A41637"/>
    <w:rsid w:val="00A416BF"/>
    <w:rsid w:val="00A41A41"/>
    <w:rsid w:val="00A41ADD"/>
    <w:rsid w:val="00A41D17"/>
    <w:rsid w:val="00A41F6D"/>
    <w:rsid w:val="00A42016"/>
    <w:rsid w:val="00A42040"/>
    <w:rsid w:val="00A42314"/>
    <w:rsid w:val="00A42467"/>
    <w:rsid w:val="00A424A9"/>
    <w:rsid w:val="00A4291A"/>
    <w:rsid w:val="00A42ED8"/>
    <w:rsid w:val="00A42FE6"/>
    <w:rsid w:val="00A4311C"/>
    <w:rsid w:val="00A4318C"/>
    <w:rsid w:val="00A4318D"/>
    <w:rsid w:val="00A43300"/>
    <w:rsid w:val="00A433C8"/>
    <w:rsid w:val="00A4356F"/>
    <w:rsid w:val="00A435CD"/>
    <w:rsid w:val="00A4363D"/>
    <w:rsid w:val="00A43853"/>
    <w:rsid w:val="00A43A92"/>
    <w:rsid w:val="00A43E72"/>
    <w:rsid w:val="00A44033"/>
    <w:rsid w:val="00A441ED"/>
    <w:rsid w:val="00A44365"/>
    <w:rsid w:val="00A444B5"/>
    <w:rsid w:val="00A4457D"/>
    <w:rsid w:val="00A445C2"/>
    <w:rsid w:val="00A4463E"/>
    <w:rsid w:val="00A446D1"/>
    <w:rsid w:val="00A4485F"/>
    <w:rsid w:val="00A4486F"/>
    <w:rsid w:val="00A44BA7"/>
    <w:rsid w:val="00A44C17"/>
    <w:rsid w:val="00A44DDC"/>
    <w:rsid w:val="00A450A1"/>
    <w:rsid w:val="00A453AA"/>
    <w:rsid w:val="00A453FD"/>
    <w:rsid w:val="00A45621"/>
    <w:rsid w:val="00A45917"/>
    <w:rsid w:val="00A45D74"/>
    <w:rsid w:val="00A45FCF"/>
    <w:rsid w:val="00A461C8"/>
    <w:rsid w:val="00A464DB"/>
    <w:rsid w:val="00A465E3"/>
    <w:rsid w:val="00A46624"/>
    <w:rsid w:val="00A466F1"/>
    <w:rsid w:val="00A4671F"/>
    <w:rsid w:val="00A46A60"/>
    <w:rsid w:val="00A46CE8"/>
    <w:rsid w:val="00A46CFA"/>
    <w:rsid w:val="00A46EC1"/>
    <w:rsid w:val="00A46FB7"/>
    <w:rsid w:val="00A46FF6"/>
    <w:rsid w:val="00A47099"/>
    <w:rsid w:val="00A470A7"/>
    <w:rsid w:val="00A473E4"/>
    <w:rsid w:val="00A4747A"/>
    <w:rsid w:val="00A47798"/>
    <w:rsid w:val="00A477CC"/>
    <w:rsid w:val="00A47A4D"/>
    <w:rsid w:val="00A47A69"/>
    <w:rsid w:val="00A47AFA"/>
    <w:rsid w:val="00A47B4F"/>
    <w:rsid w:val="00A47CD1"/>
    <w:rsid w:val="00A47E9B"/>
    <w:rsid w:val="00A47F64"/>
    <w:rsid w:val="00A47FC7"/>
    <w:rsid w:val="00A500CD"/>
    <w:rsid w:val="00A50327"/>
    <w:rsid w:val="00A506B2"/>
    <w:rsid w:val="00A507F0"/>
    <w:rsid w:val="00A509B0"/>
    <w:rsid w:val="00A50A12"/>
    <w:rsid w:val="00A50B7F"/>
    <w:rsid w:val="00A50C22"/>
    <w:rsid w:val="00A511A0"/>
    <w:rsid w:val="00A511FE"/>
    <w:rsid w:val="00A51566"/>
    <w:rsid w:val="00A515C9"/>
    <w:rsid w:val="00A516BA"/>
    <w:rsid w:val="00A5192F"/>
    <w:rsid w:val="00A51DD6"/>
    <w:rsid w:val="00A5202F"/>
    <w:rsid w:val="00A520C5"/>
    <w:rsid w:val="00A520D2"/>
    <w:rsid w:val="00A5221A"/>
    <w:rsid w:val="00A52330"/>
    <w:rsid w:val="00A52562"/>
    <w:rsid w:val="00A527C8"/>
    <w:rsid w:val="00A52817"/>
    <w:rsid w:val="00A5288D"/>
    <w:rsid w:val="00A528A7"/>
    <w:rsid w:val="00A52AAD"/>
    <w:rsid w:val="00A52B2E"/>
    <w:rsid w:val="00A52D1B"/>
    <w:rsid w:val="00A52D81"/>
    <w:rsid w:val="00A52FE1"/>
    <w:rsid w:val="00A5307C"/>
    <w:rsid w:val="00A53212"/>
    <w:rsid w:val="00A53441"/>
    <w:rsid w:val="00A539B8"/>
    <w:rsid w:val="00A53DB7"/>
    <w:rsid w:val="00A540F9"/>
    <w:rsid w:val="00A54107"/>
    <w:rsid w:val="00A54339"/>
    <w:rsid w:val="00A54575"/>
    <w:rsid w:val="00A545C2"/>
    <w:rsid w:val="00A54615"/>
    <w:rsid w:val="00A547FE"/>
    <w:rsid w:val="00A54803"/>
    <w:rsid w:val="00A54B30"/>
    <w:rsid w:val="00A54B38"/>
    <w:rsid w:val="00A54C13"/>
    <w:rsid w:val="00A54C69"/>
    <w:rsid w:val="00A54D2C"/>
    <w:rsid w:val="00A54D7D"/>
    <w:rsid w:val="00A54EA2"/>
    <w:rsid w:val="00A54F94"/>
    <w:rsid w:val="00A55029"/>
    <w:rsid w:val="00A5507C"/>
    <w:rsid w:val="00A550F2"/>
    <w:rsid w:val="00A55241"/>
    <w:rsid w:val="00A55252"/>
    <w:rsid w:val="00A5531A"/>
    <w:rsid w:val="00A554CE"/>
    <w:rsid w:val="00A555C7"/>
    <w:rsid w:val="00A5565B"/>
    <w:rsid w:val="00A558B4"/>
    <w:rsid w:val="00A55A11"/>
    <w:rsid w:val="00A55B0A"/>
    <w:rsid w:val="00A55BF0"/>
    <w:rsid w:val="00A560F2"/>
    <w:rsid w:val="00A56154"/>
    <w:rsid w:val="00A5620D"/>
    <w:rsid w:val="00A568A1"/>
    <w:rsid w:val="00A56B15"/>
    <w:rsid w:val="00A57025"/>
    <w:rsid w:val="00A57094"/>
    <w:rsid w:val="00A570A2"/>
    <w:rsid w:val="00A5719C"/>
    <w:rsid w:val="00A571A7"/>
    <w:rsid w:val="00A572AA"/>
    <w:rsid w:val="00A57321"/>
    <w:rsid w:val="00A5745F"/>
    <w:rsid w:val="00A57552"/>
    <w:rsid w:val="00A575F6"/>
    <w:rsid w:val="00A576F4"/>
    <w:rsid w:val="00A57A3C"/>
    <w:rsid w:val="00A57D16"/>
    <w:rsid w:val="00A57ED8"/>
    <w:rsid w:val="00A57F2C"/>
    <w:rsid w:val="00A60003"/>
    <w:rsid w:val="00A60086"/>
    <w:rsid w:val="00A60199"/>
    <w:rsid w:val="00A6041F"/>
    <w:rsid w:val="00A60485"/>
    <w:rsid w:val="00A60605"/>
    <w:rsid w:val="00A6075D"/>
    <w:rsid w:val="00A6090A"/>
    <w:rsid w:val="00A60A96"/>
    <w:rsid w:val="00A60B97"/>
    <w:rsid w:val="00A60BDB"/>
    <w:rsid w:val="00A60C3F"/>
    <w:rsid w:val="00A60D5F"/>
    <w:rsid w:val="00A60E40"/>
    <w:rsid w:val="00A6118D"/>
    <w:rsid w:val="00A611CD"/>
    <w:rsid w:val="00A6132D"/>
    <w:rsid w:val="00A6158F"/>
    <w:rsid w:val="00A615B5"/>
    <w:rsid w:val="00A61680"/>
    <w:rsid w:val="00A616F2"/>
    <w:rsid w:val="00A619C3"/>
    <w:rsid w:val="00A61B54"/>
    <w:rsid w:val="00A61FBC"/>
    <w:rsid w:val="00A62533"/>
    <w:rsid w:val="00A62713"/>
    <w:rsid w:val="00A62896"/>
    <w:rsid w:val="00A628F1"/>
    <w:rsid w:val="00A629CB"/>
    <w:rsid w:val="00A62A2D"/>
    <w:rsid w:val="00A62BF9"/>
    <w:rsid w:val="00A62DCD"/>
    <w:rsid w:val="00A62E4E"/>
    <w:rsid w:val="00A62E5C"/>
    <w:rsid w:val="00A62ED9"/>
    <w:rsid w:val="00A633E5"/>
    <w:rsid w:val="00A637F1"/>
    <w:rsid w:val="00A63836"/>
    <w:rsid w:val="00A638A6"/>
    <w:rsid w:val="00A63967"/>
    <w:rsid w:val="00A63A5A"/>
    <w:rsid w:val="00A63BBD"/>
    <w:rsid w:val="00A63CA9"/>
    <w:rsid w:val="00A63CD8"/>
    <w:rsid w:val="00A63D78"/>
    <w:rsid w:val="00A63D7E"/>
    <w:rsid w:val="00A63DCC"/>
    <w:rsid w:val="00A63DD8"/>
    <w:rsid w:val="00A63E03"/>
    <w:rsid w:val="00A63EE0"/>
    <w:rsid w:val="00A6404B"/>
    <w:rsid w:val="00A641C7"/>
    <w:rsid w:val="00A6432D"/>
    <w:rsid w:val="00A64481"/>
    <w:rsid w:val="00A645CF"/>
    <w:rsid w:val="00A6474F"/>
    <w:rsid w:val="00A649D3"/>
    <w:rsid w:val="00A64DDA"/>
    <w:rsid w:val="00A64FD8"/>
    <w:rsid w:val="00A64FE4"/>
    <w:rsid w:val="00A6516E"/>
    <w:rsid w:val="00A6525E"/>
    <w:rsid w:val="00A653EE"/>
    <w:rsid w:val="00A65479"/>
    <w:rsid w:val="00A658A9"/>
    <w:rsid w:val="00A658BA"/>
    <w:rsid w:val="00A659BF"/>
    <w:rsid w:val="00A65B70"/>
    <w:rsid w:val="00A65C1B"/>
    <w:rsid w:val="00A65C5F"/>
    <w:rsid w:val="00A65EAD"/>
    <w:rsid w:val="00A664AB"/>
    <w:rsid w:val="00A669F1"/>
    <w:rsid w:val="00A66A6C"/>
    <w:rsid w:val="00A66A8A"/>
    <w:rsid w:val="00A66DC4"/>
    <w:rsid w:val="00A66E98"/>
    <w:rsid w:val="00A66EB9"/>
    <w:rsid w:val="00A66EC3"/>
    <w:rsid w:val="00A66F5D"/>
    <w:rsid w:val="00A67022"/>
    <w:rsid w:val="00A67080"/>
    <w:rsid w:val="00A67113"/>
    <w:rsid w:val="00A671F5"/>
    <w:rsid w:val="00A6756F"/>
    <w:rsid w:val="00A678F9"/>
    <w:rsid w:val="00A6791D"/>
    <w:rsid w:val="00A6794F"/>
    <w:rsid w:val="00A67A8E"/>
    <w:rsid w:val="00A67ED7"/>
    <w:rsid w:val="00A70020"/>
    <w:rsid w:val="00A7008B"/>
    <w:rsid w:val="00A7026F"/>
    <w:rsid w:val="00A703B2"/>
    <w:rsid w:val="00A7056D"/>
    <w:rsid w:val="00A7062D"/>
    <w:rsid w:val="00A70638"/>
    <w:rsid w:val="00A708ED"/>
    <w:rsid w:val="00A70ADB"/>
    <w:rsid w:val="00A70B5B"/>
    <w:rsid w:val="00A70B86"/>
    <w:rsid w:val="00A70BE5"/>
    <w:rsid w:val="00A70D56"/>
    <w:rsid w:val="00A70EE6"/>
    <w:rsid w:val="00A70F2F"/>
    <w:rsid w:val="00A712D1"/>
    <w:rsid w:val="00A714C7"/>
    <w:rsid w:val="00A714CD"/>
    <w:rsid w:val="00A719F2"/>
    <w:rsid w:val="00A71A5F"/>
    <w:rsid w:val="00A71AF3"/>
    <w:rsid w:val="00A71BD9"/>
    <w:rsid w:val="00A71EFF"/>
    <w:rsid w:val="00A720F4"/>
    <w:rsid w:val="00A7214F"/>
    <w:rsid w:val="00A721AA"/>
    <w:rsid w:val="00A721DC"/>
    <w:rsid w:val="00A72214"/>
    <w:rsid w:val="00A722AA"/>
    <w:rsid w:val="00A728E7"/>
    <w:rsid w:val="00A72A2A"/>
    <w:rsid w:val="00A72C05"/>
    <w:rsid w:val="00A72E78"/>
    <w:rsid w:val="00A72F81"/>
    <w:rsid w:val="00A73013"/>
    <w:rsid w:val="00A73028"/>
    <w:rsid w:val="00A731E2"/>
    <w:rsid w:val="00A735CA"/>
    <w:rsid w:val="00A739C3"/>
    <w:rsid w:val="00A73B03"/>
    <w:rsid w:val="00A73BBC"/>
    <w:rsid w:val="00A73C86"/>
    <w:rsid w:val="00A73D73"/>
    <w:rsid w:val="00A73F60"/>
    <w:rsid w:val="00A73F8B"/>
    <w:rsid w:val="00A74104"/>
    <w:rsid w:val="00A744B1"/>
    <w:rsid w:val="00A744D0"/>
    <w:rsid w:val="00A7453D"/>
    <w:rsid w:val="00A7467F"/>
    <w:rsid w:val="00A746FF"/>
    <w:rsid w:val="00A74738"/>
    <w:rsid w:val="00A747B4"/>
    <w:rsid w:val="00A74892"/>
    <w:rsid w:val="00A749DF"/>
    <w:rsid w:val="00A74E2F"/>
    <w:rsid w:val="00A74E89"/>
    <w:rsid w:val="00A75156"/>
    <w:rsid w:val="00A75366"/>
    <w:rsid w:val="00A75411"/>
    <w:rsid w:val="00A75476"/>
    <w:rsid w:val="00A75644"/>
    <w:rsid w:val="00A756F0"/>
    <w:rsid w:val="00A75719"/>
    <w:rsid w:val="00A75884"/>
    <w:rsid w:val="00A75AC4"/>
    <w:rsid w:val="00A75B22"/>
    <w:rsid w:val="00A75F23"/>
    <w:rsid w:val="00A75FFF"/>
    <w:rsid w:val="00A76256"/>
    <w:rsid w:val="00A76298"/>
    <w:rsid w:val="00A766C7"/>
    <w:rsid w:val="00A766FF"/>
    <w:rsid w:val="00A76888"/>
    <w:rsid w:val="00A76AA2"/>
    <w:rsid w:val="00A76B44"/>
    <w:rsid w:val="00A76E75"/>
    <w:rsid w:val="00A76F07"/>
    <w:rsid w:val="00A7722F"/>
    <w:rsid w:val="00A7728D"/>
    <w:rsid w:val="00A77AC9"/>
    <w:rsid w:val="00A77C9A"/>
    <w:rsid w:val="00A8012B"/>
    <w:rsid w:val="00A80268"/>
    <w:rsid w:val="00A8034E"/>
    <w:rsid w:val="00A80605"/>
    <w:rsid w:val="00A80648"/>
    <w:rsid w:val="00A80C63"/>
    <w:rsid w:val="00A80DC8"/>
    <w:rsid w:val="00A80E0B"/>
    <w:rsid w:val="00A80FE2"/>
    <w:rsid w:val="00A81044"/>
    <w:rsid w:val="00A81585"/>
    <w:rsid w:val="00A816AA"/>
    <w:rsid w:val="00A81B5B"/>
    <w:rsid w:val="00A8229E"/>
    <w:rsid w:val="00A82352"/>
    <w:rsid w:val="00A82523"/>
    <w:rsid w:val="00A82559"/>
    <w:rsid w:val="00A825AC"/>
    <w:rsid w:val="00A82F41"/>
    <w:rsid w:val="00A831D5"/>
    <w:rsid w:val="00A83400"/>
    <w:rsid w:val="00A8354A"/>
    <w:rsid w:val="00A83554"/>
    <w:rsid w:val="00A83786"/>
    <w:rsid w:val="00A838C3"/>
    <w:rsid w:val="00A839A4"/>
    <w:rsid w:val="00A83F0F"/>
    <w:rsid w:val="00A83F5E"/>
    <w:rsid w:val="00A83F85"/>
    <w:rsid w:val="00A840FB"/>
    <w:rsid w:val="00A8413D"/>
    <w:rsid w:val="00A84377"/>
    <w:rsid w:val="00A8452D"/>
    <w:rsid w:val="00A84635"/>
    <w:rsid w:val="00A847D1"/>
    <w:rsid w:val="00A84975"/>
    <w:rsid w:val="00A84A05"/>
    <w:rsid w:val="00A84C35"/>
    <w:rsid w:val="00A84D06"/>
    <w:rsid w:val="00A84DD7"/>
    <w:rsid w:val="00A84E64"/>
    <w:rsid w:val="00A85017"/>
    <w:rsid w:val="00A8516B"/>
    <w:rsid w:val="00A853EE"/>
    <w:rsid w:val="00A85465"/>
    <w:rsid w:val="00A854B9"/>
    <w:rsid w:val="00A856B3"/>
    <w:rsid w:val="00A859B3"/>
    <w:rsid w:val="00A85AEC"/>
    <w:rsid w:val="00A85B03"/>
    <w:rsid w:val="00A85D1A"/>
    <w:rsid w:val="00A85E29"/>
    <w:rsid w:val="00A85E97"/>
    <w:rsid w:val="00A86141"/>
    <w:rsid w:val="00A864E0"/>
    <w:rsid w:val="00A86552"/>
    <w:rsid w:val="00A86883"/>
    <w:rsid w:val="00A86BC8"/>
    <w:rsid w:val="00A86CAF"/>
    <w:rsid w:val="00A872FC"/>
    <w:rsid w:val="00A8747A"/>
    <w:rsid w:val="00A875DC"/>
    <w:rsid w:val="00A875F8"/>
    <w:rsid w:val="00A87BCC"/>
    <w:rsid w:val="00A87D9B"/>
    <w:rsid w:val="00A87F92"/>
    <w:rsid w:val="00A90087"/>
    <w:rsid w:val="00A90346"/>
    <w:rsid w:val="00A9048B"/>
    <w:rsid w:val="00A90532"/>
    <w:rsid w:val="00A90880"/>
    <w:rsid w:val="00A90993"/>
    <w:rsid w:val="00A90A06"/>
    <w:rsid w:val="00A90AD7"/>
    <w:rsid w:val="00A90C99"/>
    <w:rsid w:val="00A90D41"/>
    <w:rsid w:val="00A90D44"/>
    <w:rsid w:val="00A90DCA"/>
    <w:rsid w:val="00A91095"/>
    <w:rsid w:val="00A9110B"/>
    <w:rsid w:val="00A919CE"/>
    <w:rsid w:val="00A91A17"/>
    <w:rsid w:val="00A91D26"/>
    <w:rsid w:val="00A91DBA"/>
    <w:rsid w:val="00A91E3B"/>
    <w:rsid w:val="00A91F5C"/>
    <w:rsid w:val="00A921F7"/>
    <w:rsid w:val="00A92449"/>
    <w:rsid w:val="00A92507"/>
    <w:rsid w:val="00A927E0"/>
    <w:rsid w:val="00A92954"/>
    <w:rsid w:val="00A9295A"/>
    <w:rsid w:val="00A92B84"/>
    <w:rsid w:val="00A92EDB"/>
    <w:rsid w:val="00A92FE1"/>
    <w:rsid w:val="00A93093"/>
    <w:rsid w:val="00A9317C"/>
    <w:rsid w:val="00A9332B"/>
    <w:rsid w:val="00A9338E"/>
    <w:rsid w:val="00A933B8"/>
    <w:rsid w:val="00A93471"/>
    <w:rsid w:val="00A9356E"/>
    <w:rsid w:val="00A935CB"/>
    <w:rsid w:val="00A9362B"/>
    <w:rsid w:val="00A93785"/>
    <w:rsid w:val="00A9386B"/>
    <w:rsid w:val="00A93BFB"/>
    <w:rsid w:val="00A93D24"/>
    <w:rsid w:val="00A93F80"/>
    <w:rsid w:val="00A940ED"/>
    <w:rsid w:val="00A94322"/>
    <w:rsid w:val="00A94350"/>
    <w:rsid w:val="00A9436F"/>
    <w:rsid w:val="00A9445C"/>
    <w:rsid w:val="00A9450C"/>
    <w:rsid w:val="00A94812"/>
    <w:rsid w:val="00A94898"/>
    <w:rsid w:val="00A94CBD"/>
    <w:rsid w:val="00A94E74"/>
    <w:rsid w:val="00A95009"/>
    <w:rsid w:val="00A950AC"/>
    <w:rsid w:val="00A950BB"/>
    <w:rsid w:val="00A95133"/>
    <w:rsid w:val="00A95211"/>
    <w:rsid w:val="00A95276"/>
    <w:rsid w:val="00A95310"/>
    <w:rsid w:val="00A9551D"/>
    <w:rsid w:val="00A956D6"/>
    <w:rsid w:val="00A95953"/>
    <w:rsid w:val="00A95A52"/>
    <w:rsid w:val="00A95BA7"/>
    <w:rsid w:val="00A95E36"/>
    <w:rsid w:val="00A95EF8"/>
    <w:rsid w:val="00A9659E"/>
    <w:rsid w:val="00A96728"/>
    <w:rsid w:val="00A9684F"/>
    <w:rsid w:val="00A9692C"/>
    <w:rsid w:val="00A96A58"/>
    <w:rsid w:val="00A96F13"/>
    <w:rsid w:val="00A97239"/>
    <w:rsid w:val="00A972FD"/>
    <w:rsid w:val="00A97510"/>
    <w:rsid w:val="00A97544"/>
    <w:rsid w:val="00A97552"/>
    <w:rsid w:val="00A976F5"/>
    <w:rsid w:val="00A9773D"/>
    <w:rsid w:val="00A9777A"/>
    <w:rsid w:val="00A979C6"/>
    <w:rsid w:val="00A97ECE"/>
    <w:rsid w:val="00A97EEC"/>
    <w:rsid w:val="00A97FA1"/>
    <w:rsid w:val="00AA019F"/>
    <w:rsid w:val="00AA01BA"/>
    <w:rsid w:val="00AA0255"/>
    <w:rsid w:val="00AA06A5"/>
    <w:rsid w:val="00AA0894"/>
    <w:rsid w:val="00AA0A34"/>
    <w:rsid w:val="00AA0A8C"/>
    <w:rsid w:val="00AA0C48"/>
    <w:rsid w:val="00AA0DF9"/>
    <w:rsid w:val="00AA0EBF"/>
    <w:rsid w:val="00AA105C"/>
    <w:rsid w:val="00AA10F5"/>
    <w:rsid w:val="00AA10FF"/>
    <w:rsid w:val="00AA129B"/>
    <w:rsid w:val="00AA12FA"/>
    <w:rsid w:val="00AA1507"/>
    <w:rsid w:val="00AA1571"/>
    <w:rsid w:val="00AA15D4"/>
    <w:rsid w:val="00AA174E"/>
    <w:rsid w:val="00AA18B6"/>
    <w:rsid w:val="00AA2469"/>
    <w:rsid w:val="00AA26D0"/>
    <w:rsid w:val="00AA2706"/>
    <w:rsid w:val="00AA28C9"/>
    <w:rsid w:val="00AA2DEE"/>
    <w:rsid w:val="00AA2E17"/>
    <w:rsid w:val="00AA2E20"/>
    <w:rsid w:val="00AA325B"/>
    <w:rsid w:val="00AA352D"/>
    <w:rsid w:val="00AA373F"/>
    <w:rsid w:val="00AA3842"/>
    <w:rsid w:val="00AA38BF"/>
    <w:rsid w:val="00AA3B8E"/>
    <w:rsid w:val="00AA3BBA"/>
    <w:rsid w:val="00AA3E7D"/>
    <w:rsid w:val="00AA4006"/>
    <w:rsid w:val="00AA40DF"/>
    <w:rsid w:val="00AA423E"/>
    <w:rsid w:val="00AA4399"/>
    <w:rsid w:val="00AA4640"/>
    <w:rsid w:val="00AA4956"/>
    <w:rsid w:val="00AA49F3"/>
    <w:rsid w:val="00AA4BC4"/>
    <w:rsid w:val="00AA4BD7"/>
    <w:rsid w:val="00AA4D05"/>
    <w:rsid w:val="00AA4DE2"/>
    <w:rsid w:val="00AA52D9"/>
    <w:rsid w:val="00AA53B2"/>
    <w:rsid w:val="00AA580C"/>
    <w:rsid w:val="00AA59F6"/>
    <w:rsid w:val="00AA5A6F"/>
    <w:rsid w:val="00AA5C8A"/>
    <w:rsid w:val="00AA5F4F"/>
    <w:rsid w:val="00AA63E5"/>
    <w:rsid w:val="00AA662E"/>
    <w:rsid w:val="00AA66B1"/>
    <w:rsid w:val="00AA6742"/>
    <w:rsid w:val="00AA68C0"/>
    <w:rsid w:val="00AA6A24"/>
    <w:rsid w:val="00AA6BB5"/>
    <w:rsid w:val="00AA6BD8"/>
    <w:rsid w:val="00AA6E8C"/>
    <w:rsid w:val="00AA7115"/>
    <w:rsid w:val="00AA731C"/>
    <w:rsid w:val="00AA74A7"/>
    <w:rsid w:val="00AA75BD"/>
    <w:rsid w:val="00AA798A"/>
    <w:rsid w:val="00AA7A73"/>
    <w:rsid w:val="00AA7C04"/>
    <w:rsid w:val="00AA7C48"/>
    <w:rsid w:val="00AA7C6E"/>
    <w:rsid w:val="00AA7D85"/>
    <w:rsid w:val="00AA7F26"/>
    <w:rsid w:val="00AB011E"/>
    <w:rsid w:val="00AB0125"/>
    <w:rsid w:val="00AB0246"/>
    <w:rsid w:val="00AB036B"/>
    <w:rsid w:val="00AB0493"/>
    <w:rsid w:val="00AB0ABF"/>
    <w:rsid w:val="00AB105D"/>
    <w:rsid w:val="00AB13C4"/>
    <w:rsid w:val="00AB1796"/>
    <w:rsid w:val="00AB17F8"/>
    <w:rsid w:val="00AB1886"/>
    <w:rsid w:val="00AB1934"/>
    <w:rsid w:val="00AB1A14"/>
    <w:rsid w:val="00AB1AD1"/>
    <w:rsid w:val="00AB1B0E"/>
    <w:rsid w:val="00AB1BF4"/>
    <w:rsid w:val="00AB1CF8"/>
    <w:rsid w:val="00AB1E7A"/>
    <w:rsid w:val="00AB1F61"/>
    <w:rsid w:val="00AB200F"/>
    <w:rsid w:val="00AB2199"/>
    <w:rsid w:val="00AB25A2"/>
    <w:rsid w:val="00AB2730"/>
    <w:rsid w:val="00AB29E6"/>
    <w:rsid w:val="00AB2B3D"/>
    <w:rsid w:val="00AB2C05"/>
    <w:rsid w:val="00AB2C77"/>
    <w:rsid w:val="00AB2CC7"/>
    <w:rsid w:val="00AB2D4C"/>
    <w:rsid w:val="00AB2E7A"/>
    <w:rsid w:val="00AB2E8F"/>
    <w:rsid w:val="00AB317F"/>
    <w:rsid w:val="00AB31A6"/>
    <w:rsid w:val="00AB3238"/>
    <w:rsid w:val="00AB3277"/>
    <w:rsid w:val="00AB33C8"/>
    <w:rsid w:val="00AB3427"/>
    <w:rsid w:val="00AB3449"/>
    <w:rsid w:val="00AB34CA"/>
    <w:rsid w:val="00AB3509"/>
    <w:rsid w:val="00AB367C"/>
    <w:rsid w:val="00AB3727"/>
    <w:rsid w:val="00AB37D7"/>
    <w:rsid w:val="00AB4256"/>
    <w:rsid w:val="00AB47E2"/>
    <w:rsid w:val="00AB4C02"/>
    <w:rsid w:val="00AB4DAD"/>
    <w:rsid w:val="00AB4F3D"/>
    <w:rsid w:val="00AB4F89"/>
    <w:rsid w:val="00AB5039"/>
    <w:rsid w:val="00AB51A1"/>
    <w:rsid w:val="00AB520E"/>
    <w:rsid w:val="00AB5262"/>
    <w:rsid w:val="00AB5CD4"/>
    <w:rsid w:val="00AB5CDF"/>
    <w:rsid w:val="00AB5D2B"/>
    <w:rsid w:val="00AB6204"/>
    <w:rsid w:val="00AB6457"/>
    <w:rsid w:val="00AB687D"/>
    <w:rsid w:val="00AB6BD6"/>
    <w:rsid w:val="00AB6E7A"/>
    <w:rsid w:val="00AB7169"/>
    <w:rsid w:val="00AB7403"/>
    <w:rsid w:val="00AB78DB"/>
    <w:rsid w:val="00AB7AC1"/>
    <w:rsid w:val="00AB7B01"/>
    <w:rsid w:val="00AB7C0F"/>
    <w:rsid w:val="00AB7DE2"/>
    <w:rsid w:val="00AB7E10"/>
    <w:rsid w:val="00AB7FA7"/>
    <w:rsid w:val="00AC0000"/>
    <w:rsid w:val="00AC0334"/>
    <w:rsid w:val="00AC03DD"/>
    <w:rsid w:val="00AC04B5"/>
    <w:rsid w:val="00AC094C"/>
    <w:rsid w:val="00AC0AF7"/>
    <w:rsid w:val="00AC0B75"/>
    <w:rsid w:val="00AC0F3D"/>
    <w:rsid w:val="00AC101D"/>
    <w:rsid w:val="00AC11EF"/>
    <w:rsid w:val="00AC1262"/>
    <w:rsid w:val="00AC12C9"/>
    <w:rsid w:val="00AC12DC"/>
    <w:rsid w:val="00AC12F1"/>
    <w:rsid w:val="00AC1A42"/>
    <w:rsid w:val="00AC1D27"/>
    <w:rsid w:val="00AC1E54"/>
    <w:rsid w:val="00AC1F96"/>
    <w:rsid w:val="00AC1FB3"/>
    <w:rsid w:val="00AC21B2"/>
    <w:rsid w:val="00AC26BB"/>
    <w:rsid w:val="00AC26D7"/>
    <w:rsid w:val="00AC2704"/>
    <w:rsid w:val="00AC29F5"/>
    <w:rsid w:val="00AC2BA8"/>
    <w:rsid w:val="00AC2BBE"/>
    <w:rsid w:val="00AC2C31"/>
    <w:rsid w:val="00AC2C47"/>
    <w:rsid w:val="00AC2E18"/>
    <w:rsid w:val="00AC3007"/>
    <w:rsid w:val="00AC3013"/>
    <w:rsid w:val="00AC309A"/>
    <w:rsid w:val="00AC311E"/>
    <w:rsid w:val="00AC318C"/>
    <w:rsid w:val="00AC36D1"/>
    <w:rsid w:val="00AC38F7"/>
    <w:rsid w:val="00AC3904"/>
    <w:rsid w:val="00AC39B1"/>
    <w:rsid w:val="00AC3D09"/>
    <w:rsid w:val="00AC3E27"/>
    <w:rsid w:val="00AC3F71"/>
    <w:rsid w:val="00AC40C2"/>
    <w:rsid w:val="00AC40CC"/>
    <w:rsid w:val="00AC43F0"/>
    <w:rsid w:val="00AC4458"/>
    <w:rsid w:val="00AC44EC"/>
    <w:rsid w:val="00AC458D"/>
    <w:rsid w:val="00AC4677"/>
    <w:rsid w:val="00AC46F5"/>
    <w:rsid w:val="00AC4977"/>
    <w:rsid w:val="00AC4A5E"/>
    <w:rsid w:val="00AC4B3C"/>
    <w:rsid w:val="00AC4BE2"/>
    <w:rsid w:val="00AC4C16"/>
    <w:rsid w:val="00AC4F34"/>
    <w:rsid w:val="00AC53B8"/>
    <w:rsid w:val="00AC5554"/>
    <w:rsid w:val="00AC577D"/>
    <w:rsid w:val="00AC5A4A"/>
    <w:rsid w:val="00AC5A9C"/>
    <w:rsid w:val="00AC5B25"/>
    <w:rsid w:val="00AC5EE2"/>
    <w:rsid w:val="00AC664C"/>
    <w:rsid w:val="00AC66E2"/>
    <w:rsid w:val="00AC6B73"/>
    <w:rsid w:val="00AC6E16"/>
    <w:rsid w:val="00AC7451"/>
    <w:rsid w:val="00AC7764"/>
    <w:rsid w:val="00AC7905"/>
    <w:rsid w:val="00AC7A3C"/>
    <w:rsid w:val="00AC7D31"/>
    <w:rsid w:val="00AC7E55"/>
    <w:rsid w:val="00AD0263"/>
    <w:rsid w:val="00AD02D1"/>
    <w:rsid w:val="00AD031F"/>
    <w:rsid w:val="00AD048F"/>
    <w:rsid w:val="00AD05D4"/>
    <w:rsid w:val="00AD05E5"/>
    <w:rsid w:val="00AD0780"/>
    <w:rsid w:val="00AD07AE"/>
    <w:rsid w:val="00AD0A83"/>
    <w:rsid w:val="00AD0C8A"/>
    <w:rsid w:val="00AD0CDC"/>
    <w:rsid w:val="00AD0F59"/>
    <w:rsid w:val="00AD0FBA"/>
    <w:rsid w:val="00AD106C"/>
    <w:rsid w:val="00AD1137"/>
    <w:rsid w:val="00AD164A"/>
    <w:rsid w:val="00AD1791"/>
    <w:rsid w:val="00AD1AD7"/>
    <w:rsid w:val="00AD1DD6"/>
    <w:rsid w:val="00AD1EB4"/>
    <w:rsid w:val="00AD2133"/>
    <w:rsid w:val="00AD21D1"/>
    <w:rsid w:val="00AD2224"/>
    <w:rsid w:val="00AD2238"/>
    <w:rsid w:val="00AD235E"/>
    <w:rsid w:val="00AD23D6"/>
    <w:rsid w:val="00AD25C1"/>
    <w:rsid w:val="00AD27AF"/>
    <w:rsid w:val="00AD27E6"/>
    <w:rsid w:val="00AD2814"/>
    <w:rsid w:val="00AD28D7"/>
    <w:rsid w:val="00AD294D"/>
    <w:rsid w:val="00AD2AC1"/>
    <w:rsid w:val="00AD2D44"/>
    <w:rsid w:val="00AD2D99"/>
    <w:rsid w:val="00AD3120"/>
    <w:rsid w:val="00AD33A7"/>
    <w:rsid w:val="00AD33F8"/>
    <w:rsid w:val="00AD370F"/>
    <w:rsid w:val="00AD3D2D"/>
    <w:rsid w:val="00AD3D53"/>
    <w:rsid w:val="00AD3DB0"/>
    <w:rsid w:val="00AD3FAE"/>
    <w:rsid w:val="00AD405A"/>
    <w:rsid w:val="00AD4069"/>
    <w:rsid w:val="00AD4353"/>
    <w:rsid w:val="00AD4513"/>
    <w:rsid w:val="00AD452A"/>
    <w:rsid w:val="00AD45CF"/>
    <w:rsid w:val="00AD468E"/>
    <w:rsid w:val="00AD4869"/>
    <w:rsid w:val="00AD492D"/>
    <w:rsid w:val="00AD49A9"/>
    <w:rsid w:val="00AD49FC"/>
    <w:rsid w:val="00AD4A1A"/>
    <w:rsid w:val="00AD4B19"/>
    <w:rsid w:val="00AD4D83"/>
    <w:rsid w:val="00AD4EB6"/>
    <w:rsid w:val="00AD5001"/>
    <w:rsid w:val="00AD50DA"/>
    <w:rsid w:val="00AD522D"/>
    <w:rsid w:val="00AD52F2"/>
    <w:rsid w:val="00AD5571"/>
    <w:rsid w:val="00AD5674"/>
    <w:rsid w:val="00AD5A8E"/>
    <w:rsid w:val="00AD5AC0"/>
    <w:rsid w:val="00AD5AC4"/>
    <w:rsid w:val="00AD5EA7"/>
    <w:rsid w:val="00AD5EC5"/>
    <w:rsid w:val="00AD6220"/>
    <w:rsid w:val="00AD6433"/>
    <w:rsid w:val="00AD6624"/>
    <w:rsid w:val="00AD6727"/>
    <w:rsid w:val="00AD6AE9"/>
    <w:rsid w:val="00AD6B4E"/>
    <w:rsid w:val="00AD6B9A"/>
    <w:rsid w:val="00AD6C85"/>
    <w:rsid w:val="00AD6DE7"/>
    <w:rsid w:val="00AD6F25"/>
    <w:rsid w:val="00AD71DC"/>
    <w:rsid w:val="00AD730C"/>
    <w:rsid w:val="00AD7567"/>
    <w:rsid w:val="00AD7615"/>
    <w:rsid w:val="00AD7A50"/>
    <w:rsid w:val="00AD7B2A"/>
    <w:rsid w:val="00AE0060"/>
    <w:rsid w:val="00AE01AD"/>
    <w:rsid w:val="00AE0331"/>
    <w:rsid w:val="00AE0589"/>
    <w:rsid w:val="00AE06E8"/>
    <w:rsid w:val="00AE098A"/>
    <w:rsid w:val="00AE0A3C"/>
    <w:rsid w:val="00AE0A9B"/>
    <w:rsid w:val="00AE0C2B"/>
    <w:rsid w:val="00AE0CB1"/>
    <w:rsid w:val="00AE102A"/>
    <w:rsid w:val="00AE1439"/>
    <w:rsid w:val="00AE15C2"/>
    <w:rsid w:val="00AE1940"/>
    <w:rsid w:val="00AE1A04"/>
    <w:rsid w:val="00AE1A46"/>
    <w:rsid w:val="00AE1B82"/>
    <w:rsid w:val="00AE1D2B"/>
    <w:rsid w:val="00AE1F13"/>
    <w:rsid w:val="00AE1F7E"/>
    <w:rsid w:val="00AE2102"/>
    <w:rsid w:val="00AE2211"/>
    <w:rsid w:val="00AE2257"/>
    <w:rsid w:val="00AE226E"/>
    <w:rsid w:val="00AE244E"/>
    <w:rsid w:val="00AE27BE"/>
    <w:rsid w:val="00AE2882"/>
    <w:rsid w:val="00AE28AE"/>
    <w:rsid w:val="00AE29D6"/>
    <w:rsid w:val="00AE2A2D"/>
    <w:rsid w:val="00AE2A9C"/>
    <w:rsid w:val="00AE2C2F"/>
    <w:rsid w:val="00AE2CFC"/>
    <w:rsid w:val="00AE2D29"/>
    <w:rsid w:val="00AE3121"/>
    <w:rsid w:val="00AE3195"/>
    <w:rsid w:val="00AE3200"/>
    <w:rsid w:val="00AE37DE"/>
    <w:rsid w:val="00AE3971"/>
    <w:rsid w:val="00AE3A89"/>
    <w:rsid w:val="00AE3C46"/>
    <w:rsid w:val="00AE3C47"/>
    <w:rsid w:val="00AE3E3D"/>
    <w:rsid w:val="00AE41CE"/>
    <w:rsid w:val="00AE42F3"/>
    <w:rsid w:val="00AE45B1"/>
    <w:rsid w:val="00AE45D5"/>
    <w:rsid w:val="00AE4657"/>
    <w:rsid w:val="00AE472E"/>
    <w:rsid w:val="00AE47B6"/>
    <w:rsid w:val="00AE4909"/>
    <w:rsid w:val="00AE4B70"/>
    <w:rsid w:val="00AE4CE4"/>
    <w:rsid w:val="00AE4E8D"/>
    <w:rsid w:val="00AE4F17"/>
    <w:rsid w:val="00AE52AD"/>
    <w:rsid w:val="00AE532D"/>
    <w:rsid w:val="00AE5A78"/>
    <w:rsid w:val="00AE5A7E"/>
    <w:rsid w:val="00AE5D7F"/>
    <w:rsid w:val="00AE5EE6"/>
    <w:rsid w:val="00AE5F94"/>
    <w:rsid w:val="00AE6308"/>
    <w:rsid w:val="00AE6361"/>
    <w:rsid w:val="00AE6419"/>
    <w:rsid w:val="00AE67FE"/>
    <w:rsid w:val="00AE6973"/>
    <w:rsid w:val="00AE6B24"/>
    <w:rsid w:val="00AE7019"/>
    <w:rsid w:val="00AE70A1"/>
    <w:rsid w:val="00AE7265"/>
    <w:rsid w:val="00AE7637"/>
    <w:rsid w:val="00AE7A84"/>
    <w:rsid w:val="00AE7B95"/>
    <w:rsid w:val="00AE7BE9"/>
    <w:rsid w:val="00AE7DB7"/>
    <w:rsid w:val="00AE7FDF"/>
    <w:rsid w:val="00AF0034"/>
    <w:rsid w:val="00AF007F"/>
    <w:rsid w:val="00AF039B"/>
    <w:rsid w:val="00AF03A1"/>
    <w:rsid w:val="00AF0502"/>
    <w:rsid w:val="00AF0525"/>
    <w:rsid w:val="00AF05B4"/>
    <w:rsid w:val="00AF06DC"/>
    <w:rsid w:val="00AF0910"/>
    <w:rsid w:val="00AF0AB3"/>
    <w:rsid w:val="00AF0D5B"/>
    <w:rsid w:val="00AF0D9C"/>
    <w:rsid w:val="00AF0E51"/>
    <w:rsid w:val="00AF0F88"/>
    <w:rsid w:val="00AF10C1"/>
    <w:rsid w:val="00AF11CA"/>
    <w:rsid w:val="00AF129F"/>
    <w:rsid w:val="00AF1415"/>
    <w:rsid w:val="00AF15B0"/>
    <w:rsid w:val="00AF16A7"/>
    <w:rsid w:val="00AF1935"/>
    <w:rsid w:val="00AF1AC5"/>
    <w:rsid w:val="00AF2372"/>
    <w:rsid w:val="00AF2AAB"/>
    <w:rsid w:val="00AF2B4E"/>
    <w:rsid w:val="00AF2B98"/>
    <w:rsid w:val="00AF2BCC"/>
    <w:rsid w:val="00AF2C6D"/>
    <w:rsid w:val="00AF2D5C"/>
    <w:rsid w:val="00AF3002"/>
    <w:rsid w:val="00AF30D1"/>
    <w:rsid w:val="00AF3398"/>
    <w:rsid w:val="00AF37DB"/>
    <w:rsid w:val="00AF386B"/>
    <w:rsid w:val="00AF3AFF"/>
    <w:rsid w:val="00AF3B34"/>
    <w:rsid w:val="00AF3C6D"/>
    <w:rsid w:val="00AF3CC4"/>
    <w:rsid w:val="00AF3E90"/>
    <w:rsid w:val="00AF4183"/>
    <w:rsid w:val="00AF433B"/>
    <w:rsid w:val="00AF4AEC"/>
    <w:rsid w:val="00AF4E4E"/>
    <w:rsid w:val="00AF506F"/>
    <w:rsid w:val="00AF50BA"/>
    <w:rsid w:val="00AF50D9"/>
    <w:rsid w:val="00AF58C0"/>
    <w:rsid w:val="00AF59D1"/>
    <w:rsid w:val="00AF5A23"/>
    <w:rsid w:val="00AF5B25"/>
    <w:rsid w:val="00AF5C1A"/>
    <w:rsid w:val="00AF5D33"/>
    <w:rsid w:val="00AF5EA5"/>
    <w:rsid w:val="00AF5EC0"/>
    <w:rsid w:val="00AF5FDC"/>
    <w:rsid w:val="00AF609E"/>
    <w:rsid w:val="00AF637A"/>
    <w:rsid w:val="00AF63F8"/>
    <w:rsid w:val="00AF653C"/>
    <w:rsid w:val="00AF6760"/>
    <w:rsid w:val="00AF67B7"/>
    <w:rsid w:val="00AF69C2"/>
    <w:rsid w:val="00AF69DA"/>
    <w:rsid w:val="00AF6D9C"/>
    <w:rsid w:val="00AF6ED4"/>
    <w:rsid w:val="00AF70F7"/>
    <w:rsid w:val="00AF7111"/>
    <w:rsid w:val="00AF713D"/>
    <w:rsid w:val="00AF7200"/>
    <w:rsid w:val="00AF7286"/>
    <w:rsid w:val="00AF737B"/>
    <w:rsid w:val="00AF73A6"/>
    <w:rsid w:val="00AF76BB"/>
    <w:rsid w:val="00AF7791"/>
    <w:rsid w:val="00AF79AD"/>
    <w:rsid w:val="00AF7AC0"/>
    <w:rsid w:val="00AF7C65"/>
    <w:rsid w:val="00AF7D17"/>
    <w:rsid w:val="00B00372"/>
    <w:rsid w:val="00B0058A"/>
    <w:rsid w:val="00B009A0"/>
    <w:rsid w:val="00B00D23"/>
    <w:rsid w:val="00B010D5"/>
    <w:rsid w:val="00B010E1"/>
    <w:rsid w:val="00B010EB"/>
    <w:rsid w:val="00B0117E"/>
    <w:rsid w:val="00B01205"/>
    <w:rsid w:val="00B01218"/>
    <w:rsid w:val="00B01453"/>
    <w:rsid w:val="00B014B3"/>
    <w:rsid w:val="00B01538"/>
    <w:rsid w:val="00B01818"/>
    <w:rsid w:val="00B01B96"/>
    <w:rsid w:val="00B01B99"/>
    <w:rsid w:val="00B01BA3"/>
    <w:rsid w:val="00B01F8B"/>
    <w:rsid w:val="00B02000"/>
    <w:rsid w:val="00B02064"/>
    <w:rsid w:val="00B021B6"/>
    <w:rsid w:val="00B0227F"/>
    <w:rsid w:val="00B02296"/>
    <w:rsid w:val="00B023C1"/>
    <w:rsid w:val="00B024A0"/>
    <w:rsid w:val="00B02608"/>
    <w:rsid w:val="00B02658"/>
    <w:rsid w:val="00B02724"/>
    <w:rsid w:val="00B02889"/>
    <w:rsid w:val="00B0298F"/>
    <w:rsid w:val="00B02BAC"/>
    <w:rsid w:val="00B02E67"/>
    <w:rsid w:val="00B03212"/>
    <w:rsid w:val="00B03359"/>
    <w:rsid w:val="00B033F8"/>
    <w:rsid w:val="00B036C0"/>
    <w:rsid w:val="00B036E2"/>
    <w:rsid w:val="00B0370A"/>
    <w:rsid w:val="00B03896"/>
    <w:rsid w:val="00B03CCB"/>
    <w:rsid w:val="00B03D87"/>
    <w:rsid w:val="00B03FEF"/>
    <w:rsid w:val="00B03FF8"/>
    <w:rsid w:val="00B04073"/>
    <w:rsid w:val="00B040F4"/>
    <w:rsid w:val="00B04275"/>
    <w:rsid w:val="00B045F3"/>
    <w:rsid w:val="00B0470D"/>
    <w:rsid w:val="00B0477A"/>
    <w:rsid w:val="00B049D9"/>
    <w:rsid w:val="00B04B93"/>
    <w:rsid w:val="00B04C39"/>
    <w:rsid w:val="00B04D43"/>
    <w:rsid w:val="00B04DB6"/>
    <w:rsid w:val="00B05104"/>
    <w:rsid w:val="00B05382"/>
    <w:rsid w:val="00B0551E"/>
    <w:rsid w:val="00B05642"/>
    <w:rsid w:val="00B05B30"/>
    <w:rsid w:val="00B05BFB"/>
    <w:rsid w:val="00B05CFC"/>
    <w:rsid w:val="00B05D6F"/>
    <w:rsid w:val="00B05E64"/>
    <w:rsid w:val="00B05E9D"/>
    <w:rsid w:val="00B0601E"/>
    <w:rsid w:val="00B060D1"/>
    <w:rsid w:val="00B060F9"/>
    <w:rsid w:val="00B0619A"/>
    <w:rsid w:val="00B06356"/>
    <w:rsid w:val="00B064D8"/>
    <w:rsid w:val="00B065F0"/>
    <w:rsid w:val="00B06B05"/>
    <w:rsid w:val="00B06B8C"/>
    <w:rsid w:val="00B06CB1"/>
    <w:rsid w:val="00B06F4D"/>
    <w:rsid w:val="00B0717A"/>
    <w:rsid w:val="00B072D9"/>
    <w:rsid w:val="00B073EE"/>
    <w:rsid w:val="00B074A2"/>
    <w:rsid w:val="00B076AC"/>
    <w:rsid w:val="00B076ED"/>
    <w:rsid w:val="00B07B09"/>
    <w:rsid w:val="00B07BC9"/>
    <w:rsid w:val="00B07E82"/>
    <w:rsid w:val="00B10097"/>
    <w:rsid w:val="00B102A6"/>
    <w:rsid w:val="00B106A0"/>
    <w:rsid w:val="00B106E1"/>
    <w:rsid w:val="00B10A95"/>
    <w:rsid w:val="00B10DBD"/>
    <w:rsid w:val="00B11000"/>
    <w:rsid w:val="00B11199"/>
    <w:rsid w:val="00B111FA"/>
    <w:rsid w:val="00B1122D"/>
    <w:rsid w:val="00B11522"/>
    <w:rsid w:val="00B11645"/>
    <w:rsid w:val="00B119FB"/>
    <w:rsid w:val="00B11E7E"/>
    <w:rsid w:val="00B11ED2"/>
    <w:rsid w:val="00B11EFC"/>
    <w:rsid w:val="00B12020"/>
    <w:rsid w:val="00B120E6"/>
    <w:rsid w:val="00B12255"/>
    <w:rsid w:val="00B1249D"/>
    <w:rsid w:val="00B12639"/>
    <w:rsid w:val="00B1263D"/>
    <w:rsid w:val="00B126ED"/>
    <w:rsid w:val="00B12964"/>
    <w:rsid w:val="00B12AB4"/>
    <w:rsid w:val="00B12ADA"/>
    <w:rsid w:val="00B12B5E"/>
    <w:rsid w:val="00B12B92"/>
    <w:rsid w:val="00B12BCD"/>
    <w:rsid w:val="00B12C95"/>
    <w:rsid w:val="00B12CA3"/>
    <w:rsid w:val="00B12D74"/>
    <w:rsid w:val="00B12E06"/>
    <w:rsid w:val="00B1305D"/>
    <w:rsid w:val="00B1312D"/>
    <w:rsid w:val="00B1319C"/>
    <w:rsid w:val="00B13383"/>
    <w:rsid w:val="00B13575"/>
    <w:rsid w:val="00B1358C"/>
    <w:rsid w:val="00B135B9"/>
    <w:rsid w:val="00B13999"/>
    <w:rsid w:val="00B13A15"/>
    <w:rsid w:val="00B13C39"/>
    <w:rsid w:val="00B13D92"/>
    <w:rsid w:val="00B144F4"/>
    <w:rsid w:val="00B145FF"/>
    <w:rsid w:val="00B146C9"/>
    <w:rsid w:val="00B148B3"/>
    <w:rsid w:val="00B149F6"/>
    <w:rsid w:val="00B14CF5"/>
    <w:rsid w:val="00B14DA2"/>
    <w:rsid w:val="00B14F65"/>
    <w:rsid w:val="00B14F9F"/>
    <w:rsid w:val="00B151DC"/>
    <w:rsid w:val="00B152EB"/>
    <w:rsid w:val="00B1567D"/>
    <w:rsid w:val="00B159CA"/>
    <w:rsid w:val="00B15AAF"/>
    <w:rsid w:val="00B15CAE"/>
    <w:rsid w:val="00B15EC6"/>
    <w:rsid w:val="00B1625A"/>
    <w:rsid w:val="00B1630D"/>
    <w:rsid w:val="00B165E1"/>
    <w:rsid w:val="00B168C4"/>
    <w:rsid w:val="00B16908"/>
    <w:rsid w:val="00B16BE7"/>
    <w:rsid w:val="00B16C9E"/>
    <w:rsid w:val="00B16DA6"/>
    <w:rsid w:val="00B16EA4"/>
    <w:rsid w:val="00B16EC7"/>
    <w:rsid w:val="00B16F9C"/>
    <w:rsid w:val="00B170B1"/>
    <w:rsid w:val="00B17259"/>
    <w:rsid w:val="00B1729A"/>
    <w:rsid w:val="00B17814"/>
    <w:rsid w:val="00B17AF0"/>
    <w:rsid w:val="00B17AFD"/>
    <w:rsid w:val="00B17C57"/>
    <w:rsid w:val="00B17D76"/>
    <w:rsid w:val="00B17F7F"/>
    <w:rsid w:val="00B200DA"/>
    <w:rsid w:val="00B2046E"/>
    <w:rsid w:val="00B20737"/>
    <w:rsid w:val="00B20745"/>
    <w:rsid w:val="00B208FB"/>
    <w:rsid w:val="00B20A37"/>
    <w:rsid w:val="00B20A99"/>
    <w:rsid w:val="00B20C8C"/>
    <w:rsid w:val="00B215A2"/>
    <w:rsid w:val="00B21837"/>
    <w:rsid w:val="00B21E55"/>
    <w:rsid w:val="00B2204D"/>
    <w:rsid w:val="00B22098"/>
    <w:rsid w:val="00B222BF"/>
    <w:rsid w:val="00B223FD"/>
    <w:rsid w:val="00B22401"/>
    <w:rsid w:val="00B22418"/>
    <w:rsid w:val="00B22728"/>
    <w:rsid w:val="00B227B2"/>
    <w:rsid w:val="00B227E9"/>
    <w:rsid w:val="00B22826"/>
    <w:rsid w:val="00B229E7"/>
    <w:rsid w:val="00B22ADB"/>
    <w:rsid w:val="00B22AED"/>
    <w:rsid w:val="00B22E0A"/>
    <w:rsid w:val="00B22E64"/>
    <w:rsid w:val="00B22EBE"/>
    <w:rsid w:val="00B23302"/>
    <w:rsid w:val="00B233ED"/>
    <w:rsid w:val="00B23403"/>
    <w:rsid w:val="00B23873"/>
    <w:rsid w:val="00B238D6"/>
    <w:rsid w:val="00B23961"/>
    <w:rsid w:val="00B239F7"/>
    <w:rsid w:val="00B23CD0"/>
    <w:rsid w:val="00B23D76"/>
    <w:rsid w:val="00B242B3"/>
    <w:rsid w:val="00B243E0"/>
    <w:rsid w:val="00B24585"/>
    <w:rsid w:val="00B249A2"/>
    <w:rsid w:val="00B24C65"/>
    <w:rsid w:val="00B25246"/>
    <w:rsid w:val="00B25614"/>
    <w:rsid w:val="00B25634"/>
    <w:rsid w:val="00B2580F"/>
    <w:rsid w:val="00B258D7"/>
    <w:rsid w:val="00B259DD"/>
    <w:rsid w:val="00B25A4A"/>
    <w:rsid w:val="00B25D3F"/>
    <w:rsid w:val="00B25D69"/>
    <w:rsid w:val="00B25D91"/>
    <w:rsid w:val="00B25E0C"/>
    <w:rsid w:val="00B25E8F"/>
    <w:rsid w:val="00B25F11"/>
    <w:rsid w:val="00B26050"/>
    <w:rsid w:val="00B261AE"/>
    <w:rsid w:val="00B2621C"/>
    <w:rsid w:val="00B265A9"/>
    <w:rsid w:val="00B26AEB"/>
    <w:rsid w:val="00B26BCA"/>
    <w:rsid w:val="00B26BDB"/>
    <w:rsid w:val="00B26E67"/>
    <w:rsid w:val="00B27214"/>
    <w:rsid w:val="00B2733A"/>
    <w:rsid w:val="00B27464"/>
    <w:rsid w:val="00B27534"/>
    <w:rsid w:val="00B27547"/>
    <w:rsid w:val="00B27765"/>
    <w:rsid w:val="00B277C3"/>
    <w:rsid w:val="00B279E4"/>
    <w:rsid w:val="00B27C32"/>
    <w:rsid w:val="00B27EC5"/>
    <w:rsid w:val="00B3039F"/>
    <w:rsid w:val="00B30682"/>
    <w:rsid w:val="00B307C0"/>
    <w:rsid w:val="00B30904"/>
    <w:rsid w:val="00B30A47"/>
    <w:rsid w:val="00B30C1A"/>
    <w:rsid w:val="00B30C27"/>
    <w:rsid w:val="00B30EAA"/>
    <w:rsid w:val="00B30FA4"/>
    <w:rsid w:val="00B3102E"/>
    <w:rsid w:val="00B3109D"/>
    <w:rsid w:val="00B310B3"/>
    <w:rsid w:val="00B312FA"/>
    <w:rsid w:val="00B3149D"/>
    <w:rsid w:val="00B315C3"/>
    <w:rsid w:val="00B315F9"/>
    <w:rsid w:val="00B317F8"/>
    <w:rsid w:val="00B31A11"/>
    <w:rsid w:val="00B31A67"/>
    <w:rsid w:val="00B31BF8"/>
    <w:rsid w:val="00B31EE6"/>
    <w:rsid w:val="00B32044"/>
    <w:rsid w:val="00B32102"/>
    <w:rsid w:val="00B32363"/>
    <w:rsid w:val="00B32892"/>
    <w:rsid w:val="00B3298D"/>
    <w:rsid w:val="00B32A85"/>
    <w:rsid w:val="00B32CF3"/>
    <w:rsid w:val="00B32D49"/>
    <w:rsid w:val="00B32E86"/>
    <w:rsid w:val="00B32ECE"/>
    <w:rsid w:val="00B32EF1"/>
    <w:rsid w:val="00B33024"/>
    <w:rsid w:val="00B3316B"/>
    <w:rsid w:val="00B33208"/>
    <w:rsid w:val="00B33222"/>
    <w:rsid w:val="00B33281"/>
    <w:rsid w:val="00B3379C"/>
    <w:rsid w:val="00B337FB"/>
    <w:rsid w:val="00B33A5C"/>
    <w:rsid w:val="00B33C0A"/>
    <w:rsid w:val="00B33DE9"/>
    <w:rsid w:val="00B33EAB"/>
    <w:rsid w:val="00B33F12"/>
    <w:rsid w:val="00B33F55"/>
    <w:rsid w:val="00B34032"/>
    <w:rsid w:val="00B3406B"/>
    <w:rsid w:val="00B3408B"/>
    <w:rsid w:val="00B341D4"/>
    <w:rsid w:val="00B34241"/>
    <w:rsid w:val="00B342EC"/>
    <w:rsid w:val="00B3439C"/>
    <w:rsid w:val="00B344B3"/>
    <w:rsid w:val="00B347CC"/>
    <w:rsid w:val="00B348EF"/>
    <w:rsid w:val="00B34EA5"/>
    <w:rsid w:val="00B34F1A"/>
    <w:rsid w:val="00B34FA0"/>
    <w:rsid w:val="00B3516D"/>
    <w:rsid w:val="00B351BE"/>
    <w:rsid w:val="00B35251"/>
    <w:rsid w:val="00B35264"/>
    <w:rsid w:val="00B354C8"/>
    <w:rsid w:val="00B354E0"/>
    <w:rsid w:val="00B35577"/>
    <w:rsid w:val="00B355D6"/>
    <w:rsid w:val="00B35877"/>
    <w:rsid w:val="00B35CEF"/>
    <w:rsid w:val="00B35D3B"/>
    <w:rsid w:val="00B35D6F"/>
    <w:rsid w:val="00B36043"/>
    <w:rsid w:val="00B36187"/>
    <w:rsid w:val="00B3620E"/>
    <w:rsid w:val="00B36302"/>
    <w:rsid w:val="00B3661D"/>
    <w:rsid w:val="00B3665C"/>
    <w:rsid w:val="00B366BD"/>
    <w:rsid w:val="00B369D3"/>
    <w:rsid w:val="00B36A12"/>
    <w:rsid w:val="00B36B71"/>
    <w:rsid w:val="00B36DC0"/>
    <w:rsid w:val="00B36EBB"/>
    <w:rsid w:val="00B37103"/>
    <w:rsid w:val="00B3720F"/>
    <w:rsid w:val="00B37260"/>
    <w:rsid w:val="00B37716"/>
    <w:rsid w:val="00B37743"/>
    <w:rsid w:val="00B37963"/>
    <w:rsid w:val="00B37A31"/>
    <w:rsid w:val="00B37ACC"/>
    <w:rsid w:val="00B37D24"/>
    <w:rsid w:val="00B403A4"/>
    <w:rsid w:val="00B40672"/>
    <w:rsid w:val="00B40888"/>
    <w:rsid w:val="00B40B47"/>
    <w:rsid w:val="00B40E77"/>
    <w:rsid w:val="00B40E8D"/>
    <w:rsid w:val="00B4107C"/>
    <w:rsid w:val="00B4117C"/>
    <w:rsid w:val="00B41316"/>
    <w:rsid w:val="00B414B8"/>
    <w:rsid w:val="00B41841"/>
    <w:rsid w:val="00B4197C"/>
    <w:rsid w:val="00B419F9"/>
    <w:rsid w:val="00B41A64"/>
    <w:rsid w:val="00B41C37"/>
    <w:rsid w:val="00B41DDF"/>
    <w:rsid w:val="00B41FF4"/>
    <w:rsid w:val="00B4229A"/>
    <w:rsid w:val="00B422D1"/>
    <w:rsid w:val="00B42365"/>
    <w:rsid w:val="00B425B2"/>
    <w:rsid w:val="00B42684"/>
    <w:rsid w:val="00B426D9"/>
    <w:rsid w:val="00B42765"/>
    <w:rsid w:val="00B42C6B"/>
    <w:rsid w:val="00B42D97"/>
    <w:rsid w:val="00B42DC0"/>
    <w:rsid w:val="00B42DDD"/>
    <w:rsid w:val="00B43132"/>
    <w:rsid w:val="00B4350A"/>
    <w:rsid w:val="00B4357C"/>
    <w:rsid w:val="00B43666"/>
    <w:rsid w:val="00B43784"/>
    <w:rsid w:val="00B43BA7"/>
    <w:rsid w:val="00B43C14"/>
    <w:rsid w:val="00B4412F"/>
    <w:rsid w:val="00B44884"/>
    <w:rsid w:val="00B44962"/>
    <w:rsid w:val="00B44968"/>
    <w:rsid w:val="00B449AC"/>
    <w:rsid w:val="00B44AE7"/>
    <w:rsid w:val="00B44EA6"/>
    <w:rsid w:val="00B44FB3"/>
    <w:rsid w:val="00B452A9"/>
    <w:rsid w:val="00B45336"/>
    <w:rsid w:val="00B45630"/>
    <w:rsid w:val="00B456E5"/>
    <w:rsid w:val="00B457F1"/>
    <w:rsid w:val="00B458E3"/>
    <w:rsid w:val="00B45A41"/>
    <w:rsid w:val="00B45AD3"/>
    <w:rsid w:val="00B45C3B"/>
    <w:rsid w:val="00B46067"/>
    <w:rsid w:val="00B4608A"/>
    <w:rsid w:val="00B460E9"/>
    <w:rsid w:val="00B46142"/>
    <w:rsid w:val="00B464D3"/>
    <w:rsid w:val="00B466FA"/>
    <w:rsid w:val="00B46762"/>
    <w:rsid w:val="00B4680A"/>
    <w:rsid w:val="00B46848"/>
    <w:rsid w:val="00B469A8"/>
    <w:rsid w:val="00B46D0E"/>
    <w:rsid w:val="00B46F8E"/>
    <w:rsid w:val="00B470C9"/>
    <w:rsid w:val="00B47368"/>
    <w:rsid w:val="00B473F7"/>
    <w:rsid w:val="00B47557"/>
    <w:rsid w:val="00B47680"/>
    <w:rsid w:val="00B47806"/>
    <w:rsid w:val="00B4787A"/>
    <w:rsid w:val="00B47A6F"/>
    <w:rsid w:val="00B47C03"/>
    <w:rsid w:val="00B47D06"/>
    <w:rsid w:val="00B47E5D"/>
    <w:rsid w:val="00B47EB4"/>
    <w:rsid w:val="00B502CD"/>
    <w:rsid w:val="00B5051E"/>
    <w:rsid w:val="00B5056E"/>
    <w:rsid w:val="00B507CA"/>
    <w:rsid w:val="00B507D6"/>
    <w:rsid w:val="00B50904"/>
    <w:rsid w:val="00B50975"/>
    <w:rsid w:val="00B50AF6"/>
    <w:rsid w:val="00B50B25"/>
    <w:rsid w:val="00B51095"/>
    <w:rsid w:val="00B515DC"/>
    <w:rsid w:val="00B51768"/>
    <w:rsid w:val="00B5190A"/>
    <w:rsid w:val="00B51A4D"/>
    <w:rsid w:val="00B51C86"/>
    <w:rsid w:val="00B5205E"/>
    <w:rsid w:val="00B5226F"/>
    <w:rsid w:val="00B52586"/>
    <w:rsid w:val="00B5258F"/>
    <w:rsid w:val="00B52890"/>
    <w:rsid w:val="00B52A1B"/>
    <w:rsid w:val="00B52B6E"/>
    <w:rsid w:val="00B52E13"/>
    <w:rsid w:val="00B52E74"/>
    <w:rsid w:val="00B531F5"/>
    <w:rsid w:val="00B5320D"/>
    <w:rsid w:val="00B53461"/>
    <w:rsid w:val="00B53695"/>
    <w:rsid w:val="00B536C2"/>
    <w:rsid w:val="00B537A1"/>
    <w:rsid w:val="00B53854"/>
    <w:rsid w:val="00B53B9F"/>
    <w:rsid w:val="00B53CBD"/>
    <w:rsid w:val="00B53D1C"/>
    <w:rsid w:val="00B53D4A"/>
    <w:rsid w:val="00B5402D"/>
    <w:rsid w:val="00B54120"/>
    <w:rsid w:val="00B54336"/>
    <w:rsid w:val="00B54452"/>
    <w:rsid w:val="00B5450D"/>
    <w:rsid w:val="00B54520"/>
    <w:rsid w:val="00B545AE"/>
    <w:rsid w:val="00B547B4"/>
    <w:rsid w:val="00B54A3A"/>
    <w:rsid w:val="00B54B5C"/>
    <w:rsid w:val="00B54BDE"/>
    <w:rsid w:val="00B54FE4"/>
    <w:rsid w:val="00B550E7"/>
    <w:rsid w:val="00B5518D"/>
    <w:rsid w:val="00B553AF"/>
    <w:rsid w:val="00B5540F"/>
    <w:rsid w:val="00B55557"/>
    <w:rsid w:val="00B5556B"/>
    <w:rsid w:val="00B5567E"/>
    <w:rsid w:val="00B55AFE"/>
    <w:rsid w:val="00B55B7F"/>
    <w:rsid w:val="00B55BA3"/>
    <w:rsid w:val="00B55BFE"/>
    <w:rsid w:val="00B55FBD"/>
    <w:rsid w:val="00B56279"/>
    <w:rsid w:val="00B5629A"/>
    <w:rsid w:val="00B5647A"/>
    <w:rsid w:val="00B566CF"/>
    <w:rsid w:val="00B5691F"/>
    <w:rsid w:val="00B56AD2"/>
    <w:rsid w:val="00B57158"/>
    <w:rsid w:val="00B572BE"/>
    <w:rsid w:val="00B573A2"/>
    <w:rsid w:val="00B57527"/>
    <w:rsid w:val="00B578D8"/>
    <w:rsid w:val="00B57B03"/>
    <w:rsid w:val="00B57C55"/>
    <w:rsid w:val="00B57CCB"/>
    <w:rsid w:val="00B57DC0"/>
    <w:rsid w:val="00B6004F"/>
    <w:rsid w:val="00B60149"/>
    <w:rsid w:val="00B60236"/>
    <w:rsid w:val="00B60598"/>
    <w:rsid w:val="00B60858"/>
    <w:rsid w:val="00B60913"/>
    <w:rsid w:val="00B60C4A"/>
    <w:rsid w:val="00B60CC9"/>
    <w:rsid w:val="00B60DBF"/>
    <w:rsid w:val="00B60DD6"/>
    <w:rsid w:val="00B61114"/>
    <w:rsid w:val="00B611CA"/>
    <w:rsid w:val="00B612FA"/>
    <w:rsid w:val="00B61529"/>
    <w:rsid w:val="00B6165E"/>
    <w:rsid w:val="00B617DF"/>
    <w:rsid w:val="00B618B3"/>
    <w:rsid w:val="00B61A31"/>
    <w:rsid w:val="00B61B1E"/>
    <w:rsid w:val="00B61E56"/>
    <w:rsid w:val="00B61F7E"/>
    <w:rsid w:val="00B61F89"/>
    <w:rsid w:val="00B6205D"/>
    <w:rsid w:val="00B621E7"/>
    <w:rsid w:val="00B6220E"/>
    <w:rsid w:val="00B623D1"/>
    <w:rsid w:val="00B624F8"/>
    <w:rsid w:val="00B62560"/>
    <w:rsid w:val="00B625FC"/>
    <w:rsid w:val="00B62639"/>
    <w:rsid w:val="00B626B0"/>
    <w:rsid w:val="00B627F0"/>
    <w:rsid w:val="00B62975"/>
    <w:rsid w:val="00B62A17"/>
    <w:rsid w:val="00B62B6C"/>
    <w:rsid w:val="00B62E59"/>
    <w:rsid w:val="00B62F98"/>
    <w:rsid w:val="00B62FE6"/>
    <w:rsid w:val="00B62FEF"/>
    <w:rsid w:val="00B631EC"/>
    <w:rsid w:val="00B632C6"/>
    <w:rsid w:val="00B635F5"/>
    <w:rsid w:val="00B63808"/>
    <w:rsid w:val="00B63943"/>
    <w:rsid w:val="00B6397A"/>
    <w:rsid w:val="00B63AB0"/>
    <w:rsid w:val="00B63B04"/>
    <w:rsid w:val="00B63B9A"/>
    <w:rsid w:val="00B63E5F"/>
    <w:rsid w:val="00B63F6F"/>
    <w:rsid w:val="00B63F94"/>
    <w:rsid w:val="00B63FC0"/>
    <w:rsid w:val="00B641D4"/>
    <w:rsid w:val="00B64318"/>
    <w:rsid w:val="00B643EC"/>
    <w:rsid w:val="00B64496"/>
    <w:rsid w:val="00B647B5"/>
    <w:rsid w:val="00B64D19"/>
    <w:rsid w:val="00B64D82"/>
    <w:rsid w:val="00B64DDD"/>
    <w:rsid w:val="00B64E3C"/>
    <w:rsid w:val="00B65113"/>
    <w:rsid w:val="00B6523E"/>
    <w:rsid w:val="00B65292"/>
    <w:rsid w:val="00B652CB"/>
    <w:rsid w:val="00B6576D"/>
    <w:rsid w:val="00B65845"/>
    <w:rsid w:val="00B65C01"/>
    <w:rsid w:val="00B65E1F"/>
    <w:rsid w:val="00B662F1"/>
    <w:rsid w:val="00B664D2"/>
    <w:rsid w:val="00B66653"/>
    <w:rsid w:val="00B66CAE"/>
    <w:rsid w:val="00B66CEC"/>
    <w:rsid w:val="00B66E13"/>
    <w:rsid w:val="00B670FA"/>
    <w:rsid w:val="00B67262"/>
    <w:rsid w:val="00B6733A"/>
    <w:rsid w:val="00B676A6"/>
    <w:rsid w:val="00B67768"/>
    <w:rsid w:val="00B67CF9"/>
    <w:rsid w:val="00B67D5E"/>
    <w:rsid w:val="00B67E3E"/>
    <w:rsid w:val="00B70040"/>
    <w:rsid w:val="00B70050"/>
    <w:rsid w:val="00B70055"/>
    <w:rsid w:val="00B703B0"/>
    <w:rsid w:val="00B7047A"/>
    <w:rsid w:val="00B707F1"/>
    <w:rsid w:val="00B70934"/>
    <w:rsid w:val="00B709B6"/>
    <w:rsid w:val="00B70AF8"/>
    <w:rsid w:val="00B70B2B"/>
    <w:rsid w:val="00B70C1C"/>
    <w:rsid w:val="00B70C89"/>
    <w:rsid w:val="00B70DFB"/>
    <w:rsid w:val="00B70E90"/>
    <w:rsid w:val="00B71313"/>
    <w:rsid w:val="00B7136A"/>
    <w:rsid w:val="00B715EF"/>
    <w:rsid w:val="00B71684"/>
    <w:rsid w:val="00B71697"/>
    <w:rsid w:val="00B71965"/>
    <w:rsid w:val="00B71AF7"/>
    <w:rsid w:val="00B71C2B"/>
    <w:rsid w:val="00B71C91"/>
    <w:rsid w:val="00B71CA3"/>
    <w:rsid w:val="00B71E3B"/>
    <w:rsid w:val="00B71F29"/>
    <w:rsid w:val="00B7216B"/>
    <w:rsid w:val="00B72268"/>
    <w:rsid w:val="00B7274C"/>
    <w:rsid w:val="00B727E3"/>
    <w:rsid w:val="00B72893"/>
    <w:rsid w:val="00B72898"/>
    <w:rsid w:val="00B72B28"/>
    <w:rsid w:val="00B72B3C"/>
    <w:rsid w:val="00B72B55"/>
    <w:rsid w:val="00B72D00"/>
    <w:rsid w:val="00B72D37"/>
    <w:rsid w:val="00B72FAA"/>
    <w:rsid w:val="00B7385D"/>
    <w:rsid w:val="00B73B8A"/>
    <w:rsid w:val="00B73BBD"/>
    <w:rsid w:val="00B743DB"/>
    <w:rsid w:val="00B74496"/>
    <w:rsid w:val="00B744F5"/>
    <w:rsid w:val="00B7457A"/>
    <w:rsid w:val="00B74E0F"/>
    <w:rsid w:val="00B74F1F"/>
    <w:rsid w:val="00B75173"/>
    <w:rsid w:val="00B751BF"/>
    <w:rsid w:val="00B7526B"/>
    <w:rsid w:val="00B7570D"/>
    <w:rsid w:val="00B7573A"/>
    <w:rsid w:val="00B75833"/>
    <w:rsid w:val="00B75865"/>
    <w:rsid w:val="00B75B6B"/>
    <w:rsid w:val="00B75BF5"/>
    <w:rsid w:val="00B75C5C"/>
    <w:rsid w:val="00B762BD"/>
    <w:rsid w:val="00B76333"/>
    <w:rsid w:val="00B76447"/>
    <w:rsid w:val="00B76841"/>
    <w:rsid w:val="00B769B4"/>
    <w:rsid w:val="00B76AA8"/>
    <w:rsid w:val="00B76B9F"/>
    <w:rsid w:val="00B76D3F"/>
    <w:rsid w:val="00B76DA3"/>
    <w:rsid w:val="00B76F96"/>
    <w:rsid w:val="00B76FF0"/>
    <w:rsid w:val="00B77165"/>
    <w:rsid w:val="00B771CE"/>
    <w:rsid w:val="00B77315"/>
    <w:rsid w:val="00B77429"/>
    <w:rsid w:val="00B7758F"/>
    <w:rsid w:val="00B775E2"/>
    <w:rsid w:val="00B7778E"/>
    <w:rsid w:val="00B779B1"/>
    <w:rsid w:val="00B77A68"/>
    <w:rsid w:val="00B77B88"/>
    <w:rsid w:val="00B77E43"/>
    <w:rsid w:val="00B77F5A"/>
    <w:rsid w:val="00B80029"/>
    <w:rsid w:val="00B80062"/>
    <w:rsid w:val="00B8079C"/>
    <w:rsid w:val="00B808BF"/>
    <w:rsid w:val="00B809A0"/>
    <w:rsid w:val="00B809FD"/>
    <w:rsid w:val="00B80AFF"/>
    <w:rsid w:val="00B80B19"/>
    <w:rsid w:val="00B80E2C"/>
    <w:rsid w:val="00B8102B"/>
    <w:rsid w:val="00B81378"/>
    <w:rsid w:val="00B816A2"/>
    <w:rsid w:val="00B816AA"/>
    <w:rsid w:val="00B81BB8"/>
    <w:rsid w:val="00B81EAD"/>
    <w:rsid w:val="00B81F86"/>
    <w:rsid w:val="00B81FD8"/>
    <w:rsid w:val="00B82420"/>
    <w:rsid w:val="00B8242C"/>
    <w:rsid w:val="00B82479"/>
    <w:rsid w:val="00B82725"/>
    <w:rsid w:val="00B82BA6"/>
    <w:rsid w:val="00B830B8"/>
    <w:rsid w:val="00B83163"/>
    <w:rsid w:val="00B8344F"/>
    <w:rsid w:val="00B8368E"/>
    <w:rsid w:val="00B83867"/>
    <w:rsid w:val="00B839DC"/>
    <w:rsid w:val="00B84084"/>
    <w:rsid w:val="00B844DE"/>
    <w:rsid w:val="00B8476C"/>
    <w:rsid w:val="00B848F1"/>
    <w:rsid w:val="00B84A2E"/>
    <w:rsid w:val="00B84B98"/>
    <w:rsid w:val="00B84E0A"/>
    <w:rsid w:val="00B84E9E"/>
    <w:rsid w:val="00B85119"/>
    <w:rsid w:val="00B855C4"/>
    <w:rsid w:val="00B85650"/>
    <w:rsid w:val="00B85692"/>
    <w:rsid w:val="00B8583E"/>
    <w:rsid w:val="00B85B54"/>
    <w:rsid w:val="00B85B8B"/>
    <w:rsid w:val="00B85B8E"/>
    <w:rsid w:val="00B85C47"/>
    <w:rsid w:val="00B85F44"/>
    <w:rsid w:val="00B86069"/>
    <w:rsid w:val="00B8606F"/>
    <w:rsid w:val="00B860D5"/>
    <w:rsid w:val="00B8639C"/>
    <w:rsid w:val="00B863B3"/>
    <w:rsid w:val="00B86709"/>
    <w:rsid w:val="00B868A5"/>
    <w:rsid w:val="00B86943"/>
    <w:rsid w:val="00B86DC7"/>
    <w:rsid w:val="00B86E95"/>
    <w:rsid w:val="00B87967"/>
    <w:rsid w:val="00B879B5"/>
    <w:rsid w:val="00B879F3"/>
    <w:rsid w:val="00B87AE9"/>
    <w:rsid w:val="00B87B26"/>
    <w:rsid w:val="00B87BB2"/>
    <w:rsid w:val="00B87CC6"/>
    <w:rsid w:val="00B87F85"/>
    <w:rsid w:val="00B900CB"/>
    <w:rsid w:val="00B900EA"/>
    <w:rsid w:val="00B901AE"/>
    <w:rsid w:val="00B9027E"/>
    <w:rsid w:val="00B90361"/>
    <w:rsid w:val="00B9058C"/>
    <w:rsid w:val="00B90674"/>
    <w:rsid w:val="00B90752"/>
    <w:rsid w:val="00B907E2"/>
    <w:rsid w:val="00B9080F"/>
    <w:rsid w:val="00B909F0"/>
    <w:rsid w:val="00B90B7E"/>
    <w:rsid w:val="00B90BA3"/>
    <w:rsid w:val="00B90CEC"/>
    <w:rsid w:val="00B91578"/>
    <w:rsid w:val="00B916DE"/>
    <w:rsid w:val="00B91752"/>
    <w:rsid w:val="00B9182C"/>
    <w:rsid w:val="00B91A53"/>
    <w:rsid w:val="00B91E37"/>
    <w:rsid w:val="00B91F22"/>
    <w:rsid w:val="00B91F4F"/>
    <w:rsid w:val="00B9235D"/>
    <w:rsid w:val="00B9279C"/>
    <w:rsid w:val="00B927CF"/>
    <w:rsid w:val="00B928CA"/>
    <w:rsid w:val="00B92C5F"/>
    <w:rsid w:val="00B92E94"/>
    <w:rsid w:val="00B92F77"/>
    <w:rsid w:val="00B92FCA"/>
    <w:rsid w:val="00B93084"/>
    <w:rsid w:val="00B93441"/>
    <w:rsid w:val="00B935A5"/>
    <w:rsid w:val="00B938BF"/>
    <w:rsid w:val="00B93DE5"/>
    <w:rsid w:val="00B93EC8"/>
    <w:rsid w:val="00B93FFE"/>
    <w:rsid w:val="00B94033"/>
    <w:rsid w:val="00B940AF"/>
    <w:rsid w:val="00B941DD"/>
    <w:rsid w:val="00B942F3"/>
    <w:rsid w:val="00B9434A"/>
    <w:rsid w:val="00B94696"/>
    <w:rsid w:val="00B946A8"/>
    <w:rsid w:val="00B94A02"/>
    <w:rsid w:val="00B94A2C"/>
    <w:rsid w:val="00B94B6D"/>
    <w:rsid w:val="00B94BC7"/>
    <w:rsid w:val="00B94CCD"/>
    <w:rsid w:val="00B94DB7"/>
    <w:rsid w:val="00B95003"/>
    <w:rsid w:val="00B950C6"/>
    <w:rsid w:val="00B95134"/>
    <w:rsid w:val="00B952CE"/>
    <w:rsid w:val="00B956B9"/>
    <w:rsid w:val="00B95718"/>
    <w:rsid w:val="00B958A8"/>
    <w:rsid w:val="00B95AC3"/>
    <w:rsid w:val="00B95D4C"/>
    <w:rsid w:val="00B95E93"/>
    <w:rsid w:val="00B960C4"/>
    <w:rsid w:val="00B961F6"/>
    <w:rsid w:val="00B96370"/>
    <w:rsid w:val="00B96413"/>
    <w:rsid w:val="00B9676C"/>
    <w:rsid w:val="00B9694D"/>
    <w:rsid w:val="00B96A45"/>
    <w:rsid w:val="00B96CE0"/>
    <w:rsid w:val="00B96D47"/>
    <w:rsid w:val="00B96E00"/>
    <w:rsid w:val="00B9713C"/>
    <w:rsid w:val="00B971F1"/>
    <w:rsid w:val="00B97207"/>
    <w:rsid w:val="00B9744E"/>
    <w:rsid w:val="00B974D5"/>
    <w:rsid w:val="00B977F1"/>
    <w:rsid w:val="00B9782D"/>
    <w:rsid w:val="00B97EA8"/>
    <w:rsid w:val="00B97F39"/>
    <w:rsid w:val="00BA00BE"/>
    <w:rsid w:val="00BA0359"/>
    <w:rsid w:val="00BA0471"/>
    <w:rsid w:val="00BA07C5"/>
    <w:rsid w:val="00BA087C"/>
    <w:rsid w:val="00BA090A"/>
    <w:rsid w:val="00BA0B48"/>
    <w:rsid w:val="00BA0BC9"/>
    <w:rsid w:val="00BA1063"/>
    <w:rsid w:val="00BA129B"/>
    <w:rsid w:val="00BA12E7"/>
    <w:rsid w:val="00BA1645"/>
    <w:rsid w:val="00BA1855"/>
    <w:rsid w:val="00BA1864"/>
    <w:rsid w:val="00BA19F8"/>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968"/>
    <w:rsid w:val="00BA3B47"/>
    <w:rsid w:val="00BA3D2C"/>
    <w:rsid w:val="00BA3F47"/>
    <w:rsid w:val="00BA3F74"/>
    <w:rsid w:val="00BA40FA"/>
    <w:rsid w:val="00BA46B6"/>
    <w:rsid w:val="00BA47E4"/>
    <w:rsid w:val="00BA49AB"/>
    <w:rsid w:val="00BA4AD8"/>
    <w:rsid w:val="00BA50F3"/>
    <w:rsid w:val="00BA522D"/>
    <w:rsid w:val="00BA5358"/>
    <w:rsid w:val="00BA5476"/>
    <w:rsid w:val="00BA5661"/>
    <w:rsid w:val="00BA5D01"/>
    <w:rsid w:val="00BA5EA6"/>
    <w:rsid w:val="00BA6017"/>
    <w:rsid w:val="00BA6097"/>
    <w:rsid w:val="00BA609A"/>
    <w:rsid w:val="00BA673D"/>
    <w:rsid w:val="00BA6834"/>
    <w:rsid w:val="00BA6CC4"/>
    <w:rsid w:val="00BA717C"/>
    <w:rsid w:val="00BA7184"/>
    <w:rsid w:val="00BA72AE"/>
    <w:rsid w:val="00BA73B1"/>
    <w:rsid w:val="00BA7858"/>
    <w:rsid w:val="00BA7A1A"/>
    <w:rsid w:val="00BA7C11"/>
    <w:rsid w:val="00BA7CFC"/>
    <w:rsid w:val="00BA7EC6"/>
    <w:rsid w:val="00BB0305"/>
    <w:rsid w:val="00BB03AC"/>
    <w:rsid w:val="00BB071B"/>
    <w:rsid w:val="00BB0832"/>
    <w:rsid w:val="00BB0907"/>
    <w:rsid w:val="00BB0BC4"/>
    <w:rsid w:val="00BB0C27"/>
    <w:rsid w:val="00BB0D39"/>
    <w:rsid w:val="00BB112F"/>
    <w:rsid w:val="00BB1143"/>
    <w:rsid w:val="00BB1172"/>
    <w:rsid w:val="00BB1246"/>
    <w:rsid w:val="00BB135B"/>
    <w:rsid w:val="00BB149D"/>
    <w:rsid w:val="00BB1A1D"/>
    <w:rsid w:val="00BB1A74"/>
    <w:rsid w:val="00BB1A90"/>
    <w:rsid w:val="00BB1D12"/>
    <w:rsid w:val="00BB1DC5"/>
    <w:rsid w:val="00BB2090"/>
    <w:rsid w:val="00BB210F"/>
    <w:rsid w:val="00BB21BD"/>
    <w:rsid w:val="00BB22C4"/>
    <w:rsid w:val="00BB23CD"/>
    <w:rsid w:val="00BB2403"/>
    <w:rsid w:val="00BB26E0"/>
    <w:rsid w:val="00BB29B8"/>
    <w:rsid w:val="00BB2ACF"/>
    <w:rsid w:val="00BB2B78"/>
    <w:rsid w:val="00BB2BEA"/>
    <w:rsid w:val="00BB2CC7"/>
    <w:rsid w:val="00BB2E8B"/>
    <w:rsid w:val="00BB335D"/>
    <w:rsid w:val="00BB394C"/>
    <w:rsid w:val="00BB3D08"/>
    <w:rsid w:val="00BB3E47"/>
    <w:rsid w:val="00BB3FCA"/>
    <w:rsid w:val="00BB4051"/>
    <w:rsid w:val="00BB4B0D"/>
    <w:rsid w:val="00BB4B74"/>
    <w:rsid w:val="00BB4EDF"/>
    <w:rsid w:val="00BB4EFC"/>
    <w:rsid w:val="00BB4F3E"/>
    <w:rsid w:val="00BB5036"/>
    <w:rsid w:val="00BB505C"/>
    <w:rsid w:val="00BB522F"/>
    <w:rsid w:val="00BB52E2"/>
    <w:rsid w:val="00BB537D"/>
    <w:rsid w:val="00BB5513"/>
    <w:rsid w:val="00BB57F8"/>
    <w:rsid w:val="00BB5871"/>
    <w:rsid w:val="00BB5910"/>
    <w:rsid w:val="00BB5C31"/>
    <w:rsid w:val="00BB5CD9"/>
    <w:rsid w:val="00BB5DCE"/>
    <w:rsid w:val="00BB5ECF"/>
    <w:rsid w:val="00BB5FD3"/>
    <w:rsid w:val="00BB5FF4"/>
    <w:rsid w:val="00BB62AF"/>
    <w:rsid w:val="00BB6336"/>
    <w:rsid w:val="00BB64FD"/>
    <w:rsid w:val="00BB6537"/>
    <w:rsid w:val="00BB655D"/>
    <w:rsid w:val="00BB66AD"/>
    <w:rsid w:val="00BB6839"/>
    <w:rsid w:val="00BB69FB"/>
    <w:rsid w:val="00BB6C03"/>
    <w:rsid w:val="00BB6C52"/>
    <w:rsid w:val="00BB6D1B"/>
    <w:rsid w:val="00BB6F39"/>
    <w:rsid w:val="00BB700E"/>
    <w:rsid w:val="00BB7265"/>
    <w:rsid w:val="00BB74AF"/>
    <w:rsid w:val="00BB787D"/>
    <w:rsid w:val="00BB7999"/>
    <w:rsid w:val="00BB7C11"/>
    <w:rsid w:val="00BB7D00"/>
    <w:rsid w:val="00BB7EF9"/>
    <w:rsid w:val="00BB7FBF"/>
    <w:rsid w:val="00BC0060"/>
    <w:rsid w:val="00BC00CA"/>
    <w:rsid w:val="00BC0310"/>
    <w:rsid w:val="00BC077B"/>
    <w:rsid w:val="00BC089C"/>
    <w:rsid w:val="00BC09CD"/>
    <w:rsid w:val="00BC0A2E"/>
    <w:rsid w:val="00BC0E62"/>
    <w:rsid w:val="00BC0ED5"/>
    <w:rsid w:val="00BC1025"/>
    <w:rsid w:val="00BC1049"/>
    <w:rsid w:val="00BC1211"/>
    <w:rsid w:val="00BC121E"/>
    <w:rsid w:val="00BC13A2"/>
    <w:rsid w:val="00BC13BF"/>
    <w:rsid w:val="00BC162C"/>
    <w:rsid w:val="00BC1739"/>
    <w:rsid w:val="00BC1848"/>
    <w:rsid w:val="00BC1894"/>
    <w:rsid w:val="00BC190A"/>
    <w:rsid w:val="00BC19CB"/>
    <w:rsid w:val="00BC1CA2"/>
    <w:rsid w:val="00BC1FC8"/>
    <w:rsid w:val="00BC2129"/>
    <w:rsid w:val="00BC2255"/>
    <w:rsid w:val="00BC22A3"/>
    <w:rsid w:val="00BC2326"/>
    <w:rsid w:val="00BC2353"/>
    <w:rsid w:val="00BC27DB"/>
    <w:rsid w:val="00BC28D3"/>
    <w:rsid w:val="00BC2A79"/>
    <w:rsid w:val="00BC2D39"/>
    <w:rsid w:val="00BC30F5"/>
    <w:rsid w:val="00BC34A5"/>
    <w:rsid w:val="00BC369B"/>
    <w:rsid w:val="00BC3948"/>
    <w:rsid w:val="00BC3C47"/>
    <w:rsid w:val="00BC3D1F"/>
    <w:rsid w:val="00BC3E95"/>
    <w:rsid w:val="00BC4250"/>
    <w:rsid w:val="00BC42D3"/>
    <w:rsid w:val="00BC4472"/>
    <w:rsid w:val="00BC458D"/>
    <w:rsid w:val="00BC4699"/>
    <w:rsid w:val="00BC4949"/>
    <w:rsid w:val="00BC4A9D"/>
    <w:rsid w:val="00BC5031"/>
    <w:rsid w:val="00BC509C"/>
    <w:rsid w:val="00BC5760"/>
    <w:rsid w:val="00BC59AE"/>
    <w:rsid w:val="00BC5C9E"/>
    <w:rsid w:val="00BC5D58"/>
    <w:rsid w:val="00BC5EC2"/>
    <w:rsid w:val="00BC5F62"/>
    <w:rsid w:val="00BC60AB"/>
    <w:rsid w:val="00BC60D4"/>
    <w:rsid w:val="00BC63C9"/>
    <w:rsid w:val="00BC6420"/>
    <w:rsid w:val="00BC6568"/>
    <w:rsid w:val="00BC6596"/>
    <w:rsid w:val="00BC6618"/>
    <w:rsid w:val="00BC6C28"/>
    <w:rsid w:val="00BC6D17"/>
    <w:rsid w:val="00BC6ED5"/>
    <w:rsid w:val="00BC6F55"/>
    <w:rsid w:val="00BC724E"/>
    <w:rsid w:val="00BC7281"/>
    <w:rsid w:val="00BC7347"/>
    <w:rsid w:val="00BC7566"/>
    <w:rsid w:val="00BC7BF8"/>
    <w:rsid w:val="00BC7D20"/>
    <w:rsid w:val="00BC7EA5"/>
    <w:rsid w:val="00BC7F32"/>
    <w:rsid w:val="00BD028A"/>
    <w:rsid w:val="00BD03FB"/>
    <w:rsid w:val="00BD060B"/>
    <w:rsid w:val="00BD0658"/>
    <w:rsid w:val="00BD077D"/>
    <w:rsid w:val="00BD07FD"/>
    <w:rsid w:val="00BD08B8"/>
    <w:rsid w:val="00BD091D"/>
    <w:rsid w:val="00BD092C"/>
    <w:rsid w:val="00BD0D36"/>
    <w:rsid w:val="00BD0D3C"/>
    <w:rsid w:val="00BD0E30"/>
    <w:rsid w:val="00BD0E95"/>
    <w:rsid w:val="00BD1126"/>
    <w:rsid w:val="00BD11BA"/>
    <w:rsid w:val="00BD11FC"/>
    <w:rsid w:val="00BD180B"/>
    <w:rsid w:val="00BD184D"/>
    <w:rsid w:val="00BD1BAB"/>
    <w:rsid w:val="00BD1C25"/>
    <w:rsid w:val="00BD1CC3"/>
    <w:rsid w:val="00BD1D5E"/>
    <w:rsid w:val="00BD1DE2"/>
    <w:rsid w:val="00BD201D"/>
    <w:rsid w:val="00BD211B"/>
    <w:rsid w:val="00BD2120"/>
    <w:rsid w:val="00BD259C"/>
    <w:rsid w:val="00BD2B31"/>
    <w:rsid w:val="00BD2BF3"/>
    <w:rsid w:val="00BD2D81"/>
    <w:rsid w:val="00BD2EC7"/>
    <w:rsid w:val="00BD2F1D"/>
    <w:rsid w:val="00BD3123"/>
    <w:rsid w:val="00BD331D"/>
    <w:rsid w:val="00BD3449"/>
    <w:rsid w:val="00BD352E"/>
    <w:rsid w:val="00BD358C"/>
    <w:rsid w:val="00BD3729"/>
    <w:rsid w:val="00BD37E4"/>
    <w:rsid w:val="00BD3809"/>
    <w:rsid w:val="00BD3B53"/>
    <w:rsid w:val="00BD3CAE"/>
    <w:rsid w:val="00BD3D5B"/>
    <w:rsid w:val="00BD4070"/>
    <w:rsid w:val="00BD4230"/>
    <w:rsid w:val="00BD4539"/>
    <w:rsid w:val="00BD4597"/>
    <w:rsid w:val="00BD45C2"/>
    <w:rsid w:val="00BD4795"/>
    <w:rsid w:val="00BD47B4"/>
    <w:rsid w:val="00BD4894"/>
    <w:rsid w:val="00BD49BB"/>
    <w:rsid w:val="00BD49D1"/>
    <w:rsid w:val="00BD4BB7"/>
    <w:rsid w:val="00BD4D48"/>
    <w:rsid w:val="00BD4F9F"/>
    <w:rsid w:val="00BD4FC9"/>
    <w:rsid w:val="00BD4FE9"/>
    <w:rsid w:val="00BD51B8"/>
    <w:rsid w:val="00BD5298"/>
    <w:rsid w:val="00BD5525"/>
    <w:rsid w:val="00BD5728"/>
    <w:rsid w:val="00BD5820"/>
    <w:rsid w:val="00BD5AA1"/>
    <w:rsid w:val="00BD5B5B"/>
    <w:rsid w:val="00BD5BBD"/>
    <w:rsid w:val="00BD5C6A"/>
    <w:rsid w:val="00BD5CCC"/>
    <w:rsid w:val="00BD5D89"/>
    <w:rsid w:val="00BD6278"/>
    <w:rsid w:val="00BD6297"/>
    <w:rsid w:val="00BD62E0"/>
    <w:rsid w:val="00BD6354"/>
    <w:rsid w:val="00BD6532"/>
    <w:rsid w:val="00BD6AEE"/>
    <w:rsid w:val="00BD6C12"/>
    <w:rsid w:val="00BD6D24"/>
    <w:rsid w:val="00BD6D6D"/>
    <w:rsid w:val="00BD6FDB"/>
    <w:rsid w:val="00BD70CE"/>
    <w:rsid w:val="00BD7273"/>
    <w:rsid w:val="00BD745B"/>
    <w:rsid w:val="00BD746C"/>
    <w:rsid w:val="00BD758A"/>
    <w:rsid w:val="00BD7966"/>
    <w:rsid w:val="00BD7993"/>
    <w:rsid w:val="00BD79EE"/>
    <w:rsid w:val="00BD7C2C"/>
    <w:rsid w:val="00BD7C54"/>
    <w:rsid w:val="00BD7F1E"/>
    <w:rsid w:val="00BE0090"/>
    <w:rsid w:val="00BE0403"/>
    <w:rsid w:val="00BE054D"/>
    <w:rsid w:val="00BE0B88"/>
    <w:rsid w:val="00BE0CE5"/>
    <w:rsid w:val="00BE0D9C"/>
    <w:rsid w:val="00BE0FCD"/>
    <w:rsid w:val="00BE0FD2"/>
    <w:rsid w:val="00BE10B4"/>
    <w:rsid w:val="00BE146C"/>
    <w:rsid w:val="00BE1611"/>
    <w:rsid w:val="00BE1927"/>
    <w:rsid w:val="00BE1CAD"/>
    <w:rsid w:val="00BE2476"/>
    <w:rsid w:val="00BE24AF"/>
    <w:rsid w:val="00BE25F2"/>
    <w:rsid w:val="00BE269F"/>
    <w:rsid w:val="00BE26B8"/>
    <w:rsid w:val="00BE275D"/>
    <w:rsid w:val="00BE29F3"/>
    <w:rsid w:val="00BE29F7"/>
    <w:rsid w:val="00BE2A56"/>
    <w:rsid w:val="00BE2EB9"/>
    <w:rsid w:val="00BE2FBE"/>
    <w:rsid w:val="00BE3032"/>
    <w:rsid w:val="00BE3171"/>
    <w:rsid w:val="00BE31E6"/>
    <w:rsid w:val="00BE339F"/>
    <w:rsid w:val="00BE3C7D"/>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5047"/>
    <w:rsid w:val="00BE54A8"/>
    <w:rsid w:val="00BE54FE"/>
    <w:rsid w:val="00BE57DA"/>
    <w:rsid w:val="00BE5AE2"/>
    <w:rsid w:val="00BE5EA0"/>
    <w:rsid w:val="00BE5F85"/>
    <w:rsid w:val="00BE5F8A"/>
    <w:rsid w:val="00BE5FC6"/>
    <w:rsid w:val="00BE6300"/>
    <w:rsid w:val="00BE6332"/>
    <w:rsid w:val="00BE650F"/>
    <w:rsid w:val="00BE65B2"/>
    <w:rsid w:val="00BE6BCC"/>
    <w:rsid w:val="00BE6E77"/>
    <w:rsid w:val="00BE6E7B"/>
    <w:rsid w:val="00BE7037"/>
    <w:rsid w:val="00BE7229"/>
    <w:rsid w:val="00BE7283"/>
    <w:rsid w:val="00BE75E9"/>
    <w:rsid w:val="00BE76A0"/>
    <w:rsid w:val="00BE7760"/>
    <w:rsid w:val="00BE77E3"/>
    <w:rsid w:val="00BE793D"/>
    <w:rsid w:val="00BE798C"/>
    <w:rsid w:val="00BE79D3"/>
    <w:rsid w:val="00BE7B0E"/>
    <w:rsid w:val="00BE7C55"/>
    <w:rsid w:val="00BE7D95"/>
    <w:rsid w:val="00BE7DC8"/>
    <w:rsid w:val="00BE7F63"/>
    <w:rsid w:val="00BF00D2"/>
    <w:rsid w:val="00BF0102"/>
    <w:rsid w:val="00BF0434"/>
    <w:rsid w:val="00BF06EE"/>
    <w:rsid w:val="00BF0B7E"/>
    <w:rsid w:val="00BF0CAB"/>
    <w:rsid w:val="00BF0E2C"/>
    <w:rsid w:val="00BF0F04"/>
    <w:rsid w:val="00BF0FF0"/>
    <w:rsid w:val="00BF100A"/>
    <w:rsid w:val="00BF12E9"/>
    <w:rsid w:val="00BF1450"/>
    <w:rsid w:val="00BF15DD"/>
    <w:rsid w:val="00BF1677"/>
    <w:rsid w:val="00BF1B87"/>
    <w:rsid w:val="00BF236A"/>
    <w:rsid w:val="00BF2479"/>
    <w:rsid w:val="00BF2D9B"/>
    <w:rsid w:val="00BF2E25"/>
    <w:rsid w:val="00BF2EBE"/>
    <w:rsid w:val="00BF303E"/>
    <w:rsid w:val="00BF31CF"/>
    <w:rsid w:val="00BF32D9"/>
    <w:rsid w:val="00BF338A"/>
    <w:rsid w:val="00BF33D3"/>
    <w:rsid w:val="00BF3531"/>
    <w:rsid w:val="00BF35D2"/>
    <w:rsid w:val="00BF3614"/>
    <w:rsid w:val="00BF3BB0"/>
    <w:rsid w:val="00BF3C06"/>
    <w:rsid w:val="00BF3C8A"/>
    <w:rsid w:val="00BF3CD9"/>
    <w:rsid w:val="00BF3F4F"/>
    <w:rsid w:val="00BF4062"/>
    <w:rsid w:val="00BF4091"/>
    <w:rsid w:val="00BF41D5"/>
    <w:rsid w:val="00BF42A2"/>
    <w:rsid w:val="00BF42DF"/>
    <w:rsid w:val="00BF43D1"/>
    <w:rsid w:val="00BF463E"/>
    <w:rsid w:val="00BF4807"/>
    <w:rsid w:val="00BF488D"/>
    <w:rsid w:val="00BF48FE"/>
    <w:rsid w:val="00BF4A64"/>
    <w:rsid w:val="00BF4A92"/>
    <w:rsid w:val="00BF4B61"/>
    <w:rsid w:val="00BF4C02"/>
    <w:rsid w:val="00BF4C63"/>
    <w:rsid w:val="00BF4CDE"/>
    <w:rsid w:val="00BF4FDC"/>
    <w:rsid w:val="00BF5304"/>
    <w:rsid w:val="00BF5345"/>
    <w:rsid w:val="00BF536F"/>
    <w:rsid w:val="00BF5684"/>
    <w:rsid w:val="00BF57F9"/>
    <w:rsid w:val="00BF5BCD"/>
    <w:rsid w:val="00BF5C62"/>
    <w:rsid w:val="00BF5D31"/>
    <w:rsid w:val="00BF616C"/>
    <w:rsid w:val="00BF61BA"/>
    <w:rsid w:val="00BF622B"/>
    <w:rsid w:val="00BF6312"/>
    <w:rsid w:val="00BF6435"/>
    <w:rsid w:val="00BF6521"/>
    <w:rsid w:val="00BF6595"/>
    <w:rsid w:val="00BF6A11"/>
    <w:rsid w:val="00BF6E53"/>
    <w:rsid w:val="00BF6ED1"/>
    <w:rsid w:val="00BF6F05"/>
    <w:rsid w:val="00BF7062"/>
    <w:rsid w:val="00BF7096"/>
    <w:rsid w:val="00BF71A5"/>
    <w:rsid w:val="00BF755E"/>
    <w:rsid w:val="00BF76CF"/>
    <w:rsid w:val="00BF76EE"/>
    <w:rsid w:val="00BF7727"/>
    <w:rsid w:val="00BF785D"/>
    <w:rsid w:val="00BF7A27"/>
    <w:rsid w:val="00BF7AE0"/>
    <w:rsid w:val="00BF7D49"/>
    <w:rsid w:val="00BF7E24"/>
    <w:rsid w:val="00BF7E3A"/>
    <w:rsid w:val="00BF7E3B"/>
    <w:rsid w:val="00BF7E6D"/>
    <w:rsid w:val="00C00098"/>
    <w:rsid w:val="00C000E8"/>
    <w:rsid w:val="00C0026C"/>
    <w:rsid w:val="00C002AA"/>
    <w:rsid w:val="00C002F3"/>
    <w:rsid w:val="00C00459"/>
    <w:rsid w:val="00C0053A"/>
    <w:rsid w:val="00C006BA"/>
    <w:rsid w:val="00C00765"/>
    <w:rsid w:val="00C00794"/>
    <w:rsid w:val="00C0079B"/>
    <w:rsid w:val="00C00AAE"/>
    <w:rsid w:val="00C00BF9"/>
    <w:rsid w:val="00C00C49"/>
    <w:rsid w:val="00C00F48"/>
    <w:rsid w:val="00C00FA5"/>
    <w:rsid w:val="00C0113A"/>
    <w:rsid w:val="00C0114F"/>
    <w:rsid w:val="00C012E2"/>
    <w:rsid w:val="00C01336"/>
    <w:rsid w:val="00C01446"/>
    <w:rsid w:val="00C01752"/>
    <w:rsid w:val="00C01872"/>
    <w:rsid w:val="00C01B15"/>
    <w:rsid w:val="00C01C2D"/>
    <w:rsid w:val="00C01C45"/>
    <w:rsid w:val="00C01CD5"/>
    <w:rsid w:val="00C01D6B"/>
    <w:rsid w:val="00C01DA0"/>
    <w:rsid w:val="00C01F5C"/>
    <w:rsid w:val="00C01FAB"/>
    <w:rsid w:val="00C020AA"/>
    <w:rsid w:val="00C021DF"/>
    <w:rsid w:val="00C022C5"/>
    <w:rsid w:val="00C02488"/>
    <w:rsid w:val="00C024BE"/>
    <w:rsid w:val="00C02565"/>
    <w:rsid w:val="00C025B7"/>
    <w:rsid w:val="00C027BE"/>
    <w:rsid w:val="00C02895"/>
    <w:rsid w:val="00C02B5E"/>
    <w:rsid w:val="00C02CF0"/>
    <w:rsid w:val="00C02E1F"/>
    <w:rsid w:val="00C02F93"/>
    <w:rsid w:val="00C030C9"/>
    <w:rsid w:val="00C03130"/>
    <w:rsid w:val="00C03240"/>
    <w:rsid w:val="00C0325D"/>
    <w:rsid w:val="00C03354"/>
    <w:rsid w:val="00C0339A"/>
    <w:rsid w:val="00C033ED"/>
    <w:rsid w:val="00C0342A"/>
    <w:rsid w:val="00C03540"/>
    <w:rsid w:val="00C03626"/>
    <w:rsid w:val="00C036D2"/>
    <w:rsid w:val="00C03B22"/>
    <w:rsid w:val="00C03BBA"/>
    <w:rsid w:val="00C03D40"/>
    <w:rsid w:val="00C03DF5"/>
    <w:rsid w:val="00C03F51"/>
    <w:rsid w:val="00C03F78"/>
    <w:rsid w:val="00C041B5"/>
    <w:rsid w:val="00C045A6"/>
    <w:rsid w:val="00C04682"/>
    <w:rsid w:val="00C04B16"/>
    <w:rsid w:val="00C04BC6"/>
    <w:rsid w:val="00C04BED"/>
    <w:rsid w:val="00C04DD3"/>
    <w:rsid w:val="00C04EBA"/>
    <w:rsid w:val="00C04F8C"/>
    <w:rsid w:val="00C05101"/>
    <w:rsid w:val="00C0518E"/>
    <w:rsid w:val="00C051A0"/>
    <w:rsid w:val="00C05292"/>
    <w:rsid w:val="00C0545B"/>
    <w:rsid w:val="00C056DA"/>
    <w:rsid w:val="00C0570F"/>
    <w:rsid w:val="00C057D6"/>
    <w:rsid w:val="00C05945"/>
    <w:rsid w:val="00C05A59"/>
    <w:rsid w:val="00C05AB9"/>
    <w:rsid w:val="00C05BF4"/>
    <w:rsid w:val="00C05DCC"/>
    <w:rsid w:val="00C05F65"/>
    <w:rsid w:val="00C06040"/>
    <w:rsid w:val="00C06192"/>
    <w:rsid w:val="00C06467"/>
    <w:rsid w:val="00C065D6"/>
    <w:rsid w:val="00C068D6"/>
    <w:rsid w:val="00C06A41"/>
    <w:rsid w:val="00C06CFF"/>
    <w:rsid w:val="00C06E25"/>
    <w:rsid w:val="00C06E4D"/>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F07"/>
    <w:rsid w:val="00C10F70"/>
    <w:rsid w:val="00C11080"/>
    <w:rsid w:val="00C11265"/>
    <w:rsid w:val="00C114C8"/>
    <w:rsid w:val="00C116AB"/>
    <w:rsid w:val="00C116DD"/>
    <w:rsid w:val="00C1171D"/>
    <w:rsid w:val="00C11A40"/>
    <w:rsid w:val="00C11CE3"/>
    <w:rsid w:val="00C11D2C"/>
    <w:rsid w:val="00C11D67"/>
    <w:rsid w:val="00C11E0A"/>
    <w:rsid w:val="00C11FA5"/>
    <w:rsid w:val="00C12391"/>
    <w:rsid w:val="00C1242B"/>
    <w:rsid w:val="00C126C8"/>
    <w:rsid w:val="00C126D2"/>
    <w:rsid w:val="00C12862"/>
    <w:rsid w:val="00C12A2F"/>
    <w:rsid w:val="00C12B68"/>
    <w:rsid w:val="00C12B6A"/>
    <w:rsid w:val="00C12DC4"/>
    <w:rsid w:val="00C12F2C"/>
    <w:rsid w:val="00C12FB3"/>
    <w:rsid w:val="00C132E0"/>
    <w:rsid w:val="00C135DA"/>
    <w:rsid w:val="00C135E2"/>
    <w:rsid w:val="00C1373B"/>
    <w:rsid w:val="00C1374E"/>
    <w:rsid w:val="00C13856"/>
    <w:rsid w:val="00C13D16"/>
    <w:rsid w:val="00C13E14"/>
    <w:rsid w:val="00C13FB3"/>
    <w:rsid w:val="00C13FB6"/>
    <w:rsid w:val="00C1416E"/>
    <w:rsid w:val="00C141E1"/>
    <w:rsid w:val="00C141FC"/>
    <w:rsid w:val="00C14F14"/>
    <w:rsid w:val="00C14F34"/>
    <w:rsid w:val="00C15095"/>
    <w:rsid w:val="00C1512D"/>
    <w:rsid w:val="00C152D2"/>
    <w:rsid w:val="00C1531E"/>
    <w:rsid w:val="00C1573B"/>
    <w:rsid w:val="00C159AA"/>
    <w:rsid w:val="00C15B9A"/>
    <w:rsid w:val="00C15E78"/>
    <w:rsid w:val="00C161D3"/>
    <w:rsid w:val="00C1640F"/>
    <w:rsid w:val="00C164BA"/>
    <w:rsid w:val="00C16504"/>
    <w:rsid w:val="00C16621"/>
    <w:rsid w:val="00C16647"/>
    <w:rsid w:val="00C16682"/>
    <w:rsid w:val="00C167F4"/>
    <w:rsid w:val="00C16D10"/>
    <w:rsid w:val="00C17240"/>
    <w:rsid w:val="00C17344"/>
    <w:rsid w:val="00C17550"/>
    <w:rsid w:val="00C176FB"/>
    <w:rsid w:val="00C1780C"/>
    <w:rsid w:val="00C1791D"/>
    <w:rsid w:val="00C17C22"/>
    <w:rsid w:val="00C17ED1"/>
    <w:rsid w:val="00C2021B"/>
    <w:rsid w:val="00C2032D"/>
    <w:rsid w:val="00C206C9"/>
    <w:rsid w:val="00C208FC"/>
    <w:rsid w:val="00C20D40"/>
    <w:rsid w:val="00C20EEA"/>
    <w:rsid w:val="00C20EF6"/>
    <w:rsid w:val="00C20F56"/>
    <w:rsid w:val="00C21317"/>
    <w:rsid w:val="00C2171F"/>
    <w:rsid w:val="00C21720"/>
    <w:rsid w:val="00C21921"/>
    <w:rsid w:val="00C21F2B"/>
    <w:rsid w:val="00C21FF2"/>
    <w:rsid w:val="00C222AE"/>
    <w:rsid w:val="00C2255E"/>
    <w:rsid w:val="00C22639"/>
    <w:rsid w:val="00C22710"/>
    <w:rsid w:val="00C22758"/>
    <w:rsid w:val="00C22895"/>
    <w:rsid w:val="00C22973"/>
    <w:rsid w:val="00C22AAA"/>
    <w:rsid w:val="00C22B87"/>
    <w:rsid w:val="00C22BCE"/>
    <w:rsid w:val="00C22C4C"/>
    <w:rsid w:val="00C22CBA"/>
    <w:rsid w:val="00C22E05"/>
    <w:rsid w:val="00C231B1"/>
    <w:rsid w:val="00C234B6"/>
    <w:rsid w:val="00C235C6"/>
    <w:rsid w:val="00C2361C"/>
    <w:rsid w:val="00C2362C"/>
    <w:rsid w:val="00C23683"/>
    <w:rsid w:val="00C2383B"/>
    <w:rsid w:val="00C23B76"/>
    <w:rsid w:val="00C23B82"/>
    <w:rsid w:val="00C23C72"/>
    <w:rsid w:val="00C23CDC"/>
    <w:rsid w:val="00C23DDE"/>
    <w:rsid w:val="00C241CF"/>
    <w:rsid w:val="00C24438"/>
    <w:rsid w:val="00C24707"/>
    <w:rsid w:val="00C24876"/>
    <w:rsid w:val="00C24A0A"/>
    <w:rsid w:val="00C24DDA"/>
    <w:rsid w:val="00C25239"/>
    <w:rsid w:val="00C25302"/>
    <w:rsid w:val="00C253E6"/>
    <w:rsid w:val="00C25658"/>
    <w:rsid w:val="00C25B6A"/>
    <w:rsid w:val="00C25E48"/>
    <w:rsid w:val="00C25FEC"/>
    <w:rsid w:val="00C26026"/>
    <w:rsid w:val="00C2608A"/>
    <w:rsid w:val="00C26167"/>
    <w:rsid w:val="00C26485"/>
    <w:rsid w:val="00C26626"/>
    <w:rsid w:val="00C2663E"/>
    <w:rsid w:val="00C266A7"/>
    <w:rsid w:val="00C2670B"/>
    <w:rsid w:val="00C26802"/>
    <w:rsid w:val="00C2697C"/>
    <w:rsid w:val="00C26C9B"/>
    <w:rsid w:val="00C26D63"/>
    <w:rsid w:val="00C26D8A"/>
    <w:rsid w:val="00C26EDF"/>
    <w:rsid w:val="00C271C3"/>
    <w:rsid w:val="00C275A3"/>
    <w:rsid w:val="00C275A8"/>
    <w:rsid w:val="00C2765F"/>
    <w:rsid w:val="00C276CA"/>
    <w:rsid w:val="00C2776B"/>
    <w:rsid w:val="00C277F0"/>
    <w:rsid w:val="00C27A36"/>
    <w:rsid w:val="00C3062D"/>
    <w:rsid w:val="00C30AD6"/>
    <w:rsid w:val="00C30B91"/>
    <w:rsid w:val="00C30C2A"/>
    <w:rsid w:val="00C30F45"/>
    <w:rsid w:val="00C31844"/>
    <w:rsid w:val="00C318AB"/>
    <w:rsid w:val="00C31990"/>
    <w:rsid w:val="00C31BDB"/>
    <w:rsid w:val="00C3219B"/>
    <w:rsid w:val="00C32278"/>
    <w:rsid w:val="00C32AA0"/>
    <w:rsid w:val="00C32FB7"/>
    <w:rsid w:val="00C331D3"/>
    <w:rsid w:val="00C33467"/>
    <w:rsid w:val="00C33533"/>
    <w:rsid w:val="00C33552"/>
    <w:rsid w:val="00C335AC"/>
    <w:rsid w:val="00C33639"/>
    <w:rsid w:val="00C33983"/>
    <w:rsid w:val="00C33CF5"/>
    <w:rsid w:val="00C340FA"/>
    <w:rsid w:val="00C342DA"/>
    <w:rsid w:val="00C34640"/>
    <w:rsid w:val="00C347F2"/>
    <w:rsid w:val="00C34867"/>
    <w:rsid w:val="00C34A10"/>
    <w:rsid w:val="00C34B83"/>
    <w:rsid w:val="00C3556F"/>
    <w:rsid w:val="00C355A8"/>
    <w:rsid w:val="00C3582F"/>
    <w:rsid w:val="00C3590B"/>
    <w:rsid w:val="00C359AA"/>
    <w:rsid w:val="00C35A33"/>
    <w:rsid w:val="00C35FB3"/>
    <w:rsid w:val="00C36154"/>
    <w:rsid w:val="00C36168"/>
    <w:rsid w:val="00C361E2"/>
    <w:rsid w:val="00C36208"/>
    <w:rsid w:val="00C364E8"/>
    <w:rsid w:val="00C365C2"/>
    <w:rsid w:val="00C36742"/>
    <w:rsid w:val="00C368AD"/>
    <w:rsid w:val="00C36A26"/>
    <w:rsid w:val="00C36B1C"/>
    <w:rsid w:val="00C36C9D"/>
    <w:rsid w:val="00C36F9E"/>
    <w:rsid w:val="00C370CA"/>
    <w:rsid w:val="00C3713B"/>
    <w:rsid w:val="00C37404"/>
    <w:rsid w:val="00C374AA"/>
    <w:rsid w:val="00C3753F"/>
    <w:rsid w:val="00C377EC"/>
    <w:rsid w:val="00C37971"/>
    <w:rsid w:val="00C37A4F"/>
    <w:rsid w:val="00C37B78"/>
    <w:rsid w:val="00C37E94"/>
    <w:rsid w:val="00C37EB8"/>
    <w:rsid w:val="00C402FB"/>
    <w:rsid w:val="00C4031D"/>
    <w:rsid w:val="00C40439"/>
    <w:rsid w:val="00C406F9"/>
    <w:rsid w:val="00C40830"/>
    <w:rsid w:val="00C40881"/>
    <w:rsid w:val="00C40958"/>
    <w:rsid w:val="00C40ABF"/>
    <w:rsid w:val="00C40F78"/>
    <w:rsid w:val="00C40F9E"/>
    <w:rsid w:val="00C40FF8"/>
    <w:rsid w:val="00C411A0"/>
    <w:rsid w:val="00C412B3"/>
    <w:rsid w:val="00C414E6"/>
    <w:rsid w:val="00C4161B"/>
    <w:rsid w:val="00C41724"/>
    <w:rsid w:val="00C4180A"/>
    <w:rsid w:val="00C41A74"/>
    <w:rsid w:val="00C41B11"/>
    <w:rsid w:val="00C41B5A"/>
    <w:rsid w:val="00C41E29"/>
    <w:rsid w:val="00C42129"/>
    <w:rsid w:val="00C4225D"/>
    <w:rsid w:val="00C4236E"/>
    <w:rsid w:val="00C42451"/>
    <w:rsid w:val="00C4261D"/>
    <w:rsid w:val="00C4264F"/>
    <w:rsid w:val="00C4269F"/>
    <w:rsid w:val="00C42733"/>
    <w:rsid w:val="00C42BFD"/>
    <w:rsid w:val="00C432B5"/>
    <w:rsid w:val="00C43736"/>
    <w:rsid w:val="00C43DC0"/>
    <w:rsid w:val="00C44077"/>
    <w:rsid w:val="00C440F8"/>
    <w:rsid w:val="00C4425E"/>
    <w:rsid w:val="00C442AB"/>
    <w:rsid w:val="00C446A4"/>
    <w:rsid w:val="00C44AF3"/>
    <w:rsid w:val="00C44CE3"/>
    <w:rsid w:val="00C44DD8"/>
    <w:rsid w:val="00C45220"/>
    <w:rsid w:val="00C45571"/>
    <w:rsid w:val="00C45652"/>
    <w:rsid w:val="00C45A0F"/>
    <w:rsid w:val="00C45A55"/>
    <w:rsid w:val="00C45AD4"/>
    <w:rsid w:val="00C45C98"/>
    <w:rsid w:val="00C45CF0"/>
    <w:rsid w:val="00C45D17"/>
    <w:rsid w:val="00C45E15"/>
    <w:rsid w:val="00C45FE5"/>
    <w:rsid w:val="00C467E2"/>
    <w:rsid w:val="00C46856"/>
    <w:rsid w:val="00C468C9"/>
    <w:rsid w:val="00C46B8C"/>
    <w:rsid w:val="00C46C1F"/>
    <w:rsid w:val="00C472F0"/>
    <w:rsid w:val="00C47481"/>
    <w:rsid w:val="00C474B3"/>
    <w:rsid w:val="00C47866"/>
    <w:rsid w:val="00C478B7"/>
    <w:rsid w:val="00C479AF"/>
    <w:rsid w:val="00C47EAB"/>
    <w:rsid w:val="00C47F54"/>
    <w:rsid w:val="00C47F90"/>
    <w:rsid w:val="00C500ED"/>
    <w:rsid w:val="00C501DD"/>
    <w:rsid w:val="00C502F2"/>
    <w:rsid w:val="00C50DDF"/>
    <w:rsid w:val="00C5111A"/>
    <w:rsid w:val="00C51374"/>
    <w:rsid w:val="00C5138B"/>
    <w:rsid w:val="00C51436"/>
    <w:rsid w:val="00C51464"/>
    <w:rsid w:val="00C5162F"/>
    <w:rsid w:val="00C5193B"/>
    <w:rsid w:val="00C51A4D"/>
    <w:rsid w:val="00C51D43"/>
    <w:rsid w:val="00C51F8F"/>
    <w:rsid w:val="00C5206E"/>
    <w:rsid w:val="00C522D7"/>
    <w:rsid w:val="00C5235D"/>
    <w:rsid w:val="00C523D9"/>
    <w:rsid w:val="00C52514"/>
    <w:rsid w:val="00C52763"/>
    <w:rsid w:val="00C527C5"/>
    <w:rsid w:val="00C52A2B"/>
    <w:rsid w:val="00C52B54"/>
    <w:rsid w:val="00C52BAF"/>
    <w:rsid w:val="00C52D35"/>
    <w:rsid w:val="00C52F82"/>
    <w:rsid w:val="00C52FA1"/>
    <w:rsid w:val="00C532CC"/>
    <w:rsid w:val="00C5340A"/>
    <w:rsid w:val="00C53491"/>
    <w:rsid w:val="00C534FB"/>
    <w:rsid w:val="00C53772"/>
    <w:rsid w:val="00C53B66"/>
    <w:rsid w:val="00C53C4A"/>
    <w:rsid w:val="00C53D8E"/>
    <w:rsid w:val="00C53FDB"/>
    <w:rsid w:val="00C54086"/>
    <w:rsid w:val="00C540DD"/>
    <w:rsid w:val="00C5459F"/>
    <w:rsid w:val="00C545FB"/>
    <w:rsid w:val="00C5469E"/>
    <w:rsid w:val="00C5491E"/>
    <w:rsid w:val="00C54ADF"/>
    <w:rsid w:val="00C54BD1"/>
    <w:rsid w:val="00C54D7E"/>
    <w:rsid w:val="00C54E22"/>
    <w:rsid w:val="00C54FC2"/>
    <w:rsid w:val="00C552E7"/>
    <w:rsid w:val="00C55470"/>
    <w:rsid w:val="00C55642"/>
    <w:rsid w:val="00C558E6"/>
    <w:rsid w:val="00C55B8B"/>
    <w:rsid w:val="00C562E7"/>
    <w:rsid w:val="00C56676"/>
    <w:rsid w:val="00C567E3"/>
    <w:rsid w:val="00C56877"/>
    <w:rsid w:val="00C56C35"/>
    <w:rsid w:val="00C56CCC"/>
    <w:rsid w:val="00C56CF4"/>
    <w:rsid w:val="00C56D8E"/>
    <w:rsid w:val="00C56E05"/>
    <w:rsid w:val="00C56E3E"/>
    <w:rsid w:val="00C56F8B"/>
    <w:rsid w:val="00C57045"/>
    <w:rsid w:val="00C57184"/>
    <w:rsid w:val="00C57203"/>
    <w:rsid w:val="00C57204"/>
    <w:rsid w:val="00C57242"/>
    <w:rsid w:val="00C57459"/>
    <w:rsid w:val="00C57890"/>
    <w:rsid w:val="00C578FA"/>
    <w:rsid w:val="00C57961"/>
    <w:rsid w:val="00C57B73"/>
    <w:rsid w:val="00C57D00"/>
    <w:rsid w:val="00C57EE4"/>
    <w:rsid w:val="00C57F5D"/>
    <w:rsid w:val="00C602FA"/>
    <w:rsid w:val="00C603AA"/>
    <w:rsid w:val="00C603B9"/>
    <w:rsid w:val="00C6049E"/>
    <w:rsid w:val="00C604E0"/>
    <w:rsid w:val="00C6055E"/>
    <w:rsid w:val="00C608E0"/>
    <w:rsid w:val="00C60980"/>
    <w:rsid w:val="00C60AFB"/>
    <w:rsid w:val="00C60DCC"/>
    <w:rsid w:val="00C60FAB"/>
    <w:rsid w:val="00C610F4"/>
    <w:rsid w:val="00C6119D"/>
    <w:rsid w:val="00C61415"/>
    <w:rsid w:val="00C61457"/>
    <w:rsid w:val="00C61B4B"/>
    <w:rsid w:val="00C61C26"/>
    <w:rsid w:val="00C61C2E"/>
    <w:rsid w:val="00C61CB7"/>
    <w:rsid w:val="00C61F38"/>
    <w:rsid w:val="00C61F5F"/>
    <w:rsid w:val="00C61FAB"/>
    <w:rsid w:val="00C620A9"/>
    <w:rsid w:val="00C621F8"/>
    <w:rsid w:val="00C62688"/>
    <w:rsid w:val="00C626BD"/>
    <w:rsid w:val="00C627A0"/>
    <w:rsid w:val="00C6286C"/>
    <w:rsid w:val="00C62C69"/>
    <w:rsid w:val="00C62D8B"/>
    <w:rsid w:val="00C62DB0"/>
    <w:rsid w:val="00C634B7"/>
    <w:rsid w:val="00C63529"/>
    <w:rsid w:val="00C6377D"/>
    <w:rsid w:val="00C637CD"/>
    <w:rsid w:val="00C639AF"/>
    <w:rsid w:val="00C63AC3"/>
    <w:rsid w:val="00C63AD5"/>
    <w:rsid w:val="00C63AF8"/>
    <w:rsid w:val="00C63BB0"/>
    <w:rsid w:val="00C63FCD"/>
    <w:rsid w:val="00C64057"/>
    <w:rsid w:val="00C642B5"/>
    <w:rsid w:val="00C64672"/>
    <w:rsid w:val="00C64733"/>
    <w:rsid w:val="00C64773"/>
    <w:rsid w:val="00C647B1"/>
    <w:rsid w:val="00C6481C"/>
    <w:rsid w:val="00C649E2"/>
    <w:rsid w:val="00C64D9B"/>
    <w:rsid w:val="00C64E4D"/>
    <w:rsid w:val="00C64E53"/>
    <w:rsid w:val="00C65010"/>
    <w:rsid w:val="00C650C7"/>
    <w:rsid w:val="00C65251"/>
    <w:rsid w:val="00C6535B"/>
    <w:rsid w:val="00C654B5"/>
    <w:rsid w:val="00C65969"/>
    <w:rsid w:val="00C659AC"/>
    <w:rsid w:val="00C659EA"/>
    <w:rsid w:val="00C65A71"/>
    <w:rsid w:val="00C65BFA"/>
    <w:rsid w:val="00C661BA"/>
    <w:rsid w:val="00C66342"/>
    <w:rsid w:val="00C6658C"/>
    <w:rsid w:val="00C666EB"/>
    <w:rsid w:val="00C66B90"/>
    <w:rsid w:val="00C66C09"/>
    <w:rsid w:val="00C66C80"/>
    <w:rsid w:val="00C66FD9"/>
    <w:rsid w:val="00C670FD"/>
    <w:rsid w:val="00C6710A"/>
    <w:rsid w:val="00C67284"/>
    <w:rsid w:val="00C67360"/>
    <w:rsid w:val="00C673AE"/>
    <w:rsid w:val="00C677D6"/>
    <w:rsid w:val="00C67928"/>
    <w:rsid w:val="00C67A60"/>
    <w:rsid w:val="00C67AAB"/>
    <w:rsid w:val="00C67DB3"/>
    <w:rsid w:val="00C67DEB"/>
    <w:rsid w:val="00C67ECE"/>
    <w:rsid w:val="00C67EEE"/>
    <w:rsid w:val="00C7007C"/>
    <w:rsid w:val="00C70084"/>
    <w:rsid w:val="00C7066B"/>
    <w:rsid w:val="00C707DB"/>
    <w:rsid w:val="00C70873"/>
    <w:rsid w:val="00C70975"/>
    <w:rsid w:val="00C709C5"/>
    <w:rsid w:val="00C709FF"/>
    <w:rsid w:val="00C70A63"/>
    <w:rsid w:val="00C70C9C"/>
    <w:rsid w:val="00C70D65"/>
    <w:rsid w:val="00C70F6D"/>
    <w:rsid w:val="00C71177"/>
    <w:rsid w:val="00C717C3"/>
    <w:rsid w:val="00C717D8"/>
    <w:rsid w:val="00C718F6"/>
    <w:rsid w:val="00C71A30"/>
    <w:rsid w:val="00C71B1F"/>
    <w:rsid w:val="00C71C18"/>
    <w:rsid w:val="00C71DA5"/>
    <w:rsid w:val="00C71F89"/>
    <w:rsid w:val="00C71FB5"/>
    <w:rsid w:val="00C7208F"/>
    <w:rsid w:val="00C720C7"/>
    <w:rsid w:val="00C72212"/>
    <w:rsid w:val="00C722F7"/>
    <w:rsid w:val="00C7236D"/>
    <w:rsid w:val="00C723B5"/>
    <w:rsid w:val="00C725A4"/>
    <w:rsid w:val="00C7289C"/>
    <w:rsid w:val="00C72ABD"/>
    <w:rsid w:val="00C72B88"/>
    <w:rsid w:val="00C72F46"/>
    <w:rsid w:val="00C72F76"/>
    <w:rsid w:val="00C73484"/>
    <w:rsid w:val="00C73592"/>
    <w:rsid w:val="00C73630"/>
    <w:rsid w:val="00C73685"/>
    <w:rsid w:val="00C738B5"/>
    <w:rsid w:val="00C73A12"/>
    <w:rsid w:val="00C73A7A"/>
    <w:rsid w:val="00C73AB6"/>
    <w:rsid w:val="00C73ABB"/>
    <w:rsid w:val="00C73D69"/>
    <w:rsid w:val="00C73E84"/>
    <w:rsid w:val="00C741C9"/>
    <w:rsid w:val="00C74404"/>
    <w:rsid w:val="00C74570"/>
    <w:rsid w:val="00C749FB"/>
    <w:rsid w:val="00C74A0A"/>
    <w:rsid w:val="00C74B77"/>
    <w:rsid w:val="00C74BAA"/>
    <w:rsid w:val="00C74CE2"/>
    <w:rsid w:val="00C75148"/>
    <w:rsid w:val="00C75606"/>
    <w:rsid w:val="00C757BC"/>
    <w:rsid w:val="00C757E2"/>
    <w:rsid w:val="00C7591B"/>
    <w:rsid w:val="00C75A17"/>
    <w:rsid w:val="00C75B20"/>
    <w:rsid w:val="00C75EA4"/>
    <w:rsid w:val="00C75F0D"/>
    <w:rsid w:val="00C761A7"/>
    <w:rsid w:val="00C76450"/>
    <w:rsid w:val="00C7645F"/>
    <w:rsid w:val="00C76894"/>
    <w:rsid w:val="00C76B88"/>
    <w:rsid w:val="00C76CBC"/>
    <w:rsid w:val="00C76D72"/>
    <w:rsid w:val="00C76E6D"/>
    <w:rsid w:val="00C76F16"/>
    <w:rsid w:val="00C76FE1"/>
    <w:rsid w:val="00C76FEF"/>
    <w:rsid w:val="00C770D9"/>
    <w:rsid w:val="00C7711D"/>
    <w:rsid w:val="00C77189"/>
    <w:rsid w:val="00C7766C"/>
    <w:rsid w:val="00C776E1"/>
    <w:rsid w:val="00C77740"/>
    <w:rsid w:val="00C7787F"/>
    <w:rsid w:val="00C77886"/>
    <w:rsid w:val="00C779C2"/>
    <w:rsid w:val="00C77A7D"/>
    <w:rsid w:val="00C77B5F"/>
    <w:rsid w:val="00C77C44"/>
    <w:rsid w:val="00C77D78"/>
    <w:rsid w:val="00C77F90"/>
    <w:rsid w:val="00C77FB8"/>
    <w:rsid w:val="00C80037"/>
    <w:rsid w:val="00C800BE"/>
    <w:rsid w:val="00C80424"/>
    <w:rsid w:val="00C8047D"/>
    <w:rsid w:val="00C80550"/>
    <w:rsid w:val="00C8059A"/>
    <w:rsid w:val="00C8074F"/>
    <w:rsid w:val="00C80B82"/>
    <w:rsid w:val="00C80B8E"/>
    <w:rsid w:val="00C80BA4"/>
    <w:rsid w:val="00C80BB2"/>
    <w:rsid w:val="00C810E1"/>
    <w:rsid w:val="00C81412"/>
    <w:rsid w:val="00C8144B"/>
    <w:rsid w:val="00C81472"/>
    <w:rsid w:val="00C814EB"/>
    <w:rsid w:val="00C81A42"/>
    <w:rsid w:val="00C81BF7"/>
    <w:rsid w:val="00C81FEE"/>
    <w:rsid w:val="00C82106"/>
    <w:rsid w:val="00C82591"/>
    <w:rsid w:val="00C825C6"/>
    <w:rsid w:val="00C825FB"/>
    <w:rsid w:val="00C8295C"/>
    <w:rsid w:val="00C8297A"/>
    <w:rsid w:val="00C82D70"/>
    <w:rsid w:val="00C830C7"/>
    <w:rsid w:val="00C830D0"/>
    <w:rsid w:val="00C83327"/>
    <w:rsid w:val="00C83395"/>
    <w:rsid w:val="00C83532"/>
    <w:rsid w:val="00C835F3"/>
    <w:rsid w:val="00C8366A"/>
    <w:rsid w:val="00C836AF"/>
    <w:rsid w:val="00C836C6"/>
    <w:rsid w:val="00C838A6"/>
    <w:rsid w:val="00C839D1"/>
    <w:rsid w:val="00C840B8"/>
    <w:rsid w:val="00C84143"/>
    <w:rsid w:val="00C8449D"/>
    <w:rsid w:val="00C845A9"/>
    <w:rsid w:val="00C84747"/>
    <w:rsid w:val="00C84794"/>
    <w:rsid w:val="00C847EE"/>
    <w:rsid w:val="00C84A96"/>
    <w:rsid w:val="00C84AD8"/>
    <w:rsid w:val="00C84B30"/>
    <w:rsid w:val="00C84B6E"/>
    <w:rsid w:val="00C84C8D"/>
    <w:rsid w:val="00C84E37"/>
    <w:rsid w:val="00C8512B"/>
    <w:rsid w:val="00C8576B"/>
    <w:rsid w:val="00C85892"/>
    <w:rsid w:val="00C85AB1"/>
    <w:rsid w:val="00C85C36"/>
    <w:rsid w:val="00C85C4D"/>
    <w:rsid w:val="00C85EE2"/>
    <w:rsid w:val="00C86116"/>
    <w:rsid w:val="00C8618F"/>
    <w:rsid w:val="00C86386"/>
    <w:rsid w:val="00C86562"/>
    <w:rsid w:val="00C865AA"/>
    <w:rsid w:val="00C865F6"/>
    <w:rsid w:val="00C867AE"/>
    <w:rsid w:val="00C868DB"/>
    <w:rsid w:val="00C868F1"/>
    <w:rsid w:val="00C86AD3"/>
    <w:rsid w:val="00C86AD4"/>
    <w:rsid w:val="00C86B25"/>
    <w:rsid w:val="00C86C0E"/>
    <w:rsid w:val="00C86D5B"/>
    <w:rsid w:val="00C86F2A"/>
    <w:rsid w:val="00C86F6A"/>
    <w:rsid w:val="00C875A8"/>
    <w:rsid w:val="00C875AE"/>
    <w:rsid w:val="00C87807"/>
    <w:rsid w:val="00C878AD"/>
    <w:rsid w:val="00C878E9"/>
    <w:rsid w:val="00C87FAC"/>
    <w:rsid w:val="00C900ED"/>
    <w:rsid w:val="00C902C1"/>
    <w:rsid w:val="00C9039E"/>
    <w:rsid w:val="00C903E8"/>
    <w:rsid w:val="00C90488"/>
    <w:rsid w:val="00C9064D"/>
    <w:rsid w:val="00C90702"/>
    <w:rsid w:val="00C909D1"/>
    <w:rsid w:val="00C90B82"/>
    <w:rsid w:val="00C90BB8"/>
    <w:rsid w:val="00C90CAB"/>
    <w:rsid w:val="00C90D11"/>
    <w:rsid w:val="00C90D24"/>
    <w:rsid w:val="00C90DC0"/>
    <w:rsid w:val="00C91089"/>
    <w:rsid w:val="00C912E2"/>
    <w:rsid w:val="00C913D2"/>
    <w:rsid w:val="00C91568"/>
    <w:rsid w:val="00C915FD"/>
    <w:rsid w:val="00C91760"/>
    <w:rsid w:val="00C918D1"/>
    <w:rsid w:val="00C9197F"/>
    <w:rsid w:val="00C91A3F"/>
    <w:rsid w:val="00C91A68"/>
    <w:rsid w:val="00C91B9B"/>
    <w:rsid w:val="00C91C69"/>
    <w:rsid w:val="00C91FE9"/>
    <w:rsid w:val="00C9245A"/>
    <w:rsid w:val="00C9248D"/>
    <w:rsid w:val="00C9260B"/>
    <w:rsid w:val="00C9272D"/>
    <w:rsid w:val="00C92834"/>
    <w:rsid w:val="00C930A0"/>
    <w:rsid w:val="00C932F4"/>
    <w:rsid w:val="00C93375"/>
    <w:rsid w:val="00C935BD"/>
    <w:rsid w:val="00C9398E"/>
    <w:rsid w:val="00C9399E"/>
    <w:rsid w:val="00C93C54"/>
    <w:rsid w:val="00C93C77"/>
    <w:rsid w:val="00C93C85"/>
    <w:rsid w:val="00C9454F"/>
    <w:rsid w:val="00C94675"/>
    <w:rsid w:val="00C9479A"/>
    <w:rsid w:val="00C949BA"/>
    <w:rsid w:val="00C94AFC"/>
    <w:rsid w:val="00C94C1F"/>
    <w:rsid w:val="00C94CCB"/>
    <w:rsid w:val="00C94DB6"/>
    <w:rsid w:val="00C94FC0"/>
    <w:rsid w:val="00C95055"/>
    <w:rsid w:val="00C950ED"/>
    <w:rsid w:val="00C951B5"/>
    <w:rsid w:val="00C951E5"/>
    <w:rsid w:val="00C95366"/>
    <w:rsid w:val="00C9567E"/>
    <w:rsid w:val="00C956E6"/>
    <w:rsid w:val="00C95750"/>
    <w:rsid w:val="00C958A7"/>
    <w:rsid w:val="00C95E47"/>
    <w:rsid w:val="00C95EEB"/>
    <w:rsid w:val="00C9620B"/>
    <w:rsid w:val="00C96281"/>
    <w:rsid w:val="00C9637F"/>
    <w:rsid w:val="00C9681B"/>
    <w:rsid w:val="00C96839"/>
    <w:rsid w:val="00C96919"/>
    <w:rsid w:val="00C96D57"/>
    <w:rsid w:val="00C96D97"/>
    <w:rsid w:val="00C96DBA"/>
    <w:rsid w:val="00C9705F"/>
    <w:rsid w:val="00C97120"/>
    <w:rsid w:val="00C97161"/>
    <w:rsid w:val="00C9717B"/>
    <w:rsid w:val="00C971A9"/>
    <w:rsid w:val="00C97211"/>
    <w:rsid w:val="00C9723C"/>
    <w:rsid w:val="00C9734D"/>
    <w:rsid w:val="00C9750F"/>
    <w:rsid w:val="00C97645"/>
    <w:rsid w:val="00C976DF"/>
    <w:rsid w:val="00C9779E"/>
    <w:rsid w:val="00C97A81"/>
    <w:rsid w:val="00C97A97"/>
    <w:rsid w:val="00C97CED"/>
    <w:rsid w:val="00CA0070"/>
    <w:rsid w:val="00CA020A"/>
    <w:rsid w:val="00CA022A"/>
    <w:rsid w:val="00CA038A"/>
    <w:rsid w:val="00CA04BA"/>
    <w:rsid w:val="00CA0690"/>
    <w:rsid w:val="00CA06F7"/>
    <w:rsid w:val="00CA0892"/>
    <w:rsid w:val="00CA0941"/>
    <w:rsid w:val="00CA1B12"/>
    <w:rsid w:val="00CA1D48"/>
    <w:rsid w:val="00CA1DE1"/>
    <w:rsid w:val="00CA237A"/>
    <w:rsid w:val="00CA26A2"/>
    <w:rsid w:val="00CA27A2"/>
    <w:rsid w:val="00CA2979"/>
    <w:rsid w:val="00CA29EA"/>
    <w:rsid w:val="00CA2B03"/>
    <w:rsid w:val="00CA2B85"/>
    <w:rsid w:val="00CA2D1F"/>
    <w:rsid w:val="00CA2E38"/>
    <w:rsid w:val="00CA3041"/>
    <w:rsid w:val="00CA3215"/>
    <w:rsid w:val="00CA3262"/>
    <w:rsid w:val="00CA3273"/>
    <w:rsid w:val="00CA38CD"/>
    <w:rsid w:val="00CA3B06"/>
    <w:rsid w:val="00CA3BB8"/>
    <w:rsid w:val="00CA3E27"/>
    <w:rsid w:val="00CA41AB"/>
    <w:rsid w:val="00CA4223"/>
    <w:rsid w:val="00CA440C"/>
    <w:rsid w:val="00CA441C"/>
    <w:rsid w:val="00CA444B"/>
    <w:rsid w:val="00CA4562"/>
    <w:rsid w:val="00CA45B0"/>
    <w:rsid w:val="00CA4709"/>
    <w:rsid w:val="00CA4725"/>
    <w:rsid w:val="00CA481E"/>
    <w:rsid w:val="00CA4EC0"/>
    <w:rsid w:val="00CA5006"/>
    <w:rsid w:val="00CA5183"/>
    <w:rsid w:val="00CA52E2"/>
    <w:rsid w:val="00CA5457"/>
    <w:rsid w:val="00CA5479"/>
    <w:rsid w:val="00CA58A9"/>
    <w:rsid w:val="00CA5965"/>
    <w:rsid w:val="00CA5B7B"/>
    <w:rsid w:val="00CA5F43"/>
    <w:rsid w:val="00CA5FB5"/>
    <w:rsid w:val="00CA6200"/>
    <w:rsid w:val="00CA62A2"/>
    <w:rsid w:val="00CA6550"/>
    <w:rsid w:val="00CA670F"/>
    <w:rsid w:val="00CA67FA"/>
    <w:rsid w:val="00CA6B5B"/>
    <w:rsid w:val="00CA6C0C"/>
    <w:rsid w:val="00CA6D58"/>
    <w:rsid w:val="00CA6D81"/>
    <w:rsid w:val="00CA6F8F"/>
    <w:rsid w:val="00CA73F3"/>
    <w:rsid w:val="00CA7444"/>
    <w:rsid w:val="00CA753F"/>
    <w:rsid w:val="00CA75AB"/>
    <w:rsid w:val="00CA7665"/>
    <w:rsid w:val="00CA7693"/>
    <w:rsid w:val="00CA76D2"/>
    <w:rsid w:val="00CA793A"/>
    <w:rsid w:val="00CA79D4"/>
    <w:rsid w:val="00CA7A05"/>
    <w:rsid w:val="00CA7A0B"/>
    <w:rsid w:val="00CA7AA8"/>
    <w:rsid w:val="00CA7C05"/>
    <w:rsid w:val="00CA7EF2"/>
    <w:rsid w:val="00CA7F27"/>
    <w:rsid w:val="00CB035A"/>
    <w:rsid w:val="00CB0367"/>
    <w:rsid w:val="00CB036D"/>
    <w:rsid w:val="00CB07C4"/>
    <w:rsid w:val="00CB0809"/>
    <w:rsid w:val="00CB0A21"/>
    <w:rsid w:val="00CB0A40"/>
    <w:rsid w:val="00CB0C80"/>
    <w:rsid w:val="00CB0DFA"/>
    <w:rsid w:val="00CB1035"/>
    <w:rsid w:val="00CB1154"/>
    <w:rsid w:val="00CB11E0"/>
    <w:rsid w:val="00CB132F"/>
    <w:rsid w:val="00CB1420"/>
    <w:rsid w:val="00CB15FD"/>
    <w:rsid w:val="00CB16B6"/>
    <w:rsid w:val="00CB177A"/>
    <w:rsid w:val="00CB1981"/>
    <w:rsid w:val="00CB1984"/>
    <w:rsid w:val="00CB19FB"/>
    <w:rsid w:val="00CB1A22"/>
    <w:rsid w:val="00CB1F82"/>
    <w:rsid w:val="00CB20AE"/>
    <w:rsid w:val="00CB20E9"/>
    <w:rsid w:val="00CB27F2"/>
    <w:rsid w:val="00CB2876"/>
    <w:rsid w:val="00CB2879"/>
    <w:rsid w:val="00CB294B"/>
    <w:rsid w:val="00CB2A0F"/>
    <w:rsid w:val="00CB2A38"/>
    <w:rsid w:val="00CB2AA5"/>
    <w:rsid w:val="00CB2AED"/>
    <w:rsid w:val="00CB2C14"/>
    <w:rsid w:val="00CB2C7A"/>
    <w:rsid w:val="00CB2D00"/>
    <w:rsid w:val="00CB2ECE"/>
    <w:rsid w:val="00CB30B7"/>
    <w:rsid w:val="00CB316A"/>
    <w:rsid w:val="00CB3325"/>
    <w:rsid w:val="00CB34EA"/>
    <w:rsid w:val="00CB3581"/>
    <w:rsid w:val="00CB378E"/>
    <w:rsid w:val="00CB37BF"/>
    <w:rsid w:val="00CB3A28"/>
    <w:rsid w:val="00CB3A97"/>
    <w:rsid w:val="00CB3BCE"/>
    <w:rsid w:val="00CB3D82"/>
    <w:rsid w:val="00CB3DBD"/>
    <w:rsid w:val="00CB3F5E"/>
    <w:rsid w:val="00CB40A0"/>
    <w:rsid w:val="00CB4120"/>
    <w:rsid w:val="00CB4204"/>
    <w:rsid w:val="00CB4254"/>
    <w:rsid w:val="00CB43DA"/>
    <w:rsid w:val="00CB4410"/>
    <w:rsid w:val="00CB47C2"/>
    <w:rsid w:val="00CB47F6"/>
    <w:rsid w:val="00CB497E"/>
    <w:rsid w:val="00CB4A0C"/>
    <w:rsid w:val="00CB4A95"/>
    <w:rsid w:val="00CB4D49"/>
    <w:rsid w:val="00CB4DFF"/>
    <w:rsid w:val="00CB4E55"/>
    <w:rsid w:val="00CB52D6"/>
    <w:rsid w:val="00CB5315"/>
    <w:rsid w:val="00CB5390"/>
    <w:rsid w:val="00CB5475"/>
    <w:rsid w:val="00CB59A3"/>
    <w:rsid w:val="00CB5A02"/>
    <w:rsid w:val="00CB5A2B"/>
    <w:rsid w:val="00CB5A72"/>
    <w:rsid w:val="00CB5D46"/>
    <w:rsid w:val="00CB5ED2"/>
    <w:rsid w:val="00CB5FFA"/>
    <w:rsid w:val="00CB6127"/>
    <w:rsid w:val="00CB6160"/>
    <w:rsid w:val="00CB639B"/>
    <w:rsid w:val="00CB688D"/>
    <w:rsid w:val="00CB6A42"/>
    <w:rsid w:val="00CB6C26"/>
    <w:rsid w:val="00CB6C9F"/>
    <w:rsid w:val="00CB6CB9"/>
    <w:rsid w:val="00CB6D2C"/>
    <w:rsid w:val="00CB71FC"/>
    <w:rsid w:val="00CB72BE"/>
    <w:rsid w:val="00CB7452"/>
    <w:rsid w:val="00CB74D6"/>
    <w:rsid w:val="00CB7614"/>
    <w:rsid w:val="00CB7824"/>
    <w:rsid w:val="00CB79D5"/>
    <w:rsid w:val="00CB7A05"/>
    <w:rsid w:val="00CB7D23"/>
    <w:rsid w:val="00CC0275"/>
    <w:rsid w:val="00CC02B5"/>
    <w:rsid w:val="00CC0701"/>
    <w:rsid w:val="00CC0751"/>
    <w:rsid w:val="00CC0828"/>
    <w:rsid w:val="00CC0964"/>
    <w:rsid w:val="00CC0AD3"/>
    <w:rsid w:val="00CC0BBF"/>
    <w:rsid w:val="00CC0CD4"/>
    <w:rsid w:val="00CC0F89"/>
    <w:rsid w:val="00CC0FBD"/>
    <w:rsid w:val="00CC1179"/>
    <w:rsid w:val="00CC1522"/>
    <w:rsid w:val="00CC1672"/>
    <w:rsid w:val="00CC17B5"/>
    <w:rsid w:val="00CC1894"/>
    <w:rsid w:val="00CC1A72"/>
    <w:rsid w:val="00CC1CC9"/>
    <w:rsid w:val="00CC1DDF"/>
    <w:rsid w:val="00CC1ED1"/>
    <w:rsid w:val="00CC1EFC"/>
    <w:rsid w:val="00CC20B6"/>
    <w:rsid w:val="00CC20F5"/>
    <w:rsid w:val="00CC2421"/>
    <w:rsid w:val="00CC267A"/>
    <w:rsid w:val="00CC2741"/>
    <w:rsid w:val="00CC27F6"/>
    <w:rsid w:val="00CC2A08"/>
    <w:rsid w:val="00CC2B27"/>
    <w:rsid w:val="00CC2BD0"/>
    <w:rsid w:val="00CC304A"/>
    <w:rsid w:val="00CC3090"/>
    <w:rsid w:val="00CC30F5"/>
    <w:rsid w:val="00CC3236"/>
    <w:rsid w:val="00CC3479"/>
    <w:rsid w:val="00CC37CA"/>
    <w:rsid w:val="00CC3DCD"/>
    <w:rsid w:val="00CC3E53"/>
    <w:rsid w:val="00CC3E5F"/>
    <w:rsid w:val="00CC3ED4"/>
    <w:rsid w:val="00CC3EF1"/>
    <w:rsid w:val="00CC419B"/>
    <w:rsid w:val="00CC42DA"/>
    <w:rsid w:val="00CC4420"/>
    <w:rsid w:val="00CC4639"/>
    <w:rsid w:val="00CC4642"/>
    <w:rsid w:val="00CC4701"/>
    <w:rsid w:val="00CC49A5"/>
    <w:rsid w:val="00CC4AF8"/>
    <w:rsid w:val="00CC4BF4"/>
    <w:rsid w:val="00CC4CAF"/>
    <w:rsid w:val="00CC4D5A"/>
    <w:rsid w:val="00CC4D68"/>
    <w:rsid w:val="00CC4DA5"/>
    <w:rsid w:val="00CC4E54"/>
    <w:rsid w:val="00CC4E86"/>
    <w:rsid w:val="00CC4F34"/>
    <w:rsid w:val="00CC513C"/>
    <w:rsid w:val="00CC5203"/>
    <w:rsid w:val="00CC56CC"/>
    <w:rsid w:val="00CC577D"/>
    <w:rsid w:val="00CC5E6B"/>
    <w:rsid w:val="00CC5EF9"/>
    <w:rsid w:val="00CC62CB"/>
    <w:rsid w:val="00CC641A"/>
    <w:rsid w:val="00CC677B"/>
    <w:rsid w:val="00CC6926"/>
    <w:rsid w:val="00CC69D5"/>
    <w:rsid w:val="00CC6B76"/>
    <w:rsid w:val="00CC6DC8"/>
    <w:rsid w:val="00CC6F0B"/>
    <w:rsid w:val="00CC6F49"/>
    <w:rsid w:val="00CC7217"/>
    <w:rsid w:val="00CC754B"/>
    <w:rsid w:val="00CC7672"/>
    <w:rsid w:val="00CC784F"/>
    <w:rsid w:val="00CC785E"/>
    <w:rsid w:val="00CC799F"/>
    <w:rsid w:val="00CC7A70"/>
    <w:rsid w:val="00CC7B3A"/>
    <w:rsid w:val="00CC7B5D"/>
    <w:rsid w:val="00CC7F22"/>
    <w:rsid w:val="00CC7F3A"/>
    <w:rsid w:val="00CD0143"/>
    <w:rsid w:val="00CD04EC"/>
    <w:rsid w:val="00CD05BC"/>
    <w:rsid w:val="00CD0B96"/>
    <w:rsid w:val="00CD0C5B"/>
    <w:rsid w:val="00CD0DD1"/>
    <w:rsid w:val="00CD0FE2"/>
    <w:rsid w:val="00CD1010"/>
    <w:rsid w:val="00CD1117"/>
    <w:rsid w:val="00CD1890"/>
    <w:rsid w:val="00CD2109"/>
    <w:rsid w:val="00CD214D"/>
    <w:rsid w:val="00CD240B"/>
    <w:rsid w:val="00CD24C4"/>
    <w:rsid w:val="00CD2593"/>
    <w:rsid w:val="00CD2621"/>
    <w:rsid w:val="00CD2769"/>
    <w:rsid w:val="00CD28EE"/>
    <w:rsid w:val="00CD292F"/>
    <w:rsid w:val="00CD2946"/>
    <w:rsid w:val="00CD29D9"/>
    <w:rsid w:val="00CD2C47"/>
    <w:rsid w:val="00CD318D"/>
    <w:rsid w:val="00CD3293"/>
    <w:rsid w:val="00CD32BD"/>
    <w:rsid w:val="00CD33A6"/>
    <w:rsid w:val="00CD3646"/>
    <w:rsid w:val="00CD3AE4"/>
    <w:rsid w:val="00CD3AF6"/>
    <w:rsid w:val="00CD3B3C"/>
    <w:rsid w:val="00CD3E4B"/>
    <w:rsid w:val="00CD3E75"/>
    <w:rsid w:val="00CD40CB"/>
    <w:rsid w:val="00CD4180"/>
    <w:rsid w:val="00CD426E"/>
    <w:rsid w:val="00CD42F2"/>
    <w:rsid w:val="00CD4572"/>
    <w:rsid w:val="00CD461E"/>
    <w:rsid w:val="00CD4686"/>
    <w:rsid w:val="00CD482C"/>
    <w:rsid w:val="00CD4906"/>
    <w:rsid w:val="00CD4F57"/>
    <w:rsid w:val="00CD52DC"/>
    <w:rsid w:val="00CD5428"/>
    <w:rsid w:val="00CD59BD"/>
    <w:rsid w:val="00CD5AA8"/>
    <w:rsid w:val="00CD5AB3"/>
    <w:rsid w:val="00CD5F3C"/>
    <w:rsid w:val="00CD5FF8"/>
    <w:rsid w:val="00CD6166"/>
    <w:rsid w:val="00CD62AD"/>
    <w:rsid w:val="00CD638A"/>
    <w:rsid w:val="00CD63C5"/>
    <w:rsid w:val="00CD645C"/>
    <w:rsid w:val="00CD650D"/>
    <w:rsid w:val="00CD657D"/>
    <w:rsid w:val="00CD677C"/>
    <w:rsid w:val="00CD6C2E"/>
    <w:rsid w:val="00CD6DB7"/>
    <w:rsid w:val="00CD7038"/>
    <w:rsid w:val="00CD71B2"/>
    <w:rsid w:val="00CD723C"/>
    <w:rsid w:val="00CD72D0"/>
    <w:rsid w:val="00CD73DB"/>
    <w:rsid w:val="00CD74CA"/>
    <w:rsid w:val="00CD7534"/>
    <w:rsid w:val="00CD75D3"/>
    <w:rsid w:val="00CD7B70"/>
    <w:rsid w:val="00CD7C0D"/>
    <w:rsid w:val="00CD7C12"/>
    <w:rsid w:val="00CD7C1E"/>
    <w:rsid w:val="00CE002D"/>
    <w:rsid w:val="00CE0087"/>
    <w:rsid w:val="00CE096B"/>
    <w:rsid w:val="00CE0A7B"/>
    <w:rsid w:val="00CE0CC7"/>
    <w:rsid w:val="00CE0D02"/>
    <w:rsid w:val="00CE0DD8"/>
    <w:rsid w:val="00CE11FA"/>
    <w:rsid w:val="00CE14FA"/>
    <w:rsid w:val="00CE1511"/>
    <w:rsid w:val="00CE1690"/>
    <w:rsid w:val="00CE1800"/>
    <w:rsid w:val="00CE1A4A"/>
    <w:rsid w:val="00CE1B92"/>
    <w:rsid w:val="00CE1C24"/>
    <w:rsid w:val="00CE1E79"/>
    <w:rsid w:val="00CE1EFD"/>
    <w:rsid w:val="00CE1F97"/>
    <w:rsid w:val="00CE21E9"/>
    <w:rsid w:val="00CE23B2"/>
    <w:rsid w:val="00CE246B"/>
    <w:rsid w:val="00CE2480"/>
    <w:rsid w:val="00CE2492"/>
    <w:rsid w:val="00CE2660"/>
    <w:rsid w:val="00CE29CA"/>
    <w:rsid w:val="00CE2AD4"/>
    <w:rsid w:val="00CE2C3A"/>
    <w:rsid w:val="00CE2E0D"/>
    <w:rsid w:val="00CE2EA3"/>
    <w:rsid w:val="00CE3034"/>
    <w:rsid w:val="00CE3086"/>
    <w:rsid w:val="00CE32CA"/>
    <w:rsid w:val="00CE32F0"/>
    <w:rsid w:val="00CE33CB"/>
    <w:rsid w:val="00CE347A"/>
    <w:rsid w:val="00CE34D2"/>
    <w:rsid w:val="00CE3573"/>
    <w:rsid w:val="00CE3597"/>
    <w:rsid w:val="00CE3668"/>
    <w:rsid w:val="00CE36CE"/>
    <w:rsid w:val="00CE397C"/>
    <w:rsid w:val="00CE3A38"/>
    <w:rsid w:val="00CE3BFF"/>
    <w:rsid w:val="00CE3C05"/>
    <w:rsid w:val="00CE3CAE"/>
    <w:rsid w:val="00CE3D15"/>
    <w:rsid w:val="00CE3DCB"/>
    <w:rsid w:val="00CE3E77"/>
    <w:rsid w:val="00CE3E92"/>
    <w:rsid w:val="00CE4096"/>
    <w:rsid w:val="00CE417C"/>
    <w:rsid w:val="00CE41C1"/>
    <w:rsid w:val="00CE4495"/>
    <w:rsid w:val="00CE4838"/>
    <w:rsid w:val="00CE4871"/>
    <w:rsid w:val="00CE48F0"/>
    <w:rsid w:val="00CE4948"/>
    <w:rsid w:val="00CE49C7"/>
    <w:rsid w:val="00CE4DE1"/>
    <w:rsid w:val="00CE4E14"/>
    <w:rsid w:val="00CE4F3C"/>
    <w:rsid w:val="00CE4FD2"/>
    <w:rsid w:val="00CE4FE4"/>
    <w:rsid w:val="00CE5087"/>
    <w:rsid w:val="00CE50E6"/>
    <w:rsid w:val="00CE54BA"/>
    <w:rsid w:val="00CE581F"/>
    <w:rsid w:val="00CE5A39"/>
    <w:rsid w:val="00CE5AE7"/>
    <w:rsid w:val="00CE5C8C"/>
    <w:rsid w:val="00CE5CA0"/>
    <w:rsid w:val="00CE602A"/>
    <w:rsid w:val="00CE6193"/>
    <w:rsid w:val="00CE63BA"/>
    <w:rsid w:val="00CE64C6"/>
    <w:rsid w:val="00CE669A"/>
    <w:rsid w:val="00CE6818"/>
    <w:rsid w:val="00CE6943"/>
    <w:rsid w:val="00CE698D"/>
    <w:rsid w:val="00CE6A82"/>
    <w:rsid w:val="00CE6C85"/>
    <w:rsid w:val="00CE6D16"/>
    <w:rsid w:val="00CE6D83"/>
    <w:rsid w:val="00CE6E04"/>
    <w:rsid w:val="00CE71DF"/>
    <w:rsid w:val="00CE73E1"/>
    <w:rsid w:val="00CE7438"/>
    <w:rsid w:val="00CE798F"/>
    <w:rsid w:val="00CE79B7"/>
    <w:rsid w:val="00CE7A85"/>
    <w:rsid w:val="00CE7B8D"/>
    <w:rsid w:val="00CE7C9A"/>
    <w:rsid w:val="00CE7E31"/>
    <w:rsid w:val="00CF01E5"/>
    <w:rsid w:val="00CF01F0"/>
    <w:rsid w:val="00CF06CA"/>
    <w:rsid w:val="00CF06D6"/>
    <w:rsid w:val="00CF079C"/>
    <w:rsid w:val="00CF0890"/>
    <w:rsid w:val="00CF0A1A"/>
    <w:rsid w:val="00CF0A47"/>
    <w:rsid w:val="00CF0C2B"/>
    <w:rsid w:val="00CF0CBF"/>
    <w:rsid w:val="00CF0FD4"/>
    <w:rsid w:val="00CF1014"/>
    <w:rsid w:val="00CF1260"/>
    <w:rsid w:val="00CF13B5"/>
    <w:rsid w:val="00CF14B1"/>
    <w:rsid w:val="00CF14E4"/>
    <w:rsid w:val="00CF191B"/>
    <w:rsid w:val="00CF1B4B"/>
    <w:rsid w:val="00CF1C8E"/>
    <w:rsid w:val="00CF1CDB"/>
    <w:rsid w:val="00CF1DD8"/>
    <w:rsid w:val="00CF1F56"/>
    <w:rsid w:val="00CF1F9B"/>
    <w:rsid w:val="00CF2090"/>
    <w:rsid w:val="00CF20CB"/>
    <w:rsid w:val="00CF216D"/>
    <w:rsid w:val="00CF225B"/>
    <w:rsid w:val="00CF2286"/>
    <w:rsid w:val="00CF22FB"/>
    <w:rsid w:val="00CF237B"/>
    <w:rsid w:val="00CF250F"/>
    <w:rsid w:val="00CF2602"/>
    <w:rsid w:val="00CF2877"/>
    <w:rsid w:val="00CF2C46"/>
    <w:rsid w:val="00CF2F38"/>
    <w:rsid w:val="00CF32F4"/>
    <w:rsid w:val="00CF332C"/>
    <w:rsid w:val="00CF347E"/>
    <w:rsid w:val="00CF3589"/>
    <w:rsid w:val="00CF36BE"/>
    <w:rsid w:val="00CF384F"/>
    <w:rsid w:val="00CF3959"/>
    <w:rsid w:val="00CF3994"/>
    <w:rsid w:val="00CF3A16"/>
    <w:rsid w:val="00CF3B7B"/>
    <w:rsid w:val="00CF3D2D"/>
    <w:rsid w:val="00CF3E04"/>
    <w:rsid w:val="00CF43C0"/>
    <w:rsid w:val="00CF4412"/>
    <w:rsid w:val="00CF44D7"/>
    <w:rsid w:val="00CF4501"/>
    <w:rsid w:val="00CF470A"/>
    <w:rsid w:val="00CF4A76"/>
    <w:rsid w:val="00CF4B0E"/>
    <w:rsid w:val="00CF50DB"/>
    <w:rsid w:val="00CF51B2"/>
    <w:rsid w:val="00CF52A8"/>
    <w:rsid w:val="00CF5481"/>
    <w:rsid w:val="00CF5848"/>
    <w:rsid w:val="00CF595B"/>
    <w:rsid w:val="00CF59AD"/>
    <w:rsid w:val="00CF5E15"/>
    <w:rsid w:val="00CF5FD4"/>
    <w:rsid w:val="00CF600B"/>
    <w:rsid w:val="00CF6322"/>
    <w:rsid w:val="00CF65A4"/>
    <w:rsid w:val="00CF6DA8"/>
    <w:rsid w:val="00CF6DF0"/>
    <w:rsid w:val="00CF6E53"/>
    <w:rsid w:val="00CF6E83"/>
    <w:rsid w:val="00CF6EB3"/>
    <w:rsid w:val="00CF701B"/>
    <w:rsid w:val="00CF7062"/>
    <w:rsid w:val="00CF707A"/>
    <w:rsid w:val="00CF70B2"/>
    <w:rsid w:val="00CF7245"/>
    <w:rsid w:val="00CF73EF"/>
    <w:rsid w:val="00CF7464"/>
    <w:rsid w:val="00CF7738"/>
    <w:rsid w:val="00CF7806"/>
    <w:rsid w:val="00CF7A59"/>
    <w:rsid w:val="00CF7B66"/>
    <w:rsid w:val="00CF7B81"/>
    <w:rsid w:val="00CF7BC8"/>
    <w:rsid w:val="00CF7DF6"/>
    <w:rsid w:val="00CF7E94"/>
    <w:rsid w:val="00D0012B"/>
    <w:rsid w:val="00D00483"/>
    <w:rsid w:val="00D00547"/>
    <w:rsid w:val="00D00648"/>
    <w:rsid w:val="00D006F3"/>
    <w:rsid w:val="00D00836"/>
    <w:rsid w:val="00D00BE5"/>
    <w:rsid w:val="00D0103D"/>
    <w:rsid w:val="00D011E2"/>
    <w:rsid w:val="00D01465"/>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DF9"/>
    <w:rsid w:val="00D02FD6"/>
    <w:rsid w:val="00D02FDC"/>
    <w:rsid w:val="00D030BB"/>
    <w:rsid w:val="00D03318"/>
    <w:rsid w:val="00D03908"/>
    <w:rsid w:val="00D03A31"/>
    <w:rsid w:val="00D03AC4"/>
    <w:rsid w:val="00D03D8F"/>
    <w:rsid w:val="00D03DEB"/>
    <w:rsid w:val="00D0407B"/>
    <w:rsid w:val="00D04570"/>
    <w:rsid w:val="00D04580"/>
    <w:rsid w:val="00D045EA"/>
    <w:rsid w:val="00D04670"/>
    <w:rsid w:val="00D046EB"/>
    <w:rsid w:val="00D04840"/>
    <w:rsid w:val="00D04CA4"/>
    <w:rsid w:val="00D04D04"/>
    <w:rsid w:val="00D0500C"/>
    <w:rsid w:val="00D053B4"/>
    <w:rsid w:val="00D053BC"/>
    <w:rsid w:val="00D0555F"/>
    <w:rsid w:val="00D0557C"/>
    <w:rsid w:val="00D055AE"/>
    <w:rsid w:val="00D056B0"/>
    <w:rsid w:val="00D057B2"/>
    <w:rsid w:val="00D057F3"/>
    <w:rsid w:val="00D05952"/>
    <w:rsid w:val="00D059B4"/>
    <w:rsid w:val="00D05D5C"/>
    <w:rsid w:val="00D05E03"/>
    <w:rsid w:val="00D05E97"/>
    <w:rsid w:val="00D0606D"/>
    <w:rsid w:val="00D061D8"/>
    <w:rsid w:val="00D06563"/>
    <w:rsid w:val="00D067C2"/>
    <w:rsid w:val="00D068BC"/>
    <w:rsid w:val="00D06922"/>
    <w:rsid w:val="00D069E0"/>
    <w:rsid w:val="00D06A8A"/>
    <w:rsid w:val="00D06B57"/>
    <w:rsid w:val="00D06BE5"/>
    <w:rsid w:val="00D06E02"/>
    <w:rsid w:val="00D07070"/>
    <w:rsid w:val="00D0708B"/>
    <w:rsid w:val="00D07567"/>
    <w:rsid w:val="00D0759C"/>
    <w:rsid w:val="00D07611"/>
    <w:rsid w:val="00D07727"/>
    <w:rsid w:val="00D077B3"/>
    <w:rsid w:val="00D078C7"/>
    <w:rsid w:val="00D0791A"/>
    <w:rsid w:val="00D07A8F"/>
    <w:rsid w:val="00D07F0A"/>
    <w:rsid w:val="00D07F98"/>
    <w:rsid w:val="00D1010A"/>
    <w:rsid w:val="00D10196"/>
    <w:rsid w:val="00D1023A"/>
    <w:rsid w:val="00D102AF"/>
    <w:rsid w:val="00D102F6"/>
    <w:rsid w:val="00D10311"/>
    <w:rsid w:val="00D10774"/>
    <w:rsid w:val="00D1094E"/>
    <w:rsid w:val="00D10956"/>
    <w:rsid w:val="00D10D1E"/>
    <w:rsid w:val="00D10D93"/>
    <w:rsid w:val="00D10E2F"/>
    <w:rsid w:val="00D10F5E"/>
    <w:rsid w:val="00D11074"/>
    <w:rsid w:val="00D1108A"/>
    <w:rsid w:val="00D1115B"/>
    <w:rsid w:val="00D1148A"/>
    <w:rsid w:val="00D11857"/>
    <w:rsid w:val="00D12176"/>
    <w:rsid w:val="00D121D7"/>
    <w:rsid w:val="00D121F1"/>
    <w:rsid w:val="00D12458"/>
    <w:rsid w:val="00D12726"/>
    <w:rsid w:val="00D12D5C"/>
    <w:rsid w:val="00D12E82"/>
    <w:rsid w:val="00D12F88"/>
    <w:rsid w:val="00D12FC1"/>
    <w:rsid w:val="00D12FE1"/>
    <w:rsid w:val="00D131A0"/>
    <w:rsid w:val="00D131A9"/>
    <w:rsid w:val="00D13268"/>
    <w:rsid w:val="00D13441"/>
    <w:rsid w:val="00D13700"/>
    <w:rsid w:val="00D13899"/>
    <w:rsid w:val="00D138F3"/>
    <w:rsid w:val="00D13A41"/>
    <w:rsid w:val="00D13B9F"/>
    <w:rsid w:val="00D13F50"/>
    <w:rsid w:val="00D1406C"/>
    <w:rsid w:val="00D147E1"/>
    <w:rsid w:val="00D14873"/>
    <w:rsid w:val="00D14AD6"/>
    <w:rsid w:val="00D14BA4"/>
    <w:rsid w:val="00D14BB5"/>
    <w:rsid w:val="00D14D4D"/>
    <w:rsid w:val="00D15296"/>
    <w:rsid w:val="00D15310"/>
    <w:rsid w:val="00D1563E"/>
    <w:rsid w:val="00D15679"/>
    <w:rsid w:val="00D1577E"/>
    <w:rsid w:val="00D15AF3"/>
    <w:rsid w:val="00D15CE5"/>
    <w:rsid w:val="00D15D25"/>
    <w:rsid w:val="00D15F85"/>
    <w:rsid w:val="00D15F8C"/>
    <w:rsid w:val="00D15FC1"/>
    <w:rsid w:val="00D1613C"/>
    <w:rsid w:val="00D161D5"/>
    <w:rsid w:val="00D16308"/>
    <w:rsid w:val="00D16399"/>
    <w:rsid w:val="00D163AB"/>
    <w:rsid w:val="00D163BD"/>
    <w:rsid w:val="00D164D2"/>
    <w:rsid w:val="00D16769"/>
    <w:rsid w:val="00D16992"/>
    <w:rsid w:val="00D16DB6"/>
    <w:rsid w:val="00D17034"/>
    <w:rsid w:val="00D178C8"/>
    <w:rsid w:val="00D17EE0"/>
    <w:rsid w:val="00D201C2"/>
    <w:rsid w:val="00D20508"/>
    <w:rsid w:val="00D207AE"/>
    <w:rsid w:val="00D20B49"/>
    <w:rsid w:val="00D20C1C"/>
    <w:rsid w:val="00D20C73"/>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F0"/>
    <w:rsid w:val="00D225EA"/>
    <w:rsid w:val="00D2266E"/>
    <w:rsid w:val="00D226EC"/>
    <w:rsid w:val="00D2296A"/>
    <w:rsid w:val="00D22B5B"/>
    <w:rsid w:val="00D22CCB"/>
    <w:rsid w:val="00D23007"/>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B4"/>
    <w:rsid w:val="00D252FF"/>
    <w:rsid w:val="00D255DE"/>
    <w:rsid w:val="00D25769"/>
    <w:rsid w:val="00D25AE3"/>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942"/>
    <w:rsid w:val="00D27989"/>
    <w:rsid w:val="00D27AEA"/>
    <w:rsid w:val="00D27AFD"/>
    <w:rsid w:val="00D27E17"/>
    <w:rsid w:val="00D3012D"/>
    <w:rsid w:val="00D302B0"/>
    <w:rsid w:val="00D306AA"/>
    <w:rsid w:val="00D30728"/>
    <w:rsid w:val="00D3074F"/>
    <w:rsid w:val="00D307EA"/>
    <w:rsid w:val="00D30857"/>
    <w:rsid w:val="00D3091A"/>
    <w:rsid w:val="00D309C3"/>
    <w:rsid w:val="00D30A4D"/>
    <w:rsid w:val="00D30E51"/>
    <w:rsid w:val="00D30FCD"/>
    <w:rsid w:val="00D3110A"/>
    <w:rsid w:val="00D311C4"/>
    <w:rsid w:val="00D3149D"/>
    <w:rsid w:val="00D316AE"/>
    <w:rsid w:val="00D31802"/>
    <w:rsid w:val="00D31939"/>
    <w:rsid w:val="00D3194A"/>
    <w:rsid w:val="00D31C1A"/>
    <w:rsid w:val="00D31CAE"/>
    <w:rsid w:val="00D31E62"/>
    <w:rsid w:val="00D320C2"/>
    <w:rsid w:val="00D32191"/>
    <w:rsid w:val="00D32361"/>
    <w:rsid w:val="00D323C4"/>
    <w:rsid w:val="00D324E2"/>
    <w:rsid w:val="00D3261A"/>
    <w:rsid w:val="00D32863"/>
    <w:rsid w:val="00D32A35"/>
    <w:rsid w:val="00D32B6C"/>
    <w:rsid w:val="00D32CE2"/>
    <w:rsid w:val="00D32F57"/>
    <w:rsid w:val="00D33041"/>
    <w:rsid w:val="00D3358C"/>
    <w:rsid w:val="00D33713"/>
    <w:rsid w:val="00D33785"/>
    <w:rsid w:val="00D33A80"/>
    <w:rsid w:val="00D33BB0"/>
    <w:rsid w:val="00D33C5A"/>
    <w:rsid w:val="00D33E24"/>
    <w:rsid w:val="00D34035"/>
    <w:rsid w:val="00D3414C"/>
    <w:rsid w:val="00D341BF"/>
    <w:rsid w:val="00D34224"/>
    <w:rsid w:val="00D34ACA"/>
    <w:rsid w:val="00D34B30"/>
    <w:rsid w:val="00D34CC7"/>
    <w:rsid w:val="00D34E8B"/>
    <w:rsid w:val="00D3534D"/>
    <w:rsid w:val="00D3539E"/>
    <w:rsid w:val="00D353FE"/>
    <w:rsid w:val="00D354AA"/>
    <w:rsid w:val="00D3554D"/>
    <w:rsid w:val="00D3580E"/>
    <w:rsid w:val="00D35AD9"/>
    <w:rsid w:val="00D35B4F"/>
    <w:rsid w:val="00D35BD2"/>
    <w:rsid w:val="00D35EF3"/>
    <w:rsid w:val="00D35FA9"/>
    <w:rsid w:val="00D36274"/>
    <w:rsid w:val="00D36505"/>
    <w:rsid w:val="00D36581"/>
    <w:rsid w:val="00D367A8"/>
    <w:rsid w:val="00D3686D"/>
    <w:rsid w:val="00D368B1"/>
    <w:rsid w:val="00D36A7B"/>
    <w:rsid w:val="00D36DBE"/>
    <w:rsid w:val="00D36E37"/>
    <w:rsid w:val="00D36F82"/>
    <w:rsid w:val="00D36FFF"/>
    <w:rsid w:val="00D37049"/>
    <w:rsid w:val="00D375EB"/>
    <w:rsid w:val="00D376BA"/>
    <w:rsid w:val="00D37883"/>
    <w:rsid w:val="00D3792B"/>
    <w:rsid w:val="00D37A17"/>
    <w:rsid w:val="00D37B92"/>
    <w:rsid w:val="00D37C58"/>
    <w:rsid w:val="00D37CAE"/>
    <w:rsid w:val="00D37D93"/>
    <w:rsid w:val="00D37E4E"/>
    <w:rsid w:val="00D37E92"/>
    <w:rsid w:val="00D40272"/>
    <w:rsid w:val="00D40344"/>
    <w:rsid w:val="00D4054E"/>
    <w:rsid w:val="00D40669"/>
    <w:rsid w:val="00D40759"/>
    <w:rsid w:val="00D40791"/>
    <w:rsid w:val="00D408EE"/>
    <w:rsid w:val="00D40A07"/>
    <w:rsid w:val="00D41168"/>
    <w:rsid w:val="00D41488"/>
    <w:rsid w:val="00D416CF"/>
    <w:rsid w:val="00D417D1"/>
    <w:rsid w:val="00D41981"/>
    <w:rsid w:val="00D41A41"/>
    <w:rsid w:val="00D4217D"/>
    <w:rsid w:val="00D4246D"/>
    <w:rsid w:val="00D42669"/>
    <w:rsid w:val="00D4296F"/>
    <w:rsid w:val="00D42C87"/>
    <w:rsid w:val="00D42D5C"/>
    <w:rsid w:val="00D4300E"/>
    <w:rsid w:val="00D436B4"/>
    <w:rsid w:val="00D437F4"/>
    <w:rsid w:val="00D43AF6"/>
    <w:rsid w:val="00D43B33"/>
    <w:rsid w:val="00D43B85"/>
    <w:rsid w:val="00D43C30"/>
    <w:rsid w:val="00D43DAA"/>
    <w:rsid w:val="00D43FDB"/>
    <w:rsid w:val="00D4413B"/>
    <w:rsid w:val="00D44531"/>
    <w:rsid w:val="00D445B5"/>
    <w:rsid w:val="00D447C7"/>
    <w:rsid w:val="00D4480A"/>
    <w:rsid w:val="00D44DA4"/>
    <w:rsid w:val="00D44E50"/>
    <w:rsid w:val="00D44F20"/>
    <w:rsid w:val="00D44F6F"/>
    <w:rsid w:val="00D44FA3"/>
    <w:rsid w:val="00D44FD6"/>
    <w:rsid w:val="00D451AB"/>
    <w:rsid w:val="00D451E2"/>
    <w:rsid w:val="00D4537C"/>
    <w:rsid w:val="00D4547B"/>
    <w:rsid w:val="00D455CB"/>
    <w:rsid w:val="00D4566F"/>
    <w:rsid w:val="00D45A75"/>
    <w:rsid w:val="00D45BBF"/>
    <w:rsid w:val="00D45D13"/>
    <w:rsid w:val="00D45D5A"/>
    <w:rsid w:val="00D45DB4"/>
    <w:rsid w:val="00D45F27"/>
    <w:rsid w:val="00D46362"/>
    <w:rsid w:val="00D46675"/>
    <w:rsid w:val="00D4673A"/>
    <w:rsid w:val="00D467D6"/>
    <w:rsid w:val="00D46886"/>
    <w:rsid w:val="00D46CA5"/>
    <w:rsid w:val="00D47007"/>
    <w:rsid w:val="00D47154"/>
    <w:rsid w:val="00D47438"/>
    <w:rsid w:val="00D476B5"/>
    <w:rsid w:val="00D47811"/>
    <w:rsid w:val="00D47A36"/>
    <w:rsid w:val="00D47C1F"/>
    <w:rsid w:val="00D47C45"/>
    <w:rsid w:val="00D47D99"/>
    <w:rsid w:val="00D50083"/>
    <w:rsid w:val="00D500CC"/>
    <w:rsid w:val="00D501D9"/>
    <w:rsid w:val="00D503F2"/>
    <w:rsid w:val="00D5046C"/>
    <w:rsid w:val="00D504CA"/>
    <w:rsid w:val="00D50BF3"/>
    <w:rsid w:val="00D50C09"/>
    <w:rsid w:val="00D50C5C"/>
    <w:rsid w:val="00D50F10"/>
    <w:rsid w:val="00D51049"/>
    <w:rsid w:val="00D510E7"/>
    <w:rsid w:val="00D510F1"/>
    <w:rsid w:val="00D513E1"/>
    <w:rsid w:val="00D51596"/>
    <w:rsid w:val="00D51651"/>
    <w:rsid w:val="00D517F5"/>
    <w:rsid w:val="00D518F5"/>
    <w:rsid w:val="00D51998"/>
    <w:rsid w:val="00D51A70"/>
    <w:rsid w:val="00D51D1F"/>
    <w:rsid w:val="00D51DCA"/>
    <w:rsid w:val="00D51E4D"/>
    <w:rsid w:val="00D51E96"/>
    <w:rsid w:val="00D51F3A"/>
    <w:rsid w:val="00D51F63"/>
    <w:rsid w:val="00D52048"/>
    <w:rsid w:val="00D521B0"/>
    <w:rsid w:val="00D521C2"/>
    <w:rsid w:val="00D521F9"/>
    <w:rsid w:val="00D5226C"/>
    <w:rsid w:val="00D52287"/>
    <w:rsid w:val="00D52289"/>
    <w:rsid w:val="00D525DF"/>
    <w:rsid w:val="00D52A91"/>
    <w:rsid w:val="00D52D0E"/>
    <w:rsid w:val="00D52DE6"/>
    <w:rsid w:val="00D52E73"/>
    <w:rsid w:val="00D53088"/>
    <w:rsid w:val="00D530F5"/>
    <w:rsid w:val="00D5343C"/>
    <w:rsid w:val="00D53495"/>
    <w:rsid w:val="00D5352D"/>
    <w:rsid w:val="00D53897"/>
    <w:rsid w:val="00D539B3"/>
    <w:rsid w:val="00D53DA8"/>
    <w:rsid w:val="00D53E63"/>
    <w:rsid w:val="00D53EE1"/>
    <w:rsid w:val="00D54180"/>
    <w:rsid w:val="00D541B5"/>
    <w:rsid w:val="00D5444F"/>
    <w:rsid w:val="00D544C0"/>
    <w:rsid w:val="00D544EF"/>
    <w:rsid w:val="00D54641"/>
    <w:rsid w:val="00D549F1"/>
    <w:rsid w:val="00D54BB4"/>
    <w:rsid w:val="00D54C5F"/>
    <w:rsid w:val="00D54FA2"/>
    <w:rsid w:val="00D55068"/>
    <w:rsid w:val="00D55138"/>
    <w:rsid w:val="00D552AD"/>
    <w:rsid w:val="00D553FE"/>
    <w:rsid w:val="00D556AB"/>
    <w:rsid w:val="00D556EA"/>
    <w:rsid w:val="00D557DE"/>
    <w:rsid w:val="00D5580D"/>
    <w:rsid w:val="00D55DB9"/>
    <w:rsid w:val="00D56086"/>
    <w:rsid w:val="00D56565"/>
    <w:rsid w:val="00D565F0"/>
    <w:rsid w:val="00D566EA"/>
    <w:rsid w:val="00D56734"/>
    <w:rsid w:val="00D568B8"/>
    <w:rsid w:val="00D56958"/>
    <w:rsid w:val="00D56A29"/>
    <w:rsid w:val="00D56C81"/>
    <w:rsid w:val="00D56C99"/>
    <w:rsid w:val="00D5703B"/>
    <w:rsid w:val="00D57131"/>
    <w:rsid w:val="00D571D0"/>
    <w:rsid w:val="00D573D9"/>
    <w:rsid w:val="00D575C7"/>
    <w:rsid w:val="00D575EC"/>
    <w:rsid w:val="00D57AE2"/>
    <w:rsid w:val="00D57B41"/>
    <w:rsid w:val="00D57B65"/>
    <w:rsid w:val="00D57D29"/>
    <w:rsid w:val="00D601EA"/>
    <w:rsid w:val="00D6022A"/>
    <w:rsid w:val="00D60435"/>
    <w:rsid w:val="00D60542"/>
    <w:rsid w:val="00D606DB"/>
    <w:rsid w:val="00D60740"/>
    <w:rsid w:val="00D6088E"/>
    <w:rsid w:val="00D60A47"/>
    <w:rsid w:val="00D60B6B"/>
    <w:rsid w:val="00D60BFF"/>
    <w:rsid w:val="00D60C81"/>
    <w:rsid w:val="00D60CCD"/>
    <w:rsid w:val="00D616EA"/>
    <w:rsid w:val="00D61A9A"/>
    <w:rsid w:val="00D61D13"/>
    <w:rsid w:val="00D61D8F"/>
    <w:rsid w:val="00D61E3D"/>
    <w:rsid w:val="00D6211F"/>
    <w:rsid w:val="00D62176"/>
    <w:rsid w:val="00D62206"/>
    <w:rsid w:val="00D62263"/>
    <w:rsid w:val="00D6240A"/>
    <w:rsid w:val="00D62414"/>
    <w:rsid w:val="00D6281B"/>
    <w:rsid w:val="00D62954"/>
    <w:rsid w:val="00D62A81"/>
    <w:rsid w:val="00D62DA1"/>
    <w:rsid w:val="00D62DA4"/>
    <w:rsid w:val="00D62F08"/>
    <w:rsid w:val="00D62FED"/>
    <w:rsid w:val="00D631F3"/>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D42"/>
    <w:rsid w:val="00D64E79"/>
    <w:rsid w:val="00D64F66"/>
    <w:rsid w:val="00D64F78"/>
    <w:rsid w:val="00D64F97"/>
    <w:rsid w:val="00D6504B"/>
    <w:rsid w:val="00D65055"/>
    <w:rsid w:val="00D65111"/>
    <w:rsid w:val="00D655E4"/>
    <w:rsid w:val="00D65A8D"/>
    <w:rsid w:val="00D65CDD"/>
    <w:rsid w:val="00D65F47"/>
    <w:rsid w:val="00D660A8"/>
    <w:rsid w:val="00D66281"/>
    <w:rsid w:val="00D662E9"/>
    <w:rsid w:val="00D6645B"/>
    <w:rsid w:val="00D6647A"/>
    <w:rsid w:val="00D66558"/>
    <w:rsid w:val="00D66AB2"/>
    <w:rsid w:val="00D66EF5"/>
    <w:rsid w:val="00D67077"/>
    <w:rsid w:val="00D670A1"/>
    <w:rsid w:val="00D671EE"/>
    <w:rsid w:val="00D673DF"/>
    <w:rsid w:val="00D675DF"/>
    <w:rsid w:val="00D678AC"/>
    <w:rsid w:val="00D67927"/>
    <w:rsid w:val="00D6799D"/>
    <w:rsid w:val="00D67DC9"/>
    <w:rsid w:val="00D67DFB"/>
    <w:rsid w:val="00D703C3"/>
    <w:rsid w:val="00D704F0"/>
    <w:rsid w:val="00D70B42"/>
    <w:rsid w:val="00D70D00"/>
    <w:rsid w:val="00D70DAB"/>
    <w:rsid w:val="00D70F03"/>
    <w:rsid w:val="00D70F16"/>
    <w:rsid w:val="00D711C7"/>
    <w:rsid w:val="00D7124F"/>
    <w:rsid w:val="00D71B1E"/>
    <w:rsid w:val="00D71CDD"/>
    <w:rsid w:val="00D720DF"/>
    <w:rsid w:val="00D72353"/>
    <w:rsid w:val="00D724EB"/>
    <w:rsid w:val="00D726B2"/>
    <w:rsid w:val="00D727B3"/>
    <w:rsid w:val="00D72819"/>
    <w:rsid w:val="00D728C3"/>
    <w:rsid w:val="00D7295F"/>
    <w:rsid w:val="00D72B65"/>
    <w:rsid w:val="00D72B67"/>
    <w:rsid w:val="00D72F00"/>
    <w:rsid w:val="00D73089"/>
    <w:rsid w:val="00D738FC"/>
    <w:rsid w:val="00D73B10"/>
    <w:rsid w:val="00D73D1C"/>
    <w:rsid w:val="00D73D2F"/>
    <w:rsid w:val="00D7466D"/>
    <w:rsid w:val="00D747BD"/>
    <w:rsid w:val="00D74833"/>
    <w:rsid w:val="00D748B6"/>
    <w:rsid w:val="00D74A57"/>
    <w:rsid w:val="00D74A73"/>
    <w:rsid w:val="00D74D95"/>
    <w:rsid w:val="00D74E9E"/>
    <w:rsid w:val="00D7565C"/>
    <w:rsid w:val="00D757F9"/>
    <w:rsid w:val="00D7588E"/>
    <w:rsid w:val="00D758DD"/>
    <w:rsid w:val="00D75E53"/>
    <w:rsid w:val="00D75E56"/>
    <w:rsid w:val="00D75FED"/>
    <w:rsid w:val="00D7602A"/>
    <w:rsid w:val="00D763AD"/>
    <w:rsid w:val="00D76569"/>
    <w:rsid w:val="00D76668"/>
    <w:rsid w:val="00D76780"/>
    <w:rsid w:val="00D76E47"/>
    <w:rsid w:val="00D76EFE"/>
    <w:rsid w:val="00D770F3"/>
    <w:rsid w:val="00D772F2"/>
    <w:rsid w:val="00D772FE"/>
    <w:rsid w:val="00D773C3"/>
    <w:rsid w:val="00D77408"/>
    <w:rsid w:val="00D775F0"/>
    <w:rsid w:val="00D7772A"/>
    <w:rsid w:val="00D77777"/>
    <w:rsid w:val="00D7789A"/>
    <w:rsid w:val="00D77973"/>
    <w:rsid w:val="00D77991"/>
    <w:rsid w:val="00D779E7"/>
    <w:rsid w:val="00D77AD4"/>
    <w:rsid w:val="00D77E7A"/>
    <w:rsid w:val="00D77EB6"/>
    <w:rsid w:val="00D77FBB"/>
    <w:rsid w:val="00D800E4"/>
    <w:rsid w:val="00D80111"/>
    <w:rsid w:val="00D805EC"/>
    <w:rsid w:val="00D8077F"/>
    <w:rsid w:val="00D8081A"/>
    <w:rsid w:val="00D8084A"/>
    <w:rsid w:val="00D80BBF"/>
    <w:rsid w:val="00D80E1B"/>
    <w:rsid w:val="00D80E61"/>
    <w:rsid w:val="00D80ECB"/>
    <w:rsid w:val="00D8140D"/>
    <w:rsid w:val="00D81681"/>
    <w:rsid w:val="00D816B6"/>
    <w:rsid w:val="00D81717"/>
    <w:rsid w:val="00D820FB"/>
    <w:rsid w:val="00D82370"/>
    <w:rsid w:val="00D823AA"/>
    <w:rsid w:val="00D824E1"/>
    <w:rsid w:val="00D828C5"/>
    <w:rsid w:val="00D82B2A"/>
    <w:rsid w:val="00D82BD1"/>
    <w:rsid w:val="00D82C3F"/>
    <w:rsid w:val="00D82C54"/>
    <w:rsid w:val="00D82F05"/>
    <w:rsid w:val="00D832AF"/>
    <w:rsid w:val="00D8331B"/>
    <w:rsid w:val="00D83713"/>
    <w:rsid w:val="00D8389C"/>
    <w:rsid w:val="00D83AA0"/>
    <w:rsid w:val="00D83AB3"/>
    <w:rsid w:val="00D83C53"/>
    <w:rsid w:val="00D83DFB"/>
    <w:rsid w:val="00D83F64"/>
    <w:rsid w:val="00D84068"/>
    <w:rsid w:val="00D84102"/>
    <w:rsid w:val="00D84380"/>
    <w:rsid w:val="00D84427"/>
    <w:rsid w:val="00D84949"/>
    <w:rsid w:val="00D84AA7"/>
    <w:rsid w:val="00D84DDD"/>
    <w:rsid w:val="00D84E35"/>
    <w:rsid w:val="00D84F5D"/>
    <w:rsid w:val="00D85186"/>
    <w:rsid w:val="00D85317"/>
    <w:rsid w:val="00D8544B"/>
    <w:rsid w:val="00D855C2"/>
    <w:rsid w:val="00D8577D"/>
    <w:rsid w:val="00D858EE"/>
    <w:rsid w:val="00D85931"/>
    <w:rsid w:val="00D85933"/>
    <w:rsid w:val="00D8595B"/>
    <w:rsid w:val="00D85B7D"/>
    <w:rsid w:val="00D85BA5"/>
    <w:rsid w:val="00D85D53"/>
    <w:rsid w:val="00D85F30"/>
    <w:rsid w:val="00D85F5A"/>
    <w:rsid w:val="00D86161"/>
    <w:rsid w:val="00D8620A"/>
    <w:rsid w:val="00D86246"/>
    <w:rsid w:val="00D86382"/>
    <w:rsid w:val="00D8660F"/>
    <w:rsid w:val="00D86775"/>
    <w:rsid w:val="00D867BE"/>
    <w:rsid w:val="00D86816"/>
    <w:rsid w:val="00D868FE"/>
    <w:rsid w:val="00D8694D"/>
    <w:rsid w:val="00D869A4"/>
    <w:rsid w:val="00D86AFC"/>
    <w:rsid w:val="00D86BE8"/>
    <w:rsid w:val="00D86C06"/>
    <w:rsid w:val="00D86C55"/>
    <w:rsid w:val="00D86C70"/>
    <w:rsid w:val="00D86D97"/>
    <w:rsid w:val="00D871C4"/>
    <w:rsid w:val="00D8747F"/>
    <w:rsid w:val="00D8773A"/>
    <w:rsid w:val="00D877D3"/>
    <w:rsid w:val="00D87922"/>
    <w:rsid w:val="00D87BFB"/>
    <w:rsid w:val="00D87CB1"/>
    <w:rsid w:val="00D87F85"/>
    <w:rsid w:val="00D9032D"/>
    <w:rsid w:val="00D903BC"/>
    <w:rsid w:val="00D90497"/>
    <w:rsid w:val="00D906EC"/>
    <w:rsid w:val="00D9091C"/>
    <w:rsid w:val="00D90A87"/>
    <w:rsid w:val="00D90BD1"/>
    <w:rsid w:val="00D90DBC"/>
    <w:rsid w:val="00D90E63"/>
    <w:rsid w:val="00D9104F"/>
    <w:rsid w:val="00D9105D"/>
    <w:rsid w:val="00D91405"/>
    <w:rsid w:val="00D9155D"/>
    <w:rsid w:val="00D91771"/>
    <w:rsid w:val="00D91788"/>
    <w:rsid w:val="00D9186E"/>
    <w:rsid w:val="00D91B0C"/>
    <w:rsid w:val="00D91C83"/>
    <w:rsid w:val="00D91D9E"/>
    <w:rsid w:val="00D92075"/>
    <w:rsid w:val="00D922D6"/>
    <w:rsid w:val="00D92584"/>
    <w:rsid w:val="00D925C2"/>
    <w:rsid w:val="00D925DC"/>
    <w:rsid w:val="00D92724"/>
    <w:rsid w:val="00D92842"/>
    <w:rsid w:val="00D92DA5"/>
    <w:rsid w:val="00D92DED"/>
    <w:rsid w:val="00D930E5"/>
    <w:rsid w:val="00D932A9"/>
    <w:rsid w:val="00D93583"/>
    <w:rsid w:val="00D9362E"/>
    <w:rsid w:val="00D9363F"/>
    <w:rsid w:val="00D93D91"/>
    <w:rsid w:val="00D94051"/>
    <w:rsid w:val="00D9416F"/>
    <w:rsid w:val="00D9444A"/>
    <w:rsid w:val="00D945EF"/>
    <w:rsid w:val="00D94B98"/>
    <w:rsid w:val="00D94D0B"/>
    <w:rsid w:val="00D94D3A"/>
    <w:rsid w:val="00D957B7"/>
    <w:rsid w:val="00D95AB8"/>
    <w:rsid w:val="00D95C94"/>
    <w:rsid w:val="00D95CC4"/>
    <w:rsid w:val="00D9605A"/>
    <w:rsid w:val="00D96623"/>
    <w:rsid w:val="00D96868"/>
    <w:rsid w:val="00D968C9"/>
    <w:rsid w:val="00D969DF"/>
    <w:rsid w:val="00D970A5"/>
    <w:rsid w:val="00D970F9"/>
    <w:rsid w:val="00D9721F"/>
    <w:rsid w:val="00D9737E"/>
    <w:rsid w:val="00D97662"/>
    <w:rsid w:val="00D97852"/>
    <w:rsid w:val="00D978B8"/>
    <w:rsid w:val="00D979E7"/>
    <w:rsid w:val="00D97A63"/>
    <w:rsid w:val="00D97C08"/>
    <w:rsid w:val="00D97C14"/>
    <w:rsid w:val="00D97E9F"/>
    <w:rsid w:val="00DA0345"/>
    <w:rsid w:val="00DA0D4F"/>
    <w:rsid w:val="00DA0E6B"/>
    <w:rsid w:val="00DA1530"/>
    <w:rsid w:val="00DA156E"/>
    <w:rsid w:val="00DA1667"/>
    <w:rsid w:val="00DA16C3"/>
    <w:rsid w:val="00DA193C"/>
    <w:rsid w:val="00DA1C02"/>
    <w:rsid w:val="00DA1E17"/>
    <w:rsid w:val="00DA1F77"/>
    <w:rsid w:val="00DA1FDA"/>
    <w:rsid w:val="00DA2082"/>
    <w:rsid w:val="00DA215B"/>
    <w:rsid w:val="00DA23ED"/>
    <w:rsid w:val="00DA26A8"/>
    <w:rsid w:val="00DA2984"/>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394"/>
    <w:rsid w:val="00DA43BA"/>
    <w:rsid w:val="00DA4B66"/>
    <w:rsid w:val="00DA4CE3"/>
    <w:rsid w:val="00DA5073"/>
    <w:rsid w:val="00DA5478"/>
    <w:rsid w:val="00DA579C"/>
    <w:rsid w:val="00DA5836"/>
    <w:rsid w:val="00DA584A"/>
    <w:rsid w:val="00DA586A"/>
    <w:rsid w:val="00DA5927"/>
    <w:rsid w:val="00DA5A15"/>
    <w:rsid w:val="00DA5D00"/>
    <w:rsid w:val="00DA5EC7"/>
    <w:rsid w:val="00DA6003"/>
    <w:rsid w:val="00DA6134"/>
    <w:rsid w:val="00DA62A2"/>
    <w:rsid w:val="00DA644A"/>
    <w:rsid w:val="00DA6745"/>
    <w:rsid w:val="00DA6B67"/>
    <w:rsid w:val="00DA6D47"/>
    <w:rsid w:val="00DA6D81"/>
    <w:rsid w:val="00DA6DC9"/>
    <w:rsid w:val="00DA6DE6"/>
    <w:rsid w:val="00DA713C"/>
    <w:rsid w:val="00DA7381"/>
    <w:rsid w:val="00DA7433"/>
    <w:rsid w:val="00DA76A9"/>
    <w:rsid w:val="00DA7E48"/>
    <w:rsid w:val="00DB0006"/>
    <w:rsid w:val="00DB014C"/>
    <w:rsid w:val="00DB016D"/>
    <w:rsid w:val="00DB02E3"/>
    <w:rsid w:val="00DB0365"/>
    <w:rsid w:val="00DB04BB"/>
    <w:rsid w:val="00DB04F0"/>
    <w:rsid w:val="00DB0524"/>
    <w:rsid w:val="00DB05C4"/>
    <w:rsid w:val="00DB0738"/>
    <w:rsid w:val="00DB07CC"/>
    <w:rsid w:val="00DB0B68"/>
    <w:rsid w:val="00DB0CBB"/>
    <w:rsid w:val="00DB0D2C"/>
    <w:rsid w:val="00DB0F64"/>
    <w:rsid w:val="00DB0F9C"/>
    <w:rsid w:val="00DB1026"/>
    <w:rsid w:val="00DB15EE"/>
    <w:rsid w:val="00DB16EB"/>
    <w:rsid w:val="00DB18E0"/>
    <w:rsid w:val="00DB1987"/>
    <w:rsid w:val="00DB1A4B"/>
    <w:rsid w:val="00DB1B98"/>
    <w:rsid w:val="00DB1CA0"/>
    <w:rsid w:val="00DB1D58"/>
    <w:rsid w:val="00DB1FA2"/>
    <w:rsid w:val="00DB2094"/>
    <w:rsid w:val="00DB2200"/>
    <w:rsid w:val="00DB224E"/>
    <w:rsid w:val="00DB2284"/>
    <w:rsid w:val="00DB2364"/>
    <w:rsid w:val="00DB2567"/>
    <w:rsid w:val="00DB273B"/>
    <w:rsid w:val="00DB2768"/>
    <w:rsid w:val="00DB277B"/>
    <w:rsid w:val="00DB27BD"/>
    <w:rsid w:val="00DB2AB2"/>
    <w:rsid w:val="00DB2B83"/>
    <w:rsid w:val="00DB2C95"/>
    <w:rsid w:val="00DB2E72"/>
    <w:rsid w:val="00DB317B"/>
    <w:rsid w:val="00DB3213"/>
    <w:rsid w:val="00DB3267"/>
    <w:rsid w:val="00DB384E"/>
    <w:rsid w:val="00DB3F92"/>
    <w:rsid w:val="00DB3FD4"/>
    <w:rsid w:val="00DB43F6"/>
    <w:rsid w:val="00DB4655"/>
    <w:rsid w:val="00DB4663"/>
    <w:rsid w:val="00DB4798"/>
    <w:rsid w:val="00DB4998"/>
    <w:rsid w:val="00DB4A15"/>
    <w:rsid w:val="00DB4AEA"/>
    <w:rsid w:val="00DB4DA2"/>
    <w:rsid w:val="00DB4F79"/>
    <w:rsid w:val="00DB5055"/>
    <w:rsid w:val="00DB5100"/>
    <w:rsid w:val="00DB515F"/>
    <w:rsid w:val="00DB52F0"/>
    <w:rsid w:val="00DB53B0"/>
    <w:rsid w:val="00DB5651"/>
    <w:rsid w:val="00DB56D5"/>
    <w:rsid w:val="00DB5778"/>
    <w:rsid w:val="00DB598B"/>
    <w:rsid w:val="00DB598E"/>
    <w:rsid w:val="00DB59A0"/>
    <w:rsid w:val="00DB5A3E"/>
    <w:rsid w:val="00DB5ACE"/>
    <w:rsid w:val="00DB5B98"/>
    <w:rsid w:val="00DB5C48"/>
    <w:rsid w:val="00DB5E7D"/>
    <w:rsid w:val="00DB5FBD"/>
    <w:rsid w:val="00DB60FC"/>
    <w:rsid w:val="00DB622E"/>
    <w:rsid w:val="00DB67A9"/>
    <w:rsid w:val="00DB67BA"/>
    <w:rsid w:val="00DB6967"/>
    <w:rsid w:val="00DB6A0C"/>
    <w:rsid w:val="00DB6C0F"/>
    <w:rsid w:val="00DB6D59"/>
    <w:rsid w:val="00DB6E5F"/>
    <w:rsid w:val="00DB6E8A"/>
    <w:rsid w:val="00DB6FDB"/>
    <w:rsid w:val="00DB718C"/>
    <w:rsid w:val="00DB73C7"/>
    <w:rsid w:val="00DB75B8"/>
    <w:rsid w:val="00DB7678"/>
    <w:rsid w:val="00DB790D"/>
    <w:rsid w:val="00DB79C1"/>
    <w:rsid w:val="00DB7DE2"/>
    <w:rsid w:val="00DB7FAC"/>
    <w:rsid w:val="00DC00A7"/>
    <w:rsid w:val="00DC0250"/>
    <w:rsid w:val="00DC044D"/>
    <w:rsid w:val="00DC051F"/>
    <w:rsid w:val="00DC07AA"/>
    <w:rsid w:val="00DC097C"/>
    <w:rsid w:val="00DC09CF"/>
    <w:rsid w:val="00DC1136"/>
    <w:rsid w:val="00DC13AB"/>
    <w:rsid w:val="00DC1406"/>
    <w:rsid w:val="00DC144B"/>
    <w:rsid w:val="00DC146D"/>
    <w:rsid w:val="00DC1470"/>
    <w:rsid w:val="00DC15D6"/>
    <w:rsid w:val="00DC1756"/>
    <w:rsid w:val="00DC19BD"/>
    <w:rsid w:val="00DC1ABC"/>
    <w:rsid w:val="00DC25F5"/>
    <w:rsid w:val="00DC2680"/>
    <w:rsid w:val="00DC26C7"/>
    <w:rsid w:val="00DC2B37"/>
    <w:rsid w:val="00DC2BEE"/>
    <w:rsid w:val="00DC2E5C"/>
    <w:rsid w:val="00DC2EED"/>
    <w:rsid w:val="00DC2F2F"/>
    <w:rsid w:val="00DC2F93"/>
    <w:rsid w:val="00DC3452"/>
    <w:rsid w:val="00DC36BC"/>
    <w:rsid w:val="00DC374A"/>
    <w:rsid w:val="00DC3AB2"/>
    <w:rsid w:val="00DC3C6D"/>
    <w:rsid w:val="00DC3D64"/>
    <w:rsid w:val="00DC3E34"/>
    <w:rsid w:val="00DC409B"/>
    <w:rsid w:val="00DC424B"/>
    <w:rsid w:val="00DC42F4"/>
    <w:rsid w:val="00DC42FD"/>
    <w:rsid w:val="00DC4A23"/>
    <w:rsid w:val="00DC4A4D"/>
    <w:rsid w:val="00DC4D3A"/>
    <w:rsid w:val="00DC4DDA"/>
    <w:rsid w:val="00DC4ECA"/>
    <w:rsid w:val="00DC4F57"/>
    <w:rsid w:val="00DC5177"/>
    <w:rsid w:val="00DC51B9"/>
    <w:rsid w:val="00DC537D"/>
    <w:rsid w:val="00DC53DF"/>
    <w:rsid w:val="00DC540A"/>
    <w:rsid w:val="00DC5670"/>
    <w:rsid w:val="00DC5757"/>
    <w:rsid w:val="00DC5B31"/>
    <w:rsid w:val="00DC5BF0"/>
    <w:rsid w:val="00DC5D12"/>
    <w:rsid w:val="00DC62E8"/>
    <w:rsid w:val="00DC630F"/>
    <w:rsid w:val="00DC6320"/>
    <w:rsid w:val="00DC6321"/>
    <w:rsid w:val="00DC6391"/>
    <w:rsid w:val="00DC666F"/>
    <w:rsid w:val="00DC6670"/>
    <w:rsid w:val="00DC6B85"/>
    <w:rsid w:val="00DC6EF1"/>
    <w:rsid w:val="00DC7525"/>
    <w:rsid w:val="00DC78A8"/>
    <w:rsid w:val="00DC7923"/>
    <w:rsid w:val="00DC7ADD"/>
    <w:rsid w:val="00DC7D8B"/>
    <w:rsid w:val="00DD0591"/>
    <w:rsid w:val="00DD0900"/>
    <w:rsid w:val="00DD0963"/>
    <w:rsid w:val="00DD0AED"/>
    <w:rsid w:val="00DD0B5D"/>
    <w:rsid w:val="00DD0D7B"/>
    <w:rsid w:val="00DD102F"/>
    <w:rsid w:val="00DD10D9"/>
    <w:rsid w:val="00DD146D"/>
    <w:rsid w:val="00DD15D9"/>
    <w:rsid w:val="00DD1851"/>
    <w:rsid w:val="00DD19DA"/>
    <w:rsid w:val="00DD1BE0"/>
    <w:rsid w:val="00DD1E25"/>
    <w:rsid w:val="00DD1F1C"/>
    <w:rsid w:val="00DD26CC"/>
    <w:rsid w:val="00DD2818"/>
    <w:rsid w:val="00DD2959"/>
    <w:rsid w:val="00DD2E9C"/>
    <w:rsid w:val="00DD2EAE"/>
    <w:rsid w:val="00DD2EEF"/>
    <w:rsid w:val="00DD303A"/>
    <w:rsid w:val="00DD3232"/>
    <w:rsid w:val="00DD35B6"/>
    <w:rsid w:val="00DD3990"/>
    <w:rsid w:val="00DD39EF"/>
    <w:rsid w:val="00DD3B19"/>
    <w:rsid w:val="00DD3C29"/>
    <w:rsid w:val="00DD3C3A"/>
    <w:rsid w:val="00DD3DCC"/>
    <w:rsid w:val="00DD4223"/>
    <w:rsid w:val="00DD4232"/>
    <w:rsid w:val="00DD4234"/>
    <w:rsid w:val="00DD444D"/>
    <w:rsid w:val="00DD4493"/>
    <w:rsid w:val="00DD45ED"/>
    <w:rsid w:val="00DD4658"/>
    <w:rsid w:val="00DD468B"/>
    <w:rsid w:val="00DD46B3"/>
    <w:rsid w:val="00DD4918"/>
    <w:rsid w:val="00DD4F59"/>
    <w:rsid w:val="00DD4F5F"/>
    <w:rsid w:val="00DD4F6A"/>
    <w:rsid w:val="00DD4FC3"/>
    <w:rsid w:val="00DD5010"/>
    <w:rsid w:val="00DD5462"/>
    <w:rsid w:val="00DD56C2"/>
    <w:rsid w:val="00DD5854"/>
    <w:rsid w:val="00DD58A0"/>
    <w:rsid w:val="00DD62C4"/>
    <w:rsid w:val="00DD647B"/>
    <w:rsid w:val="00DD6573"/>
    <w:rsid w:val="00DD6699"/>
    <w:rsid w:val="00DD67B3"/>
    <w:rsid w:val="00DD68CA"/>
    <w:rsid w:val="00DD699E"/>
    <w:rsid w:val="00DD6E77"/>
    <w:rsid w:val="00DD6EA6"/>
    <w:rsid w:val="00DD6F0F"/>
    <w:rsid w:val="00DD7275"/>
    <w:rsid w:val="00DD73A7"/>
    <w:rsid w:val="00DD7488"/>
    <w:rsid w:val="00DD7555"/>
    <w:rsid w:val="00DD7602"/>
    <w:rsid w:val="00DD7A9B"/>
    <w:rsid w:val="00DD7D19"/>
    <w:rsid w:val="00DD7F5B"/>
    <w:rsid w:val="00DE0011"/>
    <w:rsid w:val="00DE0203"/>
    <w:rsid w:val="00DE050F"/>
    <w:rsid w:val="00DE0514"/>
    <w:rsid w:val="00DE0515"/>
    <w:rsid w:val="00DE0597"/>
    <w:rsid w:val="00DE0669"/>
    <w:rsid w:val="00DE0AB0"/>
    <w:rsid w:val="00DE0D14"/>
    <w:rsid w:val="00DE0E25"/>
    <w:rsid w:val="00DE0EFA"/>
    <w:rsid w:val="00DE102D"/>
    <w:rsid w:val="00DE1259"/>
    <w:rsid w:val="00DE16D9"/>
    <w:rsid w:val="00DE1705"/>
    <w:rsid w:val="00DE175F"/>
    <w:rsid w:val="00DE17E2"/>
    <w:rsid w:val="00DE1815"/>
    <w:rsid w:val="00DE18E8"/>
    <w:rsid w:val="00DE1BB0"/>
    <w:rsid w:val="00DE1CBE"/>
    <w:rsid w:val="00DE1FAA"/>
    <w:rsid w:val="00DE206E"/>
    <w:rsid w:val="00DE2464"/>
    <w:rsid w:val="00DE246F"/>
    <w:rsid w:val="00DE24ED"/>
    <w:rsid w:val="00DE260A"/>
    <w:rsid w:val="00DE26B4"/>
    <w:rsid w:val="00DE27DC"/>
    <w:rsid w:val="00DE29C7"/>
    <w:rsid w:val="00DE2B87"/>
    <w:rsid w:val="00DE2CF5"/>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E"/>
    <w:rsid w:val="00DE455A"/>
    <w:rsid w:val="00DE4760"/>
    <w:rsid w:val="00DE481A"/>
    <w:rsid w:val="00DE4A9C"/>
    <w:rsid w:val="00DE4B08"/>
    <w:rsid w:val="00DE4BD3"/>
    <w:rsid w:val="00DE4C46"/>
    <w:rsid w:val="00DE5012"/>
    <w:rsid w:val="00DE5022"/>
    <w:rsid w:val="00DE50D8"/>
    <w:rsid w:val="00DE51B5"/>
    <w:rsid w:val="00DE5717"/>
    <w:rsid w:val="00DE5765"/>
    <w:rsid w:val="00DE5804"/>
    <w:rsid w:val="00DE5862"/>
    <w:rsid w:val="00DE5A0C"/>
    <w:rsid w:val="00DE5DDB"/>
    <w:rsid w:val="00DE6229"/>
    <w:rsid w:val="00DE636E"/>
    <w:rsid w:val="00DE63F5"/>
    <w:rsid w:val="00DE64B1"/>
    <w:rsid w:val="00DE6668"/>
    <w:rsid w:val="00DE6734"/>
    <w:rsid w:val="00DE74FE"/>
    <w:rsid w:val="00DE7559"/>
    <w:rsid w:val="00DE7641"/>
    <w:rsid w:val="00DE7B43"/>
    <w:rsid w:val="00DF000B"/>
    <w:rsid w:val="00DF0489"/>
    <w:rsid w:val="00DF04A7"/>
    <w:rsid w:val="00DF0680"/>
    <w:rsid w:val="00DF090E"/>
    <w:rsid w:val="00DF0D4E"/>
    <w:rsid w:val="00DF0DB8"/>
    <w:rsid w:val="00DF0F1C"/>
    <w:rsid w:val="00DF111A"/>
    <w:rsid w:val="00DF1325"/>
    <w:rsid w:val="00DF1376"/>
    <w:rsid w:val="00DF17FB"/>
    <w:rsid w:val="00DF1846"/>
    <w:rsid w:val="00DF1AB8"/>
    <w:rsid w:val="00DF1B1F"/>
    <w:rsid w:val="00DF1D30"/>
    <w:rsid w:val="00DF1D4E"/>
    <w:rsid w:val="00DF1F38"/>
    <w:rsid w:val="00DF20D7"/>
    <w:rsid w:val="00DF2150"/>
    <w:rsid w:val="00DF22E9"/>
    <w:rsid w:val="00DF2300"/>
    <w:rsid w:val="00DF234D"/>
    <w:rsid w:val="00DF25FA"/>
    <w:rsid w:val="00DF262C"/>
    <w:rsid w:val="00DF277B"/>
    <w:rsid w:val="00DF2C0F"/>
    <w:rsid w:val="00DF2D84"/>
    <w:rsid w:val="00DF3362"/>
    <w:rsid w:val="00DF3368"/>
    <w:rsid w:val="00DF3619"/>
    <w:rsid w:val="00DF362E"/>
    <w:rsid w:val="00DF376F"/>
    <w:rsid w:val="00DF3A1F"/>
    <w:rsid w:val="00DF3CDC"/>
    <w:rsid w:val="00DF3E7A"/>
    <w:rsid w:val="00DF3F42"/>
    <w:rsid w:val="00DF3F6F"/>
    <w:rsid w:val="00DF4079"/>
    <w:rsid w:val="00DF4240"/>
    <w:rsid w:val="00DF42C5"/>
    <w:rsid w:val="00DF45BC"/>
    <w:rsid w:val="00DF45E7"/>
    <w:rsid w:val="00DF492A"/>
    <w:rsid w:val="00DF4990"/>
    <w:rsid w:val="00DF4A0D"/>
    <w:rsid w:val="00DF4D98"/>
    <w:rsid w:val="00DF4FBB"/>
    <w:rsid w:val="00DF52F4"/>
    <w:rsid w:val="00DF531B"/>
    <w:rsid w:val="00DF53D5"/>
    <w:rsid w:val="00DF58BB"/>
    <w:rsid w:val="00DF595F"/>
    <w:rsid w:val="00DF596A"/>
    <w:rsid w:val="00DF5978"/>
    <w:rsid w:val="00DF59B1"/>
    <w:rsid w:val="00DF5E8B"/>
    <w:rsid w:val="00DF6100"/>
    <w:rsid w:val="00DF628E"/>
    <w:rsid w:val="00DF62FA"/>
    <w:rsid w:val="00DF6335"/>
    <w:rsid w:val="00DF6442"/>
    <w:rsid w:val="00DF66EB"/>
    <w:rsid w:val="00DF6865"/>
    <w:rsid w:val="00DF68BD"/>
    <w:rsid w:val="00DF68C4"/>
    <w:rsid w:val="00DF68EA"/>
    <w:rsid w:val="00DF691B"/>
    <w:rsid w:val="00DF6B56"/>
    <w:rsid w:val="00DF6FB8"/>
    <w:rsid w:val="00DF705C"/>
    <w:rsid w:val="00DF788E"/>
    <w:rsid w:val="00DF7A7E"/>
    <w:rsid w:val="00DF7A80"/>
    <w:rsid w:val="00DF7C2D"/>
    <w:rsid w:val="00E00002"/>
    <w:rsid w:val="00E00010"/>
    <w:rsid w:val="00E000EB"/>
    <w:rsid w:val="00E00213"/>
    <w:rsid w:val="00E004BD"/>
    <w:rsid w:val="00E0059D"/>
    <w:rsid w:val="00E00718"/>
    <w:rsid w:val="00E00BA4"/>
    <w:rsid w:val="00E00CF4"/>
    <w:rsid w:val="00E0101F"/>
    <w:rsid w:val="00E0106A"/>
    <w:rsid w:val="00E0106E"/>
    <w:rsid w:val="00E01238"/>
    <w:rsid w:val="00E013FC"/>
    <w:rsid w:val="00E0142D"/>
    <w:rsid w:val="00E0174B"/>
    <w:rsid w:val="00E01765"/>
    <w:rsid w:val="00E018A4"/>
    <w:rsid w:val="00E01CDC"/>
    <w:rsid w:val="00E01D4D"/>
    <w:rsid w:val="00E01D71"/>
    <w:rsid w:val="00E01E3A"/>
    <w:rsid w:val="00E01E6A"/>
    <w:rsid w:val="00E01F8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4D2"/>
    <w:rsid w:val="00E0361E"/>
    <w:rsid w:val="00E03772"/>
    <w:rsid w:val="00E03B1E"/>
    <w:rsid w:val="00E04308"/>
    <w:rsid w:val="00E04393"/>
    <w:rsid w:val="00E04397"/>
    <w:rsid w:val="00E046C5"/>
    <w:rsid w:val="00E0482D"/>
    <w:rsid w:val="00E04831"/>
    <w:rsid w:val="00E048FD"/>
    <w:rsid w:val="00E04993"/>
    <w:rsid w:val="00E049D9"/>
    <w:rsid w:val="00E04B59"/>
    <w:rsid w:val="00E04FA9"/>
    <w:rsid w:val="00E0505A"/>
    <w:rsid w:val="00E050E7"/>
    <w:rsid w:val="00E05223"/>
    <w:rsid w:val="00E05234"/>
    <w:rsid w:val="00E052E6"/>
    <w:rsid w:val="00E05390"/>
    <w:rsid w:val="00E054B6"/>
    <w:rsid w:val="00E05673"/>
    <w:rsid w:val="00E0596B"/>
    <w:rsid w:val="00E059B4"/>
    <w:rsid w:val="00E05A60"/>
    <w:rsid w:val="00E05C8F"/>
    <w:rsid w:val="00E05D9B"/>
    <w:rsid w:val="00E05E23"/>
    <w:rsid w:val="00E0633E"/>
    <w:rsid w:val="00E0649B"/>
    <w:rsid w:val="00E064AD"/>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AB6"/>
    <w:rsid w:val="00E07AB8"/>
    <w:rsid w:val="00E07C35"/>
    <w:rsid w:val="00E07C79"/>
    <w:rsid w:val="00E07FB7"/>
    <w:rsid w:val="00E10012"/>
    <w:rsid w:val="00E10153"/>
    <w:rsid w:val="00E107A6"/>
    <w:rsid w:val="00E10847"/>
    <w:rsid w:val="00E10F7F"/>
    <w:rsid w:val="00E10FD3"/>
    <w:rsid w:val="00E1162B"/>
    <w:rsid w:val="00E117EE"/>
    <w:rsid w:val="00E11B5E"/>
    <w:rsid w:val="00E11B83"/>
    <w:rsid w:val="00E11C4F"/>
    <w:rsid w:val="00E11C6E"/>
    <w:rsid w:val="00E11FF9"/>
    <w:rsid w:val="00E1204C"/>
    <w:rsid w:val="00E12613"/>
    <w:rsid w:val="00E12871"/>
    <w:rsid w:val="00E12884"/>
    <w:rsid w:val="00E1295B"/>
    <w:rsid w:val="00E12C4E"/>
    <w:rsid w:val="00E12EF1"/>
    <w:rsid w:val="00E12F9A"/>
    <w:rsid w:val="00E1309D"/>
    <w:rsid w:val="00E131F4"/>
    <w:rsid w:val="00E1342B"/>
    <w:rsid w:val="00E1358C"/>
    <w:rsid w:val="00E13764"/>
    <w:rsid w:val="00E13784"/>
    <w:rsid w:val="00E137B0"/>
    <w:rsid w:val="00E13890"/>
    <w:rsid w:val="00E13942"/>
    <w:rsid w:val="00E13A09"/>
    <w:rsid w:val="00E13D87"/>
    <w:rsid w:val="00E1405B"/>
    <w:rsid w:val="00E144E9"/>
    <w:rsid w:val="00E145A7"/>
    <w:rsid w:val="00E146BB"/>
    <w:rsid w:val="00E1479C"/>
    <w:rsid w:val="00E14829"/>
    <w:rsid w:val="00E14945"/>
    <w:rsid w:val="00E149BE"/>
    <w:rsid w:val="00E14D05"/>
    <w:rsid w:val="00E14F1D"/>
    <w:rsid w:val="00E14FB2"/>
    <w:rsid w:val="00E1512D"/>
    <w:rsid w:val="00E15225"/>
    <w:rsid w:val="00E1531C"/>
    <w:rsid w:val="00E1553F"/>
    <w:rsid w:val="00E155D0"/>
    <w:rsid w:val="00E1588D"/>
    <w:rsid w:val="00E15909"/>
    <w:rsid w:val="00E15A2A"/>
    <w:rsid w:val="00E15A9F"/>
    <w:rsid w:val="00E15BCF"/>
    <w:rsid w:val="00E15D2B"/>
    <w:rsid w:val="00E15DD4"/>
    <w:rsid w:val="00E160F0"/>
    <w:rsid w:val="00E16297"/>
    <w:rsid w:val="00E16338"/>
    <w:rsid w:val="00E16452"/>
    <w:rsid w:val="00E16672"/>
    <w:rsid w:val="00E16831"/>
    <w:rsid w:val="00E16994"/>
    <w:rsid w:val="00E1705A"/>
    <w:rsid w:val="00E170AB"/>
    <w:rsid w:val="00E17354"/>
    <w:rsid w:val="00E17570"/>
    <w:rsid w:val="00E17694"/>
    <w:rsid w:val="00E17804"/>
    <w:rsid w:val="00E17902"/>
    <w:rsid w:val="00E17A30"/>
    <w:rsid w:val="00E17C40"/>
    <w:rsid w:val="00E2028D"/>
    <w:rsid w:val="00E20AA7"/>
    <w:rsid w:val="00E20AFB"/>
    <w:rsid w:val="00E20B6F"/>
    <w:rsid w:val="00E20BD8"/>
    <w:rsid w:val="00E20F00"/>
    <w:rsid w:val="00E215C7"/>
    <w:rsid w:val="00E2161F"/>
    <w:rsid w:val="00E216E9"/>
    <w:rsid w:val="00E21745"/>
    <w:rsid w:val="00E2188B"/>
    <w:rsid w:val="00E21A48"/>
    <w:rsid w:val="00E21ADB"/>
    <w:rsid w:val="00E21E8A"/>
    <w:rsid w:val="00E220BE"/>
    <w:rsid w:val="00E2223F"/>
    <w:rsid w:val="00E22425"/>
    <w:rsid w:val="00E224EF"/>
    <w:rsid w:val="00E2277B"/>
    <w:rsid w:val="00E22890"/>
    <w:rsid w:val="00E22BC3"/>
    <w:rsid w:val="00E23045"/>
    <w:rsid w:val="00E234BC"/>
    <w:rsid w:val="00E2355B"/>
    <w:rsid w:val="00E235C6"/>
    <w:rsid w:val="00E23656"/>
    <w:rsid w:val="00E23905"/>
    <w:rsid w:val="00E23ADD"/>
    <w:rsid w:val="00E23BB2"/>
    <w:rsid w:val="00E23D46"/>
    <w:rsid w:val="00E23DC9"/>
    <w:rsid w:val="00E23EB7"/>
    <w:rsid w:val="00E24062"/>
    <w:rsid w:val="00E2450E"/>
    <w:rsid w:val="00E2474B"/>
    <w:rsid w:val="00E24894"/>
    <w:rsid w:val="00E24C46"/>
    <w:rsid w:val="00E24D4F"/>
    <w:rsid w:val="00E24FA2"/>
    <w:rsid w:val="00E252E4"/>
    <w:rsid w:val="00E2555C"/>
    <w:rsid w:val="00E257E4"/>
    <w:rsid w:val="00E25E18"/>
    <w:rsid w:val="00E26313"/>
    <w:rsid w:val="00E26367"/>
    <w:rsid w:val="00E263A8"/>
    <w:rsid w:val="00E2657A"/>
    <w:rsid w:val="00E2665A"/>
    <w:rsid w:val="00E26696"/>
    <w:rsid w:val="00E267C2"/>
    <w:rsid w:val="00E26CD9"/>
    <w:rsid w:val="00E26E29"/>
    <w:rsid w:val="00E2701E"/>
    <w:rsid w:val="00E27109"/>
    <w:rsid w:val="00E27124"/>
    <w:rsid w:val="00E27401"/>
    <w:rsid w:val="00E27588"/>
    <w:rsid w:val="00E27663"/>
    <w:rsid w:val="00E27A6C"/>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0FD8"/>
    <w:rsid w:val="00E3102E"/>
    <w:rsid w:val="00E310A4"/>
    <w:rsid w:val="00E310AC"/>
    <w:rsid w:val="00E3124C"/>
    <w:rsid w:val="00E3133C"/>
    <w:rsid w:val="00E316F7"/>
    <w:rsid w:val="00E31749"/>
    <w:rsid w:val="00E31A45"/>
    <w:rsid w:val="00E31AB8"/>
    <w:rsid w:val="00E31B0D"/>
    <w:rsid w:val="00E31DC5"/>
    <w:rsid w:val="00E31EEE"/>
    <w:rsid w:val="00E32109"/>
    <w:rsid w:val="00E3231D"/>
    <w:rsid w:val="00E323A2"/>
    <w:rsid w:val="00E323A5"/>
    <w:rsid w:val="00E3272B"/>
    <w:rsid w:val="00E32927"/>
    <w:rsid w:val="00E32991"/>
    <w:rsid w:val="00E32B3B"/>
    <w:rsid w:val="00E32B9A"/>
    <w:rsid w:val="00E32BB0"/>
    <w:rsid w:val="00E32BEA"/>
    <w:rsid w:val="00E32FBC"/>
    <w:rsid w:val="00E32FDF"/>
    <w:rsid w:val="00E335C6"/>
    <w:rsid w:val="00E335EC"/>
    <w:rsid w:val="00E33779"/>
    <w:rsid w:val="00E337D8"/>
    <w:rsid w:val="00E33D5F"/>
    <w:rsid w:val="00E33EDD"/>
    <w:rsid w:val="00E33F8B"/>
    <w:rsid w:val="00E3402C"/>
    <w:rsid w:val="00E34174"/>
    <w:rsid w:val="00E342E5"/>
    <w:rsid w:val="00E3438E"/>
    <w:rsid w:val="00E3440E"/>
    <w:rsid w:val="00E34488"/>
    <w:rsid w:val="00E344D0"/>
    <w:rsid w:val="00E34719"/>
    <w:rsid w:val="00E3477A"/>
    <w:rsid w:val="00E347CD"/>
    <w:rsid w:val="00E3482A"/>
    <w:rsid w:val="00E348E9"/>
    <w:rsid w:val="00E34ACC"/>
    <w:rsid w:val="00E34B5B"/>
    <w:rsid w:val="00E34C87"/>
    <w:rsid w:val="00E34CAB"/>
    <w:rsid w:val="00E34E96"/>
    <w:rsid w:val="00E34F26"/>
    <w:rsid w:val="00E350FE"/>
    <w:rsid w:val="00E3552F"/>
    <w:rsid w:val="00E35586"/>
    <w:rsid w:val="00E355CB"/>
    <w:rsid w:val="00E35624"/>
    <w:rsid w:val="00E35702"/>
    <w:rsid w:val="00E35745"/>
    <w:rsid w:val="00E35A7E"/>
    <w:rsid w:val="00E35B17"/>
    <w:rsid w:val="00E35BBB"/>
    <w:rsid w:val="00E35C8B"/>
    <w:rsid w:val="00E35DDA"/>
    <w:rsid w:val="00E35E47"/>
    <w:rsid w:val="00E360F4"/>
    <w:rsid w:val="00E36256"/>
    <w:rsid w:val="00E362A6"/>
    <w:rsid w:val="00E367C6"/>
    <w:rsid w:val="00E36996"/>
    <w:rsid w:val="00E369A4"/>
    <w:rsid w:val="00E369E6"/>
    <w:rsid w:val="00E36A0E"/>
    <w:rsid w:val="00E36ACC"/>
    <w:rsid w:val="00E36ACD"/>
    <w:rsid w:val="00E36E5C"/>
    <w:rsid w:val="00E3700B"/>
    <w:rsid w:val="00E372BB"/>
    <w:rsid w:val="00E37339"/>
    <w:rsid w:val="00E37399"/>
    <w:rsid w:val="00E374EC"/>
    <w:rsid w:val="00E37A45"/>
    <w:rsid w:val="00E37C6F"/>
    <w:rsid w:val="00E37D28"/>
    <w:rsid w:val="00E37D36"/>
    <w:rsid w:val="00E37D9E"/>
    <w:rsid w:val="00E40073"/>
    <w:rsid w:val="00E401FD"/>
    <w:rsid w:val="00E40243"/>
    <w:rsid w:val="00E402C8"/>
    <w:rsid w:val="00E402F6"/>
    <w:rsid w:val="00E404C4"/>
    <w:rsid w:val="00E4060A"/>
    <w:rsid w:val="00E40C15"/>
    <w:rsid w:val="00E40E02"/>
    <w:rsid w:val="00E40FEE"/>
    <w:rsid w:val="00E4116F"/>
    <w:rsid w:val="00E411C0"/>
    <w:rsid w:val="00E41514"/>
    <w:rsid w:val="00E415F3"/>
    <w:rsid w:val="00E4167B"/>
    <w:rsid w:val="00E4185A"/>
    <w:rsid w:val="00E41AC6"/>
    <w:rsid w:val="00E41C21"/>
    <w:rsid w:val="00E41F0E"/>
    <w:rsid w:val="00E422E5"/>
    <w:rsid w:val="00E425A2"/>
    <w:rsid w:val="00E42614"/>
    <w:rsid w:val="00E426EF"/>
    <w:rsid w:val="00E42901"/>
    <w:rsid w:val="00E42DD2"/>
    <w:rsid w:val="00E42E4B"/>
    <w:rsid w:val="00E42F1D"/>
    <w:rsid w:val="00E431CB"/>
    <w:rsid w:val="00E432EA"/>
    <w:rsid w:val="00E432F6"/>
    <w:rsid w:val="00E43682"/>
    <w:rsid w:val="00E436F9"/>
    <w:rsid w:val="00E43732"/>
    <w:rsid w:val="00E43842"/>
    <w:rsid w:val="00E43B9F"/>
    <w:rsid w:val="00E43CCE"/>
    <w:rsid w:val="00E43D69"/>
    <w:rsid w:val="00E43F57"/>
    <w:rsid w:val="00E43FFE"/>
    <w:rsid w:val="00E4402D"/>
    <w:rsid w:val="00E4409D"/>
    <w:rsid w:val="00E44281"/>
    <w:rsid w:val="00E44314"/>
    <w:rsid w:val="00E4435F"/>
    <w:rsid w:val="00E444C5"/>
    <w:rsid w:val="00E445FF"/>
    <w:rsid w:val="00E446FD"/>
    <w:rsid w:val="00E448AA"/>
    <w:rsid w:val="00E44900"/>
    <w:rsid w:val="00E44972"/>
    <w:rsid w:val="00E44CDD"/>
    <w:rsid w:val="00E44D79"/>
    <w:rsid w:val="00E44E39"/>
    <w:rsid w:val="00E45129"/>
    <w:rsid w:val="00E4513D"/>
    <w:rsid w:val="00E4521D"/>
    <w:rsid w:val="00E4526A"/>
    <w:rsid w:val="00E4581F"/>
    <w:rsid w:val="00E4585D"/>
    <w:rsid w:val="00E45ADF"/>
    <w:rsid w:val="00E45C95"/>
    <w:rsid w:val="00E45FE9"/>
    <w:rsid w:val="00E460C1"/>
    <w:rsid w:val="00E46204"/>
    <w:rsid w:val="00E462AB"/>
    <w:rsid w:val="00E4649A"/>
    <w:rsid w:val="00E4667A"/>
    <w:rsid w:val="00E46A46"/>
    <w:rsid w:val="00E46B8C"/>
    <w:rsid w:val="00E46E2F"/>
    <w:rsid w:val="00E46FDB"/>
    <w:rsid w:val="00E472CC"/>
    <w:rsid w:val="00E47710"/>
    <w:rsid w:val="00E477E0"/>
    <w:rsid w:val="00E47B1A"/>
    <w:rsid w:val="00E47B7B"/>
    <w:rsid w:val="00E47B82"/>
    <w:rsid w:val="00E47BFA"/>
    <w:rsid w:val="00E47E45"/>
    <w:rsid w:val="00E47E96"/>
    <w:rsid w:val="00E47F6A"/>
    <w:rsid w:val="00E50083"/>
    <w:rsid w:val="00E50331"/>
    <w:rsid w:val="00E505D0"/>
    <w:rsid w:val="00E5064E"/>
    <w:rsid w:val="00E509D2"/>
    <w:rsid w:val="00E50BF8"/>
    <w:rsid w:val="00E50D85"/>
    <w:rsid w:val="00E51238"/>
    <w:rsid w:val="00E51498"/>
    <w:rsid w:val="00E51633"/>
    <w:rsid w:val="00E518F8"/>
    <w:rsid w:val="00E51A63"/>
    <w:rsid w:val="00E51CC6"/>
    <w:rsid w:val="00E51E65"/>
    <w:rsid w:val="00E51E93"/>
    <w:rsid w:val="00E51F0C"/>
    <w:rsid w:val="00E51FCD"/>
    <w:rsid w:val="00E52154"/>
    <w:rsid w:val="00E5273B"/>
    <w:rsid w:val="00E527B5"/>
    <w:rsid w:val="00E528CA"/>
    <w:rsid w:val="00E52965"/>
    <w:rsid w:val="00E52B5B"/>
    <w:rsid w:val="00E52ED9"/>
    <w:rsid w:val="00E531C3"/>
    <w:rsid w:val="00E53229"/>
    <w:rsid w:val="00E53368"/>
    <w:rsid w:val="00E533FD"/>
    <w:rsid w:val="00E53463"/>
    <w:rsid w:val="00E537F4"/>
    <w:rsid w:val="00E53871"/>
    <w:rsid w:val="00E53905"/>
    <w:rsid w:val="00E539DC"/>
    <w:rsid w:val="00E53BF1"/>
    <w:rsid w:val="00E53C62"/>
    <w:rsid w:val="00E53C6A"/>
    <w:rsid w:val="00E53F31"/>
    <w:rsid w:val="00E54087"/>
    <w:rsid w:val="00E540B9"/>
    <w:rsid w:val="00E540E2"/>
    <w:rsid w:val="00E544D3"/>
    <w:rsid w:val="00E544E0"/>
    <w:rsid w:val="00E54648"/>
    <w:rsid w:val="00E54928"/>
    <w:rsid w:val="00E54C08"/>
    <w:rsid w:val="00E54C6F"/>
    <w:rsid w:val="00E54EAA"/>
    <w:rsid w:val="00E5507B"/>
    <w:rsid w:val="00E55093"/>
    <w:rsid w:val="00E55232"/>
    <w:rsid w:val="00E55296"/>
    <w:rsid w:val="00E552C3"/>
    <w:rsid w:val="00E55444"/>
    <w:rsid w:val="00E5558C"/>
    <w:rsid w:val="00E556AD"/>
    <w:rsid w:val="00E55740"/>
    <w:rsid w:val="00E55785"/>
    <w:rsid w:val="00E558E9"/>
    <w:rsid w:val="00E55A6E"/>
    <w:rsid w:val="00E55E80"/>
    <w:rsid w:val="00E55ECB"/>
    <w:rsid w:val="00E56143"/>
    <w:rsid w:val="00E56297"/>
    <w:rsid w:val="00E5699F"/>
    <w:rsid w:val="00E569B9"/>
    <w:rsid w:val="00E56E21"/>
    <w:rsid w:val="00E56E54"/>
    <w:rsid w:val="00E56F98"/>
    <w:rsid w:val="00E5708D"/>
    <w:rsid w:val="00E5717F"/>
    <w:rsid w:val="00E57201"/>
    <w:rsid w:val="00E57247"/>
    <w:rsid w:val="00E572C6"/>
    <w:rsid w:val="00E57310"/>
    <w:rsid w:val="00E573FC"/>
    <w:rsid w:val="00E57541"/>
    <w:rsid w:val="00E57A3C"/>
    <w:rsid w:val="00E57AAD"/>
    <w:rsid w:val="00E57B45"/>
    <w:rsid w:val="00E57B91"/>
    <w:rsid w:val="00E57C60"/>
    <w:rsid w:val="00E57C82"/>
    <w:rsid w:val="00E602B2"/>
    <w:rsid w:val="00E602FE"/>
    <w:rsid w:val="00E60470"/>
    <w:rsid w:val="00E6094F"/>
    <w:rsid w:val="00E609BC"/>
    <w:rsid w:val="00E60ED3"/>
    <w:rsid w:val="00E60F4D"/>
    <w:rsid w:val="00E60F57"/>
    <w:rsid w:val="00E61029"/>
    <w:rsid w:val="00E61471"/>
    <w:rsid w:val="00E615F0"/>
    <w:rsid w:val="00E61AA8"/>
    <w:rsid w:val="00E61B20"/>
    <w:rsid w:val="00E61E48"/>
    <w:rsid w:val="00E61F21"/>
    <w:rsid w:val="00E61F6C"/>
    <w:rsid w:val="00E62023"/>
    <w:rsid w:val="00E62140"/>
    <w:rsid w:val="00E62632"/>
    <w:rsid w:val="00E62C6B"/>
    <w:rsid w:val="00E62D5D"/>
    <w:rsid w:val="00E62E8E"/>
    <w:rsid w:val="00E62FBB"/>
    <w:rsid w:val="00E631D5"/>
    <w:rsid w:val="00E63220"/>
    <w:rsid w:val="00E6327A"/>
    <w:rsid w:val="00E6352A"/>
    <w:rsid w:val="00E63677"/>
    <w:rsid w:val="00E6376E"/>
    <w:rsid w:val="00E638C0"/>
    <w:rsid w:val="00E6390A"/>
    <w:rsid w:val="00E63980"/>
    <w:rsid w:val="00E639BC"/>
    <w:rsid w:val="00E63A8B"/>
    <w:rsid w:val="00E63AF3"/>
    <w:rsid w:val="00E63B5F"/>
    <w:rsid w:val="00E63BA5"/>
    <w:rsid w:val="00E63F70"/>
    <w:rsid w:val="00E64012"/>
    <w:rsid w:val="00E6412C"/>
    <w:rsid w:val="00E6435E"/>
    <w:rsid w:val="00E6447A"/>
    <w:rsid w:val="00E646A7"/>
    <w:rsid w:val="00E6474F"/>
    <w:rsid w:val="00E64811"/>
    <w:rsid w:val="00E64C87"/>
    <w:rsid w:val="00E65073"/>
    <w:rsid w:val="00E65153"/>
    <w:rsid w:val="00E65519"/>
    <w:rsid w:val="00E656B6"/>
    <w:rsid w:val="00E65814"/>
    <w:rsid w:val="00E6585F"/>
    <w:rsid w:val="00E65F50"/>
    <w:rsid w:val="00E65FBD"/>
    <w:rsid w:val="00E6616E"/>
    <w:rsid w:val="00E66248"/>
    <w:rsid w:val="00E66529"/>
    <w:rsid w:val="00E66573"/>
    <w:rsid w:val="00E665A0"/>
    <w:rsid w:val="00E6681D"/>
    <w:rsid w:val="00E668E9"/>
    <w:rsid w:val="00E66A31"/>
    <w:rsid w:val="00E671E9"/>
    <w:rsid w:val="00E67393"/>
    <w:rsid w:val="00E67671"/>
    <w:rsid w:val="00E6774B"/>
    <w:rsid w:val="00E6783F"/>
    <w:rsid w:val="00E67C81"/>
    <w:rsid w:val="00E67E15"/>
    <w:rsid w:val="00E67FD3"/>
    <w:rsid w:val="00E7004D"/>
    <w:rsid w:val="00E705E1"/>
    <w:rsid w:val="00E70C47"/>
    <w:rsid w:val="00E70E18"/>
    <w:rsid w:val="00E70E30"/>
    <w:rsid w:val="00E70EFD"/>
    <w:rsid w:val="00E710A8"/>
    <w:rsid w:val="00E715D9"/>
    <w:rsid w:val="00E716C1"/>
    <w:rsid w:val="00E71815"/>
    <w:rsid w:val="00E71894"/>
    <w:rsid w:val="00E71A88"/>
    <w:rsid w:val="00E71B34"/>
    <w:rsid w:val="00E71BE8"/>
    <w:rsid w:val="00E71BF0"/>
    <w:rsid w:val="00E71D48"/>
    <w:rsid w:val="00E7222D"/>
    <w:rsid w:val="00E722AB"/>
    <w:rsid w:val="00E72597"/>
    <w:rsid w:val="00E725D8"/>
    <w:rsid w:val="00E728C4"/>
    <w:rsid w:val="00E729B5"/>
    <w:rsid w:val="00E72B1C"/>
    <w:rsid w:val="00E72CBC"/>
    <w:rsid w:val="00E731C3"/>
    <w:rsid w:val="00E73214"/>
    <w:rsid w:val="00E73348"/>
    <w:rsid w:val="00E7340B"/>
    <w:rsid w:val="00E7343C"/>
    <w:rsid w:val="00E7347E"/>
    <w:rsid w:val="00E7358D"/>
    <w:rsid w:val="00E73663"/>
    <w:rsid w:val="00E7390C"/>
    <w:rsid w:val="00E73933"/>
    <w:rsid w:val="00E7395D"/>
    <w:rsid w:val="00E73AF7"/>
    <w:rsid w:val="00E73B36"/>
    <w:rsid w:val="00E73C49"/>
    <w:rsid w:val="00E74079"/>
    <w:rsid w:val="00E740D4"/>
    <w:rsid w:val="00E7427C"/>
    <w:rsid w:val="00E74349"/>
    <w:rsid w:val="00E743D4"/>
    <w:rsid w:val="00E74526"/>
    <w:rsid w:val="00E74782"/>
    <w:rsid w:val="00E74A19"/>
    <w:rsid w:val="00E74A65"/>
    <w:rsid w:val="00E74A76"/>
    <w:rsid w:val="00E74C14"/>
    <w:rsid w:val="00E74D5F"/>
    <w:rsid w:val="00E74DAF"/>
    <w:rsid w:val="00E74EEF"/>
    <w:rsid w:val="00E74F01"/>
    <w:rsid w:val="00E750A7"/>
    <w:rsid w:val="00E75655"/>
    <w:rsid w:val="00E75662"/>
    <w:rsid w:val="00E7571A"/>
    <w:rsid w:val="00E7585B"/>
    <w:rsid w:val="00E75899"/>
    <w:rsid w:val="00E75B61"/>
    <w:rsid w:val="00E75BF6"/>
    <w:rsid w:val="00E75E14"/>
    <w:rsid w:val="00E75F8D"/>
    <w:rsid w:val="00E762FC"/>
    <w:rsid w:val="00E76371"/>
    <w:rsid w:val="00E7642F"/>
    <w:rsid w:val="00E7649E"/>
    <w:rsid w:val="00E766CE"/>
    <w:rsid w:val="00E766DA"/>
    <w:rsid w:val="00E7677A"/>
    <w:rsid w:val="00E76871"/>
    <w:rsid w:val="00E768F9"/>
    <w:rsid w:val="00E76D74"/>
    <w:rsid w:val="00E76F78"/>
    <w:rsid w:val="00E77857"/>
    <w:rsid w:val="00E778C0"/>
    <w:rsid w:val="00E77A8E"/>
    <w:rsid w:val="00E77B8D"/>
    <w:rsid w:val="00E77DD6"/>
    <w:rsid w:val="00E80352"/>
    <w:rsid w:val="00E8059C"/>
    <w:rsid w:val="00E807E1"/>
    <w:rsid w:val="00E8084D"/>
    <w:rsid w:val="00E80A29"/>
    <w:rsid w:val="00E80AF6"/>
    <w:rsid w:val="00E80EB0"/>
    <w:rsid w:val="00E8110D"/>
    <w:rsid w:val="00E8115F"/>
    <w:rsid w:val="00E8128B"/>
    <w:rsid w:val="00E81337"/>
    <w:rsid w:val="00E813BE"/>
    <w:rsid w:val="00E813DD"/>
    <w:rsid w:val="00E81818"/>
    <w:rsid w:val="00E81B76"/>
    <w:rsid w:val="00E81BDC"/>
    <w:rsid w:val="00E81CD0"/>
    <w:rsid w:val="00E8200C"/>
    <w:rsid w:val="00E82045"/>
    <w:rsid w:val="00E820A1"/>
    <w:rsid w:val="00E82437"/>
    <w:rsid w:val="00E82570"/>
    <w:rsid w:val="00E8268F"/>
    <w:rsid w:val="00E82747"/>
    <w:rsid w:val="00E828D2"/>
    <w:rsid w:val="00E82CBD"/>
    <w:rsid w:val="00E82E9B"/>
    <w:rsid w:val="00E8301E"/>
    <w:rsid w:val="00E83319"/>
    <w:rsid w:val="00E83325"/>
    <w:rsid w:val="00E834C0"/>
    <w:rsid w:val="00E8382F"/>
    <w:rsid w:val="00E839B2"/>
    <w:rsid w:val="00E83B17"/>
    <w:rsid w:val="00E83C34"/>
    <w:rsid w:val="00E83CEB"/>
    <w:rsid w:val="00E8407D"/>
    <w:rsid w:val="00E842C1"/>
    <w:rsid w:val="00E842E9"/>
    <w:rsid w:val="00E842EB"/>
    <w:rsid w:val="00E8443B"/>
    <w:rsid w:val="00E84524"/>
    <w:rsid w:val="00E84604"/>
    <w:rsid w:val="00E8463B"/>
    <w:rsid w:val="00E84A97"/>
    <w:rsid w:val="00E851B8"/>
    <w:rsid w:val="00E851D0"/>
    <w:rsid w:val="00E852C9"/>
    <w:rsid w:val="00E856B8"/>
    <w:rsid w:val="00E85701"/>
    <w:rsid w:val="00E85D2E"/>
    <w:rsid w:val="00E85D66"/>
    <w:rsid w:val="00E86047"/>
    <w:rsid w:val="00E860A4"/>
    <w:rsid w:val="00E86181"/>
    <w:rsid w:val="00E8631C"/>
    <w:rsid w:val="00E864DC"/>
    <w:rsid w:val="00E86514"/>
    <w:rsid w:val="00E8654F"/>
    <w:rsid w:val="00E866FF"/>
    <w:rsid w:val="00E86751"/>
    <w:rsid w:val="00E86A54"/>
    <w:rsid w:val="00E86C70"/>
    <w:rsid w:val="00E86EBC"/>
    <w:rsid w:val="00E87212"/>
    <w:rsid w:val="00E873B9"/>
    <w:rsid w:val="00E873C8"/>
    <w:rsid w:val="00E873F9"/>
    <w:rsid w:val="00E87447"/>
    <w:rsid w:val="00E87490"/>
    <w:rsid w:val="00E874CE"/>
    <w:rsid w:val="00E87779"/>
    <w:rsid w:val="00E879CD"/>
    <w:rsid w:val="00E87A69"/>
    <w:rsid w:val="00E87C37"/>
    <w:rsid w:val="00E87CE8"/>
    <w:rsid w:val="00E90174"/>
    <w:rsid w:val="00E9026F"/>
    <w:rsid w:val="00E902B7"/>
    <w:rsid w:val="00E902F3"/>
    <w:rsid w:val="00E90419"/>
    <w:rsid w:val="00E90636"/>
    <w:rsid w:val="00E9063F"/>
    <w:rsid w:val="00E90A5C"/>
    <w:rsid w:val="00E90BDB"/>
    <w:rsid w:val="00E90C44"/>
    <w:rsid w:val="00E90D09"/>
    <w:rsid w:val="00E90E25"/>
    <w:rsid w:val="00E90E61"/>
    <w:rsid w:val="00E91270"/>
    <w:rsid w:val="00E91538"/>
    <w:rsid w:val="00E915DE"/>
    <w:rsid w:val="00E91632"/>
    <w:rsid w:val="00E9177A"/>
    <w:rsid w:val="00E91C08"/>
    <w:rsid w:val="00E91E31"/>
    <w:rsid w:val="00E922A0"/>
    <w:rsid w:val="00E922CD"/>
    <w:rsid w:val="00E92438"/>
    <w:rsid w:val="00E92461"/>
    <w:rsid w:val="00E9248F"/>
    <w:rsid w:val="00E925D6"/>
    <w:rsid w:val="00E9268C"/>
    <w:rsid w:val="00E9281E"/>
    <w:rsid w:val="00E92985"/>
    <w:rsid w:val="00E9298B"/>
    <w:rsid w:val="00E92A4C"/>
    <w:rsid w:val="00E92C23"/>
    <w:rsid w:val="00E92C7E"/>
    <w:rsid w:val="00E92E9A"/>
    <w:rsid w:val="00E92F1E"/>
    <w:rsid w:val="00E92F8E"/>
    <w:rsid w:val="00E92FFF"/>
    <w:rsid w:val="00E93156"/>
    <w:rsid w:val="00E932C5"/>
    <w:rsid w:val="00E932D1"/>
    <w:rsid w:val="00E9358C"/>
    <w:rsid w:val="00E9361F"/>
    <w:rsid w:val="00E939E6"/>
    <w:rsid w:val="00E93A03"/>
    <w:rsid w:val="00E93B43"/>
    <w:rsid w:val="00E93C34"/>
    <w:rsid w:val="00E9404A"/>
    <w:rsid w:val="00E9427C"/>
    <w:rsid w:val="00E94AF7"/>
    <w:rsid w:val="00E94CC6"/>
    <w:rsid w:val="00E94D1E"/>
    <w:rsid w:val="00E94E1E"/>
    <w:rsid w:val="00E95235"/>
    <w:rsid w:val="00E9543E"/>
    <w:rsid w:val="00E9553C"/>
    <w:rsid w:val="00E95672"/>
    <w:rsid w:val="00E95AD4"/>
    <w:rsid w:val="00E95CDC"/>
    <w:rsid w:val="00E95CF2"/>
    <w:rsid w:val="00E95D98"/>
    <w:rsid w:val="00E9668F"/>
    <w:rsid w:val="00E96783"/>
    <w:rsid w:val="00E9679E"/>
    <w:rsid w:val="00E96A8A"/>
    <w:rsid w:val="00E96E40"/>
    <w:rsid w:val="00E96EAB"/>
    <w:rsid w:val="00E96FAA"/>
    <w:rsid w:val="00E96FD0"/>
    <w:rsid w:val="00E96FD2"/>
    <w:rsid w:val="00E974F7"/>
    <w:rsid w:val="00E976C7"/>
    <w:rsid w:val="00E976DD"/>
    <w:rsid w:val="00E97A39"/>
    <w:rsid w:val="00E97CA1"/>
    <w:rsid w:val="00E97DD0"/>
    <w:rsid w:val="00E97F8A"/>
    <w:rsid w:val="00E97FCF"/>
    <w:rsid w:val="00EA0244"/>
    <w:rsid w:val="00EA0284"/>
    <w:rsid w:val="00EA02D7"/>
    <w:rsid w:val="00EA0316"/>
    <w:rsid w:val="00EA04AD"/>
    <w:rsid w:val="00EA0B14"/>
    <w:rsid w:val="00EA0BAC"/>
    <w:rsid w:val="00EA0CD8"/>
    <w:rsid w:val="00EA0DA6"/>
    <w:rsid w:val="00EA0E83"/>
    <w:rsid w:val="00EA0FF3"/>
    <w:rsid w:val="00EA13E2"/>
    <w:rsid w:val="00EA1414"/>
    <w:rsid w:val="00EA1682"/>
    <w:rsid w:val="00EA1873"/>
    <w:rsid w:val="00EA1938"/>
    <w:rsid w:val="00EA1AF4"/>
    <w:rsid w:val="00EA1D4D"/>
    <w:rsid w:val="00EA1FB5"/>
    <w:rsid w:val="00EA23F9"/>
    <w:rsid w:val="00EA2550"/>
    <w:rsid w:val="00EA265A"/>
    <w:rsid w:val="00EA2C4C"/>
    <w:rsid w:val="00EA2D4E"/>
    <w:rsid w:val="00EA2F2A"/>
    <w:rsid w:val="00EA313C"/>
    <w:rsid w:val="00EA328D"/>
    <w:rsid w:val="00EA34C9"/>
    <w:rsid w:val="00EA383B"/>
    <w:rsid w:val="00EA39B6"/>
    <w:rsid w:val="00EA3B07"/>
    <w:rsid w:val="00EA3BD7"/>
    <w:rsid w:val="00EA3CAC"/>
    <w:rsid w:val="00EA41A0"/>
    <w:rsid w:val="00EA4239"/>
    <w:rsid w:val="00EA433F"/>
    <w:rsid w:val="00EA469D"/>
    <w:rsid w:val="00EA4751"/>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90B"/>
    <w:rsid w:val="00EA5D01"/>
    <w:rsid w:val="00EA5FB7"/>
    <w:rsid w:val="00EA61B5"/>
    <w:rsid w:val="00EA647E"/>
    <w:rsid w:val="00EA66C5"/>
    <w:rsid w:val="00EA6835"/>
    <w:rsid w:val="00EA6C16"/>
    <w:rsid w:val="00EA7270"/>
    <w:rsid w:val="00EA730B"/>
    <w:rsid w:val="00EA7601"/>
    <w:rsid w:val="00EA76F6"/>
    <w:rsid w:val="00EA7796"/>
    <w:rsid w:val="00EA7AD2"/>
    <w:rsid w:val="00EA7AEC"/>
    <w:rsid w:val="00EB0085"/>
    <w:rsid w:val="00EB07E5"/>
    <w:rsid w:val="00EB07E6"/>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B7"/>
    <w:rsid w:val="00EB1DEF"/>
    <w:rsid w:val="00EB1E21"/>
    <w:rsid w:val="00EB1EB3"/>
    <w:rsid w:val="00EB1F24"/>
    <w:rsid w:val="00EB26BE"/>
    <w:rsid w:val="00EB28B1"/>
    <w:rsid w:val="00EB2963"/>
    <w:rsid w:val="00EB2B07"/>
    <w:rsid w:val="00EB2BB8"/>
    <w:rsid w:val="00EB2BFD"/>
    <w:rsid w:val="00EB3077"/>
    <w:rsid w:val="00EB33A9"/>
    <w:rsid w:val="00EB37FD"/>
    <w:rsid w:val="00EB3A19"/>
    <w:rsid w:val="00EB3A60"/>
    <w:rsid w:val="00EB3B36"/>
    <w:rsid w:val="00EB3C9D"/>
    <w:rsid w:val="00EB3D67"/>
    <w:rsid w:val="00EB3EC4"/>
    <w:rsid w:val="00EB3ECD"/>
    <w:rsid w:val="00EB3F06"/>
    <w:rsid w:val="00EB3F34"/>
    <w:rsid w:val="00EB3F4D"/>
    <w:rsid w:val="00EB4164"/>
    <w:rsid w:val="00EB4316"/>
    <w:rsid w:val="00EB43BD"/>
    <w:rsid w:val="00EB454B"/>
    <w:rsid w:val="00EB4658"/>
    <w:rsid w:val="00EB4838"/>
    <w:rsid w:val="00EB4ACD"/>
    <w:rsid w:val="00EB4B86"/>
    <w:rsid w:val="00EB4C12"/>
    <w:rsid w:val="00EB4D97"/>
    <w:rsid w:val="00EB4E20"/>
    <w:rsid w:val="00EB4FA2"/>
    <w:rsid w:val="00EB500F"/>
    <w:rsid w:val="00EB50E7"/>
    <w:rsid w:val="00EB5108"/>
    <w:rsid w:val="00EB526E"/>
    <w:rsid w:val="00EB53FC"/>
    <w:rsid w:val="00EB553D"/>
    <w:rsid w:val="00EB5784"/>
    <w:rsid w:val="00EB58FC"/>
    <w:rsid w:val="00EB5B83"/>
    <w:rsid w:val="00EB5CAB"/>
    <w:rsid w:val="00EB5EB7"/>
    <w:rsid w:val="00EB6033"/>
    <w:rsid w:val="00EB60D3"/>
    <w:rsid w:val="00EB62F0"/>
    <w:rsid w:val="00EB63FC"/>
    <w:rsid w:val="00EB64EC"/>
    <w:rsid w:val="00EB6660"/>
    <w:rsid w:val="00EB6694"/>
    <w:rsid w:val="00EB6866"/>
    <w:rsid w:val="00EB6A72"/>
    <w:rsid w:val="00EB6DBF"/>
    <w:rsid w:val="00EB6E28"/>
    <w:rsid w:val="00EB7075"/>
    <w:rsid w:val="00EB718D"/>
    <w:rsid w:val="00EB741E"/>
    <w:rsid w:val="00EB7751"/>
    <w:rsid w:val="00EB7D0C"/>
    <w:rsid w:val="00EC006F"/>
    <w:rsid w:val="00EC0177"/>
    <w:rsid w:val="00EC070C"/>
    <w:rsid w:val="00EC081A"/>
    <w:rsid w:val="00EC08F9"/>
    <w:rsid w:val="00EC0BBD"/>
    <w:rsid w:val="00EC0DE1"/>
    <w:rsid w:val="00EC147E"/>
    <w:rsid w:val="00EC150B"/>
    <w:rsid w:val="00EC15F9"/>
    <w:rsid w:val="00EC17DA"/>
    <w:rsid w:val="00EC1929"/>
    <w:rsid w:val="00EC1A8E"/>
    <w:rsid w:val="00EC1D6E"/>
    <w:rsid w:val="00EC1FD6"/>
    <w:rsid w:val="00EC22E4"/>
    <w:rsid w:val="00EC230B"/>
    <w:rsid w:val="00EC23BF"/>
    <w:rsid w:val="00EC27D7"/>
    <w:rsid w:val="00EC2864"/>
    <w:rsid w:val="00EC2C1E"/>
    <w:rsid w:val="00EC2C85"/>
    <w:rsid w:val="00EC2CB7"/>
    <w:rsid w:val="00EC2EC9"/>
    <w:rsid w:val="00EC3453"/>
    <w:rsid w:val="00EC34F0"/>
    <w:rsid w:val="00EC3B07"/>
    <w:rsid w:val="00EC3C40"/>
    <w:rsid w:val="00EC3E09"/>
    <w:rsid w:val="00EC3F48"/>
    <w:rsid w:val="00EC404E"/>
    <w:rsid w:val="00EC407E"/>
    <w:rsid w:val="00EC4373"/>
    <w:rsid w:val="00EC43D8"/>
    <w:rsid w:val="00EC4561"/>
    <w:rsid w:val="00EC462C"/>
    <w:rsid w:val="00EC483B"/>
    <w:rsid w:val="00EC4BCD"/>
    <w:rsid w:val="00EC509B"/>
    <w:rsid w:val="00EC51B4"/>
    <w:rsid w:val="00EC5386"/>
    <w:rsid w:val="00EC570F"/>
    <w:rsid w:val="00EC5DB0"/>
    <w:rsid w:val="00EC5E06"/>
    <w:rsid w:val="00EC5FB8"/>
    <w:rsid w:val="00EC608C"/>
    <w:rsid w:val="00EC623D"/>
    <w:rsid w:val="00EC62CC"/>
    <w:rsid w:val="00EC63FC"/>
    <w:rsid w:val="00EC65D5"/>
    <w:rsid w:val="00EC6910"/>
    <w:rsid w:val="00EC696F"/>
    <w:rsid w:val="00EC6C8B"/>
    <w:rsid w:val="00EC6D9B"/>
    <w:rsid w:val="00EC7027"/>
    <w:rsid w:val="00EC71CF"/>
    <w:rsid w:val="00EC7372"/>
    <w:rsid w:val="00EC7392"/>
    <w:rsid w:val="00EC7407"/>
    <w:rsid w:val="00EC7851"/>
    <w:rsid w:val="00EC7931"/>
    <w:rsid w:val="00EC7968"/>
    <w:rsid w:val="00EC7CA5"/>
    <w:rsid w:val="00EC7F16"/>
    <w:rsid w:val="00ED0141"/>
    <w:rsid w:val="00ED0183"/>
    <w:rsid w:val="00ED0214"/>
    <w:rsid w:val="00ED0261"/>
    <w:rsid w:val="00ED04C1"/>
    <w:rsid w:val="00ED058A"/>
    <w:rsid w:val="00ED0665"/>
    <w:rsid w:val="00ED0725"/>
    <w:rsid w:val="00ED07F6"/>
    <w:rsid w:val="00ED08D7"/>
    <w:rsid w:val="00ED0D48"/>
    <w:rsid w:val="00ED1028"/>
    <w:rsid w:val="00ED1263"/>
    <w:rsid w:val="00ED128F"/>
    <w:rsid w:val="00ED16B6"/>
    <w:rsid w:val="00ED1A0E"/>
    <w:rsid w:val="00ED1A15"/>
    <w:rsid w:val="00ED1CA1"/>
    <w:rsid w:val="00ED1FD4"/>
    <w:rsid w:val="00ED2141"/>
    <w:rsid w:val="00ED2451"/>
    <w:rsid w:val="00ED2AE4"/>
    <w:rsid w:val="00ED2B7F"/>
    <w:rsid w:val="00ED2C4F"/>
    <w:rsid w:val="00ED2DF8"/>
    <w:rsid w:val="00ED2EEB"/>
    <w:rsid w:val="00ED30BE"/>
    <w:rsid w:val="00ED3196"/>
    <w:rsid w:val="00ED3433"/>
    <w:rsid w:val="00ED3492"/>
    <w:rsid w:val="00ED365B"/>
    <w:rsid w:val="00ED3AA2"/>
    <w:rsid w:val="00ED3E1F"/>
    <w:rsid w:val="00ED3F6B"/>
    <w:rsid w:val="00ED4813"/>
    <w:rsid w:val="00ED4869"/>
    <w:rsid w:val="00ED4980"/>
    <w:rsid w:val="00ED4A6D"/>
    <w:rsid w:val="00ED4B19"/>
    <w:rsid w:val="00ED4B1D"/>
    <w:rsid w:val="00ED4C35"/>
    <w:rsid w:val="00ED4C9F"/>
    <w:rsid w:val="00ED4D22"/>
    <w:rsid w:val="00ED4EAD"/>
    <w:rsid w:val="00ED518F"/>
    <w:rsid w:val="00ED52CD"/>
    <w:rsid w:val="00ED54DF"/>
    <w:rsid w:val="00ED550A"/>
    <w:rsid w:val="00ED554E"/>
    <w:rsid w:val="00ED564F"/>
    <w:rsid w:val="00ED5805"/>
    <w:rsid w:val="00ED590F"/>
    <w:rsid w:val="00ED5B27"/>
    <w:rsid w:val="00ED5BD6"/>
    <w:rsid w:val="00ED5C29"/>
    <w:rsid w:val="00ED5D82"/>
    <w:rsid w:val="00ED5FF7"/>
    <w:rsid w:val="00ED6369"/>
    <w:rsid w:val="00ED6536"/>
    <w:rsid w:val="00ED6537"/>
    <w:rsid w:val="00ED691E"/>
    <w:rsid w:val="00ED6996"/>
    <w:rsid w:val="00ED6BBA"/>
    <w:rsid w:val="00ED6BE9"/>
    <w:rsid w:val="00ED6E45"/>
    <w:rsid w:val="00ED6E62"/>
    <w:rsid w:val="00ED6FD9"/>
    <w:rsid w:val="00ED6FE1"/>
    <w:rsid w:val="00ED7021"/>
    <w:rsid w:val="00ED72A1"/>
    <w:rsid w:val="00ED72D4"/>
    <w:rsid w:val="00ED75B6"/>
    <w:rsid w:val="00ED75F5"/>
    <w:rsid w:val="00ED76C0"/>
    <w:rsid w:val="00ED76D1"/>
    <w:rsid w:val="00ED7841"/>
    <w:rsid w:val="00ED7928"/>
    <w:rsid w:val="00ED79ED"/>
    <w:rsid w:val="00ED7BA2"/>
    <w:rsid w:val="00ED7BEC"/>
    <w:rsid w:val="00ED7DDA"/>
    <w:rsid w:val="00ED7E85"/>
    <w:rsid w:val="00ED7F87"/>
    <w:rsid w:val="00EE00F4"/>
    <w:rsid w:val="00EE024D"/>
    <w:rsid w:val="00EE0572"/>
    <w:rsid w:val="00EE059C"/>
    <w:rsid w:val="00EE05CB"/>
    <w:rsid w:val="00EE0642"/>
    <w:rsid w:val="00EE07F3"/>
    <w:rsid w:val="00EE0B20"/>
    <w:rsid w:val="00EE0C75"/>
    <w:rsid w:val="00EE11CA"/>
    <w:rsid w:val="00EE12F3"/>
    <w:rsid w:val="00EE1654"/>
    <w:rsid w:val="00EE16EB"/>
    <w:rsid w:val="00EE18BE"/>
    <w:rsid w:val="00EE1B63"/>
    <w:rsid w:val="00EE1BE9"/>
    <w:rsid w:val="00EE1F7D"/>
    <w:rsid w:val="00EE1FC2"/>
    <w:rsid w:val="00EE2234"/>
    <w:rsid w:val="00EE23D0"/>
    <w:rsid w:val="00EE243B"/>
    <w:rsid w:val="00EE24A0"/>
    <w:rsid w:val="00EE2D5D"/>
    <w:rsid w:val="00EE2D99"/>
    <w:rsid w:val="00EE31E3"/>
    <w:rsid w:val="00EE3214"/>
    <w:rsid w:val="00EE3285"/>
    <w:rsid w:val="00EE32AA"/>
    <w:rsid w:val="00EE3307"/>
    <w:rsid w:val="00EE3350"/>
    <w:rsid w:val="00EE3416"/>
    <w:rsid w:val="00EE36C6"/>
    <w:rsid w:val="00EE36DE"/>
    <w:rsid w:val="00EE37B5"/>
    <w:rsid w:val="00EE37D6"/>
    <w:rsid w:val="00EE37DE"/>
    <w:rsid w:val="00EE44ED"/>
    <w:rsid w:val="00EE4669"/>
    <w:rsid w:val="00EE49C1"/>
    <w:rsid w:val="00EE49E8"/>
    <w:rsid w:val="00EE4CF3"/>
    <w:rsid w:val="00EE4D1A"/>
    <w:rsid w:val="00EE5010"/>
    <w:rsid w:val="00EE5067"/>
    <w:rsid w:val="00EE52AA"/>
    <w:rsid w:val="00EE5567"/>
    <w:rsid w:val="00EE5CCA"/>
    <w:rsid w:val="00EE5F64"/>
    <w:rsid w:val="00EE5FE7"/>
    <w:rsid w:val="00EE60AA"/>
    <w:rsid w:val="00EE62ED"/>
    <w:rsid w:val="00EE6328"/>
    <w:rsid w:val="00EE640C"/>
    <w:rsid w:val="00EE68F1"/>
    <w:rsid w:val="00EE6B42"/>
    <w:rsid w:val="00EE6B5B"/>
    <w:rsid w:val="00EE6C61"/>
    <w:rsid w:val="00EE71B1"/>
    <w:rsid w:val="00EE725B"/>
    <w:rsid w:val="00EE7458"/>
    <w:rsid w:val="00EE778F"/>
    <w:rsid w:val="00EE7AC7"/>
    <w:rsid w:val="00EF0137"/>
    <w:rsid w:val="00EF034B"/>
    <w:rsid w:val="00EF03EF"/>
    <w:rsid w:val="00EF040C"/>
    <w:rsid w:val="00EF06BF"/>
    <w:rsid w:val="00EF0C54"/>
    <w:rsid w:val="00EF0D65"/>
    <w:rsid w:val="00EF0D8C"/>
    <w:rsid w:val="00EF0E4D"/>
    <w:rsid w:val="00EF0EF0"/>
    <w:rsid w:val="00EF0F28"/>
    <w:rsid w:val="00EF115A"/>
    <w:rsid w:val="00EF117E"/>
    <w:rsid w:val="00EF126B"/>
    <w:rsid w:val="00EF1273"/>
    <w:rsid w:val="00EF13B1"/>
    <w:rsid w:val="00EF1417"/>
    <w:rsid w:val="00EF14C8"/>
    <w:rsid w:val="00EF1592"/>
    <w:rsid w:val="00EF1A32"/>
    <w:rsid w:val="00EF1B27"/>
    <w:rsid w:val="00EF1B44"/>
    <w:rsid w:val="00EF1BBE"/>
    <w:rsid w:val="00EF1CBA"/>
    <w:rsid w:val="00EF1D8E"/>
    <w:rsid w:val="00EF1DAD"/>
    <w:rsid w:val="00EF1E01"/>
    <w:rsid w:val="00EF1EBE"/>
    <w:rsid w:val="00EF1F99"/>
    <w:rsid w:val="00EF1FCD"/>
    <w:rsid w:val="00EF2014"/>
    <w:rsid w:val="00EF20BB"/>
    <w:rsid w:val="00EF2441"/>
    <w:rsid w:val="00EF27C9"/>
    <w:rsid w:val="00EF28D8"/>
    <w:rsid w:val="00EF2B10"/>
    <w:rsid w:val="00EF2B9D"/>
    <w:rsid w:val="00EF2C35"/>
    <w:rsid w:val="00EF3303"/>
    <w:rsid w:val="00EF35B5"/>
    <w:rsid w:val="00EF398B"/>
    <w:rsid w:val="00EF39F6"/>
    <w:rsid w:val="00EF3A9F"/>
    <w:rsid w:val="00EF3C19"/>
    <w:rsid w:val="00EF3C49"/>
    <w:rsid w:val="00EF3DAB"/>
    <w:rsid w:val="00EF3DEC"/>
    <w:rsid w:val="00EF3FB3"/>
    <w:rsid w:val="00EF445F"/>
    <w:rsid w:val="00EF46C1"/>
    <w:rsid w:val="00EF47D6"/>
    <w:rsid w:val="00EF4C5A"/>
    <w:rsid w:val="00EF4C79"/>
    <w:rsid w:val="00EF4E0C"/>
    <w:rsid w:val="00EF4FDA"/>
    <w:rsid w:val="00EF5157"/>
    <w:rsid w:val="00EF5162"/>
    <w:rsid w:val="00EF53A0"/>
    <w:rsid w:val="00EF53FF"/>
    <w:rsid w:val="00EF559F"/>
    <w:rsid w:val="00EF565C"/>
    <w:rsid w:val="00EF56F2"/>
    <w:rsid w:val="00EF57E8"/>
    <w:rsid w:val="00EF580E"/>
    <w:rsid w:val="00EF582B"/>
    <w:rsid w:val="00EF5950"/>
    <w:rsid w:val="00EF5BCF"/>
    <w:rsid w:val="00EF5D43"/>
    <w:rsid w:val="00EF5E96"/>
    <w:rsid w:val="00EF5EF7"/>
    <w:rsid w:val="00EF600B"/>
    <w:rsid w:val="00EF666C"/>
    <w:rsid w:val="00EF66E9"/>
    <w:rsid w:val="00EF6945"/>
    <w:rsid w:val="00EF6B3F"/>
    <w:rsid w:val="00EF6C39"/>
    <w:rsid w:val="00EF7088"/>
    <w:rsid w:val="00EF7126"/>
    <w:rsid w:val="00EF730F"/>
    <w:rsid w:val="00EF73DF"/>
    <w:rsid w:val="00EF754A"/>
    <w:rsid w:val="00EF75CB"/>
    <w:rsid w:val="00EF77B9"/>
    <w:rsid w:val="00EF798B"/>
    <w:rsid w:val="00EF7D36"/>
    <w:rsid w:val="00EF7DFF"/>
    <w:rsid w:val="00EF7E45"/>
    <w:rsid w:val="00F001CE"/>
    <w:rsid w:val="00F003DF"/>
    <w:rsid w:val="00F00497"/>
    <w:rsid w:val="00F00809"/>
    <w:rsid w:val="00F0099C"/>
    <w:rsid w:val="00F00B35"/>
    <w:rsid w:val="00F00B52"/>
    <w:rsid w:val="00F00C24"/>
    <w:rsid w:val="00F00E89"/>
    <w:rsid w:val="00F00EC3"/>
    <w:rsid w:val="00F01041"/>
    <w:rsid w:val="00F011CB"/>
    <w:rsid w:val="00F011E7"/>
    <w:rsid w:val="00F012AE"/>
    <w:rsid w:val="00F014A8"/>
    <w:rsid w:val="00F01C0C"/>
    <w:rsid w:val="00F01D1D"/>
    <w:rsid w:val="00F01E32"/>
    <w:rsid w:val="00F01EA8"/>
    <w:rsid w:val="00F01EBA"/>
    <w:rsid w:val="00F01EFD"/>
    <w:rsid w:val="00F0207F"/>
    <w:rsid w:val="00F02182"/>
    <w:rsid w:val="00F02319"/>
    <w:rsid w:val="00F02367"/>
    <w:rsid w:val="00F024A6"/>
    <w:rsid w:val="00F02762"/>
    <w:rsid w:val="00F028AD"/>
    <w:rsid w:val="00F02A78"/>
    <w:rsid w:val="00F02E76"/>
    <w:rsid w:val="00F02E85"/>
    <w:rsid w:val="00F0340B"/>
    <w:rsid w:val="00F0362D"/>
    <w:rsid w:val="00F036A0"/>
    <w:rsid w:val="00F03AC4"/>
    <w:rsid w:val="00F03CE3"/>
    <w:rsid w:val="00F03E97"/>
    <w:rsid w:val="00F03F22"/>
    <w:rsid w:val="00F0422A"/>
    <w:rsid w:val="00F04403"/>
    <w:rsid w:val="00F04689"/>
    <w:rsid w:val="00F046A5"/>
    <w:rsid w:val="00F046C6"/>
    <w:rsid w:val="00F04927"/>
    <w:rsid w:val="00F04A47"/>
    <w:rsid w:val="00F04B6B"/>
    <w:rsid w:val="00F04C9D"/>
    <w:rsid w:val="00F05518"/>
    <w:rsid w:val="00F058B4"/>
    <w:rsid w:val="00F05C43"/>
    <w:rsid w:val="00F05F55"/>
    <w:rsid w:val="00F060D9"/>
    <w:rsid w:val="00F06331"/>
    <w:rsid w:val="00F0644B"/>
    <w:rsid w:val="00F064A0"/>
    <w:rsid w:val="00F066C8"/>
    <w:rsid w:val="00F0675A"/>
    <w:rsid w:val="00F06A98"/>
    <w:rsid w:val="00F06F62"/>
    <w:rsid w:val="00F06F95"/>
    <w:rsid w:val="00F070BD"/>
    <w:rsid w:val="00F07228"/>
    <w:rsid w:val="00F07276"/>
    <w:rsid w:val="00F0756C"/>
    <w:rsid w:val="00F076BE"/>
    <w:rsid w:val="00F079FD"/>
    <w:rsid w:val="00F07B19"/>
    <w:rsid w:val="00F07D8C"/>
    <w:rsid w:val="00F07E6F"/>
    <w:rsid w:val="00F1007E"/>
    <w:rsid w:val="00F104BD"/>
    <w:rsid w:val="00F10553"/>
    <w:rsid w:val="00F10615"/>
    <w:rsid w:val="00F106C5"/>
    <w:rsid w:val="00F107BB"/>
    <w:rsid w:val="00F107D7"/>
    <w:rsid w:val="00F107F5"/>
    <w:rsid w:val="00F10A2C"/>
    <w:rsid w:val="00F10B48"/>
    <w:rsid w:val="00F10C8C"/>
    <w:rsid w:val="00F10E48"/>
    <w:rsid w:val="00F10F63"/>
    <w:rsid w:val="00F1116F"/>
    <w:rsid w:val="00F11230"/>
    <w:rsid w:val="00F11805"/>
    <w:rsid w:val="00F1183D"/>
    <w:rsid w:val="00F11A89"/>
    <w:rsid w:val="00F11AA1"/>
    <w:rsid w:val="00F11BC9"/>
    <w:rsid w:val="00F11E4A"/>
    <w:rsid w:val="00F11F56"/>
    <w:rsid w:val="00F123A3"/>
    <w:rsid w:val="00F12637"/>
    <w:rsid w:val="00F1289E"/>
    <w:rsid w:val="00F12F1A"/>
    <w:rsid w:val="00F1301D"/>
    <w:rsid w:val="00F1332A"/>
    <w:rsid w:val="00F134AC"/>
    <w:rsid w:val="00F13720"/>
    <w:rsid w:val="00F13DB0"/>
    <w:rsid w:val="00F13E4D"/>
    <w:rsid w:val="00F13EBC"/>
    <w:rsid w:val="00F13EF5"/>
    <w:rsid w:val="00F140E4"/>
    <w:rsid w:val="00F143E4"/>
    <w:rsid w:val="00F1482A"/>
    <w:rsid w:val="00F14899"/>
    <w:rsid w:val="00F14934"/>
    <w:rsid w:val="00F14B57"/>
    <w:rsid w:val="00F14B93"/>
    <w:rsid w:val="00F14BC5"/>
    <w:rsid w:val="00F14CE1"/>
    <w:rsid w:val="00F14E79"/>
    <w:rsid w:val="00F14F49"/>
    <w:rsid w:val="00F15109"/>
    <w:rsid w:val="00F1557A"/>
    <w:rsid w:val="00F15BAF"/>
    <w:rsid w:val="00F15D97"/>
    <w:rsid w:val="00F15E22"/>
    <w:rsid w:val="00F16006"/>
    <w:rsid w:val="00F1616C"/>
    <w:rsid w:val="00F161C6"/>
    <w:rsid w:val="00F1620A"/>
    <w:rsid w:val="00F16433"/>
    <w:rsid w:val="00F164B7"/>
    <w:rsid w:val="00F16754"/>
    <w:rsid w:val="00F1677F"/>
    <w:rsid w:val="00F1692D"/>
    <w:rsid w:val="00F16971"/>
    <w:rsid w:val="00F169A5"/>
    <w:rsid w:val="00F16E08"/>
    <w:rsid w:val="00F17005"/>
    <w:rsid w:val="00F17133"/>
    <w:rsid w:val="00F17168"/>
    <w:rsid w:val="00F1724E"/>
    <w:rsid w:val="00F172F8"/>
    <w:rsid w:val="00F17320"/>
    <w:rsid w:val="00F17370"/>
    <w:rsid w:val="00F1760E"/>
    <w:rsid w:val="00F17A03"/>
    <w:rsid w:val="00F17D3D"/>
    <w:rsid w:val="00F17E35"/>
    <w:rsid w:val="00F2050E"/>
    <w:rsid w:val="00F20722"/>
    <w:rsid w:val="00F207FC"/>
    <w:rsid w:val="00F20B2A"/>
    <w:rsid w:val="00F20CE3"/>
    <w:rsid w:val="00F20DAA"/>
    <w:rsid w:val="00F20F3E"/>
    <w:rsid w:val="00F2102F"/>
    <w:rsid w:val="00F21130"/>
    <w:rsid w:val="00F211C4"/>
    <w:rsid w:val="00F21290"/>
    <w:rsid w:val="00F2133C"/>
    <w:rsid w:val="00F21532"/>
    <w:rsid w:val="00F21752"/>
    <w:rsid w:val="00F217DF"/>
    <w:rsid w:val="00F218E4"/>
    <w:rsid w:val="00F21A36"/>
    <w:rsid w:val="00F21AF3"/>
    <w:rsid w:val="00F21DA3"/>
    <w:rsid w:val="00F21DE5"/>
    <w:rsid w:val="00F22262"/>
    <w:rsid w:val="00F22439"/>
    <w:rsid w:val="00F22456"/>
    <w:rsid w:val="00F22646"/>
    <w:rsid w:val="00F2304A"/>
    <w:rsid w:val="00F2311E"/>
    <w:rsid w:val="00F2315F"/>
    <w:rsid w:val="00F23429"/>
    <w:rsid w:val="00F23763"/>
    <w:rsid w:val="00F23777"/>
    <w:rsid w:val="00F23B6D"/>
    <w:rsid w:val="00F23C92"/>
    <w:rsid w:val="00F2423E"/>
    <w:rsid w:val="00F2429F"/>
    <w:rsid w:val="00F2439E"/>
    <w:rsid w:val="00F24425"/>
    <w:rsid w:val="00F24750"/>
    <w:rsid w:val="00F248AD"/>
    <w:rsid w:val="00F24963"/>
    <w:rsid w:val="00F249A2"/>
    <w:rsid w:val="00F24BAC"/>
    <w:rsid w:val="00F24BD9"/>
    <w:rsid w:val="00F24C20"/>
    <w:rsid w:val="00F24D26"/>
    <w:rsid w:val="00F24D49"/>
    <w:rsid w:val="00F2515B"/>
    <w:rsid w:val="00F251EF"/>
    <w:rsid w:val="00F25854"/>
    <w:rsid w:val="00F2587B"/>
    <w:rsid w:val="00F25BA7"/>
    <w:rsid w:val="00F25DCD"/>
    <w:rsid w:val="00F25E4C"/>
    <w:rsid w:val="00F25F01"/>
    <w:rsid w:val="00F2625D"/>
    <w:rsid w:val="00F262A0"/>
    <w:rsid w:val="00F262DE"/>
    <w:rsid w:val="00F264C1"/>
    <w:rsid w:val="00F26628"/>
    <w:rsid w:val="00F26667"/>
    <w:rsid w:val="00F267A3"/>
    <w:rsid w:val="00F26AA4"/>
    <w:rsid w:val="00F26E8E"/>
    <w:rsid w:val="00F27039"/>
    <w:rsid w:val="00F27721"/>
    <w:rsid w:val="00F27723"/>
    <w:rsid w:val="00F27797"/>
    <w:rsid w:val="00F27CF8"/>
    <w:rsid w:val="00F30010"/>
    <w:rsid w:val="00F3004B"/>
    <w:rsid w:val="00F3065B"/>
    <w:rsid w:val="00F30877"/>
    <w:rsid w:val="00F3098B"/>
    <w:rsid w:val="00F30D01"/>
    <w:rsid w:val="00F30D66"/>
    <w:rsid w:val="00F30DB5"/>
    <w:rsid w:val="00F30DCC"/>
    <w:rsid w:val="00F30E30"/>
    <w:rsid w:val="00F30E88"/>
    <w:rsid w:val="00F30F38"/>
    <w:rsid w:val="00F30FAB"/>
    <w:rsid w:val="00F30FE1"/>
    <w:rsid w:val="00F31215"/>
    <w:rsid w:val="00F312AB"/>
    <w:rsid w:val="00F313F5"/>
    <w:rsid w:val="00F3143E"/>
    <w:rsid w:val="00F314C9"/>
    <w:rsid w:val="00F31577"/>
    <w:rsid w:val="00F3177B"/>
    <w:rsid w:val="00F3193B"/>
    <w:rsid w:val="00F31BC3"/>
    <w:rsid w:val="00F31C02"/>
    <w:rsid w:val="00F31E10"/>
    <w:rsid w:val="00F32154"/>
    <w:rsid w:val="00F32365"/>
    <w:rsid w:val="00F323A6"/>
    <w:rsid w:val="00F32436"/>
    <w:rsid w:val="00F326A4"/>
    <w:rsid w:val="00F32771"/>
    <w:rsid w:val="00F32776"/>
    <w:rsid w:val="00F3280C"/>
    <w:rsid w:val="00F3290C"/>
    <w:rsid w:val="00F3293B"/>
    <w:rsid w:val="00F32ABC"/>
    <w:rsid w:val="00F32B98"/>
    <w:rsid w:val="00F32D82"/>
    <w:rsid w:val="00F32E36"/>
    <w:rsid w:val="00F32E54"/>
    <w:rsid w:val="00F32FD2"/>
    <w:rsid w:val="00F330DE"/>
    <w:rsid w:val="00F335A1"/>
    <w:rsid w:val="00F337C9"/>
    <w:rsid w:val="00F338E1"/>
    <w:rsid w:val="00F338F9"/>
    <w:rsid w:val="00F33C45"/>
    <w:rsid w:val="00F33DF6"/>
    <w:rsid w:val="00F33F6C"/>
    <w:rsid w:val="00F34037"/>
    <w:rsid w:val="00F34102"/>
    <w:rsid w:val="00F3429D"/>
    <w:rsid w:val="00F34302"/>
    <w:rsid w:val="00F344DA"/>
    <w:rsid w:val="00F345EC"/>
    <w:rsid w:val="00F3484B"/>
    <w:rsid w:val="00F3488C"/>
    <w:rsid w:val="00F34B73"/>
    <w:rsid w:val="00F34D0E"/>
    <w:rsid w:val="00F34DD6"/>
    <w:rsid w:val="00F34EBE"/>
    <w:rsid w:val="00F3518C"/>
    <w:rsid w:val="00F352BF"/>
    <w:rsid w:val="00F35416"/>
    <w:rsid w:val="00F35509"/>
    <w:rsid w:val="00F355EA"/>
    <w:rsid w:val="00F3565A"/>
    <w:rsid w:val="00F35660"/>
    <w:rsid w:val="00F3567F"/>
    <w:rsid w:val="00F356B8"/>
    <w:rsid w:val="00F35866"/>
    <w:rsid w:val="00F3594D"/>
    <w:rsid w:val="00F35BEB"/>
    <w:rsid w:val="00F35DFF"/>
    <w:rsid w:val="00F35E08"/>
    <w:rsid w:val="00F36068"/>
    <w:rsid w:val="00F36212"/>
    <w:rsid w:val="00F36254"/>
    <w:rsid w:val="00F365D0"/>
    <w:rsid w:val="00F366A9"/>
    <w:rsid w:val="00F366C0"/>
    <w:rsid w:val="00F36A03"/>
    <w:rsid w:val="00F36CF2"/>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D0A"/>
    <w:rsid w:val="00F37EEA"/>
    <w:rsid w:val="00F37F6C"/>
    <w:rsid w:val="00F37FB6"/>
    <w:rsid w:val="00F40110"/>
    <w:rsid w:val="00F4016F"/>
    <w:rsid w:val="00F401BD"/>
    <w:rsid w:val="00F403D2"/>
    <w:rsid w:val="00F4042F"/>
    <w:rsid w:val="00F404B2"/>
    <w:rsid w:val="00F405D6"/>
    <w:rsid w:val="00F4068A"/>
    <w:rsid w:val="00F409B2"/>
    <w:rsid w:val="00F40C95"/>
    <w:rsid w:val="00F40CA5"/>
    <w:rsid w:val="00F40CE4"/>
    <w:rsid w:val="00F40ED8"/>
    <w:rsid w:val="00F4102C"/>
    <w:rsid w:val="00F41151"/>
    <w:rsid w:val="00F411A1"/>
    <w:rsid w:val="00F41273"/>
    <w:rsid w:val="00F4166F"/>
    <w:rsid w:val="00F41B59"/>
    <w:rsid w:val="00F41CB1"/>
    <w:rsid w:val="00F41EA8"/>
    <w:rsid w:val="00F41F51"/>
    <w:rsid w:val="00F421E9"/>
    <w:rsid w:val="00F42253"/>
    <w:rsid w:val="00F422B9"/>
    <w:rsid w:val="00F424B7"/>
    <w:rsid w:val="00F428EE"/>
    <w:rsid w:val="00F429B4"/>
    <w:rsid w:val="00F42EC2"/>
    <w:rsid w:val="00F438D4"/>
    <w:rsid w:val="00F439F9"/>
    <w:rsid w:val="00F43AD0"/>
    <w:rsid w:val="00F43B5E"/>
    <w:rsid w:val="00F43D65"/>
    <w:rsid w:val="00F43D71"/>
    <w:rsid w:val="00F43E41"/>
    <w:rsid w:val="00F43FC2"/>
    <w:rsid w:val="00F4418F"/>
    <w:rsid w:val="00F443BD"/>
    <w:rsid w:val="00F44420"/>
    <w:rsid w:val="00F4444F"/>
    <w:rsid w:val="00F445E4"/>
    <w:rsid w:val="00F44778"/>
    <w:rsid w:val="00F447BA"/>
    <w:rsid w:val="00F44AA4"/>
    <w:rsid w:val="00F44AEC"/>
    <w:rsid w:val="00F44B4F"/>
    <w:rsid w:val="00F44D57"/>
    <w:rsid w:val="00F44DA5"/>
    <w:rsid w:val="00F45121"/>
    <w:rsid w:val="00F45188"/>
    <w:rsid w:val="00F451FE"/>
    <w:rsid w:val="00F4529C"/>
    <w:rsid w:val="00F452CD"/>
    <w:rsid w:val="00F45517"/>
    <w:rsid w:val="00F4576B"/>
    <w:rsid w:val="00F457BF"/>
    <w:rsid w:val="00F4596C"/>
    <w:rsid w:val="00F45ADA"/>
    <w:rsid w:val="00F45B7F"/>
    <w:rsid w:val="00F46295"/>
    <w:rsid w:val="00F463A2"/>
    <w:rsid w:val="00F46557"/>
    <w:rsid w:val="00F466D6"/>
    <w:rsid w:val="00F46757"/>
    <w:rsid w:val="00F467E1"/>
    <w:rsid w:val="00F46948"/>
    <w:rsid w:val="00F46CF1"/>
    <w:rsid w:val="00F46EB3"/>
    <w:rsid w:val="00F46F46"/>
    <w:rsid w:val="00F47445"/>
    <w:rsid w:val="00F4791D"/>
    <w:rsid w:val="00F4791E"/>
    <w:rsid w:val="00F479B0"/>
    <w:rsid w:val="00F47B06"/>
    <w:rsid w:val="00F47C77"/>
    <w:rsid w:val="00F50463"/>
    <w:rsid w:val="00F50562"/>
    <w:rsid w:val="00F505AB"/>
    <w:rsid w:val="00F50670"/>
    <w:rsid w:val="00F506A9"/>
    <w:rsid w:val="00F50829"/>
    <w:rsid w:val="00F508A6"/>
    <w:rsid w:val="00F5097D"/>
    <w:rsid w:val="00F509A7"/>
    <w:rsid w:val="00F50A67"/>
    <w:rsid w:val="00F50E7A"/>
    <w:rsid w:val="00F50F47"/>
    <w:rsid w:val="00F5101C"/>
    <w:rsid w:val="00F51110"/>
    <w:rsid w:val="00F51201"/>
    <w:rsid w:val="00F51290"/>
    <w:rsid w:val="00F512D6"/>
    <w:rsid w:val="00F513C0"/>
    <w:rsid w:val="00F51490"/>
    <w:rsid w:val="00F517C0"/>
    <w:rsid w:val="00F51A27"/>
    <w:rsid w:val="00F51A32"/>
    <w:rsid w:val="00F51B51"/>
    <w:rsid w:val="00F51E25"/>
    <w:rsid w:val="00F51E9A"/>
    <w:rsid w:val="00F51F53"/>
    <w:rsid w:val="00F520BA"/>
    <w:rsid w:val="00F520FB"/>
    <w:rsid w:val="00F52649"/>
    <w:rsid w:val="00F52A28"/>
    <w:rsid w:val="00F52A75"/>
    <w:rsid w:val="00F52D43"/>
    <w:rsid w:val="00F52D4A"/>
    <w:rsid w:val="00F52DEA"/>
    <w:rsid w:val="00F53219"/>
    <w:rsid w:val="00F53388"/>
    <w:rsid w:val="00F5341B"/>
    <w:rsid w:val="00F534A2"/>
    <w:rsid w:val="00F537C0"/>
    <w:rsid w:val="00F53816"/>
    <w:rsid w:val="00F53821"/>
    <w:rsid w:val="00F53BAE"/>
    <w:rsid w:val="00F53C78"/>
    <w:rsid w:val="00F53D71"/>
    <w:rsid w:val="00F5444A"/>
    <w:rsid w:val="00F54462"/>
    <w:rsid w:val="00F546E7"/>
    <w:rsid w:val="00F547F2"/>
    <w:rsid w:val="00F54981"/>
    <w:rsid w:val="00F54A2F"/>
    <w:rsid w:val="00F54A3D"/>
    <w:rsid w:val="00F54BBC"/>
    <w:rsid w:val="00F54D4A"/>
    <w:rsid w:val="00F54E20"/>
    <w:rsid w:val="00F54F0C"/>
    <w:rsid w:val="00F54F5A"/>
    <w:rsid w:val="00F55006"/>
    <w:rsid w:val="00F55023"/>
    <w:rsid w:val="00F55184"/>
    <w:rsid w:val="00F55261"/>
    <w:rsid w:val="00F555EF"/>
    <w:rsid w:val="00F55817"/>
    <w:rsid w:val="00F559A6"/>
    <w:rsid w:val="00F55D94"/>
    <w:rsid w:val="00F56005"/>
    <w:rsid w:val="00F56106"/>
    <w:rsid w:val="00F5615A"/>
    <w:rsid w:val="00F563EC"/>
    <w:rsid w:val="00F56435"/>
    <w:rsid w:val="00F5663D"/>
    <w:rsid w:val="00F56688"/>
    <w:rsid w:val="00F56696"/>
    <w:rsid w:val="00F5672D"/>
    <w:rsid w:val="00F5690D"/>
    <w:rsid w:val="00F56A05"/>
    <w:rsid w:val="00F56C4A"/>
    <w:rsid w:val="00F56D22"/>
    <w:rsid w:val="00F56DA0"/>
    <w:rsid w:val="00F56E92"/>
    <w:rsid w:val="00F56EEA"/>
    <w:rsid w:val="00F57207"/>
    <w:rsid w:val="00F573C0"/>
    <w:rsid w:val="00F573E0"/>
    <w:rsid w:val="00F5769A"/>
    <w:rsid w:val="00F578B5"/>
    <w:rsid w:val="00F578C9"/>
    <w:rsid w:val="00F57AF5"/>
    <w:rsid w:val="00F57D5F"/>
    <w:rsid w:val="00F57F7D"/>
    <w:rsid w:val="00F60054"/>
    <w:rsid w:val="00F60154"/>
    <w:rsid w:val="00F603A1"/>
    <w:rsid w:val="00F603BD"/>
    <w:rsid w:val="00F609AE"/>
    <w:rsid w:val="00F60B48"/>
    <w:rsid w:val="00F60EDA"/>
    <w:rsid w:val="00F60F40"/>
    <w:rsid w:val="00F60F7B"/>
    <w:rsid w:val="00F60FAA"/>
    <w:rsid w:val="00F6100A"/>
    <w:rsid w:val="00F61188"/>
    <w:rsid w:val="00F61228"/>
    <w:rsid w:val="00F6126A"/>
    <w:rsid w:val="00F6140A"/>
    <w:rsid w:val="00F6193E"/>
    <w:rsid w:val="00F61C10"/>
    <w:rsid w:val="00F61E5D"/>
    <w:rsid w:val="00F62146"/>
    <w:rsid w:val="00F621D4"/>
    <w:rsid w:val="00F624CF"/>
    <w:rsid w:val="00F6283E"/>
    <w:rsid w:val="00F62D23"/>
    <w:rsid w:val="00F62D70"/>
    <w:rsid w:val="00F62EC5"/>
    <w:rsid w:val="00F62F1C"/>
    <w:rsid w:val="00F632D1"/>
    <w:rsid w:val="00F634A0"/>
    <w:rsid w:val="00F6380B"/>
    <w:rsid w:val="00F6398D"/>
    <w:rsid w:val="00F63C7E"/>
    <w:rsid w:val="00F63EE4"/>
    <w:rsid w:val="00F64351"/>
    <w:rsid w:val="00F6439C"/>
    <w:rsid w:val="00F64522"/>
    <w:rsid w:val="00F64599"/>
    <w:rsid w:val="00F647DD"/>
    <w:rsid w:val="00F64A48"/>
    <w:rsid w:val="00F64A9F"/>
    <w:rsid w:val="00F64BF5"/>
    <w:rsid w:val="00F64D5E"/>
    <w:rsid w:val="00F64E1D"/>
    <w:rsid w:val="00F64E27"/>
    <w:rsid w:val="00F64F59"/>
    <w:rsid w:val="00F650C9"/>
    <w:rsid w:val="00F651AA"/>
    <w:rsid w:val="00F65450"/>
    <w:rsid w:val="00F6581E"/>
    <w:rsid w:val="00F6597B"/>
    <w:rsid w:val="00F65A7D"/>
    <w:rsid w:val="00F65C55"/>
    <w:rsid w:val="00F65E17"/>
    <w:rsid w:val="00F65FD4"/>
    <w:rsid w:val="00F65FE5"/>
    <w:rsid w:val="00F6604D"/>
    <w:rsid w:val="00F66051"/>
    <w:rsid w:val="00F660B3"/>
    <w:rsid w:val="00F66215"/>
    <w:rsid w:val="00F66230"/>
    <w:rsid w:val="00F66296"/>
    <w:rsid w:val="00F662D9"/>
    <w:rsid w:val="00F662E0"/>
    <w:rsid w:val="00F6634F"/>
    <w:rsid w:val="00F664B6"/>
    <w:rsid w:val="00F666A2"/>
    <w:rsid w:val="00F66739"/>
    <w:rsid w:val="00F66830"/>
    <w:rsid w:val="00F66913"/>
    <w:rsid w:val="00F66C8E"/>
    <w:rsid w:val="00F670A1"/>
    <w:rsid w:val="00F6729A"/>
    <w:rsid w:val="00F6734F"/>
    <w:rsid w:val="00F67556"/>
    <w:rsid w:val="00F679A2"/>
    <w:rsid w:val="00F67AA1"/>
    <w:rsid w:val="00F67C40"/>
    <w:rsid w:val="00F70127"/>
    <w:rsid w:val="00F7012F"/>
    <w:rsid w:val="00F7036D"/>
    <w:rsid w:val="00F70631"/>
    <w:rsid w:val="00F7081D"/>
    <w:rsid w:val="00F7087E"/>
    <w:rsid w:val="00F708F7"/>
    <w:rsid w:val="00F70938"/>
    <w:rsid w:val="00F70A03"/>
    <w:rsid w:val="00F70CEC"/>
    <w:rsid w:val="00F70E1C"/>
    <w:rsid w:val="00F70E69"/>
    <w:rsid w:val="00F7103F"/>
    <w:rsid w:val="00F7107F"/>
    <w:rsid w:val="00F71414"/>
    <w:rsid w:val="00F71503"/>
    <w:rsid w:val="00F71531"/>
    <w:rsid w:val="00F7189D"/>
    <w:rsid w:val="00F719E0"/>
    <w:rsid w:val="00F71A8E"/>
    <w:rsid w:val="00F71B9C"/>
    <w:rsid w:val="00F71C01"/>
    <w:rsid w:val="00F71CA9"/>
    <w:rsid w:val="00F71DF3"/>
    <w:rsid w:val="00F720AC"/>
    <w:rsid w:val="00F7212F"/>
    <w:rsid w:val="00F721DB"/>
    <w:rsid w:val="00F7225D"/>
    <w:rsid w:val="00F72682"/>
    <w:rsid w:val="00F726BA"/>
    <w:rsid w:val="00F726FF"/>
    <w:rsid w:val="00F72751"/>
    <w:rsid w:val="00F727DF"/>
    <w:rsid w:val="00F727E6"/>
    <w:rsid w:val="00F72889"/>
    <w:rsid w:val="00F72971"/>
    <w:rsid w:val="00F72B52"/>
    <w:rsid w:val="00F72B76"/>
    <w:rsid w:val="00F72C0D"/>
    <w:rsid w:val="00F72C92"/>
    <w:rsid w:val="00F72D36"/>
    <w:rsid w:val="00F72D66"/>
    <w:rsid w:val="00F72E1E"/>
    <w:rsid w:val="00F72F53"/>
    <w:rsid w:val="00F72F9F"/>
    <w:rsid w:val="00F73132"/>
    <w:rsid w:val="00F733CA"/>
    <w:rsid w:val="00F73404"/>
    <w:rsid w:val="00F73589"/>
    <w:rsid w:val="00F735D0"/>
    <w:rsid w:val="00F73ACF"/>
    <w:rsid w:val="00F73DF8"/>
    <w:rsid w:val="00F74046"/>
    <w:rsid w:val="00F74093"/>
    <w:rsid w:val="00F740AC"/>
    <w:rsid w:val="00F74123"/>
    <w:rsid w:val="00F74225"/>
    <w:rsid w:val="00F74352"/>
    <w:rsid w:val="00F7437A"/>
    <w:rsid w:val="00F7444B"/>
    <w:rsid w:val="00F7464C"/>
    <w:rsid w:val="00F7470F"/>
    <w:rsid w:val="00F74B8C"/>
    <w:rsid w:val="00F74CD7"/>
    <w:rsid w:val="00F74D46"/>
    <w:rsid w:val="00F74DAF"/>
    <w:rsid w:val="00F74E5E"/>
    <w:rsid w:val="00F74EF9"/>
    <w:rsid w:val="00F758A9"/>
    <w:rsid w:val="00F75B5A"/>
    <w:rsid w:val="00F75C3F"/>
    <w:rsid w:val="00F75CAA"/>
    <w:rsid w:val="00F75D2D"/>
    <w:rsid w:val="00F75E0B"/>
    <w:rsid w:val="00F75E30"/>
    <w:rsid w:val="00F75F67"/>
    <w:rsid w:val="00F76276"/>
    <w:rsid w:val="00F766B2"/>
    <w:rsid w:val="00F766B4"/>
    <w:rsid w:val="00F76AC0"/>
    <w:rsid w:val="00F76CE9"/>
    <w:rsid w:val="00F76E22"/>
    <w:rsid w:val="00F77107"/>
    <w:rsid w:val="00F77243"/>
    <w:rsid w:val="00F77259"/>
    <w:rsid w:val="00F774B6"/>
    <w:rsid w:val="00F774D3"/>
    <w:rsid w:val="00F77561"/>
    <w:rsid w:val="00F7767A"/>
    <w:rsid w:val="00F77FF5"/>
    <w:rsid w:val="00F8003C"/>
    <w:rsid w:val="00F80357"/>
    <w:rsid w:val="00F80559"/>
    <w:rsid w:val="00F805A3"/>
    <w:rsid w:val="00F80D75"/>
    <w:rsid w:val="00F80D9E"/>
    <w:rsid w:val="00F80F25"/>
    <w:rsid w:val="00F80FF4"/>
    <w:rsid w:val="00F81220"/>
    <w:rsid w:val="00F813E3"/>
    <w:rsid w:val="00F81500"/>
    <w:rsid w:val="00F816B8"/>
    <w:rsid w:val="00F816D8"/>
    <w:rsid w:val="00F816E5"/>
    <w:rsid w:val="00F81A36"/>
    <w:rsid w:val="00F81ADB"/>
    <w:rsid w:val="00F82032"/>
    <w:rsid w:val="00F82132"/>
    <w:rsid w:val="00F82411"/>
    <w:rsid w:val="00F82697"/>
    <w:rsid w:val="00F827A1"/>
    <w:rsid w:val="00F828AA"/>
    <w:rsid w:val="00F829F5"/>
    <w:rsid w:val="00F82DA9"/>
    <w:rsid w:val="00F83323"/>
    <w:rsid w:val="00F83496"/>
    <w:rsid w:val="00F83638"/>
    <w:rsid w:val="00F83995"/>
    <w:rsid w:val="00F83C27"/>
    <w:rsid w:val="00F83D87"/>
    <w:rsid w:val="00F83ECF"/>
    <w:rsid w:val="00F84239"/>
    <w:rsid w:val="00F845E4"/>
    <w:rsid w:val="00F84618"/>
    <w:rsid w:val="00F84657"/>
    <w:rsid w:val="00F849BC"/>
    <w:rsid w:val="00F84A4F"/>
    <w:rsid w:val="00F84B79"/>
    <w:rsid w:val="00F84BA0"/>
    <w:rsid w:val="00F84D5B"/>
    <w:rsid w:val="00F84EC8"/>
    <w:rsid w:val="00F857AB"/>
    <w:rsid w:val="00F858B5"/>
    <w:rsid w:val="00F85C19"/>
    <w:rsid w:val="00F85D75"/>
    <w:rsid w:val="00F85F0C"/>
    <w:rsid w:val="00F863C0"/>
    <w:rsid w:val="00F86411"/>
    <w:rsid w:val="00F8666D"/>
    <w:rsid w:val="00F86C51"/>
    <w:rsid w:val="00F86C6A"/>
    <w:rsid w:val="00F86D78"/>
    <w:rsid w:val="00F86E46"/>
    <w:rsid w:val="00F86F75"/>
    <w:rsid w:val="00F870C6"/>
    <w:rsid w:val="00F871A4"/>
    <w:rsid w:val="00F871AF"/>
    <w:rsid w:val="00F871DF"/>
    <w:rsid w:val="00F872C0"/>
    <w:rsid w:val="00F87A3B"/>
    <w:rsid w:val="00F87B93"/>
    <w:rsid w:val="00F87BB4"/>
    <w:rsid w:val="00F87C6F"/>
    <w:rsid w:val="00F90000"/>
    <w:rsid w:val="00F90364"/>
    <w:rsid w:val="00F9039F"/>
    <w:rsid w:val="00F90490"/>
    <w:rsid w:val="00F90699"/>
    <w:rsid w:val="00F90A5B"/>
    <w:rsid w:val="00F90A6F"/>
    <w:rsid w:val="00F90AF4"/>
    <w:rsid w:val="00F90E01"/>
    <w:rsid w:val="00F91064"/>
    <w:rsid w:val="00F91267"/>
    <w:rsid w:val="00F91451"/>
    <w:rsid w:val="00F91475"/>
    <w:rsid w:val="00F915D5"/>
    <w:rsid w:val="00F91752"/>
    <w:rsid w:val="00F91C0F"/>
    <w:rsid w:val="00F91E50"/>
    <w:rsid w:val="00F91EE1"/>
    <w:rsid w:val="00F91F33"/>
    <w:rsid w:val="00F91F87"/>
    <w:rsid w:val="00F9217C"/>
    <w:rsid w:val="00F9222B"/>
    <w:rsid w:val="00F92401"/>
    <w:rsid w:val="00F9243D"/>
    <w:rsid w:val="00F926A7"/>
    <w:rsid w:val="00F926FD"/>
    <w:rsid w:val="00F92704"/>
    <w:rsid w:val="00F92804"/>
    <w:rsid w:val="00F92B1A"/>
    <w:rsid w:val="00F92DB0"/>
    <w:rsid w:val="00F9302D"/>
    <w:rsid w:val="00F9318A"/>
    <w:rsid w:val="00F932B2"/>
    <w:rsid w:val="00F935BB"/>
    <w:rsid w:val="00F93631"/>
    <w:rsid w:val="00F93997"/>
    <w:rsid w:val="00F939E5"/>
    <w:rsid w:val="00F93B55"/>
    <w:rsid w:val="00F93BC2"/>
    <w:rsid w:val="00F93D8D"/>
    <w:rsid w:val="00F9404B"/>
    <w:rsid w:val="00F94171"/>
    <w:rsid w:val="00F941BF"/>
    <w:rsid w:val="00F94290"/>
    <w:rsid w:val="00F94552"/>
    <w:rsid w:val="00F9457E"/>
    <w:rsid w:val="00F9471F"/>
    <w:rsid w:val="00F9475D"/>
    <w:rsid w:val="00F9480E"/>
    <w:rsid w:val="00F9484D"/>
    <w:rsid w:val="00F94CB7"/>
    <w:rsid w:val="00F94D38"/>
    <w:rsid w:val="00F94E4F"/>
    <w:rsid w:val="00F94EC7"/>
    <w:rsid w:val="00F9517B"/>
    <w:rsid w:val="00F95449"/>
    <w:rsid w:val="00F956C1"/>
    <w:rsid w:val="00F95728"/>
    <w:rsid w:val="00F95769"/>
    <w:rsid w:val="00F9593D"/>
    <w:rsid w:val="00F95F18"/>
    <w:rsid w:val="00F95F5C"/>
    <w:rsid w:val="00F95FA4"/>
    <w:rsid w:val="00F96134"/>
    <w:rsid w:val="00F965E1"/>
    <w:rsid w:val="00F9694E"/>
    <w:rsid w:val="00F96A1F"/>
    <w:rsid w:val="00F96B5C"/>
    <w:rsid w:val="00F96C0F"/>
    <w:rsid w:val="00F96C36"/>
    <w:rsid w:val="00F96EB0"/>
    <w:rsid w:val="00F96F43"/>
    <w:rsid w:val="00F971AB"/>
    <w:rsid w:val="00F971E8"/>
    <w:rsid w:val="00F97798"/>
    <w:rsid w:val="00F97902"/>
    <w:rsid w:val="00F979E9"/>
    <w:rsid w:val="00F97B13"/>
    <w:rsid w:val="00F97E6F"/>
    <w:rsid w:val="00F97EEE"/>
    <w:rsid w:val="00F97F9B"/>
    <w:rsid w:val="00FA00D4"/>
    <w:rsid w:val="00FA0226"/>
    <w:rsid w:val="00FA0434"/>
    <w:rsid w:val="00FA04A8"/>
    <w:rsid w:val="00FA04E7"/>
    <w:rsid w:val="00FA052B"/>
    <w:rsid w:val="00FA0565"/>
    <w:rsid w:val="00FA09EF"/>
    <w:rsid w:val="00FA0BEC"/>
    <w:rsid w:val="00FA0BFD"/>
    <w:rsid w:val="00FA0C65"/>
    <w:rsid w:val="00FA0D43"/>
    <w:rsid w:val="00FA1005"/>
    <w:rsid w:val="00FA10F4"/>
    <w:rsid w:val="00FA1523"/>
    <w:rsid w:val="00FA16DE"/>
    <w:rsid w:val="00FA175A"/>
    <w:rsid w:val="00FA17A1"/>
    <w:rsid w:val="00FA1AEC"/>
    <w:rsid w:val="00FA1EDB"/>
    <w:rsid w:val="00FA1F98"/>
    <w:rsid w:val="00FA218A"/>
    <w:rsid w:val="00FA21AD"/>
    <w:rsid w:val="00FA23D8"/>
    <w:rsid w:val="00FA2454"/>
    <w:rsid w:val="00FA25F3"/>
    <w:rsid w:val="00FA2805"/>
    <w:rsid w:val="00FA290A"/>
    <w:rsid w:val="00FA295C"/>
    <w:rsid w:val="00FA2B48"/>
    <w:rsid w:val="00FA2C6A"/>
    <w:rsid w:val="00FA2CF2"/>
    <w:rsid w:val="00FA2CFA"/>
    <w:rsid w:val="00FA2DF3"/>
    <w:rsid w:val="00FA2EF2"/>
    <w:rsid w:val="00FA3030"/>
    <w:rsid w:val="00FA3159"/>
    <w:rsid w:val="00FA3272"/>
    <w:rsid w:val="00FA32CA"/>
    <w:rsid w:val="00FA34B7"/>
    <w:rsid w:val="00FA3890"/>
    <w:rsid w:val="00FA3B5C"/>
    <w:rsid w:val="00FA3E24"/>
    <w:rsid w:val="00FA42E0"/>
    <w:rsid w:val="00FA46ED"/>
    <w:rsid w:val="00FA4780"/>
    <w:rsid w:val="00FA47B1"/>
    <w:rsid w:val="00FA4AD8"/>
    <w:rsid w:val="00FA4B91"/>
    <w:rsid w:val="00FA4E04"/>
    <w:rsid w:val="00FA4E4A"/>
    <w:rsid w:val="00FA4E94"/>
    <w:rsid w:val="00FA50AA"/>
    <w:rsid w:val="00FA5357"/>
    <w:rsid w:val="00FA59BC"/>
    <w:rsid w:val="00FA5A8D"/>
    <w:rsid w:val="00FA5ADD"/>
    <w:rsid w:val="00FA5D73"/>
    <w:rsid w:val="00FA5EC7"/>
    <w:rsid w:val="00FA5F01"/>
    <w:rsid w:val="00FA6096"/>
    <w:rsid w:val="00FA661A"/>
    <w:rsid w:val="00FA6A42"/>
    <w:rsid w:val="00FA6B30"/>
    <w:rsid w:val="00FA6B68"/>
    <w:rsid w:val="00FA6C8F"/>
    <w:rsid w:val="00FA6DC9"/>
    <w:rsid w:val="00FA6EC1"/>
    <w:rsid w:val="00FA6F31"/>
    <w:rsid w:val="00FA6FAC"/>
    <w:rsid w:val="00FA7038"/>
    <w:rsid w:val="00FA708F"/>
    <w:rsid w:val="00FA7226"/>
    <w:rsid w:val="00FA7383"/>
    <w:rsid w:val="00FA738B"/>
    <w:rsid w:val="00FA743A"/>
    <w:rsid w:val="00FA758C"/>
    <w:rsid w:val="00FA76F2"/>
    <w:rsid w:val="00FA78EC"/>
    <w:rsid w:val="00FA7A41"/>
    <w:rsid w:val="00FA7B88"/>
    <w:rsid w:val="00FA7CA6"/>
    <w:rsid w:val="00FA7D19"/>
    <w:rsid w:val="00FA7D81"/>
    <w:rsid w:val="00FA7F41"/>
    <w:rsid w:val="00FB03CD"/>
    <w:rsid w:val="00FB0416"/>
    <w:rsid w:val="00FB06F7"/>
    <w:rsid w:val="00FB090D"/>
    <w:rsid w:val="00FB0CE6"/>
    <w:rsid w:val="00FB0E54"/>
    <w:rsid w:val="00FB0F1A"/>
    <w:rsid w:val="00FB0F30"/>
    <w:rsid w:val="00FB0F9A"/>
    <w:rsid w:val="00FB1357"/>
    <w:rsid w:val="00FB17FD"/>
    <w:rsid w:val="00FB1A0D"/>
    <w:rsid w:val="00FB1AEA"/>
    <w:rsid w:val="00FB22B1"/>
    <w:rsid w:val="00FB257A"/>
    <w:rsid w:val="00FB2650"/>
    <w:rsid w:val="00FB2753"/>
    <w:rsid w:val="00FB28E0"/>
    <w:rsid w:val="00FB2BE2"/>
    <w:rsid w:val="00FB2C80"/>
    <w:rsid w:val="00FB2CB8"/>
    <w:rsid w:val="00FB2D0A"/>
    <w:rsid w:val="00FB2D0D"/>
    <w:rsid w:val="00FB2E62"/>
    <w:rsid w:val="00FB2FD2"/>
    <w:rsid w:val="00FB33D6"/>
    <w:rsid w:val="00FB3444"/>
    <w:rsid w:val="00FB34F6"/>
    <w:rsid w:val="00FB390A"/>
    <w:rsid w:val="00FB3ADB"/>
    <w:rsid w:val="00FB3DAC"/>
    <w:rsid w:val="00FB3E67"/>
    <w:rsid w:val="00FB432C"/>
    <w:rsid w:val="00FB4379"/>
    <w:rsid w:val="00FB438A"/>
    <w:rsid w:val="00FB4541"/>
    <w:rsid w:val="00FB4721"/>
    <w:rsid w:val="00FB48F0"/>
    <w:rsid w:val="00FB4949"/>
    <w:rsid w:val="00FB4A1B"/>
    <w:rsid w:val="00FB4B6F"/>
    <w:rsid w:val="00FB4CC2"/>
    <w:rsid w:val="00FB4D6F"/>
    <w:rsid w:val="00FB50DD"/>
    <w:rsid w:val="00FB53F1"/>
    <w:rsid w:val="00FB5449"/>
    <w:rsid w:val="00FB5453"/>
    <w:rsid w:val="00FB5499"/>
    <w:rsid w:val="00FB5698"/>
    <w:rsid w:val="00FB5825"/>
    <w:rsid w:val="00FB58B1"/>
    <w:rsid w:val="00FB5C0C"/>
    <w:rsid w:val="00FB5C12"/>
    <w:rsid w:val="00FB5C6E"/>
    <w:rsid w:val="00FB5F7F"/>
    <w:rsid w:val="00FB61D3"/>
    <w:rsid w:val="00FB657C"/>
    <w:rsid w:val="00FB6932"/>
    <w:rsid w:val="00FB699A"/>
    <w:rsid w:val="00FB6AC7"/>
    <w:rsid w:val="00FB6D4F"/>
    <w:rsid w:val="00FB6FEB"/>
    <w:rsid w:val="00FB70ED"/>
    <w:rsid w:val="00FB7104"/>
    <w:rsid w:val="00FB726E"/>
    <w:rsid w:val="00FB7283"/>
    <w:rsid w:val="00FB76B6"/>
    <w:rsid w:val="00FB78E7"/>
    <w:rsid w:val="00FB7B00"/>
    <w:rsid w:val="00FC0027"/>
    <w:rsid w:val="00FC00BF"/>
    <w:rsid w:val="00FC059C"/>
    <w:rsid w:val="00FC079B"/>
    <w:rsid w:val="00FC0C92"/>
    <w:rsid w:val="00FC0E8B"/>
    <w:rsid w:val="00FC101C"/>
    <w:rsid w:val="00FC10CE"/>
    <w:rsid w:val="00FC11A1"/>
    <w:rsid w:val="00FC12CF"/>
    <w:rsid w:val="00FC1316"/>
    <w:rsid w:val="00FC1394"/>
    <w:rsid w:val="00FC154C"/>
    <w:rsid w:val="00FC15D4"/>
    <w:rsid w:val="00FC1C1D"/>
    <w:rsid w:val="00FC1CD6"/>
    <w:rsid w:val="00FC1F4D"/>
    <w:rsid w:val="00FC22BD"/>
    <w:rsid w:val="00FC22CD"/>
    <w:rsid w:val="00FC242C"/>
    <w:rsid w:val="00FC24A8"/>
    <w:rsid w:val="00FC2531"/>
    <w:rsid w:val="00FC26CB"/>
    <w:rsid w:val="00FC2846"/>
    <w:rsid w:val="00FC292A"/>
    <w:rsid w:val="00FC2AC1"/>
    <w:rsid w:val="00FC2D59"/>
    <w:rsid w:val="00FC2D86"/>
    <w:rsid w:val="00FC2F60"/>
    <w:rsid w:val="00FC3286"/>
    <w:rsid w:val="00FC3362"/>
    <w:rsid w:val="00FC3565"/>
    <w:rsid w:val="00FC3574"/>
    <w:rsid w:val="00FC387D"/>
    <w:rsid w:val="00FC3ADA"/>
    <w:rsid w:val="00FC3BD6"/>
    <w:rsid w:val="00FC3EBE"/>
    <w:rsid w:val="00FC4016"/>
    <w:rsid w:val="00FC4448"/>
    <w:rsid w:val="00FC45A4"/>
    <w:rsid w:val="00FC46D9"/>
    <w:rsid w:val="00FC497B"/>
    <w:rsid w:val="00FC498A"/>
    <w:rsid w:val="00FC49EB"/>
    <w:rsid w:val="00FC4A7A"/>
    <w:rsid w:val="00FC4BB7"/>
    <w:rsid w:val="00FC4DEB"/>
    <w:rsid w:val="00FC4F0A"/>
    <w:rsid w:val="00FC504D"/>
    <w:rsid w:val="00FC5215"/>
    <w:rsid w:val="00FC5234"/>
    <w:rsid w:val="00FC5296"/>
    <w:rsid w:val="00FC52CA"/>
    <w:rsid w:val="00FC5397"/>
    <w:rsid w:val="00FC5680"/>
    <w:rsid w:val="00FC5738"/>
    <w:rsid w:val="00FC5B6E"/>
    <w:rsid w:val="00FC5BD8"/>
    <w:rsid w:val="00FC613F"/>
    <w:rsid w:val="00FC61C8"/>
    <w:rsid w:val="00FC626E"/>
    <w:rsid w:val="00FC6419"/>
    <w:rsid w:val="00FC69A0"/>
    <w:rsid w:val="00FC6CEB"/>
    <w:rsid w:val="00FC6DC4"/>
    <w:rsid w:val="00FC6DEB"/>
    <w:rsid w:val="00FC6EAA"/>
    <w:rsid w:val="00FC6F6A"/>
    <w:rsid w:val="00FC7015"/>
    <w:rsid w:val="00FC726C"/>
    <w:rsid w:val="00FC765D"/>
    <w:rsid w:val="00FC7676"/>
    <w:rsid w:val="00FC76FB"/>
    <w:rsid w:val="00FC7820"/>
    <w:rsid w:val="00FC7A41"/>
    <w:rsid w:val="00FC7C3F"/>
    <w:rsid w:val="00FC7FB0"/>
    <w:rsid w:val="00FD024B"/>
    <w:rsid w:val="00FD07B4"/>
    <w:rsid w:val="00FD07E7"/>
    <w:rsid w:val="00FD086C"/>
    <w:rsid w:val="00FD13E1"/>
    <w:rsid w:val="00FD14AC"/>
    <w:rsid w:val="00FD17BD"/>
    <w:rsid w:val="00FD195B"/>
    <w:rsid w:val="00FD1988"/>
    <w:rsid w:val="00FD1CA2"/>
    <w:rsid w:val="00FD1D14"/>
    <w:rsid w:val="00FD1DB7"/>
    <w:rsid w:val="00FD1E3B"/>
    <w:rsid w:val="00FD1EFC"/>
    <w:rsid w:val="00FD1F2C"/>
    <w:rsid w:val="00FD2012"/>
    <w:rsid w:val="00FD2431"/>
    <w:rsid w:val="00FD2526"/>
    <w:rsid w:val="00FD2D20"/>
    <w:rsid w:val="00FD2D62"/>
    <w:rsid w:val="00FD2DBB"/>
    <w:rsid w:val="00FD2F58"/>
    <w:rsid w:val="00FD355F"/>
    <w:rsid w:val="00FD3660"/>
    <w:rsid w:val="00FD390B"/>
    <w:rsid w:val="00FD3A44"/>
    <w:rsid w:val="00FD3AD2"/>
    <w:rsid w:val="00FD3BEE"/>
    <w:rsid w:val="00FD3C4E"/>
    <w:rsid w:val="00FD3D63"/>
    <w:rsid w:val="00FD4182"/>
    <w:rsid w:val="00FD44A3"/>
    <w:rsid w:val="00FD47B3"/>
    <w:rsid w:val="00FD4831"/>
    <w:rsid w:val="00FD4851"/>
    <w:rsid w:val="00FD4854"/>
    <w:rsid w:val="00FD49CD"/>
    <w:rsid w:val="00FD50B4"/>
    <w:rsid w:val="00FD52DF"/>
    <w:rsid w:val="00FD5317"/>
    <w:rsid w:val="00FD5A4C"/>
    <w:rsid w:val="00FD5B62"/>
    <w:rsid w:val="00FD5B64"/>
    <w:rsid w:val="00FD5CE1"/>
    <w:rsid w:val="00FD5E7B"/>
    <w:rsid w:val="00FD5EB6"/>
    <w:rsid w:val="00FD5EEE"/>
    <w:rsid w:val="00FD5FBA"/>
    <w:rsid w:val="00FD62E8"/>
    <w:rsid w:val="00FD65B5"/>
    <w:rsid w:val="00FD6905"/>
    <w:rsid w:val="00FD694D"/>
    <w:rsid w:val="00FD6A5A"/>
    <w:rsid w:val="00FD6AD0"/>
    <w:rsid w:val="00FD6B32"/>
    <w:rsid w:val="00FD6C79"/>
    <w:rsid w:val="00FD6D4A"/>
    <w:rsid w:val="00FD6EBF"/>
    <w:rsid w:val="00FD6EDA"/>
    <w:rsid w:val="00FD70B8"/>
    <w:rsid w:val="00FD719E"/>
    <w:rsid w:val="00FD7232"/>
    <w:rsid w:val="00FD725C"/>
    <w:rsid w:val="00FD72F5"/>
    <w:rsid w:val="00FD7363"/>
    <w:rsid w:val="00FD7520"/>
    <w:rsid w:val="00FD7559"/>
    <w:rsid w:val="00FD7847"/>
    <w:rsid w:val="00FD7888"/>
    <w:rsid w:val="00FD7958"/>
    <w:rsid w:val="00FD796D"/>
    <w:rsid w:val="00FD79AA"/>
    <w:rsid w:val="00FD7CC8"/>
    <w:rsid w:val="00FD7D4D"/>
    <w:rsid w:val="00FD7F5D"/>
    <w:rsid w:val="00FE004F"/>
    <w:rsid w:val="00FE008A"/>
    <w:rsid w:val="00FE01D7"/>
    <w:rsid w:val="00FE050C"/>
    <w:rsid w:val="00FE05F1"/>
    <w:rsid w:val="00FE09E7"/>
    <w:rsid w:val="00FE0C77"/>
    <w:rsid w:val="00FE0CEE"/>
    <w:rsid w:val="00FE0CF1"/>
    <w:rsid w:val="00FE0DEC"/>
    <w:rsid w:val="00FE0E56"/>
    <w:rsid w:val="00FE11A4"/>
    <w:rsid w:val="00FE11D9"/>
    <w:rsid w:val="00FE11E7"/>
    <w:rsid w:val="00FE122A"/>
    <w:rsid w:val="00FE137A"/>
    <w:rsid w:val="00FE151B"/>
    <w:rsid w:val="00FE15A0"/>
    <w:rsid w:val="00FE1726"/>
    <w:rsid w:val="00FE180D"/>
    <w:rsid w:val="00FE1CEF"/>
    <w:rsid w:val="00FE1DE6"/>
    <w:rsid w:val="00FE1E6B"/>
    <w:rsid w:val="00FE1F25"/>
    <w:rsid w:val="00FE2060"/>
    <w:rsid w:val="00FE2184"/>
    <w:rsid w:val="00FE25B1"/>
    <w:rsid w:val="00FE2B8D"/>
    <w:rsid w:val="00FE2FAD"/>
    <w:rsid w:val="00FE305C"/>
    <w:rsid w:val="00FE308F"/>
    <w:rsid w:val="00FE325C"/>
    <w:rsid w:val="00FE3268"/>
    <w:rsid w:val="00FE3420"/>
    <w:rsid w:val="00FE342D"/>
    <w:rsid w:val="00FE3450"/>
    <w:rsid w:val="00FE3495"/>
    <w:rsid w:val="00FE34EF"/>
    <w:rsid w:val="00FE3517"/>
    <w:rsid w:val="00FE35CA"/>
    <w:rsid w:val="00FE364A"/>
    <w:rsid w:val="00FE37E5"/>
    <w:rsid w:val="00FE384D"/>
    <w:rsid w:val="00FE3B11"/>
    <w:rsid w:val="00FE3CF8"/>
    <w:rsid w:val="00FE4217"/>
    <w:rsid w:val="00FE43DF"/>
    <w:rsid w:val="00FE4743"/>
    <w:rsid w:val="00FE4D36"/>
    <w:rsid w:val="00FE4DB5"/>
    <w:rsid w:val="00FE4F1B"/>
    <w:rsid w:val="00FE4F53"/>
    <w:rsid w:val="00FE4F90"/>
    <w:rsid w:val="00FE580F"/>
    <w:rsid w:val="00FE5814"/>
    <w:rsid w:val="00FE594F"/>
    <w:rsid w:val="00FE59B9"/>
    <w:rsid w:val="00FE59E0"/>
    <w:rsid w:val="00FE5A83"/>
    <w:rsid w:val="00FE5A93"/>
    <w:rsid w:val="00FE5CE1"/>
    <w:rsid w:val="00FE5D30"/>
    <w:rsid w:val="00FE5E2B"/>
    <w:rsid w:val="00FE6006"/>
    <w:rsid w:val="00FE6125"/>
    <w:rsid w:val="00FE6316"/>
    <w:rsid w:val="00FE6324"/>
    <w:rsid w:val="00FE65CF"/>
    <w:rsid w:val="00FE6621"/>
    <w:rsid w:val="00FE6CFB"/>
    <w:rsid w:val="00FE6F30"/>
    <w:rsid w:val="00FE6FCD"/>
    <w:rsid w:val="00FE7189"/>
    <w:rsid w:val="00FE7A4E"/>
    <w:rsid w:val="00FE7CB9"/>
    <w:rsid w:val="00FE7EC9"/>
    <w:rsid w:val="00FF00DD"/>
    <w:rsid w:val="00FF0231"/>
    <w:rsid w:val="00FF02D8"/>
    <w:rsid w:val="00FF07A7"/>
    <w:rsid w:val="00FF0806"/>
    <w:rsid w:val="00FF0811"/>
    <w:rsid w:val="00FF089C"/>
    <w:rsid w:val="00FF08DC"/>
    <w:rsid w:val="00FF0BC6"/>
    <w:rsid w:val="00FF0BE6"/>
    <w:rsid w:val="00FF0C2B"/>
    <w:rsid w:val="00FF0C3F"/>
    <w:rsid w:val="00FF0E68"/>
    <w:rsid w:val="00FF0EF5"/>
    <w:rsid w:val="00FF0FFA"/>
    <w:rsid w:val="00FF100D"/>
    <w:rsid w:val="00FF11A8"/>
    <w:rsid w:val="00FF13BE"/>
    <w:rsid w:val="00FF1717"/>
    <w:rsid w:val="00FF175C"/>
    <w:rsid w:val="00FF186F"/>
    <w:rsid w:val="00FF1885"/>
    <w:rsid w:val="00FF191C"/>
    <w:rsid w:val="00FF199F"/>
    <w:rsid w:val="00FF19C9"/>
    <w:rsid w:val="00FF19D4"/>
    <w:rsid w:val="00FF19EE"/>
    <w:rsid w:val="00FF1A9D"/>
    <w:rsid w:val="00FF1C4D"/>
    <w:rsid w:val="00FF2013"/>
    <w:rsid w:val="00FF22F8"/>
    <w:rsid w:val="00FF239F"/>
    <w:rsid w:val="00FF26E1"/>
    <w:rsid w:val="00FF2720"/>
    <w:rsid w:val="00FF2DA2"/>
    <w:rsid w:val="00FF2DB9"/>
    <w:rsid w:val="00FF2DF1"/>
    <w:rsid w:val="00FF2E6F"/>
    <w:rsid w:val="00FF2E8A"/>
    <w:rsid w:val="00FF2FA6"/>
    <w:rsid w:val="00FF3222"/>
    <w:rsid w:val="00FF332E"/>
    <w:rsid w:val="00FF343D"/>
    <w:rsid w:val="00FF34EC"/>
    <w:rsid w:val="00FF3506"/>
    <w:rsid w:val="00FF364B"/>
    <w:rsid w:val="00FF3781"/>
    <w:rsid w:val="00FF379F"/>
    <w:rsid w:val="00FF3950"/>
    <w:rsid w:val="00FF3E80"/>
    <w:rsid w:val="00FF3F04"/>
    <w:rsid w:val="00FF3F56"/>
    <w:rsid w:val="00FF3FB4"/>
    <w:rsid w:val="00FF4079"/>
    <w:rsid w:val="00FF4085"/>
    <w:rsid w:val="00FF419F"/>
    <w:rsid w:val="00FF429A"/>
    <w:rsid w:val="00FF44B3"/>
    <w:rsid w:val="00FF4574"/>
    <w:rsid w:val="00FF4627"/>
    <w:rsid w:val="00FF4644"/>
    <w:rsid w:val="00FF469C"/>
    <w:rsid w:val="00FF4753"/>
    <w:rsid w:val="00FF4772"/>
    <w:rsid w:val="00FF4838"/>
    <w:rsid w:val="00FF4A71"/>
    <w:rsid w:val="00FF4B05"/>
    <w:rsid w:val="00FF4C48"/>
    <w:rsid w:val="00FF5123"/>
    <w:rsid w:val="00FF5190"/>
    <w:rsid w:val="00FF5206"/>
    <w:rsid w:val="00FF5225"/>
    <w:rsid w:val="00FF53AE"/>
    <w:rsid w:val="00FF54F3"/>
    <w:rsid w:val="00FF55F5"/>
    <w:rsid w:val="00FF56FD"/>
    <w:rsid w:val="00FF575C"/>
    <w:rsid w:val="00FF5812"/>
    <w:rsid w:val="00FF5B7C"/>
    <w:rsid w:val="00FF5C47"/>
    <w:rsid w:val="00FF5C4C"/>
    <w:rsid w:val="00FF5D5A"/>
    <w:rsid w:val="00FF5F0E"/>
    <w:rsid w:val="00FF5F5B"/>
    <w:rsid w:val="00FF60EE"/>
    <w:rsid w:val="00FF62B2"/>
    <w:rsid w:val="00FF6452"/>
    <w:rsid w:val="00FF6598"/>
    <w:rsid w:val="00FF66A8"/>
    <w:rsid w:val="00FF697A"/>
    <w:rsid w:val="00FF6BDC"/>
    <w:rsid w:val="00FF6CA7"/>
    <w:rsid w:val="00FF6E3E"/>
    <w:rsid w:val="00FF7099"/>
    <w:rsid w:val="00FF70E8"/>
    <w:rsid w:val="00FF7131"/>
    <w:rsid w:val="00FF73E1"/>
    <w:rsid w:val="00FF7501"/>
    <w:rsid w:val="00FF7652"/>
    <w:rsid w:val="00FF78C4"/>
    <w:rsid w:val="00FF7949"/>
    <w:rsid w:val="00FF79EC"/>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55535C6C-077C-467E-88AF-8DD57A145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F53EB"/>
    <w:pPr>
      <w:spacing w:line="280" w:lineRule="exact"/>
    </w:pPr>
    <w:rPr>
      <w:rFonts w:ascii="Verdana" w:hAnsi="Verdana"/>
      <w:sz w:val="18"/>
      <w:szCs w:val="24"/>
    </w:rPr>
  </w:style>
  <w:style w:type="paragraph" w:styleId="Kop1">
    <w:name w:val="heading 1"/>
    <w:basedOn w:val="Standaard"/>
    <w:next w:val="Standaard"/>
    <w:qFormat/>
    <w:rsid w:val="005F53E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5F53E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5F53E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5F53EB"/>
    <w:pPr>
      <w:keepNext/>
      <w:numPr>
        <w:ilvl w:val="3"/>
        <w:numId w:val="2"/>
      </w:numPr>
      <w:spacing w:before="280"/>
      <w:outlineLvl w:val="3"/>
    </w:pPr>
    <w:rPr>
      <w:b/>
      <w:bCs/>
      <w:szCs w:val="28"/>
    </w:rPr>
  </w:style>
  <w:style w:type="paragraph" w:styleId="Kop5">
    <w:name w:val="heading 5"/>
    <w:basedOn w:val="Standaard"/>
    <w:next w:val="Standaard"/>
    <w:link w:val="Kop5Char"/>
    <w:rsid w:val="005F53EB"/>
    <w:pPr>
      <w:keepNext/>
      <w:numPr>
        <w:ilvl w:val="4"/>
        <w:numId w:val="2"/>
      </w:numPr>
      <w:spacing w:before="280"/>
      <w:outlineLvl w:val="4"/>
    </w:pPr>
    <w:rPr>
      <w:bCs/>
      <w:i/>
      <w:iCs/>
      <w:szCs w:val="26"/>
    </w:rPr>
  </w:style>
  <w:style w:type="paragraph" w:styleId="Kop6">
    <w:name w:val="heading 6"/>
    <w:basedOn w:val="Standaard"/>
    <w:next w:val="Standaard"/>
    <w:rsid w:val="005F53EB"/>
    <w:pPr>
      <w:keepNext/>
      <w:numPr>
        <w:ilvl w:val="5"/>
        <w:numId w:val="2"/>
      </w:numPr>
      <w:spacing w:before="280"/>
      <w:outlineLvl w:val="5"/>
    </w:pPr>
    <w:rPr>
      <w:bCs/>
      <w:i/>
      <w:szCs w:val="22"/>
    </w:rPr>
  </w:style>
  <w:style w:type="paragraph" w:styleId="Kop7">
    <w:name w:val="heading 7"/>
    <w:basedOn w:val="Standaard"/>
    <w:next w:val="Standaard"/>
    <w:rsid w:val="005F53EB"/>
    <w:pPr>
      <w:keepNext/>
      <w:spacing w:before="280"/>
      <w:outlineLvl w:val="6"/>
    </w:pPr>
  </w:style>
  <w:style w:type="paragraph" w:styleId="Kop8">
    <w:name w:val="heading 8"/>
    <w:basedOn w:val="Standaard"/>
    <w:next w:val="Standaard"/>
    <w:rsid w:val="005F53EB"/>
    <w:pPr>
      <w:keepNext/>
      <w:spacing w:before="280"/>
      <w:outlineLvl w:val="7"/>
    </w:pPr>
    <w:rPr>
      <w:iCs/>
    </w:rPr>
  </w:style>
  <w:style w:type="paragraph" w:styleId="Kop9">
    <w:name w:val="heading 9"/>
    <w:basedOn w:val="Standaard"/>
    <w:next w:val="Standaard"/>
    <w:rsid w:val="005F53EB"/>
    <w:pPr>
      <w:keepNext/>
      <w:spacing w:before="280"/>
      <w:outlineLvl w:val="8"/>
    </w:pPr>
    <w:rPr>
      <w:rFonts w:cs="Arial"/>
      <w:szCs w:val="22"/>
    </w:rPr>
  </w:style>
  <w:style w:type="character" w:default="1" w:styleId="Standaardalinea-lettertype">
    <w:name w:val="Default Paragraph Font"/>
    <w:uiPriority w:val="1"/>
    <w:semiHidden/>
    <w:unhideWhenUsed/>
    <w:rsid w:val="005F53EB"/>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5F53EB"/>
  </w:style>
  <w:style w:type="paragraph" w:customStyle="1" w:styleId="Kop1voorwerk">
    <w:name w:val="Kop 1 voorwerk"/>
    <w:basedOn w:val="Standaard"/>
    <w:rsid w:val="005F53EB"/>
    <w:pPr>
      <w:keepNext/>
      <w:pageBreakBefore/>
      <w:spacing w:after="700"/>
      <w:contextualSpacing/>
      <w:outlineLvl w:val="0"/>
    </w:pPr>
    <w:rPr>
      <w:sz w:val="24"/>
    </w:rPr>
  </w:style>
  <w:style w:type="numbering" w:customStyle="1" w:styleId="Nummering">
    <w:name w:val="Nummering"/>
    <w:basedOn w:val="Geenlijst"/>
    <w:uiPriority w:val="99"/>
    <w:rsid w:val="005F53EB"/>
    <w:pPr>
      <w:numPr>
        <w:numId w:val="1"/>
      </w:numPr>
    </w:pPr>
  </w:style>
  <w:style w:type="paragraph" w:styleId="Inhopg1">
    <w:name w:val="toc 1"/>
    <w:basedOn w:val="Standaard"/>
    <w:next w:val="Standaard"/>
    <w:uiPriority w:val="39"/>
    <w:rsid w:val="005F53EB"/>
    <w:pPr>
      <w:keepNext/>
      <w:tabs>
        <w:tab w:val="right" w:leader="dot" w:pos="8505"/>
      </w:tabs>
      <w:spacing w:before="280"/>
      <w:ind w:hanging="1134"/>
    </w:pPr>
    <w:rPr>
      <w:b/>
    </w:rPr>
  </w:style>
  <w:style w:type="paragraph" w:styleId="Koptekst">
    <w:name w:val="header"/>
    <w:basedOn w:val="Standaard"/>
    <w:rsid w:val="005F53EB"/>
    <w:pPr>
      <w:spacing w:line="200" w:lineRule="exact"/>
    </w:pPr>
    <w:rPr>
      <w:rFonts w:cs="Verdana-Bold"/>
      <w:bCs/>
      <w:smallCaps/>
      <w:sz w:val="14"/>
      <w:szCs w:val="13"/>
    </w:rPr>
  </w:style>
  <w:style w:type="paragraph" w:styleId="Voettekst">
    <w:name w:val="footer"/>
    <w:basedOn w:val="Standaard"/>
    <w:rsid w:val="005F53EB"/>
    <w:pPr>
      <w:tabs>
        <w:tab w:val="center" w:pos="4536"/>
        <w:tab w:val="right" w:pos="9072"/>
      </w:tabs>
    </w:pPr>
  </w:style>
  <w:style w:type="paragraph" w:styleId="Titel">
    <w:name w:val="Title"/>
    <w:basedOn w:val="Standaard"/>
    <w:uiPriority w:val="10"/>
    <w:rsid w:val="005F53EB"/>
    <w:pPr>
      <w:spacing w:line="320" w:lineRule="atLeast"/>
    </w:pPr>
    <w:rPr>
      <w:rFonts w:cs="Arial"/>
      <w:b/>
      <w:bCs/>
      <w:kern w:val="28"/>
      <w:sz w:val="24"/>
      <w:szCs w:val="32"/>
    </w:rPr>
  </w:style>
  <w:style w:type="paragraph" w:styleId="Inhopg2">
    <w:name w:val="toc 2"/>
    <w:basedOn w:val="Standaard"/>
    <w:next w:val="Standaard"/>
    <w:uiPriority w:val="39"/>
    <w:rsid w:val="005F53EB"/>
    <w:pPr>
      <w:keepNext/>
      <w:tabs>
        <w:tab w:val="right" w:leader="dot" w:pos="8505"/>
      </w:tabs>
      <w:spacing w:before="280"/>
      <w:ind w:hanging="1134"/>
    </w:pPr>
    <w:rPr>
      <w:b/>
    </w:rPr>
  </w:style>
  <w:style w:type="paragraph" w:styleId="Inhopg3">
    <w:name w:val="toc 3"/>
    <w:basedOn w:val="Standaard"/>
    <w:next w:val="Standaard"/>
    <w:uiPriority w:val="39"/>
    <w:rsid w:val="005F53EB"/>
    <w:pPr>
      <w:tabs>
        <w:tab w:val="right" w:leader="dot" w:pos="8505"/>
      </w:tabs>
      <w:ind w:hanging="1134"/>
    </w:pPr>
  </w:style>
  <w:style w:type="table" w:customStyle="1" w:styleId="Tabel">
    <w:name w:val="Tabel"/>
    <w:basedOn w:val="Standaardtabel"/>
    <w:uiPriority w:val="99"/>
    <w:rsid w:val="005F53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F53EB"/>
    <w:pPr>
      <w:tabs>
        <w:tab w:val="right" w:leader="dot" w:pos="8505"/>
      </w:tabs>
      <w:ind w:hanging="1134"/>
    </w:pPr>
  </w:style>
  <w:style w:type="paragraph" w:styleId="Inhopg5">
    <w:name w:val="toc 5"/>
    <w:basedOn w:val="Standaard"/>
    <w:next w:val="Standaard"/>
    <w:uiPriority w:val="39"/>
    <w:rsid w:val="005F53EB"/>
    <w:pPr>
      <w:tabs>
        <w:tab w:val="right" w:leader="dot" w:pos="8505"/>
      </w:tabs>
      <w:ind w:hanging="1134"/>
    </w:pPr>
  </w:style>
  <w:style w:type="paragraph" w:styleId="Voetnoottekst">
    <w:name w:val="footnote text"/>
    <w:basedOn w:val="Standaard"/>
    <w:link w:val="VoetnoottekstChar"/>
    <w:uiPriority w:val="99"/>
    <w:rsid w:val="005F53EB"/>
    <w:pPr>
      <w:tabs>
        <w:tab w:val="left" w:pos="600"/>
      </w:tabs>
      <w:spacing w:line="200" w:lineRule="exact"/>
      <w:ind w:left="284" w:hanging="284"/>
    </w:pPr>
    <w:rPr>
      <w:sz w:val="14"/>
      <w:szCs w:val="20"/>
    </w:rPr>
  </w:style>
  <w:style w:type="paragraph" w:styleId="Eindnoottekst">
    <w:name w:val="endnote text"/>
    <w:basedOn w:val="Standaard"/>
    <w:semiHidden/>
    <w:rsid w:val="005F53EB"/>
    <w:rPr>
      <w:szCs w:val="20"/>
    </w:rPr>
  </w:style>
  <w:style w:type="table" w:customStyle="1" w:styleId="Versiehistorie">
    <w:name w:val="Versiehistorie"/>
    <w:basedOn w:val="Standaardtabel"/>
    <w:uiPriority w:val="99"/>
    <w:rsid w:val="005F53E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F53EB"/>
    <w:rPr>
      <w:rFonts w:ascii="Verdana" w:hAnsi="Verdana"/>
      <w:sz w:val="18"/>
      <w:szCs w:val="24"/>
    </w:rPr>
  </w:style>
  <w:style w:type="table" w:styleId="Tabelraster">
    <w:name w:val="Table Grid"/>
    <w:basedOn w:val="Standaardtabel"/>
    <w:rsid w:val="005F53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5F53EB"/>
    <w:pPr>
      <w:spacing w:line="240" w:lineRule="auto"/>
    </w:pPr>
    <w:rPr>
      <w:b/>
      <w:bCs/>
      <w:sz w:val="20"/>
      <w:szCs w:val="20"/>
    </w:rPr>
  </w:style>
  <w:style w:type="paragraph" w:customStyle="1" w:styleId="Colofon">
    <w:name w:val="Colofon"/>
    <w:basedOn w:val="Standaard"/>
    <w:rsid w:val="005F53EB"/>
    <w:pPr>
      <w:ind w:left="2268" w:hanging="2268"/>
    </w:pPr>
  </w:style>
  <w:style w:type="paragraph" w:customStyle="1" w:styleId="Kop2bijlage">
    <w:name w:val="Kop 2 bijlage"/>
    <w:basedOn w:val="Standaard"/>
    <w:next w:val="Standaard"/>
    <w:rsid w:val="005F53EB"/>
    <w:pPr>
      <w:keepNext/>
      <w:pageBreakBefore/>
      <w:numPr>
        <w:ilvl w:val="6"/>
        <w:numId w:val="2"/>
      </w:numPr>
      <w:spacing w:after="700"/>
    </w:pPr>
    <w:rPr>
      <w:sz w:val="24"/>
    </w:rPr>
  </w:style>
  <w:style w:type="paragraph" w:customStyle="1" w:styleId="Kop3bijlage">
    <w:name w:val="Kop 3 bijlage"/>
    <w:basedOn w:val="Standaard"/>
    <w:next w:val="Standaard"/>
    <w:rsid w:val="005F53EB"/>
    <w:pPr>
      <w:keepNext/>
      <w:tabs>
        <w:tab w:val="num" w:pos="1276"/>
      </w:tabs>
      <w:spacing w:before="280"/>
      <w:outlineLvl w:val="2"/>
    </w:pPr>
    <w:rPr>
      <w:b/>
    </w:rPr>
  </w:style>
  <w:style w:type="paragraph" w:customStyle="1" w:styleId="Opsommingnummers1">
    <w:name w:val="Opsomming nummers 1"/>
    <w:basedOn w:val="Standaard"/>
    <w:qFormat/>
    <w:rsid w:val="005F53EB"/>
    <w:pPr>
      <w:numPr>
        <w:numId w:val="1"/>
      </w:numPr>
    </w:pPr>
  </w:style>
  <w:style w:type="paragraph" w:customStyle="1" w:styleId="Opsommingnummers2">
    <w:name w:val="Opsomming nummers 2"/>
    <w:basedOn w:val="Standaard"/>
    <w:qFormat/>
    <w:rsid w:val="005F53EB"/>
    <w:pPr>
      <w:numPr>
        <w:ilvl w:val="2"/>
        <w:numId w:val="1"/>
      </w:numPr>
    </w:pPr>
  </w:style>
  <w:style w:type="paragraph" w:customStyle="1" w:styleId="Opsommingnummers3">
    <w:name w:val="Opsomming nummers 3"/>
    <w:basedOn w:val="Standaard"/>
    <w:qFormat/>
    <w:rsid w:val="005F53EB"/>
    <w:pPr>
      <w:numPr>
        <w:ilvl w:val="4"/>
        <w:numId w:val="1"/>
      </w:numPr>
    </w:pPr>
  </w:style>
  <w:style w:type="paragraph" w:styleId="Inhopg6">
    <w:name w:val="toc 6"/>
    <w:basedOn w:val="Standaard"/>
    <w:next w:val="Standaard"/>
    <w:uiPriority w:val="39"/>
    <w:unhideWhenUsed/>
    <w:rsid w:val="005F53EB"/>
    <w:pPr>
      <w:tabs>
        <w:tab w:val="right" w:leader="dot" w:pos="8505"/>
      </w:tabs>
      <w:ind w:hanging="1134"/>
    </w:pPr>
  </w:style>
  <w:style w:type="paragraph" w:styleId="Inhopg7">
    <w:name w:val="toc 7"/>
    <w:basedOn w:val="Standaard"/>
    <w:next w:val="Standaard"/>
    <w:uiPriority w:val="39"/>
    <w:rsid w:val="005F53EB"/>
    <w:pPr>
      <w:tabs>
        <w:tab w:val="right" w:leader="dot" w:pos="8505"/>
      </w:tabs>
    </w:pPr>
  </w:style>
  <w:style w:type="paragraph" w:customStyle="1" w:styleId="Opsommingtekens1">
    <w:name w:val="Opsomming tekens 1"/>
    <w:basedOn w:val="Standaard"/>
    <w:qFormat/>
    <w:rsid w:val="005F53EB"/>
    <w:pPr>
      <w:numPr>
        <w:ilvl w:val="1"/>
        <w:numId w:val="1"/>
      </w:numPr>
    </w:pPr>
  </w:style>
  <w:style w:type="paragraph" w:customStyle="1" w:styleId="Opsommingtekens2">
    <w:name w:val="Opsomming tekens 2"/>
    <w:basedOn w:val="Standaard"/>
    <w:qFormat/>
    <w:rsid w:val="005F53EB"/>
    <w:pPr>
      <w:numPr>
        <w:ilvl w:val="3"/>
        <w:numId w:val="1"/>
      </w:numPr>
    </w:pPr>
  </w:style>
  <w:style w:type="paragraph" w:customStyle="1" w:styleId="Opsommingtekens3">
    <w:name w:val="Opsomming tekens 3"/>
    <w:basedOn w:val="Standaard"/>
    <w:qFormat/>
    <w:rsid w:val="005F53EB"/>
    <w:pPr>
      <w:numPr>
        <w:ilvl w:val="5"/>
        <w:numId w:val="1"/>
      </w:numPr>
    </w:pPr>
  </w:style>
  <w:style w:type="paragraph" w:customStyle="1" w:styleId="Opsommingtekens4">
    <w:name w:val="Opsomming tekens 4"/>
    <w:basedOn w:val="Standaard"/>
    <w:qFormat/>
    <w:rsid w:val="005F53EB"/>
    <w:pPr>
      <w:numPr>
        <w:ilvl w:val="6"/>
        <w:numId w:val="1"/>
      </w:numPr>
    </w:pPr>
  </w:style>
  <w:style w:type="paragraph" w:customStyle="1" w:styleId="Tabeltitel">
    <w:name w:val="Tabeltitel"/>
    <w:basedOn w:val="Standaard"/>
    <w:next w:val="Standaard"/>
    <w:qFormat/>
    <w:rsid w:val="005F53EB"/>
    <w:pPr>
      <w:keepNext/>
      <w:numPr>
        <w:numId w:val="8"/>
      </w:numPr>
      <w:spacing w:before="280" w:after="140"/>
    </w:pPr>
    <w:rPr>
      <w:b/>
    </w:rPr>
  </w:style>
  <w:style w:type="numbering" w:styleId="111111">
    <w:name w:val="Outline List 2"/>
    <w:basedOn w:val="Geenlijst"/>
    <w:semiHidden/>
    <w:unhideWhenUsed/>
    <w:rsid w:val="005F53EB"/>
  </w:style>
  <w:style w:type="numbering" w:styleId="1ai">
    <w:name w:val="Outline List 1"/>
    <w:basedOn w:val="Geenlijst"/>
    <w:semiHidden/>
    <w:unhideWhenUsed/>
    <w:rsid w:val="005F53EB"/>
  </w:style>
  <w:style w:type="table" w:styleId="3D-effectenvoortabel1">
    <w:name w:val="Table 3D effects 1"/>
    <w:basedOn w:val="Standaardtabel"/>
    <w:semiHidden/>
    <w:unhideWhenUsed/>
    <w:rsid w:val="005F53E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F53E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F53E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F53EB"/>
    <w:pPr>
      <w:spacing w:line="240" w:lineRule="auto"/>
    </w:pPr>
    <w:rPr>
      <w:sz w:val="14"/>
    </w:rPr>
  </w:style>
  <w:style w:type="character" w:styleId="Verwijzingopmerking">
    <w:name w:val="annotation reference"/>
    <w:basedOn w:val="Standaardalinea-lettertype"/>
    <w:semiHidden/>
    <w:unhideWhenUsed/>
    <w:rsid w:val="005F53EB"/>
    <w:rPr>
      <w:sz w:val="16"/>
      <w:szCs w:val="16"/>
    </w:rPr>
  </w:style>
  <w:style w:type="paragraph" w:styleId="Documentstructuur">
    <w:name w:val="Document Map"/>
    <w:basedOn w:val="Standaard"/>
    <w:semiHidden/>
    <w:unhideWhenUsed/>
    <w:rsid w:val="005F53EB"/>
    <w:pPr>
      <w:spacing w:line="240" w:lineRule="auto"/>
    </w:pPr>
    <w:rPr>
      <w:rFonts w:ascii="Tahoma" w:hAnsi="Tahoma" w:cs="Tahoma"/>
      <w:sz w:val="16"/>
      <w:szCs w:val="16"/>
    </w:rPr>
  </w:style>
  <w:style w:type="table" w:styleId="Donkerelijst">
    <w:name w:val="Dark List"/>
    <w:basedOn w:val="Standaardtabel"/>
    <w:uiPriority w:val="61"/>
    <w:rsid w:val="005F53E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F53E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F53E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F53E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F53E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F53E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F53E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F53E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F53E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F53E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F53E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F53E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F53E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F53E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F53E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F53E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F53E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F53E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F53E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F53E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F53E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F53E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F53E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F53E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F53E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F53E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F53E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F53E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F53E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F53E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F53E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F53E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F53E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F53E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F53E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F53E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F53E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F53EB"/>
    <w:pPr>
      <w:spacing w:line="240" w:lineRule="auto"/>
      <w:ind w:left="180" w:hanging="180"/>
    </w:pPr>
  </w:style>
  <w:style w:type="paragraph" w:styleId="Index2">
    <w:name w:val="index 2"/>
    <w:basedOn w:val="Standaard"/>
    <w:next w:val="Standaard"/>
    <w:semiHidden/>
    <w:unhideWhenUsed/>
    <w:rsid w:val="005F53EB"/>
    <w:pPr>
      <w:spacing w:line="240" w:lineRule="auto"/>
      <w:ind w:left="360" w:hanging="180"/>
    </w:pPr>
  </w:style>
  <w:style w:type="paragraph" w:styleId="Index3">
    <w:name w:val="index 3"/>
    <w:basedOn w:val="Standaard"/>
    <w:next w:val="Standaard"/>
    <w:semiHidden/>
    <w:unhideWhenUsed/>
    <w:rsid w:val="005F53EB"/>
    <w:pPr>
      <w:spacing w:line="240" w:lineRule="auto"/>
      <w:ind w:left="540" w:hanging="180"/>
    </w:pPr>
  </w:style>
  <w:style w:type="paragraph" w:styleId="Index4">
    <w:name w:val="index 4"/>
    <w:basedOn w:val="Standaard"/>
    <w:next w:val="Standaard"/>
    <w:semiHidden/>
    <w:unhideWhenUsed/>
    <w:rsid w:val="005F53EB"/>
    <w:pPr>
      <w:spacing w:line="240" w:lineRule="auto"/>
      <w:ind w:left="720" w:hanging="180"/>
    </w:pPr>
  </w:style>
  <w:style w:type="paragraph" w:styleId="Index5">
    <w:name w:val="index 5"/>
    <w:basedOn w:val="Standaard"/>
    <w:next w:val="Standaard"/>
    <w:semiHidden/>
    <w:unhideWhenUsed/>
    <w:rsid w:val="005F53EB"/>
    <w:pPr>
      <w:spacing w:line="240" w:lineRule="auto"/>
      <w:ind w:left="900" w:hanging="180"/>
    </w:pPr>
  </w:style>
  <w:style w:type="paragraph" w:styleId="Index6">
    <w:name w:val="index 6"/>
    <w:basedOn w:val="Standaard"/>
    <w:next w:val="Standaard"/>
    <w:semiHidden/>
    <w:unhideWhenUsed/>
    <w:rsid w:val="005F53EB"/>
    <w:pPr>
      <w:spacing w:line="240" w:lineRule="auto"/>
      <w:ind w:left="1080" w:hanging="180"/>
    </w:pPr>
  </w:style>
  <w:style w:type="paragraph" w:styleId="Index7">
    <w:name w:val="index 7"/>
    <w:basedOn w:val="Standaard"/>
    <w:next w:val="Standaard"/>
    <w:semiHidden/>
    <w:unhideWhenUsed/>
    <w:rsid w:val="005F53EB"/>
    <w:pPr>
      <w:spacing w:line="240" w:lineRule="auto"/>
      <w:ind w:left="1260" w:hanging="180"/>
    </w:pPr>
  </w:style>
  <w:style w:type="paragraph" w:styleId="Index8">
    <w:name w:val="index 8"/>
    <w:basedOn w:val="Standaard"/>
    <w:next w:val="Standaard"/>
    <w:semiHidden/>
    <w:unhideWhenUsed/>
    <w:rsid w:val="005F53EB"/>
    <w:pPr>
      <w:spacing w:line="240" w:lineRule="auto"/>
      <w:ind w:left="1440" w:hanging="180"/>
    </w:pPr>
  </w:style>
  <w:style w:type="paragraph" w:styleId="Index9">
    <w:name w:val="index 9"/>
    <w:basedOn w:val="Standaard"/>
    <w:next w:val="Standaard"/>
    <w:semiHidden/>
    <w:unhideWhenUsed/>
    <w:rsid w:val="005F53EB"/>
    <w:pPr>
      <w:spacing w:line="240" w:lineRule="auto"/>
      <w:ind w:left="1620" w:hanging="180"/>
    </w:pPr>
  </w:style>
  <w:style w:type="paragraph" w:styleId="Inhopg8">
    <w:name w:val="toc 8"/>
    <w:basedOn w:val="Standaard"/>
    <w:next w:val="Standaard"/>
    <w:uiPriority w:val="39"/>
    <w:unhideWhenUsed/>
    <w:rsid w:val="005F53EB"/>
    <w:pPr>
      <w:tabs>
        <w:tab w:val="right" w:leader="dot" w:pos="8505"/>
      </w:tabs>
    </w:pPr>
  </w:style>
  <w:style w:type="paragraph" w:styleId="Inhopg9">
    <w:name w:val="toc 9"/>
    <w:basedOn w:val="Standaard"/>
    <w:next w:val="Standaard"/>
    <w:uiPriority w:val="39"/>
    <w:unhideWhenUsed/>
    <w:rsid w:val="005F53EB"/>
    <w:pPr>
      <w:spacing w:after="100"/>
      <w:ind w:left="1260"/>
    </w:pPr>
  </w:style>
  <w:style w:type="table" w:styleId="Klassieketabel1">
    <w:name w:val="Table Classic 1"/>
    <w:basedOn w:val="Standaardtabel"/>
    <w:semiHidden/>
    <w:unhideWhenUsed/>
    <w:rsid w:val="005F53E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F53E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F53E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F53E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F53E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F53E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F53E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F53E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F53E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F53E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F53E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F53E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F53E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F53E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F53E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F53E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F53E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F53E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F53E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F53E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F53E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F53E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F53E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F53E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F53E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F53E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F53E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F53E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F53E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F53E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F53E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F53E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F53E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F53E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F53E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F53E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F53E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F53E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F53E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F53E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F53E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F53E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F53E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5F53E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F53EB"/>
  </w:style>
  <w:style w:type="table" w:styleId="Professioneletabel">
    <w:name w:val="Table Professional"/>
    <w:basedOn w:val="Standaardtabel"/>
    <w:semiHidden/>
    <w:unhideWhenUsed/>
    <w:rsid w:val="005F53E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F53EB"/>
  </w:style>
  <w:style w:type="table" w:styleId="Tabelkolommen1">
    <w:name w:val="Table Columns 1"/>
    <w:basedOn w:val="Standaardtabel"/>
    <w:semiHidden/>
    <w:unhideWhenUsed/>
    <w:rsid w:val="005F53E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F53E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F53E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F53E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F53E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F53E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F53E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F53E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F53E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F53E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F53E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F53E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F53E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F53E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F53E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F53E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F53E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F53E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F53E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F53E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F53E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F53E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F53E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F53E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F53E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F53E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F53E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F53EB"/>
    <w:pPr>
      <w:keepNext/>
      <w:spacing w:before="280" w:after="280" w:line="240" w:lineRule="auto"/>
    </w:pPr>
    <w:rPr>
      <w:color w:val="FF0000"/>
    </w:rPr>
  </w:style>
  <w:style w:type="paragraph" w:customStyle="1" w:styleId="Figuurbijschrift">
    <w:name w:val="Figuurbijschrift"/>
    <w:basedOn w:val="Standaard"/>
    <w:next w:val="Standaard"/>
    <w:qFormat/>
    <w:rsid w:val="005F53EB"/>
    <w:pPr>
      <w:numPr>
        <w:numId w:val="5"/>
      </w:numPr>
      <w:tabs>
        <w:tab w:val="left" w:pos="1134"/>
      </w:tabs>
      <w:spacing w:before="280" w:after="280"/>
    </w:pPr>
    <w:rPr>
      <w:b/>
    </w:rPr>
  </w:style>
  <w:style w:type="character" w:styleId="Eindnootmarkering">
    <w:name w:val="endnote reference"/>
    <w:basedOn w:val="Standaardalinea-lettertype"/>
    <w:semiHidden/>
    <w:unhideWhenUsed/>
    <w:rsid w:val="005F53E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F53E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F53E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F53EB"/>
  </w:style>
  <w:style w:type="numbering" w:customStyle="1" w:styleId="Koppenstructuur">
    <w:name w:val="Koppenstructuur"/>
    <w:basedOn w:val="Geenlijst"/>
    <w:uiPriority w:val="99"/>
    <w:rsid w:val="00107308"/>
    <w:pPr>
      <w:numPr>
        <w:numId w:val="7"/>
      </w:numPr>
    </w:pPr>
  </w:style>
  <w:style w:type="paragraph" w:styleId="Kopvaninhoudsopgave">
    <w:name w:val="TOC Heading"/>
    <w:basedOn w:val="Kop1"/>
    <w:next w:val="Standaard"/>
    <w:uiPriority w:val="39"/>
    <w:semiHidden/>
    <w:unhideWhenUsed/>
    <w:qFormat/>
    <w:rsid w:val="005F53E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F53EB"/>
    <w:pPr>
      <w:shd w:val="clear" w:color="auto" w:fill="FFFF00"/>
      <w:spacing w:before="280" w:after="280"/>
      <w:contextualSpacing/>
    </w:pPr>
  </w:style>
  <w:style w:type="paragraph" w:customStyle="1" w:styleId="Code">
    <w:name w:val="Code"/>
    <w:basedOn w:val="Standaard"/>
    <w:rsid w:val="005F53E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F53EB"/>
    <w:rPr>
      <w:color w:val="808080"/>
    </w:rPr>
  </w:style>
  <w:style w:type="character" w:customStyle="1" w:styleId="Colofonomgevingswetbesluit">
    <w:name w:val="Colofon omgevingswetbesluit"/>
    <w:basedOn w:val="Standaardalinea-lettertype"/>
    <w:uiPriority w:val="1"/>
    <w:rsid w:val="005F53EB"/>
  </w:style>
  <w:style w:type="character" w:customStyle="1" w:styleId="Colofonprojectnaam">
    <w:name w:val="Colofon projectnaam"/>
    <w:basedOn w:val="Standaardalinea-lettertype"/>
    <w:uiPriority w:val="1"/>
    <w:rsid w:val="005F53EB"/>
  </w:style>
  <w:style w:type="character" w:customStyle="1" w:styleId="Colofonprojectnummer">
    <w:name w:val="Colofon projectnummer"/>
    <w:basedOn w:val="Standaardalinea-lettertype"/>
    <w:uiPriority w:val="1"/>
    <w:rsid w:val="005F53EB"/>
  </w:style>
  <w:style w:type="character" w:customStyle="1" w:styleId="Colofoncontactpersoon">
    <w:name w:val="Colofon contactpersoon"/>
    <w:basedOn w:val="Standaardalinea-lettertype"/>
    <w:uiPriority w:val="1"/>
    <w:rsid w:val="005F53EB"/>
  </w:style>
  <w:style w:type="character" w:customStyle="1" w:styleId="Colofonauteur">
    <w:name w:val="Colofon auteur"/>
    <w:basedOn w:val="Standaardalinea-lettertype"/>
    <w:uiPriority w:val="1"/>
    <w:rsid w:val="005F53EB"/>
  </w:style>
  <w:style w:type="table" w:customStyle="1" w:styleId="Implementatie">
    <w:name w:val="Implementatie"/>
    <w:basedOn w:val="Standaardtabel"/>
    <w:uiPriority w:val="99"/>
    <w:rsid w:val="005F53E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F53E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F53E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F53E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F53EB"/>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5F53EB"/>
  </w:style>
  <w:style w:type="paragraph" w:styleId="Berichtkop">
    <w:name w:val="Message Header"/>
    <w:basedOn w:val="Standaard"/>
    <w:link w:val="BerichtkopChar"/>
    <w:semiHidden/>
    <w:unhideWhenUsed/>
    <w:rsid w:val="005F53E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F53EB"/>
  </w:style>
  <w:style w:type="paragraph" w:styleId="Bloktekst">
    <w:name w:val="Block Text"/>
    <w:basedOn w:val="Standaard"/>
    <w:semiHidden/>
    <w:unhideWhenUsed/>
    <w:rsid w:val="005F53E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F53EB"/>
    <w:pPr>
      <w:ind w:left="180" w:hanging="180"/>
    </w:pPr>
  </w:style>
  <w:style w:type="paragraph" w:styleId="Datum">
    <w:name w:val="Date"/>
    <w:basedOn w:val="Standaard"/>
    <w:next w:val="Standaard"/>
    <w:link w:val="DatumChar"/>
    <w:semiHidden/>
    <w:unhideWhenUsed/>
    <w:rsid w:val="005F53E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F53E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F53EB"/>
    <w:rPr>
      <w:color w:val="800080" w:themeColor="followedHyperlink"/>
      <w:u w:val="single"/>
    </w:rPr>
  </w:style>
  <w:style w:type="paragraph" w:styleId="Handtekening">
    <w:name w:val="Signature"/>
    <w:basedOn w:val="Standaard"/>
    <w:link w:val="HandtekeningChar"/>
    <w:semiHidden/>
    <w:unhideWhenUsed/>
    <w:rsid w:val="005F53E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F53E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F53EB"/>
    <w:rPr>
      <w:rFonts w:ascii="Consolas" w:hAnsi="Consolas"/>
      <w:sz w:val="20"/>
      <w:szCs w:val="20"/>
    </w:rPr>
  </w:style>
  <w:style w:type="character" w:styleId="HTMLDefinition">
    <w:name w:val="HTML Definition"/>
    <w:basedOn w:val="Standaardalinea-lettertype"/>
    <w:semiHidden/>
    <w:unhideWhenUsed/>
    <w:rsid w:val="005F53EB"/>
    <w:rPr>
      <w:i/>
      <w:iCs/>
    </w:rPr>
  </w:style>
  <w:style w:type="character" w:styleId="HTMLVariable">
    <w:name w:val="HTML Variable"/>
    <w:basedOn w:val="Standaardalinea-lettertype"/>
    <w:semiHidden/>
    <w:unhideWhenUsed/>
    <w:rsid w:val="005F53EB"/>
    <w:rPr>
      <w:i/>
      <w:iCs/>
    </w:rPr>
  </w:style>
  <w:style w:type="character" w:styleId="HTML-acroniem">
    <w:name w:val="HTML Acronym"/>
    <w:basedOn w:val="Standaardalinea-lettertype"/>
    <w:semiHidden/>
    <w:unhideWhenUsed/>
    <w:rsid w:val="005F53EB"/>
  </w:style>
  <w:style w:type="paragraph" w:styleId="HTML-adres">
    <w:name w:val="HTML Address"/>
    <w:basedOn w:val="Standaard"/>
    <w:link w:val="HTML-adresChar"/>
    <w:semiHidden/>
    <w:unhideWhenUsed/>
    <w:rsid w:val="005F53E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F53EB"/>
    <w:rPr>
      <w:i/>
      <w:iCs/>
    </w:rPr>
  </w:style>
  <w:style w:type="character" w:styleId="HTML-schrijfmachine">
    <w:name w:val="HTML Typewriter"/>
    <w:basedOn w:val="Standaardalinea-lettertype"/>
    <w:semiHidden/>
    <w:unhideWhenUsed/>
    <w:rsid w:val="005F53EB"/>
    <w:rPr>
      <w:rFonts w:ascii="Consolas" w:hAnsi="Consolas"/>
      <w:sz w:val="20"/>
      <w:szCs w:val="20"/>
    </w:rPr>
  </w:style>
  <w:style w:type="character" w:styleId="HTML-toetsenbord">
    <w:name w:val="HTML Keyboard"/>
    <w:basedOn w:val="Standaardalinea-lettertype"/>
    <w:semiHidden/>
    <w:unhideWhenUsed/>
    <w:rsid w:val="005F53EB"/>
    <w:rPr>
      <w:rFonts w:ascii="Consolas" w:hAnsi="Consolas"/>
      <w:sz w:val="20"/>
      <w:szCs w:val="20"/>
    </w:rPr>
  </w:style>
  <w:style w:type="character" w:styleId="HTML-voorbeeld">
    <w:name w:val="HTML Sample"/>
    <w:basedOn w:val="Standaardalinea-lettertype"/>
    <w:semiHidden/>
    <w:unhideWhenUsed/>
    <w:rsid w:val="005F53EB"/>
    <w:rPr>
      <w:rFonts w:ascii="Consolas" w:hAnsi="Consolas"/>
      <w:sz w:val="24"/>
      <w:szCs w:val="24"/>
    </w:rPr>
  </w:style>
  <w:style w:type="paragraph" w:styleId="Indexkop">
    <w:name w:val="index heading"/>
    <w:basedOn w:val="Standaard"/>
    <w:next w:val="Index1"/>
    <w:semiHidden/>
    <w:unhideWhenUsed/>
    <w:rsid w:val="005F53EB"/>
    <w:rPr>
      <w:rFonts w:asciiTheme="majorHAnsi" w:eastAsiaTheme="majorEastAsia" w:hAnsiTheme="majorHAnsi" w:cstheme="majorBidi"/>
      <w:b/>
      <w:bCs/>
    </w:rPr>
  </w:style>
  <w:style w:type="paragraph" w:styleId="Kopbronvermelding">
    <w:name w:val="toa heading"/>
    <w:basedOn w:val="Standaard"/>
    <w:next w:val="Standaard"/>
    <w:semiHidden/>
    <w:unhideWhenUsed/>
    <w:rsid w:val="005F53E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F53EB"/>
    <w:pPr>
      <w:ind w:left="283" w:hanging="283"/>
      <w:contextualSpacing/>
    </w:pPr>
  </w:style>
  <w:style w:type="paragraph" w:styleId="Lijst2">
    <w:name w:val="List 2"/>
    <w:basedOn w:val="Standaard"/>
    <w:semiHidden/>
    <w:unhideWhenUsed/>
    <w:rsid w:val="005F53EB"/>
    <w:pPr>
      <w:ind w:left="566" w:hanging="283"/>
      <w:contextualSpacing/>
    </w:pPr>
  </w:style>
  <w:style w:type="paragraph" w:styleId="Lijst3">
    <w:name w:val="List 3"/>
    <w:basedOn w:val="Standaard"/>
    <w:semiHidden/>
    <w:unhideWhenUsed/>
    <w:rsid w:val="005F53EB"/>
    <w:pPr>
      <w:ind w:left="849" w:hanging="283"/>
      <w:contextualSpacing/>
    </w:pPr>
  </w:style>
  <w:style w:type="paragraph" w:styleId="Lijst4">
    <w:name w:val="List 4"/>
    <w:basedOn w:val="Standaard"/>
    <w:semiHidden/>
    <w:unhideWhenUsed/>
    <w:rsid w:val="005F53EB"/>
    <w:pPr>
      <w:ind w:left="1132" w:hanging="283"/>
      <w:contextualSpacing/>
    </w:pPr>
  </w:style>
  <w:style w:type="paragraph" w:styleId="Lijst5">
    <w:name w:val="List 5"/>
    <w:basedOn w:val="Standaard"/>
    <w:semiHidden/>
    <w:unhideWhenUsed/>
    <w:rsid w:val="005F53EB"/>
    <w:pPr>
      <w:ind w:left="1415" w:hanging="283"/>
      <w:contextualSpacing/>
    </w:pPr>
  </w:style>
  <w:style w:type="paragraph" w:styleId="Lijstmetafbeeldingen">
    <w:name w:val="table of figures"/>
    <w:basedOn w:val="Standaard"/>
    <w:next w:val="Standaard"/>
    <w:semiHidden/>
    <w:unhideWhenUsed/>
    <w:rsid w:val="005F53EB"/>
  </w:style>
  <w:style w:type="paragraph" w:styleId="Lijstopsomteken">
    <w:name w:val="List Bullet"/>
    <w:basedOn w:val="Standaard"/>
    <w:semiHidden/>
    <w:unhideWhenUsed/>
    <w:rsid w:val="005F53EB"/>
    <w:pPr>
      <w:numPr>
        <w:numId w:val="9"/>
      </w:numPr>
      <w:contextualSpacing/>
    </w:pPr>
  </w:style>
  <w:style w:type="paragraph" w:styleId="Lijstopsomteken2">
    <w:name w:val="List Bullet 2"/>
    <w:basedOn w:val="Standaard"/>
    <w:semiHidden/>
    <w:unhideWhenUsed/>
    <w:rsid w:val="005F53EB"/>
    <w:pPr>
      <w:tabs>
        <w:tab w:val="num" w:pos="720"/>
      </w:tabs>
      <w:ind w:left="720" w:hanging="720"/>
      <w:contextualSpacing/>
    </w:pPr>
  </w:style>
  <w:style w:type="paragraph" w:styleId="Lijstopsomteken3">
    <w:name w:val="List Bullet 3"/>
    <w:basedOn w:val="Standaard"/>
    <w:semiHidden/>
    <w:unhideWhenUsed/>
    <w:rsid w:val="005F53EB"/>
    <w:pPr>
      <w:tabs>
        <w:tab w:val="num" w:pos="720"/>
      </w:tabs>
      <w:ind w:left="720" w:hanging="720"/>
      <w:contextualSpacing/>
    </w:pPr>
  </w:style>
  <w:style w:type="paragraph" w:styleId="Lijstopsomteken4">
    <w:name w:val="List Bullet 4"/>
    <w:basedOn w:val="Standaard"/>
    <w:semiHidden/>
    <w:unhideWhenUsed/>
    <w:rsid w:val="005F53EB"/>
    <w:pPr>
      <w:tabs>
        <w:tab w:val="num" w:pos="720"/>
      </w:tabs>
      <w:ind w:left="720" w:hanging="720"/>
      <w:contextualSpacing/>
    </w:pPr>
  </w:style>
  <w:style w:type="paragraph" w:styleId="Lijstopsomteken5">
    <w:name w:val="List Bullet 5"/>
    <w:basedOn w:val="Standaard"/>
    <w:semiHidden/>
    <w:unhideWhenUsed/>
    <w:rsid w:val="005F53EB"/>
    <w:pPr>
      <w:tabs>
        <w:tab w:val="num" w:pos="720"/>
      </w:tabs>
      <w:ind w:left="720" w:hanging="720"/>
      <w:contextualSpacing/>
    </w:pPr>
  </w:style>
  <w:style w:type="paragraph" w:styleId="Lijstnummering2">
    <w:name w:val="List Number 2"/>
    <w:basedOn w:val="Standaard"/>
    <w:semiHidden/>
    <w:unhideWhenUsed/>
    <w:rsid w:val="005F53EB"/>
    <w:pPr>
      <w:tabs>
        <w:tab w:val="num" w:pos="720"/>
      </w:tabs>
      <w:ind w:left="720" w:hanging="720"/>
      <w:contextualSpacing/>
    </w:pPr>
  </w:style>
  <w:style w:type="paragraph" w:styleId="Lijstnummering3">
    <w:name w:val="List Number 3"/>
    <w:basedOn w:val="Standaard"/>
    <w:semiHidden/>
    <w:unhideWhenUsed/>
    <w:rsid w:val="005F53EB"/>
    <w:pPr>
      <w:tabs>
        <w:tab w:val="num" w:pos="720"/>
      </w:tabs>
      <w:ind w:left="720" w:hanging="720"/>
      <w:contextualSpacing/>
    </w:pPr>
  </w:style>
  <w:style w:type="paragraph" w:styleId="Lijstnummering4">
    <w:name w:val="List Number 4"/>
    <w:basedOn w:val="Standaard"/>
    <w:semiHidden/>
    <w:unhideWhenUsed/>
    <w:rsid w:val="005F53EB"/>
    <w:pPr>
      <w:tabs>
        <w:tab w:val="num" w:pos="720"/>
      </w:tabs>
      <w:ind w:left="720" w:hanging="720"/>
      <w:contextualSpacing/>
    </w:pPr>
  </w:style>
  <w:style w:type="paragraph" w:styleId="Lijstnummering5">
    <w:name w:val="List Number 5"/>
    <w:basedOn w:val="Standaard"/>
    <w:semiHidden/>
    <w:unhideWhenUsed/>
    <w:rsid w:val="005F53EB"/>
    <w:pPr>
      <w:tabs>
        <w:tab w:val="num" w:pos="720"/>
      </w:tabs>
      <w:ind w:left="720" w:hanging="720"/>
      <w:contextualSpacing/>
    </w:pPr>
  </w:style>
  <w:style w:type="paragraph" w:styleId="Lijstvoortzetting">
    <w:name w:val="List Continue"/>
    <w:basedOn w:val="Standaard"/>
    <w:semiHidden/>
    <w:unhideWhenUsed/>
    <w:rsid w:val="005F53EB"/>
    <w:pPr>
      <w:spacing w:after="120"/>
      <w:ind w:left="283"/>
      <w:contextualSpacing/>
    </w:pPr>
  </w:style>
  <w:style w:type="paragraph" w:styleId="Lijstvoortzetting2">
    <w:name w:val="List Continue 2"/>
    <w:basedOn w:val="Standaard"/>
    <w:semiHidden/>
    <w:unhideWhenUsed/>
    <w:rsid w:val="005F53EB"/>
    <w:pPr>
      <w:spacing w:after="120"/>
      <w:ind w:left="566"/>
      <w:contextualSpacing/>
    </w:pPr>
  </w:style>
  <w:style w:type="paragraph" w:styleId="Lijstvoortzetting3">
    <w:name w:val="List Continue 3"/>
    <w:basedOn w:val="Standaard"/>
    <w:semiHidden/>
    <w:unhideWhenUsed/>
    <w:rsid w:val="005F53EB"/>
    <w:pPr>
      <w:spacing w:after="120"/>
      <w:ind w:left="849"/>
      <w:contextualSpacing/>
    </w:pPr>
  </w:style>
  <w:style w:type="paragraph" w:styleId="Lijstvoortzetting4">
    <w:name w:val="List Continue 4"/>
    <w:basedOn w:val="Standaard"/>
    <w:semiHidden/>
    <w:unhideWhenUsed/>
    <w:rsid w:val="005F53EB"/>
    <w:pPr>
      <w:spacing w:after="120"/>
      <w:ind w:left="1132"/>
      <w:contextualSpacing/>
    </w:pPr>
  </w:style>
  <w:style w:type="paragraph" w:styleId="Lijstvoortzetting5">
    <w:name w:val="List Continue 5"/>
    <w:basedOn w:val="Standaard"/>
    <w:semiHidden/>
    <w:unhideWhenUsed/>
    <w:rsid w:val="005F53EB"/>
    <w:pPr>
      <w:spacing w:after="120"/>
      <w:ind w:left="1415"/>
      <w:contextualSpacing/>
    </w:pPr>
  </w:style>
  <w:style w:type="paragraph" w:styleId="Normaalweb">
    <w:name w:val="Normal (Web)"/>
    <w:basedOn w:val="Standaard"/>
    <w:semiHidden/>
    <w:unhideWhenUsed/>
    <w:rsid w:val="005F53EB"/>
    <w:rPr>
      <w:rFonts w:ascii="Times New Roman" w:hAnsi="Times New Roman"/>
      <w:sz w:val="24"/>
    </w:rPr>
  </w:style>
  <w:style w:type="paragraph" w:styleId="Notitiekop">
    <w:name w:val="Note Heading"/>
    <w:basedOn w:val="Standaard"/>
    <w:next w:val="Standaard"/>
    <w:link w:val="NotitiekopChar"/>
    <w:semiHidden/>
    <w:unhideWhenUsed/>
    <w:rsid w:val="005F53E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F53E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F53E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F53E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F53E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F53E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F53E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F53E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F53E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F53EB"/>
    <w:pPr>
      <w:ind w:left="708"/>
    </w:pPr>
  </w:style>
  <w:style w:type="paragraph" w:styleId="Tekstzonderopmaak">
    <w:name w:val="Plain Text"/>
    <w:basedOn w:val="Standaard"/>
    <w:link w:val="TekstzonderopmaakChar"/>
    <w:semiHidden/>
    <w:unhideWhenUsed/>
    <w:rsid w:val="005F53E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F53E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3Char">
    <w:name w:val="Kop 3 Char"/>
    <w:basedOn w:val="Standaardalinea-lettertype"/>
    <w:link w:val="Kop3"/>
    <w:uiPriority w:val="9"/>
    <w:rsid w:val="00156211"/>
    <w:rPr>
      <w:rFonts w:ascii="Verdana" w:hAnsi="Verdana"/>
      <w:b/>
      <w:bCs/>
      <w:sz w:val="18"/>
      <w:szCs w:val="26"/>
    </w:rPr>
  </w:style>
  <w:style w:type="character" w:customStyle="1" w:styleId="Kop4Char">
    <w:name w:val="Kop 4 Char"/>
    <w:basedOn w:val="Standaardalinea-lettertype"/>
    <w:link w:val="Kop4"/>
    <w:rsid w:val="00156211"/>
    <w:rPr>
      <w:rFonts w:ascii="Verdana" w:hAnsi="Verdana"/>
      <w:b/>
      <w:bCs/>
      <w:sz w:val="18"/>
      <w:szCs w:val="28"/>
    </w:rPr>
  </w:style>
  <w:style w:type="numbering" w:customStyle="1" w:styleId="Nummering1">
    <w:name w:val="Nummering1"/>
    <w:basedOn w:val="Geenlijst"/>
    <w:uiPriority w:val="99"/>
    <w:rsid w:val="00BF6A11"/>
  </w:style>
  <w:style w:type="numbering" w:customStyle="1" w:styleId="Nummering2">
    <w:name w:val="Nummering2"/>
    <w:basedOn w:val="Geenlijst"/>
    <w:rsid w:val="0023285B"/>
  </w:style>
  <w:style w:type="character" w:customStyle="1" w:styleId="Kop5Char">
    <w:name w:val="Kop 5 Char"/>
    <w:basedOn w:val="Standaardalinea-lettertype"/>
    <w:link w:val="Kop5"/>
    <w:locked/>
    <w:rsid w:val="00FD1988"/>
    <w:rPr>
      <w:rFonts w:ascii="Verdana" w:hAnsi="Verdana"/>
      <w:bCs/>
      <w:i/>
      <w:iCs/>
      <w:sz w:val="18"/>
      <w:szCs w:val="26"/>
    </w:rPr>
  </w:style>
  <w:style w:type="paragraph" w:customStyle="1" w:styleId="Opsommingtekens5">
    <w:name w:val="Opsomming tekens 5"/>
    <w:basedOn w:val="Standaard"/>
    <w:qFormat/>
    <w:rsid w:val="005F53EB"/>
    <w:pPr>
      <w:numPr>
        <w:ilvl w:val="7"/>
        <w:numId w:val="1"/>
      </w:numPr>
    </w:pPr>
  </w:style>
  <w:style w:type="paragraph" w:customStyle="1" w:styleId="Opsommingtekens6">
    <w:name w:val="Opsomming tekens 6"/>
    <w:basedOn w:val="Standaard"/>
    <w:qFormat/>
    <w:rsid w:val="005F53EB"/>
    <w:pPr>
      <w:numPr>
        <w:ilvl w:val="8"/>
        <w:numId w:val="1"/>
      </w:numPr>
    </w:pPr>
  </w:style>
  <w:style w:type="character" w:customStyle="1" w:styleId="Verwijzing">
    <w:name w:val="Verwijzing"/>
    <w:basedOn w:val="Standaardalinea-lettertype"/>
    <w:uiPriority w:val="1"/>
    <w:rsid w:val="005F53EB"/>
    <w:rPr>
      <w:u w:val="single"/>
    </w:rPr>
  </w:style>
  <w:style w:type="paragraph" w:customStyle="1" w:styleId="Kader">
    <w:name w:val="Kader"/>
    <w:basedOn w:val="Standaard"/>
    <w:next w:val="Standaard"/>
    <w:qFormat/>
    <w:rsid w:val="005F53EB"/>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8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0"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C25A4294-87F7-4DDF-9355-5B3CAB30690A}">
  <ds:schemaRefs>
    <ds:schemaRef ds:uri="http://schemas.openxmlformats.org/officeDocument/2006/bibliography"/>
  </ds:schemaRefs>
</ds:datastoreItem>
</file>

<file path=customXml/itemProps4.xml><?xml version="1.0" encoding="utf-8"?>
<ds:datastoreItem xmlns:ds="http://schemas.openxmlformats.org/officeDocument/2006/customXml" ds:itemID="{F1305310-87C4-41D4-88C1-468D5835F1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10</TotalTime>
  <Pages>192</Pages>
  <Words>76729</Words>
  <Characters>422013</Characters>
  <Application>Microsoft Office Word</Application>
  <DocSecurity>0</DocSecurity>
  <Lines>3516</Lines>
  <Paragraphs>995</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497747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Omgevingsplan 1.0</dc:title>
  <dc:subject/>
  <dc:creator>Gerard Wolbers</dc:creator>
  <cp:keywords/>
  <dc:description/>
  <cp:lastModifiedBy>Gerard Wolbers</cp:lastModifiedBy>
  <cp:revision>7</cp:revision>
  <cp:lastPrinted>2020-06-23T14:28:00Z</cp:lastPrinted>
  <dcterms:created xsi:type="dcterms:W3CDTF">2021-06-02T14:06:00Z</dcterms:created>
  <dcterms:modified xsi:type="dcterms:W3CDTF">2021-06-03T13:12:00Z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