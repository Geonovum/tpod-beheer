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F6A28" w14:textId="77777777" w:rsidR="00E33EDD" w:rsidRDefault="00E33EDD" w:rsidP="00E33EDD">
      <w:pPr>
        <w:pStyle w:val="Kop4"/>
      </w:pPr>
      <w:r>
        <w:t>Toelichting</w:t>
      </w:r>
    </w:p>
    <w:p w14:paraId="15585ABF" w14:textId="77777777" w:rsidR="00E33EDD" w:rsidRDefault="00E33EDD" w:rsidP="00E33EDD">
      <w:r>
        <w:t>Het doel van begripsbepalingen is om eenduidig vast te leggen wat wordt bedoeld met een term die in een regeling wordt gebruikt. Begripsbepalingen bestaan uit één of meer begrippen, die ieder bestaan uit een term en de definitie van die term.</w:t>
      </w:r>
    </w:p>
    <w:p w14:paraId="799E1F89" w14:textId="7537A610" w:rsidR="00E33EDD" w:rsidRDefault="00AC39B1" w:rsidP="00E33EDD">
      <w:r>
        <w:t>B</w:t>
      </w:r>
      <w:r w:rsidR="00E33EDD">
        <w:t xml:space="preserve">egripsbepalingen </w:t>
      </w:r>
      <w:r>
        <w:t>worden</w:t>
      </w:r>
      <w:r w:rsidR="00E33EDD">
        <w:t xml:space="preserve"> uitsluitend opgenomen in het artikel Begripsbepalingen in hoofdstuk 1 dan wel in een specifieke bijlage met begripsbepalingen en niet (ook) op andere plaatsen in de tekst. Dit zorgt er voor dat de begrippen goed vindbaar zijn en draagt bij aan de eenduidigheid van regels: voorkomen wordt dat eenzelfde begrip op meerdere plaatsen wordt gedefinieerd en dat voor eenzelfde begrip onbedoeld verschillende definities worden </w:t>
      </w:r>
      <w:r w:rsidR="00E33EDD">
        <w:lastRenderedPageBreak/>
        <w:t xml:space="preserve">gebruikt. Op deze manier is voor een opsteller makkelijk terug te vinden of een begrip in het </w:t>
      </w:r>
      <w:r w:rsidR="0044321E">
        <w:t>omgevingsdocument</w:t>
      </w:r>
      <w:r w:rsidR="007D692E">
        <w:t xml:space="preserve"> </w:t>
      </w:r>
      <w:r w:rsidR="00E33EDD">
        <w:t xml:space="preserve">al gedefinieerd is; iets wat </w:t>
      </w:r>
      <w:r w:rsidR="00845026" w:rsidRPr="00845026">
        <w:t>-indien van toepassing-</w:t>
      </w:r>
      <w:r w:rsidR="00845026">
        <w:t xml:space="preserve"> </w:t>
      </w:r>
      <w:r w:rsidR="00E33EDD">
        <w:t>ook meervoudig bronhouderschap kan vergemakkelijken. Ook wordt op deze manier voorkomen dat er onduidelijkheid ontstaat over bij welk</w:t>
      </w:r>
      <w:r w:rsidR="000B069D">
        <w:t>e</w:t>
      </w:r>
      <w:r w:rsidR="00E33EDD">
        <w:t xml:space="preserve"> </w:t>
      </w:r>
      <w:r w:rsidR="000B069D">
        <w:t xml:space="preserve">locatie </w:t>
      </w:r>
      <w:r w:rsidR="00E33EDD">
        <w:t>een begripsdefinitie</w:t>
      </w:r>
      <w:r w:rsidR="0004208F">
        <w:t xml:space="preserve"> </w:t>
      </w:r>
      <w:r w:rsidR="00E33EDD">
        <w:t>hoort.</w:t>
      </w:r>
    </w:p>
    <w:p w14:paraId="422CB5EB" w14:textId="77777777" w:rsidR="00E33EDD" w:rsidRDefault="00E33EDD" w:rsidP="00E33EDD"/>
    <w:p w14:paraId="484BC89E" w14:textId="449DFBBB" w:rsidR="00E33EDD" w:rsidRDefault="00E33EDD" w:rsidP="00E33EDD">
      <w:r>
        <w:t xml:space="preserve">Het is dus niet toegestaan om op </w:t>
      </w:r>
      <w:r w:rsidR="00847302">
        <w:t xml:space="preserve">andere </w:t>
      </w:r>
      <w:r>
        <w:t xml:space="preserve">plaatsen </w:t>
      </w:r>
      <w:r w:rsidR="00847302">
        <w:t xml:space="preserve">dan in een specifiek daarvoor bestemd artikel in hoofdstuk 1 </w:t>
      </w:r>
      <w:r w:rsidR="00BC7347">
        <w:t>of in een specifieke bijlage</w:t>
      </w:r>
      <w:r>
        <w:t xml:space="preserve"> in een </w:t>
      </w:r>
      <w:r w:rsidR="0044321E">
        <w:t>omgevingsdocument</w:t>
      </w:r>
      <w:r w:rsidR="007D692E">
        <w:t xml:space="preserve"> </w:t>
      </w:r>
      <w:r>
        <w:t xml:space="preserve">begrippen te definiëren, waardoor het ook niet mogelijk is om eenzelfde begrip in verschillende tekstgedeelten verschillende betekenissen te geven. </w:t>
      </w:r>
      <w:r w:rsidR="00B10DBD">
        <w:t xml:space="preserve">Wanneer er behoefte is aan verschillende betekenissen </w:t>
      </w:r>
      <w:r>
        <w:t xml:space="preserve">kan </w:t>
      </w:r>
      <w:r w:rsidR="00B10DBD">
        <w:t>dat</w:t>
      </w:r>
      <w:r>
        <w:t xml:space="preserve"> worden opgelost door de begrippen een wat specifieker</w:t>
      </w:r>
      <w:r w:rsidR="00A5745F">
        <w:t>e</w:t>
      </w:r>
      <w:r>
        <w:t xml:space="preserve"> naam mee te geven. Een (willekeurig gekozen) voorbeeld is de bebouwde kom. Vanuit verschillende aspecten moeten c.q. kunnen regels worden gesteld waarvan het werkingsgebied de bebouwde kom is, waarbij de bebouwde kom niet steeds hetzelfde gebied is. Een oplossing zou kunnen zijn om het begrip te specificeren tot bijvoorbeeld </w:t>
      </w:r>
      <w:r w:rsidR="00175570">
        <w:t>‘</w:t>
      </w:r>
      <w:r>
        <w:t>bebouwde kom bouwregels</w:t>
      </w:r>
      <w:r w:rsidR="00175570">
        <w:t>’</w:t>
      </w:r>
      <w:r>
        <w:t xml:space="preserve">, </w:t>
      </w:r>
      <w:r w:rsidR="00175570">
        <w:t>‘</w:t>
      </w:r>
      <w:r>
        <w:t>bebouwde kom verkeersregels</w:t>
      </w:r>
      <w:r w:rsidR="00175570">
        <w:t>’</w:t>
      </w:r>
      <w:r>
        <w:t>.</w:t>
      </w:r>
    </w:p>
    <w:p w14:paraId="1E5C43D8" w14:textId="77777777" w:rsidR="00E33EDD" w:rsidRDefault="00E33EDD" w:rsidP="00E33EDD"/>
    <w:p w14:paraId="54A38544" w14:textId="6D0A3FA7" w:rsidR="00E33EDD" w:rsidRDefault="00E33EDD" w:rsidP="00E33EDD">
      <w:r>
        <w:t xml:space="preserve">Om het met wijzigingsbesluiten invoegen en verwijderen van begrippen eenvoudig te houden worden de begrippen in alfabetische volgorde geplaatst zonder gebruik te maken van </w:t>
      </w:r>
      <w:r w:rsidR="000A41DA">
        <w:t xml:space="preserve">opsommingstekens in de vorm van </w:t>
      </w:r>
      <w:r w:rsidR="008F366D">
        <w:t xml:space="preserve">nummers </w:t>
      </w:r>
      <w:r w:rsidR="008F366D" w:rsidRPr="008F366D">
        <w:t>of letters</w:t>
      </w:r>
      <w:r>
        <w:t>.</w:t>
      </w:r>
    </w:p>
    <w:p w14:paraId="4922F78D" w14:textId="49635F02" w:rsidR="00E33EDD" w:rsidRDefault="00E33EDD" w:rsidP="00E33EDD">
      <w:r>
        <w:t xml:space="preserve">Het is mogelijk om met de systematiek voor Verwijzingen die in paragraaf </w:t>
      </w:r>
      <w:r w:rsidR="00EA313C" w:rsidRPr="002B3669">
        <w:rPr>
          <w:rStyle w:val="Verwijzing"/>
        </w:rPr>
        <w:fldChar w:fldCharType="begin"/>
      </w:r>
      <w:r w:rsidR="00EA313C" w:rsidRPr="002B3669">
        <w:rPr>
          <w:rStyle w:val="Verwijzing"/>
        </w:rPr>
        <w:instrText xml:space="preserve"> REF _Ref_9cfb0daa1b4d5f825506436ee75d6ab2_1 </w:instrText>
      </w:r>
      <w:r w:rsidR="00936B1B" w:rsidRPr="002B3669">
        <w:rPr>
          <w:rStyle w:val="Verwijzing"/>
        </w:rPr>
        <w:instrText>\n \h</w:instrText>
      </w:r>
      <w:r w:rsidR="00EA313C" w:rsidRPr="002B3669">
        <w:rPr>
          <w:rStyle w:val="Verwijzing"/>
        </w:rPr>
        <w:instrText xml:space="preserve"> </w:instrText>
      </w:r>
      <w:r w:rsidR="00EA313C" w:rsidRPr="002B3669">
        <w:rPr>
          <w:rStyle w:val="Verwijzing"/>
        </w:rPr>
      </w:r>
      <w:r w:rsidR="00EA313C" w:rsidRPr="002B3669">
        <w:rPr>
          <w:rStyle w:val="Verwijzing"/>
        </w:rPr>
        <w:fldChar w:fldCharType="separate"/>
      </w:r>
      <w:r w:rsidR="00176B7A" w:rsidRPr="002B3669">
        <w:rPr>
          <w:rStyle w:val="Verwijzing"/>
        </w:rPr>
        <w:t>5.8</w:t>
      </w:r>
      <w:r w:rsidR="00EA313C" w:rsidRPr="002B3669">
        <w:rPr>
          <w:rStyle w:val="Verwijzing"/>
        </w:rPr>
        <w:fldChar w:fldCharType="end"/>
      </w:r>
      <w:r>
        <w:t xml:space="preserve"> is beschreven, een verwijzing te maken van een term die in een regeltekst voorkomt naar een begrip in de begripsbepalingen waar die term wordt gedefinieerd. Die verwijzing maakt het, bijvoorbeeld </w:t>
      </w:r>
      <w:r w:rsidR="00FC4BB7">
        <w:t xml:space="preserve">op overheid.nl </w:t>
      </w:r>
      <w:r>
        <w:t xml:space="preserve">en </w:t>
      </w:r>
      <w:r w:rsidR="00FC4BB7">
        <w:t>in</w:t>
      </w:r>
      <w:r>
        <w:t xml:space="preserve"> DSO-LV, mogelijk dat de raadpleger de definitie van een term te zien krijgt als die term in de regeltekst voorkomt. Het maken van zo</w:t>
      </w:r>
      <w:r w:rsidR="00175570">
        <w:t>’</w:t>
      </w:r>
      <w:r>
        <w:t xml:space="preserve">n verwijzing gebeurt in de software waarmee het </w:t>
      </w:r>
      <w:r w:rsidR="0044321E">
        <w:t>omgevingsdocument</w:t>
      </w:r>
      <w:r w:rsidR="007D692E">
        <w:t xml:space="preserve"> </w:t>
      </w:r>
      <w:r>
        <w:t>wordt opgesteld en/of geannoteerd en vergt een menselijke handeling. Het gebeurt niet automatisch in bijvoorbeeld LVBB of DSO-LV en dus ook niet onbedoeld.</w:t>
      </w:r>
    </w:p>
    <w:p w14:paraId="07FC74CC" w14:textId="401A8CD2" w:rsidR="00E32B3B" w:rsidRDefault="00E32B3B" w:rsidP="00E33EDD">
      <w:r>
        <w:t xml:space="preserve">Begrippen die in een bijlage worden geplaatst maken onlosmakelijk deel uit </w:t>
      </w:r>
      <w:r w:rsidR="006860ED">
        <w:t xml:space="preserve">van het juridische deel van </w:t>
      </w:r>
      <w:r>
        <w:fldChar w:fldCharType="begin"/>
      </w:r>
      <w:r>
        <w:instrText>DOCVARIABLE ID01+</w:instrText>
      </w:r>
      <w:r>
        <w:fldChar w:fldCharType="separate"/>
      </w:r>
      <w:r w:rsidR="00176B7A">
        <w:t>het omgevingsplan</w:t>
      </w:r>
      <w:r>
        <w:fldChar w:fldCharType="end"/>
      </w:r>
      <w:r w:rsidR="006E3387">
        <w:t xml:space="preserve">. </w:t>
      </w:r>
      <w:r w:rsidR="00364636">
        <w:t>Om dat ook technisch te bewerkstelligen</w:t>
      </w:r>
      <w:r w:rsidR="00192872">
        <w:t xml:space="preserve"> dienen dergelijke </w:t>
      </w:r>
      <w:r w:rsidR="002C2B64">
        <w:t xml:space="preserve">bijlagen in de Regeling </w:t>
      </w:r>
      <w:r w:rsidR="00F326A4">
        <w:t xml:space="preserve">te worden geplaatst </w:t>
      </w:r>
      <w:r w:rsidR="002C2B64">
        <w:t xml:space="preserve">en niet </w:t>
      </w:r>
      <w:r w:rsidR="00F326A4">
        <w:t xml:space="preserve">in een </w:t>
      </w:r>
      <w:r w:rsidR="002C2B64">
        <w:t>bijlage</w:t>
      </w:r>
      <w:r w:rsidR="00F326A4">
        <w:t xml:space="preserve"> buiten </w:t>
      </w:r>
      <w:r w:rsidR="00781744">
        <w:t>de Regeling</w:t>
      </w:r>
      <w:r w:rsidR="002C2B64">
        <w:t>.</w:t>
      </w:r>
      <w:r w:rsidR="00F326A4">
        <w:t xml:space="preserve"> </w:t>
      </w:r>
      <w:r w:rsidR="004B7E7C">
        <w:t>Alle</w:t>
      </w:r>
      <w:r w:rsidR="00906E96">
        <w:t>s wat deel uitmaakt van een</w:t>
      </w:r>
      <w:r w:rsidR="00906E96" w:rsidRPr="00906E96">
        <w:t xml:space="preserve"> Regeling</w:t>
      </w:r>
      <w:r w:rsidR="00906E96">
        <w:t xml:space="preserve"> </w:t>
      </w:r>
      <w:r w:rsidR="00AE45B1">
        <w:t>wordt doorgeleverd aan DSO-LV en is daar te raadplegen. Begrippen die</w:t>
      </w:r>
      <w:r w:rsidR="00683FFA">
        <w:t xml:space="preserve"> </w:t>
      </w:r>
      <w:r w:rsidR="007E171D">
        <w:t xml:space="preserve">in een bijlage buiten </w:t>
      </w:r>
      <w:r w:rsidR="00683FFA">
        <w:t>de Regeling worden geplaatst, zijn in DSO-LV niet te 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