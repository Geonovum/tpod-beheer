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9535FA" w:rsidRDefault="009535FA" w:rsidP="009535FA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