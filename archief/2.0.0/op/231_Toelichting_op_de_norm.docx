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B3F2C" w14:textId="5E9A1B8C" w:rsidR="003B5C83" w:rsidRDefault="00231CD4" w:rsidP="007D5679">
      <w:pPr>
        <w:pStyle w:val="Kop5"/>
      </w:pPr>
      <w:r>
        <w:t>Toelichting op de norm</w:t>
      </w:r>
    </w:p>
    <w:p w14:paraId="76132AA3" w14:textId="2F291C7A" w:rsidR="003B5C83" w:rsidRDefault="003B5C83" w:rsidP="002D7FBC">
      <w:pPr>
        <w:pStyle w:val="Opsommingtekens1"/>
      </w:pPr>
      <w:r w:rsidRPr="00BA0B48">
        <w:rPr>
          <w:i/>
          <w:iCs/>
        </w:rPr>
        <w:t>type</w:t>
      </w:r>
      <w:r>
        <w:t xml:space="preserve">: attribuut dat aangeeft van welk type deze specifieke Gebiedsaanwijzing is. In dit geval wordt uit de </w:t>
      </w:r>
      <w:r w:rsidR="00AE2C2F">
        <w:t>limitatieve waardelijst</w:t>
      </w:r>
      <w:r>
        <w:t xml:space="preserve"> </w:t>
      </w:r>
      <w:r w:rsidR="00175570">
        <w:t>‘</w:t>
      </w:r>
      <w:r>
        <w:t>TypeGebiedsaanwijzing</w:t>
      </w:r>
      <w:r w:rsidR="00175570">
        <w:t>’</w:t>
      </w:r>
      <w:r>
        <w:t xml:space="preserve"> altijd Water en watersysteem gekozen. Zie voor verdere toelichting paragraaf </w:t>
      </w:r>
      <w:r w:rsidR="00DB5100" w:rsidRPr="002B3669">
        <w:rPr>
          <w:rStyle w:val="Verwijzing"/>
        </w:rPr>
        <w:fldChar w:fldCharType="begin"/>
      </w:r>
      <w:r w:rsidR="00DB5100" w:rsidRPr="002B3669">
        <w:rPr>
          <w:rStyle w:val="Verwijzing"/>
        </w:rPr>
        <w:instrText xml:space="preserve"> REF _Ref_1f1400dc622a70fb2c884625f8f140fa_18 </w:instrText>
      </w:r>
      <w:r w:rsidR="00936B1B" w:rsidRPr="002B3669">
        <w:rPr>
          <w:rStyle w:val="Verwijzing"/>
        </w:rPr>
        <w:instrText>\n \h</w:instrText>
      </w:r>
      <w:r w:rsidR="00DB5100" w:rsidRPr="002B3669">
        <w:rPr>
          <w:rStyle w:val="Verwijzing"/>
        </w:rPr>
        <w:instrText xml:space="preserve"> </w:instrText>
      </w:r>
      <w:r w:rsidR="005776AC" w:rsidRPr="002B3669">
        <w:rPr>
          <w:rStyle w:val="Verwijzing"/>
        </w:rPr>
        <w:instrText xml:space="preserve"> \* MERGEFORMAT </w:instrText>
      </w:r>
      <w:r w:rsidR="00DB5100" w:rsidRPr="002B3669">
        <w:rPr>
          <w:rStyle w:val="Verwijzing"/>
        </w:rPr>
      </w:r>
      <w:r w:rsidR="00DB5100" w:rsidRPr="002B3669">
        <w:rPr>
          <w:rStyle w:val="Verwijzing"/>
        </w:rPr>
        <w:fldChar w:fldCharType="separate"/>
      </w:r>
      <w:r w:rsidR="00176B7A" w:rsidRPr="002B3669">
        <w:rPr>
          <w:rStyle w:val="Verwijzing"/>
        </w:rPr>
        <w:t>6.4.9</w:t>
      </w:r>
      <w:r w:rsidR="00DB5100" w:rsidRPr="002B3669">
        <w:rPr>
          <w:rStyle w:val="Verwijzing"/>
        </w:rPr>
        <w:fldChar w:fldCharType="end"/>
      </w:r>
      <w:r>
        <w:t>.</w:t>
      </w:r>
    </w:p>
    <w:p w14:paraId="0B3DB66D" w14:textId="4C543BD8" w:rsidR="0044672B" w:rsidRDefault="003B5C83" w:rsidP="00AD7615">
      <w:pPr>
        <w:pStyle w:val="Opsommingtekens1"/>
      </w:pPr>
      <w:r w:rsidRPr="00CB2C7A">
        <w:rPr>
          <w:i/>
          <w:iCs/>
        </w:rPr>
        <w:t>naam</w:t>
      </w:r>
      <w:r>
        <w:t>: door het bevoegd gezag zelf te kiezen, er is geen waardelijst voor de naam van specifieke vormen van de Gebiedsaanwijzing Water en watersysteem. De naam mag ook dezelfde zijn als de naam van de WaterEnWatersysteemgroep.</w:t>
      </w:r>
    </w:p>
    <w:p w14:paraId="056A7131" w14:textId="598C2C9E" w:rsidR="00B46848" w:rsidRDefault="003B5C83" w:rsidP="00CB2C7A">
      <w:pPr>
        <w:pStyle w:val="Opsommingtekens1"/>
      </w:pPr>
      <w:r w:rsidRPr="00CB2C7A">
        <w:rPr>
          <w:i/>
          <w:iCs/>
        </w:rPr>
        <w:t>groep</w:t>
      </w:r>
      <w:r>
        <w:t xml:space="preserve">: om een groot aantal verschillende specifieke vormen van de Gebiedsaanwijzing Water en watersysteem op een kaart te kunnen weergeven op een manier die voor het menselijk oog voldoende onderscheidend is, worden ze gebundeld in groepen. </w:t>
      </w:r>
      <w:r w:rsidR="0034107D">
        <w:t>De groep vormt het kenmerk waarop de symbolisatie (kleur, arcering, lijnstijl) van de standaardweergave wordt georganiseerd</w:t>
      </w:r>
      <w:r>
        <w:t xml:space="preserve">. De groepen die gebruikt kunnen worden zijn opgenomen in de </w:t>
      </w:r>
      <w:r w:rsidR="00AE2C2F">
        <w:t>limitatieve waardelijst</w:t>
      </w:r>
      <w:r>
        <w:t xml:space="preserve"> </w:t>
      </w:r>
      <w:r w:rsidR="00175570">
        <w:t>‘</w:t>
      </w:r>
      <w:r>
        <w:t>WaterEnWatersysteemgroep</w:t>
      </w:r>
      <w:r w:rsidR="00175570">
        <w:t>’</w:t>
      </w:r>
      <w:r>
        <w:t>.</w:t>
      </w:r>
    </w:p>
    <w:p w14:paraId="46EB1889" w14:textId="5997EA1C" w:rsidR="00244CC4" w:rsidRPr="0014301D" w:rsidRDefault="00244CC4" w:rsidP="00B46848">
      <w:pPr>
        <w:pStyle w:val="Opsommingtekens1"/>
      </w:pPr>
      <w:r w:rsidRPr="0014301D">
        <w:rPr>
          <w:i/>
          <w:iCs/>
        </w:rPr>
        <w:lastRenderedPageBreak/>
        <w:t>specifiekeSymbolisatie</w:t>
      </w:r>
      <w:r w:rsidRPr="00244CC4">
        <w:t>:</w:t>
      </w:r>
      <w:r w:rsidR="00AD7615">
        <w:t xml:space="preserve"> </w:t>
      </w:r>
      <w:r w:rsidR="00AD7615"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56627A">
        <w:t>symbolenbibliotheek</w:t>
      </w:r>
      <w:r w:rsidR="00AD7615" w:rsidRPr="00AD7615">
        <w:t xml:space="preserve"> de symboolcode die hoort bij de symbolisatie die overeenkomt met de wijze waarop het bevoegd gezag de </w:t>
      </w:r>
      <w:r w:rsidR="00904E73">
        <w:t>gebiedsaanwijzing</w:t>
      </w:r>
      <w:r w:rsidR="00904E73" w:rsidRPr="00AD7615" w:rsidDel="00904E73">
        <w:t xml:space="preserve"> </w:t>
      </w:r>
      <w:r w:rsidR="00AD7615" w:rsidRPr="00AD7615">
        <w:t>wil weergeven.</w:t>
      </w:r>
      <w:r w:rsidR="009A54ED">
        <w:t xml:space="preserve"> </w:t>
      </w:r>
      <w:r w:rsidR="009A54ED" w:rsidRPr="009A54ED">
        <w:t xml:space="preserve">Wanneer het attribuut </w:t>
      </w:r>
      <w:r w:rsidR="009A54ED" w:rsidRPr="0014301D">
        <w:rPr>
          <w:i/>
          <w:iCs/>
        </w:rPr>
        <w:t>specifiekeSymbolisatie</w:t>
      </w:r>
      <w:r w:rsidR="009A54ED" w:rsidRPr="009A54ED">
        <w:t xml:space="preserve"> is toegevoegd, is dat het attribuut dat voor de weergave zorgt. Het gaat dan dus boven de weergave-werking van het attribuut </w:t>
      </w:r>
      <w:r w:rsidR="009A54ED" w:rsidRPr="0014301D">
        <w:rPr>
          <w:i/>
          <w:iCs/>
        </w:rPr>
        <w:t>groep</w:t>
      </w:r>
      <w:r w:rsidR="009A54ED" w:rsidRPr="009A54ED">
        <w:t>.</w:t>
      </w:r>
      <w:r w:rsidR="008B7065">
        <w:br/>
      </w:r>
      <w:r w:rsidR="008B7065"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8B7065" w:rsidRPr="00BE505F">
        <w:rPr>
          <w:i/>
          <w:iCs/>
        </w:rPr>
        <w:t>specifiekeSymbolisatie</w:t>
      </w:r>
      <w:r w:rsidR="008B7065" w:rsidRPr="00BE505F">
        <w:t xml:space="preserve"> maar van het objecttype SymbolisatieItem. Zie hiervoor paragraaf </w:t>
      </w:r>
      <w:r w:rsidR="008B7065" w:rsidRPr="002B3669">
        <w:rPr>
          <w:rStyle w:val="Verwijzing"/>
        </w:rPr>
        <w:fldChar w:fldCharType="begin"/>
      </w:r>
      <w:r w:rsidR="008B7065" w:rsidRPr="002B3669">
        <w:rPr>
          <w:rStyle w:val="Verwijzing"/>
        </w:rPr>
        <w:instrText xml:space="preserve"> REF _Ref_848aa3a4c277b00b729a862026d8a73e_1 </w:instrText>
      </w:r>
      <w:r w:rsidR="003B5FBC" w:rsidRPr="002B3669">
        <w:rPr>
          <w:rStyle w:val="Verwijzing"/>
        </w:rPr>
        <w:instrText>\n \h</w:instrText>
      </w:r>
      <w:r w:rsidR="008B7065" w:rsidRPr="002B3669">
        <w:rPr>
          <w:rStyle w:val="Verwijzing"/>
        </w:rPr>
        <w:instrText xml:space="preserve"> </w:instrText>
      </w:r>
      <w:r w:rsidR="008B7065" w:rsidRPr="002B3669">
        <w:rPr>
          <w:rStyle w:val="Verwijzing"/>
        </w:rPr>
      </w:r>
      <w:r w:rsidR="008B7065" w:rsidRPr="002B3669">
        <w:rPr>
          <w:rStyle w:val="Verwijzing"/>
        </w:rPr>
        <w:fldChar w:fldCharType="separate"/>
      </w:r>
      <w:r w:rsidR="00176B7A" w:rsidRPr="002B3669">
        <w:rPr>
          <w:rStyle w:val="Verwijzing"/>
        </w:rPr>
        <w:t>6.4.32</w:t>
      </w:r>
      <w:r w:rsidR="008B7065" w:rsidRPr="002B3669">
        <w:rPr>
          <w:rStyle w:val="Verwijzing"/>
        </w:rPr>
        <w:fldChar w:fldCharType="end"/>
      </w:r>
      <w:r w:rsidR="008B7065" w:rsidRPr="00BE505F">
        <w:t>.</w:t>
      </w:r>
    </w:p>
    <w:p w14:paraId="62EA5287" w14:textId="61D86D6F" w:rsidR="005776AC" w:rsidRDefault="006E6596" w:rsidP="00B46848">
      <w:pPr>
        <w:pStyle w:val="Opsommingtekens1"/>
      </w:pPr>
      <w:r w:rsidRPr="00B46848">
        <w:rPr>
          <w:i/>
          <w:iCs/>
        </w:rPr>
        <w:t>l</w:t>
      </w:r>
      <w:r w:rsidR="003B5C83" w:rsidRPr="00B46848">
        <w:rPr>
          <w:i/>
          <w:iCs/>
        </w:rPr>
        <w:t>ocatieaanduiding</w:t>
      </w:r>
      <w:r w:rsidR="003B5C83">
        <w:t>: het attribuut dat de verwijzing bevat naar de identificatie van de specifieke Locatie die bij deze specifieke vorm van de Gebiedsaanwijzing Water en watersysteem hoort én aangeeft wat de betekenis van Locatie is voor het object waar het bij hoort; in dit geval voor Water en watersysteem. Dit attribuut legt dus vast dat deze Locatie de locatie is waar deze specifieke vorm van de Gebiedsaanwijzing Water en watersysteem van toepassing is.</w:t>
      </w:r>
    </w:p>
    <w:p w14:paraId="5DD54000" w14:textId="77777777" w:rsidR="0014301D" w:rsidRDefault="0014301D" w:rsidP="007D5679"/>
    <w:p w14:paraId="6045DB72" w14:textId="791AB009" w:rsidR="003B5C83" w:rsidRDefault="003B5C83" w:rsidP="007D5679">
      <w:r>
        <w:t xml:space="preserve">De eerste keer dat een specifieke vorm van de Gebiedsaanwijzing Water en watersysteem in een omgevingsdocument in een Juridische regel of Tekstdeel voorkomt, wordt deze met de Gebiedsaanwijzing Water en watersysteem geannoteerd, met een verwijzing naar de Locatie die bij die Juridische regel of Tekstdeel hoort. </w:t>
      </w:r>
      <w:r w:rsidR="00B87B26">
        <w:t>Als in een volgende Juridische regel</w:t>
      </w:r>
      <w:r w:rsidR="00040856">
        <w:t xml:space="preserve"> </w:t>
      </w:r>
      <w:r>
        <w:t>of Tekstdeel diezelfde specifieke vorm van Water en watersysteem wordt gebruikt, wordt in die Juridische regel of Tekstdeel volstaan met een verwijzing naar het betreffende al bestaande Water-en-watersysteem-object, en wordt verwezen naar de Locatie die bij de nieuwe Juridische regel of Tekstdeel hoort. Op deze manier is van iedere afzonderlijke Juridische regel of Tekstdeel over die specifieke vorm van Water en watersysteem te zien welke Locatie er bij hoort en is ook zichtbaar welke Locaties horen bij de specifieke vorm van Water en watersysteem. Water en watersysteem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