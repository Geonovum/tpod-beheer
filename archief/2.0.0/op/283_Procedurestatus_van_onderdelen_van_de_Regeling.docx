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11ED" w14:textId="77777777" w:rsidR="00835E81" w:rsidRDefault="00835E81" w:rsidP="00835E81">
      <w:pPr>
        <w:pStyle w:val="Kop4"/>
      </w:pPr>
      <w:r w:rsidRPr="00355A9A">
        <w:t>Procedurestatus van onderdelen van de Regeling</w:t>
      </w:r>
    </w:p>
    <w:p w14:paraId="389DAD08" w14:textId="77777777" w:rsidR="00835E81" w:rsidRPr="00355A9A" w:rsidRDefault="00835E81" w:rsidP="00835E81">
      <w:r w:rsidRPr="004E6730">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09C85A7F" w14:textId="42B5A39A" w:rsidR="0011382F" w:rsidRDefault="0020622E" w:rsidP="005F53EB">
      <w:pPr>
        <w:pStyle w:val="Kader"/>
      </w:pPr>
      <w:r>
        <w:rPr>
          <w:noProof/>
        </w:rPr>
        <mc:AlternateContent>
          <mc:Choice Requires="wps">
            <w:drawing>
              <wp:inline distT="0" distB="0" distL="0" distR="0" wp14:anchorId="4D521653" wp14:editId="269F7D95">
                <wp:extent cx="1828800" cy="1828800"/>
                <wp:effectExtent l="0" t="0" r="22860" b="22860"/>
                <wp:docPr id="18" name="Tekstvak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34A394" w14:textId="77777777" w:rsidR="0020622E" w:rsidRPr="00D80A79" w:rsidRDefault="0020622E" w:rsidP="0020622E">
                            <w:pPr>
                              <w:rPr>
                                <w:b/>
                                <w:bCs/>
                              </w:rPr>
                            </w:pPr>
                            <w:r w:rsidRPr="00D80A79">
                              <w:rPr>
                                <w:b/>
                                <w:bCs/>
                              </w:rPr>
                              <w:t>Toekomstige functionaliteit</w:t>
                            </w:r>
                          </w:p>
                          <w:p w14:paraId="3D74365D" w14:textId="77777777" w:rsidR="0020622E" w:rsidRPr="0022671B" w:rsidRDefault="0020622E" w:rsidP="0020622E">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D521653" id="Tekstvak 18"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EGjuIBAAgAAgQQAAA4AAAAAAAAA&#10;AAAAAAAALgIAAGRycy9lMm9Eb2MueG1sUEsBAi0AFAAGAAgAAAAhALcMAwjXAAAABQEAAA8AAAAA&#10;AAAAAAAAAAAAmgQAAGRycy9kb3ducmV2LnhtbFBLBQYAAAAABAAEAPMAAACeBQAAAAA=&#10;" filled="f" strokeweight=".5pt">
                <v:textbox style="mso-fit-shape-to-text:t">
                  <w:txbxContent>
                    <w:p w14:paraId="4B34A394" w14:textId="77777777" w:rsidR="0020622E" w:rsidRPr="00D80A79" w:rsidRDefault="0020622E" w:rsidP="0020622E">
                      <w:pPr>
                        <w:rPr>
                          <w:b/>
                          <w:bCs/>
                        </w:rPr>
                      </w:pPr>
                      <w:r w:rsidRPr="00D80A79">
                        <w:rPr>
                          <w:b/>
                          <w:bCs/>
                        </w:rPr>
                        <w:t>Toekomstige functionaliteit</w:t>
                      </w:r>
                    </w:p>
                    <w:p w14:paraId="3D74365D" w14:textId="77777777" w:rsidR="0020622E" w:rsidRPr="0022671B" w:rsidRDefault="0020622E" w:rsidP="0020622E">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