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3B5C83" w:rsidRDefault="003B5C83" w:rsidP="007D5679">
      <w:pPr>
        <w:pStyle w:val="Kop5"/>
      </w:pPr>
      <w:r>
        <w:t>Norm</w:t>
      </w:r>
    </w:p>
    <w:p w14:paraId="576A3D4A" w14:textId="77777777" w:rsidR="003B5C83" w:rsidRDefault="003B5C83" w:rsidP="007D5679">
      <w:r>
        <w:t>De Gebiedsaanwijzing Verkeer kent de volgende attributen:</w:t>
      </w:r>
    </w:p>
    <w:p w14:paraId="21BE1CDF" w14:textId="77777777" w:rsidR="003B5C83" w:rsidRDefault="003B5C83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3B5C83" w:rsidRDefault="003B5C8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Verkeer. Verplicht attribuut. Komt 1 keer voor.</w:t>
      </w:r>
    </w:p>
    <w:p w14:paraId="62415C24" w14:textId="2E321C61" w:rsidR="00414026" w:rsidRDefault="003B5C83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3540427C" w:rsidR="00510B1F" w:rsidRDefault="003B5C83" w:rsidP="00AD7615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</w:t>
      </w:r>
      <w:r w:rsidR="00F6734F">
        <w:t>behoort. Attribuut dat zorgt voor symbolisatie conform de standaardweergave. Te kiezen uit de limitatieve waardelijst</w:t>
      </w:r>
      <w:r>
        <w:t xml:space="preserve"> </w:t>
      </w:r>
      <w:r w:rsidR="00175570">
        <w:t>‘</w:t>
      </w:r>
      <w:r>
        <w:t>Verkeergroep</w:t>
      </w:r>
      <w:r w:rsidR="00175570">
        <w:t>’</w:t>
      </w:r>
      <w:r>
        <w:t>. Verplicht attribuut. Komt 1 keer voor.</w:t>
      </w:r>
    </w:p>
    <w:p w14:paraId="1FAF9969" w14:textId="5FCE6AE3" w:rsidR="00244CC4" w:rsidRPr="00E07AB6" w:rsidRDefault="00244CC4" w:rsidP="00AD7615">
      <w:pPr>
        <w:pStyle w:val="Opsommingtekens1"/>
      </w:pPr>
      <w:r w:rsidRPr="00E07AB6">
        <w:rPr>
          <w:i/>
          <w:iCs/>
        </w:rPr>
        <w:lastRenderedPageBreak/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 w:rsidRPr="0023032B">
        <w:t xml:space="preserve">0 of </w:t>
      </w:r>
      <w:r w:rsidR="005276EA">
        <w:t>1 keer voor.</w:t>
      </w:r>
    </w:p>
    <w:p w14:paraId="2277BCC8" w14:textId="2741BAFF" w:rsidR="00CB5ED2" w:rsidRDefault="003B5C83" w:rsidP="00AD7615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E07AB6" w:rsidRDefault="00E07AB6" w:rsidP="0059714D"/>
    <w:p w14:paraId="3B0B22A5" w14:textId="60AFDE4C" w:rsidR="0059714D" w:rsidRDefault="001631BF" w:rsidP="0059714D">
      <w:r>
        <w:t xml:space="preserve">Het </w:t>
      </w:r>
      <w:r w:rsidR="00405368" w:rsidRPr="00405368">
        <w:t>Gebiedsaanwijzing</w:t>
      </w:r>
      <w:r>
        <w:t>type</w:t>
      </w:r>
      <w:r w:rsidR="00405368" w:rsidRPr="00405368">
        <w:t xml:space="preserve"> </w:t>
      </w:r>
      <w:r w:rsidR="00405368">
        <w:t>Verkeer</w:t>
      </w:r>
      <w:r w:rsidR="00405368"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