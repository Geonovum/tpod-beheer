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1EEE" w14:textId="43825F06" w:rsidR="00135197" w:rsidRDefault="00B33222" w:rsidP="00B33222">
      <w:pPr>
        <w:pStyle w:val="Kop5"/>
      </w:pPr>
      <w:r>
        <w:t>Doel</w:t>
      </w:r>
    </w:p>
    <w:p w14:paraId="7B8446FD" w14:textId="267B7F4A" w:rsidR="00B33222" w:rsidRDefault="001E2A7C" w:rsidP="00B33222">
      <w:r w:rsidRPr="001E2A7C">
        <w:t xml:space="preserve">Doel van </w:t>
      </w:r>
      <w:r w:rsidR="008D4700">
        <w:t xml:space="preserve">de verschillende typen </w:t>
      </w:r>
      <w:r w:rsidR="009F7E04">
        <w:t>Gebiedsaanwijzing is:</w:t>
      </w:r>
    </w:p>
    <w:p w14:paraId="6E61B93C" w14:textId="77777777" w:rsidR="00CB52D6" w:rsidRDefault="003E5D64" w:rsidP="002C70A6">
      <w:pPr>
        <w:pStyle w:val="Opsommingtekens1"/>
      </w:pPr>
      <w:r w:rsidRPr="003E5D64">
        <w:t xml:space="preserve">machineleesbaar vastleggen dat een Juridische regel </w:t>
      </w:r>
      <w:r w:rsidR="001412E9">
        <w:t xml:space="preserve">of Tekstdeel </w:t>
      </w:r>
      <w:r w:rsidRPr="003E5D64">
        <w:t>en de bijbehorende Locatie(s)</w:t>
      </w:r>
      <w:r w:rsidR="00A67022">
        <w:t xml:space="preserve"> gaan over een </w:t>
      </w:r>
      <w:r w:rsidR="0050170A" w:rsidRPr="0050170A">
        <w:t>specifiek type gebied</w:t>
      </w:r>
      <w:r w:rsidR="00DC5BF0">
        <w:t>;</w:t>
      </w:r>
    </w:p>
    <w:p w14:paraId="051D5F67" w14:textId="063E0B5B" w:rsidR="00B32CF3" w:rsidRDefault="00B32CF3" w:rsidP="002C70A6">
      <w:pPr>
        <w:pStyle w:val="Opsommingtekens1"/>
      </w:pPr>
      <w:r>
        <w:t>betekenisvol presenteren van de Locaties waar de regels</w:t>
      </w:r>
      <w:r w:rsidR="00506DA6">
        <w:t xml:space="preserve"> of het beleid </w:t>
      </w:r>
      <w:r>
        <w:t xml:space="preserve">over </w:t>
      </w:r>
      <w:r w:rsidR="003F6580">
        <w:t xml:space="preserve">dat type gebied </w:t>
      </w:r>
      <w:r>
        <w:t>gelden;</w:t>
      </w:r>
    </w:p>
    <w:p w14:paraId="52E19D34" w14:textId="22B8642E" w:rsidR="00B32CF3" w:rsidRDefault="00931A71" w:rsidP="00B32CF3">
      <w:pPr>
        <w:pStyle w:val="Opsommingtekens1"/>
      </w:pPr>
      <w:r>
        <w:t>kunnen filteren in een viewer of op een kaart</w:t>
      </w:r>
      <w:r w:rsidR="00B32CF3">
        <w:t>.</w:t>
      </w:r>
    </w:p>
    <w:p w14:paraId="534627DA" w14:textId="77777777" w:rsidR="00B32CF3" w:rsidRDefault="00B32CF3" w:rsidP="00EA61B5">
      <w:pPr>
        <w:pStyle w:val="Opsommingtekens1"/>
        <w:numPr>
          <w:ilvl w:val="0"/>
          <w:numId w:val="0"/>
        </w:numPr>
        <w:ind w:left="284"/>
      </w:pPr>
    </w:p>
    <w:p w14:paraId="6AB48C39" w14:textId="45223EDD" w:rsidR="009F7E04" w:rsidRPr="00B33222" w:rsidRDefault="008D4700" w:rsidP="008D4700">
      <w:r>
        <w:t xml:space="preserve">Zoals </w:t>
      </w:r>
      <w:r w:rsidR="00751C9C">
        <w:t xml:space="preserve">in paragraaf </w:t>
      </w:r>
      <w:r w:rsidR="00B144F4" w:rsidRPr="002B3669">
        <w:rPr>
          <w:rStyle w:val="Verwijzing"/>
        </w:rPr>
        <w:fldChar w:fldCharType="begin"/>
      </w:r>
      <w:r w:rsidR="00B144F4" w:rsidRPr="002B3669">
        <w:rPr>
          <w:rStyle w:val="Verwijzing"/>
        </w:rPr>
        <w:instrText xml:space="preserve"> REF _Ref_4caefc35ee477b685e1313d9e21c6cb8_1 </w:instrText>
      </w:r>
      <w:r w:rsidR="00936B1B" w:rsidRPr="002B3669">
        <w:rPr>
          <w:rStyle w:val="Verwijzing"/>
        </w:rPr>
        <w:instrText>\n \h</w:instrText>
      </w:r>
      <w:r w:rsidR="00B144F4" w:rsidRPr="002B3669">
        <w:rPr>
          <w:rStyle w:val="Verwijzing"/>
        </w:rPr>
        <w:instrText xml:space="preserve"> </w:instrText>
      </w:r>
      <w:r w:rsidR="00B144F4" w:rsidRPr="002B3669">
        <w:rPr>
          <w:rStyle w:val="Verwijzing"/>
        </w:rPr>
      </w:r>
      <w:r w:rsidR="00B144F4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6.4.9.1</w:t>
      </w:r>
      <w:r w:rsidR="00B144F4" w:rsidRPr="002B3669">
        <w:rPr>
          <w:rStyle w:val="Verwijzing"/>
        </w:rPr>
        <w:fldChar w:fldCharType="end"/>
      </w:r>
      <w:r w:rsidR="00B144F4">
        <w:t xml:space="preserve"> al is beschreven</w:t>
      </w:r>
      <w:r w:rsidR="00E60470">
        <w:t>,</w:t>
      </w:r>
      <w:r w:rsidR="00B144F4">
        <w:t xml:space="preserve"> </w:t>
      </w:r>
      <w:r w:rsidR="0086489C">
        <w:t xml:space="preserve">is het </w:t>
      </w:r>
      <w:r w:rsidR="00D76668" w:rsidRPr="00D76668">
        <w:t>generieke objecttype Gebiedsaanwijzing een modelmatige constructie die het mogelijk maakt allerlei typen gebieden te gebruiken zonder steeds een nieuw object aan het model toe te hoeven voegen</w:t>
      </w:r>
      <w:r w:rsidR="00360D99">
        <w:t>. Het doel van het generi</w:t>
      </w:r>
      <w:r w:rsidR="0039755C">
        <w:t xml:space="preserve">eke objecttype Gebiedsaanwijzing is dus </w:t>
      </w:r>
      <w:r w:rsidR="00E922CD">
        <w:t>vooral</w:t>
      </w:r>
      <w:r w:rsidR="000A4E0B">
        <w:t xml:space="preserve"> </w:t>
      </w:r>
      <w:r w:rsidR="0039755C">
        <w:t>h</w:t>
      </w:r>
      <w:r w:rsidR="009D0112">
        <w:t xml:space="preserve">et bieden van modelmatige flexibiliteit waardoor aanpassen en aanvullen </w:t>
      </w:r>
      <w:r w:rsidR="003C4F20">
        <w:t xml:space="preserve">met nieuwe typen </w:t>
      </w:r>
      <w:r w:rsidR="00BC162C">
        <w:t>wordt vereenvoudigd.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