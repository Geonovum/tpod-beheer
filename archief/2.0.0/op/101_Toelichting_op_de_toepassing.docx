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62F31" w:rsidRDefault="00E33EDD" w:rsidP="00E33EDD">
      <w:pPr>
        <w:pStyle w:val="Kop5"/>
      </w:pPr>
      <w:r w:rsidRPr="00F62F31">
        <w:t>Toelichting</w:t>
      </w:r>
      <w:r w:rsidR="00827453" w:rsidRPr="00827453">
        <w:t xml:space="preserve"> op de toepassing</w:t>
      </w:r>
    </w:p>
    <w:p w14:paraId="43C3EA68" w14:textId="74041F7B" w:rsidR="00E33EDD" w:rsidRPr="00F62F31" w:rsidRDefault="00E90E61" w:rsidP="00054435">
      <w:r>
        <w:t>In het domein van de Omgevingswet is e</w:t>
      </w:r>
      <w:r w:rsidR="00E33EDD" w:rsidRPr="00F62F31">
        <w:t>en activiteit</w:t>
      </w:r>
      <w:r w:rsidR="00054435">
        <w:t xml:space="preserve"> </w:t>
      </w:r>
      <w:r>
        <w:t xml:space="preserve">ieder </w:t>
      </w:r>
      <w:r w:rsidR="00E33EDD" w:rsidRPr="00F62F31">
        <w:t>menselijk handelen waarbij, of ieder menselijk nalaten waardoor een verandering of effect in de fysieke leefomgeving wordt of kan worden bewerkstelligd.</w:t>
      </w:r>
      <w:r w:rsidR="0017617D">
        <w:t xml:space="preserve"> In de</w:t>
      </w:r>
      <w:r w:rsidR="00F452CD">
        <w:t xml:space="preserve"> omgevingsdocumenten</w:t>
      </w:r>
      <w:r w:rsidR="0017617D">
        <w:t xml:space="preserve"> met regels zullen regels gesteld worden over veel verschillende activiteiten.</w:t>
      </w:r>
    </w:p>
    <w:p w14:paraId="3F19EB81" w14:textId="104828BB" w:rsidR="0044672B" w:rsidRDefault="00626C59" w:rsidP="00E33EDD">
      <w:r>
        <w:t xml:space="preserve">Regels over activiteiten zullen naar verwachting behoren tot de meest </w:t>
      </w:r>
      <w:r w:rsidR="00176F77">
        <w:t xml:space="preserve">bevraagde regels in DSO-LV. </w:t>
      </w:r>
      <w:r w:rsidR="00B6004F">
        <w:t>D</w:t>
      </w:r>
      <w:r w:rsidR="00AC26D7">
        <w:t xml:space="preserve">e grootste groep gebruikers, die bestaat uit </w:t>
      </w:r>
      <w:r w:rsidR="003A2D25">
        <w:t>initiatiefnemers (zowel professionele als niet-professionele</w:t>
      </w:r>
      <w:r w:rsidR="00D56565">
        <w:t>) en derde-belanghebbenden</w:t>
      </w:r>
      <w:r w:rsidR="00DB0F64">
        <w:t xml:space="preserve">, </w:t>
      </w:r>
      <w:r w:rsidR="001635D5">
        <w:t xml:space="preserve">wil weten welke regels </w:t>
      </w:r>
      <w:r w:rsidR="00493A9F">
        <w:t xml:space="preserve">over een bepaalde activiteit </w:t>
      </w:r>
      <w:r w:rsidR="001635D5">
        <w:t xml:space="preserve">voor hem of haar </w:t>
      </w:r>
      <w:r w:rsidR="004C1930">
        <w:t xml:space="preserve">gelden. Dat </w:t>
      </w:r>
      <w:r w:rsidR="00DB0F64">
        <w:t xml:space="preserve">zijn </w:t>
      </w:r>
      <w:r w:rsidR="005516CD">
        <w:t xml:space="preserve">alleen de </w:t>
      </w:r>
      <w:r w:rsidR="00DB0F64">
        <w:t>rechtstreeks werkende regels over activiteiten</w:t>
      </w:r>
      <w:r w:rsidR="0082777B">
        <w:t xml:space="preserve">: de regels </w:t>
      </w:r>
      <w:r w:rsidR="003C02ED">
        <w:t xml:space="preserve">die voor </w:t>
      </w:r>
      <w:r w:rsidR="0082777B">
        <w:t>degene die een activiteit verricht</w:t>
      </w:r>
      <w:r w:rsidR="003C02ED">
        <w:t xml:space="preserve"> én voor derde-belanghebbenden rechten en plichten </w:t>
      </w:r>
      <w:r w:rsidR="00F651AA">
        <w:t>vastleggen</w:t>
      </w:r>
      <w:r w:rsidR="00DB0F64">
        <w:t xml:space="preserve">. </w:t>
      </w:r>
      <w:r w:rsidR="009837FD">
        <w:t>Instructieregels over activiteiten</w:t>
      </w:r>
      <w:r w:rsidR="00CE3D15">
        <w:t xml:space="preserve"> </w:t>
      </w:r>
      <w:r w:rsidR="00C03540">
        <w:t>zijn</w:t>
      </w:r>
      <w:r w:rsidR="00B86069">
        <w:t xml:space="preserve"> </w:t>
      </w:r>
      <w:r w:rsidR="00CE3D15">
        <w:t xml:space="preserve">gericht tot een </w:t>
      </w:r>
      <w:r w:rsidR="00575873">
        <w:t>ander bevoegd gezag</w:t>
      </w:r>
      <w:r w:rsidR="00CE3D15">
        <w:t xml:space="preserve"> </w:t>
      </w:r>
      <w:r w:rsidR="00575873">
        <w:t xml:space="preserve">en zijn </w:t>
      </w:r>
      <w:r w:rsidR="0023001C">
        <w:t xml:space="preserve">voor de genoemde groep gebruikers niet van rechtstreeks belang. Datzelfde geldt voor regels </w:t>
      </w:r>
      <w:r w:rsidR="00B55557">
        <w:t xml:space="preserve">over </w:t>
      </w:r>
      <w:r w:rsidR="003D3A8C">
        <w:t xml:space="preserve">activiteiten in het kader van </w:t>
      </w:r>
      <w:r w:rsidR="00B55557">
        <w:t>omgevingswaarde</w:t>
      </w:r>
      <w:r w:rsidR="0008242E">
        <w:t>n</w:t>
      </w:r>
      <w:r w:rsidR="003D3A8C">
        <w:t xml:space="preserve">, </w:t>
      </w:r>
      <w:r w:rsidR="00AC2C47">
        <w:t>wanneer ze</w:t>
      </w:r>
      <w:r w:rsidR="003D3A8C">
        <w:t xml:space="preserve"> </w:t>
      </w:r>
      <w:r w:rsidR="002A5377">
        <w:t xml:space="preserve">alleen werking hebben voor </w:t>
      </w:r>
      <w:r w:rsidR="00DE0597">
        <w:t xml:space="preserve">het bevoegde gezag zelf. Daarom </w:t>
      </w:r>
      <w:r w:rsidR="00E82437">
        <w:t xml:space="preserve">maakt IMOW </w:t>
      </w:r>
      <w:r w:rsidR="007E63B6">
        <w:t xml:space="preserve">juist </w:t>
      </w:r>
      <w:r w:rsidR="00173032">
        <w:t xml:space="preserve">de </w:t>
      </w:r>
      <w:r w:rsidR="00DE0597">
        <w:t xml:space="preserve">rechtstreeks werkende regels over activiteiten </w:t>
      </w:r>
      <w:r w:rsidR="00347329">
        <w:t>extra</w:t>
      </w:r>
      <w:r w:rsidR="00B135B9">
        <w:t xml:space="preserve"> </w:t>
      </w:r>
      <w:r w:rsidR="009B27DE">
        <w:t>machineleesbaar</w:t>
      </w:r>
      <w:r w:rsidR="00F356B8">
        <w:t xml:space="preserve"> </w:t>
      </w:r>
      <w:r w:rsidR="00E57AAD" w:rsidRPr="00F62F31">
        <w:t xml:space="preserve">door middel van </w:t>
      </w:r>
      <w:r w:rsidR="006C4594">
        <w:t xml:space="preserve">de annotatie </w:t>
      </w:r>
      <w:r w:rsidR="00E57AAD" w:rsidRPr="00F62F31">
        <w:t xml:space="preserve">Activiteit. </w:t>
      </w:r>
      <w:r w:rsidR="00B94033" w:rsidRPr="00B94033">
        <w:t xml:space="preserve">Daarom zijn de objecten Activiteit en Juridische regel in IMOW zo gemodelleerd dat </w:t>
      </w:r>
      <w:r w:rsidR="00AA7C48">
        <w:t>d</w:t>
      </w:r>
      <w:r w:rsidR="00702C34">
        <w:t xml:space="preserve">e annotatie met het IMOW-object Activiteit alleen </w:t>
      </w:r>
      <w:r w:rsidR="00AA7C48">
        <w:t xml:space="preserve">kan </w:t>
      </w:r>
      <w:r w:rsidR="00702C34">
        <w:t xml:space="preserve">worden toegepast </w:t>
      </w:r>
      <w:r w:rsidR="000A3AC3">
        <w:t>in combinatie met een Juridische regel van het type Regel voor iedereen.</w:t>
      </w:r>
      <w:r w:rsidR="00C161D3">
        <w:t xml:space="preserve"> </w:t>
      </w:r>
      <w:r w:rsidR="00D82370" w:rsidRPr="00D82370">
        <w:t xml:space="preserve">De annotatie Activiteit kan dus niet worden gebruikt voor instructieregels die bepalen dat in </w:t>
      </w:r>
      <w:r>
        <w:fldChar w:fldCharType="begin"/>
      </w:r>
      <w:r>
        <w:instrText>DOCVARIABLE ID01+</w:instrText>
      </w:r>
      <w:r>
        <w:fldChar w:fldCharType="separate"/>
      </w:r>
      <w:r w:rsidR="00176B7A">
        <w:t>het omgevingsplan</w:t>
      </w:r>
      <w:r>
        <w:fldChar w:fldCharType="end"/>
      </w:r>
      <w:r w:rsidR="00D82370" w:rsidRPr="00D82370">
        <w:t xml:space="preserve"> regels over een bepaalde activiteit moeten worden opgenomen en ook niet voor Juridische regels van het type Omgevingswaarderegels.</w:t>
      </w:r>
    </w:p>
    <w:p w14:paraId="78D44505" w14:textId="3B4F380B" w:rsidR="0044672B" w:rsidRDefault="00AB37D7" w:rsidP="00E33EDD">
      <w:r w:rsidRPr="00AB37D7">
        <w:t xml:space="preserve">Bij het object </w:t>
      </w:r>
      <w:r w:rsidR="00A678F9" w:rsidRPr="00AB37D7">
        <w:t>Activiteit</w:t>
      </w:r>
      <w:r w:rsidRPr="00AB37D7">
        <w:t xml:space="preserve"> hoort het object ActiviteitLocatieaanduiding. Dit object </w:t>
      </w:r>
      <w:r w:rsidR="00BD746C">
        <w:t xml:space="preserve">vormt de verbinding tussen de Juridische regel (van het type Regel voor iedereen), Activiteit en </w:t>
      </w:r>
      <w:r w:rsidR="00151BF1">
        <w:t>Locatie</w:t>
      </w:r>
      <w:r w:rsidR="00C578FA">
        <w:t xml:space="preserve">. </w:t>
      </w:r>
      <w:r w:rsidR="00C66C09" w:rsidRPr="00C66C09">
        <w:t>ActiviteitLocatieaanduiding</w:t>
      </w:r>
      <w:r w:rsidR="00C66C09">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rsidR="00B5450D">
        <w:t xml:space="preserve"> </w:t>
      </w:r>
      <w:r w:rsidR="002F798A">
        <w:t>A</w:t>
      </w:r>
      <w:r w:rsidR="00B566CF" w:rsidRPr="00B566CF">
        <w:t>ctiviteitLocatieaanduiding</w:t>
      </w:r>
      <w:r w:rsidR="002F798A">
        <w:t xml:space="preserve"> zorgt voor </w:t>
      </w:r>
      <w:r w:rsidR="00111817">
        <w:t>‘</w:t>
      </w:r>
      <w:r w:rsidR="007C6A37">
        <w:t>instanti</w:t>
      </w:r>
      <w:r w:rsidR="00111817">
        <w:t>es’</w:t>
      </w:r>
      <w:r w:rsidR="007C6A37">
        <w:t xml:space="preserve"> van Activiteit: </w:t>
      </w:r>
      <w:r w:rsidR="008F30F1" w:rsidRPr="008F30F1">
        <w:t xml:space="preserve">voor Activiteit </w:t>
      </w:r>
      <w:r w:rsidR="005B6353">
        <w:t xml:space="preserve">A </w:t>
      </w:r>
      <w:r w:rsidR="005B6353" w:rsidRPr="005B6353">
        <w:t xml:space="preserve">bepaalt Juridische regel B </w:t>
      </w:r>
      <w:r w:rsidR="005B6353">
        <w:t xml:space="preserve">dat </w:t>
      </w:r>
      <w:r w:rsidR="00D64A1C">
        <w:t xml:space="preserve">op Locatie </w:t>
      </w:r>
      <w:r w:rsidR="0048209B">
        <w:t>C</w:t>
      </w:r>
      <w:r w:rsidR="00E26CD9">
        <w:t xml:space="preserve"> </w:t>
      </w:r>
      <w:r w:rsidR="00D64A1C">
        <w:t xml:space="preserve">een </w:t>
      </w:r>
      <w:r w:rsidR="00104983">
        <w:t>vergunningplicht geldt</w:t>
      </w:r>
      <w:r w:rsidR="00A509B0">
        <w:t xml:space="preserve">; </w:t>
      </w:r>
      <w:r w:rsidR="00F51201" w:rsidRPr="00F51201">
        <w:t xml:space="preserve">voor </w:t>
      </w:r>
      <w:r w:rsidR="00F51201">
        <w:t xml:space="preserve">diezelfde </w:t>
      </w:r>
      <w:r w:rsidR="00F51201" w:rsidRPr="00F51201">
        <w:t xml:space="preserve">Activiteit A bepaalt Juridische regel </w:t>
      </w:r>
      <w:r w:rsidR="00F51201">
        <w:t>D</w:t>
      </w:r>
      <w:r w:rsidR="00F51201" w:rsidRPr="00F51201">
        <w:t xml:space="preserve"> dat op Locatie </w:t>
      </w:r>
      <w:r w:rsidR="00F51201">
        <w:t>E</w:t>
      </w:r>
      <w:r w:rsidR="00F51201" w:rsidRPr="00F51201">
        <w:t xml:space="preserve"> </w:t>
      </w:r>
      <w:r w:rsidR="00963E69">
        <w:t xml:space="preserve">het verrichten van die activiteit </w:t>
      </w:r>
      <w:r w:rsidR="00E26CD9">
        <w:t xml:space="preserve">zonder </w:t>
      </w:r>
      <w:r w:rsidR="00E26CD9" w:rsidRPr="00E26CD9">
        <w:t>vergunning</w:t>
      </w:r>
      <w:r w:rsidR="00E26CD9">
        <w:t xml:space="preserve"> of melding is toegestaan.</w:t>
      </w:r>
    </w:p>
    <w:p w14:paraId="719BD4CE" w14:textId="0268C3E9" w:rsidR="00B5450D" w:rsidRDefault="00B5450D" w:rsidP="00E33EDD"/>
    <w:p w14:paraId="39930ECF" w14:textId="5911D9D2" w:rsidR="002B1639" w:rsidRPr="00F62F31" w:rsidRDefault="00914646" w:rsidP="00E33EDD">
      <w:r>
        <w:t xml:space="preserve">Er </w:t>
      </w:r>
      <w:r w:rsidR="00CD7C0D">
        <w:t xml:space="preserve">zullen regels over heel veel verschillende activiteiten gesteld worden. </w:t>
      </w:r>
      <w:r w:rsidR="00E33EDD" w:rsidRPr="00F62F31">
        <w:t xml:space="preserve">Er is geen </w:t>
      </w:r>
      <w:r w:rsidR="00AD7615">
        <w:t>symbolisatie</w:t>
      </w:r>
      <w:r w:rsidR="00E33EDD"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00426B65" w:rsidRPr="00426B65">
        <w:t xml:space="preserve">Iedere activiteitengroep heeft een eigen </w:t>
      </w:r>
      <w:r w:rsidR="00AD7615">
        <w:lastRenderedPageBreak/>
        <w:t>symbolisatie</w:t>
      </w:r>
      <w:r w:rsidR="00426B65" w:rsidRPr="00426B65">
        <w:t xml:space="preserve">. Door te </w:t>
      </w:r>
      <w:r w:rsidR="00A576F4">
        <w:t xml:space="preserve">annoteren met het IMOW-object </w:t>
      </w:r>
      <w:r w:rsidR="003047BC">
        <w:t>Activiteit</w:t>
      </w:r>
      <w:r w:rsidR="00A576F4">
        <w:t xml:space="preserve"> </w:t>
      </w:r>
      <w:r w:rsidR="00426B65" w:rsidRPr="00426B65">
        <w:t xml:space="preserve">met </w:t>
      </w:r>
      <w:r w:rsidR="00223DDF">
        <w:t xml:space="preserve">het attribuut </w:t>
      </w:r>
      <w:r w:rsidR="00223DDF" w:rsidRPr="001E034B">
        <w:rPr>
          <w:i/>
          <w:iCs/>
        </w:rPr>
        <w:t>groep</w:t>
      </w:r>
      <w:r w:rsidR="00426B65" w:rsidRPr="00426B65">
        <w:t xml:space="preserve"> </w:t>
      </w:r>
      <w:r w:rsidR="001C06A6">
        <w:t>en de juiste waarde van de waardelijst Activiteitengroep</w:t>
      </w:r>
      <w:r w:rsidR="00582708">
        <w:t xml:space="preserve"> </w:t>
      </w:r>
      <w:r w:rsidR="00426B65" w:rsidRPr="00426B65">
        <w:t xml:space="preserve">kunnen de </w:t>
      </w:r>
      <w:r w:rsidR="00073ED5">
        <w:t>L</w:t>
      </w:r>
      <w:r w:rsidR="00D35AD9">
        <w:t xml:space="preserve">ocaties </w:t>
      </w:r>
      <w:r w:rsidR="00426B65" w:rsidRPr="00426B65">
        <w:t xml:space="preserve">van alle activiteiten </w:t>
      </w:r>
      <w:r w:rsidR="004D0F9D">
        <w:t>in een (interactieve) viewer met de standaardweergave worden weergegeven op een kaart</w:t>
      </w:r>
      <w:r w:rsidR="009505D2">
        <w:t xml:space="preserve">, bijvoorbeeld viewers </w:t>
      </w:r>
      <w:r w:rsidR="009548CC">
        <w:t>van overheid.nl en DSO-LV</w:t>
      </w:r>
      <w:r w:rsidR="00021674">
        <w:t xml:space="preserve">. </w:t>
      </w:r>
      <w:r w:rsidR="00AC309A">
        <w:t>Het is dan mogelijk om een integraal beeld van de Locaties</w:t>
      </w:r>
      <w:r w:rsidR="00E43682">
        <w:t xml:space="preserve"> van </w:t>
      </w:r>
      <w:r w:rsidR="00CF2C46">
        <w:t xml:space="preserve">alle </w:t>
      </w:r>
      <w:r w:rsidR="00E43682">
        <w:t xml:space="preserve">activiteiten weer te geven, maar ook om de locaties </w:t>
      </w:r>
      <w:r w:rsidR="00175F7D">
        <w:t xml:space="preserve">van alle activiteiten </w:t>
      </w:r>
      <w:r w:rsidR="00753465">
        <w:t>va</w:t>
      </w:r>
      <w:r w:rsidR="00175F7D">
        <w:t>n een</w:t>
      </w:r>
      <w:r w:rsidR="00426B65" w:rsidRPr="00426B65">
        <w:t xml:space="preserve"> </w:t>
      </w:r>
      <w:r w:rsidR="00753465">
        <w:t xml:space="preserve">bepaalde </w:t>
      </w:r>
      <w:r w:rsidR="00E43682">
        <w:t>activiteiten</w:t>
      </w:r>
      <w:r w:rsidR="00426B65" w:rsidRPr="00426B65">
        <w:t>groep weer te geven</w:t>
      </w:r>
      <w:r w:rsidR="00515FFB">
        <w:t>.</w:t>
      </w:r>
    </w:p>
    <w:p w14:paraId="31119FC7" w14:textId="7FF6F54F" w:rsidR="00E33EDD" w:rsidRDefault="00E33EDD" w:rsidP="00E33EDD"/>
    <w:p w14:paraId="6A7D8DCC" w14:textId="1C71B9A6" w:rsidR="00AA75BD" w:rsidRPr="00F62F31" w:rsidRDefault="00AA75BD" w:rsidP="00E33EDD">
      <w:r>
        <w:t>Juridische regels over activiteiten zullen in DSO-LV veel</w:t>
      </w:r>
      <w:r w:rsidR="00374E2A">
        <w:t xml:space="preserve"> bevraagd worden. </w:t>
      </w:r>
      <w:r w:rsidR="00282BE8">
        <w:t xml:space="preserve">Daarvoor zal gebruik gemaakt worden van vragenbomen. </w:t>
      </w:r>
      <w:r w:rsidR="008274B9">
        <w:t xml:space="preserve">De </w:t>
      </w:r>
      <w:r w:rsidR="00282BE8">
        <w:t>object</w:t>
      </w:r>
      <w:r w:rsidR="008274B9">
        <w:t>en</w:t>
      </w:r>
      <w:r w:rsidR="00282BE8">
        <w:t xml:space="preserve"> Activiteit </w:t>
      </w:r>
      <w:r w:rsidR="00212436">
        <w:t xml:space="preserve">en </w:t>
      </w:r>
      <w:r w:rsidR="00212436" w:rsidRPr="00212436">
        <w:t xml:space="preserve">ActiviteitLocatieaanduiding </w:t>
      </w:r>
      <w:r w:rsidR="00282BE8">
        <w:t>bevat</w:t>
      </w:r>
      <w:r w:rsidR="00212436">
        <w:t>ten</w:t>
      </w:r>
      <w:r w:rsidR="00282BE8">
        <w:t xml:space="preserve"> een aantal attributen die het opstellen van vragenbomen </w:t>
      </w:r>
      <w:r w:rsidR="00B151DC">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