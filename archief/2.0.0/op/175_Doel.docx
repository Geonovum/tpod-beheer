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1474A2" w:rsidRDefault="001474A2" w:rsidP="001474A2">
      <w:pPr>
        <w:pStyle w:val="Kop5"/>
      </w:pPr>
      <w:r>
        <w:t>Doel</w:t>
      </w:r>
    </w:p>
    <w:p w14:paraId="630840F6" w14:textId="7E812402" w:rsidR="001474A2" w:rsidRDefault="003C660C" w:rsidP="001474A2">
      <w:r>
        <w:t>Doel van het objecttype</w:t>
      </w:r>
      <w:r w:rsidR="00256283">
        <w:t xml:space="preserve"> Geur is:</w:t>
      </w:r>
    </w:p>
    <w:p w14:paraId="4F104DCE" w14:textId="016D4626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g</w:t>
      </w:r>
      <w:r w:rsidR="00D67077" w:rsidRPr="00D67077">
        <w:t>eur</w:t>
      </w:r>
      <w:r>
        <w:t>;</w:t>
      </w:r>
    </w:p>
    <w:p w14:paraId="3F85B99E" w14:textId="3063CCA9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g</w:t>
      </w:r>
      <w:r w:rsidR="00D67077" w:rsidRPr="00D67077">
        <w:t xml:space="preserve">eur </w:t>
      </w:r>
      <w:r>
        <w:t>gelden;</w:t>
      </w:r>
    </w:p>
    <w:p w14:paraId="30A66398" w14:textId="1132D9F5" w:rsidR="00256283" w:rsidRPr="001474A2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