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21E1CF35" w:rsidR="00E33EDD" w:rsidRDefault="00E33EDD" w:rsidP="00E33EDD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