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57B4" w14:textId="77CD118C" w:rsidR="00A32580" w:rsidRPr="00F62F31" w:rsidRDefault="00A32580" w:rsidP="00644708">
      <w:pPr>
        <w:pStyle w:val="Kop5"/>
      </w:pPr>
      <w:r w:rsidRPr="00F62F31">
        <w:t>Norm</w:t>
      </w:r>
    </w:p>
    <w:p w14:paraId="6FF63687" w14:textId="07768DF9" w:rsidR="00024DDB" w:rsidRPr="00F62F31" w:rsidRDefault="00A32580" w:rsidP="00425E85">
      <w:r w:rsidRPr="00F62F31">
        <w:t xml:space="preserve">Voor tekstelementen </w:t>
      </w:r>
      <w:r w:rsidR="006E3D03" w:rsidRPr="006E3D03">
        <w:t xml:space="preserve">in het inhoudelijke deel van omgevingsdocumenten met Artikelstructuur </w:t>
      </w:r>
      <w:r w:rsidRPr="00F62F31">
        <w:t xml:space="preserve">gelden de regels uit </w:t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REF _Ref_b22f7685365e658a85df9fe8e88b4a3d_1 </w:instrText>
      </w:r>
      <w:r w:rsidR="00E56DCE" w:rsidRPr="003505F6">
        <w:rPr>
          <w:rStyle w:val="Verwijzing"/>
        </w:rPr>
        <w:instrText>\n \h</w:instrText>
      </w:r>
      <w:r w:rsidRPr="003505F6">
        <w:rPr>
          <w:rStyle w:val="Verwijzing"/>
        </w:rPr>
        <w:instrText xml:space="preserve">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Tabel 5</w:t>
      </w:r>
      <w:r w:rsidRPr="003505F6">
        <w:rPr>
          <w:rStyle w:val="Verwijzing"/>
        </w:rPr>
        <w:fldChar w:fldCharType="end"/>
      </w:r>
      <w:r w:rsidRPr="00F62F31">
        <w:t>.</w:t>
      </w:r>
      <w:bookmarkStart w:id="66" w:name="_Ref_b22f7685365e658a85df9fe8e88b4a3d_1"/>
    </w:p>
    <w:p w14:paraId="3DF1D0C4" w14:textId="5396D340" w:rsidR="00A32580" w:rsidRPr="00F62F31" w:rsidRDefault="00A32580" w:rsidP="00644708">
      <w:pPr>
        <w:pStyle w:val="Tabeltitel"/>
        <w:spacing w:line="259" w:lineRule="auto"/>
      </w:pPr>
      <w:r w:rsidRPr="00F62F31">
        <w:t>Regels voor tekstelementen</w:t>
      </w:r>
      <w:bookmarkEnd w:id="66"/>
      <w:r>
        <w:t xml:space="preserve"> en hun invulling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044170" w:rsidRPr="00F62F31" w14:paraId="1921CD40" w14:textId="77777777" w:rsidTr="0044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72BB8573" w14:textId="77777777" w:rsidR="00044170" w:rsidRPr="00F62F31" w:rsidRDefault="00044170" w:rsidP="004416D3">
            <w:r w:rsidRPr="00F62F31">
              <w:t>Type tekstelement</w:t>
            </w:r>
          </w:p>
        </w:tc>
        <w:tc>
          <w:tcPr>
            <w:tcW w:w="474" w:type="pct"/>
          </w:tcPr>
          <w:p w14:paraId="1EFB8DE2" w14:textId="77777777" w:rsidR="00044170" w:rsidRPr="00F62F31" w:rsidRDefault="00044170" w:rsidP="004416D3">
            <w:r w:rsidRPr="00F62F31">
              <w:t>Aantal</w:t>
            </w:r>
          </w:p>
        </w:tc>
        <w:tc>
          <w:tcPr>
            <w:tcW w:w="1175" w:type="pct"/>
          </w:tcPr>
          <w:p w14:paraId="337EC961" w14:textId="77777777" w:rsidR="00044170" w:rsidRPr="00F62F31" w:rsidRDefault="00044170" w:rsidP="004416D3">
            <w:r w:rsidRPr="00F62F31">
              <w:t>Mag voorkomen onder</w:t>
            </w:r>
          </w:p>
        </w:tc>
        <w:tc>
          <w:tcPr>
            <w:tcW w:w="1176" w:type="pct"/>
          </w:tcPr>
          <w:p w14:paraId="22006382" w14:textId="77777777" w:rsidR="00044170" w:rsidRPr="00F62F31" w:rsidRDefault="00044170" w:rsidP="004416D3">
            <w:r w:rsidRPr="00F62F31">
              <w:t>Mag bevatten</w:t>
            </w:r>
          </w:p>
        </w:tc>
        <w:tc>
          <w:tcPr>
            <w:tcW w:w="1176" w:type="pct"/>
          </w:tcPr>
          <w:p w14:paraId="03F640D5" w14:textId="77777777" w:rsidR="00044170" w:rsidRPr="00F62F31" w:rsidRDefault="00044170" w:rsidP="004416D3">
            <w:r w:rsidRPr="00F62F31">
              <w:t>Mag niet bevatten</w:t>
            </w:r>
          </w:p>
        </w:tc>
      </w:tr>
      <w:tr w:rsidR="00044170" w:rsidRPr="00F62F31" w14:paraId="3563EB05" w14:textId="77777777" w:rsidTr="004416D3">
        <w:trPr>
          <w:trHeight w:val="255"/>
        </w:trPr>
        <w:tc>
          <w:tcPr>
            <w:tcW w:w="998" w:type="pct"/>
          </w:tcPr>
          <w:p w14:paraId="769958F1" w14:textId="77777777" w:rsidR="00044170" w:rsidRPr="00F62F31" w:rsidRDefault="00044170" w:rsidP="004416D3">
            <w:r w:rsidRPr="00F62F31">
              <w:t>Boek</w:t>
            </w:r>
          </w:p>
        </w:tc>
        <w:tc>
          <w:tcPr>
            <w:tcW w:w="474" w:type="pct"/>
          </w:tcPr>
          <w:p w14:paraId="73F5FDEC" w14:textId="77777777" w:rsidR="00044170" w:rsidRPr="00F62F31" w:rsidRDefault="00044170" w:rsidP="004416D3">
            <w:r w:rsidRPr="00F62F31">
              <w:t>0</w:t>
            </w:r>
          </w:p>
        </w:tc>
        <w:tc>
          <w:tcPr>
            <w:tcW w:w="1175" w:type="pct"/>
          </w:tcPr>
          <w:p w14:paraId="3F1B47FC" w14:textId="77777777" w:rsidR="00044170" w:rsidRPr="00F62F31" w:rsidRDefault="00044170" w:rsidP="004416D3">
            <w:r w:rsidRPr="00F62F31">
              <w:t>-</w:t>
            </w:r>
          </w:p>
        </w:tc>
        <w:tc>
          <w:tcPr>
            <w:tcW w:w="1176" w:type="pct"/>
          </w:tcPr>
          <w:p w14:paraId="14A57520" w14:textId="77777777" w:rsidR="00044170" w:rsidRPr="00F62F31" w:rsidRDefault="00044170" w:rsidP="004416D3">
            <w:r w:rsidRPr="00F62F31">
              <w:t>-</w:t>
            </w:r>
          </w:p>
        </w:tc>
        <w:tc>
          <w:tcPr>
            <w:tcW w:w="1176" w:type="pct"/>
          </w:tcPr>
          <w:p w14:paraId="2A8B19A7" w14:textId="77777777" w:rsidR="00044170" w:rsidRPr="00F62F31" w:rsidRDefault="00044170" w:rsidP="004416D3"/>
        </w:tc>
      </w:tr>
      <w:tr w:rsidR="00044170" w:rsidRPr="00F62F31" w14:paraId="6F408C77" w14:textId="77777777" w:rsidTr="004416D3">
        <w:trPr>
          <w:trHeight w:val="255"/>
        </w:trPr>
        <w:tc>
          <w:tcPr>
            <w:tcW w:w="998" w:type="pct"/>
          </w:tcPr>
          <w:p w14:paraId="553BE001" w14:textId="77777777" w:rsidR="00044170" w:rsidRPr="00F62F31" w:rsidRDefault="00044170" w:rsidP="004416D3">
            <w:r w:rsidRPr="00F62F31">
              <w:t>Deel</w:t>
            </w:r>
          </w:p>
        </w:tc>
        <w:tc>
          <w:tcPr>
            <w:tcW w:w="474" w:type="pct"/>
          </w:tcPr>
          <w:p w14:paraId="750D6140" w14:textId="77777777" w:rsidR="00044170" w:rsidRPr="00F62F31" w:rsidRDefault="00044170" w:rsidP="004416D3">
            <w:r w:rsidRPr="00F62F31">
              <w:t>0</w:t>
            </w:r>
          </w:p>
        </w:tc>
        <w:tc>
          <w:tcPr>
            <w:tcW w:w="1175" w:type="pct"/>
          </w:tcPr>
          <w:p w14:paraId="1D58BAC1" w14:textId="77777777" w:rsidR="00044170" w:rsidRPr="00F62F31" w:rsidRDefault="00044170" w:rsidP="004416D3">
            <w:r w:rsidRPr="00F62F31">
              <w:t>-</w:t>
            </w:r>
          </w:p>
        </w:tc>
        <w:tc>
          <w:tcPr>
            <w:tcW w:w="1176" w:type="pct"/>
          </w:tcPr>
          <w:p w14:paraId="7001442B" w14:textId="77777777" w:rsidR="00044170" w:rsidRPr="00F62F31" w:rsidRDefault="00044170" w:rsidP="004416D3">
            <w:r w:rsidRPr="00F62F31">
              <w:t>-</w:t>
            </w:r>
          </w:p>
        </w:tc>
        <w:tc>
          <w:tcPr>
            <w:tcW w:w="1176" w:type="pct"/>
          </w:tcPr>
          <w:p w14:paraId="7BA11F74" w14:textId="77777777" w:rsidR="00044170" w:rsidRPr="00F62F31" w:rsidRDefault="00044170" w:rsidP="004416D3"/>
        </w:tc>
      </w:tr>
      <w:tr w:rsidR="00044170" w:rsidRPr="00F62F31" w14:paraId="2303469F" w14:textId="77777777" w:rsidTr="004416D3">
        <w:trPr>
          <w:trHeight w:val="255"/>
        </w:trPr>
        <w:tc>
          <w:tcPr>
            <w:tcW w:w="998" w:type="pct"/>
          </w:tcPr>
          <w:p w14:paraId="1A599DA8" w14:textId="77777777" w:rsidR="00044170" w:rsidRPr="00F62F31" w:rsidRDefault="00044170" w:rsidP="004416D3">
            <w:r w:rsidRPr="00F62F31">
              <w:t>Hoofdstuk</w:t>
            </w:r>
          </w:p>
        </w:tc>
        <w:tc>
          <w:tcPr>
            <w:tcW w:w="474" w:type="pct"/>
          </w:tcPr>
          <w:p w14:paraId="7B01E336" w14:textId="233445EE" w:rsidR="00044170" w:rsidRPr="00F62F31" w:rsidRDefault="00EE3281" w:rsidP="004416D3">
            <w:r>
              <w:t>0</w:t>
            </w:r>
            <w:r w:rsidR="00044170" w:rsidRPr="00F62F31">
              <w:t>..n</w:t>
            </w:r>
          </w:p>
        </w:tc>
        <w:tc>
          <w:tcPr>
            <w:tcW w:w="1175" w:type="pct"/>
          </w:tcPr>
          <w:p w14:paraId="12767CC4" w14:textId="77777777" w:rsidR="00044170" w:rsidRPr="00F62F31" w:rsidRDefault="00044170" w:rsidP="004416D3">
            <w:r>
              <w:t>Regeling</w:t>
            </w:r>
          </w:p>
        </w:tc>
        <w:tc>
          <w:tcPr>
            <w:tcW w:w="1176" w:type="pct"/>
          </w:tcPr>
          <w:p w14:paraId="669D1F47" w14:textId="0D9B6DB7" w:rsidR="00044170" w:rsidRDefault="00044170" w:rsidP="004416D3">
            <w:r w:rsidRPr="00F62F31">
              <w:t>Titel, Afdeling, Artikel</w:t>
            </w:r>
            <w:r w:rsidR="00A36681">
              <w:t>, element</w:t>
            </w:r>
          </w:p>
          <w:p w14:paraId="34C5C9D9" w14:textId="6D5BF3C6" w:rsidR="00044170" w:rsidRPr="00F62F31" w:rsidRDefault="00044170" w:rsidP="004416D3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22DD689E" w14:textId="77777777" w:rsidR="00044170" w:rsidRPr="00F62F31" w:rsidRDefault="00044170" w:rsidP="004416D3">
            <w:r w:rsidRPr="00F62F31">
              <w:t xml:space="preserve">Boek, Deel, </w:t>
            </w:r>
            <w:r>
              <w:t xml:space="preserve">Hoofdstuk, </w:t>
            </w:r>
            <w:r w:rsidRPr="00F62F31">
              <w:t>Paragraaf, Subparagraaf, Subsubparagraaf</w:t>
            </w:r>
            <w:r>
              <w:t>, Inhoud</w:t>
            </w:r>
          </w:p>
        </w:tc>
      </w:tr>
      <w:tr w:rsidR="00044170" w:rsidRPr="00F62F31" w14:paraId="6A1ED240" w14:textId="77777777" w:rsidTr="004416D3">
        <w:trPr>
          <w:trHeight w:val="255"/>
        </w:trPr>
        <w:tc>
          <w:tcPr>
            <w:tcW w:w="998" w:type="pct"/>
          </w:tcPr>
          <w:p w14:paraId="4FB917B4" w14:textId="77777777" w:rsidR="00044170" w:rsidRPr="00F62F31" w:rsidRDefault="00044170" w:rsidP="004416D3">
            <w:r w:rsidRPr="00F62F31">
              <w:t>Titel</w:t>
            </w:r>
          </w:p>
        </w:tc>
        <w:tc>
          <w:tcPr>
            <w:tcW w:w="474" w:type="pct"/>
          </w:tcPr>
          <w:p w14:paraId="0ACF3B58" w14:textId="77777777" w:rsidR="00044170" w:rsidRPr="00F62F31" w:rsidRDefault="00044170" w:rsidP="004416D3">
            <w:r w:rsidRPr="00F62F31">
              <w:t>0..n</w:t>
            </w:r>
          </w:p>
        </w:tc>
        <w:tc>
          <w:tcPr>
            <w:tcW w:w="1175" w:type="pct"/>
          </w:tcPr>
          <w:p w14:paraId="4B246879" w14:textId="77777777" w:rsidR="00044170" w:rsidRPr="00F62F31" w:rsidRDefault="00044170" w:rsidP="004416D3">
            <w:r w:rsidRPr="00F62F31">
              <w:t>Hoofdstuk</w:t>
            </w:r>
          </w:p>
        </w:tc>
        <w:tc>
          <w:tcPr>
            <w:tcW w:w="1176" w:type="pct"/>
          </w:tcPr>
          <w:p w14:paraId="4EC8CB10" w14:textId="39ED1268" w:rsidR="00044170" w:rsidRDefault="00044170" w:rsidP="004416D3">
            <w:r w:rsidRPr="00F62F31">
              <w:t>Afdeling</w:t>
            </w:r>
            <w:r w:rsidR="00A36681" w:rsidRPr="00A36681">
              <w:t>, element</w:t>
            </w:r>
          </w:p>
          <w:p w14:paraId="08230E3E" w14:textId="7BA3E15F" w:rsidR="00044170" w:rsidRPr="00F62F31" w:rsidRDefault="00044170" w:rsidP="004416D3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43E60371" w14:textId="77777777" w:rsidR="00044170" w:rsidRPr="00F62F31" w:rsidRDefault="00044170" w:rsidP="004416D3">
            <w:pPr>
              <w:rPr>
                <w:rFonts w:eastAsia="Calibri"/>
              </w:rPr>
            </w:pPr>
            <w:r w:rsidRPr="00F62F31">
              <w:t xml:space="preserve">Boek, Deel, </w:t>
            </w:r>
            <w:r>
              <w:t xml:space="preserve">Titel, </w:t>
            </w:r>
            <w:r w:rsidRPr="00F62F31">
              <w:t>Hoofdstuk, Paragraaf, Subparagraaf, Subsubparagraaf</w:t>
            </w:r>
            <w:r>
              <w:t>, Artikel</w:t>
            </w:r>
            <w:r w:rsidRPr="007809DA">
              <w:t>, Inhoud</w:t>
            </w:r>
          </w:p>
        </w:tc>
      </w:tr>
      <w:tr w:rsidR="00044170" w:rsidRPr="00F62F31" w14:paraId="2E6AF71B" w14:textId="77777777" w:rsidTr="004416D3">
        <w:trPr>
          <w:trHeight w:val="255"/>
        </w:trPr>
        <w:tc>
          <w:tcPr>
            <w:tcW w:w="998" w:type="pct"/>
          </w:tcPr>
          <w:p w14:paraId="3B74D70A" w14:textId="77777777" w:rsidR="00044170" w:rsidRPr="00F62F31" w:rsidRDefault="00044170" w:rsidP="004416D3">
            <w:r w:rsidRPr="00F62F31">
              <w:lastRenderedPageBreak/>
              <w:t>Afdeling</w:t>
            </w:r>
          </w:p>
        </w:tc>
        <w:tc>
          <w:tcPr>
            <w:tcW w:w="474" w:type="pct"/>
          </w:tcPr>
          <w:p w14:paraId="0C6A62CB" w14:textId="77777777" w:rsidR="00044170" w:rsidRPr="00F62F31" w:rsidRDefault="00044170" w:rsidP="004416D3">
            <w:r w:rsidRPr="00F62F31">
              <w:t>0..n</w:t>
            </w:r>
          </w:p>
        </w:tc>
        <w:tc>
          <w:tcPr>
            <w:tcW w:w="1175" w:type="pct"/>
          </w:tcPr>
          <w:p w14:paraId="685CB626" w14:textId="77777777" w:rsidR="00044170" w:rsidRPr="00F62F31" w:rsidRDefault="00044170" w:rsidP="004416D3">
            <w:r w:rsidRPr="00F62F31">
              <w:t>Hoofdstuk, Titel</w:t>
            </w:r>
          </w:p>
        </w:tc>
        <w:tc>
          <w:tcPr>
            <w:tcW w:w="1176" w:type="pct"/>
          </w:tcPr>
          <w:p w14:paraId="47C4B6AE" w14:textId="01FA2D74" w:rsidR="00044170" w:rsidRDefault="00044170" w:rsidP="004416D3">
            <w:r w:rsidRPr="00F62F31">
              <w:t>Paragraaf</w:t>
            </w:r>
            <w:r>
              <w:t>, Artikel</w:t>
            </w:r>
            <w:r w:rsidR="00A36681" w:rsidRPr="00A36681">
              <w:t>, element</w:t>
            </w:r>
          </w:p>
          <w:p w14:paraId="60A11A1C" w14:textId="5909EFD3" w:rsidR="00044170" w:rsidRPr="00F62F31" w:rsidRDefault="00044170" w:rsidP="004416D3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1F738967" w14:textId="77777777" w:rsidR="00044170" w:rsidRPr="00F62F31" w:rsidRDefault="00044170" w:rsidP="004416D3">
            <w:r w:rsidRPr="00F62F31">
              <w:t xml:space="preserve">Boek, Deel, Hoofdstuk, Titel, </w:t>
            </w:r>
            <w:r>
              <w:t xml:space="preserve">Afdeling, </w:t>
            </w:r>
            <w:r w:rsidRPr="00F62F31">
              <w:t>Subparagraaf, Subsubparagraaf</w:t>
            </w:r>
            <w:r w:rsidRPr="007809DA">
              <w:t>, Inhoud</w:t>
            </w:r>
          </w:p>
        </w:tc>
      </w:tr>
      <w:tr w:rsidR="00044170" w:rsidRPr="00F62F31" w14:paraId="4B32FD95" w14:textId="77777777" w:rsidTr="004416D3">
        <w:trPr>
          <w:trHeight w:val="255"/>
        </w:trPr>
        <w:tc>
          <w:tcPr>
            <w:tcW w:w="998" w:type="pct"/>
          </w:tcPr>
          <w:p w14:paraId="5896939C" w14:textId="77777777" w:rsidR="00044170" w:rsidRPr="00F62F31" w:rsidRDefault="00044170" w:rsidP="004416D3">
            <w:r w:rsidRPr="00F62F31">
              <w:t>Paragraaf</w:t>
            </w:r>
          </w:p>
        </w:tc>
        <w:tc>
          <w:tcPr>
            <w:tcW w:w="474" w:type="pct"/>
          </w:tcPr>
          <w:p w14:paraId="23A9A87B" w14:textId="77777777" w:rsidR="00044170" w:rsidRPr="00F62F31" w:rsidRDefault="00044170" w:rsidP="004416D3">
            <w:r w:rsidRPr="00F62F31">
              <w:t>0..n</w:t>
            </w:r>
          </w:p>
        </w:tc>
        <w:tc>
          <w:tcPr>
            <w:tcW w:w="1175" w:type="pct"/>
          </w:tcPr>
          <w:p w14:paraId="3EB1443C" w14:textId="77777777" w:rsidR="00044170" w:rsidRPr="00F62F31" w:rsidRDefault="00044170" w:rsidP="004416D3">
            <w:r w:rsidRPr="00F62F31">
              <w:t>Afdeling</w:t>
            </w:r>
          </w:p>
        </w:tc>
        <w:tc>
          <w:tcPr>
            <w:tcW w:w="1176" w:type="pct"/>
          </w:tcPr>
          <w:p w14:paraId="31938B90" w14:textId="3A0EA6B5" w:rsidR="00044170" w:rsidRDefault="00044170" w:rsidP="004416D3">
            <w:r w:rsidRPr="00F62F31">
              <w:t>Subparagraaf</w:t>
            </w:r>
            <w:r>
              <w:t xml:space="preserve">, </w:t>
            </w:r>
            <w:r w:rsidRPr="00F62F31">
              <w:t>Artikel</w:t>
            </w:r>
            <w:r w:rsidR="00A36681" w:rsidRPr="00A36681">
              <w:t>, element</w:t>
            </w:r>
          </w:p>
          <w:p w14:paraId="045DDE05" w14:textId="6D42444C" w:rsidR="00044170" w:rsidRPr="00F62F31" w:rsidRDefault="00044170" w:rsidP="004416D3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201B1CF7" w14:textId="77777777" w:rsidR="00044170" w:rsidRPr="00F62F31" w:rsidRDefault="00044170" w:rsidP="004416D3">
            <w:r w:rsidRPr="00F62F31">
              <w:t>Boek, Deel, Hoofdstuk, Titel, Afdeling</w:t>
            </w:r>
            <w:r>
              <w:t>, Paragraaf</w:t>
            </w:r>
            <w:r w:rsidRPr="007809DA">
              <w:t>, Inhoud</w:t>
            </w:r>
          </w:p>
        </w:tc>
      </w:tr>
      <w:tr w:rsidR="00044170" w:rsidRPr="00F62F31" w14:paraId="0CE8C80F" w14:textId="77777777" w:rsidTr="004416D3">
        <w:trPr>
          <w:trHeight w:val="255"/>
        </w:trPr>
        <w:tc>
          <w:tcPr>
            <w:tcW w:w="998" w:type="pct"/>
          </w:tcPr>
          <w:p w14:paraId="7E370C66" w14:textId="77777777" w:rsidR="00044170" w:rsidRPr="00F62F31" w:rsidRDefault="00044170" w:rsidP="004416D3">
            <w:r w:rsidRPr="00F62F31">
              <w:t>Subparagraaf</w:t>
            </w:r>
          </w:p>
        </w:tc>
        <w:tc>
          <w:tcPr>
            <w:tcW w:w="474" w:type="pct"/>
          </w:tcPr>
          <w:p w14:paraId="20E3AC01" w14:textId="77777777" w:rsidR="00044170" w:rsidRPr="00F62F31" w:rsidRDefault="00044170" w:rsidP="004416D3">
            <w:r w:rsidRPr="00F62F31">
              <w:t>0..n</w:t>
            </w:r>
          </w:p>
        </w:tc>
        <w:tc>
          <w:tcPr>
            <w:tcW w:w="1175" w:type="pct"/>
          </w:tcPr>
          <w:p w14:paraId="594A5B15" w14:textId="77777777" w:rsidR="00044170" w:rsidRPr="00F62F31" w:rsidRDefault="00044170" w:rsidP="004416D3">
            <w:r w:rsidRPr="00F62F31">
              <w:t>Paragraaf</w:t>
            </w:r>
          </w:p>
        </w:tc>
        <w:tc>
          <w:tcPr>
            <w:tcW w:w="1176" w:type="pct"/>
          </w:tcPr>
          <w:p w14:paraId="149521BA" w14:textId="75096A5B" w:rsidR="00044170" w:rsidRDefault="00044170" w:rsidP="004416D3">
            <w:r w:rsidRPr="00F62F31">
              <w:t>Subsubparagraaf, Artikel</w:t>
            </w:r>
            <w:r w:rsidR="00A36681" w:rsidRPr="00A36681">
              <w:t>, element</w:t>
            </w:r>
          </w:p>
          <w:p w14:paraId="383BA208" w14:textId="2242FEDD" w:rsidR="00044170" w:rsidRPr="00F62F31" w:rsidRDefault="00044170" w:rsidP="004416D3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62C3CEFE" w14:textId="77777777" w:rsidR="00044170" w:rsidRPr="00F62F31" w:rsidRDefault="00044170" w:rsidP="004416D3">
            <w:r w:rsidRPr="00F62F31">
              <w:t>Boek, Deel, Hoofdstuk, Titel, Afdeling, Paragraaf</w:t>
            </w:r>
            <w:r>
              <w:t>, Subparagraaf</w:t>
            </w:r>
            <w:r w:rsidRPr="007809DA">
              <w:t>, Inhoud</w:t>
            </w:r>
          </w:p>
        </w:tc>
      </w:tr>
      <w:tr w:rsidR="00044170" w:rsidRPr="00F62F31" w14:paraId="7294E686" w14:textId="77777777" w:rsidTr="004416D3">
        <w:trPr>
          <w:trHeight w:val="255"/>
        </w:trPr>
        <w:tc>
          <w:tcPr>
            <w:tcW w:w="998" w:type="pct"/>
          </w:tcPr>
          <w:p w14:paraId="594F9C7F" w14:textId="77777777" w:rsidR="00044170" w:rsidRPr="00F62F31" w:rsidRDefault="00044170" w:rsidP="004416D3">
            <w:r w:rsidRPr="00F62F31">
              <w:t>Subsubparagraaf</w:t>
            </w:r>
          </w:p>
        </w:tc>
        <w:tc>
          <w:tcPr>
            <w:tcW w:w="474" w:type="pct"/>
          </w:tcPr>
          <w:p w14:paraId="5E33A50D" w14:textId="77777777" w:rsidR="00044170" w:rsidRPr="00F62F31" w:rsidRDefault="00044170" w:rsidP="004416D3">
            <w:r w:rsidRPr="00F62F31">
              <w:t>0..n</w:t>
            </w:r>
          </w:p>
        </w:tc>
        <w:tc>
          <w:tcPr>
            <w:tcW w:w="1175" w:type="pct"/>
          </w:tcPr>
          <w:p w14:paraId="7E4FD9A8" w14:textId="77777777" w:rsidR="00044170" w:rsidRPr="00F62F31" w:rsidRDefault="00044170" w:rsidP="004416D3">
            <w:r w:rsidRPr="00F62F31">
              <w:t>Subparagraaf</w:t>
            </w:r>
          </w:p>
        </w:tc>
        <w:tc>
          <w:tcPr>
            <w:tcW w:w="1176" w:type="pct"/>
          </w:tcPr>
          <w:p w14:paraId="585DFE7C" w14:textId="5A8BC97B" w:rsidR="00044170" w:rsidRDefault="00044170" w:rsidP="004416D3">
            <w:r w:rsidRPr="00F62F31">
              <w:t>Artikel</w:t>
            </w:r>
            <w:r w:rsidR="00A36681" w:rsidRPr="00A36681">
              <w:t>, element</w:t>
            </w:r>
          </w:p>
          <w:p w14:paraId="28F8D003" w14:textId="7F382372" w:rsidR="00044170" w:rsidRPr="00F62F31" w:rsidRDefault="00044170" w:rsidP="004416D3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6C50CB51" w14:textId="77777777" w:rsidR="00044170" w:rsidRPr="00F62F31" w:rsidRDefault="00044170" w:rsidP="004416D3">
            <w:r w:rsidRPr="00F62F31">
              <w:t>Boek, Deel, Hoofdstuk, Titel, Afdeling, Paragraaf</w:t>
            </w:r>
            <w:r>
              <w:t>,</w:t>
            </w:r>
            <w:r w:rsidRPr="00F62F31">
              <w:t xml:space="preserve"> Subparagraaf</w:t>
            </w:r>
            <w:r>
              <w:t>, Subsubparagraaf</w:t>
            </w:r>
            <w:r w:rsidRPr="007809DA">
              <w:t>, Inhoud</w:t>
            </w:r>
          </w:p>
        </w:tc>
      </w:tr>
      <w:tr w:rsidR="00044170" w:rsidRPr="00F62F31" w14:paraId="1EE41E1E" w14:textId="77777777" w:rsidTr="004416D3">
        <w:trPr>
          <w:trHeight w:val="255"/>
        </w:trPr>
        <w:tc>
          <w:tcPr>
            <w:tcW w:w="998" w:type="pct"/>
          </w:tcPr>
          <w:p w14:paraId="555C8582" w14:textId="77777777" w:rsidR="00044170" w:rsidRPr="00F62F31" w:rsidRDefault="00044170" w:rsidP="004416D3">
            <w:r w:rsidRPr="00F62F31">
              <w:t>Artikel</w:t>
            </w:r>
          </w:p>
        </w:tc>
        <w:tc>
          <w:tcPr>
            <w:tcW w:w="474" w:type="pct"/>
          </w:tcPr>
          <w:p w14:paraId="597ABC8B" w14:textId="77777777" w:rsidR="00044170" w:rsidRPr="00F62F31" w:rsidRDefault="00044170" w:rsidP="004416D3">
            <w:r w:rsidRPr="00F62F31">
              <w:t>1..n</w:t>
            </w:r>
          </w:p>
        </w:tc>
        <w:tc>
          <w:tcPr>
            <w:tcW w:w="1175" w:type="pct"/>
          </w:tcPr>
          <w:p w14:paraId="54A0050D" w14:textId="77777777" w:rsidR="00044170" w:rsidRPr="00F62F31" w:rsidRDefault="00044170" w:rsidP="004416D3">
            <w:r w:rsidRPr="00F62F31">
              <w:t>Hoofdstuk, Afdeling, Paragraaf, Subparagraaf, Subsubparagraaf</w:t>
            </w:r>
          </w:p>
        </w:tc>
        <w:tc>
          <w:tcPr>
            <w:tcW w:w="1176" w:type="pct"/>
          </w:tcPr>
          <w:p w14:paraId="19EE946C" w14:textId="41DB0874" w:rsidR="00044170" w:rsidRDefault="00044170" w:rsidP="004416D3">
            <w:r w:rsidRPr="00F62F31">
              <w:t xml:space="preserve">Lid, </w:t>
            </w:r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  <w:r w:rsidR="00A36681" w:rsidRPr="00A36681">
              <w:t>, element</w:t>
            </w:r>
          </w:p>
          <w:p w14:paraId="70C0BEC2" w14:textId="27B4D157" w:rsidR="00044170" w:rsidRPr="00F62F31" w:rsidRDefault="00044170" w:rsidP="004416D3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2D631C47" w14:textId="77777777" w:rsidR="00044170" w:rsidRDefault="00044170" w:rsidP="004416D3">
            <w:r w:rsidRPr="00F62F31">
              <w:t>Boek, Deel, Hoofdstuk, Titel, Afdeling, Paragraaf, Subparagraaf, Subsubparagraaf</w:t>
            </w:r>
            <w:r>
              <w:t>, Artikel</w:t>
            </w:r>
          </w:p>
          <w:p w14:paraId="4E4096C0" w14:textId="77777777" w:rsidR="00044170" w:rsidRPr="00F62F31" w:rsidRDefault="00044170" w:rsidP="004416D3">
            <w:r>
              <w:t>Inhoud, in het geval het Artikel is onderverdeeld in Leden</w:t>
            </w:r>
          </w:p>
        </w:tc>
      </w:tr>
      <w:tr w:rsidR="00044170" w:rsidRPr="00F62F31" w14:paraId="4FB8CE20" w14:textId="77777777" w:rsidTr="004416D3">
        <w:trPr>
          <w:trHeight w:val="255"/>
        </w:trPr>
        <w:tc>
          <w:tcPr>
            <w:tcW w:w="998" w:type="pct"/>
          </w:tcPr>
          <w:p w14:paraId="30641AA0" w14:textId="77777777" w:rsidR="00044170" w:rsidRPr="00F62F31" w:rsidRDefault="00044170" w:rsidP="004416D3">
            <w:r w:rsidRPr="00F62F31">
              <w:t>Lid</w:t>
            </w:r>
          </w:p>
        </w:tc>
        <w:tc>
          <w:tcPr>
            <w:tcW w:w="474" w:type="pct"/>
          </w:tcPr>
          <w:p w14:paraId="0B5E28AC" w14:textId="77777777" w:rsidR="00044170" w:rsidRPr="00F62F31" w:rsidRDefault="00044170" w:rsidP="004416D3">
            <w:r w:rsidRPr="00F62F31">
              <w:t>0..n</w:t>
            </w:r>
          </w:p>
        </w:tc>
        <w:tc>
          <w:tcPr>
            <w:tcW w:w="1175" w:type="pct"/>
          </w:tcPr>
          <w:p w14:paraId="364AF8F8" w14:textId="77777777" w:rsidR="00044170" w:rsidRPr="00F62F31" w:rsidRDefault="00044170" w:rsidP="004416D3">
            <w:r w:rsidRPr="00F62F31">
              <w:t>Artikel</w:t>
            </w:r>
          </w:p>
        </w:tc>
        <w:tc>
          <w:tcPr>
            <w:tcW w:w="1176" w:type="pct"/>
          </w:tcPr>
          <w:p w14:paraId="753E1B8E" w14:textId="4EB27ECD" w:rsidR="00044170" w:rsidRDefault="00044170" w:rsidP="004416D3"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  <w:r w:rsidR="00A36681" w:rsidRPr="00A36681">
              <w:t>, element</w:t>
            </w:r>
          </w:p>
          <w:p w14:paraId="6AB41224" w14:textId="5ECFB312" w:rsidR="00044170" w:rsidRPr="00F62F31" w:rsidRDefault="00044170" w:rsidP="004416D3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1928DD27" w14:textId="77777777" w:rsidR="00044170" w:rsidRPr="00F62F31" w:rsidRDefault="00044170" w:rsidP="004416D3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044170" w:rsidRPr="00F62F31" w14:paraId="49EA2F54" w14:textId="77777777" w:rsidTr="004416D3">
        <w:trPr>
          <w:trHeight w:val="255"/>
        </w:trPr>
        <w:tc>
          <w:tcPr>
            <w:tcW w:w="998" w:type="pct"/>
          </w:tcPr>
          <w:p w14:paraId="7FC87ADC" w14:textId="77777777" w:rsidR="00044170" w:rsidRPr="00F62F31" w:rsidRDefault="00044170" w:rsidP="004416D3">
            <w:r w:rsidRPr="00F62F31">
              <w:t>Alinea</w:t>
            </w:r>
          </w:p>
        </w:tc>
        <w:tc>
          <w:tcPr>
            <w:tcW w:w="474" w:type="pct"/>
          </w:tcPr>
          <w:p w14:paraId="491E56F0" w14:textId="77777777" w:rsidR="00044170" w:rsidRPr="00F62F31" w:rsidRDefault="00044170" w:rsidP="004416D3">
            <w:r w:rsidRPr="00F62F31">
              <w:t>1..n</w:t>
            </w:r>
          </w:p>
        </w:tc>
        <w:tc>
          <w:tcPr>
            <w:tcW w:w="1175" w:type="pct"/>
          </w:tcPr>
          <w:p w14:paraId="2BFA0955" w14:textId="77777777" w:rsidR="00044170" w:rsidRPr="00F62F31" w:rsidRDefault="00044170" w:rsidP="004416D3">
            <w:r w:rsidRPr="00F62F31">
              <w:t>Artikel, Lid</w:t>
            </w:r>
          </w:p>
        </w:tc>
        <w:tc>
          <w:tcPr>
            <w:tcW w:w="1176" w:type="pct"/>
          </w:tcPr>
          <w:p w14:paraId="3244DB0B" w14:textId="77777777" w:rsidR="00044170" w:rsidRPr="00F62F31" w:rsidRDefault="00044170" w:rsidP="004416D3">
            <w:r w:rsidRPr="00F62F31">
              <w:t>-</w:t>
            </w:r>
          </w:p>
        </w:tc>
        <w:tc>
          <w:tcPr>
            <w:tcW w:w="1176" w:type="pct"/>
          </w:tcPr>
          <w:p w14:paraId="169414AF" w14:textId="77777777" w:rsidR="00044170" w:rsidRPr="00F62F31" w:rsidRDefault="00044170" w:rsidP="004416D3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044170" w:rsidRPr="00F62F31" w14:paraId="74701F09" w14:textId="77777777" w:rsidTr="004416D3">
        <w:trPr>
          <w:trHeight w:val="255"/>
        </w:trPr>
        <w:tc>
          <w:tcPr>
            <w:tcW w:w="998" w:type="pct"/>
          </w:tcPr>
          <w:p w14:paraId="3826745F" w14:textId="2880D209" w:rsidR="00044170" w:rsidRPr="00F62F31" w:rsidRDefault="00044170" w:rsidP="004416D3">
            <w:r>
              <w:lastRenderedPageBreak/>
              <w:t>Overige inhoud-elementen zoals Figuur, Lijst en Tabel</w:t>
            </w:r>
            <w:r>
              <w:rPr>
                <w:rStyle w:val="Voetnootmarkering"/>
              </w:rPr>
              <w:footnoteReference w:id="7"/>
            </w:r>
            <w:r w:rsidR="00B7355B">
              <w:t xml:space="preserve">; </w:t>
            </w:r>
            <w:r w:rsidR="00B7355B" w:rsidRPr="00B7355B">
              <w:t>element Tussenkop is niet toegestaan</w:t>
            </w:r>
          </w:p>
        </w:tc>
        <w:tc>
          <w:tcPr>
            <w:tcW w:w="474" w:type="pct"/>
          </w:tcPr>
          <w:p w14:paraId="364B2599" w14:textId="77777777" w:rsidR="00044170" w:rsidRPr="00F62F31" w:rsidRDefault="00044170" w:rsidP="004416D3">
            <w:r w:rsidRPr="00F62F31">
              <w:t>0..n</w:t>
            </w:r>
          </w:p>
        </w:tc>
        <w:tc>
          <w:tcPr>
            <w:tcW w:w="1175" w:type="pct"/>
          </w:tcPr>
          <w:p w14:paraId="7BEE2430" w14:textId="77777777" w:rsidR="00044170" w:rsidRPr="00F62F31" w:rsidRDefault="00044170" w:rsidP="004416D3">
            <w:r w:rsidRPr="00F62F31">
              <w:t>Artikel, Lid</w:t>
            </w:r>
          </w:p>
        </w:tc>
        <w:tc>
          <w:tcPr>
            <w:tcW w:w="1176" w:type="pct"/>
          </w:tcPr>
          <w:p w14:paraId="79EF3BD2" w14:textId="77777777" w:rsidR="00044170" w:rsidRPr="00F62F31" w:rsidRDefault="00044170" w:rsidP="004416D3">
            <w:r w:rsidRPr="00F62F31">
              <w:t>-</w:t>
            </w:r>
          </w:p>
        </w:tc>
        <w:tc>
          <w:tcPr>
            <w:tcW w:w="1176" w:type="pct"/>
          </w:tcPr>
          <w:p w14:paraId="69D6E730" w14:textId="77777777" w:rsidR="00044170" w:rsidRPr="00F62F31" w:rsidRDefault="00044170" w:rsidP="004416D3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</w:tbl>
    <w:p w14:paraId="426B0D87" w14:textId="77777777" w:rsidR="00782DB6" w:rsidRDefault="00782DB6" w:rsidP="00A1532F">
      <w:pPr>
        <w:rPr>
          <w:noProof/>
        </w:rPr>
      </w:pPr>
    </w:p>
    <w:p w14:paraId="6B6A81A2" w14:textId="76F3B6F8" w:rsidR="00A1532F" w:rsidRDefault="00A1532F" w:rsidP="00A1532F">
      <w:pPr>
        <w:rPr>
          <w:noProof/>
        </w:rPr>
      </w:pPr>
      <w:r w:rsidRPr="00A1532F">
        <w:rPr>
          <w:noProof/>
        </w:rPr>
        <w:t>NB. Het gebruik van speciale tekens of symbolen is voor de invulling van structuur- en tekstelementen toegestaan. Dat betekent dat tekstaanduidingen ook in de vorm van bij-voorbeeld Romeinse cijfers mogelijk zijn (alles uit het unicode tekenset is toegestaan). De standaard laat dit vrij voor eigen invulling.</w:t>
      </w:r>
    </w:p>
    <w:p w14:paraId="0773AA7F" w14:textId="44B2256F" w:rsidR="00E71F92" w:rsidRDefault="00E71F92" w:rsidP="00A1532F">
      <w:pPr>
        <w:rPr>
          <w:noProof/>
        </w:rPr>
      </w:pPr>
    </w:p>
    <w:p w14:paraId="0152F8EE" w14:textId="372756E4" w:rsidR="00E71F92" w:rsidRDefault="00E71F92" w:rsidP="00A1532F">
      <w:pPr>
        <w:rPr>
          <w:noProof/>
        </w:rPr>
      </w:pPr>
      <w:r w:rsidRPr="00E71F92">
        <w:rPr>
          <w:noProof/>
        </w:rPr>
        <w:t xml:space="preserve">Het is </w:t>
      </w:r>
      <w:r>
        <w:rPr>
          <w:noProof/>
        </w:rPr>
        <w:t>(</w:t>
      </w:r>
      <w:r w:rsidRPr="00E71F92">
        <w:rPr>
          <w:noProof/>
        </w:rPr>
        <w:t>in STOP</w:t>
      </w:r>
      <w:r>
        <w:rPr>
          <w:noProof/>
        </w:rPr>
        <w:t>)</w:t>
      </w:r>
      <w:r w:rsidRPr="00E71F92">
        <w:rPr>
          <w:noProof/>
        </w:rPr>
        <w:t xml:space="preserve"> mogelijk opmaak van tekens te combineren (bepaalde combinaties van zgn nesting van inline elementen). Hiermee wordt het concreet mogelijk om bijvoorbeeld tekens in </w:t>
      </w:r>
      <w:r w:rsidRPr="00EA7B44">
        <w:rPr>
          <w:b/>
          <w:bCs/>
          <w:noProof/>
          <w:vertAlign w:val="subscript"/>
        </w:rPr>
        <w:t>subscript een vette opmaak te geven</w:t>
      </w:r>
      <w:r w:rsidRPr="00E71F92">
        <w:rPr>
          <w:noProof/>
        </w:rPr>
        <w:t xml:space="preserve">. </w:t>
      </w:r>
      <w:r w:rsidR="00156296">
        <w:rPr>
          <w:noProof/>
        </w:rPr>
        <w:t xml:space="preserve">Deze opmaak kan ook worden toegepast op verwijzingen (zie </w:t>
      </w:r>
      <w:r w:rsidR="00A00FD5">
        <w:rPr>
          <w:noProof/>
        </w:rPr>
        <w:t>par</w:t>
      </w:r>
      <w:r w:rsidR="001E28BF">
        <w:rPr>
          <w:noProof/>
        </w:rPr>
        <w:t xml:space="preserve"> </w:t>
      </w:r>
      <w:r w:rsidR="00DA4F72" w:rsidRPr="003505F6">
        <w:rPr>
          <w:rStyle w:val="Verwijzing"/>
        </w:rPr>
        <w:fldChar w:fldCharType="begin"/>
      </w:r>
      <w:r w:rsidR="00DA4F72" w:rsidRPr="003505F6">
        <w:rPr>
          <w:rStyle w:val="Verwijzing"/>
        </w:rPr>
        <w:instrText xml:space="preserve"> REF _Ref_9cfb0daa1b4d5f825506436ee75d6ab2_1 </w:instrText>
      </w:r>
      <w:r w:rsidR="00E56DCE" w:rsidRPr="003505F6">
        <w:rPr>
          <w:rStyle w:val="Verwijzing"/>
        </w:rPr>
        <w:instrText>\n \h</w:instrText>
      </w:r>
      <w:r w:rsidR="00DA4F72" w:rsidRPr="003505F6">
        <w:rPr>
          <w:rStyle w:val="Verwijzing"/>
        </w:rPr>
        <w:instrText xml:space="preserve"> </w:instrText>
      </w:r>
      <w:r w:rsidR="00DA4F72" w:rsidRPr="003505F6">
        <w:rPr>
          <w:rStyle w:val="Verwijzing"/>
        </w:rPr>
      </w:r>
      <w:r w:rsidR="00DA4F72"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5.8</w:t>
      </w:r>
      <w:r w:rsidR="00DA4F72" w:rsidRPr="003505F6">
        <w:rPr>
          <w:rStyle w:val="Verwijzing"/>
        </w:rPr>
        <w:fldChar w:fldCharType="end"/>
      </w:r>
      <w:r w:rsidR="00A00FD5">
        <w:rPr>
          <w:noProof/>
        </w:rPr>
        <w:t xml:space="preserve">). </w:t>
      </w:r>
      <w:r w:rsidRPr="00E71F92">
        <w:rPr>
          <w:noProof/>
        </w:rPr>
        <w:t>De concrete mogelijkheden worden beschreven in de STOP 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