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4416D3" w:rsidRDefault="00DC26A8" w:rsidP="004416D3">
      <w:pPr>
        <w:pStyle w:val="Kop5"/>
      </w:pPr>
      <w:r>
        <w:t>Doel</w:t>
      </w:r>
    </w:p>
    <w:p w14:paraId="7B8446FD" w14:textId="267B7F4A" w:rsidR="004416D3" w:rsidRDefault="00DC26A8" w:rsidP="004416D3">
      <w:r w:rsidRPr="001E2A7C">
        <w:t xml:space="preserve">Doel van </w:t>
      </w:r>
      <w:r>
        <w:t>de verschillende typen Gebiedsaanwijzing is:</w:t>
      </w:r>
    </w:p>
    <w:p w14:paraId="6E61B93C" w14:textId="77777777" w:rsidR="004416D3" w:rsidRDefault="00DC26A8" w:rsidP="004416D3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4416D3" w:rsidRDefault="00DC26A8" w:rsidP="004416D3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4416D3" w:rsidRDefault="00DC26A8" w:rsidP="004416D3">
      <w:pPr>
        <w:pStyle w:val="Opsommingtekens1"/>
      </w:pPr>
      <w:r>
        <w:t>kunnen filteren in een viewer of op een kaart.</w:t>
      </w:r>
    </w:p>
    <w:p w14:paraId="534627DA" w14:textId="77777777" w:rsidR="004416D3" w:rsidRDefault="004416D3" w:rsidP="004416D3">
      <w:pPr>
        <w:pStyle w:val="Opsommingtekens1"/>
        <w:numPr>
          <w:ilvl w:val="0"/>
          <w:numId w:val="0"/>
        </w:numPr>
        <w:ind w:left="284"/>
      </w:pPr>
    </w:p>
    <w:p w14:paraId="6AB48C39" w14:textId="590ADC41" w:rsidR="004416D3" w:rsidRPr="00B33222" w:rsidRDefault="00DC26A8" w:rsidP="004416D3">
      <w:r>
        <w:t xml:space="preserve">Zoals in 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_Ref_37e80f2b83fd08afd8002674e5655262_1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6.4.9.1</w:t>
      </w:r>
      <w:r w:rsidRPr="003505F6">
        <w:rPr>
          <w:rStyle w:val="Verwijzing"/>
        </w:rP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