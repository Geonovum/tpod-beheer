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4416D3" w:rsidRPr="00F62F31" w:rsidRDefault="00DC26A8" w:rsidP="004416D3">
      <w:pPr>
        <w:pStyle w:val="Kop3"/>
      </w:pPr>
      <w:r w:rsidRPr="00F62F31">
        <w:t>Aanleiding</w:t>
      </w:r>
    </w:p>
    <w:p w14:paraId="1CBCEBA5" w14:textId="084D6BDC" w:rsidR="004416D3" w:rsidRPr="00F62F31" w:rsidRDefault="00DC26A8" w:rsidP="004416D3">
      <w:r w:rsidRPr="00F62F31">
        <w:t xml:space="preserve">Het 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