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8384" w14:textId="245132AB" w:rsidR="004416D3" w:rsidRPr="00F62F31" w:rsidRDefault="00AA6CB1" w:rsidP="00644708">
      <w:pPr>
        <w:pStyle w:val="Kop3"/>
      </w:pPr>
      <w:r w:rsidRPr="00F62F31">
        <w:t xml:space="preserve">De actuele geldende versie van </w:t>
      </w:r>
      <w:r w:rsidR="008F6D0A">
        <w:fldChar w:fldCharType="begin"/>
      </w:r>
      <w:r w:rsidR="008F6D0A">
        <w:instrText xml:space="preserve"> DOCVARIABLE ID01+ </w:instrText>
      </w:r>
      <w:r w:rsidR="008F6D0A">
        <w:fldChar w:fldCharType="separate"/>
      </w:r>
      <w:r w:rsidR="005F1E03">
        <w:t>de AMvB/MR</w:t>
      </w:r>
      <w:r w:rsidR="008F6D0A">
        <w:fldChar w:fldCharType="end"/>
      </w:r>
    </w:p>
    <w:p w14:paraId="721E13F4" w14:textId="4268EE0C" w:rsidR="00A026A5" w:rsidRDefault="00CF487B" w:rsidP="00A026A5">
      <w:r>
        <w:t>D</w:t>
      </w:r>
      <w:r w:rsidR="00A026A5">
        <w:t xml:space="preserve">e actuele geldende versie van </w:t>
      </w:r>
      <w:r w:rsidR="008F6D0A">
        <w:fldChar w:fldCharType="begin"/>
      </w:r>
      <w:r w:rsidR="008F6D0A">
        <w:instrText xml:space="preserve"> DOCVARIABLE ID01+ </w:instrText>
      </w:r>
      <w:r w:rsidR="008F6D0A">
        <w:fldChar w:fldCharType="separate"/>
      </w:r>
      <w:r w:rsidR="005F1E03">
        <w:t>de AMvB/MR</w:t>
      </w:r>
      <w:r w:rsidR="008F6D0A">
        <w:fldChar w:fldCharType="end"/>
      </w:r>
      <w:r w:rsidR="00266DCF">
        <w:t xml:space="preserve"> </w:t>
      </w:r>
      <w:r w:rsidR="00A026A5">
        <w:t>waaraan rechten en plichten kunnen worden ontleend</w:t>
      </w:r>
      <w:r>
        <w:t>, bestaat uit</w:t>
      </w:r>
      <w:r w:rsidR="00633AE8">
        <w:t xml:space="preserve"> de </w:t>
      </w:r>
      <w:r w:rsidR="008F6D0A">
        <w:fldChar w:fldCharType="begin"/>
      </w:r>
      <w:r w:rsidR="008F6D0A">
        <w:instrText xml:space="preserve"> DOCVARIABLE ID01 </w:instrText>
      </w:r>
      <w:r w:rsidR="008F6D0A">
        <w:fldChar w:fldCharType="separate"/>
      </w:r>
      <w:r w:rsidR="005F1E03">
        <w:t>AMvB/MR</w:t>
      </w:r>
      <w:r w:rsidR="008F6D0A">
        <w:fldChar w:fldCharType="end"/>
      </w:r>
      <w:r w:rsidR="00633AE8">
        <w:t xml:space="preserve">-delen van alle opeenvolgende besluiten tot vaststelling of wijziging van </w:t>
      </w:r>
      <w:r w:rsidR="008F6D0A">
        <w:fldChar w:fldCharType="begin"/>
      </w:r>
      <w:r w:rsidR="008F6D0A">
        <w:instrText xml:space="preserve"> DOCVARIABLE ID01+ </w:instrText>
      </w:r>
      <w:r w:rsidR="008F6D0A">
        <w:fldChar w:fldCharType="separate"/>
      </w:r>
      <w:r w:rsidR="005F1E03">
        <w:t>de AMvB/MR</w:t>
      </w:r>
      <w:r w:rsidR="008F6D0A">
        <w:fldChar w:fldCharType="end"/>
      </w:r>
      <w:r w:rsidR="00A026A5">
        <w:t>.</w:t>
      </w:r>
    </w:p>
    <w:p w14:paraId="154FA0CD" w14:textId="4A23A233" w:rsidR="004416D3" w:rsidRPr="00F62F31" w:rsidRDefault="00A026A5" w:rsidP="00A026A5">
      <w:r>
        <w:lastRenderedPageBreak/>
        <w:t xml:space="preserve">De artikelsgewijze en algemene toelichting maken geen deel uit van </w:t>
      </w:r>
      <w:r w:rsidR="008F6D0A">
        <w:fldChar w:fldCharType="begin"/>
      </w:r>
      <w:r w:rsidR="008F6D0A">
        <w:instrText xml:space="preserve"> DOCVARIABLE ID01+ </w:instrText>
      </w:r>
      <w:r w:rsidR="008F6D0A">
        <w:fldChar w:fldCharType="separate"/>
      </w:r>
      <w:r w:rsidR="005F1E03">
        <w:t>de AMvB/MR</w:t>
      </w:r>
      <w:r w:rsidR="008F6D0A">
        <w:fldChar w:fldCharType="end"/>
      </w:r>
      <w:r>
        <w:t xml:space="preserve">. Dit onderdeel van het besluit is niet juridisch bindend. Wel kan dit deel uiteraard een rol spelen bij de interpretatie van de regels van </w:t>
      </w:r>
      <w:r w:rsidR="008F6D0A">
        <w:fldChar w:fldCharType="begin"/>
      </w:r>
      <w:r w:rsidR="008F6D0A">
        <w:instrText xml:space="preserve"> DOCVARIABLE ID01+ </w:instrText>
      </w:r>
      <w:r w:rsidR="008F6D0A">
        <w:fldChar w:fldCharType="separate"/>
      </w:r>
      <w:r w:rsidR="005F1E03">
        <w:t>de AMvB/MR</w:t>
      </w:r>
      <w:r w:rsidR="008F6D0A">
        <w:fldChar w:fldCharType="end"/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