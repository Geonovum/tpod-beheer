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4416D3" w:rsidRPr="00F62F31" w:rsidRDefault="00AA6CB1" w:rsidP="00644708">
      <w:pPr>
        <w:pStyle w:val="Kop3"/>
      </w:pPr>
      <w:r>
        <w:t>Omgevingsdocumenten</w:t>
      </w:r>
      <w:r w:rsidRPr="00F62F31">
        <w:t xml:space="preserve"> met en zonder regels</w:t>
      </w:r>
    </w:p>
    <w:p w14:paraId="347B37B2" w14:textId="276B3F7E" w:rsidR="004416D3" w:rsidRPr="00F62F31" w:rsidRDefault="00AA6CB1" w:rsidP="004416D3">
      <w:pPr>
        <w:rPr>
          <w:rFonts w:eastAsia="Verdana" w:cs="Verdana"/>
        </w:rPr>
      </w:pPr>
      <w:r w:rsidRPr="00F62F31">
        <w:rPr>
          <w:rFonts w:eastAsia="Verdana" w:cs="Verdana"/>
        </w:rPr>
        <w:t>Er is onderscheid tussen</w:t>
      </w:r>
      <w:r>
        <w:rPr>
          <w:rFonts w:eastAsia="Verdana" w:cs="Verdana"/>
        </w:rPr>
        <w:t xml:space="preserve"> omgevingsdocumenten</w:t>
      </w:r>
      <w:r w:rsidRPr="00F62F31">
        <w:rPr>
          <w:rFonts w:eastAsia="Verdana" w:cs="Verdana"/>
        </w:rPr>
        <w:t xml:space="preserve"> die regels bevatten, zoals het omgevingsplan, en</w:t>
      </w:r>
      <w:r>
        <w:rPr>
          <w:rFonts w:eastAsia="Verdana" w:cs="Verdana"/>
        </w:rPr>
        <w:t xml:space="preserve"> omgevingsdocumenten</w:t>
      </w:r>
      <w:r w:rsidRPr="00F62F31">
        <w:rPr>
          <w:rFonts w:eastAsia="Verdana" w:cs="Verdana"/>
        </w:rPr>
        <w:t xml:space="preserve"> die geen regels bevatten, zoals de omgevingsvisie.</w:t>
      </w:r>
    </w:p>
    <w:p w14:paraId="4CC03880" w14:textId="1469AC9E" w:rsidR="004416D3" w:rsidRPr="00F62F31" w:rsidRDefault="00AA6CB1" w:rsidP="004416D3">
      <w:pPr>
        <w:rPr>
          <w:rFonts w:eastAsia="Verdana" w:cs="Verdana"/>
        </w:rPr>
      </w:pPr>
      <w:r>
        <w:rPr>
          <w:rFonts w:eastAsia="Verdana"/>
        </w:rPr>
        <w:t>Omgevingsdocumenten</w:t>
      </w:r>
      <w:r w:rsidRPr="00F62F31">
        <w:rPr>
          <w:rFonts w:eastAsia="Verdana" w:cs="Verdana"/>
        </w:rPr>
        <w:t xml:space="preserve"> die regels bevatten, zullen vanuit de gebruikerstoepassing van het DSO het meest bevraagd worden. Daarom worden aan die</w:t>
      </w:r>
      <w:r>
        <w:rPr>
          <w:rFonts w:eastAsia="Verdana" w:cs="Verdana"/>
        </w:rPr>
        <w:t xml:space="preserve"> omgevingsdocumenten</w:t>
      </w:r>
      <w:r w:rsidRPr="00F62F31">
        <w:rPr>
          <w:rFonts w:eastAsia="Verdana" w:cs="Verdana"/>
        </w:rPr>
        <w:t xml:space="preserve"> extra eisen gesteld ten behoeve van de bekendmaking en zijn er extra mogelijkheden aan toegevoegd voor bevraging en raadpleging. Om deze reden besteden de standaarden extra aandacht aan deze categorie als het gaat om </w:t>
      </w:r>
      <w:r>
        <w:rPr>
          <w:rFonts w:eastAsia="Verdana" w:cs="Verdana"/>
        </w:rPr>
        <w:t>tekst</w:t>
      </w:r>
      <w:r w:rsidRPr="00F62F31">
        <w:rPr>
          <w:rFonts w:eastAsia="Verdana" w:cs="Verdana"/>
        </w:rPr>
        <w:t>structuur, relatie met werkingsgebieden en weergave.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