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4416D3" w:rsidRPr="00F62F31" w:rsidRDefault="00DC26A8" w:rsidP="004416D3">
      <w:pPr>
        <w:pStyle w:val="Kop3"/>
      </w:pPr>
      <w:bookmarkStart w:id="25" w:name="_Ref_62b62c63f4812c0de1cb53cad29cbac9_1"/>
      <w:r>
        <w:t>Annoteren</w:t>
      </w:r>
      <w:bookmarkEnd w:id="25"/>
    </w:p>
    <w:p w14:paraId="732BE829" w14:textId="5CA84BB3" w:rsidR="004416D3" w:rsidRDefault="00DC26A8" w:rsidP="004416D3">
      <w:r w:rsidRPr="00F62F31">
        <w:t>Onder annoteren verstaan we het toevoegen</w:t>
      </w:r>
      <w:r>
        <w:t xml:space="preserve"> </w:t>
      </w:r>
      <w:r w:rsidRPr="00F62F31">
        <w:t>van gegevens aan (onderdelen van) besluiten en regelingen</w:t>
      </w:r>
      <w:r>
        <w:t xml:space="preserve">, </w:t>
      </w:r>
      <w:r w:rsidRPr="00280908">
        <w:t xml:space="preserve">gegevens die </w:t>
      </w:r>
      <w:r>
        <w:t>de</w:t>
      </w:r>
      <w:r w:rsidRPr="00280908">
        <w:t xml:space="preserve"> besluiten en regelingen machineleesbaar maken</w:t>
      </w:r>
      <w:r>
        <w:t>. Dit zorgt ervoor dat het besluit of de regeling gestructureerd bevraagbaar is</w:t>
      </w:r>
      <w:r w:rsidRPr="00F62F31">
        <w:t xml:space="preserve"> en dat </w:t>
      </w:r>
      <w:r w:rsidRPr="005F3C34">
        <w:t>locaties</w:t>
      </w:r>
      <w:r>
        <w:t xml:space="preserve"> en andere </w:t>
      </w:r>
      <w:r w:rsidRPr="00F62F31">
        <w:t xml:space="preserve">gegevens op een kaart weergegeven worden. </w:t>
      </w:r>
      <w:r>
        <w:t xml:space="preserve">Het annoteren helpt ook bij het verbinden van toepasbare regels, oftewel vragenbomen, aan regels met </w:t>
      </w:r>
      <w:r w:rsidRPr="005F3C34">
        <w:t>locaties</w:t>
      </w:r>
      <w:r>
        <w:t xml:space="preserve">. </w:t>
      </w:r>
      <w:r w:rsidRPr="00F62F31">
        <w:t xml:space="preserve">De </w:t>
      </w:r>
      <w:r>
        <w:t>gegevens die</w:t>
      </w:r>
      <w:r w:rsidRPr="00F62F31">
        <w:t xml:space="preserve"> </w:t>
      </w:r>
      <w:r>
        <w:t>bij het annoteren worden toegevoegd</w:t>
      </w:r>
      <w:r w:rsidRPr="00F62F31">
        <w:t xml:space="preserve"> worden niet in de voor de mens leesbare tekst weergegeven. </w:t>
      </w:r>
      <w:r>
        <w:t xml:space="preserve">Voor degene die dat wil zijn ze wel terug te vinden. Het annoteren van omgevingsdocumenten met IMOW-objecten is beschreven in hoofdstuk </w:t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REF _Ref_ede6bc72a6c0637c494c31cf296af632_1 \n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6</w:t>
      </w:r>
      <w:r w:rsidRPr="003505F6">
        <w:rPr>
          <w:rStyle w:val="Verwijzing"/>
        </w:rPr>
        <w:fldChar w:fldCharType="end"/>
      </w:r>
      <w:r>
        <w:t>. Daar wordt ook van ieder IMOW-object aangegeven wat het doel is van die annotatie,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