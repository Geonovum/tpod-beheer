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FC721" w14:textId="0D8BF317" w:rsidR="004416D3" w:rsidRDefault="00DC26A8" w:rsidP="004416D3">
      <w:pPr>
        <w:pStyle w:val="Kop5"/>
      </w:pPr>
      <w:r w:rsidRPr="007B75D9">
        <w:t>Toelichting op de norm</w:t>
      </w:r>
    </w:p>
    <w:p w14:paraId="7F46104F" w14:textId="7A9C926F" w:rsidR="004416D3" w:rsidRPr="00805135" w:rsidRDefault="00DC26A8" w:rsidP="004416D3">
      <w:pPr>
        <w:pStyle w:val="Opsommingtekens1"/>
      </w:pPr>
      <w:r>
        <w:rPr>
          <w:i/>
          <w:iCs/>
        </w:rPr>
        <w:t>t</w:t>
      </w:r>
      <w:r w:rsidRPr="00B64E3C">
        <w:rPr>
          <w:i/>
          <w:iCs/>
        </w:rPr>
        <w:t>ype</w:t>
      </w:r>
      <w:r>
        <w:t xml:space="preserve">: zoals gezegd is Gebiedsaanwijzing een generiek objecttype dat gespecificeerd wordt naar type Gebiedsaanwijzing. Het type wordt vastgelegd met het attribuut </w:t>
      </w:r>
      <w:r w:rsidRPr="00C875A8">
        <w:rPr>
          <w:i/>
          <w:iCs/>
        </w:rPr>
        <w:t>type</w:t>
      </w:r>
      <w:r>
        <w:t xml:space="preserve">. </w:t>
      </w:r>
      <w:r w:rsidRPr="006564E1">
        <w:t xml:space="preserve">De </w:t>
      </w:r>
      <w:r>
        <w:t xml:space="preserve">typen </w:t>
      </w:r>
      <w:r w:rsidRPr="006564E1">
        <w:t xml:space="preserve">die gebruikt kunnen worden zijn opgenomen in de </w:t>
      </w:r>
      <w:r>
        <w:t>limitatieve waardelijst</w:t>
      </w:r>
      <w:r w:rsidRPr="006564E1">
        <w:t xml:space="preserve"> </w:t>
      </w:r>
      <w:r>
        <w:t>‘TypeGebiedsaanwijzing’</w:t>
      </w:r>
      <w:r w:rsidRPr="006564E1">
        <w:t>.</w:t>
      </w:r>
    </w:p>
    <w:p w14:paraId="200AE31F" w14:textId="78460910" w:rsidR="004416D3" w:rsidRDefault="00DC26A8" w:rsidP="004416D3">
      <w:pPr>
        <w:pStyle w:val="Opsommingtekens1"/>
      </w:pPr>
      <w:r w:rsidRPr="00381D90">
        <w:rPr>
          <w:i/>
          <w:iCs/>
        </w:rPr>
        <w:t xml:space="preserve">naam: </w:t>
      </w:r>
      <w:r w:rsidRPr="00977E6E">
        <w:t xml:space="preserve">door het bevoegd gezag zelf te kiezen, er is geen waardelijst voor de naam van de </w:t>
      </w:r>
      <w:r>
        <w:t>gebiedsaanwijzingen</w:t>
      </w:r>
      <w:r w:rsidRPr="00977E6E">
        <w:t>.</w:t>
      </w:r>
      <w:r>
        <w:t xml:space="preserve"> Het gaat hier om de naam van een specifiek voorkomen van een bepaald type gebiedsaanwijzing, bijvoorbeeld ‘Centrumgebied’ als voorkomen van het Gebiedsaanwijzingtype Functie of ‘Kantoorlocatie’ als voorkomen van het Gebiedsaanwijzingtype Ruimtelijk gebruik.</w:t>
      </w:r>
    </w:p>
    <w:p w14:paraId="38AEE8AA" w14:textId="7E23DE06" w:rsidR="004416D3" w:rsidRDefault="00DC26A8" w:rsidP="004416D3">
      <w:pPr>
        <w:pStyle w:val="Opsommingtekens1"/>
      </w:pPr>
      <w:r w:rsidRPr="006A0B35">
        <w:rPr>
          <w:i/>
          <w:iCs/>
        </w:rPr>
        <w:t>groep</w:t>
      </w:r>
      <w:r w:rsidRPr="006A0B35">
        <w:t xml:space="preserve">: om een groot aantal verschillende gebiedsaanwijzingen van een bepaald type op een kaartbeeld te kunnen weergeven op een manier die voor het menselijk oog voldoende onderscheidend is, wordt ieder type Gebiedsaanwijzing gebundeld in groepen. De groep vormt het kenmerk waarop de </w:t>
      </w:r>
      <w:r>
        <w:t>symbolisatie</w:t>
      </w:r>
      <w:r w:rsidRPr="006A0B35">
        <w:t xml:space="preserve"> (kleur, arcering, lijnstijl) van de </w:t>
      </w:r>
      <w:r>
        <w:t>standaard</w:t>
      </w:r>
      <w:r w:rsidRPr="006A0B35">
        <w:t xml:space="preserve">weergave wordt georganiseerd. Ieder type Gebiedsaanwijzing heeft een eigen, </w:t>
      </w:r>
      <w:r>
        <w:t>limitatieve</w:t>
      </w:r>
      <w:r w:rsidRPr="006A0B35">
        <w:t>, waardelijst voor de groepen. Afhankelijk van het type wordt de bijbehorende waardelijst gekozen</w:t>
      </w:r>
      <w:r>
        <w:rPr>
          <w:rStyle w:val="Eindnootmarkering"/>
        </w:rPr>
        <w:endnoteReference w:id="13"/>
      </w:r>
      <w:r w:rsidRPr="006A0B35">
        <w:t xml:space="preserve">. </w:t>
      </w:r>
      <w:r>
        <w:t>Een voorbeeld van het Gebiedsaanwijzingtype Functie om het gebruik van Gebiedsaanwijzing te verduidelijken: De functie Supermarkt (</w:t>
      </w:r>
      <w:r w:rsidRPr="00961672">
        <w:rPr>
          <w:i/>
          <w:iCs/>
        </w:rPr>
        <w:t>naam</w:t>
      </w:r>
      <w:r>
        <w:t>) hoort tot de functiegroep detailhandel (</w:t>
      </w:r>
      <w:r w:rsidRPr="00961672">
        <w:rPr>
          <w:i/>
          <w:iCs/>
        </w:rPr>
        <w:t>groep</w:t>
      </w:r>
      <w:r>
        <w:t>) van het gebiedsaanwijzingtype Functie (</w:t>
      </w:r>
      <w:r>
        <w:rPr>
          <w:i/>
          <w:iCs/>
        </w:rPr>
        <w:t>t</w:t>
      </w:r>
      <w:r w:rsidRPr="00961672">
        <w:rPr>
          <w:i/>
          <w:iCs/>
        </w:rPr>
        <w:t>ype</w:t>
      </w:r>
      <w:r>
        <w:t>).</w:t>
      </w:r>
    </w:p>
    <w:p w14:paraId="5581D19A" w14:textId="62463187" w:rsidR="004416D3" w:rsidRPr="00C875A8" w:rsidRDefault="00DC26A8" w:rsidP="004416D3">
      <w:pPr>
        <w:pStyle w:val="Opsommingtekens1"/>
      </w:pPr>
      <w:r w:rsidRPr="00C875A8">
        <w:rPr>
          <w:i/>
          <w:iCs/>
        </w:rPr>
        <w:t>specifiekeSymbolisatie</w:t>
      </w:r>
      <w:r w:rsidRPr="002C2FB5">
        <w:t>:</w:t>
      </w:r>
      <w:r>
        <w:t xml:space="preserve"> </w:t>
      </w:r>
      <w:r w:rsidRPr="009D1161">
        <w:t xml:space="preserve">het attribuut waarmee wordt aangegeven dat </w:t>
      </w:r>
      <w:r>
        <w:t xml:space="preserve">een specifieke vorm van een type Gebiedsaanwijzing </w:t>
      </w:r>
      <w:r w:rsidRPr="009D1161">
        <w:t xml:space="preserve">moet worden weergegeven met een specifieke, door het bevoegd gezag gekozen symbolisatie in plaats van met de symbolisatie die hoort bij de standaardweergave. Voor de specifieke symbolisatie kiest het bevoegd gezag uit de </w:t>
      </w:r>
      <w:r w:rsidR="0027151D">
        <w:t>symbolenbibliotheek</w:t>
      </w:r>
      <w:r w:rsidRPr="009D1161">
        <w:t xml:space="preserve"> de symboolcode die hoort bij de symbolisatie die overeenkomt met de wijze waarop het bevoegd gezag de </w:t>
      </w:r>
      <w:r w:rsidR="006750F6" w:rsidRPr="006750F6">
        <w:t>gebiedsaanwijzing</w:t>
      </w:r>
      <w:r w:rsidRPr="009D1161">
        <w:t xml:space="preserve"> wil weergeven.</w:t>
      </w:r>
      <w:r>
        <w:t xml:space="preserve"> </w:t>
      </w:r>
      <w:r w:rsidRPr="009A54ED">
        <w:t xml:space="preserve">Wanneer het attribuut </w:t>
      </w:r>
      <w:r w:rsidRPr="00C875A8">
        <w:rPr>
          <w:i/>
          <w:iCs/>
        </w:rPr>
        <w:t>specifiekeSymbolisatie</w:t>
      </w:r>
      <w:r w:rsidRPr="009A54ED">
        <w:t xml:space="preserve"> is toegevoegd, is dat het attribuut dat voor de weergave zorgt. Het gaat dan dus boven de weergave-werking van het attribuut </w:t>
      </w:r>
      <w:r w:rsidRPr="00C875A8">
        <w:rPr>
          <w:i/>
          <w:iCs/>
        </w:rPr>
        <w:t>groep</w:t>
      </w:r>
      <w:r w:rsidRPr="009A54ED">
        <w:t>.</w:t>
      </w:r>
      <w:r w:rsidR="00962957">
        <w:br/>
      </w:r>
      <w:r w:rsidR="00962957" w:rsidRPr="00911562">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962957" w:rsidRPr="0017766B">
        <w:rPr>
          <w:i/>
          <w:iCs/>
        </w:rPr>
        <w:t>specifiekeSymbolisatie</w:t>
      </w:r>
      <w:r w:rsidR="00962957" w:rsidRPr="00911562">
        <w:t xml:space="preserve"> maar van het objecttype SymbolisatieItem. Zie hiervoor paragraaf </w:t>
      </w:r>
      <w:r w:rsidR="00962957" w:rsidRPr="003505F6">
        <w:rPr>
          <w:rStyle w:val="Verwijzing"/>
        </w:rPr>
        <w:fldChar w:fldCharType="begin"/>
      </w:r>
      <w:r w:rsidR="00962957" w:rsidRPr="003505F6">
        <w:rPr>
          <w:rStyle w:val="Verwijzing"/>
        </w:rPr>
        <w:instrText xml:space="preserve"> REF _Ref_74bb7d9929affb73175c58a67ec50fe7_1 </w:instrText>
      </w:r>
      <w:r w:rsidR="0015534B" w:rsidRPr="003505F6">
        <w:rPr>
          <w:rStyle w:val="Verwijzing"/>
        </w:rPr>
        <w:instrText>\n \h</w:instrText>
      </w:r>
      <w:r w:rsidR="00962957" w:rsidRPr="003505F6">
        <w:rPr>
          <w:rStyle w:val="Verwijzing"/>
        </w:rPr>
        <w:instrText xml:space="preserve"> </w:instrText>
      </w:r>
      <w:r w:rsidR="00962957" w:rsidRPr="003505F6">
        <w:rPr>
          <w:rStyle w:val="Verwijzing"/>
        </w:rPr>
      </w:r>
      <w:r w:rsidR="00962957" w:rsidRPr="003505F6">
        <w:rPr>
          <w:rStyle w:val="Verwijzing"/>
        </w:rPr>
        <w:fldChar w:fldCharType="separate"/>
      </w:r>
      <w:r w:rsidR="005F1E03" w:rsidRPr="003505F6">
        <w:rPr>
          <w:rStyle w:val="Verwijzing"/>
        </w:rPr>
        <w:t>6.4.29</w:t>
      </w:r>
      <w:r w:rsidR="00962957" w:rsidRPr="003505F6">
        <w:rPr>
          <w:rStyle w:val="Verwijzing"/>
        </w:rPr>
        <w:fldChar w:fldCharType="end"/>
      </w:r>
      <w:r w:rsidR="00962957" w:rsidRPr="00911562">
        <w:t>.</w:t>
      </w:r>
    </w:p>
    <w:p w14:paraId="224FC9E0" w14:textId="1979175C" w:rsidR="004416D3" w:rsidRDefault="00DC26A8" w:rsidP="004416D3">
      <w:pPr>
        <w:pStyle w:val="Opsommingtekens1"/>
      </w:pPr>
      <w:r w:rsidRPr="00C875A8">
        <w:rPr>
          <w:i/>
          <w:iCs/>
        </w:rPr>
        <w:t>locatieaanduiding</w:t>
      </w:r>
      <w:r w:rsidRPr="00E252E4">
        <w:t xml:space="preserve">: het attribuut dat de verwijzing bevat naar de identificatie van de specifieke Locatie die bij </w:t>
      </w:r>
      <w:r>
        <w:t xml:space="preserve">een </w:t>
      </w:r>
      <w:r w:rsidRPr="00E252E4">
        <w:t xml:space="preserve">specifieke vorm van </w:t>
      </w:r>
      <w:r>
        <w:t>een bepaald type</w:t>
      </w:r>
      <w:r w:rsidRPr="00E252E4">
        <w:t xml:space="preserve"> Gebiedsaanwijzing hoort én aangeeft wat de betekenis van Locatie is voor het object waar het bij hoort. Dit attribuut </w:t>
      </w:r>
      <w:r w:rsidRPr="00E252E4">
        <w:lastRenderedPageBreak/>
        <w:t xml:space="preserve">legt dus vast dat deze Locatie de locatie is waar deze specifieke vorm van </w:t>
      </w:r>
      <w:r>
        <w:t xml:space="preserve">een bepaald type </w:t>
      </w:r>
      <w:r w:rsidRPr="00E252E4">
        <w:t>Gebiedsaanwijzing van toepassing is.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BAED" w14:textId="77777777" w:rsidR="008F6D0A" w:rsidRDefault="008F6D0A">
      <w:r>
        <w:separator/>
      </w:r>
    </w:p>
    <w:p w14:paraId="1F6711E2" w14:textId="77777777" w:rsidR="008F6D0A" w:rsidRDefault="008F6D0A"/>
  </w:endnote>
  <w:endnote w:type="continuationSeparator" w:id="0">
    <w:p w14:paraId="537480C8" w14:textId="77777777" w:rsidR="008F6D0A" w:rsidRPr="003C450F" w:rsidRDefault="008F6D0A" w:rsidP="003C450F"/>
  </w:endnote>
  <w:endnote w:type="continuationNotice" w:id="1">
    <w:p w14:paraId="5E84DBCA" w14:textId="77777777" w:rsidR="008F6D0A" w:rsidRDefault="008F6D0A" w:rsidP="003C450F"/>
  </w:endnote>
  <w:endnote w:id="2">
    <w:p w14:paraId="7C567833" w14:textId="77777777" w:rsidR="004416D3" w:rsidRDefault="004416D3"/>
    <w:p w14:paraId="2FA3EABD" w14:textId="77777777" w:rsidR="004416D3" w:rsidRDefault="004416D3"/>
  </w:endnote>
  <w:endnote w:id="3">
    <w:p w14:paraId="6E0B7BFD" w14:textId="77777777" w:rsidR="004416D3" w:rsidRDefault="004416D3"/>
    <w:p w14:paraId="16CA4574" w14:textId="77777777" w:rsidR="004416D3" w:rsidRDefault="004416D3"/>
  </w:endnote>
  <w:endnote w:id="4">
    <w:p w14:paraId="49A08ABA" w14:textId="77777777" w:rsidR="004416D3" w:rsidRDefault="004416D3"/>
    <w:p w14:paraId="68D74423" w14:textId="77777777" w:rsidR="004416D3" w:rsidRDefault="004416D3"/>
  </w:endnote>
  <w:endnote w:id="5">
    <w:p w14:paraId="2EF6EF0B" w14:textId="77777777" w:rsidR="004416D3" w:rsidRDefault="004416D3"/>
    <w:p w14:paraId="255DDA1E" w14:textId="77777777" w:rsidR="004416D3" w:rsidRDefault="004416D3"/>
  </w:endnote>
  <w:endnote w:id="6">
    <w:p w14:paraId="523D3AEF" w14:textId="77777777" w:rsidR="004416D3" w:rsidRDefault="004416D3"/>
    <w:p w14:paraId="1C857DDA" w14:textId="77777777" w:rsidR="004416D3" w:rsidRDefault="004416D3"/>
  </w:endnote>
  <w:endnote w:id="7">
    <w:p w14:paraId="120AB6AC" w14:textId="77777777" w:rsidR="004416D3" w:rsidRDefault="004416D3"/>
    <w:p w14:paraId="4839DC93" w14:textId="77777777" w:rsidR="004416D3" w:rsidRDefault="004416D3"/>
  </w:endnote>
  <w:endnote w:id="8">
    <w:p w14:paraId="400EA1C7" w14:textId="77777777" w:rsidR="004416D3" w:rsidRDefault="004416D3"/>
    <w:p w14:paraId="6ECFDF12" w14:textId="77777777" w:rsidR="004416D3" w:rsidRDefault="004416D3"/>
  </w:endnote>
  <w:endnote w:id="9">
    <w:p w14:paraId="0C61191A" w14:textId="77777777" w:rsidR="004416D3" w:rsidRDefault="004416D3"/>
    <w:p w14:paraId="37ADB66B" w14:textId="77777777" w:rsidR="004416D3" w:rsidRDefault="004416D3"/>
  </w:endnote>
  <w:endnote w:id="10">
    <w:p w14:paraId="040CAAB4" w14:textId="77777777" w:rsidR="004416D3" w:rsidRDefault="004416D3"/>
    <w:p w14:paraId="1E3BEA89" w14:textId="77777777" w:rsidR="004416D3" w:rsidRDefault="004416D3"/>
  </w:endnote>
  <w:endnote w:id="11">
    <w:p w14:paraId="74FD6DF7" w14:textId="77777777" w:rsidR="004416D3" w:rsidRDefault="004416D3"/>
    <w:p w14:paraId="7BA13E11" w14:textId="77777777" w:rsidR="004416D3" w:rsidRDefault="004416D3"/>
  </w:endnote>
  <w:endnote w:id="12">
    <w:p w14:paraId="39708DDF" w14:textId="77777777" w:rsidR="004416D3" w:rsidRDefault="004416D3"/>
    <w:p w14:paraId="73D70A22" w14:textId="77777777" w:rsidR="004416D3" w:rsidRDefault="004416D3"/>
  </w:endnote>
  <w:endnote w:id="13">
    <w:p w14:paraId="2DFF88A4" w14:textId="77777777" w:rsidR="004416D3" w:rsidRDefault="004416D3"/>
    <w:p w14:paraId="1BACB337" w14:textId="77777777" w:rsidR="004416D3" w:rsidRDefault="00441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DC4C3" w14:textId="3CFA8720" w:rsidR="004416D3" w:rsidRPr="006B1455" w:rsidRDefault="004416D3"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E253B7" w14:textId="77777777" w:rsidR="004416D3" w:rsidRPr="00BC3B53" w:rsidRDefault="004416D3"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7A78" w14:textId="4D161A04"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p>
  <w:p w14:paraId="06191049" w14:textId="77777777" w:rsidR="004416D3" w:rsidRPr="00BC3B53" w:rsidRDefault="004416D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D37D" w14:textId="77777777" w:rsidR="004416D3" w:rsidRPr="00BC3B53" w:rsidRDefault="004416D3"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F834" w14:textId="3A96BB78" w:rsidR="004416D3" w:rsidRPr="006B1455" w:rsidRDefault="004416D3"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4A2CC89" w14:textId="77777777" w:rsidR="004416D3" w:rsidRPr="00BC3B53" w:rsidRDefault="004416D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2D85" w14:textId="110EDD19"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8F2653" w14:textId="77777777" w:rsidR="004416D3" w:rsidRPr="00BC3B53" w:rsidRDefault="004416D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0C871" w14:textId="77777777" w:rsidR="008F6D0A" w:rsidRPr="00B35331" w:rsidRDefault="008F6D0A" w:rsidP="00577995">
      <w:pPr>
        <w:pStyle w:val="Voettekst"/>
      </w:pPr>
    </w:p>
  </w:footnote>
  <w:footnote w:type="continuationSeparator" w:id="0">
    <w:p w14:paraId="246E8C6E" w14:textId="77777777" w:rsidR="008F6D0A" w:rsidRDefault="008F6D0A">
      <w:r>
        <w:continuationSeparator/>
      </w:r>
    </w:p>
    <w:p w14:paraId="400E18C6" w14:textId="77777777" w:rsidR="008F6D0A" w:rsidRDefault="008F6D0A"/>
    <w:p w14:paraId="77D94256" w14:textId="77777777" w:rsidR="008F6D0A" w:rsidRDefault="008F6D0A"/>
  </w:footnote>
  <w:footnote w:type="continuationNotice" w:id="1">
    <w:p w14:paraId="07C2B8F5" w14:textId="77777777" w:rsidR="008F6D0A" w:rsidRDefault="008F6D0A">
      <w:pPr>
        <w:spacing w:line="240" w:lineRule="auto"/>
      </w:pPr>
    </w:p>
  </w:footnote>
  <w:footnote w:id="2">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3">
    <w:p w14:paraId="721AE4EC" w14:textId="6625D634" w:rsidR="004416D3" w:rsidRDefault="004416D3">
      <w:pPr>
        <w:pStyle w:val="Voetnoottekst"/>
      </w:pPr>
      <w:r>
        <w:rPr>
          <w:rStyle w:val="Voetnootmarkering"/>
        </w:rPr>
        <w:footnoteRef/>
      </w:r>
      <w:r>
        <w:t xml:space="preserve"> </w:t>
      </w:r>
      <w:r>
        <w:tab/>
      </w:r>
      <w:r w:rsidRPr="00EC3BF3">
        <w:t>Een toelichting is verplicht op grond van aanwijzing 4.42</w:t>
      </w:r>
      <w:r>
        <w:t xml:space="preserve"> van de Aanwijzingen voor de regelgeving</w:t>
      </w:r>
    </w:p>
  </w:footnote>
  <w:footnote w:id="4">
    <w:p w14:paraId="6B6DC1FA" w14:textId="7E564438" w:rsidR="004416D3" w:rsidRDefault="004416D3">
      <w:pPr>
        <w:pStyle w:val="Voetnoottekst"/>
      </w:pPr>
      <w:r>
        <w:rPr>
          <w:rStyle w:val="Voetnootmarkering"/>
        </w:rPr>
        <w:footnoteRef/>
      </w:r>
      <w:r>
        <w:t xml:space="preserve"> </w:t>
      </w:r>
      <w:r>
        <w:tab/>
      </w:r>
      <w:r w:rsidRPr="003C4854">
        <w:t>Onderscheid tussen algemene en artikelsgewijze toelichting is verplicht wanneer dat de toegankelijkheid bevordert op grond van aanw</w:t>
      </w:r>
      <w:r>
        <w:t>i</w:t>
      </w:r>
      <w:r w:rsidRPr="003C4854">
        <w:t>jzing 4.48</w:t>
      </w:r>
      <w:r>
        <w:t xml:space="preserve"> </w:t>
      </w:r>
      <w:r w:rsidRPr="003C4854">
        <w:t>van de Aanwijzingen voor de regelgeving</w:t>
      </w:r>
    </w:p>
  </w:footnote>
  <w:footnote w:id="5">
    <w:p w14:paraId="3A9D5909" w14:textId="77777777" w:rsidR="004416D3" w:rsidRDefault="004416D3" w:rsidP="00914FEB">
      <w:pPr>
        <w:pStyle w:val="Voetnoottekst"/>
      </w:pPr>
      <w:r>
        <w:rPr>
          <w:rStyle w:val="Voetnootmarkering"/>
        </w:rPr>
        <w:footnoteRef/>
      </w:r>
      <w:r>
        <w:t xml:space="preserve"> Lichaam van de regeling als bedoeld in Aanwijzing 3.53 van de Aanwijzingen voor de regelgeving en in STOP</w:t>
      </w:r>
    </w:p>
  </w:footnote>
  <w:footnote w:id="6">
    <w:p w14:paraId="2EEC713F" w14:textId="79F4C077" w:rsidR="004416D3" w:rsidRDefault="004416D3">
      <w:pPr>
        <w:pStyle w:val="Voetnoottekst"/>
      </w:pPr>
      <w:r>
        <w:rPr>
          <w:rStyle w:val="Voetnootmarkering"/>
        </w:rPr>
        <w:footnoteRef/>
      </w:r>
      <w:r>
        <w:t xml:space="preserve"> </w:t>
      </w:r>
      <w:r>
        <w:tab/>
      </w:r>
      <w:r w:rsidRPr="00AB13AD">
        <w:t>Behoudens in bijlagen en toepassingsteksten</w:t>
      </w:r>
      <w:r>
        <w:t>,</w:t>
      </w:r>
      <w:r w:rsidRPr="00AB13AD">
        <w:t xml:space="preserve"> </w:t>
      </w:r>
      <w:r>
        <w:t xml:space="preserve">waar </w:t>
      </w:r>
      <w:r w:rsidRPr="00AB13AD">
        <w:t>voet-</w:t>
      </w:r>
      <w:r>
        <w:t xml:space="preserve"> </w:t>
      </w:r>
      <w:r w:rsidRPr="00AB13AD">
        <w:t xml:space="preserve">en eindnoten wel </w:t>
      </w:r>
      <w:r>
        <w:t xml:space="preserve">zijn </w:t>
      </w:r>
      <w:r w:rsidRPr="00AB13AD">
        <w:t>toegestaan</w:t>
      </w:r>
    </w:p>
  </w:footnote>
  <w:footnote w:id="7">
    <w:p w14:paraId="0C638D1D" w14:textId="77777777" w:rsidR="004416D3" w:rsidRDefault="004416D3" w:rsidP="00044170">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8">
    <w:p w14:paraId="7442F1D2" w14:textId="77777777" w:rsidR="004416D3" w:rsidRDefault="004416D3" w:rsidP="00A32580">
      <w:pPr>
        <w:pStyle w:val="Voetnoottekst"/>
      </w:pPr>
      <w:r>
        <w:rPr>
          <w:rStyle w:val="Voetnootmarkering"/>
        </w:rPr>
        <w:footnoteRef/>
      </w:r>
      <w:r>
        <w:t xml:space="preserve"> Aanwijzing 3.57 van de Aanwijzingen voor de regelgeving</w:t>
      </w:r>
    </w:p>
  </w:footnote>
  <w:footnote w:id="9">
    <w:p w14:paraId="0E651911" w14:textId="77777777" w:rsidR="00301B29" w:rsidRDefault="00301B29" w:rsidP="00301B29">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4416D3" w:rsidRPr="00275984" w14:paraId="241AEAE1" w14:textId="77777777" w:rsidTr="00C80AA7">
      <w:trPr>
        <w:trHeight w:val="400"/>
      </w:trPr>
      <w:tc>
        <w:tcPr>
          <w:tcW w:w="7520" w:type="dxa"/>
          <w:shd w:val="clear" w:color="auto" w:fill="auto"/>
        </w:tcPr>
        <w:p w14:paraId="2BD84D51" w14:textId="77777777" w:rsidR="004416D3" w:rsidRPr="002E14E1" w:rsidRDefault="004416D3" w:rsidP="002F3B2E">
          <w:pPr>
            <w:pStyle w:val="Koptekst"/>
          </w:pPr>
          <w:r w:rsidRPr="049A10CD">
            <w:rPr>
              <w:b/>
            </w:rPr>
            <w:t xml:space="preserve">Toepassingsprofiel (TPOD) [Tekst] </w:t>
          </w:r>
          <w:r>
            <w:t>| Versie [Tekst] | Standaard officiële publicaties met specifieke toepassing voor OW-besluiten | [datum]</w:t>
          </w:r>
        </w:p>
      </w:tc>
    </w:tr>
  </w:tbl>
  <w:p w14:paraId="37B17409" w14:textId="77777777" w:rsidR="004416D3" w:rsidRDefault="004416D3"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4E6CD820" w14:textId="77777777" w:rsidTr="00C80AA7">
      <w:trPr>
        <w:cantSplit/>
        <w:trHeight w:hRule="exact" w:val="3402"/>
      </w:trPr>
      <w:tc>
        <w:tcPr>
          <w:tcW w:w="6236" w:type="dxa"/>
          <w:gridSpan w:val="2"/>
          <w:shd w:val="clear" w:color="auto" w:fill="auto"/>
        </w:tcPr>
        <w:p w14:paraId="4FD58C1B" w14:textId="77777777" w:rsidR="004416D3" w:rsidRPr="00BC3B53" w:rsidRDefault="004416D3" w:rsidP="00FF3E80">
          <w:r>
            <w:rPr>
              <w:noProof/>
            </w:rPr>
            <w:drawing>
              <wp:anchor distT="0" distB="0" distL="114300" distR="114300" simplePos="0" relativeHeight="251652608" behindDoc="0" locked="1" layoutInCell="1" allowOverlap="1" wp14:anchorId="2144D453" wp14:editId="4A93E1F8">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278E3D69" w14:textId="77777777" w:rsidTr="00C80AA7">
      <w:trPr>
        <w:cantSplit/>
        <w:trHeight w:hRule="exact" w:val="1701"/>
      </w:trPr>
      <w:tc>
        <w:tcPr>
          <w:tcW w:w="6236" w:type="dxa"/>
          <w:gridSpan w:val="2"/>
          <w:shd w:val="clear" w:color="auto" w:fill="auto"/>
        </w:tcPr>
        <w:p w14:paraId="40AC282E" w14:textId="59C5552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5F1E03">
            <w:rPr>
              <w:noProof/>
            </w:rPr>
            <w:t>AMvB/MR</w:t>
          </w:r>
          <w:r w:rsidRPr="049A10CD">
            <w:fldChar w:fldCharType="end"/>
          </w:r>
        </w:p>
      </w:tc>
    </w:tr>
    <w:tr w:rsidR="004416D3" w:rsidRPr="00B60860" w14:paraId="72EB8B9D" w14:textId="77777777" w:rsidTr="00C80AA7">
      <w:trPr>
        <w:cantSplit/>
        <w:trHeight w:hRule="exact" w:val="1701"/>
      </w:trPr>
      <w:tc>
        <w:tcPr>
          <w:tcW w:w="6236" w:type="dxa"/>
          <w:gridSpan w:val="2"/>
          <w:shd w:val="clear" w:color="auto" w:fill="auto"/>
        </w:tcPr>
        <w:p w14:paraId="16D6B0AD" w14:textId="2E7048C5" w:rsidR="004416D3" w:rsidRPr="00B60860" w:rsidRDefault="004416D3" w:rsidP="00FF3E80">
          <w:r w:rsidRPr="00CA6C0C">
            <w:t xml:space="preserve">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p>
        <w:p w14:paraId="454493EC" w14:textId="2E33AED7" w:rsidR="004416D3" w:rsidRPr="00B60860" w:rsidRDefault="004416D3" w:rsidP="00FF3E80">
          <w:r>
            <w:t>Geonovum</w:t>
          </w:r>
        </w:p>
      </w:tc>
    </w:tr>
    <w:tr w:rsidR="004416D3" w:rsidRPr="00B60860" w14:paraId="7D6AC90A" w14:textId="77777777" w:rsidTr="00C80AA7">
      <w:trPr>
        <w:cantSplit/>
      </w:trPr>
      <w:tc>
        <w:tcPr>
          <w:tcW w:w="1134" w:type="dxa"/>
          <w:shd w:val="clear" w:color="auto" w:fill="auto"/>
        </w:tcPr>
        <w:p w14:paraId="5157FFCB" w14:textId="77777777" w:rsidR="004416D3" w:rsidRPr="00CA6C0C" w:rsidRDefault="004416D3" w:rsidP="00FF3E80">
          <w:r>
            <w:t>Datum</w:t>
          </w:r>
        </w:p>
      </w:tc>
      <w:tc>
        <w:tcPr>
          <w:tcW w:w="3118" w:type="dxa"/>
          <w:shd w:val="clear" w:color="auto" w:fill="auto"/>
        </w:tcPr>
        <w:p w14:paraId="37FCEF08" w14:textId="58F772A7" w:rsidR="004416D3" w:rsidRPr="00CA6C0C" w:rsidRDefault="004416D3" w:rsidP="00FF3E80">
          <w:r>
            <w:fldChar w:fldCharType="begin"/>
          </w:r>
          <w:r>
            <w:instrText xml:space="preserve"> SAVEDATE \@ "d MMMM yyyy" </w:instrText>
          </w:r>
          <w:r>
            <w:fldChar w:fldCharType="separate"/>
          </w:r>
          <w:r w:rsidR="008359E0">
            <w:rPr>
              <w:noProof/>
            </w:rPr>
            <w:t>3 juni 2021</w:t>
          </w:r>
          <w:r>
            <w:fldChar w:fldCharType="end"/>
          </w:r>
        </w:p>
      </w:tc>
    </w:tr>
  </w:tbl>
  <w:p w14:paraId="04AF7B40" w14:textId="77777777" w:rsidR="004416D3" w:rsidRPr="00EB5B83" w:rsidRDefault="004416D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54D9EA1D" w14:textId="77777777" w:rsidTr="00C80AA7">
      <w:trPr>
        <w:cantSplit/>
        <w:trHeight w:hRule="exact" w:val="3402"/>
      </w:trPr>
      <w:tc>
        <w:tcPr>
          <w:tcW w:w="6236" w:type="dxa"/>
          <w:gridSpan w:val="2"/>
          <w:shd w:val="clear" w:color="auto" w:fill="auto"/>
        </w:tcPr>
        <w:p w14:paraId="2D84A5D0" w14:textId="77777777" w:rsidR="004416D3" w:rsidRPr="00BC3B53" w:rsidRDefault="004416D3" w:rsidP="00E034D2">
          <w:r>
            <w:rPr>
              <w:noProof/>
            </w:rPr>
            <w:drawing>
              <wp:anchor distT="0" distB="0" distL="114300" distR="114300" simplePos="0" relativeHeight="251650560" behindDoc="0" locked="1" layoutInCell="1" allowOverlap="1" wp14:anchorId="4E3FEC88" wp14:editId="05620E2D">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149E38AE" w14:textId="77777777" w:rsidTr="00C80AA7">
      <w:trPr>
        <w:cantSplit/>
        <w:trHeight w:hRule="exact" w:val="1701"/>
      </w:trPr>
      <w:tc>
        <w:tcPr>
          <w:tcW w:w="6236" w:type="dxa"/>
          <w:gridSpan w:val="2"/>
          <w:shd w:val="clear" w:color="auto" w:fill="auto"/>
        </w:tcPr>
        <w:p w14:paraId="46F7344D" w14:textId="4A7F021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Pr>
              <w:noProof/>
            </w:rPr>
            <w:t>AMvB en MR</w:t>
          </w:r>
          <w:r w:rsidRPr="049A10CD">
            <w:fldChar w:fldCharType="end"/>
          </w:r>
        </w:p>
      </w:tc>
    </w:tr>
    <w:tr w:rsidR="004416D3" w:rsidRPr="00B60860" w14:paraId="3B97D9B4" w14:textId="77777777" w:rsidTr="00C80AA7">
      <w:trPr>
        <w:cantSplit/>
        <w:trHeight w:hRule="exact" w:val="1701"/>
      </w:trPr>
      <w:tc>
        <w:tcPr>
          <w:tcW w:w="6236" w:type="dxa"/>
          <w:gridSpan w:val="2"/>
          <w:shd w:val="clear" w:color="auto" w:fill="auto"/>
        </w:tcPr>
        <w:p w14:paraId="14F1225C" w14:textId="7F3E7E1C" w:rsidR="004416D3" w:rsidRPr="00B60860" w:rsidRDefault="004416D3" w:rsidP="00577995">
          <w:r w:rsidRPr="00CA6C0C">
            <w:t xml:space="preserve">Versie </w:t>
          </w:r>
          <w:r w:rsidRPr="049A10CD">
            <w:fldChar w:fldCharType="begin"/>
          </w:r>
          <w:r>
            <w:rPr>
              <w:noProof/>
            </w:rPr>
            <w:instrText xml:space="preserve"> DOCVARIABLE ID04 </w:instrText>
          </w:r>
          <w:r w:rsidRPr="049A10CD">
            <w:fldChar w:fldCharType="separate"/>
          </w:r>
          <w:r>
            <w:rPr>
              <w:noProof/>
            </w:rPr>
            <w:t>1.0</w:t>
          </w:r>
          <w:r w:rsidRPr="049A10CD">
            <w:fldChar w:fldCharType="end"/>
          </w:r>
        </w:p>
        <w:p w14:paraId="01BFF147" w14:textId="77777777" w:rsidR="004416D3" w:rsidRPr="00B60860" w:rsidRDefault="004416D3" w:rsidP="00577995">
          <w:r>
            <w:t>Geonovum – KOOP</w:t>
          </w:r>
        </w:p>
      </w:tc>
    </w:tr>
    <w:tr w:rsidR="004416D3" w:rsidRPr="00B60860" w14:paraId="3DC3E4A8" w14:textId="77777777" w:rsidTr="00C80AA7">
      <w:trPr>
        <w:cantSplit/>
      </w:trPr>
      <w:tc>
        <w:tcPr>
          <w:tcW w:w="1134" w:type="dxa"/>
          <w:shd w:val="clear" w:color="auto" w:fill="auto"/>
        </w:tcPr>
        <w:p w14:paraId="4B87AEFA" w14:textId="77777777" w:rsidR="004416D3" w:rsidRPr="00CA6C0C" w:rsidRDefault="004416D3" w:rsidP="00577995">
          <w:r>
            <w:t>Datum</w:t>
          </w:r>
        </w:p>
      </w:tc>
      <w:tc>
        <w:tcPr>
          <w:tcW w:w="3118" w:type="dxa"/>
          <w:shd w:val="clear" w:color="auto" w:fill="auto"/>
        </w:tcPr>
        <w:p w14:paraId="2F507C78" w14:textId="1B3FCC36" w:rsidR="004416D3" w:rsidRPr="00CA6C0C" w:rsidRDefault="004416D3" w:rsidP="00577995">
          <w:r>
            <w:fldChar w:fldCharType="begin"/>
          </w:r>
          <w:r>
            <w:instrText xml:space="preserve"> SAVEDATE \@ "d MMMM yyyy" </w:instrText>
          </w:r>
          <w:r>
            <w:fldChar w:fldCharType="separate"/>
          </w:r>
          <w:r w:rsidR="008359E0">
            <w:rPr>
              <w:noProof/>
            </w:rPr>
            <w:t>3 juni 2021</w:t>
          </w:r>
          <w:r>
            <w:fldChar w:fldCharType="end"/>
          </w:r>
        </w:p>
      </w:tc>
    </w:tr>
  </w:tbl>
  <w:p w14:paraId="1F27CB70" w14:textId="77777777" w:rsidR="004416D3" w:rsidRDefault="004416D3"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69BE" w14:textId="2E8B9F26" w:rsidR="004416D3" w:rsidRDefault="004416D3"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1E03">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1E03">
      <w:rPr>
        <w:noProof/>
      </w:rPr>
      <w:t>STandaard Officiële Publicaties met specifieke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359E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D171" w14:textId="15896C24" w:rsidR="004416D3" w:rsidRDefault="004416D3" w:rsidP="00C80AA7">
    <w:pPr>
      <w:pStyle w:val="Koptekst"/>
    </w:pPr>
    <w:r w:rsidRPr="00A771D1">
      <w:t>Toepassingsprofiel</w:t>
    </w:r>
    <w:r w:rsidRPr="002F3B2E">
      <w:t xml:space="preserve"> </w:t>
    </w:r>
    <w:r w:rsidRPr="049A10CD">
      <w:fldChar w:fldCharType="begin"/>
    </w:r>
    <w:r>
      <w:rPr>
        <w:noProof/>
      </w:rPr>
      <w:instrText xml:space="preserve"> DOCVARIABLE ID01 </w:instrText>
    </w:r>
    <w:r w:rsidRPr="049A10CD">
      <w:fldChar w:fldCharType="separate"/>
    </w:r>
    <w:r w:rsidR="005F1E03">
      <w:rPr>
        <w:noProof/>
      </w:rPr>
      <w:t>AMvB/MR</w:t>
    </w:r>
    <w:r w:rsidRPr="049A10CD">
      <w:fldChar w:fldCharType="end"/>
    </w:r>
    <w:r>
      <w:t xml:space="preserve"> | </w:t>
    </w:r>
    <w:r w:rsidRPr="049A10CD">
      <w:fldChar w:fldCharType="begin"/>
    </w:r>
    <w:r>
      <w:rPr>
        <w:noProof/>
      </w:rPr>
      <w:instrText xml:space="preserve"> DOCVARIABLE ID04 </w:instrText>
    </w:r>
    <w:r w:rsidRPr="049A10CD">
      <w:fldChar w:fldCharType="separate"/>
    </w:r>
    <w:r w:rsidR="005F1E03">
      <w:rPr>
        <w:noProof/>
      </w:rPr>
      <w:t>2.0.2-rc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5F1E03">
      <w:rPr>
        <w:noProof/>
      </w:rPr>
      <w:t>STandaard Officiële Publicaties met specifieke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8359E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F488BE96"/>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
  </w:num>
  <w:num w:numId="3">
    <w:abstractNumId w:val="23"/>
  </w:num>
  <w:num w:numId="4">
    <w:abstractNumId w:val="7"/>
  </w:num>
  <w:num w:numId="5">
    <w:abstractNumId w:val="2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8"/>
  </w:num>
  <w:num w:numId="9">
    <w:abstractNumId w:val="1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3"/>
  </w:num>
  <w:num w:numId="13">
    <w:abstractNumId w:val="2"/>
  </w:num>
  <w:num w:numId="14">
    <w:abstractNumId w:val="14"/>
  </w:num>
  <w:num w:numId="15">
    <w:abstractNumId w:val="8"/>
  </w:num>
  <w:num w:numId="16">
    <w:abstractNumId w:val="11"/>
  </w:num>
  <w:num w:numId="17">
    <w:abstractNumId w:val="20"/>
  </w:num>
  <w:num w:numId="18">
    <w:abstractNumId w:val="16"/>
  </w:num>
  <w:num w:numId="19">
    <w:abstractNumId w:val="10"/>
  </w:num>
  <w:num w:numId="20">
    <w:abstractNumId w:val="5"/>
  </w:num>
  <w:num w:numId="21">
    <w:abstractNumId w:val="1"/>
  </w:num>
  <w:num w:numId="22">
    <w:abstractNumId w:val="12"/>
  </w:num>
  <w:num w:numId="23">
    <w:abstractNumId w:val="24"/>
  </w:num>
  <w:num w:numId="24">
    <w:abstractNumId w:val="15"/>
  </w:num>
  <w:num w:numId="25">
    <w:abstractNumId w:val="19"/>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21"/>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AMvB/MR"/>
    <w:docVar w:name="ID01_CAPS" w:val="AMvB/MR"/>
    <w:docVar w:name="ID01+" w:val="de AMvB/MR"/>
    <w:docVar w:name="ID01+_CAPS" w:val="De AMvB/MR"/>
    <w:docVar w:name="ID02" w:val="de"/>
    <w:docVar w:name="ID03" w:val="am"/>
    <w:docVar w:name="ID04" w:val="2.0.2-rc"/>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DB3"/>
    <w:rsid w:val="000060C7"/>
    <w:rsid w:val="000067A6"/>
    <w:rsid w:val="00006D82"/>
    <w:rsid w:val="000104E4"/>
    <w:rsid w:val="00010818"/>
    <w:rsid w:val="00011189"/>
    <w:rsid w:val="000112CC"/>
    <w:rsid w:val="0001173D"/>
    <w:rsid w:val="00011B02"/>
    <w:rsid w:val="0001220E"/>
    <w:rsid w:val="00012234"/>
    <w:rsid w:val="00012390"/>
    <w:rsid w:val="00012D0A"/>
    <w:rsid w:val="00013380"/>
    <w:rsid w:val="000134C3"/>
    <w:rsid w:val="00013828"/>
    <w:rsid w:val="00013C31"/>
    <w:rsid w:val="00013F1C"/>
    <w:rsid w:val="000144B1"/>
    <w:rsid w:val="00014F8D"/>
    <w:rsid w:val="000154D8"/>
    <w:rsid w:val="00016C48"/>
    <w:rsid w:val="00017288"/>
    <w:rsid w:val="00017778"/>
    <w:rsid w:val="00017BF7"/>
    <w:rsid w:val="00020A25"/>
    <w:rsid w:val="00021D34"/>
    <w:rsid w:val="00021E80"/>
    <w:rsid w:val="00021F1B"/>
    <w:rsid w:val="00022413"/>
    <w:rsid w:val="00022E87"/>
    <w:rsid w:val="00023125"/>
    <w:rsid w:val="000245AF"/>
    <w:rsid w:val="000249C6"/>
    <w:rsid w:val="00024DDB"/>
    <w:rsid w:val="000255D4"/>
    <w:rsid w:val="0002577A"/>
    <w:rsid w:val="000257AF"/>
    <w:rsid w:val="000263B1"/>
    <w:rsid w:val="00026469"/>
    <w:rsid w:val="000309A8"/>
    <w:rsid w:val="00030DF8"/>
    <w:rsid w:val="00031413"/>
    <w:rsid w:val="0003249B"/>
    <w:rsid w:val="000343B2"/>
    <w:rsid w:val="00035B5E"/>
    <w:rsid w:val="00035E6A"/>
    <w:rsid w:val="00035F51"/>
    <w:rsid w:val="000361E2"/>
    <w:rsid w:val="00036576"/>
    <w:rsid w:val="000365AA"/>
    <w:rsid w:val="000370E7"/>
    <w:rsid w:val="0004014B"/>
    <w:rsid w:val="00041DD1"/>
    <w:rsid w:val="00041FA1"/>
    <w:rsid w:val="00043367"/>
    <w:rsid w:val="00043AA1"/>
    <w:rsid w:val="00044170"/>
    <w:rsid w:val="0004595B"/>
    <w:rsid w:val="00045E9F"/>
    <w:rsid w:val="000464A2"/>
    <w:rsid w:val="00046EE3"/>
    <w:rsid w:val="00047A4A"/>
    <w:rsid w:val="00047D86"/>
    <w:rsid w:val="00047E71"/>
    <w:rsid w:val="00050760"/>
    <w:rsid w:val="00051684"/>
    <w:rsid w:val="00053581"/>
    <w:rsid w:val="00053670"/>
    <w:rsid w:val="00053ED2"/>
    <w:rsid w:val="00054566"/>
    <w:rsid w:val="00054884"/>
    <w:rsid w:val="000548F8"/>
    <w:rsid w:val="00054DC0"/>
    <w:rsid w:val="00055CDA"/>
    <w:rsid w:val="00055EDA"/>
    <w:rsid w:val="00056D6C"/>
    <w:rsid w:val="0005746B"/>
    <w:rsid w:val="00057BCB"/>
    <w:rsid w:val="00057D74"/>
    <w:rsid w:val="000600FC"/>
    <w:rsid w:val="000608FF"/>
    <w:rsid w:val="00060BAB"/>
    <w:rsid w:val="000620B6"/>
    <w:rsid w:val="00063455"/>
    <w:rsid w:val="00063A47"/>
    <w:rsid w:val="00064286"/>
    <w:rsid w:val="0006519A"/>
    <w:rsid w:val="0006627B"/>
    <w:rsid w:val="000668DB"/>
    <w:rsid w:val="00066B0B"/>
    <w:rsid w:val="00067015"/>
    <w:rsid w:val="00067676"/>
    <w:rsid w:val="000677E5"/>
    <w:rsid w:val="0007111C"/>
    <w:rsid w:val="00071D0C"/>
    <w:rsid w:val="0007206C"/>
    <w:rsid w:val="00072973"/>
    <w:rsid w:val="00073801"/>
    <w:rsid w:val="00074689"/>
    <w:rsid w:val="00075786"/>
    <w:rsid w:val="00075F31"/>
    <w:rsid w:val="00076B1B"/>
    <w:rsid w:val="000772F7"/>
    <w:rsid w:val="000774B5"/>
    <w:rsid w:val="00080327"/>
    <w:rsid w:val="00081033"/>
    <w:rsid w:val="00081567"/>
    <w:rsid w:val="00081A1A"/>
    <w:rsid w:val="00081B6A"/>
    <w:rsid w:val="00081FDA"/>
    <w:rsid w:val="00082124"/>
    <w:rsid w:val="00082308"/>
    <w:rsid w:val="000848A7"/>
    <w:rsid w:val="00085125"/>
    <w:rsid w:val="000855D7"/>
    <w:rsid w:val="00085C46"/>
    <w:rsid w:val="00085DC5"/>
    <w:rsid w:val="0009034B"/>
    <w:rsid w:val="0009073F"/>
    <w:rsid w:val="00090A13"/>
    <w:rsid w:val="000917D7"/>
    <w:rsid w:val="00092997"/>
    <w:rsid w:val="00092B6F"/>
    <w:rsid w:val="00092C89"/>
    <w:rsid w:val="00093042"/>
    <w:rsid w:val="00093315"/>
    <w:rsid w:val="00093777"/>
    <w:rsid w:val="00093EB8"/>
    <w:rsid w:val="0009645D"/>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93"/>
    <w:rsid w:val="000B39CB"/>
    <w:rsid w:val="000B437C"/>
    <w:rsid w:val="000B4E74"/>
    <w:rsid w:val="000B4F2A"/>
    <w:rsid w:val="000B51B2"/>
    <w:rsid w:val="000B5CB0"/>
    <w:rsid w:val="000B60D4"/>
    <w:rsid w:val="000B6AB2"/>
    <w:rsid w:val="000B6CB3"/>
    <w:rsid w:val="000B6FB1"/>
    <w:rsid w:val="000C0794"/>
    <w:rsid w:val="000C0F26"/>
    <w:rsid w:val="000C1987"/>
    <w:rsid w:val="000C1EF1"/>
    <w:rsid w:val="000C261F"/>
    <w:rsid w:val="000C2DE9"/>
    <w:rsid w:val="000C33FF"/>
    <w:rsid w:val="000C4EAC"/>
    <w:rsid w:val="000C506E"/>
    <w:rsid w:val="000C5DE9"/>
    <w:rsid w:val="000C63AB"/>
    <w:rsid w:val="000C6BC5"/>
    <w:rsid w:val="000C7EBF"/>
    <w:rsid w:val="000D15FB"/>
    <w:rsid w:val="000D2553"/>
    <w:rsid w:val="000D3C52"/>
    <w:rsid w:val="000D3CA9"/>
    <w:rsid w:val="000D7119"/>
    <w:rsid w:val="000D796F"/>
    <w:rsid w:val="000E14B0"/>
    <w:rsid w:val="000E1AE3"/>
    <w:rsid w:val="000E2387"/>
    <w:rsid w:val="000E31FA"/>
    <w:rsid w:val="000E3E60"/>
    <w:rsid w:val="000E4DCA"/>
    <w:rsid w:val="000E54E9"/>
    <w:rsid w:val="000E5796"/>
    <w:rsid w:val="000E63CD"/>
    <w:rsid w:val="000E709F"/>
    <w:rsid w:val="000E7A60"/>
    <w:rsid w:val="000F0422"/>
    <w:rsid w:val="000F1112"/>
    <w:rsid w:val="000F2780"/>
    <w:rsid w:val="000F2815"/>
    <w:rsid w:val="000F2BB5"/>
    <w:rsid w:val="000F3394"/>
    <w:rsid w:val="000F33FE"/>
    <w:rsid w:val="000F39DC"/>
    <w:rsid w:val="000F3A7E"/>
    <w:rsid w:val="000F4526"/>
    <w:rsid w:val="000F4AF5"/>
    <w:rsid w:val="000F4CDD"/>
    <w:rsid w:val="000F526C"/>
    <w:rsid w:val="000F5E94"/>
    <w:rsid w:val="000F6115"/>
    <w:rsid w:val="000F6A9F"/>
    <w:rsid w:val="000F72B9"/>
    <w:rsid w:val="000F73E6"/>
    <w:rsid w:val="00101267"/>
    <w:rsid w:val="00101302"/>
    <w:rsid w:val="00101413"/>
    <w:rsid w:val="00101B5C"/>
    <w:rsid w:val="00101BF7"/>
    <w:rsid w:val="00101F10"/>
    <w:rsid w:val="001025C4"/>
    <w:rsid w:val="00102C09"/>
    <w:rsid w:val="00104C66"/>
    <w:rsid w:val="001059CC"/>
    <w:rsid w:val="00106245"/>
    <w:rsid w:val="001065A8"/>
    <w:rsid w:val="0010683D"/>
    <w:rsid w:val="00106C4A"/>
    <w:rsid w:val="00107028"/>
    <w:rsid w:val="001071EE"/>
    <w:rsid w:val="0010775D"/>
    <w:rsid w:val="0011012A"/>
    <w:rsid w:val="001105E6"/>
    <w:rsid w:val="0011091D"/>
    <w:rsid w:val="0011097D"/>
    <w:rsid w:val="00112020"/>
    <w:rsid w:val="0011285B"/>
    <w:rsid w:val="00112EBC"/>
    <w:rsid w:val="00113330"/>
    <w:rsid w:val="00113D14"/>
    <w:rsid w:val="00113E1E"/>
    <w:rsid w:val="00114EC6"/>
    <w:rsid w:val="0011565A"/>
    <w:rsid w:val="00116B3F"/>
    <w:rsid w:val="00116F13"/>
    <w:rsid w:val="0012016D"/>
    <w:rsid w:val="0012074D"/>
    <w:rsid w:val="00120DF0"/>
    <w:rsid w:val="00121BC8"/>
    <w:rsid w:val="00122403"/>
    <w:rsid w:val="001226B7"/>
    <w:rsid w:val="00122BF5"/>
    <w:rsid w:val="00125718"/>
    <w:rsid w:val="00125F5C"/>
    <w:rsid w:val="00127024"/>
    <w:rsid w:val="00127DF3"/>
    <w:rsid w:val="001300FD"/>
    <w:rsid w:val="00130200"/>
    <w:rsid w:val="00130473"/>
    <w:rsid w:val="001317CC"/>
    <w:rsid w:val="00132CAC"/>
    <w:rsid w:val="00133381"/>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5054"/>
    <w:rsid w:val="00145566"/>
    <w:rsid w:val="00145E4A"/>
    <w:rsid w:val="0014607D"/>
    <w:rsid w:val="0014671B"/>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1369"/>
    <w:rsid w:val="00162560"/>
    <w:rsid w:val="00162CB5"/>
    <w:rsid w:val="00162E31"/>
    <w:rsid w:val="00163039"/>
    <w:rsid w:val="001631FA"/>
    <w:rsid w:val="00163887"/>
    <w:rsid w:val="00163BB9"/>
    <w:rsid w:val="00164C4E"/>
    <w:rsid w:val="00164FF2"/>
    <w:rsid w:val="001653AA"/>
    <w:rsid w:val="00166180"/>
    <w:rsid w:val="001667E6"/>
    <w:rsid w:val="00166DD5"/>
    <w:rsid w:val="00167C71"/>
    <w:rsid w:val="00170121"/>
    <w:rsid w:val="00170865"/>
    <w:rsid w:val="00170881"/>
    <w:rsid w:val="00170AA7"/>
    <w:rsid w:val="001715CC"/>
    <w:rsid w:val="00171DC5"/>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7D2"/>
    <w:rsid w:val="00183CD6"/>
    <w:rsid w:val="00184BD0"/>
    <w:rsid w:val="00184FE9"/>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5127"/>
    <w:rsid w:val="001A6148"/>
    <w:rsid w:val="001A63CD"/>
    <w:rsid w:val="001A7270"/>
    <w:rsid w:val="001A768A"/>
    <w:rsid w:val="001B06A1"/>
    <w:rsid w:val="001B0E2C"/>
    <w:rsid w:val="001B1257"/>
    <w:rsid w:val="001B1F85"/>
    <w:rsid w:val="001B205A"/>
    <w:rsid w:val="001B499F"/>
    <w:rsid w:val="001B4D7C"/>
    <w:rsid w:val="001B524B"/>
    <w:rsid w:val="001B5578"/>
    <w:rsid w:val="001B5E8C"/>
    <w:rsid w:val="001B6309"/>
    <w:rsid w:val="001B632F"/>
    <w:rsid w:val="001B76C5"/>
    <w:rsid w:val="001B776D"/>
    <w:rsid w:val="001B7BA6"/>
    <w:rsid w:val="001B7CB5"/>
    <w:rsid w:val="001B7CC8"/>
    <w:rsid w:val="001C000E"/>
    <w:rsid w:val="001C04A7"/>
    <w:rsid w:val="001C0D27"/>
    <w:rsid w:val="001C0FD0"/>
    <w:rsid w:val="001C1EE0"/>
    <w:rsid w:val="001C266A"/>
    <w:rsid w:val="001C2A1A"/>
    <w:rsid w:val="001C30FA"/>
    <w:rsid w:val="001C4135"/>
    <w:rsid w:val="001C4B4B"/>
    <w:rsid w:val="001C4BF1"/>
    <w:rsid w:val="001C4F82"/>
    <w:rsid w:val="001C57FA"/>
    <w:rsid w:val="001C77E3"/>
    <w:rsid w:val="001C7AC9"/>
    <w:rsid w:val="001D012B"/>
    <w:rsid w:val="001D1355"/>
    <w:rsid w:val="001D1F9A"/>
    <w:rsid w:val="001D2F3E"/>
    <w:rsid w:val="001D33F0"/>
    <w:rsid w:val="001D38AF"/>
    <w:rsid w:val="001D3D0C"/>
    <w:rsid w:val="001D3F6B"/>
    <w:rsid w:val="001D47CF"/>
    <w:rsid w:val="001D4CFD"/>
    <w:rsid w:val="001D6E8B"/>
    <w:rsid w:val="001D6EDD"/>
    <w:rsid w:val="001D7B5D"/>
    <w:rsid w:val="001E0A93"/>
    <w:rsid w:val="001E15F0"/>
    <w:rsid w:val="001E28BF"/>
    <w:rsid w:val="001E33B1"/>
    <w:rsid w:val="001E3604"/>
    <w:rsid w:val="001E4668"/>
    <w:rsid w:val="001E52E1"/>
    <w:rsid w:val="001E5999"/>
    <w:rsid w:val="001E5A88"/>
    <w:rsid w:val="001E61EA"/>
    <w:rsid w:val="001E6314"/>
    <w:rsid w:val="001E6C7C"/>
    <w:rsid w:val="001E72D3"/>
    <w:rsid w:val="001F0032"/>
    <w:rsid w:val="001F092A"/>
    <w:rsid w:val="001F119F"/>
    <w:rsid w:val="001F1B6D"/>
    <w:rsid w:val="001F3169"/>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951"/>
    <w:rsid w:val="00206783"/>
    <w:rsid w:val="002067C8"/>
    <w:rsid w:val="00206A75"/>
    <w:rsid w:val="00206ABC"/>
    <w:rsid w:val="00207781"/>
    <w:rsid w:val="00207F68"/>
    <w:rsid w:val="00210271"/>
    <w:rsid w:val="002106E1"/>
    <w:rsid w:val="002107D3"/>
    <w:rsid w:val="00211A35"/>
    <w:rsid w:val="00211D5E"/>
    <w:rsid w:val="002121C1"/>
    <w:rsid w:val="002124C1"/>
    <w:rsid w:val="00212A05"/>
    <w:rsid w:val="00212B98"/>
    <w:rsid w:val="00212C63"/>
    <w:rsid w:val="0021446E"/>
    <w:rsid w:val="00214AA3"/>
    <w:rsid w:val="00214B23"/>
    <w:rsid w:val="00215268"/>
    <w:rsid w:val="002160BB"/>
    <w:rsid w:val="0021620B"/>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995"/>
    <w:rsid w:val="00231C00"/>
    <w:rsid w:val="00232E83"/>
    <w:rsid w:val="00233A44"/>
    <w:rsid w:val="00234603"/>
    <w:rsid w:val="0023648D"/>
    <w:rsid w:val="002367CE"/>
    <w:rsid w:val="00236AF5"/>
    <w:rsid w:val="00236C5B"/>
    <w:rsid w:val="00236D01"/>
    <w:rsid w:val="00240883"/>
    <w:rsid w:val="002409EA"/>
    <w:rsid w:val="00240E73"/>
    <w:rsid w:val="00241759"/>
    <w:rsid w:val="00241B53"/>
    <w:rsid w:val="00242804"/>
    <w:rsid w:val="00242961"/>
    <w:rsid w:val="00242C3A"/>
    <w:rsid w:val="00242ED7"/>
    <w:rsid w:val="002437CD"/>
    <w:rsid w:val="0024406A"/>
    <w:rsid w:val="002440C0"/>
    <w:rsid w:val="00244826"/>
    <w:rsid w:val="00244E81"/>
    <w:rsid w:val="0024770E"/>
    <w:rsid w:val="00250B20"/>
    <w:rsid w:val="00251E97"/>
    <w:rsid w:val="00252FEA"/>
    <w:rsid w:val="00254663"/>
    <w:rsid w:val="00255B18"/>
    <w:rsid w:val="00255D7A"/>
    <w:rsid w:val="00255EED"/>
    <w:rsid w:val="00256195"/>
    <w:rsid w:val="00256D50"/>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5171"/>
    <w:rsid w:val="002755C9"/>
    <w:rsid w:val="00280A07"/>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63A7"/>
    <w:rsid w:val="00296A81"/>
    <w:rsid w:val="00296FBD"/>
    <w:rsid w:val="002970BD"/>
    <w:rsid w:val="002A1323"/>
    <w:rsid w:val="002A1D55"/>
    <w:rsid w:val="002A1F1D"/>
    <w:rsid w:val="002A1F70"/>
    <w:rsid w:val="002A2B3F"/>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494"/>
    <w:rsid w:val="002D2A53"/>
    <w:rsid w:val="002D6049"/>
    <w:rsid w:val="002D6575"/>
    <w:rsid w:val="002D691C"/>
    <w:rsid w:val="002D69A8"/>
    <w:rsid w:val="002D7279"/>
    <w:rsid w:val="002D7328"/>
    <w:rsid w:val="002E093A"/>
    <w:rsid w:val="002E2732"/>
    <w:rsid w:val="002E28CD"/>
    <w:rsid w:val="002E302B"/>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EF0"/>
    <w:rsid w:val="002F1F53"/>
    <w:rsid w:val="002F223E"/>
    <w:rsid w:val="002F2BFA"/>
    <w:rsid w:val="002F3494"/>
    <w:rsid w:val="002F3B2E"/>
    <w:rsid w:val="002F3CA5"/>
    <w:rsid w:val="002F4DC6"/>
    <w:rsid w:val="002F5E37"/>
    <w:rsid w:val="002F6D10"/>
    <w:rsid w:val="002F74A5"/>
    <w:rsid w:val="002F77FC"/>
    <w:rsid w:val="002F7809"/>
    <w:rsid w:val="00301A8C"/>
    <w:rsid w:val="00301B29"/>
    <w:rsid w:val="00301B45"/>
    <w:rsid w:val="003029CD"/>
    <w:rsid w:val="00302F54"/>
    <w:rsid w:val="00303309"/>
    <w:rsid w:val="00303AEE"/>
    <w:rsid w:val="00304DC1"/>
    <w:rsid w:val="003051EF"/>
    <w:rsid w:val="00305A7C"/>
    <w:rsid w:val="0030612E"/>
    <w:rsid w:val="00306FD5"/>
    <w:rsid w:val="00307EE7"/>
    <w:rsid w:val="003102B9"/>
    <w:rsid w:val="003106A1"/>
    <w:rsid w:val="003110DA"/>
    <w:rsid w:val="00312019"/>
    <w:rsid w:val="003128B8"/>
    <w:rsid w:val="00313AE9"/>
    <w:rsid w:val="00313CF4"/>
    <w:rsid w:val="00314145"/>
    <w:rsid w:val="00314E90"/>
    <w:rsid w:val="003155AA"/>
    <w:rsid w:val="00315ACA"/>
    <w:rsid w:val="003168AD"/>
    <w:rsid w:val="00317727"/>
    <w:rsid w:val="00317B3A"/>
    <w:rsid w:val="00320568"/>
    <w:rsid w:val="00320CE4"/>
    <w:rsid w:val="003211E0"/>
    <w:rsid w:val="00321B8A"/>
    <w:rsid w:val="00322D13"/>
    <w:rsid w:val="00322EDF"/>
    <w:rsid w:val="00323A50"/>
    <w:rsid w:val="00323F5E"/>
    <w:rsid w:val="0032590F"/>
    <w:rsid w:val="003259ED"/>
    <w:rsid w:val="0032685B"/>
    <w:rsid w:val="00326D3D"/>
    <w:rsid w:val="003300DB"/>
    <w:rsid w:val="003300F9"/>
    <w:rsid w:val="003301AC"/>
    <w:rsid w:val="003301F5"/>
    <w:rsid w:val="00330CAB"/>
    <w:rsid w:val="0033149C"/>
    <w:rsid w:val="00331D05"/>
    <w:rsid w:val="00332387"/>
    <w:rsid w:val="00335D91"/>
    <w:rsid w:val="0033601D"/>
    <w:rsid w:val="00336976"/>
    <w:rsid w:val="00337078"/>
    <w:rsid w:val="003375C1"/>
    <w:rsid w:val="003376D1"/>
    <w:rsid w:val="00340F55"/>
    <w:rsid w:val="00340FA3"/>
    <w:rsid w:val="003410FD"/>
    <w:rsid w:val="0034290A"/>
    <w:rsid w:val="00343165"/>
    <w:rsid w:val="00343BCA"/>
    <w:rsid w:val="00344168"/>
    <w:rsid w:val="00344518"/>
    <w:rsid w:val="00345C17"/>
    <w:rsid w:val="003461B5"/>
    <w:rsid w:val="0034688E"/>
    <w:rsid w:val="00346ADD"/>
    <w:rsid w:val="003472DA"/>
    <w:rsid w:val="003505F6"/>
    <w:rsid w:val="00350BB2"/>
    <w:rsid w:val="003512DE"/>
    <w:rsid w:val="00351A13"/>
    <w:rsid w:val="00351EA7"/>
    <w:rsid w:val="00352B9B"/>
    <w:rsid w:val="00353F5A"/>
    <w:rsid w:val="0035405E"/>
    <w:rsid w:val="00355532"/>
    <w:rsid w:val="003556F7"/>
    <w:rsid w:val="0035587E"/>
    <w:rsid w:val="0035631E"/>
    <w:rsid w:val="00356D60"/>
    <w:rsid w:val="00356EF7"/>
    <w:rsid w:val="00360270"/>
    <w:rsid w:val="003614D8"/>
    <w:rsid w:val="0036172C"/>
    <w:rsid w:val="00362177"/>
    <w:rsid w:val="003638CE"/>
    <w:rsid w:val="003638F1"/>
    <w:rsid w:val="00363946"/>
    <w:rsid w:val="00365235"/>
    <w:rsid w:val="0036527B"/>
    <w:rsid w:val="0036557E"/>
    <w:rsid w:val="00365848"/>
    <w:rsid w:val="00365993"/>
    <w:rsid w:val="00366146"/>
    <w:rsid w:val="003662A1"/>
    <w:rsid w:val="003665D8"/>
    <w:rsid w:val="003666E4"/>
    <w:rsid w:val="003669E0"/>
    <w:rsid w:val="00367283"/>
    <w:rsid w:val="0036797A"/>
    <w:rsid w:val="00367A22"/>
    <w:rsid w:val="0037059A"/>
    <w:rsid w:val="0037143E"/>
    <w:rsid w:val="003718C4"/>
    <w:rsid w:val="00371EBD"/>
    <w:rsid w:val="00372350"/>
    <w:rsid w:val="003728F3"/>
    <w:rsid w:val="00372B9E"/>
    <w:rsid w:val="00372FB7"/>
    <w:rsid w:val="00373A71"/>
    <w:rsid w:val="0037436D"/>
    <w:rsid w:val="00374710"/>
    <w:rsid w:val="00374AF5"/>
    <w:rsid w:val="00374EBC"/>
    <w:rsid w:val="00375984"/>
    <w:rsid w:val="00375A06"/>
    <w:rsid w:val="00375C48"/>
    <w:rsid w:val="00376CAC"/>
    <w:rsid w:val="00376E4A"/>
    <w:rsid w:val="0037701B"/>
    <w:rsid w:val="00377443"/>
    <w:rsid w:val="0038063E"/>
    <w:rsid w:val="0038072F"/>
    <w:rsid w:val="003809EE"/>
    <w:rsid w:val="00381666"/>
    <w:rsid w:val="00382A20"/>
    <w:rsid w:val="00382B72"/>
    <w:rsid w:val="003834AB"/>
    <w:rsid w:val="003838F7"/>
    <w:rsid w:val="00384C5C"/>
    <w:rsid w:val="00384D3B"/>
    <w:rsid w:val="00385AAF"/>
    <w:rsid w:val="0038748C"/>
    <w:rsid w:val="00387581"/>
    <w:rsid w:val="00387827"/>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8EE"/>
    <w:rsid w:val="003B006E"/>
    <w:rsid w:val="003B1013"/>
    <w:rsid w:val="003B14EB"/>
    <w:rsid w:val="003B1ACB"/>
    <w:rsid w:val="003B2A48"/>
    <w:rsid w:val="003B43B4"/>
    <w:rsid w:val="003B4AB7"/>
    <w:rsid w:val="003B4F41"/>
    <w:rsid w:val="003B529C"/>
    <w:rsid w:val="003B5972"/>
    <w:rsid w:val="003B7D31"/>
    <w:rsid w:val="003C01BF"/>
    <w:rsid w:val="003C0680"/>
    <w:rsid w:val="003C15A6"/>
    <w:rsid w:val="003C2245"/>
    <w:rsid w:val="003C2842"/>
    <w:rsid w:val="003C3FF4"/>
    <w:rsid w:val="003C4034"/>
    <w:rsid w:val="003C42D5"/>
    <w:rsid w:val="003C450F"/>
    <w:rsid w:val="003C4854"/>
    <w:rsid w:val="003C5782"/>
    <w:rsid w:val="003C6272"/>
    <w:rsid w:val="003C6D60"/>
    <w:rsid w:val="003C6DC9"/>
    <w:rsid w:val="003C79A9"/>
    <w:rsid w:val="003D0B14"/>
    <w:rsid w:val="003D0D12"/>
    <w:rsid w:val="003D162F"/>
    <w:rsid w:val="003D2817"/>
    <w:rsid w:val="003D668B"/>
    <w:rsid w:val="003D66B9"/>
    <w:rsid w:val="003D6DA3"/>
    <w:rsid w:val="003E0129"/>
    <w:rsid w:val="003E0B0F"/>
    <w:rsid w:val="003E3A6B"/>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B4C"/>
    <w:rsid w:val="00402FEB"/>
    <w:rsid w:val="00403064"/>
    <w:rsid w:val="00403EDF"/>
    <w:rsid w:val="004048A4"/>
    <w:rsid w:val="004049A5"/>
    <w:rsid w:val="0041041D"/>
    <w:rsid w:val="0041063E"/>
    <w:rsid w:val="00412113"/>
    <w:rsid w:val="00413468"/>
    <w:rsid w:val="00413AC9"/>
    <w:rsid w:val="00413C56"/>
    <w:rsid w:val="0041412F"/>
    <w:rsid w:val="00414468"/>
    <w:rsid w:val="004145F7"/>
    <w:rsid w:val="00415507"/>
    <w:rsid w:val="00416307"/>
    <w:rsid w:val="0041656D"/>
    <w:rsid w:val="00417DFB"/>
    <w:rsid w:val="00420B84"/>
    <w:rsid w:val="00420CE9"/>
    <w:rsid w:val="00422036"/>
    <w:rsid w:val="00423239"/>
    <w:rsid w:val="00423A95"/>
    <w:rsid w:val="00423D69"/>
    <w:rsid w:val="004242B7"/>
    <w:rsid w:val="00424574"/>
    <w:rsid w:val="00424E6E"/>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EC5"/>
    <w:rsid w:val="0047061F"/>
    <w:rsid w:val="00471010"/>
    <w:rsid w:val="004710A2"/>
    <w:rsid w:val="004712B2"/>
    <w:rsid w:val="00471341"/>
    <w:rsid w:val="00471854"/>
    <w:rsid w:val="00471D87"/>
    <w:rsid w:val="00472769"/>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57DC"/>
    <w:rsid w:val="00485FEB"/>
    <w:rsid w:val="004866CD"/>
    <w:rsid w:val="0049061A"/>
    <w:rsid w:val="00490EA4"/>
    <w:rsid w:val="0049157E"/>
    <w:rsid w:val="0049194C"/>
    <w:rsid w:val="00491992"/>
    <w:rsid w:val="00491BD6"/>
    <w:rsid w:val="004920A1"/>
    <w:rsid w:val="00492E88"/>
    <w:rsid w:val="004937D1"/>
    <w:rsid w:val="00493D9A"/>
    <w:rsid w:val="00495A21"/>
    <w:rsid w:val="004A03C5"/>
    <w:rsid w:val="004A05B5"/>
    <w:rsid w:val="004A17AB"/>
    <w:rsid w:val="004A22D5"/>
    <w:rsid w:val="004A350C"/>
    <w:rsid w:val="004A357C"/>
    <w:rsid w:val="004A49CB"/>
    <w:rsid w:val="004A5FAC"/>
    <w:rsid w:val="004A6131"/>
    <w:rsid w:val="004A6454"/>
    <w:rsid w:val="004A6786"/>
    <w:rsid w:val="004A7ABD"/>
    <w:rsid w:val="004B0268"/>
    <w:rsid w:val="004B0A49"/>
    <w:rsid w:val="004B0DDD"/>
    <w:rsid w:val="004B0F65"/>
    <w:rsid w:val="004B0FBB"/>
    <w:rsid w:val="004B19FD"/>
    <w:rsid w:val="004B1DDE"/>
    <w:rsid w:val="004B2212"/>
    <w:rsid w:val="004B26A5"/>
    <w:rsid w:val="004B2A91"/>
    <w:rsid w:val="004B3AFC"/>
    <w:rsid w:val="004B4069"/>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B16"/>
    <w:rsid w:val="004C58CA"/>
    <w:rsid w:val="004C79E9"/>
    <w:rsid w:val="004D0F73"/>
    <w:rsid w:val="004D1935"/>
    <w:rsid w:val="004D2AA0"/>
    <w:rsid w:val="004D3640"/>
    <w:rsid w:val="004D386B"/>
    <w:rsid w:val="004D41BB"/>
    <w:rsid w:val="004D5699"/>
    <w:rsid w:val="004D5A1B"/>
    <w:rsid w:val="004D5B95"/>
    <w:rsid w:val="004D76A7"/>
    <w:rsid w:val="004D7ECD"/>
    <w:rsid w:val="004E000D"/>
    <w:rsid w:val="004E0C08"/>
    <w:rsid w:val="004E101B"/>
    <w:rsid w:val="004E20E0"/>
    <w:rsid w:val="004E2241"/>
    <w:rsid w:val="004E26E3"/>
    <w:rsid w:val="004E32EA"/>
    <w:rsid w:val="004E3541"/>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8FC"/>
    <w:rsid w:val="004F61F4"/>
    <w:rsid w:val="004F75DA"/>
    <w:rsid w:val="0050125E"/>
    <w:rsid w:val="00501D28"/>
    <w:rsid w:val="00501F35"/>
    <w:rsid w:val="00502501"/>
    <w:rsid w:val="00502798"/>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F16"/>
    <w:rsid w:val="00527282"/>
    <w:rsid w:val="005273DC"/>
    <w:rsid w:val="00527E06"/>
    <w:rsid w:val="00530946"/>
    <w:rsid w:val="005310C8"/>
    <w:rsid w:val="00531493"/>
    <w:rsid w:val="00531C50"/>
    <w:rsid w:val="00531EDC"/>
    <w:rsid w:val="00531FB5"/>
    <w:rsid w:val="00532681"/>
    <w:rsid w:val="005336F1"/>
    <w:rsid w:val="0053396F"/>
    <w:rsid w:val="00534624"/>
    <w:rsid w:val="00535A4A"/>
    <w:rsid w:val="0053624D"/>
    <w:rsid w:val="0053628D"/>
    <w:rsid w:val="0053780C"/>
    <w:rsid w:val="00541101"/>
    <w:rsid w:val="0054137E"/>
    <w:rsid w:val="00541AE3"/>
    <w:rsid w:val="00542382"/>
    <w:rsid w:val="005440B8"/>
    <w:rsid w:val="00545BA1"/>
    <w:rsid w:val="00545D39"/>
    <w:rsid w:val="00546CC0"/>
    <w:rsid w:val="005507EE"/>
    <w:rsid w:val="00550CE7"/>
    <w:rsid w:val="005519D4"/>
    <w:rsid w:val="00552166"/>
    <w:rsid w:val="005524E5"/>
    <w:rsid w:val="00552909"/>
    <w:rsid w:val="00552E06"/>
    <w:rsid w:val="00552E67"/>
    <w:rsid w:val="00553872"/>
    <w:rsid w:val="00553FD7"/>
    <w:rsid w:val="0055430A"/>
    <w:rsid w:val="0055522D"/>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54E6"/>
    <w:rsid w:val="00575B31"/>
    <w:rsid w:val="005760F5"/>
    <w:rsid w:val="00576534"/>
    <w:rsid w:val="00576DF8"/>
    <w:rsid w:val="00577639"/>
    <w:rsid w:val="005777FC"/>
    <w:rsid w:val="00577995"/>
    <w:rsid w:val="005801A1"/>
    <w:rsid w:val="0058133D"/>
    <w:rsid w:val="00581510"/>
    <w:rsid w:val="00584A8D"/>
    <w:rsid w:val="00585358"/>
    <w:rsid w:val="005859F8"/>
    <w:rsid w:val="00585B72"/>
    <w:rsid w:val="00586461"/>
    <w:rsid w:val="00586C65"/>
    <w:rsid w:val="00591F2B"/>
    <w:rsid w:val="0059202B"/>
    <w:rsid w:val="00593384"/>
    <w:rsid w:val="005963C9"/>
    <w:rsid w:val="00596CAA"/>
    <w:rsid w:val="005974CA"/>
    <w:rsid w:val="005A0250"/>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1A28"/>
    <w:rsid w:val="005B282B"/>
    <w:rsid w:val="005B2CC7"/>
    <w:rsid w:val="005B2DA4"/>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3E9"/>
    <w:rsid w:val="005C6EEA"/>
    <w:rsid w:val="005C6FA8"/>
    <w:rsid w:val="005D00C4"/>
    <w:rsid w:val="005D2FB8"/>
    <w:rsid w:val="005D385C"/>
    <w:rsid w:val="005D3D3B"/>
    <w:rsid w:val="005D4273"/>
    <w:rsid w:val="005D4D67"/>
    <w:rsid w:val="005D4E3C"/>
    <w:rsid w:val="005D5656"/>
    <w:rsid w:val="005D6127"/>
    <w:rsid w:val="005D6154"/>
    <w:rsid w:val="005D6DCD"/>
    <w:rsid w:val="005D7362"/>
    <w:rsid w:val="005D7D73"/>
    <w:rsid w:val="005E0C2B"/>
    <w:rsid w:val="005E2160"/>
    <w:rsid w:val="005E2843"/>
    <w:rsid w:val="005E28D2"/>
    <w:rsid w:val="005E28EA"/>
    <w:rsid w:val="005E47A6"/>
    <w:rsid w:val="005E4866"/>
    <w:rsid w:val="005E4DAB"/>
    <w:rsid w:val="005E5CC9"/>
    <w:rsid w:val="005E6625"/>
    <w:rsid w:val="005E66D6"/>
    <w:rsid w:val="005E6BA0"/>
    <w:rsid w:val="005E72F5"/>
    <w:rsid w:val="005E78CA"/>
    <w:rsid w:val="005E7E70"/>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6258"/>
    <w:rsid w:val="005F69CE"/>
    <w:rsid w:val="005F6BA5"/>
    <w:rsid w:val="005F7AF3"/>
    <w:rsid w:val="005F7C46"/>
    <w:rsid w:val="005F7DFB"/>
    <w:rsid w:val="0060048A"/>
    <w:rsid w:val="006017EB"/>
    <w:rsid w:val="00601DBF"/>
    <w:rsid w:val="006023AE"/>
    <w:rsid w:val="0060388F"/>
    <w:rsid w:val="00603A57"/>
    <w:rsid w:val="00603DE1"/>
    <w:rsid w:val="006040EE"/>
    <w:rsid w:val="00605E3B"/>
    <w:rsid w:val="00606460"/>
    <w:rsid w:val="00606A7B"/>
    <w:rsid w:val="00607F96"/>
    <w:rsid w:val="00610E04"/>
    <w:rsid w:val="00611128"/>
    <w:rsid w:val="00611588"/>
    <w:rsid w:val="00611BAD"/>
    <w:rsid w:val="00612C78"/>
    <w:rsid w:val="006137DE"/>
    <w:rsid w:val="00614498"/>
    <w:rsid w:val="00614563"/>
    <w:rsid w:val="00614716"/>
    <w:rsid w:val="00616286"/>
    <w:rsid w:val="00616CE2"/>
    <w:rsid w:val="00617E61"/>
    <w:rsid w:val="00620076"/>
    <w:rsid w:val="00620D45"/>
    <w:rsid w:val="006224A6"/>
    <w:rsid w:val="006236F1"/>
    <w:rsid w:val="006256FC"/>
    <w:rsid w:val="00625E22"/>
    <w:rsid w:val="00625E81"/>
    <w:rsid w:val="006267E2"/>
    <w:rsid w:val="00630BD2"/>
    <w:rsid w:val="00631069"/>
    <w:rsid w:val="00631588"/>
    <w:rsid w:val="00632249"/>
    <w:rsid w:val="00632EA7"/>
    <w:rsid w:val="00633AE8"/>
    <w:rsid w:val="006344C7"/>
    <w:rsid w:val="0063492D"/>
    <w:rsid w:val="00634B06"/>
    <w:rsid w:val="00636407"/>
    <w:rsid w:val="00636439"/>
    <w:rsid w:val="00636509"/>
    <w:rsid w:val="00637823"/>
    <w:rsid w:val="006401CA"/>
    <w:rsid w:val="00640201"/>
    <w:rsid w:val="006426AA"/>
    <w:rsid w:val="00642B5E"/>
    <w:rsid w:val="006434B8"/>
    <w:rsid w:val="00644548"/>
    <w:rsid w:val="00644708"/>
    <w:rsid w:val="006453FC"/>
    <w:rsid w:val="00645FAF"/>
    <w:rsid w:val="00646C47"/>
    <w:rsid w:val="00647017"/>
    <w:rsid w:val="0064781A"/>
    <w:rsid w:val="006478B1"/>
    <w:rsid w:val="00647FF6"/>
    <w:rsid w:val="006516B2"/>
    <w:rsid w:val="00652EFF"/>
    <w:rsid w:val="0065391F"/>
    <w:rsid w:val="00653FF6"/>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848"/>
    <w:rsid w:val="0067245F"/>
    <w:rsid w:val="00672AE0"/>
    <w:rsid w:val="00673486"/>
    <w:rsid w:val="0067406C"/>
    <w:rsid w:val="0067484E"/>
    <w:rsid w:val="006750F6"/>
    <w:rsid w:val="00675A53"/>
    <w:rsid w:val="00675CD3"/>
    <w:rsid w:val="00676010"/>
    <w:rsid w:val="006763DF"/>
    <w:rsid w:val="006763E4"/>
    <w:rsid w:val="00676762"/>
    <w:rsid w:val="00677368"/>
    <w:rsid w:val="0068040C"/>
    <w:rsid w:val="00680C8A"/>
    <w:rsid w:val="00680E48"/>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5D5"/>
    <w:rsid w:val="0069208A"/>
    <w:rsid w:val="0069365A"/>
    <w:rsid w:val="0069384E"/>
    <w:rsid w:val="00694672"/>
    <w:rsid w:val="006947AC"/>
    <w:rsid w:val="0069494A"/>
    <w:rsid w:val="00694BA4"/>
    <w:rsid w:val="00694D0A"/>
    <w:rsid w:val="0069522A"/>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4A8F"/>
    <w:rsid w:val="006A4BA7"/>
    <w:rsid w:val="006A4C94"/>
    <w:rsid w:val="006A5136"/>
    <w:rsid w:val="006A57D6"/>
    <w:rsid w:val="006A630B"/>
    <w:rsid w:val="006A65BD"/>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5DC"/>
    <w:rsid w:val="006D24C8"/>
    <w:rsid w:val="006D5420"/>
    <w:rsid w:val="006D60EE"/>
    <w:rsid w:val="006D69DA"/>
    <w:rsid w:val="006E0457"/>
    <w:rsid w:val="006E058F"/>
    <w:rsid w:val="006E0785"/>
    <w:rsid w:val="006E1788"/>
    <w:rsid w:val="006E2A29"/>
    <w:rsid w:val="006E3D03"/>
    <w:rsid w:val="006E3DBB"/>
    <w:rsid w:val="006E3EB2"/>
    <w:rsid w:val="006E40C8"/>
    <w:rsid w:val="006E4621"/>
    <w:rsid w:val="006E6D6E"/>
    <w:rsid w:val="006E6F82"/>
    <w:rsid w:val="006E701A"/>
    <w:rsid w:val="006E7B1D"/>
    <w:rsid w:val="006E7CB2"/>
    <w:rsid w:val="006F03ED"/>
    <w:rsid w:val="006F06CE"/>
    <w:rsid w:val="006F1E47"/>
    <w:rsid w:val="006F1E76"/>
    <w:rsid w:val="006F29A1"/>
    <w:rsid w:val="006F2ABC"/>
    <w:rsid w:val="006F2D04"/>
    <w:rsid w:val="006F3F44"/>
    <w:rsid w:val="006F44F7"/>
    <w:rsid w:val="006F754C"/>
    <w:rsid w:val="006F7628"/>
    <w:rsid w:val="006F7EB3"/>
    <w:rsid w:val="00700107"/>
    <w:rsid w:val="00700497"/>
    <w:rsid w:val="0070181C"/>
    <w:rsid w:val="00702CCE"/>
    <w:rsid w:val="00703283"/>
    <w:rsid w:val="00703FD7"/>
    <w:rsid w:val="00705726"/>
    <w:rsid w:val="00705CAC"/>
    <w:rsid w:val="007065D8"/>
    <w:rsid w:val="00706E29"/>
    <w:rsid w:val="00706E2A"/>
    <w:rsid w:val="0071005A"/>
    <w:rsid w:val="00710201"/>
    <w:rsid w:val="00710524"/>
    <w:rsid w:val="00710F2C"/>
    <w:rsid w:val="00711A61"/>
    <w:rsid w:val="00711AEB"/>
    <w:rsid w:val="007139C2"/>
    <w:rsid w:val="00713F5C"/>
    <w:rsid w:val="007149DD"/>
    <w:rsid w:val="00717152"/>
    <w:rsid w:val="00720BEA"/>
    <w:rsid w:val="00721793"/>
    <w:rsid w:val="00723AAA"/>
    <w:rsid w:val="00724CE9"/>
    <w:rsid w:val="00725461"/>
    <w:rsid w:val="00726250"/>
    <w:rsid w:val="00726482"/>
    <w:rsid w:val="007264EE"/>
    <w:rsid w:val="00726A52"/>
    <w:rsid w:val="007274A3"/>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6C4"/>
    <w:rsid w:val="0078079B"/>
    <w:rsid w:val="00782DB6"/>
    <w:rsid w:val="00783885"/>
    <w:rsid w:val="00785764"/>
    <w:rsid w:val="007857FE"/>
    <w:rsid w:val="00785CA5"/>
    <w:rsid w:val="00786187"/>
    <w:rsid w:val="007871A8"/>
    <w:rsid w:val="0078728E"/>
    <w:rsid w:val="007873B0"/>
    <w:rsid w:val="0078752C"/>
    <w:rsid w:val="00790381"/>
    <w:rsid w:val="007910E1"/>
    <w:rsid w:val="00791F87"/>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72FF"/>
    <w:rsid w:val="007A7ACA"/>
    <w:rsid w:val="007A7E87"/>
    <w:rsid w:val="007A7F8E"/>
    <w:rsid w:val="007B028B"/>
    <w:rsid w:val="007B10C7"/>
    <w:rsid w:val="007B12E3"/>
    <w:rsid w:val="007B1D63"/>
    <w:rsid w:val="007B1DB6"/>
    <w:rsid w:val="007B2601"/>
    <w:rsid w:val="007B39FB"/>
    <w:rsid w:val="007B556B"/>
    <w:rsid w:val="007B593E"/>
    <w:rsid w:val="007B74BD"/>
    <w:rsid w:val="007B7FE1"/>
    <w:rsid w:val="007C002F"/>
    <w:rsid w:val="007C023A"/>
    <w:rsid w:val="007C1137"/>
    <w:rsid w:val="007C1B6F"/>
    <w:rsid w:val="007C2097"/>
    <w:rsid w:val="007C27F8"/>
    <w:rsid w:val="007C2DFF"/>
    <w:rsid w:val="007C2FDA"/>
    <w:rsid w:val="007C371E"/>
    <w:rsid w:val="007C3E4A"/>
    <w:rsid w:val="007C5055"/>
    <w:rsid w:val="007C5878"/>
    <w:rsid w:val="007C6497"/>
    <w:rsid w:val="007C6BF7"/>
    <w:rsid w:val="007C742B"/>
    <w:rsid w:val="007D00AA"/>
    <w:rsid w:val="007D12D5"/>
    <w:rsid w:val="007D2CF9"/>
    <w:rsid w:val="007D4260"/>
    <w:rsid w:val="007D4E74"/>
    <w:rsid w:val="007D5009"/>
    <w:rsid w:val="007D54E8"/>
    <w:rsid w:val="007D55AF"/>
    <w:rsid w:val="007D56DC"/>
    <w:rsid w:val="007D636E"/>
    <w:rsid w:val="007D64F6"/>
    <w:rsid w:val="007D66CE"/>
    <w:rsid w:val="007D71E4"/>
    <w:rsid w:val="007D74D6"/>
    <w:rsid w:val="007D76B4"/>
    <w:rsid w:val="007E0ABD"/>
    <w:rsid w:val="007E2047"/>
    <w:rsid w:val="007E2228"/>
    <w:rsid w:val="007E22FB"/>
    <w:rsid w:val="007E2DBF"/>
    <w:rsid w:val="007E3F5A"/>
    <w:rsid w:val="007E461E"/>
    <w:rsid w:val="007E4A8D"/>
    <w:rsid w:val="007E5A8A"/>
    <w:rsid w:val="007E7409"/>
    <w:rsid w:val="007E7B84"/>
    <w:rsid w:val="007F010B"/>
    <w:rsid w:val="007F0CB1"/>
    <w:rsid w:val="007F0EDE"/>
    <w:rsid w:val="007F1312"/>
    <w:rsid w:val="007F1FCC"/>
    <w:rsid w:val="007F37E6"/>
    <w:rsid w:val="007F4D8B"/>
    <w:rsid w:val="007F4F0F"/>
    <w:rsid w:val="007F527F"/>
    <w:rsid w:val="007F6D79"/>
    <w:rsid w:val="007F701B"/>
    <w:rsid w:val="007F71A6"/>
    <w:rsid w:val="00800126"/>
    <w:rsid w:val="00800AB7"/>
    <w:rsid w:val="00801BCB"/>
    <w:rsid w:val="008028A9"/>
    <w:rsid w:val="00802CEB"/>
    <w:rsid w:val="00802FB6"/>
    <w:rsid w:val="00803514"/>
    <w:rsid w:val="008035BE"/>
    <w:rsid w:val="00803B1C"/>
    <w:rsid w:val="00803B36"/>
    <w:rsid w:val="00804F6C"/>
    <w:rsid w:val="008055FA"/>
    <w:rsid w:val="00805622"/>
    <w:rsid w:val="00805D46"/>
    <w:rsid w:val="0080743C"/>
    <w:rsid w:val="008109A8"/>
    <w:rsid w:val="00810C51"/>
    <w:rsid w:val="008113A3"/>
    <w:rsid w:val="008117B9"/>
    <w:rsid w:val="00811F8B"/>
    <w:rsid w:val="00812C11"/>
    <w:rsid w:val="00812DEE"/>
    <w:rsid w:val="00815063"/>
    <w:rsid w:val="00815241"/>
    <w:rsid w:val="00815759"/>
    <w:rsid w:val="00815D24"/>
    <w:rsid w:val="0081611D"/>
    <w:rsid w:val="00817167"/>
    <w:rsid w:val="00817B22"/>
    <w:rsid w:val="0082046B"/>
    <w:rsid w:val="00820BBA"/>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872"/>
    <w:rsid w:val="00843B5E"/>
    <w:rsid w:val="00843F53"/>
    <w:rsid w:val="008442FE"/>
    <w:rsid w:val="0084456F"/>
    <w:rsid w:val="0084557B"/>
    <w:rsid w:val="008458D0"/>
    <w:rsid w:val="00846193"/>
    <w:rsid w:val="00846B15"/>
    <w:rsid w:val="00850053"/>
    <w:rsid w:val="0085298B"/>
    <w:rsid w:val="00853125"/>
    <w:rsid w:val="00853F35"/>
    <w:rsid w:val="008540B3"/>
    <w:rsid w:val="00854949"/>
    <w:rsid w:val="00855512"/>
    <w:rsid w:val="00855B90"/>
    <w:rsid w:val="00855EA2"/>
    <w:rsid w:val="0085628A"/>
    <w:rsid w:val="008571A6"/>
    <w:rsid w:val="00860088"/>
    <w:rsid w:val="008614BE"/>
    <w:rsid w:val="008617C6"/>
    <w:rsid w:val="00861D59"/>
    <w:rsid w:val="008621C3"/>
    <w:rsid w:val="00862EFE"/>
    <w:rsid w:val="008667C6"/>
    <w:rsid w:val="00866D01"/>
    <w:rsid w:val="0087002F"/>
    <w:rsid w:val="0087077F"/>
    <w:rsid w:val="0087089F"/>
    <w:rsid w:val="0087161D"/>
    <w:rsid w:val="00872647"/>
    <w:rsid w:val="00872C34"/>
    <w:rsid w:val="008733A1"/>
    <w:rsid w:val="008736FB"/>
    <w:rsid w:val="00873E09"/>
    <w:rsid w:val="00874B43"/>
    <w:rsid w:val="00875D65"/>
    <w:rsid w:val="0088013F"/>
    <w:rsid w:val="00880C81"/>
    <w:rsid w:val="00880D00"/>
    <w:rsid w:val="00881910"/>
    <w:rsid w:val="00881EED"/>
    <w:rsid w:val="008827A1"/>
    <w:rsid w:val="00883464"/>
    <w:rsid w:val="00884066"/>
    <w:rsid w:val="00884581"/>
    <w:rsid w:val="00885AC3"/>
    <w:rsid w:val="008865E4"/>
    <w:rsid w:val="00886ABC"/>
    <w:rsid w:val="008870B1"/>
    <w:rsid w:val="00887EC6"/>
    <w:rsid w:val="0089003A"/>
    <w:rsid w:val="00890578"/>
    <w:rsid w:val="00890651"/>
    <w:rsid w:val="00890CA8"/>
    <w:rsid w:val="008912F1"/>
    <w:rsid w:val="00892073"/>
    <w:rsid w:val="008924BB"/>
    <w:rsid w:val="0089259E"/>
    <w:rsid w:val="0089288F"/>
    <w:rsid w:val="00892D6A"/>
    <w:rsid w:val="008937CA"/>
    <w:rsid w:val="008941AE"/>
    <w:rsid w:val="00895625"/>
    <w:rsid w:val="00897BB6"/>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18BA"/>
    <w:rsid w:val="008C36D4"/>
    <w:rsid w:val="008C3C04"/>
    <w:rsid w:val="008C3CCE"/>
    <w:rsid w:val="008C5AD3"/>
    <w:rsid w:val="008C689A"/>
    <w:rsid w:val="008C71AD"/>
    <w:rsid w:val="008D0818"/>
    <w:rsid w:val="008D0A38"/>
    <w:rsid w:val="008D129C"/>
    <w:rsid w:val="008D1C29"/>
    <w:rsid w:val="008D2478"/>
    <w:rsid w:val="008D2BA0"/>
    <w:rsid w:val="008D31AD"/>
    <w:rsid w:val="008D3F61"/>
    <w:rsid w:val="008D50D8"/>
    <w:rsid w:val="008D51EA"/>
    <w:rsid w:val="008D74AE"/>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315F"/>
    <w:rsid w:val="008F3E48"/>
    <w:rsid w:val="008F48FD"/>
    <w:rsid w:val="008F5058"/>
    <w:rsid w:val="008F5AA3"/>
    <w:rsid w:val="008F6D0A"/>
    <w:rsid w:val="008F72ED"/>
    <w:rsid w:val="008F7726"/>
    <w:rsid w:val="00901495"/>
    <w:rsid w:val="009020DE"/>
    <w:rsid w:val="00902411"/>
    <w:rsid w:val="00902D1E"/>
    <w:rsid w:val="0090377A"/>
    <w:rsid w:val="00904F46"/>
    <w:rsid w:val="0090642E"/>
    <w:rsid w:val="00907399"/>
    <w:rsid w:val="00907D54"/>
    <w:rsid w:val="00911562"/>
    <w:rsid w:val="00912072"/>
    <w:rsid w:val="009120C5"/>
    <w:rsid w:val="009124B8"/>
    <w:rsid w:val="00912D3D"/>
    <w:rsid w:val="00913293"/>
    <w:rsid w:val="00913747"/>
    <w:rsid w:val="009137E1"/>
    <w:rsid w:val="00913B62"/>
    <w:rsid w:val="00913C3A"/>
    <w:rsid w:val="00914173"/>
    <w:rsid w:val="00914672"/>
    <w:rsid w:val="00914FEB"/>
    <w:rsid w:val="009155D7"/>
    <w:rsid w:val="00915B8B"/>
    <w:rsid w:val="00916056"/>
    <w:rsid w:val="00916DED"/>
    <w:rsid w:val="009172A2"/>
    <w:rsid w:val="00920231"/>
    <w:rsid w:val="009205FA"/>
    <w:rsid w:val="00920F1A"/>
    <w:rsid w:val="00921038"/>
    <w:rsid w:val="009214F2"/>
    <w:rsid w:val="00922197"/>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FFA"/>
    <w:rsid w:val="009420EA"/>
    <w:rsid w:val="00942B00"/>
    <w:rsid w:val="009431D4"/>
    <w:rsid w:val="0094337B"/>
    <w:rsid w:val="00943794"/>
    <w:rsid w:val="0094385C"/>
    <w:rsid w:val="00943DB3"/>
    <w:rsid w:val="00944CBF"/>
    <w:rsid w:val="00944FAB"/>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30B3"/>
    <w:rsid w:val="00963FD2"/>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C16"/>
    <w:rsid w:val="009C20BB"/>
    <w:rsid w:val="009C29F7"/>
    <w:rsid w:val="009C3480"/>
    <w:rsid w:val="009C3A5E"/>
    <w:rsid w:val="009C3B37"/>
    <w:rsid w:val="009C3BA8"/>
    <w:rsid w:val="009C526C"/>
    <w:rsid w:val="009C5609"/>
    <w:rsid w:val="009C591D"/>
    <w:rsid w:val="009C5EE5"/>
    <w:rsid w:val="009C5FE3"/>
    <w:rsid w:val="009C67CE"/>
    <w:rsid w:val="009C6E29"/>
    <w:rsid w:val="009D0EA5"/>
    <w:rsid w:val="009D1B73"/>
    <w:rsid w:val="009D1BB5"/>
    <w:rsid w:val="009D241B"/>
    <w:rsid w:val="009D2506"/>
    <w:rsid w:val="009D318A"/>
    <w:rsid w:val="009D368D"/>
    <w:rsid w:val="009D3741"/>
    <w:rsid w:val="009D4314"/>
    <w:rsid w:val="009D4D39"/>
    <w:rsid w:val="009D4F85"/>
    <w:rsid w:val="009D56BE"/>
    <w:rsid w:val="009D68FB"/>
    <w:rsid w:val="009D6D28"/>
    <w:rsid w:val="009E1C48"/>
    <w:rsid w:val="009E249C"/>
    <w:rsid w:val="009E28AA"/>
    <w:rsid w:val="009E36B4"/>
    <w:rsid w:val="009E3FDF"/>
    <w:rsid w:val="009E42C0"/>
    <w:rsid w:val="009E42C3"/>
    <w:rsid w:val="009E5436"/>
    <w:rsid w:val="009E5878"/>
    <w:rsid w:val="009E5C96"/>
    <w:rsid w:val="009E79E8"/>
    <w:rsid w:val="009E7BD8"/>
    <w:rsid w:val="009F03B8"/>
    <w:rsid w:val="009F10B8"/>
    <w:rsid w:val="009F1CFF"/>
    <w:rsid w:val="009F2140"/>
    <w:rsid w:val="009F266D"/>
    <w:rsid w:val="009F28EE"/>
    <w:rsid w:val="009F28F6"/>
    <w:rsid w:val="009F2E42"/>
    <w:rsid w:val="009F5467"/>
    <w:rsid w:val="009F5541"/>
    <w:rsid w:val="009F5EBE"/>
    <w:rsid w:val="00A00FCA"/>
    <w:rsid w:val="00A00FD5"/>
    <w:rsid w:val="00A01BAD"/>
    <w:rsid w:val="00A026A5"/>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426F"/>
    <w:rsid w:val="00A14971"/>
    <w:rsid w:val="00A14D06"/>
    <w:rsid w:val="00A1532F"/>
    <w:rsid w:val="00A15951"/>
    <w:rsid w:val="00A15A5C"/>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FBB"/>
    <w:rsid w:val="00A30053"/>
    <w:rsid w:val="00A30054"/>
    <w:rsid w:val="00A3029E"/>
    <w:rsid w:val="00A3080E"/>
    <w:rsid w:val="00A30D48"/>
    <w:rsid w:val="00A31E17"/>
    <w:rsid w:val="00A32580"/>
    <w:rsid w:val="00A34947"/>
    <w:rsid w:val="00A35E98"/>
    <w:rsid w:val="00A365AF"/>
    <w:rsid w:val="00A36681"/>
    <w:rsid w:val="00A3695B"/>
    <w:rsid w:val="00A36F0A"/>
    <w:rsid w:val="00A37E02"/>
    <w:rsid w:val="00A405BA"/>
    <w:rsid w:val="00A41554"/>
    <w:rsid w:val="00A42610"/>
    <w:rsid w:val="00A42DE0"/>
    <w:rsid w:val="00A446D1"/>
    <w:rsid w:val="00A449F8"/>
    <w:rsid w:val="00A46AFB"/>
    <w:rsid w:val="00A46C4F"/>
    <w:rsid w:val="00A4783D"/>
    <w:rsid w:val="00A47FC7"/>
    <w:rsid w:val="00A505E0"/>
    <w:rsid w:val="00A516A0"/>
    <w:rsid w:val="00A51F2F"/>
    <w:rsid w:val="00A524D5"/>
    <w:rsid w:val="00A5316F"/>
    <w:rsid w:val="00A540C4"/>
    <w:rsid w:val="00A5565B"/>
    <w:rsid w:val="00A55806"/>
    <w:rsid w:val="00A55BF0"/>
    <w:rsid w:val="00A56C91"/>
    <w:rsid w:val="00A57017"/>
    <w:rsid w:val="00A571A7"/>
    <w:rsid w:val="00A57881"/>
    <w:rsid w:val="00A57ABB"/>
    <w:rsid w:val="00A57B88"/>
    <w:rsid w:val="00A57EBD"/>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3028"/>
    <w:rsid w:val="00A74104"/>
    <w:rsid w:val="00A74C2F"/>
    <w:rsid w:val="00A75644"/>
    <w:rsid w:val="00A75B22"/>
    <w:rsid w:val="00A76C15"/>
    <w:rsid w:val="00A76E75"/>
    <w:rsid w:val="00A775A2"/>
    <w:rsid w:val="00A802B2"/>
    <w:rsid w:val="00A812BB"/>
    <w:rsid w:val="00A83059"/>
    <w:rsid w:val="00A831D5"/>
    <w:rsid w:val="00A836D9"/>
    <w:rsid w:val="00A84635"/>
    <w:rsid w:val="00A85A75"/>
    <w:rsid w:val="00A86883"/>
    <w:rsid w:val="00A86FFA"/>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C12C9"/>
    <w:rsid w:val="00AC2BBE"/>
    <w:rsid w:val="00AC311E"/>
    <w:rsid w:val="00AC3B2F"/>
    <w:rsid w:val="00AC4621"/>
    <w:rsid w:val="00AC46F5"/>
    <w:rsid w:val="00AC5201"/>
    <w:rsid w:val="00AC5B40"/>
    <w:rsid w:val="00AC6634"/>
    <w:rsid w:val="00AC6D56"/>
    <w:rsid w:val="00AD05D4"/>
    <w:rsid w:val="00AD0CDC"/>
    <w:rsid w:val="00AD10F0"/>
    <w:rsid w:val="00AD25C1"/>
    <w:rsid w:val="00AD278D"/>
    <w:rsid w:val="00AD3FAE"/>
    <w:rsid w:val="00AD4B3A"/>
    <w:rsid w:val="00AD4B91"/>
    <w:rsid w:val="00AD5632"/>
    <w:rsid w:val="00AD5A82"/>
    <w:rsid w:val="00AD6433"/>
    <w:rsid w:val="00AE0710"/>
    <w:rsid w:val="00AE0988"/>
    <w:rsid w:val="00AE0A9B"/>
    <w:rsid w:val="00AE19F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13DA"/>
    <w:rsid w:val="00B22401"/>
    <w:rsid w:val="00B233D0"/>
    <w:rsid w:val="00B23FE5"/>
    <w:rsid w:val="00B257A1"/>
    <w:rsid w:val="00B26AEB"/>
    <w:rsid w:val="00B26F1D"/>
    <w:rsid w:val="00B277C3"/>
    <w:rsid w:val="00B30043"/>
    <w:rsid w:val="00B30C1A"/>
    <w:rsid w:val="00B319A8"/>
    <w:rsid w:val="00B32EF1"/>
    <w:rsid w:val="00B3376B"/>
    <w:rsid w:val="00B33DE9"/>
    <w:rsid w:val="00B33FDA"/>
    <w:rsid w:val="00B3487A"/>
    <w:rsid w:val="00B34EA5"/>
    <w:rsid w:val="00B369D3"/>
    <w:rsid w:val="00B36EBB"/>
    <w:rsid w:val="00B403A2"/>
    <w:rsid w:val="00B40504"/>
    <w:rsid w:val="00B40EAE"/>
    <w:rsid w:val="00B41D7D"/>
    <w:rsid w:val="00B426BE"/>
    <w:rsid w:val="00B4361A"/>
    <w:rsid w:val="00B44AD2"/>
    <w:rsid w:val="00B44AE7"/>
    <w:rsid w:val="00B44B0B"/>
    <w:rsid w:val="00B458AC"/>
    <w:rsid w:val="00B45A41"/>
    <w:rsid w:val="00B45AA4"/>
    <w:rsid w:val="00B45C3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C3C"/>
    <w:rsid w:val="00B56D95"/>
    <w:rsid w:val="00B572BE"/>
    <w:rsid w:val="00B60C4A"/>
    <w:rsid w:val="00B61019"/>
    <w:rsid w:val="00B61299"/>
    <w:rsid w:val="00B619A6"/>
    <w:rsid w:val="00B626B0"/>
    <w:rsid w:val="00B63AA6"/>
    <w:rsid w:val="00B63C0D"/>
    <w:rsid w:val="00B63E5F"/>
    <w:rsid w:val="00B63E86"/>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A68"/>
    <w:rsid w:val="00B808BF"/>
    <w:rsid w:val="00B81D02"/>
    <w:rsid w:val="00B81E4B"/>
    <w:rsid w:val="00B81EAD"/>
    <w:rsid w:val="00B81F86"/>
    <w:rsid w:val="00B839DC"/>
    <w:rsid w:val="00B83E6C"/>
    <w:rsid w:val="00B84755"/>
    <w:rsid w:val="00B84D21"/>
    <w:rsid w:val="00B8639C"/>
    <w:rsid w:val="00B86FA4"/>
    <w:rsid w:val="00B879F3"/>
    <w:rsid w:val="00B87D6F"/>
    <w:rsid w:val="00B900CB"/>
    <w:rsid w:val="00B901AE"/>
    <w:rsid w:val="00B904BD"/>
    <w:rsid w:val="00B922CA"/>
    <w:rsid w:val="00B923EE"/>
    <w:rsid w:val="00B9279C"/>
    <w:rsid w:val="00B928CA"/>
    <w:rsid w:val="00B93084"/>
    <w:rsid w:val="00B93276"/>
    <w:rsid w:val="00B941DD"/>
    <w:rsid w:val="00B948F8"/>
    <w:rsid w:val="00B949BC"/>
    <w:rsid w:val="00B94A02"/>
    <w:rsid w:val="00B94C1F"/>
    <w:rsid w:val="00B94CB6"/>
    <w:rsid w:val="00B95A00"/>
    <w:rsid w:val="00B95D4C"/>
    <w:rsid w:val="00B95E93"/>
    <w:rsid w:val="00B96589"/>
    <w:rsid w:val="00B96A5C"/>
    <w:rsid w:val="00B97D16"/>
    <w:rsid w:val="00BA0007"/>
    <w:rsid w:val="00BA087C"/>
    <w:rsid w:val="00BA0C69"/>
    <w:rsid w:val="00BA1855"/>
    <w:rsid w:val="00BA2772"/>
    <w:rsid w:val="00BA2941"/>
    <w:rsid w:val="00BA29AF"/>
    <w:rsid w:val="00BA2F23"/>
    <w:rsid w:val="00BA2F40"/>
    <w:rsid w:val="00BA3F47"/>
    <w:rsid w:val="00BA3F74"/>
    <w:rsid w:val="00BA59FD"/>
    <w:rsid w:val="00BA5E16"/>
    <w:rsid w:val="00BA6834"/>
    <w:rsid w:val="00BA6B60"/>
    <w:rsid w:val="00BA6F65"/>
    <w:rsid w:val="00BA7820"/>
    <w:rsid w:val="00BB0D39"/>
    <w:rsid w:val="00BB1A90"/>
    <w:rsid w:val="00BB2B78"/>
    <w:rsid w:val="00BB2BEA"/>
    <w:rsid w:val="00BB3775"/>
    <w:rsid w:val="00BB4B0D"/>
    <w:rsid w:val="00BB4F3E"/>
    <w:rsid w:val="00BB56D6"/>
    <w:rsid w:val="00BB60C3"/>
    <w:rsid w:val="00BC1160"/>
    <w:rsid w:val="00BC190A"/>
    <w:rsid w:val="00BC1C2F"/>
    <w:rsid w:val="00BC2129"/>
    <w:rsid w:val="00BC21D2"/>
    <w:rsid w:val="00BC34A8"/>
    <w:rsid w:val="00BC3BF4"/>
    <w:rsid w:val="00BC4A40"/>
    <w:rsid w:val="00BC5872"/>
    <w:rsid w:val="00BC63C9"/>
    <w:rsid w:val="00BC6C8F"/>
    <w:rsid w:val="00BD060B"/>
    <w:rsid w:val="00BD092C"/>
    <w:rsid w:val="00BD0D36"/>
    <w:rsid w:val="00BD1C89"/>
    <w:rsid w:val="00BD22D6"/>
    <w:rsid w:val="00BD2D81"/>
    <w:rsid w:val="00BD2EC7"/>
    <w:rsid w:val="00BD3813"/>
    <w:rsid w:val="00BD3B8C"/>
    <w:rsid w:val="00BD5114"/>
    <w:rsid w:val="00BD51B8"/>
    <w:rsid w:val="00BD5728"/>
    <w:rsid w:val="00BD5AA1"/>
    <w:rsid w:val="00BD6771"/>
    <w:rsid w:val="00BD69DC"/>
    <w:rsid w:val="00BD6B86"/>
    <w:rsid w:val="00BD6D6D"/>
    <w:rsid w:val="00BD758A"/>
    <w:rsid w:val="00BD7993"/>
    <w:rsid w:val="00BD7F1E"/>
    <w:rsid w:val="00BE0302"/>
    <w:rsid w:val="00BE09F3"/>
    <w:rsid w:val="00BE0A4B"/>
    <w:rsid w:val="00BE0B88"/>
    <w:rsid w:val="00BE0D9C"/>
    <w:rsid w:val="00BE1927"/>
    <w:rsid w:val="00BE26AD"/>
    <w:rsid w:val="00BE26B8"/>
    <w:rsid w:val="00BE2FBE"/>
    <w:rsid w:val="00BE3E07"/>
    <w:rsid w:val="00BE41ED"/>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7E93"/>
    <w:rsid w:val="00C07F87"/>
    <w:rsid w:val="00C1011A"/>
    <w:rsid w:val="00C10398"/>
    <w:rsid w:val="00C113BD"/>
    <w:rsid w:val="00C11873"/>
    <w:rsid w:val="00C11FA5"/>
    <w:rsid w:val="00C1226F"/>
    <w:rsid w:val="00C123DF"/>
    <w:rsid w:val="00C126C8"/>
    <w:rsid w:val="00C14B35"/>
    <w:rsid w:val="00C14EE5"/>
    <w:rsid w:val="00C15095"/>
    <w:rsid w:val="00C150C9"/>
    <w:rsid w:val="00C15B9A"/>
    <w:rsid w:val="00C17595"/>
    <w:rsid w:val="00C1780C"/>
    <w:rsid w:val="00C20306"/>
    <w:rsid w:val="00C21561"/>
    <w:rsid w:val="00C21F2B"/>
    <w:rsid w:val="00C220CD"/>
    <w:rsid w:val="00C22973"/>
    <w:rsid w:val="00C22F23"/>
    <w:rsid w:val="00C247CD"/>
    <w:rsid w:val="00C249DE"/>
    <w:rsid w:val="00C25A93"/>
    <w:rsid w:val="00C2670B"/>
    <w:rsid w:val="00C26FCC"/>
    <w:rsid w:val="00C271C3"/>
    <w:rsid w:val="00C274B9"/>
    <w:rsid w:val="00C27819"/>
    <w:rsid w:val="00C27A4B"/>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FC5"/>
    <w:rsid w:val="00C64057"/>
    <w:rsid w:val="00C6444F"/>
    <w:rsid w:val="00C64773"/>
    <w:rsid w:val="00C64E4D"/>
    <w:rsid w:val="00C65BFA"/>
    <w:rsid w:val="00C66032"/>
    <w:rsid w:val="00C66FD9"/>
    <w:rsid w:val="00C7066B"/>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A90"/>
    <w:rsid w:val="00C86B4D"/>
    <w:rsid w:val="00C87592"/>
    <w:rsid w:val="00C90488"/>
    <w:rsid w:val="00C90B38"/>
    <w:rsid w:val="00C91242"/>
    <w:rsid w:val="00C92DE5"/>
    <w:rsid w:val="00C9398E"/>
    <w:rsid w:val="00C93E65"/>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101F"/>
    <w:rsid w:val="00CB1984"/>
    <w:rsid w:val="00CB1C59"/>
    <w:rsid w:val="00CB2879"/>
    <w:rsid w:val="00CB31D5"/>
    <w:rsid w:val="00CB3325"/>
    <w:rsid w:val="00CB5574"/>
    <w:rsid w:val="00CB5589"/>
    <w:rsid w:val="00CB66E8"/>
    <w:rsid w:val="00CB6C9F"/>
    <w:rsid w:val="00CB73A3"/>
    <w:rsid w:val="00CB776E"/>
    <w:rsid w:val="00CB7B01"/>
    <w:rsid w:val="00CC0275"/>
    <w:rsid w:val="00CC0715"/>
    <w:rsid w:val="00CC0A16"/>
    <w:rsid w:val="00CC1E0D"/>
    <w:rsid w:val="00CC2C0D"/>
    <w:rsid w:val="00CC30F5"/>
    <w:rsid w:val="00CC3B73"/>
    <w:rsid w:val="00CC3EF1"/>
    <w:rsid w:val="00CC4160"/>
    <w:rsid w:val="00CC46CD"/>
    <w:rsid w:val="00CC4BF1"/>
    <w:rsid w:val="00CC513C"/>
    <w:rsid w:val="00CC56D8"/>
    <w:rsid w:val="00CC5B4D"/>
    <w:rsid w:val="00CC614C"/>
    <w:rsid w:val="00CD1B14"/>
    <w:rsid w:val="00CD36C1"/>
    <w:rsid w:val="00CD3AE4"/>
    <w:rsid w:val="00CD4247"/>
    <w:rsid w:val="00CD4686"/>
    <w:rsid w:val="00CD4B41"/>
    <w:rsid w:val="00CD4DC4"/>
    <w:rsid w:val="00CD4F7A"/>
    <w:rsid w:val="00CD63C5"/>
    <w:rsid w:val="00CD674D"/>
    <w:rsid w:val="00CD754C"/>
    <w:rsid w:val="00CE0704"/>
    <w:rsid w:val="00CE0BE0"/>
    <w:rsid w:val="00CE14FA"/>
    <w:rsid w:val="00CE1D9F"/>
    <w:rsid w:val="00CE1F36"/>
    <w:rsid w:val="00CE23B2"/>
    <w:rsid w:val="00CE2F3F"/>
    <w:rsid w:val="00CE3034"/>
    <w:rsid w:val="00CE31F6"/>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4AAD"/>
    <w:rsid w:val="00D15386"/>
    <w:rsid w:val="00D15695"/>
    <w:rsid w:val="00D15AF3"/>
    <w:rsid w:val="00D16241"/>
    <w:rsid w:val="00D17C4C"/>
    <w:rsid w:val="00D20A50"/>
    <w:rsid w:val="00D21D37"/>
    <w:rsid w:val="00D221B4"/>
    <w:rsid w:val="00D2296A"/>
    <w:rsid w:val="00D24885"/>
    <w:rsid w:val="00D263D1"/>
    <w:rsid w:val="00D267CC"/>
    <w:rsid w:val="00D2780A"/>
    <w:rsid w:val="00D30FF1"/>
    <w:rsid w:val="00D32E4A"/>
    <w:rsid w:val="00D345CB"/>
    <w:rsid w:val="00D35A59"/>
    <w:rsid w:val="00D36581"/>
    <w:rsid w:val="00D36C51"/>
    <w:rsid w:val="00D37801"/>
    <w:rsid w:val="00D37E4E"/>
    <w:rsid w:val="00D4067C"/>
    <w:rsid w:val="00D4246D"/>
    <w:rsid w:val="00D4251E"/>
    <w:rsid w:val="00D42669"/>
    <w:rsid w:val="00D435D5"/>
    <w:rsid w:val="00D43834"/>
    <w:rsid w:val="00D43D10"/>
    <w:rsid w:val="00D43FDB"/>
    <w:rsid w:val="00D4447B"/>
    <w:rsid w:val="00D4487D"/>
    <w:rsid w:val="00D44CEC"/>
    <w:rsid w:val="00D46886"/>
    <w:rsid w:val="00D47007"/>
    <w:rsid w:val="00D478E5"/>
    <w:rsid w:val="00D50056"/>
    <w:rsid w:val="00D50274"/>
    <w:rsid w:val="00D510E7"/>
    <w:rsid w:val="00D513E1"/>
    <w:rsid w:val="00D52E73"/>
    <w:rsid w:val="00D5325A"/>
    <w:rsid w:val="00D53933"/>
    <w:rsid w:val="00D54A62"/>
    <w:rsid w:val="00D54E3E"/>
    <w:rsid w:val="00D5568F"/>
    <w:rsid w:val="00D57B41"/>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73DF"/>
    <w:rsid w:val="00D67927"/>
    <w:rsid w:val="00D701F0"/>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A7F"/>
    <w:rsid w:val="00DD303A"/>
    <w:rsid w:val="00DD45ED"/>
    <w:rsid w:val="00DD4918"/>
    <w:rsid w:val="00DD5221"/>
    <w:rsid w:val="00DD5358"/>
    <w:rsid w:val="00DD5462"/>
    <w:rsid w:val="00DD6E2F"/>
    <w:rsid w:val="00DE0011"/>
    <w:rsid w:val="00DE0A02"/>
    <w:rsid w:val="00DE1BB0"/>
    <w:rsid w:val="00DE206E"/>
    <w:rsid w:val="00DE2B87"/>
    <w:rsid w:val="00DE2F1B"/>
    <w:rsid w:val="00DE35BA"/>
    <w:rsid w:val="00DE399F"/>
    <w:rsid w:val="00DE3BD3"/>
    <w:rsid w:val="00DE3F21"/>
    <w:rsid w:val="00DE5765"/>
    <w:rsid w:val="00DE5DB1"/>
    <w:rsid w:val="00DE6668"/>
    <w:rsid w:val="00DE69C0"/>
    <w:rsid w:val="00DF0136"/>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4B6"/>
    <w:rsid w:val="00E004BD"/>
    <w:rsid w:val="00E01319"/>
    <w:rsid w:val="00E01F19"/>
    <w:rsid w:val="00E0251E"/>
    <w:rsid w:val="00E02CA8"/>
    <w:rsid w:val="00E034D2"/>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D2B"/>
    <w:rsid w:val="00E1705A"/>
    <w:rsid w:val="00E1717C"/>
    <w:rsid w:val="00E20AFB"/>
    <w:rsid w:val="00E2188B"/>
    <w:rsid w:val="00E21B36"/>
    <w:rsid w:val="00E2223F"/>
    <w:rsid w:val="00E23270"/>
    <w:rsid w:val="00E23277"/>
    <w:rsid w:val="00E24E2F"/>
    <w:rsid w:val="00E24EF6"/>
    <w:rsid w:val="00E25621"/>
    <w:rsid w:val="00E3124C"/>
    <w:rsid w:val="00E3231D"/>
    <w:rsid w:val="00E32562"/>
    <w:rsid w:val="00E32CC1"/>
    <w:rsid w:val="00E33683"/>
    <w:rsid w:val="00E3440E"/>
    <w:rsid w:val="00E35702"/>
    <w:rsid w:val="00E35B17"/>
    <w:rsid w:val="00E35BBB"/>
    <w:rsid w:val="00E360F4"/>
    <w:rsid w:val="00E36816"/>
    <w:rsid w:val="00E3700B"/>
    <w:rsid w:val="00E37196"/>
    <w:rsid w:val="00E37339"/>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26A"/>
    <w:rsid w:val="00E45C95"/>
    <w:rsid w:val="00E46E2F"/>
    <w:rsid w:val="00E47396"/>
    <w:rsid w:val="00E47F6A"/>
    <w:rsid w:val="00E50644"/>
    <w:rsid w:val="00E50BF8"/>
    <w:rsid w:val="00E50ED8"/>
    <w:rsid w:val="00E54EAA"/>
    <w:rsid w:val="00E55DE4"/>
    <w:rsid w:val="00E56254"/>
    <w:rsid w:val="00E56270"/>
    <w:rsid w:val="00E56DCE"/>
    <w:rsid w:val="00E5717B"/>
    <w:rsid w:val="00E57810"/>
    <w:rsid w:val="00E60B3F"/>
    <w:rsid w:val="00E6141D"/>
    <w:rsid w:val="00E61F21"/>
    <w:rsid w:val="00E623B1"/>
    <w:rsid w:val="00E62932"/>
    <w:rsid w:val="00E62BDC"/>
    <w:rsid w:val="00E6347B"/>
    <w:rsid w:val="00E646A7"/>
    <w:rsid w:val="00E64D63"/>
    <w:rsid w:val="00E64DCA"/>
    <w:rsid w:val="00E65153"/>
    <w:rsid w:val="00E656B6"/>
    <w:rsid w:val="00E66A31"/>
    <w:rsid w:val="00E67C4F"/>
    <w:rsid w:val="00E67E7B"/>
    <w:rsid w:val="00E7004D"/>
    <w:rsid w:val="00E70E61"/>
    <w:rsid w:val="00E71045"/>
    <w:rsid w:val="00E71935"/>
    <w:rsid w:val="00E71F92"/>
    <w:rsid w:val="00E7349C"/>
    <w:rsid w:val="00E737E6"/>
    <w:rsid w:val="00E741E8"/>
    <w:rsid w:val="00E7427C"/>
    <w:rsid w:val="00E74782"/>
    <w:rsid w:val="00E75662"/>
    <w:rsid w:val="00E766DA"/>
    <w:rsid w:val="00E76AEE"/>
    <w:rsid w:val="00E76D74"/>
    <w:rsid w:val="00E77749"/>
    <w:rsid w:val="00E813DD"/>
    <w:rsid w:val="00E83132"/>
    <w:rsid w:val="00E83325"/>
    <w:rsid w:val="00E836B9"/>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6E83"/>
    <w:rsid w:val="00E96FAA"/>
    <w:rsid w:val="00E976DD"/>
    <w:rsid w:val="00EA0583"/>
    <w:rsid w:val="00EA1682"/>
    <w:rsid w:val="00EA1873"/>
    <w:rsid w:val="00EA225A"/>
    <w:rsid w:val="00EA23F9"/>
    <w:rsid w:val="00EA2D4E"/>
    <w:rsid w:val="00EA4A66"/>
    <w:rsid w:val="00EA4D9C"/>
    <w:rsid w:val="00EA50E9"/>
    <w:rsid w:val="00EA59FF"/>
    <w:rsid w:val="00EA5B68"/>
    <w:rsid w:val="00EA5C0E"/>
    <w:rsid w:val="00EA61D7"/>
    <w:rsid w:val="00EA67F1"/>
    <w:rsid w:val="00EA7270"/>
    <w:rsid w:val="00EA7AEC"/>
    <w:rsid w:val="00EA7B44"/>
    <w:rsid w:val="00EB03EB"/>
    <w:rsid w:val="00EB0DB3"/>
    <w:rsid w:val="00EB13F3"/>
    <w:rsid w:val="00EB1EB3"/>
    <w:rsid w:val="00EB3B36"/>
    <w:rsid w:val="00EB463C"/>
    <w:rsid w:val="00EB4894"/>
    <w:rsid w:val="00EB4A48"/>
    <w:rsid w:val="00EB4E20"/>
    <w:rsid w:val="00EB4FA2"/>
    <w:rsid w:val="00EB5B83"/>
    <w:rsid w:val="00EB70D5"/>
    <w:rsid w:val="00EB744D"/>
    <w:rsid w:val="00EC070C"/>
    <w:rsid w:val="00EC0781"/>
    <w:rsid w:val="00EC0CD7"/>
    <w:rsid w:val="00EC27D7"/>
    <w:rsid w:val="00EC286E"/>
    <w:rsid w:val="00EC2C1E"/>
    <w:rsid w:val="00EC2F5A"/>
    <w:rsid w:val="00EC34F0"/>
    <w:rsid w:val="00EC3BF3"/>
    <w:rsid w:val="00EC3C40"/>
    <w:rsid w:val="00EC586F"/>
    <w:rsid w:val="00EC6910"/>
    <w:rsid w:val="00EC6D65"/>
    <w:rsid w:val="00EC7027"/>
    <w:rsid w:val="00EC79C1"/>
    <w:rsid w:val="00EC7FF0"/>
    <w:rsid w:val="00ED0725"/>
    <w:rsid w:val="00ED07F6"/>
    <w:rsid w:val="00ED09F2"/>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F8"/>
    <w:rsid w:val="00F11DC8"/>
    <w:rsid w:val="00F12637"/>
    <w:rsid w:val="00F12BB1"/>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E4C"/>
    <w:rsid w:val="00F26267"/>
    <w:rsid w:val="00F26456"/>
    <w:rsid w:val="00F264C1"/>
    <w:rsid w:val="00F26667"/>
    <w:rsid w:val="00F26F0F"/>
    <w:rsid w:val="00F27802"/>
    <w:rsid w:val="00F312AB"/>
    <w:rsid w:val="00F31C3D"/>
    <w:rsid w:val="00F31E2F"/>
    <w:rsid w:val="00F32365"/>
    <w:rsid w:val="00F32846"/>
    <w:rsid w:val="00F335A1"/>
    <w:rsid w:val="00F34D0E"/>
    <w:rsid w:val="00F34F05"/>
    <w:rsid w:val="00F35509"/>
    <w:rsid w:val="00F357A0"/>
    <w:rsid w:val="00F3594D"/>
    <w:rsid w:val="00F364BC"/>
    <w:rsid w:val="00F40E0E"/>
    <w:rsid w:val="00F4102C"/>
    <w:rsid w:val="00F41917"/>
    <w:rsid w:val="00F41CB1"/>
    <w:rsid w:val="00F41E04"/>
    <w:rsid w:val="00F422B9"/>
    <w:rsid w:val="00F43AD0"/>
    <w:rsid w:val="00F43CE2"/>
    <w:rsid w:val="00F44579"/>
    <w:rsid w:val="00F44AA4"/>
    <w:rsid w:val="00F44B4F"/>
    <w:rsid w:val="00F44F41"/>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3C0"/>
    <w:rsid w:val="00F57806"/>
    <w:rsid w:val="00F578B5"/>
    <w:rsid w:val="00F6062A"/>
    <w:rsid w:val="00F621ED"/>
    <w:rsid w:val="00F62D23"/>
    <w:rsid w:val="00F64522"/>
    <w:rsid w:val="00F64C65"/>
    <w:rsid w:val="00F653E4"/>
    <w:rsid w:val="00F65946"/>
    <w:rsid w:val="00F66051"/>
    <w:rsid w:val="00F662D9"/>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807DC"/>
    <w:rsid w:val="00F80E29"/>
    <w:rsid w:val="00F81220"/>
    <w:rsid w:val="00F83D87"/>
    <w:rsid w:val="00F83ECF"/>
    <w:rsid w:val="00F84D5B"/>
    <w:rsid w:val="00F86A7D"/>
    <w:rsid w:val="00F874E7"/>
    <w:rsid w:val="00F876DA"/>
    <w:rsid w:val="00F87A3D"/>
    <w:rsid w:val="00F9013F"/>
    <w:rsid w:val="00F91552"/>
    <w:rsid w:val="00F9160D"/>
    <w:rsid w:val="00F9302D"/>
    <w:rsid w:val="00F931C9"/>
    <w:rsid w:val="00F935BB"/>
    <w:rsid w:val="00F946B5"/>
    <w:rsid w:val="00F94BEE"/>
    <w:rsid w:val="00F95449"/>
    <w:rsid w:val="00F971E8"/>
    <w:rsid w:val="00FA09AE"/>
    <w:rsid w:val="00FA0CD1"/>
    <w:rsid w:val="00FA0EE9"/>
    <w:rsid w:val="00FA175A"/>
    <w:rsid w:val="00FA2454"/>
    <w:rsid w:val="00FA361D"/>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CF"/>
    <w:rsid w:val="00FC154C"/>
    <w:rsid w:val="00FC1CD6"/>
    <w:rsid w:val="00FC4001"/>
    <w:rsid w:val="00FC4016"/>
    <w:rsid w:val="00FC4199"/>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118"/>
    <w:rsid w:val="00FF0323"/>
    <w:rsid w:val="00FF10AF"/>
    <w:rsid w:val="00FF13BE"/>
    <w:rsid w:val="00FF1885"/>
    <w:rsid w:val="00FF19EE"/>
    <w:rsid w:val="00FF1C4D"/>
    <w:rsid w:val="00FF28F1"/>
    <w:rsid w:val="00FF29B2"/>
    <w:rsid w:val="00FF332E"/>
    <w:rsid w:val="00FF343D"/>
    <w:rsid w:val="00FF3E80"/>
    <w:rsid w:val="00FF4A35"/>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2D3D767"/>
  <w15:docId w15:val="{E89FCCC6-8E91-4B88-AF5B-56738B8C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359E0"/>
    <w:pPr>
      <w:spacing w:line="280" w:lineRule="exact"/>
    </w:pPr>
    <w:rPr>
      <w:rFonts w:ascii="Verdana" w:hAnsi="Verdana"/>
      <w:sz w:val="18"/>
      <w:szCs w:val="24"/>
    </w:rPr>
  </w:style>
  <w:style w:type="paragraph" w:styleId="Kop1">
    <w:name w:val="heading 1"/>
    <w:basedOn w:val="Standaard"/>
    <w:next w:val="Standaard"/>
    <w:qFormat/>
    <w:rsid w:val="008359E0"/>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qFormat/>
    <w:rsid w:val="008359E0"/>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8359E0"/>
    <w:pPr>
      <w:keepNext/>
      <w:numPr>
        <w:ilvl w:val="2"/>
        <w:numId w:val="3"/>
      </w:numPr>
      <w:spacing w:before="560" w:after="280"/>
      <w:outlineLvl w:val="2"/>
    </w:pPr>
    <w:rPr>
      <w:b/>
      <w:bCs/>
      <w:szCs w:val="26"/>
    </w:rPr>
  </w:style>
  <w:style w:type="paragraph" w:styleId="Kop4">
    <w:name w:val="heading 4"/>
    <w:basedOn w:val="Standaard"/>
    <w:next w:val="Standaard"/>
    <w:qFormat/>
    <w:rsid w:val="008359E0"/>
    <w:pPr>
      <w:keepNext/>
      <w:numPr>
        <w:ilvl w:val="3"/>
        <w:numId w:val="3"/>
      </w:numPr>
      <w:spacing w:before="280"/>
      <w:outlineLvl w:val="3"/>
    </w:pPr>
    <w:rPr>
      <w:b/>
      <w:bCs/>
      <w:szCs w:val="28"/>
    </w:rPr>
  </w:style>
  <w:style w:type="paragraph" w:styleId="Kop5">
    <w:name w:val="heading 5"/>
    <w:basedOn w:val="Standaard"/>
    <w:next w:val="Standaard"/>
    <w:rsid w:val="008359E0"/>
    <w:pPr>
      <w:keepNext/>
      <w:numPr>
        <w:ilvl w:val="4"/>
        <w:numId w:val="3"/>
      </w:numPr>
      <w:spacing w:before="280"/>
      <w:outlineLvl w:val="4"/>
    </w:pPr>
    <w:rPr>
      <w:bCs/>
      <w:i/>
      <w:iCs/>
      <w:szCs w:val="26"/>
    </w:rPr>
  </w:style>
  <w:style w:type="paragraph" w:styleId="Kop6">
    <w:name w:val="heading 6"/>
    <w:basedOn w:val="Standaard"/>
    <w:next w:val="Standaard"/>
    <w:rsid w:val="008359E0"/>
    <w:pPr>
      <w:keepNext/>
      <w:numPr>
        <w:ilvl w:val="5"/>
        <w:numId w:val="3"/>
      </w:numPr>
      <w:spacing w:before="280"/>
      <w:outlineLvl w:val="5"/>
    </w:pPr>
    <w:rPr>
      <w:bCs/>
      <w:i/>
      <w:szCs w:val="22"/>
    </w:rPr>
  </w:style>
  <w:style w:type="paragraph" w:styleId="Kop7">
    <w:name w:val="heading 7"/>
    <w:basedOn w:val="Standaard"/>
    <w:next w:val="Standaard"/>
    <w:rsid w:val="008359E0"/>
    <w:pPr>
      <w:keepNext/>
      <w:spacing w:before="280"/>
      <w:outlineLvl w:val="6"/>
    </w:pPr>
  </w:style>
  <w:style w:type="paragraph" w:styleId="Kop8">
    <w:name w:val="heading 8"/>
    <w:basedOn w:val="Standaard"/>
    <w:next w:val="Standaard"/>
    <w:rsid w:val="008359E0"/>
    <w:pPr>
      <w:keepNext/>
      <w:spacing w:before="280"/>
      <w:outlineLvl w:val="7"/>
    </w:pPr>
    <w:rPr>
      <w:iCs/>
    </w:rPr>
  </w:style>
  <w:style w:type="paragraph" w:styleId="Kop9">
    <w:name w:val="heading 9"/>
    <w:basedOn w:val="Standaard"/>
    <w:next w:val="Standaard"/>
    <w:rsid w:val="008359E0"/>
    <w:pPr>
      <w:keepNext/>
      <w:spacing w:before="280"/>
      <w:outlineLvl w:val="8"/>
    </w:pPr>
    <w:rPr>
      <w:rFonts w:cs="Arial"/>
      <w:szCs w:val="22"/>
    </w:rPr>
  </w:style>
  <w:style w:type="character" w:default="1" w:styleId="Standaardalinea-lettertype">
    <w:name w:val="Default Paragraph Font"/>
    <w:uiPriority w:val="1"/>
    <w:semiHidden/>
    <w:unhideWhenUsed/>
    <w:rsid w:val="008359E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359E0"/>
  </w:style>
  <w:style w:type="character" w:customStyle="1" w:styleId="Colofonversie">
    <w:name w:val="Colofon versie"/>
    <w:basedOn w:val="Standaardalinea-lettertype"/>
    <w:uiPriority w:val="1"/>
    <w:rsid w:val="008359E0"/>
  </w:style>
  <w:style w:type="paragraph" w:customStyle="1" w:styleId="Kop1voorwerk">
    <w:name w:val="Kop 1 voorwerk"/>
    <w:basedOn w:val="Standaard"/>
    <w:rsid w:val="008359E0"/>
    <w:pPr>
      <w:keepNext/>
      <w:pageBreakBefore/>
      <w:spacing w:after="700"/>
      <w:contextualSpacing/>
      <w:outlineLvl w:val="0"/>
    </w:pPr>
    <w:rPr>
      <w:sz w:val="24"/>
    </w:rPr>
  </w:style>
  <w:style w:type="numbering" w:customStyle="1" w:styleId="Nummering">
    <w:name w:val="Nummering"/>
    <w:basedOn w:val="Geenlijst"/>
    <w:uiPriority w:val="99"/>
    <w:rsid w:val="008359E0"/>
    <w:pPr>
      <w:numPr>
        <w:numId w:val="1"/>
      </w:numPr>
    </w:pPr>
  </w:style>
  <w:style w:type="paragraph" w:styleId="Inhopg1">
    <w:name w:val="toc 1"/>
    <w:basedOn w:val="Standaard"/>
    <w:next w:val="Standaard"/>
    <w:uiPriority w:val="39"/>
    <w:rsid w:val="008359E0"/>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8359E0"/>
    <w:pPr>
      <w:spacing w:line="200" w:lineRule="exact"/>
    </w:pPr>
    <w:rPr>
      <w:rFonts w:cs="Verdana-Bold"/>
      <w:bCs/>
      <w:smallCaps/>
      <w:sz w:val="14"/>
      <w:szCs w:val="13"/>
    </w:rPr>
  </w:style>
  <w:style w:type="paragraph" w:styleId="Voettekst">
    <w:name w:val="footer"/>
    <w:basedOn w:val="Standaard"/>
    <w:rsid w:val="008359E0"/>
    <w:pPr>
      <w:tabs>
        <w:tab w:val="center" w:pos="4536"/>
        <w:tab w:val="right" w:pos="9072"/>
      </w:tabs>
    </w:pPr>
  </w:style>
  <w:style w:type="paragraph" w:styleId="Titel">
    <w:name w:val="Title"/>
    <w:basedOn w:val="Standaard"/>
    <w:uiPriority w:val="10"/>
    <w:rsid w:val="008359E0"/>
    <w:pPr>
      <w:spacing w:line="320" w:lineRule="atLeast"/>
    </w:pPr>
    <w:rPr>
      <w:rFonts w:cs="Arial"/>
      <w:b/>
      <w:bCs/>
      <w:kern w:val="28"/>
      <w:sz w:val="24"/>
      <w:szCs w:val="32"/>
    </w:rPr>
  </w:style>
  <w:style w:type="table" w:customStyle="1" w:styleId="Versiehistorie">
    <w:name w:val="Versiehistorie"/>
    <w:basedOn w:val="Standaardtabel"/>
    <w:uiPriority w:val="99"/>
    <w:rsid w:val="008359E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359E0"/>
    <w:pPr>
      <w:keepNext/>
      <w:tabs>
        <w:tab w:val="right" w:leader="dot" w:pos="8505"/>
      </w:tabs>
      <w:spacing w:before="280"/>
      <w:ind w:hanging="1134"/>
    </w:pPr>
    <w:rPr>
      <w:b/>
    </w:rPr>
  </w:style>
  <w:style w:type="paragraph" w:styleId="Inhopg3">
    <w:name w:val="toc 3"/>
    <w:basedOn w:val="Standaard"/>
    <w:next w:val="Standaard"/>
    <w:uiPriority w:val="39"/>
    <w:rsid w:val="008359E0"/>
    <w:pPr>
      <w:tabs>
        <w:tab w:val="right" w:leader="dot" w:pos="8505"/>
      </w:tabs>
      <w:ind w:hanging="1134"/>
    </w:pPr>
  </w:style>
  <w:style w:type="table" w:customStyle="1" w:styleId="Tabel">
    <w:name w:val="Tabel"/>
    <w:basedOn w:val="Standaardtabel"/>
    <w:uiPriority w:val="99"/>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359E0"/>
    <w:pPr>
      <w:tabs>
        <w:tab w:val="right" w:leader="dot" w:pos="8505"/>
      </w:tabs>
      <w:ind w:hanging="1134"/>
    </w:pPr>
  </w:style>
  <w:style w:type="paragraph" w:styleId="Inhopg5">
    <w:name w:val="toc 5"/>
    <w:basedOn w:val="Standaard"/>
    <w:next w:val="Standaard"/>
    <w:uiPriority w:val="39"/>
    <w:rsid w:val="008359E0"/>
    <w:pPr>
      <w:tabs>
        <w:tab w:val="right" w:leader="dot" w:pos="8505"/>
      </w:tabs>
      <w:ind w:hanging="1134"/>
    </w:pPr>
  </w:style>
  <w:style w:type="paragraph" w:styleId="Voetnoottekst">
    <w:name w:val="footnote text"/>
    <w:basedOn w:val="Standaard"/>
    <w:link w:val="VoetnoottekstChar"/>
    <w:uiPriority w:val="99"/>
    <w:rsid w:val="008359E0"/>
    <w:pPr>
      <w:tabs>
        <w:tab w:val="left" w:pos="600"/>
      </w:tabs>
      <w:spacing w:line="200" w:lineRule="exact"/>
      <w:ind w:left="284" w:hanging="284"/>
    </w:pPr>
    <w:rPr>
      <w:sz w:val="14"/>
      <w:szCs w:val="20"/>
    </w:rPr>
  </w:style>
  <w:style w:type="paragraph" w:styleId="Eindnoottekst">
    <w:name w:val="endnote text"/>
    <w:basedOn w:val="Standaard"/>
    <w:semiHidden/>
    <w:rsid w:val="008359E0"/>
    <w:rPr>
      <w:szCs w:val="20"/>
    </w:rPr>
  </w:style>
  <w:style w:type="paragraph" w:styleId="Onderwerpvanopmerking">
    <w:name w:val="annotation subject"/>
    <w:basedOn w:val="Standaard"/>
    <w:semiHidden/>
    <w:unhideWhenUsed/>
    <w:rsid w:val="008359E0"/>
    <w:pPr>
      <w:spacing w:line="240" w:lineRule="auto"/>
    </w:pPr>
    <w:rPr>
      <w:b/>
      <w:bCs/>
      <w:sz w:val="20"/>
      <w:szCs w:val="20"/>
    </w:rPr>
  </w:style>
  <w:style w:type="paragraph" w:styleId="Kopvaninhoudsopgave">
    <w:name w:val="TOC Heading"/>
    <w:basedOn w:val="Kop1"/>
    <w:next w:val="Standaard"/>
    <w:uiPriority w:val="39"/>
    <w:unhideWhenUsed/>
    <w:qFormat/>
    <w:rsid w:val="008359E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359E0"/>
    <w:rPr>
      <w:rFonts w:ascii="Verdana" w:hAnsi="Verdana"/>
      <w:sz w:val="18"/>
      <w:szCs w:val="24"/>
    </w:rPr>
  </w:style>
  <w:style w:type="table" w:styleId="Tabelraster">
    <w:name w:val="Table Grid"/>
    <w:basedOn w:val="Standaardtabel"/>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359E0"/>
    <w:pPr>
      <w:shd w:val="clear" w:color="auto" w:fill="FFFF00"/>
      <w:spacing w:before="280" w:after="280"/>
      <w:contextualSpacing/>
    </w:pPr>
  </w:style>
  <w:style w:type="paragraph" w:customStyle="1" w:styleId="Code">
    <w:name w:val="Code"/>
    <w:basedOn w:val="Standaard"/>
    <w:rsid w:val="008359E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359E0"/>
    <w:rPr>
      <w:color w:val="808080"/>
    </w:rPr>
  </w:style>
  <w:style w:type="paragraph" w:styleId="Ballontekst">
    <w:name w:val="Balloon Text"/>
    <w:basedOn w:val="Standaard"/>
    <w:uiPriority w:val="99"/>
    <w:semiHidden/>
    <w:unhideWhenUsed/>
    <w:rsid w:val="008359E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359E0"/>
  </w:style>
  <w:style w:type="paragraph" w:customStyle="1" w:styleId="Colofon">
    <w:name w:val="Colofon"/>
    <w:basedOn w:val="Standaard"/>
    <w:rsid w:val="008359E0"/>
    <w:pPr>
      <w:ind w:left="2268" w:hanging="2268"/>
    </w:pPr>
  </w:style>
  <w:style w:type="character" w:customStyle="1" w:styleId="Colofonprojectnaam">
    <w:name w:val="Colofon projectnaam"/>
    <w:basedOn w:val="Standaardalinea-lettertype"/>
    <w:uiPriority w:val="1"/>
    <w:rsid w:val="008359E0"/>
  </w:style>
  <w:style w:type="character" w:customStyle="1" w:styleId="Colofonprojectnummer">
    <w:name w:val="Colofon projectnummer"/>
    <w:basedOn w:val="Standaardalinea-lettertype"/>
    <w:uiPriority w:val="1"/>
    <w:rsid w:val="008359E0"/>
  </w:style>
  <w:style w:type="character" w:customStyle="1" w:styleId="Colofoncontactpersoon">
    <w:name w:val="Colofon contactpersoon"/>
    <w:basedOn w:val="Standaardalinea-lettertype"/>
    <w:uiPriority w:val="1"/>
    <w:rsid w:val="008359E0"/>
  </w:style>
  <w:style w:type="character" w:customStyle="1" w:styleId="Colofonauteur">
    <w:name w:val="Colofon auteur"/>
    <w:basedOn w:val="Standaardalinea-lettertype"/>
    <w:uiPriority w:val="1"/>
    <w:rsid w:val="008359E0"/>
  </w:style>
  <w:style w:type="paragraph" w:customStyle="1" w:styleId="Versiehistorietekst">
    <w:name w:val="Versiehistorie tekst"/>
    <w:basedOn w:val="Standaard"/>
    <w:rsid w:val="008359E0"/>
    <w:pPr>
      <w:spacing w:line="240" w:lineRule="auto"/>
    </w:pPr>
    <w:rPr>
      <w:sz w:val="14"/>
    </w:rPr>
  </w:style>
  <w:style w:type="paragraph" w:customStyle="1" w:styleId="Kop2bijlage">
    <w:name w:val="Kop 2 bijlage"/>
    <w:basedOn w:val="Standaard"/>
    <w:next w:val="Standaard"/>
    <w:rsid w:val="008359E0"/>
    <w:pPr>
      <w:keepNext/>
      <w:pageBreakBefore/>
      <w:numPr>
        <w:ilvl w:val="6"/>
        <w:numId w:val="3"/>
      </w:numPr>
      <w:spacing w:after="700"/>
    </w:pPr>
    <w:rPr>
      <w:sz w:val="24"/>
    </w:rPr>
  </w:style>
  <w:style w:type="paragraph" w:customStyle="1" w:styleId="Kop3bijlage">
    <w:name w:val="Kop 3 bijlage"/>
    <w:basedOn w:val="Standaard"/>
    <w:next w:val="Standaard"/>
    <w:rsid w:val="008359E0"/>
    <w:pPr>
      <w:keepNext/>
      <w:tabs>
        <w:tab w:val="num" w:pos="1276"/>
      </w:tabs>
      <w:spacing w:before="280"/>
      <w:outlineLvl w:val="2"/>
    </w:pPr>
    <w:rPr>
      <w:b/>
    </w:rPr>
  </w:style>
  <w:style w:type="paragraph" w:customStyle="1" w:styleId="Opsommingnummers1">
    <w:name w:val="Opsomming nummers 1"/>
    <w:basedOn w:val="Standaard"/>
    <w:qFormat/>
    <w:rsid w:val="008359E0"/>
    <w:pPr>
      <w:numPr>
        <w:numId w:val="1"/>
      </w:numPr>
    </w:pPr>
  </w:style>
  <w:style w:type="paragraph" w:customStyle="1" w:styleId="Opsommingnummers2">
    <w:name w:val="Opsomming nummers 2"/>
    <w:basedOn w:val="Standaard"/>
    <w:qFormat/>
    <w:rsid w:val="008359E0"/>
    <w:pPr>
      <w:numPr>
        <w:ilvl w:val="2"/>
        <w:numId w:val="1"/>
      </w:numPr>
    </w:pPr>
  </w:style>
  <w:style w:type="paragraph" w:customStyle="1" w:styleId="Opsommingnummers3">
    <w:name w:val="Opsomming nummers 3"/>
    <w:basedOn w:val="Standaard"/>
    <w:qFormat/>
    <w:rsid w:val="008359E0"/>
    <w:pPr>
      <w:numPr>
        <w:ilvl w:val="4"/>
        <w:numId w:val="1"/>
      </w:numPr>
    </w:pPr>
  </w:style>
  <w:style w:type="paragraph" w:styleId="Inhopg6">
    <w:name w:val="toc 6"/>
    <w:basedOn w:val="Standaard"/>
    <w:next w:val="Standaard"/>
    <w:uiPriority w:val="39"/>
    <w:unhideWhenUsed/>
    <w:rsid w:val="008359E0"/>
    <w:pPr>
      <w:tabs>
        <w:tab w:val="right" w:leader="dot" w:pos="8505"/>
      </w:tabs>
      <w:ind w:hanging="1134"/>
    </w:pPr>
  </w:style>
  <w:style w:type="paragraph" w:styleId="Inhopg7">
    <w:name w:val="toc 7"/>
    <w:basedOn w:val="Standaard"/>
    <w:next w:val="Standaard"/>
    <w:uiPriority w:val="39"/>
    <w:rsid w:val="008359E0"/>
    <w:pPr>
      <w:tabs>
        <w:tab w:val="right" w:leader="dot" w:pos="8505"/>
      </w:tabs>
    </w:pPr>
  </w:style>
  <w:style w:type="paragraph" w:customStyle="1" w:styleId="Opsommingtekens1">
    <w:name w:val="Opsomming tekens 1"/>
    <w:basedOn w:val="Standaard"/>
    <w:qFormat/>
    <w:rsid w:val="008359E0"/>
    <w:pPr>
      <w:numPr>
        <w:ilvl w:val="1"/>
        <w:numId w:val="1"/>
      </w:numPr>
    </w:pPr>
  </w:style>
  <w:style w:type="paragraph" w:customStyle="1" w:styleId="Opsommingtekens2">
    <w:name w:val="Opsomming tekens 2"/>
    <w:basedOn w:val="Standaard"/>
    <w:qFormat/>
    <w:rsid w:val="008359E0"/>
    <w:pPr>
      <w:numPr>
        <w:ilvl w:val="3"/>
        <w:numId w:val="1"/>
      </w:numPr>
    </w:pPr>
  </w:style>
  <w:style w:type="paragraph" w:customStyle="1" w:styleId="Opsommingtekens3">
    <w:name w:val="Opsomming tekens 3"/>
    <w:basedOn w:val="Standaard"/>
    <w:qFormat/>
    <w:rsid w:val="008359E0"/>
    <w:pPr>
      <w:numPr>
        <w:ilvl w:val="5"/>
        <w:numId w:val="1"/>
      </w:numPr>
    </w:pPr>
  </w:style>
  <w:style w:type="paragraph" w:customStyle="1" w:styleId="Opsommingtekens4">
    <w:name w:val="Opsomming tekens 4"/>
    <w:basedOn w:val="Standaard"/>
    <w:qFormat/>
    <w:rsid w:val="008359E0"/>
    <w:pPr>
      <w:numPr>
        <w:ilvl w:val="6"/>
        <w:numId w:val="1"/>
      </w:numPr>
    </w:pPr>
  </w:style>
  <w:style w:type="paragraph" w:customStyle="1" w:styleId="Tabeltitel">
    <w:name w:val="Tabeltitel"/>
    <w:basedOn w:val="Standaard"/>
    <w:next w:val="Standaard"/>
    <w:qFormat/>
    <w:rsid w:val="008359E0"/>
    <w:pPr>
      <w:keepNext/>
      <w:numPr>
        <w:numId w:val="11"/>
      </w:numPr>
      <w:spacing w:before="280" w:after="140"/>
    </w:pPr>
    <w:rPr>
      <w:b/>
    </w:rPr>
  </w:style>
  <w:style w:type="table" w:customStyle="1" w:styleId="Implementatie">
    <w:name w:val="Implementatie"/>
    <w:basedOn w:val="Standaardtabel"/>
    <w:uiPriority w:val="99"/>
    <w:rsid w:val="008359E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8359E0"/>
    <w:rPr>
      <w:sz w:val="16"/>
      <w:szCs w:val="16"/>
    </w:rPr>
  </w:style>
  <w:style w:type="paragraph" w:styleId="Tekstopmerking">
    <w:name w:val="annotation text"/>
    <w:basedOn w:val="Standaard"/>
    <w:link w:val="TekstopmerkingChar"/>
    <w:uiPriority w:val="99"/>
    <w:unhideWhenUsed/>
    <w:rsid w:val="008359E0"/>
    <w:pPr>
      <w:spacing w:line="240" w:lineRule="auto"/>
    </w:pPr>
    <w:rPr>
      <w:sz w:val="20"/>
      <w:szCs w:val="20"/>
    </w:rPr>
  </w:style>
  <w:style w:type="numbering" w:styleId="111111">
    <w:name w:val="Outline List 2"/>
    <w:basedOn w:val="Geenlijst"/>
    <w:semiHidden/>
    <w:unhideWhenUsed/>
    <w:rsid w:val="008359E0"/>
  </w:style>
  <w:style w:type="numbering" w:styleId="1ai">
    <w:name w:val="Outline List 1"/>
    <w:basedOn w:val="Geenlijst"/>
    <w:semiHidden/>
    <w:unhideWhenUsed/>
    <w:rsid w:val="008359E0"/>
  </w:style>
  <w:style w:type="table" w:styleId="3D-effectenvoortabel1">
    <w:name w:val="Table 3D effects 1"/>
    <w:basedOn w:val="Standaardtabel"/>
    <w:semiHidden/>
    <w:unhideWhenUsed/>
    <w:rsid w:val="008359E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359E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359E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8359E0"/>
  </w:style>
  <w:style w:type="paragraph" w:styleId="Adresenvelop">
    <w:name w:val="envelope address"/>
    <w:basedOn w:val="Standaard"/>
    <w:semiHidden/>
    <w:unhideWhenUsed/>
    <w:rsid w:val="008359E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8359E0"/>
    <w:pPr>
      <w:spacing w:line="240" w:lineRule="auto"/>
      <w:ind w:left="4252"/>
    </w:pPr>
  </w:style>
  <w:style w:type="paragraph" w:styleId="Afzender">
    <w:name w:val="envelope return"/>
    <w:basedOn w:val="Standaard"/>
    <w:semiHidden/>
    <w:unhideWhenUsed/>
    <w:rsid w:val="008359E0"/>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359E0"/>
  </w:style>
  <w:style w:type="paragraph" w:styleId="Berichtkop">
    <w:name w:val="Message Header"/>
    <w:basedOn w:val="Standaard"/>
    <w:semiHidden/>
    <w:unhideWhenUsed/>
    <w:rsid w:val="008359E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359E0"/>
  </w:style>
  <w:style w:type="paragraph" w:styleId="Bloktekst">
    <w:name w:val="Block Text"/>
    <w:basedOn w:val="Standaard"/>
    <w:semiHidden/>
    <w:unhideWhenUsed/>
    <w:rsid w:val="008359E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359E0"/>
    <w:pPr>
      <w:ind w:left="180" w:hanging="180"/>
    </w:pPr>
  </w:style>
  <w:style w:type="paragraph" w:styleId="Datum">
    <w:name w:val="Date"/>
    <w:basedOn w:val="Standaard"/>
    <w:next w:val="Standaard"/>
    <w:semiHidden/>
    <w:unhideWhenUsed/>
    <w:rsid w:val="008359E0"/>
  </w:style>
  <w:style w:type="paragraph" w:styleId="Documentstructuur">
    <w:name w:val="Document Map"/>
    <w:basedOn w:val="Standaard"/>
    <w:semiHidden/>
    <w:unhideWhenUsed/>
    <w:rsid w:val="008359E0"/>
    <w:pPr>
      <w:spacing w:line="240" w:lineRule="auto"/>
    </w:pPr>
    <w:rPr>
      <w:rFonts w:ascii="Tahoma" w:hAnsi="Tahoma" w:cs="Tahoma"/>
      <w:sz w:val="16"/>
      <w:szCs w:val="16"/>
    </w:rPr>
  </w:style>
  <w:style w:type="table" w:styleId="Donkerelijst">
    <w:name w:val="Dark List"/>
    <w:basedOn w:val="Standaardtabel"/>
    <w:uiPriority w:val="61"/>
    <w:rsid w:val="008359E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359E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359E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359E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359E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359E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359E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359E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359E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359E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359E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8359E0"/>
    <w:pPr>
      <w:spacing w:line="240" w:lineRule="auto"/>
    </w:pPr>
  </w:style>
  <w:style w:type="table" w:styleId="Gemiddeldraster1">
    <w:name w:val="Medium Grid 1"/>
    <w:basedOn w:val="Standaardtabel"/>
    <w:uiPriority w:val="99"/>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359E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359E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359E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359E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359E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359E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359E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359E0"/>
    <w:rPr>
      <w:color w:val="800080" w:themeColor="followedHyperlink"/>
      <w:u w:val="single"/>
    </w:rPr>
  </w:style>
  <w:style w:type="paragraph" w:styleId="Handtekening">
    <w:name w:val="Signature"/>
    <w:basedOn w:val="Standaard"/>
    <w:semiHidden/>
    <w:unhideWhenUsed/>
    <w:rsid w:val="008359E0"/>
    <w:pPr>
      <w:spacing w:line="240" w:lineRule="auto"/>
      <w:ind w:left="4252"/>
    </w:pPr>
  </w:style>
  <w:style w:type="paragraph" w:styleId="HTML-voorafopgemaakt">
    <w:name w:val="HTML Preformatted"/>
    <w:basedOn w:val="Standaard"/>
    <w:uiPriority w:val="99"/>
    <w:semiHidden/>
    <w:unhideWhenUsed/>
    <w:rsid w:val="008359E0"/>
    <w:pPr>
      <w:spacing w:line="240" w:lineRule="auto"/>
    </w:pPr>
    <w:rPr>
      <w:rFonts w:ascii="Consolas" w:hAnsi="Consolas"/>
      <w:sz w:val="20"/>
      <w:szCs w:val="20"/>
    </w:rPr>
  </w:style>
  <w:style w:type="character" w:styleId="HTMLCode">
    <w:name w:val="HTML Code"/>
    <w:basedOn w:val="Standaardalinea-lettertype"/>
    <w:semiHidden/>
    <w:unhideWhenUsed/>
    <w:rsid w:val="008359E0"/>
    <w:rPr>
      <w:rFonts w:ascii="Consolas" w:hAnsi="Consolas"/>
      <w:sz w:val="20"/>
      <w:szCs w:val="20"/>
    </w:rPr>
  </w:style>
  <w:style w:type="character" w:styleId="HTMLDefinition">
    <w:name w:val="HTML Definition"/>
    <w:basedOn w:val="Standaardalinea-lettertype"/>
    <w:semiHidden/>
    <w:unhideWhenUsed/>
    <w:rsid w:val="008359E0"/>
    <w:rPr>
      <w:i/>
      <w:iCs/>
    </w:rPr>
  </w:style>
  <w:style w:type="character" w:styleId="HTMLVariable">
    <w:name w:val="HTML Variable"/>
    <w:basedOn w:val="Standaardalinea-lettertype"/>
    <w:semiHidden/>
    <w:unhideWhenUsed/>
    <w:rsid w:val="008359E0"/>
    <w:rPr>
      <w:i/>
      <w:iCs/>
    </w:rPr>
  </w:style>
  <w:style w:type="character" w:styleId="HTML-acroniem">
    <w:name w:val="HTML Acronym"/>
    <w:basedOn w:val="Standaardalinea-lettertype"/>
    <w:semiHidden/>
    <w:unhideWhenUsed/>
    <w:rsid w:val="008359E0"/>
  </w:style>
  <w:style w:type="paragraph" w:styleId="HTML-adres">
    <w:name w:val="HTML Address"/>
    <w:basedOn w:val="Standaard"/>
    <w:semiHidden/>
    <w:unhideWhenUsed/>
    <w:rsid w:val="008359E0"/>
    <w:pPr>
      <w:spacing w:line="240" w:lineRule="auto"/>
    </w:pPr>
    <w:rPr>
      <w:i/>
      <w:iCs/>
    </w:rPr>
  </w:style>
  <w:style w:type="character" w:styleId="HTML-citaat">
    <w:name w:val="HTML Cite"/>
    <w:basedOn w:val="Standaardalinea-lettertype"/>
    <w:semiHidden/>
    <w:unhideWhenUsed/>
    <w:rsid w:val="008359E0"/>
    <w:rPr>
      <w:i/>
      <w:iCs/>
    </w:rPr>
  </w:style>
  <w:style w:type="character" w:styleId="HTML-schrijfmachine">
    <w:name w:val="HTML Typewriter"/>
    <w:basedOn w:val="Standaardalinea-lettertype"/>
    <w:semiHidden/>
    <w:unhideWhenUsed/>
    <w:rsid w:val="008359E0"/>
    <w:rPr>
      <w:rFonts w:ascii="Consolas" w:hAnsi="Consolas"/>
      <w:sz w:val="20"/>
      <w:szCs w:val="20"/>
    </w:rPr>
  </w:style>
  <w:style w:type="character" w:styleId="HTML-toetsenbord">
    <w:name w:val="HTML Keyboard"/>
    <w:basedOn w:val="Standaardalinea-lettertype"/>
    <w:semiHidden/>
    <w:unhideWhenUsed/>
    <w:rsid w:val="008359E0"/>
    <w:rPr>
      <w:rFonts w:ascii="Consolas" w:hAnsi="Consolas"/>
      <w:sz w:val="20"/>
      <w:szCs w:val="20"/>
    </w:rPr>
  </w:style>
  <w:style w:type="character" w:styleId="HTML-voorbeeld">
    <w:name w:val="HTML Sample"/>
    <w:basedOn w:val="Standaardalinea-lettertype"/>
    <w:semiHidden/>
    <w:unhideWhenUsed/>
    <w:rsid w:val="008359E0"/>
    <w:rPr>
      <w:rFonts w:ascii="Consolas" w:hAnsi="Consolas"/>
      <w:sz w:val="24"/>
      <w:szCs w:val="24"/>
    </w:rPr>
  </w:style>
  <w:style w:type="paragraph" w:styleId="Index1">
    <w:name w:val="index 1"/>
    <w:basedOn w:val="Standaard"/>
    <w:next w:val="Standaard"/>
    <w:semiHidden/>
    <w:unhideWhenUsed/>
    <w:rsid w:val="008359E0"/>
    <w:pPr>
      <w:spacing w:line="240" w:lineRule="auto"/>
      <w:ind w:left="180" w:hanging="180"/>
    </w:pPr>
  </w:style>
  <w:style w:type="paragraph" w:styleId="Index2">
    <w:name w:val="index 2"/>
    <w:basedOn w:val="Standaard"/>
    <w:next w:val="Standaard"/>
    <w:semiHidden/>
    <w:unhideWhenUsed/>
    <w:rsid w:val="008359E0"/>
    <w:pPr>
      <w:spacing w:line="240" w:lineRule="auto"/>
      <w:ind w:left="360" w:hanging="180"/>
    </w:pPr>
  </w:style>
  <w:style w:type="paragraph" w:styleId="Index3">
    <w:name w:val="index 3"/>
    <w:basedOn w:val="Standaard"/>
    <w:next w:val="Standaard"/>
    <w:semiHidden/>
    <w:unhideWhenUsed/>
    <w:rsid w:val="008359E0"/>
    <w:pPr>
      <w:spacing w:line="240" w:lineRule="auto"/>
      <w:ind w:left="540" w:hanging="180"/>
    </w:pPr>
  </w:style>
  <w:style w:type="paragraph" w:styleId="Index4">
    <w:name w:val="index 4"/>
    <w:basedOn w:val="Standaard"/>
    <w:next w:val="Standaard"/>
    <w:semiHidden/>
    <w:unhideWhenUsed/>
    <w:rsid w:val="008359E0"/>
    <w:pPr>
      <w:spacing w:line="240" w:lineRule="auto"/>
      <w:ind w:left="720" w:hanging="180"/>
    </w:pPr>
  </w:style>
  <w:style w:type="paragraph" w:styleId="Index5">
    <w:name w:val="index 5"/>
    <w:basedOn w:val="Standaard"/>
    <w:next w:val="Standaard"/>
    <w:semiHidden/>
    <w:unhideWhenUsed/>
    <w:rsid w:val="008359E0"/>
    <w:pPr>
      <w:spacing w:line="240" w:lineRule="auto"/>
      <w:ind w:left="900" w:hanging="180"/>
    </w:pPr>
  </w:style>
  <w:style w:type="paragraph" w:styleId="Index6">
    <w:name w:val="index 6"/>
    <w:basedOn w:val="Standaard"/>
    <w:next w:val="Standaard"/>
    <w:semiHidden/>
    <w:unhideWhenUsed/>
    <w:rsid w:val="008359E0"/>
    <w:pPr>
      <w:spacing w:line="240" w:lineRule="auto"/>
      <w:ind w:left="1080" w:hanging="180"/>
    </w:pPr>
  </w:style>
  <w:style w:type="paragraph" w:styleId="Index7">
    <w:name w:val="index 7"/>
    <w:basedOn w:val="Standaard"/>
    <w:next w:val="Standaard"/>
    <w:semiHidden/>
    <w:unhideWhenUsed/>
    <w:rsid w:val="008359E0"/>
    <w:pPr>
      <w:spacing w:line="240" w:lineRule="auto"/>
      <w:ind w:left="1260" w:hanging="180"/>
    </w:pPr>
  </w:style>
  <w:style w:type="paragraph" w:styleId="Index8">
    <w:name w:val="index 8"/>
    <w:basedOn w:val="Standaard"/>
    <w:next w:val="Standaard"/>
    <w:semiHidden/>
    <w:unhideWhenUsed/>
    <w:rsid w:val="008359E0"/>
    <w:pPr>
      <w:spacing w:line="240" w:lineRule="auto"/>
      <w:ind w:left="1440" w:hanging="180"/>
    </w:pPr>
  </w:style>
  <w:style w:type="paragraph" w:styleId="Index9">
    <w:name w:val="index 9"/>
    <w:basedOn w:val="Standaard"/>
    <w:next w:val="Standaard"/>
    <w:semiHidden/>
    <w:unhideWhenUsed/>
    <w:rsid w:val="008359E0"/>
    <w:pPr>
      <w:spacing w:line="240" w:lineRule="auto"/>
      <w:ind w:left="1620" w:hanging="180"/>
    </w:pPr>
  </w:style>
  <w:style w:type="paragraph" w:styleId="Indexkop">
    <w:name w:val="index heading"/>
    <w:basedOn w:val="Standaard"/>
    <w:next w:val="Index1"/>
    <w:semiHidden/>
    <w:unhideWhenUsed/>
    <w:rsid w:val="008359E0"/>
    <w:rPr>
      <w:rFonts w:asciiTheme="majorHAnsi" w:eastAsiaTheme="majorEastAsia" w:hAnsiTheme="majorHAnsi" w:cstheme="majorBidi"/>
      <w:b/>
      <w:bCs/>
    </w:rPr>
  </w:style>
  <w:style w:type="paragraph" w:styleId="Inhopg8">
    <w:name w:val="toc 8"/>
    <w:basedOn w:val="Standaard"/>
    <w:next w:val="Standaard"/>
    <w:uiPriority w:val="39"/>
    <w:unhideWhenUsed/>
    <w:rsid w:val="008359E0"/>
    <w:pPr>
      <w:tabs>
        <w:tab w:val="right" w:leader="dot" w:pos="8505"/>
      </w:tabs>
    </w:pPr>
  </w:style>
  <w:style w:type="paragraph" w:styleId="Inhopg9">
    <w:name w:val="toc 9"/>
    <w:basedOn w:val="Standaard"/>
    <w:next w:val="Standaard"/>
    <w:uiPriority w:val="39"/>
    <w:unhideWhenUsed/>
    <w:rsid w:val="008359E0"/>
    <w:pPr>
      <w:spacing w:after="100"/>
      <w:ind w:left="1260"/>
    </w:pPr>
  </w:style>
  <w:style w:type="table" w:styleId="Klassieketabel1">
    <w:name w:val="Table Classic 1"/>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359E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359E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359E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359E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359E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359E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359E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359E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359E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359E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359E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359E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359E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359E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359E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359E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359E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359E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359E0"/>
    <w:pPr>
      <w:spacing w:before="120"/>
    </w:pPr>
    <w:rPr>
      <w:rFonts w:asciiTheme="majorHAnsi" w:eastAsiaTheme="majorEastAsia" w:hAnsiTheme="majorHAnsi" w:cstheme="majorBidi"/>
      <w:b/>
      <w:bCs/>
      <w:sz w:val="24"/>
    </w:rPr>
  </w:style>
  <w:style w:type="table" w:styleId="Lichtraster">
    <w:name w:val="Light Grid"/>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359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359E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359E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359E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359E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359E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359E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359E0"/>
    <w:pPr>
      <w:ind w:left="283" w:hanging="283"/>
      <w:contextualSpacing/>
    </w:pPr>
  </w:style>
  <w:style w:type="paragraph" w:styleId="Lijst2">
    <w:name w:val="List 2"/>
    <w:basedOn w:val="Standaard"/>
    <w:semiHidden/>
    <w:unhideWhenUsed/>
    <w:rsid w:val="008359E0"/>
    <w:pPr>
      <w:ind w:left="566" w:hanging="283"/>
      <w:contextualSpacing/>
    </w:pPr>
  </w:style>
  <w:style w:type="paragraph" w:styleId="Lijst3">
    <w:name w:val="List 3"/>
    <w:basedOn w:val="Standaard"/>
    <w:semiHidden/>
    <w:unhideWhenUsed/>
    <w:rsid w:val="008359E0"/>
    <w:pPr>
      <w:ind w:left="849" w:hanging="283"/>
      <w:contextualSpacing/>
    </w:pPr>
  </w:style>
  <w:style w:type="paragraph" w:styleId="Lijst4">
    <w:name w:val="List 4"/>
    <w:basedOn w:val="Standaard"/>
    <w:semiHidden/>
    <w:unhideWhenUsed/>
    <w:rsid w:val="008359E0"/>
    <w:pPr>
      <w:ind w:left="1132" w:hanging="283"/>
      <w:contextualSpacing/>
    </w:pPr>
  </w:style>
  <w:style w:type="paragraph" w:styleId="Lijst5">
    <w:name w:val="List 5"/>
    <w:basedOn w:val="Standaard"/>
    <w:semiHidden/>
    <w:unhideWhenUsed/>
    <w:rsid w:val="008359E0"/>
    <w:pPr>
      <w:ind w:left="1415" w:hanging="283"/>
      <w:contextualSpacing/>
    </w:pPr>
  </w:style>
  <w:style w:type="paragraph" w:styleId="Lijstmetafbeeldingen">
    <w:name w:val="table of figures"/>
    <w:basedOn w:val="Standaard"/>
    <w:next w:val="Standaard"/>
    <w:semiHidden/>
    <w:unhideWhenUsed/>
    <w:rsid w:val="008359E0"/>
  </w:style>
  <w:style w:type="paragraph" w:styleId="Lijstopsomteken">
    <w:name w:val="List Bullet"/>
    <w:basedOn w:val="Standaard"/>
    <w:semiHidden/>
    <w:unhideWhenUsed/>
    <w:rsid w:val="008359E0"/>
    <w:pPr>
      <w:numPr>
        <w:numId w:val="10"/>
      </w:numPr>
      <w:contextualSpacing/>
    </w:pPr>
  </w:style>
  <w:style w:type="paragraph" w:styleId="Lijstopsomteken2">
    <w:name w:val="List Bullet 2"/>
    <w:basedOn w:val="Standaard"/>
    <w:semiHidden/>
    <w:unhideWhenUsed/>
    <w:rsid w:val="008359E0"/>
    <w:pPr>
      <w:tabs>
        <w:tab w:val="num" w:pos="720"/>
      </w:tabs>
      <w:ind w:left="720" w:hanging="720"/>
      <w:contextualSpacing/>
    </w:pPr>
  </w:style>
  <w:style w:type="paragraph" w:styleId="Lijstopsomteken3">
    <w:name w:val="List Bullet 3"/>
    <w:basedOn w:val="Standaard"/>
    <w:semiHidden/>
    <w:unhideWhenUsed/>
    <w:rsid w:val="008359E0"/>
    <w:pPr>
      <w:tabs>
        <w:tab w:val="num" w:pos="720"/>
      </w:tabs>
      <w:ind w:left="720" w:hanging="720"/>
      <w:contextualSpacing/>
    </w:pPr>
  </w:style>
  <w:style w:type="paragraph" w:styleId="Lijstopsomteken4">
    <w:name w:val="List Bullet 4"/>
    <w:basedOn w:val="Standaard"/>
    <w:semiHidden/>
    <w:unhideWhenUsed/>
    <w:rsid w:val="008359E0"/>
    <w:pPr>
      <w:tabs>
        <w:tab w:val="num" w:pos="720"/>
      </w:tabs>
      <w:ind w:left="720" w:hanging="720"/>
      <w:contextualSpacing/>
    </w:pPr>
  </w:style>
  <w:style w:type="paragraph" w:styleId="Lijstopsomteken5">
    <w:name w:val="List Bullet 5"/>
    <w:basedOn w:val="Standaard"/>
    <w:semiHidden/>
    <w:unhideWhenUsed/>
    <w:rsid w:val="008359E0"/>
    <w:pPr>
      <w:tabs>
        <w:tab w:val="num" w:pos="720"/>
      </w:tabs>
      <w:ind w:left="720" w:hanging="720"/>
      <w:contextualSpacing/>
    </w:pPr>
  </w:style>
  <w:style w:type="paragraph" w:styleId="Lijstnummering2">
    <w:name w:val="List Number 2"/>
    <w:basedOn w:val="Standaard"/>
    <w:semiHidden/>
    <w:unhideWhenUsed/>
    <w:rsid w:val="008359E0"/>
    <w:pPr>
      <w:tabs>
        <w:tab w:val="num" w:pos="720"/>
      </w:tabs>
      <w:ind w:left="720" w:hanging="720"/>
      <w:contextualSpacing/>
    </w:pPr>
  </w:style>
  <w:style w:type="paragraph" w:styleId="Lijstnummering3">
    <w:name w:val="List Number 3"/>
    <w:basedOn w:val="Standaard"/>
    <w:semiHidden/>
    <w:unhideWhenUsed/>
    <w:rsid w:val="008359E0"/>
    <w:pPr>
      <w:tabs>
        <w:tab w:val="num" w:pos="720"/>
      </w:tabs>
      <w:ind w:left="720" w:hanging="720"/>
      <w:contextualSpacing/>
    </w:pPr>
  </w:style>
  <w:style w:type="paragraph" w:styleId="Lijstnummering4">
    <w:name w:val="List Number 4"/>
    <w:basedOn w:val="Standaard"/>
    <w:semiHidden/>
    <w:unhideWhenUsed/>
    <w:rsid w:val="008359E0"/>
    <w:pPr>
      <w:tabs>
        <w:tab w:val="num" w:pos="720"/>
      </w:tabs>
      <w:ind w:left="720" w:hanging="720"/>
      <w:contextualSpacing/>
    </w:pPr>
  </w:style>
  <w:style w:type="paragraph" w:styleId="Lijstnummering5">
    <w:name w:val="List Number 5"/>
    <w:basedOn w:val="Standaard"/>
    <w:semiHidden/>
    <w:unhideWhenUsed/>
    <w:rsid w:val="008359E0"/>
    <w:pPr>
      <w:tabs>
        <w:tab w:val="num" w:pos="720"/>
      </w:tabs>
      <w:ind w:left="720" w:hanging="720"/>
      <w:contextualSpacing/>
    </w:pPr>
  </w:style>
  <w:style w:type="paragraph" w:styleId="Lijstvoortzetting">
    <w:name w:val="List Continue"/>
    <w:basedOn w:val="Standaard"/>
    <w:semiHidden/>
    <w:unhideWhenUsed/>
    <w:rsid w:val="008359E0"/>
    <w:pPr>
      <w:spacing w:after="120"/>
      <w:ind w:left="283"/>
      <w:contextualSpacing/>
    </w:pPr>
  </w:style>
  <w:style w:type="paragraph" w:styleId="Lijstvoortzetting2">
    <w:name w:val="List Continue 2"/>
    <w:basedOn w:val="Standaard"/>
    <w:semiHidden/>
    <w:unhideWhenUsed/>
    <w:rsid w:val="008359E0"/>
    <w:pPr>
      <w:spacing w:after="120"/>
      <w:ind w:left="566"/>
      <w:contextualSpacing/>
    </w:pPr>
  </w:style>
  <w:style w:type="paragraph" w:styleId="Lijstvoortzetting3">
    <w:name w:val="List Continue 3"/>
    <w:basedOn w:val="Standaard"/>
    <w:semiHidden/>
    <w:unhideWhenUsed/>
    <w:rsid w:val="008359E0"/>
    <w:pPr>
      <w:spacing w:after="120"/>
      <w:ind w:left="849"/>
      <w:contextualSpacing/>
    </w:pPr>
  </w:style>
  <w:style w:type="paragraph" w:styleId="Lijstvoortzetting4">
    <w:name w:val="List Continue 4"/>
    <w:basedOn w:val="Standaard"/>
    <w:semiHidden/>
    <w:unhideWhenUsed/>
    <w:rsid w:val="008359E0"/>
    <w:pPr>
      <w:spacing w:after="120"/>
      <w:ind w:left="1132"/>
      <w:contextualSpacing/>
    </w:pPr>
  </w:style>
  <w:style w:type="paragraph" w:styleId="Lijstvoortzetting5">
    <w:name w:val="List Continue 5"/>
    <w:basedOn w:val="Standaard"/>
    <w:semiHidden/>
    <w:unhideWhenUsed/>
    <w:rsid w:val="008359E0"/>
    <w:pPr>
      <w:spacing w:after="120"/>
      <w:ind w:left="1415"/>
      <w:contextualSpacing/>
    </w:pPr>
  </w:style>
  <w:style w:type="paragraph" w:styleId="Macrotekst">
    <w:name w:val="macro"/>
    <w:semiHidden/>
    <w:unhideWhenUsed/>
    <w:rsid w:val="008359E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359E0"/>
    <w:rPr>
      <w:rFonts w:ascii="Times New Roman" w:hAnsi="Times New Roman"/>
      <w:sz w:val="24"/>
    </w:rPr>
  </w:style>
  <w:style w:type="paragraph" w:styleId="Notitiekop">
    <w:name w:val="Note Heading"/>
    <w:basedOn w:val="Standaard"/>
    <w:next w:val="Standaard"/>
    <w:semiHidden/>
    <w:unhideWhenUsed/>
    <w:rsid w:val="008359E0"/>
    <w:pPr>
      <w:spacing w:line="240" w:lineRule="auto"/>
    </w:pPr>
  </w:style>
  <w:style w:type="character" w:styleId="Paginanummer">
    <w:name w:val="page number"/>
    <w:basedOn w:val="Standaardalinea-lettertype"/>
    <w:semiHidden/>
    <w:unhideWhenUsed/>
    <w:rsid w:val="008359E0"/>
  </w:style>
  <w:style w:type="paragraph" w:styleId="Plattetekst">
    <w:name w:val="Body Text"/>
    <w:basedOn w:val="Standaard"/>
    <w:semiHidden/>
    <w:unhideWhenUsed/>
    <w:rsid w:val="008359E0"/>
    <w:pPr>
      <w:spacing w:after="120"/>
    </w:pPr>
  </w:style>
  <w:style w:type="paragraph" w:styleId="Plattetekst2">
    <w:name w:val="Body Text 2"/>
    <w:basedOn w:val="Standaard"/>
    <w:semiHidden/>
    <w:unhideWhenUsed/>
    <w:rsid w:val="008359E0"/>
    <w:pPr>
      <w:spacing w:after="120" w:line="480" w:lineRule="auto"/>
    </w:pPr>
  </w:style>
  <w:style w:type="paragraph" w:styleId="Plattetekst3">
    <w:name w:val="Body Text 3"/>
    <w:basedOn w:val="Standaard"/>
    <w:semiHidden/>
    <w:unhideWhenUsed/>
    <w:rsid w:val="008359E0"/>
    <w:pPr>
      <w:spacing w:after="120"/>
    </w:pPr>
    <w:rPr>
      <w:sz w:val="16"/>
      <w:szCs w:val="16"/>
    </w:rPr>
  </w:style>
  <w:style w:type="paragraph" w:styleId="Platteteksteersteinspringing">
    <w:name w:val="Body Text First Indent"/>
    <w:basedOn w:val="Plattetekst"/>
    <w:semiHidden/>
    <w:unhideWhenUsed/>
    <w:rsid w:val="008359E0"/>
    <w:pPr>
      <w:spacing w:after="0"/>
      <w:ind w:firstLine="360"/>
    </w:pPr>
  </w:style>
  <w:style w:type="paragraph" w:styleId="Plattetekstinspringen">
    <w:name w:val="Body Text Indent"/>
    <w:basedOn w:val="Standaard"/>
    <w:semiHidden/>
    <w:unhideWhenUsed/>
    <w:rsid w:val="008359E0"/>
    <w:pPr>
      <w:spacing w:after="120"/>
      <w:ind w:left="283"/>
    </w:pPr>
  </w:style>
  <w:style w:type="paragraph" w:styleId="Platteteksteersteinspringing2">
    <w:name w:val="Body Text First Indent 2"/>
    <w:basedOn w:val="Plattetekstinspringen"/>
    <w:semiHidden/>
    <w:unhideWhenUsed/>
    <w:rsid w:val="008359E0"/>
    <w:pPr>
      <w:spacing w:after="0"/>
      <w:ind w:left="360" w:firstLine="360"/>
    </w:pPr>
  </w:style>
  <w:style w:type="paragraph" w:styleId="Plattetekstinspringen2">
    <w:name w:val="Body Text Indent 2"/>
    <w:basedOn w:val="Standaard"/>
    <w:semiHidden/>
    <w:unhideWhenUsed/>
    <w:rsid w:val="008359E0"/>
    <w:pPr>
      <w:spacing w:after="120" w:line="480" w:lineRule="auto"/>
      <w:ind w:left="283"/>
    </w:pPr>
  </w:style>
  <w:style w:type="paragraph" w:styleId="Plattetekstinspringen3">
    <w:name w:val="Body Text Indent 3"/>
    <w:basedOn w:val="Standaard"/>
    <w:semiHidden/>
    <w:unhideWhenUsed/>
    <w:rsid w:val="008359E0"/>
    <w:pPr>
      <w:spacing w:after="120"/>
      <w:ind w:left="283"/>
    </w:pPr>
    <w:rPr>
      <w:sz w:val="16"/>
      <w:szCs w:val="16"/>
    </w:rPr>
  </w:style>
  <w:style w:type="table" w:styleId="Professioneletabel">
    <w:name w:val="Table Professional"/>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359E0"/>
  </w:style>
  <w:style w:type="paragraph" w:styleId="Standaardinspringing">
    <w:name w:val="Normal Indent"/>
    <w:basedOn w:val="Standaard"/>
    <w:semiHidden/>
    <w:unhideWhenUsed/>
    <w:rsid w:val="008359E0"/>
    <w:pPr>
      <w:ind w:left="708"/>
    </w:pPr>
  </w:style>
  <w:style w:type="table" w:styleId="Tabelkolommen1">
    <w:name w:val="Table Columns 1"/>
    <w:basedOn w:val="Standaardtabel"/>
    <w:semiHidden/>
    <w:unhideWhenUsed/>
    <w:rsid w:val="008359E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359E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359E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359E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359E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359E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359E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359E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359E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359E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359E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359E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359E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359E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359E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8359E0"/>
    <w:pPr>
      <w:spacing w:line="240" w:lineRule="auto"/>
    </w:pPr>
    <w:rPr>
      <w:rFonts w:ascii="Consolas" w:hAnsi="Consolas"/>
      <w:sz w:val="21"/>
      <w:szCs w:val="21"/>
    </w:rPr>
  </w:style>
  <w:style w:type="table" w:styleId="Verfijndetabel1">
    <w:name w:val="Table Subtle 1"/>
    <w:basedOn w:val="Standaardtabel"/>
    <w:semiHidden/>
    <w:unhideWhenUsed/>
    <w:rsid w:val="008359E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359E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359E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359E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359E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359E0"/>
    <w:pPr>
      <w:keepNext/>
      <w:spacing w:before="280" w:after="280" w:line="240" w:lineRule="auto"/>
    </w:pPr>
    <w:rPr>
      <w:color w:val="FF0000"/>
    </w:rPr>
  </w:style>
  <w:style w:type="paragraph" w:customStyle="1" w:styleId="Figuurbijschrift">
    <w:name w:val="Figuurbijschrift"/>
    <w:basedOn w:val="Standaard"/>
    <w:next w:val="Standaard"/>
    <w:qFormat/>
    <w:rsid w:val="008359E0"/>
    <w:pPr>
      <w:numPr>
        <w:numId w:val="9"/>
      </w:numPr>
      <w:tabs>
        <w:tab w:val="left" w:pos="1134"/>
      </w:tabs>
      <w:spacing w:before="280" w:after="280"/>
    </w:pPr>
    <w:rPr>
      <w:b/>
    </w:rPr>
  </w:style>
  <w:style w:type="character" w:styleId="Eindnootmarkering">
    <w:name w:val="endnote reference"/>
    <w:basedOn w:val="Standaardalinea-lettertype"/>
    <w:semiHidden/>
    <w:unhideWhenUsed/>
    <w:rsid w:val="008359E0"/>
    <w:rPr>
      <w:vanish/>
      <w:vertAlign w:val="superscript"/>
    </w:rPr>
  </w:style>
  <w:style w:type="character" w:customStyle="1" w:styleId="Colofonidentificatie">
    <w:name w:val="Colofon identificatie"/>
    <w:basedOn w:val="Standaardalinea-lettertype"/>
    <w:uiPriority w:val="1"/>
    <w:qFormat/>
    <w:rsid w:val="008359E0"/>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8"/>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8359E0"/>
    <w:pPr>
      <w:numPr>
        <w:ilvl w:val="7"/>
        <w:numId w:val="1"/>
      </w:numPr>
    </w:pPr>
  </w:style>
  <w:style w:type="paragraph" w:customStyle="1" w:styleId="Opsommingtekens6">
    <w:name w:val="Opsomming tekens 6"/>
    <w:basedOn w:val="Standaard"/>
    <w:qFormat/>
    <w:rsid w:val="008359E0"/>
    <w:pPr>
      <w:numPr>
        <w:ilvl w:val="8"/>
        <w:numId w:val="1"/>
      </w:numPr>
    </w:pPr>
  </w:style>
  <w:style w:type="character" w:customStyle="1" w:styleId="Verwijzing">
    <w:name w:val="Verwijzing"/>
    <w:basedOn w:val="Standaardalinea-lettertype"/>
    <w:uiPriority w:val="1"/>
    <w:rsid w:val="008359E0"/>
    <w:rPr>
      <w:u w:val="single"/>
    </w:rPr>
  </w:style>
  <w:style w:type="paragraph" w:customStyle="1" w:styleId="Kader">
    <w:name w:val="Kader"/>
    <w:basedOn w:val="Standaard"/>
    <w:next w:val="Standaard"/>
    <w:qFormat/>
    <w:rsid w:val="008359E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B380848B-4033-40EA-94BD-3019C8F1F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14</TotalTime>
  <Pages>169</Pages>
  <Words>69325</Words>
  <Characters>381291</Characters>
  <Application>Microsoft Office Word</Application>
  <DocSecurity>0</DocSecurity>
  <Lines>3177</Lines>
  <Paragraphs>899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449717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cp:lastModifiedBy>Gerard Wolbers</cp:lastModifiedBy>
  <cp:revision>9</cp:revision>
  <cp:lastPrinted>2019-09-05T11:08:00Z</cp:lastPrinted>
  <dcterms:created xsi:type="dcterms:W3CDTF">2021-06-02T14:00:00Z</dcterms:created>
  <dcterms:modified xsi:type="dcterms:W3CDTF">2021-06-03T13:00:00Z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