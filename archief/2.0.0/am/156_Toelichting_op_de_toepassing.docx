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0F05F" w14:textId="77777777" w:rsidR="004416D3" w:rsidRDefault="00DC26A8" w:rsidP="004416D3">
      <w:pPr>
        <w:pStyle w:val="Kop5"/>
      </w:pPr>
      <w:r>
        <w:t>Toelichting op de toepassing</w:t>
      </w:r>
    </w:p>
    <w:p w14:paraId="5E724F6A" w14:textId="1BF5EA36" w:rsidR="004416D3" w:rsidRDefault="00DC26A8" w:rsidP="004416D3">
      <w:r>
        <w:t>De Gebiedsaanwijzing van het type Geur wordt gebruikt voor gebieden waar met het oog op het tegengaan van geurhinder specifieke regels gelden. Het gaat hierbij met name om de in het omgevingsplan aangewezen bebouwingscontour geur en om de reconstructiegebieden voor veehouderijen. De Gebiedsaanwijzing Geur kan ook worden gebruikt in visies en programma’s voor het aangeven van gebieden en objecten waar beleidsmatig bijzondere aandacht is voor geur.</w:t>
      </w:r>
    </w:p>
    <w:p w14:paraId="625D8CB8" w14:textId="77777777" w:rsidR="004416D3" w:rsidRDefault="00DC26A8" w:rsidP="004416D3">
      <w:r>
        <w:t>Gemeenten kunnen in omgevingsvisie en omgevingsplan beleid en (andere) regels over geur opnemen en kunnen daarvoor gebruik maken van de Gebiedsaanwijzing Geur. Voor het overige is uitgangspunt dat zij in het omgevingsplan voor het toedelen van functies bij voorkeur gebruik maken van de Gebiedsaanwijzing van het type Functie.</w:t>
      </w:r>
    </w:p>
    <w:p w14:paraId="39EC484F" w14:textId="77777777" w:rsidR="004416D3" w:rsidRDefault="004416D3" w:rsidP="004416D3"/>
    <w:p w14:paraId="389ED3E5" w14:textId="3FA20F5E" w:rsidR="004416D3" w:rsidRDefault="00DC26A8" w:rsidP="004416D3">
      <w:r>
        <w:t xml:space="preserve">Om de geometrische begrenzing van de Gebiedsaanwijzing Geur te kunnen vastleggen en de verschillende gebieden van dit type op een kaartbeeld weer te geven wordt de annotatie Geur </w:t>
      </w:r>
      <w:r w:rsidRPr="00242D41">
        <w:t>gebruikt</w:t>
      </w:r>
      <w:r>
        <w:t xml:space="preserve">. Op voorhand is niet te zeggen hoeveel en welke specifieke vormen van de Gebiedsaanwijzing Geur in de verschillende omgevingsdocumenten begrensd zullen worden, het is mogelijk dat het er veel verschillende zullen zijn. Er is geen symbolisatie (kleur, arcering, lijnstijl) voorhanden die een grote hoeveelheid verschillende specifieke vormen van het type Geur kan weergeven op een manier waarbij voor het menselijk oog voldoende onderscheid is tussen de verschillende gebieden. Daarom is er ten behoeve van de weergave voor gekozen om de Gebiedsaanwijzing Geur in groepen in te delen. De Geurgroepen die gebruikt kunnen worden, zijn opgenomen in een limitatieve waardelijst. Iedere groep heeft een eigen symbolisatie. Door te </w:t>
      </w:r>
      <w:r w:rsidRPr="00142494">
        <w:t>annoteren</w:t>
      </w:r>
      <w:r w:rsidRPr="00142494" w:rsidDel="00142494">
        <w:t xml:space="preserve"> </w:t>
      </w:r>
      <w:r>
        <w:t xml:space="preserve">met de Gebiedsaanwijzing Geur met het attribuut </w:t>
      </w:r>
      <w:r w:rsidRPr="00E07AB6">
        <w:rPr>
          <w:i/>
          <w:iCs/>
        </w:rPr>
        <w:t>groep</w:t>
      </w:r>
      <w:r>
        <w:t xml:space="preserve"> en de juiste waarde van de waardelijst Geurgroep kunnen de Locaties van alle specifieke vormen van de Gebiedsaanwijzing Geur in een (interactieve) viewer met de standaardweergave worden weergegeven op een kaart. Het is dan mogelijk om een integraal beeld van alle locaties van de Gebiedsaanwijzing Geur weer te geven, maar ook om alle locaties van de Gebiedsaanwijzing Geur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BAED" w14:textId="77777777" w:rsidR="008F6D0A" w:rsidRDefault="008F6D0A">
      <w:r>
        <w:separator/>
      </w:r>
    </w:p>
    <w:p w14:paraId="1F6711E2" w14:textId="77777777" w:rsidR="008F6D0A" w:rsidRDefault="008F6D0A"/>
  </w:endnote>
  <w:endnote w:type="continuationSeparator" w:id="0">
    <w:p w14:paraId="537480C8" w14:textId="77777777" w:rsidR="008F6D0A" w:rsidRPr="003C450F" w:rsidRDefault="008F6D0A" w:rsidP="003C450F"/>
  </w:endnote>
  <w:endnote w:type="continuationNotice" w:id="1">
    <w:p w14:paraId="5E84DBCA" w14:textId="77777777" w:rsidR="008F6D0A" w:rsidRDefault="008F6D0A" w:rsidP="003C450F"/>
  </w:endnote>
  <w:endnote w:id="2">
    <w:p w14:paraId="7C567833" w14:textId="77777777" w:rsidR="004416D3" w:rsidRDefault="004416D3"/>
    <w:p w14:paraId="2FA3EABD" w14:textId="77777777" w:rsidR="004416D3" w:rsidRDefault="004416D3"/>
  </w:endnote>
  <w:endnote w:id="3">
    <w:p w14:paraId="6E0B7BFD" w14:textId="77777777" w:rsidR="004416D3" w:rsidRDefault="004416D3"/>
    <w:p w14:paraId="16CA4574" w14:textId="77777777" w:rsidR="004416D3" w:rsidRDefault="004416D3"/>
  </w:endnote>
  <w:endnote w:id="4">
    <w:p w14:paraId="49A08ABA" w14:textId="77777777" w:rsidR="004416D3" w:rsidRDefault="004416D3"/>
    <w:p w14:paraId="68D74423" w14:textId="77777777" w:rsidR="004416D3" w:rsidRDefault="004416D3"/>
  </w:endnote>
  <w:endnote w:id="5">
    <w:p w14:paraId="2EF6EF0B" w14:textId="77777777" w:rsidR="004416D3" w:rsidRDefault="004416D3"/>
    <w:p w14:paraId="255DDA1E" w14:textId="77777777" w:rsidR="004416D3" w:rsidRDefault="004416D3"/>
  </w:endnote>
  <w:endnote w:id="6">
    <w:p w14:paraId="523D3AEF" w14:textId="77777777" w:rsidR="004416D3" w:rsidRDefault="004416D3"/>
    <w:p w14:paraId="1C857DDA" w14:textId="77777777" w:rsidR="004416D3" w:rsidRDefault="004416D3"/>
  </w:endnote>
  <w:endnote w:id="7">
    <w:p w14:paraId="120AB6AC" w14:textId="77777777" w:rsidR="004416D3" w:rsidRDefault="004416D3"/>
    <w:p w14:paraId="4839DC93" w14:textId="77777777" w:rsidR="004416D3" w:rsidRDefault="004416D3"/>
  </w:endnote>
  <w:endnote w:id="8">
    <w:p w14:paraId="400EA1C7" w14:textId="77777777" w:rsidR="004416D3" w:rsidRDefault="004416D3"/>
    <w:p w14:paraId="6ECFDF12" w14:textId="77777777" w:rsidR="004416D3" w:rsidRDefault="004416D3"/>
  </w:endnote>
  <w:endnote w:id="9">
    <w:p w14:paraId="0C61191A" w14:textId="77777777" w:rsidR="004416D3" w:rsidRDefault="004416D3"/>
    <w:p w14:paraId="37ADB66B" w14:textId="77777777" w:rsidR="004416D3" w:rsidRDefault="004416D3"/>
  </w:endnote>
  <w:endnote w:id="10">
    <w:p w14:paraId="040CAAB4" w14:textId="77777777" w:rsidR="004416D3" w:rsidRDefault="004416D3"/>
    <w:p w14:paraId="1E3BEA89" w14:textId="77777777" w:rsidR="004416D3" w:rsidRDefault="004416D3"/>
  </w:endnote>
  <w:endnote w:id="11">
    <w:p w14:paraId="74FD6DF7" w14:textId="77777777" w:rsidR="004416D3" w:rsidRDefault="004416D3"/>
    <w:p w14:paraId="7BA13E11" w14:textId="77777777" w:rsidR="004416D3" w:rsidRDefault="004416D3"/>
  </w:endnote>
  <w:endnote w:id="12">
    <w:p w14:paraId="39708DDF" w14:textId="77777777" w:rsidR="004416D3" w:rsidRDefault="004416D3"/>
    <w:p w14:paraId="73D70A22" w14:textId="77777777" w:rsidR="004416D3" w:rsidRDefault="004416D3"/>
  </w:endnote>
  <w:endnote w:id="13">
    <w:p w14:paraId="2DFF88A4" w14:textId="77777777" w:rsidR="004416D3" w:rsidRDefault="004416D3"/>
    <w:p w14:paraId="1BACB337" w14:textId="77777777" w:rsidR="004416D3" w:rsidRDefault="00441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DC4C3" w14:textId="3CFA8720" w:rsidR="004416D3" w:rsidRPr="006B1455" w:rsidRDefault="004416D3"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E253B7" w14:textId="77777777" w:rsidR="004416D3" w:rsidRPr="00BC3B53" w:rsidRDefault="004416D3"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7A78" w14:textId="4D161A04"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p>
  <w:p w14:paraId="06191049" w14:textId="77777777" w:rsidR="004416D3" w:rsidRPr="00BC3B53" w:rsidRDefault="004416D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D37D" w14:textId="77777777" w:rsidR="004416D3" w:rsidRPr="00BC3B53" w:rsidRDefault="004416D3"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F834" w14:textId="3A96BB78" w:rsidR="004416D3" w:rsidRPr="006B1455" w:rsidRDefault="004416D3"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4A2CC89" w14:textId="77777777" w:rsidR="004416D3" w:rsidRPr="00BC3B53" w:rsidRDefault="004416D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2D85" w14:textId="110EDD19"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8F2653" w14:textId="77777777" w:rsidR="004416D3" w:rsidRPr="00BC3B53" w:rsidRDefault="004416D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0C871" w14:textId="77777777" w:rsidR="008F6D0A" w:rsidRPr="00B35331" w:rsidRDefault="008F6D0A" w:rsidP="00577995">
      <w:pPr>
        <w:pStyle w:val="Voettekst"/>
      </w:pPr>
    </w:p>
  </w:footnote>
  <w:footnote w:type="continuationSeparator" w:id="0">
    <w:p w14:paraId="246E8C6E" w14:textId="77777777" w:rsidR="008F6D0A" w:rsidRDefault="008F6D0A">
      <w:r>
        <w:continuationSeparator/>
      </w:r>
    </w:p>
    <w:p w14:paraId="400E18C6" w14:textId="77777777" w:rsidR="008F6D0A" w:rsidRDefault="008F6D0A"/>
    <w:p w14:paraId="77D94256" w14:textId="77777777" w:rsidR="008F6D0A" w:rsidRDefault="008F6D0A"/>
  </w:footnote>
  <w:footnote w:type="continuationNotice" w:id="1">
    <w:p w14:paraId="07C2B8F5" w14:textId="77777777" w:rsidR="008F6D0A" w:rsidRDefault="008F6D0A">
      <w:pPr>
        <w:spacing w:line="240" w:lineRule="auto"/>
      </w:pPr>
    </w:p>
  </w:footnote>
  <w:footnote w:id="2">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3">
    <w:p w14:paraId="721AE4EC" w14:textId="6625D634" w:rsidR="004416D3" w:rsidRDefault="004416D3">
      <w:pPr>
        <w:pStyle w:val="Voetnoottekst"/>
      </w:pPr>
      <w:r>
        <w:rPr>
          <w:rStyle w:val="Voetnootmarkering"/>
        </w:rPr>
        <w:footnoteRef/>
      </w:r>
      <w:r>
        <w:t xml:space="preserve"> </w:t>
      </w:r>
      <w:r>
        <w:tab/>
      </w:r>
      <w:r w:rsidRPr="00EC3BF3">
        <w:t>Een toelichting is verplicht op grond van aanwijzing 4.42</w:t>
      </w:r>
      <w:r>
        <w:t xml:space="preserve"> van de Aanwijzingen voor de regelgeving</w:t>
      </w:r>
    </w:p>
  </w:footnote>
  <w:footnote w:id="4">
    <w:p w14:paraId="6B6DC1FA" w14:textId="7E564438" w:rsidR="004416D3" w:rsidRDefault="004416D3">
      <w:pPr>
        <w:pStyle w:val="Voetnoottekst"/>
      </w:pPr>
      <w:r>
        <w:rPr>
          <w:rStyle w:val="Voetnootmarkering"/>
        </w:rPr>
        <w:footnoteRef/>
      </w:r>
      <w:r>
        <w:t xml:space="preserve"> </w:t>
      </w:r>
      <w:r>
        <w:tab/>
      </w:r>
      <w:r w:rsidRPr="003C4854">
        <w:t>Onderscheid tussen algemene en artikelsgewijze toelichting is verplicht wanneer dat de toegankelijkheid bevordert op grond van aanw</w:t>
      </w:r>
      <w:r>
        <w:t>i</w:t>
      </w:r>
      <w:r w:rsidRPr="003C4854">
        <w:t>jzing 4.48</w:t>
      </w:r>
      <w:r>
        <w:t xml:space="preserve"> </w:t>
      </w:r>
      <w:r w:rsidRPr="003C4854">
        <w:t>van de Aanwijzingen voor de regelgeving</w:t>
      </w:r>
    </w:p>
  </w:footnote>
  <w:footnote w:id="5">
    <w:p w14:paraId="3A9D5909" w14:textId="77777777" w:rsidR="004416D3" w:rsidRDefault="004416D3" w:rsidP="00914FEB">
      <w:pPr>
        <w:pStyle w:val="Voetnoottekst"/>
      </w:pPr>
      <w:r>
        <w:rPr>
          <w:rStyle w:val="Voetnootmarkering"/>
        </w:rPr>
        <w:footnoteRef/>
      </w:r>
      <w:r>
        <w:t xml:space="preserve"> Lichaam van de regeling als bedoeld in Aanwijzing 3.53 van de Aanwijzingen voor de regelgeving en in STOP</w:t>
      </w:r>
    </w:p>
  </w:footnote>
  <w:footnote w:id="6">
    <w:p w14:paraId="2EEC713F" w14:textId="79F4C077" w:rsidR="004416D3" w:rsidRDefault="004416D3">
      <w:pPr>
        <w:pStyle w:val="Voetnoottekst"/>
      </w:pPr>
      <w:r>
        <w:rPr>
          <w:rStyle w:val="Voetnootmarkering"/>
        </w:rPr>
        <w:footnoteRef/>
      </w:r>
      <w:r>
        <w:t xml:space="preserve"> </w:t>
      </w:r>
      <w:r>
        <w:tab/>
      </w:r>
      <w:r w:rsidRPr="00AB13AD">
        <w:t>Behoudens in bijlagen en toepassingsteksten</w:t>
      </w:r>
      <w:r>
        <w:t>,</w:t>
      </w:r>
      <w:r w:rsidRPr="00AB13AD">
        <w:t xml:space="preserve"> </w:t>
      </w:r>
      <w:r>
        <w:t xml:space="preserve">waar </w:t>
      </w:r>
      <w:r w:rsidRPr="00AB13AD">
        <w:t>voet-</w:t>
      </w:r>
      <w:r>
        <w:t xml:space="preserve"> </w:t>
      </w:r>
      <w:r w:rsidRPr="00AB13AD">
        <w:t xml:space="preserve">en eindnoten wel </w:t>
      </w:r>
      <w:r>
        <w:t xml:space="preserve">zijn </w:t>
      </w:r>
      <w:r w:rsidRPr="00AB13AD">
        <w:t>toegestaan</w:t>
      </w:r>
    </w:p>
  </w:footnote>
  <w:footnote w:id="7">
    <w:p w14:paraId="0C638D1D" w14:textId="77777777" w:rsidR="004416D3" w:rsidRDefault="004416D3" w:rsidP="00044170">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8">
    <w:p w14:paraId="7442F1D2" w14:textId="77777777" w:rsidR="004416D3" w:rsidRDefault="004416D3" w:rsidP="00A32580">
      <w:pPr>
        <w:pStyle w:val="Voetnoottekst"/>
      </w:pPr>
      <w:r>
        <w:rPr>
          <w:rStyle w:val="Voetnootmarkering"/>
        </w:rPr>
        <w:footnoteRef/>
      </w:r>
      <w:r>
        <w:t xml:space="preserve"> Aanwijzing 3.57 van de Aanwijzingen voor de regelgeving</w:t>
      </w:r>
    </w:p>
  </w:footnote>
  <w:footnote w:id="9">
    <w:p w14:paraId="0E651911" w14:textId="77777777" w:rsidR="00301B29" w:rsidRDefault="00301B29" w:rsidP="00301B29">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4416D3" w:rsidRPr="00275984" w14:paraId="241AEAE1" w14:textId="77777777" w:rsidTr="00C80AA7">
      <w:trPr>
        <w:trHeight w:val="400"/>
      </w:trPr>
      <w:tc>
        <w:tcPr>
          <w:tcW w:w="7520" w:type="dxa"/>
          <w:shd w:val="clear" w:color="auto" w:fill="auto"/>
        </w:tcPr>
        <w:p w14:paraId="2BD84D51" w14:textId="77777777" w:rsidR="004416D3" w:rsidRPr="002E14E1" w:rsidRDefault="004416D3" w:rsidP="002F3B2E">
          <w:pPr>
            <w:pStyle w:val="Koptekst"/>
          </w:pPr>
          <w:r w:rsidRPr="049A10CD">
            <w:rPr>
              <w:b/>
            </w:rPr>
            <w:t xml:space="preserve">Toepassingsprofiel (TPOD) [Tekst] </w:t>
          </w:r>
          <w:r>
            <w:t>| Versie [Tekst] | Standaard officiële publicaties met specifieke toepassing voor OW-besluiten | [datum]</w:t>
          </w:r>
        </w:p>
      </w:tc>
    </w:tr>
  </w:tbl>
  <w:p w14:paraId="37B17409" w14:textId="77777777" w:rsidR="004416D3" w:rsidRDefault="004416D3"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4E6CD820" w14:textId="77777777" w:rsidTr="00C80AA7">
      <w:trPr>
        <w:cantSplit/>
        <w:trHeight w:hRule="exact" w:val="3402"/>
      </w:trPr>
      <w:tc>
        <w:tcPr>
          <w:tcW w:w="6236" w:type="dxa"/>
          <w:gridSpan w:val="2"/>
          <w:shd w:val="clear" w:color="auto" w:fill="auto"/>
        </w:tcPr>
        <w:p w14:paraId="4FD58C1B" w14:textId="77777777" w:rsidR="004416D3" w:rsidRPr="00BC3B53" w:rsidRDefault="004416D3" w:rsidP="00FF3E80">
          <w:r>
            <w:rPr>
              <w:noProof/>
            </w:rPr>
            <w:drawing>
              <wp:anchor distT="0" distB="0" distL="114300" distR="114300" simplePos="0" relativeHeight="251652608" behindDoc="0" locked="1" layoutInCell="1" allowOverlap="1" wp14:anchorId="2144D453" wp14:editId="4A93E1F8">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278E3D69" w14:textId="77777777" w:rsidTr="00C80AA7">
      <w:trPr>
        <w:cantSplit/>
        <w:trHeight w:hRule="exact" w:val="1701"/>
      </w:trPr>
      <w:tc>
        <w:tcPr>
          <w:tcW w:w="6236" w:type="dxa"/>
          <w:gridSpan w:val="2"/>
          <w:shd w:val="clear" w:color="auto" w:fill="auto"/>
        </w:tcPr>
        <w:p w14:paraId="40AC282E" w14:textId="59C5552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5F1E03">
            <w:rPr>
              <w:noProof/>
            </w:rPr>
            <w:t>AMvB/MR</w:t>
          </w:r>
          <w:r w:rsidRPr="049A10CD">
            <w:fldChar w:fldCharType="end"/>
          </w:r>
        </w:p>
      </w:tc>
    </w:tr>
    <w:tr w:rsidR="004416D3" w:rsidRPr="00B60860" w14:paraId="72EB8B9D" w14:textId="77777777" w:rsidTr="00C80AA7">
      <w:trPr>
        <w:cantSplit/>
        <w:trHeight w:hRule="exact" w:val="1701"/>
      </w:trPr>
      <w:tc>
        <w:tcPr>
          <w:tcW w:w="6236" w:type="dxa"/>
          <w:gridSpan w:val="2"/>
          <w:shd w:val="clear" w:color="auto" w:fill="auto"/>
        </w:tcPr>
        <w:p w14:paraId="16D6B0AD" w14:textId="2E7048C5" w:rsidR="004416D3" w:rsidRPr="00B60860" w:rsidRDefault="004416D3" w:rsidP="00FF3E80">
          <w:r w:rsidRPr="00CA6C0C">
            <w:t xml:space="preserve">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p>
        <w:p w14:paraId="454493EC" w14:textId="2E33AED7" w:rsidR="004416D3" w:rsidRPr="00B60860" w:rsidRDefault="004416D3" w:rsidP="00FF3E80">
          <w:r>
            <w:t>Geonovum</w:t>
          </w:r>
        </w:p>
      </w:tc>
    </w:tr>
    <w:tr w:rsidR="004416D3" w:rsidRPr="00B60860" w14:paraId="7D6AC90A" w14:textId="77777777" w:rsidTr="00C80AA7">
      <w:trPr>
        <w:cantSplit/>
      </w:trPr>
      <w:tc>
        <w:tcPr>
          <w:tcW w:w="1134" w:type="dxa"/>
          <w:shd w:val="clear" w:color="auto" w:fill="auto"/>
        </w:tcPr>
        <w:p w14:paraId="5157FFCB" w14:textId="77777777" w:rsidR="004416D3" w:rsidRPr="00CA6C0C" w:rsidRDefault="004416D3" w:rsidP="00FF3E80">
          <w:r>
            <w:t>Datum</w:t>
          </w:r>
        </w:p>
      </w:tc>
      <w:tc>
        <w:tcPr>
          <w:tcW w:w="3118" w:type="dxa"/>
          <w:shd w:val="clear" w:color="auto" w:fill="auto"/>
        </w:tcPr>
        <w:p w14:paraId="37FCEF08" w14:textId="58F772A7" w:rsidR="004416D3" w:rsidRPr="00CA6C0C" w:rsidRDefault="004416D3" w:rsidP="00FF3E80">
          <w:r>
            <w:fldChar w:fldCharType="begin"/>
          </w:r>
          <w:r>
            <w:instrText xml:space="preserve"> SAVEDATE \@ "d MMMM yyyy" </w:instrText>
          </w:r>
          <w:r>
            <w:fldChar w:fldCharType="separate"/>
          </w:r>
          <w:r w:rsidR="008359E0">
            <w:rPr>
              <w:noProof/>
            </w:rPr>
            <w:t>3 juni 2021</w:t>
          </w:r>
          <w:r>
            <w:fldChar w:fldCharType="end"/>
          </w:r>
        </w:p>
      </w:tc>
    </w:tr>
  </w:tbl>
  <w:p w14:paraId="04AF7B40" w14:textId="77777777" w:rsidR="004416D3" w:rsidRPr="00EB5B83" w:rsidRDefault="004416D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54D9EA1D" w14:textId="77777777" w:rsidTr="00C80AA7">
      <w:trPr>
        <w:cantSplit/>
        <w:trHeight w:hRule="exact" w:val="3402"/>
      </w:trPr>
      <w:tc>
        <w:tcPr>
          <w:tcW w:w="6236" w:type="dxa"/>
          <w:gridSpan w:val="2"/>
          <w:shd w:val="clear" w:color="auto" w:fill="auto"/>
        </w:tcPr>
        <w:p w14:paraId="2D84A5D0" w14:textId="77777777" w:rsidR="004416D3" w:rsidRPr="00BC3B53" w:rsidRDefault="004416D3" w:rsidP="00E034D2">
          <w:r>
            <w:rPr>
              <w:noProof/>
            </w:rPr>
            <w:drawing>
              <wp:anchor distT="0" distB="0" distL="114300" distR="114300" simplePos="0" relativeHeight="251650560" behindDoc="0" locked="1" layoutInCell="1" allowOverlap="1" wp14:anchorId="4E3FEC88" wp14:editId="05620E2D">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149E38AE" w14:textId="77777777" w:rsidTr="00C80AA7">
      <w:trPr>
        <w:cantSplit/>
        <w:trHeight w:hRule="exact" w:val="1701"/>
      </w:trPr>
      <w:tc>
        <w:tcPr>
          <w:tcW w:w="6236" w:type="dxa"/>
          <w:gridSpan w:val="2"/>
          <w:shd w:val="clear" w:color="auto" w:fill="auto"/>
        </w:tcPr>
        <w:p w14:paraId="46F7344D" w14:textId="4A7F021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Pr>
              <w:noProof/>
            </w:rPr>
            <w:t>AMvB en MR</w:t>
          </w:r>
          <w:r w:rsidRPr="049A10CD">
            <w:fldChar w:fldCharType="end"/>
          </w:r>
        </w:p>
      </w:tc>
    </w:tr>
    <w:tr w:rsidR="004416D3" w:rsidRPr="00B60860" w14:paraId="3B97D9B4" w14:textId="77777777" w:rsidTr="00C80AA7">
      <w:trPr>
        <w:cantSplit/>
        <w:trHeight w:hRule="exact" w:val="1701"/>
      </w:trPr>
      <w:tc>
        <w:tcPr>
          <w:tcW w:w="6236" w:type="dxa"/>
          <w:gridSpan w:val="2"/>
          <w:shd w:val="clear" w:color="auto" w:fill="auto"/>
        </w:tcPr>
        <w:p w14:paraId="14F1225C" w14:textId="7F3E7E1C" w:rsidR="004416D3" w:rsidRPr="00B60860" w:rsidRDefault="004416D3" w:rsidP="00577995">
          <w:r w:rsidRPr="00CA6C0C">
            <w:t xml:space="preserve">Versie </w:t>
          </w:r>
          <w:r w:rsidRPr="049A10CD">
            <w:fldChar w:fldCharType="begin"/>
          </w:r>
          <w:r>
            <w:rPr>
              <w:noProof/>
            </w:rPr>
            <w:instrText xml:space="preserve"> DOCVARIABLE ID04 </w:instrText>
          </w:r>
          <w:r w:rsidRPr="049A10CD">
            <w:fldChar w:fldCharType="separate"/>
          </w:r>
          <w:r>
            <w:rPr>
              <w:noProof/>
            </w:rPr>
            <w:t>1.0</w:t>
          </w:r>
          <w:r w:rsidRPr="049A10CD">
            <w:fldChar w:fldCharType="end"/>
          </w:r>
        </w:p>
        <w:p w14:paraId="01BFF147" w14:textId="77777777" w:rsidR="004416D3" w:rsidRPr="00B60860" w:rsidRDefault="004416D3" w:rsidP="00577995">
          <w:r>
            <w:t>Geonovum – KOOP</w:t>
          </w:r>
        </w:p>
      </w:tc>
    </w:tr>
    <w:tr w:rsidR="004416D3" w:rsidRPr="00B60860" w14:paraId="3DC3E4A8" w14:textId="77777777" w:rsidTr="00C80AA7">
      <w:trPr>
        <w:cantSplit/>
      </w:trPr>
      <w:tc>
        <w:tcPr>
          <w:tcW w:w="1134" w:type="dxa"/>
          <w:shd w:val="clear" w:color="auto" w:fill="auto"/>
        </w:tcPr>
        <w:p w14:paraId="4B87AEFA" w14:textId="77777777" w:rsidR="004416D3" w:rsidRPr="00CA6C0C" w:rsidRDefault="004416D3" w:rsidP="00577995">
          <w:r>
            <w:t>Datum</w:t>
          </w:r>
        </w:p>
      </w:tc>
      <w:tc>
        <w:tcPr>
          <w:tcW w:w="3118" w:type="dxa"/>
          <w:shd w:val="clear" w:color="auto" w:fill="auto"/>
        </w:tcPr>
        <w:p w14:paraId="2F507C78" w14:textId="1B3FCC36" w:rsidR="004416D3" w:rsidRPr="00CA6C0C" w:rsidRDefault="004416D3" w:rsidP="00577995">
          <w:r>
            <w:fldChar w:fldCharType="begin"/>
          </w:r>
          <w:r>
            <w:instrText xml:space="preserve"> SAVEDATE \@ "d MMMM yyyy" </w:instrText>
          </w:r>
          <w:r>
            <w:fldChar w:fldCharType="separate"/>
          </w:r>
          <w:r w:rsidR="008359E0">
            <w:rPr>
              <w:noProof/>
            </w:rPr>
            <w:t>3 juni 2021</w:t>
          </w:r>
          <w:r>
            <w:fldChar w:fldCharType="end"/>
          </w:r>
        </w:p>
      </w:tc>
    </w:tr>
  </w:tbl>
  <w:p w14:paraId="1F27CB70" w14:textId="77777777" w:rsidR="004416D3" w:rsidRDefault="004416D3"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69BE" w14:textId="2E8B9F26" w:rsidR="004416D3" w:rsidRDefault="004416D3"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1E03">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1E03">
      <w:rPr>
        <w:noProof/>
      </w:rPr>
      <w:t>STandaard Officiële Publicaties met specifieke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359E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D171" w14:textId="15896C24" w:rsidR="004416D3" w:rsidRDefault="004416D3" w:rsidP="00C80AA7">
    <w:pPr>
      <w:pStyle w:val="Koptekst"/>
    </w:pPr>
    <w:r w:rsidRPr="00A771D1">
      <w:t>Toepassingsprofiel</w:t>
    </w:r>
    <w:r w:rsidRPr="002F3B2E">
      <w:t xml:space="preserve"> </w:t>
    </w:r>
    <w:r w:rsidRPr="049A10CD">
      <w:fldChar w:fldCharType="begin"/>
    </w:r>
    <w:r>
      <w:rPr>
        <w:noProof/>
      </w:rPr>
      <w:instrText xml:space="preserve"> DOCVARIABLE ID01 </w:instrText>
    </w:r>
    <w:r w:rsidRPr="049A10CD">
      <w:fldChar w:fldCharType="separate"/>
    </w:r>
    <w:r w:rsidR="005F1E03">
      <w:rPr>
        <w:noProof/>
      </w:rPr>
      <w:t>AMvB/MR</w:t>
    </w:r>
    <w:r w:rsidRPr="049A10CD">
      <w:fldChar w:fldCharType="end"/>
    </w:r>
    <w:r>
      <w:t xml:space="preserve"> | </w:t>
    </w:r>
    <w:r w:rsidRPr="049A10CD">
      <w:fldChar w:fldCharType="begin"/>
    </w:r>
    <w:r>
      <w:rPr>
        <w:noProof/>
      </w:rPr>
      <w:instrText xml:space="preserve"> DOCVARIABLE ID04 </w:instrText>
    </w:r>
    <w:r w:rsidRPr="049A10CD">
      <w:fldChar w:fldCharType="separate"/>
    </w:r>
    <w:r w:rsidR="005F1E03">
      <w:rPr>
        <w:noProof/>
      </w:rPr>
      <w:t>2.0.2-rc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5F1E03">
      <w:rPr>
        <w:noProof/>
      </w:rPr>
      <w:t>STandaard Officiële Publicaties met specifieke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8359E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F488BE96"/>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
  </w:num>
  <w:num w:numId="3">
    <w:abstractNumId w:val="23"/>
  </w:num>
  <w:num w:numId="4">
    <w:abstractNumId w:val="7"/>
  </w:num>
  <w:num w:numId="5">
    <w:abstractNumId w:val="2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8"/>
  </w:num>
  <w:num w:numId="9">
    <w:abstractNumId w:val="1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3"/>
  </w:num>
  <w:num w:numId="13">
    <w:abstractNumId w:val="2"/>
  </w:num>
  <w:num w:numId="14">
    <w:abstractNumId w:val="14"/>
  </w:num>
  <w:num w:numId="15">
    <w:abstractNumId w:val="8"/>
  </w:num>
  <w:num w:numId="16">
    <w:abstractNumId w:val="11"/>
  </w:num>
  <w:num w:numId="17">
    <w:abstractNumId w:val="20"/>
  </w:num>
  <w:num w:numId="18">
    <w:abstractNumId w:val="16"/>
  </w:num>
  <w:num w:numId="19">
    <w:abstractNumId w:val="10"/>
  </w:num>
  <w:num w:numId="20">
    <w:abstractNumId w:val="5"/>
  </w:num>
  <w:num w:numId="21">
    <w:abstractNumId w:val="1"/>
  </w:num>
  <w:num w:numId="22">
    <w:abstractNumId w:val="12"/>
  </w:num>
  <w:num w:numId="23">
    <w:abstractNumId w:val="24"/>
  </w:num>
  <w:num w:numId="24">
    <w:abstractNumId w:val="15"/>
  </w:num>
  <w:num w:numId="25">
    <w:abstractNumId w:val="19"/>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21"/>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AMvB/MR"/>
    <w:docVar w:name="ID01_CAPS" w:val="AMvB/MR"/>
    <w:docVar w:name="ID01+" w:val="de AMvB/MR"/>
    <w:docVar w:name="ID01+_CAPS" w:val="De AMvB/MR"/>
    <w:docVar w:name="ID02" w:val="de"/>
    <w:docVar w:name="ID03" w:val="am"/>
    <w:docVar w:name="ID04" w:val="2.0.2-rc"/>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DB3"/>
    <w:rsid w:val="000060C7"/>
    <w:rsid w:val="000067A6"/>
    <w:rsid w:val="00006D82"/>
    <w:rsid w:val="000104E4"/>
    <w:rsid w:val="00010818"/>
    <w:rsid w:val="00011189"/>
    <w:rsid w:val="000112CC"/>
    <w:rsid w:val="0001173D"/>
    <w:rsid w:val="00011B02"/>
    <w:rsid w:val="0001220E"/>
    <w:rsid w:val="00012234"/>
    <w:rsid w:val="00012390"/>
    <w:rsid w:val="00012D0A"/>
    <w:rsid w:val="00013380"/>
    <w:rsid w:val="000134C3"/>
    <w:rsid w:val="00013828"/>
    <w:rsid w:val="00013C31"/>
    <w:rsid w:val="00013F1C"/>
    <w:rsid w:val="000144B1"/>
    <w:rsid w:val="00014F8D"/>
    <w:rsid w:val="000154D8"/>
    <w:rsid w:val="00016C48"/>
    <w:rsid w:val="00017288"/>
    <w:rsid w:val="00017778"/>
    <w:rsid w:val="00017BF7"/>
    <w:rsid w:val="00020A25"/>
    <w:rsid w:val="00021D34"/>
    <w:rsid w:val="00021E80"/>
    <w:rsid w:val="00021F1B"/>
    <w:rsid w:val="00022413"/>
    <w:rsid w:val="00022E87"/>
    <w:rsid w:val="00023125"/>
    <w:rsid w:val="000245AF"/>
    <w:rsid w:val="000249C6"/>
    <w:rsid w:val="00024DDB"/>
    <w:rsid w:val="000255D4"/>
    <w:rsid w:val="0002577A"/>
    <w:rsid w:val="000257AF"/>
    <w:rsid w:val="000263B1"/>
    <w:rsid w:val="00026469"/>
    <w:rsid w:val="000309A8"/>
    <w:rsid w:val="00030DF8"/>
    <w:rsid w:val="00031413"/>
    <w:rsid w:val="0003249B"/>
    <w:rsid w:val="000343B2"/>
    <w:rsid w:val="00035B5E"/>
    <w:rsid w:val="00035E6A"/>
    <w:rsid w:val="00035F51"/>
    <w:rsid w:val="000361E2"/>
    <w:rsid w:val="00036576"/>
    <w:rsid w:val="000365AA"/>
    <w:rsid w:val="000370E7"/>
    <w:rsid w:val="0004014B"/>
    <w:rsid w:val="00041DD1"/>
    <w:rsid w:val="00041FA1"/>
    <w:rsid w:val="00043367"/>
    <w:rsid w:val="00043AA1"/>
    <w:rsid w:val="00044170"/>
    <w:rsid w:val="0004595B"/>
    <w:rsid w:val="00045E9F"/>
    <w:rsid w:val="000464A2"/>
    <w:rsid w:val="00046EE3"/>
    <w:rsid w:val="00047A4A"/>
    <w:rsid w:val="00047D86"/>
    <w:rsid w:val="00047E71"/>
    <w:rsid w:val="00050760"/>
    <w:rsid w:val="00051684"/>
    <w:rsid w:val="00053581"/>
    <w:rsid w:val="00053670"/>
    <w:rsid w:val="00053ED2"/>
    <w:rsid w:val="00054566"/>
    <w:rsid w:val="00054884"/>
    <w:rsid w:val="000548F8"/>
    <w:rsid w:val="00054DC0"/>
    <w:rsid w:val="00055CDA"/>
    <w:rsid w:val="00055EDA"/>
    <w:rsid w:val="00056D6C"/>
    <w:rsid w:val="0005746B"/>
    <w:rsid w:val="00057BCB"/>
    <w:rsid w:val="00057D74"/>
    <w:rsid w:val="000600FC"/>
    <w:rsid w:val="000608FF"/>
    <w:rsid w:val="00060BAB"/>
    <w:rsid w:val="000620B6"/>
    <w:rsid w:val="00063455"/>
    <w:rsid w:val="00063A47"/>
    <w:rsid w:val="00064286"/>
    <w:rsid w:val="0006519A"/>
    <w:rsid w:val="0006627B"/>
    <w:rsid w:val="000668DB"/>
    <w:rsid w:val="00066B0B"/>
    <w:rsid w:val="00067015"/>
    <w:rsid w:val="00067676"/>
    <w:rsid w:val="000677E5"/>
    <w:rsid w:val="0007111C"/>
    <w:rsid w:val="00071D0C"/>
    <w:rsid w:val="0007206C"/>
    <w:rsid w:val="00072973"/>
    <w:rsid w:val="00073801"/>
    <w:rsid w:val="00074689"/>
    <w:rsid w:val="00075786"/>
    <w:rsid w:val="00075F31"/>
    <w:rsid w:val="00076B1B"/>
    <w:rsid w:val="000772F7"/>
    <w:rsid w:val="000774B5"/>
    <w:rsid w:val="00080327"/>
    <w:rsid w:val="00081033"/>
    <w:rsid w:val="00081567"/>
    <w:rsid w:val="00081A1A"/>
    <w:rsid w:val="00081B6A"/>
    <w:rsid w:val="00081FDA"/>
    <w:rsid w:val="00082124"/>
    <w:rsid w:val="00082308"/>
    <w:rsid w:val="000848A7"/>
    <w:rsid w:val="00085125"/>
    <w:rsid w:val="000855D7"/>
    <w:rsid w:val="00085C46"/>
    <w:rsid w:val="00085DC5"/>
    <w:rsid w:val="0009034B"/>
    <w:rsid w:val="0009073F"/>
    <w:rsid w:val="00090A13"/>
    <w:rsid w:val="000917D7"/>
    <w:rsid w:val="00092997"/>
    <w:rsid w:val="00092B6F"/>
    <w:rsid w:val="00092C89"/>
    <w:rsid w:val="00093042"/>
    <w:rsid w:val="00093315"/>
    <w:rsid w:val="00093777"/>
    <w:rsid w:val="00093EB8"/>
    <w:rsid w:val="0009645D"/>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93"/>
    <w:rsid w:val="000B39CB"/>
    <w:rsid w:val="000B437C"/>
    <w:rsid w:val="000B4E74"/>
    <w:rsid w:val="000B4F2A"/>
    <w:rsid w:val="000B51B2"/>
    <w:rsid w:val="000B5CB0"/>
    <w:rsid w:val="000B60D4"/>
    <w:rsid w:val="000B6AB2"/>
    <w:rsid w:val="000B6CB3"/>
    <w:rsid w:val="000B6FB1"/>
    <w:rsid w:val="000C0794"/>
    <w:rsid w:val="000C0F26"/>
    <w:rsid w:val="000C1987"/>
    <w:rsid w:val="000C1EF1"/>
    <w:rsid w:val="000C261F"/>
    <w:rsid w:val="000C2DE9"/>
    <w:rsid w:val="000C33FF"/>
    <w:rsid w:val="000C4EAC"/>
    <w:rsid w:val="000C506E"/>
    <w:rsid w:val="000C5DE9"/>
    <w:rsid w:val="000C63AB"/>
    <w:rsid w:val="000C6BC5"/>
    <w:rsid w:val="000C7EBF"/>
    <w:rsid w:val="000D15FB"/>
    <w:rsid w:val="000D2553"/>
    <w:rsid w:val="000D3C52"/>
    <w:rsid w:val="000D3CA9"/>
    <w:rsid w:val="000D7119"/>
    <w:rsid w:val="000D796F"/>
    <w:rsid w:val="000E14B0"/>
    <w:rsid w:val="000E1AE3"/>
    <w:rsid w:val="000E2387"/>
    <w:rsid w:val="000E31FA"/>
    <w:rsid w:val="000E3E60"/>
    <w:rsid w:val="000E4DCA"/>
    <w:rsid w:val="000E54E9"/>
    <w:rsid w:val="000E5796"/>
    <w:rsid w:val="000E63CD"/>
    <w:rsid w:val="000E709F"/>
    <w:rsid w:val="000E7A60"/>
    <w:rsid w:val="000F0422"/>
    <w:rsid w:val="000F1112"/>
    <w:rsid w:val="000F2780"/>
    <w:rsid w:val="000F2815"/>
    <w:rsid w:val="000F2BB5"/>
    <w:rsid w:val="000F3394"/>
    <w:rsid w:val="000F33FE"/>
    <w:rsid w:val="000F39DC"/>
    <w:rsid w:val="000F3A7E"/>
    <w:rsid w:val="000F4526"/>
    <w:rsid w:val="000F4AF5"/>
    <w:rsid w:val="000F4CDD"/>
    <w:rsid w:val="000F526C"/>
    <w:rsid w:val="000F5E94"/>
    <w:rsid w:val="000F6115"/>
    <w:rsid w:val="000F6A9F"/>
    <w:rsid w:val="000F72B9"/>
    <w:rsid w:val="000F73E6"/>
    <w:rsid w:val="00101267"/>
    <w:rsid w:val="00101302"/>
    <w:rsid w:val="00101413"/>
    <w:rsid w:val="00101B5C"/>
    <w:rsid w:val="00101BF7"/>
    <w:rsid w:val="00101F10"/>
    <w:rsid w:val="001025C4"/>
    <w:rsid w:val="00102C09"/>
    <w:rsid w:val="00104C66"/>
    <w:rsid w:val="001059CC"/>
    <w:rsid w:val="00106245"/>
    <w:rsid w:val="001065A8"/>
    <w:rsid w:val="0010683D"/>
    <w:rsid w:val="00106C4A"/>
    <w:rsid w:val="00107028"/>
    <w:rsid w:val="001071EE"/>
    <w:rsid w:val="0010775D"/>
    <w:rsid w:val="0011012A"/>
    <w:rsid w:val="001105E6"/>
    <w:rsid w:val="0011091D"/>
    <w:rsid w:val="0011097D"/>
    <w:rsid w:val="00112020"/>
    <w:rsid w:val="0011285B"/>
    <w:rsid w:val="00112EBC"/>
    <w:rsid w:val="00113330"/>
    <w:rsid w:val="00113D14"/>
    <w:rsid w:val="00113E1E"/>
    <w:rsid w:val="00114EC6"/>
    <w:rsid w:val="0011565A"/>
    <w:rsid w:val="00116B3F"/>
    <w:rsid w:val="00116F13"/>
    <w:rsid w:val="0012016D"/>
    <w:rsid w:val="0012074D"/>
    <w:rsid w:val="00120DF0"/>
    <w:rsid w:val="00121BC8"/>
    <w:rsid w:val="00122403"/>
    <w:rsid w:val="001226B7"/>
    <w:rsid w:val="00122BF5"/>
    <w:rsid w:val="00125718"/>
    <w:rsid w:val="00125F5C"/>
    <w:rsid w:val="00127024"/>
    <w:rsid w:val="00127DF3"/>
    <w:rsid w:val="001300FD"/>
    <w:rsid w:val="00130200"/>
    <w:rsid w:val="00130473"/>
    <w:rsid w:val="001317CC"/>
    <w:rsid w:val="00132CAC"/>
    <w:rsid w:val="00133381"/>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5054"/>
    <w:rsid w:val="00145566"/>
    <w:rsid w:val="00145E4A"/>
    <w:rsid w:val="0014607D"/>
    <w:rsid w:val="0014671B"/>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1369"/>
    <w:rsid w:val="00162560"/>
    <w:rsid w:val="00162CB5"/>
    <w:rsid w:val="00162E31"/>
    <w:rsid w:val="00163039"/>
    <w:rsid w:val="001631FA"/>
    <w:rsid w:val="00163887"/>
    <w:rsid w:val="00163BB9"/>
    <w:rsid w:val="00164C4E"/>
    <w:rsid w:val="00164FF2"/>
    <w:rsid w:val="001653AA"/>
    <w:rsid w:val="00166180"/>
    <w:rsid w:val="001667E6"/>
    <w:rsid w:val="00166DD5"/>
    <w:rsid w:val="00167C71"/>
    <w:rsid w:val="00170121"/>
    <w:rsid w:val="00170865"/>
    <w:rsid w:val="00170881"/>
    <w:rsid w:val="00170AA7"/>
    <w:rsid w:val="001715CC"/>
    <w:rsid w:val="00171DC5"/>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7D2"/>
    <w:rsid w:val="00183CD6"/>
    <w:rsid w:val="00184BD0"/>
    <w:rsid w:val="00184FE9"/>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5127"/>
    <w:rsid w:val="001A6148"/>
    <w:rsid w:val="001A63CD"/>
    <w:rsid w:val="001A7270"/>
    <w:rsid w:val="001A768A"/>
    <w:rsid w:val="001B06A1"/>
    <w:rsid w:val="001B0E2C"/>
    <w:rsid w:val="001B1257"/>
    <w:rsid w:val="001B1F85"/>
    <w:rsid w:val="001B205A"/>
    <w:rsid w:val="001B499F"/>
    <w:rsid w:val="001B4D7C"/>
    <w:rsid w:val="001B524B"/>
    <w:rsid w:val="001B5578"/>
    <w:rsid w:val="001B5E8C"/>
    <w:rsid w:val="001B6309"/>
    <w:rsid w:val="001B632F"/>
    <w:rsid w:val="001B76C5"/>
    <w:rsid w:val="001B776D"/>
    <w:rsid w:val="001B7BA6"/>
    <w:rsid w:val="001B7CB5"/>
    <w:rsid w:val="001B7CC8"/>
    <w:rsid w:val="001C000E"/>
    <w:rsid w:val="001C04A7"/>
    <w:rsid w:val="001C0D27"/>
    <w:rsid w:val="001C0FD0"/>
    <w:rsid w:val="001C1EE0"/>
    <w:rsid w:val="001C266A"/>
    <w:rsid w:val="001C2A1A"/>
    <w:rsid w:val="001C30FA"/>
    <w:rsid w:val="001C4135"/>
    <w:rsid w:val="001C4B4B"/>
    <w:rsid w:val="001C4BF1"/>
    <w:rsid w:val="001C4F82"/>
    <w:rsid w:val="001C57FA"/>
    <w:rsid w:val="001C77E3"/>
    <w:rsid w:val="001C7AC9"/>
    <w:rsid w:val="001D012B"/>
    <w:rsid w:val="001D1355"/>
    <w:rsid w:val="001D1F9A"/>
    <w:rsid w:val="001D2F3E"/>
    <w:rsid w:val="001D33F0"/>
    <w:rsid w:val="001D38AF"/>
    <w:rsid w:val="001D3D0C"/>
    <w:rsid w:val="001D3F6B"/>
    <w:rsid w:val="001D47CF"/>
    <w:rsid w:val="001D4CFD"/>
    <w:rsid w:val="001D6E8B"/>
    <w:rsid w:val="001D6EDD"/>
    <w:rsid w:val="001D7B5D"/>
    <w:rsid w:val="001E0A93"/>
    <w:rsid w:val="001E15F0"/>
    <w:rsid w:val="001E28BF"/>
    <w:rsid w:val="001E33B1"/>
    <w:rsid w:val="001E3604"/>
    <w:rsid w:val="001E4668"/>
    <w:rsid w:val="001E52E1"/>
    <w:rsid w:val="001E5999"/>
    <w:rsid w:val="001E5A88"/>
    <w:rsid w:val="001E61EA"/>
    <w:rsid w:val="001E6314"/>
    <w:rsid w:val="001E6C7C"/>
    <w:rsid w:val="001E72D3"/>
    <w:rsid w:val="001F0032"/>
    <w:rsid w:val="001F092A"/>
    <w:rsid w:val="001F119F"/>
    <w:rsid w:val="001F1B6D"/>
    <w:rsid w:val="001F3169"/>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951"/>
    <w:rsid w:val="00206783"/>
    <w:rsid w:val="002067C8"/>
    <w:rsid w:val="00206A75"/>
    <w:rsid w:val="00206ABC"/>
    <w:rsid w:val="00207781"/>
    <w:rsid w:val="00207F68"/>
    <w:rsid w:val="00210271"/>
    <w:rsid w:val="002106E1"/>
    <w:rsid w:val="002107D3"/>
    <w:rsid w:val="00211A35"/>
    <w:rsid w:val="00211D5E"/>
    <w:rsid w:val="002121C1"/>
    <w:rsid w:val="002124C1"/>
    <w:rsid w:val="00212A05"/>
    <w:rsid w:val="00212B98"/>
    <w:rsid w:val="00212C63"/>
    <w:rsid w:val="0021446E"/>
    <w:rsid w:val="00214AA3"/>
    <w:rsid w:val="00214B23"/>
    <w:rsid w:val="00215268"/>
    <w:rsid w:val="002160BB"/>
    <w:rsid w:val="0021620B"/>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995"/>
    <w:rsid w:val="00231C00"/>
    <w:rsid w:val="00232E83"/>
    <w:rsid w:val="00233A44"/>
    <w:rsid w:val="00234603"/>
    <w:rsid w:val="0023648D"/>
    <w:rsid w:val="002367CE"/>
    <w:rsid w:val="00236AF5"/>
    <w:rsid w:val="00236C5B"/>
    <w:rsid w:val="00236D01"/>
    <w:rsid w:val="00240883"/>
    <w:rsid w:val="002409EA"/>
    <w:rsid w:val="00240E73"/>
    <w:rsid w:val="00241759"/>
    <w:rsid w:val="00241B53"/>
    <w:rsid w:val="00242804"/>
    <w:rsid w:val="00242961"/>
    <w:rsid w:val="00242C3A"/>
    <w:rsid w:val="00242ED7"/>
    <w:rsid w:val="002437CD"/>
    <w:rsid w:val="0024406A"/>
    <w:rsid w:val="002440C0"/>
    <w:rsid w:val="00244826"/>
    <w:rsid w:val="00244E81"/>
    <w:rsid w:val="0024770E"/>
    <w:rsid w:val="00250B20"/>
    <w:rsid w:val="00251E97"/>
    <w:rsid w:val="00252FEA"/>
    <w:rsid w:val="00254663"/>
    <w:rsid w:val="00255B18"/>
    <w:rsid w:val="00255D7A"/>
    <w:rsid w:val="00255EED"/>
    <w:rsid w:val="00256195"/>
    <w:rsid w:val="00256D50"/>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5171"/>
    <w:rsid w:val="002755C9"/>
    <w:rsid w:val="00280A07"/>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63A7"/>
    <w:rsid w:val="00296A81"/>
    <w:rsid w:val="00296FBD"/>
    <w:rsid w:val="002970BD"/>
    <w:rsid w:val="002A1323"/>
    <w:rsid w:val="002A1D55"/>
    <w:rsid w:val="002A1F1D"/>
    <w:rsid w:val="002A1F70"/>
    <w:rsid w:val="002A2B3F"/>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494"/>
    <w:rsid w:val="002D2A53"/>
    <w:rsid w:val="002D6049"/>
    <w:rsid w:val="002D6575"/>
    <w:rsid w:val="002D691C"/>
    <w:rsid w:val="002D69A8"/>
    <w:rsid w:val="002D7279"/>
    <w:rsid w:val="002D7328"/>
    <w:rsid w:val="002E093A"/>
    <w:rsid w:val="002E2732"/>
    <w:rsid w:val="002E28CD"/>
    <w:rsid w:val="002E302B"/>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EF0"/>
    <w:rsid w:val="002F1F53"/>
    <w:rsid w:val="002F223E"/>
    <w:rsid w:val="002F2BFA"/>
    <w:rsid w:val="002F3494"/>
    <w:rsid w:val="002F3B2E"/>
    <w:rsid w:val="002F3CA5"/>
    <w:rsid w:val="002F4DC6"/>
    <w:rsid w:val="002F5E37"/>
    <w:rsid w:val="002F6D10"/>
    <w:rsid w:val="002F74A5"/>
    <w:rsid w:val="002F77FC"/>
    <w:rsid w:val="002F7809"/>
    <w:rsid w:val="00301A8C"/>
    <w:rsid w:val="00301B29"/>
    <w:rsid w:val="00301B45"/>
    <w:rsid w:val="003029CD"/>
    <w:rsid w:val="00302F54"/>
    <w:rsid w:val="00303309"/>
    <w:rsid w:val="00303AEE"/>
    <w:rsid w:val="00304DC1"/>
    <w:rsid w:val="003051EF"/>
    <w:rsid w:val="00305A7C"/>
    <w:rsid w:val="0030612E"/>
    <w:rsid w:val="00306FD5"/>
    <w:rsid w:val="00307EE7"/>
    <w:rsid w:val="003102B9"/>
    <w:rsid w:val="003106A1"/>
    <w:rsid w:val="003110DA"/>
    <w:rsid w:val="00312019"/>
    <w:rsid w:val="003128B8"/>
    <w:rsid w:val="00313AE9"/>
    <w:rsid w:val="00313CF4"/>
    <w:rsid w:val="00314145"/>
    <w:rsid w:val="00314E90"/>
    <w:rsid w:val="003155AA"/>
    <w:rsid w:val="00315ACA"/>
    <w:rsid w:val="003168AD"/>
    <w:rsid w:val="00317727"/>
    <w:rsid w:val="00317B3A"/>
    <w:rsid w:val="00320568"/>
    <w:rsid w:val="00320CE4"/>
    <w:rsid w:val="003211E0"/>
    <w:rsid w:val="00321B8A"/>
    <w:rsid w:val="00322D13"/>
    <w:rsid w:val="00322EDF"/>
    <w:rsid w:val="00323A50"/>
    <w:rsid w:val="00323F5E"/>
    <w:rsid w:val="0032590F"/>
    <w:rsid w:val="003259ED"/>
    <w:rsid w:val="0032685B"/>
    <w:rsid w:val="00326D3D"/>
    <w:rsid w:val="003300DB"/>
    <w:rsid w:val="003300F9"/>
    <w:rsid w:val="003301AC"/>
    <w:rsid w:val="003301F5"/>
    <w:rsid w:val="00330CAB"/>
    <w:rsid w:val="0033149C"/>
    <w:rsid w:val="00331D05"/>
    <w:rsid w:val="00332387"/>
    <w:rsid w:val="00335D91"/>
    <w:rsid w:val="0033601D"/>
    <w:rsid w:val="00336976"/>
    <w:rsid w:val="00337078"/>
    <w:rsid w:val="003375C1"/>
    <w:rsid w:val="003376D1"/>
    <w:rsid w:val="00340F55"/>
    <w:rsid w:val="00340FA3"/>
    <w:rsid w:val="003410FD"/>
    <w:rsid w:val="0034290A"/>
    <w:rsid w:val="00343165"/>
    <w:rsid w:val="00343BCA"/>
    <w:rsid w:val="00344168"/>
    <w:rsid w:val="00344518"/>
    <w:rsid w:val="00345C17"/>
    <w:rsid w:val="003461B5"/>
    <w:rsid w:val="0034688E"/>
    <w:rsid w:val="00346ADD"/>
    <w:rsid w:val="003472DA"/>
    <w:rsid w:val="003505F6"/>
    <w:rsid w:val="00350BB2"/>
    <w:rsid w:val="003512DE"/>
    <w:rsid w:val="00351A13"/>
    <w:rsid w:val="00351EA7"/>
    <w:rsid w:val="00352B9B"/>
    <w:rsid w:val="00353F5A"/>
    <w:rsid w:val="0035405E"/>
    <w:rsid w:val="00355532"/>
    <w:rsid w:val="003556F7"/>
    <w:rsid w:val="0035587E"/>
    <w:rsid w:val="0035631E"/>
    <w:rsid w:val="00356D60"/>
    <w:rsid w:val="00356EF7"/>
    <w:rsid w:val="00360270"/>
    <w:rsid w:val="003614D8"/>
    <w:rsid w:val="0036172C"/>
    <w:rsid w:val="00362177"/>
    <w:rsid w:val="003638CE"/>
    <w:rsid w:val="003638F1"/>
    <w:rsid w:val="00363946"/>
    <w:rsid w:val="00365235"/>
    <w:rsid w:val="0036527B"/>
    <w:rsid w:val="0036557E"/>
    <w:rsid w:val="00365848"/>
    <w:rsid w:val="00365993"/>
    <w:rsid w:val="00366146"/>
    <w:rsid w:val="003662A1"/>
    <w:rsid w:val="003665D8"/>
    <w:rsid w:val="003666E4"/>
    <w:rsid w:val="003669E0"/>
    <w:rsid w:val="00367283"/>
    <w:rsid w:val="0036797A"/>
    <w:rsid w:val="00367A22"/>
    <w:rsid w:val="0037059A"/>
    <w:rsid w:val="0037143E"/>
    <w:rsid w:val="003718C4"/>
    <w:rsid w:val="00371EBD"/>
    <w:rsid w:val="00372350"/>
    <w:rsid w:val="003728F3"/>
    <w:rsid w:val="00372B9E"/>
    <w:rsid w:val="00372FB7"/>
    <w:rsid w:val="00373A71"/>
    <w:rsid w:val="0037436D"/>
    <w:rsid w:val="00374710"/>
    <w:rsid w:val="00374AF5"/>
    <w:rsid w:val="00374EBC"/>
    <w:rsid w:val="00375984"/>
    <w:rsid w:val="00375A06"/>
    <w:rsid w:val="00375C48"/>
    <w:rsid w:val="00376CAC"/>
    <w:rsid w:val="00376E4A"/>
    <w:rsid w:val="0037701B"/>
    <w:rsid w:val="00377443"/>
    <w:rsid w:val="0038063E"/>
    <w:rsid w:val="0038072F"/>
    <w:rsid w:val="003809EE"/>
    <w:rsid w:val="00381666"/>
    <w:rsid w:val="00382A20"/>
    <w:rsid w:val="00382B72"/>
    <w:rsid w:val="003834AB"/>
    <w:rsid w:val="003838F7"/>
    <w:rsid w:val="00384C5C"/>
    <w:rsid w:val="00384D3B"/>
    <w:rsid w:val="00385AAF"/>
    <w:rsid w:val="0038748C"/>
    <w:rsid w:val="00387581"/>
    <w:rsid w:val="00387827"/>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8EE"/>
    <w:rsid w:val="003B006E"/>
    <w:rsid w:val="003B1013"/>
    <w:rsid w:val="003B14EB"/>
    <w:rsid w:val="003B1ACB"/>
    <w:rsid w:val="003B2A48"/>
    <w:rsid w:val="003B43B4"/>
    <w:rsid w:val="003B4AB7"/>
    <w:rsid w:val="003B4F41"/>
    <w:rsid w:val="003B529C"/>
    <w:rsid w:val="003B5972"/>
    <w:rsid w:val="003B7D31"/>
    <w:rsid w:val="003C01BF"/>
    <w:rsid w:val="003C0680"/>
    <w:rsid w:val="003C15A6"/>
    <w:rsid w:val="003C2245"/>
    <w:rsid w:val="003C2842"/>
    <w:rsid w:val="003C3FF4"/>
    <w:rsid w:val="003C4034"/>
    <w:rsid w:val="003C42D5"/>
    <w:rsid w:val="003C450F"/>
    <w:rsid w:val="003C4854"/>
    <w:rsid w:val="003C5782"/>
    <w:rsid w:val="003C6272"/>
    <w:rsid w:val="003C6D60"/>
    <w:rsid w:val="003C6DC9"/>
    <w:rsid w:val="003C79A9"/>
    <w:rsid w:val="003D0B14"/>
    <w:rsid w:val="003D0D12"/>
    <w:rsid w:val="003D162F"/>
    <w:rsid w:val="003D2817"/>
    <w:rsid w:val="003D668B"/>
    <w:rsid w:val="003D66B9"/>
    <w:rsid w:val="003D6DA3"/>
    <w:rsid w:val="003E0129"/>
    <w:rsid w:val="003E0B0F"/>
    <w:rsid w:val="003E3A6B"/>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B4C"/>
    <w:rsid w:val="00402FEB"/>
    <w:rsid w:val="00403064"/>
    <w:rsid w:val="00403EDF"/>
    <w:rsid w:val="004048A4"/>
    <w:rsid w:val="004049A5"/>
    <w:rsid w:val="0041041D"/>
    <w:rsid w:val="0041063E"/>
    <w:rsid w:val="00412113"/>
    <w:rsid w:val="00413468"/>
    <w:rsid w:val="00413AC9"/>
    <w:rsid w:val="00413C56"/>
    <w:rsid w:val="0041412F"/>
    <w:rsid w:val="00414468"/>
    <w:rsid w:val="004145F7"/>
    <w:rsid w:val="00415507"/>
    <w:rsid w:val="00416307"/>
    <w:rsid w:val="0041656D"/>
    <w:rsid w:val="00417DFB"/>
    <w:rsid w:val="00420B84"/>
    <w:rsid w:val="00420CE9"/>
    <w:rsid w:val="00422036"/>
    <w:rsid w:val="00423239"/>
    <w:rsid w:val="00423A95"/>
    <w:rsid w:val="00423D69"/>
    <w:rsid w:val="004242B7"/>
    <w:rsid w:val="00424574"/>
    <w:rsid w:val="00424E6E"/>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EC5"/>
    <w:rsid w:val="0047061F"/>
    <w:rsid w:val="00471010"/>
    <w:rsid w:val="004710A2"/>
    <w:rsid w:val="004712B2"/>
    <w:rsid w:val="00471341"/>
    <w:rsid w:val="00471854"/>
    <w:rsid w:val="00471D87"/>
    <w:rsid w:val="00472769"/>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57DC"/>
    <w:rsid w:val="00485FEB"/>
    <w:rsid w:val="004866CD"/>
    <w:rsid w:val="0049061A"/>
    <w:rsid w:val="00490EA4"/>
    <w:rsid w:val="0049157E"/>
    <w:rsid w:val="0049194C"/>
    <w:rsid w:val="00491992"/>
    <w:rsid w:val="00491BD6"/>
    <w:rsid w:val="004920A1"/>
    <w:rsid w:val="00492E88"/>
    <w:rsid w:val="004937D1"/>
    <w:rsid w:val="00493D9A"/>
    <w:rsid w:val="00495A21"/>
    <w:rsid w:val="004A03C5"/>
    <w:rsid w:val="004A05B5"/>
    <w:rsid w:val="004A17AB"/>
    <w:rsid w:val="004A22D5"/>
    <w:rsid w:val="004A350C"/>
    <w:rsid w:val="004A357C"/>
    <w:rsid w:val="004A49CB"/>
    <w:rsid w:val="004A5FAC"/>
    <w:rsid w:val="004A6131"/>
    <w:rsid w:val="004A6454"/>
    <w:rsid w:val="004A6786"/>
    <w:rsid w:val="004A7ABD"/>
    <w:rsid w:val="004B0268"/>
    <w:rsid w:val="004B0A49"/>
    <w:rsid w:val="004B0DDD"/>
    <w:rsid w:val="004B0F65"/>
    <w:rsid w:val="004B0FBB"/>
    <w:rsid w:val="004B19FD"/>
    <w:rsid w:val="004B1DDE"/>
    <w:rsid w:val="004B2212"/>
    <w:rsid w:val="004B26A5"/>
    <w:rsid w:val="004B2A91"/>
    <w:rsid w:val="004B3AFC"/>
    <w:rsid w:val="004B4069"/>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B16"/>
    <w:rsid w:val="004C58CA"/>
    <w:rsid w:val="004C79E9"/>
    <w:rsid w:val="004D0F73"/>
    <w:rsid w:val="004D1935"/>
    <w:rsid w:val="004D2AA0"/>
    <w:rsid w:val="004D3640"/>
    <w:rsid w:val="004D386B"/>
    <w:rsid w:val="004D41BB"/>
    <w:rsid w:val="004D5699"/>
    <w:rsid w:val="004D5A1B"/>
    <w:rsid w:val="004D5B95"/>
    <w:rsid w:val="004D76A7"/>
    <w:rsid w:val="004D7ECD"/>
    <w:rsid w:val="004E000D"/>
    <w:rsid w:val="004E0C08"/>
    <w:rsid w:val="004E101B"/>
    <w:rsid w:val="004E20E0"/>
    <w:rsid w:val="004E2241"/>
    <w:rsid w:val="004E26E3"/>
    <w:rsid w:val="004E32EA"/>
    <w:rsid w:val="004E3541"/>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8FC"/>
    <w:rsid w:val="004F61F4"/>
    <w:rsid w:val="004F75DA"/>
    <w:rsid w:val="0050125E"/>
    <w:rsid w:val="00501D28"/>
    <w:rsid w:val="00501F35"/>
    <w:rsid w:val="00502501"/>
    <w:rsid w:val="00502798"/>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F16"/>
    <w:rsid w:val="00527282"/>
    <w:rsid w:val="005273DC"/>
    <w:rsid w:val="00527E06"/>
    <w:rsid w:val="00530946"/>
    <w:rsid w:val="005310C8"/>
    <w:rsid w:val="00531493"/>
    <w:rsid w:val="00531C50"/>
    <w:rsid w:val="00531EDC"/>
    <w:rsid w:val="00531FB5"/>
    <w:rsid w:val="00532681"/>
    <w:rsid w:val="005336F1"/>
    <w:rsid w:val="0053396F"/>
    <w:rsid w:val="00534624"/>
    <w:rsid w:val="00535A4A"/>
    <w:rsid w:val="0053624D"/>
    <w:rsid w:val="0053628D"/>
    <w:rsid w:val="0053780C"/>
    <w:rsid w:val="00541101"/>
    <w:rsid w:val="0054137E"/>
    <w:rsid w:val="00541AE3"/>
    <w:rsid w:val="00542382"/>
    <w:rsid w:val="005440B8"/>
    <w:rsid w:val="00545BA1"/>
    <w:rsid w:val="00545D39"/>
    <w:rsid w:val="00546CC0"/>
    <w:rsid w:val="005507EE"/>
    <w:rsid w:val="00550CE7"/>
    <w:rsid w:val="005519D4"/>
    <w:rsid w:val="00552166"/>
    <w:rsid w:val="005524E5"/>
    <w:rsid w:val="00552909"/>
    <w:rsid w:val="00552E06"/>
    <w:rsid w:val="00552E67"/>
    <w:rsid w:val="00553872"/>
    <w:rsid w:val="00553FD7"/>
    <w:rsid w:val="0055430A"/>
    <w:rsid w:val="0055522D"/>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54E6"/>
    <w:rsid w:val="00575B31"/>
    <w:rsid w:val="005760F5"/>
    <w:rsid w:val="00576534"/>
    <w:rsid w:val="00576DF8"/>
    <w:rsid w:val="00577639"/>
    <w:rsid w:val="005777FC"/>
    <w:rsid w:val="00577995"/>
    <w:rsid w:val="005801A1"/>
    <w:rsid w:val="0058133D"/>
    <w:rsid w:val="00581510"/>
    <w:rsid w:val="00584A8D"/>
    <w:rsid w:val="00585358"/>
    <w:rsid w:val="005859F8"/>
    <w:rsid w:val="00585B72"/>
    <w:rsid w:val="00586461"/>
    <w:rsid w:val="00586C65"/>
    <w:rsid w:val="00591F2B"/>
    <w:rsid w:val="0059202B"/>
    <w:rsid w:val="00593384"/>
    <w:rsid w:val="005963C9"/>
    <w:rsid w:val="00596CAA"/>
    <w:rsid w:val="005974CA"/>
    <w:rsid w:val="005A0250"/>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1A28"/>
    <w:rsid w:val="005B282B"/>
    <w:rsid w:val="005B2CC7"/>
    <w:rsid w:val="005B2DA4"/>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3E9"/>
    <w:rsid w:val="005C6EEA"/>
    <w:rsid w:val="005C6FA8"/>
    <w:rsid w:val="005D00C4"/>
    <w:rsid w:val="005D2FB8"/>
    <w:rsid w:val="005D385C"/>
    <w:rsid w:val="005D3D3B"/>
    <w:rsid w:val="005D4273"/>
    <w:rsid w:val="005D4D67"/>
    <w:rsid w:val="005D4E3C"/>
    <w:rsid w:val="005D5656"/>
    <w:rsid w:val="005D6127"/>
    <w:rsid w:val="005D6154"/>
    <w:rsid w:val="005D6DCD"/>
    <w:rsid w:val="005D7362"/>
    <w:rsid w:val="005D7D73"/>
    <w:rsid w:val="005E0C2B"/>
    <w:rsid w:val="005E2160"/>
    <w:rsid w:val="005E2843"/>
    <w:rsid w:val="005E28D2"/>
    <w:rsid w:val="005E28EA"/>
    <w:rsid w:val="005E47A6"/>
    <w:rsid w:val="005E4866"/>
    <w:rsid w:val="005E4DAB"/>
    <w:rsid w:val="005E5CC9"/>
    <w:rsid w:val="005E6625"/>
    <w:rsid w:val="005E66D6"/>
    <w:rsid w:val="005E6BA0"/>
    <w:rsid w:val="005E72F5"/>
    <w:rsid w:val="005E78CA"/>
    <w:rsid w:val="005E7E70"/>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6258"/>
    <w:rsid w:val="005F69CE"/>
    <w:rsid w:val="005F6BA5"/>
    <w:rsid w:val="005F7AF3"/>
    <w:rsid w:val="005F7C46"/>
    <w:rsid w:val="005F7DFB"/>
    <w:rsid w:val="0060048A"/>
    <w:rsid w:val="006017EB"/>
    <w:rsid w:val="00601DBF"/>
    <w:rsid w:val="006023AE"/>
    <w:rsid w:val="0060388F"/>
    <w:rsid w:val="00603A57"/>
    <w:rsid w:val="00603DE1"/>
    <w:rsid w:val="006040EE"/>
    <w:rsid w:val="00605E3B"/>
    <w:rsid w:val="00606460"/>
    <w:rsid w:val="00606A7B"/>
    <w:rsid w:val="00607F96"/>
    <w:rsid w:val="00610E04"/>
    <w:rsid w:val="00611128"/>
    <w:rsid w:val="00611588"/>
    <w:rsid w:val="00611BAD"/>
    <w:rsid w:val="00612C78"/>
    <w:rsid w:val="006137DE"/>
    <w:rsid w:val="00614498"/>
    <w:rsid w:val="00614563"/>
    <w:rsid w:val="00614716"/>
    <w:rsid w:val="00616286"/>
    <w:rsid w:val="00616CE2"/>
    <w:rsid w:val="00617E61"/>
    <w:rsid w:val="00620076"/>
    <w:rsid w:val="00620D45"/>
    <w:rsid w:val="006224A6"/>
    <w:rsid w:val="006236F1"/>
    <w:rsid w:val="006256FC"/>
    <w:rsid w:val="00625E22"/>
    <w:rsid w:val="00625E81"/>
    <w:rsid w:val="006267E2"/>
    <w:rsid w:val="00630BD2"/>
    <w:rsid w:val="00631069"/>
    <w:rsid w:val="00631588"/>
    <w:rsid w:val="00632249"/>
    <w:rsid w:val="00632EA7"/>
    <w:rsid w:val="00633AE8"/>
    <w:rsid w:val="006344C7"/>
    <w:rsid w:val="0063492D"/>
    <w:rsid w:val="00634B06"/>
    <w:rsid w:val="00636407"/>
    <w:rsid w:val="00636439"/>
    <w:rsid w:val="00636509"/>
    <w:rsid w:val="00637823"/>
    <w:rsid w:val="006401CA"/>
    <w:rsid w:val="00640201"/>
    <w:rsid w:val="006426AA"/>
    <w:rsid w:val="00642B5E"/>
    <w:rsid w:val="006434B8"/>
    <w:rsid w:val="00644548"/>
    <w:rsid w:val="00644708"/>
    <w:rsid w:val="006453FC"/>
    <w:rsid w:val="00645FAF"/>
    <w:rsid w:val="00646C47"/>
    <w:rsid w:val="00647017"/>
    <w:rsid w:val="0064781A"/>
    <w:rsid w:val="006478B1"/>
    <w:rsid w:val="00647FF6"/>
    <w:rsid w:val="006516B2"/>
    <w:rsid w:val="00652EFF"/>
    <w:rsid w:val="0065391F"/>
    <w:rsid w:val="00653FF6"/>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848"/>
    <w:rsid w:val="0067245F"/>
    <w:rsid w:val="00672AE0"/>
    <w:rsid w:val="00673486"/>
    <w:rsid w:val="0067406C"/>
    <w:rsid w:val="0067484E"/>
    <w:rsid w:val="006750F6"/>
    <w:rsid w:val="00675A53"/>
    <w:rsid w:val="00675CD3"/>
    <w:rsid w:val="00676010"/>
    <w:rsid w:val="006763DF"/>
    <w:rsid w:val="006763E4"/>
    <w:rsid w:val="00676762"/>
    <w:rsid w:val="00677368"/>
    <w:rsid w:val="0068040C"/>
    <w:rsid w:val="00680C8A"/>
    <w:rsid w:val="00680E48"/>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5D5"/>
    <w:rsid w:val="0069208A"/>
    <w:rsid w:val="0069365A"/>
    <w:rsid w:val="0069384E"/>
    <w:rsid w:val="00694672"/>
    <w:rsid w:val="006947AC"/>
    <w:rsid w:val="0069494A"/>
    <w:rsid w:val="00694BA4"/>
    <w:rsid w:val="00694D0A"/>
    <w:rsid w:val="0069522A"/>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4A8F"/>
    <w:rsid w:val="006A4BA7"/>
    <w:rsid w:val="006A4C94"/>
    <w:rsid w:val="006A5136"/>
    <w:rsid w:val="006A57D6"/>
    <w:rsid w:val="006A630B"/>
    <w:rsid w:val="006A65BD"/>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5DC"/>
    <w:rsid w:val="006D24C8"/>
    <w:rsid w:val="006D5420"/>
    <w:rsid w:val="006D60EE"/>
    <w:rsid w:val="006D69DA"/>
    <w:rsid w:val="006E0457"/>
    <w:rsid w:val="006E058F"/>
    <w:rsid w:val="006E0785"/>
    <w:rsid w:val="006E1788"/>
    <w:rsid w:val="006E2A29"/>
    <w:rsid w:val="006E3D03"/>
    <w:rsid w:val="006E3DBB"/>
    <w:rsid w:val="006E3EB2"/>
    <w:rsid w:val="006E40C8"/>
    <w:rsid w:val="006E4621"/>
    <w:rsid w:val="006E6D6E"/>
    <w:rsid w:val="006E6F82"/>
    <w:rsid w:val="006E701A"/>
    <w:rsid w:val="006E7B1D"/>
    <w:rsid w:val="006E7CB2"/>
    <w:rsid w:val="006F03ED"/>
    <w:rsid w:val="006F06CE"/>
    <w:rsid w:val="006F1E47"/>
    <w:rsid w:val="006F1E76"/>
    <w:rsid w:val="006F29A1"/>
    <w:rsid w:val="006F2ABC"/>
    <w:rsid w:val="006F2D04"/>
    <w:rsid w:val="006F3F44"/>
    <w:rsid w:val="006F44F7"/>
    <w:rsid w:val="006F754C"/>
    <w:rsid w:val="006F7628"/>
    <w:rsid w:val="006F7EB3"/>
    <w:rsid w:val="00700107"/>
    <w:rsid w:val="00700497"/>
    <w:rsid w:val="0070181C"/>
    <w:rsid w:val="00702CCE"/>
    <w:rsid w:val="00703283"/>
    <w:rsid w:val="00703FD7"/>
    <w:rsid w:val="00705726"/>
    <w:rsid w:val="00705CAC"/>
    <w:rsid w:val="007065D8"/>
    <w:rsid w:val="00706E29"/>
    <w:rsid w:val="00706E2A"/>
    <w:rsid w:val="0071005A"/>
    <w:rsid w:val="00710201"/>
    <w:rsid w:val="00710524"/>
    <w:rsid w:val="00710F2C"/>
    <w:rsid w:val="00711A61"/>
    <w:rsid w:val="00711AEB"/>
    <w:rsid w:val="007139C2"/>
    <w:rsid w:val="00713F5C"/>
    <w:rsid w:val="007149DD"/>
    <w:rsid w:val="00717152"/>
    <w:rsid w:val="00720BEA"/>
    <w:rsid w:val="00721793"/>
    <w:rsid w:val="00723AAA"/>
    <w:rsid w:val="00724CE9"/>
    <w:rsid w:val="00725461"/>
    <w:rsid w:val="00726250"/>
    <w:rsid w:val="00726482"/>
    <w:rsid w:val="007264EE"/>
    <w:rsid w:val="00726A52"/>
    <w:rsid w:val="007274A3"/>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6C4"/>
    <w:rsid w:val="0078079B"/>
    <w:rsid w:val="00782DB6"/>
    <w:rsid w:val="00783885"/>
    <w:rsid w:val="00785764"/>
    <w:rsid w:val="007857FE"/>
    <w:rsid w:val="00785CA5"/>
    <w:rsid w:val="00786187"/>
    <w:rsid w:val="007871A8"/>
    <w:rsid w:val="0078728E"/>
    <w:rsid w:val="007873B0"/>
    <w:rsid w:val="0078752C"/>
    <w:rsid w:val="00790381"/>
    <w:rsid w:val="007910E1"/>
    <w:rsid w:val="00791F87"/>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72FF"/>
    <w:rsid w:val="007A7ACA"/>
    <w:rsid w:val="007A7E87"/>
    <w:rsid w:val="007A7F8E"/>
    <w:rsid w:val="007B028B"/>
    <w:rsid w:val="007B10C7"/>
    <w:rsid w:val="007B12E3"/>
    <w:rsid w:val="007B1D63"/>
    <w:rsid w:val="007B1DB6"/>
    <w:rsid w:val="007B2601"/>
    <w:rsid w:val="007B39FB"/>
    <w:rsid w:val="007B556B"/>
    <w:rsid w:val="007B593E"/>
    <w:rsid w:val="007B74BD"/>
    <w:rsid w:val="007B7FE1"/>
    <w:rsid w:val="007C002F"/>
    <w:rsid w:val="007C023A"/>
    <w:rsid w:val="007C1137"/>
    <w:rsid w:val="007C1B6F"/>
    <w:rsid w:val="007C2097"/>
    <w:rsid w:val="007C27F8"/>
    <w:rsid w:val="007C2DFF"/>
    <w:rsid w:val="007C2FDA"/>
    <w:rsid w:val="007C371E"/>
    <w:rsid w:val="007C3E4A"/>
    <w:rsid w:val="007C5055"/>
    <w:rsid w:val="007C5878"/>
    <w:rsid w:val="007C6497"/>
    <w:rsid w:val="007C6BF7"/>
    <w:rsid w:val="007C742B"/>
    <w:rsid w:val="007D00AA"/>
    <w:rsid w:val="007D12D5"/>
    <w:rsid w:val="007D2CF9"/>
    <w:rsid w:val="007D4260"/>
    <w:rsid w:val="007D4E74"/>
    <w:rsid w:val="007D5009"/>
    <w:rsid w:val="007D54E8"/>
    <w:rsid w:val="007D55AF"/>
    <w:rsid w:val="007D56DC"/>
    <w:rsid w:val="007D636E"/>
    <w:rsid w:val="007D64F6"/>
    <w:rsid w:val="007D66CE"/>
    <w:rsid w:val="007D71E4"/>
    <w:rsid w:val="007D74D6"/>
    <w:rsid w:val="007D76B4"/>
    <w:rsid w:val="007E0ABD"/>
    <w:rsid w:val="007E2047"/>
    <w:rsid w:val="007E2228"/>
    <w:rsid w:val="007E22FB"/>
    <w:rsid w:val="007E2DBF"/>
    <w:rsid w:val="007E3F5A"/>
    <w:rsid w:val="007E461E"/>
    <w:rsid w:val="007E4A8D"/>
    <w:rsid w:val="007E5A8A"/>
    <w:rsid w:val="007E7409"/>
    <w:rsid w:val="007E7B84"/>
    <w:rsid w:val="007F010B"/>
    <w:rsid w:val="007F0CB1"/>
    <w:rsid w:val="007F0EDE"/>
    <w:rsid w:val="007F1312"/>
    <w:rsid w:val="007F1FCC"/>
    <w:rsid w:val="007F37E6"/>
    <w:rsid w:val="007F4D8B"/>
    <w:rsid w:val="007F4F0F"/>
    <w:rsid w:val="007F527F"/>
    <w:rsid w:val="007F6D79"/>
    <w:rsid w:val="007F701B"/>
    <w:rsid w:val="007F71A6"/>
    <w:rsid w:val="00800126"/>
    <w:rsid w:val="00800AB7"/>
    <w:rsid w:val="00801BCB"/>
    <w:rsid w:val="008028A9"/>
    <w:rsid w:val="00802CEB"/>
    <w:rsid w:val="00802FB6"/>
    <w:rsid w:val="00803514"/>
    <w:rsid w:val="008035BE"/>
    <w:rsid w:val="00803B1C"/>
    <w:rsid w:val="00803B36"/>
    <w:rsid w:val="00804F6C"/>
    <w:rsid w:val="008055FA"/>
    <w:rsid w:val="00805622"/>
    <w:rsid w:val="00805D46"/>
    <w:rsid w:val="0080743C"/>
    <w:rsid w:val="008109A8"/>
    <w:rsid w:val="00810C51"/>
    <w:rsid w:val="008113A3"/>
    <w:rsid w:val="008117B9"/>
    <w:rsid w:val="00811F8B"/>
    <w:rsid w:val="00812C11"/>
    <w:rsid w:val="00812DEE"/>
    <w:rsid w:val="00815063"/>
    <w:rsid w:val="00815241"/>
    <w:rsid w:val="00815759"/>
    <w:rsid w:val="00815D24"/>
    <w:rsid w:val="0081611D"/>
    <w:rsid w:val="00817167"/>
    <w:rsid w:val="00817B22"/>
    <w:rsid w:val="0082046B"/>
    <w:rsid w:val="00820BBA"/>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872"/>
    <w:rsid w:val="00843B5E"/>
    <w:rsid w:val="00843F53"/>
    <w:rsid w:val="008442FE"/>
    <w:rsid w:val="0084456F"/>
    <w:rsid w:val="0084557B"/>
    <w:rsid w:val="008458D0"/>
    <w:rsid w:val="00846193"/>
    <w:rsid w:val="00846B15"/>
    <w:rsid w:val="00850053"/>
    <w:rsid w:val="0085298B"/>
    <w:rsid w:val="00853125"/>
    <w:rsid w:val="00853F35"/>
    <w:rsid w:val="008540B3"/>
    <w:rsid w:val="00854949"/>
    <w:rsid w:val="00855512"/>
    <w:rsid w:val="00855B90"/>
    <w:rsid w:val="00855EA2"/>
    <w:rsid w:val="0085628A"/>
    <w:rsid w:val="008571A6"/>
    <w:rsid w:val="00860088"/>
    <w:rsid w:val="008614BE"/>
    <w:rsid w:val="008617C6"/>
    <w:rsid w:val="00861D59"/>
    <w:rsid w:val="008621C3"/>
    <w:rsid w:val="00862EFE"/>
    <w:rsid w:val="008667C6"/>
    <w:rsid w:val="00866D01"/>
    <w:rsid w:val="0087002F"/>
    <w:rsid w:val="0087077F"/>
    <w:rsid w:val="0087089F"/>
    <w:rsid w:val="0087161D"/>
    <w:rsid w:val="00872647"/>
    <w:rsid w:val="00872C34"/>
    <w:rsid w:val="008733A1"/>
    <w:rsid w:val="008736FB"/>
    <w:rsid w:val="00873E09"/>
    <w:rsid w:val="00874B43"/>
    <w:rsid w:val="00875D65"/>
    <w:rsid w:val="0088013F"/>
    <w:rsid w:val="00880C81"/>
    <w:rsid w:val="00880D00"/>
    <w:rsid w:val="00881910"/>
    <w:rsid w:val="00881EED"/>
    <w:rsid w:val="008827A1"/>
    <w:rsid w:val="00883464"/>
    <w:rsid w:val="00884066"/>
    <w:rsid w:val="00884581"/>
    <w:rsid w:val="00885AC3"/>
    <w:rsid w:val="008865E4"/>
    <w:rsid w:val="00886ABC"/>
    <w:rsid w:val="008870B1"/>
    <w:rsid w:val="00887EC6"/>
    <w:rsid w:val="0089003A"/>
    <w:rsid w:val="00890578"/>
    <w:rsid w:val="00890651"/>
    <w:rsid w:val="00890CA8"/>
    <w:rsid w:val="008912F1"/>
    <w:rsid w:val="00892073"/>
    <w:rsid w:val="008924BB"/>
    <w:rsid w:val="0089259E"/>
    <w:rsid w:val="0089288F"/>
    <w:rsid w:val="00892D6A"/>
    <w:rsid w:val="008937CA"/>
    <w:rsid w:val="008941AE"/>
    <w:rsid w:val="00895625"/>
    <w:rsid w:val="00897BB6"/>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18BA"/>
    <w:rsid w:val="008C36D4"/>
    <w:rsid w:val="008C3C04"/>
    <w:rsid w:val="008C3CCE"/>
    <w:rsid w:val="008C5AD3"/>
    <w:rsid w:val="008C689A"/>
    <w:rsid w:val="008C71AD"/>
    <w:rsid w:val="008D0818"/>
    <w:rsid w:val="008D0A38"/>
    <w:rsid w:val="008D129C"/>
    <w:rsid w:val="008D1C29"/>
    <w:rsid w:val="008D2478"/>
    <w:rsid w:val="008D2BA0"/>
    <w:rsid w:val="008D31AD"/>
    <w:rsid w:val="008D3F61"/>
    <w:rsid w:val="008D50D8"/>
    <w:rsid w:val="008D51EA"/>
    <w:rsid w:val="008D74AE"/>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315F"/>
    <w:rsid w:val="008F3E48"/>
    <w:rsid w:val="008F48FD"/>
    <w:rsid w:val="008F5058"/>
    <w:rsid w:val="008F5AA3"/>
    <w:rsid w:val="008F6D0A"/>
    <w:rsid w:val="008F72ED"/>
    <w:rsid w:val="008F7726"/>
    <w:rsid w:val="00901495"/>
    <w:rsid w:val="009020DE"/>
    <w:rsid w:val="00902411"/>
    <w:rsid w:val="00902D1E"/>
    <w:rsid w:val="0090377A"/>
    <w:rsid w:val="00904F46"/>
    <w:rsid w:val="0090642E"/>
    <w:rsid w:val="00907399"/>
    <w:rsid w:val="00907D54"/>
    <w:rsid w:val="00911562"/>
    <w:rsid w:val="00912072"/>
    <w:rsid w:val="009120C5"/>
    <w:rsid w:val="009124B8"/>
    <w:rsid w:val="00912D3D"/>
    <w:rsid w:val="00913293"/>
    <w:rsid w:val="00913747"/>
    <w:rsid w:val="009137E1"/>
    <w:rsid w:val="00913B62"/>
    <w:rsid w:val="00913C3A"/>
    <w:rsid w:val="00914173"/>
    <w:rsid w:val="00914672"/>
    <w:rsid w:val="00914FEB"/>
    <w:rsid w:val="009155D7"/>
    <w:rsid w:val="00915B8B"/>
    <w:rsid w:val="00916056"/>
    <w:rsid w:val="00916DED"/>
    <w:rsid w:val="009172A2"/>
    <w:rsid w:val="00920231"/>
    <w:rsid w:val="009205FA"/>
    <w:rsid w:val="00920F1A"/>
    <w:rsid w:val="00921038"/>
    <w:rsid w:val="009214F2"/>
    <w:rsid w:val="00922197"/>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FFA"/>
    <w:rsid w:val="009420EA"/>
    <w:rsid w:val="00942B00"/>
    <w:rsid w:val="009431D4"/>
    <w:rsid w:val="0094337B"/>
    <w:rsid w:val="00943794"/>
    <w:rsid w:val="0094385C"/>
    <w:rsid w:val="00943DB3"/>
    <w:rsid w:val="00944CBF"/>
    <w:rsid w:val="00944FAB"/>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30B3"/>
    <w:rsid w:val="00963FD2"/>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C16"/>
    <w:rsid w:val="009C20BB"/>
    <w:rsid w:val="009C29F7"/>
    <w:rsid w:val="009C3480"/>
    <w:rsid w:val="009C3A5E"/>
    <w:rsid w:val="009C3B37"/>
    <w:rsid w:val="009C3BA8"/>
    <w:rsid w:val="009C526C"/>
    <w:rsid w:val="009C5609"/>
    <w:rsid w:val="009C591D"/>
    <w:rsid w:val="009C5EE5"/>
    <w:rsid w:val="009C5FE3"/>
    <w:rsid w:val="009C67CE"/>
    <w:rsid w:val="009C6E29"/>
    <w:rsid w:val="009D0EA5"/>
    <w:rsid w:val="009D1B73"/>
    <w:rsid w:val="009D1BB5"/>
    <w:rsid w:val="009D241B"/>
    <w:rsid w:val="009D2506"/>
    <w:rsid w:val="009D318A"/>
    <w:rsid w:val="009D368D"/>
    <w:rsid w:val="009D3741"/>
    <w:rsid w:val="009D4314"/>
    <w:rsid w:val="009D4D39"/>
    <w:rsid w:val="009D4F85"/>
    <w:rsid w:val="009D56BE"/>
    <w:rsid w:val="009D68FB"/>
    <w:rsid w:val="009D6D28"/>
    <w:rsid w:val="009E1C48"/>
    <w:rsid w:val="009E249C"/>
    <w:rsid w:val="009E28AA"/>
    <w:rsid w:val="009E36B4"/>
    <w:rsid w:val="009E3FDF"/>
    <w:rsid w:val="009E42C0"/>
    <w:rsid w:val="009E42C3"/>
    <w:rsid w:val="009E5436"/>
    <w:rsid w:val="009E5878"/>
    <w:rsid w:val="009E5C96"/>
    <w:rsid w:val="009E79E8"/>
    <w:rsid w:val="009E7BD8"/>
    <w:rsid w:val="009F03B8"/>
    <w:rsid w:val="009F10B8"/>
    <w:rsid w:val="009F1CFF"/>
    <w:rsid w:val="009F2140"/>
    <w:rsid w:val="009F266D"/>
    <w:rsid w:val="009F28EE"/>
    <w:rsid w:val="009F28F6"/>
    <w:rsid w:val="009F2E42"/>
    <w:rsid w:val="009F5467"/>
    <w:rsid w:val="009F5541"/>
    <w:rsid w:val="009F5EBE"/>
    <w:rsid w:val="00A00FCA"/>
    <w:rsid w:val="00A00FD5"/>
    <w:rsid w:val="00A01BAD"/>
    <w:rsid w:val="00A026A5"/>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426F"/>
    <w:rsid w:val="00A14971"/>
    <w:rsid w:val="00A14D06"/>
    <w:rsid w:val="00A1532F"/>
    <w:rsid w:val="00A15951"/>
    <w:rsid w:val="00A15A5C"/>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FBB"/>
    <w:rsid w:val="00A30053"/>
    <w:rsid w:val="00A30054"/>
    <w:rsid w:val="00A3029E"/>
    <w:rsid w:val="00A3080E"/>
    <w:rsid w:val="00A30D48"/>
    <w:rsid w:val="00A31E17"/>
    <w:rsid w:val="00A32580"/>
    <w:rsid w:val="00A34947"/>
    <w:rsid w:val="00A35E98"/>
    <w:rsid w:val="00A365AF"/>
    <w:rsid w:val="00A36681"/>
    <w:rsid w:val="00A3695B"/>
    <w:rsid w:val="00A36F0A"/>
    <w:rsid w:val="00A37E02"/>
    <w:rsid w:val="00A405BA"/>
    <w:rsid w:val="00A41554"/>
    <w:rsid w:val="00A42610"/>
    <w:rsid w:val="00A42DE0"/>
    <w:rsid w:val="00A446D1"/>
    <w:rsid w:val="00A449F8"/>
    <w:rsid w:val="00A46AFB"/>
    <w:rsid w:val="00A46C4F"/>
    <w:rsid w:val="00A4783D"/>
    <w:rsid w:val="00A47FC7"/>
    <w:rsid w:val="00A505E0"/>
    <w:rsid w:val="00A516A0"/>
    <w:rsid w:val="00A51F2F"/>
    <w:rsid w:val="00A524D5"/>
    <w:rsid w:val="00A5316F"/>
    <w:rsid w:val="00A540C4"/>
    <w:rsid w:val="00A5565B"/>
    <w:rsid w:val="00A55806"/>
    <w:rsid w:val="00A55BF0"/>
    <w:rsid w:val="00A56C91"/>
    <w:rsid w:val="00A57017"/>
    <w:rsid w:val="00A571A7"/>
    <w:rsid w:val="00A57881"/>
    <w:rsid w:val="00A57ABB"/>
    <w:rsid w:val="00A57B88"/>
    <w:rsid w:val="00A57EBD"/>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3028"/>
    <w:rsid w:val="00A74104"/>
    <w:rsid w:val="00A74C2F"/>
    <w:rsid w:val="00A75644"/>
    <w:rsid w:val="00A75B22"/>
    <w:rsid w:val="00A76C15"/>
    <w:rsid w:val="00A76E75"/>
    <w:rsid w:val="00A775A2"/>
    <w:rsid w:val="00A802B2"/>
    <w:rsid w:val="00A812BB"/>
    <w:rsid w:val="00A83059"/>
    <w:rsid w:val="00A831D5"/>
    <w:rsid w:val="00A836D9"/>
    <w:rsid w:val="00A84635"/>
    <w:rsid w:val="00A85A75"/>
    <w:rsid w:val="00A86883"/>
    <w:rsid w:val="00A86FFA"/>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C12C9"/>
    <w:rsid w:val="00AC2BBE"/>
    <w:rsid w:val="00AC311E"/>
    <w:rsid w:val="00AC3B2F"/>
    <w:rsid w:val="00AC4621"/>
    <w:rsid w:val="00AC46F5"/>
    <w:rsid w:val="00AC5201"/>
    <w:rsid w:val="00AC5B40"/>
    <w:rsid w:val="00AC6634"/>
    <w:rsid w:val="00AC6D56"/>
    <w:rsid w:val="00AD05D4"/>
    <w:rsid w:val="00AD0CDC"/>
    <w:rsid w:val="00AD10F0"/>
    <w:rsid w:val="00AD25C1"/>
    <w:rsid w:val="00AD278D"/>
    <w:rsid w:val="00AD3FAE"/>
    <w:rsid w:val="00AD4B3A"/>
    <w:rsid w:val="00AD4B91"/>
    <w:rsid w:val="00AD5632"/>
    <w:rsid w:val="00AD5A82"/>
    <w:rsid w:val="00AD6433"/>
    <w:rsid w:val="00AE0710"/>
    <w:rsid w:val="00AE0988"/>
    <w:rsid w:val="00AE0A9B"/>
    <w:rsid w:val="00AE19F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13DA"/>
    <w:rsid w:val="00B22401"/>
    <w:rsid w:val="00B233D0"/>
    <w:rsid w:val="00B23FE5"/>
    <w:rsid w:val="00B257A1"/>
    <w:rsid w:val="00B26AEB"/>
    <w:rsid w:val="00B26F1D"/>
    <w:rsid w:val="00B277C3"/>
    <w:rsid w:val="00B30043"/>
    <w:rsid w:val="00B30C1A"/>
    <w:rsid w:val="00B319A8"/>
    <w:rsid w:val="00B32EF1"/>
    <w:rsid w:val="00B3376B"/>
    <w:rsid w:val="00B33DE9"/>
    <w:rsid w:val="00B33FDA"/>
    <w:rsid w:val="00B3487A"/>
    <w:rsid w:val="00B34EA5"/>
    <w:rsid w:val="00B369D3"/>
    <w:rsid w:val="00B36EBB"/>
    <w:rsid w:val="00B403A2"/>
    <w:rsid w:val="00B40504"/>
    <w:rsid w:val="00B40EAE"/>
    <w:rsid w:val="00B41D7D"/>
    <w:rsid w:val="00B426BE"/>
    <w:rsid w:val="00B4361A"/>
    <w:rsid w:val="00B44AD2"/>
    <w:rsid w:val="00B44AE7"/>
    <w:rsid w:val="00B44B0B"/>
    <w:rsid w:val="00B458AC"/>
    <w:rsid w:val="00B45A41"/>
    <w:rsid w:val="00B45AA4"/>
    <w:rsid w:val="00B45C3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C3C"/>
    <w:rsid w:val="00B56D95"/>
    <w:rsid w:val="00B572BE"/>
    <w:rsid w:val="00B60C4A"/>
    <w:rsid w:val="00B61019"/>
    <w:rsid w:val="00B61299"/>
    <w:rsid w:val="00B619A6"/>
    <w:rsid w:val="00B626B0"/>
    <w:rsid w:val="00B63AA6"/>
    <w:rsid w:val="00B63C0D"/>
    <w:rsid w:val="00B63E5F"/>
    <w:rsid w:val="00B63E86"/>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A68"/>
    <w:rsid w:val="00B808BF"/>
    <w:rsid w:val="00B81D02"/>
    <w:rsid w:val="00B81E4B"/>
    <w:rsid w:val="00B81EAD"/>
    <w:rsid w:val="00B81F86"/>
    <w:rsid w:val="00B839DC"/>
    <w:rsid w:val="00B83E6C"/>
    <w:rsid w:val="00B84755"/>
    <w:rsid w:val="00B84D21"/>
    <w:rsid w:val="00B8639C"/>
    <w:rsid w:val="00B86FA4"/>
    <w:rsid w:val="00B879F3"/>
    <w:rsid w:val="00B87D6F"/>
    <w:rsid w:val="00B900CB"/>
    <w:rsid w:val="00B901AE"/>
    <w:rsid w:val="00B904BD"/>
    <w:rsid w:val="00B922CA"/>
    <w:rsid w:val="00B923EE"/>
    <w:rsid w:val="00B9279C"/>
    <w:rsid w:val="00B928CA"/>
    <w:rsid w:val="00B93084"/>
    <w:rsid w:val="00B93276"/>
    <w:rsid w:val="00B941DD"/>
    <w:rsid w:val="00B948F8"/>
    <w:rsid w:val="00B949BC"/>
    <w:rsid w:val="00B94A02"/>
    <w:rsid w:val="00B94C1F"/>
    <w:rsid w:val="00B94CB6"/>
    <w:rsid w:val="00B95A00"/>
    <w:rsid w:val="00B95D4C"/>
    <w:rsid w:val="00B95E93"/>
    <w:rsid w:val="00B96589"/>
    <w:rsid w:val="00B96A5C"/>
    <w:rsid w:val="00B97D16"/>
    <w:rsid w:val="00BA0007"/>
    <w:rsid w:val="00BA087C"/>
    <w:rsid w:val="00BA0C69"/>
    <w:rsid w:val="00BA1855"/>
    <w:rsid w:val="00BA2772"/>
    <w:rsid w:val="00BA2941"/>
    <w:rsid w:val="00BA29AF"/>
    <w:rsid w:val="00BA2F23"/>
    <w:rsid w:val="00BA2F40"/>
    <w:rsid w:val="00BA3F47"/>
    <w:rsid w:val="00BA3F74"/>
    <w:rsid w:val="00BA59FD"/>
    <w:rsid w:val="00BA5E16"/>
    <w:rsid w:val="00BA6834"/>
    <w:rsid w:val="00BA6B60"/>
    <w:rsid w:val="00BA6F65"/>
    <w:rsid w:val="00BA7820"/>
    <w:rsid w:val="00BB0D39"/>
    <w:rsid w:val="00BB1A90"/>
    <w:rsid w:val="00BB2B78"/>
    <w:rsid w:val="00BB2BEA"/>
    <w:rsid w:val="00BB3775"/>
    <w:rsid w:val="00BB4B0D"/>
    <w:rsid w:val="00BB4F3E"/>
    <w:rsid w:val="00BB56D6"/>
    <w:rsid w:val="00BB60C3"/>
    <w:rsid w:val="00BC1160"/>
    <w:rsid w:val="00BC190A"/>
    <w:rsid w:val="00BC1C2F"/>
    <w:rsid w:val="00BC2129"/>
    <w:rsid w:val="00BC21D2"/>
    <w:rsid w:val="00BC34A8"/>
    <w:rsid w:val="00BC3BF4"/>
    <w:rsid w:val="00BC4A40"/>
    <w:rsid w:val="00BC5872"/>
    <w:rsid w:val="00BC63C9"/>
    <w:rsid w:val="00BC6C8F"/>
    <w:rsid w:val="00BD060B"/>
    <w:rsid w:val="00BD092C"/>
    <w:rsid w:val="00BD0D36"/>
    <w:rsid w:val="00BD1C89"/>
    <w:rsid w:val="00BD22D6"/>
    <w:rsid w:val="00BD2D81"/>
    <w:rsid w:val="00BD2EC7"/>
    <w:rsid w:val="00BD3813"/>
    <w:rsid w:val="00BD3B8C"/>
    <w:rsid w:val="00BD5114"/>
    <w:rsid w:val="00BD51B8"/>
    <w:rsid w:val="00BD5728"/>
    <w:rsid w:val="00BD5AA1"/>
    <w:rsid w:val="00BD6771"/>
    <w:rsid w:val="00BD69DC"/>
    <w:rsid w:val="00BD6B86"/>
    <w:rsid w:val="00BD6D6D"/>
    <w:rsid w:val="00BD758A"/>
    <w:rsid w:val="00BD7993"/>
    <w:rsid w:val="00BD7F1E"/>
    <w:rsid w:val="00BE0302"/>
    <w:rsid w:val="00BE09F3"/>
    <w:rsid w:val="00BE0A4B"/>
    <w:rsid w:val="00BE0B88"/>
    <w:rsid w:val="00BE0D9C"/>
    <w:rsid w:val="00BE1927"/>
    <w:rsid w:val="00BE26AD"/>
    <w:rsid w:val="00BE26B8"/>
    <w:rsid w:val="00BE2FBE"/>
    <w:rsid w:val="00BE3E07"/>
    <w:rsid w:val="00BE41ED"/>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7E93"/>
    <w:rsid w:val="00C07F87"/>
    <w:rsid w:val="00C1011A"/>
    <w:rsid w:val="00C10398"/>
    <w:rsid w:val="00C113BD"/>
    <w:rsid w:val="00C11873"/>
    <w:rsid w:val="00C11FA5"/>
    <w:rsid w:val="00C1226F"/>
    <w:rsid w:val="00C123DF"/>
    <w:rsid w:val="00C126C8"/>
    <w:rsid w:val="00C14B35"/>
    <w:rsid w:val="00C14EE5"/>
    <w:rsid w:val="00C15095"/>
    <w:rsid w:val="00C150C9"/>
    <w:rsid w:val="00C15B9A"/>
    <w:rsid w:val="00C17595"/>
    <w:rsid w:val="00C1780C"/>
    <w:rsid w:val="00C20306"/>
    <w:rsid w:val="00C21561"/>
    <w:rsid w:val="00C21F2B"/>
    <w:rsid w:val="00C220CD"/>
    <w:rsid w:val="00C22973"/>
    <w:rsid w:val="00C22F23"/>
    <w:rsid w:val="00C247CD"/>
    <w:rsid w:val="00C249DE"/>
    <w:rsid w:val="00C25A93"/>
    <w:rsid w:val="00C2670B"/>
    <w:rsid w:val="00C26FCC"/>
    <w:rsid w:val="00C271C3"/>
    <w:rsid w:val="00C274B9"/>
    <w:rsid w:val="00C27819"/>
    <w:rsid w:val="00C27A4B"/>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FC5"/>
    <w:rsid w:val="00C64057"/>
    <w:rsid w:val="00C6444F"/>
    <w:rsid w:val="00C64773"/>
    <w:rsid w:val="00C64E4D"/>
    <w:rsid w:val="00C65BFA"/>
    <w:rsid w:val="00C66032"/>
    <w:rsid w:val="00C66FD9"/>
    <w:rsid w:val="00C7066B"/>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A90"/>
    <w:rsid w:val="00C86B4D"/>
    <w:rsid w:val="00C87592"/>
    <w:rsid w:val="00C90488"/>
    <w:rsid w:val="00C90B38"/>
    <w:rsid w:val="00C91242"/>
    <w:rsid w:val="00C92DE5"/>
    <w:rsid w:val="00C9398E"/>
    <w:rsid w:val="00C93E65"/>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101F"/>
    <w:rsid w:val="00CB1984"/>
    <w:rsid w:val="00CB1C59"/>
    <w:rsid w:val="00CB2879"/>
    <w:rsid w:val="00CB31D5"/>
    <w:rsid w:val="00CB3325"/>
    <w:rsid w:val="00CB5574"/>
    <w:rsid w:val="00CB5589"/>
    <w:rsid w:val="00CB66E8"/>
    <w:rsid w:val="00CB6C9F"/>
    <w:rsid w:val="00CB73A3"/>
    <w:rsid w:val="00CB776E"/>
    <w:rsid w:val="00CB7B01"/>
    <w:rsid w:val="00CC0275"/>
    <w:rsid w:val="00CC0715"/>
    <w:rsid w:val="00CC0A16"/>
    <w:rsid w:val="00CC1E0D"/>
    <w:rsid w:val="00CC2C0D"/>
    <w:rsid w:val="00CC30F5"/>
    <w:rsid w:val="00CC3B73"/>
    <w:rsid w:val="00CC3EF1"/>
    <w:rsid w:val="00CC4160"/>
    <w:rsid w:val="00CC46CD"/>
    <w:rsid w:val="00CC4BF1"/>
    <w:rsid w:val="00CC513C"/>
    <w:rsid w:val="00CC56D8"/>
    <w:rsid w:val="00CC5B4D"/>
    <w:rsid w:val="00CC614C"/>
    <w:rsid w:val="00CD1B14"/>
    <w:rsid w:val="00CD36C1"/>
    <w:rsid w:val="00CD3AE4"/>
    <w:rsid w:val="00CD4247"/>
    <w:rsid w:val="00CD4686"/>
    <w:rsid w:val="00CD4B41"/>
    <w:rsid w:val="00CD4DC4"/>
    <w:rsid w:val="00CD4F7A"/>
    <w:rsid w:val="00CD63C5"/>
    <w:rsid w:val="00CD674D"/>
    <w:rsid w:val="00CD754C"/>
    <w:rsid w:val="00CE0704"/>
    <w:rsid w:val="00CE0BE0"/>
    <w:rsid w:val="00CE14FA"/>
    <w:rsid w:val="00CE1D9F"/>
    <w:rsid w:val="00CE1F36"/>
    <w:rsid w:val="00CE23B2"/>
    <w:rsid w:val="00CE2F3F"/>
    <w:rsid w:val="00CE3034"/>
    <w:rsid w:val="00CE31F6"/>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4AAD"/>
    <w:rsid w:val="00D15386"/>
    <w:rsid w:val="00D15695"/>
    <w:rsid w:val="00D15AF3"/>
    <w:rsid w:val="00D16241"/>
    <w:rsid w:val="00D17C4C"/>
    <w:rsid w:val="00D20A50"/>
    <w:rsid w:val="00D21D37"/>
    <w:rsid w:val="00D221B4"/>
    <w:rsid w:val="00D2296A"/>
    <w:rsid w:val="00D24885"/>
    <w:rsid w:val="00D263D1"/>
    <w:rsid w:val="00D267CC"/>
    <w:rsid w:val="00D2780A"/>
    <w:rsid w:val="00D30FF1"/>
    <w:rsid w:val="00D32E4A"/>
    <w:rsid w:val="00D345CB"/>
    <w:rsid w:val="00D35A59"/>
    <w:rsid w:val="00D36581"/>
    <w:rsid w:val="00D36C51"/>
    <w:rsid w:val="00D37801"/>
    <w:rsid w:val="00D37E4E"/>
    <w:rsid w:val="00D4067C"/>
    <w:rsid w:val="00D4246D"/>
    <w:rsid w:val="00D4251E"/>
    <w:rsid w:val="00D42669"/>
    <w:rsid w:val="00D435D5"/>
    <w:rsid w:val="00D43834"/>
    <w:rsid w:val="00D43D10"/>
    <w:rsid w:val="00D43FDB"/>
    <w:rsid w:val="00D4447B"/>
    <w:rsid w:val="00D4487D"/>
    <w:rsid w:val="00D44CEC"/>
    <w:rsid w:val="00D46886"/>
    <w:rsid w:val="00D47007"/>
    <w:rsid w:val="00D478E5"/>
    <w:rsid w:val="00D50056"/>
    <w:rsid w:val="00D50274"/>
    <w:rsid w:val="00D510E7"/>
    <w:rsid w:val="00D513E1"/>
    <w:rsid w:val="00D52E73"/>
    <w:rsid w:val="00D5325A"/>
    <w:rsid w:val="00D53933"/>
    <w:rsid w:val="00D54A62"/>
    <w:rsid w:val="00D54E3E"/>
    <w:rsid w:val="00D5568F"/>
    <w:rsid w:val="00D57B41"/>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73DF"/>
    <w:rsid w:val="00D67927"/>
    <w:rsid w:val="00D701F0"/>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A7F"/>
    <w:rsid w:val="00DD303A"/>
    <w:rsid w:val="00DD45ED"/>
    <w:rsid w:val="00DD4918"/>
    <w:rsid w:val="00DD5221"/>
    <w:rsid w:val="00DD5358"/>
    <w:rsid w:val="00DD5462"/>
    <w:rsid w:val="00DD6E2F"/>
    <w:rsid w:val="00DE0011"/>
    <w:rsid w:val="00DE0A02"/>
    <w:rsid w:val="00DE1BB0"/>
    <w:rsid w:val="00DE206E"/>
    <w:rsid w:val="00DE2B87"/>
    <w:rsid w:val="00DE2F1B"/>
    <w:rsid w:val="00DE35BA"/>
    <w:rsid w:val="00DE399F"/>
    <w:rsid w:val="00DE3BD3"/>
    <w:rsid w:val="00DE3F21"/>
    <w:rsid w:val="00DE5765"/>
    <w:rsid w:val="00DE5DB1"/>
    <w:rsid w:val="00DE6668"/>
    <w:rsid w:val="00DE69C0"/>
    <w:rsid w:val="00DF0136"/>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4B6"/>
    <w:rsid w:val="00E004BD"/>
    <w:rsid w:val="00E01319"/>
    <w:rsid w:val="00E01F19"/>
    <w:rsid w:val="00E0251E"/>
    <w:rsid w:val="00E02CA8"/>
    <w:rsid w:val="00E034D2"/>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D2B"/>
    <w:rsid w:val="00E1705A"/>
    <w:rsid w:val="00E1717C"/>
    <w:rsid w:val="00E20AFB"/>
    <w:rsid w:val="00E2188B"/>
    <w:rsid w:val="00E21B36"/>
    <w:rsid w:val="00E2223F"/>
    <w:rsid w:val="00E23270"/>
    <w:rsid w:val="00E23277"/>
    <w:rsid w:val="00E24E2F"/>
    <w:rsid w:val="00E24EF6"/>
    <w:rsid w:val="00E25621"/>
    <w:rsid w:val="00E3124C"/>
    <w:rsid w:val="00E3231D"/>
    <w:rsid w:val="00E32562"/>
    <w:rsid w:val="00E32CC1"/>
    <w:rsid w:val="00E33683"/>
    <w:rsid w:val="00E3440E"/>
    <w:rsid w:val="00E35702"/>
    <w:rsid w:val="00E35B17"/>
    <w:rsid w:val="00E35BBB"/>
    <w:rsid w:val="00E360F4"/>
    <w:rsid w:val="00E36816"/>
    <w:rsid w:val="00E3700B"/>
    <w:rsid w:val="00E37196"/>
    <w:rsid w:val="00E37339"/>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26A"/>
    <w:rsid w:val="00E45C95"/>
    <w:rsid w:val="00E46E2F"/>
    <w:rsid w:val="00E47396"/>
    <w:rsid w:val="00E47F6A"/>
    <w:rsid w:val="00E50644"/>
    <w:rsid w:val="00E50BF8"/>
    <w:rsid w:val="00E50ED8"/>
    <w:rsid w:val="00E54EAA"/>
    <w:rsid w:val="00E55DE4"/>
    <w:rsid w:val="00E56254"/>
    <w:rsid w:val="00E56270"/>
    <w:rsid w:val="00E56DCE"/>
    <w:rsid w:val="00E5717B"/>
    <w:rsid w:val="00E57810"/>
    <w:rsid w:val="00E60B3F"/>
    <w:rsid w:val="00E6141D"/>
    <w:rsid w:val="00E61F21"/>
    <w:rsid w:val="00E623B1"/>
    <w:rsid w:val="00E62932"/>
    <w:rsid w:val="00E62BDC"/>
    <w:rsid w:val="00E6347B"/>
    <w:rsid w:val="00E646A7"/>
    <w:rsid w:val="00E64D63"/>
    <w:rsid w:val="00E64DCA"/>
    <w:rsid w:val="00E65153"/>
    <w:rsid w:val="00E656B6"/>
    <w:rsid w:val="00E66A31"/>
    <w:rsid w:val="00E67C4F"/>
    <w:rsid w:val="00E67E7B"/>
    <w:rsid w:val="00E7004D"/>
    <w:rsid w:val="00E70E61"/>
    <w:rsid w:val="00E71045"/>
    <w:rsid w:val="00E71935"/>
    <w:rsid w:val="00E71F92"/>
    <w:rsid w:val="00E7349C"/>
    <w:rsid w:val="00E737E6"/>
    <w:rsid w:val="00E741E8"/>
    <w:rsid w:val="00E7427C"/>
    <w:rsid w:val="00E74782"/>
    <w:rsid w:val="00E75662"/>
    <w:rsid w:val="00E766DA"/>
    <w:rsid w:val="00E76AEE"/>
    <w:rsid w:val="00E76D74"/>
    <w:rsid w:val="00E77749"/>
    <w:rsid w:val="00E813DD"/>
    <w:rsid w:val="00E83132"/>
    <w:rsid w:val="00E83325"/>
    <w:rsid w:val="00E836B9"/>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6E83"/>
    <w:rsid w:val="00E96FAA"/>
    <w:rsid w:val="00E976DD"/>
    <w:rsid w:val="00EA0583"/>
    <w:rsid w:val="00EA1682"/>
    <w:rsid w:val="00EA1873"/>
    <w:rsid w:val="00EA225A"/>
    <w:rsid w:val="00EA23F9"/>
    <w:rsid w:val="00EA2D4E"/>
    <w:rsid w:val="00EA4A66"/>
    <w:rsid w:val="00EA4D9C"/>
    <w:rsid w:val="00EA50E9"/>
    <w:rsid w:val="00EA59FF"/>
    <w:rsid w:val="00EA5B68"/>
    <w:rsid w:val="00EA5C0E"/>
    <w:rsid w:val="00EA61D7"/>
    <w:rsid w:val="00EA67F1"/>
    <w:rsid w:val="00EA7270"/>
    <w:rsid w:val="00EA7AEC"/>
    <w:rsid w:val="00EA7B44"/>
    <w:rsid w:val="00EB03EB"/>
    <w:rsid w:val="00EB0DB3"/>
    <w:rsid w:val="00EB13F3"/>
    <w:rsid w:val="00EB1EB3"/>
    <w:rsid w:val="00EB3B36"/>
    <w:rsid w:val="00EB463C"/>
    <w:rsid w:val="00EB4894"/>
    <w:rsid w:val="00EB4A48"/>
    <w:rsid w:val="00EB4E20"/>
    <w:rsid w:val="00EB4FA2"/>
    <w:rsid w:val="00EB5B83"/>
    <w:rsid w:val="00EB70D5"/>
    <w:rsid w:val="00EB744D"/>
    <w:rsid w:val="00EC070C"/>
    <w:rsid w:val="00EC0781"/>
    <w:rsid w:val="00EC0CD7"/>
    <w:rsid w:val="00EC27D7"/>
    <w:rsid w:val="00EC286E"/>
    <w:rsid w:val="00EC2C1E"/>
    <w:rsid w:val="00EC2F5A"/>
    <w:rsid w:val="00EC34F0"/>
    <w:rsid w:val="00EC3BF3"/>
    <w:rsid w:val="00EC3C40"/>
    <w:rsid w:val="00EC586F"/>
    <w:rsid w:val="00EC6910"/>
    <w:rsid w:val="00EC6D65"/>
    <w:rsid w:val="00EC7027"/>
    <w:rsid w:val="00EC79C1"/>
    <w:rsid w:val="00EC7FF0"/>
    <w:rsid w:val="00ED0725"/>
    <w:rsid w:val="00ED07F6"/>
    <w:rsid w:val="00ED09F2"/>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F8"/>
    <w:rsid w:val="00F11DC8"/>
    <w:rsid w:val="00F12637"/>
    <w:rsid w:val="00F12BB1"/>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E4C"/>
    <w:rsid w:val="00F26267"/>
    <w:rsid w:val="00F26456"/>
    <w:rsid w:val="00F264C1"/>
    <w:rsid w:val="00F26667"/>
    <w:rsid w:val="00F26F0F"/>
    <w:rsid w:val="00F27802"/>
    <w:rsid w:val="00F312AB"/>
    <w:rsid w:val="00F31C3D"/>
    <w:rsid w:val="00F31E2F"/>
    <w:rsid w:val="00F32365"/>
    <w:rsid w:val="00F32846"/>
    <w:rsid w:val="00F335A1"/>
    <w:rsid w:val="00F34D0E"/>
    <w:rsid w:val="00F34F05"/>
    <w:rsid w:val="00F35509"/>
    <w:rsid w:val="00F357A0"/>
    <w:rsid w:val="00F3594D"/>
    <w:rsid w:val="00F364BC"/>
    <w:rsid w:val="00F40E0E"/>
    <w:rsid w:val="00F4102C"/>
    <w:rsid w:val="00F41917"/>
    <w:rsid w:val="00F41CB1"/>
    <w:rsid w:val="00F41E04"/>
    <w:rsid w:val="00F422B9"/>
    <w:rsid w:val="00F43AD0"/>
    <w:rsid w:val="00F43CE2"/>
    <w:rsid w:val="00F44579"/>
    <w:rsid w:val="00F44AA4"/>
    <w:rsid w:val="00F44B4F"/>
    <w:rsid w:val="00F44F41"/>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3C0"/>
    <w:rsid w:val="00F57806"/>
    <w:rsid w:val="00F578B5"/>
    <w:rsid w:val="00F6062A"/>
    <w:rsid w:val="00F621ED"/>
    <w:rsid w:val="00F62D23"/>
    <w:rsid w:val="00F64522"/>
    <w:rsid w:val="00F64C65"/>
    <w:rsid w:val="00F653E4"/>
    <w:rsid w:val="00F65946"/>
    <w:rsid w:val="00F66051"/>
    <w:rsid w:val="00F662D9"/>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807DC"/>
    <w:rsid w:val="00F80E29"/>
    <w:rsid w:val="00F81220"/>
    <w:rsid w:val="00F83D87"/>
    <w:rsid w:val="00F83ECF"/>
    <w:rsid w:val="00F84D5B"/>
    <w:rsid w:val="00F86A7D"/>
    <w:rsid w:val="00F874E7"/>
    <w:rsid w:val="00F876DA"/>
    <w:rsid w:val="00F87A3D"/>
    <w:rsid w:val="00F9013F"/>
    <w:rsid w:val="00F91552"/>
    <w:rsid w:val="00F9160D"/>
    <w:rsid w:val="00F9302D"/>
    <w:rsid w:val="00F931C9"/>
    <w:rsid w:val="00F935BB"/>
    <w:rsid w:val="00F946B5"/>
    <w:rsid w:val="00F94BEE"/>
    <w:rsid w:val="00F95449"/>
    <w:rsid w:val="00F971E8"/>
    <w:rsid w:val="00FA09AE"/>
    <w:rsid w:val="00FA0CD1"/>
    <w:rsid w:val="00FA0EE9"/>
    <w:rsid w:val="00FA175A"/>
    <w:rsid w:val="00FA2454"/>
    <w:rsid w:val="00FA361D"/>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CF"/>
    <w:rsid w:val="00FC154C"/>
    <w:rsid w:val="00FC1CD6"/>
    <w:rsid w:val="00FC4001"/>
    <w:rsid w:val="00FC4016"/>
    <w:rsid w:val="00FC4199"/>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118"/>
    <w:rsid w:val="00FF0323"/>
    <w:rsid w:val="00FF10AF"/>
    <w:rsid w:val="00FF13BE"/>
    <w:rsid w:val="00FF1885"/>
    <w:rsid w:val="00FF19EE"/>
    <w:rsid w:val="00FF1C4D"/>
    <w:rsid w:val="00FF28F1"/>
    <w:rsid w:val="00FF29B2"/>
    <w:rsid w:val="00FF332E"/>
    <w:rsid w:val="00FF343D"/>
    <w:rsid w:val="00FF3E80"/>
    <w:rsid w:val="00FF4A35"/>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2D3D767"/>
  <w15:docId w15:val="{E89FCCC6-8E91-4B88-AF5B-56738B8C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359E0"/>
    <w:pPr>
      <w:spacing w:line="280" w:lineRule="exact"/>
    </w:pPr>
    <w:rPr>
      <w:rFonts w:ascii="Verdana" w:hAnsi="Verdana"/>
      <w:sz w:val="18"/>
      <w:szCs w:val="24"/>
    </w:rPr>
  </w:style>
  <w:style w:type="paragraph" w:styleId="Kop1">
    <w:name w:val="heading 1"/>
    <w:basedOn w:val="Standaard"/>
    <w:next w:val="Standaard"/>
    <w:qFormat/>
    <w:rsid w:val="008359E0"/>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qFormat/>
    <w:rsid w:val="008359E0"/>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8359E0"/>
    <w:pPr>
      <w:keepNext/>
      <w:numPr>
        <w:ilvl w:val="2"/>
        <w:numId w:val="3"/>
      </w:numPr>
      <w:spacing w:before="560" w:after="280"/>
      <w:outlineLvl w:val="2"/>
    </w:pPr>
    <w:rPr>
      <w:b/>
      <w:bCs/>
      <w:szCs w:val="26"/>
    </w:rPr>
  </w:style>
  <w:style w:type="paragraph" w:styleId="Kop4">
    <w:name w:val="heading 4"/>
    <w:basedOn w:val="Standaard"/>
    <w:next w:val="Standaard"/>
    <w:qFormat/>
    <w:rsid w:val="008359E0"/>
    <w:pPr>
      <w:keepNext/>
      <w:numPr>
        <w:ilvl w:val="3"/>
        <w:numId w:val="3"/>
      </w:numPr>
      <w:spacing w:before="280"/>
      <w:outlineLvl w:val="3"/>
    </w:pPr>
    <w:rPr>
      <w:b/>
      <w:bCs/>
      <w:szCs w:val="28"/>
    </w:rPr>
  </w:style>
  <w:style w:type="paragraph" w:styleId="Kop5">
    <w:name w:val="heading 5"/>
    <w:basedOn w:val="Standaard"/>
    <w:next w:val="Standaard"/>
    <w:rsid w:val="008359E0"/>
    <w:pPr>
      <w:keepNext/>
      <w:numPr>
        <w:ilvl w:val="4"/>
        <w:numId w:val="3"/>
      </w:numPr>
      <w:spacing w:before="280"/>
      <w:outlineLvl w:val="4"/>
    </w:pPr>
    <w:rPr>
      <w:bCs/>
      <w:i/>
      <w:iCs/>
      <w:szCs w:val="26"/>
    </w:rPr>
  </w:style>
  <w:style w:type="paragraph" w:styleId="Kop6">
    <w:name w:val="heading 6"/>
    <w:basedOn w:val="Standaard"/>
    <w:next w:val="Standaard"/>
    <w:rsid w:val="008359E0"/>
    <w:pPr>
      <w:keepNext/>
      <w:numPr>
        <w:ilvl w:val="5"/>
        <w:numId w:val="3"/>
      </w:numPr>
      <w:spacing w:before="280"/>
      <w:outlineLvl w:val="5"/>
    </w:pPr>
    <w:rPr>
      <w:bCs/>
      <w:i/>
      <w:szCs w:val="22"/>
    </w:rPr>
  </w:style>
  <w:style w:type="paragraph" w:styleId="Kop7">
    <w:name w:val="heading 7"/>
    <w:basedOn w:val="Standaard"/>
    <w:next w:val="Standaard"/>
    <w:rsid w:val="008359E0"/>
    <w:pPr>
      <w:keepNext/>
      <w:spacing w:before="280"/>
      <w:outlineLvl w:val="6"/>
    </w:pPr>
  </w:style>
  <w:style w:type="paragraph" w:styleId="Kop8">
    <w:name w:val="heading 8"/>
    <w:basedOn w:val="Standaard"/>
    <w:next w:val="Standaard"/>
    <w:rsid w:val="008359E0"/>
    <w:pPr>
      <w:keepNext/>
      <w:spacing w:before="280"/>
      <w:outlineLvl w:val="7"/>
    </w:pPr>
    <w:rPr>
      <w:iCs/>
    </w:rPr>
  </w:style>
  <w:style w:type="paragraph" w:styleId="Kop9">
    <w:name w:val="heading 9"/>
    <w:basedOn w:val="Standaard"/>
    <w:next w:val="Standaard"/>
    <w:rsid w:val="008359E0"/>
    <w:pPr>
      <w:keepNext/>
      <w:spacing w:before="280"/>
      <w:outlineLvl w:val="8"/>
    </w:pPr>
    <w:rPr>
      <w:rFonts w:cs="Arial"/>
      <w:szCs w:val="22"/>
    </w:rPr>
  </w:style>
  <w:style w:type="character" w:default="1" w:styleId="Standaardalinea-lettertype">
    <w:name w:val="Default Paragraph Font"/>
    <w:uiPriority w:val="1"/>
    <w:semiHidden/>
    <w:unhideWhenUsed/>
    <w:rsid w:val="008359E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359E0"/>
  </w:style>
  <w:style w:type="character" w:customStyle="1" w:styleId="Colofonversie">
    <w:name w:val="Colofon versie"/>
    <w:basedOn w:val="Standaardalinea-lettertype"/>
    <w:uiPriority w:val="1"/>
    <w:rsid w:val="008359E0"/>
  </w:style>
  <w:style w:type="paragraph" w:customStyle="1" w:styleId="Kop1voorwerk">
    <w:name w:val="Kop 1 voorwerk"/>
    <w:basedOn w:val="Standaard"/>
    <w:rsid w:val="008359E0"/>
    <w:pPr>
      <w:keepNext/>
      <w:pageBreakBefore/>
      <w:spacing w:after="700"/>
      <w:contextualSpacing/>
      <w:outlineLvl w:val="0"/>
    </w:pPr>
    <w:rPr>
      <w:sz w:val="24"/>
    </w:rPr>
  </w:style>
  <w:style w:type="numbering" w:customStyle="1" w:styleId="Nummering">
    <w:name w:val="Nummering"/>
    <w:basedOn w:val="Geenlijst"/>
    <w:uiPriority w:val="99"/>
    <w:rsid w:val="008359E0"/>
    <w:pPr>
      <w:numPr>
        <w:numId w:val="1"/>
      </w:numPr>
    </w:pPr>
  </w:style>
  <w:style w:type="paragraph" w:styleId="Inhopg1">
    <w:name w:val="toc 1"/>
    <w:basedOn w:val="Standaard"/>
    <w:next w:val="Standaard"/>
    <w:uiPriority w:val="39"/>
    <w:rsid w:val="008359E0"/>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8359E0"/>
    <w:pPr>
      <w:spacing w:line="200" w:lineRule="exact"/>
    </w:pPr>
    <w:rPr>
      <w:rFonts w:cs="Verdana-Bold"/>
      <w:bCs/>
      <w:smallCaps/>
      <w:sz w:val="14"/>
      <w:szCs w:val="13"/>
    </w:rPr>
  </w:style>
  <w:style w:type="paragraph" w:styleId="Voettekst">
    <w:name w:val="footer"/>
    <w:basedOn w:val="Standaard"/>
    <w:rsid w:val="008359E0"/>
    <w:pPr>
      <w:tabs>
        <w:tab w:val="center" w:pos="4536"/>
        <w:tab w:val="right" w:pos="9072"/>
      </w:tabs>
    </w:pPr>
  </w:style>
  <w:style w:type="paragraph" w:styleId="Titel">
    <w:name w:val="Title"/>
    <w:basedOn w:val="Standaard"/>
    <w:uiPriority w:val="10"/>
    <w:rsid w:val="008359E0"/>
    <w:pPr>
      <w:spacing w:line="320" w:lineRule="atLeast"/>
    </w:pPr>
    <w:rPr>
      <w:rFonts w:cs="Arial"/>
      <w:b/>
      <w:bCs/>
      <w:kern w:val="28"/>
      <w:sz w:val="24"/>
      <w:szCs w:val="32"/>
    </w:rPr>
  </w:style>
  <w:style w:type="table" w:customStyle="1" w:styleId="Versiehistorie">
    <w:name w:val="Versiehistorie"/>
    <w:basedOn w:val="Standaardtabel"/>
    <w:uiPriority w:val="99"/>
    <w:rsid w:val="008359E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359E0"/>
    <w:pPr>
      <w:keepNext/>
      <w:tabs>
        <w:tab w:val="right" w:leader="dot" w:pos="8505"/>
      </w:tabs>
      <w:spacing w:before="280"/>
      <w:ind w:hanging="1134"/>
    </w:pPr>
    <w:rPr>
      <w:b/>
    </w:rPr>
  </w:style>
  <w:style w:type="paragraph" w:styleId="Inhopg3">
    <w:name w:val="toc 3"/>
    <w:basedOn w:val="Standaard"/>
    <w:next w:val="Standaard"/>
    <w:uiPriority w:val="39"/>
    <w:rsid w:val="008359E0"/>
    <w:pPr>
      <w:tabs>
        <w:tab w:val="right" w:leader="dot" w:pos="8505"/>
      </w:tabs>
      <w:ind w:hanging="1134"/>
    </w:pPr>
  </w:style>
  <w:style w:type="table" w:customStyle="1" w:styleId="Tabel">
    <w:name w:val="Tabel"/>
    <w:basedOn w:val="Standaardtabel"/>
    <w:uiPriority w:val="99"/>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359E0"/>
    <w:pPr>
      <w:tabs>
        <w:tab w:val="right" w:leader="dot" w:pos="8505"/>
      </w:tabs>
      <w:ind w:hanging="1134"/>
    </w:pPr>
  </w:style>
  <w:style w:type="paragraph" w:styleId="Inhopg5">
    <w:name w:val="toc 5"/>
    <w:basedOn w:val="Standaard"/>
    <w:next w:val="Standaard"/>
    <w:uiPriority w:val="39"/>
    <w:rsid w:val="008359E0"/>
    <w:pPr>
      <w:tabs>
        <w:tab w:val="right" w:leader="dot" w:pos="8505"/>
      </w:tabs>
      <w:ind w:hanging="1134"/>
    </w:pPr>
  </w:style>
  <w:style w:type="paragraph" w:styleId="Voetnoottekst">
    <w:name w:val="footnote text"/>
    <w:basedOn w:val="Standaard"/>
    <w:link w:val="VoetnoottekstChar"/>
    <w:uiPriority w:val="99"/>
    <w:rsid w:val="008359E0"/>
    <w:pPr>
      <w:tabs>
        <w:tab w:val="left" w:pos="600"/>
      </w:tabs>
      <w:spacing w:line="200" w:lineRule="exact"/>
      <w:ind w:left="284" w:hanging="284"/>
    </w:pPr>
    <w:rPr>
      <w:sz w:val="14"/>
      <w:szCs w:val="20"/>
    </w:rPr>
  </w:style>
  <w:style w:type="paragraph" w:styleId="Eindnoottekst">
    <w:name w:val="endnote text"/>
    <w:basedOn w:val="Standaard"/>
    <w:semiHidden/>
    <w:rsid w:val="008359E0"/>
    <w:rPr>
      <w:szCs w:val="20"/>
    </w:rPr>
  </w:style>
  <w:style w:type="paragraph" w:styleId="Onderwerpvanopmerking">
    <w:name w:val="annotation subject"/>
    <w:basedOn w:val="Standaard"/>
    <w:semiHidden/>
    <w:unhideWhenUsed/>
    <w:rsid w:val="008359E0"/>
    <w:pPr>
      <w:spacing w:line="240" w:lineRule="auto"/>
    </w:pPr>
    <w:rPr>
      <w:b/>
      <w:bCs/>
      <w:sz w:val="20"/>
      <w:szCs w:val="20"/>
    </w:rPr>
  </w:style>
  <w:style w:type="paragraph" w:styleId="Kopvaninhoudsopgave">
    <w:name w:val="TOC Heading"/>
    <w:basedOn w:val="Kop1"/>
    <w:next w:val="Standaard"/>
    <w:uiPriority w:val="39"/>
    <w:unhideWhenUsed/>
    <w:qFormat/>
    <w:rsid w:val="008359E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359E0"/>
    <w:rPr>
      <w:rFonts w:ascii="Verdana" w:hAnsi="Verdana"/>
      <w:sz w:val="18"/>
      <w:szCs w:val="24"/>
    </w:rPr>
  </w:style>
  <w:style w:type="table" w:styleId="Tabelraster">
    <w:name w:val="Table Grid"/>
    <w:basedOn w:val="Standaardtabel"/>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359E0"/>
    <w:pPr>
      <w:shd w:val="clear" w:color="auto" w:fill="FFFF00"/>
      <w:spacing w:before="280" w:after="280"/>
      <w:contextualSpacing/>
    </w:pPr>
  </w:style>
  <w:style w:type="paragraph" w:customStyle="1" w:styleId="Code">
    <w:name w:val="Code"/>
    <w:basedOn w:val="Standaard"/>
    <w:rsid w:val="008359E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359E0"/>
    <w:rPr>
      <w:color w:val="808080"/>
    </w:rPr>
  </w:style>
  <w:style w:type="paragraph" w:styleId="Ballontekst">
    <w:name w:val="Balloon Text"/>
    <w:basedOn w:val="Standaard"/>
    <w:uiPriority w:val="99"/>
    <w:semiHidden/>
    <w:unhideWhenUsed/>
    <w:rsid w:val="008359E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359E0"/>
  </w:style>
  <w:style w:type="paragraph" w:customStyle="1" w:styleId="Colofon">
    <w:name w:val="Colofon"/>
    <w:basedOn w:val="Standaard"/>
    <w:rsid w:val="008359E0"/>
    <w:pPr>
      <w:ind w:left="2268" w:hanging="2268"/>
    </w:pPr>
  </w:style>
  <w:style w:type="character" w:customStyle="1" w:styleId="Colofonprojectnaam">
    <w:name w:val="Colofon projectnaam"/>
    <w:basedOn w:val="Standaardalinea-lettertype"/>
    <w:uiPriority w:val="1"/>
    <w:rsid w:val="008359E0"/>
  </w:style>
  <w:style w:type="character" w:customStyle="1" w:styleId="Colofonprojectnummer">
    <w:name w:val="Colofon projectnummer"/>
    <w:basedOn w:val="Standaardalinea-lettertype"/>
    <w:uiPriority w:val="1"/>
    <w:rsid w:val="008359E0"/>
  </w:style>
  <w:style w:type="character" w:customStyle="1" w:styleId="Colofoncontactpersoon">
    <w:name w:val="Colofon contactpersoon"/>
    <w:basedOn w:val="Standaardalinea-lettertype"/>
    <w:uiPriority w:val="1"/>
    <w:rsid w:val="008359E0"/>
  </w:style>
  <w:style w:type="character" w:customStyle="1" w:styleId="Colofonauteur">
    <w:name w:val="Colofon auteur"/>
    <w:basedOn w:val="Standaardalinea-lettertype"/>
    <w:uiPriority w:val="1"/>
    <w:rsid w:val="008359E0"/>
  </w:style>
  <w:style w:type="paragraph" w:customStyle="1" w:styleId="Versiehistorietekst">
    <w:name w:val="Versiehistorie tekst"/>
    <w:basedOn w:val="Standaard"/>
    <w:rsid w:val="008359E0"/>
    <w:pPr>
      <w:spacing w:line="240" w:lineRule="auto"/>
    </w:pPr>
    <w:rPr>
      <w:sz w:val="14"/>
    </w:rPr>
  </w:style>
  <w:style w:type="paragraph" w:customStyle="1" w:styleId="Kop2bijlage">
    <w:name w:val="Kop 2 bijlage"/>
    <w:basedOn w:val="Standaard"/>
    <w:next w:val="Standaard"/>
    <w:rsid w:val="008359E0"/>
    <w:pPr>
      <w:keepNext/>
      <w:pageBreakBefore/>
      <w:numPr>
        <w:ilvl w:val="6"/>
        <w:numId w:val="3"/>
      </w:numPr>
      <w:spacing w:after="700"/>
    </w:pPr>
    <w:rPr>
      <w:sz w:val="24"/>
    </w:rPr>
  </w:style>
  <w:style w:type="paragraph" w:customStyle="1" w:styleId="Kop3bijlage">
    <w:name w:val="Kop 3 bijlage"/>
    <w:basedOn w:val="Standaard"/>
    <w:next w:val="Standaard"/>
    <w:rsid w:val="008359E0"/>
    <w:pPr>
      <w:keepNext/>
      <w:tabs>
        <w:tab w:val="num" w:pos="1276"/>
      </w:tabs>
      <w:spacing w:before="280"/>
      <w:outlineLvl w:val="2"/>
    </w:pPr>
    <w:rPr>
      <w:b/>
    </w:rPr>
  </w:style>
  <w:style w:type="paragraph" w:customStyle="1" w:styleId="Opsommingnummers1">
    <w:name w:val="Opsomming nummers 1"/>
    <w:basedOn w:val="Standaard"/>
    <w:qFormat/>
    <w:rsid w:val="008359E0"/>
    <w:pPr>
      <w:numPr>
        <w:numId w:val="1"/>
      </w:numPr>
    </w:pPr>
  </w:style>
  <w:style w:type="paragraph" w:customStyle="1" w:styleId="Opsommingnummers2">
    <w:name w:val="Opsomming nummers 2"/>
    <w:basedOn w:val="Standaard"/>
    <w:qFormat/>
    <w:rsid w:val="008359E0"/>
    <w:pPr>
      <w:numPr>
        <w:ilvl w:val="2"/>
        <w:numId w:val="1"/>
      </w:numPr>
    </w:pPr>
  </w:style>
  <w:style w:type="paragraph" w:customStyle="1" w:styleId="Opsommingnummers3">
    <w:name w:val="Opsomming nummers 3"/>
    <w:basedOn w:val="Standaard"/>
    <w:qFormat/>
    <w:rsid w:val="008359E0"/>
    <w:pPr>
      <w:numPr>
        <w:ilvl w:val="4"/>
        <w:numId w:val="1"/>
      </w:numPr>
    </w:pPr>
  </w:style>
  <w:style w:type="paragraph" w:styleId="Inhopg6">
    <w:name w:val="toc 6"/>
    <w:basedOn w:val="Standaard"/>
    <w:next w:val="Standaard"/>
    <w:uiPriority w:val="39"/>
    <w:unhideWhenUsed/>
    <w:rsid w:val="008359E0"/>
    <w:pPr>
      <w:tabs>
        <w:tab w:val="right" w:leader="dot" w:pos="8505"/>
      </w:tabs>
      <w:ind w:hanging="1134"/>
    </w:pPr>
  </w:style>
  <w:style w:type="paragraph" w:styleId="Inhopg7">
    <w:name w:val="toc 7"/>
    <w:basedOn w:val="Standaard"/>
    <w:next w:val="Standaard"/>
    <w:uiPriority w:val="39"/>
    <w:rsid w:val="008359E0"/>
    <w:pPr>
      <w:tabs>
        <w:tab w:val="right" w:leader="dot" w:pos="8505"/>
      </w:tabs>
    </w:pPr>
  </w:style>
  <w:style w:type="paragraph" w:customStyle="1" w:styleId="Opsommingtekens1">
    <w:name w:val="Opsomming tekens 1"/>
    <w:basedOn w:val="Standaard"/>
    <w:qFormat/>
    <w:rsid w:val="008359E0"/>
    <w:pPr>
      <w:numPr>
        <w:ilvl w:val="1"/>
        <w:numId w:val="1"/>
      </w:numPr>
    </w:pPr>
  </w:style>
  <w:style w:type="paragraph" w:customStyle="1" w:styleId="Opsommingtekens2">
    <w:name w:val="Opsomming tekens 2"/>
    <w:basedOn w:val="Standaard"/>
    <w:qFormat/>
    <w:rsid w:val="008359E0"/>
    <w:pPr>
      <w:numPr>
        <w:ilvl w:val="3"/>
        <w:numId w:val="1"/>
      </w:numPr>
    </w:pPr>
  </w:style>
  <w:style w:type="paragraph" w:customStyle="1" w:styleId="Opsommingtekens3">
    <w:name w:val="Opsomming tekens 3"/>
    <w:basedOn w:val="Standaard"/>
    <w:qFormat/>
    <w:rsid w:val="008359E0"/>
    <w:pPr>
      <w:numPr>
        <w:ilvl w:val="5"/>
        <w:numId w:val="1"/>
      </w:numPr>
    </w:pPr>
  </w:style>
  <w:style w:type="paragraph" w:customStyle="1" w:styleId="Opsommingtekens4">
    <w:name w:val="Opsomming tekens 4"/>
    <w:basedOn w:val="Standaard"/>
    <w:qFormat/>
    <w:rsid w:val="008359E0"/>
    <w:pPr>
      <w:numPr>
        <w:ilvl w:val="6"/>
        <w:numId w:val="1"/>
      </w:numPr>
    </w:pPr>
  </w:style>
  <w:style w:type="paragraph" w:customStyle="1" w:styleId="Tabeltitel">
    <w:name w:val="Tabeltitel"/>
    <w:basedOn w:val="Standaard"/>
    <w:next w:val="Standaard"/>
    <w:qFormat/>
    <w:rsid w:val="008359E0"/>
    <w:pPr>
      <w:keepNext/>
      <w:numPr>
        <w:numId w:val="11"/>
      </w:numPr>
      <w:spacing w:before="280" w:after="140"/>
    </w:pPr>
    <w:rPr>
      <w:b/>
    </w:rPr>
  </w:style>
  <w:style w:type="table" w:customStyle="1" w:styleId="Implementatie">
    <w:name w:val="Implementatie"/>
    <w:basedOn w:val="Standaardtabel"/>
    <w:uiPriority w:val="99"/>
    <w:rsid w:val="008359E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8359E0"/>
    <w:rPr>
      <w:sz w:val="16"/>
      <w:szCs w:val="16"/>
    </w:rPr>
  </w:style>
  <w:style w:type="paragraph" w:styleId="Tekstopmerking">
    <w:name w:val="annotation text"/>
    <w:basedOn w:val="Standaard"/>
    <w:link w:val="TekstopmerkingChar"/>
    <w:uiPriority w:val="99"/>
    <w:unhideWhenUsed/>
    <w:rsid w:val="008359E0"/>
    <w:pPr>
      <w:spacing w:line="240" w:lineRule="auto"/>
    </w:pPr>
    <w:rPr>
      <w:sz w:val="20"/>
      <w:szCs w:val="20"/>
    </w:rPr>
  </w:style>
  <w:style w:type="numbering" w:styleId="111111">
    <w:name w:val="Outline List 2"/>
    <w:basedOn w:val="Geenlijst"/>
    <w:semiHidden/>
    <w:unhideWhenUsed/>
    <w:rsid w:val="008359E0"/>
  </w:style>
  <w:style w:type="numbering" w:styleId="1ai">
    <w:name w:val="Outline List 1"/>
    <w:basedOn w:val="Geenlijst"/>
    <w:semiHidden/>
    <w:unhideWhenUsed/>
    <w:rsid w:val="008359E0"/>
  </w:style>
  <w:style w:type="table" w:styleId="3D-effectenvoortabel1">
    <w:name w:val="Table 3D effects 1"/>
    <w:basedOn w:val="Standaardtabel"/>
    <w:semiHidden/>
    <w:unhideWhenUsed/>
    <w:rsid w:val="008359E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359E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359E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8359E0"/>
  </w:style>
  <w:style w:type="paragraph" w:styleId="Adresenvelop">
    <w:name w:val="envelope address"/>
    <w:basedOn w:val="Standaard"/>
    <w:semiHidden/>
    <w:unhideWhenUsed/>
    <w:rsid w:val="008359E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8359E0"/>
    <w:pPr>
      <w:spacing w:line="240" w:lineRule="auto"/>
      <w:ind w:left="4252"/>
    </w:pPr>
  </w:style>
  <w:style w:type="paragraph" w:styleId="Afzender">
    <w:name w:val="envelope return"/>
    <w:basedOn w:val="Standaard"/>
    <w:semiHidden/>
    <w:unhideWhenUsed/>
    <w:rsid w:val="008359E0"/>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359E0"/>
  </w:style>
  <w:style w:type="paragraph" w:styleId="Berichtkop">
    <w:name w:val="Message Header"/>
    <w:basedOn w:val="Standaard"/>
    <w:semiHidden/>
    <w:unhideWhenUsed/>
    <w:rsid w:val="008359E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359E0"/>
  </w:style>
  <w:style w:type="paragraph" w:styleId="Bloktekst">
    <w:name w:val="Block Text"/>
    <w:basedOn w:val="Standaard"/>
    <w:semiHidden/>
    <w:unhideWhenUsed/>
    <w:rsid w:val="008359E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359E0"/>
    <w:pPr>
      <w:ind w:left="180" w:hanging="180"/>
    </w:pPr>
  </w:style>
  <w:style w:type="paragraph" w:styleId="Datum">
    <w:name w:val="Date"/>
    <w:basedOn w:val="Standaard"/>
    <w:next w:val="Standaard"/>
    <w:semiHidden/>
    <w:unhideWhenUsed/>
    <w:rsid w:val="008359E0"/>
  </w:style>
  <w:style w:type="paragraph" w:styleId="Documentstructuur">
    <w:name w:val="Document Map"/>
    <w:basedOn w:val="Standaard"/>
    <w:semiHidden/>
    <w:unhideWhenUsed/>
    <w:rsid w:val="008359E0"/>
    <w:pPr>
      <w:spacing w:line="240" w:lineRule="auto"/>
    </w:pPr>
    <w:rPr>
      <w:rFonts w:ascii="Tahoma" w:hAnsi="Tahoma" w:cs="Tahoma"/>
      <w:sz w:val="16"/>
      <w:szCs w:val="16"/>
    </w:rPr>
  </w:style>
  <w:style w:type="table" w:styleId="Donkerelijst">
    <w:name w:val="Dark List"/>
    <w:basedOn w:val="Standaardtabel"/>
    <w:uiPriority w:val="61"/>
    <w:rsid w:val="008359E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359E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359E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359E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359E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359E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359E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359E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359E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359E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359E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8359E0"/>
    <w:pPr>
      <w:spacing w:line="240" w:lineRule="auto"/>
    </w:pPr>
  </w:style>
  <w:style w:type="table" w:styleId="Gemiddeldraster1">
    <w:name w:val="Medium Grid 1"/>
    <w:basedOn w:val="Standaardtabel"/>
    <w:uiPriority w:val="99"/>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359E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359E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359E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359E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359E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359E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359E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359E0"/>
    <w:rPr>
      <w:color w:val="800080" w:themeColor="followedHyperlink"/>
      <w:u w:val="single"/>
    </w:rPr>
  </w:style>
  <w:style w:type="paragraph" w:styleId="Handtekening">
    <w:name w:val="Signature"/>
    <w:basedOn w:val="Standaard"/>
    <w:semiHidden/>
    <w:unhideWhenUsed/>
    <w:rsid w:val="008359E0"/>
    <w:pPr>
      <w:spacing w:line="240" w:lineRule="auto"/>
      <w:ind w:left="4252"/>
    </w:pPr>
  </w:style>
  <w:style w:type="paragraph" w:styleId="HTML-voorafopgemaakt">
    <w:name w:val="HTML Preformatted"/>
    <w:basedOn w:val="Standaard"/>
    <w:uiPriority w:val="99"/>
    <w:semiHidden/>
    <w:unhideWhenUsed/>
    <w:rsid w:val="008359E0"/>
    <w:pPr>
      <w:spacing w:line="240" w:lineRule="auto"/>
    </w:pPr>
    <w:rPr>
      <w:rFonts w:ascii="Consolas" w:hAnsi="Consolas"/>
      <w:sz w:val="20"/>
      <w:szCs w:val="20"/>
    </w:rPr>
  </w:style>
  <w:style w:type="character" w:styleId="HTMLCode">
    <w:name w:val="HTML Code"/>
    <w:basedOn w:val="Standaardalinea-lettertype"/>
    <w:semiHidden/>
    <w:unhideWhenUsed/>
    <w:rsid w:val="008359E0"/>
    <w:rPr>
      <w:rFonts w:ascii="Consolas" w:hAnsi="Consolas"/>
      <w:sz w:val="20"/>
      <w:szCs w:val="20"/>
    </w:rPr>
  </w:style>
  <w:style w:type="character" w:styleId="HTMLDefinition">
    <w:name w:val="HTML Definition"/>
    <w:basedOn w:val="Standaardalinea-lettertype"/>
    <w:semiHidden/>
    <w:unhideWhenUsed/>
    <w:rsid w:val="008359E0"/>
    <w:rPr>
      <w:i/>
      <w:iCs/>
    </w:rPr>
  </w:style>
  <w:style w:type="character" w:styleId="HTMLVariable">
    <w:name w:val="HTML Variable"/>
    <w:basedOn w:val="Standaardalinea-lettertype"/>
    <w:semiHidden/>
    <w:unhideWhenUsed/>
    <w:rsid w:val="008359E0"/>
    <w:rPr>
      <w:i/>
      <w:iCs/>
    </w:rPr>
  </w:style>
  <w:style w:type="character" w:styleId="HTML-acroniem">
    <w:name w:val="HTML Acronym"/>
    <w:basedOn w:val="Standaardalinea-lettertype"/>
    <w:semiHidden/>
    <w:unhideWhenUsed/>
    <w:rsid w:val="008359E0"/>
  </w:style>
  <w:style w:type="paragraph" w:styleId="HTML-adres">
    <w:name w:val="HTML Address"/>
    <w:basedOn w:val="Standaard"/>
    <w:semiHidden/>
    <w:unhideWhenUsed/>
    <w:rsid w:val="008359E0"/>
    <w:pPr>
      <w:spacing w:line="240" w:lineRule="auto"/>
    </w:pPr>
    <w:rPr>
      <w:i/>
      <w:iCs/>
    </w:rPr>
  </w:style>
  <w:style w:type="character" w:styleId="HTML-citaat">
    <w:name w:val="HTML Cite"/>
    <w:basedOn w:val="Standaardalinea-lettertype"/>
    <w:semiHidden/>
    <w:unhideWhenUsed/>
    <w:rsid w:val="008359E0"/>
    <w:rPr>
      <w:i/>
      <w:iCs/>
    </w:rPr>
  </w:style>
  <w:style w:type="character" w:styleId="HTML-schrijfmachine">
    <w:name w:val="HTML Typewriter"/>
    <w:basedOn w:val="Standaardalinea-lettertype"/>
    <w:semiHidden/>
    <w:unhideWhenUsed/>
    <w:rsid w:val="008359E0"/>
    <w:rPr>
      <w:rFonts w:ascii="Consolas" w:hAnsi="Consolas"/>
      <w:sz w:val="20"/>
      <w:szCs w:val="20"/>
    </w:rPr>
  </w:style>
  <w:style w:type="character" w:styleId="HTML-toetsenbord">
    <w:name w:val="HTML Keyboard"/>
    <w:basedOn w:val="Standaardalinea-lettertype"/>
    <w:semiHidden/>
    <w:unhideWhenUsed/>
    <w:rsid w:val="008359E0"/>
    <w:rPr>
      <w:rFonts w:ascii="Consolas" w:hAnsi="Consolas"/>
      <w:sz w:val="20"/>
      <w:szCs w:val="20"/>
    </w:rPr>
  </w:style>
  <w:style w:type="character" w:styleId="HTML-voorbeeld">
    <w:name w:val="HTML Sample"/>
    <w:basedOn w:val="Standaardalinea-lettertype"/>
    <w:semiHidden/>
    <w:unhideWhenUsed/>
    <w:rsid w:val="008359E0"/>
    <w:rPr>
      <w:rFonts w:ascii="Consolas" w:hAnsi="Consolas"/>
      <w:sz w:val="24"/>
      <w:szCs w:val="24"/>
    </w:rPr>
  </w:style>
  <w:style w:type="paragraph" w:styleId="Index1">
    <w:name w:val="index 1"/>
    <w:basedOn w:val="Standaard"/>
    <w:next w:val="Standaard"/>
    <w:semiHidden/>
    <w:unhideWhenUsed/>
    <w:rsid w:val="008359E0"/>
    <w:pPr>
      <w:spacing w:line="240" w:lineRule="auto"/>
      <w:ind w:left="180" w:hanging="180"/>
    </w:pPr>
  </w:style>
  <w:style w:type="paragraph" w:styleId="Index2">
    <w:name w:val="index 2"/>
    <w:basedOn w:val="Standaard"/>
    <w:next w:val="Standaard"/>
    <w:semiHidden/>
    <w:unhideWhenUsed/>
    <w:rsid w:val="008359E0"/>
    <w:pPr>
      <w:spacing w:line="240" w:lineRule="auto"/>
      <w:ind w:left="360" w:hanging="180"/>
    </w:pPr>
  </w:style>
  <w:style w:type="paragraph" w:styleId="Index3">
    <w:name w:val="index 3"/>
    <w:basedOn w:val="Standaard"/>
    <w:next w:val="Standaard"/>
    <w:semiHidden/>
    <w:unhideWhenUsed/>
    <w:rsid w:val="008359E0"/>
    <w:pPr>
      <w:spacing w:line="240" w:lineRule="auto"/>
      <w:ind w:left="540" w:hanging="180"/>
    </w:pPr>
  </w:style>
  <w:style w:type="paragraph" w:styleId="Index4">
    <w:name w:val="index 4"/>
    <w:basedOn w:val="Standaard"/>
    <w:next w:val="Standaard"/>
    <w:semiHidden/>
    <w:unhideWhenUsed/>
    <w:rsid w:val="008359E0"/>
    <w:pPr>
      <w:spacing w:line="240" w:lineRule="auto"/>
      <w:ind w:left="720" w:hanging="180"/>
    </w:pPr>
  </w:style>
  <w:style w:type="paragraph" w:styleId="Index5">
    <w:name w:val="index 5"/>
    <w:basedOn w:val="Standaard"/>
    <w:next w:val="Standaard"/>
    <w:semiHidden/>
    <w:unhideWhenUsed/>
    <w:rsid w:val="008359E0"/>
    <w:pPr>
      <w:spacing w:line="240" w:lineRule="auto"/>
      <w:ind w:left="900" w:hanging="180"/>
    </w:pPr>
  </w:style>
  <w:style w:type="paragraph" w:styleId="Index6">
    <w:name w:val="index 6"/>
    <w:basedOn w:val="Standaard"/>
    <w:next w:val="Standaard"/>
    <w:semiHidden/>
    <w:unhideWhenUsed/>
    <w:rsid w:val="008359E0"/>
    <w:pPr>
      <w:spacing w:line="240" w:lineRule="auto"/>
      <w:ind w:left="1080" w:hanging="180"/>
    </w:pPr>
  </w:style>
  <w:style w:type="paragraph" w:styleId="Index7">
    <w:name w:val="index 7"/>
    <w:basedOn w:val="Standaard"/>
    <w:next w:val="Standaard"/>
    <w:semiHidden/>
    <w:unhideWhenUsed/>
    <w:rsid w:val="008359E0"/>
    <w:pPr>
      <w:spacing w:line="240" w:lineRule="auto"/>
      <w:ind w:left="1260" w:hanging="180"/>
    </w:pPr>
  </w:style>
  <w:style w:type="paragraph" w:styleId="Index8">
    <w:name w:val="index 8"/>
    <w:basedOn w:val="Standaard"/>
    <w:next w:val="Standaard"/>
    <w:semiHidden/>
    <w:unhideWhenUsed/>
    <w:rsid w:val="008359E0"/>
    <w:pPr>
      <w:spacing w:line="240" w:lineRule="auto"/>
      <w:ind w:left="1440" w:hanging="180"/>
    </w:pPr>
  </w:style>
  <w:style w:type="paragraph" w:styleId="Index9">
    <w:name w:val="index 9"/>
    <w:basedOn w:val="Standaard"/>
    <w:next w:val="Standaard"/>
    <w:semiHidden/>
    <w:unhideWhenUsed/>
    <w:rsid w:val="008359E0"/>
    <w:pPr>
      <w:spacing w:line="240" w:lineRule="auto"/>
      <w:ind w:left="1620" w:hanging="180"/>
    </w:pPr>
  </w:style>
  <w:style w:type="paragraph" w:styleId="Indexkop">
    <w:name w:val="index heading"/>
    <w:basedOn w:val="Standaard"/>
    <w:next w:val="Index1"/>
    <w:semiHidden/>
    <w:unhideWhenUsed/>
    <w:rsid w:val="008359E0"/>
    <w:rPr>
      <w:rFonts w:asciiTheme="majorHAnsi" w:eastAsiaTheme="majorEastAsia" w:hAnsiTheme="majorHAnsi" w:cstheme="majorBidi"/>
      <w:b/>
      <w:bCs/>
    </w:rPr>
  </w:style>
  <w:style w:type="paragraph" w:styleId="Inhopg8">
    <w:name w:val="toc 8"/>
    <w:basedOn w:val="Standaard"/>
    <w:next w:val="Standaard"/>
    <w:uiPriority w:val="39"/>
    <w:unhideWhenUsed/>
    <w:rsid w:val="008359E0"/>
    <w:pPr>
      <w:tabs>
        <w:tab w:val="right" w:leader="dot" w:pos="8505"/>
      </w:tabs>
    </w:pPr>
  </w:style>
  <w:style w:type="paragraph" w:styleId="Inhopg9">
    <w:name w:val="toc 9"/>
    <w:basedOn w:val="Standaard"/>
    <w:next w:val="Standaard"/>
    <w:uiPriority w:val="39"/>
    <w:unhideWhenUsed/>
    <w:rsid w:val="008359E0"/>
    <w:pPr>
      <w:spacing w:after="100"/>
      <w:ind w:left="1260"/>
    </w:pPr>
  </w:style>
  <w:style w:type="table" w:styleId="Klassieketabel1">
    <w:name w:val="Table Classic 1"/>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359E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359E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359E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359E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359E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359E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359E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359E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359E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359E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359E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359E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359E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359E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359E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359E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359E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359E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359E0"/>
    <w:pPr>
      <w:spacing w:before="120"/>
    </w:pPr>
    <w:rPr>
      <w:rFonts w:asciiTheme="majorHAnsi" w:eastAsiaTheme="majorEastAsia" w:hAnsiTheme="majorHAnsi" w:cstheme="majorBidi"/>
      <w:b/>
      <w:bCs/>
      <w:sz w:val="24"/>
    </w:rPr>
  </w:style>
  <w:style w:type="table" w:styleId="Lichtraster">
    <w:name w:val="Light Grid"/>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359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359E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359E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359E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359E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359E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359E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359E0"/>
    <w:pPr>
      <w:ind w:left="283" w:hanging="283"/>
      <w:contextualSpacing/>
    </w:pPr>
  </w:style>
  <w:style w:type="paragraph" w:styleId="Lijst2">
    <w:name w:val="List 2"/>
    <w:basedOn w:val="Standaard"/>
    <w:semiHidden/>
    <w:unhideWhenUsed/>
    <w:rsid w:val="008359E0"/>
    <w:pPr>
      <w:ind w:left="566" w:hanging="283"/>
      <w:contextualSpacing/>
    </w:pPr>
  </w:style>
  <w:style w:type="paragraph" w:styleId="Lijst3">
    <w:name w:val="List 3"/>
    <w:basedOn w:val="Standaard"/>
    <w:semiHidden/>
    <w:unhideWhenUsed/>
    <w:rsid w:val="008359E0"/>
    <w:pPr>
      <w:ind w:left="849" w:hanging="283"/>
      <w:contextualSpacing/>
    </w:pPr>
  </w:style>
  <w:style w:type="paragraph" w:styleId="Lijst4">
    <w:name w:val="List 4"/>
    <w:basedOn w:val="Standaard"/>
    <w:semiHidden/>
    <w:unhideWhenUsed/>
    <w:rsid w:val="008359E0"/>
    <w:pPr>
      <w:ind w:left="1132" w:hanging="283"/>
      <w:contextualSpacing/>
    </w:pPr>
  </w:style>
  <w:style w:type="paragraph" w:styleId="Lijst5">
    <w:name w:val="List 5"/>
    <w:basedOn w:val="Standaard"/>
    <w:semiHidden/>
    <w:unhideWhenUsed/>
    <w:rsid w:val="008359E0"/>
    <w:pPr>
      <w:ind w:left="1415" w:hanging="283"/>
      <w:contextualSpacing/>
    </w:pPr>
  </w:style>
  <w:style w:type="paragraph" w:styleId="Lijstmetafbeeldingen">
    <w:name w:val="table of figures"/>
    <w:basedOn w:val="Standaard"/>
    <w:next w:val="Standaard"/>
    <w:semiHidden/>
    <w:unhideWhenUsed/>
    <w:rsid w:val="008359E0"/>
  </w:style>
  <w:style w:type="paragraph" w:styleId="Lijstopsomteken">
    <w:name w:val="List Bullet"/>
    <w:basedOn w:val="Standaard"/>
    <w:semiHidden/>
    <w:unhideWhenUsed/>
    <w:rsid w:val="008359E0"/>
    <w:pPr>
      <w:numPr>
        <w:numId w:val="10"/>
      </w:numPr>
      <w:contextualSpacing/>
    </w:pPr>
  </w:style>
  <w:style w:type="paragraph" w:styleId="Lijstopsomteken2">
    <w:name w:val="List Bullet 2"/>
    <w:basedOn w:val="Standaard"/>
    <w:semiHidden/>
    <w:unhideWhenUsed/>
    <w:rsid w:val="008359E0"/>
    <w:pPr>
      <w:tabs>
        <w:tab w:val="num" w:pos="720"/>
      </w:tabs>
      <w:ind w:left="720" w:hanging="720"/>
      <w:contextualSpacing/>
    </w:pPr>
  </w:style>
  <w:style w:type="paragraph" w:styleId="Lijstopsomteken3">
    <w:name w:val="List Bullet 3"/>
    <w:basedOn w:val="Standaard"/>
    <w:semiHidden/>
    <w:unhideWhenUsed/>
    <w:rsid w:val="008359E0"/>
    <w:pPr>
      <w:tabs>
        <w:tab w:val="num" w:pos="720"/>
      </w:tabs>
      <w:ind w:left="720" w:hanging="720"/>
      <w:contextualSpacing/>
    </w:pPr>
  </w:style>
  <w:style w:type="paragraph" w:styleId="Lijstopsomteken4">
    <w:name w:val="List Bullet 4"/>
    <w:basedOn w:val="Standaard"/>
    <w:semiHidden/>
    <w:unhideWhenUsed/>
    <w:rsid w:val="008359E0"/>
    <w:pPr>
      <w:tabs>
        <w:tab w:val="num" w:pos="720"/>
      </w:tabs>
      <w:ind w:left="720" w:hanging="720"/>
      <w:contextualSpacing/>
    </w:pPr>
  </w:style>
  <w:style w:type="paragraph" w:styleId="Lijstopsomteken5">
    <w:name w:val="List Bullet 5"/>
    <w:basedOn w:val="Standaard"/>
    <w:semiHidden/>
    <w:unhideWhenUsed/>
    <w:rsid w:val="008359E0"/>
    <w:pPr>
      <w:tabs>
        <w:tab w:val="num" w:pos="720"/>
      </w:tabs>
      <w:ind w:left="720" w:hanging="720"/>
      <w:contextualSpacing/>
    </w:pPr>
  </w:style>
  <w:style w:type="paragraph" w:styleId="Lijstnummering2">
    <w:name w:val="List Number 2"/>
    <w:basedOn w:val="Standaard"/>
    <w:semiHidden/>
    <w:unhideWhenUsed/>
    <w:rsid w:val="008359E0"/>
    <w:pPr>
      <w:tabs>
        <w:tab w:val="num" w:pos="720"/>
      </w:tabs>
      <w:ind w:left="720" w:hanging="720"/>
      <w:contextualSpacing/>
    </w:pPr>
  </w:style>
  <w:style w:type="paragraph" w:styleId="Lijstnummering3">
    <w:name w:val="List Number 3"/>
    <w:basedOn w:val="Standaard"/>
    <w:semiHidden/>
    <w:unhideWhenUsed/>
    <w:rsid w:val="008359E0"/>
    <w:pPr>
      <w:tabs>
        <w:tab w:val="num" w:pos="720"/>
      </w:tabs>
      <w:ind w:left="720" w:hanging="720"/>
      <w:contextualSpacing/>
    </w:pPr>
  </w:style>
  <w:style w:type="paragraph" w:styleId="Lijstnummering4">
    <w:name w:val="List Number 4"/>
    <w:basedOn w:val="Standaard"/>
    <w:semiHidden/>
    <w:unhideWhenUsed/>
    <w:rsid w:val="008359E0"/>
    <w:pPr>
      <w:tabs>
        <w:tab w:val="num" w:pos="720"/>
      </w:tabs>
      <w:ind w:left="720" w:hanging="720"/>
      <w:contextualSpacing/>
    </w:pPr>
  </w:style>
  <w:style w:type="paragraph" w:styleId="Lijstnummering5">
    <w:name w:val="List Number 5"/>
    <w:basedOn w:val="Standaard"/>
    <w:semiHidden/>
    <w:unhideWhenUsed/>
    <w:rsid w:val="008359E0"/>
    <w:pPr>
      <w:tabs>
        <w:tab w:val="num" w:pos="720"/>
      </w:tabs>
      <w:ind w:left="720" w:hanging="720"/>
      <w:contextualSpacing/>
    </w:pPr>
  </w:style>
  <w:style w:type="paragraph" w:styleId="Lijstvoortzetting">
    <w:name w:val="List Continue"/>
    <w:basedOn w:val="Standaard"/>
    <w:semiHidden/>
    <w:unhideWhenUsed/>
    <w:rsid w:val="008359E0"/>
    <w:pPr>
      <w:spacing w:after="120"/>
      <w:ind w:left="283"/>
      <w:contextualSpacing/>
    </w:pPr>
  </w:style>
  <w:style w:type="paragraph" w:styleId="Lijstvoortzetting2">
    <w:name w:val="List Continue 2"/>
    <w:basedOn w:val="Standaard"/>
    <w:semiHidden/>
    <w:unhideWhenUsed/>
    <w:rsid w:val="008359E0"/>
    <w:pPr>
      <w:spacing w:after="120"/>
      <w:ind w:left="566"/>
      <w:contextualSpacing/>
    </w:pPr>
  </w:style>
  <w:style w:type="paragraph" w:styleId="Lijstvoortzetting3">
    <w:name w:val="List Continue 3"/>
    <w:basedOn w:val="Standaard"/>
    <w:semiHidden/>
    <w:unhideWhenUsed/>
    <w:rsid w:val="008359E0"/>
    <w:pPr>
      <w:spacing w:after="120"/>
      <w:ind w:left="849"/>
      <w:contextualSpacing/>
    </w:pPr>
  </w:style>
  <w:style w:type="paragraph" w:styleId="Lijstvoortzetting4">
    <w:name w:val="List Continue 4"/>
    <w:basedOn w:val="Standaard"/>
    <w:semiHidden/>
    <w:unhideWhenUsed/>
    <w:rsid w:val="008359E0"/>
    <w:pPr>
      <w:spacing w:after="120"/>
      <w:ind w:left="1132"/>
      <w:contextualSpacing/>
    </w:pPr>
  </w:style>
  <w:style w:type="paragraph" w:styleId="Lijstvoortzetting5">
    <w:name w:val="List Continue 5"/>
    <w:basedOn w:val="Standaard"/>
    <w:semiHidden/>
    <w:unhideWhenUsed/>
    <w:rsid w:val="008359E0"/>
    <w:pPr>
      <w:spacing w:after="120"/>
      <w:ind w:left="1415"/>
      <w:contextualSpacing/>
    </w:pPr>
  </w:style>
  <w:style w:type="paragraph" w:styleId="Macrotekst">
    <w:name w:val="macro"/>
    <w:semiHidden/>
    <w:unhideWhenUsed/>
    <w:rsid w:val="008359E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359E0"/>
    <w:rPr>
      <w:rFonts w:ascii="Times New Roman" w:hAnsi="Times New Roman"/>
      <w:sz w:val="24"/>
    </w:rPr>
  </w:style>
  <w:style w:type="paragraph" w:styleId="Notitiekop">
    <w:name w:val="Note Heading"/>
    <w:basedOn w:val="Standaard"/>
    <w:next w:val="Standaard"/>
    <w:semiHidden/>
    <w:unhideWhenUsed/>
    <w:rsid w:val="008359E0"/>
    <w:pPr>
      <w:spacing w:line="240" w:lineRule="auto"/>
    </w:pPr>
  </w:style>
  <w:style w:type="character" w:styleId="Paginanummer">
    <w:name w:val="page number"/>
    <w:basedOn w:val="Standaardalinea-lettertype"/>
    <w:semiHidden/>
    <w:unhideWhenUsed/>
    <w:rsid w:val="008359E0"/>
  </w:style>
  <w:style w:type="paragraph" w:styleId="Plattetekst">
    <w:name w:val="Body Text"/>
    <w:basedOn w:val="Standaard"/>
    <w:semiHidden/>
    <w:unhideWhenUsed/>
    <w:rsid w:val="008359E0"/>
    <w:pPr>
      <w:spacing w:after="120"/>
    </w:pPr>
  </w:style>
  <w:style w:type="paragraph" w:styleId="Plattetekst2">
    <w:name w:val="Body Text 2"/>
    <w:basedOn w:val="Standaard"/>
    <w:semiHidden/>
    <w:unhideWhenUsed/>
    <w:rsid w:val="008359E0"/>
    <w:pPr>
      <w:spacing w:after="120" w:line="480" w:lineRule="auto"/>
    </w:pPr>
  </w:style>
  <w:style w:type="paragraph" w:styleId="Plattetekst3">
    <w:name w:val="Body Text 3"/>
    <w:basedOn w:val="Standaard"/>
    <w:semiHidden/>
    <w:unhideWhenUsed/>
    <w:rsid w:val="008359E0"/>
    <w:pPr>
      <w:spacing w:after="120"/>
    </w:pPr>
    <w:rPr>
      <w:sz w:val="16"/>
      <w:szCs w:val="16"/>
    </w:rPr>
  </w:style>
  <w:style w:type="paragraph" w:styleId="Platteteksteersteinspringing">
    <w:name w:val="Body Text First Indent"/>
    <w:basedOn w:val="Plattetekst"/>
    <w:semiHidden/>
    <w:unhideWhenUsed/>
    <w:rsid w:val="008359E0"/>
    <w:pPr>
      <w:spacing w:after="0"/>
      <w:ind w:firstLine="360"/>
    </w:pPr>
  </w:style>
  <w:style w:type="paragraph" w:styleId="Plattetekstinspringen">
    <w:name w:val="Body Text Indent"/>
    <w:basedOn w:val="Standaard"/>
    <w:semiHidden/>
    <w:unhideWhenUsed/>
    <w:rsid w:val="008359E0"/>
    <w:pPr>
      <w:spacing w:after="120"/>
      <w:ind w:left="283"/>
    </w:pPr>
  </w:style>
  <w:style w:type="paragraph" w:styleId="Platteteksteersteinspringing2">
    <w:name w:val="Body Text First Indent 2"/>
    <w:basedOn w:val="Plattetekstinspringen"/>
    <w:semiHidden/>
    <w:unhideWhenUsed/>
    <w:rsid w:val="008359E0"/>
    <w:pPr>
      <w:spacing w:after="0"/>
      <w:ind w:left="360" w:firstLine="360"/>
    </w:pPr>
  </w:style>
  <w:style w:type="paragraph" w:styleId="Plattetekstinspringen2">
    <w:name w:val="Body Text Indent 2"/>
    <w:basedOn w:val="Standaard"/>
    <w:semiHidden/>
    <w:unhideWhenUsed/>
    <w:rsid w:val="008359E0"/>
    <w:pPr>
      <w:spacing w:after="120" w:line="480" w:lineRule="auto"/>
      <w:ind w:left="283"/>
    </w:pPr>
  </w:style>
  <w:style w:type="paragraph" w:styleId="Plattetekstinspringen3">
    <w:name w:val="Body Text Indent 3"/>
    <w:basedOn w:val="Standaard"/>
    <w:semiHidden/>
    <w:unhideWhenUsed/>
    <w:rsid w:val="008359E0"/>
    <w:pPr>
      <w:spacing w:after="120"/>
      <w:ind w:left="283"/>
    </w:pPr>
    <w:rPr>
      <w:sz w:val="16"/>
      <w:szCs w:val="16"/>
    </w:rPr>
  </w:style>
  <w:style w:type="table" w:styleId="Professioneletabel">
    <w:name w:val="Table Professional"/>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359E0"/>
  </w:style>
  <w:style w:type="paragraph" w:styleId="Standaardinspringing">
    <w:name w:val="Normal Indent"/>
    <w:basedOn w:val="Standaard"/>
    <w:semiHidden/>
    <w:unhideWhenUsed/>
    <w:rsid w:val="008359E0"/>
    <w:pPr>
      <w:ind w:left="708"/>
    </w:pPr>
  </w:style>
  <w:style w:type="table" w:styleId="Tabelkolommen1">
    <w:name w:val="Table Columns 1"/>
    <w:basedOn w:val="Standaardtabel"/>
    <w:semiHidden/>
    <w:unhideWhenUsed/>
    <w:rsid w:val="008359E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359E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359E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359E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359E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359E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359E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359E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359E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359E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359E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359E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359E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359E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359E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8359E0"/>
    <w:pPr>
      <w:spacing w:line="240" w:lineRule="auto"/>
    </w:pPr>
    <w:rPr>
      <w:rFonts w:ascii="Consolas" w:hAnsi="Consolas"/>
      <w:sz w:val="21"/>
      <w:szCs w:val="21"/>
    </w:rPr>
  </w:style>
  <w:style w:type="table" w:styleId="Verfijndetabel1">
    <w:name w:val="Table Subtle 1"/>
    <w:basedOn w:val="Standaardtabel"/>
    <w:semiHidden/>
    <w:unhideWhenUsed/>
    <w:rsid w:val="008359E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359E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359E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359E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359E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359E0"/>
    <w:pPr>
      <w:keepNext/>
      <w:spacing w:before="280" w:after="280" w:line="240" w:lineRule="auto"/>
    </w:pPr>
    <w:rPr>
      <w:color w:val="FF0000"/>
    </w:rPr>
  </w:style>
  <w:style w:type="paragraph" w:customStyle="1" w:styleId="Figuurbijschrift">
    <w:name w:val="Figuurbijschrift"/>
    <w:basedOn w:val="Standaard"/>
    <w:next w:val="Standaard"/>
    <w:qFormat/>
    <w:rsid w:val="008359E0"/>
    <w:pPr>
      <w:numPr>
        <w:numId w:val="9"/>
      </w:numPr>
      <w:tabs>
        <w:tab w:val="left" w:pos="1134"/>
      </w:tabs>
      <w:spacing w:before="280" w:after="280"/>
    </w:pPr>
    <w:rPr>
      <w:b/>
    </w:rPr>
  </w:style>
  <w:style w:type="character" w:styleId="Eindnootmarkering">
    <w:name w:val="endnote reference"/>
    <w:basedOn w:val="Standaardalinea-lettertype"/>
    <w:semiHidden/>
    <w:unhideWhenUsed/>
    <w:rsid w:val="008359E0"/>
    <w:rPr>
      <w:vanish/>
      <w:vertAlign w:val="superscript"/>
    </w:rPr>
  </w:style>
  <w:style w:type="character" w:customStyle="1" w:styleId="Colofonidentificatie">
    <w:name w:val="Colofon identificatie"/>
    <w:basedOn w:val="Standaardalinea-lettertype"/>
    <w:uiPriority w:val="1"/>
    <w:qFormat/>
    <w:rsid w:val="008359E0"/>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8"/>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8359E0"/>
    <w:pPr>
      <w:numPr>
        <w:ilvl w:val="7"/>
        <w:numId w:val="1"/>
      </w:numPr>
    </w:pPr>
  </w:style>
  <w:style w:type="paragraph" w:customStyle="1" w:styleId="Opsommingtekens6">
    <w:name w:val="Opsomming tekens 6"/>
    <w:basedOn w:val="Standaard"/>
    <w:qFormat/>
    <w:rsid w:val="008359E0"/>
    <w:pPr>
      <w:numPr>
        <w:ilvl w:val="8"/>
        <w:numId w:val="1"/>
      </w:numPr>
    </w:pPr>
  </w:style>
  <w:style w:type="character" w:customStyle="1" w:styleId="Verwijzing">
    <w:name w:val="Verwijzing"/>
    <w:basedOn w:val="Standaardalinea-lettertype"/>
    <w:uiPriority w:val="1"/>
    <w:rsid w:val="008359E0"/>
    <w:rPr>
      <w:u w:val="single"/>
    </w:rPr>
  </w:style>
  <w:style w:type="paragraph" w:customStyle="1" w:styleId="Kader">
    <w:name w:val="Kader"/>
    <w:basedOn w:val="Standaard"/>
    <w:next w:val="Standaard"/>
    <w:qFormat/>
    <w:rsid w:val="008359E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B380848B-4033-40EA-94BD-3019C8F1F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14</TotalTime>
  <Pages>169</Pages>
  <Words>69325</Words>
  <Characters>381291</Characters>
  <Application>Microsoft Office Word</Application>
  <DocSecurity>0</DocSecurity>
  <Lines>3177</Lines>
  <Paragraphs>899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449717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cp:lastModifiedBy>Gerard Wolbers</cp:lastModifiedBy>
  <cp:revision>9</cp:revision>
  <cp:lastPrinted>2019-09-05T11:08:00Z</cp:lastPrinted>
  <dcterms:created xsi:type="dcterms:W3CDTF">2021-06-02T14:00:00Z</dcterms:created>
  <dcterms:modified xsi:type="dcterms:W3CDTF">2021-06-03T13:00:00Z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