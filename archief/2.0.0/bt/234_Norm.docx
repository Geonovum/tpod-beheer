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96DAC541-7B7A-43D3-8B79-37D633B846F1}">
                          <asvg:svgBlip xmlns:asvg="http://schemas.microsoft.com/office/drawing/2016/SVG/main" r:embed="rId100"/>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77777777"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lastRenderedPageBreak/>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9" Type="http://schemas.openxmlformats.org/officeDocument/2006/relationships/image" Target="media/image_fc0f3f355a58061d25bbfe3d09b00708.png"/><Relationship Id="rId10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