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6607F" w14:textId="77777777" w:rsidR="00713915" w:rsidRPr="00E33D5F" w:rsidRDefault="00713915" w:rsidP="00713915">
      <w:pPr>
        <w:pStyle w:val="Kop5"/>
      </w:pPr>
      <w:bookmarkStart w:id="437" w:name="_Ref_79118f64c481fe34044de7aa41471cf6_1"/>
      <w:bookmarkStart w:id="438" w:name="_Ref_79118f64c481fe34044de7aa41471cf6_2"/>
      <w:bookmarkStart w:id="439" w:name="_Ref_79118f64c481fe34044de7aa41471cf6_3"/>
      <w:r>
        <w:t>Norm</w:t>
      </w:r>
      <w:bookmarkEnd w:id="437"/>
      <w:bookmarkEnd w:id="438"/>
      <w:bookmarkEnd w:id="439"/>
    </w:p>
    <w:p w14:paraId="3DA09F49" w14:textId="77777777" w:rsidR="00713915" w:rsidRDefault="00713915" w:rsidP="00713915">
      <w:r>
        <w:t>E</w:t>
      </w:r>
      <w:r w:rsidRPr="00D706D5">
        <w:t xml:space="preserve">en tijdelijk regelingdeel </w:t>
      </w:r>
      <w:r>
        <w:t xml:space="preserve">behorend bij een reactieve interventie vormt </w:t>
      </w:r>
      <w:r w:rsidRPr="00D706D5">
        <w:t xml:space="preserve">samen met de hoofdregeling </w:t>
      </w:r>
      <w:r>
        <w:t xml:space="preserve">(en eventuele andere tijdelijk regelingdelen) </w:t>
      </w:r>
      <w:r w:rsidRPr="00D706D5">
        <w:t xml:space="preserve">de geconsolideerde Regeling van een omgevingsplan. </w:t>
      </w:r>
      <w:r>
        <w:t xml:space="preserve">Het tijdelijk regelingdeel moet worden opgebouwd overeenkomstig het model RegelingTijdelijkdeel. </w:t>
      </w:r>
      <w:r w:rsidRPr="003F57D6">
        <w:t xml:space="preserve">RegelingTijdelijkdeel </w:t>
      </w:r>
      <w:r>
        <w:t xml:space="preserve">bevat de volgende </w:t>
      </w:r>
      <w:r w:rsidRPr="00F03DD9">
        <w:t>elementen</w:t>
      </w:r>
      <w:r>
        <w:rPr>
          <w:rStyle w:val="Voetnootmarkering"/>
        </w:rPr>
        <w:footnoteReference w:id="16"/>
      </w:r>
      <w:r w:rsidRPr="00F03DD9">
        <w:t>:</w:t>
      </w:r>
    </w:p>
    <w:p w14:paraId="560B815E" w14:textId="77777777" w:rsidR="00713915" w:rsidRDefault="00713915" w:rsidP="004E523D">
      <w:pPr>
        <w:pStyle w:val="Opsommingnummers1"/>
        <w:numPr>
          <w:ilvl w:val="0"/>
          <w:numId w:val="34"/>
        </w:numPr>
      </w:pPr>
      <w:r w:rsidRPr="00D25014">
        <w:rPr>
          <w:b/>
          <w:bCs/>
        </w:rPr>
        <w:t>RegelingOpschrift</w:t>
      </w:r>
      <w:r>
        <w:t xml:space="preserve">: </w:t>
      </w:r>
      <w:r w:rsidRPr="00092B56">
        <w:t>STOP-</w:t>
      </w:r>
      <w:r>
        <w:t>element dat de officiële titel van het tijdelijk regelingdeel bevat. Verplicht element. Komt 1 keer voor.</w:t>
      </w:r>
    </w:p>
    <w:p w14:paraId="126EE8CA" w14:textId="77777777" w:rsidR="00713915" w:rsidRDefault="00713915" w:rsidP="00713915">
      <w:pPr>
        <w:pStyle w:val="Opsommingnummers1"/>
      </w:pPr>
      <w:r w:rsidRPr="00AB76C1">
        <w:rPr>
          <w:b/>
          <w:bCs/>
        </w:rPr>
        <w:t>Lichaam</w:t>
      </w:r>
      <w:r>
        <w:t xml:space="preserve">: </w:t>
      </w:r>
      <w:r w:rsidRPr="00092B56">
        <w:t>STOP-</w:t>
      </w:r>
      <w:r>
        <w:t>element dat de inhoud van het tijdelijk regelingdeel bevat</w:t>
      </w:r>
      <w:r>
        <w:rPr>
          <w:rStyle w:val="Voetnootmarkering"/>
        </w:rPr>
        <w:footnoteReference w:id="17"/>
      </w:r>
      <w:r>
        <w:t xml:space="preserve">. </w:t>
      </w:r>
      <w:r w:rsidRPr="006B253B">
        <w:t>Verplicht element. Komt 1 keer voor.</w:t>
      </w:r>
      <w:r>
        <w:t xml:space="preserve"> Het Lichaam bevat de volgende elementen:</w:t>
      </w:r>
    </w:p>
    <w:p w14:paraId="43E5479A" w14:textId="77777777" w:rsidR="00713915" w:rsidRDefault="00713915" w:rsidP="00713915">
      <w:pPr>
        <w:pStyle w:val="Opsommingtekens2"/>
      </w:pPr>
      <w:r w:rsidRPr="00610204">
        <w:rPr>
          <w:i/>
          <w:iCs/>
        </w:rPr>
        <w:t>Conditie</w:t>
      </w:r>
      <w:r>
        <w:t xml:space="preserve">: </w:t>
      </w:r>
      <w:r w:rsidRPr="00092B56">
        <w:t>STOP-</w:t>
      </w:r>
      <w:r>
        <w:t xml:space="preserve">element dat een Artikel bevat waarin de verhouding </w:t>
      </w:r>
      <w:r w:rsidRPr="00BC3C67">
        <w:t xml:space="preserve">is vastgelegd </w:t>
      </w:r>
      <w:r>
        <w:t>tussen dit tijdelijk regelingdeel en de hoofdregeling van het omgevingsplan waarover de reactieve interventie gaat</w:t>
      </w:r>
      <w:r w:rsidRPr="00C07930">
        <w:t xml:space="preserve">. </w:t>
      </w:r>
      <w:r w:rsidRPr="00861703">
        <w:t>Verplicht element. Komt 1 keer voor.</w:t>
      </w:r>
      <w:r>
        <w:t xml:space="preserve"> De Kop van het Artikel in dit element </w:t>
      </w:r>
      <w:r w:rsidRPr="00241813">
        <w:t xml:space="preserve">heeft geen Label of Nummer </w:t>
      </w:r>
      <w:r>
        <w:t>maar bestaat uitsluitend uit een Opschrift. Dit Artikel wordt niet in een Hoofdstuk of ander structuurelement ondergebracht.</w:t>
      </w:r>
    </w:p>
    <w:p w14:paraId="4DF8BDF4" w14:textId="3E15C86E" w:rsidR="00713915" w:rsidRPr="00E03DED" w:rsidRDefault="00713915" w:rsidP="00713915">
      <w:pPr>
        <w:pStyle w:val="Opsommingtekens2"/>
      </w:pPr>
      <w:r w:rsidRPr="00E03DED">
        <w:rPr>
          <w:i/>
          <w:iCs/>
        </w:rPr>
        <w:t>Artikel</w:t>
      </w:r>
      <w:r w:rsidRPr="00E03DED">
        <w:t xml:space="preserve">: een of meer artikelen </w:t>
      </w:r>
      <w:r w:rsidRPr="001F37CE">
        <w:t>die de regels van het omgevingsplan bevatten zoals ze luiden na inwerkingtreden van de reactieve interventie</w:t>
      </w:r>
      <w:r w:rsidRPr="00E03DED">
        <w:t>. Verplicht element. Komt zo vaak voor als gewenst.</w:t>
      </w:r>
      <w:r>
        <w:t xml:space="preserve"> </w:t>
      </w:r>
      <w:r w:rsidRPr="00847F17">
        <w:t xml:space="preserve">De artikelen moeten voldoen aan de specificaties voor de Artikelstructuur in paragraaf </w:t>
      </w:r>
      <w:r w:rsidR="00B85598" w:rsidRPr="00EF065D">
        <w:rPr>
          <w:rStyle w:val="Verwijzing"/>
        </w:rPr>
        <w:fldChar w:fldCharType="begin"/>
      </w:r>
      <w:r w:rsidR="00B85598" w:rsidRPr="00EF065D">
        <w:rPr>
          <w:rStyle w:val="Verwijzing"/>
        </w:rPr>
        <w:instrText xml:space="preserve"> REF _Ref_432d415810f845fdd0716b1426f70773_7 \n \h </w:instrText>
      </w:r>
      <w:r w:rsidR="00B85598" w:rsidRPr="00EF065D">
        <w:rPr>
          <w:rStyle w:val="Verwijzing"/>
        </w:rPr>
      </w:r>
      <w:r w:rsidR="00B85598" w:rsidRPr="00EF065D">
        <w:rPr>
          <w:rStyle w:val="Verwijzing"/>
        </w:rPr>
        <w:fldChar w:fldCharType="separate"/>
      </w:r>
      <w:r w:rsidR="00D90108" w:rsidRPr="00EF065D">
        <w:rPr>
          <w:rStyle w:val="Verwijzing"/>
        </w:rPr>
        <w:t>5.2</w:t>
      </w:r>
      <w:r w:rsidR="00B85598" w:rsidRPr="00EF065D">
        <w:rPr>
          <w:rStyle w:val="Verwijzing"/>
        </w:rPr>
        <w:fldChar w:fldCharType="end"/>
      </w:r>
      <w:r w:rsidRPr="00847F17">
        <w:t>.</w:t>
      </w:r>
      <w:r>
        <w:t xml:space="preserve"> Het is verplicht om deze artikelen onder te brengen in </w:t>
      </w:r>
      <w:r w:rsidRPr="00E76D78">
        <w:t>een of meer hoofdstukken</w:t>
      </w:r>
      <w:r>
        <w:t>.</w:t>
      </w:r>
    </w:p>
    <w:p w14:paraId="5A9C1FC4" w14:textId="77777777" w:rsidR="00713915" w:rsidRDefault="00713915" w:rsidP="00713915">
      <w:pPr>
        <w:pStyle w:val="Opsommingnummers1"/>
      </w:pPr>
      <w:r w:rsidRPr="0015070A">
        <w:rPr>
          <w:b/>
          <w:bCs/>
        </w:rPr>
        <w:t>Bijlage</w:t>
      </w:r>
      <w:r w:rsidRPr="00F03DD9">
        <w:t xml:space="preserve">: </w:t>
      </w:r>
      <w:r>
        <w:t>STOP-</w:t>
      </w:r>
      <w:r w:rsidRPr="00F03DD9">
        <w:t xml:space="preserve">element dat een bijlage </w:t>
      </w:r>
      <w:r>
        <w:t xml:space="preserve">(in dit geval bij het tijdelijk regelingdeel) </w:t>
      </w:r>
      <w:r w:rsidRPr="00F03DD9">
        <w:t>bevat</w:t>
      </w:r>
      <w:r>
        <w:t xml:space="preserve">. </w:t>
      </w:r>
      <w:r w:rsidRPr="00F03DD9">
        <w:t xml:space="preserve">Optioneel element. Komt zo vaak voor als gewenst. Een bijlage </w:t>
      </w:r>
      <w:r>
        <w:t xml:space="preserve">die onderdeel is van het tijdelijk regelingdeel </w:t>
      </w:r>
      <w:r w:rsidRPr="00F03DD9">
        <w:t>wordt geconsolideerd.</w:t>
      </w:r>
      <w:r>
        <w:br/>
      </w:r>
      <w:r w:rsidRPr="00C64F1B">
        <w:t>Voor een Bijlage wordt een keuze gemaakt tussen een bijlage als onderdeel van de tekst in STOP-XML of een bijlage als document-informatieobject. Een bijlage als document-informatieobject heeft de vorm van een PDF-document en moet voldoen aan de eisen van PDF/A-1a of PDF/A-2a. Een Bijlage die in STOP-XML wordt opgesteld, bevat de volgende elementen:</w:t>
      </w:r>
    </w:p>
    <w:p w14:paraId="327B9226"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49A27D84"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79B61641" w14:textId="77777777" w:rsidR="00713915" w:rsidRDefault="00713915" w:rsidP="00713915">
      <w:pPr>
        <w:pStyle w:val="Opsommingtekens2"/>
      </w:pPr>
      <w:r>
        <w:rPr>
          <w:i/>
          <w:iCs/>
        </w:rPr>
        <w:t>Vervallen</w:t>
      </w:r>
      <w:r w:rsidRPr="007A5AD2">
        <w:t>:</w:t>
      </w:r>
      <w:r>
        <w:t xml:space="preserve"> </w:t>
      </w:r>
      <w:r w:rsidRPr="00EE66AE">
        <w:t xml:space="preserve">leeg STOP-element waarmee bij weergave op overheid.nl en in DSO-LV de tekst ‘Vervallen’ wordt gegenereerd. Geeft aan </w:t>
      </w:r>
      <w:r>
        <w:t xml:space="preserve">dat de Bijlage de status ‘vervallen’ heeft; het is niet langer juridisch geldig en heeft geen inhoud meer. Optioneel </w:t>
      </w:r>
      <w:r>
        <w:lastRenderedPageBreak/>
        <w:t xml:space="preserve">element. Komt 0 of 1 keer voor. Indien in een Bijlage het element Vervallen wordt gebruikt mag in die Bijlage geen van de elementen </w:t>
      </w:r>
      <w:r w:rsidRPr="00EB2044">
        <w:t>Gereserveerd,</w:t>
      </w:r>
      <w:r>
        <w:t xml:space="preserve"> Divisie en Divisietekst voorkomen.</w:t>
      </w:r>
    </w:p>
    <w:p w14:paraId="5980ABA1" w14:textId="593989E8" w:rsidR="00713915" w:rsidRDefault="00713915" w:rsidP="00713915">
      <w:pPr>
        <w:pStyle w:val="Opsommingtekens2"/>
      </w:pPr>
      <w:r w:rsidRPr="00E201BB">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38452E9C"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5119D875" w14:textId="77777777"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het tijdelijk regelingdeel </w:t>
      </w:r>
      <w:r w:rsidRPr="00F03DD9">
        <w:t>bevat. Optioneel element. Komt 0 of 1 keer voor.</w:t>
      </w:r>
      <w:r>
        <w:t xml:space="preserve"> </w:t>
      </w:r>
      <w:r w:rsidRPr="00F03DD9">
        <w:t>Dit element wordt gebruikt voor een toelichting die</w:t>
      </w:r>
      <w:r>
        <w:t xml:space="preserve"> uitsluitend</w:t>
      </w:r>
      <w:r w:rsidRPr="00F03DD9">
        <w:t xml:space="preserve"> algemeen van aard is </w:t>
      </w:r>
      <w:r>
        <w:t>é</w:t>
      </w:r>
      <w:r w:rsidRPr="00F03DD9">
        <w:t xml:space="preserve">n voor een toelichting die zowel een algemeen deel als een artikelsgewijs deel heeft. </w:t>
      </w:r>
      <w:r>
        <w:br/>
        <w:t>Een Toelichting bevat de volgende elementen:</w:t>
      </w:r>
    </w:p>
    <w:p w14:paraId="6791ECC6" w14:textId="77777777" w:rsidR="00713915" w:rsidRDefault="00713915" w:rsidP="00713915">
      <w:pPr>
        <w:pStyle w:val="Opsommingtekens2"/>
      </w:pPr>
      <w:r w:rsidRPr="009F36D9">
        <w:rPr>
          <w:i/>
          <w:iCs/>
        </w:rPr>
        <w:t>Kop</w:t>
      </w:r>
      <w:r>
        <w:t xml:space="preserve">: </w:t>
      </w:r>
      <w:r w:rsidRPr="006F22AF">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7372E8">
        <w:t>Optioneel kan het element Subtitel worden toegevoegd.</w:t>
      </w:r>
    </w:p>
    <w:p w14:paraId="643553D3" w14:textId="77777777" w:rsidR="00713915" w:rsidRDefault="00713915" w:rsidP="00713915">
      <w:pPr>
        <w:pStyle w:val="Opsommingtekens2"/>
      </w:pPr>
      <w:r>
        <w:t xml:space="preserve">In het geval van een toelichting </w:t>
      </w:r>
      <w:r w:rsidRPr="00F03DD9">
        <w:t>die zowel een algemeen deel als een artikelsgewijs deel heeft</w:t>
      </w:r>
      <w:r>
        <w:t>, dan wel in het geval van een toelichting die alleen een algemeen deel bevat waarbij de opsteller machineleesbaar wil maken dat sprake is van een toelichting van algemene aard:</w:t>
      </w:r>
    </w:p>
    <w:p w14:paraId="6CDDB511" w14:textId="77777777" w:rsidR="00713915" w:rsidRDefault="00713915" w:rsidP="00713915">
      <w:pPr>
        <w:pStyle w:val="Opsommingtekens3"/>
      </w:pPr>
      <w:r w:rsidRPr="0085735B">
        <w:rPr>
          <w:i/>
          <w:iCs/>
        </w:rPr>
        <w:t>AlgemeneToelichting</w:t>
      </w:r>
      <w:r w:rsidRPr="007417E4">
        <w:t>:</w:t>
      </w:r>
      <w:r>
        <w:t xml:space="preserve"> STOP-element dat de algemene toelichting bevat. Verplicht element. Komt 1 keer voor.</w:t>
      </w:r>
      <w:r>
        <w:br/>
        <w:t xml:space="preserve">Een AlgemeneToelichting bevat </w:t>
      </w:r>
      <w:r w:rsidRPr="004868B7">
        <w:t>de volgende elementen</w:t>
      </w:r>
      <w:r>
        <w:t>:</w:t>
      </w:r>
    </w:p>
    <w:p w14:paraId="10785134" w14:textId="77777777" w:rsidR="00713915" w:rsidRDefault="00713915" w:rsidP="00713915">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72CFED76" w14:textId="4B8834EB" w:rsidR="00713915" w:rsidRDefault="00713915" w:rsidP="00713915">
      <w:pPr>
        <w:pStyle w:val="Opsommingtekens4"/>
      </w:pPr>
      <w:r w:rsidRPr="00E17C00">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2DD5C333" w14:textId="77777777" w:rsidR="00713915" w:rsidRDefault="00713915" w:rsidP="00713915">
      <w:pPr>
        <w:pStyle w:val="Opsommingtekens3"/>
      </w:pPr>
      <w:r w:rsidRPr="0085735B">
        <w:rPr>
          <w:i/>
          <w:iCs/>
        </w:rPr>
        <w:t>ArtikelgewijzeToelichting</w:t>
      </w:r>
      <w:r w:rsidRPr="007417E4">
        <w:t>:</w:t>
      </w:r>
      <w:r>
        <w:t xml:space="preserve"> STOP-element dat de artikelsgewijze toelichting op het tijdelijk regelingdeel bevat. Optioneel element. Komt 0 of 1 keer voor. Op dit niveau alleen te gebruiken in </w:t>
      </w:r>
      <w:r w:rsidRPr="00F03DD9">
        <w:t>een toelichting die zowel een algemeen deel als een artikelsgewijs deel heeft.</w:t>
      </w:r>
      <w:r>
        <w:br/>
        <w:t xml:space="preserve">Een ArtikelgewijzeToelichting bevat </w:t>
      </w:r>
      <w:r w:rsidRPr="004868B7">
        <w:t>de volgende elementen</w:t>
      </w:r>
      <w:r>
        <w:t>:</w:t>
      </w:r>
    </w:p>
    <w:p w14:paraId="7CAE54C3" w14:textId="77777777" w:rsidR="00713915" w:rsidRDefault="00713915" w:rsidP="00713915">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6F6C9DB" w14:textId="452F7842" w:rsidR="00713915" w:rsidRDefault="00713915" w:rsidP="00713915">
      <w:pPr>
        <w:pStyle w:val="Opsommingtekens4"/>
      </w:pPr>
      <w:r w:rsidRPr="00E17C00">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04AAAAB5" w14:textId="35FE5FC2" w:rsidR="00713915" w:rsidRDefault="00713915" w:rsidP="00713915">
      <w:pPr>
        <w:pStyle w:val="Opsommingtekens2"/>
      </w:pPr>
      <w:r>
        <w:t xml:space="preserve">In het geval </w:t>
      </w:r>
      <w:r w:rsidRPr="005B2EB0">
        <w:t>van</w:t>
      </w:r>
      <w:r>
        <w:t xml:space="preserve"> een toelichting die uitsluitend </w:t>
      </w:r>
      <w:r w:rsidRPr="00F03DD9">
        <w:t>algemeen van aard is</w:t>
      </w:r>
      <w:r>
        <w:t xml:space="preserve"> en de opsteller </w:t>
      </w:r>
      <w:r w:rsidRPr="006B1201">
        <w:t>niet</w:t>
      </w:r>
      <w:r>
        <w:t xml:space="preserve"> machineleesbaar wil maken dat sprake is van een toelichting van algemene aard:</w:t>
      </w:r>
      <w:r>
        <w:br/>
      </w:r>
      <w:r w:rsidRPr="00E17C00">
        <w:t xml:space="preserve">De inhoud van de </w:t>
      </w:r>
      <w:r>
        <w:t xml:space="preserv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2263948F" w14:textId="77777777" w:rsidR="00713915" w:rsidRDefault="00713915" w:rsidP="00713915">
      <w:pPr>
        <w:pStyle w:val="Opsommingtekens2"/>
      </w:pPr>
      <w:r w:rsidRPr="00F47DFC">
        <w:rPr>
          <w:i/>
          <w:iCs/>
        </w:rPr>
        <w:lastRenderedPageBreak/>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6146EB45" w14:textId="77777777"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p>
    <w:p w14:paraId="78BC8E2E" w14:textId="77777777" w:rsidR="00713915" w:rsidRDefault="00713915" w:rsidP="00713915">
      <w:pPr>
        <w:pStyle w:val="Opsommingnummers1"/>
      </w:pPr>
      <w:r w:rsidRPr="00333656">
        <w:rPr>
          <w:b/>
          <w:bCs/>
        </w:rPr>
        <w:t>Artikelgewijze</w:t>
      </w:r>
      <w:r>
        <w:rPr>
          <w:b/>
          <w:bCs/>
        </w:rPr>
        <w:t>T</w:t>
      </w:r>
      <w:r w:rsidRPr="00333656">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w:t>
      </w:r>
      <w:r>
        <w:t xml:space="preserve">de artikelen met voorbeschermingsregels in </w:t>
      </w:r>
      <w:r w:rsidRPr="00E8231F">
        <w:t>het tijdelijk regelingdeel</w:t>
      </w:r>
      <w:r>
        <w:t>,</w:t>
      </w:r>
      <w:r w:rsidRPr="00F03DD9">
        <w:t xml:space="preserve"> bevat. Optioneel element. Komt 0 of 1 keer voor.</w:t>
      </w:r>
      <w:r>
        <w:t xml:space="preserve"> </w:t>
      </w:r>
      <w:r w:rsidRPr="00F03DD9">
        <w:t xml:space="preserve">Dit element wordt gebruikt voor een toelichting die uitsluitend een toelichting </w:t>
      </w:r>
      <w:r>
        <w:t xml:space="preserve">op de artikelen in de regeling </w:t>
      </w:r>
      <w:r w:rsidRPr="00F03DD9">
        <w:t>is.</w:t>
      </w:r>
      <w:r>
        <w:br/>
        <w:t>Een ArtikelgewijzeToelichting bevat de volgende elementen:</w:t>
      </w:r>
    </w:p>
    <w:p w14:paraId="74A76BED" w14:textId="77777777" w:rsidR="00713915" w:rsidRDefault="00713915" w:rsidP="00713915">
      <w:pPr>
        <w:pStyle w:val="Opsommingtekens2"/>
      </w:pPr>
      <w:r w:rsidRPr="009F36D9">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61441A">
        <w:t>Optioneel kan het element Subtitel worden toegevoegd.</w:t>
      </w:r>
    </w:p>
    <w:p w14:paraId="55E44E9E" w14:textId="419C661A" w:rsidR="00713915" w:rsidRDefault="00713915" w:rsidP="00713915">
      <w:pPr>
        <w:pStyle w:val="Opsommingtekens2"/>
      </w:pPr>
      <w:r w:rsidRPr="00E17C00">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