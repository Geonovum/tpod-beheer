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05F40" w:rsidRPr="00F1426F" w:rsidRDefault="00205F40" w:rsidP="00205F40">
      <w:pPr>
        <w:pStyle w:val="Kop4"/>
      </w:pPr>
      <w:r w:rsidRPr="00F1426F">
        <w:lastRenderedPageBreak/>
        <w:t>Norm</w:t>
      </w:r>
    </w:p>
    <w:p w14:paraId="4FA86021" w14:textId="02232E14" w:rsidR="00205F40" w:rsidRPr="00B26823" w:rsidRDefault="003120F7"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96DAC541-7B7A-43D3-8B79-37D633B846F1}">
                          <asvg:svgBlip xmlns:asvg="http://schemas.microsoft.com/office/drawing/2016/SVG/main" r:embed="rId94"/>
                        </a:ext>
                      </a:extLst>
                    </a:blip>
                    <a:stretch>
                      <a:fillRect/>
                    </a:stretch>
                  </pic:blipFill>
                  <pic:spPr>
                    <a:xfrm>
                      <a:off x="0" y="0"/>
                      <a:ext cx="5400040" cy="4335145"/>
                    </a:xfrm>
                    <a:prstGeom prst="rect">
                      <a:avLst/>
                    </a:prstGeom>
                  </pic:spPr>
                </pic:pic>
              </a:graphicData>
            </a:graphic>
          </wp:inline>
        </w:drawing>
      </w:r>
    </w:p>
    <w:p w14:paraId="097CB1D3" w14:textId="77777777" w:rsidR="00205F40" w:rsidRPr="00F1426F" w:rsidRDefault="00205F40" w:rsidP="00205F40">
      <w:pPr>
        <w:pStyle w:val="Figuurbijschrift"/>
      </w:pPr>
      <w:r w:rsidRPr="00F1426F">
        <w:t>Uitsnede uit IMOW-diagram voor objecttype Gebiedsaanwijzing</w:t>
      </w:r>
    </w:p>
    <w:p w14:paraId="0FBEAB58" w14:textId="77777777" w:rsidR="00205F40" w:rsidRPr="00B26823" w:rsidRDefault="00205F40" w:rsidP="00205F40">
      <w:pPr>
        <w:pStyle w:val="Figuur"/>
      </w:pPr>
      <w:r w:rsidRPr="00B26823">
        <w:rPr>
          <w:noProof/>
        </w:rPr>
        <w:drawing>
          <wp:inline distT="0" distB="0" distL="0" distR="0" wp14:anchorId="3629F562" wp14:editId="02B76FB2">
            <wp:extent cx="2990850" cy="1514475"/>
            <wp:effectExtent l="0" t="0" r="0" b="0"/>
            <wp:docPr id="25" name="Graphic 1649127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95">
                      <a:extLst>
                        <a:ext uri="{96DAC541-7B7A-43D3-8B79-37D633B846F1}">
                          <asvg:svgBlip xmlns:asvg="http://schemas.microsoft.com/office/drawing/2016/SVG/main" r:embed="rId96"/>
                        </a:ext>
                      </a:extLst>
                    </a:blip>
                    <a:stretch>
                      <a:fillRect/>
                    </a:stretch>
                  </pic:blipFill>
                  <pic:spPr>
                    <a:xfrm>
                      <a:off x="0" y="0"/>
                      <a:ext cx="2990850" cy="1514475"/>
                    </a:xfrm>
                    <a:prstGeom prst="rect">
                      <a:avLst/>
                    </a:prstGeom>
                  </pic:spPr>
                </pic:pic>
              </a:graphicData>
            </a:graphic>
          </wp:inline>
        </w:drawing>
      </w:r>
    </w:p>
    <w:p w14:paraId="20C01195" w14:textId="77777777" w:rsidR="00205F40" w:rsidRPr="00F1426F" w:rsidRDefault="00205F40" w:rsidP="00205F40">
      <w:pPr>
        <w:pStyle w:val="Figuurbijschrift"/>
      </w:pPr>
      <w:r w:rsidRPr="00F1426F">
        <w:t>Groepen bij een aantal van de verschillende typen Gebiedsaanwijzing</w:t>
      </w:r>
    </w:p>
    <w:p w14:paraId="036F46F7" w14:textId="77777777" w:rsidR="00205F40" w:rsidRPr="00F1426F" w:rsidRDefault="00205F40" w:rsidP="00205F40">
      <w:r w:rsidRPr="00F1426F">
        <w:t>Gebiedsaanwijzing kent de volgende attributen:</w:t>
      </w:r>
    </w:p>
    <w:p w14:paraId="5F02304B" w14:textId="77777777" w:rsidR="00205F40" w:rsidRPr="00F1426F" w:rsidRDefault="00205F40" w:rsidP="00205F40">
      <w:pPr>
        <w:pStyle w:val="Opsommingtekens1"/>
      </w:pPr>
      <w:r w:rsidRPr="00F1426F">
        <w:rPr>
          <w:i/>
          <w:iCs/>
        </w:rPr>
        <w:t>identificatie</w:t>
      </w:r>
      <w:r w:rsidRPr="00F1426F">
        <w:t>: de unieke identificatie waaronder elk object van dit type bekend is. Verplicht attribuut. Komt 1 keer voor.</w:t>
      </w:r>
    </w:p>
    <w:p w14:paraId="7203A0C8" w14:textId="77777777" w:rsidR="00205F40" w:rsidRPr="00F1426F" w:rsidRDefault="00205F40"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05F40" w:rsidRPr="00F1426F" w:rsidRDefault="00205F40"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205F40" w:rsidRPr="007B60F8" w:rsidRDefault="00205F40" w:rsidP="00BA49AA">
      <w:pPr>
        <w:pStyle w:val="Opsommingtekens1"/>
      </w:pPr>
      <w:r w:rsidRPr="00BD2C4E">
        <w:rPr>
          <w:i/>
          <w:iCs/>
        </w:rPr>
        <w:t>groep</w:t>
      </w:r>
      <w:r w:rsidRPr="00F1426F">
        <w:t>: de categorie waartoe de specifieke vorm van een bepaald type Gebiedsaanwijzing behoort</w:t>
      </w:r>
      <w:r>
        <w:t xml:space="preserve">; attribuut dat de koppeling legt naar de standaardsymbolisatie van die categorie </w:t>
      </w:r>
      <w:r>
        <w:lastRenderedPageBreak/>
        <w:t>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77777777" w:rsidR="00205F40" w:rsidRPr="00F1426F" w:rsidRDefault="00205F40"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 De locatieaanduiding van een Gebiedsaanwijzing mag alleen verwijzen naar gebieden of gebiedengroepen.</w:t>
      </w:r>
    </w:p>
    <w:p w14:paraId="6D18217B" w14:textId="77777777" w:rsidR="00205F40" w:rsidRPr="00F1426F" w:rsidRDefault="00205F40" w:rsidP="00205F40"/>
    <w:p w14:paraId="51C965E4" w14:textId="77777777" w:rsidR="00205F40" w:rsidRPr="00F1426F" w:rsidRDefault="00205F40" w:rsidP="00205F40">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3" Type="http://schemas.openxmlformats.org/officeDocument/2006/relationships/image" Target="media/image_64cda944b00dde80be3fe445d982bcc9.png"/><Relationship Id="rId94" Type="http://schemas.openxmlformats.org/officeDocument/2006/relationships/image" Target="media/image_8c33d2aec8c1e15215c374944a4db188.svg"/><Relationship Id="rId95" Type="http://schemas.openxmlformats.org/officeDocument/2006/relationships/image" Target="media/image_825079c5070338ed1cab4e5dc3310a64.png"/><Relationship Id="rId96"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