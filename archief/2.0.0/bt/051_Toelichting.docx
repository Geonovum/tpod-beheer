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5D10B" w14:textId="77777777" w:rsidR="00713915" w:rsidRDefault="00713915" w:rsidP="00713915">
      <w:pPr>
        <w:pStyle w:val="Kop5"/>
      </w:pPr>
      <w:bookmarkStart w:id="284" w:name="_Ref_4f4b8bf1da5dbb6dd093bdd214e44238_1"/>
      <w:r>
        <w:t>Toelichting</w:t>
      </w:r>
      <w:bookmarkEnd w:id="284"/>
    </w:p>
    <w:p w14:paraId="5A115F7F" w14:textId="22E30537" w:rsidR="00713915" w:rsidRDefault="00713915" w:rsidP="00713915">
      <w:r>
        <w:t xml:space="preserve">In deze paragraaf worden de elementen toegelicht die moeten respectievelijk kunnen voorkomen in een Besluit dat is opgesteld overeenkomstig het model BesluitCompact. Daarbij wordt de nummering van paragraaf </w:t>
      </w:r>
      <w:r w:rsidRPr="00EF065D">
        <w:rPr>
          <w:rStyle w:val="Verwijzing"/>
        </w:rPr>
        <w:fldChar w:fldCharType="begin"/>
      </w:r>
      <w:r w:rsidRPr="00EF065D">
        <w:rPr>
          <w:rStyle w:val="Verwijzing"/>
        </w:rPr>
        <w:instrText xml:space="preserve"> REF _Ref_794988e75085ca71597085fdec6930ac_2 \r \h </w:instrText>
      </w:r>
      <w:r w:rsidRPr="00EF065D">
        <w:rPr>
          <w:rStyle w:val="Verwijzing"/>
        </w:rPr>
      </w:r>
      <w:r w:rsidRPr="00EF065D">
        <w:rPr>
          <w:rStyle w:val="Verwijzing"/>
        </w:rPr>
        <w:fldChar w:fldCharType="separate"/>
      </w:r>
      <w:r w:rsidR="00D90108" w:rsidRPr="00EF065D">
        <w:rPr>
          <w:rStyle w:val="Verwijzing"/>
        </w:rPr>
        <w:t>4.4.2.1</w:t>
      </w:r>
      <w:r w:rsidRPr="00EF065D">
        <w:rPr>
          <w:rStyle w:val="Verwijzing"/>
        </w:rPr>
        <w:fldChar w:fldCharType="end"/>
      </w:r>
      <w:r>
        <w:t xml:space="preserve"> gevolgd. In die paragraaf is van ieder element aangegeven of het moet (verplicht) of mag (optioneel) voorkomen; dat wordt in deze toelichting niet herhaald. </w:t>
      </w:r>
      <w:r w:rsidRPr="00F039A0">
        <w:t>De ‘hoofdelementen’ zijn weer vetgedrukt en de ‘subelementen’ schuingedrukt.</w:t>
      </w:r>
    </w:p>
    <w:p w14:paraId="6789766F" w14:textId="77777777" w:rsidR="00713915" w:rsidRDefault="00713915" w:rsidP="00713915"/>
    <w:p w14:paraId="1F915E5D" w14:textId="77777777" w:rsidR="00713915" w:rsidRDefault="00713915" w:rsidP="004E523D">
      <w:pPr>
        <w:pStyle w:val="Opsommingnummers1"/>
        <w:numPr>
          <w:ilvl w:val="0"/>
          <w:numId w:val="11"/>
        </w:numPr>
      </w:pPr>
      <w:r w:rsidRPr="00D25014">
        <w:rPr>
          <w:b/>
          <w:bCs/>
        </w:rPr>
        <w:t>RegelingOpschrift</w:t>
      </w:r>
      <w:r w:rsidRPr="008A3D08">
        <w:t>: de officiële titel van het Besluit. Bijvoorbeeld: Vaststelling Omgevingsvisie Utrecht, of Vaststelling Woningbouwprogramma Amsterdam.</w:t>
      </w:r>
    </w:p>
    <w:p w14:paraId="26DDC7B0" w14:textId="77777777" w:rsidR="00713915" w:rsidRDefault="00713915" w:rsidP="00713915">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“Overwegende dat, overeenkomstig artikel 16.26 Omgevingswet en afdeling 3.4 Awb, het ontwerpbesluit tot vaststelling van de omgevingsvisie gedurende zes weken ter inzage heeft gelegen en er 116 zienswijzen zijn ontvangen; </w:t>
      </w:r>
      <w:r>
        <w:br/>
        <w:t>Gelezen het statenvoorstel d.d. 16 mei 2022 waarin wordt voorgesteld aan die zienswijzen gedeeltelijk tegemoet te komen”.</w:t>
      </w:r>
    </w:p>
    <w:p w14:paraId="254283BB" w14:textId="26CE7524" w:rsidR="00713915" w:rsidRDefault="00713915" w:rsidP="00713915">
      <w:pPr>
        <w:pStyle w:val="Opsommingnummers1"/>
      </w:pPr>
      <w:r>
        <w:rPr>
          <w:b/>
          <w:bCs/>
        </w:rPr>
        <w:t>Lichaam</w:t>
      </w:r>
      <w:r w:rsidRPr="009E30D6">
        <w:t>:</w:t>
      </w:r>
      <w:r>
        <w:t xml:space="preserve"> het Lichaam van het Besluit, in de bestuurspraktijk ook wel het dictum genoemd. </w:t>
      </w:r>
      <w:r>
        <w:br/>
        <w:t xml:space="preserve">Het Lichaam bevat ten minste één WijzigArtikel. In het WijzigArtikel </w:t>
      </w:r>
      <w:r w:rsidRPr="004E3791">
        <w:t>staat wat het bestuursorgaan besluit vast te stellen of te wijzigen.</w:t>
      </w:r>
      <w:r>
        <w:t xml:space="preserve"> Het WijzigArtikel moet zowel in woorden als machineleesbaar (met IntRef) verwijzen naar de WijzigBijlage, het onderdeel van het besluit waarin de inhoud of wijzigingen van de Regeling staan. </w:t>
      </w:r>
      <w:r w:rsidRPr="00DB3E95">
        <w:t xml:space="preserve">Een voorbeeld van de tekstuele omschrijving en verwijzing bij </w:t>
      </w:r>
      <w:r>
        <w:t xml:space="preserve">de (initiële) </w:t>
      </w:r>
      <w:r w:rsidRPr="00DB3E95">
        <w:t>vaststelling</w:t>
      </w:r>
      <w:r>
        <w:t xml:space="preserve"> van de omgevingsvisie van de provincie Utrecht</w:t>
      </w:r>
      <w:r w:rsidRPr="00DB3E95">
        <w:t>: “De omgevings</w:t>
      </w:r>
      <w:r>
        <w:t>visie</w:t>
      </w:r>
      <w:r w:rsidRPr="00DB3E95">
        <w:t xml:space="preserve"> Utrecht wordt vastgesteld zoals is aangegeven in Bijlage </w:t>
      </w:r>
      <w:r>
        <w:t>I</w:t>
      </w:r>
      <w:r w:rsidRPr="00DB3E95">
        <w:t>”. Een voorbeeld van de tekstuele omschrijving en verwijzing bij een wijziging</w:t>
      </w:r>
      <w:r>
        <w:t xml:space="preserve"> </w:t>
      </w:r>
      <w:r w:rsidRPr="00732BE4">
        <w:t xml:space="preserve">van </w:t>
      </w:r>
      <w:r>
        <w:t xml:space="preserve">het woningbouwprogramma </w:t>
      </w:r>
      <w:r w:rsidRPr="00732BE4">
        <w:t xml:space="preserve">van de </w:t>
      </w:r>
      <w:r>
        <w:t>gemeente Amsterdam</w:t>
      </w:r>
      <w:r w:rsidRPr="00DB3E95">
        <w:t>: “</w:t>
      </w:r>
      <w:r>
        <w:t xml:space="preserve">Het woningbouwprogramma Amsterdam </w:t>
      </w:r>
      <w:r w:rsidRPr="00DB3E95">
        <w:t xml:space="preserve">wordt gewijzigd zoals is aangegeven in Bijlage </w:t>
      </w:r>
      <w:r>
        <w:t>I</w:t>
      </w:r>
      <w:r w:rsidRPr="00DB3E95">
        <w:t>”.</w:t>
      </w:r>
      <w:r>
        <w:t xml:space="preserve"> Het is mogelijk om een WijzigArtikel </w:t>
      </w:r>
      <w:r w:rsidRPr="00F07688">
        <w:t>onder</w:t>
      </w:r>
      <w:r>
        <w:t xml:space="preserve"> te </w:t>
      </w:r>
      <w:r w:rsidRPr="00F07688">
        <w:t>verdel</w:t>
      </w:r>
      <w:r>
        <w:t>en</w:t>
      </w:r>
      <w:r w:rsidRPr="00F07688">
        <w:t xml:space="preserve"> in WijzigLeden</w:t>
      </w:r>
      <w:r>
        <w:t xml:space="preserve">. </w:t>
      </w:r>
      <w:r w:rsidRPr="00A15459">
        <w:t>Een WijzigLid bevat geen Kop.</w:t>
      </w:r>
      <w:r>
        <w:t xml:space="preserve"> In het geval van een besluit tot vaststelling of wijziging van een omgevingsdocument zal een onderverdeling met WijzigLeden vermoedelijk niet voorkomen. </w:t>
      </w:r>
      <w:r w:rsidRPr="00B53347">
        <w:t>Opgemerkt wordt dat WijzigArtikel een technische term is die niet in de tekst van het besluit zal voorkomen. Bij gebruik van een Label zal de Kop dus niet Wijzigartikel I zijn maar Artikel I.</w:t>
      </w:r>
      <w:r>
        <w:br/>
        <w:t>In het Lichaam moet t</w:t>
      </w:r>
      <w:r w:rsidRPr="00832DAB">
        <w:t xml:space="preserve">en </w:t>
      </w:r>
      <w:r>
        <w:t xml:space="preserve">minste </w:t>
      </w:r>
      <w:r w:rsidRPr="00832DAB">
        <w:t>één Artikel</w:t>
      </w:r>
      <w:r>
        <w:t xml:space="preserve"> voorkomen. </w:t>
      </w:r>
      <w:r w:rsidRPr="00D41F11">
        <w:t xml:space="preserve">Dit kan onder andere een artikel </w:t>
      </w:r>
      <w:r w:rsidRPr="00D41F11">
        <w:lastRenderedPageBreak/>
        <w:t>zijn waarin de</w:t>
      </w:r>
      <w:r>
        <w:t xml:space="preserve"> datum van</w:t>
      </w:r>
      <w:r w:rsidRPr="00D41F11">
        <w:t xml:space="preserve"> inwerkingtreding van het besluit wordt geregeld.</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RegelingOpschrift, Aanhef, Lichaam en de hierna te bespreken Sluiting samen vormen een geheel dat goed vergelijkbaar is met het </w:t>
      </w:r>
      <w:r w:rsidRPr="004967EA">
        <w:t>raadsbesluit</w:t>
      </w:r>
      <w:r>
        <w:t>-</w:t>
      </w:r>
      <w:r w:rsidRPr="004967EA">
        <w:t xml:space="preserve"> of statenbesluit</w:t>
      </w:r>
      <w:r>
        <w:t xml:space="preserve">-document waarmee de besluitvormingsprocedure van een gemeente of provincie wordt vastgelegd. Wat (vermoedelijk) wel anders zal zijn is dat WijzigArtikel en Artikel verplicht een Kop moeten hebben. Die Kop moet ten minste één van de elementen Label, Nummer en Opschrift bevatten. In de besluit-voorbeelden in paragraaf </w:t>
      </w:r>
      <w:r w:rsidRPr="00EF065D">
        <w:rPr>
          <w:rStyle w:val="Verwijzing"/>
        </w:rPr>
        <w:fldChar w:fldCharType="begin"/>
      </w:r>
      <w:r w:rsidRPr="00EF065D">
        <w:rPr>
          <w:rStyle w:val="Verwijzing"/>
        </w:rPr>
        <w:instrText xml:space="preserve"> REF _Ref_3104f07fa0b0535a5c0638a355e5a3b4_1 \r \h </w:instrText>
      </w:r>
      <w:r w:rsidRPr="00EF065D">
        <w:rPr>
          <w:rStyle w:val="Verwijzing"/>
        </w:rPr>
      </w:r>
      <w:r w:rsidRPr="00EF065D">
        <w:rPr>
          <w:rStyle w:val="Verwijzing"/>
        </w:rPr>
        <w:fldChar w:fldCharType="separate"/>
      </w:r>
      <w:r w:rsidR="00D90108" w:rsidRPr="00EF065D">
        <w:rPr>
          <w:rStyle w:val="Verwijzing"/>
        </w:rPr>
        <w:t>4.4.2.3</w:t>
      </w:r>
      <w:r w:rsidRPr="00EF065D">
        <w:rPr>
          <w:rStyle w:val="Verwijzing"/>
        </w:rPr>
        <w:fldChar w:fldCharType="end"/>
      </w:r>
      <w:r>
        <w:t xml:space="preserve"> is dat te zien. Het voorbeeld </w:t>
      </w:r>
      <w:r w:rsidRPr="001C7961">
        <w:t xml:space="preserve">van een initieel besluit </w:t>
      </w:r>
      <w:r>
        <w:t>(</w:t>
      </w:r>
      <w:r w:rsidRPr="00EF065D">
        <w:rPr>
          <w:rStyle w:val="Verwijzing"/>
        </w:rPr>
        <w:fldChar w:fldCharType="begin"/>
      </w:r>
      <w:r w:rsidRPr="00EF065D">
        <w:rPr>
          <w:rStyle w:val="Verwijzing"/>
        </w:rPr>
        <w:instrText xml:space="preserve"> REF _Ref_3104f07fa0b0535a5c0638a355e5a3b4_2 \n \h </w:instrText>
      </w:r>
      <w:r w:rsidRPr="00EF065D">
        <w:rPr>
          <w:rStyle w:val="Verwijzing"/>
        </w:rPr>
      </w:r>
      <w:r w:rsidRPr="00EF065D">
        <w:rPr>
          <w:rStyle w:val="Verwijzing"/>
        </w:rPr>
        <w:fldChar w:fldCharType="separate"/>
      </w:r>
      <w:r w:rsidR="00D90108" w:rsidRPr="00EF065D">
        <w:rPr>
          <w:rStyle w:val="Verwijzing"/>
        </w:rPr>
        <w:t>Figuur 9</w:t>
      </w:r>
      <w:r w:rsidRPr="00EF065D">
        <w:rPr>
          <w:rStyle w:val="Verwijzing"/>
        </w:rPr>
        <w:fldChar w:fldCharType="end"/>
      </w:r>
      <w:r>
        <w:t xml:space="preserve">) toont een WijzigArtikel en Artikel met een Kop bestaande uit Label (namelijk: Artikel) </w:t>
      </w:r>
      <w:r w:rsidRPr="001C7961">
        <w:t xml:space="preserve">en </w:t>
      </w:r>
      <w:r>
        <w:t xml:space="preserve">Nummer. Het voorbeeld van </w:t>
      </w:r>
      <w:r w:rsidRPr="001C7961">
        <w:t>een wijzigingsbesluit</w:t>
      </w:r>
      <w:r>
        <w:t xml:space="preserve"> (</w:t>
      </w:r>
      <w:r w:rsidRPr="00EF065D">
        <w:rPr>
          <w:rStyle w:val="Verwijzing"/>
        </w:rPr>
        <w:fldChar w:fldCharType="begin"/>
      </w:r>
      <w:r w:rsidRPr="00EF065D">
        <w:rPr>
          <w:rStyle w:val="Verwijzing"/>
        </w:rPr>
        <w:instrText xml:space="preserve"> REF _Ref_3104f07fa0b0535a5c0638a355e5a3b4_3 \n \h </w:instrText>
      </w:r>
      <w:r w:rsidRPr="00EF065D">
        <w:rPr>
          <w:rStyle w:val="Verwijzing"/>
        </w:rPr>
      </w:r>
      <w:r w:rsidRPr="00EF065D">
        <w:rPr>
          <w:rStyle w:val="Verwijzing"/>
        </w:rPr>
        <w:fldChar w:fldCharType="separate"/>
      </w:r>
      <w:r w:rsidR="00D90108" w:rsidRPr="00EF065D">
        <w:rPr>
          <w:rStyle w:val="Verwijzing"/>
        </w:rPr>
        <w:t>Figuur 10</w:t>
      </w:r>
      <w:r w:rsidRPr="00EF065D">
        <w:rPr>
          <w:rStyle w:val="Verwijzing"/>
        </w:rPr>
        <w:fldChar w:fldCharType="end"/>
      </w:r>
      <w:r>
        <w:t xml:space="preserve">) </w:t>
      </w:r>
      <w:r w:rsidRPr="00DA71D8">
        <w:t xml:space="preserve">toont een WijzigArtikel en Artikel met een Kop </w:t>
      </w:r>
      <w:r>
        <w:t>die alleen uit een</w:t>
      </w:r>
      <w:r w:rsidRPr="00DA71D8">
        <w:t xml:space="preserve"> Nummer</w:t>
      </w:r>
      <w:r>
        <w:t xml:space="preserve"> bestaat</w:t>
      </w:r>
      <w:r w:rsidRPr="00DA71D8">
        <w:t>.</w:t>
      </w:r>
      <w:r>
        <w:br/>
        <w:t xml:space="preserve">Op de WijzigArtikelen en Artikelen in het Lichaam van het Besluit zijn de in paragraaf </w:t>
      </w:r>
      <w:r w:rsidRPr="00EF065D">
        <w:rPr>
          <w:rStyle w:val="Verwijzing"/>
        </w:rPr>
        <w:fldChar w:fldCharType="begin"/>
      </w:r>
      <w:r w:rsidRPr="00EF065D">
        <w:rPr>
          <w:rStyle w:val="Verwijzing"/>
        </w:rPr>
        <w:instrText xml:space="preserve"> REF _Ref_794988e75085ca71597085fdec6930ac_3 \r \h </w:instrText>
      </w:r>
      <w:r w:rsidRPr="00EF065D">
        <w:rPr>
          <w:rStyle w:val="Verwijzing"/>
        </w:rPr>
      </w:r>
      <w:r w:rsidRPr="00EF065D">
        <w:rPr>
          <w:rStyle w:val="Verwijzing"/>
        </w:rPr>
        <w:fldChar w:fldCharType="separate"/>
      </w:r>
      <w:r w:rsidR="00D90108" w:rsidRPr="00EF065D">
        <w:rPr>
          <w:rStyle w:val="Verwijzing"/>
        </w:rPr>
        <w:t>4.4.2.1</w:t>
      </w:r>
      <w:r w:rsidRPr="00EF065D">
        <w:rPr>
          <w:rStyle w:val="Verwijzing"/>
        </w:rPr>
        <w:fldChar w:fldCharType="end"/>
      </w:r>
      <w:r>
        <w:t xml:space="preserve"> genoemde eisen van toepassing. De bepalingen over de Artikelstructuur van paragraaf </w:t>
      </w:r>
      <w:r w:rsidRPr="00EF065D">
        <w:rPr>
          <w:rStyle w:val="Verwijzing"/>
        </w:rPr>
        <w:fldChar w:fldCharType="begin"/>
      </w:r>
      <w:r w:rsidRPr="00EF065D">
        <w:rPr>
          <w:rStyle w:val="Verwijzing"/>
        </w:rPr>
        <w:instrText xml:space="preserve"> REF _Ref_432d415810f845fdd0716b1426f70773_1 \r \h </w:instrText>
      </w:r>
      <w:r w:rsidRPr="00EF065D">
        <w:rPr>
          <w:rStyle w:val="Verwijzing"/>
        </w:rPr>
      </w:r>
      <w:r w:rsidRPr="00EF065D">
        <w:rPr>
          <w:rStyle w:val="Verwijzing"/>
        </w:rPr>
        <w:fldChar w:fldCharType="separate"/>
      </w:r>
      <w:r w:rsidR="00D90108" w:rsidRPr="00EF065D">
        <w:rPr>
          <w:rStyle w:val="Verwijzing"/>
        </w:rPr>
        <w:t>5.2</w:t>
      </w:r>
      <w:r w:rsidRPr="00EF065D">
        <w:rPr>
          <w:rStyle w:val="Verwijzing"/>
        </w:rPr>
        <w:fldChar w:fldCharType="end"/>
      </w:r>
      <w:r>
        <w:t xml:space="preserve"> gelden er niet voor. Ze kunnen niet worden geannoteerd met de in hoofdstuk </w:t>
      </w:r>
      <w:r w:rsidR="008233DC" w:rsidRPr="00EF065D">
        <w:rPr>
          <w:rStyle w:val="Verwijzing"/>
        </w:rPr>
        <w:fldChar w:fldCharType="begin"/>
      </w:r>
      <w:r w:rsidR="008233DC" w:rsidRPr="00EF065D">
        <w:rPr>
          <w:rStyle w:val="Verwijzing"/>
        </w:rPr>
        <w:instrText xml:space="preserve"> REF _Ref_e25eb2d38c8206df62dff5defc49ca5b_3 \r \h </w:instrText>
      </w:r>
      <w:r w:rsidR="008233DC" w:rsidRPr="00EF065D">
        <w:rPr>
          <w:rStyle w:val="Verwijzing"/>
        </w:rPr>
      </w:r>
      <w:r w:rsidR="008233DC" w:rsidRPr="00EF065D">
        <w:rPr>
          <w:rStyle w:val="Verwijzing"/>
        </w:rPr>
        <w:fldChar w:fldCharType="separate"/>
      </w:r>
      <w:r w:rsidR="00D90108" w:rsidRPr="00EF065D">
        <w:rPr>
          <w:rStyle w:val="Verwijzing"/>
        </w:rPr>
        <w:t>7</w:t>
      </w:r>
      <w:r w:rsidR="008233DC" w:rsidRPr="00EF065D">
        <w:rPr>
          <w:rStyle w:val="Verwijzing"/>
        </w:rPr>
        <w:fldChar w:fldCharType="end"/>
      </w:r>
      <w:r>
        <w:t xml:space="preserve"> beschreven annotaties met IMOW-objecten.</w:t>
      </w:r>
    </w:p>
    <w:p w14:paraId="03C459C8" w14:textId="77777777" w:rsidR="00713915" w:rsidRDefault="00713915" w:rsidP="00713915">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p>
    <w:p w14:paraId="1EB4EDA7" w14:textId="071053EA" w:rsidR="00713915" w:rsidRDefault="00713915" w:rsidP="00713915">
      <w:pPr>
        <w:pStyle w:val="Opsommingnummers1"/>
      </w:pPr>
      <w:r>
        <w:rPr>
          <w:b/>
          <w:bCs/>
        </w:rPr>
        <w:t>WijzigBijlage</w:t>
      </w:r>
      <w:r w:rsidRPr="00363D5A">
        <w:t>:</w:t>
      </w:r>
      <w:r>
        <w:t xml:space="preserve"> het element waarin óf de inhoud van de initiële Regeling staat óf de wijzigingen die het Besluit aanbrengt in de bestaande versie van de Regeling.</w:t>
      </w:r>
      <w:r w:rsidRPr="004D2D0B">
        <w:t xml:space="preserve"> </w:t>
      </w:r>
      <w:r>
        <w:t>De WijzigBijlage bevat de inhoud van de (wijziging van de) Regeling. Een WijzigBijlage heeft dus een heel andere functie dan een (gewone) Bijlage.</w:t>
      </w:r>
      <w:r>
        <w:br/>
        <w:t xml:space="preserve">De WijzigBijlage moet worden voorzien van een Kop. Een voorbeeld van deze Kop: ‘Bijlage I bij artikel I.’ Het artikel waarnaar wordt verwezen is het WijzigArtikel in het Lichaam van het Besluit. Na de Kop moet een keuze worden gemaakt tussen WijzigBijlage/RegelingVrijetekst en WijzigBijlage/RegelingMutatie. </w:t>
      </w:r>
      <w:r>
        <w:br/>
      </w:r>
      <w:r w:rsidRPr="00DE4CA4">
        <w:rPr>
          <w:i/>
          <w:iCs/>
        </w:rPr>
        <w:t>WijzigBijlage/Regeling</w:t>
      </w:r>
      <w:r w:rsidRPr="00530963">
        <w:rPr>
          <w:i/>
          <w:iCs/>
        </w:rPr>
        <w:t>Vrijetekst</w:t>
      </w:r>
      <w:r>
        <w:t xml:space="preserve"> wordt gekozen wanneer een bevoegd gezag met het besluit een nieuwe, initiële, regeling instelt. Een voorbeeld is het instellen van een volledig nieuwe omgevingsvisie. De </w:t>
      </w:r>
      <w:r w:rsidRPr="000608DC">
        <w:t>WijzigBijlage/Regeling</w:t>
      </w:r>
      <w:r w:rsidRPr="00530963">
        <w:t>Vrijetekst</w:t>
      </w:r>
      <w:r>
        <w:t xml:space="preserve"> bevat de volledige Regeling, oftewel de inhoud, van het omgevingsdocument. </w:t>
      </w:r>
      <w:r w:rsidRPr="001E22E4">
        <w:t xml:space="preserve">Dit onderdeel </w:t>
      </w:r>
      <w:r>
        <w:t>moet voldoen aan de specificaties</w:t>
      </w:r>
      <w:r w:rsidRPr="001E22E4">
        <w:t xml:space="preserve"> </w:t>
      </w:r>
      <w:r>
        <w:t xml:space="preserve">voor </w:t>
      </w:r>
      <w:r w:rsidRPr="000A43AF">
        <w:t>Regeling</w:t>
      </w:r>
      <w:r w:rsidRPr="00D32634">
        <w:t>Vrijetekst</w:t>
      </w:r>
      <w:r w:rsidRPr="000A43AF">
        <w:t xml:space="preserve"> </w:t>
      </w:r>
      <w:r>
        <w:t xml:space="preserve">die in </w:t>
      </w:r>
      <w:r w:rsidRPr="001E22E4">
        <w:t xml:space="preserve">paragraaf </w:t>
      </w:r>
      <w:r w:rsidRPr="00EF065D">
        <w:rPr>
          <w:rStyle w:val="Verwijzing"/>
        </w:rPr>
        <w:fldChar w:fldCharType="begin"/>
      </w:r>
      <w:r w:rsidRPr="00EF065D">
        <w:rPr>
          <w:rStyle w:val="Verwijzing"/>
        </w:rPr>
        <w:instrText xml:space="preserve"> REF _Ref_3051bec20fed09090323976106b4bedc_1 \r \h </w:instrText>
      </w:r>
      <w:r w:rsidRPr="00EF065D">
        <w:rPr>
          <w:rStyle w:val="Verwijzing"/>
        </w:rPr>
      </w:r>
      <w:r w:rsidRPr="00EF065D">
        <w:rPr>
          <w:rStyle w:val="Verwijzing"/>
        </w:rPr>
        <w:fldChar w:fldCharType="separate"/>
      </w:r>
      <w:r w:rsidR="00D90108" w:rsidRPr="00EF065D">
        <w:rPr>
          <w:rStyle w:val="Verwijzing"/>
        </w:rPr>
        <w:t>4.4.3</w:t>
      </w:r>
      <w:r w:rsidRPr="00EF065D">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voor de Vrijetekst</w:t>
      </w:r>
      <w:r w:rsidRPr="003C1FA1">
        <w:t xml:space="preserve">structuur </w:t>
      </w:r>
      <w:r>
        <w:t xml:space="preserve">die </w:t>
      </w:r>
      <w:r w:rsidRPr="001E22E4">
        <w:t xml:space="preserve">zijn beschreven in paragraaf </w:t>
      </w:r>
      <w:r w:rsidRPr="00EF065D">
        <w:rPr>
          <w:rStyle w:val="Verwijzing"/>
        </w:rPr>
        <w:fldChar w:fldCharType="begin"/>
      </w:r>
      <w:r w:rsidRPr="00EF065D">
        <w:rPr>
          <w:rStyle w:val="Verwijzing"/>
        </w:rPr>
        <w:instrText xml:space="preserve"> REF _Ref_9c2c0953ad5bb5277dfc1cacb1f267c1_2 \r \h </w:instrText>
      </w:r>
      <w:r w:rsidRPr="00EF065D">
        <w:rPr>
          <w:rStyle w:val="Verwijzing"/>
        </w:rPr>
      </w:r>
      <w:r w:rsidRPr="00EF065D">
        <w:rPr>
          <w:rStyle w:val="Verwijzing"/>
        </w:rPr>
        <w:fldChar w:fldCharType="separate"/>
      </w:r>
      <w:r w:rsidR="00D90108" w:rsidRPr="00EF065D">
        <w:rPr>
          <w:rStyle w:val="Verwijzing"/>
        </w:rPr>
        <w:t>5.2.2.2</w:t>
      </w:r>
      <w:r w:rsidRPr="00EF065D">
        <w:rPr>
          <w:rStyle w:val="Verwijzing"/>
        </w:rPr>
        <w:fldChar w:fldCharType="end"/>
      </w:r>
      <w:r w:rsidRPr="001E22E4">
        <w:t xml:space="preserve">. Dit is ook het onderdeel dat wordt geannoteerd met IMOW-objecten. Dit is beschreven in hoofdstuk </w:t>
      </w:r>
      <w:r w:rsidR="008233DC" w:rsidRPr="00EF065D">
        <w:rPr>
          <w:rStyle w:val="Verwijzing"/>
        </w:rPr>
        <w:fldChar w:fldCharType="begin"/>
      </w:r>
      <w:r w:rsidR="008233DC" w:rsidRPr="00EF065D">
        <w:rPr>
          <w:rStyle w:val="Verwijzing"/>
        </w:rPr>
        <w:instrText xml:space="preserve"> REF _Ref_e25eb2d38c8206df62dff5defc49ca5b_3 \r \h </w:instrText>
      </w:r>
      <w:r w:rsidR="008233DC" w:rsidRPr="00EF065D">
        <w:rPr>
          <w:rStyle w:val="Verwijzing"/>
        </w:rPr>
      </w:r>
      <w:r w:rsidR="008233DC" w:rsidRPr="00EF065D">
        <w:rPr>
          <w:rStyle w:val="Verwijzing"/>
        </w:rPr>
        <w:fldChar w:fldCharType="separate"/>
      </w:r>
      <w:r w:rsidR="00D90108" w:rsidRPr="00EF065D">
        <w:rPr>
          <w:rStyle w:val="Verwijzing"/>
        </w:rPr>
        <w:t>7</w:t>
      </w:r>
      <w:r w:rsidR="008233DC" w:rsidRPr="00EF065D">
        <w:rPr>
          <w:rStyle w:val="Verwijzing"/>
        </w:rPr>
        <w:fldChar w:fldCharType="end"/>
      </w:r>
      <w:r w:rsidRPr="001E22E4">
        <w:t>.</w:t>
      </w:r>
      <w:r>
        <w:br/>
      </w:r>
      <w:r w:rsidRPr="00E65A08">
        <w:rPr>
          <w:i/>
          <w:iCs/>
        </w:rPr>
        <w:t>WijzigBijlage/RegelingMutatie</w:t>
      </w:r>
      <w:r w:rsidRPr="001C38C1">
        <w:t xml:space="preserve"> </w:t>
      </w:r>
      <w:r>
        <w:t xml:space="preserve">wordt gekozen wanneer het bevoegd gezag </w:t>
      </w:r>
      <w:r w:rsidRPr="00DE4CA4">
        <w:t xml:space="preserve">een wijzigingsbesluit </w:t>
      </w:r>
      <w:r>
        <w:t xml:space="preserve">neemt: een besluit dat een bestaande versie van de Regeling wijzigt. De RegelingMutatie </w:t>
      </w:r>
      <w:r w:rsidRPr="00A13A2F">
        <w:t xml:space="preserve">bevat de wijzigingen van een RegelingVersie naar een nieuwe RegelingVersie in </w:t>
      </w:r>
      <w:r>
        <w:t>een was-</w:t>
      </w:r>
      <w:r w:rsidRPr="00A13A2F">
        <w:t>wordt</w:t>
      </w:r>
      <w:r>
        <w:t>- oftewel renvooiweergave</w:t>
      </w:r>
      <w:r w:rsidRPr="00A13A2F">
        <w:t>.</w:t>
      </w:r>
      <w:r>
        <w:t xml:space="preserve"> Per te wijzigen onderdeel van de RegelingVersie wordt aangegeven of het wordt toegevoegd, vervangen, verwijderd of dat een Kop wordt gewijzigd. Onderdelen van de RegelingVersie die niet gewijzigd worden, worden niet opgenomen in de RegelingMutatie.</w:t>
      </w:r>
      <w:r>
        <w:br/>
      </w:r>
      <w:r w:rsidRPr="009D125B">
        <w:t xml:space="preserve">Er wordt bijvoorbeeld aangegeven welke </w:t>
      </w:r>
      <w:r>
        <w:t>tekstgedeelten</w:t>
      </w:r>
      <w:r w:rsidRPr="009D125B">
        <w:t xml:space="preserve"> en/of </w:t>
      </w:r>
      <w:r w:rsidR="00D44198">
        <w:t>GIO’s</w:t>
      </w:r>
      <w:r w:rsidRPr="009D125B">
        <w:t xml:space="preserve"> geheel of gedeeltelijk worden toegevoegd, geschrapt, gewijzigd of vervangen door andere. Renvooiweergave </w:t>
      </w:r>
      <w:r w:rsidRPr="009D125B">
        <w:lastRenderedPageBreak/>
        <w:t>betekent dat met visuele middelen wordt duidelijk gemaakt wat wordt toegevoegd of geschrapt.</w:t>
      </w:r>
    </w:p>
    <w:p w14:paraId="1E0DE8A7" w14:textId="697FF913" w:rsidR="00713915" w:rsidRDefault="00713915" w:rsidP="00713915">
      <w:pPr>
        <w:pStyle w:val="Opsommingnummers1"/>
      </w:pPr>
      <w:r>
        <w:rPr>
          <w:b/>
          <w:bCs/>
        </w:rPr>
        <w:t>Bijlage</w:t>
      </w:r>
      <w:r w:rsidRPr="00782819">
        <w:t>:</w:t>
      </w:r>
      <w:r>
        <w:t xml:space="preserve"> het gaat hier om een Bijlage bij het Besluit; een bijlage die het nemen van het besluit onderbouwt. Er kunnen zoveel bijlagen bij het Besluit worden gevoegd als nodig is. Voorbeelden van dit soort bijlagen zijn een milieueffectrapportage en een participatie- of inspraakverslag. Bijlagen bij het Besluit worden alleen bekendgemaakt en niet geconsolideerd. Deze bijlagen zijn dus wel </w:t>
      </w:r>
      <w:r w:rsidRPr="00414D2C">
        <w:t xml:space="preserve">te vinden </w:t>
      </w:r>
      <w:r>
        <w:t xml:space="preserve">op officielebekendmakingen.nl, maar niet in de regelingenbank </w:t>
      </w:r>
      <w:r w:rsidRPr="009D0FD4">
        <w:t xml:space="preserve">op overheid.nl </w:t>
      </w:r>
      <w:r>
        <w:t>e</w:t>
      </w:r>
      <w:r w:rsidRPr="009D0FD4">
        <w:t xml:space="preserve">n </w:t>
      </w:r>
      <w:r>
        <w:t xml:space="preserve">niet </w:t>
      </w:r>
      <w:r w:rsidRPr="009D0FD4">
        <w:t>in DSO-LV</w:t>
      </w:r>
      <w:r>
        <w:t>.</w:t>
      </w:r>
      <w:r>
        <w:br/>
        <w:t>Bijlagen worden gepubliceerd als onderdeel van de tekst in STOP-XML of als document-informatieobject.</w:t>
      </w:r>
      <w:r w:rsidRPr="00BE1B10">
        <w:t xml:space="preserve"> </w:t>
      </w:r>
      <w:r>
        <w:t xml:space="preserve">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sidRPr="00EF065D">
        <w:rPr>
          <w:rStyle w:val="Verwijzing"/>
        </w:rPr>
        <w:fldChar w:fldCharType="begin"/>
      </w:r>
      <w:r w:rsidRPr="00EF065D">
        <w:rPr>
          <w:rStyle w:val="Verwijzing"/>
        </w:rPr>
        <w:instrText xml:space="preserve"> REF _Ref_9c2c0953ad5bb5277dfc1cacb1f267c1_2 \r \h </w:instrText>
      </w:r>
      <w:r w:rsidRPr="00EF065D">
        <w:rPr>
          <w:rStyle w:val="Verwijzing"/>
        </w:rPr>
      </w:r>
      <w:r w:rsidRPr="00EF065D">
        <w:rPr>
          <w:rStyle w:val="Verwijzing"/>
        </w:rPr>
        <w:fldChar w:fldCharType="separate"/>
      </w:r>
      <w:r w:rsidR="00D90108" w:rsidRPr="00EF065D">
        <w:rPr>
          <w:rStyle w:val="Verwijzing"/>
        </w:rPr>
        <w:t>5.2.2.2</w:t>
      </w:r>
      <w:r w:rsidRPr="00EF065D">
        <w:rPr>
          <w:rStyle w:val="Verwijzing"/>
        </w:rPr>
        <w:fldChar w:fldCharType="end"/>
      </w:r>
      <w:r>
        <w:t xml:space="preserve">. Een bijlage die niet in XML via het STOP-model gecodeerd kan worden, wordt gepubliceerd als document-informatieobject, (vooralsnog) in PDF-formaat. Een beschrijving van beide publicatiemogelijkheden voor bijlagen staat in paragraaf </w:t>
      </w:r>
      <w:r w:rsidRPr="00EF065D">
        <w:rPr>
          <w:rStyle w:val="Verwijzing"/>
        </w:rPr>
        <w:fldChar w:fldCharType="begin"/>
      </w:r>
      <w:r w:rsidRPr="00EF065D">
        <w:rPr>
          <w:rStyle w:val="Verwijzing"/>
        </w:rPr>
        <w:instrText xml:space="preserve"> REF _Ref_fab369464ffdb76801f7c98aceb78e50_1 \r \h </w:instrText>
      </w:r>
      <w:r w:rsidRPr="00EF065D">
        <w:rPr>
          <w:rStyle w:val="Verwijzing"/>
        </w:rPr>
      </w:r>
      <w:r w:rsidRPr="00EF065D">
        <w:rPr>
          <w:rStyle w:val="Verwijzing"/>
        </w:rPr>
        <w:fldChar w:fldCharType="separate"/>
      </w:r>
      <w:r w:rsidR="00D90108" w:rsidRPr="00EF065D">
        <w:rPr>
          <w:rStyle w:val="Verwijzing"/>
        </w:rPr>
        <w:t>5.4</w:t>
      </w:r>
      <w:r w:rsidRPr="00EF065D">
        <w:rPr>
          <w:rStyle w:val="Verwijzing"/>
        </w:rPr>
        <w:fldChar w:fldCharType="end"/>
      </w:r>
      <w:r>
        <w:t>. Een Bijlage wordt niet geannoteerd met IMOW-objecten. Een Bijlage kan worden afgesloten met het element Sluiting. Van die mogelijkheid zal naar verwachting niet vaak gebruik gemaakt worden.</w:t>
      </w:r>
    </w:p>
    <w:p w14:paraId="16A2FF00" w14:textId="5C0904C8" w:rsidR="00713915" w:rsidRDefault="00713915" w:rsidP="00713915">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9A0C9F">
        <w:t xml:space="preserve">Deze toelichting is onder andere vergelijkbaar met het voorstel-document waarmee het dagelijks bestuur van gemeente, provincie of waterschap een onderbouwing geeft voor het voorgestelde besluit dat zij aan het algemeen bestuur voorleggen. </w:t>
      </w:r>
      <w:r>
        <w:t>STOP maakt het mogelijk om een Toelichting onder te verdelen in een algemene toelichting en een artikelsgewijze toelichting.</w:t>
      </w:r>
      <w:r w:rsidRPr="009A0C9F">
        <w:t xml:space="preserve"> Dat zo’n onderverdeling in een toelichting op het </w:t>
      </w:r>
      <w:r w:rsidRPr="009A0C9F">
        <w:rPr>
          <w:i/>
          <w:iCs/>
        </w:rPr>
        <w:t>besluit</w:t>
      </w:r>
      <w:r w:rsidRPr="009A0C9F">
        <w:t xml:space="preserve"> tot vaststelling of wijziging van een omgevingsdocument voorkomt, ligt niet erg voor de hand. Daarom wordt deze mogelijkheid hier niet verder besproken. Mocht dat onderscheid toch wenselijk zijn, dan wordt verwezen naar paragraaf </w:t>
      </w:r>
      <w:r w:rsidRPr="00EF065D">
        <w:rPr>
          <w:rStyle w:val="Verwijzing"/>
        </w:rPr>
        <w:fldChar w:fldCharType="begin"/>
      </w:r>
      <w:r w:rsidRPr="00EF065D">
        <w:rPr>
          <w:rStyle w:val="Verwijzing"/>
        </w:rPr>
        <w:instrText xml:space="preserve"> REF _Ref_2ac57e6e25245b78696d829996f57087_1 \r \h </w:instrText>
      </w:r>
      <w:r w:rsidRPr="00EF065D">
        <w:rPr>
          <w:rStyle w:val="Verwijzing"/>
        </w:rPr>
      </w:r>
      <w:r w:rsidRPr="00EF065D">
        <w:rPr>
          <w:rStyle w:val="Verwijzing"/>
        </w:rPr>
        <w:fldChar w:fldCharType="separate"/>
      </w:r>
      <w:r w:rsidR="00D90108" w:rsidRPr="00EF065D">
        <w:rPr>
          <w:rStyle w:val="Verwijzing"/>
        </w:rPr>
        <w:t>4.4.3.2</w:t>
      </w:r>
      <w:r w:rsidRPr="00EF065D">
        <w:rPr>
          <w:rStyle w:val="Verwijzing"/>
        </w:rPr>
        <w:fldChar w:fldCharType="end"/>
      </w:r>
      <w:r w:rsidRPr="009A0C9F">
        <w:t xml:space="preserve">, waarin het element Toelichting bij de Regeling wordt besproken. De daadwerkelijke inhoud van een Toelichting staat in een of meer Divisieteksten, die desgewenst hiërarchisch kunnen worden gestructureerd in Divisies. Deze elementen van de Vrijetekststructuur en hun specificaties zijn beschreven in paragraaf </w:t>
      </w:r>
      <w:r w:rsidRPr="00EF065D">
        <w:rPr>
          <w:rStyle w:val="Verwijzing"/>
        </w:rPr>
        <w:fldChar w:fldCharType="begin"/>
      </w:r>
      <w:r w:rsidRPr="00EF065D">
        <w:rPr>
          <w:rStyle w:val="Verwijzing"/>
        </w:rPr>
        <w:instrText xml:space="preserve"> REF _Ref_9c2c0953ad5bb5277dfc1cacb1f267c1_2 \r \h  \* MERGEFORMAT </w:instrText>
      </w:r>
      <w:r w:rsidRPr="00EF065D">
        <w:rPr>
          <w:rStyle w:val="Verwijzing"/>
        </w:rPr>
      </w:r>
      <w:r w:rsidRPr="00EF065D">
        <w:rPr>
          <w:rStyle w:val="Verwijzing"/>
        </w:rPr>
        <w:fldChar w:fldCharType="separate"/>
      </w:r>
      <w:r w:rsidR="00D90108" w:rsidRPr="00EF065D">
        <w:rPr>
          <w:rStyle w:val="Verwijzing"/>
        </w:rPr>
        <w:t>5.2.2.2</w:t>
      </w:r>
      <w:r w:rsidRPr="00EF065D">
        <w:rPr>
          <w:rStyle w:val="Verwijzing"/>
        </w:rPr>
        <w:fldChar w:fldCharType="end"/>
      </w:r>
      <w:r w:rsidRPr="009A0C9F">
        <w:t>.</w:t>
      </w:r>
      <w:r>
        <w:t xml:space="preserve"> </w:t>
      </w:r>
      <w:r w:rsidRPr="00200984">
        <w:t xml:space="preserve"> </w:t>
      </w:r>
      <w:r w:rsidRPr="00CB735F">
        <w:t xml:space="preserve">Een </w:t>
      </w:r>
      <w:r>
        <w:t>Toelichting</w:t>
      </w:r>
      <w:r w:rsidRPr="00CB735F">
        <w:t xml:space="preserve"> wordt niet geannoteerd met IMOW-objecten.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 op overheid.nl en niet in DSO-LV.</w:t>
      </w:r>
    </w:p>
    <w:p w14:paraId="061D5C8C" w14:textId="4DBE306E" w:rsidR="00713915" w:rsidRDefault="00713915" w:rsidP="00713915">
      <w:pPr>
        <w:pStyle w:val="Opsommingnummers1"/>
      </w:pPr>
      <w:r w:rsidRPr="00CB735F">
        <w:rPr>
          <w:b/>
          <w:bCs/>
        </w:rPr>
        <w:t>ArtikelgewijzeToelichting</w:t>
      </w:r>
      <w:r w:rsidRPr="00782819">
        <w:t>:</w:t>
      </w:r>
      <w:r>
        <w:t xml:space="preserve"> </w:t>
      </w:r>
      <w:r w:rsidRPr="00FF6452">
        <w:t xml:space="preserve">het gaat hier om een </w:t>
      </w:r>
      <w:r>
        <w:t>ArtikelgewijzeToelichting</w:t>
      </w:r>
      <w:r w:rsidRPr="00FF6452">
        <w:t xml:space="preserve"> bij het Besluit</w:t>
      </w:r>
      <w:r>
        <w:t xml:space="preserve">, dus een toelichting op de Artikelen en Wijzigartikelen in het Lichaam van het Besluit. STOP maakt het mogelijk om een </w:t>
      </w:r>
      <w:r w:rsidRPr="00064111">
        <w:t>Artikelgewijze</w:t>
      </w:r>
      <w:r>
        <w:t xml:space="preserve">Toelichting bij het Besluit te voegen. Het ligt echter minder voor de hand om dat te doen bij een besluit tot vaststelling of wijziging van een omgevingsdocument. Daarom zijn in de norm in paragraaf </w:t>
      </w:r>
      <w:r w:rsidRPr="00EF065D">
        <w:rPr>
          <w:rStyle w:val="Verwijzing"/>
        </w:rPr>
        <w:fldChar w:fldCharType="begin"/>
      </w:r>
      <w:r w:rsidRPr="00EF065D">
        <w:rPr>
          <w:rStyle w:val="Verwijzing"/>
        </w:rPr>
        <w:instrText xml:space="preserve"> REF _Ref_794988e75085ca71597085fdec6930ac_4 \r \h </w:instrText>
      </w:r>
      <w:r w:rsidRPr="00EF065D">
        <w:rPr>
          <w:rStyle w:val="Verwijzing"/>
        </w:rPr>
      </w:r>
      <w:r w:rsidRPr="00EF065D">
        <w:rPr>
          <w:rStyle w:val="Verwijzing"/>
        </w:rPr>
        <w:fldChar w:fldCharType="separate"/>
      </w:r>
      <w:r w:rsidR="00D90108" w:rsidRPr="00EF065D">
        <w:rPr>
          <w:rStyle w:val="Verwijzing"/>
        </w:rPr>
        <w:t>4.4.2.1</w:t>
      </w:r>
      <w:r w:rsidRPr="00EF065D">
        <w:rPr>
          <w:rStyle w:val="Verwijzing"/>
        </w:rPr>
        <w:fldChar w:fldCharType="end"/>
      </w:r>
      <w:r>
        <w:t xml:space="preserve"> de subelementen van de </w:t>
      </w:r>
      <w:r w:rsidRPr="00CD7932">
        <w:t>Artikelgewijze</w:t>
      </w:r>
      <w:r>
        <w:t xml:space="preserve">Toelichting niet opgenomen en wordt er in deze paragraaf geen nadere toelichting op gegeven. Voor het geval dat het toch wenselijk is om een </w:t>
      </w:r>
      <w:r w:rsidRPr="00CD7932">
        <w:t>Artikelgewijze</w:t>
      </w:r>
      <w:r w:rsidRPr="000A49D5">
        <w:t>Toelichting bij het Besluit te voegen</w:t>
      </w:r>
      <w:r>
        <w:t xml:space="preserve">, wordt verwezen naar paragraaf </w:t>
      </w:r>
      <w:r w:rsidRPr="00EF065D">
        <w:rPr>
          <w:rStyle w:val="Verwijzing"/>
        </w:rPr>
        <w:fldChar w:fldCharType="begin"/>
      </w:r>
      <w:r w:rsidRPr="00EF065D">
        <w:rPr>
          <w:rStyle w:val="Verwijzing"/>
        </w:rPr>
        <w:instrText xml:space="preserve"> REF _Ref_3051bec20fed09090323976106b4bedc_1 \r \h </w:instrText>
      </w:r>
      <w:r w:rsidRPr="00EF065D">
        <w:rPr>
          <w:rStyle w:val="Verwijzing"/>
        </w:rPr>
      </w:r>
      <w:r w:rsidRPr="00EF065D">
        <w:rPr>
          <w:rStyle w:val="Verwijzing"/>
        </w:rPr>
        <w:fldChar w:fldCharType="separate"/>
      </w:r>
      <w:r w:rsidR="00D90108" w:rsidRPr="00EF065D">
        <w:rPr>
          <w:rStyle w:val="Verwijzing"/>
        </w:rPr>
        <w:t>4.4.3</w:t>
      </w:r>
      <w:r w:rsidRPr="00EF065D">
        <w:rPr>
          <w:rStyle w:val="Verwijzing"/>
        </w:rPr>
        <w:fldChar w:fldCharType="end"/>
      </w:r>
      <w:r>
        <w:t xml:space="preserve"> waarin voor de Regeling </w:t>
      </w:r>
      <w:r w:rsidRPr="00064111">
        <w:t xml:space="preserve">het element </w:t>
      </w:r>
      <w:r w:rsidRPr="00CD7932">
        <w:t>Artikelgewijze</w:t>
      </w:r>
      <w:r w:rsidRPr="00064111">
        <w:t>Toelichting</w:t>
      </w:r>
      <w:r>
        <w:t xml:space="preserve"> is gespecificeerd en toegelicht. </w:t>
      </w:r>
      <w:r w:rsidRPr="005B7526">
        <w:t xml:space="preserve">Die specificaties gelden ook voor de ArtikelgewijzeToelichting bij het Besluit. </w:t>
      </w:r>
      <w:r w:rsidRPr="00CB735F">
        <w:t>Een ArtikelgewijzeToelichting wordt niet geannoteerd met IMOW-objecten.</w:t>
      </w:r>
      <w:r w:rsidRPr="00465BB8">
        <w:t xml:space="preserve"> Een </w:t>
      </w:r>
      <w:r>
        <w:t>Artikelgewijze</w:t>
      </w:r>
      <w:r w:rsidRPr="00465BB8">
        <w:t xml:space="preserve">Toelichting op het Besluit wordt alleen bekendgemaakt en niet geconsolideerd. Deze </w:t>
      </w:r>
      <w:r w:rsidRPr="00C6405A">
        <w:t>Artikelgewijze</w:t>
      </w:r>
      <w:r w:rsidRPr="00465BB8">
        <w:t>Toelichting is dus wel te vinden op officielebekendmakingen.nl, maar niet in de regelingenbank op overheid.nl en niet in DSO-LV.</w:t>
      </w:r>
    </w:p>
    <w:p w14:paraId="2F742D85" w14:textId="7BD9FE34" w:rsidR="00713915" w:rsidRDefault="00713915" w:rsidP="00713915">
      <w:pPr>
        <w:pStyle w:val="Opsommingnummers1"/>
      </w:pPr>
      <w:r>
        <w:rPr>
          <w:b/>
          <w:bCs/>
        </w:rPr>
        <w:lastRenderedPageBreak/>
        <w:t>Motivering</w:t>
      </w:r>
      <w:r w:rsidRPr="00782819">
        <w:t>:</w:t>
      </w:r>
      <w:r>
        <w:t xml:space="preserve"> </w:t>
      </w:r>
      <w:r w:rsidRPr="00FF0202">
        <w:t xml:space="preserve">dit is de motivering oftewel de inhoudelijke onderbouwing van het Besluit. In de motivering </w:t>
      </w:r>
      <w:r>
        <w:t xml:space="preserve">kan bijvoorbeeld </w:t>
      </w:r>
      <w:r w:rsidRPr="00FF0202">
        <w:t>word</w:t>
      </w:r>
      <w:r>
        <w:t>en</w:t>
      </w:r>
      <w:r w:rsidRPr="00FF0202">
        <w:t xml:space="preserve"> aangegeven op welke wijze gevolg is gegeven aan de toepasselijke instructieregels en instructies van provincie en Rijk</w:t>
      </w:r>
      <w:r>
        <w:t xml:space="preserve"> </w:t>
      </w:r>
      <w:r w:rsidRPr="003514F3">
        <w:t>en kan worden verwezen naar relevant beleid van het eigen dan wel een ander bevoegd gezag</w:t>
      </w:r>
      <w:r w:rsidRPr="00FF0202">
        <w:t xml:space="preserve">. Ook kan worden gemotiveerd om welke redenen het besluit bijdraagt aan het bereiken van de doelen van de Omgevingswet. In het geval van een wijzigingsbesluit wordt in dit deel onder andere beschreven op welke onderdelen </w:t>
      </w:r>
      <w:r w:rsidRPr="007B60F8">
        <w:fldChar w:fldCharType="begin"/>
      </w:r>
      <w:r w:rsidRPr="007B60F8">
        <w:instrText>DOCVARIABLE ID01+</w:instrText>
      </w:r>
      <w:r w:rsidRPr="007B60F8">
        <w:fldChar w:fldCharType="separate"/>
      </w:r>
      <w:r w:rsidR="00D90108">
        <w:t>de basistekst</w:t>
      </w:r>
      <w:r w:rsidRPr="007B60F8">
        <w:fldChar w:fldCharType="end"/>
      </w:r>
      <w:r w:rsidRPr="00FF0202">
        <w:t xml:space="preserve"> wordt aangepast en waarom. </w:t>
      </w:r>
      <w:r>
        <w:t>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Pr="00EF065D">
        <w:rPr>
          <w:rStyle w:val="Verwijzing"/>
        </w:rPr>
        <w:fldChar w:fldCharType="begin"/>
      </w:r>
      <w:r w:rsidRPr="00EF065D">
        <w:rPr>
          <w:rStyle w:val="Verwijzing"/>
        </w:rPr>
        <w:instrText xml:space="preserve"> REF _Ref_9c2c0953ad5bb5277dfc1cacb1f267c1_2 \r \h </w:instrText>
      </w:r>
      <w:r w:rsidRPr="00EF065D">
        <w:rPr>
          <w:rStyle w:val="Verwijzing"/>
        </w:rPr>
      </w:r>
      <w:r w:rsidRPr="00EF065D">
        <w:rPr>
          <w:rStyle w:val="Verwijzing"/>
        </w:rPr>
        <w:fldChar w:fldCharType="separate"/>
      </w:r>
      <w:r w:rsidR="00D90108" w:rsidRPr="00EF065D">
        <w:rPr>
          <w:rStyle w:val="Verwijzing"/>
        </w:rPr>
        <w:t>5.2.2.2</w:t>
      </w:r>
      <w:r w:rsidRPr="00EF065D">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D468DD">
        <w:t>Ter ondersteuning van de motivering kunnen een of meer Bijlagen, bijvoorbeeld in de vorm van bijlagen met onderzoeksgegevens en bescheiden,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IMOW-objecten. </w:t>
      </w:r>
      <w:r>
        <w:t xml:space="preserve">Een Motivering wordt alleen bekendgemaakt en niet geconsolideerd. De Motivering </w:t>
      </w:r>
      <w:r w:rsidRPr="008B4CCD">
        <w:t>is dus wel te vinden op officielebekendmakingen.nl, maar niet in de regelingenbank op overheid.nl en niet in DSO-LV.</w:t>
      </w:r>
    </w:p>
    <w:p w14:paraId="170305CF" w14:textId="39C1C835" w:rsidR="00713915" w:rsidRDefault="00713915" w:rsidP="00713915">
      <w:pPr>
        <w:pStyle w:val="Opsommingnummers1"/>
      </w:pPr>
      <w:r>
        <w:rPr>
          <w:b/>
          <w:bCs/>
        </w:rPr>
        <w:t>Inhoudsopgave</w:t>
      </w:r>
      <w:r w:rsidRPr="00782819">
        <w:t>:</w:t>
      </w:r>
      <w:r>
        <w:t xml:space="preserve"> STOP maakt het mogelijk dat aan een Besluit een Inhoudsopgave wordt toegevoegd. Dat dat bij een omgevingsdocument daadwerkelijk gebeurt, ligt niet voor de hand. Daarom zijn in de norm in paragraaf </w:t>
      </w:r>
      <w:r w:rsidRPr="00EF065D">
        <w:rPr>
          <w:rStyle w:val="Verwijzing"/>
        </w:rPr>
        <w:fldChar w:fldCharType="begin"/>
      </w:r>
      <w:r w:rsidRPr="00EF065D">
        <w:rPr>
          <w:rStyle w:val="Verwijzing"/>
        </w:rPr>
        <w:instrText xml:space="preserve"> REF _Ref_794988e75085ca71597085fdec6930ac_5 \r \h </w:instrText>
      </w:r>
      <w:r w:rsidRPr="00EF065D">
        <w:rPr>
          <w:rStyle w:val="Verwijzing"/>
        </w:rPr>
      </w:r>
      <w:r w:rsidRPr="00EF065D">
        <w:rPr>
          <w:rStyle w:val="Verwijzing"/>
        </w:rPr>
        <w:fldChar w:fldCharType="separate"/>
      </w:r>
      <w:r w:rsidR="00D90108" w:rsidRPr="00EF065D">
        <w:rPr>
          <w:rStyle w:val="Verwijzing"/>
        </w:rPr>
        <w:t>4.4.2.1</w:t>
      </w:r>
      <w:r w:rsidRPr="00EF065D">
        <w:rPr>
          <w:rStyle w:val="Verwijzing"/>
        </w:rPr>
        <w:fldChar w:fldCharType="end"/>
      </w:r>
      <w:r>
        <w:t xml:space="preserve"> de subelementen van de Inhoudsopgave niet opgenomen en wordt dit element niet nader toegelicht.</w:t>
      </w:r>
    </w:p>
    <w:p w14:paraId="6A029C68" w14:textId="77777777" w:rsidR="00713915" w:rsidRDefault="00713915" w:rsidP="00713915"/>
    <w:p w14:paraId="01372331" w14:textId="77777777"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w:t>
      </w:r>
    </w:p>
    <w:p w14:paraId="3B4DC75F" w14:textId="77777777" w:rsidR="00713915" w:rsidRPr="00136169" w:rsidRDefault="00713915" w:rsidP="00713915">
      <w:r w:rsidRPr="00FB1FC8">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