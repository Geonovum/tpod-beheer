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r w:rsidRPr="00F1426F">
        <w:t>Toelichting</w:t>
      </w:r>
      <w:r w:rsidR="00827453" w:rsidRPr="00F1426F">
        <w:t xml:space="preserve"> op de toepassing</w:t>
      </w:r>
    </w:p>
    <w:p w14:paraId="347A2D31" w14:textId="2455B038" w:rsidR="001A0094" w:rsidRPr="00F1426F" w:rsidRDefault="001A0094" w:rsidP="002F7B04">
      <w:r w:rsidRPr="00F1426F">
        <w:t xml:space="preserve">Het </w:t>
      </w:r>
      <w:r w:rsidR="00ED1B61">
        <w:t>OW-object</w:t>
      </w:r>
      <w:r w:rsidRPr="00F1426F">
        <w:t xml:space="preserve"> Locatie </w:t>
      </w:r>
      <w:r w:rsidR="008B670A" w:rsidRPr="00F1426F">
        <w:t xml:space="preserve">geeft aan waar een Juridische regel </w:t>
      </w:r>
      <w:r w:rsidR="00960590" w:rsidRPr="00F1426F">
        <w:t xml:space="preserve">of Tekstdeel </w:t>
      </w:r>
      <w:r w:rsidR="008B670A" w:rsidRPr="00F1426F">
        <w:t xml:space="preserve">en de </w:t>
      </w:r>
      <w:r w:rsidR="003F3858" w:rsidRPr="00F1426F">
        <w:t>domeinspecifieke</w:t>
      </w:r>
      <w:r w:rsidR="003F3858" w:rsidRPr="00F1426F" w:rsidDel="003F3858">
        <w:t xml:space="preserve"> </w:t>
      </w:r>
      <w:r w:rsidR="008B670A" w:rsidRPr="00F1426F">
        <w:t>annotaties Activiteit, Omgevingswaarde</w:t>
      </w:r>
      <w:r w:rsidR="000E1891" w:rsidRPr="00F1426F">
        <w:t>,</w:t>
      </w:r>
      <w:r w:rsidR="008B670A" w:rsidRPr="00F1426F">
        <w:t xml:space="preserve"> Omgevingsnorm</w:t>
      </w:r>
      <w:r w:rsidR="00E56E54" w:rsidRPr="00F1426F">
        <w:t>,</w:t>
      </w:r>
      <w:r w:rsidR="000E1891" w:rsidRPr="00F1426F">
        <w:t xml:space="preserve"> de verschillende typen Gebiedsaanwijzing </w:t>
      </w:r>
      <w:r w:rsidR="00E56E54" w:rsidRPr="00F1426F">
        <w:t xml:space="preserve">en de bijbehorende waarden </w:t>
      </w:r>
      <w:r w:rsidR="008B670A" w:rsidRPr="00F1426F">
        <w:t>van toepassing zijn.</w:t>
      </w:r>
      <w:r w:rsidR="007B1A70" w:rsidRPr="00F1426F">
        <w:t xml:space="preserve"> </w:t>
      </w:r>
      <w:r w:rsidR="004314B8" w:rsidRPr="00F1426F">
        <w:t xml:space="preserve">De optelling van alle Locaties </w:t>
      </w:r>
      <w:r w:rsidR="008B4BB4" w:rsidRPr="00F1426F">
        <w:t xml:space="preserve">van alle Juridische regels </w:t>
      </w:r>
      <w:r w:rsidR="003A1BC8" w:rsidRPr="00F1426F">
        <w:t>in een Regeltekst vormt het werkingsgebied van de Regeltekst</w:t>
      </w:r>
      <w:r w:rsidR="004813FE" w:rsidRPr="00F1426F">
        <w:t>; de optelling van alle Locaties van alle</w:t>
      </w:r>
      <w:r w:rsidR="003A1BC8" w:rsidRPr="00F1426F">
        <w:t xml:space="preserve"> </w:t>
      </w:r>
      <w:r w:rsidR="008B4BB4" w:rsidRPr="00F1426F">
        <w:t xml:space="preserve">Tekstdelen </w:t>
      </w:r>
      <w:r w:rsidR="00A223E9" w:rsidRPr="00F1426F">
        <w:t xml:space="preserve">in een </w:t>
      </w:r>
      <w:r w:rsidR="004314B8" w:rsidRPr="00F1426F">
        <w:t xml:space="preserve">Divisie </w:t>
      </w:r>
      <w:r w:rsidR="00F8389F" w:rsidRPr="00F8389F">
        <w:t xml:space="preserve">of Divisietekst </w:t>
      </w:r>
      <w:r w:rsidR="00A223E9" w:rsidRPr="00F1426F">
        <w:t>vormt het werkingsgebied van</w:t>
      </w:r>
      <w:r w:rsidR="00720394" w:rsidRPr="00F1426F">
        <w:t xml:space="preserve"> </w:t>
      </w:r>
      <w:r w:rsidR="00CB20E9" w:rsidRPr="00F1426F">
        <w:t>de Divisie</w:t>
      </w:r>
      <w:r w:rsidR="00F8389F">
        <w:t xml:space="preserve"> </w:t>
      </w:r>
      <w:r w:rsidR="00F8389F" w:rsidRPr="00F8389F">
        <w:t>of Divisietekst</w:t>
      </w:r>
      <w:r w:rsidR="00C0545B" w:rsidRPr="00F1426F">
        <w:t>.</w:t>
      </w:r>
      <w:r w:rsidR="00795C46" w:rsidRPr="00F1426F">
        <w:t xml:space="preserve"> </w:t>
      </w:r>
      <w:r w:rsidR="007B1A70" w:rsidRPr="00F1426F">
        <w:t xml:space="preserve">Locatie wordt altijd vastgelegd in een </w:t>
      </w:r>
      <w:r w:rsidR="00D44198">
        <w:t>GIO</w:t>
      </w:r>
      <w:r w:rsidR="00DD0963" w:rsidRPr="00F1426F">
        <w:t>.</w:t>
      </w:r>
    </w:p>
    <w:p w14:paraId="3149B34A" w14:textId="4C678656" w:rsidR="0008613F" w:rsidRPr="00F1426F" w:rsidRDefault="0008613F" w:rsidP="002F7B04">
      <w:r w:rsidRPr="00F1426F">
        <w:t xml:space="preserve">Locatie heeft </w:t>
      </w:r>
      <w:r w:rsidR="004D7100" w:rsidRPr="00F1426F">
        <w:t>zes</w:t>
      </w:r>
      <w:r w:rsidRPr="00F1426F">
        <w:t xml:space="preserve"> verschijningsvormen: Gebied</w:t>
      </w:r>
      <w:r w:rsidR="00012436" w:rsidRPr="00F1426F">
        <w:t>,</w:t>
      </w:r>
      <w:r w:rsidRPr="00F1426F">
        <w:t xml:space="preserve"> Gebiedengroep</w:t>
      </w:r>
      <w:r w:rsidR="00012436" w:rsidRPr="00F1426F">
        <w:t>, Lijn, Lijnengroep</w:t>
      </w:r>
      <w:r w:rsidR="00573D3C" w:rsidRPr="00F1426F">
        <w:t>, Punt en Puntengroep</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00883E23" w:rsidRPr="00F1426F">
        <w:t>Gebied</w:t>
      </w:r>
      <w:r w:rsidR="00327124" w:rsidRPr="00F1426F">
        <w:t xml:space="preserve">, </w:t>
      </w:r>
      <w:r w:rsidR="004F5212" w:rsidRPr="00F1426F">
        <w:t xml:space="preserve">de </w:t>
      </w:r>
      <w:r w:rsidR="00883E23" w:rsidRPr="00F1426F">
        <w:t>Lijn</w:t>
      </w:r>
      <w:r w:rsidR="004F5212" w:rsidRPr="00F1426F">
        <w:t xml:space="preserve"> of de </w:t>
      </w:r>
      <w:r w:rsidR="00883E23"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Vlak</w:t>
      </w:r>
      <w:r w:rsidR="00230F75" w:rsidRPr="00F1426F">
        <w:t xml:space="preserve"> en</w:t>
      </w:r>
      <w:r w:rsidRPr="00F1426F">
        <w:t xml:space="preserve"> Multivlak</w:t>
      </w:r>
      <w:r w:rsidR="00AA10F5" w:rsidRPr="00F1426F">
        <w:t xml:space="preserve">. </w:t>
      </w:r>
      <w:r w:rsidRPr="00F1426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Voor het overige is het aan te bevelen om Punt</w:t>
      </w:r>
      <w:r w:rsidR="002B4423" w:rsidRPr="00F1426F">
        <w:t xml:space="preserve"> en Lijn</w:t>
      </w:r>
      <w:r w:rsidRPr="00F1426F">
        <w:t xml:space="preserve"> als Geometrie zoveel mogelijk te vermijden omdat bij raadplegen</w:t>
      </w:r>
      <w:r w:rsidR="001F1076"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Pr="00F1426F"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972FC7" w:rsidRPr="00F1426F">
        <w:t xml:space="preserve">met </w:t>
      </w:r>
      <w:r w:rsidR="00187196" w:rsidRPr="00F1426F">
        <w:t xml:space="preserve">eenzelfde </w:t>
      </w:r>
      <w:r w:rsidR="00972FC7" w:rsidRPr="00F1426F">
        <w:t xml:space="preserve">annotatie oftewel </w:t>
      </w:r>
      <w:r w:rsidR="00ED1B61">
        <w:t>OW-object</w:t>
      </w:r>
      <w:r w:rsidR="00972FC7" w:rsidRPr="00F1426F">
        <w:t xml:space="preserve"> </w:t>
      </w:r>
      <w:r w:rsidR="00C2255E" w:rsidRPr="00F1426F">
        <w:t>als</w:t>
      </w:r>
      <w:r w:rsidR="00187196" w:rsidRPr="00F1426F">
        <w:t xml:space="preserve"> voor </w:t>
      </w:r>
      <w:r w:rsidR="00F21532" w:rsidRPr="00F1426F">
        <w:t xml:space="preserve">Locaties </w:t>
      </w:r>
      <w:r w:rsidR="00646212" w:rsidRPr="00F1426F">
        <w:t xml:space="preserve">met </w:t>
      </w:r>
      <w:r w:rsidR="00187196" w:rsidRPr="00F1426F">
        <w:t xml:space="preserve">verschillende annotaties c.q. </w:t>
      </w:r>
      <w:r w:rsidR="00ED1B61">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E02CA0"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7E0FA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82411" w:rsidRPr="00F1426F">
        <w:t xml:space="preserve"> De figuren </w:t>
      </w:r>
      <w:r w:rsidR="00263289" w:rsidRPr="00F1426F">
        <w:t xml:space="preserve">laten mogelijke </w:t>
      </w:r>
      <w:r w:rsidR="00F82411" w:rsidRPr="00F1426F">
        <w:t>toepassingen in het omgevingsplan</w:t>
      </w:r>
      <w:r w:rsidR="00263289" w:rsidRPr="00F1426F">
        <w:t xml:space="preserve"> zien</w:t>
      </w:r>
      <w:r w:rsidR="00F82411" w:rsidRPr="00F1426F">
        <w:t xml:space="preserve">, maar zijn bedoeld om generiek </w:t>
      </w:r>
      <w:r w:rsidR="00101287" w:rsidRPr="00F1426F">
        <w:t xml:space="preserve">voor omgevingsdocumenten </w:t>
      </w:r>
      <w:r w:rsidR="00F82411" w:rsidRPr="00F1426F">
        <w:t>het principe te illustreren.</w:t>
      </w:r>
    </w:p>
    <w:p w14:paraId="02E237E1" w14:textId="77777777" w:rsidR="0014197E" w:rsidRPr="00F1426F" w:rsidRDefault="0014197E" w:rsidP="002F7B04"/>
    <w:tbl>
      <w:tblPr>
        <w:tblStyle w:val="Tabelraster"/>
        <w:tblW w:w="0" w:type="auto"/>
        <w:tblLook w:val="04A0" w:firstRow="1" w:lastRow="0" w:firstColumn="1" w:lastColumn="0" w:noHBand="0" w:noVBand="1"/>
      </w:tblPr>
      <w:tblGrid>
        <w:gridCol w:w="4247"/>
        <w:gridCol w:w="4247"/>
      </w:tblGrid>
      <w:tr w:rsidR="00E62632" w:rsidRPr="00F1426F" w14:paraId="59E66CA0" w14:textId="77777777" w:rsidTr="00E62632">
        <w:tc>
          <w:tcPr>
            <w:tcW w:w="4247" w:type="dxa"/>
          </w:tcPr>
          <w:p w14:paraId="3C378B01" w14:textId="74E38E5B" w:rsidR="00E62632" w:rsidRPr="00B26823" w:rsidRDefault="2832A50B" w:rsidP="002F7B04">
            <w:pPr>
              <w:pStyle w:val="Figuur"/>
            </w:pPr>
            <w:r w:rsidRPr="00B26823">
              <w:rPr>
                <w:noProof/>
              </w:rPr>
              <w:drawing>
                <wp:inline distT="0" distB="0" distL="0" distR="0" wp14:anchorId="31B9B39C" wp14:editId="6D9CBB10">
                  <wp:extent cx="1798320" cy="1993265"/>
                  <wp:effectExtent l="0" t="0" r="0" b="6985"/>
                  <wp:docPr id="201709473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75">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761D94F1" w:rsidR="00E62632" w:rsidRPr="00B26823" w:rsidRDefault="4FF59E62" w:rsidP="002F7B04">
            <w:pPr>
              <w:pStyle w:val="Figuur"/>
            </w:pPr>
            <w:r w:rsidRPr="00B26823">
              <w:rPr>
                <w:noProof/>
              </w:rPr>
              <w:drawing>
                <wp:inline distT="0" distB="0" distL="0" distR="0" wp14:anchorId="659012D0" wp14:editId="0AE76A73">
                  <wp:extent cx="2121535" cy="2078990"/>
                  <wp:effectExtent l="0" t="0" r="0" b="0"/>
                  <wp:docPr id="166327889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76">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E62632" w:rsidRPr="00F1426F" w14:paraId="57911BF5" w14:textId="77777777" w:rsidTr="00E62632">
        <w:tc>
          <w:tcPr>
            <w:tcW w:w="4247" w:type="dxa"/>
          </w:tcPr>
          <w:p w14:paraId="77E209BE" w14:textId="47EF7431" w:rsidR="00E62632" w:rsidRPr="00F1426F" w:rsidRDefault="006D2464" w:rsidP="002F7B04">
            <w:r w:rsidRPr="00F1426F">
              <w:t xml:space="preserve">Gedeeltelijke stapeling van </w:t>
            </w:r>
            <w:r w:rsidR="00D3194A" w:rsidRPr="00F1426F">
              <w:t>L</w:t>
            </w:r>
            <w:r w:rsidRPr="00F1426F">
              <w:t xml:space="preserve">ocaties van hetzelfde </w:t>
            </w:r>
            <w:r w:rsidR="00ED1B61">
              <w:t>OW-object</w:t>
            </w:r>
            <w:r w:rsidRPr="00F1426F">
              <w:t xml:space="preserve">: de </w:t>
            </w:r>
            <w:r w:rsidR="00980B2B" w:rsidRPr="00F1426F">
              <w:t>L</w:t>
            </w:r>
            <w:r w:rsidRPr="00F1426F">
              <w:t xml:space="preserve">ocaties van 3 verschillende </w:t>
            </w:r>
            <w:r w:rsidR="006215B6" w:rsidRPr="00F1426F">
              <w:t xml:space="preserve">Gebiedsaanwijzingen van het </w:t>
            </w:r>
            <w:r w:rsidR="006215B6" w:rsidRPr="00F1426F">
              <w:lastRenderedPageBreak/>
              <w:t>type F</w:t>
            </w:r>
            <w:r w:rsidRPr="00F1426F">
              <w:t>unctie die gedeeltelijk op dezelfde plek liggen</w:t>
            </w:r>
          </w:p>
        </w:tc>
        <w:tc>
          <w:tcPr>
            <w:tcW w:w="4247" w:type="dxa"/>
          </w:tcPr>
          <w:p w14:paraId="359CB323" w14:textId="4849532B" w:rsidR="00E62632" w:rsidRPr="00F1426F" w:rsidRDefault="00E902F3" w:rsidP="002F7B04">
            <w:r w:rsidRPr="00F1426F">
              <w:lastRenderedPageBreak/>
              <w:t xml:space="preserve">Volledige stapeling van locaties van hetzelfde </w:t>
            </w:r>
            <w:r w:rsidR="00ED1B61">
              <w:t>OW-object</w:t>
            </w:r>
            <w:r w:rsidRPr="00F1426F">
              <w:t xml:space="preserve">: de </w:t>
            </w:r>
            <w:r w:rsidR="00AB5CDF" w:rsidRPr="00F1426F">
              <w:t>Locaties</w:t>
            </w:r>
            <w:r w:rsidRPr="00F1426F">
              <w:t xml:space="preserve"> van 3 verschillende </w:t>
            </w:r>
            <w:r w:rsidR="004F6556" w:rsidRPr="00F1426F">
              <w:t xml:space="preserve">Gebiedsaanwijzingen van het </w:t>
            </w:r>
            <w:r w:rsidR="004F6556" w:rsidRPr="00F1426F">
              <w:lastRenderedPageBreak/>
              <w:t>type F</w:t>
            </w:r>
            <w:r w:rsidRPr="00F1426F">
              <w:t xml:space="preserve">unctie die </w:t>
            </w:r>
            <w:r w:rsidR="004F6556" w:rsidRPr="00F1426F">
              <w:t xml:space="preserve">op </w:t>
            </w:r>
            <w:r w:rsidRPr="00F1426F">
              <w:t>precies dezelfde plek liggen</w:t>
            </w:r>
          </w:p>
        </w:tc>
      </w:tr>
      <w:tr w:rsidR="00E62632" w:rsidRPr="00F1426F" w14:paraId="7864BFB6" w14:textId="77777777" w:rsidTr="00E62632">
        <w:tc>
          <w:tcPr>
            <w:tcW w:w="4247" w:type="dxa"/>
          </w:tcPr>
          <w:p w14:paraId="74EA6276" w14:textId="49F24985" w:rsidR="00E62632" w:rsidRPr="00B26823" w:rsidRDefault="685C2832" w:rsidP="002F7B04">
            <w:pPr>
              <w:pStyle w:val="Figuur"/>
            </w:pPr>
            <w:r w:rsidRPr="00B26823">
              <w:rPr>
                <w:noProof/>
              </w:rPr>
              <w:lastRenderedPageBreak/>
              <w:drawing>
                <wp:inline distT="0" distB="0" distL="0" distR="0" wp14:anchorId="51397CF8" wp14:editId="6F10EEB9">
                  <wp:extent cx="2060575" cy="2170430"/>
                  <wp:effectExtent l="0" t="0" r="0" b="1270"/>
                  <wp:docPr id="3821095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77">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1D6E984E" w:rsidR="00E62632" w:rsidRPr="00B26823" w:rsidRDefault="2E38B529" w:rsidP="002F7B04">
            <w:pPr>
              <w:pStyle w:val="Figuur"/>
            </w:pPr>
            <w:r w:rsidRPr="00B26823">
              <w:rPr>
                <w:noProof/>
              </w:rPr>
              <w:drawing>
                <wp:inline distT="0" distB="0" distL="0" distR="0" wp14:anchorId="264DC6EA" wp14:editId="24661440">
                  <wp:extent cx="2170430" cy="1914525"/>
                  <wp:effectExtent l="0" t="0" r="1270" b="9525"/>
                  <wp:docPr id="470797003"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78">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E62632" w:rsidRPr="00F1426F" w14:paraId="1ED0C5E7" w14:textId="77777777" w:rsidTr="00E62632">
        <w:tc>
          <w:tcPr>
            <w:tcW w:w="4247" w:type="dxa"/>
          </w:tcPr>
          <w:p w14:paraId="4C1BB1C9" w14:textId="40086A85" w:rsidR="00E62632" w:rsidRPr="00F1426F" w:rsidRDefault="00B25634" w:rsidP="002F7B04">
            <w:r w:rsidRPr="00F1426F">
              <w:t xml:space="preserve">Gedeeltelijke stapeling van </w:t>
            </w:r>
            <w:r w:rsidR="00980B2B" w:rsidRPr="00F1426F">
              <w:t>L</w:t>
            </w:r>
            <w:r w:rsidRPr="00F1426F">
              <w:t xml:space="preserve">ocaties van verschillende </w:t>
            </w:r>
            <w:r w:rsidR="00ED1B61">
              <w:t>OW-object</w:t>
            </w:r>
            <w:r w:rsidR="00980B2B" w:rsidRPr="00F1426F">
              <w:t>en</w:t>
            </w:r>
            <w:r w:rsidRPr="00F1426F">
              <w:t xml:space="preserve">: de locaties van </w:t>
            </w:r>
            <w:r w:rsidR="00980B2B" w:rsidRPr="00F1426F">
              <w:t>O</w:t>
            </w:r>
            <w:r w:rsidRPr="00F1426F">
              <w:t xml:space="preserve">mgevingswaarde, </w:t>
            </w:r>
            <w:r w:rsidR="00980B2B" w:rsidRPr="00F1426F">
              <w:t>F</w:t>
            </w:r>
            <w:r w:rsidRPr="00F1426F">
              <w:t xml:space="preserve">unctie en </w:t>
            </w:r>
            <w:r w:rsidR="00980B2B" w:rsidRPr="00F1426F">
              <w:t>A</w:t>
            </w:r>
            <w:r w:rsidRPr="00F1426F">
              <w:t>ctiviteit die gedeeltelijk op dezelfde plek liggen</w:t>
            </w:r>
          </w:p>
        </w:tc>
        <w:tc>
          <w:tcPr>
            <w:tcW w:w="4247" w:type="dxa"/>
          </w:tcPr>
          <w:p w14:paraId="5D8051D8" w14:textId="1DEB3840" w:rsidR="00E62632" w:rsidRPr="00F1426F" w:rsidRDefault="0014197E" w:rsidP="002F7B04">
            <w:r w:rsidRPr="00F1426F">
              <w:t xml:space="preserve">Volledige stapeling van </w:t>
            </w:r>
            <w:r w:rsidR="00015423" w:rsidRPr="00F1426F">
              <w:t>L</w:t>
            </w:r>
            <w:r w:rsidRPr="00F1426F">
              <w:t xml:space="preserve">ocaties van verschillende </w:t>
            </w:r>
            <w:r w:rsidR="00ED1B61">
              <w:t>OW-object</w:t>
            </w:r>
            <w:r w:rsidR="00015423" w:rsidRPr="00F1426F">
              <w:t>en</w:t>
            </w:r>
            <w:r w:rsidRPr="00F1426F">
              <w:t xml:space="preserve">: de </w:t>
            </w:r>
            <w:r w:rsidR="00015423" w:rsidRPr="00F1426F">
              <w:t>L</w:t>
            </w:r>
            <w:r w:rsidRPr="00F1426F">
              <w:t xml:space="preserve">ocaties van </w:t>
            </w:r>
            <w:r w:rsidR="00015423" w:rsidRPr="00F1426F">
              <w:t>O</w:t>
            </w:r>
            <w:r w:rsidRPr="00F1426F">
              <w:t xml:space="preserve">mgevingswaarde, </w:t>
            </w:r>
            <w:r w:rsidR="00015423" w:rsidRPr="00F1426F">
              <w:t>F</w:t>
            </w:r>
            <w:r w:rsidRPr="00F1426F">
              <w:t xml:space="preserve">unctie en </w:t>
            </w:r>
            <w:r w:rsidR="00015423" w:rsidRPr="00F1426F">
              <w:t>A</w:t>
            </w:r>
            <w:r w:rsidRPr="00F1426F">
              <w:t>ctiviteit die precies op dezelfde plek liggen</w:t>
            </w:r>
          </w:p>
        </w:tc>
      </w:tr>
    </w:tbl>
    <w:p w14:paraId="25123B15" w14:textId="26844A4B" w:rsidR="001D5343" w:rsidRPr="00F1426F" w:rsidRDefault="00D45F27"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5" Type="http://schemas.openxmlformats.org/officeDocument/2006/relationships/image" Target="media/image_5d5449c68c0e644591d334fb3786378a.png"/><Relationship Id="rId76" Type="http://schemas.openxmlformats.org/officeDocument/2006/relationships/image" Target="media/image_8c9034e8cc34efbb9cc6d2d9924f9a1b.png"/><Relationship Id="rId77" Type="http://schemas.openxmlformats.org/officeDocument/2006/relationships/image" Target="media/image_910f315b4bd6afe57661510d6dbb14f4.png"/><Relationship Id="rId78"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