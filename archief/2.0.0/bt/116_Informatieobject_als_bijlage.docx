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D756" w14:textId="77777777" w:rsidR="00713915" w:rsidRPr="000E40D3" w:rsidRDefault="00713915" w:rsidP="00713915">
      <w:pPr>
        <w:pStyle w:val="Kop4"/>
      </w:pPr>
      <w:r w:rsidRPr="000E40D3">
        <w:t>Informatieobject als bijlage</w:t>
      </w:r>
    </w:p>
    <w:p w14:paraId="5FF2B756" w14:textId="77777777" w:rsidR="00713915" w:rsidRPr="000E40D3" w:rsidRDefault="00713915" w:rsidP="00713915"/>
    <w:p w14:paraId="7D7047D0" w14:textId="77777777" w:rsidR="00713915" w:rsidRPr="000E40D3" w:rsidRDefault="00713915" w:rsidP="00713915">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577FF424" w14:textId="15FF8708" w:rsidR="00713915" w:rsidRDefault="00713915" w:rsidP="00713915">
      <w:r w:rsidRPr="000E40D3">
        <w:lastRenderedPageBreak/>
        <w:t xml:space="preserve">Naast </w:t>
      </w:r>
      <w:r w:rsidR="009B0C95">
        <w:t>d</w:t>
      </w:r>
      <w:r w:rsidR="00DD199F">
        <w:t>e</w:t>
      </w:r>
      <w:r w:rsidR="009B0C95" w:rsidRPr="000E40D3">
        <w:t xml:space="preserve"> </w:t>
      </w:r>
      <w:r w:rsidR="00D44198">
        <w:t>GIO</w:t>
      </w:r>
      <w:r w:rsidRPr="000E40D3">
        <w:t xml:space="preserve">, </w:t>
      </w:r>
      <w:r w:rsidR="00DD199F">
        <w:t>die</w:t>
      </w:r>
      <w:r w:rsidR="00DD199F" w:rsidRPr="000E40D3">
        <w:t xml:space="preserve"> </w:t>
      </w:r>
      <w:r w:rsidRPr="000E40D3">
        <w:t xml:space="preserve">wordt beschreven in paragraaf </w:t>
      </w:r>
      <w:r w:rsidR="00172933" w:rsidRPr="00EF065D">
        <w:rPr>
          <w:rStyle w:val="Verwijzing"/>
        </w:rPr>
        <w:fldChar w:fldCharType="begin"/>
      </w:r>
      <w:r w:rsidR="00172933" w:rsidRPr="00EF065D">
        <w:rPr>
          <w:rStyle w:val="Verwijzing"/>
        </w:rPr>
        <w:instrText xml:space="preserve"> REF _Ref_4552725304a039aaf2ff4eda6a046b93_1 \n \h </w:instrText>
      </w:r>
      <w:r w:rsidR="00172933" w:rsidRPr="00EF065D">
        <w:rPr>
          <w:rStyle w:val="Verwijzing"/>
        </w:rPr>
      </w:r>
      <w:r w:rsidR="00172933" w:rsidRPr="00EF065D">
        <w:rPr>
          <w:rStyle w:val="Verwijzing"/>
        </w:rPr>
        <w:fldChar w:fldCharType="separate"/>
      </w:r>
      <w:r w:rsidR="00D90108" w:rsidRPr="00EF065D">
        <w:rPr>
          <w:rStyle w:val="Verwijzing"/>
        </w:rPr>
        <w:t>6.1.2.2</w:t>
      </w:r>
      <w:r w:rsidR="00172933" w:rsidRPr="00EF065D">
        <w:rPr>
          <w:rStyle w:val="Verwijzing"/>
        </w:rPr>
        <w:fldChar w:fldCharType="end"/>
      </w:r>
      <w:r w:rsidRPr="000E40D3">
        <w:t>, kent STOP het document-informatieobject, dat wordt gebruikt voor tekstuele bijlagen. Bekende voorbeelden zijn onderzoeksrapportages zoals een bodemrapport en een milieueffectrapport. De bijlage wordt in de vorm van een PDF-</w:t>
      </w:r>
      <w:r>
        <w:t>bestand</w:t>
      </w:r>
      <w:r w:rsidRPr="000E40D3">
        <w:t xml:space="preserve"> met het besluit meegegeven, gemodelleerd als document-informatieobject. Als de bijlage bekendgemaakt en/of geconsolideerd moet worden, moet het PDF-document voldoen aan de eisen van PDF/A-1a of PDF/A-2a. Bij een latere wijziging van het document-informatieobject moet het gehele document worden vervangen. STOP kent namelijk geen voorziening om een document-informatieobject te muteren.</w:t>
      </w:r>
    </w:p>
    <w:p w14:paraId="62C5F366" w14:textId="00EE77E2" w:rsidR="00713915" w:rsidRDefault="00713915" w:rsidP="00713915">
      <w:r>
        <w:t xml:space="preserve">Let op dat een </w:t>
      </w:r>
      <w:r w:rsidRPr="00DD1D34">
        <w:t>document-informatieobject</w:t>
      </w:r>
      <w:r>
        <w:t xml:space="preserve"> precies hetzelfde werkt als een </w:t>
      </w:r>
      <w:r w:rsidR="00D44198">
        <w:t>GIO</w:t>
      </w:r>
      <w:r>
        <w:t xml:space="preserve">. Het wordt geen onderdeel van de tekst van regeling of besluit. In een bijlage </w:t>
      </w:r>
      <w:r w:rsidRPr="007C42E2">
        <w:t xml:space="preserve">Informatieobjecten wordt de naam van de </w:t>
      </w:r>
      <w:r>
        <w:t>bijlage oftewel het document-</w:t>
      </w:r>
      <w:r w:rsidRPr="007C42E2">
        <w:t xml:space="preserve">informatieobject opgenomen op een manier vergelijkbaar met een begrip en zijn definitie: bij wijze van definitie komt achter de </w:t>
      </w:r>
      <w:r w:rsidRPr="00B278DA">
        <w:t xml:space="preserve">naam van de bijlage </w:t>
      </w:r>
      <w:r w:rsidRPr="007C42E2">
        <w:t xml:space="preserve">de volledige identificatie van het </w:t>
      </w:r>
      <w:r>
        <w:t>document-</w:t>
      </w:r>
      <w:r w:rsidRPr="007C42E2">
        <w:t>informatieobject.</w:t>
      </w:r>
      <w:r>
        <w:t xml:space="preserve"> Aanbevolen wordt om twee verschillende bijlagen informatieobjecten te maken: een bijlage voor de </w:t>
      </w:r>
      <w:r w:rsidR="00D44198">
        <w:t>GIO’s</w:t>
      </w:r>
      <w:r>
        <w:t xml:space="preserve"> en een </w:t>
      </w:r>
      <w:r w:rsidRPr="00994562">
        <w:t>bijlage voor de</w:t>
      </w:r>
      <w:r>
        <w:t xml:space="preserve"> </w:t>
      </w:r>
      <w:r w:rsidRPr="00994562">
        <w:t>document-informatieobject</w:t>
      </w:r>
      <w:r>
        <w:t xml:space="preserve">en. </w:t>
      </w:r>
      <w:r w:rsidRPr="006269BE">
        <w:t xml:space="preserve">In de </w:t>
      </w:r>
      <w:r>
        <w:t xml:space="preserve">bekendmaking en de </w:t>
      </w:r>
      <w:r w:rsidRPr="006269BE">
        <w:t>viewers</w:t>
      </w:r>
      <w:r>
        <w:t xml:space="preserve"> op overheid.nl en in DSO-LV zijn </w:t>
      </w:r>
      <w:r w:rsidRPr="006269BE">
        <w:t>document-informatieobjecten</w:t>
      </w:r>
      <w:r>
        <w:t xml:space="preserve"> alleen via een omweg (mogelijk via het klikken op een link) te raadplegen. Daarom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