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713915" w:rsidRDefault="00713915" w:rsidP="00713915">
      <w:pPr>
        <w:pStyle w:val="Kop4"/>
      </w:pPr>
      <w:r w:rsidRPr="00F03DD9">
        <w:t>Besluit</w:t>
      </w:r>
    </w:p>
    <w:p w14:paraId="1067CD4D" w14:textId="0344FD5C" w:rsidR="00713915" w:rsidRDefault="00713915" w:rsidP="00713915">
      <w:r>
        <w:t xml:space="preserve">In paragraaf </w:t>
      </w:r>
      <w:r w:rsidRPr="00EF065D">
        <w:rPr>
          <w:rStyle w:val="Verwijzing"/>
        </w:rPr>
        <w:fldChar w:fldCharType="begin"/>
      </w:r>
      <w:r w:rsidRPr="00EF065D">
        <w:rPr>
          <w:rStyle w:val="Verwijzing"/>
        </w:rPr>
        <w:instrText xml:space="preserve"> REF _Ref_794988e75085ca71597085fdec6930ac_1 \r \h </w:instrText>
      </w:r>
      <w:r w:rsidRPr="00EF065D">
        <w:rPr>
          <w:rStyle w:val="Verwijzing"/>
        </w:rPr>
      </w:r>
      <w:r w:rsidRPr="00EF065D">
        <w:rPr>
          <w:rStyle w:val="Verwijzing"/>
        </w:rPr>
        <w:fldChar w:fldCharType="separate"/>
      </w:r>
      <w:r w:rsidR="00D90108" w:rsidRPr="00EF065D">
        <w:rPr>
          <w:rStyle w:val="Verwijzing"/>
        </w:rPr>
        <w:t>4.4.2.1</w:t>
      </w:r>
      <w:r w:rsidRPr="00EF065D">
        <w:rPr>
          <w:rStyle w:val="Verwijzing"/>
        </w:rPr>
        <w:fldChar w:fldCharType="end"/>
      </w:r>
      <w:r>
        <w:t xml:space="preserve"> is de norm voor </w:t>
      </w:r>
      <w:r w:rsidRPr="00896929">
        <w:t xml:space="preserve">de toepassing van </w:t>
      </w:r>
      <w:r>
        <w:t xml:space="preserve">het STOP-model BesluitCompact op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_Ref_4f4b8bf1da5dbb6dd093bdd214e44238_1 \r \h </w:instrText>
      </w:r>
      <w:r w:rsidRPr="00EF065D">
        <w:rPr>
          <w:rStyle w:val="Verwijzing"/>
        </w:rPr>
      </w:r>
      <w:r w:rsidRPr="00EF065D">
        <w:rPr>
          <w:rStyle w:val="Verwijzing"/>
        </w:rPr>
        <w:fldChar w:fldCharType="separate"/>
      </w:r>
      <w:r w:rsidR="00D90108" w:rsidRPr="00EF065D">
        <w:rPr>
          <w:rStyle w:val="Verwijzing"/>
        </w:rPr>
        <w:t>4.4.2.2</w:t>
      </w:r>
      <w:r w:rsidRPr="00EF065D">
        <w:rPr>
          <w:rStyle w:val="Verwijzing"/>
        </w:rPr>
        <w:fldChar w:fldCharType="end"/>
      </w:r>
      <w:r>
        <w:t xml:space="preserve"> geeft een uitgebreide toelichting op de elementen van het Besluit, waaronder ook tips over het al dan niet gebruikelijk zijn van een bepaald element. In paragraaf </w:t>
      </w:r>
      <w:r w:rsidRPr="00EF065D">
        <w:rPr>
          <w:rStyle w:val="Verwijzing"/>
        </w:rPr>
        <w:fldChar w:fldCharType="begin"/>
      </w:r>
      <w:r w:rsidRPr="00EF065D">
        <w:rPr>
          <w:rStyle w:val="Verwijzing"/>
        </w:rPr>
        <w:instrText xml:space="preserve"> REF _Ref_3104f07fa0b0535a5c0638a355e5a3b4_1 \r \h </w:instrText>
      </w:r>
      <w:r w:rsidRPr="00EF065D">
        <w:rPr>
          <w:rStyle w:val="Verwijzing"/>
        </w:rPr>
      </w:r>
      <w:r w:rsidRPr="00EF065D">
        <w:rPr>
          <w:rStyle w:val="Verwijzing"/>
        </w:rPr>
        <w:fldChar w:fldCharType="separate"/>
      </w:r>
      <w:r w:rsidR="00D90108" w:rsidRPr="00EF065D">
        <w:rPr>
          <w:rStyle w:val="Verwijzing"/>
        </w:rPr>
        <w:t>4.4.2.3</w:t>
      </w:r>
      <w:r w:rsidRPr="00EF065D">
        <w:rPr>
          <w:rStyle w:val="Verwijzing"/>
        </w:rPr>
        <w:fldChar w:fldCharType="end"/>
      </w:r>
      <w:r>
        <w:t xml:space="preserve"> worden norm en toelichting concreet gemaakt met een voorbeeld.</w:t>
      </w:r>
    </w:p>
    <w:p w14:paraId="793BBDDD" w14:textId="77777777" w:rsidR="00713915" w:rsidRDefault="00713915" w:rsidP="00713915">
      <w:r>
        <w:t>Opgemerkt wordt dat de STOP-modellen voor Besluit en Regeling XML-modellen zijn. Met de in de volgende paragrafen genoemde elementen worden dus (STOP-)XML-elementen bedoeld.</w:t>
      </w:r>
    </w:p>
    <w:p w14:paraId="03EFBEA6"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