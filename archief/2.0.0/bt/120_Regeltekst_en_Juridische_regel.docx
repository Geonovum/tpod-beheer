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r w:rsidRPr="000A4B5B">
        <w:t>Regeltekst en Juridische regel</w:t>
      </w:r>
      <w:bookmarkEnd w:id="539"/>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3EA49E62"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EF065D">
        <w:rPr>
          <w:rStyle w:val="Verwijzing"/>
        </w:rPr>
        <w:fldChar w:fldCharType="begin"/>
      </w:r>
      <w:r w:rsidR="007A1992" w:rsidRPr="00EF065D">
        <w:rPr>
          <w:rStyle w:val="Verwijzing"/>
        </w:rPr>
        <w:instrText xml:space="preserve"> REF _Ref_432d415810f845fdd0716b1426f70773_4 \n \h </w:instrText>
      </w:r>
      <w:r w:rsidR="007A1992" w:rsidRPr="00EF065D">
        <w:rPr>
          <w:rStyle w:val="Verwijzing"/>
        </w:rPr>
      </w:r>
      <w:r w:rsidR="007A1992" w:rsidRPr="00EF065D">
        <w:rPr>
          <w:rStyle w:val="Verwijzing"/>
        </w:rPr>
        <w:fldChar w:fldCharType="separate"/>
      </w:r>
      <w:r w:rsidR="00D90108" w:rsidRPr="00EF065D">
        <w:rPr>
          <w:rStyle w:val="Verwijzing"/>
        </w:rPr>
        <w:t>5.2</w:t>
      </w:r>
      <w:r w:rsidR="007A1992" w:rsidRPr="00EF065D">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665F69DE"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EF065D">
        <w:rPr>
          <w:rStyle w:val="Verwijzing"/>
        </w:rPr>
        <w:fldChar w:fldCharType="begin"/>
      </w:r>
      <w:r w:rsidR="002E2FE6" w:rsidRPr="00EF065D">
        <w:rPr>
          <w:rStyle w:val="Verwijzing"/>
        </w:rPr>
        <w:instrText xml:space="preserve"> REF _Ref_e25eb2d38c8206df62dff5defc49ca5b_3 \r \h </w:instrText>
      </w:r>
      <w:r w:rsidR="002E2FE6" w:rsidRPr="00EF065D">
        <w:rPr>
          <w:rStyle w:val="Verwijzing"/>
        </w:rPr>
      </w:r>
      <w:r w:rsidR="002E2FE6" w:rsidRPr="00EF065D">
        <w:rPr>
          <w:rStyle w:val="Verwijzing"/>
        </w:rPr>
        <w:fldChar w:fldCharType="separate"/>
      </w:r>
      <w:r w:rsidR="00D90108" w:rsidRPr="00EF065D">
        <w:rPr>
          <w:rStyle w:val="Verwijzing"/>
        </w:rPr>
        <w:t>7</w:t>
      </w:r>
      <w:r w:rsidR="002E2FE6" w:rsidRPr="00EF065D">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