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457" w:name="_Ref_432d415810f845fdd0716b1426f70773_1"/>
      <w:bookmarkStart w:id="458" w:name="_Ref_432d415810f845fdd0716b1426f70773_2"/>
      <w:bookmarkStart w:id="459" w:name="_Ref_432d415810f845fdd0716b1426f70773_3"/>
      <w:bookmarkStart w:id="461" w:name="_Ref_432d415810f845fdd0716b1426f70773_4"/>
      <w:bookmarkStart w:id="463" w:name="_Ref_432d415810f845fdd0716b1426f70773_5"/>
      <w:bookmarkStart w:id="468" w:name="_Ref_432d415810f845fdd0716b1426f70773_6"/>
      <w:bookmarkStart w:id="469" w:name="_Ref_432d415810f845fdd0716b1426f70773_7"/>
      <w:r w:rsidRPr="007B60F8">
        <w:t>Specificatie van de Artikelstructuur</w:t>
      </w:r>
      <w:bookmarkEnd w:id="457"/>
      <w:bookmarkEnd w:id="458"/>
      <w:bookmarkEnd w:id="459"/>
      <w:bookmarkEnd w:id="461"/>
      <w:bookmarkEnd w:id="463"/>
      <w:bookmarkEnd w:id="468"/>
      <w:bookmarkEnd w:id="469"/>
    </w:p>
    <w:p w14:paraId="680B0B0B" w14:textId="1539217B" w:rsidR="00030D6F" w:rsidRDefault="00713915" w:rsidP="00713915">
      <w:r w:rsidRPr="007B60F8">
        <w:t xml:space="preserve">Zoals in paragraaf </w:t>
      </w:r>
      <w:r w:rsidR="00355289" w:rsidRPr="00EF065D">
        <w:rPr>
          <w:rStyle w:val="Verwijzing"/>
        </w:rPr>
        <w:fldChar w:fldCharType="begin"/>
      </w:r>
      <w:r w:rsidR="00355289" w:rsidRPr="00EF065D">
        <w:rPr>
          <w:rStyle w:val="Verwijzing"/>
        </w:rPr>
        <w:instrText xml:space="preserve"> REF _Ref_ba3a2f5b863c03e0b532469c9ec17d2e_1 \n \h </w:instrText>
      </w:r>
      <w:r w:rsidR="00355289" w:rsidRPr="00EF065D">
        <w:rPr>
          <w:rStyle w:val="Verwijzing"/>
        </w:rPr>
      </w:r>
      <w:r w:rsidR="00355289" w:rsidRPr="00EF065D">
        <w:rPr>
          <w:rStyle w:val="Verwijzing"/>
        </w:rPr>
        <w:fldChar w:fldCharType="separate"/>
      </w:r>
      <w:r w:rsidR="00D90108" w:rsidRPr="00EF065D">
        <w:rPr>
          <w:rStyle w:val="Verwijzing"/>
        </w:rPr>
        <w:t>5.1</w:t>
      </w:r>
      <w:r w:rsidR="00355289" w:rsidRPr="00EF065D">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8"/>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D90108">
        <w:t>de basistekst</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