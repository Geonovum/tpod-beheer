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5DD010" w14:textId="77777777" w:rsidR="002F0D2A" w:rsidRPr="000A4B5B" w:rsidRDefault="002F0D2A" w:rsidP="002F0D2A">
      <w:pPr>
        <w:pStyle w:val="Kop4"/>
      </w:pPr>
      <w:r w:rsidRPr="000A4B5B">
        <w:lastRenderedPageBreak/>
        <w:t>Norm</w:t>
      </w:r>
    </w:p>
    <w:p w14:paraId="6203AC22" w14:textId="09B507CA" w:rsidR="002F0D2A" w:rsidRPr="000A4B5B" w:rsidRDefault="002F0D2A" w:rsidP="002F0D2A">
      <w:r w:rsidRPr="000A4B5B">
        <w:t xml:space="preserve">Wanneer er in </w:t>
      </w:r>
      <w:r w:rsidRPr="007B60F8">
        <w:fldChar w:fldCharType="begin"/>
      </w:r>
      <w:r w:rsidRPr="000A4B5B">
        <w:instrText>DOCVARIABLE ID01+</w:instrText>
      </w:r>
      <w:r w:rsidRPr="007B60F8">
        <w:fldChar w:fldCharType="separate"/>
      </w:r>
      <w:r w:rsidR="00D90108">
        <w:t>de basistekst</w:t>
      </w:r>
      <w:r w:rsidRPr="007B60F8">
        <w:fldChar w:fldCharType="end"/>
      </w:r>
      <w:r w:rsidRPr="00B26823">
        <w:t xml:space="preserve"> </w:t>
      </w:r>
      <w:r w:rsidRPr="007B60F8">
        <w:t xml:space="preserve">meet- en rekenbepalingen </w:t>
      </w:r>
      <w:r w:rsidRPr="000E40D3">
        <w:t>voorkomen gelden daarvoor de volgende regels:</w:t>
      </w:r>
    </w:p>
    <w:p w14:paraId="41EF88A4" w14:textId="77777777" w:rsidR="002F0D2A" w:rsidRPr="007B60F8" w:rsidRDefault="002F0D2A" w:rsidP="002F0D2A">
      <w:pPr>
        <w:pStyle w:val="Opsommingtekens1"/>
      </w:pPr>
      <w:r w:rsidRPr="000A4B5B">
        <w:t>meet- en rekenbepalingen worden bij voorkeur opgenomen in het artikel Meet- en rekenbepalingen in hoofdstuk 1 of in een specifieke bijlage met meet- en rekenbepalingen; het is ook toegestaan ze direct in of bij de artikelen te plaatsen waarop zij van toepassing zijn</w:t>
      </w:r>
      <w:r w:rsidRPr="00B26823">
        <w:rPr>
          <w:rStyle w:val="Eindnootmarkering"/>
        </w:rPr>
        <w:endnoteReference w:id="18"/>
      </w:r>
      <w:r w:rsidRPr="00B26823">
        <w:t>;</w:t>
      </w:r>
    </w:p>
    <w:p w14:paraId="1D59D1D3" w14:textId="77777777" w:rsidR="002F0D2A" w:rsidRPr="000A4B5B" w:rsidRDefault="002F0D2A" w:rsidP="002F0D2A">
      <w:pPr>
        <w:pStyle w:val="Opsommingtekens1"/>
      </w:pPr>
      <w:r w:rsidRPr="000A4B5B">
        <w:t>wanneer de meet- en rekenbepalingen in een bijlage worden geplaatst, wordt in het artikel Meet- en rekenbepalingen een tekstuele verwijzing naar de bijlage met meet- en rekenbepalingen opgenomen;</w:t>
      </w:r>
    </w:p>
    <w:p w14:paraId="19D341C1" w14:textId="77777777" w:rsidR="002F0D2A" w:rsidRPr="007B60F8" w:rsidRDefault="002F0D2A" w:rsidP="002F0D2A">
      <w:pPr>
        <w:pStyle w:val="Opsommingtekens1"/>
      </w:pPr>
      <w:r w:rsidRPr="000A4B5B">
        <w:t>het artikel Meet- en rekenbepalingen dan wel de specifieke bijlage met meet- en rekenbepalingen begint met een introducerende zin</w:t>
      </w:r>
      <w:r w:rsidRPr="00B26823">
        <w:rPr>
          <w:rStyle w:val="Eindnootmarkering"/>
        </w:rPr>
        <w:endnoteReference w:id="19"/>
      </w:r>
      <w:r w:rsidRPr="00B26823">
        <w:t>;</w:t>
      </w:r>
    </w:p>
    <w:p w14:paraId="588E4222" w14:textId="77777777" w:rsidR="002F0D2A" w:rsidRPr="007B60F8" w:rsidRDefault="002F0D2A" w:rsidP="002F0D2A">
      <w:pPr>
        <w:pStyle w:val="Opsommingtekens1"/>
      </w:pPr>
      <w:r w:rsidRPr="000A4B5B">
        <w:t>iedere meet- of rekenbepaling bestaat uit een term en een beschrijving van de te gebruiken meet- of rekenwijze</w:t>
      </w:r>
      <w:r w:rsidRPr="00B26823">
        <w:rPr>
          <w:rStyle w:val="Eindnootmarkering"/>
        </w:rPr>
        <w:endnoteReference w:id="20"/>
      </w:r>
      <w:r w:rsidRPr="00B26823">
        <w:t>;</w:t>
      </w:r>
    </w:p>
    <w:p w14:paraId="648BF4F5" w14:textId="77777777" w:rsidR="002F0D2A" w:rsidRPr="000E40D3" w:rsidRDefault="002F0D2A" w:rsidP="002F0D2A">
      <w:pPr>
        <w:pStyle w:val="Opsommingtekens1"/>
      </w:pPr>
      <w:r w:rsidRPr="000A4B5B">
        <w:t>wanneer de meet- en rekenbepalingen worden opgenomen in het artikel Meet- en rekenbepalingen in hoofdstuk 1 dan wel in de specifieke bijlage met meet- en rekenbepalingen worden ze in alfabetische volgorde opgenomen en krijgen ze geen opsommingstekens in de vorm van nummer</w:t>
      </w:r>
      <w:r w:rsidRPr="00B26823">
        <w:rPr>
          <w:rStyle w:val="Eindnootmarkering"/>
        </w:rPr>
        <w:endnoteReference w:id="21"/>
      </w:r>
      <w:r w:rsidRPr="00B26823">
        <w:t>s of letters</w:t>
      </w:r>
      <w:r w:rsidRPr="007B60F8">
        <w:t>.</w:t>
      </w:r>
    </w:p>
    <w:p w14:paraId="68413657" w14:textId="77777777" w:rsidR="002F0D2A" w:rsidRPr="000A4B5B" w:rsidRDefault="002F0D2A" w:rsidP="002F0D2A"/>
    <w:p w14:paraId="28CE918E" w14:textId="18139A0F" w:rsidR="002F0D2A" w:rsidRPr="000A4B5B" w:rsidRDefault="002F0D2A" w:rsidP="002F0D2A">
      <w:r w:rsidRPr="000A4B5B">
        <w:t xml:space="preserve">Om machineleesbaar te maken dat iets een meet- of rekenbepaling is, wordt gebruik gemaakt van </w:t>
      </w:r>
      <w:r>
        <w:t>het</w:t>
      </w:r>
      <w:r w:rsidRPr="000A4B5B">
        <w:t xml:space="preserve"> STOP-</w:t>
      </w:r>
      <w:r>
        <w:t>Inhoud-element</w:t>
      </w:r>
      <w:r w:rsidRPr="000A4B5B">
        <w:t xml:space="preserve"> Begrippenlijst: een specifieke vorm van een Lijst die gericht is op het coderen van een lijst met </w:t>
      </w:r>
      <w:r w:rsidR="00486792">
        <w:t xml:space="preserve">termen en hun </w:t>
      </w:r>
      <w:r w:rsidRPr="000A4B5B">
        <w:t>definities. Hiervoor wordt verwezen naar de betreffende STOP-documentatie.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35B33" w14:textId="77777777" w:rsidR="00631D03" w:rsidRDefault="00631D03">
      <w:r>
        <w:separator/>
      </w:r>
    </w:p>
    <w:p w14:paraId="7EBE89EB" w14:textId="77777777" w:rsidR="00631D03" w:rsidRDefault="00631D03"/>
  </w:endnote>
  <w:endnote w:type="continuationSeparator" w:id="0">
    <w:p w14:paraId="064AEAB6" w14:textId="77777777" w:rsidR="00631D03" w:rsidRPr="003C450F" w:rsidRDefault="00631D03" w:rsidP="003C450F"/>
  </w:endnote>
  <w:endnote w:type="continuationNotice" w:id="1">
    <w:p w14:paraId="3EA2B756" w14:textId="77777777" w:rsidR="00631D03" w:rsidRDefault="00631D0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5E569EA" w14:textId="77777777" w:rsidR="00713915" w:rsidRDefault="00713915" w:rsidP="00713915">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4">
    <w:p w14:paraId="1D1CE0F2" w14:textId="77777777" w:rsidR="00713915" w:rsidRDefault="00713915" w:rsidP="00713915">
      <w:pPr>
        <w:pStyle w:val="Eindnoottekst"/>
      </w:pPr>
      <w:r>
        <w:rPr>
          <w:rStyle w:val="Eindnootmarkering"/>
        </w:rPr>
        <w:endnoteRef/>
      </w:r>
      <w:r>
        <w:t xml:space="preserve"> TPOD880</w:t>
      </w:r>
    </w:p>
  </w:endnote>
  <w:endnote w:id="5">
    <w:p w14:paraId="06383AD5" w14:textId="746FF322" w:rsidR="006C0205" w:rsidRPr="004C2B84" w:rsidRDefault="006C0205">
      <w:pPr>
        <w:pStyle w:val="Eindnoottekst"/>
      </w:pPr>
      <w:r>
        <w:rPr>
          <w:rStyle w:val="Eindnootmarkering"/>
        </w:rPr>
        <w:endnoteRef/>
      </w:r>
      <w:r>
        <w:t xml:space="preserve"> TPOD1850</w:t>
      </w:r>
    </w:p>
  </w:endnote>
  <w:endnote w:id="6">
    <w:p w14:paraId="67F7CD06" w14:textId="568C1CDD" w:rsidR="006C0205" w:rsidRPr="008E41BE" w:rsidRDefault="006C0205">
      <w:pPr>
        <w:pStyle w:val="Eindnoottekst"/>
      </w:pPr>
      <w:r>
        <w:rPr>
          <w:rStyle w:val="Eindnootmarkering"/>
        </w:rPr>
        <w:endnoteRef/>
      </w:r>
      <w:r>
        <w:t xml:space="preserve"> TPOD1690</w:t>
      </w:r>
    </w:p>
  </w:endnote>
  <w:endnote w:id="7">
    <w:p w14:paraId="757E163A" w14:textId="31A67F97" w:rsidR="006C0205" w:rsidRPr="008E41BE" w:rsidRDefault="006C0205">
      <w:pPr>
        <w:pStyle w:val="Eindnoottekst"/>
      </w:pPr>
      <w:r>
        <w:rPr>
          <w:rStyle w:val="Eindnootmarkering"/>
        </w:rPr>
        <w:endnoteRef/>
      </w:r>
      <w:r>
        <w:t xml:space="preserve"> TPOD1630</w:t>
      </w:r>
    </w:p>
  </w:endnote>
  <w:endnote w:id="8">
    <w:p w14:paraId="7C8893E7" w14:textId="68FCF791" w:rsidR="006C0205" w:rsidRPr="008E41BE" w:rsidRDefault="006C0205">
      <w:pPr>
        <w:pStyle w:val="Eindnoottekst"/>
      </w:pPr>
      <w:r>
        <w:rPr>
          <w:rStyle w:val="Eindnootmarkering"/>
        </w:rPr>
        <w:endnoteRef/>
      </w:r>
      <w:r>
        <w:t xml:space="preserve"> TPOD930, TPOD940</w:t>
      </w:r>
    </w:p>
  </w:endnote>
  <w:endnote w:id="9">
    <w:p w14:paraId="17084B00" w14:textId="3C595AD0" w:rsidR="006C0205" w:rsidRDefault="006C0205">
      <w:pPr>
        <w:pStyle w:val="Eindnoottekst"/>
      </w:pPr>
      <w:r>
        <w:rPr>
          <w:rStyle w:val="Eindnootmarkering"/>
        </w:rPr>
        <w:endnoteRef/>
      </w:r>
      <w:r>
        <w:t xml:space="preserve"> TPOD1700</w:t>
      </w:r>
    </w:p>
  </w:endnote>
  <w:endnote w:id="10">
    <w:p w14:paraId="515806A3" w14:textId="2B1399CF" w:rsidR="006C0205" w:rsidRDefault="006C0205">
      <w:pPr>
        <w:pStyle w:val="Eindnoottekst"/>
      </w:pPr>
      <w:r>
        <w:rPr>
          <w:rStyle w:val="Eindnootmarkering"/>
        </w:rPr>
        <w:endnoteRef/>
      </w:r>
      <w:r>
        <w:t xml:space="preserve"> TPOD1710</w:t>
      </w:r>
    </w:p>
  </w:endnote>
  <w:endnote w:id="11">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12">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3">
    <w:p w14:paraId="13B036EA" w14:textId="77777777" w:rsidR="002F0D2A" w:rsidRDefault="002F0D2A" w:rsidP="002F0D2A">
      <w:pPr>
        <w:pStyle w:val="Eindnoottekst"/>
      </w:pPr>
      <w:r>
        <w:rPr>
          <w:rStyle w:val="Eindnootmarkering"/>
        </w:rPr>
        <w:endnoteRef/>
      </w:r>
      <w:r>
        <w:t xml:space="preserve"> TPOD880</w:t>
      </w:r>
    </w:p>
  </w:endnote>
  <w:endnote w:id="14">
    <w:p w14:paraId="6A377297" w14:textId="77777777" w:rsidR="002F0D2A" w:rsidRDefault="002F0D2A" w:rsidP="002F0D2A">
      <w:pPr>
        <w:pStyle w:val="Eindnoottekst"/>
      </w:pPr>
      <w:r>
        <w:rPr>
          <w:rStyle w:val="Eindnootmarkering"/>
        </w:rPr>
        <w:endnoteRef/>
      </w:r>
      <w:r>
        <w:t xml:space="preserve"> TPOD980</w:t>
      </w:r>
    </w:p>
  </w:endnote>
  <w:endnote w:id="15">
    <w:p w14:paraId="6C3404E9" w14:textId="77777777" w:rsidR="002F0D2A" w:rsidRDefault="002F0D2A" w:rsidP="002F0D2A">
      <w:pPr>
        <w:pStyle w:val="Eindnoottekst"/>
      </w:pPr>
      <w:r>
        <w:rPr>
          <w:rStyle w:val="Eindnootmarkering"/>
        </w:rPr>
        <w:endnoteRef/>
      </w:r>
      <w:r>
        <w:t xml:space="preserve"> TPOD990</w:t>
      </w:r>
    </w:p>
  </w:endnote>
  <w:endnote w:id="16">
    <w:p w14:paraId="22AD5ABA" w14:textId="77777777" w:rsidR="002F0D2A" w:rsidRDefault="002F0D2A" w:rsidP="002F0D2A">
      <w:pPr>
        <w:pStyle w:val="Eindnoottekst"/>
      </w:pPr>
      <w:r>
        <w:rPr>
          <w:rStyle w:val="Eindnootmarkering"/>
        </w:rPr>
        <w:endnoteRef/>
      </w:r>
      <w:r>
        <w:t xml:space="preserve"> TPOD1000</w:t>
      </w:r>
    </w:p>
  </w:endnote>
  <w:endnote w:id="17">
    <w:p w14:paraId="6F7E639D" w14:textId="77777777" w:rsidR="002F0D2A" w:rsidRDefault="002F0D2A" w:rsidP="002F0D2A">
      <w:pPr>
        <w:pStyle w:val="Eindnoottekst"/>
      </w:pPr>
      <w:r>
        <w:rPr>
          <w:rStyle w:val="Eindnootmarkering"/>
        </w:rPr>
        <w:endnoteRef/>
      </w:r>
      <w:r>
        <w:t xml:space="preserve"> TPOD1010, TPOD1020</w:t>
      </w:r>
    </w:p>
  </w:endnote>
  <w:endnote w:id="18">
    <w:p w14:paraId="5EC07A44" w14:textId="77777777" w:rsidR="002F0D2A" w:rsidRDefault="002F0D2A" w:rsidP="002F0D2A">
      <w:pPr>
        <w:pStyle w:val="Eindnoottekst"/>
      </w:pPr>
      <w:r>
        <w:rPr>
          <w:rStyle w:val="Eindnootmarkering"/>
        </w:rPr>
        <w:endnoteRef/>
      </w:r>
      <w:r>
        <w:t xml:space="preserve"> TPOD1030</w:t>
      </w:r>
    </w:p>
  </w:endnote>
  <w:endnote w:id="19">
    <w:p w14:paraId="191F62D7" w14:textId="77777777" w:rsidR="002F0D2A" w:rsidRDefault="002F0D2A" w:rsidP="002F0D2A">
      <w:pPr>
        <w:pStyle w:val="Eindnoottekst"/>
      </w:pPr>
      <w:r>
        <w:rPr>
          <w:rStyle w:val="Eindnootmarkering"/>
        </w:rPr>
        <w:endnoteRef/>
      </w:r>
      <w:r>
        <w:t xml:space="preserve"> TPOD1040</w:t>
      </w:r>
    </w:p>
  </w:endnote>
  <w:endnote w:id="20">
    <w:p w14:paraId="641F874D" w14:textId="77777777" w:rsidR="002F0D2A" w:rsidRDefault="002F0D2A" w:rsidP="002F0D2A">
      <w:pPr>
        <w:pStyle w:val="Eindnoottekst"/>
      </w:pPr>
      <w:r>
        <w:rPr>
          <w:rStyle w:val="Eindnootmarkering"/>
        </w:rPr>
        <w:endnoteRef/>
      </w:r>
      <w:r>
        <w:t xml:space="preserve"> TPOD1050</w:t>
      </w:r>
    </w:p>
  </w:endnote>
  <w:endnote w:id="21">
    <w:p w14:paraId="289693D4" w14:textId="77777777" w:rsidR="002F0D2A" w:rsidRDefault="002F0D2A" w:rsidP="002F0D2A">
      <w:pPr>
        <w:pStyle w:val="Eindnoottekst"/>
      </w:pPr>
      <w:r>
        <w:rPr>
          <w:rStyle w:val="Eindnootmarkering"/>
        </w:rPr>
        <w:endnoteRef/>
      </w:r>
      <w:r>
        <w:t xml:space="preserve"> TPOD1060, TPOD1070</w:t>
      </w:r>
    </w:p>
  </w:endnote>
  <w:endnote w:id="22">
    <w:p w14:paraId="33B1F359" w14:textId="77777777" w:rsidR="002F0D2A" w:rsidRDefault="002F0D2A" w:rsidP="002F0D2A">
      <w:pPr>
        <w:pStyle w:val="Eindnoottekst"/>
      </w:pPr>
      <w:r>
        <w:rPr>
          <w:rStyle w:val="Eindnootmarkering"/>
        </w:rPr>
        <w:endnoteRef/>
      </w:r>
      <w:r>
        <w:t xml:space="preserve"> TPOD1560</w:t>
      </w:r>
    </w:p>
  </w:endnote>
  <w:endnote w:id="23">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6C0205" w:rsidRPr="00BC3B53" w:rsidRDefault="006C0205"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6C0205" w:rsidRPr="00BC3B53" w:rsidRDefault="006C0205"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6C0205" w:rsidRPr="00BC3B53" w:rsidRDefault="006C0205"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6C0205" w:rsidRPr="00BC3B53" w:rsidRDefault="006C020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AE779" w14:textId="77777777" w:rsidR="00631D03" w:rsidRPr="00B35331" w:rsidRDefault="00631D03" w:rsidP="00577995">
      <w:pPr>
        <w:pStyle w:val="Voettekst"/>
      </w:pPr>
    </w:p>
  </w:footnote>
  <w:footnote w:type="continuationSeparator" w:id="0">
    <w:p w14:paraId="7AE97EB6" w14:textId="77777777" w:rsidR="00631D03" w:rsidRDefault="00631D03">
      <w:r>
        <w:continuationSeparator/>
      </w:r>
    </w:p>
    <w:p w14:paraId="6AAF01FA" w14:textId="77777777" w:rsidR="00631D03" w:rsidRDefault="00631D03"/>
    <w:p w14:paraId="56EBC962" w14:textId="77777777" w:rsidR="00631D03" w:rsidRDefault="00631D03"/>
  </w:footnote>
  <w:footnote w:type="continuationNotice" w:id="1">
    <w:p w14:paraId="53F1B71C" w14:textId="77777777" w:rsidR="00631D03" w:rsidRDefault="00631D03">
      <w:pPr>
        <w:spacing w:line="240" w:lineRule="auto"/>
      </w:pPr>
    </w:p>
  </w:footnote>
  <w:footnote w:id="2">
    <w:p w14:paraId="764803FE" w14:textId="77777777" w:rsidR="00231874" w:rsidRDefault="00231874" w:rsidP="00231874">
      <w:pPr>
        <w:pStyle w:val="Voetnoottekst"/>
      </w:pPr>
      <w:r>
        <w:rPr>
          <w:rStyle w:val="Voetnootmarkering"/>
        </w:rPr>
        <w:footnoteRef/>
      </w:r>
      <w:r>
        <w:t xml:space="preserve"> </w:t>
      </w:r>
      <w:r>
        <w:tab/>
      </w:r>
      <w:r w:rsidRPr="002764C7">
        <w:t xml:space="preserve">De Omgevingsregeling </w:t>
      </w:r>
      <w:r>
        <w:t xml:space="preserve">is </w:t>
      </w:r>
      <w:r w:rsidRPr="002764C7">
        <w:t>de ministeriële regeling bij de Omgevingswet</w:t>
      </w:r>
    </w:p>
  </w:footnote>
  <w:footnote w:id="3">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4">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0">
    <w:p w14:paraId="0953F81C" w14:textId="678582F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C315D9">
        <w:fldChar w:fldCharType="begin"/>
      </w:r>
      <w:r w:rsidR="00C315D9">
        <w:instrText xml:space="preserve"> REF _Ref73516816 \n \h </w:instrText>
      </w:r>
      <w:r w:rsidR="00C315D9">
        <w:fldChar w:fldCharType="separate"/>
      </w:r>
      <w:r w:rsidR="001B14DA">
        <w:t>5.2</w:t>
      </w:r>
      <w:r w:rsidR="00C315D9">
        <w:fldChar w:fldCharType="end"/>
      </w:r>
      <w:r>
        <w:t xml:space="preserve">. Dit is het deel dat wordt geannoteerd met OW-objecten, zie daarvoor hoofdstuk </w:t>
      </w:r>
      <w:r w:rsidR="00E26775">
        <w:rPr>
          <w:highlight w:val="yellow"/>
        </w:rPr>
        <w:fldChar w:fldCharType="begin"/>
      </w:r>
      <w:r w:rsidR="00E26775">
        <w:instrText xml:space="preserve"> REF _Ref63611164 \n \h </w:instrText>
      </w:r>
      <w:r w:rsidR="00E26775">
        <w:rPr>
          <w:highlight w:val="yellow"/>
        </w:rPr>
      </w:r>
      <w:r w:rsidR="00E26775">
        <w:rPr>
          <w:highlight w:val="yellow"/>
        </w:rPr>
        <w:fldChar w:fldCharType="separate"/>
      </w:r>
      <w:r w:rsidR="001B14DA">
        <w:t>7</w:t>
      </w:r>
      <w:r w:rsidR="00E26775">
        <w:rPr>
          <w:highlight w:val="yellow"/>
        </w:rPr>
        <w:fldChar w:fldCharType="end"/>
      </w:r>
    </w:p>
  </w:footnote>
  <w:footnote w:id="11">
    <w:p w14:paraId="7561ED03" w14:textId="4ED7414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2">
    <w:p w14:paraId="48CE77B0" w14:textId="4E71713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3">
    <w:p w14:paraId="33D26E7C" w14:textId="7535963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_Ref73518448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4">
    <w:p w14:paraId="2AE552D4" w14:textId="3D1CFCA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_Ref73518449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5">
    <w:p w14:paraId="3AA7694E" w14:textId="35D2EE8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_Ref73518450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6">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17">
    <w:p w14:paraId="13BB0B2C" w14:textId="7BA6C02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_Ref73518451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8">
    <w:p w14:paraId="09A84119" w14:textId="08A57C6B"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3396686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2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6">
    <w:p w14:paraId="162E9768" w14:textId="20D2294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D262B">
        <w:fldChar w:fldCharType="begin"/>
      </w:r>
      <w:r w:rsidR="005D262B">
        <w:instrText xml:space="preserve"> REF _Ref73454715 \n \h </w:instrText>
      </w:r>
      <w:r w:rsidR="005D262B">
        <w:fldChar w:fldCharType="separate"/>
      </w:r>
      <w:r w:rsidR="001B14DA">
        <w:t>7.17.1</w:t>
      </w:r>
      <w:r w:rsidR="005D262B">
        <w:fldChar w:fldCharType="end"/>
      </w:r>
    </w:p>
  </w:footnote>
  <w:footnote w:id="27">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8">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6C0205" w:rsidRPr="00275984" w14:paraId="5B0A4196" w14:textId="77777777" w:rsidTr="007A7F8E">
      <w:trPr>
        <w:trHeight w:val="400"/>
      </w:trPr>
      <w:tc>
        <w:tcPr>
          <w:tcW w:w="7520" w:type="dxa"/>
          <w:shd w:val="clear" w:color="auto" w:fill="auto"/>
        </w:tcPr>
        <w:p w14:paraId="418D0BCB" w14:textId="137B2970" w:rsidR="006C0205" w:rsidRPr="002E14E1" w:rsidRDefault="006C0205"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6C0205" w:rsidRDefault="006C0205"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7288EF6B" w14:textId="77777777" w:rsidTr="00FF3E80">
      <w:trPr>
        <w:cantSplit/>
        <w:trHeight w:hRule="exact" w:val="3402"/>
      </w:trPr>
      <w:tc>
        <w:tcPr>
          <w:tcW w:w="6236" w:type="dxa"/>
          <w:gridSpan w:val="2"/>
          <w:shd w:val="clear" w:color="auto" w:fill="auto"/>
        </w:tcPr>
        <w:p w14:paraId="16C083B2" w14:textId="21EDA29C" w:rsidR="006C0205" w:rsidRPr="00BC3B53" w:rsidRDefault="006C0205" w:rsidP="00FF3E80">
          <w:r>
            <w:rPr>
              <w:noProof/>
            </w:rPr>
            <w:drawing>
              <wp:anchor distT="0" distB="0" distL="114300" distR="114300" simplePos="0" relativeHeight="251658240" behindDoc="0" locked="1" layoutInCell="1" allowOverlap="1" wp14:anchorId="06615AC4" wp14:editId="7982C2FC">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1B5B917B" w14:textId="77777777" w:rsidTr="00FF3E80">
      <w:trPr>
        <w:cantSplit/>
        <w:trHeight w:hRule="exact" w:val="1701"/>
      </w:trPr>
      <w:tc>
        <w:tcPr>
          <w:tcW w:w="6236" w:type="dxa"/>
          <w:gridSpan w:val="2"/>
          <w:shd w:val="clear" w:color="auto" w:fill="auto"/>
        </w:tcPr>
        <w:p w14:paraId="0A55DF13" w14:textId="79FF5EBD" w:rsidR="006C0205" w:rsidRPr="00FA6FAC" w:rsidRDefault="006C020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p>
      </w:tc>
    </w:tr>
    <w:tr w:rsidR="006C0205" w:rsidRPr="00B60860" w14:paraId="7C46962B" w14:textId="77777777" w:rsidTr="00FF3E80">
      <w:trPr>
        <w:cantSplit/>
        <w:trHeight w:hRule="exact" w:val="1701"/>
      </w:trPr>
      <w:tc>
        <w:tcPr>
          <w:tcW w:w="6236" w:type="dxa"/>
          <w:gridSpan w:val="2"/>
          <w:shd w:val="clear" w:color="auto" w:fill="auto"/>
        </w:tcPr>
        <w:p w14:paraId="22E8CA4B" w14:textId="10127EB9" w:rsidR="006C0205" w:rsidRPr="00B60860" w:rsidRDefault="006C0205" w:rsidP="00FF3E80">
          <w:r w:rsidRPr="00CA6C0C">
            <w:t xml:space="preserve">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p>
        <w:p w14:paraId="57A551F9" w14:textId="68C0790C" w:rsidR="006C0205" w:rsidRPr="00B60860" w:rsidRDefault="006C0205" w:rsidP="00FF3E80">
          <w:r>
            <w:t>Geonovum</w:t>
          </w:r>
        </w:p>
      </w:tc>
    </w:tr>
    <w:tr w:rsidR="006C0205" w:rsidRPr="00B60860" w14:paraId="7BEFBCE9" w14:textId="77777777" w:rsidTr="00FF3E80">
      <w:trPr>
        <w:cantSplit/>
      </w:trPr>
      <w:tc>
        <w:tcPr>
          <w:tcW w:w="1134" w:type="dxa"/>
          <w:shd w:val="clear" w:color="auto" w:fill="auto"/>
        </w:tcPr>
        <w:p w14:paraId="3AFBF239" w14:textId="77777777" w:rsidR="006C0205" w:rsidRPr="00CA6C0C" w:rsidRDefault="006C0205" w:rsidP="00FF3E80">
          <w:r>
            <w:t>Datum</w:t>
          </w:r>
        </w:p>
      </w:tc>
      <w:tc>
        <w:tcPr>
          <w:tcW w:w="3118" w:type="dxa"/>
          <w:shd w:val="clear" w:color="auto" w:fill="auto"/>
        </w:tcPr>
        <w:p w14:paraId="6E883F42" w14:textId="14FAB9AB" w:rsidR="006C0205" w:rsidRPr="00CA6C0C" w:rsidRDefault="006C0205" w:rsidP="00FF3E80">
          <w:r>
            <w:fldChar w:fldCharType="begin"/>
          </w:r>
          <w:r>
            <w:instrText xml:space="preserve"> SAVEDATE  \@ "d MMMM yyyy" </w:instrText>
          </w:r>
          <w:r>
            <w:fldChar w:fldCharType="separate"/>
          </w:r>
          <w:r w:rsidR="00806669">
            <w:rPr>
              <w:noProof/>
            </w:rPr>
            <w:t>3 juni 2021</w:t>
          </w:r>
          <w:r>
            <w:fldChar w:fldCharType="end"/>
          </w:r>
        </w:p>
      </w:tc>
    </w:tr>
  </w:tbl>
  <w:p w14:paraId="372F3340" w14:textId="77777777" w:rsidR="006C0205" w:rsidRPr="00EB5B83" w:rsidRDefault="006C0205"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53B8126F" w14:textId="77777777" w:rsidTr="00E034D2">
      <w:trPr>
        <w:cantSplit/>
        <w:trHeight w:hRule="exact" w:val="3402"/>
      </w:trPr>
      <w:tc>
        <w:tcPr>
          <w:tcW w:w="6236" w:type="dxa"/>
          <w:gridSpan w:val="2"/>
          <w:shd w:val="clear" w:color="auto" w:fill="auto"/>
        </w:tcPr>
        <w:p w14:paraId="070130C1" w14:textId="77777777" w:rsidR="006C0205" w:rsidRPr="00BC3B53" w:rsidRDefault="006C0205"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67F7FD47" w14:textId="77777777" w:rsidTr="00E034D2">
      <w:trPr>
        <w:cantSplit/>
        <w:trHeight w:hRule="exact" w:val="1701"/>
      </w:trPr>
      <w:tc>
        <w:tcPr>
          <w:tcW w:w="6236" w:type="dxa"/>
          <w:gridSpan w:val="2"/>
          <w:shd w:val="clear" w:color="auto" w:fill="auto"/>
        </w:tcPr>
        <w:p w14:paraId="57A8209D" w14:textId="067CCADF" w:rsidR="006C0205" w:rsidRPr="00FA6FAC" w:rsidRDefault="006C0205"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B14DA">
            <w:rPr>
              <w:noProof/>
            </w:rPr>
            <w:t>basistekst</w:t>
          </w:r>
          <w:r>
            <w:rPr>
              <w:noProof/>
            </w:rPr>
            <w:fldChar w:fldCharType="end"/>
          </w:r>
        </w:p>
      </w:tc>
    </w:tr>
    <w:tr w:rsidR="006C0205" w:rsidRPr="00B60860" w14:paraId="3905363E" w14:textId="77777777" w:rsidTr="00C7236D">
      <w:trPr>
        <w:cantSplit/>
        <w:trHeight w:hRule="exact" w:val="1701"/>
      </w:trPr>
      <w:tc>
        <w:tcPr>
          <w:tcW w:w="6236" w:type="dxa"/>
          <w:gridSpan w:val="2"/>
          <w:shd w:val="clear" w:color="auto" w:fill="auto"/>
        </w:tcPr>
        <w:p w14:paraId="2FBC6941" w14:textId="40FB5DE5" w:rsidR="006C0205" w:rsidRPr="00B60860" w:rsidRDefault="006C0205" w:rsidP="00577995">
          <w:r w:rsidRPr="00CA6C0C">
            <w:t xml:space="preserve">Versie </w:t>
          </w:r>
          <w:r>
            <w:rPr>
              <w:noProof/>
            </w:rPr>
            <w:fldChar w:fldCharType="begin"/>
          </w:r>
          <w:r>
            <w:rPr>
              <w:noProof/>
            </w:rPr>
            <w:instrText xml:space="preserve"> DOCVARIABLE ID04 </w:instrText>
          </w:r>
          <w:r>
            <w:rPr>
              <w:noProof/>
            </w:rPr>
            <w:fldChar w:fldCharType="separate"/>
          </w:r>
          <w:r w:rsidR="001B14DA">
            <w:rPr>
              <w:noProof/>
            </w:rPr>
            <w:t>1.0.1</w:t>
          </w:r>
          <w:r>
            <w:rPr>
              <w:noProof/>
            </w:rPr>
            <w:fldChar w:fldCharType="end"/>
          </w:r>
        </w:p>
        <w:p w14:paraId="6A1EC1FF" w14:textId="77777777" w:rsidR="006C0205" w:rsidRPr="00B60860" w:rsidRDefault="006C0205" w:rsidP="00577995">
          <w:r>
            <w:t>Geonovum – KOOP</w:t>
          </w:r>
        </w:p>
      </w:tc>
    </w:tr>
    <w:tr w:rsidR="006C0205" w:rsidRPr="00B60860" w14:paraId="343D16B5" w14:textId="77777777" w:rsidTr="00C7236D">
      <w:trPr>
        <w:cantSplit/>
      </w:trPr>
      <w:tc>
        <w:tcPr>
          <w:tcW w:w="1134" w:type="dxa"/>
          <w:shd w:val="clear" w:color="auto" w:fill="auto"/>
        </w:tcPr>
        <w:p w14:paraId="17FEC3DD" w14:textId="77777777" w:rsidR="006C0205" w:rsidRPr="00CA6C0C" w:rsidRDefault="006C0205" w:rsidP="00577995">
          <w:r>
            <w:t>Datum</w:t>
          </w:r>
        </w:p>
      </w:tc>
      <w:tc>
        <w:tcPr>
          <w:tcW w:w="3118" w:type="dxa"/>
          <w:shd w:val="clear" w:color="auto" w:fill="auto"/>
        </w:tcPr>
        <w:p w14:paraId="23ACB8DF" w14:textId="672B637A" w:rsidR="006C0205" w:rsidRPr="00CA6C0C" w:rsidRDefault="006C0205" w:rsidP="00577995">
          <w:r>
            <w:fldChar w:fldCharType="begin"/>
          </w:r>
          <w:r>
            <w:instrText xml:space="preserve"> SAVEDATE  \@ "d MMMM yyyy" </w:instrText>
          </w:r>
          <w:r>
            <w:fldChar w:fldCharType="separate"/>
          </w:r>
          <w:r w:rsidR="00806669">
            <w:rPr>
              <w:noProof/>
            </w:rPr>
            <w:t>3 juni 2021</w:t>
          </w:r>
          <w:r>
            <w:fldChar w:fldCharType="end"/>
          </w:r>
        </w:p>
      </w:tc>
    </w:tr>
  </w:tbl>
  <w:p w14:paraId="269CF379" w14:textId="77777777" w:rsidR="006C0205" w:rsidRDefault="006C0205"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02182CC8" w:rsidR="006C0205" w:rsidRDefault="006C020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90108">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06669">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5"/>
  </w:num>
  <w:num w:numId="2">
    <w:abstractNumId w:val="4"/>
  </w:num>
  <w:num w:numId="3">
    <w:abstractNumId w:val="0"/>
  </w:num>
  <w:num w:numId="4">
    <w:abstractNumId w:val="3"/>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basistekst"/>
    <w:docVar w:name="ID01_CAPS" w:val="Basistekst"/>
    <w:docVar w:name="ID01+" w:val="de basistekst"/>
    <w:docVar w:name="ID01+_CAPS" w:val="De basistekst"/>
    <w:docVar w:name="ID02" w:val="de"/>
    <w:docVar w:name="ID03" w:val="bt"/>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2C1"/>
    <w:rsid w:val="00000330"/>
    <w:rsid w:val="0000066F"/>
    <w:rsid w:val="0000073B"/>
    <w:rsid w:val="0000074A"/>
    <w:rsid w:val="0000078D"/>
    <w:rsid w:val="00000A05"/>
    <w:rsid w:val="00000AED"/>
    <w:rsid w:val="00000D0C"/>
    <w:rsid w:val="00000E45"/>
    <w:rsid w:val="00000E54"/>
    <w:rsid w:val="00000F4A"/>
    <w:rsid w:val="00000FC0"/>
    <w:rsid w:val="00001068"/>
    <w:rsid w:val="00001115"/>
    <w:rsid w:val="00001234"/>
    <w:rsid w:val="000016DA"/>
    <w:rsid w:val="0000199A"/>
    <w:rsid w:val="00001A04"/>
    <w:rsid w:val="00001BB7"/>
    <w:rsid w:val="00001C13"/>
    <w:rsid w:val="00001C68"/>
    <w:rsid w:val="00001F48"/>
    <w:rsid w:val="00001FEB"/>
    <w:rsid w:val="00002021"/>
    <w:rsid w:val="00002460"/>
    <w:rsid w:val="000025B2"/>
    <w:rsid w:val="000026A9"/>
    <w:rsid w:val="0000284A"/>
    <w:rsid w:val="00002BE4"/>
    <w:rsid w:val="00002CE5"/>
    <w:rsid w:val="00002E9A"/>
    <w:rsid w:val="000030A7"/>
    <w:rsid w:val="000030F6"/>
    <w:rsid w:val="000031A2"/>
    <w:rsid w:val="00003291"/>
    <w:rsid w:val="0000329E"/>
    <w:rsid w:val="000033C5"/>
    <w:rsid w:val="0000345F"/>
    <w:rsid w:val="000034F9"/>
    <w:rsid w:val="0000373F"/>
    <w:rsid w:val="00003762"/>
    <w:rsid w:val="000037D6"/>
    <w:rsid w:val="000037E5"/>
    <w:rsid w:val="00003855"/>
    <w:rsid w:val="00003863"/>
    <w:rsid w:val="00003944"/>
    <w:rsid w:val="00003AEB"/>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C2D"/>
    <w:rsid w:val="00004DB6"/>
    <w:rsid w:val="00005080"/>
    <w:rsid w:val="000050E9"/>
    <w:rsid w:val="000051A1"/>
    <w:rsid w:val="00005319"/>
    <w:rsid w:val="00005397"/>
    <w:rsid w:val="00005438"/>
    <w:rsid w:val="00005635"/>
    <w:rsid w:val="000056C8"/>
    <w:rsid w:val="000056D0"/>
    <w:rsid w:val="0000577D"/>
    <w:rsid w:val="00005897"/>
    <w:rsid w:val="000058EC"/>
    <w:rsid w:val="00005BA7"/>
    <w:rsid w:val="00005DB3"/>
    <w:rsid w:val="00005EFA"/>
    <w:rsid w:val="00005FF9"/>
    <w:rsid w:val="00006203"/>
    <w:rsid w:val="0000624D"/>
    <w:rsid w:val="0000633F"/>
    <w:rsid w:val="00006438"/>
    <w:rsid w:val="00006759"/>
    <w:rsid w:val="0000676D"/>
    <w:rsid w:val="000067A6"/>
    <w:rsid w:val="00006B91"/>
    <w:rsid w:val="00006CFF"/>
    <w:rsid w:val="00006E5D"/>
    <w:rsid w:val="00006E72"/>
    <w:rsid w:val="0000703D"/>
    <w:rsid w:val="000070BB"/>
    <w:rsid w:val="00007321"/>
    <w:rsid w:val="00007430"/>
    <w:rsid w:val="00007798"/>
    <w:rsid w:val="00007C1B"/>
    <w:rsid w:val="00007CED"/>
    <w:rsid w:val="00007E94"/>
    <w:rsid w:val="00007F80"/>
    <w:rsid w:val="00010094"/>
    <w:rsid w:val="000100D3"/>
    <w:rsid w:val="00010161"/>
    <w:rsid w:val="000102F9"/>
    <w:rsid w:val="000104E4"/>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20F5"/>
    <w:rsid w:val="0001233C"/>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7A"/>
    <w:rsid w:val="000135C1"/>
    <w:rsid w:val="0001361A"/>
    <w:rsid w:val="000137AA"/>
    <w:rsid w:val="000139D6"/>
    <w:rsid w:val="00013C31"/>
    <w:rsid w:val="00013CBA"/>
    <w:rsid w:val="00013CC4"/>
    <w:rsid w:val="00013CE9"/>
    <w:rsid w:val="00013D56"/>
    <w:rsid w:val="00013D60"/>
    <w:rsid w:val="00013DAA"/>
    <w:rsid w:val="00013F1C"/>
    <w:rsid w:val="00014230"/>
    <w:rsid w:val="000142A0"/>
    <w:rsid w:val="00014316"/>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423"/>
    <w:rsid w:val="000154D8"/>
    <w:rsid w:val="00015503"/>
    <w:rsid w:val="00015701"/>
    <w:rsid w:val="0001571E"/>
    <w:rsid w:val="00015835"/>
    <w:rsid w:val="0001583B"/>
    <w:rsid w:val="00015BAD"/>
    <w:rsid w:val="00015C74"/>
    <w:rsid w:val="00015CA2"/>
    <w:rsid w:val="00016134"/>
    <w:rsid w:val="0001678E"/>
    <w:rsid w:val="00016802"/>
    <w:rsid w:val="000168C8"/>
    <w:rsid w:val="000168D1"/>
    <w:rsid w:val="00016A79"/>
    <w:rsid w:val="00016A8B"/>
    <w:rsid w:val="00016B56"/>
    <w:rsid w:val="00016BB4"/>
    <w:rsid w:val="00016C48"/>
    <w:rsid w:val="00016CDE"/>
    <w:rsid w:val="00016D82"/>
    <w:rsid w:val="00016F94"/>
    <w:rsid w:val="00017407"/>
    <w:rsid w:val="00017479"/>
    <w:rsid w:val="000174A3"/>
    <w:rsid w:val="00017743"/>
    <w:rsid w:val="000178B1"/>
    <w:rsid w:val="00017A37"/>
    <w:rsid w:val="00017ACF"/>
    <w:rsid w:val="00017B15"/>
    <w:rsid w:val="00017B4C"/>
    <w:rsid w:val="00017C97"/>
    <w:rsid w:val="00017E76"/>
    <w:rsid w:val="00017F62"/>
    <w:rsid w:val="00017FF9"/>
    <w:rsid w:val="00020022"/>
    <w:rsid w:val="0002008F"/>
    <w:rsid w:val="000200AB"/>
    <w:rsid w:val="000200C1"/>
    <w:rsid w:val="00020175"/>
    <w:rsid w:val="000202CC"/>
    <w:rsid w:val="00020303"/>
    <w:rsid w:val="00020324"/>
    <w:rsid w:val="000204E1"/>
    <w:rsid w:val="00020505"/>
    <w:rsid w:val="00020692"/>
    <w:rsid w:val="00020A25"/>
    <w:rsid w:val="00020AAB"/>
    <w:rsid w:val="00020C7E"/>
    <w:rsid w:val="00020E52"/>
    <w:rsid w:val="00021146"/>
    <w:rsid w:val="0002114B"/>
    <w:rsid w:val="00021284"/>
    <w:rsid w:val="000213B4"/>
    <w:rsid w:val="00021547"/>
    <w:rsid w:val="00021674"/>
    <w:rsid w:val="00021932"/>
    <w:rsid w:val="00021AA4"/>
    <w:rsid w:val="00021C89"/>
    <w:rsid w:val="00021D38"/>
    <w:rsid w:val="00021F1B"/>
    <w:rsid w:val="00021FE8"/>
    <w:rsid w:val="00022016"/>
    <w:rsid w:val="0002240A"/>
    <w:rsid w:val="000224E4"/>
    <w:rsid w:val="00022708"/>
    <w:rsid w:val="000227B5"/>
    <w:rsid w:val="00022C5C"/>
    <w:rsid w:val="00022EAD"/>
    <w:rsid w:val="00023125"/>
    <w:rsid w:val="00023130"/>
    <w:rsid w:val="00023301"/>
    <w:rsid w:val="000233F3"/>
    <w:rsid w:val="00023485"/>
    <w:rsid w:val="0002356D"/>
    <w:rsid w:val="00023693"/>
    <w:rsid w:val="00023708"/>
    <w:rsid w:val="0002378A"/>
    <w:rsid w:val="0002382D"/>
    <w:rsid w:val="000238F9"/>
    <w:rsid w:val="00023FB7"/>
    <w:rsid w:val="00023FFE"/>
    <w:rsid w:val="00024083"/>
    <w:rsid w:val="000241AF"/>
    <w:rsid w:val="000242ED"/>
    <w:rsid w:val="0002472E"/>
    <w:rsid w:val="0002480F"/>
    <w:rsid w:val="000248CA"/>
    <w:rsid w:val="00024A76"/>
    <w:rsid w:val="00024AAE"/>
    <w:rsid w:val="00024B58"/>
    <w:rsid w:val="00024BF2"/>
    <w:rsid w:val="00024CAE"/>
    <w:rsid w:val="00024CEA"/>
    <w:rsid w:val="00024D36"/>
    <w:rsid w:val="00024DF3"/>
    <w:rsid w:val="00024EC5"/>
    <w:rsid w:val="00024FEB"/>
    <w:rsid w:val="00025052"/>
    <w:rsid w:val="000251B8"/>
    <w:rsid w:val="00025301"/>
    <w:rsid w:val="00025397"/>
    <w:rsid w:val="0002547C"/>
    <w:rsid w:val="0002548D"/>
    <w:rsid w:val="00025618"/>
    <w:rsid w:val="00025666"/>
    <w:rsid w:val="0002577A"/>
    <w:rsid w:val="000257AF"/>
    <w:rsid w:val="000258DB"/>
    <w:rsid w:val="00025A44"/>
    <w:rsid w:val="00025B3A"/>
    <w:rsid w:val="00025C3E"/>
    <w:rsid w:val="0002605E"/>
    <w:rsid w:val="00026469"/>
    <w:rsid w:val="000264EC"/>
    <w:rsid w:val="0002667D"/>
    <w:rsid w:val="0002692E"/>
    <w:rsid w:val="00026BB7"/>
    <w:rsid w:val="00026E3D"/>
    <w:rsid w:val="00026FB4"/>
    <w:rsid w:val="0002706E"/>
    <w:rsid w:val="00027111"/>
    <w:rsid w:val="0002732F"/>
    <w:rsid w:val="0002738A"/>
    <w:rsid w:val="00027624"/>
    <w:rsid w:val="00027803"/>
    <w:rsid w:val="000278F9"/>
    <w:rsid w:val="000279A9"/>
    <w:rsid w:val="00027BC8"/>
    <w:rsid w:val="00027CA6"/>
    <w:rsid w:val="00027D82"/>
    <w:rsid w:val="00027D8F"/>
    <w:rsid w:val="00027E40"/>
    <w:rsid w:val="0003067C"/>
    <w:rsid w:val="0003071F"/>
    <w:rsid w:val="00030761"/>
    <w:rsid w:val="00030819"/>
    <w:rsid w:val="00030A1B"/>
    <w:rsid w:val="00030CDF"/>
    <w:rsid w:val="00030D0F"/>
    <w:rsid w:val="00030D6F"/>
    <w:rsid w:val="00030EA9"/>
    <w:rsid w:val="00030F3D"/>
    <w:rsid w:val="00030FFD"/>
    <w:rsid w:val="0003133A"/>
    <w:rsid w:val="00031463"/>
    <w:rsid w:val="000314C2"/>
    <w:rsid w:val="00031560"/>
    <w:rsid w:val="0003157D"/>
    <w:rsid w:val="0003177B"/>
    <w:rsid w:val="00031D37"/>
    <w:rsid w:val="00032041"/>
    <w:rsid w:val="0003206F"/>
    <w:rsid w:val="000322BE"/>
    <w:rsid w:val="000324B6"/>
    <w:rsid w:val="00032767"/>
    <w:rsid w:val="00032B92"/>
    <w:rsid w:val="00032C31"/>
    <w:rsid w:val="00032CE6"/>
    <w:rsid w:val="00032D81"/>
    <w:rsid w:val="00032D98"/>
    <w:rsid w:val="00032E54"/>
    <w:rsid w:val="00032EA8"/>
    <w:rsid w:val="00032F98"/>
    <w:rsid w:val="000333A8"/>
    <w:rsid w:val="00033711"/>
    <w:rsid w:val="0003388B"/>
    <w:rsid w:val="000338E8"/>
    <w:rsid w:val="00033949"/>
    <w:rsid w:val="00033AA8"/>
    <w:rsid w:val="00033AB2"/>
    <w:rsid w:val="00033E15"/>
    <w:rsid w:val="00033E2C"/>
    <w:rsid w:val="00033E50"/>
    <w:rsid w:val="000343B5"/>
    <w:rsid w:val="0003446E"/>
    <w:rsid w:val="0003452D"/>
    <w:rsid w:val="000345A8"/>
    <w:rsid w:val="0003470A"/>
    <w:rsid w:val="00034B99"/>
    <w:rsid w:val="00034C60"/>
    <w:rsid w:val="0003502E"/>
    <w:rsid w:val="0003512A"/>
    <w:rsid w:val="00035197"/>
    <w:rsid w:val="000353E9"/>
    <w:rsid w:val="00035457"/>
    <w:rsid w:val="00035833"/>
    <w:rsid w:val="0003583D"/>
    <w:rsid w:val="000358D4"/>
    <w:rsid w:val="00035964"/>
    <w:rsid w:val="00035B5E"/>
    <w:rsid w:val="00035BC1"/>
    <w:rsid w:val="00035E6A"/>
    <w:rsid w:val="00035ED7"/>
    <w:rsid w:val="00035F79"/>
    <w:rsid w:val="000360DB"/>
    <w:rsid w:val="000361CE"/>
    <w:rsid w:val="00036382"/>
    <w:rsid w:val="00036400"/>
    <w:rsid w:val="00036461"/>
    <w:rsid w:val="000365AA"/>
    <w:rsid w:val="000365D1"/>
    <w:rsid w:val="000367DC"/>
    <w:rsid w:val="00036B39"/>
    <w:rsid w:val="00036C0A"/>
    <w:rsid w:val="00036ED0"/>
    <w:rsid w:val="00036F70"/>
    <w:rsid w:val="00036F8F"/>
    <w:rsid w:val="00036F9D"/>
    <w:rsid w:val="00037022"/>
    <w:rsid w:val="000370E7"/>
    <w:rsid w:val="000371C4"/>
    <w:rsid w:val="0003729F"/>
    <w:rsid w:val="000378A4"/>
    <w:rsid w:val="00037902"/>
    <w:rsid w:val="00037BAD"/>
    <w:rsid w:val="00037D86"/>
    <w:rsid w:val="00037F12"/>
    <w:rsid w:val="00040125"/>
    <w:rsid w:val="00040564"/>
    <w:rsid w:val="00040599"/>
    <w:rsid w:val="000406C4"/>
    <w:rsid w:val="0004094A"/>
    <w:rsid w:val="00040BCC"/>
    <w:rsid w:val="0004128E"/>
    <w:rsid w:val="00041327"/>
    <w:rsid w:val="0004136F"/>
    <w:rsid w:val="0004179C"/>
    <w:rsid w:val="00041877"/>
    <w:rsid w:val="0004188A"/>
    <w:rsid w:val="000418D5"/>
    <w:rsid w:val="00041B68"/>
    <w:rsid w:val="00041DD1"/>
    <w:rsid w:val="00041DEC"/>
    <w:rsid w:val="00041F13"/>
    <w:rsid w:val="0004208F"/>
    <w:rsid w:val="0004212E"/>
    <w:rsid w:val="0004236F"/>
    <w:rsid w:val="00042888"/>
    <w:rsid w:val="000428E9"/>
    <w:rsid w:val="000428F3"/>
    <w:rsid w:val="00042BA4"/>
    <w:rsid w:val="00042D35"/>
    <w:rsid w:val="00042D6E"/>
    <w:rsid w:val="00043214"/>
    <w:rsid w:val="00043215"/>
    <w:rsid w:val="000432DF"/>
    <w:rsid w:val="00043367"/>
    <w:rsid w:val="00043660"/>
    <w:rsid w:val="000436C7"/>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B34"/>
    <w:rsid w:val="00045061"/>
    <w:rsid w:val="0004518E"/>
    <w:rsid w:val="0004530B"/>
    <w:rsid w:val="00045416"/>
    <w:rsid w:val="000455A7"/>
    <w:rsid w:val="000455AD"/>
    <w:rsid w:val="00045996"/>
    <w:rsid w:val="00045B7F"/>
    <w:rsid w:val="00045C1E"/>
    <w:rsid w:val="00045CE0"/>
    <w:rsid w:val="00045F65"/>
    <w:rsid w:val="00045F8F"/>
    <w:rsid w:val="0004600B"/>
    <w:rsid w:val="0004600F"/>
    <w:rsid w:val="000460C3"/>
    <w:rsid w:val="00046125"/>
    <w:rsid w:val="000462C4"/>
    <w:rsid w:val="000463B0"/>
    <w:rsid w:val="000463EC"/>
    <w:rsid w:val="00046420"/>
    <w:rsid w:val="0004643A"/>
    <w:rsid w:val="00046669"/>
    <w:rsid w:val="000468FA"/>
    <w:rsid w:val="00046A82"/>
    <w:rsid w:val="00046AF4"/>
    <w:rsid w:val="00046D4D"/>
    <w:rsid w:val="00046DB4"/>
    <w:rsid w:val="00046EC9"/>
    <w:rsid w:val="0004708F"/>
    <w:rsid w:val="0004726C"/>
    <w:rsid w:val="000473A5"/>
    <w:rsid w:val="0004752F"/>
    <w:rsid w:val="00047703"/>
    <w:rsid w:val="00047705"/>
    <w:rsid w:val="000477F3"/>
    <w:rsid w:val="00047C3A"/>
    <w:rsid w:val="00047C7D"/>
    <w:rsid w:val="00047D03"/>
    <w:rsid w:val="00047E2F"/>
    <w:rsid w:val="00047EA2"/>
    <w:rsid w:val="00047EDE"/>
    <w:rsid w:val="00047F62"/>
    <w:rsid w:val="00047F7E"/>
    <w:rsid w:val="0005000F"/>
    <w:rsid w:val="000500B6"/>
    <w:rsid w:val="00050428"/>
    <w:rsid w:val="000504E4"/>
    <w:rsid w:val="00050567"/>
    <w:rsid w:val="00050909"/>
    <w:rsid w:val="000509CB"/>
    <w:rsid w:val="00050A11"/>
    <w:rsid w:val="00050A5B"/>
    <w:rsid w:val="00050E43"/>
    <w:rsid w:val="00051129"/>
    <w:rsid w:val="000514A5"/>
    <w:rsid w:val="000514AB"/>
    <w:rsid w:val="0005156F"/>
    <w:rsid w:val="0005181B"/>
    <w:rsid w:val="00051C32"/>
    <w:rsid w:val="00051F37"/>
    <w:rsid w:val="000520BA"/>
    <w:rsid w:val="000521D8"/>
    <w:rsid w:val="00052225"/>
    <w:rsid w:val="000524CA"/>
    <w:rsid w:val="0005261F"/>
    <w:rsid w:val="00052793"/>
    <w:rsid w:val="000528B9"/>
    <w:rsid w:val="0005291E"/>
    <w:rsid w:val="00052B19"/>
    <w:rsid w:val="00052C98"/>
    <w:rsid w:val="00052CFE"/>
    <w:rsid w:val="00052D2D"/>
    <w:rsid w:val="00052ED2"/>
    <w:rsid w:val="00052EE8"/>
    <w:rsid w:val="00053394"/>
    <w:rsid w:val="000539FB"/>
    <w:rsid w:val="00053B1D"/>
    <w:rsid w:val="00053D0A"/>
    <w:rsid w:val="00053F65"/>
    <w:rsid w:val="000541BB"/>
    <w:rsid w:val="00054435"/>
    <w:rsid w:val="00054566"/>
    <w:rsid w:val="000545D3"/>
    <w:rsid w:val="000548F2"/>
    <w:rsid w:val="00054943"/>
    <w:rsid w:val="00054D67"/>
    <w:rsid w:val="00054EA6"/>
    <w:rsid w:val="00054EAA"/>
    <w:rsid w:val="00054FCD"/>
    <w:rsid w:val="00055043"/>
    <w:rsid w:val="00055241"/>
    <w:rsid w:val="0005526B"/>
    <w:rsid w:val="0005526C"/>
    <w:rsid w:val="00055410"/>
    <w:rsid w:val="00055498"/>
    <w:rsid w:val="00055561"/>
    <w:rsid w:val="000555EE"/>
    <w:rsid w:val="0005570B"/>
    <w:rsid w:val="0005577A"/>
    <w:rsid w:val="000557CD"/>
    <w:rsid w:val="00055B82"/>
    <w:rsid w:val="00055D68"/>
    <w:rsid w:val="00055EDA"/>
    <w:rsid w:val="00055F48"/>
    <w:rsid w:val="0005606A"/>
    <w:rsid w:val="000560A9"/>
    <w:rsid w:val="00056276"/>
    <w:rsid w:val="000564AA"/>
    <w:rsid w:val="000564CB"/>
    <w:rsid w:val="000564D9"/>
    <w:rsid w:val="0005670B"/>
    <w:rsid w:val="00056C9C"/>
    <w:rsid w:val="00056D6C"/>
    <w:rsid w:val="00056F09"/>
    <w:rsid w:val="00057011"/>
    <w:rsid w:val="000571D9"/>
    <w:rsid w:val="000577EC"/>
    <w:rsid w:val="000579D0"/>
    <w:rsid w:val="000579E0"/>
    <w:rsid w:val="00057BCB"/>
    <w:rsid w:val="00057BE7"/>
    <w:rsid w:val="00057E19"/>
    <w:rsid w:val="00057F53"/>
    <w:rsid w:val="00057F56"/>
    <w:rsid w:val="0006028E"/>
    <w:rsid w:val="000602DE"/>
    <w:rsid w:val="00060796"/>
    <w:rsid w:val="00060D18"/>
    <w:rsid w:val="00060D49"/>
    <w:rsid w:val="00060DAA"/>
    <w:rsid w:val="00060FF8"/>
    <w:rsid w:val="00061140"/>
    <w:rsid w:val="00061299"/>
    <w:rsid w:val="0006129F"/>
    <w:rsid w:val="000614A1"/>
    <w:rsid w:val="00061546"/>
    <w:rsid w:val="00061706"/>
    <w:rsid w:val="00061812"/>
    <w:rsid w:val="000619F3"/>
    <w:rsid w:val="00061A15"/>
    <w:rsid w:val="00061F61"/>
    <w:rsid w:val="00062137"/>
    <w:rsid w:val="000622A6"/>
    <w:rsid w:val="000623E3"/>
    <w:rsid w:val="00062434"/>
    <w:rsid w:val="000624BD"/>
    <w:rsid w:val="00062571"/>
    <w:rsid w:val="00062E54"/>
    <w:rsid w:val="00062F6F"/>
    <w:rsid w:val="000630CD"/>
    <w:rsid w:val="000635B9"/>
    <w:rsid w:val="00063691"/>
    <w:rsid w:val="00063939"/>
    <w:rsid w:val="00063A0C"/>
    <w:rsid w:val="00063A26"/>
    <w:rsid w:val="00063A47"/>
    <w:rsid w:val="00063F0C"/>
    <w:rsid w:val="00063FD8"/>
    <w:rsid w:val="00064050"/>
    <w:rsid w:val="0006407F"/>
    <w:rsid w:val="0006410D"/>
    <w:rsid w:val="0006411B"/>
    <w:rsid w:val="00064547"/>
    <w:rsid w:val="000646BA"/>
    <w:rsid w:val="0006486C"/>
    <w:rsid w:val="00064BEE"/>
    <w:rsid w:val="00064EB5"/>
    <w:rsid w:val="00064F9C"/>
    <w:rsid w:val="0006538A"/>
    <w:rsid w:val="000654B0"/>
    <w:rsid w:val="00065792"/>
    <w:rsid w:val="00065946"/>
    <w:rsid w:val="00065A0D"/>
    <w:rsid w:val="00065A83"/>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AAB"/>
    <w:rsid w:val="00066B45"/>
    <w:rsid w:val="00066BE5"/>
    <w:rsid w:val="00066D38"/>
    <w:rsid w:val="00066D76"/>
    <w:rsid w:val="00066E0D"/>
    <w:rsid w:val="00066E44"/>
    <w:rsid w:val="00067128"/>
    <w:rsid w:val="00067134"/>
    <w:rsid w:val="00067351"/>
    <w:rsid w:val="000674CB"/>
    <w:rsid w:val="000674F0"/>
    <w:rsid w:val="00067612"/>
    <w:rsid w:val="00067676"/>
    <w:rsid w:val="00067908"/>
    <w:rsid w:val="00067A5D"/>
    <w:rsid w:val="00067A8D"/>
    <w:rsid w:val="00067AD6"/>
    <w:rsid w:val="00067AF6"/>
    <w:rsid w:val="00067D10"/>
    <w:rsid w:val="00067DFA"/>
    <w:rsid w:val="00067F04"/>
    <w:rsid w:val="00070304"/>
    <w:rsid w:val="000703DF"/>
    <w:rsid w:val="00070695"/>
    <w:rsid w:val="000708AF"/>
    <w:rsid w:val="00070A75"/>
    <w:rsid w:val="00070C21"/>
    <w:rsid w:val="00070F68"/>
    <w:rsid w:val="0007128C"/>
    <w:rsid w:val="00071318"/>
    <w:rsid w:val="00071490"/>
    <w:rsid w:val="0007155B"/>
    <w:rsid w:val="000717DB"/>
    <w:rsid w:val="000717F8"/>
    <w:rsid w:val="000718DD"/>
    <w:rsid w:val="00071DF9"/>
    <w:rsid w:val="00071ECA"/>
    <w:rsid w:val="00071EEA"/>
    <w:rsid w:val="00071EEE"/>
    <w:rsid w:val="00071FF7"/>
    <w:rsid w:val="00072019"/>
    <w:rsid w:val="0007213E"/>
    <w:rsid w:val="00072159"/>
    <w:rsid w:val="000721BA"/>
    <w:rsid w:val="00072247"/>
    <w:rsid w:val="00072410"/>
    <w:rsid w:val="0007247A"/>
    <w:rsid w:val="000724F4"/>
    <w:rsid w:val="0007267C"/>
    <w:rsid w:val="00072973"/>
    <w:rsid w:val="000729BF"/>
    <w:rsid w:val="00072AD0"/>
    <w:rsid w:val="00072CFA"/>
    <w:rsid w:val="00072E50"/>
    <w:rsid w:val="00072E83"/>
    <w:rsid w:val="00072EFF"/>
    <w:rsid w:val="00072F34"/>
    <w:rsid w:val="00073009"/>
    <w:rsid w:val="00073209"/>
    <w:rsid w:val="00073320"/>
    <w:rsid w:val="000733FC"/>
    <w:rsid w:val="00073483"/>
    <w:rsid w:val="00073801"/>
    <w:rsid w:val="00073851"/>
    <w:rsid w:val="00073AED"/>
    <w:rsid w:val="00073B84"/>
    <w:rsid w:val="00073C0D"/>
    <w:rsid w:val="00073CBC"/>
    <w:rsid w:val="00073DE8"/>
    <w:rsid w:val="00073E22"/>
    <w:rsid w:val="00073EBC"/>
    <w:rsid w:val="00074025"/>
    <w:rsid w:val="00074228"/>
    <w:rsid w:val="000742BC"/>
    <w:rsid w:val="0007431C"/>
    <w:rsid w:val="00074542"/>
    <w:rsid w:val="000745A3"/>
    <w:rsid w:val="000745A5"/>
    <w:rsid w:val="000745B6"/>
    <w:rsid w:val="000748C1"/>
    <w:rsid w:val="00074A84"/>
    <w:rsid w:val="00074CD4"/>
    <w:rsid w:val="00074D40"/>
    <w:rsid w:val="00074D68"/>
    <w:rsid w:val="00074D78"/>
    <w:rsid w:val="00074E22"/>
    <w:rsid w:val="00075162"/>
    <w:rsid w:val="00075203"/>
    <w:rsid w:val="000754DD"/>
    <w:rsid w:val="000755D6"/>
    <w:rsid w:val="00075786"/>
    <w:rsid w:val="00075AB5"/>
    <w:rsid w:val="00075C9F"/>
    <w:rsid w:val="00075CAE"/>
    <w:rsid w:val="00075D2D"/>
    <w:rsid w:val="000761B6"/>
    <w:rsid w:val="000762D7"/>
    <w:rsid w:val="000763F9"/>
    <w:rsid w:val="00076FB8"/>
    <w:rsid w:val="000771DE"/>
    <w:rsid w:val="000772D3"/>
    <w:rsid w:val="0007734C"/>
    <w:rsid w:val="000774B5"/>
    <w:rsid w:val="000774B8"/>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8B"/>
    <w:rsid w:val="00080D86"/>
    <w:rsid w:val="00080E80"/>
    <w:rsid w:val="00080EE4"/>
    <w:rsid w:val="0008120C"/>
    <w:rsid w:val="00081234"/>
    <w:rsid w:val="00081283"/>
    <w:rsid w:val="00081409"/>
    <w:rsid w:val="000814E6"/>
    <w:rsid w:val="00081567"/>
    <w:rsid w:val="0008160C"/>
    <w:rsid w:val="0008172F"/>
    <w:rsid w:val="0008178B"/>
    <w:rsid w:val="00081B59"/>
    <w:rsid w:val="00081BA9"/>
    <w:rsid w:val="00081C53"/>
    <w:rsid w:val="00081C6D"/>
    <w:rsid w:val="00081C82"/>
    <w:rsid w:val="00081F7D"/>
    <w:rsid w:val="0008209B"/>
    <w:rsid w:val="00082176"/>
    <w:rsid w:val="00082187"/>
    <w:rsid w:val="000822BE"/>
    <w:rsid w:val="000822C5"/>
    <w:rsid w:val="00082308"/>
    <w:rsid w:val="00082315"/>
    <w:rsid w:val="0008242B"/>
    <w:rsid w:val="0008242E"/>
    <w:rsid w:val="000825E3"/>
    <w:rsid w:val="00082614"/>
    <w:rsid w:val="00082697"/>
    <w:rsid w:val="000826E9"/>
    <w:rsid w:val="00082770"/>
    <w:rsid w:val="000828A3"/>
    <w:rsid w:val="000828F2"/>
    <w:rsid w:val="00082918"/>
    <w:rsid w:val="00082D16"/>
    <w:rsid w:val="00082F0E"/>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335"/>
    <w:rsid w:val="000844B2"/>
    <w:rsid w:val="00084790"/>
    <w:rsid w:val="000847EC"/>
    <w:rsid w:val="00084A40"/>
    <w:rsid w:val="00084DBB"/>
    <w:rsid w:val="00085076"/>
    <w:rsid w:val="00085088"/>
    <w:rsid w:val="000851D3"/>
    <w:rsid w:val="00085221"/>
    <w:rsid w:val="000852C2"/>
    <w:rsid w:val="00085316"/>
    <w:rsid w:val="00085546"/>
    <w:rsid w:val="00085637"/>
    <w:rsid w:val="00085824"/>
    <w:rsid w:val="00085837"/>
    <w:rsid w:val="00085A0E"/>
    <w:rsid w:val="00085AB8"/>
    <w:rsid w:val="00085B12"/>
    <w:rsid w:val="00085B5D"/>
    <w:rsid w:val="0008603E"/>
    <w:rsid w:val="0008613F"/>
    <w:rsid w:val="000864A0"/>
    <w:rsid w:val="000866B5"/>
    <w:rsid w:val="000866C3"/>
    <w:rsid w:val="0008675C"/>
    <w:rsid w:val="0008693B"/>
    <w:rsid w:val="00086A24"/>
    <w:rsid w:val="00086E9A"/>
    <w:rsid w:val="0008705C"/>
    <w:rsid w:val="000870C0"/>
    <w:rsid w:val="0008729A"/>
    <w:rsid w:val="000873F7"/>
    <w:rsid w:val="00087450"/>
    <w:rsid w:val="00087457"/>
    <w:rsid w:val="0008777F"/>
    <w:rsid w:val="000877B8"/>
    <w:rsid w:val="000879F4"/>
    <w:rsid w:val="00087B7F"/>
    <w:rsid w:val="00087D32"/>
    <w:rsid w:val="00087DD9"/>
    <w:rsid w:val="00087E40"/>
    <w:rsid w:val="00087F17"/>
    <w:rsid w:val="00087F51"/>
    <w:rsid w:val="00087FB4"/>
    <w:rsid w:val="00087FBD"/>
    <w:rsid w:val="0009013B"/>
    <w:rsid w:val="00090228"/>
    <w:rsid w:val="0009034B"/>
    <w:rsid w:val="0009049B"/>
    <w:rsid w:val="00090657"/>
    <w:rsid w:val="000906D7"/>
    <w:rsid w:val="0009079F"/>
    <w:rsid w:val="00090937"/>
    <w:rsid w:val="0009098B"/>
    <w:rsid w:val="00090A13"/>
    <w:rsid w:val="00090A91"/>
    <w:rsid w:val="00090AB4"/>
    <w:rsid w:val="00090B11"/>
    <w:rsid w:val="00090BC0"/>
    <w:rsid w:val="00090D61"/>
    <w:rsid w:val="00090E68"/>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C5"/>
    <w:rsid w:val="00092DF8"/>
    <w:rsid w:val="00092E16"/>
    <w:rsid w:val="00093042"/>
    <w:rsid w:val="000931F8"/>
    <w:rsid w:val="000933A8"/>
    <w:rsid w:val="00093761"/>
    <w:rsid w:val="00093949"/>
    <w:rsid w:val="00093AE3"/>
    <w:rsid w:val="00093B94"/>
    <w:rsid w:val="00093CEC"/>
    <w:rsid w:val="000942AC"/>
    <w:rsid w:val="000942ED"/>
    <w:rsid w:val="000944C3"/>
    <w:rsid w:val="000945AD"/>
    <w:rsid w:val="0009468E"/>
    <w:rsid w:val="000946D6"/>
    <w:rsid w:val="0009481B"/>
    <w:rsid w:val="00094852"/>
    <w:rsid w:val="000948DA"/>
    <w:rsid w:val="00094AED"/>
    <w:rsid w:val="00094B77"/>
    <w:rsid w:val="00094BAC"/>
    <w:rsid w:val="00094BDE"/>
    <w:rsid w:val="00094C73"/>
    <w:rsid w:val="00094D1C"/>
    <w:rsid w:val="00094DBF"/>
    <w:rsid w:val="00094DFD"/>
    <w:rsid w:val="000950F1"/>
    <w:rsid w:val="00095568"/>
    <w:rsid w:val="00095684"/>
    <w:rsid w:val="0009573F"/>
    <w:rsid w:val="000957C6"/>
    <w:rsid w:val="000957D0"/>
    <w:rsid w:val="0009588D"/>
    <w:rsid w:val="0009599F"/>
    <w:rsid w:val="00095A11"/>
    <w:rsid w:val="00095BCD"/>
    <w:rsid w:val="00095F81"/>
    <w:rsid w:val="0009641D"/>
    <w:rsid w:val="00096CDD"/>
    <w:rsid w:val="000972E6"/>
    <w:rsid w:val="0009730F"/>
    <w:rsid w:val="0009764C"/>
    <w:rsid w:val="00097722"/>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AFE"/>
    <w:rsid w:val="000A0B1B"/>
    <w:rsid w:val="000A1070"/>
    <w:rsid w:val="000A111E"/>
    <w:rsid w:val="000A11F8"/>
    <w:rsid w:val="000A1357"/>
    <w:rsid w:val="000A1409"/>
    <w:rsid w:val="000A15E1"/>
    <w:rsid w:val="000A167C"/>
    <w:rsid w:val="000A17C3"/>
    <w:rsid w:val="000A19E8"/>
    <w:rsid w:val="000A1AA5"/>
    <w:rsid w:val="000A1CB1"/>
    <w:rsid w:val="000A1FE8"/>
    <w:rsid w:val="000A20B1"/>
    <w:rsid w:val="000A21C2"/>
    <w:rsid w:val="000A23B9"/>
    <w:rsid w:val="000A260F"/>
    <w:rsid w:val="000A26F4"/>
    <w:rsid w:val="000A2734"/>
    <w:rsid w:val="000A290C"/>
    <w:rsid w:val="000A293A"/>
    <w:rsid w:val="000A2A97"/>
    <w:rsid w:val="000A2C1B"/>
    <w:rsid w:val="000A2C5F"/>
    <w:rsid w:val="000A2CCD"/>
    <w:rsid w:val="000A2CD9"/>
    <w:rsid w:val="000A2D62"/>
    <w:rsid w:val="000A2DDD"/>
    <w:rsid w:val="000A2DED"/>
    <w:rsid w:val="000A2FA4"/>
    <w:rsid w:val="000A321C"/>
    <w:rsid w:val="000A361C"/>
    <w:rsid w:val="000A3971"/>
    <w:rsid w:val="000A3AC3"/>
    <w:rsid w:val="000A3BF0"/>
    <w:rsid w:val="000A3C5B"/>
    <w:rsid w:val="000A3FF7"/>
    <w:rsid w:val="000A402A"/>
    <w:rsid w:val="000A41D1"/>
    <w:rsid w:val="000A41DA"/>
    <w:rsid w:val="000A42DD"/>
    <w:rsid w:val="000A44F0"/>
    <w:rsid w:val="000A4629"/>
    <w:rsid w:val="000A46D6"/>
    <w:rsid w:val="000A4763"/>
    <w:rsid w:val="000A47FF"/>
    <w:rsid w:val="000A4852"/>
    <w:rsid w:val="000A48B7"/>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758"/>
    <w:rsid w:val="000A57E9"/>
    <w:rsid w:val="000A59A8"/>
    <w:rsid w:val="000A59AA"/>
    <w:rsid w:val="000A5AC5"/>
    <w:rsid w:val="000A5B14"/>
    <w:rsid w:val="000A5B82"/>
    <w:rsid w:val="000A5C50"/>
    <w:rsid w:val="000A5E22"/>
    <w:rsid w:val="000A62CA"/>
    <w:rsid w:val="000A62EF"/>
    <w:rsid w:val="000A6421"/>
    <w:rsid w:val="000A647B"/>
    <w:rsid w:val="000A64EC"/>
    <w:rsid w:val="000A6511"/>
    <w:rsid w:val="000A6665"/>
    <w:rsid w:val="000A6788"/>
    <w:rsid w:val="000A6DF4"/>
    <w:rsid w:val="000A6E1B"/>
    <w:rsid w:val="000A6E3C"/>
    <w:rsid w:val="000A6FFF"/>
    <w:rsid w:val="000A739C"/>
    <w:rsid w:val="000A73A0"/>
    <w:rsid w:val="000A7413"/>
    <w:rsid w:val="000A741B"/>
    <w:rsid w:val="000A7754"/>
    <w:rsid w:val="000A7881"/>
    <w:rsid w:val="000A7903"/>
    <w:rsid w:val="000A7A59"/>
    <w:rsid w:val="000A7AF6"/>
    <w:rsid w:val="000A7EED"/>
    <w:rsid w:val="000B00FB"/>
    <w:rsid w:val="000B0161"/>
    <w:rsid w:val="000B02B5"/>
    <w:rsid w:val="000B032A"/>
    <w:rsid w:val="000B040F"/>
    <w:rsid w:val="000B0500"/>
    <w:rsid w:val="000B05F3"/>
    <w:rsid w:val="000B0674"/>
    <w:rsid w:val="000B069D"/>
    <w:rsid w:val="000B0965"/>
    <w:rsid w:val="000B0AC9"/>
    <w:rsid w:val="000B0B42"/>
    <w:rsid w:val="000B0E84"/>
    <w:rsid w:val="000B0FBD"/>
    <w:rsid w:val="000B10C1"/>
    <w:rsid w:val="000B1261"/>
    <w:rsid w:val="000B12ED"/>
    <w:rsid w:val="000B12F5"/>
    <w:rsid w:val="000B1543"/>
    <w:rsid w:val="000B168E"/>
    <w:rsid w:val="000B1AE0"/>
    <w:rsid w:val="000B1BE2"/>
    <w:rsid w:val="000B1D36"/>
    <w:rsid w:val="000B1DC7"/>
    <w:rsid w:val="000B1E58"/>
    <w:rsid w:val="000B2099"/>
    <w:rsid w:val="000B257E"/>
    <w:rsid w:val="000B25A1"/>
    <w:rsid w:val="000B276F"/>
    <w:rsid w:val="000B2774"/>
    <w:rsid w:val="000B2B75"/>
    <w:rsid w:val="000B2C26"/>
    <w:rsid w:val="000B2C4B"/>
    <w:rsid w:val="000B2D4E"/>
    <w:rsid w:val="000B2E40"/>
    <w:rsid w:val="000B2EB9"/>
    <w:rsid w:val="000B2F16"/>
    <w:rsid w:val="000B30C6"/>
    <w:rsid w:val="000B31C8"/>
    <w:rsid w:val="000B32B2"/>
    <w:rsid w:val="000B333A"/>
    <w:rsid w:val="000B3545"/>
    <w:rsid w:val="000B3593"/>
    <w:rsid w:val="000B3599"/>
    <w:rsid w:val="000B3640"/>
    <w:rsid w:val="000B39CB"/>
    <w:rsid w:val="000B3A97"/>
    <w:rsid w:val="000B3CE6"/>
    <w:rsid w:val="000B3D8D"/>
    <w:rsid w:val="000B3E73"/>
    <w:rsid w:val="000B408A"/>
    <w:rsid w:val="000B40EF"/>
    <w:rsid w:val="000B4371"/>
    <w:rsid w:val="000B437C"/>
    <w:rsid w:val="000B4B8A"/>
    <w:rsid w:val="000B4D37"/>
    <w:rsid w:val="000B4E74"/>
    <w:rsid w:val="000B4EB3"/>
    <w:rsid w:val="000B4F33"/>
    <w:rsid w:val="000B50EB"/>
    <w:rsid w:val="000B511B"/>
    <w:rsid w:val="000B51B2"/>
    <w:rsid w:val="000B51C1"/>
    <w:rsid w:val="000B51EB"/>
    <w:rsid w:val="000B5250"/>
    <w:rsid w:val="000B52CA"/>
    <w:rsid w:val="000B5465"/>
    <w:rsid w:val="000B55FE"/>
    <w:rsid w:val="000B597C"/>
    <w:rsid w:val="000B5A4E"/>
    <w:rsid w:val="000B5C78"/>
    <w:rsid w:val="000B5CBB"/>
    <w:rsid w:val="000B5F0F"/>
    <w:rsid w:val="000B6140"/>
    <w:rsid w:val="000B6220"/>
    <w:rsid w:val="000B6336"/>
    <w:rsid w:val="000B696E"/>
    <w:rsid w:val="000B6C7A"/>
    <w:rsid w:val="000B702E"/>
    <w:rsid w:val="000B707C"/>
    <w:rsid w:val="000B71E2"/>
    <w:rsid w:val="000B733E"/>
    <w:rsid w:val="000B7466"/>
    <w:rsid w:val="000B779E"/>
    <w:rsid w:val="000B7A1E"/>
    <w:rsid w:val="000B7A95"/>
    <w:rsid w:val="000B7AE5"/>
    <w:rsid w:val="000B7B3B"/>
    <w:rsid w:val="000C0172"/>
    <w:rsid w:val="000C02E4"/>
    <w:rsid w:val="000C0318"/>
    <w:rsid w:val="000C040D"/>
    <w:rsid w:val="000C0443"/>
    <w:rsid w:val="000C05E9"/>
    <w:rsid w:val="000C0636"/>
    <w:rsid w:val="000C07D2"/>
    <w:rsid w:val="000C0942"/>
    <w:rsid w:val="000C0A13"/>
    <w:rsid w:val="000C0A9E"/>
    <w:rsid w:val="000C0F26"/>
    <w:rsid w:val="000C1050"/>
    <w:rsid w:val="000C106C"/>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F68"/>
    <w:rsid w:val="000C2056"/>
    <w:rsid w:val="000C20AD"/>
    <w:rsid w:val="000C21F5"/>
    <w:rsid w:val="000C239E"/>
    <w:rsid w:val="000C261F"/>
    <w:rsid w:val="000C2675"/>
    <w:rsid w:val="000C29E3"/>
    <w:rsid w:val="000C2A9A"/>
    <w:rsid w:val="000C2CFA"/>
    <w:rsid w:val="000C2DE9"/>
    <w:rsid w:val="000C2E01"/>
    <w:rsid w:val="000C2E84"/>
    <w:rsid w:val="000C2FC5"/>
    <w:rsid w:val="000C31C3"/>
    <w:rsid w:val="000C332D"/>
    <w:rsid w:val="000C3579"/>
    <w:rsid w:val="000C35B0"/>
    <w:rsid w:val="000C35DA"/>
    <w:rsid w:val="000C375C"/>
    <w:rsid w:val="000C38DD"/>
    <w:rsid w:val="000C3C64"/>
    <w:rsid w:val="000C3CA2"/>
    <w:rsid w:val="000C3D75"/>
    <w:rsid w:val="000C3F51"/>
    <w:rsid w:val="000C42FC"/>
    <w:rsid w:val="000C444E"/>
    <w:rsid w:val="000C445A"/>
    <w:rsid w:val="000C44F3"/>
    <w:rsid w:val="000C45AA"/>
    <w:rsid w:val="000C46F5"/>
    <w:rsid w:val="000C4A61"/>
    <w:rsid w:val="000C4D5E"/>
    <w:rsid w:val="000C4DBB"/>
    <w:rsid w:val="000C4ECE"/>
    <w:rsid w:val="000C5088"/>
    <w:rsid w:val="000C509B"/>
    <w:rsid w:val="000C50EB"/>
    <w:rsid w:val="000C5162"/>
    <w:rsid w:val="000C5443"/>
    <w:rsid w:val="000C57D6"/>
    <w:rsid w:val="000C595C"/>
    <w:rsid w:val="000C5B93"/>
    <w:rsid w:val="000C5BB6"/>
    <w:rsid w:val="000C5DE9"/>
    <w:rsid w:val="000C5E89"/>
    <w:rsid w:val="000C5F12"/>
    <w:rsid w:val="000C6071"/>
    <w:rsid w:val="000C611F"/>
    <w:rsid w:val="000C636D"/>
    <w:rsid w:val="000C646D"/>
    <w:rsid w:val="000C64B8"/>
    <w:rsid w:val="000C687A"/>
    <w:rsid w:val="000C6882"/>
    <w:rsid w:val="000C6977"/>
    <w:rsid w:val="000C6A39"/>
    <w:rsid w:val="000C6B14"/>
    <w:rsid w:val="000C6D53"/>
    <w:rsid w:val="000C6F1A"/>
    <w:rsid w:val="000C6FAE"/>
    <w:rsid w:val="000C6FE2"/>
    <w:rsid w:val="000C6FF8"/>
    <w:rsid w:val="000C7125"/>
    <w:rsid w:val="000C7334"/>
    <w:rsid w:val="000C73D3"/>
    <w:rsid w:val="000C75A7"/>
    <w:rsid w:val="000C790B"/>
    <w:rsid w:val="000C7BB1"/>
    <w:rsid w:val="000C7C1A"/>
    <w:rsid w:val="000C7D76"/>
    <w:rsid w:val="000C7D79"/>
    <w:rsid w:val="000C7FFB"/>
    <w:rsid w:val="000D0142"/>
    <w:rsid w:val="000D04CB"/>
    <w:rsid w:val="000D0851"/>
    <w:rsid w:val="000D093C"/>
    <w:rsid w:val="000D0D26"/>
    <w:rsid w:val="000D0EEB"/>
    <w:rsid w:val="000D0FC5"/>
    <w:rsid w:val="000D10C4"/>
    <w:rsid w:val="000D1390"/>
    <w:rsid w:val="000D1392"/>
    <w:rsid w:val="000D1406"/>
    <w:rsid w:val="000D141A"/>
    <w:rsid w:val="000D1613"/>
    <w:rsid w:val="000D16A6"/>
    <w:rsid w:val="000D173B"/>
    <w:rsid w:val="000D1796"/>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869"/>
    <w:rsid w:val="000D29BC"/>
    <w:rsid w:val="000D2A46"/>
    <w:rsid w:val="000D2C42"/>
    <w:rsid w:val="000D2D9E"/>
    <w:rsid w:val="000D2E24"/>
    <w:rsid w:val="000D2E71"/>
    <w:rsid w:val="000D2EEB"/>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1DD"/>
    <w:rsid w:val="000D4309"/>
    <w:rsid w:val="000D4337"/>
    <w:rsid w:val="000D46CB"/>
    <w:rsid w:val="000D47A0"/>
    <w:rsid w:val="000D4904"/>
    <w:rsid w:val="000D5129"/>
    <w:rsid w:val="000D524A"/>
    <w:rsid w:val="000D52F3"/>
    <w:rsid w:val="000D530A"/>
    <w:rsid w:val="000D5341"/>
    <w:rsid w:val="000D53DA"/>
    <w:rsid w:val="000D546D"/>
    <w:rsid w:val="000D5474"/>
    <w:rsid w:val="000D57F2"/>
    <w:rsid w:val="000D58DF"/>
    <w:rsid w:val="000D5A37"/>
    <w:rsid w:val="000D5ABE"/>
    <w:rsid w:val="000D5D1F"/>
    <w:rsid w:val="000D5EB0"/>
    <w:rsid w:val="000D6012"/>
    <w:rsid w:val="000D61E1"/>
    <w:rsid w:val="000D629C"/>
    <w:rsid w:val="000D62BC"/>
    <w:rsid w:val="000D6461"/>
    <w:rsid w:val="000D660B"/>
    <w:rsid w:val="000D666F"/>
    <w:rsid w:val="000D66CB"/>
    <w:rsid w:val="000D67FB"/>
    <w:rsid w:val="000D6A77"/>
    <w:rsid w:val="000D6AE5"/>
    <w:rsid w:val="000D6B14"/>
    <w:rsid w:val="000D6C95"/>
    <w:rsid w:val="000D6D1A"/>
    <w:rsid w:val="000D6F19"/>
    <w:rsid w:val="000D6F51"/>
    <w:rsid w:val="000D7038"/>
    <w:rsid w:val="000D7119"/>
    <w:rsid w:val="000D736D"/>
    <w:rsid w:val="000D7504"/>
    <w:rsid w:val="000D7915"/>
    <w:rsid w:val="000D7927"/>
    <w:rsid w:val="000D7937"/>
    <w:rsid w:val="000D7A49"/>
    <w:rsid w:val="000D7D57"/>
    <w:rsid w:val="000D7DAA"/>
    <w:rsid w:val="000D7DEE"/>
    <w:rsid w:val="000D7E15"/>
    <w:rsid w:val="000D7E24"/>
    <w:rsid w:val="000D7E4E"/>
    <w:rsid w:val="000E0401"/>
    <w:rsid w:val="000E08A2"/>
    <w:rsid w:val="000E08DA"/>
    <w:rsid w:val="000E0938"/>
    <w:rsid w:val="000E0947"/>
    <w:rsid w:val="000E097B"/>
    <w:rsid w:val="000E0C17"/>
    <w:rsid w:val="000E0C9B"/>
    <w:rsid w:val="000E0CE2"/>
    <w:rsid w:val="000E0D4C"/>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B43"/>
    <w:rsid w:val="000E1BF1"/>
    <w:rsid w:val="000E1CA1"/>
    <w:rsid w:val="000E1D0E"/>
    <w:rsid w:val="000E2012"/>
    <w:rsid w:val="000E2038"/>
    <w:rsid w:val="000E20FA"/>
    <w:rsid w:val="000E22F1"/>
    <w:rsid w:val="000E24AE"/>
    <w:rsid w:val="000E28CB"/>
    <w:rsid w:val="000E292A"/>
    <w:rsid w:val="000E2949"/>
    <w:rsid w:val="000E2966"/>
    <w:rsid w:val="000E2A2D"/>
    <w:rsid w:val="000E2B03"/>
    <w:rsid w:val="000E2B6D"/>
    <w:rsid w:val="000E2FC2"/>
    <w:rsid w:val="000E3196"/>
    <w:rsid w:val="000E31FA"/>
    <w:rsid w:val="000E3266"/>
    <w:rsid w:val="000E34B7"/>
    <w:rsid w:val="000E34FA"/>
    <w:rsid w:val="000E353C"/>
    <w:rsid w:val="000E360C"/>
    <w:rsid w:val="000E369D"/>
    <w:rsid w:val="000E37B3"/>
    <w:rsid w:val="000E38BB"/>
    <w:rsid w:val="000E39E2"/>
    <w:rsid w:val="000E3AC9"/>
    <w:rsid w:val="000E3B63"/>
    <w:rsid w:val="000E3CFD"/>
    <w:rsid w:val="000E3D87"/>
    <w:rsid w:val="000E3F22"/>
    <w:rsid w:val="000E3F65"/>
    <w:rsid w:val="000E4032"/>
    <w:rsid w:val="000E40D3"/>
    <w:rsid w:val="000E450D"/>
    <w:rsid w:val="000E498E"/>
    <w:rsid w:val="000E4ADE"/>
    <w:rsid w:val="000E4BEB"/>
    <w:rsid w:val="000E4D86"/>
    <w:rsid w:val="000E4D99"/>
    <w:rsid w:val="000E4EC3"/>
    <w:rsid w:val="000E4F78"/>
    <w:rsid w:val="000E50B2"/>
    <w:rsid w:val="000E50F1"/>
    <w:rsid w:val="000E5229"/>
    <w:rsid w:val="000E5302"/>
    <w:rsid w:val="000E5356"/>
    <w:rsid w:val="000E5457"/>
    <w:rsid w:val="000E56C5"/>
    <w:rsid w:val="000E5796"/>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AB0"/>
    <w:rsid w:val="000E6AC5"/>
    <w:rsid w:val="000E6B7C"/>
    <w:rsid w:val="000E6BDE"/>
    <w:rsid w:val="000E6D38"/>
    <w:rsid w:val="000E6E18"/>
    <w:rsid w:val="000E6E48"/>
    <w:rsid w:val="000E6EC8"/>
    <w:rsid w:val="000E6F7B"/>
    <w:rsid w:val="000E70A2"/>
    <w:rsid w:val="000E722E"/>
    <w:rsid w:val="000E72C6"/>
    <w:rsid w:val="000E7452"/>
    <w:rsid w:val="000E74A7"/>
    <w:rsid w:val="000E76D8"/>
    <w:rsid w:val="000E7773"/>
    <w:rsid w:val="000E777B"/>
    <w:rsid w:val="000E77DC"/>
    <w:rsid w:val="000E78C4"/>
    <w:rsid w:val="000E7BD8"/>
    <w:rsid w:val="000E7F3F"/>
    <w:rsid w:val="000F00A4"/>
    <w:rsid w:val="000F0116"/>
    <w:rsid w:val="000F0304"/>
    <w:rsid w:val="000F06E2"/>
    <w:rsid w:val="000F0765"/>
    <w:rsid w:val="000F0895"/>
    <w:rsid w:val="000F0A48"/>
    <w:rsid w:val="000F0A54"/>
    <w:rsid w:val="000F0A76"/>
    <w:rsid w:val="000F0B9B"/>
    <w:rsid w:val="000F0D47"/>
    <w:rsid w:val="000F1095"/>
    <w:rsid w:val="000F118D"/>
    <w:rsid w:val="000F12A9"/>
    <w:rsid w:val="000F13B8"/>
    <w:rsid w:val="000F1414"/>
    <w:rsid w:val="000F1545"/>
    <w:rsid w:val="000F163F"/>
    <w:rsid w:val="000F17F8"/>
    <w:rsid w:val="000F1A0A"/>
    <w:rsid w:val="000F1DA5"/>
    <w:rsid w:val="000F1E4D"/>
    <w:rsid w:val="000F1FAD"/>
    <w:rsid w:val="000F1FF4"/>
    <w:rsid w:val="000F2130"/>
    <w:rsid w:val="000F2200"/>
    <w:rsid w:val="000F2317"/>
    <w:rsid w:val="000F2406"/>
    <w:rsid w:val="000F249D"/>
    <w:rsid w:val="000F250F"/>
    <w:rsid w:val="000F25E5"/>
    <w:rsid w:val="000F273D"/>
    <w:rsid w:val="000F2780"/>
    <w:rsid w:val="000F27C5"/>
    <w:rsid w:val="000F2937"/>
    <w:rsid w:val="000F29B2"/>
    <w:rsid w:val="000F2B18"/>
    <w:rsid w:val="000F2BCF"/>
    <w:rsid w:val="000F2C29"/>
    <w:rsid w:val="000F2E31"/>
    <w:rsid w:val="000F2F29"/>
    <w:rsid w:val="000F2F7D"/>
    <w:rsid w:val="000F322C"/>
    <w:rsid w:val="000F3246"/>
    <w:rsid w:val="000F32C3"/>
    <w:rsid w:val="000F33FE"/>
    <w:rsid w:val="000F35FB"/>
    <w:rsid w:val="000F361D"/>
    <w:rsid w:val="000F3624"/>
    <w:rsid w:val="000F3657"/>
    <w:rsid w:val="000F381A"/>
    <w:rsid w:val="000F3A7E"/>
    <w:rsid w:val="000F3A92"/>
    <w:rsid w:val="000F3B81"/>
    <w:rsid w:val="000F3B96"/>
    <w:rsid w:val="000F3BF8"/>
    <w:rsid w:val="000F3CD6"/>
    <w:rsid w:val="000F3E77"/>
    <w:rsid w:val="000F431F"/>
    <w:rsid w:val="000F4389"/>
    <w:rsid w:val="000F44E7"/>
    <w:rsid w:val="000F44F3"/>
    <w:rsid w:val="000F4526"/>
    <w:rsid w:val="000F457A"/>
    <w:rsid w:val="000F4A97"/>
    <w:rsid w:val="000F4B4B"/>
    <w:rsid w:val="000F4B8E"/>
    <w:rsid w:val="000F4CDD"/>
    <w:rsid w:val="000F4F54"/>
    <w:rsid w:val="000F4FD4"/>
    <w:rsid w:val="000F5413"/>
    <w:rsid w:val="000F54C8"/>
    <w:rsid w:val="000F5BA8"/>
    <w:rsid w:val="000F5E0E"/>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71A1"/>
    <w:rsid w:val="000F71F8"/>
    <w:rsid w:val="000F723C"/>
    <w:rsid w:val="000F742D"/>
    <w:rsid w:val="000F7479"/>
    <w:rsid w:val="000F747E"/>
    <w:rsid w:val="000F7488"/>
    <w:rsid w:val="000F7837"/>
    <w:rsid w:val="000F7929"/>
    <w:rsid w:val="000F7949"/>
    <w:rsid w:val="000F7D59"/>
    <w:rsid w:val="000F7DF2"/>
    <w:rsid w:val="001001E1"/>
    <w:rsid w:val="00100238"/>
    <w:rsid w:val="00100259"/>
    <w:rsid w:val="001006A0"/>
    <w:rsid w:val="00100763"/>
    <w:rsid w:val="0010099C"/>
    <w:rsid w:val="00100C0A"/>
    <w:rsid w:val="00100C3E"/>
    <w:rsid w:val="00100C9D"/>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B06"/>
    <w:rsid w:val="00101CEB"/>
    <w:rsid w:val="00101CEC"/>
    <w:rsid w:val="00101DDA"/>
    <w:rsid w:val="00101FE0"/>
    <w:rsid w:val="00101FF4"/>
    <w:rsid w:val="00102042"/>
    <w:rsid w:val="00102073"/>
    <w:rsid w:val="0010212A"/>
    <w:rsid w:val="0010217A"/>
    <w:rsid w:val="00102198"/>
    <w:rsid w:val="00102278"/>
    <w:rsid w:val="00102342"/>
    <w:rsid w:val="001023F9"/>
    <w:rsid w:val="00102531"/>
    <w:rsid w:val="00102771"/>
    <w:rsid w:val="00102CCC"/>
    <w:rsid w:val="00102D44"/>
    <w:rsid w:val="00102DDF"/>
    <w:rsid w:val="0010305E"/>
    <w:rsid w:val="001033C9"/>
    <w:rsid w:val="00103421"/>
    <w:rsid w:val="00103581"/>
    <w:rsid w:val="00103833"/>
    <w:rsid w:val="00103933"/>
    <w:rsid w:val="001039F1"/>
    <w:rsid w:val="00103AAB"/>
    <w:rsid w:val="00103B99"/>
    <w:rsid w:val="00103E21"/>
    <w:rsid w:val="001040D6"/>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47D"/>
    <w:rsid w:val="00105567"/>
    <w:rsid w:val="0010574F"/>
    <w:rsid w:val="00105786"/>
    <w:rsid w:val="00105794"/>
    <w:rsid w:val="001057BF"/>
    <w:rsid w:val="00105B3F"/>
    <w:rsid w:val="00105BAF"/>
    <w:rsid w:val="00105C5D"/>
    <w:rsid w:val="00105D6E"/>
    <w:rsid w:val="00105FD4"/>
    <w:rsid w:val="00106245"/>
    <w:rsid w:val="001062FA"/>
    <w:rsid w:val="001064A0"/>
    <w:rsid w:val="001065A8"/>
    <w:rsid w:val="0010694C"/>
    <w:rsid w:val="00106B3E"/>
    <w:rsid w:val="00106C28"/>
    <w:rsid w:val="00106C4A"/>
    <w:rsid w:val="00106CDF"/>
    <w:rsid w:val="00106CF8"/>
    <w:rsid w:val="00106EAF"/>
    <w:rsid w:val="00107182"/>
    <w:rsid w:val="00107288"/>
    <w:rsid w:val="00107308"/>
    <w:rsid w:val="0010730C"/>
    <w:rsid w:val="001076B3"/>
    <w:rsid w:val="001077A8"/>
    <w:rsid w:val="00107850"/>
    <w:rsid w:val="001078F5"/>
    <w:rsid w:val="00107A46"/>
    <w:rsid w:val="00107C52"/>
    <w:rsid w:val="00107D98"/>
    <w:rsid w:val="00107DBE"/>
    <w:rsid w:val="001101A8"/>
    <w:rsid w:val="001105DB"/>
    <w:rsid w:val="00110625"/>
    <w:rsid w:val="0011068E"/>
    <w:rsid w:val="00110761"/>
    <w:rsid w:val="0011093C"/>
    <w:rsid w:val="0011097D"/>
    <w:rsid w:val="001109F7"/>
    <w:rsid w:val="00110AFE"/>
    <w:rsid w:val="00110D6E"/>
    <w:rsid w:val="0011104D"/>
    <w:rsid w:val="0011109C"/>
    <w:rsid w:val="001110CD"/>
    <w:rsid w:val="00111169"/>
    <w:rsid w:val="00111242"/>
    <w:rsid w:val="001113DC"/>
    <w:rsid w:val="001115B6"/>
    <w:rsid w:val="001115B9"/>
    <w:rsid w:val="001117B4"/>
    <w:rsid w:val="00111817"/>
    <w:rsid w:val="001118E3"/>
    <w:rsid w:val="00111C45"/>
    <w:rsid w:val="00111CE8"/>
    <w:rsid w:val="00112076"/>
    <w:rsid w:val="001121C6"/>
    <w:rsid w:val="001123F5"/>
    <w:rsid w:val="00112615"/>
    <w:rsid w:val="001129CD"/>
    <w:rsid w:val="00112B3A"/>
    <w:rsid w:val="00112C88"/>
    <w:rsid w:val="00112D63"/>
    <w:rsid w:val="00112D81"/>
    <w:rsid w:val="001130B4"/>
    <w:rsid w:val="00113234"/>
    <w:rsid w:val="001132D9"/>
    <w:rsid w:val="001133D6"/>
    <w:rsid w:val="00113714"/>
    <w:rsid w:val="00113752"/>
    <w:rsid w:val="0011377C"/>
    <w:rsid w:val="00113ADD"/>
    <w:rsid w:val="00113AE6"/>
    <w:rsid w:val="00113C7E"/>
    <w:rsid w:val="00113D14"/>
    <w:rsid w:val="00113E1E"/>
    <w:rsid w:val="001141C7"/>
    <w:rsid w:val="001143F9"/>
    <w:rsid w:val="00114498"/>
    <w:rsid w:val="00114727"/>
    <w:rsid w:val="0011481E"/>
    <w:rsid w:val="001148F9"/>
    <w:rsid w:val="00114905"/>
    <w:rsid w:val="00114B11"/>
    <w:rsid w:val="00114C9A"/>
    <w:rsid w:val="00114CD4"/>
    <w:rsid w:val="00114D27"/>
    <w:rsid w:val="00114D69"/>
    <w:rsid w:val="00114EC6"/>
    <w:rsid w:val="00115211"/>
    <w:rsid w:val="001152C0"/>
    <w:rsid w:val="0011599E"/>
    <w:rsid w:val="00115A12"/>
    <w:rsid w:val="00115C54"/>
    <w:rsid w:val="0011655C"/>
    <w:rsid w:val="001165B9"/>
    <w:rsid w:val="001166CD"/>
    <w:rsid w:val="0011676B"/>
    <w:rsid w:val="00116783"/>
    <w:rsid w:val="0011689F"/>
    <w:rsid w:val="00116915"/>
    <w:rsid w:val="0011693F"/>
    <w:rsid w:val="001169DC"/>
    <w:rsid w:val="00116AC9"/>
    <w:rsid w:val="00116D53"/>
    <w:rsid w:val="00116DC8"/>
    <w:rsid w:val="00116F13"/>
    <w:rsid w:val="00117113"/>
    <w:rsid w:val="001171EB"/>
    <w:rsid w:val="001173ED"/>
    <w:rsid w:val="001177FD"/>
    <w:rsid w:val="00117803"/>
    <w:rsid w:val="0011791F"/>
    <w:rsid w:val="001179D3"/>
    <w:rsid w:val="00117A66"/>
    <w:rsid w:val="00117C72"/>
    <w:rsid w:val="00117FEE"/>
    <w:rsid w:val="00120069"/>
    <w:rsid w:val="001201F7"/>
    <w:rsid w:val="001202C1"/>
    <w:rsid w:val="00120312"/>
    <w:rsid w:val="001203BF"/>
    <w:rsid w:val="0012074D"/>
    <w:rsid w:val="00120765"/>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A2"/>
    <w:rsid w:val="00121FD2"/>
    <w:rsid w:val="00121FF9"/>
    <w:rsid w:val="00122217"/>
    <w:rsid w:val="0012241E"/>
    <w:rsid w:val="0012244B"/>
    <w:rsid w:val="00122463"/>
    <w:rsid w:val="0012255E"/>
    <w:rsid w:val="001225F5"/>
    <w:rsid w:val="001226B7"/>
    <w:rsid w:val="00122BB7"/>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D73"/>
    <w:rsid w:val="00123DD3"/>
    <w:rsid w:val="00123DF9"/>
    <w:rsid w:val="00123F16"/>
    <w:rsid w:val="00123F6B"/>
    <w:rsid w:val="00124278"/>
    <w:rsid w:val="00124432"/>
    <w:rsid w:val="0012451F"/>
    <w:rsid w:val="00124578"/>
    <w:rsid w:val="001245C9"/>
    <w:rsid w:val="001245D3"/>
    <w:rsid w:val="00124A2C"/>
    <w:rsid w:val="00124A32"/>
    <w:rsid w:val="00124CED"/>
    <w:rsid w:val="00124F4C"/>
    <w:rsid w:val="00124F76"/>
    <w:rsid w:val="001250C5"/>
    <w:rsid w:val="001251A6"/>
    <w:rsid w:val="001251D7"/>
    <w:rsid w:val="001254B3"/>
    <w:rsid w:val="00125534"/>
    <w:rsid w:val="00125707"/>
    <w:rsid w:val="00125718"/>
    <w:rsid w:val="00125A0B"/>
    <w:rsid w:val="00125A6D"/>
    <w:rsid w:val="00125AEA"/>
    <w:rsid w:val="00125E82"/>
    <w:rsid w:val="00125F71"/>
    <w:rsid w:val="001260C8"/>
    <w:rsid w:val="001262A8"/>
    <w:rsid w:val="0012637C"/>
    <w:rsid w:val="001264D5"/>
    <w:rsid w:val="0012691C"/>
    <w:rsid w:val="001269DF"/>
    <w:rsid w:val="00126B85"/>
    <w:rsid w:val="00126D84"/>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E36"/>
    <w:rsid w:val="00130E9B"/>
    <w:rsid w:val="00130F4F"/>
    <w:rsid w:val="00130F86"/>
    <w:rsid w:val="00130F90"/>
    <w:rsid w:val="0013109E"/>
    <w:rsid w:val="00131204"/>
    <w:rsid w:val="0013130F"/>
    <w:rsid w:val="00131379"/>
    <w:rsid w:val="001314DF"/>
    <w:rsid w:val="001315D7"/>
    <w:rsid w:val="0013163B"/>
    <w:rsid w:val="00131963"/>
    <w:rsid w:val="0013198A"/>
    <w:rsid w:val="001319A6"/>
    <w:rsid w:val="001319B7"/>
    <w:rsid w:val="00131A58"/>
    <w:rsid w:val="00131AC2"/>
    <w:rsid w:val="00131AE3"/>
    <w:rsid w:val="00131EDE"/>
    <w:rsid w:val="00131FD2"/>
    <w:rsid w:val="00132224"/>
    <w:rsid w:val="00132563"/>
    <w:rsid w:val="001325D4"/>
    <w:rsid w:val="00132722"/>
    <w:rsid w:val="00132847"/>
    <w:rsid w:val="00132A01"/>
    <w:rsid w:val="00132BFA"/>
    <w:rsid w:val="00132D66"/>
    <w:rsid w:val="00132D83"/>
    <w:rsid w:val="00132DD1"/>
    <w:rsid w:val="0013303B"/>
    <w:rsid w:val="0013322B"/>
    <w:rsid w:val="0013337D"/>
    <w:rsid w:val="0013345E"/>
    <w:rsid w:val="001334E6"/>
    <w:rsid w:val="001334F8"/>
    <w:rsid w:val="001335FA"/>
    <w:rsid w:val="00133663"/>
    <w:rsid w:val="00133690"/>
    <w:rsid w:val="001336C1"/>
    <w:rsid w:val="001336CE"/>
    <w:rsid w:val="00133888"/>
    <w:rsid w:val="00133AEB"/>
    <w:rsid w:val="00133B2E"/>
    <w:rsid w:val="00133C33"/>
    <w:rsid w:val="00133DA9"/>
    <w:rsid w:val="00133E6D"/>
    <w:rsid w:val="00134218"/>
    <w:rsid w:val="001343F9"/>
    <w:rsid w:val="0013447F"/>
    <w:rsid w:val="001344A5"/>
    <w:rsid w:val="001345EA"/>
    <w:rsid w:val="001346D3"/>
    <w:rsid w:val="001348B6"/>
    <w:rsid w:val="001348F3"/>
    <w:rsid w:val="001349CB"/>
    <w:rsid w:val="00134FD9"/>
    <w:rsid w:val="00135060"/>
    <w:rsid w:val="00135197"/>
    <w:rsid w:val="001351BB"/>
    <w:rsid w:val="0013532B"/>
    <w:rsid w:val="0013561F"/>
    <w:rsid w:val="00135741"/>
    <w:rsid w:val="00135909"/>
    <w:rsid w:val="00135C09"/>
    <w:rsid w:val="00135CF8"/>
    <w:rsid w:val="00136083"/>
    <w:rsid w:val="0013617B"/>
    <w:rsid w:val="00136223"/>
    <w:rsid w:val="001364A3"/>
    <w:rsid w:val="00136778"/>
    <w:rsid w:val="00136795"/>
    <w:rsid w:val="001368DB"/>
    <w:rsid w:val="00136ABB"/>
    <w:rsid w:val="00136C73"/>
    <w:rsid w:val="00136D3F"/>
    <w:rsid w:val="00136E82"/>
    <w:rsid w:val="001370F8"/>
    <w:rsid w:val="001371B4"/>
    <w:rsid w:val="0013737C"/>
    <w:rsid w:val="0013764C"/>
    <w:rsid w:val="00137795"/>
    <w:rsid w:val="001377ED"/>
    <w:rsid w:val="00137A08"/>
    <w:rsid w:val="00137B2B"/>
    <w:rsid w:val="00137D7D"/>
    <w:rsid w:val="00137E63"/>
    <w:rsid w:val="00137E9D"/>
    <w:rsid w:val="00137FB8"/>
    <w:rsid w:val="00140096"/>
    <w:rsid w:val="00140398"/>
    <w:rsid w:val="001403CF"/>
    <w:rsid w:val="001407B5"/>
    <w:rsid w:val="00140865"/>
    <w:rsid w:val="001408B6"/>
    <w:rsid w:val="00140B29"/>
    <w:rsid w:val="00140C55"/>
    <w:rsid w:val="00140D3E"/>
    <w:rsid w:val="00140DBF"/>
    <w:rsid w:val="00140DD3"/>
    <w:rsid w:val="00140DE3"/>
    <w:rsid w:val="00140F99"/>
    <w:rsid w:val="00140FAE"/>
    <w:rsid w:val="0014111B"/>
    <w:rsid w:val="00141131"/>
    <w:rsid w:val="001412E9"/>
    <w:rsid w:val="00141316"/>
    <w:rsid w:val="00141405"/>
    <w:rsid w:val="00141453"/>
    <w:rsid w:val="00141476"/>
    <w:rsid w:val="0014162A"/>
    <w:rsid w:val="00141712"/>
    <w:rsid w:val="0014182C"/>
    <w:rsid w:val="001418A4"/>
    <w:rsid w:val="0014197E"/>
    <w:rsid w:val="001419C3"/>
    <w:rsid w:val="00141EE1"/>
    <w:rsid w:val="001422CB"/>
    <w:rsid w:val="001423D0"/>
    <w:rsid w:val="00142494"/>
    <w:rsid w:val="001427BD"/>
    <w:rsid w:val="001429C3"/>
    <w:rsid w:val="00142A0E"/>
    <w:rsid w:val="00142AA7"/>
    <w:rsid w:val="0014301D"/>
    <w:rsid w:val="00143142"/>
    <w:rsid w:val="0014336D"/>
    <w:rsid w:val="001433C3"/>
    <w:rsid w:val="00143811"/>
    <w:rsid w:val="00143867"/>
    <w:rsid w:val="001439C8"/>
    <w:rsid w:val="00143A46"/>
    <w:rsid w:val="00143B63"/>
    <w:rsid w:val="00143D43"/>
    <w:rsid w:val="00143DD7"/>
    <w:rsid w:val="001440E7"/>
    <w:rsid w:val="0014453F"/>
    <w:rsid w:val="0014464F"/>
    <w:rsid w:val="0014468A"/>
    <w:rsid w:val="001446C6"/>
    <w:rsid w:val="00144760"/>
    <w:rsid w:val="001449AF"/>
    <w:rsid w:val="00144A00"/>
    <w:rsid w:val="00144A76"/>
    <w:rsid w:val="00144AD8"/>
    <w:rsid w:val="00144B59"/>
    <w:rsid w:val="00144CE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61B7"/>
    <w:rsid w:val="001461B8"/>
    <w:rsid w:val="00146254"/>
    <w:rsid w:val="001462A5"/>
    <w:rsid w:val="00146373"/>
    <w:rsid w:val="00146595"/>
    <w:rsid w:val="001465A1"/>
    <w:rsid w:val="00146768"/>
    <w:rsid w:val="00146828"/>
    <w:rsid w:val="001468DB"/>
    <w:rsid w:val="00146C07"/>
    <w:rsid w:val="00146C0B"/>
    <w:rsid w:val="00146C99"/>
    <w:rsid w:val="00146E18"/>
    <w:rsid w:val="00146F5C"/>
    <w:rsid w:val="00146F97"/>
    <w:rsid w:val="00146F9E"/>
    <w:rsid w:val="00146FC2"/>
    <w:rsid w:val="00147103"/>
    <w:rsid w:val="00147173"/>
    <w:rsid w:val="00147174"/>
    <w:rsid w:val="00147356"/>
    <w:rsid w:val="001473ED"/>
    <w:rsid w:val="0014747C"/>
    <w:rsid w:val="001474A2"/>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D8F"/>
    <w:rsid w:val="00150DC3"/>
    <w:rsid w:val="00150E0D"/>
    <w:rsid w:val="00150EAD"/>
    <w:rsid w:val="00151097"/>
    <w:rsid w:val="00151174"/>
    <w:rsid w:val="00151188"/>
    <w:rsid w:val="001511B7"/>
    <w:rsid w:val="00151272"/>
    <w:rsid w:val="00151390"/>
    <w:rsid w:val="0015165C"/>
    <w:rsid w:val="0015170B"/>
    <w:rsid w:val="00151B67"/>
    <w:rsid w:val="00151BF1"/>
    <w:rsid w:val="00152023"/>
    <w:rsid w:val="00152055"/>
    <w:rsid w:val="0015218A"/>
    <w:rsid w:val="0015230B"/>
    <w:rsid w:val="00152316"/>
    <w:rsid w:val="001523A6"/>
    <w:rsid w:val="001524B2"/>
    <w:rsid w:val="001527A7"/>
    <w:rsid w:val="0015297F"/>
    <w:rsid w:val="00152A06"/>
    <w:rsid w:val="00152A96"/>
    <w:rsid w:val="00152BFA"/>
    <w:rsid w:val="00152D1A"/>
    <w:rsid w:val="00152D3E"/>
    <w:rsid w:val="00152F3A"/>
    <w:rsid w:val="0015308C"/>
    <w:rsid w:val="00153296"/>
    <w:rsid w:val="0015332E"/>
    <w:rsid w:val="0015347F"/>
    <w:rsid w:val="001534C2"/>
    <w:rsid w:val="001534D2"/>
    <w:rsid w:val="0015365C"/>
    <w:rsid w:val="00153748"/>
    <w:rsid w:val="0015389E"/>
    <w:rsid w:val="00153BE2"/>
    <w:rsid w:val="00153C0C"/>
    <w:rsid w:val="00153CA1"/>
    <w:rsid w:val="00153D1D"/>
    <w:rsid w:val="00154099"/>
    <w:rsid w:val="001541F0"/>
    <w:rsid w:val="00154225"/>
    <w:rsid w:val="0015422B"/>
    <w:rsid w:val="001542CA"/>
    <w:rsid w:val="001543FE"/>
    <w:rsid w:val="00154764"/>
    <w:rsid w:val="0015496C"/>
    <w:rsid w:val="001549D5"/>
    <w:rsid w:val="001549E5"/>
    <w:rsid w:val="001549E6"/>
    <w:rsid w:val="00154A7B"/>
    <w:rsid w:val="00154BBC"/>
    <w:rsid w:val="00154C21"/>
    <w:rsid w:val="00154C6E"/>
    <w:rsid w:val="00154D4D"/>
    <w:rsid w:val="00154DD9"/>
    <w:rsid w:val="00154DE8"/>
    <w:rsid w:val="00154E13"/>
    <w:rsid w:val="001550F7"/>
    <w:rsid w:val="001555DB"/>
    <w:rsid w:val="00155723"/>
    <w:rsid w:val="001557E3"/>
    <w:rsid w:val="0015585F"/>
    <w:rsid w:val="001559A3"/>
    <w:rsid w:val="00155A6A"/>
    <w:rsid w:val="00155B13"/>
    <w:rsid w:val="00155D26"/>
    <w:rsid w:val="00155D3E"/>
    <w:rsid w:val="00155D5B"/>
    <w:rsid w:val="00155D94"/>
    <w:rsid w:val="00155F66"/>
    <w:rsid w:val="0015607A"/>
    <w:rsid w:val="00156109"/>
    <w:rsid w:val="001561E2"/>
    <w:rsid w:val="001564F0"/>
    <w:rsid w:val="001565CE"/>
    <w:rsid w:val="00156617"/>
    <w:rsid w:val="00156894"/>
    <w:rsid w:val="001568BA"/>
    <w:rsid w:val="00156A8D"/>
    <w:rsid w:val="00156AC3"/>
    <w:rsid w:val="00156CC5"/>
    <w:rsid w:val="00156F0A"/>
    <w:rsid w:val="00157671"/>
    <w:rsid w:val="00157921"/>
    <w:rsid w:val="00157CA1"/>
    <w:rsid w:val="00157DAB"/>
    <w:rsid w:val="00160023"/>
    <w:rsid w:val="001602D5"/>
    <w:rsid w:val="0016033C"/>
    <w:rsid w:val="00160536"/>
    <w:rsid w:val="001608C6"/>
    <w:rsid w:val="00160937"/>
    <w:rsid w:val="00160AD2"/>
    <w:rsid w:val="00160D7F"/>
    <w:rsid w:val="00160F4C"/>
    <w:rsid w:val="001610E9"/>
    <w:rsid w:val="00161160"/>
    <w:rsid w:val="00161169"/>
    <w:rsid w:val="0016117E"/>
    <w:rsid w:val="00161214"/>
    <w:rsid w:val="0016148B"/>
    <w:rsid w:val="0016159F"/>
    <w:rsid w:val="00161709"/>
    <w:rsid w:val="00161964"/>
    <w:rsid w:val="001619F0"/>
    <w:rsid w:val="00161CD2"/>
    <w:rsid w:val="00161FDC"/>
    <w:rsid w:val="0016226A"/>
    <w:rsid w:val="001622AE"/>
    <w:rsid w:val="00162342"/>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8AD"/>
    <w:rsid w:val="00163BB9"/>
    <w:rsid w:val="00163BE3"/>
    <w:rsid w:val="00163CD7"/>
    <w:rsid w:val="00163CE9"/>
    <w:rsid w:val="00163FA2"/>
    <w:rsid w:val="00163FA6"/>
    <w:rsid w:val="001642EE"/>
    <w:rsid w:val="001645A5"/>
    <w:rsid w:val="001646BB"/>
    <w:rsid w:val="00164771"/>
    <w:rsid w:val="00164A4A"/>
    <w:rsid w:val="00164A6F"/>
    <w:rsid w:val="00164C6A"/>
    <w:rsid w:val="00164CAA"/>
    <w:rsid w:val="00164CB6"/>
    <w:rsid w:val="00164F8E"/>
    <w:rsid w:val="00164F96"/>
    <w:rsid w:val="001650FB"/>
    <w:rsid w:val="001651C1"/>
    <w:rsid w:val="00165367"/>
    <w:rsid w:val="00165441"/>
    <w:rsid w:val="0016546D"/>
    <w:rsid w:val="001655DC"/>
    <w:rsid w:val="001655EC"/>
    <w:rsid w:val="0016567B"/>
    <w:rsid w:val="0016577E"/>
    <w:rsid w:val="001658EE"/>
    <w:rsid w:val="001659DD"/>
    <w:rsid w:val="00165A45"/>
    <w:rsid w:val="00165C85"/>
    <w:rsid w:val="00165D32"/>
    <w:rsid w:val="00165DC0"/>
    <w:rsid w:val="001664DB"/>
    <w:rsid w:val="00166652"/>
    <w:rsid w:val="00166667"/>
    <w:rsid w:val="00166735"/>
    <w:rsid w:val="001667E6"/>
    <w:rsid w:val="0016681B"/>
    <w:rsid w:val="00166A21"/>
    <w:rsid w:val="00166AC5"/>
    <w:rsid w:val="00166B99"/>
    <w:rsid w:val="00166BBE"/>
    <w:rsid w:val="00166D6F"/>
    <w:rsid w:val="00166DD5"/>
    <w:rsid w:val="00166E60"/>
    <w:rsid w:val="00166E95"/>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368"/>
    <w:rsid w:val="00171447"/>
    <w:rsid w:val="001714BA"/>
    <w:rsid w:val="00171775"/>
    <w:rsid w:val="001718B4"/>
    <w:rsid w:val="001718E7"/>
    <w:rsid w:val="00171968"/>
    <w:rsid w:val="00171B9A"/>
    <w:rsid w:val="00171BFD"/>
    <w:rsid w:val="00171C17"/>
    <w:rsid w:val="00171CAA"/>
    <w:rsid w:val="00171D70"/>
    <w:rsid w:val="00172002"/>
    <w:rsid w:val="001720FF"/>
    <w:rsid w:val="00172146"/>
    <w:rsid w:val="001721A7"/>
    <w:rsid w:val="0017225C"/>
    <w:rsid w:val="001723D8"/>
    <w:rsid w:val="001723E6"/>
    <w:rsid w:val="00172438"/>
    <w:rsid w:val="00172639"/>
    <w:rsid w:val="0017282A"/>
    <w:rsid w:val="001728FB"/>
    <w:rsid w:val="0017292D"/>
    <w:rsid w:val="00172933"/>
    <w:rsid w:val="00172A77"/>
    <w:rsid w:val="00172D0D"/>
    <w:rsid w:val="00172D71"/>
    <w:rsid w:val="00172E0B"/>
    <w:rsid w:val="00172EBE"/>
    <w:rsid w:val="00173032"/>
    <w:rsid w:val="00173078"/>
    <w:rsid w:val="001730BA"/>
    <w:rsid w:val="00173228"/>
    <w:rsid w:val="00173499"/>
    <w:rsid w:val="001734EE"/>
    <w:rsid w:val="00173648"/>
    <w:rsid w:val="00173733"/>
    <w:rsid w:val="0017374D"/>
    <w:rsid w:val="0017389D"/>
    <w:rsid w:val="00173B38"/>
    <w:rsid w:val="00173CF1"/>
    <w:rsid w:val="00173D8C"/>
    <w:rsid w:val="00173FA3"/>
    <w:rsid w:val="00174446"/>
    <w:rsid w:val="00174492"/>
    <w:rsid w:val="0017464C"/>
    <w:rsid w:val="00174934"/>
    <w:rsid w:val="001749A8"/>
    <w:rsid w:val="00174B72"/>
    <w:rsid w:val="00174BD1"/>
    <w:rsid w:val="00174F3B"/>
    <w:rsid w:val="00174FFC"/>
    <w:rsid w:val="00175172"/>
    <w:rsid w:val="0017519D"/>
    <w:rsid w:val="001751D8"/>
    <w:rsid w:val="001753A1"/>
    <w:rsid w:val="00175570"/>
    <w:rsid w:val="001757AB"/>
    <w:rsid w:val="0017582B"/>
    <w:rsid w:val="0017586C"/>
    <w:rsid w:val="00175940"/>
    <w:rsid w:val="00175C79"/>
    <w:rsid w:val="00175D14"/>
    <w:rsid w:val="00175EAF"/>
    <w:rsid w:val="00175F01"/>
    <w:rsid w:val="00175F7D"/>
    <w:rsid w:val="0017617D"/>
    <w:rsid w:val="0017623E"/>
    <w:rsid w:val="001763E2"/>
    <w:rsid w:val="00176402"/>
    <w:rsid w:val="00176424"/>
    <w:rsid w:val="00176492"/>
    <w:rsid w:val="001765E0"/>
    <w:rsid w:val="00176674"/>
    <w:rsid w:val="001766EF"/>
    <w:rsid w:val="0017674B"/>
    <w:rsid w:val="00176BA5"/>
    <w:rsid w:val="00176DD2"/>
    <w:rsid w:val="00176E43"/>
    <w:rsid w:val="00176F32"/>
    <w:rsid w:val="00176F77"/>
    <w:rsid w:val="00177135"/>
    <w:rsid w:val="00177922"/>
    <w:rsid w:val="0017794D"/>
    <w:rsid w:val="00177B1B"/>
    <w:rsid w:val="00177C17"/>
    <w:rsid w:val="00177C34"/>
    <w:rsid w:val="00177DA4"/>
    <w:rsid w:val="00177DAD"/>
    <w:rsid w:val="0018026B"/>
    <w:rsid w:val="0018034B"/>
    <w:rsid w:val="00180497"/>
    <w:rsid w:val="0018062E"/>
    <w:rsid w:val="00180856"/>
    <w:rsid w:val="00180932"/>
    <w:rsid w:val="0018097C"/>
    <w:rsid w:val="00180A6F"/>
    <w:rsid w:val="00180B41"/>
    <w:rsid w:val="00180BB1"/>
    <w:rsid w:val="00180C2A"/>
    <w:rsid w:val="00180DC1"/>
    <w:rsid w:val="00180E0A"/>
    <w:rsid w:val="00180EAF"/>
    <w:rsid w:val="00180EBB"/>
    <w:rsid w:val="00180F2E"/>
    <w:rsid w:val="0018104F"/>
    <w:rsid w:val="0018114A"/>
    <w:rsid w:val="001811E6"/>
    <w:rsid w:val="00181367"/>
    <w:rsid w:val="00181423"/>
    <w:rsid w:val="001814EB"/>
    <w:rsid w:val="001817AA"/>
    <w:rsid w:val="001819B9"/>
    <w:rsid w:val="00181AC8"/>
    <w:rsid w:val="00181B82"/>
    <w:rsid w:val="00181BBF"/>
    <w:rsid w:val="00181CD5"/>
    <w:rsid w:val="00181D4D"/>
    <w:rsid w:val="00181E8E"/>
    <w:rsid w:val="00181F48"/>
    <w:rsid w:val="0018244B"/>
    <w:rsid w:val="0018245D"/>
    <w:rsid w:val="001824D7"/>
    <w:rsid w:val="00182549"/>
    <w:rsid w:val="0018255D"/>
    <w:rsid w:val="00182813"/>
    <w:rsid w:val="0018290A"/>
    <w:rsid w:val="001829A2"/>
    <w:rsid w:val="00182AAF"/>
    <w:rsid w:val="00182B53"/>
    <w:rsid w:val="00182BED"/>
    <w:rsid w:val="00182CD2"/>
    <w:rsid w:val="00182D70"/>
    <w:rsid w:val="00182DCA"/>
    <w:rsid w:val="00182ECA"/>
    <w:rsid w:val="00182ED3"/>
    <w:rsid w:val="00182F5B"/>
    <w:rsid w:val="00183017"/>
    <w:rsid w:val="001830B6"/>
    <w:rsid w:val="001831DD"/>
    <w:rsid w:val="001832A1"/>
    <w:rsid w:val="001833BF"/>
    <w:rsid w:val="00183676"/>
    <w:rsid w:val="00183839"/>
    <w:rsid w:val="00183888"/>
    <w:rsid w:val="00183C03"/>
    <w:rsid w:val="00183D33"/>
    <w:rsid w:val="001841C4"/>
    <w:rsid w:val="001841CC"/>
    <w:rsid w:val="00184280"/>
    <w:rsid w:val="0018429D"/>
    <w:rsid w:val="001843B0"/>
    <w:rsid w:val="00184562"/>
    <w:rsid w:val="0018469A"/>
    <w:rsid w:val="001846A6"/>
    <w:rsid w:val="00184ACF"/>
    <w:rsid w:val="00184D3B"/>
    <w:rsid w:val="00184E1E"/>
    <w:rsid w:val="00184FE9"/>
    <w:rsid w:val="00185232"/>
    <w:rsid w:val="001852C8"/>
    <w:rsid w:val="001853EF"/>
    <w:rsid w:val="00185512"/>
    <w:rsid w:val="001855E2"/>
    <w:rsid w:val="00185ACD"/>
    <w:rsid w:val="00185CC8"/>
    <w:rsid w:val="00185E8E"/>
    <w:rsid w:val="001861FC"/>
    <w:rsid w:val="0018626D"/>
    <w:rsid w:val="00186392"/>
    <w:rsid w:val="001863E7"/>
    <w:rsid w:val="00186467"/>
    <w:rsid w:val="00186634"/>
    <w:rsid w:val="001868D0"/>
    <w:rsid w:val="0018696B"/>
    <w:rsid w:val="00186E13"/>
    <w:rsid w:val="00186EBB"/>
    <w:rsid w:val="0018711C"/>
    <w:rsid w:val="00187196"/>
    <w:rsid w:val="00187224"/>
    <w:rsid w:val="00187344"/>
    <w:rsid w:val="0018735D"/>
    <w:rsid w:val="00187413"/>
    <w:rsid w:val="0018741F"/>
    <w:rsid w:val="0018749D"/>
    <w:rsid w:val="00187516"/>
    <w:rsid w:val="0018756C"/>
    <w:rsid w:val="00187989"/>
    <w:rsid w:val="00187A05"/>
    <w:rsid w:val="00187B54"/>
    <w:rsid w:val="00187D3B"/>
    <w:rsid w:val="00187D95"/>
    <w:rsid w:val="00187DBD"/>
    <w:rsid w:val="00187E27"/>
    <w:rsid w:val="00187FE4"/>
    <w:rsid w:val="001902A3"/>
    <w:rsid w:val="00190346"/>
    <w:rsid w:val="00190487"/>
    <w:rsid w:val="001904EB"/>
    <w:rsid w:val="00190792"/>
    <w:rsid w:val="00190878"/>
    <w:rsid w:val="00190887"/>
    <w:rsid w:val="00190AF1"/>
    <w:rsid w:val="00190B4F"/>
    <w:rsid w:val="00190D20"/>
    <w:rsid w:val="001911B4"/>
    <w:rsid w:val="001912F2"/>
    <w:rsid w:val="0019147F"/>
    <w:rsid w:val="0019158C"/>
    <w:rsid w:val="001919A1"/>
    <w:rsid w:val="00191A9A"/>
    <w:rsid w:val="00191D85"/>
    <w:rsid w:val="00191ED2"/>
    <w:rsid w:val="00191F10"/>
    <w:rsid w:val="001920D6"/>
    <w:rsid w:val="00192147"/>
    <w:rsid w:val="0019217F"/>
    <w:rsid w:val="00192316"/>
    <w:rsid w:val="001925D7"/>
    <w:rsid w:val="0019264E"/>
    <w:rsid w:val="001926A6"/>
    <w:rsid w:val="001926F3"/>
    <w:rsid w:val="00192872"/>
    <w:rsid w:val="00192881"/>
    <w:rsid w:val="00192949"/>
    <w:rsid w:val="00192A60"/>
    <w:rsid w:val="00192C97"/>
    <w:rsid w:val="00192D69"/>
    <w:rsid w:val="00192F12"/>
    <w:rsid w:val="00193028"/>
    <w:rsid w:val="00193113"/>
    <w:rsid w:val="001932D0"/>
    <w:rsid w:val="001932E5"/>
    <w:rsid w:val="001933A0"/>
    <w:rsid w:val="001934B1"/>
    <w:rsid w:val="001937BF"/>
    <w:rsid w:val="00193837"/>
    <w:rsid w:val="001938A8"/>
    <w:rsid w:val="00193CCA"/>
    <w:rsid w:val="00193D50"/>
    <w:rsid w:val="00194056"/>
    <w:rsid w:val="0019415D"/>
    <w:rsid w:val="00194312"/>
    <w:rsid w:val="0019434D"/>
    <w:rsid w:val="00194362"/>
    <w:rsid w:val="001943DD"/>
    <w:rsid w:val="00194668"/>
    <w:rsid w:val="00194700"/>
    <w:rsid w:val="001948A4"/>
    <w:rsid w:val="00194C9D"/>
    <w:rsid w:val="00194CC2"/>
    <w:rsid w:val="00195104"/>
    <w:rsid w:val="00195239"/>
    <w:rsid w:val="001952FA"/>
    <w:rsid w:val="001955A0"/>
    <w:rsid w:val="00195A4F"/>
    <w:rsid w:val="00195B3F"/>
    <w:rsid w:val="00195D6C"/>
    <w:rsid w:val="00195F98"/>
    <w:rsid w:val="00195F9E"/>
    <w:rsid w:val="001963F2"/>
    <w:rsid w:val="00196623"/>
    <w:rsid w:val="001966D0"/>
    <w:rsid w:val="00196803"/>
    <w:rsid w:val="001968EF"/>
    <w:rsid w:val="00196A3E"/>
    <w:rsid w:val="0019700D"/>
    <w:rsid w:val="001973B1"/>
    <w:rsid w:val="00197445"/>
    <w:rsid w:val="001975FD"/>
    <w:rsid w:val="001975FE"/>
    <w:rsid w:val="00197699"/>
    <w:rsid w:val="001976AC"/>
    <w:rsid w:val="001976FE"/>
    <w:rsid w:val="00197747"/>
    <w:rsid w:val="001977F5"/>
    <w:rsid w:val="00197879"/>
    <w:rsid w:val="00197BA2"/>
    <w:rsid w:val="00197C37"/>
    <w:rsid w:val="00197E2A"/>
    <w:rsid w:val="00197E8F"/>
    <w:rsid w:val="00197FF9"/>
    <w:rsid w:val="001A002E"/>
    <w:rsid w:val="001A0094"/>
    <w:rsid w:val="001A0113"/>
    <w:rsid w:val="001A01FE"/>
    <w:rsid w:val="001A04B8"/>
    <w:rsid w:val="001A04D7"/>
    <w:rsid w:val="001A06EE"/>
    <w:rsid w:val="001A0B1C"/>
    <w:rsid w:val="001A0C8E"/>
    <w:rsid w:val="001A0D56"/>
    <w:rsid w:val="001A0EB7"/>
    <w:rsid w:val="001A10E1"/>
    <w:rsid w:val="001A122D"/>
    <w:rsid w:val="001A13B3"/>
    <w:rsid w:val="001A1482"/>
    <w:rsid w:val="001A1583"/>
    <w:rsid w:val="001A19CE"/>
    <w:rsid w:val="001A1E9C"/>
    <w:rsid w:val="001A1FD3"/>
    <w:rsid w:val="001A214A"/>
    <w:rsid w:val="001A2249"/>
    <w:rsid w:val="001A23AC"/>
    <w:rsid w:val="001A2507"/>
    <w:rsid w:val="001A25BC"/>
    <w:rsid w:val="001A28B3"/>
    <w:rsid w:val="001A290F"/>
    <w:rsid w:val="001A2A5A"/>
    <w:rsid w:val="001A2C81"/>
    <w:rsid w:val="001A2CB0"/>
    <w:rsid w:val="001A2E8B"/>
    <w:rsid w:val="001A2EEE"/>
    <w:rsid w:val="001A2EF3"/>
    <w:rsid w:val="001A2F9E"/>
    <w:rsid w:val="001A3209"/>
    <w:rsid w:val="001A3300"/>
    <w:rsid w:val="001A3551"/>
    <w:rsid w:val="001A3597"/>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756"/>
    <w:rsid w:val="001A59E6"/>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6FBB"/>
    <w:rsid w:val="001A719B"/>
    <w:rsid w:val="001A7270"/>
    <w:rsid w:val="001A75DB"/>
    <w:rsid w:val="001A7748"/>
    <w:rsid w:val="001A7929"/>
    <w:rsid w:val="001A798B"/>
    <w:rsid w:val="001A7A73"/>
    <w:rsid w:val="001A7D82"/>
    <w:rsid w:val="001A7E14"/>
    <w:rsid w:val="001A7E89"/>
    <w:rsid w:val="001A7EC9"/>
    <w:rsid w:val="001A7F51"/>
    <w:rsid w:val="001B0183"/>
    <w:rsid w:val="001B0239"/>
    <w:rsid w:val="001B052E"/>
    <w:rsid w:val="001B0687"/>
    <w:rsid w:val="001B06A1"/>
    <w:rsid w:val="001B06B3"/>
    <w:rsid w:val="001B0943"/>
    <w:rsid w:val="001B099A"/>
    <w:rsid w:val="001B09EF"/>
    <w:rsid w:val="001B0BDD"/>
    <w:rsid w:val="001B0C47"/>
    <w:rsid w:val="001B0C55"/>
    <w:rsid w:val="001B10F4"/>
    <w:rsid w:val="001B1257"/>
    <w:rsid w:val="001B126B"/>
    <w:rsid w:val="001B14DA"/>
    <w:rsid w:val="001B1B2C"/>
    <w:rsid w:val="001B1C1A"/>
    <w:rsid w:val="001B1CC6"/>
    <w:rsid w:val="001B2103"/>
    <w:rsid w:val="001B2236"/>
    <w:rsid w:val="001B22CC"/>
    <w:rsid w:val="001B2315"/>
    <w:rsid w:val="001B288B"/>
    <w:rsid w:val="001B28BD"/>
    <w:rsid w:val="001B2A4B"/>
    <w:rsid w:val="001B2B18"/>
    <w:rsid w:val="001B2B30"/>
    <w:rsid w:val="001B2E19"/>
    <w:rsid w:val="001B2EFD"/>
    <w:rsid w:val="001B2F6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710"/>
    <w:rsid w:val="001B49A4"/>
    <w:rsid w:val="001B49B7"/>
    <w:rsid w:val="001B49CC"/>
    <w:rsid w:val="001B49E4"/>
    <w:rsid w:val="001B4BC5"/>
    <w:rsid w:val="001B4F42"/>
    <w:rsid w:val="001B5130"/>
    <w:rsid w:val="001B5187"/>
    <w:rsid w:val="001B5339"/>
    <w:rsid w:val="001B5348"/>
    <w:rsid w:val="001B542C"/>
    <w:rsid w:val="001B54CE"/>
    <w:rsid w:val="001B582C"/>
    <w:rsid w:val="001B593E"/>
    <w:rsid w:val="001B5A9D"/>
    <w:rsid w:val="001B5E8C"/>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F85"/>
    <w:rsid w:val="001B72F6"/>
    <w:rsid w:val="001B7314"/>
    <w:rsid w:val="001B7354"/>
    <w:rsid w:val="001B7414"/>
    <w:rsid w:val="001B7B7E"/>
    <w:rsid w:val="001B7BA6"/>
    <w:rsid w:val="001B7C7D"/>
    <w:rsid w:val="001B7CB5"/>
    <w:rsid w:val="001B7D5E"/>
    <w:rsid w:val="001B7FBB"/>
    <w:rsid w:val="001B7FD6"/>
    <w:rsid w:val="001C0518"/>
    <w:rsid w:val="001C0584"/>
    <w:rsid w:val="001C06A6"/>
    <w:rsid w:val="001C078C"/>
    <w:rsid w:val="001C07A6"/>
    <w:rsid w:val="001C081E"/>
    <w:rsid w:val="001C0B4A"/>
    <w:rsid w:val="001C0B8C"/>
    <w:rsid w:val="001C0E81"/>
    <w:rsid w:val="001C0EE7"/>
    <w:rsid w:val="001C112E"/>
    <w:rsid w:val="001C1472"/>
    <w:rsid w:val="001C14DA"/>
    <w:rsid w:val="001C183C"/>
    <w:rsid w:val="001C194F"/>
    <w:rsid w:val="001C19D6"/>
    <w:rsid w:val="001C1BCF"/>
    <w:rsid w:val="001C1C8E"/>
    <w:rsid w:val="001C1D06"/>
    <w:rsid w:val="001C1F86"/>
    <w:rsid w:val="001C1FA6"/>
    <w:rsid w:val="001C1FB6"/>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506"/>
    <w:rsid w:val="001C3784"/>
    <w:rsid w:val="001C3896"/>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A5A"/>
    <w:rsid w:val="001C4B4B"/>
    <w:rsid w:val="001C4B8C"/>
    <w:rsid w:val="001C4D63"/>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6021"/>
    <w:rsid w:val="001C651D"/>
    <w:rsid w:val="001C6A42"/>
    <w:rsid w:val="001C6B65"/>
    <w:rsid w:val="001C6F7B"/>
    <w:rsid w:val="001C7000"/>
    <w:rsid w:val="001C7081"/>
    <w:rsid w:val="001C7129"/>
    <w:rsid w:val="001C715D"/>
    <w:rsid w:val="001C71C8"/>
    <w:rsid w:val="001C7595"/>
    <w:rsid w:val="001C7753"/>
    <w:rsid w:val="001C779A"/>
    <w:rsid w:val="001C7984"/>
    <w:rsid w:val="001C7AC9"/>
    <w:rsid w:val="001C7EB8"/>
    <w:rsid w:val="001C7EBB"/>
    <w:rsid w:val="001D0116"/>
    <w:rsid w:val="001D026B"/>
    <w:rsid w:val="001D032E"/>
    <w:rsid w:val="001D0983"/>
    <w:rsid w:val="001D0A1F"/>
    <w:rsid w:val="001D0F32"/>
    <w:rsid w:val="001D0F9E"/>
    <w:rsid w:val="001D10F3"/>
    <w:rsid w:val="001D1257"/>
    <w:rsid w:val="001D1271"/>
    <w:rsid w:val="001D137E"/>
    <w:rsid w:val="001D13AF"/>
    <w:rsid w:val="001D14CF"/>
    <w:rsid w:val="001D1649"/>
    <w:rsid w:val="001D1848"/>
    <w:rsid w:val="001D1A08"/>
    <w:rsid w:val="001D1A54"/>
    <w:rsid w:val="001D1AC9"/>
    <w:rsid w:val="001D1B79"/>
    <w:rsid w:val="001D1C11"/>
    <w:rsid w:val="001D1DF8"/>
    <w:rsid w:val="001D1F9A"/>
    <w:rsid w:val="001D2062"/>
    <w:rsid w:val="001D206E"/>
    <w:rsid w:val="001D2091"/>
    <w:rsid w:val="001D24D3"/>
    <w:rsid w:val="001D2527"/>
    <w:rsid w:val="001D26EF"/>
    <w:rsid w:val="001D2A86"/>
    <w:rsid w:val="001D2AFE"/>
    <w:rsid w:val="001D2B25"/>
    <w:rsid w:val="001D2CB3"/>
    <w:rsid w:val="001D2F3E"/>
    <w:rsid w:val="001D3066"/>
    <w:rsid w:val="001D3535"/>
    <w:rsid w:val="001D3548"/>
    <w:rsid w:val="001D36B2"/>
    <w:rsid w:val="001D384E"/>
    <w:rsid w:val="001D392B"/>
    <w:rsid w:val="001D3AB7"/>
    <w:rsid w:val="001D3C65"/>
    <w:rsid w:val="001D3C6F"/>
    <w:rsid w:val="001D3D06"/>
    <w:rsid w:val="001D3D0C"/>
    <w:rsid w:val="001D4131"/>
    <w:rsid w:val="001D43B4"/>
    <w:rsid w:val="001D44CF"/>
    <w:rsid w:val="001D45E2"/>
    <w:rsid w:val="001D4601"/>
    <w:rsid w:val="001D4647"/>
    <w:rsid w:val="001D47CF"/>
    <w:rsid w:val="001D4897"/>
    <w:rsid w:val="001D49A1"/>
    <w:rsid w:val="001D4B56"/>
    <w:rsid w:val="001D4B8B"/>
    <w:rsid w:val="001D4BDE"/>
    <w:rsid w:val="001D4D20"/>
    <w:rsid w:val="001D4F3D"/>
    <w:rsid w:val="001D5061"/>
    <w:rsid w:val="001D5101"/>
    <w:rsid w:val="001D5162"/>
    <w:rsid w:val="001D51D0"/>
    <w:rsid w:val="001D5255"/>
    <w:rsid w:val="001D5343"/>
    <w:rsid w:val="001D5361"/>
    <w:rsid w:val="001D53A4"/>
    <w:rsid w:val="001D5408"/>
    <w:rsid w:val="001D5519"/>
    <w:rsid w:val="001D55B4"/>
    <w:rsid w:val="001D577A"/>
    <w:rsid w:val="001D5789"/>
    <w:rsid w:val="001D583B"/>
    <w:rsid w:val="001D599C"/>
    <w:rsid w:val="001D5ABF"/>
    <w:rsid w:val="001D5BD1"/>
    <w:rsid w:val="001D5CD3"/>
    <w:rsid w:val="001D5D4E"/>
    <w:rsid w:val="001D60BE"/>
    <w:rsid w:val="001D618B"/>
    <w:rsid w:val="001D6202"/>
    <w:rsid w:val="001D637A"/>
    <w:rsid w:val="001D643A"/>
    <w:rsid w:val="001D6B73"/>
    <w:rsid w:val="001D6DBC"/>
    <w:rsid w:val="001D6E8B"/>
    <w:rsid w:val="001D6E93"/>
    <w:rsid w:val="001D6EDD"/>
    <w:rsid w:val="001D70A7"/>
    <w:rsid w:val="001D71A9"/>
    <w:rsid w:val="001D73DF"/>
    <w:rsid w:val="001D73F7"/>
    <w:rsid w:val="001D76E8"/>
    <w:rsid w:val="001D77F9"/>
    <w:rsid w:val="001D7860"/>
    <w:rsid w:val="001D78CD"/>
    <w:rsid w:val="001D79D3"/>
    <w:rsid w:val="001D7C3F"/>
    <w:rsid w:val="001D7E95"/>
    <w:rsid w:val="001E0049"/>
    <w:rsid w:val="001E0182"/>
    <w:rsid w:val="001E02A4"/>
    <w:rsid w:val="001E034B"/>
    <w:rsid w:val="001E056F"/>
    <w:rsid w:val="001E07B4"/>
    <w:rsid w:val="001E07C3"/>
    <w:rsid w:val="001E0916"/>
    <w:rsid w:val="001E0A65"/>
    <w:rsid w:val="001E0B53"/>
    <w:rsid w:val="001E0D81"/>
    <w:rsid w:val="001E0DF1"/>
    <w:rsid w:val="001E0F25"/>
    <w:rsid w:val="001E0F65"/>
    <w:rsid w:val="001E114D"/>
    <w:rsid w:val="001E1166"/>
    <w:rsid w:val="001E1197"/>
    <w:rsid w:val="001E1386"/>
    <w:rsid w:val="001E13B0"/>
    <w:rsid w:val="001E1438"/>
    <w:rsid w:val="001E14B3"/>
    <w:rsid w:val="001E14B6"/>
    <w:rsid w:val="001E14FA"/>
    <w:rsid w:val="001E15DA"/>
    <w:rsid w:val="001E178F"/>
    <w:rsid w:val="001E17CC"/>
    <w:rsid w:val="001E1900"/>
    <w:rsid w:val="001E1BA0"/>
    <w:rsid w:val="001E1C17"/>
    <w:rsid w:val="001E1C26"/>
    <w:rsid w:val="001E1C64"/>
    <w:rsid w:val="001E1F0D"/>
    <w:rsid w:val="001E1F79"/>
    <w:rsid w:val="001E2101"/>
    <w:rsid w:val="001E2433"/>
    <w:rsid w:val="001E2774"/>
    <w:rsid w:val="001E2783"/>
    <w:rsid w:val="001E27C4"/>
    <w:rsid w:val="001E286A"/>
    <w:rsid w:val="001E28F2"/>
    <w:rsid w:val="001E2A52"/>
    <w:rsid w:val="001E2A7C"/>
    <w:rsid w:val="001E2ABF"/>
    <w:rsid w:val="001E2F78"/>
    <w:rsid w:val="001E323B"/>
    <w:rsid w:val="001E3287"/>
    <w:rsid w:val="001E33B1"/>
    <w:rsid w:val="001E3557"/>
    <w:rsid w:val="001E36E5"/>
    <w:rsid w:val="001E3821"/>
    <w:rsid w:val="001E39C7"/>
    <w:rsid w:val="001E39ED"/>
    <w:rsid w:val="001E3A09"/>
    <w:rsid w:val="001E3D41"/>
    <w:rsid w:val="001E3D5E"/>
    <w:rsid w:val="001E3DFF"/>
    <w:rsid w:val="001E3FCC"/>
    <w:rsid w:val="001E4004"/>
    <w:rsid w:val="001E4010"/>
    <w:rsid w:val="001E4240"/>
    <w:rsid w:val="001E4446"/>
    <w:rsid w:val="001E465A"/>
    <w:rsid w:val="001E468D"/>
    <w:rsid w:val="001E47D1"/>
    <w:rsid w:val="001E4825"/>
    <w:rsid w:val="001E494F"/>
    <w:rsid w:val="001E4C28"/>
    <w:rsid w:val="001E4DB5"/>
    <w:rsid w:val="001E4E46"/>
    <w:rsid w:val="001E4E6F"/>
    <w:rsid w:val="001E4FE4"/>
    <w:rsid w:val="001E50BD"/>
    <w:rsid w:val="001E52E1"/>
    <w:rsid w:val="001E5440"/>
    <w:rsid w:val="001E5550"/>
    <w:rsid w:val="001E5644"/>
    <w:rsid w:val="001E58E9"/>
    <w:rsid w:val="001E59EF"/>
    <w:rsid w:val="001E5B87"/>
    <w:rsid w:val="001E5BDD"/>
    <w:rsid w:val="001E5DB3"/>
    <w:rsid w:val="001E5DCF"/>
    <w:rsid w:val="001E5E54"/>
    <w:rsid w:val="001E6013"/>
    <w:rsid w:val="001E603B"/>
    <w:rsid w:val="001E6057"/>
    <w:rsid w:val="001E6108"/>
    <w:rsid w:val="001E61F5"/>
    <w:rsid w:val="001E6369"/>
    <w:rsid w:val="001E64C3"/>
    <w:rsid w:val="001E65FA"/>
    <w:rsid w:val="001E66F1"/>
    <w:rsid w:val="001E6706"/>
    <w:rsid w:val="001E6885"/>
    <w:rsid w:val="001E68C0"/>
    <w:rsid w:val="001E6A32"/>
    <w:rsid w:val="001E6AE0"/>
    <w:rsid w:val="001E6D6D"/>
    <w:rsid w:val="001E6F16"/>
    <w:rsid w:val="001E70F8"/>
    <w:rsid w:val="001E72D3"/>
    <w:rsid w:val="001E76EB"/>
    <w:rsid w:val="001E76FF"/>
    <w:rsid w:val="001E7ABB"/>
    <w:rsid w:val="001E7BA6"/>
    <w:rsid w:val="001F0137"/>
    <w:rsid w:val="001F04ED"/>
    <w:rsid w:val="001F0664"/>
    <w:rsid w:val="001F0671"/>
    <w:rsid w:val="001F07BB"/>
    <w:rsid w:val="001F085A"/>
    <w:rsid w:val="001F092A"/>
    <w:rsid w:val="001F0E64"/>
    <w:rsid w:val="001F0E87"/>
    <w:rsid w:val="001F0F1C"/>
    <w:rsid w:val="001F1076"/>
    <w:rsid w:val="001F10D3"/>
    <w:rsid w:val="001F119F"/>
    <w:rsid w:val="001F11C5"/>
    <w:rsid w:val="001F149C"/>
    <w:rsid w:val="001F1593"/>
    <w:rsid w:val="001F168A"/>
    <w:rsid w:val="001F182D"/>
    <w:rsid w:val="001F183A"/>
    <w:rsid w:val="001F19E6"/>
    <w:rsid w:val="001F1AEE"/>
    <w:rsid w:val="001F1C34"/>
    <w:rsid w:val="001F1F42"/>
    <w:rsid w:val="001F1FF6"/>
    <w:rsid w:val="001F216D"/>
    <w:rsid w:val="001F216F"/>
    <w:rsid w:val="001F21BE"/>
    <w:rsid w:val="001F255E"/>
    <w:rsid w:val="001F273E"/>
    <w:rsid w:val="001F285A"/>
    <w:rsid w:val="001F299C"/>
    <w:rsid w:val="001F2A99"/>
    <w:rsid w:val="001F2B07"/>
    <w:rsid w:val="001F2FFE"/>
    <w:rsid w:val="001F304F"/>
    <w:rsid w:val="001F30B2"/>
    <w:rsid w:val="001F3155"/>
    <w:rsid w:val="001F315D"/>
    <w:rsid w:val="001F31B9"/>
    <w:rsid w:val="001F32C9"/>
    <w:rsid w:val="001F34E1"/>
    <w:rsid w:val="001F367B"/>
    <w:rsid w:val="001F37D6"/>
    <w:rsid w:val="001F37E7"/>
    <w:rsid w:val="001F3962"/>
    <w:rsid w:val="001F39DE"/>
    <w:rsid w:val="001F39EE"/>
    <w:rsid w:val="001F3BAF"/>
    <w:rsid w:val="001F3EE8"/>
    <w:rsid w:val="001F41DC"/>
    <w:rsid w:val="001F4843"/>
    <w:rsid w:val="001F4ACC"/>
    <w:rsid w:val="001F4B63"/>
    <w:rsid w:val="001F4C8D"/>
    <w:rsid w:val="001F50DC"/>
    <w:rsid w:val="001F51CF"/>
    <w:rsid w:val="001F532C"/>
    <w:rsid w:val="001F539E"/>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2F5"/>
    <w:rsid w:val="001F661F"/>
    <w:rsid w:val="001F688E"/>
    <w:rsid w:val="001F689E"/>
    <w:rsid w:val="001F69A7"/>
    <w:rsid w:val="001F69BC"/>
    <w:rsid w:val="001F6A51"/>
    <w:rsid w:val="001F6AB4"/>
    <w:rsid w:val="001F6B0E"/>
    <w:rsid w:val="001F6B9B"/>
    <w:rsid w:val="001F6E6D"/>
    <w:rsid w:val="001F6F4C"/>
    <w:rsid w:val="001F7027"/>
    <w:rsid w:val="001F7149"/>
    <w:rsid w:val="001F7176"/>
    <w:rsid w:val="001F73FD"/>
    <w:rsid w:val="001F7460"/>
    <w:rsid w:val="001F7680"/>
    <w:rsid w:val="001F78EC"/>
    <w:rsid w:val="001F7C98"/>
    <w:rsid w:val="001F7CB3"/>
    <w:rsid w:val="001F7F17"/>
    <w:rsid w:val="001F7FC3"/>
    <w:rsid w:val="001F7FF7"/>
    <w:rsid w:val="00200139"/>
    <w:rsid w:val="002002B7"/>
    <w:rsid w:val="00200358"/>
    <w:rsid w:val="002003C3"/>
    <w:rsid w:val="0020048A"/>
    <w:rsid w:val="00200635"/>
    <w:rsid w:val="002007F2"/>
    <w:rsid w:val="002008D4"/>
    <w:rsid w:val="00200AE1"/>
    <w:rsid w:val="00200CCF"/>
    <w:rsid w:val="00200ED6"/>
    <w:rsid w:val="00200EF7"/>
    <w:rsid w:val="00201034"/>
    <w:rsid w:val="002010E6"/>
    <w:rsid w:val="002012AF"/>
    <w:rsid w:val="002013AF"/>
    <w:rsid w:val="00201432"/>
    <w:rsid w:val="0020150D"/>
    <w:rsid w:val="00201525"/>
    <w:rsid w:val="002015CC"/>
    <w:rsid w:val="002016AE"/>
    <w:rsid w:val="0020174A"/>
    <w:rsid w:val="002017D8"/>
    <w:rsid w:val="00201866"/>
    <w:rsid w:val="002019C7"/>
    <w:rsid w:val="00201B92"/>
    <w:rsid w:val="002021E5"/>
    <w:rsid w:val="002022D3"/>
    <w:rsid w:val="002023AE"/>
    <w:rsid w:val="002029EB"/>
    <w:rsid w:val="00202CDB"/>
    <w:rsid w:val="00202D92"/>
    <w:rsid w:val="00202DF2"/>
    <w:rsid w:val="002030BE"/>
    <w:rsid w:val="00203439"/>
    <w:rsid w:val="0020364E"/>
    <w:rsid w:val="00203CF1"/>
    <w:rsid w:val="00203D0E"/>
    <w:rsid w:val="00203EC2"/>
    <w:rsid w:val="00203F65"/>
    <w:rsid w:val="00203FE4"/>
    <w:rsid w:val="00204062"/>
    <w:rsid w:val="00204340"/>
    <w:rsid w:val="0020442F"/>
    <w:rsid w:val="00204495"/>
    <w:rsid w:val="0020452C"/>
    <w:rsid w:val="002045D3"/>
    <w:rsid w:val="002047ED"/>
    <w:rsid w:val="00204872"/>
    <w:rsid w:val="00204936"/>
    <w:rsid w:val="002049C9"/>
    <w:rsid w:val="00204AAA"/>
    <w:rsid w:val="00204EC2"/>
    <w:rsid w:val="002050EA"/>
    <w:rsid w:val="002051B9"/>
    <w:rsid w:val="0020526B"/>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749"/>
    <w:rsid w:val="002067C8"/>
    <w:rsid w:val="00206841"/>
    <w:rsid w:val="00206957"/>
    <w:rsid w:val="00206A3E"/>
    <w:rsid w:val="00206B76"/>
    <w:rsid w:val="00206C10"/>
    <w:rsid w:val="00206C53"/>
    <w:rsid w:val="00206D9B"/>
    <w:rsid w:val="00206EEA"/>
    <w:rsid w:val="002070F1"/>
    <w:rsid w:val="00207671"/>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7B"/>
    <w:rsid w:val="002104AE"/>
    <w:rsid w:val="002106C1"/>
    <w:rsid w:val="00210742"/>
    <w:rsid w:val="00210771"/>
    <w:rsid w:val="002107D3"/>
    <w:rsid w:val="00210966"/>
    <w:rsid w:val="00210ADA"/>
    <w:rsid w:val="00210E63"/>
    <w:rsid w:val="00211044"/>
    <w:rsid w:val="002111E3"/>
    <w:rsid w:val="00211216"/>
    <w:rsid w:val="00211351"/>
    <w:rsid w:val="00211BDC"/>
    <w:rsid w:val="00211C6F"/>
    <w:rsid w:val="00211CB8"/>
    <w:rsid w:val="00211D5E"/>
    <w:rsid w:val="00211EB6"/>
    <w:rsid w:val="00212089"/>
    <w:rsid w:val="002122CD"/>
    <w:rsid w:val="00212315"/>
    <w:rsid w:val="00212386"/>
    <w:rsid w:val="002123C0"/>
    <w:rsid w:val="0021247D"/>
    <w:rsid w:val="002124C1"/>
    <w:rsid w:val="0021277B"/>
    <w:rsid w:val="002128BA"/>
    <w:rsid w:val="00212A05"/>
    <w:rsid w:val="00212EF7"/>
    <w:rsid w:val="00212F29"/>
    <w:rsid w:val="002130C7"/>
    <w:rsid w:val="002131F0"/>
    <w:rsid w:val="00213223"/>
    <w:rsid w:val="00213393"/>
    <w:rsid w:val="0021353F"/>
    <w:rsid w:val="002137CD"/>
    <w:rsid w:val="002138FF"/>
    <w:rsid w:val="00213998"/>
    <w:rsid w:val="00213D47"/>
    <w:rsid w:val="00213D93"/>
    <w:rsid w:val="0021409F"/>
    <w:rsid w:val="002140A1"/>
    <w:rsid w:val="002140A6"/>
    <w:rsid w:val="002140E4"/>
    <w:rsid w:val="002141F1"/>
    <w:rsid w:val="00214361"/>
    <w:rsid w:val="002148FD"/>
    <w:rsid w:val="0021494D"/>
    <w:rsid w:val="002149ED"/>
    <w:rsid w:val="002149FC"/>
    <w:rsid w:val="00214AA3"/>
    <w:rsid w:val="00214AF4"/>
    <w:rsid w:val="00214B1C"/>
    <w:rsid w:val="00214CE5"/>
    <w:rsid w:val="00214D5D"/>
    <w:rsid w:val="00214FF2"/>
    <w:rsid w:val="002151E4"/>
    <w:rsid w:val="00215272"/>
    <w:rsid w:val="002153FB"/>
    <w:rsid w:val="00215552"/>
    <w:rsid w:val="00215776"/>
    <w:rsid w:val="00215ACF"/>
    <w:rsid w:val="00215B1B"/>
    <w:rsid w:val="00215BD7"/>
    <w:rsid w:val="00215C1E"/>
    <w:rsid w:val="00215E9B"/>
    <w:rsid w:val="00215FA8"/>
    <w:rsid w:val="00216032"/>
    <w:rsid w:val="002161A6"/>
    <w:rsid w:val="002162F2"/>
    <w:rsid w:val="00216348"/>
    <w:rsid w:val="0021649B"/>
    <w:rsid w:val="0021657C"/>
    <w:rsid w:val="0021657F"/>
    <w:rsid w:val="002165BD"/>
    <w:rsid w:val="00216618"/>
    <w:rsid w:val="0021666B"/>
    <w:rsid w:val="00216A1D"/>
    <w:rsid w:val="00216A20"/>
    <w:rsid w:val="00216B8E"/>
    <w:rsid w:val="00216C36"/>
    <w:rsid w:val="00216C5A"/>
    <w:rsid w:val="00216C70"/>
    <w:rsid w:val="00216D68"/>
    <w:rsid w:val="00216EB5"/>
    <w:rsid w:val="00216F1B"/>
    <w:rsid w:val="00216FA0"/>
    <w:rsid w:val="00217679"/>
    <w:rsid w:val="00217792"/>
    <w:rsid w:val="0021785E"/>
    <w:rsid w:val="00217952"/>
    <w:rsid w:val="00217B9E"/>
    <w:rsid w:val="00217DFA"/>
    <w:rsid w:val="00220050"/>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E2"/>
    <w:rsid w:val="002213FF"/>
    <w:rsid w:val="002215F0"/>
    <w:rsid w:val="002218EA"/>
    <w:rsid w:val="0022192C"/>
    <w:rsid w:val="00221A80"/>
    <w:rsid w:val="00221BCD"/>
    <w:rsid w:val="00221BFB"/>
    <w:rsid w:val="00221D4E"/>
    <w:rsid w:val="00221F85"/>
    <w:rsid w:val="002221DE"/>
    <w:rsid w:val="00222200"/>
    <w:rsid w:val="0022225B"/>
    <w:rsid w:val="00222380"/>
    <w:rsid w:val="00222445"/>
    <w:rsid w:val="00222615"/>
    <w:rsid w:val="002226AA"/>
    <w:rsid w:val="002227A6"/>
    <w:rsid w:val="002229B6"/>
    <w:rsid w:val="002229C3"/>
    <w:rsid w:val="002229DE"/>
    <w:rsid w:val="00222A2E"/>
    <w:rsid w:val="00222B49"/>
    <w:rsid w:val="00222D5B"/>
    <w:rsid w:val="00223124"/>
    <w:rsid w:val="00223166"/>
    <w:rsid w:val="00223261"/>
    <w:rsid w:val="0022338D"/>
    <w:rsid w:val="002235C2"/>
    <w:rsid w:val="002237E1"/>
    <w:rsid w:val="0022383D"/>
    <w:rsid w:val="002238CF"/>
    <w:rsid w:val="002239AC"/>
    <w:rsid w:val="00223ABE"/>
    <w:rsid w:val="00223DDF"/>
    <w:rsid w:val="00224017"/>
    <w:rsid w:val="002240F9"/>
    <w:rsid w:val="00224111"/>
    <w:rsid w:val="00224191"/>
    <w:rsid w:val="002241C6"/>
    <w:rsid w:val="0022446D"/>
    <w:rsid w:val="00224477"/>
    <w:rsid w:val="00224515"/>
    <w:rsid w:val="0022452A"/>
    <w:rsid w:val="0022453A"/>
    <w:rsid w:val="0022458B"/>
    <w:rsid w:val="002245F0"/>
    <w:rsid w:val="002246A4"/>
    <w:rsid w:val="0022480E"/>
    <w:rsid w:val="002248BC"/>
    <w:rsid w:val="002249E9"/>
    <w:rsid w:val="00224ABB"/>
    <w:rsid w:val="00224B6B"/>
    <w:rsid w:val="00224FA1"/>
    <w:rsid w:val="0022500F"/>
    <w:rsid w:val="002250C9"/>
    <w:rsid w:val="0022511F"/>
    <w:rsid w:val="002251A0"/>
    <w:rsid w:val="002254A5"/>
    <w:rsid w:val="002256E6"/>
    <w:rsid w:val="002257B6"/>
    <w:rsid w:val="0022596A"/>
    <w:rsid w:val="00225BAF"/>
    <w:rsid w:val="00225CA2"/>
    <w:rsid w:val="00225DCB"/>
    <w:rsid w:val="00225DE4"/>
    <w:rsid w:val="00225F0E"/>
    <w:rsid w:val="00225F73"/>
    <w:rsid w:val="0022609A"/>
    <w:rsid w:val="002260FB"/>
    <w:rsid w:val="0022612E"/>
    <w:rsid w:val="002261BF"/>
    <w:rsid w:val="002263EE"/>
    <w:rsid w:val="00226478"/>
    <w:rsid w:val="0022671F"/>
    <w:rsid w:val="0022695C"/>
    <w:rsid w:val="00226AA8"/>
    <w:rsid w:val="0022743F"/>
    <w:rsid w:val="002274A5"/>
    <w:rsid w:val="002277C4"/>
    <w:rsid w:val="00227972"/>
    <w:rsid w:val="00227A64"/>
    <w:rsid w:val="00227C39"/>
    <w:rsid w:val="00227DFC"/>
    <w:rsid w:val="00227E30"/>
    <w:rsid w:val="0023001C"/>
    <w:rsid w:val="0023018B"/>
    <w:rsid w:val="0023018D"/>
    <w:rsid w:val="0023020B"/>
    <w:rsid w:val="002302A4"/>
    <w:rsid w:val="002303BC"/>
    <w:rsid w:val="0023052B"/>
    <w:rsid w:val="0023066C"/>
    <w:rsid w:val="00230702"/>
    <w:rsid w:val="00230A6C"/>
    <w:rsid w:val="00230C97"/>
    <w:rsid w:val="00230F75"/>
    <w:rsid w:val="002311E6"/>
    <w:rsid w:val="00231368"/>
    <w:rsid w:val="002314A9"/>
    <w:rsid w:val="00231874"/>
    <w:rsid w:val="00231995"/>
    <w:rsid w:val="00231CD4"/>
    <w:rsid w:val="00231EBF"/>
    <w:rsid w:val="00232240"/>
    <w:rsid w:val="002323DA"/>
    <w:rsid w:val="0023241D"/>
    <w:rsid w:val="0023247B"/>
    <w:rsid w:val="00232518"/>
    <w:rsid w:val="002325CA"/>
    <w:rsid w:val="0023296C"/>
    <w:rsid w:val="002329BD"/>
    <w:rsid w:val="00232AD7"/>
    <w:rsid w:val="00232B8F"/>
    <w:rsid w:val="00232C0C"/>
    <w:rsid w:val="0023328F"/>
    <w:rsid w:val="002332AC"/>
    <w:rsid w:val="00233404"/>
    <w:rsid w:val="00233433"/>
    <w:rsid w:val="00233519"/>
    <w:rsid w:val="00233858"/>
    <w:rsid w:val="002339BD"/>
    <w:rsid w:val="00233A44"/>
    <w:rsid w:val="00233CA9"/>
    <w:rsid w:val="00233E65"/>
    <w:rsid w:val="00234017"/>
    <w:rsid w:val="0023404F"/>
    <w:rsid w:val="002343E9"/>
    <w:rsid w:val="002344B8"/>
    <w:rsid w:val="0023451C"/>
    <w:rsid w:val="00234A70"/>
    <w:rsid w:val="00234BF9"/>
    <w:rsid w:val="00235275"/>
    <w:rsid w:val="002354FD"/>
    <w:rsid w:val="0023558E"/>
    <w:rsid w:val="00235712"/>
    <w:rsid w:val="00235789"/>
    <w:rsid w:val="00235899"/>
    <w:rsid w:val="00235976"/>
    <w:rsid w:val="00235A86"/>
    <w:rsid w:val="00235AAE"/>
    <w:rsid w:val="00235BD6"/>
    <w:rsid w:val="00235C21"/>
    <w:rsid w:val="00235DF4"/>
    <w:rsid w:val="00235E36"/>
    <w:rsid w:val="00236128"/>
    <w:rsid w:val="002361C0"/>
    <w:rsid w:val="002361C1"/>
    <w:rsid w:val="00236214"/>
    <w:rsid w:val="0023633F"/>
    <w:rsid w:val="00236366"/>
    <w:rsid w:val="00236594"/>
    <w:rsid w:val="002365A2"/>
    <w:rsid w:val="002367CE"/>
    <w:rsid w:val="00236BFD"/>
    <w:rsid w:val="00236D01"/>
    <w:rsid w:val="00236D0C"/>
    <w:rsid w:val="00236E45"/>
    <w:rsid w:val="00237023"/>
    <w:rsid w:val="002372E7"/>
    <w:rsid w:val="002373B4"/>
    <w:rsid w:val="00237586"/>
    <w:rsid w:val="002375ED"/>
    <w:rsid w:val="00237628"/>
    <w:rsid w:val="0023776F"/>
    <w:rsid w:val="002377F0"/>
    <w:rsid w:val="00237925"/>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51"/>
    <w:rsid w:val="00241A8C"/>
    <w:rsid w:val="00241B53"/>
    <w:rsid w:val="00241B73"/>
    <w:rsid w:val="00241BBC"/>
    <w:rsid w:val="00241CF6"/>
    <w:rsid w:val="00241D0E"/>
    <w:rsid w:val="00241EEC"/>
    <w:rsid w:val="002421D7"/>
    <w:rsid w:val="0024228D"/>
    <w:rsid w:val="00242371"/>
    <w:rsid w:val="00242804"/>
    <w:rsid w:val="002429B9"/>
    <w:rsid w:val="00242AB7"/>
    <w:rsid w:val="00242D41"/>
    <w:rsid w:val="00242DBB"/>
    <w:rsid w:val="00242FA4"/>
    <w:rsid w:val="0024314C"/>
    <w:rsid w:val="0024325D"/>
    <w:rsid w:val="002433C0"/>
    <w:rsid w:val="00243504"/>
    <w:rsid w:val="00243598"/>
    <w:rsid w:val="002436DC"/>
    <w:rsid w:val="00243755"/>
    <w:rsid w:val="002437CD"/>
    <w:rsid w:val="00243859"/>
    <w:rsid w:val="00243C55"/>
    <w:rsid w:val="00244018"/>
    <w:rsid w:val="0024406A"/>
    <w:rsid w:val="002440C0"/>
    <w:rsid w:val="002443BB"/>
    <w:rsid w:val="002446E6"/>
    <w:rsid w:val="0024475B"/>
    <w:rsid w:val="0024479D"/>
    <w:rsid w:val="00244813"/>
    <w:rsid w:val="00244A5D"/>
    <w:rsid w:val="00244C10"/>
    <w:rsid w:val="00244CC4"/>
    <w:rsid w:val="00244CCF"/>
    <w:rsid w:val="00244E81"/>
    <w:rsid w:val="00244F62"/>
    <w:rsid w:val="002450D0"/>
    <w:rsid w:val="002450E2"/>
    <w:rsid w:val="00245254"/>
    <w:rsid w:val="00245443"/>
    <w:rsid w:val="002454D6"/>
    <w:rsid w:val="00245702"/>
    <w:rsid w:val="00245857"/>
    <w:rsid w:val="002458C7"/>
    <w:rsid w:val="00245970"/>
    <w:rsid w:val="0024599C"/>
    <w:rsid w:val="00245A3B"/>
    <w:rsid w:val="00245C9A"/>
    <w:rsid w:val="00245D10"/>
    <w:rsid w:val="00245DD8"/>
    <w:rsid w:val="00245DEE"/>
    <w:rsid w:val="00245EE9"/>
    <w:rsid w:val="002460ED"/>
    <w:rsid w:val="002461D7"/>
    <w:rsid w:val="002461F6"/>
    <w:rsid w:val="002462AA"/>
    <w:rsid w:val="002462F7"/>
    <w:rsid w:val="002465DC"/>
    <w:rsid w:val="0024698A"/>
    <w:rsid w:val="00246C91"/>
    <w:rsid w:val="00246FF5"/>
    <w:rsid w:val="00247058"/>
    <w:rsid w:val="00247093"/>
    <w:rsid w:val="00247183"/>
    <w:rsid w:val="00247246"/>
    <w:rsid w:val="0024727E"/>
    <w:rsid w:val="00247427"/>
    <w:rsid w:val="002474D5"/>
    <w:rsid w:val="0024754C"/>
    <w:rsid w:val="0024770E"/>
    <w:rsid w:val="00247779"/>
    <w:rsid w:val="00247876"/>
    <w:rsid w:val="002478B5"/>
    <w:rsid w:val="00247EF7"/>
    <w:rsid w:val="00247FC7"/>
    <w:rsid w:val="00250092"/>
    <w:rsid w:val="0025027E"/>
    <w:rsid w:val="00250376"/>
    <w:rsid w:val="00250515"/>
    <w:rsid w:val="00250541"/>
    <w:rsid w:val="002505E3"/>
    <w:rsid w:val="00250743"/>
    <w:rsid w:val="00250903"/>
    <w:rsid w:val="00250AC4"/>
    <w:rsid w:val="00250B20"/>
    <w:rsid w:val="00250C76"/>
    <w:rsid w:val="00250C88"/>
    <w:rsid w:val="00250CDA"/>
    <w:rsid w:val="00250D58"/>
    <w:rsid w:val="00250D84"/>
    <w:rsid w:val="00250FBC"/>
    <w:rsid w:val="00251019"/>
    <w:rsid w:val="00251145"/>
    <w:rsid w:val="0025128C"/>
    <w:rsid w:val="00251608"/>
    <w:rsid w:val="00251797"/>
    <w:rsid w:val="002517E7"/>
    <w:rsid w:val="00251840"/>
    <w:rsid w:val="00251B43"/>
    <w:rsid w:val="00251B69"/>
    <w:rsid w:val="00251C6A"/>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A58"/>
    <w:rsid w:val="00253B97"/>
    <w:rsid w:val="00253E37"/>
    <w:rsid w:val="00253F37"/>
    <w:rsid w:val="00253FE6"/>
    <w:rsid w:val="00254024"/>
    <w:rsid w:val="002540DA"/>
    <w:rsid w:val="00254222"/>
    <w:rsid w:val="0025428F"/>
    <w:rsid w:val="002542DA"/>
    <w:rsid w:val="002543E5"/>
    <w:rsid w:val="00254914"/>
    <w:rsid w:val="00254924"/>
    <w:rsid w:val="00254AC7"/>
    <w:rsid w:val="00254C9F"/>
    <w:rsid w:val="00254D64"/>
    <w:rsid w:val="00254E99"/>
    <w:rsid w:val="002550EE"/>
    <w:rsid w:val="00255143"/>
    <w:rsid w:val="002552E5"/>
    <w:rsid w:val="00255313"/>
    <w:rsid w:val="0025531D"/>
    <w:rsid w:val="002553CC"/>
    <w:rsid w:val="00255407"/>
    <w:rsid w:val="002554D6"/>
    <w:rsid w:val="002555F7"/>
    <w:rsid w:val="0025569C"/>
    <w:rsid w:val="002556AC"/>
    <w:rsid w:val="002556FD"/>
    <w:rsid w:val="002557A9"/>
    <w:rsid w:val="00255932"/>
    <w:rsid w:val="00255B18"/>
    <w:rsid w:val="00255C5F"/>
    <w:rsid w:val="00255FF3"/>
    <w:rsid w:val="0025618C"/>
    <w:rsid w:val="00256283"/>
    <w:rsid w:val="002562D1"/>
    <w:rsid w:val="00256408"/>
    <w:rsid w:val="00256613"/>
    <w:rsid w:val="00256A55"/>
    <w:rsid w:val="00256D50"/>
    <w:rsid w:val="00256E50"/>
    <w:rsid w:val="00256F0C"/>
    <w:rsid w:val="00256FD5"/>
    <w:rsid w:val="0025720E"/>
    <w:rsid w:val="00257270"/>
    <w:rsid w:val="002572DF"/>
    <w:rsid w:val="00257348"/>
    <w:rsid w:val="002574D2"/>
    <w:rsid w:val="00257654"/>
    <w:rsid w:val="002576C0"/>
    <w:rsid w:val="0025777F"/>
    <w:rsid w:val="00257887"/>
    <w:rsid w:val="002578A9"/>
    <w:rsid w:val="002578DA"/>
    <w:rsid w:val="00257973"/>
    <w:rsid w:val="00257978"/>
    <w:rsid w:val="002579F2"/>
    <w:rsid w:val="00257D16"/>
    <w:rsid w:val="00257E82"/>
    <w:rsid w:val="00257F48"/>
    <w:rsid w:val="00257F58"/>
    <w:rsid w:val="00260039"/>
    <w:rsid w:val="0026008C"/>
    <w:rsid w:val="0026019B"/>
    <w:rsid w:val="0026036E"/>
    <w:rsid w:val="002607D0"/>
    <w:rsid w:val="0026089F"/>
    <w:rsid w:val="002608DB"/>
    <w:rsid w:val="002608E1"/>
    <w:rsid w:val="002609A5"/>
    <w:rsid w:val="002609DD"/>
    <w:rsid w:val="00260ACD"/>
    <w:rsid w:val="00260B8A"/>
    <w:rsid w:val="00260C67"/>
    <w:rsid w:val="00261067"/>
    <w:rsid w:val="002613B0"/>
    <w:rsid w:val="0026141D"/>
    <w:rsid w:val="00261514"/>
    <w:rsid w:val="002615F2"/>
    <w:rsid w:val="0026170C"/>
    <w:rsid w:val="00261833"/>
    <w:rsid w:val="0026185B"/>
    <w:rsid w:val="002618ED"/>
    <w:rsid w:val="00261F21"/>
    <w:rsid w:val="00261FC9"/>
    <w:rsid w:val="00262131"/>
    <w:rsid w:val="0026243E"/>
    <w:rsid w:val="00262467"/>
    <w:rsid w:val="0026251D"/>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0C"/>
    <w:rsid w:val="00263737"/>
    <w:rsid w:val="00263A35"/>
    <w:rsid w:val="00263AD6"/>
    <w:rsid w:val="00263D20"/>
    <w:rsid w:val="002640E0"/>
    <w:rsid w:val="002640E1"/>
    <w:rsid w:val="0026450D"/>
    <w:rsid w:val="00264543"/>
    <w:rsid w:val="002645D0"/>
    <w:rsid w:val="00264A36"/>
    <w:rsid w:val="00264AF0"/>
    <w:rsid w:val="00264B2D"/>
    <w:rsid w:val="00264C36"/>
    <w:rsid w:val="00264C67"/>
    <w:rsid w:val="00264E8E"/>
    <w:rsid w:val="00264EE2"/>
    <w:rsid w:val="0026500F"/>
    <w:rsid w:val="0026528C"/>
    <w:rsid w:val="002652BF"/>
    <w:rsid w:val="002653BA"/>
    <w:rsid w:val="0026547E"/>
    <w:rsid w:val="00265730"/>
    <w:rsid w:val="002657F7"/>
    <w:rsid w:val="0026580B"/>
    <w:rsid w:val="00265993"/>
    <w:rsid w:val="002659D4"/>
    <w:rsid w:val="00265A55"/>
    <w:rsid w:val="00266178"/>
    <w:rsid w:val="00266274"/>
    <w:rsid w:val="002664CA"/>
    <w:rsid w:val="00266606"/>
    <w:rsid w:val="00266C57"/>
    <w:rsid w:val="00266C82"/>
    <w:rsid w:val="00266D94"/>
    <w:rsid w:val="00266DA0"/>
    <w:rsid w:val="00266FA3"/>
    <w:rsid w:val="0026702C"/>
    <w:rsid w:val="00267077"/>
    <w:rsid w:val="002670CB"/>
    <w:rsid w:val="002671AE"/>
    <w:rsid w:val="00267497"/>
    <w:rsid w:val="002674F2"/>
    <w:rsid w:val="002675E6"/>
    <w:rsid w:val="002678CC"/>
    <w:rsid w:val="00267982"/>
    <w:rsid w:val="002679F1"/>
    <w:rsid w:val="00267C70"/>
    <w:rsid w:val="00267D2E"/>
    <w:rsid w:val="0027009C"/>
    <w:rsid w:val="002700E7"/>
    <w:rsid w:val="002702D1"/>
    <w:rsid w:val="002703D9"/>
    <w:rsid w:val="002709A4"/>
    <w:rsid w:val="002709DB"/>
    <w:rsid w:val="00270DF3"/>
    <w:rsid w:val="00270E49"/>
    <w:rsid w:val="00270E99"/>
    <w:rsid w:val="0027130B"/>
    <w:rsid w:val="002713DB"/>
    <w:rsid w:val="002713E0"/>
    <w:rsid w:val="0027151D"/>
    <w:rsid w:val="00271535"/>
    <w:rsid w:val="002717DF"/>
    <w:rsid w:val="002719B6"/>
    <w:rsid w:val="00271A0E"/>
    <w:rsid w:val="00271B40"/>
    <w:rsid w:val="00271BC8"/>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3110"/>
    <w:rsid w:val="002731A9"/>
    <w:rsid w:val="00273519"/>
    <w:rsid w:val="00273595"/>
    <w:rsid w:val="00273635"/>
    <w:rsid w:val="002736B4"/>
    <w:rsid w:val="00273968"/>
    <w:rsid w:val="002739F1"/>
    <w:rsid w:val="00273B27"/>
    <w:rsid w:val="00273EDC"/>
    <w:rsid w:val="002740B1"/>
    <w:rsid w:val="002740C6"/>
    <w:rsid w:val="002741E9"/>
    <w:rsid w:val="002745B6"/>
    <w:rsid w:val="00274664"/>
    <w:rsid w:val="002746D9"/>
    <w:rsid w:val="002749A3"/>
    <w:rsid w:val="002749A9"/>
    <w:rsid w:val="00274A3F"/>
    <w:rsid w:val="00274B3A"/>
    <w:rsid w:val="00274B51"/>
    <w:rsid w:val="00274C25"/>
    <w:rsid w:val="00274DC0"/>
    <w:rsid w:val="00274F72"/>
    <w:rsid w:val="00275104"/>
    <w:rsid w:val="002752CE"/>
    <w:rsid w:val="0027536D"/>
    <w:rsid w:val="00275485"/>
    <w:rsid w:val="00275597"/>
    <w:rsid w:val="00275620"/>
    <w:rsid w:val="002756F3"/>
    <w:rsid w:val="0027573B"/>
    <w:rsid w:val="00275865"/>
    <w:rsid w:val="00275877"/>
    <w:rsid w:val="002759C9"/>
    <w:rsid w:val="002759FF"/>
    <w:rsid w:val="00275ACF"/>
    <w:rsid w:val="00275CC4"/>
    <w:rsid w:val="0027607F"/>
    <w:rsid w:val="0027612B"/>
    <w:rsid w:val="002761B6"/>
    <w:rsid w:val="0027622B"/>
    <w:rsid w:val="0027641D"/>
    <w:rsid w:val="0027658E"/>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80630"/>
    <w:rsid w:val="00280640"/>
    <w:rsid w:val="002807E0"/>
    <w:rsid w:val="002808C6"/>
    <w:rsid w:val="00280908"/>
    <w:rsid w:val="002809D3"/>
    <w:rsid w:val="00280D0B"/>
    <w:rsid w:val="00280DC5"/>
    <w:rsid w:val="00280DFC"/>
    <w:rsid w:val="00280EA8"/>
    <w:rsid w:val="00280F4F"/>
    <w:rsid w:val="00281025"/>
    <w:rsid w:val="002815AB"/>
    <w:rsid w:val="0028186F"/>
    <w:rsid w:val="00281943"/>
    <w:rsid w:val="00281956"/>
    <w:rsid w:val="00281986"/>
    <w:rsid w:val="00281A48"/>
    <w:rsid w:val="00281D1E"/>
    <w:rsid w:val="00281E61"/>
    <w:rsid w:val="0028229C"/>
    <w:rsid w:val="00282447"/>
    <w:rsid w:val="00282650"/>
    <w:rsid w:val="0028267F"/>
    <w:rsid w:val="002826F1"/>
    <w:rsid w:val="00282712"/>
    <w:rsid w:val="002829BB"/>
    <w:rsid w:val="00282B16"/>
    <w:rsid w:val="00282BA3"/>
    <w:rsid w:val="00282BE8"/>
    <w:rsid w:val="00282C0B"/>
    <w:rsid w:val="00282CDB"/>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1BE"/>
    <w:rsid w:val="0028434A"/>
    <w:rsid w:val="00284547"/>
    <w:rsid w:val="002847B9"/>
    <w:rsid w:val="00284A21"/>
    <w:rsid w:val="00284A63"/>
    <w:rsid w:val="00284ACD"/>
    <w:rsid w:val="00284B6B"/>
    <w:rsid w:val="00284BB0"/>
    <w:rsid w:val="00284D6D"/>
    <w:rsid w:val="00284E63"/>
    <w:rsid w:val="00284EC7"/>
    <w:rsid w:val="00284FDB"/>
    <w:rsid w:val="002850A5"/>
    <w:rsid w:val="002850C1"/>
    <w:rsid w:val="002853C9"/>
    <w:rsid w:val="002857E3"/>
    <w:rsid w:val="00285865"/>
    <w:rsid w:val="002858AF"/>
    <w:rsid w:val="002859EA"/>
    <w:rsid w:val="00285CBC"/>
    <w:rsid w:val="00285D43"/>
    <w:rsid w:val="00285DBB"/>
    <w:rsid w:val="0028614A"/>
    <w:rsid w:val="0028615C"/>
    <w:rsid w:val="0028656F"/>
    <w:rsid w:val="002866CC"/>
    <w:rsid w:val="002867A1"/>
    <w:rsid w:val="00286B28"/>
    <w:rsid w:val="0028712D"/>
    <w:rsid w:val="00287289"/>
    <w:rsid w:val="00287405"/>
    <w:rsid w:val="0028766C"/>
    <w:rsid w:val="0028785B"/>
    <w:rsid w:val="002878D4"/>
    <w:rsid w:val="00287969"/>
    <w:rsid w:val="00287B4B"/>
    <w:rsid w:val="0029083D"/>
    <w:rsid w:val="00290877"/>
    <w:rsid w:val="00290950"/>
    <w:rsid w:val="00290C9D"/>
    <w:rsid w:val="00290CDE"/>
    <w:rsid w:val="00290D21"/>
    <w:rsid w:val="00290F66"/>
    <w:rsid w:val="00290FB7"/>
    <w:rsid w:val="00291244"/>
    <w:rsid w:val="0029124D"/>
    <w:rsid w:val="00291315"/>
    <w:rsid w:val="002913F8"/>
    <w:rsid w:val="00291481"/>
    <w:rsid w:val="00291554"/>
    <w:rsid w:val="002918A0"/>
    <w:rsid w:val="002918FC"/>
    <w:rsid w:val="00291955"/>
    <w:rsid w:val="00291978"/>
    <w:rsid w:val="00291B1F"/>
    <w:rsid w:val="00291E9C"/>
    <w:rsid w:val="00291FB8"/>
    <w:rsid w:val="0029243E"/>
    <w:rsid w:val="002925D0"/>
    <w:rsid w:val="0029269C"/>
    <w:rsid w:val="00292886"/>
    <w:rsid w:val="002928C5"/>
    <w:rsid w:val="00292A73"/>
    <w:rsid w:val="00292D3E"/>
    <w:rsid w:val="00293069"/>
    <w:rsid w:val="00293164"/>
    <w:rsid w:val="00293214"/>
    <w:rsid w:val="00293237"/>
    <w:rsid w:val="00293533"/>
    <w:rsid w:val="0029362E"/>
    <w:rsid w:val="002941AD"/>
    <w:rsid w:val="002944D3"/>
    <w:rsid w:val="002946AE"/>
    <w:rsid w:val="0029478C"/>
    <w:rsid w:val="00294915"/>
    <w:rsid w:val="00294BA1"/>
    <w:rsid w:val="00294CB5"/>
    <w:rsid w:val="00294DDA"/>
    <w:rsid w:val="00295042"/>
    <w:rsid w:val="0029526B"/>
    <w:rsid w:val="002954D1"/>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F62"/>
    <w:rsid w:val="00296FBD"/>
    <w:rsid w:val="00296FD7"/>
    <w:rsid w:val="0029702A"/>
    <w:rsid w:val="002970BD"/>
    <w:rsid w:val="0029713A"/>
    <w:rsid w:val="002972A5"/>
    <w:rsid w:val="0029734C"/>
    <w:rsid w:val="00297381"/>
    <w:rsid w:val="002974C6"/>
    <w:rsid w:val="00297770"/>
    <w:rsid w:val="002978B5"/>
    <w:rsid w:val="00297B5B"/>
    <w:rsid w:val="00297C7D"/>
    <w:rsid w:val="00297D8D"/>
    <w:rsid w:val="00297DF8"/>
    <w:rsid w:val="00297F82"/>
    <w:rsid w:val="002A0016"/>
    <w:rsid w:val="002A012B"/>
    <w:rsid w:val="002A01FE"/>
    <w:rsid w:val="002A0884"/>
    <w:rsid w:val="002A08A0"/>
    <w:rsid w:val="002A09E0"/>
    <w:rsid w:val="002A0A09"/>
    <w:rsid w:val="002A0EB6"/>
    <w:rsid w:val="002A1086"/>
    <w:rsid w:val="002A10C2"/>
    <w:rsid w:val="002A1447"/>
    <w:rsid w:val="002A14F6"/>
    <w:rsid w:val="002A19AB"/>
    <w:rsid w:val="002A19CC"/>
    <w:rsid w:val="002A19EF"/>
    <w:rsid w:val="002A1C3C"/>
    <w:rsid w:val="002A1C93"/>
    <w:rsid w:val="002A1C98"/>
    <w:rsid w:val="002A1CD3"/>
    <w:rsid w:val="002A1D55"/>
    <w:rsid w:val="002A1DCE"/>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7EF"/>
    <w:rsid w:val="002A39BA"/>
    <w:rsid w:val="002A39C5"/>
    <w:rsid w:val="002A3B64"/>
    <w:rsid w:val="002A3B86"/>
    <w:rsid w:val="002A3C1C"/>
    <w:rsid w:val="002A3C5D"/>
    <w:rsid w:val="002A3E42"/>
    <w:rsid w:val="002A41B4"/>
    <w:rsid w:val="002A42BA"/>
    <w:rsid w:val="002A42FC"/>
    <w:rsid w:val="002A43C4"/>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5E"/>
    <w:rsid w:val="002A54E4"/>
    <w:rsid w:val="002A5691"/>
    <w:rsid w:val="002A56FD"/>
    <w:rsid w:val="002A5838"/>
    <w:rsid w:val="002A5AD3"/>
    <w:rsid w:val="002A5B1F"/>
    <w:rsid w:val="002A5BAF"/>
    <w:rsid w:val="002A5C29"/>
    <w:rsid w:val="002A5E47"/>
    <w:rsid w:val="002A60E5"/>
    <w:rsid w:val="002A60EF"/>
    <w:rsid w:val="002A60FC"/>
    <w:rsid w:val="002A612F"/>
    <w:rsid w:val="002A63A5"/>
    <w:rsid w:val="002A6411"/>
    <w:rsid w:val="002A6818"/>
    <w:rsid w:val="002A701B"/>
    <w:rsid w:val="002A7449"/>
    <w:rsid w:val="002A77CA"/>
    <w:rsid w:val="002A785B"/>
    <w:rsid w:val="002A79D1"/>
    <w:rsid w:val="002A79F6"/>
    <w:rsid w:val="002A7AB3"/>
    <w:rsid w:val="002A7F52"/>
    <w:rsid w:val="002A7FC5"/>
    <w:rsid w:val="002B0297"/>
    <w:rsid w:val="002B02C7"/>
    <w:rsid w:val="002B0536"/>
    <w:rsid w:val="002B054B"/>
    <w:rsid w:val="002B073C"/>
    <w:rsid w:val="002B0774"/>
    <w:rsid w:val="002B0776"/>
    <w:rsid w:val="002B09B9"/>
    <w:rsid w:val="002B0ABA"/>
    <w:rsid w:val="002B1236"/>
    <w:rsid w:val="002B128A"/>
    <w:rsid w:val="002B1316"/>
    <w:rsid w:val="002B14EE"/>
    <w:rsid w:val="002B15C5"/>
    <w:rsid w:val="002B1639"/>
    <w:rsid w:val="002B1A69"/>
    <w:rsid w:val="002B1D9B"/>
    <w:rsid w:val="002B1E17"/>
    <w:rsid w:val="002B1E39"/>
    <w:rsid w:val="002B1E82"/>
    <w:rsid w:val="002B2088"/>
    <w:rsid w:val="002B214A"/>
    <w:rsid w:val="002B2206"/>
    <w:rsid w:val="002B2301"/>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386"/>
    <w:rsid w:val="002B387E"/>
    <w:rsid w:val="002B38C7"/>
    <w:rsid w:val="002B3912"/>
    <w:rsid w:val="002B3D2E"/>
    <w:rsid w:val="002B3E02"/>
    <w:rsid w:val="002B3F85"/>
    <w:rsid w:val="002B40B0"/>
    <w:rsid w:val="002B40C1"/>
    <w:rsid w:val="002B40D9"/>
    <w:rsid w:val="002B40DB"/>
    <w:rsid w:val="002B4166"/>
    <w:rsid w:val="002B41A5"/>
    <w:rsid w:val="002B43E9"/>
    <w:rsid w:val="002B440E"/>
    <w:rsid w:val="002B4423"/>
    <w:rsid w:val="002B4439"/>
    <w:rsid w:val="002B479C"/>
    <w:rsid w:val="002B4838"/>
    <w:rsid w:val="002B4D72"/>
    <w:rsid w:val="002B5128"/>
    <w:rsid w:val="002B5349"/>
    <w:rsid w:val="002B5538"/>
    <w:rsid w:val="002B55A1"/>
    <w:rsid w:val="002B5654"/>
    <w:rsid w:val="002B56D9"/>
    <w:rsid w:val="002B572E"/>
    <w:rsid w:val="002B57AB"/>
    <w:rsid w:val="002B59CD"/>
    <w:rsid w:val="002B59CF"/>
    <w:rsid w:val="002B5BAA"/>
    <w:rsid w:val="002B5C71"/>
    <w:rsid w:val="002B5E82"/>
    <w:rsid w:val="002B5EDD"/>
    <w:rsid w:val="002B608D"/>
    <w:rsid w:val="002B60EB"/>
    <w:rsid w:val="002B63D0"/>
    <w:rsid w:val="002B647B"/>
    <w:rsid w:val="002B668D"/>
    <w:rsid w:val="002B671E"/>
    <w:rsid w:val="002B674C"/>
    <w:rsid w:val="002B68A6"/>
    <w:rsid w:val="002B698A"/>
    <w:rsid w:val="002B69A8"/>
    <w:rsid w:val="002B69F2"/>
    <w:rsid w:val="002B6C00"/>
    <w:rsid w:val="002B6CB1"/>
    <w:rsid w:val="002B6E04"/>
    <w:rsid w:val="002B6E5C"/>
    <w:rsid w:val="002B6F76"/>
    <w:rsid w:val="002B6F87"/>
    <w:rsid w:val="002B7048"/>
    <w:rsid w:val="002B70B8"/>
    <w:rsid w:val="002B7242"/>
    <w:rsid w:val="002B7423"/>
    <w:rsid w:val="002B7437"/>
    <w:rsid w:val="002B74F5"/>
    <w:rsid w:val="002B7638"/>
    <w:rsid w:val="002B7835"/>
    <w:rsid w:val="002B7A47"/>
    <w:rsid w:val="002B7B43"/>
    <w:rsid w:val="002B7CF2"/>
    <w:rsid w:val="002B7D87"/>
    <w:rsid w:val="002B7D98"/>
    <w:rsid w:val="002B7DA0"/>
    <w:rsid w:val="002B7E55"/>
    <w:rsid w:val="002B7F6C"/>
    <w:rsid w:val="002B7FA4"/>
    <w:rsid w:val="002C01AE"/>
    <w:rsid w:val="002C0403"/>
    <w:rsid w:val="002C04D9"/>
    <w:rsid w:val="002C0682"/>
    <w:rsid w:val="002C0752"/>
    <w:rsid w:val="002C095E"/>
    <w:rsid w:val="002C0BDA"/>
    <w:rsid w:val="002C0C5F"/>
    <w:rsid w:val="002C0D6E"/>
    <w:rsid w:val="002C0F06"/>
    <w:rsid w:val="002C0F40"/>
    <w:rsid w:val="002C13DC"/>
    <w:rsid w:val="002C13F2"/>
    <w:rsid w:val="002C144B"/>
    <w:rsid w:val="002C1A24"/>
    <w:rsid w:val="002C1B10"/>
    <w:rsid w:val="002C1E4E"/>
    <w:rsid w:val="002C1E96"/>
    <w:rsid w:val="002C1EDC"/>
    <w:rsid w:val="002C1F0F"/>
    <w:rsid w:val="002C2015"/>
    <w:rsid w:val="002C2037"/>
    <w:rsid w:val="002C203A"/>
    <w:rsid w:val="002C212D"/>
    <w:rsid w:val="002C2395"/>
    <w:rsid w:val="002C26AC"/>
    <w:rsid w:val="002C270C"/>
    <w:rsid w:val="002C272D"/>
    <w:rsid w:val="002C2736"/>
    <w:rsid w:val="002C2822"/>
    <w:rsid w:val="002C2826"/>
    <w:rsid w:val="002C2836"/>
    <w:rsid w:val="002C2B13"/>
    <w:rsid w:val="002C2B64"/>
    <w:rsid w:val="002C2D5F"/>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CD"/>
    <w:rsid w:val="002C434C"/>
    <w:rsid w:val="002C43C5"/>
    <w:rsid w:val="002C46E8"/>
    <w:rsid w:val="002C49B1"/>
    <w:rsid w:val="002C4AD4"/>
    <w:rsid w:val="002C4BB9"/>
    <w:rsid w:val="002C4C23"/>
    <w:rsid w:val="002C4CCA"/>
    <w:rsid w:val="002C5099"/>
    <w:rsid w:val="002C50D2"/>
    <w:rsid w:val="002C519A"/>
    <w:rsid w:val="002C5224"/>
    <w:rsid w:val="002C5481"/>
    <w:rsid w:val="002C54DB"/>
    <w:rsid w:val="002C55D6"/>
    <w:rsid w:val="002C5619"/>
    <w:rsid w:val="002C575E"/>
    <w:rsid w:val="002C58EC"/>
    <w:rsid w:val="002C5978"/>
    <w:rsid w:val="002C5A20"/>
    <w:rsid w:val="002C5CE5"/>
    <w:rsid w:val="002C5D78"/>
    <w:rsid w:val="002C5D7C"/>
    <w:rsid w:val="002C5DD6"/>
    <w:rsid w:val="002C5ED6"/>
    <w:rsid w:val="002C6275"/>
    <w:rsid w:val="002C6345"/>
    <w:rsid w:val="002C6391"/>
    <w:rsid w:val="002C656B"/>
    <w:rsid w:val="002C65C5"/>
    <w:rsid w:val="002C66AC"/>
    <w:rsid w:val="002C6700"/>
    <w:rsid w:val="002C6779"/>
    <w:rsid w:val="002C69E9"/>
    <w:rsid w:val="002C6A1D"/>
    <w:rsid w:val="002C6B64"/>
    <w:rsid w:val="002C6C7F"/>
    <w:rsid w:val="002C6C8F"/>
    <w:rsid w:val="002C706D"/>
    <w:rsid w:val="002C70A6"/>
    <w:rsid w:val="002C7372"/>
    <w:rsid w:val="002C739B"/>
    <w:rsid w:val="002C7707"/>
    <w:rsid w:val="002C7929"/>
    <w:rsid w:val="002C79AC"/>
    <w:rsid w:val="002C7D33"/>
    <w:rsid w:val="002C7D78"/>
    <w:rsid w:val="002C7F8C"/>
    <w:rsid w:val="002D0236"/>
    <w:rsid w:val="002D036C"/>
    <w:rsid w:val="002D064F"/>
    <w:rsid w:val="002D0A4E"/>
    <w:rsid w:val="002D0C56"/>
    <w:rsid w:val="002D0D5A"/>
    <w:rsid w:val="002D0F1F"/>
    <w:rsid w:val="002D0F26"/>
    <w:rsid w:val="002D1034"/>
    <w:rsid w:val="002D1068"/>
    <w:rsid w:val="002D10C7"/>
    <w:rsid w:val="002D140B"/>
    <w:rsid w:val="002D1586"/>
    <w:rsid w:val="002D1682"/>
    <w:rsid w:val="002D174E"/>
    <w:rsid w:val="002D1846"/>
    <w:rsid w:val="002D1AD4"/>
    <w:rsid w:val="002D1B82"/>
    <w:rsid w:val="002D1C8E"/>
    <w:rsid w:val="002D1CEF"/>
    <w:rsid w:val="002D205C"/>
    <w:rsid w:val="002D2147"/>
    <w:rsid w:val="002D2453"/>
    <w:rsid w:val="002D2494"/>
    <w:rsid w:val="002D284A"/>
    <w:rsid w:val="002D294C"/>
    <w:rsid w:val="002D2B31"/>
    <w:rsid w:val="002D2B52"/>
    <w:rsid w:val="002D2E44"/>
    <w:rsid w:val="002D2FC6"/>
    <w:rsid w:val="002D3089"/>
    <w:rsid w:val="002D3149"/>
    <w:rsid w:val="002D31E6"/>
    <w:rsid w:val="002D328C"/>
    <w:rsid w:val="002D33C9"/>
    <w:rsid w:val="002D34FD"/>
    <w:rsid w:val="002D3887"/>
    <w:rsid w:val="002D3A70"/>
    <w:rsid w:val="002D3BBE"/>
    <w:rsid w:val="002D3C2C"/>
    <w:rsid w:val="002D3C47"/>
    <w:rsid w:val="002D3F5A"/>
    <w:rsid w:val="002D40BE"/>
    <w:rsid w:val="002D4204"/>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12"/>
    <w:rsid w:val="002D5B99"/>
    <w:rsid w:val="002D5DEF"/>
    <w:rsid w:val="002D60EE"/>
    <w:rsid w:val="002D6105"/>
    <w:rsid w:val="002D6588"/>
    <w:rsid w:val="002D6687"/>
    <w:rsid w:val="002D6788"/>
    <w:rsid w:val="002D691C"/>
    <w:rsid w:val="002D6C01"/>
    <w:rsid w:val="002D6C91"/>
    <w:rsid w:val="002D6DC4"/>
    <w:rsid w:val="002D6E7E"/>
    <w:rsid w:val="002D6ED5"/>
    <w:rsid w:val="002D6F3C"/>
    <w:rsid w:val="002D7279"/>
    <w:rsid w:val="002D733C"/>
    <w:rsid w:val="002D74C6"/>
    <w:rsid w:val="002D750C"/>
    <w:rsid w:val="002D755E"/>
    <w:rsid w:val="002D7606"/>
    <w:rsid w:val="002D7A90"/>
    <w:rsid w:val="002D7C27"/>
    <w:rsid w:val="002D7C8A"/>
    <w:rsid w:val="002D7DE9"/>
    <w:rsid w:val="002D7FBC"/>
    <w:rsid w:val="002D7FFC"/>
    <w:rsid w:val="002E003B"/>
    <w:rsid w:val="002E01B6"/>
    <w:rsid w:val="002E03A7"/>
    <w:rsid w:val="002E0427"/>
    <w:rsid w:val="002E0751"/>
    <w:rsid w:val="002E077E"/>
    <w:rsid w:val="002E0817"/>
    <w:rsid w:val="002E0A68"/>
    <w:rsid w:val="002E0AAC"/>
    <w:rsid w:val="002E0C80"/>
    <w:rsid w:val="002E0E74"/>
    <w:rsid w:val="002E0FC5"/>
    <w:rsid w:val="002E12D4"/>
    <w:rsid w:val="002E1470"/>
    <w:rsid w:val="002E1502"/>
    <w:rsid w:val="002E1601"/>
    <w:rsid w:val="002E17CF"/>
    <w:rsid w:val="002E1A4E"/>
    <w:rsid w:val="002E1AF5"/>
    <w:rsid w:val="002E1B0B"/>
    <w:rsid w:val="002E1BE1"/>
    <w:rsid w:val="002E1CED"/>
    <w:rsid w:val="002E1F44"/>
    <w:rsid w:val="002E1F68"/>
    <w:rsid w:val="002E2087"/>
    <w:rsid w:val="002E213F"/>
    <w:rsid w:val="002E22CF"/>
    <w:rsid w:val="002E23C6"/>
    <w:rsid w:val="002E244F"/>
    <w:rsid w:val="002E2459"/>
    <w:rsid w:val="002E2577"/>
    <w:rsid w:val="002E2617"/>
    <w:rsid w:val="002E2671"/>
    <w:rsid w:val="002E2C58"/>
    <w:rsid w:val="002E2E83"/>
    <w:rsid w:val="002E2FE0"/>
    <w:rsid w:val="002E2FE6"/>
    <w:rsid w:val="002E3098"/>
    <w:rsid w:val="002E3290"/>
    <w:rsid w:val="002E33A3"/>
    <w:rsid w:val="002E3543"/>
    <w:rsid w:val="002E39E9"/>
    <w:rsid w:val="002E39F0"/>
    <w:rsid w:val="002E3A0B"/>
    <w:rsid w:val="002E3C58"/>
    <w:rsid w:val="002E3E53"/>
    <w:rsid w:val="002E416B"/>
    <w:rsid w:val="002E41C1"/>
    <w:rsid w:val="002E448B"/>
    <w:rsid w:val="002E44E9"/>
    <w:rsid w:val="002E44FF"/>
    <w:rsid w:val="002E469A"/>
    <w:rsid w:val="002E4719"/>
    <w:rsid w:val="002E4762"/>
    <w:rsid w:val="002E485C"/>
    <w:rsid w:val="002E48A5"/>
    <w:rsid w:val="002E48B5"/>
    <w:rsid w:val="002E4A5D"/>
    <w:rsid w:val="002E4ADA"/>
    <w:rsid w:val="002E4DDD"/>
    <w:rsid w:val="002E5065"/>
    <w:rsid w:val="002E51FF"/>
    <w:rsid w:val="002E5266"/>
    <w:rsid w:val="002E5424"/>
    <w:rsid w:val="002E58F8"/>
    <w:rsid w:val="002E59BA"/>
    <w:rsid w:val="002E5A23"/>
    <w:rsid w:val="002E5BE0"/>
    <w:rsid w:val="002E5D1C"/>
    <w:rsid w:val="002E5F3F"/>
    <w:rsid w:val="002E5F8A"/>
    <w:rsid w:val="002E5FDE"/>
    <w:rsid w:val="002E605D"/>
    <w:rsid w:val="002E6573"/>
    <w:rsid w:val="002E6593"/>
    <w:rsid w:val="002E6848"/>
    <w:rsid w:val="002E6A95"/>
    <w:rsid w:val="002E6B3D"/>
    <w:rsid w:val="002E6B54"/>
    <w:rsid w:val="002E6CF3"/>
    <w:rsid w:val="002E6EEE"/>
    <w:rsid w:val="002E70FC"/>
    <w:rsid w:val="002E72C6"/>
    <w:rsid w:val="002E7395"/>
    <w:rsid w:val="002E74BF"/>
    <w:rsid w:val="002E752C"/>
    <w:rsid w:val="002E769B"/>
    <w:rsid w:val="002E7840"/>
    <w:rsid w:val="002E7853"/>
    <w:rsid w:val="002E7B7C"/>
    <w:rsid w:val="002E7BB3"/>
    <w:rsid w:val="002E7BDF"/>
    <w:rsid w:val="002E7DB6"/>
    <w:rsid w:val="002F0046"/>
    <w:rsid w:val="002F012F"/>
    <w:rsid w:val="002F025B"/>
    <w:rsid w:val="002F030F"/>
    <w:rsid w:val="002F05AD"/>
    <w:rsid w:val="002F0651"/>
    <w:rsid w:val="002F06AE"/>
    <w:rsid w:val="002F06B6"/>
    <w:rsid w:val="002F0791"/>
    <w:rsid w:val="002F07BB"/>
    <w:rsid w:val="002F09DA"/>
    <w:rsid w:val="002F0C06"/>
    <w:rsid w:val="002F0D2A"/>
    <w:rsid w:val="002F0DB5"/>
    <w:rsid w:val="002F0F30"/>
    <w:rsid w:val="002F1017"/>
    <w:rsid w:val="002F103B"/>
    <w:rsid w:val="002F1043"/>
    <w:rsid w:val="002F146F"/>
    <w:rsid w:val="002F1482"/>
    <w:rsid w:val="002F1494"/>
    <w:rsid w:val="002F14E7"/>
    <w:rsid w:val="002F15DB"/>
    <w:rsid w:val="002F160D"/>
    <w:rsid w:val="002F16A6"/>
    <w:rsid w:val="002F176D"/>
    <w:rsid w:val="002F190A"/>
    <w:rsid w:val="002F1AE0"/>
    <w:rsid w:val="002F1FE1"/>
    <w:rsid w:val="002F216D"/>
    <w:rsid w:val="002F22D5"/>
    <w:rsid w:val="002F22E6"/>
    <w:rsid w:val="002F22EF"/>
    <w:rsid w:val="002F2366"/>
    <w:rsid w:val="002F2505"/>
    <w:rsid w:val="002F2525"/>
    <w:rsid w:val="002F2533"/>
    <w:rsid w:val="002F25AC"/>
    <w:rsid w:val="002F266C"/>
    <w:rsid w:val="002F26D6"/>
    <w:rsid w:val="002F2832"/>
    <w:rsid w:val="002F2855"/>
    <w:rsid w:val="002F2A5D"/>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D2"/>
    <w:rsid w:val="002F470E"/>
    <w:rsid w:val="002F47E0"/>
    <w:rsid w:val="002F4890"/>
    <w:rsid w:val="002F49C7"/>
    <w:rsid w:val="002F4AF0"/>
    <w:rsid w:val="002F4B45"/>
    <w:rsid w:val="002F4B57"/>
    <w:rsid w:val="002F4C32"/>
    <w:rsid w:val="002F4DE6"/>
    <w:rsid w:val="002F52D6"/>
    <w:rsid w:val="002F539F"/>
    <w:rsid w:val="002F56E3"/>
    <w:rsid w:val="002F5969"/>
    <w:rsid w:val="002F59CD"/>
    <w:rsid w:val="002F59DA"/>
    <w:rsid w:val="002F59EE"/>
    <w:rsid w:val="002F5C37"/>
    <w:rsid w:val="002F5C96"/>
    <w:rsid w:val="002F5D9D"/>
    <w:rsid w:val="002F5E37"/>
    <w:rsid w:val="002F5FE1"/>
    <w:rsid w:val="002F62B1"/>
    <w:rsid w:val="002F640F"/>
    <w:rsid w:val="002F64E4"/>
    <w:rsid w:val="002F64FF"/>
    <w:rsid w:val="002F65A5"/>
    <w:rsid w:val="002F676B"/>
    <w:rsid w:val="002F692B"/>
    <w:rsid w:val="002F697C"/>
    <w:rsid w:val="002F6A41"/>
    <w:rsid w:val="002F6AC3"/>
    <w:rsid w:val="002F6B13"/>
    <w:rsid w:val="002F6C57"/>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D24"/>
    <w:rsid w:val="002F7D79"/>
    <w:rsid w:val="003001A6"/>
    <w:rsid w:val="00300201"/>
    <w:rsid w:val="00300361"/>
    <w:rsid w:val="003003C2"/>
    <w:rsid w:val="00300401"/>
    <w:rsid w:val="0030045D"/>
    <w:rsid w:val="0030079F"/>
    <w:rsid w:val="003008CD"/>
    <w:rsid w:val="00300E56"/>
    <w:rsid w:val="003010CE"/>
    <w:rsid w:val="00301471"/>
    <w:rsid w:val="00301532"/>
    <w:rsid w:val="003017F0"/>
    <w:rsid w:val="00301903"/>
    <w:rsid w:val="00301A8C"/>
    <w:rsid w:val="00301B45"/>
    <w:rsid w:val="00301EF7"/>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59"/>
    <w:rsid w:val="00303150"/>
    <w:rsid w:val="00303381"/>
    <w:rsid w:val="00303498"/>
    <w:rsid w:val="00303526"/>
    <w:rsid w:val="003036D2"/>
    <w:rsid w:val="0030381A"/>
    <w:rsid w:val="00303821"/>
    <w:rsid w:val="00303840"/>
    <w:rsid w:val="00303E69"/>
    <w:rsid w:val="00303F1C"/>
    <w:rsid w:val="00303F20"/>
    <w:rsid w:val="003040CF"/>
    <w:rsid w:val="003040D5"/>
    <w:rsid w:val="00304273"/>
    <w:rsid w:val="0030445F"/>
    <w:rsid w:val="00304613"/>
    <w:rsid w:val="00304618"/>
    <w:rsid w:val="003046ED"/>
    <w:rsid w:val="003047BC"/>
    <w:rsid w:val="00304C2C"/>
    <w:rsid w:val="00304CDA"/>
    <w:rsid w:val="00304E2F"/>
    <w:rsid w:val="00304F9F"/>
    <w:rsid w:val="0030510F"/>
    <w:rsid w:val="003051EF"/>
    <w:rsid w:val="003052B7"/>
    <w:rsid w:val="003052F4"/>
    <w:rsid w:val="00305638"/>
    <w:rsid w:val="0030585C"/>
    <w:rsid w:val="003058DE"/>
    <w:rsid w:val="0030595B"/>
    <w:rsid w:val="00305996"/>
    <w:rsid w:val="00305A3B"/>
    <w:rsid w:val="00305A78"/>
    <w:rsid w:val="00305A7C"/>
    <w:rsid w:val="00305ACD"/>
    <w:rsid w:val="00305E07"/>
    <w:rsid w:val="00305E7C"/>
    <w:rsid w:val="00305ED4"/>
    <w:rsid w:val="00305F7D"/>
    <w:rsid w:val="00306055"/>
    <w:rsid w:val="003060EE"/>
    <w:rsid w:val="00306251"/>
    <w:rsid w:val="00306583"/>
    <w:rsid w:val="00306605"/>
    <w:rsid w:val="003067E9"/>
    <w:rsid w:val="003068C1"/>
    <w:rsid w:val="0030699B"/>
    <w:rsid w:val="003069DB"/>
    <w:rsid w:val="00306B0E"/>
    <w:rsid w:val="00306C9D"/>
    <w:rsid w:val="00306CF9"/>
    <w:rsid w:val="00306E47"/>
    <w:rsid w:val="00306FD5"/>
    <w:rsid w:val="00307079"/>
    <w:rsid w:val="0030729F"/>
    <w:rsid w:val="003072EC"/>
    <w:rsid w:val="003075DB"/>
    <w:rsid w:val="0030761E"/>
    <w:rsid w:val="003076D2"/>
    <w:rsid w:val="00307714"/>
    <w:rsid w:val="003077DB"/>
    <w:rsid w:val="003078A4"/>
    <w:rsid w:val="003078C0"/>
    <w:rsid w:val="0030799E"/>
    <w:rsid w:val="00307BD9"/>
    <w:rsid w:val="00307C71"/>
    <w:rsid w:val="00307E9D"/>
    <w:rsid w:val="00307EE7"/>
    <w:rsid w:val="0031001C"/>
    <w:rsid w:val="003101FB"/>
    <w:rsid w:val="0031021E"/>
    <w:rsid w:val="003102B9"/>
    <w:rsid w:val="0031049C"/>
    <w:rsid w:val="003104CB"/>
    <w:rsid w:val="00310BFA"/>
    <w:rsid w:val="00311284"/>
    <w:rsid w:val="0031141A"/>
    <w:rsid w:val="0031145D"/>
    <w:rsid w:val="00311693"/>
    <w:rsid w:val="0031174D"/>
    <w:rsid w:val="003119CC"/>
    <w:rsid w:val="00311A70"/>
    <w:rsid w:val="00311C35"/>
    <w:rsid w:val="00311D0C"/>
    <w:rsid w:val="00311D93"/>
    <w:rsid w:val="00311E84"/>
    <w:rsid w:val="00311E88"/>
    <w:rsid w:val="00311E8F"/>
    <w:rsid w:val="00312058"/>
    <w:rsid w:val="003120EE"/>
    <w:rsid w:val="003120F7"/>
    <w:rsid w:val="0031218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4B4"/>
    <w:rsid w:val="003134BC"/>
    <w:rsid w:val="0031358C"/>
    <w:rsid w:val="00313598"/>
    <w:rsid w:val="0031369E"/>
    <w:rsid w:val="003136FB"/>
    <w:rsid w:val="00313702"/>
    <w:rsid w:val="00313783"/>
    <w:rsid w:val="003137BF"/>
    <w:rsid w:val="00313A24"/>
    <w:rsid w:val="00313AE9"/>
    <w:rsid w:val="00313C92"/>
    <w:rsid w:val="00314048"/>
    <w:rsid w:val="003141B3"/>
    <w:rsid w:val="003143BC"/>
    <w:rsid w:val="00314600"/>
    <w:rsid w:val="00314AAB"/>
    <w:rsid w:val="00314AC8"/>
    <w:rsid w:val="00314D77"/>
    <w:rsid w:val="00314DFA"/>
    <w:rsid w:val="00314F61"/>
    <w:rsid w:val="00314F6A"/>
    <w:rsid w:val="00314FAB"/>
    <w:rsid w:val="00315111"/>
    <w:rsid w:val="00315190"/>
    <w:rsid w:val="00315282"/>
    <w:rsid w:val="00315330"/>
    <w:rsid w:val="00315396"/>
    <w:rsid w:val="00315455"/>
    <w:rsid w:val="003155AA"/>
    <w:rsid w:val="0031565F"/>
    <w:rsid w:val="00315A41"/>
    <w:rsid w:val="00315BA2"/>
    <w:rsid w:val="00315D0C"/>
    <w:rsid w:val="00315F48"/>
    <w:rsid w:val="00315F5A"/>
    <w:rsid w:val="00315FC2"/>
    <w:rsid w:val="00316125"/>
    <w:rsid w:val="003161C3"/>
    <w:rsid w:val="0031632F"/>
    <w:rsid w:val="00316470"/>
    <w:rsid w:val="003168A1"/>
    <w:rsid w:val="00316A94"/>
    <w:rsid w:val="00316E4C"/>
    <w:rsid w:val="00317037"/>
    <w:rsid w:val="00317350"/>
    <w:rsid w:val="003173C7"/>
    <w:rsid w:val="003175CB"/>
    <w:rsid w:val="00317778"/>
    <w:rsid w:val="00317830"/>
    <w:rsid w:val="003178A9"/>
    <w:rsid w:val="003178AE"/>
    <w:rsid w:val="003179C5"/>
    <w:rsid w:val="00317B3A"/>
    <w:rsid w:val="00317B3F"/>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5C2"/>
    <w:rsid w:val="00320643"/>
    <w:rsid w:val="00320C42"/>
    <w:rsid w:val="00320CE4"/>
    <w:rsid w:val="00320CFD"/>
    <w:rsid w:val="00320DAD"/>
    <w:rsid w:val="00320DCC"/>
    <w:rsid w:val="00320DCD"/>
    <w:rsid w:val="003210AE"/>
    <w:rsid w:val="003211C1"/>
    <w:rsid w:val="0032130B"/>
    <w:rsid w:val="003214E9"/>
    <w:rsid w:val="003215ED"/>
    <w:rsid w:val="0032171F"/>
    <w:rsid w:val="0032172A"/>
    <w:rsid w:val="003218A6"/>
    <w:rsid w:val="003218AA"/>
    <w:rsid w:val="00321B8A"/>
    <w:rsid w:val="00321C48"/>
    <w:rsid w:val="00321C5F"/>
    <w:rsid w:val="00321DD7"/>
    <w:rsid w:val="0032220D"/>
    <w:rsid w:val="0032221C"/>
    <w:rsid w:val="003222A4"/>
    <w:rsid w:val="00322797"/>
    <w:rsid w:val="00322C61"/>
    <w:rsid w:val="00322D13"/>
    <w:rsid w:val="00322E3C"/>
    <w:rsid w:val="00322EEF"/>
    <w:rsid w:val="00322F92"/>
    <w:rsid w:val="003231D4"/>
    <w:rsid w:val="003232DF"/>
    <w:rsid w:val="00323356"/>
    <w:rsid w:val="00323402"/>
    <w:rsid w:val="00323537"/>
    <w:rsid w:val="003235A0"/>
    <w:rsid w:val="00323863"/>
    <w:rsid w:val="0032388D"/>
    <w:rsid w:val="003238D1"/>
    <w:rsid w:val="00323BEF"/>
    <w:rsid w:val="00323CE9"/>
    <w:rsid w:val="00323CF0"/>
    <w:rsid w:val="00323DFB"/>
    <w:rsid w:val="00323E43"/>
    <w:rsid w:val="00323F5E"/>
    <w:rsid w:val="00324059"/>
    <w:rsid w:val="003241C6"/>
    <w:rsid w:val="003241F7"/>
    <w:rsid w:val="00324215"/>
    <w:rsid w:val="003247B9"/>
    <w:rsid w:val="003248F0"/>
    <w:rsid w:val="00324B0C"/>
    <w:rsid w:val="00324C6A"/>
    <w:rsid w:val="00324DD8"/>
    <w:rsid w:val="00324E98"/>
    <w:rsid w:val="00325117"/>
    <w:rsid w:val="003251A9"/>
    <w:rsid w:val="00325332"/>
    <w:rsid w:val="00325417"/>
    <w:rsid w:val="003254EE"/>
    <w:rsid w:val="00325837"/>
    <w:rsid w:val="00325A9A"/>
    <w:rsid w:val="00325AF2"/>
    <w:rsid w:val="00325BE7"/>
    <w:rsid w:val="00325E94"/>
    <w:rsid w:val="0032619D"/>
    <w:rsid w:val="003264CC"/>
    <w:rsid w:val="00326720"/>
    <w:rsid w:val="00326820"/>
    <w:rsid w:val="00326AF8"/>
    <w:rsid w:val="00326B36"/>
    <w:rsid w:val="00326C0C"/>
    <w:rsid w:val="00326C95"/>
    <w:rsid w:val="00326D3D"/>
    <w:rsid w:val="00326D6B"/>
    <w:rsid w:val="00326F21"/>
    <w:rsid w:val="00327008"/>
    <w:rsid w:val="00327124"/>
    <w:rsid w:val="003271A3"/>
    <w:rsid w:val="0032758B"/>
    <w:rsid w:val="003276BF"/>
    <w:rsid w:val="003277EC"/>
    <w:rsid w:val="00327A79"/>
    <w:rsid w:val="00327C5F"/>
    <w:rsid w:val="00327C90"/>
    <w:rsid w:val="00327EF1"/>
    <w:rsid w:val="003300F9"/>
    <w:rsid w:val="003301AC"/>
    <w:rsid w:val="003301F5"/>
    <w:rsid w:val="00330283"/>
    <w:rsid w:val="00330661"/>
    <w:rsid w:val="0033071D"/>
    <w:rsid w:val="003308B7"/>
    <w:rsid w:val="00330ACE"/>
    <w:rsid w:val="00330AE8"/>
    <w:rsid w:val="00330B0A"/>
    <w:rsid w:val="00330B1B"/>
    <w:rsid w:val="00330CAB"/>
    <w:rsid w:val="00330D8C"/>
    <w:rsid w:val="00330E59"/>
    <w:rsid w:val="00331012"/>
    <w:rsid w:val="00331083"/>
    <w:rsid w:val="0033143D"/>
    <w:rsid w:val="00331811"/>
    <w:rsid w:val="00331865"/>
    <w:rsid w:val="0033193D"/>
    <w:rsid w:val="0033198F"/>
    <w:rsid w:val="00331BF4"/>
    <w:rsid w:val="00331C12"/>
    <w:rsid w:val="00331C68"/>
    <w:rsid w:val="00331FE5"/>
    <w:rsid w:val="00332044"/>
    <w:rsid w:val="00332083"/>
    <w:rsid w:val="0033213C"/>
    <w:rsid w:val="003321EB"/>
    <w:rsid w:val="00332216"/>
    <w:rsid w:val="00332387"/>
    <w:rsid w:val="00332570"/>
    <w:rsid w:val="00332663"/>
    <w:rsid w:val="00332675"/>
    <w:rsid w:val="0033283B"/>
    <w:rsid w:val="003328E2"/>
    <w:rsid w:val="00332AEA"/>
    <w:rsid w:val="00332BD2"/>
    <w:rsid w:val="00332CB2"/>
    <w:rsid w:val="00332D58"/>
    <w:rsid w:val="00332E03"/>
    <w:rsid w:val="00332E10"/>
    <w:rsid w:val="00332E85"/>
    <w:rsid w:val="00332F0A"/>
    <w:rsid w:val="00332FDD"/>
    <w:rsid w:val="00333027"/>
    <w:rsid w:val="0033302D"/>
    <w:rsid w:val="00333128"/>
    <w:rsid w:val="00333164"/>
    <w:rsid w:val="00333191"/>
    <w:rsid w:val="003331B2"/>
    <w:rsid w:val="003333B9"/>
    <w:rsid w:val="0033346B"/>
    <w:rsid w:val="00333499"/>
    <w:rsid w:val="00333877"/>
    <w:rsid w:val="0033387D"/>
    <w:rsid w:val="003338D7"/>
    <w:rsid w:val="00333A71"/>
    <w:rsid w:val="00333A88"/>
    <w:rsid w:val="00333C48"/>
    <w:rsid w:val="00333D73"/>
    <w:rsid w:val="00333FE0"/>
    <w:rsid w:val="0033401A"/>
    <w:rsid w:val="003341A8"/>
    <w:rsid w:val="00334304"/>
    <w:rsid w:val="00334539"/>
    <w:rsid w:val="003345B6"/>
    <w:rsid w:val="003347D9"/>
    <w:rsid w:val="00334877"/>
    <w:rsid w:val="003348AA"/>
    <w:rsid w:val="0033497F"/>
    <w:rsid w:val="00334C4E"/>
    <w:rsid w:val="00334FC3"/>
    <w:rsid w:val="00334FEB"/>
    <w:rsid w:val="003350E3"/>
    <w:rsid w:val="00335126"/>
    <w:rsid w:val="00335146"/>
    <w:rsid w:val="003351CB"/>
    <w:rsid w:val="003352CA"/>
    <w:rsid w:val="0033545C"/>
    <w:rsid w:val="00335799"/>
    <w:rsid w:val="00335956"/>
    <w:rsid w:val="00335AF7"/>
    <w:rsid w:val="00335B9B"/>
    <w:rsid w:val="00335BAC"/>
    <w:rsid w:val="00335D31"/>
    <w:rsid w:val="00335EBB"/>
    <w:rsid w:val="00335FDD"/>
    <w:rsid w:val="00336067"/>
    <w:rsid w:val="0033607E"/>
    <w:rsid w:val="003360BC"/>
    <w:rsid w:val="003361D4"/>
    <w:rsid w:val="003363C9"/>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29"/>
    <w:rsid w:val="0034048D"/>
    <w:rsid w:val="00340632"/>
    <w:rsid w:val="00340692"/>
    <w:rsid w:val="003407F6"/>
    <w:rsid w:val="00340A69"/>
    <w:rsid w:val="00340B37"/>
    <w:rsid w:val="00340C32"/>
    <w:rsid w:val="00340D3E"/>
    <w:rsid w:val="00340F35"/>
    <w:rsid w:val="00340F55"/>
    <w:rsid w:val="00340FEB"/>
    <w:rsid w:val="00341055"/>
    <w:rsid w:val="0034136F"/>
    <w:rsid w:val="00341842"/>
    <w:rsid w:val="00341851"/>
    <w:rsid w:val="0034198E"/>
    <w:rsid w:val="00341A33"/>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6A"/>
    <w:rsid w:val="00343165"/>
    <w:rsid w:val="003432B7"/>
    <w:rsid w:val="00343432"/>
    <w:rsid w:val="00343444"/>
    <w:rsid w:val="0034349E"/>
    <w:rsid w:val="003435A7"/>
    <w:rsid w:val="0034397C"/>
    <w:rsid w:val="003439AB"/>
    <w:rsid w:val="00343A0B"/>
    <w:rsid w:val="00343BCA"/>
    <w:rsid w:val="00343C45"/>
    <w:rsid w:val="00343DAE"/>
    <w:rsid w:val="00343DF0"/>
    <w:rsid w:val="00343FDB"/>
    <w:rsid w:val="0034407E"/>
    <w:rsid w:val="00344147"/>
    <w:rsid w:val="003441E1"/>
    <w:rsid w:val="00344302"/>
    <w:rsid w:val="0034431E"/>
    <w:rsid w:val="00344673"/>
    <w:rsid w:val="00344BAC"/>
    <w:rsid w:val="00344DE0"/>
    <w:rsid w:val="00344F0B"/>
    <w:rsid w:val="00345096"/>
    <w:rsid w:val="00345122"/>
    <w:rsid w:val="003451D2"/>
    <w:rsid w:val="00345335"/>
    <w:rsid w:val="003453BD"/>
    <w:rsid w:val="0034559A"/>
    <w:rsid w:val="003455E5"/>
    <w:rsid w:val="00345943"/>
    <w:rsid w:val="00345953"/>
    <w:rsid w:val="003459E7"/>
    <w:rsid w:val="00345C17"/>
    <w:rsid w:val="00345D07"/>
    <w:rsid w:val="00345DF0"/>
    <w:rsid w:val="003460E7"/>
    <w:rsid w:val="00346170"/>
    <w:rsid w:val="0034624A"/>
    <w:rsid w:val="0034671C"/>
    <w:rsid w:val="00346815"/>
    <w:rsid w:val="003469D3"/>
    <w:rsid w:val="00346A4B"/>
    <w:rsid w:val="00346CD5"/>
    <w:rsid w:val="00346DC0"/>
    <w:rsid w:val="00346E18"/>
    <w:rsid w:val="00346E8D"/>
    <w:rsid w:val="00346F1E"/>
    <w:rsid w:val="00346FE7"/>
    <w:rsid w:val="003471E2"/>
    <w:rsid w:val="00347329"/>
    <w:rsid w:val="00347388"/>
    <w:rsid w:val="003473C0"/>
    <w:rsid w:val="003473C7"/>
    <w:rsid w:val="0034745D"/>
    <w:rsid w:val="00347460"/>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B00"/>
    <w:rsid w:val="00350BB2"/>
    <w:rsid w:val="00350BE9"/>
    <w:rsid w:val="00350CF6"/>
    <w:rsid w:val="00350DE9"/>
    <w:rsid w:val="00350EA3"/>
    <w:rsid w:val="00350EBA"/>
    <w:rsid w:val="0035114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314"/>
    <w:rsid w:val="0035233B"/>
    <w:rsid w:val="003528A3"/>
    <w:rsid w:val="00352959"/>
    <w:rsid w:val="003529AC"/>
    <w:rsid w:val="003529F7"/>
    <w:rsid w:val="00352AF2"/>
    <w:rsid w:val="00352B9B"/>
    <w:rsid w:val="00352BA5"/>
    <w:rsid w:val="00352EAF"/>
    <w:rsid w:val="0035311E"/>
    <w:rsid w:val="0035330B"/>
    <w:rsid w:val="0035333E"/>
    <w:rsid w:val="003533E8"/>
    <w:rsid w:val="00353568"/>
    <w:rsid w:val="00353674"/>
    <w:rsid w:val="0035381C"/>
    <w:rsid w:val="003538CD"/>
    <w:rsid w:val="00353A15"/>
    <w:rsid w:val="00353D73"/>
    <w:rsid w:val="00353DA2"/>
    <w:rsid w:val="00353E5B"/>
    <w:rsid w:val="00353F5A"/>
    <w:rsid w:val="00353F97"/>
    <w:rsid w:val="00353F9A"/>
    <w:rsid w:val="00354124"/>
    <w:rsid w:val="00354148"/>
    <w:rsid w:val="003543CF"/>
    <w:rsid w:val="0035440F"/>
    <w:rsid w:val="0035442D"/>
    <w:rsid w:val="003544B7"/>
    <w:rsid w:val="003545DD"/>
    <w:rsid w:val="00354696"/>
    <w:rsid w:val="003549E1"/>
    <w:rsid w:val="00354ACB"/>
    <w:rsid w:val="00354B1B"/>
    <w:rsid w:val="00354C4C"/>
    <w:rsid w:val="00354DAE"/>
    <w:rsid w:val="00354E5B"/>
    <w:rsid w:val="003550C8"/>
    <w:rsid w:val="00355289"/>
    <w:rsid w:val="003554D6"/>
    <w:rsid w:val="003555BD"/>
    <w:rsid w:val="003558B0"/>
    <w:rsid w:val="00355985"/>
    <w:rsid w:val="00355A9A"/>
    <w:rsid w:val="00355B00"/>
    <w:rsid w:val="00355BB2"/>
    <w:rsid w:val="00355C49"/>
    <w:rsid w:val="00355C9B"/>
    <w:rsid w:val="00355D08"/>
    <w:rsid w:val="00355D8A"/>
    <w:rsid w:val="00355EB0"/>
    <w:rsid w:val="00356110"/>
    <w:rsid w:val="00356210"/>
    <w:rsid w:val="00356294"/>
    <w:rsid w:val="00356745"/>
    <w:rsid w:val="0035678A"/>
    <w:rsid w:val="003567E6"/>
    <w:rsid w:val="00356801"/>
    <w:rsid w:val="00356843"/>
    <w:rsid w:val="00356AA3"/>
    <w:rsid w:val="00356CBF"/>
    <w:rsid w:val="00356D60"/>
    <w:rsid w:val="00356D7C"/>
    <w:rsid w:val="00356FE8"/>
    <w:rsid w:val="003570E1"/>
    <w:rsid w:val="00357237"/>
    <w:rsid w:val="0035730D"/>
    <w:rsid w:val="00357354"/>
    <w:rsid w:val="003576C2"/>
    <w:rsid w:val="0035777A"/>
    <w:rsid w:val="00357918"/>
    <w:rsid w:val="00357940"/>
    <w:rsid w:val="00357A87"/>
    <w:rsid w:val="00357ACD"/>
    <w:rsid w:val="00357BA6"/>
    <w:rsid w:val="00357C05"/>
    <w:rsid w:val="00357C60"/>
    <w:rsid w:val="00357CA5"/>
    <w:rsid w:val="00357DAB"/>
    <w:rsid w:val="00357EF4"/>
    <w:rsid w:val="003600E6"/>
    <w:rsid w:val="003601CF"/>
    <w:rsid w:val="00360238"/>
    <w:rsid w:val="003602FF"/>
    <w:rsid w:val="00360A45"/>
    <w:rsid w:val="00360B23"/>
    <w:rsid w:val="00360B3A"/>
    <w:rsid w:val="00360B58"/>
    <w:rsid w:val="00360B7B"/>
    <w:rsid w:val="00360D99"/>
    <w:rsid w:val="00360EA2"/>
    <w:rsid w:val="0036109F"/>
    <w:rsid w:val="0036114E"/>
    <w:rsid w:val="00361248"/>
    <w:rsid w:val="00361269"/>
    <w:rsid w:val="0036136F"/>
    <w:rsid w:val="003614D8"/>
    <w:rsid w:val="003615DB"/>
    <w:rsid w:val="0036172C"/>
    <w:rsid w:val="003617FF"/>
    <w:rsid w:val="00361825"/>
    <w:rsid w:val="00361A36"/>
    <w:rsid w:val="00361AF8"/>
    <w:rsid w:val="00361FBB"/>
    <w:rsid w:val="0036205F"/>
    <w:rsid w:val="003622E1"/>
    <w:rsid w:val="0036268C"/>
    <w:rsid w:val="00362A5D"/>
    <w:rsid w:val="00362B0E"/>
    <w:rsid w:val="00362B3A"/>
    <w:rsid w:val="00362CA3"/>
    <w:rsid w:val="00362E9A"/>
    <w:rsid w:val="003631A0"/>
    <w:rsid w:val="0036347E"/>
    <w:rsid w:val="003637F0"/>
    <w:rsid w:val="0036388C"/>
    <w:rsid w:val="003638EC"/>
    <w:rsid w:val="003638F1"/>
    <w:rsid w:val="00363942"/>
    <w:rsid w:val="00363946"/>
    <w:rsid w:val="00363994"/>
    <w:rsid w:val="00363B9E"/>
    <w:rsid w:val="00363EDF"/>
    <w:rsid w:val="00364077"/>
    <w:rsid w:val="00364506"/>
    <w:rsid w:val="00364636"/>
    <w:rsid w:val="003647F3"/>
    <w:rsid w:val="003647F9"/>
    <w:rsid w:val="00364A67"/>
    <w:rsid w:val="00364A93"/>
    <w:rsid w:val="00364AFF"/>
    <w:rsid w:val="00364C19"/>
    <w:rsid w:val="00364D04"/>
    <w:rsid w:val="00364D21"/>
    <w:rsid w:val="00365094"/>
    <w:rsid w:val="00365235"/>
    <w:rsid w:val="003652B8"/>
    <w:rsid w:val="003655EF"/>
    <w:rsid w:val="00365671"/>
    <w:rsid w:val="003657F1"/>
    <w:rsid w:val="00365848"/>
    <w:rsid w:val="00365993"/>
    <w:rsid w:val="0036599D"/>
    <w:rsid w:val="00365A70"/>
    <w:rsid w:val="00365B96"/>
    <w:rsid w:val="00365CAB"/>
    <w:rsid w:val="003662A1"/>
    <w:rsid w:val="003665D8"/>
    <w:rsid w:val="003667F3"/>
    <w:rsid w:val="00366BD1"/>
    <w:rsid w:val="00366C48"/>
    <w:rsid w:val="00366DBC"/>
    <w:rsid w:val="00366FE5"/>
    <w:rsid w:val="003672F0"/>
    <w:rsid w:val="0036741F"/>
    <w:rsid w:val="00367426"/>
    <w:rsid w:val="00367493"/>
    <w:rsid w:val="003674C5"/>
    <w:rsid w:val="00367592"/>
    <w:rsid w:val="00367642"/>
    <w:rsid w:val="00367670"/>
    <w:rsid w:val="0036797A"/>
    <w:rsid w:val="00367B14"/>
    <w:rsid w:val="00367CA2"/>
    <w:rsid w:val="00367EB2"/>
    <w:rsid w:val="00370241"/>
    <w:rsid w:val="003702AA"/>
    <w:rsid w:val="00370410"/>
    <w:rsid w:val="00370490"/>
    <w:rsid w:val="003704BD"/>
    <w:rsid w:val="00370560"/>
    <w:rsid w:val="0037078F"/>
    <w:rsid w:val="003707C9"/>
    <w:rsid w:val="00370A1A"/>
    <w:rsid w:val="00370D55"/>
    <w:rsid w:val="0037140A"/>
    <w:rsid w:val="0037143E"/>
    <w:rsid w:val="0037145C"/>
    <w:rsid w:val="0037152E"/>
    <w:rsid w:val="00371879"/>
    <w:rsid w:val="003718C4"/>
    <w:rsid w:val="00371957"/>
    <w:rsid w:val="00371BC1"/>
    <w:rsid w:val="00371C12"/>
    <w:rsid w:val="00371C3A"/>
    <w:rsid w:val="00371EBD"/>
    <w:rsid w:val="00372027"/>
    <w:rsid w:val="00372068"/>
    <w:rsid w:val="0037212D"/>
    <w:rsid w:val="00372216"/>
    <w:rsid w:val="003726CA"/>
    <w:rsid w:val="00372803"/>
    <w:rsid w:val="003728F3"/>
    <w:rsid w:val="00372B20"/>
    <w:rsid w:val="00372DA7"/>
    <w:rsid w:val="00372FAA"/>
    <w:rsid w:val="00372FB7"/>
    <w:rsid w:val="0037304E"/>
    <w:rsid w:val="0037320E"/>
    <w:rsid w:val="00373230"/>
    <w:rsid w:val="00373618"/>
    <w:rsid w:val="0037367F"/>
    <w:rsid w:val="003737EE"/>
    <w:rsid w:val="00373898"/>
    <w:rsid w:val="00373A01"/>
    <w:rsid w:val="00373A08"/>
    <w:rsid w:val="00373B2B"/>
    <w:rsid w:val="00373B8F"/>
    <w:rsid w:val="00373D5C"/>
    <w:rsid w:val="00373F1E"/>
    <w:rsid w:val="00373F40"/>
    <w:rsid w:val="003743F0"/>
    <w:rsid w:val="00374445"/>
    <w:rsid w:val="00374531"/>
    <w:rsid w:val="0037461D"/>
    <w:rsid w:val="0037470B"/>
    <w:rsid w:val="00374710"/>
    <w:rsid w:val="0037472B"/>
    <w:rsid w:val="0037481F"/>
    <w:rsid w:val="00374956"/>
    <w:rsid w:val="00374AF5"/>
    <w:rsid w:val="00374B6A"/>
    <w:rsid w:val="00374B6B"/>
    <w:rsid w:val="00374E2A"/>
    <w:rsid w:val="00374FE0"/>
    <w:rsid w:val="00374FE8"/>
    <w:rsid w:val="003750C6"/>
    <w:rsid w:val="0037522C"/>
    <w:rsid w:val="003753AF"/>
    <w:rsid w:val="00375546"/>
    <w:rsid w:val="003755C0"/>
    <w:rsid w:val="00375984"/>
    <w:rsid w:val="00375A11"/>
    <w:rsid w:val="00375C48"/>
    <w:rsid w:val="00375E2D"/>
    <w:rsid w:val="00375F59"/>
    <w:rsid w:val="00376081"/>
    <w:rsid w:val="0037646E"/>
    <w:rsid w:val="003764C1"/>
    <w:rsid w:val="00376634"/>
    <w:rsid w:val="003768BF"/>
    <w:rsid w:val="003769AA"/>
    <w:rsid w:val="00376BD9"/>
    <w:rsid w:val="00376E1C"/>
    <w:rsid w:val="00376E24"/>
    <w:rsid w:val="00376F2F"/>
    <w:rsid w:val="0037701B"/>
    <w:rsid w:val="0037740B"/>
    <w:rsid w:val="003774E3"/>
    <w:rsid w:val="00377522"/>
    <w:rsid w:val="00377554"/>
    <w:rsid w:val="0037771A"/>
    <w:rsid w:val="00377876"/>
    <w:rsid w:val="003778E2"/>
    <w:rsid w:val="00377B59"/>
    <w:rsid w:val="003800F3"/>
    <w:rsid w:val="003802E5"/>
    <w:rsid w:val="0038041B"/>
    <w:rsid w:val="00380507"/>
    <w:rsid w:val="00380539"/>
    <w:rsid w:val="0038059A"/>
    <w:rsid w:val="00380630"/>
    <w:rsid w:val="003806D6"/>
    <w:rsid w:val="0038072F"/>
    <w:rsid w:val="00380968"/>
    <w:rsid w:val="003809B6"/>
    <w:rsid w:val="003809DE"/>
    <w:rsid w:val="00380B42"/>
    <w:rsid w:val="00380C27"/>
    <w:rsid w:val="00380D02"/>
    <w:rsid w:val="00380D95"/>
    <w:rsid w:val="00380ED7"/>
    <w:rsid w:val="00380F3B"/>
    <w:rsid w:val="003811BB"/>
    <w:rsid w:val="003811CC"/>
    <w:rsid w:val="00381266"/>
    <w:rsid w:val="00381512"/>
    <w:rsid w:val="003816DA"/>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52"/>
    <w:rsid w:val="00382E68"/>
    <w:rsid w:val="00382F0E"/>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147"/>
    <w:rsid w:val="003847EB"/>
    <w:rsid w:val="00384A0C"/>
    <w:rsid w:val="00384C5C"/>
    <w:rsid w:val="00384C7B"/>
    <w:rsid w:val="00384CA0"/>
    <w:rsid w:val="00384D3B"/>
    <w:rsid w:val="00384FFC"/>
    <w:rsid w:val="00385175"/>
    <w:rsid w:val="0038517B"/>
    <w:rsid w:val="00385498"/>
    <w:rsid w:val="003855DA"/>
    <w:rsid w:val="0038572B"/>
    <w:rsid w:val="003857F8"/>
    <w:rsid w:val="00385CB6"/>
    <w:rsid w:val="00385E28"/>
    <w:rsid w:val="003861E1"/>
    <w:rsid w:val="0038629C"/>
    <w:rsid w:val="003865A3"/>
    <w:rsid w:val="0038665B"/>
    <w:rsid w:val="00386D29"/>
    <w:rsid w:val="00386E11"/>
    <w:rsid w:val="003870F9"/>
    <w:rsid w:val="0038726B"/>
    <w:rsid w:val="003872F6"/>
    <w:rsid w:val="003872F7"/>
    <w:rsid w:val="00387581"/>
    <w:rsid w:val="003875AA"/>
    <w:rsid w:val="00387811"/>
    <w:rsid w:val="00387837"/>
    <w:rsid w:val="00387A39"/>
    <w:rsid w:val="00387AE0"/>
    <w:rsid w:val="00387B78"/>
    <w:rsid w:val="003900E9"/>
    <w:rsid w:val="0039012A"/>
    <w:rsid w:val="00390288"/>
    <w:rsid w:val="003902FE"/>
    <w:rsid w:val="00390386"/>
    <w:rsid w:val="003906D2"/>
    <w:rsid w:val="00390704"/>
    <w:rsid w:val="003907D5"/>
    <w:rsid w:val="00390920"/>
    <w:rsid w:val="00390A36"/>
    <w:rsid w:val="00390C2E"/>
    <w:rsid w:val="00390CB3"/>
    <w:rsid w:val="00390CDE"/>
    <w:rsid w:val="00390E72"/>
    <w:rsid w:val="00391373"/>
    <w:rsid w:val="00391390"/>
    <w:rsid w:val="00391425"/>
    <w:rsid w:val="0039171B"/>
    <w:rsid w:val="003918B3"/>
    <w:rsid w:val="00391936"/>
    <w:rsid w:val="003919F6"/>
    <w:rsid w:val="00391A12"/>
    <w:rsid w:val="00391B47"/>
    <w:rsid w:val="00391B91"/>
    <w:rsid w:val="00391CD5"/>
    <w:rsid w:val="00391E1E"/>
    <w:rsid w:val="003920E5"/>
    <w:rsid w:val="0039222B"/>
    <w:rsid w:val="0039230E"/>
    <w:rsid w:val="003924B4"/>
    <w:rsid w:val="003925B9"/>
    <w:rsid w:val="003927D0"/>
    <w:rsid w:val="003928DB"/>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7FD"/>
    <w:rsid w:val="003949D9"/>
    <w:rsid w:val="003949FA"/>
    <w:rsid w:val="00394AE0"/>
    <w:rsid w:val="00394BD0"/>
    <w:rsid w:val="00394C8B"/>
    <w:rsid w:val="00394F85"/>
    <w:rsid w:val="00394F87"/>
    <w:rsid w:val="00394F97"/>
    <w:rsid w:val="00394FB4"/>
    <w:rsid w:val="00395007"/>
    <w:rsid w:val="00395363"/>
    <w:rsid w:val="00395390"/>
    <w:rsid w:val="00395443"/>
    <w:rsid w:val="003955F0"/>
    <w:rsid w:val="0039571F"/>
    <w:rsid w:val="003959B3"/>
    <w:rsid w:val="00395B3A"/>
    <w:rsid w:val="00395FD1"/>
    <w:rsid w:val="00395FF2"/>
    <w:rsid w:val="00396062"/>
    <w:rsid w:val="003963D0"/>
    <w:rsid w:val="00396506"/>
    <w:rsid w:val="00396517"/>
    <w:rsid w:val="003965CD"/>
    <w:rsid w:val="003965D3"/>
    <w:rsid w:val="003966E7"/>
    <w:rsid w:val="00396772"/>
    <w:rsid w:val="0039678D"/>
    <w:rsid w:val="003967B4"/>
    <w:rsid w:val="003969C2"/>
    <w:rsid w:val="00396B61"/>
    <w:rsid w:val="00396C16"/>
    <w:rsid w:val="00396D0A"/>
    <w:rsid w:val="00396DD9"/>
    <w:rsid w:val="003970A3"/>
    <w:rsid w:val="00397195"/>
    <w:rsid w:val="003971E9"/>
    <w:rsid w:val="003973A1"/>
    <w:rsid w:val="0039755C"/>
    <w:rsid w:val="003978D4"/>
    <w:rsid w:val="00397931"/>
    <w:rsid w:val="00397BA8"/>
    <w:rsid w:val="00397C54"/>
    <w:rsid w:val="00397CAB"/>
    <w:rsid w:val="00397F2E"/>
    <w:rsid w:val="003A006E"/>
    <w:rsid w:val="003A018D"/>
    <w:rsid w:val="003A0279"/>
    <w:rsid w:val="003A0522"/>
    <w:rsid w:val="003A0687"/>
    <w:rsid w:val="003A0753"/>
    <w:rsid w:val="003A07B7"/>
    <w:rsid w:val="003A0894"/>
    <w:rsid w:val="003A09F2"/>
    <w:rsid w:val="003A0BBE"/>
    <w:rsid w:val="003A0CAA"/>
    <w:rsid w:val="003A0E54"/>
    <w:rsid w:val="003A10B2"/>
    <w:rsid w:val="003A10D2"/>
    <w:rsid w:val="003A11E2"/>
    <w:rsid w:val="003A1271"/>
    <w:rsid w:val="003A127B"/>
    <w:rsid w:val="003A12B4"/>
    <w:rsid w:val="003A1556"/>
    <w:rsid w:val="003A15CD"/>
    <w:rsid w:val="003A18EE"/>
    <w:rsid w:val="003A193A"/>
    <w:rsid w:val="003A197F"/>
    <w:rsid w:val="003A1A21"/>
    <w:rsid w:val="003A1A47"/>
    <w:rsid w:val="003A1BC8"/>
    <w:rsid w:val="003A1CEA"/>
    <w:rsid w:val="003A1FCB"/>
    <w:rsid w:val="003A2136"/>
    <w:rsid w:val="003A22A8"/>
    <w:rsid w:val="003A25AA"/>
    <w:rsid w:val="003A2651"/>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813"/>
    <w:rsid w:val="003A395A"/>
    <w:rsid w:val="003A3A34"/>
    <w:rsid w:val="003A3AA7"/>
    <w:rsid w:val="003A3CCA"/>
    <w:rsid w:val="003A3D95"/>
    <w:rsid w:val="003A40A7"/>
    <w:rsid w:val="003A414B"/>
    <w:rsid w:val="003A429A"/>
    <w:rsid w:val="003A42D8"/>
    <w:rsid w:val="003A437A"/>
    <w:rsid w:val="003A4436"/>
    <w:rsid w:val="003A458D"/>
    <w:rsid w:val="003A4610"/>
    <w:rsid w:val="003A47A0"/>
    <w:rsid w:val="003A4A44"/>
    <w:rsid w:val="003A4C67"/>
    <w:rsid w:val="003A513E"/>
    <w:rsid w:val="003A529E"/>
    <w:rsid w:val="003A56AC"/>
    <w:rsid w:val="003A574E"/>
    <w:rsid w:val="003A583F"/>
    <w:rsid w:val="003A58F9"/>
    <w:rsid w:val="003A5904"/>
    <w:rsid w:val="003A594E"/>
    <w:rsid w:val="003A59E3"/>
    <w:rsid w:val="003A5C4E"/>
    <w:rsid w:val="003A5C57"/>
    <w:rsid w:val="003A5DFB"/>
    <w:rsid w:val="003A5E18"/>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B9"/>
    <w:rsid w:val="003A72D0"/>
    <w:rsid w:val="003A73B9"/>
    <w:rsid w:val="003A7447"/>
    <w:rsid w:val="003A74D6"/>
    <w:rsid w:val="003A7571"/>
    <w:rsid w:val="003A75AD"/>
    <w:rsid w:val="003A76F5"/>
    <w:rsid w:val="003A772B"/>
    <w:rsid w:val="003A77B6"/>
    <w:rsid w:val="003A77E7"/>
    <w:rsid w:val="003A78C9"/>
    <w:rsid w:val="003A7A43"/>
    <w:rsid w:val="003A7CB6"/>
    <w:rsid w:val="003B0050"/>
    <w:rsid w:val="003B006E"/>
    <w:rsid w:val="003B00C9"/>
    <w:rsid w:val="003B00E8"/>
    <w:rsid w:val="003B01C9"/>
    <w:rsid w:val="003B01FA"/>
    <w:rsid w:val="003B0435"/>
    <w:rsid w:val="003B045F"/>
    <w:rsid w:val="003B0553"/>
    <w:rsid w:val="003B05EE"/>
    <w:rsid w:val="003B060A"/>
    <w:rsid w:val="003B0B94"/>
    <w:rsid w:val="003B0C72"/>
    <w:rsid w:val="003B0CB3"/>
    <w:rsid w:val="003B0FC7"/>
    <w:rsid w:val="003B0FD5"/>
    <w:rsid w:val="003B1013"/>
    <w:rsid w:val="003B10C1"/>
    <w:rsid w:val="003B11A9"/>
    <w:rsid w:val="003B11CB"/>
    <w:rsid w:val="003B1233"/>
    <w:rsid w:val="003B1371"/>
    <w:rsid w:val="003B1874"/>
    <w:rsid w:val="003B1972"/>
    <w:rsid w:val="003B19A2"/>
    <w:rsid w:val="003B19C9"/>
    <w:rsid w:val="003B1ACB"/>
    <w:rsid w:val="003B1B06"/>
    <w:rsid w:val="003B1BE8"/>
    <w:rsid w:val="003B1C30"/>
    <w:rsid w:val="003B1E22"/>
    <w:rsid w:val="003B2336"/>
    <w:rsid w:val="003B23F1"/>
    <w:rsid w:val="003B29DC"/>
    <w:rsid w:val="003B2A48"/>
    <w:rsid w:val="003B2AAE"/>
    <w:rsid w:val="003B2C1F"/>
    <w:rsid w:val="003B2DE4"/>
    <w:rsid w:val="003B2E12"/>
    <w:rsid w:val="003B2EF7"/>
    <w:rsid w:val="003B2F8A"/>
    <w:rsid w:val="003B3036"/>
    <w:rsid w:val="003B32C0"/>
    <w:rsid w:val="003B3442"/>
    <w:rsid w:val="003B34F6"/>
    <w:rsid w:val="003B36DD"/>
    <w:rsid w:val="003B382A"/>
    <w:rsid w:val="003B38A5"/>
    <w:rsid w:val="003B3BA9"/>
    <w:rsid w:val="003B3C9C"/>
    <w:rsid w:val="003B3CAF"/>
    <w:rsid w:val="003B3D81"/>
    <w:rsid w:val="003B3EBB"/>
    <w:rsid w:val="003B4561"/>
    <w:rsid w:val="003B4820"/>
    <w:rsid w:val="003B4838"/>
    <w:rsid w:val="003B4B55"/>
    <w:rsid w:val="003B4B9E"/>
    <w:rsid w:val="003B4C07"/>
    <w:rsid w:val="003B4C17"/>
    <w:rsid w:val="003B4C26"/>
    <w:rsid w:val="003B4C31"/>
    <w:rsid w:val="003B4CE1"/>
    <w:rsid w:val="003B4F57"/>
    <w:rsid w:val="003B5414"/>
    <w:rsid w:val="003B5548"/>
    <w:rsid w:val="003B56A2"/>
    <w:rsid w:val="003B56DE"/>
    <w:rsid w:val="003B578A"/>
    <w:rsid w:val="003B57DE"/>
    <w:rsid w:val="003B59E2"/>
    <w:rsid w:val="003B5C83"/>
    <w:rsid w:val="003B5D5B"/>
    <w:rsid w:val="003B5DE2"/>
    <w:rsid w:val="003B5EB9"/>
    <w:rsid w:val="003B5EE0"/>
    <w:rsid w:val="003B6159"/>
    <w:rsid w:val="003B6314"/>
    <w:rsid w:val="003B6316"/>
    <w:rsid w:val="003B6395"/>
    <w:rsid w:val="003B6398"/>
    <w:rsid w:val="003B641B"/>
    <w:rsid w:val="003B645C"/>
    <w:rsid w:val="003B6479"/>
    <w:rsid w:val="003B65CA"/>
    <w:rsid w:val="003B6759"/>
    <w:rsid w:val="003B685B"/>
    <w:rsid w:val="003B6AC4"/>
    <w:rsid w:val="003B6B44"/>
    <w:rsid w:val="003B6B55"/>
    <w:rsid w:val="003B6BE3"/>
    <w:rsid w:val="003B6C07"/>
    <w:rsid w:val="003B6CE2"/>
    <w:rsid w:val="003B6E69"/>
    <w:rsid w:val="003B70FC"/>
    <w:rsid w:val="003B733F"/>
    <w:rsid w:val="003B73E5"/>
    <w:rsid w:val="003B7431"/>
    <w:rsid w:val="003B7517"/>
    <w:rsid w:val="003B763B"/>
    <w:rsid w:val="003B7856"/>
    <w:rsid w:val="003B7C5C"/>
    <w:rsid w:val="003B7D31"/>
    <w:rsid w:val="003B7E7F"/>
    <w:rsid w:val="003B7F1D"/>
    <w:rsid w:val="003C020D"/>
    <w:rsid w:val="003C02ED"/>
    <w:rsid w:val="003C0443"/>
    <w:rsid w:val="003C0CC6"/>
    <w:rsid w:val="003C0E09"/>
    <w:rsid w:val="003C0E27"/>
    <w:rsid w:val="003C0E31"/>
    <w:rsid w:val="003C0EED"/>
    <w:rsid w:val="003C0F88"/>
    <w:rsid w:val="003C0FB4"/>
    <w:rsid w:val="003C1158"/>
    <w:rsid w:val="003C139D"/>
    <w:rsid w:val="003C1426"/>
    <w:rsid w:val="003C1571"/>
    <w:rsid w:val="003C15A6"/>
    <w:rsid w:val="003C15C8"/>
    <w:rsid w:val="003C15F0"/>
    <w:rsid w:val="003C1603"/>
    <w:rsid w:val="003C17EC"/>
    <w:rsid w:val="003C192C"/>
    <w:rsid w:val="003C1AE2"/>
    <w:rsid w:val="003C1AF2"/>
    <w:rsid w:val="003C1CAD"/>
    <w:rsid w:val="003C1D19"/>
    <w:rsid w:val="003C1D44"/>
    <w:rsid w:val="003C1F3F"/>
    <w:rsid w:val="003C1FB1"/>
    <w:rsid w:val="003C22BB"/>
    <w:rsid w:val="003C23CC"/>
    <w:rsid w:val="003C24D4"/>
    <w:rsid w:val="003C25F8"/>
    <w:rsid w:val="003C2842"/>
    <w:rsid w:val="003C2ADB"/>
    <w:rsid w:val="003C2DD2"/>
    <w:rsid w:val="003C2DD7"/>
    <w:rsid w:val="003C2F9B"/>
    <w:rsid w:val="003C2FB9"/>
    <w:rsid w:val="003C3008"/>
    <w:rsid w:val="003C30F4"/>
    <w:rsid w:val="003C3141"/>
    <w:rsid w:val="003C32AA"/>
    <w:rsid w:val="003C3484"/>
    <w:rsid w:val="003C3537"/>
    <w:rsid w:val="003C3553"/>
    <w:rsid w:val="003C3A52"/>
    <w:rsid w:val="003C3C0C"/>
    <w:rsid w:val="003C3D6E"/>
    <w:rsid w:val="003C3F5A"/>
    <w:rsid w:val="003C4034"/>
    <w:rsid w:val="003C4078"/>
    <w:rsid w:val="003C425D"/>
    <w:rsid w:val="003C43A3"/>
    <w:rsid w:val="003C450F"/>
    <w:rsid w:val="003C4D04"/>
    <w:rsid w:val="003C4E78"/>
    <w:rsid w:val="003C4F20"/>
    <w:rsid w:val="003C521A"/>
    <w:rsid w:val="003C52FB"/>
    <w:rsid w:val="003C5625"/>
    <w:rsid w:val="003C56CC"/>
    <w:rsid w:val="003C578A"/>
    <w:rsid w:val="003C5916"/>
    <w:rsid w:val="003C59D8"/>
    <w:rsid w:val="003C5A24"/>
    <w:rsid w:val="003C5A41"/>
    <w:rsid w:val="003C5B67"/>
    <w:rsid w:val="003C5E05"/>
    <w:rsid w:val="003C6099"/>
    <w:rsid w:val="003C60F5"/>
    <w:rsid w:val="003C63E7"/>
    <w:rsid w:val="003C648E"/>
    <w:rsid w:val="003C660C"/>
    <w:rsid w:val="003C6ACF"/>
    <w:rsid w:val="003C6ADD"/>
    <w:rsid w:val="003C6E83"/>
    <w:rsid w:val="003C70E3"/>
    <w:rsid w:val="003C734B"/>
    <w:rsid w:val="003C754B"/>
    <w:rsid w:val="003C75AA"/>
    <w:rsid w:val="003C7810"/>
    <w:rsid w:val="003C795E"/>
    <w:rsid w:val="003C7CA5"/>
    <w:rsid w:val="003C7D03"/>
    <w:rsid w:val="003C7DFA"/>
    <w:rsid w:val="003C7F4F"/>
    <w:rsid w:val="003C7FEB"/>
    <w:rsid w:val="003D010A"/>
    <w:rsid w:val="003D01B2"/>
    <w:rsid w:val="003D0BA8"/>
    <w:rsid w:val="003D0CE8"/>
    <w:rsid w:val="003D0D12"/>
    <w:rsid w:val="003D0E25"/>
    <w:rsid w:val="003D0E99"/>
    <w:rsid w:val="003D10F0"/>
    <w:rsid w:val="003D119D"/>
    <w:rsid w:val="003D12AE"/>
    <w:rsid w:val="003D1312"/>
    <w:rsid w:val="003D1426"/>
    <w:rsid w:val="003D14EF"/>
    <w:rsid w:val="003D162F"/>
    <w:rsid w:val="003D166D"/>
    <w:rsid w:val="003D17AF"/>
    <w:rsid w:val="003D1CC1"/>
    <w:rsid w:val="003D1CEF"/>
    <w:rsid w:val="003D1EA6"/>
    <w:rsid w:val="003D1EBC"/>
    <w:rsid w:val="003D1F9C"/>
    <w:rsid w:val="003D214A"/>
    <w:rsid w:val="003D223D"/>
    <w:rsid w:val="003D2435"/>
    <w:rsid w:val="003D24D8"/>
    <w:rsid w:val="003D27EB"/>
    <w:rsid w:val="003D2817"/>
    <w:rsid w:val="003D28E9"/>
    <w:rsid w:val="003D2994"/>
    <w:rsid w:val="003D2A4C"/>
    <w:rsid w:val="003D2BAE"/>
    <w:rsid w:val="003D2C61"/>
    <w:rsid w:val="003D2C7B"/>
    <w:rsid w:val="003D2E55"/>
    <w:rsid w:val="003D3080"/>
    <w:rsid w:val="003D32DC"/>
    <w:rsid w:val="003D383C"/>
    <w:rsid w:val="003D3887"/>
    <w:rsid w:val="003D3A12"/>
    <w:rsid w:val="003D3A8C"/>
    <w:rsid w:val="003D3A90"/>
    <w:rsid w:val="003D3ADA"/>
    <w:rsid w:val="003D3B74"/>
    <w:rsid w:val="003D412F"/>
    <w:rsid w:val="003D4179"/>
    <w:rsid w:val="003D4628"/>
    <w:rsid w:val="003D4643"/>
    <w:rsid w:val="003D4759"/>
    <w:rsid w:val="003D48CB"/>
    <w:rsid w:val="003D49F1"/>
    <w:rsid w:val="003D4BC7"/>
    <w:rsid w:val="003D4CEB"/>
    <w:rsid w:val="003D5007"/>
    <w:rsid w:val="003D5124"/>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5E18"/>
    <w:rsid w:val="003D5E51"/>
    <w:rsid w:val="003D6157"/>
    <w:rsid w:val="003D6211"/>
    <w:rsid w:val="003D627A"/>
    <w:rsid w:val="003D62E4"/>
    <w:rsid w:val="003D6422"/>
    <w:rsid w:val="003D66CC"/>
    <w:rsid w:val="003D6ABB"/>
    <w:rsid w:val="003D6BA2"/>
    <w:rsid w:val="003D6DA3"/>
    <w:rsid w:val="003D6DC0"/>
    <w:rsid w:val="003D7138"/>
    <w:rsid w:val="003D72E7"/>
    <w:rsid w:val="003D74DB"/>
    <w:rsid w:val="003D750C"/>
    <w:rsid w:val="003D75FC"/>
    <w:rsid w:val="003D778E"/>
    <w:rsid w:val="003D7A57"/>
    <w:rsid w:val="003D7AAC"/>
    <w:rsid w:val="003D7C5F"/>
    <w:rsid w:val="003D7E99"/>
    <w:rsid w:val="003E0559"/>
    <w:rsid w:val="003E066E"/>
    <w:rsid w:val="003E0750"/>
    <w:rsid w:val="003E0BC4"/>
    <w:rsid w:val="003E0F6B"/>
    <w:rsid w:val="003E10B9"/>
    <w:rsid w:val="003E1131"/>
    <w:rsid w:val="003E1169"/>
    <w:rsid w:val="003E1467"/>
    <w:rsid w:val="003E14FF"/>
    <w:rsid w:val="003E16FB"/>
    <w:rsid w:val="003E1759"/>
    <w:rsid w:val="003E1934"/>
    <w:rsid w:val="003E1D38"/>
    <w:rsid w:val="003E1E0A"/>
    <w:rsid w:val="003E1EC2"/>
    <w:rsid w:val="003E1ECA"/>
    <w:rsid w:val="003E1F98"/>
    <w:rsid w:val="003E2031"/>
    <w:rsid w:val="003E21AF"/>
    <w:rsid w:val="003E24D6"/>
    <w:rsid w:val="003E2905"/>
    <w:rsid w:val="003E2EB2"/>
    <w:rsid w:val="003E2FE3"/>
    <w:rsid w:val="003E31C3"/>
    <w:rsid w:val="003E323B"/>
    <w:rsid w:val="003E32EE"/>
    <w:rsid w:val="003E33B2"/>
    <w:rsid w:val="003E34AE"/>
    <w:rsid w:val="003E34CB"/>
    <w:rsid w:val="003E34DC"/>
    <w:rsid w:val="003E367B"/>
    <w:rsid w:val="003E37F8"/>
    <w:rsid w:val="003E3A0E"/>
    <w:rsid w:val="003E3B07"/>
    <w:rsid w:val="003E3D34"/>
    <w:rsid w:val="003E3E74"/>
    <w:rsid w:val="003E406F"/>
    <w:rsid w:val="003E44AE"/>
    <w:rsid w:val="003E44C9"/>
    <w:rsid w:val="003E4599"/>
    <w:rsid w:val="003E45A6"/>
    <w:rsid w:val="003E4630"/>
    <w:rsid w:val="003E4753"/>
    <w:rsid w:val="003E47AE"/>
    <w:rsid w:val="003E4823"/>
    <w:rsid w:val="003E4945"/>
    <w:rsid w:val="003E49D1"/>
    <w:rsid w:val="003E4A58"/>
    <w:rsid w:val="003E4BB8"/>
    <w:rsid w:val="003E4D72"/>
    <w:rsid w:val="003E5057"/>
    <w:rsid w:val="003E5158"/>
    <w:rsid w:val="003E54B3"/>
    <w:rsid w:val="003E54D0"/>
    <w:rsid w:val="003E55E6"/>
    <w:rsid w:val="003E561B"/>
    <w:rsid w:val="003E5823"/>
    <w:rsid w:val="003E5932"/>
    <w:rsid w:val="003E5D64"/>
    <w:rsid w:val="003E5E90"/>
    <w:rsid w:val="003E5EDB"/>
    <w:rsid w:val="003E625F"/>
    <w:rsid w:val="003E6420"/>
    <w:rsid w:val="003E64C9"/>
    <w:rsid w:val="003E664F"/>
    <w:rsid w:val="003E6A52"/>
    <w:rsid w:val="003E6C72"/>
    <w:rsid w:val="003E6EF1"/>
    <w:rsid w:val="003E6EF6"/>
    <w:rsid w:val="003E6F42"/>
    <w:rsid w:val="003E7001"/>
    <w:rsid w:val="003E7057"/>
    <w:rsid w:val="003E70CF"/>
    <w:rsid w:val="003E71AF"/>
    <w:rsid w:val="003E72A3"/>
    <w:rsid w:val="003E7329"/>
    <w:rsid w:val="003E74BB"/>
    <w:rsid w:val="003E76A9"/>
    <w:rsid w:val="003E76C5"/>
    <w:rsid w:val="003E7920"/>
    <w:rsid w:val="003E7B30"/>
    <w:rsid w:val="003E7B7C"/>
    <w:rsid w:val="003E7B9C"/>
    <w:rsid w:val="003E7BF5"/>
    <w:rsid w:val="003E7E32"/>
    <w:rsid w:val="003E7EC5"/>
    <w:rsid w:val="003F009C"/>
    <w:rsid w:val="003F00AC"/>
    <w:rsid w:val="003F0104"/>
    <w:rsid w:val="003F018A"/>
    <w:rsid w:val="003F058A"/>
    <w:rsid w:val="003F0AA9"/>
    <w:rsid w:val="003F0AE5"/>
    <w:rsid w:val="003F0C4F"/>
    <w:rsid w:val="003F1086"/>
    <w:rsid w:val="003F1113"/>
    <w:rsid w:val="003F1200"/>
    <w:rsid w:val="003F1230"/>
    <w:rsid w:val="003F135A"/>
    <w:rsid w:val="003F153F"/>
    <w:rsid w:val="003F16EB"/>
    <w:rsid w:val="003F17BF"/>
    <w:rsid w:val="003F182D"/>
    <w:rsid w:val="003F19E9"/>
    <w:rsid w:val="003F1C67"/>
    <w:rsid w:val="003F1D66"/>
    <w:rsid w:val="003F239A"/>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600"/>
    <w:rsid w:val="003F489B"/>
    <w:rsid w:val="003F4CBB"/>
    <w:rsid w:val="003F4DC0"/>
    <w:rsid w:val="003F4E10"/>
    <w:rsid w:val="003F4E25"/>
    <w:rsid w:val="003F4F23"/>
    <w:rsid w:val="003F515D"/>
    <w:rsid w:val="003F520C"/>
    <w:rsid w:val="003F5601"/>
    <w:rsid w:val="003F56A7"/>
    <w:rsid w:val="003F5740"/>
    <w:rsid w:val="003F58E4"/>
    <w:rsid w:val="003F5983"/>
    <w:rsid w:val="003F5D9A"/>
    <w:rsid w:val="003F5DB0"/>
    <w:rsid w:val="003F60A3"/>
    <w:rsid w:val="003F611C"/>
    <w:rsid w:val="003F62D6"/>
    <w:rsid w:val="003F637D"/>
    <w:rsid w:val="003F63E5"/>
    <w:rsid w:val="003F64A3"/>
    <w:rsid w:val="003F6580"/>
    <w:rsid w:val="003F6589"/>
    <w:rsid w:val="003F68FD"/>
    <w:rsid w:val="003F697C"/>
    <w:rsid w:val="003F6A6F"/>
    <w:rsid w:val="003F6C7D"/>
    <w:rsid w:val="003F7333"/>
    <w:rsid w:val="003F7379"/>
    <w:rsid w:val="003F73AA"/>
    <w:rsid w:val="003F76DC"/>
    <w:rsid w:val="003F7709"/>
    <w:rsid w:val="003F787B"/>
    <w:rsid w:val="003F789C"/>
    <w:rsid w:val="003F78A2"/>
    <w:rsid w:val="003F7D75"/>
    <w:rsid w:val="003F7E05"/>
    <w:rsid w:val="003F7EC3"/>
    <w:rsid w:val="004000AD"/>
    <w:rsid w:val="004002B5"/>
    <w:rsid w:val="0040032E"/>
    <w:rsid w:val="004003DD"/>
    <w:rsid w:val="00400448"/>
    <w:rsid w:val="00400695"/>
    <w:rsid w:val="00400825"/>
    <w:rsid w:val="00400B98"/>
    <w:rsid w:val="00400C7D"/>
    <w:rsid w:val="00400CDC"/>
    <w:rsid w:val="0040114B"/>
    <w:rsid w:val="00401190"/>
    <w:rsid w:val="0040127A"/>
    <w:rsid w:val="00401312"/>
    <w:rsid w:val="00401516"/>
    <w:rsid w:val="00401771"/>
    <w:rsid w:val="00401A4E"/>
    <w:rsid w:val="00401ABB"/>
    <w:rsid w:val="00401CDC"/>
    <w:rsid w:val="00401D52"/>
    <w:rsid w:val="00401DDB"/>
    <w:rsid w:val="004021CB"/>
    <w:rsid w:val="004021F0"/>
    <w:rsid w:val="00402225"/>
    <w:rsid w:val="0040236B"/>
    <w:rsid w:val="004023C5"/>
    <w:rsid w:val="004024A7"/>
    <w:rsid w:val="004027B2"/>
    <w:rsid w:val="00402887"/>
    <w:rsid w:val="0040299F"/>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4D"/>
    <w:rsid w:val="0040391E"/>
    <w:rsid w:val="00403957"/>
    <w:rsid w:val="00403A90"/>
    <w:rsid w:val="00403DE3"/>
    <w:rsid w:val="00403E56"/>
    <w:rsid w:val="00403F4D"/>
    <w:rsid w:val="00403FE1"/>
    <w:rsid w:val="004042A9"/>
    <w:rsid w:val="004042C8"/>
    <w:rsid w:val="004044DA"/>
    <w:rsid w:val="00404737"/>
    <w:rsid w:val="004047B6"/>
    <w:rsid w:val="004048F3"/>
    <w:rsid w:val="00404E19"/>
    <w:rsid w:val="00404E97"/>
    <w:rsid w:val="004051D8"/>
    <w:rsid w:val="00405285"/>
    <w:rsid w:val="00405368"/>
    <w:rsid w:val="004054E5"/>
    <w:rsid w:val="0040586E"/>
    <w:rsid w:val="004059FE"/>
    <w:rsid w:val="00405AB2"/>
    <w:rsid w:val="00405D9D"/>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74E"/>
    <w:rsid w:val="00407762"/>
    <w:rsid w:val="0040776E"/>
    <w:rsid w:val="00407DAA"/>
    <w:rsid w:val="00407F9A"/>
    <w:rsid w:val="00410157"/>
    <w:rsid w:val="004102C1"/>
    <w:rsid w:val="004102F9"/>
    <w:rsid w:val="00410528"/>
    <w:rsid w:val="00410A72"/>
    <w:rsid w:val="00410D0F"/>
    <w:rsid w:val="00410E4F"/>
    <w:rsid w:val="00410E8C"/>
    <w:rsid w:val="00411016"/>
    <w:rsid w:val="004111B1"/>
    <w:rsid w:val="00411237"/>
    <w:rsid w:val="0041123D"/>
    <w:rsid w:val="00411274"/>
    <w:rsid w:val="00411353"/>
    <w:rsid w:val="00411526"/>
    <w:rsid w:val="00411657"/>
    <w:rsid w:val="004116E4"/>
    <w:rsid w:val="00411AA5"/>
    <w:rsid w:val="00411B8D"/>
    <w:rsid w:val="00411CC5"/>
    <w:rsid w:val="00411CFF"/>
    <w:rsid w:val="00411D9D"/>
    <w:rsid w:val="00411DBC"/>
    <w:rsid w:val="00411DC6"/>
    <w:rsid w:val="00411F47"/>
    <w:rsid w:val="00411FB2"/>
    <w:rsid w:val="00412234"/>
    <w:rsid w:val="00412635"/>
    <w:rsid w:val="00412666"/>
    <w:rsid w:val="0041293E"/>
    <w:rsid w:val="004129BF"/>
    <w:rsid w:val="00412A5B"/>
    <w:rsid w:val="00412AB2"/>
    <w:rsid w:val="00412E4D"/>
    <w:rsid w:val="004130E4"/>
    <w:rsid w:val="00413300"/>
    <w:rsid w:val="00413468"/>
    <w:rsid w:val="004135FF"/>
    <w:rsid w:val="0041361A"/>
    <w:rsid w:val="00413698"/>
    <w:rsid w:val="0041379F"/>
    <w:rsid w:val="00413870"/>
    <w:rsid w:val="004138D0"/>
    <w:rsid w:val="00413940"/>
    <w:rsid w:val="00413C56"/>
    <w:rsid w:val="00413FA0"/>
    <w:rsid w:val="00414026"/>
    <w:rsid w:val="004140D5"/>
    <w:rsid w:val="004140EF"/>
    <w:rsid w:val="00414468"/>
    <w:rsid w:val="004144C9"/>
    <w:rsid w:val="004147AE"/>
    <w:rsid w:val="004148C1"/>
    <w:rsid w:val="004148E6"/>
    <w:rsid w:val="00414911"/>
    <w:rsid w:val="00414A34"/>
    <w:rsid w:val="00414B24"/>
    <w:rsid w:val="00414C2B"/>
    <w:rsid w:val="00414C63"/>
    <w:rsid w:val="00414D17"/>
    <w:rsid w:val="00414D2D"/>
    <w:rsid w:val="00414EDB"/>
    <w:rsid w:val="00414F56"/>
    <w:rsid w:val="00414FEC"/>
    <w:rsid w:val="00415410"/>
    <w:rsid w:val="004157DD"/>
    <w:rsid w:val="00415853"/>
    <w:rsid w:val="0041595F"/>
    <w:rsid w:val="00415A09"/>
    <w:rsid w:val="00415A58"/>
    <w:rsid w:val="00415A7B"/>
    <w:rsid w:val="00415ABD"/>
    <w:rsid w:val="00415D59"/>
    <w:rsid w:val="00415E66"/>
    <w:rsid w:val="00415F5D"/>
    <w:rsid w:val="00415FBC"/>
    <w:rsid w:val="004161DF"/>
    <w:rsid w:val="004161F2"/>
    <w:rsid w:val="00416307"/>
    <w:rsid w:val="004163D5"/>
    <w:rsid w:val="0041651C"/>
    <w:rsid w:val="00416613"/>
    <w:rsid w:val="004167FC"/>
    <w:rsid w:val="004168BE"/>
    <w:rsid w:val="004169EA"/>
    <w:rsid w:val="00416B0F"/>
    <w:rsid w:val="00416C83"/>
    <w:rsid w:val="00416D20"/>
    <w:rsid w:val="00416F6B"/>
    <w:rsid w:val="00417021"/>
    <w:rsid w:val="00417056"/>
    <w:rsid w:val="004171F5"/>
    <w:rsid w:val="00417263"/>
    <w:rsid w:val="0041727F"/>
    <w:rsid w:val="00417519"/>
    <w:rsid w:val="004177C0"/>
    <w:rsid w:val="0041798D"/>
    <w:rsid w:val="004179C7"/>
    <w:rsid w:val="00417CFE"/>
    <w:rsid w:val="00417DBF"/>
    <w:rsid w:val="00417E54"/>
    <w:rsid w:val="00417E8B"/>
    <w:rsid w:val="0042006A"/>
    <w:rsid w:val="0042057A"/>
    <w:rsid w:val="004207D7"/>
    <w:rsid w:val="00420825"/>
    <w:rsid w:val="004208DC"/>
    <w:rsid w:val="00420A3E"/>
    <w:rsid w:val="00420A5E"/>
    <w:rsid w:val="00420AC0"/>
    <w:rsid w:val="00420B2A"/>
    <w:rsid w:val="00420CB7"/>
    <w:rsid w:val="00420DEC"/>
    <w:rsid w:val="00420E39"/>
    <w:rsid w:val="00420E93"/>
    <w:rsid w:val="00420EE9"/>
    <w:rsid w:val="0042140F"/>
    <w:rsid w:val="004214A4"/>
    <w:rsid w:val="004214C0"/>
    <w:rsid w:val="004216FD"/>
    <w:rsid w:val="004218B8"/>
    <w:rsid w:val="00421D09"/>
    <w:rsid w:val="00421D70"/>
    <w:rsid w:val="00421DB6"/>
    <w:rsid w:val="00421EFC"/>
    <w:rsid w:val="00421F05"/>
    <w:rsid w:val="00421F8D"/>
    <w:rsid w:val="00422036"/>
    <w:rsid w:val="00422084"/>
    <w:rsid w:val="004220B8"/>
    <w:rsid w:val="00422309"/>
    <w:rsid w:val="004223FF"/>
    <w:rsid w:val="004225F4"/>
    <w:rsid w:val="004226E9"/>
    <w:rsid w:val="00422793"/>
    <w:rsid w:val="00422B2D"/>
    <w:rsid w:val="00422E54"/>
    <w:rsid w:val="00422E67"/>
    <w:rsid w:val="00422F85"/>
    <w:rsid w:val="00423000"/>
    <w:rsid w:val="00423239"/>
    <w:rsid w:val="0042323D"/>
    <w:rsid w:val="004234D4"/>
    <w:rsid w:val="0042394B"/>
    <w:rsid w:val="00423B12"/>
    <w:rsid w:val="00423B15"/>
    <w:rsid w:val="00423BB6"/>
    <w:rsid w:val="00423D19"/>
    <w:rsid w:val="0042405F"/>
    <w:rsid w:val="004242B7"/>
    <w:rsid w:val="0042454B"/>
    <w:rsid w:val="004247A9"/>
    <w:rsid w:val="004247DF"/>
    <w:rsid w:val="00424A01"/>
    <w:rsid w:val="00424BCC"/>
    <w:rsid w:val="00424D6D"/>
    <w:rsid w:val="0042517E"/>
    <w:rsid w:val="00425217"/>
    <w:rsid w:val="0042532F"/>
    <w:rsid w:val="00425367"/>
    <w:rsid w:val="004255C3"/>
    <w:rsid w:val="00425673"/>
    <w:rsid w:val="004256D8"/>
    <w:rsid w:val="00425837"/>
    <w:rsid w:val="004259CC"/>
    <w:rsid w:val="00425A10"/>
    <w:rsid w:val="00425A5B"/>
    <w:rsid w:val="00426010"/>
    <w:rsid w:val="00426027"/>
    <w:rsid w:val="004260D4"/>
    <w:rsid w:val="0042613E"/>
    <w:rsid w:val="004261A6"/>
    <w:rsid w:val="00426239"/>
    <w:rsid w:val="00426278"/>
    <w:rsid w:val="0042647E"/>
    <w:rsid w:val="0042655E"/>
    <w:rsid w:val="004265DE"/>
    <w:rsid w:val="0042688A"/>
    <w:rsid w:val="004268B2"/>
    <w:rsid w:val="00426942"/>
    <w:rsid w:val="00426996"/>
    <w:rsid w:val="00426A14"/>
    <w:rsid w:val="00426B65"/>
    <w:rsid w:val="00426BCE"/>
    <w:rsid w:val="00426D68"/>
    <w:rsid w:val="00426DB5"/>
    <w:rsid w:val="00426E09"/>
    <w:rsid w:val="00426EF2"/>
    <w:rsid w:val="00426FFC"/>
    <w:rsid w:val="00427019"/>
    <w:rsid w:val="00427318"/>
    <w:rsid w:val="00427662"/>
    <w:rsid w:val="004277D7"/>
    <w:rsid w:val="004277D9"/>
    <w:rsid w:val="004278B1"/>
    <w:rsid w:val="0042791F"/>
    <w:rsid w:val="004279D2"/>
    <w:rsid w:val="004279F5"/>
    <w:rsid w:val="00427F7A"/>
    <w:rsid w:val="00430158"/>
    <w:rsid w:val="0043027D"/>
    <w:rsid w:val="00430306"/>
    <w:rsid w:val="0043040F"/>
    <w:rsid w:val="0043051D"/>
    <w:rsid w:val="00430721"/>
    <w:rsid w:val="00430789"/>
    <w:rsid w:val="0043098C"/>
    <w:rsid w:val="0043099D"/>
    <w:rsid w:val="00430BB5"/>
    <w:rsid w:val="00430C9B"/>
    <w:rsid w:val="00430CB3"/>
    <w:rsid w:val="00430CE4"/>
    <w:rsid w:val="00430F26"/>
    <w:rsid w:val="00430F58"/>
    <w:rsid w:val="00430F91"/>
    <w:rsid w:val="0043112D"/>
    <w:rsid w:val="00431178"/>
    <w:rsid w:val="004312DC"/>
    <w:rsid w:val="0043137E"/>
    <w:rsid w:val="00431431"/>
    <w:rsid w:val="00431434"/>
    <w:rsid w:val="004314B8"/>
    <w:rsid w:val="00431646"/>
    <w:rsid w:val="00431672"/>
    <w:rsid w:val="00431948"/>
    <w:rsid w:val="00431A0E"/>
    <w:rsid w:val="00431AD3"/>
    <w:rsid w:val="00431B2D"/>
    <w:rsid w:val="00431BEF"/>
    <w:rsid w:val="00431DF2"/>
    <w:rsid w:val="00432360"/>
    <w:rsid w:val="00432365"/>
    <w:rsid w:val="0043248B"/>
    <w:rsid w:val="004324C6"/>
    <w:rsid w:val="004324DA"/>
    <w:rsid w:val="004327ED"/>
    <w:rsid w:val="00432ACB"/>
    <w:rsid w:val="00432B06"/>
    <w:rsid w:val="00432C40"/>
    <w:rsid w:val="00432CEC"/>
    <w:rsid w:val="00432CEF"/>
    <w:rsid w:val="00432D6B"/>
    <w:rsid w:val="00432FD8"/>
    <w:rsid w:val="00433074"/>
    <w:rsid w:val="004330CD"/>
    <w:rsid w:val="0043339B"/>
    <w:rsid w:val="00433701"/>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EEA"/>
    <w:rsid w:val="00434FE4"/>
    <w:rsid w:val="004350B9"/>
    <w:rsid w:val="004354EE"/>
    <w:rsid w:val="004356DC"/>
    <w:rsid w:val="0043574A"/>
    <w:rsid w:val="0043589F"/>
    <w:rsid w:val="004358CD"/>
    <w:rsid w:val="00435948"/>
    <w:rsid w:val="00435999"/>
    <w:rsid w:val="00435B35"/>
    <w:rsid w:val="00435B89"/>
    <w:rsid w:val="00435F68"/>
    <w:rsid w:val="00436245"/>
    <w:rsid w:val="004362A6"/>
    <w:rsid w:val="00436656"/>
    <w:rsid w:val="00436673"/>
    <w:rsid w:val="00436840"/>
    <w:rsid w:val="00436848"/>
    <w:rsid w:val="004369BB"/>
    <w:rsid w:val="00436A93"/>
    <w:rsid w:val="00436D34"/>
    <w:rsid w:val="004371DD"/>
    <w:rsid w:val="0043722C"/>
    <w:rsid w:val="00437326"/>
    <w:rsid w:val="004374E3"/>
    <w:rsid w:val="004376C7"/>
    <w:rsid w:val="00437714"/>
    <w:rsid w:val="0043777B"/>
    <w:rsid w:val="00437783"/>
    <w:rsid w:val="0043790D"/>
    <w:rsid w:val="00437945"/>
    <w:rsid w:val="00437B53"/>
    <w:rsid w:val="00437D38"/>
    <w:rsid w:val="00437D9B"/>
    <w:rsid w:val="00437DAF"/>
    <w:rsid w:val="004401F9"/>
    <w:rsid w:val="0044047C"/>
    <w:rsid w:val="004404C4"/>
    <w:rsid w:val="0044068F"/>
    <w:rsid w:val="00440701"/>
    <w:rsid w:val="00440712"/>
    <w:rsid w:val="004407C4"/>
    <w:rsid w:val="0044092D"/>
    <w:rsid w:val="00440957"/>
    <w:rsid w:val="00440A38"/>
    <w:rsid w:val="00440A3F"/>
    <w:rsid w:val="00440AB0"/>
    <w:rsid w:val="00440C18"/>
    <w:rsid w:val="00440C3D"/>
    <w:rsid w:val="00440CF9"/>
    <w:rsid w:val="00440D9F"/>
    <w:rsid w:val="00440EBF"/>
    <w:rsid w:val="00440F5D"/>
    <w:rsid w:val="00440FA2"/>
    <w:rsid w:val="004410F7"/>
    <w:rsid w:val="0044125E"/>
    <w:rsid w:val="004412EB"/>
    <w:rsid w:val="00441325"/>
    <w:rsid w:val="004414F2"/>
    <w:rsid w:val="004415B4"/>
    <w:rsid w:val="004416AA"/>
    <w:rsid w:val="00441701"/>
    <w:rsid w:val="00441886"/>
    <w:rsid w:val="00441A85"/>
    <w:rsid w:val="00441C5F"/>
    <w:rsid w:val="00441C7B"/>
    <w:rsid w:val="00441D6F"/>
    <w:rsid w:val="00442428"/>
    <w:rsid w:val="00442470"/>
    <w:rsid w:val="00442505"/>
    <w:rsid w:val="00442573"/>
    <w:rsid w:val="00442670"/>
    <w:rsid w:val="0044277E"/>
    <w:rsid w:val="00442ABD"/>
    <w:rsid w:val="0044321E"/>
    <w:rsid w:val="0044322D"/>
    <w:rsid w:val="0044328F"/>
    <w:rsid w:val="004432A7"/>
    <w:rsid w:val="00443310"/>
    <w:rsid w:val="004433CD"/>
    <w:rsid w:val="00443827"/>
    <w:rsid w:val="0044389C"/>
    <w:rsid w:val="004438EA"/>
    <w:rsid w:val="004438EB"/>
    <w:rsid w:val="00443985"/>
    <w:rsid w:val="00443C1F"/>
    <w:rsid w:val="00443F15"/>
    <w:rsid w:val="00443F9A"/>
    <w:rsid w:val="0044413F"/>
    <w:rsid w:val="00444291"/>
    <w:rsid w:val="0044433C"/>
    <w:rsid w:val="0044440D"/>
    <w:rsid w:val="00444475"/>
    <w:rsid w:val="004444D7"/>
    <w:rsid w:val="004447A3"/>
    <w:rsid w:val="00444874"/>
    <w:rsid w:val="004448DC"/>
    <w:rsid w:val="004448DE"/>
    <w:rsid w:val="004448F8"/>
    <w:rsid w:val="0044493E"/>
    <w:rsid w:val="00444A47"/>
    <w:rsid w:val="00444A6E"/>
    <w:rsid w:val="00444B88"/>
    <w:rsid w:val="00444D98"/>
    <w:rsid w:val="00444E03"/>
    <w:rsid w:val="00444E77"/>
    <w:rsid w:val="0044505A"/>
    <w:rsid w:val="004450AF"/>
    <w:rsid w:val="004456E1"/>
    <w:rsid w:val="004458A0"/>
    <w:rsid w:val="0044591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01"/>
    <w:rsid w:val="00446F54"/>
    <w:rsid w:val="004470E4"/>
    <w:rsid w:val="004471F6"/>
    <w:rsid w:val="004473BF"/>
    <w:rsid w:val="004474DC"/>
    <w:rsid w:val="0044757E"/>
    <w:rsid w:val="00447689"/>
    <w:rsid w:val="0044788C"/>
    <w:rsid w:val="00447CA6"/>
    <w:rsid w:val="00447D58"/>
    <w:rsid w:val="00447DEB"/>
    <w:rsid w:val="004503DB"/>
    <w:rsid w:val="00450477"/>
    <w:rsid w:val="00450650"/>
    <w:rsid w:val="00450679"/>
    <w:rsid w:val="004506ED"/>
    <w:rsid w:val="00450862"/>
    <w:rsid w:val="00450B0F"/>
    <w:rsid w:val="00450C93"/>
    <w:rsid w:val="00450D9C"/>
    <w:rsid w:val="00450DC6"/>
    <w:rsid w:val="00450DE7"/>
    <w:rsid w:val="00450E1E"/>
    <w:rsid w:val="00450EF3"/>
    <w:rsid w:val="0045101D"/>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2339"/>
    <w:rsid w:val="004523EB"/>
    <w:rsid w:val="00452444"/>
    <w:rsid w:val="0045275F"/>
    <w:rsid w:val="004528CF"/>
    <w:rsid w:val="00453352"/>
    <w:rsid w:val="00453E51"/>
    <w:rsid w:val="004541A5"/>
    <w:rsid w:val="00454563"/>
    <w:rsid w:val="00454618"/>
    <w:rsid w:val="0045487C"/>
    <w:rsid w:val="00454979"/>
    <w:rsid w:val="00454A27"/>
    <w:rsid w:val="00454A68"/>
    <w:rsid w:val="00454CDE"/>
    <w:rsid w:val="00454F70"/>
    <w:rsid w:val="004551A3"/>
    <w:rsid w:val="00455430"/>
    <w:rsid w:val="00455433"/>
    <w:rsid w:val="0045555E"/>
    <w:rsid w:val="00455692"/>
    <w:rsid w:val="0045571F"/>
    <w:rsid w:val="004557C6"/>
    <w:rsid w:val="00455913"/>
    <w:rsid w:val="00455920"/>
    <w:rsid w:val="00455A53"/>
    <w:rsid w:val="00455E51"/>
    <w:rsid w:val="00455F55"/>
    <w:rsid w:val="00455FD0"/>
    <w:rsid w:val="00455FD9"/>
    <w:rsid w:val="004561A6"/>
    <w:rsid w:val="004561CF"/>
    <w:rsid w:val="00456271"/>
    <w:rsid w:val="0045637B"/>
    <w:rsid w:val="004564A5"/>
    <w:rsid w:val="004565E3"/>
    <w:rsid w:val="00456626"/>
    <w:rsid w:val="0045672A"/>
    <w:rsid w:val="00456921"/>
    <w:rsid w:val="004569C2"/>
    <w:rsid w:val="00456A5F"/>
    <w:rsid w:val="00456B1E"/>
    <w:rsid w:val="00456BCD"/>
    <w:rsid w:val="00456C0C"/>
    <w:rsid w:val="00456C1B"/>
    <w:rsid w:val="00457072"/>
    <w:rsid w:val="00457541"/>
    <w:rsid w:val="004577F4"/>
    <w:rsid w:val="00457809"/>
    <w:rsid w:val="0045795E"/>
    <w:rsid w:val="00457964"/>
    <w:rsid w:val="00457987"/>
    <w:rsid w:val="00457B62"/>
    <w:rsid w:val="00457D56"/>
    <w:rsid w:val="00457F64"/>
    <w:rsid w:val="00457F83"/>
    <w:rsid w:val="00457FB8"/>
    <w:rsid w:val="00457FF9"/>
    <w:rsid w:val="00460002"/>
    <w:rsid w:val="004600C0"/>
    <w:rsid w:val="0046014A"/>
    <w:rsid w:val="00460323"/>
    <w:rsid w:val="00460435"/>
    <w:rsid w:val="004605C9"/>
    <w:rsid w:val="00460799"/>
    <w:rsid w:val="0046089D"/>
    <w:rsid w:val="004609FA"/>
    <w:rsid w:val="00460BD4"/>
    <w:rsid w:val="00460C0C"/>
    <w:rsid w:val="00460CE8"/>
    <w:rsid w:val="00460EED"/>
    <w:rsid w:val="00461418"/>
    <w:rsid w:val="0046185B"/>
    <w:rsid w:val="004618A8"/>
    <w:rsid w:val="004619FA"/>
    <w:rsid w:val="00461A8F"/>
    <w:rsid w:val="00461A95"/>
    <w:rsid w:val="00461ACC"/>
    <w:rsid w:val="00461B8A"/>
    <w:rsid w:val="00461D4D"/>
    <w:rsid w:val="00461D6A"/>
    <w:rsid w:val="00461E92"/>
    <w:rsid w:val="00462099"/>
    <w:rsid w:val="004620B8"/>
    <w:rsid w:val="00462125"/>
    <w:rsid w:val="00462379"/>
    <w:rsid w:val="0046241F"/>
    <w:rsid w:val="004624B4"/>
    <w:rsid w:val="004627B4"/>
    <w:rsid w:val="00462A5D"/>
    <w:rsid w:val="00462ABF"/>
    <w:rsid w:val="00462C7A"/>
    <w:rsid w:val="00462E3D"/>
    <w:rsid w:val="00462E5D"/>
    <w:rsid w:val="00463084"/>
    <w:rsid w:val="00463088"/>
    <w:rsid w:val="00463504"/>
    <w:rsid w:val="0046360C"/>
    <w:rsid w:val="004637CA"/>
    <w:rsid w:val="00463C0A"/>
    <w:rsid w:val="00463FBF"/>
    <w:rsid w:val="00464001"/>
    <w:rsid w:val="0046400F"/>
    <w:rsid w:val="0046406E"/>
    <w:rsid w:val="0046417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75"/>
    <w:rsid w:val="004653A4"/>
    <w:rsid w:val="004653A5"/>
    <w:rsid w:val="0046544B"/>
    <w:rsid w:val="0046550B"/>
    <w:rsid w:val="004655E3"/>
    <w:rsid w:val="00465817"/>
    <w:rsid w:val="00465D05"/>
    <w:rsid w:val="00465DEF"/>
    <w:rsid w:val="00465E54"/>
    <w:rsid w:val="00465EBB"/>
    <w:rsid w:val="00465FC6"/>
    <w:rsid w:val="0046605A"/>
    <w:rsid w:val="00466179"/>
    <w:rsid w:val="00466258"/>
    <w:rsid w:val="00466415"/>
    <w:rsid w:val="0046657C"/>
    <w:rsid w:val="0046664D"/>
    <w:rsid w:val="0046667F"/>
    <w:rsid w:val="00466B8F"/>
    <w:rsid w:val="00466D90"/>
    <w:rsid w:val="004671E6"/>
    <w:rsid w:val="004671EC"/>
    <w:rsid w:val="00467200"/>
    <w:rsid w:val="004672A1"/>
    <w:rsid w:val="0046761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A2"/>
    <w:rsid w:val="004710A2"/>
    <w:rsid w:val="004710EE"/>
    <w:rsid w:val="0047111A"/>
    <w:rsid w:val="00471341"/>
    <w:rsid w:val="0047141E"/>
    <w:rsid w:val="0047144B"/>
    <w:rsid w:val="004715C5"/>
    <w:rsid w:val="004717AF"/>
    <w:rsid w:val="00471854"/>
    <w:rsid w:val="0047187F"/>
    <w:rsid w:val="00471970"/>
    <w:rsid w:val="00471C81"/>
    <w:rsid w:val="00471DEC"/>
    <w:rsid w:val="00471FE0"/>
    <w:rsid w:val="00471FE9"/>
    <w:rsid w:val="00472128"/>
    <w:rsid w:val="00472234"/>
    <w:rsid w:val="0047241F"/>
    <w:rsid w:val="004724B6"/>
    <w:rsid w:val="00472527"/>
    <w:rsid w:val="00472682"/>
    <w:rsid w:val="00472812"/>
    <w:rsid w:val="00472AE8"/>
    <w:rsid w:val="00472B7C"/>
    <w:rsid w:val="00472B96"/>
    <w:rsid w:val="00472BB1"/>
    <w:rsid w:val="00472D2C"/>
    <w:rsid w:val="00472D7F"/>
    <w:rsid w:val="004730BE"/>
    <w:rsid w:val="0047317F"/>
    <w:rsid w:val="0047336C"/>
    <w:rsid w:val="004735C2"/>
    <w:rsid w:val="00473755"/>
    <w:rsid w:val="004738C4"/>
    <w:rsid w:val="0047393A"/>
    <w:rsid w:val="004739DE"/>
    <w:rsid w:val="00473B58"/>
    <w:rsid w:val="00473DD2"/>
    <w:rsid w:val="00473DE9"/>
    <w:rsid w:val="00474087"/>
    <w:rsid w:val="004740A7"/>
    <w:rsid w:val="004741D4"/>
    <w:rsid w:val="0047433B"/>
    <w:rsid w:val="00474361"/>
    <w:rsid w:val="004743A7"/>
    <w:rsid w:val="00474556"/>
    <w:rsid w:val="00474635"/>
    <w:rsid w:val="004746F4"/>
    <w:rsid w:val="00474784"/>
    <w:rsid w:val="00474843"/>
    <w:rsid w:val="004749EE"/>
    <w:rsid w:val="00474A61"/>
    <w:rsid w:val="00474A8D"/>
    <w:rsid w:val="00474B7D"/>
    <w:rsid w:val="00475063"/>
    <w:rsid w:val="0047533D"/>
    <w:rsid w:val="00475529"/>
    <w:rsid w:val="004755EB"/>
    <w:rsid w:val="00475608"/>
    <w:rsid w:val="00475AD6"/>
    <w:rsid w:val="00475BFB"/>
    <w:rsid w:val="00475CDD"/>
    <w:rsid w:val="0047607F"/>
    <w:rsid w:val="00476150"/>
    <w:rsid w:val="00476229"/>
    <w:rsid w:val="0047623B"/>
    <w:rsid w:val="004762B6"/>
    <w:rsid w:val="00476325"/>
    <w:rsid w:val="004763B5"/>
    <w:rsid w:val="00476508"/>
    <w:rsid w:val="00476515"/>
    <w:rsid w:val="00476536"/>
    <w:rsid w:val="0047676B"/>
    <w:rsid w:val="004769D3"/>
    <w:rsid w:val="00476A83"/>
    <w:rsid w:val="00476BA9"/>
    <w:rsid w:val="00476DEC"/>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80142"/>
    <w:rsid w:val="004801C8"/>
    <w:rsid w:val="004801D4"/>
    <w:rsid w:val="0048029C"/>
    <w:rsid w:val="004802D2"/>
    <w:rsid w:val="004803B7"/>
    <w:rsid w:val="004804EF"/>
    <w:rsid w:val="0048059C"/>
    <w:rsid w:val="004805FD"/>
    <w:rsid w:val="00480768"/>
    <w:rsid w:val="0048095D"/>
    <w:rsid w:val="00480B5F"/>
    <w:rsid w:val="00480CB5"/>
    <w:rsid w:val="00480CDB"/>
    <w:rsid w:val="00480EF9"/>
    <w:rsid w:val="00480F0F"/>
    <w:rsid w:val="00480FDC"/>
    <w:rsid w:val="00481201"/>
    <w:rsid w:val="00481267"/>
    <w:rsid w:val="004813F6"/>
    <w:rsid w:val="004813FE"/>
    <w:rsid w:val="00481464"/>
    <w:rsid w:val="00481580"/>
    <w:rsid w:val="00481741"/>
    <w:rsid w:val="0048182E"/>
    <w:rsid w:val="00481874"/>
    <w:rsid w:val="00481BA4"/>
    <w:rsid w:val="00481DFC"/>
    <w:rsid w:val="00481E04"/>
    <w:rsid w:val="0048205C"/>
    <w:rsid w:val="0048209B"/>
    <w:rsid w:val="004820A8"/>
    <w:rsid w:val="0048220E"/>
    <w:rsid w:val="0048228C"/>
    <w:rsid w:val="004822C8"/>
    <w:rsid w:val="0048265E"/>
    <w:rsid w:val="0048276A"/>
    <w:rsid w:val="00482887"/>
    <w:rsid w:val="0048328C"/>
    <w:rsid w:val="0048330F"/>
    <w:rsid w:val="004833D5"/>
    <w:rsid w:val="00483D73"/>
    <w:rsid w:val="00483D85"/>
    <w:rsid w:val="00483EA9"/>
    <w:rsid w:val="004843D2"/>
    <w:rsid w:val="00484428"/>
    <w:rsid w:val="00484501"/>
    <w:rsid w:val="00484506"/>
    <w:rsid w:val="0048457C"/>
    <w:rsid w:val="00484690"/>
    <w:rsid w:val="0048482E"/>
    <w:rsid w:val="0048489D"/>
    <w:rsid w:val="004848C1"/>
    <w:rsid w:val="00484B66"/>
    <w:rsid w:val="00484BFB"/>
    <w:rsid w:val="00484E8B"/>
    <w:rsid w:val="00484FE1"/>
    <w:rsid w:val="00484FF2"/>
    <w:rsid w:val="0048504D"/>
    <w:rsid w:val="0048512D"/>
    <w:rsid w:val="00485411"/>
    <w:rsid w:val="004854AF"/>
    <w:rsid w:val="0048553E"/>
    <w:rsid w:val="00485761"/>
    <w:rsid w:val="004857B9"/>
    <w:rsid w:val="004858B8"/>
    <w:rsid w:val="00485BAA"/>
    <w:rsid w:val="00485C8E"/>
    <w:rsid w:val="00485E5E"/>
    <w:rsid w:val="00485F0A"/>
    <w:rsid w:val="00486121"/>
    <w:rsid w:val="004861DC"/>
    <w:rsid w:val="00486543"/>
    <w:rsid w:val="0048663B"/>
    <w:rsid w:val="0048671D"/>
    <w:rsid w:val="00486792"/>
    <w:rsid w:val="00486906"/>
    <w:rsid w:val="00486920"/>
    <w:rsid w:val="00486A6C"/>
    <w:rsid w:val="00486A9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92"/>
    <w:rsid w:val="00490BCA"/>
    <w:rsid w:val="00490D04"/>
    <w:rsid w:val="00490DCF"/>
    <w:rsid w:val="00490E1C"/>
    <w:rsid w:val="00490EA4"/>
    <w:rsid w:val="00490F69"/>
    <w:rsid w:val="004913FB"/>
    <w:rsid w:val="00491593"/>
    <w:rsid w:val="00491618"/>
    <w:rsid w:val="00491643"/>
    <w:rsid w:val="00491684"/>
    <w:rsid w:val="00491822"/>
    <w:rsid w:val="0049194C"/>
    <w:rsid w:val="00491992"/>
    <w:rsid w:val="00491A37"/>
    <w:rsid w:val="00491A49"/>
    <w:rsid w:val="00491C82"/>
    <w:rsid w:val="00491D35"/>
    <w:rsid w:val="00491DD2"/>
    <w:rsid w:val="00492018"/>
    <w:rsid w:val="0049201A"/>
    <w:rsid w:val="004920E6"/>
    <w:rsid w:val="00492156"/>
    <w:rsid w:val="00492195"/>
    <w:rsid w:val="004921C3"/>
    <w:rsid w:val="0049266F"/>
    <w:rsid w:val="00492678"/>
    <w:rsid w:val="0049267E"/>
    <w:rsid w:val="004926E4"/>
    <w:rsid w:val="004927EA"/>
    <w:rsid w:val="00492853"/>
    <w:rsid w:val="00492B60"/>
    <w:rsid w:val="00492C2A"/>
    <w:rsid w:val="00492E46"/>
    <w:rsid w:val="00492E79"/>
    <w:rsid w:val="0049317C"/>
    <w:rsid w:val="004931B4"/>
    <w:rsid w:val="00493231"/>
    <w:rsid w:val="0049362D"/>
    <w:rsid w:val="0049389D"/>
    <w:rsid w:val="00493A9F"/>
    <w:rsid w:val="00493B9A"/>
    <w:rsid w:val="00493D6D"/>
    <w:rsid w:val="00493F62"/>
    <w:rsid w:val="00493F6B"/>
    <w:rsid w:val="00494153"/>
    <w:rsid w:val="004942A4"/>
    <w:rsid w:val="00494336"/>
    <w:rsid w:val="004945BC"/>
    <w:rsid w:val="00494702"/>
    <w:rsid w:val="00494BE9"/>
    <w:rsid w:val="00494D75"/>
    <w:rsid w:val="004950EA"/>
    <w:rsid w:val="00495350"/>
    <w:rsid w:val="004954F2"/>
    <w:rsid w:val="00495522"/>
    <w:rsid w:val="004955B5"/>
    <w:rsid w:val="004958B0"/>
    <w:rsid w:val="00495A75"/>
    <w:rsid w:val="00495DDB"/>
    <w:rsid w:val="004960CD"/>
    <w:rsid w:val="004961D2"/>
    <w:rsid w:val="0049662A"/>
    <w:rsid w:val="00496880"/>
    <w:rsid w:val="00496A2C"/>
    <w:rsid w:val="00496C2E"/>
    <w:rsid w:val="00496CC7"/>
    <w:rsid w:val="00496CF1"/>
    <w:rsid w:val="00496D85"/>
    <w:rsid w:val="00496E80"/>
    <w:rsid w:val="00496ECF"/>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394"/>
    <w:rsid w:val="004A03C5"/>
    <w:rsid w:val="004A05B5"/>
    <w:rsid w:val="004A063B"/>
    <w:rsid w:val="004A069B"/>
    <w:rsid w:val="004A0904"/>
    <w:rsid w:val="004A09C8"/>
    <w:rsid w:val="004A0BD6"/>
    <w:rsid w:val="004A0C13"/>
    <w:rsid w:val="004A0D1D"/>
    <w:rsid w:val="004A1157"/>
    <w:rsid w:val="004A1227"/>
    <w:rsid w:val="004A133A"/>
    <w:rsid w:val="004A14AD"/>
    <w:rsid w:val="004A14C4"/>
    <w:rsid w:val="004A152B"/>
    <w:rsid w:val="004A167F"/>
    <w:rsid w:val="004A195E"/>
    <w:rsid w:val="004A196E"/>
    <w:rsid w:val="004A1C97"/>
    <w:rsid w:val="004A1DE8"/>
    <w:rsid w:val="004A1E97"/>
    <w:rsid w:val="004A1F07"/>
    <w:rsid w:val="004A21A9"/>
    <w:rsid w:val="004A22D5"/>
    <w:rsid w:val="004A2681"/>
    <w:rsid w:val="004A2716"/>
    <w:rsid w:val="004A2863"/>
    <w:rsid w:val="004A28A9"/>
    <w:rsid w:val="004A2A82"/>
    <w:rsid w:val="004A2C5C"/>
    <w:rsid w:val="004A2D03"/>
    <w:rsid w:val="004A2E78"/>
    <w:rsid w:val="004A2EF9"/>
    <w:rsid w:val="004A2FC6"/>
    <w:rsid w:val="004A35EE"/>
    <w:rsid w:val="004A3948"/>
    <w:rsid w:val="004A39E2"/>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4EF"/>
    <w:rsid w:val="004A59E2"/>
    <w:rsid w:val="004A5B50"/>
    <w:rsid w:val="004A5D73"/>
    <w:rsid w:val="004A5D7A"/>
    <w:rsid w:val="004A5EC9"/>
    <w:rsid w:val="004A5F03"/>
    <w:rsid w:val="004A604A"/>
    <w:rsid w:val="004A6131"/>
    <w:rsid w:val="004A626C"/>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891"/>
    <w:rsid w:val="004B18D2"/>
    <w:rsid w:val="004B19FD"/>
    <w:rsid w:val="004B1A11"/>
    <w:rsid w:val="004B1A6F"/>
    <w:rsid w:val="004B1E11"/>
    <w:rsid w:val="004B2005"/>
    <w:rsid w:val="004B20BA"/>
    <w:rsid w:val="004B20E0"/>
    <w:rsid w:val="004B23B5"/>
    <w:rsid w:val="004B23E4"/>
    <w:rsid w:val="004B26A5"/>
    <w:rsid w:val="004B2719"/>
    <w:rsid w:val="004B283C"/>
    <w:rsid w:val="004B2A81"/>
    <w:rsid w:val="004B2AD5"/>
    <w:rsid w:val="004B2AED"/>
    <w:rsid w:val="004B2C3F"/>
    <w:rsid w:val="004B2C91"/>
    <w:rsid w:val="004B32F8"/>
    <w:rsid w:val="004B345A"/>
    <w:rsid w:val="004B3672"/>
    <w:rsid w:val="004B3769"/>
    <w:rsid w:val="004B376F"/>
    <w:rsid w:val="004B37FC"/>
    <w:rsid w:val="004B3809"/>
    <w:rsid w:val="004B3998"/>
    <w:rsid w:val="004B3A1C"/>
    <w:rsid w:val="004B3AFC"/>
    <w:rsid w:val="004B3C9A"/>
    <w:rsid w:val="004B43B0"/>
    <w:rsid w:val="004B44EC"/>
    <w:rsid w:val="004B455E"/>
    <w:rsid w:val="004B48EB"/>
    <w:rsid w:val="004B495F"/>
    <w:rsid w:val="004B4A36"/>
    <w:rsid w:val="004B4D24"/>
    <w:rsid w:val="004B5174"/>
    <w:rsid w:val="004B5289"/>
    <w:rsid w:val="004B53D2"/>
    <w:rsid w:val="004B548B"/>
    <w:rsid w:val="004B5650"/>
    <w:rsid w:val="004B59F6"/>
    <w:rsid w:val="004B5E6D"/>
    <w:rsid w:val="004B5FD8"/>
    <w:rsid w:val="004B65AA"/>
    <w:rsid w:val="004B675B"/>
    <w:rsid w:val="004B6A0E"/>
    <w:rsid w:val="004B6A53"/>
    <w:rsid w:val="004B6CA6"/>
    <w:rsid w:val="004B6D6D"/>
    <w:rsid w:val="004B70B0"/>
    <w:rsid w:val="004B72E3"/>
    <w:rsid w:val="004B73BF"/>
    <w:rsid w:val="004B7635"/>
    <w:rsid w:val="004B77ED"/>
    <w:rsid w:val="004B783C"/>
    <w:rsid w:val="004B7962"/>
    <w:rsid w:val="004B7D84"/>
    <w:rsid w:val="004B7E09"/>
    <w:rsid w:val="004B7E7C"/>
    <w:rsid w:val="004B7EB9"/>
    <w:rsid w:val="004B7F4E"/>
    <w:rsid w:val="004B7F89"/>
    <w:rsid w:val="004C0039"/>
    <w:rsid w:val="004C00B0"/>
    <w:rsid w:val="004C048F"/>
    <w:rsid w:val="004C05C2"/>
    <w:rsid w:val="004C07D2"/>
    <w:rsid w:val="004C0C06"/>
    <w:rsid w:val="004C0C18"/>
    <w:rsid w:val="004C0E26"/>
    <w:rsid w:val="004C0F87"/>
    <w:rsid w:val="004C1006"/>
    <w:rsid w:val="004C10E6"/>
    <w:rsid w:val="004C113C"/>
    <w:rsid w:val="004C1155"/>
    <w:rsid w:val="004C11C6"/>
    <w:rsid w:val="004C12E3"/>
    <w:rsid w:val="004C14A6"/>
    <w:rsid w:val="004C163C"/>
    <w:rsid w:val="004C1930"/>
    <w:rsid w:val="004C1C28"/>
    <w:rsid w:val="004C1EC5"/>
    <w:rsid w:val="004C1F8A"/>
    <w:rsid w:val="004C20D9"/>
    <w:rsid w:val="004C21BA"/>
    <w:rsid w:val="004C2427"/>
    <w:rsid w:val="004C25EC"/>
    <w:rsid w:val="004C2643"/>
    <w:rsid w:val="004C27DE"/>
    <w:rsid w:val="004C2883"/>
    <w:rsid w:val="004C2929"/>
    <w:rsid w:val="004C2B84"/>
    <w:rsid w:val="004C2B94"/>
    <w:rsid w:val="004C2C2A"/>
    <w:rsid w:val="004C2C41"/>
    <w:rsid w:val="004C2D68"/>
    <w:rsid w:val="004C2FCB"/>
    <w:rsid w:val="004C2FE9"/>
    <w:rsid w:val="004C3024"/>
    <w:rsid w:val="004C3026"/>
    <w:rsid w:val="004C30ED"/>
    <w:rsid w:val="004C3208"/>
    <w:rsid w:val="004C3258"/>
    <w:rsid w:val="004C32E2"/>
    <w:rsid w:val="004C34A8"/>
    <w:rsid w:val="004C3693"/>
    <w:rsid w:val="004C3699"/>
    <w:rsid w:val="004C3760"/>
    <w:rsid w:val="004C39DB"/>
    <w:rsid w:val="004C3B86"/>
    <w:rsid w:val="004C3CF2"/>
    <w:rsid w:val="004C3D96"/>
    <w:rsid w:val="004C3E6D"/>
    <w:rsid w:val="004C3E6F"/>
    <w:rsid w:val="004C3F73"/>
    <w:rsid w:val="004C3F9C"/>
    <w:rsid w:val="004C4392"/>
    <w:rsid w:val="004C4426"/>
    <w:rsid w:val="004C461F"/>
    <w:rsid w:val="004C46B5"/>
    <w:rsid w:val="004C4736"/>
    <w:rsid w:val="004C49BD"/>
    <w:rsid w:val="004C4B3C"/>
    <w:rsid w:val="004C4C47"/>
    <w:rsid w:val="004C51B8"/>
    <w:rsid w:val="004C520F"/>
    <w:rsid w:val="004C5377"/>
    <w:rsid w:val="004C568F"/>
    <w:rsid w:val="004C56D2"/>
    <w:rsid w:val="004C5A0F"/>
    <w:rsid w:val="004C5A33"/>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970"/>
    <w:rsid w:val="004C6BBD"/>
    <w:rsid w:val="004C6D37"/>
    <w:rsid w:val="004C6DC5"/>
    <w:rsid w:val="004C7150"/>
    <w:rsid w:val="004C7182"/>
    <w:rsid w:val="004C728A"/>
    <w:rsid w:val="004C7686"/>
    <w:rsid w:val="004C79C9"/>
    <w:rsid w:val="004C7C97"/>
    <w:rsid w:val="004C7E3B"/>
    <w:rsid w:val="004C7FE4"/>
    <w:rsid w:val="004D03F8"/>
    <w:rsid w:val="004D04A0"/>
    <w:rsid w:val="004D0616"/>
    <w:rsid w:val="004D07DA"/>
    <w:rsid w:val="004D099B"/>
    <w:rsid w:val="004D0AF5"/>
    <w:rsid w:val="004D0BD5"/>
    <w:rsid w:val="004D0BDA"/>
    <w:rsid w:val="004D0BE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DD0"/>
    <w:rsid w:val="004D22D0"/>
    <w:rsid w:val="004D23C4"/>
    <w:rsid w:val="004D25A5"/>
    <w:rsid w:val="004D25D6"/>
    <w:rsid w:val="004D25E5"/>
    <w:rsid w:val="004D26CF"/>
    <w:rsid w:val="004D27A7"/>
    <w:rsid w:val="004D27CA"/>
    <w:rsid w:val="004D2859"/>
    <w:rsid w:val="004D296F"/>
    <w:rsid w:val="004D2A66"/>
    <w:rsid w:val="004D2AA0"/>
    <w:rsid w:val="004D2C49"/>
    <w:rsid w:val="004D3005"/>
    <w:rsid w:val="004D323A"/>
    <w:rsid w:val="004D32EC"/>
    <w:rsid w:val="004D33CE"/>
    <w:rsid w:val="004D3456"/>
    <w:rsid w:val="004D34F4"/>
    <w:rsid w:val="004D386B"/>
    <w:rsid w:val="004D391D"/>
    <w:rsid w:val="004D391F"/>
    <w:rsid w:val="004D3BBF"/>
    <w:rsid w:val="004D3BE5"/>
    <w:rsid w:val="004D3C73"/>
    <w:rsid w:val="004D3CA3"/>
    <w:rsid w:val="004D3CAF"/>
    <w:rsid w:val="004D3DC9"/>
    <w:rsid w:val="004D3E2C"/>
    <w:rsid w:val="004D400A"/>
    <w:rsid w:val="004D441D"/>
    <w:rsid w:val="004D444D"/>
    <w:rsid w:val="004D4513"/>
    <w:rsid w:val="004D46E7"/>
    <w:rsid w:val="004D49AF"/>
    <w:rsid w:val="004D4B20"/>
    <w:rsid w:val="004D4B93"/>
    <w:rsid w:val="004D4BDA"/>
    <w:rsid w:val="004D4C61"/>
    <w:rsid w:val="004D4C6B"/>
    <w:rsid w:val="004D4F71"/>
    <w:rsid w:val="004D5035"/>
    <w:rsid w:val="004D5396"/>
    <w:rsid w:val="004D53E2"/>
    <w:rsid w:val="004D5699"/>
    <w:rsid w:val="004D56B1"/>
    <w:rsid w:val="004D570F"/>
    <w:rsid w:val="004D5C57"/>
    <w:rsid w:val="004D5CCF"/>
    <w:rsid w:val="004D5D59"/>
    <w:rsid w:val="004D5F4D"/>
    <w:rsid w:val="004D6011"/>
    <w:rsid w:val="004D604E"/>
    <w:rsid w:val="004D6091"/>
    <w:rsid w:val="004D61A5"/>
    <w:rsid w:val="004D624A"/>
    <w:rsid w:val="004D6865"/>
    <w:rsid w:val="004D69A5"/>
    <w:rsid w:val="004D6B82"/>
    <w:rsid w:val="004D6B9E"/>
    <w:rsid w:val="004D6C7F"/>
    <w:rsid w:val="004D6DB8"/>
    <w:rsid w:val="004D6DD0"/>
    <w:rsid w:val="004D6E08"/>
    <w:rsid w:val="004D6F3F"/>
    <w:rsid w:val="004D7006"/>
    <w:rsid w:val="004D7100"/>
    <w:rsid w:val="004D712C"/>
    <w:rsid w:val="004D73DC"/>
    <w:rsid w:val="004D75E8"/>
    <w:rsid w:val="004D785A"/>
    <w:rsid w:val="004D7906"/>
    <w:rsid w:val="004D7A00"/>
    <w:rsid w:val="004D7D08"/>
    <w:rsid w:val="004E000D"/>
    <w:rsid w:val="004E0417"/>
    <w:rsid w:val="004E04FF"/>
    <w:rsid w:val="004E0629"/>
    <w:rsid w:val="004E07BB"/>
    <w:rsid w:val="004E0A39"/>
    <w:rsid w:val="004E0B34"/>
    <w:rsid w:val="004E0D84"/>
    <w:rsid w:val="004E0DD0"/>
    <w:rsid w:val="004E0E05"/>
    <w:rsid w:val="004E10A6"/>
    <w:rsid w:val="004E11C0"/>
    <w:rsid w:val="004E15BB"/>
    <w:rsid w:val="004E15D4"/>
    <w:rsid w:val="004E18F0"/>
    <w:rsid w:val="004E19EA"/>
    <w:rsid w:val="004E1C01"/>
    <w:rsid w:val="004E1D8E"/>
    <w:rsid w:val="004E208C"/>
    <w:rsid w:val="004E2090"/>
    <w:rsid w:val="004E20E0"/>
    <w:rsid w:val="004E2106"/>
    <w:rsid w:val="004E21F8"/>
    <w:rsid w:val="004E2241"/>
    <w:rsid w:val="004E23C3"/>
    <w:rsid w:val="004E24B7"/>
    <w:rsid w:val="004E27A7"/>
    <w:rsid w:val="004E29EC"/>
    <w:rsid w:val="004E29EE"/>
    <w:rsid w:val="004E2A8F"/>
    <w:rsid w:val="004E2AC8"/>
    <w:rsid w:val="004E2B04"/>
    <w:rsid w:val="004E2C52"/>
    <w:rsid w:val="004E2CF0"/>
    <w:rsid w:val="004E2E3C"/>
    <w:rsid w:val="004E2FC2"/>
    <w:rsid w:val="004E3065"/>
    <w:rsid w:val="004E30F4"/>
    <w:rsid w:val="004E32EA"/>
    <w:rsid w:val="004E3369"/>
    <w:rsid w:val="004E3376"/>
    <w:rsid w:val="004E3541"/>
    <w:rsid w:val="004E361C"/>
    <w:rsid w:val="004E36D7"/>
    <w:rsid w:val="004E38BE"/>
    <w:rsid w:val="004E3A1D"/>
    <w:rsid w:val="004E3A5C"/>
    <w:rsid w:val="004E3D7F"/>
    <w:rsid w:val="004E3DE0"/>
    <w:rsid w:val="004E3E3D"/>
    <w:rsid w:val="004E4018"/>
    <w:rsid w:val="004E4250"/>
    <w:rsid w:val="004E4267"/>
    <w:rsid w:val="004E4352"/>
    <w:rsid w:val="004E4420"/>
    <w:rsid w:val="004E464B"/>
    <w:rsid w:val="004E4A43"/>
    <w:rsid w:val="004E4C62"/>
    <w:rsid w:val="004E4C97"/>
    <w:rsid w:val="004E4F01"/>
    <w:rsid w:val="004E5046"/>
    <w:rsid w:val="004E510D"/>
    <w:rsid w:val="004E523D"/>
    <w:rsid w:val="004E52F0"/>
    <w:rsid w:val="004E5333"/>
    <w:rsid w:val="004E53E0"/>
    <w:rsid w:val="004E5438"/>
    <w:rsid w:val="004E5469"/>
    <w:rsid w:val="004E5755"/>
    <w:rsid w:val="004E57A9"/>
    <w:rsid w:val="004E5845"/>
    <w:rsid w:val="004E5945"/>
    <w:rsid w:val="004E5A65"/>
    <w:rsid w:val="004E5A9E"/>
    <w:rsid w:val="004E5D33"/>
    <w:rsid w:val="004E5D62"/>
    <w:rsid w:val="004E5D69"/>
    <w:rsid w:val="004E5DAF"/>
    <w:rsid w:val="004E5FD2"/>
    <w:rsid w:val="004E6266"/>
    <w:rsid w:val="004E64D1"/>
    <w:rsid w:val="004E6730"/>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732"/>
    <w:rsid w:val="004F0770"/>
    <w:rsid w:val="004F08B9"/>
    <w:rsid w:val="004F0B9C"/>
    <w:rsid w:val="004F0DC5"/>
    <w:rsid w:val="004F0DCC"/>
    <w:rsid w:val="004F0F97"/>
    <w:rsid w:val="004F116A"/>
    <w:rsid w:val="004F1250"/>
    <w:rsid w:val="004F1312"/>
    <w:rsid w:val="004F13C3"/>
    <w:rsid w:val="004F185A"/>
    <w:rsid w:val="004F18F7"/>
    <w:rsid w:val="004F1B6B"/>
    <w:rsid w:val="004F1EAC"/>
    <w:rsid w:val="004F1F93"/>
    <w:rsid w:val="004F1FA0"/>
    <w:rsid w:val="004F2097"/>
    <w:rsid w:val="004F21B6"/>
    <w:rsid w:val="004F21EB"/>
    <w:rsid w:val="004F2387"/>
    <w:rsid w:val="004F256C"/>
    <w:rsid w:val="004F26AC"/>
    <w:rsid w:val="004F2706"/>
    <w:rsid w:val="004F2813"/>
    <w:rsid w:val="004F292D"/>
    <w:rsid w:val="004F299E"/>
    <w:rsid w:val="004F2F8E"/>
    <w:rsid w:val="004F31BD"/>
    <w:rsid w:val="004F3212"/>
    <w:rsid w:val="004F3357"/>
    <w:rsid w:val="004F345B"/>
    <w:rsid w:val="004F348D"/>
    <w:rsid w:val="004F3706"/>
    <w:rsid w:val="004F38BD"/>
    <w:rsid w:val="004F3A1F"/>
    <w:rsid w:val="004F3B52"/>
    <w:rsid w:val="004F3BD4"/>
    <w:rsid w:val="004F3D2F"/>
    <w:rsid w:val="004F3F0E"/>
    <w:rsid w:val="004F40F1"/>
    <w:rsid w:val="004F4144"/>
    <w:rsid w:val="004F4321"/>
    <w:rsid w:val="004F451C"/>
    <w:rsid w:val="004F4540"/>
    <w:rsid w:val="004F469E"/>
    <w:rsid w:val="004F4941"/>
    <w:rsid w:val="004F4B05"/>
    <w:rsid w:val="004F4CB4"/>
    <w:rsid w:val="004F4E81"/>
    <w:rsid w:val="004F4FB7"/>
    <w:rsid w:val="004F5088"/>
    <w:rsid w:val="004F5157"/>
    <w:rsid w:val="004F5196"/>
    <w:rsid w:val="004F51F4"/>
    <w:rsid w:val="004F5212"/>
    <w:rsid w:val="004F539E"/>
    <w:rsid w:val="004F5513"/>
    <w:rsid w:val="004F5770"/>
    <w:rsid w:val="004F5971"/>
    <w:rsid w:val="004F5D59"/>
    <w:rsid w:val="004F5D7B"/>
    <w:rsid w:val="004F5D92"/>
    <w:rsid w:val="004F5DD0"/>
    <w:rsid w:val="004F5E67"/>
    <w:rsid w:val="004F62F6"/>
    <w:rsid w:val="004F62FD"/>
    <w:rsid w:val="004F64DC"/>
    <w:rsid w:val="004F6508"/>
    <w:rsid w:val="004F6540"/>
    <w:rsid w:val="004F6556"/>
    <w:rsid w:val="004F65EE"/>
    <w:rsid w:val="004F68F6"/>
    <w:rsid w:val="004F6AF6"/>
    <w:rsid w:val="004F6B95"/>
    <w:rsid w:val="004F6C3D"/>
    <w:rsid w:val="004F6D76"/>
    <w:rsid w:val="004F6EDB"/>
    <w:rsid w:val="004F7107"/>
    <w:rsid w:val="004F7129"/>
    <w:rsid w:val="004F738C"/>
    <w:rsid w:val="004F7421"/>
    <w:rsid w:val="004F7566"/>
    <w:rsid w:val="004F75DA"/>
    <w:rsid w:val="004F77D8"/>
    <w:rsid w:val="004F78B9"/>
    <w:rsid w:val="004F79B8"/>
    <w:rsid w:val="004F7A16"/>
    <w:rsid w:val="004F7AA9"/>
    <w:rsid w:val="004F7AF7"/>
    <w:rsid w:val="004F7E20"/>
    <w:rsid w:val="004F7E77"/>
    <w:rsid w:val="0050005F"/>
    <w:rsid w:val="00500102"/>
    <w:rsid w:val="005001DA"/>
    <w:rsid w:val="00500256"/>
    <w:rsid w:val="00500515"/>
    <w:rsid w:val="005005AC"/>
    <w:rsid w:val="005007C2"/>
    <w:rsid w:val="005007EE"/>
    <w:rsid w:val="005009DE"/>
    <w:rsid w:val="00500A91"/>
    <w:rsid w:val="00500B42"/>
    <w:rsid w:val="00500B6B"/>
    <w:rsid w:val="00500B82"/>
    <w:rsid w:val="00500C8B"/>
    <w:rsid w:val="00500DB0"/>
    <w:rsid w:val="00500EC9"/>
    <w:rsid w:val="00500F34"/>
    <w:rsid w:val="00501346"/>
    <w:rsid w:val="005016E0"/>
    <w:rsid w:val="0050170A"/>
    <w:rsid w:val="0050172A"/>
    <w:rsid w:val="005018ED"/>
    <w:rsid w:val="00501B8B"/>
    <w:rsid w:val="00501E7C"/>
    <w:rsid w:val="00501F22"/>
    <w:rsid w:val="0050202B"/>
    <w:rsid w:val="0050207E"/>
    <w:rsid w:val="005020E3"/>
    <w:rsid w:val="00502406"/>
    <w:rsid w:val="00502501"/>
    <w:rsid w:val="0050266D"/>
    <w:rsid w:val="005026E7"/>
    <w:rsid w:val="00502798"/>
    <w:rsid w:val="00502B9A"/>
    <w:rsid w:val="00502DC7"/>
    <w:rsid w:val="00502E3F"/>
    <w:rsid w:val="00502E76"/>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FAA"/>
    <w:rsid w:val="0050431C"/>
    <w:rsid w:val="005045A0"/>
    <w:rsid w:val="00504747"/>
    <w:rsid w:val="00504949"/>
    <w:rsid w:val="00504D89"/>
    <w:rsid w:val="00504E21"/>
    <w:rsid w:val="00504E26"/>
    <w:rsid w:val="00504F3C"/>
    <w:rsid w:val="0050504F"/>
    <w:rsid w:val="00505379"/>
    <w:rsid w:val="005054B3"/>
    <w:rsid w:val="0050552A"/>
    <w:rsid w:val="00505537"/>
    <w:rsid w:val="00505561"/>
    <w:rsid w:val="00505873"/>
    <w:rsid w:val="00505ABB"/>
    <w:rsid w:val="00505BC9"/>
    <w:rsid w:val="0050607B"/>
    <w:rsid w:val="005060F4"/>
    <w:rsid w:val="00506105"/>
    <w:rsid w:val="00506404"/>
    <w:rsid w:val="00506649"/>
    <w:rsid w:val="0050676E"/>
    <w:rsid w:val="005068D0"/>
    <w:rsid w:val="00506CE9"/>
    <w:rsid w:val="00506DA6"/>
    <w:rsid w:val="00506E5D"/>
    <w:rsid w:val="005070DF"/>
    <w:rsid w:val="0050719E"/>
    <w:rsid w:val="00507327"/>
    <w:rsid w:val="00507425"/>
    <w:rsid w:val="00507565"/>
    <w:rsid w:val="0050760A"/>
    <w:rsid w:val="0050761A"/>
    <w:rsid w:val="00507642"/>
    <w:rsid w:val="005076A1"/>
    <w:rsid w:val="00507860"/>
    <w:rsid w:val="00507A0A"/>
    <w:rsid w:val="00507AAB"/>
    <w:rsid w:val="00507E6C"/>
    <w:rsid w:val="0051006F"/>
    <w:rsid w:val="005100B5"/>
    <w:rsid w:val="005101BB"/>
    <w:rsid w:val="005104B6"/>
    <w:rsid w:val="005109A1"/>
    <w:rsid w:val="00510B1F"/>
    <w:rsid w:val="00510B8E"/>
    <w:rsid w:val="00510BE2"/>
    <w:rsid w:val="00510D1B"/>
    <w:rsid w:val="00510D6D"/>
    <w:rsid w:val="00510D9C"/>
    <w:rsid w:val="00511101"/>
    <w:rsid w:val="005112B1"/>
    <w:rsid w:val="0051134A"/>
    <w:rsid w:val="00511354"/>
    <w:rsid w:val="005115CD"/>
    <w:rsid w:val="005117EF"/>
    <w:rsid w:val="00511974"/>
    <w:rsid w:val="00511A98"/>
    <w:rsid w:val="00511F80"/>
    <w:rsid w:val="00512001"/>
    <w:rsid w:val="0051202B"/>
    <w:rsid w:val="0051205E"/>
    <w:rsid w:val="00512112"/>
    <w:rsid w:val="00512131"/>
    <w:rsid w:val="0051225E"/>
    <w:rsid w:val="005122B6"/>
    <w:rsid w:val="00512355"/>
    <w:rsid w:val="005123E1"/>
    <w:rsid w:val="00512417"/>
    <w:rsid w:val="0051261A"/>
    <w:rsid w:val="0051289B"/>
    <w:rsid w:val="00512D77"/>
    <w:rsid w:val="00512D86"/>
    <w:rsid w:val="00512DFA"/>
    <w:rsid w:val="00512E6D"/>
    <w:rsid w:val="005133E1"/>
    <w:rsid w:val="005135FD"/>
    <w:rsid w:val="005137C1"/>
    <w:rsid w:val="00513955"/>
    <w:rsid w:val="0051395C"/>
    <w:rsid w:val="005139E8"/>
    <w:rsid w:val="00513A61"/>
    <w:rsid w:val="00513A8E"/>
    <w:rsid w:val="00513B56"/>
    <w:rsid w:val="00513B81"/>
    <w:rsid w:val="00514153"/>
    <w:rsid w:val="00514280"/>
    <w:rsid w:val="005142E8"/>
    <w:rsid w:val="005142ED"/>
    <w:rsid w:val="005146AA"/>
    <w:rsid w:val="00514717"/>
    <w:rsid w:val="005149A2"/>
    <w:rsid w:val="005149AF"/>
    <w:rsid w:val="00514A18"/>
    <w:rsid w:val="00514AFE"/>
    <w:rsid w:val="00514BA8"/>
    <w:rsid w:val="00514C48"/>
    <w:rsid w:val="00514C4D"/>
    <w:rsid w:val="00514D90"/>
    <w:rsid w:val="00514E85"/>
    <w:rsid w:val="00514F26"/>
    <w:rsid w:val="0051522B"/>
    <w:rsid w:val="00515662"/>
    <w:rsid w:val="005156A7"/>
    <w:rsid w:val="005156BB"/>
    <w:rsid w:val="0051577F"/>
    <w:rsid w:val="005159DF"/>
    <w:rsid w:val="00515B6F"/>
    <w:rsid w:val="00515D1D"/>
    <w:rsid w:val="00515EAA"/>
    <w:rsid w:val="00515F39"/>
    <w:rsid w:val="00515FFB"/>
    <w:rsid w:val="0051608E"/>
    <w:rsid w:val="00516152"/>
    <w:rsid w:val="0051631C"/>
    <w:rsid w:val="0051648F"/>
    <w:rsid w:val="005168C6"/>
    <w:rsid w:val="00516B0D"/>
    <w:rsid w:val="00516CBE"/>
    <w:rsid w:val="00516F48"/>
    <w:rsid w:val="00516F85"/>
    <w:rsid w:val="00516FF2"/>
    <w:rsid w:val="005172E8"/>
    <w:rsid w:val="00517393"/>
    <w:rsid w:val="005173DB"/>
    <w:rsid w:val="00517469"/>
    <w:rsid w:val="00517516"/>
    <w:rsid w:val="00517536"/>
    <w:rsid w:val="00517CBD"/>
    <w:rsid w:val="00517F5A"/>
    <w:rsid w:val="0052028C"/>
    <w:rsid w:val="00520437"/>
    <w:rsid w:val="005206C0"/>
    <w:rsid w:val="005207B8"/>
    <w:rsid w:val="00520A29"/>
    <w:rsid w:val="00520D77"/>
    <w:rsid w:val="00520E03"/>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878"/>
    <w:rsid w:val="005219EF"/>
    <w:rsid w:val="00521A66"/>
    <w:rsid w:val="00521C24"/>
    <w:rsid w:val="00522052"/>
    <w:rsid w:val="005220C0"/>
    <w:rsid w:val="005220D5"/>
    <w:rsid w:val="00522501"/>
    <w:rsid w:val="0052265E"/>
    <w:rsid w:val="00522A2F"/>
    <w:rsid w:val="00522D8F"/>
    <w:rsid w:val="00522F25"/>
    <w:rsid w:val="0052302A"/>
    <w:rsid w:val="005230B5"/>
    <w:rsid w:val="0052316F"/>
    <w:rsid w:val="00523251"/>
    <w:rsid w:val="005232BD"/>
    <w:rsid w:val="005233FD"/>
    <w:rsid w:val="00523468"/>
    <w:rsid w:val="005234E0"/>
    <w:rsid w:val="00523558"/>
    <w:rsid w:val="005237CD"/>
    <w:rsid w:val="005238AD"/>
    <w:rsid w:val="0052398F"/>
    <w:rsid w:val="00523A18"/>
    <w:rsid w:val="00523C81"/>
    <w:rsid w:val="00523DAE"/>
    <w:rsid w:val="00523E1B"/>
    <w:rsid w:val="0052414E"/>
    <w:rsid w:val="00524152"/>
    <w:rsid w:val="005241C8"/>
    <w:rsid w:val="00524249"/>
    <w:rsid w:val="005242FD"/>
    <w:rsid w:val="0052430B"/>
    <w:rsid w:val="00524393"/>
    <w:rsid w:val="005244C3"/>
    <w:rsid w:val="00524543"/>
    <w:rsid w:val="005248B7"/>
    <w:rsid w:val="005248C4"/>
    <w:rsid w:val="00524934"/>
    <w:rsid w:val="00524B99"/>
    <w:rsid w:val="00525286"/>
    <w:rsid w:val="005254A4"/>
    <w:rsid w:val="00525648"/>
    <w:rsid w:val="00525698"/>
    <w:rsid w:val="005258D5"/>
    <w:rsid w:val="00525C13"/>
    <w:rsid w:val="00525C62"/>
    <w:rsid w:val="00525F79"/>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FA"/>
    <w:rsid w:val="005300A6"/>
    <w:rsid w:val="0053027A"/>
    <w:rsid w:val="0053082D"/>
    <w:rsid w:val="005308C3"/>
    <w:rsid w:val="00530946"/>
    <w:rsid w:val="00530A18"/>
    <w:rsid w:val="00530A82"/>
    <w:rsid w:val="00530B64"/>
    <w:rsid w:val="005310FC"/>
    <w:rsid w:val="00531301"/>
    <w:rsid w:val="00531493"/>
    <w:rsid w:val="00531553"/>
    <w:rsid w:val="005316DB"/>
    <w:rsid w:val="00531752"/>
    <w:rsid w:val="00531982"/>
    <w:rsid w:val="00531AE6"/>
    <w:rsid w:val="00531B21"/>
    <w:rsid w:val="00531B97"/>
    <w:rsid w:val="00531C50"/>
    <w:rsid w:val="00531DF2"/>
    <w:rsid w:val="00531E78"/>
    <w:rsid w:val="00531EA6"/>
    <w:rsid w:val="0053206D"/>
    <w:rsid w:val="005322B2"/>
    <w:rsid w:val="005322D5"/>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B"/>
    <w:rsid w:val="0053396F"/>
    <w:rsid w:val="0053398B"/>
    <w:rsid w:val="00533B4A"/>
    <w:rsid w:val="00533D89"/>
    <w:rsid w:val="00533DDA"/>
    <w:rsid w:val="00533E22"/>
    <w:rsid w:val="005340A8"/>
    <w:rsid w:val="00534120"/>
    <w:rsid w:val="00534466"/>
    <w:rsid w:val="00534624"/>
    <w:rsid w:val="005347B0"/>
    <w:rsid w:val="00534E85"/>
    <w:rsid w:val="0053507C"/>
    <w:rsid w:val="005351EB"/>
    <w:rsid w:val="00535245"/>
    <w:rsid w:val="0053529E"/>
    <w:rsid w:val="005353DF"/>
    <w:rsid w:val="00535544"/>
    <w:rsid w:val="00535687"/>
    <w:rsid w:val="0053578B"/>
    <w:rsid w:val="00535978"/>
    <w:rsid w:val="00535BDF"/>
    <w:rsid w:val="00535C55"/>
    <w:rsid w:val="00535E41"/>
    <w:rsid w:val="0053624D"/>
    <w:rsid w:val="0053651C"/>
    <w:rsid w:val="00536675"/>
    <w:rsid w:val="00536797"/>
    <w:rsid w:val="00536A1E"/>
    <w:rsid w:val="00536B10"/>
    <w:rsid w:val="00536BE5"/>
    <w:rsid w:val="00536BE6"/>
    <w:rsid w:val="00536D7E"/>
    <w:rsid w:val="00536E17"/>
    <w:rsid w:val="00536E76"/>
    <w:rsid w:val="005373CE"/>
    <w:rsid w:val="00537665"/>
    <w:rsid w:val="005377A6"/>
    <w:rsid w:val="005377DD"/>
    <w:rsid w:val="0053780C"/>
    <w:rsid w:val="00537A48"/>
    <w:rsid w:val="00537BE2"/>
    <w:rsid w:val="00537C86"/>
    <w:rsid w:val="00537E4D"/>
    <w:rsid w:val="0054008E"/>
    <w:rsid w:val="005400F5"/>
    <w:rsid w:val="005401A3"/>
    <w:rsid w:val="005401DE"/>
    <w:rsid w:val="005402DC"/>
    <w:rsid w:val="0054032C"/>
    <w:rsid w:val="00540375"/>
    <w:rsid w:val="00540478"/>
    <w:rsid w:val="00540856"/>
    <w:rsid w:val="00540A48"/>
    <w:rsid w:val="00540E8E"/>
    <w:rsid w:val="00540ECF"/>
    <w:rsid w:val="00541101"/>
    <w:rsid w:val="0054120B"/>
    <w:rsid w:val="005412E3"/>
    <w:rsid w:val="005412E9"/>
    <w:rsid w:val="0054146F"/>
    <w:rsid w:val="00541643"/>
    <w:rsid w:val="005418AE"/>
    <w:rsid w:val="0054194B"/>
    <w:rsid w:val="00541C62"/>
    <w:rsid w:val="00541E03"/>
    <w:rsid w:val="0054202C"/>
    <w:rsid w:val="005420BB"/>
    <w:rsid w:val="0054219C"/>
    <w:rsid w:val="00542228"/>
    <w:rsid w:val="0054242E"/>
    <w:rsid w:val="005424EF"/>
    <w:rsid w:val="005428E2"/>
    <w:rsid w:val="0054296A"/>
    <w:rsid w:val="00542AC4"/>
    <w:rsid w:val="00542DF6"/>
    <w:rsid w:val="00542FC6"/>
    <w:rsid w:val="00542FCB"/>
    <w:rsid w:val="005430BA"/>
    <w:rsid w:val="00543199"/>
    <w:rsid w:val="00543226"/>
    <w:rsid w:val="005432A6"/>
    <w:rsid w:val="0054339A"/>
    <w:rsid w:val="00543562"/>
    <w:rsid w:val="005436A7"/>
    <w:rsid w:val="00543A9F"/>
    <w:rsid w:val="00543C42"/>
    <w:rsid w:val="00543C99"/>
    <w:rsid w:val="00543D46"/>
    <w:rsid w:val="00543FD3"/>
    <w:rsid w:val="005441A1"/>
    <w:rsid w:val="00544273"/>
    <w:rsid w:val="0054437F"/>
    <w:rsid w:val="0054438A"/>
    <w:rsid w:val="005444BE"/>
    <w:rsid w:val="00544539"/>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A1"/>
    <w:rsid w:val="00545CDC"/>
    <w:rsid w:val="00545DD1"/>
    <w:rsid w:val="00545E98"/>
    <w:rsid w:val="005461E1"/>
    <w:rsid w:val="005461F7"/>
    <w:rsid w:val="00546408"/>
    <w:rsid w:val="0054653F"/>
    <w:rsid w:val="00546763"/>
    <w:rsid w:val="005467D1"/>
    <w:rsid w:val="00546856"/>
    <w:rsid w:val="00546897"/>
    <w:rsid w:val="00546AC0"/>
    <w:rsid w:val="00546C1D"/>
    <w:rsid w:val="00546D15"/>
    <w:rsid w:val="00546D40"/>
    <w:rsid w:val="00546E4D"/>
    <w:rsid w:val="00546EE8"/>
    <w:rsid w:val="0054712C"/>
    <w:rsid w:val="005472A6"/>
    <w:rsid w:val="0054749F"/>
    <w:rsid w:val="005474C4"/>
    <w:rsid w:val="00547804"/>
    <w:rsid w:val="005478BA"/>
    <w:rsid w:val="005479A6"/>
    <w:rsid w:val="00547AB4"/>
    <w:rsid w:val="00547AD9"/>
    <w:rsid w:val="00547D8A"/>
    <w:rsid w:val="00547E25"/>
    <w:rsid w:val="00550417"/>
    <w:rsid w:val="00550437"/>
    <w:rsid w:val="00550498"/>
    <w:rsid w:val="005507EE"/>
    <w:rsid w:val="00550CE7"/>
    <w:rsid w:val="00550D71"/>
    <w:rsid w:val="00550DE2"/>
    <w:rsid w:val="0055128A"/>
    <w:rsid w:val="00551402"/>
    <w:rsid w:val="0055154F"/>
    <w:rsid w:val="005516CD"/>
    <w:rsid w:val="005518A6"/>
    <w:rsid w:val="00551B7C"/>
    <w:rsid w:val="00551BD2"/>
    <w:rsid w:val="00551CEB"/>
    <w:rsid w:val="00552166"/>
    <w:rsid w:val="00552193"/>
    <w:rsid w:val="005526C4"/>
    <w:rsid w:val="00552778"/>
    <w:rsid w:val="00552812"/>
    <w:rsid w:val="005529C0"/>
    <w:rsid w:val="005529F9"/>
    <w:rsid w:val="00552BE1"/>
    <w:rsid w:val="00552DA8"/>
    <w:rsid w:val="00552E06"/>
    <w:rsid w:val="00552E2D"/>
    <w:rsid w:val="00552E67"/>
    <w:rsid w:val="0055325A"/>
    <w:rsid w:val="00553312"/>
    <w:rsid w:val="005536D4"/>
    <w:rsid w:val="00553829"/>
    <w:rsid w:val="005538BB"/>
    <w:rsid w:val="00553A8C"/>
    <w:rsid w:val="00553AA3"/>
    <w:rsid w:val="00553B24"/>
    <w:rsid w:val="00553B6D"/>
    <w:rsid w:val="00553BF8"/>
    <w:rsid w:val="00553C83"/>
    <w:rsid w:val="00553CE2"/>
    <w:rsid w:val="0055430A"/>
    <w:rsid w:val="00554472"/>
    <w:rsid w:val="00554510"/>
    <w:rsid w:val="00554553"/>
    <w:rsid w:val="005545E1"/>
    <w:rsid w:val="0055471C"/>
    <w:rsid w:val="0055487A"/>
    <w:rsid w:val="00554B1F"/>
    <w:rsid w:val="00554D87"/>
    <w:rsid w:val="00554E79"/>
    <w:rsid w:val="00554EE3"/>
    <w:rsid w:val="00554F53"/>
    <w:rsid w:val="00554F73"/>
    <w:rsid w:val="00554FAB"/>
    <w:rsid w:val="0055502C"/>
    <w:rsid w:val="0055522D"/>
    <w:rsid w:val="005552FB"/>
    <w:rsid w:val="0055531E"/>
    <w:rsid w:val="0055543B"/>
    <w:rsid w:val="0055570C"/>
    <w:rsid w:val="00555794"/>
    <w:rsid w:val="00555CF4"/>
    <w:rsid w:val="00555D1D"/>
    <w:rsid w:val="00556286"/>
    <w:rsid w:val="005563A3"/>
    <w:rsid w:val="005563CD"/>
    <w:rsid w:val="005566D3"/>
    <w:rsid w:val="0055693B"/>
    <w:rsid w:val="00556B80"/>
    <w:rsid w:val="00556BEA"/>
    <w:rsid w:val="00556DEF"/>
    <w:rsid w:val="00556F01"/>
    <w:rsid w:val="00556F53"/>
    <w:rsid w:val="00556FCE"/>
    <w:rsid w:val="005571AF"/>
    <w:rsid w:val="0055729D"/>
    <w:rsid w:val="005572FD"/>
    <w:rsid w:val="005573DC"/>
    <w:rsid w:val="005574FD"/>
    <w:rsid w:val="00557569"/>
    <w:rsid w:val="00557660"/>
    <w:rsid w:val="005576BD"/>
    <w:rsid w:val="005576EE"/>
    <w:rsid w:val="0055770F"/>
    <w:rsid w:val="00557742"/>
    <w:rsid w:val="0055783C"/>
    <w:rsid w:val="00557B8C"/>
    <w:rsid w:val="00557CC1"/>
    <w:rsid w:val="00557CE0"/>
    <w:rsid w:val="00557EBC"/>
    <w:rsid w:val="00557ED2"/>
    <w:rsid w:val="0056033E"/>
    <w:rsid w:val="005603FD"/>
    <w:rsid w:val="005604DF"/>
    <w:rsid w:val="005604E0"/>
    <w:rsid w:val="00560A4C"/>
    <w:rsid w:val="00560A54"/>
    <w:rsid w:val="00560A79"/>
    <w:rsid w:val="00560B3A"/>
    <w:rsid w:val="00560B85"/>
    <w:rsid w:val="00560C08"/>
    <w:rsid w:val="00560D01"/>
    <w:rsid w:val="005610F9"/>
    <w:rsid w:val="00561133"/>
    <w:rsid w:val="005612E3"/>
    <w:rsid w:val="00561502"/>
    <w:rsid w:val="005615A7"/>
    <w:rsid w:val="00561716"/>
    <w:rsid w:val="005617A1"/>
    <w:rsid w:val="00561957"/>
    <w:rsid w:val="00561989"/>
    <w:rsid w:val="00562184"/>
    <w:rsid w:val="0056230B"/>
    <w:rsid w:val="005623B8"/>
    <w:rsid w:val="0056256B"/>
    <w:rsid w:val="00562784"/>
    <w:rsid w:val="0056288E"/>
    <w:rsid w:val="00562A99"/>
    <w:rsid w:val="00562B23"/>
    <w:rsid w:val="00562C32"/>
    <w:rsid w:val="00562E54"/>
    <w:rsid w:val="00562E68"/>
    <w:rsid w:val="00563003"/>
    <w:rsid w:val="005630A0"/>
    <w:rsid w:val="00563406"/>
    <w:rsid w:val="005635A1"/>
    <w:rsid w:val="005635EA"/>
    <w:rsid w:val="0056386C"/>
    <w:rsid w:val="005639A7"/>
    <w:rsid w:val="005639AF"/>
    <w:rsid w:val="00563C26"/>
    <w:rsid w:val="00563D42"/>
    <w:rsid w:val="00563D4A"/>
    <w:rsid w:val="00563D9A"/>
    <w:rsid w:val="00563EBB"/>
    <w:rsid w:val="00563FAA"/>
    <w:rsid w:val="005642C7"/>
    <w:rsid w:val="00564352"/>
    <w:rsid w:val="00564703"/>
    <w:rsid w:val="00564885"/>
    <w:rsid w:val="00564982"/>
    <w:rsid w:val="00564A06"/>
    <w:rsid w:val="00564A75"/>
    <w:rsid w:val="00564BA7"/>
    <w:rsid w:val="00564C7A"/>
    <w:rsid w:val="00564CEB"/>
    <w:rsid w:val="00564E70"/>
    <w:rsid w:val="00564FC4"/>
    <w:rsid w:val="005650AB"/>
    <w:rsid w:val="005651FD"/>
    <w:rsid w:val="00565231"/>
    <w:rsid w:val="005653BB"/>
    <w:rsid w:val="0056587A"/>
    <w:rsid w:val="0056588D"/>
    <w:rsid w:val="00565952"/>
    <w:rsid w:val="00565B08"/>
    <w:rsid w:val="00565D98"/>
    <w:rsid w:val="00565E83"/>
    <w:rsid w:val="005660CD"/>
    <w:rsid w:val="00566204"/>
    <w:rsid w:val="00566245"/>
    <w:rsid w:val="005663E5"/>
    <w:rsid w:val="0056660E"/>
    <w:rsid w:val="0056664A"/>
    <w:rsid w:val="005666D7"/>
    <w:rsid w:val="005668BC"/>
    <w:rsid w:val="00566900"/>
    <w:rsid w:val="00566A03"/>
    <w:rsid w:val="00566AC2"/>
    <w:rsid w:val="00566B44"/>
    <w:rsid w:val="00566C87"/>
    <w:rsid w:val="00566CED"/>
    <w:rsid w:val="00566D02"/>
    <w:rsid w:val="00566D7C"/>
    <w:rsid w:val="00566EE6"/>
    <w:rsid w:val="005670A6"/>
    <w:rsid w:val="00567153"/>
    <w:rsid w:val="00567326"/>
    <w:rsid w:val="00567580"/>
    <w:rsid w:val="00567705"/>
    <w:rsid w:val="00567741"/>
    <w:rsid w:val="00567938"/>
    <w:rsid w:val="00567AD3"/>
    <w:rsid w:val="00567B0C"/>
    <w:rsid w:val="00567BDF"/>
    <w:rsid w:val="00567C35"/>
    <w:rsid w:val="00567D2A"/>
    <w:rsid w:val="00567DCE"/>
    <w:rsid w:val="00567E1D"/>
    <w:rsid w:val="005701E7"/>
    <w:rsid w:val="00570370"/>
    <w:rsid w:val="00570427"/>
    <w:rsid w:val="005704B4"/>
    <w:rsid w:val="00570535"/>
    <w:rsid w:val="00570BDB"/>
    <w:rsid w:val="00570E5E"/>
    <w:rsid w:val="00571102"/>
    <w:rsid w:val="0057112E"/>
    <w:rsid w:val="00571207"/>
    <w:rsid w:val="00571209"/>
    <w:rsid w:val="005713D0"/>
    <w:rsid w:val="005714A7"/>
    <w:rsid w:val="005715F1"/>
    <w:rsid w:val="005716D5"/>
    <w:rsid w:val="0057187D"/>
    <w:rsid w:val="00571BAE"/>
    <w:rsid w:val="00571C2F"/>
    <w:rsid w:val="00571D43"/>
    <w:rsid w:val="00571DE4"/>
    <w:rsid w:val="00571F17"/>
    <w:rsid w:val="00571FAD"/>
    <w:rsid w:val="00572244"/>
    <w:rsid w:val="005723A1"/>
    <w:rsid w:val="005723DF"/>
    <w:rsid w:val="005723FE"/>
    <w:rsid w:val="0057279D"/>
    <w:rsid w:val="0057279E"/>
    <w:rsid w:val="005727A0"/>
    <w:rsid w:val="00572A7D"/>
    <w:rsid w:val="00572B52"/>
    <w:rsid w:val="00572BD9"/>
    <w:rsid w:val="00572E90"/>
    <w:rsid w:val="00572F4B"/>
    <w:rsid w:val="005730D0"/>
    <w:rsid w:val="00573377"/>
    <w:rsid w:val="005736A0"/>
    <w:rsid w:val="00573711"/>
    <w:rsid w:val="00573728"/>
    <w:rsid w:val="00573736"/>
    <w:rsid w:val="0057386E"/>
    <w:rsid w:val="00573C5F"/>
    <w:rsid w:val="00573CE0"/>
    <w:rsid w:val="00573CFC"/>
    <w:rsid w:val="00573D1D"/>
    <w:rsid w:val="00573D3C"/>
    <w:rsid w:val="00573E76"/>
    <w:rsid w:val="00573EE6"/>
    <w:rsid w:val="00573EEB"/>
    <w:rsid w:val="00573F4E"/>
    <w:rsid w:val="00573F5D"/>
    <w:rsid w:val="00574017"/>
    <w:rsid w:val="0057410C"/>
    <w:rsid w:val="005743C2"/>
    <w:rsid w:val="005743C7"/>
    <w:rsid w:val="005743F6"/>
    <w:rsid w:val="0057466C"/>
    <w:rsid w:val="0057469A"/>
    <w:rsid w:val="00574801"/>
    <w:rsid w:val="00574C54"/>
    <w:rsid w:val="00574EFD"/>
    <w:rsid w:val="00575022"/>
    <w:rsid w:val="00575272"/>
    <w:rsid w:val="0057538D"/>
    <w:rsid w:val="005754E6"/>
    <w:rsid w:val="00575559"/>
    <w:rsid w:val="00575648"/>
    <w:rsid w:val="00575693"/>
    <w:rsid w:val="005756BC"/>
    <w:rsid w:val="005756F6"/>
    <w:rsid w:val="00575746"/>
    <w:rsid w:val="00575780"/>
    <w:rsid w:val="005757DF"/>
    <w:rsid w:val="00575873"/>
    <w:rsid w:val="00575A3D"/>
    <w:rsid w:val="00575B99"/>
    <w:rsid w:val="00575C63"/>
    <w:rsid w:val="005761BE"/>
    <w:rsid w:val="0057635D"/>
    <w:rsid w:val="00576534"/>
    <w:rsid w:val="00576545"/>
    <w:rsid w:val="0057654A"/>
    <w:rsid w:val="005766B3"/>
    <w:rsid w:val="0057676F"/>
    <w:rsid w:val="0057678F"/>
    <w:rsid w:val="00576C7F"/>
    <w:rsid w:val="00576CE7"/>
    <w:rsid w:val="00576E5A"/>
    <w:rsid w:val="00576E75"/>
    <w:rsid w:val="00576EB0"/>
    <w:rsid w:val="00576EDA"/>
    <w:rsid w:val="00576FEC"/>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455"/>
    <w:rsid w:val="00580629"/>
    <w:rsid w:val="00580C22"/>
    <w:rsid w:val="00580DFD"/>
    <w:rsid w:val="0058100F"/>
    <w:rsid w:val="005810B1"/>
    <w:rsid w:val="00581121"/>
    <w:rsid w:val="00581379"/>
    <w:rsid w:val="00581404"/>
    <w:rsid w:val="0058142C"/>
    <w:rsid w:val="00581577"/>
    <w:rsid w:val="00581645"/>
    <w:rsid w:val="00581917"/>
    <w:rsid w:val="00581CAA"/>
    <w:rsid w:val="00581EBD"/>
    <w:rsid w:val="00581F59"/>
    <w:rsid w:val="00582035"/>
    <w:rsid w:val="0058206D"/>
    <w:rsid w:val="005820D8"/>
    <w:rsid w:val="00582130"/>
    <w:rsid w:val="0058222C"/>
    <w:rsid w:val="005822A6"/>
    <w:rsid w:val="00582337"/>
    <w:rsid w:val="005824D2"/>
    <w:rsid w:val="0058251B"/>
    <w:rsid w:val="00582546"/>
    <w:rsid w:val="00582708"/>
    <w:rsid w:val="00582B78"/>
    <w:rsid w:val="00582BC4"/>
    <w:rsid w:val="00582DB9"/>
    <w:rsid w:val="00582DDE"/>
    <w:rsid w:val="00582E21"/>
    <w:rsid w:val="00582E53"/>
    <w:rsid w:val="00582F2D"/>
    <w:rsid w:val="00582F94"/>
    <w:rsid w:val="005830CD"/>
    <w:rsid w:val="005831B7"/>
    <w:rsid w:val="0058334A"/>
    <w:rsid w:val="005835E0"/>
    <w:rsid w:val="00583609"/>
    <w:rsid w:val="00583B18"/>
    <w:rsid w:val="00583D9A"/>
    <w:rsid w:val="00583DF3"/>
    <w:rsid w:val="00583FA4"/>
    <w:rsid w:val="00583FF9"/>
    <w:rsid w:val="005840BE"/>
    <w:rsid w:val="005840FC"/>
    <w:rsid w:val="0058410D"/>
    <w:rsid w:val="00584298"/>
    <w:rsid w:val="005842F3"/>
    <w:rsid w:val="005844E8"/>
    <w:rsid w:val="00584AA2"/>
    <w:rsid w:val="00584B70"/>
    <w:rsid w:val="00584BD3"/>
    <w:rsid w:val="00584C63"/>
    <w:rsid w:val="00584CF5"/>
    <w:rsid w:val="00584DB8"/>
    <w:rsid w:val="00585022"/>
    <w:rsid w:val="0058524E"/>
    <w:rsid w:val="005852D5"/>
    <w:rsid w:val="00585358"/>
    <w:rsid w:val="00585AEA"/>
    <w:rsid w:val="00585B19"/>
    <w:rsid w:val="00585BE0"/>
    <w:rsid w:val="00585E46"/>
    <w:rsid w:val="00585E84"/>
    <w:rsid w:val="0058615B"/>
    <w:rsid w:val="005862F4"/>
    <w:rsid w:val="005863EA"/>
    <w:rsid w:val="00586461"/>
    <w:rsid w:val="005868EB"/>
    <w:rsid w:val="00586D5F"/>
    <w:rsid w:val="00586FF9"/>
    <w:rsid w:val="005876CF"/>
    <w:rsid w:val="00587817"/>
    <w:rsid w:val="005879AC"/>
    <w:rsid w:val="00587C1C"/>
    <w:rsid w:val="00587E20"/>
    <w:rsid w:val="00587ED5"/>
    <w:rsid w:val="00590114"/>
    <w:rsid w:val="005901C3"/>
    <w:rsid w:val="00590262"/>
    <w:rsid w:val="00590361"/>
    <w:rsid w:val="005904BF"/>
    <w:rsid w:val="00590705"/>
    <w:rsid w:val="005909B9"/>
    <w:rsid w:val="005909BF"/>
    <w:rsid w:val="00590D13"/>
    <w:rsid w:val="00590ECF"/>
    <w:rsid w:val="00590FC0"/>
    <w:rsid w:val="0059129C"/>
    <w:rsid w:val="00591861"/>
    <w:rsid w:val="00591910"/>
    <w:rsid w:val="00591B1B"/>
    <w:rsid w:val="00591F51"/>
    <w:rsid w:val="00591F6A"/>
    <w:rsid w:val="0059202B"/>
    <w:rsid w:val="005921A1"/>
    <w:rsid w:val="00592288"/>
    <w:rsid w:val="00592487"/>
    <w:rsid w:val="005925A7"/>
    <w:rsid w:val="005926E0"/>
    <w:rsid w:val="0059277A"/>
    <w:rsid w:val="00592CEF"/>
    <w:rsid w:val="00592E63"/>
    <w:rsid w:val="00592F08"/>
    <w:rsid w:val="00593325"/>
    <w:rsid w:val="005934F9"/>
    <w:rsid w:val="00593538"/>
    <w:rsid w:val="00593A44"/>
    <w:rsid w:val="00593B2A"/>
    <w:rsid w:val="00593C6F"/>
    <w:rsid w:val="00593D63"/>
    <w:rsid w:val="00593F4F"/>
    <w:rsid w:val="00594193"/>
    <w:rsid w:val="00594576"/>
    <w:rsid w:val="005945E6"/>
    <w:rsid w:val="0059491F"/>
    <w:rsid w:val="00594B95"/>
    <w:rsid w:val="00594E20"/>
    <w:rsid w:val="00594FE1"/>
    <w:rsid w:val="00595064"/>
    <w:rsid w:val="00595197"/>
    <w:rsid w:val="005952AC"/>
    <w:rsid w:val="0059534B"/>
    <w:rsid w:val="005953A6"/>
    <w:rsid w:val="00595463"/>
    <w:rsid w:val="00595663"/>
    <w:rsid w:val="0059578F"/>
    <w:rsid w:val="005959C1"/>
    <w:rsid w:val="00595B7A"/>
    <w:rsid w:val="00595EA0"/>
    <w:rsid w:val="00596075"/>
    <w:rsid w:val="005963C9"/>
    <w:rsid w:val="00596813"/>
    <w:rsid w:val="005968E3"/>
    <w:rsid w:val="005969FB"/>
    <w:rsid w:val="00596B56"/>
    <w:rsid w:val="00596D4E"/>
    <w:rsid w:val="00596D65"/>
    <w:rsid w:val="00596D9D"/>
    <w:rsid w:val="00596EAE"/>
    <w:rsid w:val="00596F21"/>
    <w:rsid w:val="005970E3"/>
    <w:rsid w:val="0059714D"/>
    <w:rsid w:val="005971AD"/>
    <w:rsid w:val="00597211"/>
    <w:rsid w:val="0059729A"/>
    <w:rsid w:val="0059745E"/>
    <w:rsid w:val="0059752C"/>
    <w:rsid w:val="00597D47"/>
    <w:rsid w:val="00597EE6"/>
    <w:rsid w:val="00597F2B"/>
    <w:rsid w:val="005A0069"/>
    <w:rsid w:val="005A00FF"/>
    <w:rsid w:val="005A02D1"/>
    <w:rsid w:val="005A0417"/>
    <w:rsid w:val="005A060E"/>
    <w:rsid w:val="005A061C"/>
    <w:rsid w:val="005A07A2"/>
    <w:rsid w:val="005A082C"/>
    <w:rsid w:val="005A08F5"/>
    <w:rsid w:val="005A0968"/>
    <w:rsid w:val="005A098E"/>
    <w:rsid w:val="005A09B1"/>
    <w:rsid w:val="005A09FF"/>
    <w:rsid w:val="005A0A1D"/>
    <w:rsid w:val="005A0B41"/>
    <w:rsid w:val="005A0D1F"/>
    <w:rsid w:val="005A0E66"/>
    <w:rsid w:val="005A0ECF"/>
    <w:rsid w:val="005A1243"/>
    <w:rsid w:val="005A1298"/>
    <w:rsid w:val="005A1313"/>
    <w:rsid w:val="005A140E"/>
    <w:rsid w:val="005A1C0D"/>
    <w:rsid w:val="005A1D02"/>
    <w:rsid w:val="005A1D1A"/>
    <w:rsid w:val="005A1DA6"/>
    <w:rsid w:val="005A1EC6"/>
    <w:rsid w:val="005A1FE5"/>
    <w:rsid w:val="005A22F3"/>
    <w:rsid w:val="005A23EB"/>
    <w:rsid w:val="005A255F"/>
    <w:rsid w:val="005A2588"/>
    <w:rsid w:val="005A26EB"/>
    <w:rsid w:val="005A2761"/>
    <w:rsid w:val="005A2C47"/>
    <w:rsid w:val="005A2D82"/>
    <w:rsid w:val="005A2D91"/>
    <w:rsid w:val="005A2DF4"/>
    <w:rsid w:val="005A3342"/>
    <w:rsid w:val="005A3358"/>
    <w:rsid w:val="005A33B4"/>
    <w:rsid w:val="005A35D3"/>
    <w:rsid w:val="005A3683"/>
    <w:rsid w:val="005A36E6"/>
    <w:rsid w:val="005A3714"/>
    <w:rsid w:val="005A3899"/>
    <w:rsid w:val="005A38E9"/>
    <w:rsid w:val="005A3A7B"/>
    <w:rsid w:val="005A3AA2"/>
    <w:rsid w:val="005A3D1F"/>
    <w:rsid w:val="005A3D83"/>
    <w:rsid w:val="005A3E5F"/>
    <w:rsid w:val="005A4012"/>
    <w:rsid w:val="005A4020"/>
    <w:rsid w:val="005A4053"/>
    <w:rsid w:val="005A40AC"/>
    <w:rsid w:val="005A4258"/>
    <w:rsid w:val="005A4285"/>
    <w:rsid w:val="005A4341"/>
    <w:rsid w:val="005A44BC"/>
    <w:rsid w:val="005A454B"/>
    <w:rsid w:val="005A497F"/>
    <w:rsid w:val="005A4B8E"/>
    <w:rsid w:val="005A4C38"/>
    <w:rsid w:val="005A4CD0"/>
    <w:rsid w:val="005A4D18"/>
    <w:rsid w:val="005A4EFD"/>
    <w:rsid w:val="005A4F2F"/>
    <w:rsid w:val="005A5201"/>
    <w:rsid w:val="005A531D"/>
    <w:rsid w:val="005A5467"/>
    <w:rsid w:val="005A5B50"/>
    <w:rsid w:val="005A5C72"/>
    <w:rsid w:val="005A64CF"/>
    <w:rsid w:val="005A6525"/>
    <w:rsid w:val="005A653F"/>
    <w:rsid w:val="005A6692"/>
    <w:rsid w:val="005A68D0"/>
    <w:rsid w:val="005A6A15"/>
    <w:rsid w:val="005A6A40"/>
    <w:rsid w:val="005A6C91"/>
    <w:rsid w:val="005A6D3E"/>
    <w:rsid w:val="005A6DAA"/>
    <w:rsid w:val="005A6DB6"/>
    <w:rsid w:val="005A6E6B"/>
    <w:rsid w:val="005A6FB3"/>
    <w:rsid w:val="005A6FB7"/>
    <w:rsid w:val="005A7002"/>
    <w:rsid w:val="005A742E"/>
    <w:rsid w:val="005A757D"/>
    <w:rsid w:val="005A775C"/>
    <w:rsid w:val="005A77E5"/>
    <w:rsid w:val="005A7917"/>
    <w:rsid w:val="005A796E"/>
    <w:rsid w:val="005A7CC3"/>
    <w:rsid w:val="005A7DEA"/>
    <w:rsid w:val="005A7E12"/>
    <w:rsid w:val="005A7ED2"/>
    <w:rsid w:val="005A7F24"/>
    <w:rsid w:val="005A7F5E"/>
    <w:rsid w:val="005A7FAD"/>
    <w:rsid w:val="005B0165"/>
    <w:rsid w:val="005B037D"/>
    <w:rsid w:val="005B0772"/>
    <w:rsid w:val="005B07B9"/>
    <w:rsid w:val="005B07DF"/>
    <w:rsid w:val="005B0886"/>
    <w:rsid w:val="005B0BBC"/>
    <w:rsid w:val="005B0F9E"/>
    <w:rsid w:val="005B1112"/>
    <w:rsid w:val="005B1169"/>
    <w:rsid w:val="005B1428"/>
    <w:rsid w:val="005B185F"/>
    <w:rsid w:val="005B19F7"/>
    <w:rsid w:val="005B1B7D"/>
    <w:rsid w:val="005B1CA3"/>
    <w:rsid w:val="005B1FE6"/>
    <w:rsid w:val="005B2097"/>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69"/>
    <w:rsid w:val="005B3909"/>
    <w:rsid w:val="005B4536"/>
    <w:rsid w:val="005B4554"/>
    <w:rsid w:val="005B466C"/>
    <w:rsid w:val="005B477F"/>
    <w:rsid w:val="005B4968"/>
    <w:rsid w:val="005B4990"/>
    <w:rsid w:val="005B4A42"/>
    <w:rsid w:val="005B4CEA"/>
    <w:rsid w:val="005B4D7C"/>
    <w:rsid w:val="005B4EBF"/>
    <w:rsid w:val="005B508C"/>
    <w:rsid w:val="005B55AA"/>
    <w:rsid w:val="005B58C9"/>
    <w:rsid w:val="005B59A9"/>
    <w:rsid w:val="005B5C8E"/>
    <w:rsid w:val="005B5CA7"/>
    <w:rsid w:val="005B5E6B"/>
    <w:rsid w:val="005B6003"/>
    <w:rsid w:val="005B6094"/>
    <w:rsid w:val="005B630A"/>
    <w:rsid w:val="005B6353"/>
    <w:rsid w:val="005B6513"/>
    <w:rsid w:val="005B6613"/>
    <w:rsid w:val="005B6730"/>
    <w:rsid w:val="005B677B"/>
    <w:rsid w:val="005B6845"/>
    <w:rsid w:val="005B69A3"/>
    <w:rsid w:val="005B6BF8"/>
    <w:rsid w:val="005B6C79"/>
    <w:rsid w:val="005B6EF8"/>
    <w:rsid w:val="005B704D"/>
    <w:rsid w:val="005B70F7"/>
    <w:rsid w:val="005B7174"/>
    <w:rsid w:val="005B71CA"/>
    <w:rsid w:val="005B729F"/>
    <w:rsid w:val="005B72E5"/>
    <w:rsid w:val="005B7467"/>
    <w:rsid w:val="005B7563"/>
    <w:rsid w:val="005B76BA"/>
    <w:rsid w:val="005B7B6B"/>
    <w:rsid w:val="005B7C67"/>
    <w:rsid w:val="005C00C7"/>
    <w:rsid w:val="005C0148"/>
    <w:rsid w:val="005C0390"/>
    <w:rsid w:val="005C03C3"/>
    <w:rsid w:val="005C0400"/>
    <w:rsid w:val="005C05B5"/>
    <w:rsid w:val="005C0629"/>
    <w:rsid w:val="005C0665"/>
    <w:rsid w:val="005C0A1E"/>
    <w:rsid w:val="005C0A8D"/>
    <w:rsid w:val="005C0BC2"/>
    <w:rsid w:val="005C0DD0"/>
    <w:rsid w:val="005C0E4B"/>
    <w:rsid w:val="005C0E98"/>
    <w:rsid w:val="005C0F86"/>
    <w:rsid w:val="005C0FBD"/>
    <w:rsid w:val="005C111A"/>
    <w:rsid w:val="005C1181"/>
    <w:rsid w:val="005C125A"/>
    <w:rsid w:val="005C12F5"/>
    <w:rsid w:val="005C1368"/>
    <w:rsid w:val="005C13E6"/>
    <w:rsid w:val="005C1526"/>
    <w:rsid w:val="005C18CC"/>
    <w:rsid w:val="005C1997"/>
    <w:rsid w:val="005C1BEE"/>
    <w:rsid w:val="005C1D0D"/>
    <w:rsid w:val="005C1D74"/>
    <w:rsid w:val="005C1E69"/>
    <w:rsid w:val="005C1F41"/>
    <w:rsid w:val="005C21AB"/>
    <w:rsid w:val="005C2215"/>
    <w:rsid w:val="005C2348"/>
    <w:rsid w:val="005C2450"/>
    <w:rsid w:val="005C2760"/>
    <w:rsid w:val="005C2881"/>
    <w:rsid w:val="005C2914"/>
    <w:rsid w:val="005C2934"/>
    <w:rsid w:val="005C29CB"/>
    <w:rsid w:val="005C2A35"/>
    <w:rsid w:val="005C2E5E"/>
    <w:rsid w:val="005C2FA9"/>
    <w:rsid w:val="005C30CF"/>
    <w:rsid w:val="005C358D"/>
    <w:rsid w:val="005C35BC"/>
    <w:rsid w:val="005C37D8"/>
    <w:rsid w:val="005C3835"/>
    <w:rsid w:val="005C3888"/>
    <w:rsid w:val="005C3980"/>
    <w:rsid w:val="005C3B70"/>
    <w:rsid w:val="005C3C97"/>
    <w:rsid w:val="005C3D14"/>
    <w:rsid w:val="005C3DBA"/>
    <w:rsid w:val="005C3DDE"/>
    <w:rsid w:val="005C3FD4"/>
    <w:rsid w:val="005C4047"/>
    <w:rsid w:val="005C40E7"/>
    <w:rsid w:val="005C4152"/>
    <w:rsid w:val="005C42E1"/>
    <w:rsid w:val="005C4A42"/>
    <w:rsid w:val="005C4BC6"/>
    <w:rsid w:val="005C4CF0"/>
    <w:rsid w:val="005C4E69"/>
    <w:rsid w:val="005C4EE6"/>
    <w:rsid w:val="005C4FED"/>
    <w:rsid w:val="005C51FD"/>
    <w:rsid w:val="005C5450"/>
    <w:rsid w:val="005C546D"/>
    <w:rsid w:val="005C54E3"/>
    <w:rsid w:val="005C598B"/>
    <w:rsid w:val="005C59E6"/>
    <w:rsid w:val="005C5C93"/>
    <w:rsid w:val="005C5DE5"/>
    <w:rsid w:val="005C5DF6"/>
    <w:rsid w:val="005C5EC4"/>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5EA"/>
    <w:rsid w:val="005C7D59"/>
    <w:rsid w:val="005D00C4"/>
    <w:rsid w:val="005D01EC"/>
    <w:rsid w:val="005D02F4"/>
    <w:rsid w:val="005D0372"/>
    <w:rsid w:val="005D057C"/>
    <w:rsid w:val="005D0796"/>
    <w:rsid w:val="005D0A0D"/>
    <w:rsid w:val="005D0BCD"/>
    <w:rsid w:val="005D0D55"/>
    <w:rsid w:val="005D113B"/>
    <w:rsid w:val="005D159C"/>
    <w:rsid w:val="005D17AD"/>
    <w:rsid w:val="005D18A0"/>
    <w:rsid w:val="005D18EE"/>
    <w:rsid w:val="005D1AE0"/>
    <w:rsid w:val="005D1EE6"/>
    <w:rsid w:val="005D1F5A"/>
    <w:rsid w:val="005D213F"/>
    <w:rsid w:val="005D2140"/>
    <w:rsid w:val="005D22B7"/>
    <w:rsid w:val="005D23C6"/>
    <w:rsid w:val="005D25D6"/>
    <w:rsid w:val="005D262B"/>
    <w:rsid w:val="005D27D2"/>
    <w:rsid w:val="005D2A87"/>
    <w:rsid w:val="005D3411"/>
    <w:rsid w:val="005D34BA"/>
    <w:rsid w:val="005D382E"/>
    <w:rsid w:val="005D399E"/>
    <w:rsid w:val="005D3D2A"/>
    <w:rsid w:val="005D3DD7"/>
    <w:rsid w:val="005D3E7A"/>
    <w:rsid w:val="005D3F05"/>
    <w:rsid w:val="005D40CA"/>
    <w:rsid w:val="005D445E"/>
    <w:rsid w:val="005D468A"/>
    <w:rsid w:val="005D46DE"/>
    <w:rsid w:val="005D474D"/>
    <w:rsid w:val="005D47B2"/>
    <w:rsid w:val="005D48E0"/>
    <w:rsid w:val="005D4A16"/>
    <w:rsid w:val="005D4A61"/>
    <w:rsid w:val="005D4C19"/>
    <w:rsid w:val="005D4C2E"/>
    <w:rsid w:val="005D4D67"/>
    <w:rsid w:val="005D4F50"/>
    <w:rsid w:val="005D5482"/>
    <w:rsid w:val="005D550B"/>
    <w:rsid w:val="005D5656"/>
    <w:rsid w:val="005D574F"/>
    <w:rsid w:val="005D57A6"/>
    <w:rsid w:val="005D584D"/>
    <w:rsid w:val="005D58F5"/>
    <w:rsid w:val="005D5CDA"/>
    <w:rsid w:val="005D5D22"/>
    <w:rsid w:val="005D608C"/>
    <w:rsid w:val="005D613E"/>
    <w:rsid w:val="005D6214"/>
    <w:rsid w:val="005D624E"/>
    <w:rsid w:val="005D6593"/>
    <w:rsid w:val="005D68C8"/>
    <w:rsid w:val="005D6A7C"/>
    <w:rsid w:val="005D6AA6"/>
    <w:rsid w:val="005D6AC4"/>
    <w:rsid w:val="005D6C3B"/>
    <w:rsid w:val="005D6C62"/>
    <w:rsid w:val="005D6E98"/>
    <w:rsid w:val="005D7021"/>
    <w:rsid w:val="005D723B"/>
    <w:rsid w:val="005D75A6"/>
    <w:rsid w:val="005D75FF"/>
    <w:rsid w:val="005D7669"/>
    <w:rsid w:val="005D774F"/>
    <w:rsid w:val="005D77E7"/>
    <w:rsid w:val="005D793C"/>
    <w:rsid w:val="005D7A7E"/>
    <w:rsid w:val="005D7D73"/>
    <w:rsid w:val="005D7E93"/>
    <w:rsid w:val="005D7EA0"/>
    <w:rsid w:val="005D7FC5"/>
    <w:rsid w:val="005E02DB"/>
    <w:rsid w:val="005E034F"/>
    <w:rsid w:val="005E040F"/>
    <w:rsid w:val="005E0443"/>
    <w:rsid w:val="005E0515"/>
    <w:rsid w:val="005E0739"/>
    <w:rsid w:val="005E079D"/>
    <w:rsid w:val="005E0DC6"/>
    <w:rsid w:val="005E0ED6"/>
    <w:rsid w:val="005E0F53"/>
    <w:rsid w:val="005E0FFC"/>
    <w:rsid w:val="005E1071"/>
    <w:rsid w:val="005E1121"/>
    <w:rsid w:val="005E113A"/>
    <w:rsid w:val="005E1171"/>
    <w:rsid w:val="005E1260"/>
    <w:rsid w:val="005E14F6"/>
    <w:rsid w:val="005E1593"/>
    <w:rsid w:val="005E1614"/>
    <w:rsid w:val="005E1BAA"/>
    <w:rsid w:val="005E1C9E"/>
    <w:rsid w:val="005E1E65"/>
    <w:rsid w:val="005E1EF1"/>
    <w:rsid w:val="005E2088"/>
    <w:rsid w:val="005E230B"/>
    <w:rsid w:val="005E2490"/>
    <w:rsid w:val="005E258E"/>
    <w:rsid w:val="005E2608"/>
    <w:rsid w:val="005E2667"/>
    <w:rsid w:val="005E2A2A"/>
    <w:rsid w:val="005E2A80"/>
    <w:rsid w:val="005E2C77"/>
    <w:rsid w:val="005E2E19"/>
    <w:rsid w:val="005E2EBC"/>
    <w:rsid w:val="005E300F"/>
    <w:rsid w:val="005E3063"/>
    <w:rsid w:val="005E3231"/>
    <w:rsid w:val="005E329A"/>
    <w:rsid w:val="005E33FB"/>
    <w:rsid w:val="005E35A2"/>
    <w:rsid w:val="005E3629"/>
    <w:rsid w:val="005E3715"/>
    <w:rsid w:val="005E3759"/>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59"/>
    <w:rsid w:val="005E538A"/>
    <w:rsid w:val="005E56E7"/>
    <w:rsid w:val="005E56F5"/>
    <w:rsid w:val="005E5875"/>
    <w:rsid w:val="005E594F"/>
    <w:rsid w:val="005E5A19"/>
    <w:rsid w:val="005E5A4B"/>
    <w:rsid w:val="005E5B3A"/>
    <w:rsid w:val="005E5C33"/>
    <w:rsid w:val="005E5D2C"/>
    <w:rsid w:val="005E5D94"/>
    <w:rsid w:val="005E6315"/>
    <w:rsid w:val="005E63BC"/>
    <w:rsid w:val="005E65A8"/>
    <w:rsid w:val="005E6625"/>
    <w:rsid w:val="005E6710"/>
    <w:rsid w:val="005E6878"/>
    <w:rsid w:val="005E68CE"/>
    <w:rsid w:val="005E697B"/>
    <w:rsid w:val="005E6EDB"/>
    <w:rsid w:val="005E6F55"/>
    <w:rsid w:val="005E72DF"/>
    <w:rsid w:val="005E72E5"/>
    <w:rsid w:val="005E7514"/>
    <w:rsid w:val="005E752B"/>
    <w:rsid w:val="005E783A"/>
    <w:rsid w:val="005E79EB"/>
    <w:rsid w:val="005E7AED"/>
    <w:rsid w:val="005E7B1C"/>
    <w:rsid w:val="005E7B40"/>
    <w:rsid w:val="005E7B5F"/>
    <w:rsid w:val="005E7BF9"/>
    <w:rsid w:val="005E7C4C"/>
    <w:rsid w:val="005E7E68"/>
    <w:rsid w:val="005E7FBF"/>
    <w:rsid w:val="005F013D"/>
    <w:rsid w:val="005F028B"/>
    <w:rsid w:val="005F0855"/>
    <w:rsid w:val="005F09B1"/>
    <w:rsid w:val="005F09C4"/>
    <w:rsid w:val="005F0B71"/>
    <w:rsid w:val="005F0BEF"/>
    <w:rsid w:val="005F0C85"/>
    <w:rsid w:val="005F0E0C"/>
    <w:rsid w:val="005F0E19"/>
    <w:rsid w:val="005F0F2A"/>
    <w:rsid w:val="005F0FA6"/>
    <w:rsid w:val="005F101E"/>
    <w:rsid w:val="005F102B"/>
    <w:rsid w:val="005F12EA"/>
    <w:rsid w:val="005F139F"/>
    <w:rsid w:val="005F15BF"/>
    <w:rsid w:val="005F162A"/>
    <w:rsid w:val="005F16E5"/>
    <w:rsid w:val="005F17BA"/>
    <w:rsid w:val="005F1A01"/>
    <w:rsid w:val="005F1E9D"/>
    <w:rsid w:val="005F258D"/>
    <w:rsid w:val="005F25AC"/>
    <w:rsid w:val="005F26C2"/>
    <w:rsid w:val="005F26C5"/>
    <w:rsid w:val="005F285B"/>
    <w:rsid w:val="005F2BB7"/>
    <w:rsid w:val="005F2D4A"/>
    <w:rsid w:val="005F2D90"/>
    <w:rsid w:val="005F2FEC"/>
    <w:rsid w:val="005F3280"/>
    <w:rsid w:val="005F32D7"/>
    <w:rsid w:val="005F34D2"/>
    <w:rsid w:val="005F3C34"/>
    <w:rsid w:val="005F3E1C"/>
    <w:rsid w:val="005F3FCB"/>
    <w:rsid w:val="005F40DB"/>
    <w:rsid w:val="005F419A"/>
    <w:rsid w:val="005F4595"/>
    <w:rsid w:val="005F4633"/>
    <w:rsid w:val="005F46B0"/>
    <w:rsid w:val="005F470E"/>
    <w:rsid w:val="005F4B65"/>
    <w:rsid w:val="005F4E38"/>
    <w:rsid w:val="005F4E73"/>
    <w:rsid w:val="005F4EBF"/>
    <w:rsid w:val="005F53BA"/>
    <w:rsid w:val="005F56D8"/>
    <w:rsid w:val="005F580B"/>
    <w:rsid w:val="005F59D6"/>
    <w:rsid w:val="005F5A02"/>
    <w:rsid w:val="005F5B95"/>
    <w:rsid w:val="005F5BB1"/>
    <w:rsid w:val="005F5C5D"/>
    <w:rsid w:val="005F5ED8"/>
    <w:rsid w:val="005F5F8F"/>
    <w:rsid w:val="005F60FA"/>
    <w:rsid w:val="005F61DC"/>
    <w:rsid w:val="005F645D"/>
    <w:rsid w:val="005F66A1"/>
    <w:rsid w:val="005F66E6"/>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608"/>
    <w:rsid w:val="005F781F"/>
    <w:rsid w:val="005F785E"/>
    <w:rsid w:val="005F78EF"/>
    <w:rsid w:val="005F798F"/>
    <w:rsid w:val="005F7AF3"/>
    <w:rsid w:val="005F7B74"/>
    <w:rsid w:val="005F7C46"/>
    <w:rsid w:val="005F7C80"/>
    <w:rsid w:val="005F7CFD"/>
    <w:rsid w:val="005F7DBE"/>
    <w:rsid w:val="00600047"/>
    <w:rsid w:val="006002C7"/>
    <w:rsid w:val="0060036F"/>
    <w:rsid w:val="0060048A"/>
    <w:rsid w:val="00600881"/>
    <w:rsid w:val="006008B5"/>
    <w:rsid w:val="006008CE"/>
    <w:rsid w:val="00600BEE"/>
    <w:rsid w:val="00600C62"/>
    <w:rsid w:val="00600FDB"/>
    <w:rsid w:val="006011F1"/>
    <w:rsid w:val="006014A3"/>
    <w:rsid w:val="006015D6"/>
    <w:rsid w:val="006016C8"/>
    <w:rsid w:val="006017C4"/>
    <w:rsid w:val="006017CA"/>
    <w:rsid w:val="00601B92"/>
    <w:rsid w:val="00601D27"/>
    <w:rsid w:val="00601DBF"/>
    <w:rsid w:val="00601E0D"/>
    <w:rsid w:val="006020CD"/>
    <w:rsid w:val="00602575"/>
    <w:rsid w:val="0060272F"/>
    <w:rsid w:val="00602746"/>
    <w:rsid w:val="00602F9C"/>
    <w:rsid w:val="00602FF9"/>
    <w:rsid w:val="006030A5"/>
    <w:rsid w:val="006030E5"/>
    <w:rsid w:val="0060319D"/>
    <w:rsid w:val="006031AA"/>
    <w:rsid w:val="006031B3"/>
    <w:rsid w:val="006031B8"/>
    <w:rsid w:val="00603304"/>
    <w:rsid w:val="00603675"/>
    <w:rsid w:val="006036FF"/>
    <w:rsid w:val="00603741"/>
    <w:rsid w:val="006037DA"/>
    <w:rsid w:val="00603833"/>
    <w:rsid w:val="006038A3"/>
    <w:rsid w:val="00603B4F"/>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69F"/>
    <w:rsid w:val="00605743"/>
    <w:rsid w:val="0060576E"/>
    <w:rsid w:val="00605951"/>
    <w:rsid w:val="00605CEF"/>
    <w:rsid w:val="00605D35"/>
    <w:rsid w:val="00605E53"/>
    <w:rsid w:val="00605EE3"/>
    <w:rsid w:val="0060602C"/>
    <w:rsid w:val="0060617E"/>
    <w:rsid w:val="006061CE"/>
    <w:rsid w:val="00606208"/>
    <w:rsid w:val="006064B2"/>
    <w:rsid w:val="00606671"/>
    <w:rsid w:val="00606748"/>
    <w:rsid w:val="00606764"/>
    <w:rsid w:val="00606990"/>
    <w:rsid w:val="006069E4"/>
    <w:rsid w:val="00606CCF"/>
    <w:rsid w:val="00606DB5"/>
    <w:rsid w:val="00606F2F"/>
    <w:rsid w:val="0060719C"/>
    <w:rsid w:val="006072B4"/>
    <w:rsid w:val="00607444"/>
    <w:rsid w:val="006074DD"/>
    <w:rsid w:val="00607639"/>
    <w:rsid w:val="00607826"/>
    <w:rsid w:val="00607984"/>
    <w:rsid w:val="00607A35"/>
    <w:rsid w:val="00607F9B"/>
    <w:rsid w:val="00607FDC"/>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D5D"/>
    <w:rsid w:val="00611E5A"/>
    <w:rsid w:val="00611F28"/>
    <w:rsid w:val="006120F1"/>
    <w:rsid w:val="00612191"/>
    <w:rsid w:val="006121CA"/>
    <w:rsid w:val="006121FE"/>
    <w:rsid w:val="006122A7"/>
    <w:rsid w:val="00612429"/>
    <w:rsid w:val="0061293C"/>
    <w:rsid w:val="00612A5B"/>
    <w:rsid w:val="00612C34"/>
    <w:rsid w:val="00612CB8"/>
    <w:rsid w:val="0061322B"/>
    <w:rsid w:val="0061327E"/>
    <w:rsid w:val="006132DD"/>
    <w:rsid w:val="006134D6"/>
    <w:rsid w:val="00613587"/>
    <w:rsid w:val="006135D0"/>
    <w:rsid w:val="00613616"/>
    <w:rsid w:val="00613755"/>
    <w:rsid w:val="006137F6"/>
    <w:rsid w:val="006138C5"/>
    <w:rsid w:val="00613A37"/>
    <w:rsid w:val="00613B8D"/>
    <w:rsid w:val="00613D56"/>
    <w:rsid w:val="00613DFE"/>
    <w:rsid w:val="00613EA7"/>
    <w:rsid w:val="00613EA9"/>
    <w:rsid w:val="00614009"/>
    <w:rsid w:val="00614498"/>
    <w:rsid w:val="006144BC"/>
    <w:rsid w:val="006147B5"/>
    <w:rsid w:val="006148D4"/>
    <w:rsid w:val="006148EE"/>
    <w:rsid w:val="00614992"/>
    <w:rsid w:val="00614A96"/>
    <w:rsid w:val="00614BBA"/>
    <w:rsid w:val="00614CE9"/>
    <w:rsid w:val="00614EB9"/>
    <w:rsid w:val="00614F43"/>
    <w:rsid w:val="00615055"/>
    <w:rsid w:val="006151CE"/>
    <w:rsid w:val="006152A9"/>
    <w:rsid w:val="00615366"/>
    <w:rsid w:val="006157AD"/>
    <w:rsid w:val="006157AF"/>
    <w:rsid w:val="0061598E"/>
    <w:rsid w:val="00615A0D"/>
    <w:rsid w:val="00615A43"/>
    <w:rsid w:val="00615AD1"/>
    <w:rsid w:val="00615C44"/>
    <w:rsid w:val="00615CA2"/>
    <w:rsid w:val="00615CA5"/>
    <w:rsid w:val="00615D6A"/>
    <w:rsid w:val="00616063"/>
    <w:rsid w:val="006160AD"/>
    <w:rsid w:val="0061611B"/>
    <w:rsid w:val="00616253"/>
    <w:rsid w:val="00616286"/>
    <w:rsid w:val="00616537"/>
    <w:rsid w:val="006166F7"/>
    <w:rsid w:val="006169E1"/>
    <w:rsid w:val="00616A04"/>
    <w:rsid w:val="00616BA5"/>
    <w:rsid w:val="00616BC5"/>
    <w:rsid w:val="00616CE2"/>
    <w:rsid w:val="00616D06"/>
    <w:rsid w:val="006170CC"/>
    <w:rsid w:val="006170DE"/>
    <w:rsid w:val="0061717C"/>
    <w:rsid w:val="0061731A"/>
    <w:rsid w:val="00617548"/>
    <w:rsid w:val="0061772A"/>
    <w:rsid w:val="00617749"/>
    <w:rsid w:val="006177A7"/>
    <w:rsid w:val="00617C29"/>
    <w:rsid w:val="00617C77"/>
    <w:rsid w:val="00617E61"/>
    <w:rsid w:val="006200E2"/>
    <w:rsid w:val="00620232"/>
    <w:rsid w:val="0062050C"/>
    <w:rsid w:val="0062051C"/>
    <w:rsid w:val="006206D7"/>
    <w:rsid w:val="006208B2"/>
    <w:rsid w:val="00620924"/>
    <w:rsid w:val="00620925"/>
    <w:rsid w:val="00620B99"/>
    <w:rsid w:val="00620C04"/>
    <w:rsid w:val="00620D94"/>
    <w:rsid w:val="00620DC3"/>
    <w:rsid w:val="00620E3A"/>
    <w:rsid w:val="00620F89"/>
    <w:rsid w:val="00621384"/>
    <w:rsid w:val="006213DE"/>
    <w:rsid w:val="006215B6"/>
    <w:rsid w:val="0062162F"/>
    <w:rsid w:val="00621736"/>
    <w:rsid w:val="00621744"/>
    <w:rsid w:val="006217C9"/>
    <w:rsid w:val="00621D15"/>
    <w:rsid w:val="00621EA3"/>
    <w:rsid w:val="00621F4A"/>
    <w:rsid w:val="00621FCD"/>
    <w:rsid w:val="0062202B"/>
    <w:rsid w:val="006220BB"/>
    <w:rsid w:val="0062254F"/>
    <w:rsid w:val="006225E1"/>
    <w:rsid w:val="00622740"/>
    <w:rsid w:val="006229A2"/>
    <w:rsid w:val="00622C90"/>
    <w:rsid w:val="00622D60"/>
    <w:rsid w:val="00622DF5"/>
    <w:rsid w:val="00623132"/>
    <w:rsid w:val="00623190"/>
    <w:rsid w:val="006234FC"/>
    <w:rsid w:val="006235A1"/>
    <w:rsid w:val="006236F1"/>
    <w:rsid w:val="00623713"/>
    <w:rsid w:val="0062392D"/>
    <w:rsid w:val="00623B6F"/>
    <w:rsid w:val="00623F92"/>
    <w:rsid w:val="0062468B"/>
    <w:rsid w:val="00624B50"/>
    <w:rsid w:val="00624BC5"/>
    <w:rsid w:val="00624C50"/>
    <w:rsid w:val="00624D4F"/>
    <w:rsid w:val="00624DBD"/>
    <w:rsid w:val="00624E3F"/>
    <w:rsid w:val="00624FF7"/>
    <w:rsid w:val="0062514A"/>
    <w:rsid w:val="006253DD"/>
    <w:rsid w:val="00625523"/>
    <w:rsid w:val="00625590"/>
    <w:rsid w:val="006256F8"/>
    <w:rsid w:val="0062570A"/>
    <w:rsid w:val="0062578C"/>
    <w:rsid w:val="00625824"/>
    <w:rsid w:val="00625BF6"/>
    <w:rsid w:val="00625CED"/>
    <w:rsid w:val="00625D91"/>
    <w:rsid w:val="00625EC1"/>
    <w:rsid w:val="00625F0B"/>
    <w:rsid w:val="00625F39"/>
    <w:rsid w:val="00625F8F"/>
    <w:rsid w:val="00625FAA"/>
    <w:rsid w:val="00626172"/>
    <w:rsid w:val="006264A3"/>
    <w:rsid w:val="006265CF"/>
    <w:rsid w:val="006267E2"/>
    <w:rsid w:val="006267F9"/>
    <w:rsid w:val="00626A42"/>
    <w:rsid w:val="00626AB2"/>
    <w:rsid w:val="00626B0D"/>
    <w:rsid w:val="00626C3C"/>
    <w:rsid w:val="00626C59"/>
    <w:rsid w:val="00626CBC"/>
    <w:rsid w:val="00626FB5"/>
    <w:rsid w:val="00627085"/>
    <w:rsid w:val="00627283"/>
    <w:rsid w:val="00627340"/>
    <w:rsid w:val="00627357"/>
    <w:rsid w:val="00627539"/>
    <w:rsid w:val="0062755E"/>
    <w:rsid w:val="00627577"/>
    <w:rsid w:val="00627634"/>
    <w:rsid w:val="00627653"/>
    <w:rsid w:val="00627691"/>
    <w:rsid w:val="00627758"/>
    <w:rsid w:val="00630065"/>
    <w:rsid w:val="00630120"/>
    <w:rsid w:val="006302C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2047"/>
    <w:rsid w:val="00632067"/>
    <w:rsid w:val="006321C8"/>
    <w:rsid w:val="006322B5"/>
    <w:rsid w:val="00632556"/>
    <w:rsid w:val="0063265D"/>
    <w:rsid w:val="006328CD"/>
    <w:rsid w:val="00632930"/>
    <w:rsid w:val="00632A2B"/>
    <w:rsid w:val="00632BC9"/>
    <w:rsid w:val="00632BF5"/>
    <w:rsid w:val="006331DF"/>
    <w:rsid w:val="00633325"/>
    <w:rsid w:val="00633927"/>
    <w:rsid w:val="00633964"/>
    <w:rsid w:val="006339F7"/>
    <w:rsid w:val="00633A46"/>
    <w:rsid w:val="00633C67"/>
    <w:rsid w:val="00633CF4"/>
    <w:rsid w:val="00633D0F"/>
    <w:rsid w:val="00633D41"/>
    <w:rsid w:val="00633DD5"/>
    <w:rsid w:val="00633E50"/>
    <w:rsid w:val="00633F05"/>
    <w:rsid w:val="00633FB7"/>
    <w:rsid w:val="00634080"/>
    <w:rsid w:val="006344C7"/>
    <w:rsid w:val="00634552"/>
    <w:rsid w:val="006348B3"/>
    <w:rsid w:val="006349E5"/>
    <w:rsid w:val="00634C67"/>
    <w:rsid w:val="00634C8C"/>
    <w:rsid w:val="00634CA8"/>
    <w:rsid w:val="00634DB8"/>
    <w:rsid w:val="00634E07"/>
    <w:rsid w:val="0063527A"/>
    <w:rsid w:val="006352CA"/>
    <w:rsid w:val="00635322"/>
    <w:rsid w:val="00635390"/>
    <w:rsid w:val="006353A5"/>
    <w:rsid w:val="006353C3"/>
    <w:rsid w:val="00635435"/>
    <w:rsid w:val="00635551"/>
    <w:rsid w:val="006355EF"/>
    <w:rsid w:val="006356E0"/>
    <w:rsid w:val="006357FF"/>
    <w:rsid w:val="00635916"/>
    <w:rsid w:val="00635922"/>
    <w:rsid w:val="00635AB5"/>
    <w:rsid w:val="00635BA1"/>
    <w:rsid w:val="00635DA6"/>
    <w:rsid w:val="00635DAE"/>
    <w:rsid w:val="00635EDD"/>
    <w:rsid w:val="00635EFB"/>
    <w:rsid w:val="00636149"/>
    <w:rsid w:val="00636184"/>
    <w:rsid w:val="006362D8"/>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23"/>
    <w:rsid w:val="006376DA"/>
    <w:rsid w:val="00637823"/>
    <w:rsid w:val="00637853"/>
    <w:rsid w:val="006378EC"/>
    <w:rsid w:val="00637900"/>
    <w:rsid w:val="00637926"/>
    <w:rsid w:val="00637971"/>
    <w:rsid w:val="00637BF0"/>
    <w:rsid w:val="00637C72"/>
    <w:rsid w:val="00637EBE"/>
    <w:rsid w:val="00637F74"/>
    <w:rsid w:val="00640201"/>
    <w:rsid w:val="00640229"/>
    <w:rsid w:val="00640342"/>
    <w:rsid w:val="0064038D"/>
    <w:rsid w:val="006404ED"/>
    <w:rsid w:val="00640687"/>
    <w:rsid w:val="0064097B"/>
    <w:rsid w:val="00640A32"/>
    <w:rsid w:val="00640B0D"/>
    <w:rsid w:val="00640B9F"/>
    <w:rsid w:val="00640CE6"/>
    <w:rsid w:val="00640D29"/>
    <w:rsid w:val="00640D63"/>
    <w:rsid w:val="00640F61"/>
    <w:rsid w:val="00641166"/>
    <w:rsid w:val="00641217"/>
    <w:rsid w:val="00641257"/>
    <w:rsid w:val="00641579"/>
    <w:rsid w:val="006415B3"/>
    <w:rsid w:val="006415B8"/>
    <w:rsid w:val="0064175D"/>
    <w:rsid w:val="0064185C"/>
    <w:rsid w:val="006419FE"/>
    <w:rsid w:val="00641D25"/>
    <w:rsid w:val="00641DFC"/>
    <w:rsid w:val="00641EB4"/>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A1"/>
    <w:rsid w:val="0064370B"/>
    <w:rsid w:val="00643AF0"/>
    <w:rsid w:val="00643D57"/>
    <w:rsid w:val="00643E10"/>
    <w:rsid w:val="00643F8E"/>
    <w:rsid w:val="00644031"/>
    <w:rsid w:val="006440B2"/>
    <w:rsid w:val="00644257"/>
    <w:rsid w:val="00644448"/>
    <w:rsid w:val="00644548"/>
    <w:rsid w:val="006448B4"/>
    <w:rsid w:val="006448B5"/>
    <w:rsid w:val="006448F7"/>
    <w:rsid w:val="0064490E"/>
    <w:rsid w:val="00644A7E"/>
    <w:rsid w:val="00644E14"/>
    <w:rsid w:val="00644E9A"/>
    <w:rsid w:val="00644F7D"/>
    <w:rsid w:val="006450A9"/>
    <w:rsid w:val="0064536B"/>
    <w:rsid w:val="0064544A"/>
    <w:rsid w:val="00645490"/>
    <w:rsid w:val="006454FD"/>
    <w:rsid w:val="00645528"/>
    <w:rsid w:val="006456D6"/>
    <w:rsid w:val="006457B5"/>
    <w:rsid w:val="00645BF6"/>
    <w:rsid w:val="00645D50"/>
    <w:rsid w:val="00645E05"/>
    <w:rsid w:val="00645FAF"/>
    <w:rsid w:val="00646089"/>
    <w:rsid w:val="00646212"/>
    <w:rsid w:val="0064627D"/>
    <w:rsid w:val="00646336"/>
    <w:rsid w:val="0064651F"/>
    <w:rsid w:val="00646529"/>
    <w:rsid w:val="00646599"/>
    <w:rsid w:val="0064668C"/>
    <w:rsid w:val="006466D1"/>
    <w:rsid w:val="00646B9D"/>
    <w:rsid w:val="00646DA8"/>
    <w:rsid w:val="00646F2F"/>
    <w:rsid w:val="00646F81"/>
    <w:rsid w:val="006474C4"/>
    <w:rsid w:val="0064775C"/>
    <w:rsid w:val="0064781A"/>
    <w:rsid w:val="006479FD"/>
    <w:rsid w:val="00647B18"/>
    <w:rsid w:val="00647BE1"/>
    <w:rsid w:val="00647FD6"/>
    <w:rsid w:val="00647FF6"/>
    <w:rsid w:val="0065003B"/>
    <w:rsid w:val="0065017A"/>
    <w:rsid w:val="0065043D"/>
    <w:rsid w:val="00650538"/>
    <w:rsid w:val="00650659"/>
    <w:rsid w:val="006506E1"/>
    <w:rsid w:val="00650781"/>
    <w:rsid w:val="00650B2C"/>
    <w:rsid w:val="0065111E"/>
    <w:rsid w:val="00651295"/>
    <w:rsid w:val="0065159D"/>
    <w:rsid w:val="006516A3"/>
    <w:rsid w:val="0065178A"/>
    <w:rsid w:val="006518D8"/>
    <w:rsid w:val="006519DF"/>
    <w:rsid w:val="00651B6B"/>
    <w:rsid w:val="00652079"/>
    <w:rsid w:val="00652081"/>
    <w:rsid w:val="006520A5"/>
    <w:rsid w:val="006520C6"/>
    <w:rsid w:val="00652152"/>
    <w:rsid w:val="006522AF"/>
    <w:rsid w:val="006522C2"/>
    <w:rsid w:val="006523EE"/>
    <w:rsid w:val="00652C65"/>
    <w:rsid w:val="00652C76"/>
    <w:rsid w:val="00652CA0"/>
    <w:rsid w:val="00652EC3"/>
    <w:rsid w:val="00652F3A"/>
    <w:rsid w:val="0065301A"/>
    <w:rsid w:val="006532DD"/>
    <w:rsid w:val="00653633"/>
    <w:rsid w:val="006536FB"/>
    <w:rsid w:val="00653727"/>
    <w:rsid w:val="006537D6"/>
    <w:rsid w:val="00653805"/>
    <w:rsid w:val="00653B38"/>
    <w:rsid w:val="00653DD0"/>
    <w:rsid w:val="00653DFF"/>
    <w:rsid w:val="00653E73"/>
    <w:rsid w:val="00653E9D"/>
    <w:rsid w:val="00654357"/>
    <w:rsid w:val="006544AA"/>
    <w:rsid w:val="00654545"/>
    <w:rsid w:val="0065457E"/>
    <w:rsid w:val="006546A0"/>
    <w:rsid w:val="006546B8"/>
    <w:rsid w:val="006546CB"/>
    <w:rsid w:val="00654919"/>
    <w:rsid w:val="00654E90"/>
    <w:rsid w:val="00654FAB"/>
    <w:rsid w:val="0065508E"/>
    <w:rsid w:val="006551FA"/>
    <w:rsid w:val="00655200"/>
    <w:rsid w:val="006552B3"/>
    <w:rsid w:val="006552B4"/>
    <w:rsid w:val="00655A48"/>
    <w:rsid w:val="00655B1A"/>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EB"/>
    <w:rsid w:val="0065743A"/>
    <w:rsid w:val="00657BAD"/>
    <w:rsid w:val="00657ED4"/>
    <w:rsid w:val="00657F0E"/>
    <w:rsid w:val="006600BE"/>
    <w:rsid w:val="00660141"/>
    <w:rsid w:val="00660330"/>
    <w:rsid w:val="006604F2"/>
    <w:rsid w:val="006605AD"/>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E5"/>
    <w:rsid w:val="00662076"/>
    <w:rsid w:val="006620AC"/>
    <w:rsid w:val="006621F8"/>
    <w:rsid w:val="006623D3"/>
    <w:rsid w:val="00662594"/>
    <w:rsid w:val="00662675"/>
    <w:rsid w:val="00662713"/>
    <w:rsid w:val="006629EF"/>
    <w:rsid w:val="006629FD"/>
    <w:rsid w:val="00662BC7"/>
    <w:rsid w:val="00662BCE"/>
    <w:rsid w:val="00662BFE"/>
    <w:rsid w:val="00662C97"/>
    <w:rsid w:val="00663130"/>
    <w:rsid w:val="00663147"/>
    <w:rsid w:val="006631EC"/>
    <w:rsid w:val="00663215"/>
    <w:rsid w:val="006634C0"/>
    <w:rsid w:val="006634F5"/>
    <w:rsid w:val="00663682"/>
    <w:rsid w:val="00663820"/>
    <w:rsid w:val="006639E4"/>
    <w:rsid w:val="00663A22"/>
    <w:rsid w:val="00663A59"/>
    <w:rsid w:val="00663CCA"/>
    <w:rsid w:val="00663DBA"/>
    <w:rsid w:val="006640A4"/>
    <w:rsid w:val="0066441C"/>
    <w:rsid w:val="00664698"/>
    <w:rsid w:val="006646E3"/>
    <w:rsid w:val="00664991"/>
    <w:rsid w:val="00664BE4"/>
    <w:rsid w:val="00664DCC"/>
    <w:rsid w:val="00665006"/>
    <w:rsid w:val="0066502A"/>
    <w:rsid w:val="0066504C"/>
    <w:rsid w:val="006653D8"/>
    <w:rsid w:val="0066559F"/>
    <w:rsid w:val="00665775"/>
    <w:rsid w:val="00665834"/>
    <w:rsid w:val="00665872"/>
    <w:rsid w:val="006658D0"/>
    <w:rsid w:val="00665997"/>
    <w:rsid w:val="00665B05"/>
    <w:rsid w:val="00665C81"/>
    <w:rsid w:val="00665D87"/>
    <w:rsid w:val="00665EFA"/>
    <w:rsid w:val="00666149"/>
    <w:rsid w:val="0066623D"/>
    <w:rsid w:val="0066651F"/>
    <w:rsid w:val="0066677D"/>
    <w:rsid w:val="006667C3"/>
    <w:rsid w:val="00666A6A"/>
    <w:rsid w:val="00666AFF"/>
    <w:rsid w:val="00666C0C"/>
    <w:rsid w:val="00666D08"/>
    <w:rsid w:val="00666D95"/>
    <w:rsid w:val="00666EF1"/>
    <w:rsid w:val="0066716D"/>
    <w:rsid w:val="006671E3"/>
    <w:rsid w:val="00667396"/>
    <w:rsid w:val="0066781D"/>
    <w:rsid w:val="00667831"/>
    <w:rsid w:val="006678EC"/>
    <w:rsid w:val="006679FE"/>
    <w:rsid w:val="00667AAC"/>
    <w:rsid w:val="00667AD9"/>
    <w:rsid w:val="00667F5F"/>
    <w:rsid w:val="00667FCD"/>
    <w:rsid w:val="006700F5"/>
    <w:rsid w:val="00670208"/>
    <w:rsid w:val="006702D2"/>
    <w:rsid w:val="006706B8"/>
    <w:rsid w:val="006706EB"/>
    <w:rsid w:val="00670807"/>
    <w:rsid w:val="00670861"/>
    <w:rsid w:val="00670A94"/>
    <w:rsid w:val="00670B0D"/>
    <w:rsid w:val="00670BCF"/>
    <w:rsid w:val="00670BF0"/>
    <w:rsid w:val="00670C07"/>
    <w:rsid w:val="0067100B"/>
    <w:rsid w:val="006710B4"/>
    <w:rsid w:val="00671130"/>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5F"/>
    <w:rsid w:val="00672814"/>
    <w:rsid w:val="006728DF"/>
    <w:rsid w:val="00672997"/>
    <w:rsid w:val="006729B1"/>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2B"/>
    <w:rsid w:val="0067426C"/>
    <w:rsid w:val="006742B0"/>
    <w:rsid w:val="006742EC"/>
    <w:rsid w:val="006745A8"/>
    <w:rsid w:val="006747DA"/>
    <w:rsid w:val="0067498B"/>
    <w:rsid w:val="00674BCC"/>
    <w:rsid w:val="00674D1C"/>
    <w:rsid w:val="00674FC8"/>
    <w:rsid w:val="006751DC"/>
    <w:rsid w:val="00675210"/>
    <w:rsid w:val="006753F0"/>
    <w:rsid w:val="00675495"/>
    <w:rsid w:val="006755E4"/>
    <w:rsid w:val="0067575D"/>
    <w:rsid w:val="00675823"/>
    <w:rsid w:val="00675919"/>
    <w:rsid w:val="00675950"/>
    <w:rsid w:val="00675A53"/>
    <w:rsid w:val="00675B2A"/>
    <w:rsid w:val="00675CD3"/>
    <w:rsid w:val="00675D14"/>
    <w:rsid w:val="00675DC1"/>
    <w:rsid w:val="00675E0E"/>
    <w:rsid w:val="0067613D"/>
    <w:rsid w:val="006764A3"/>
    <w:rsid w:val="0067660F"/>
    <w:rsid w:val="006766B8"/>
    <w:rsid w:val="00676727"/>
    <w:rsid w:val="00676763"/>
    <w:rsid w:val="006767A5"/>
    <w:rsid w:val="0067689C"/>
    <w:rsid w:val="006768F6"/>
    <w:rsid w:val="00676AC5"/>
    <w:rsid w:val="00676E59"/>
    <w:rsid w:val="00677064"/>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72"/>
    <w:rsid w:val="006804B4"/>
    <w:rsid w:val="0068053F"/>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D22"/>
    <w:rsid w:val="006820A8"/>
    <w:rsid w:val="006820CF"/>
    <w:rsid w:val="006820D3"/>
    <w:rsid w:val="006823F2"/>
    <w:rsid w:val="00682474"/>
    <w:rsid w:val="00682496"/>
    <w:rsid w:val="00682540"/>
    <w:rsid w:val="0068258A"/>
    <w:rsid w:val="006825EA"/>
    <w:rsid w:val="00682A46"/>
    <w:rsid w:val="00682C0C"/>
    <w:rsid w:val="00682C0D"/>
    <w:rsid w:val="00682DE3"/>
    <w:rsid w:val="00682FFD"/>
    <w:rsid w:val="00683155"/>
    <w:rsid w:val="00683337"/>
    <w:rsid w:val="00683371"/>
    <w:rsid w:val="0068339A"/>
    <w:rsid w:val="0068392F"/>
    <w:rsid w:val="00683B37"/>
    <w:rsid w:val="00683D21"/>
    <w:rsid w:val="00683DD6"/>
    <w:rsid w:val="00683FFA"/>
    <w:rsid w:val="0068405F"/>
    <w:rsid w:val="00684282"/>
    <w:rsid w:val="0068429E"/>
    <w:rsid w:val="00684443"/>
    <w:rsid w:val="0068457C"/>
    <w:rsid w:val="006846B9"/>
    <w:rsid w:val="006847BC"/>
    <w:rsid w:val="00684842"/>
    <w:rsid w:val="00684A61"/>
    <w:rsid w:val="00684FD2"/>
    <w:rsid w:val="00684FDD"/>
    <w:rsid w:val="0068508A"/>
    <w:rsid w:val="006851FF"/>
    <w:rsid w:val="0068536D"/>
    <w:rsid w:val="006853BF"/>
    <w:rsid w:val="00685622"/>
    <w:rsid w:val="006857B4"/>
    <w:rsid w:val="00685875"/>
    <w:rsid w:val="0068596F"/>
    <w:rsid w:val="00685986"/>
    <w:rsid w:val="006859B4"/>
    <w:rsid w:val="00685C0A"/>
    <w:rsid w:val="00685D3D"/>
    <w:rsid w:val="00685E32"/>
    <w:rsid w:val="00685F0F"/>
    <w:rsid w:val="00685FED"/>
    <w:rsid w:val="006860ED"/>
    <w:rsid w:val="00686156"/>
    <w:rsid w:val="0068628E"/>
    <w:rsid w:val="006863BF"/>
    <w:rsid w:val="00686557"/>
    <w:rsid w:val="00686661"/>
    <w:rsid w:val="00686889"/>
    <w:rsid w:val="006869D2"/>
    <w:rsid w:val="00686BE5"/>
    <w:rsid w:val="006871DF"/>
    <w:rsid w:val="006871F7"/>
    <w:rsid w:val="0068723D"/>
    <w:rsid w:val="006872C5"/>
    <w:rsid w:val="006875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CE"/>
    <w:rsid w:val="0069160E"/>
    <w:rsid w:val="006916DA"/>
    <w:rsid w:val="006917B7"/>
    <w:rsid w:val="00691B62"/>
    <w:rsid w:val="00691C8B"/>
    <w:rsid w:val="0069238F"/>
    <w:rsid w:val="006924BC"/>
    <w:rsid w:val="006926B9"/>
    <w:rsid w:val="006929A9"/>
    <w:rsid w:val="00692A06"/>
    <w:rsid w:val="00692ACF"/>
    <w:rsid w:val="00692B31"/>
    <w:rsid w:val="00692D31"/>
    <w:rsid w:val="00692EFE"/>
    <w:rsid w:val="006930EC"/>
    <w:rsid w:val="006931A3"/>
    <w:rsid w:val="00693349"/>
    <w:rsid w:val="00693455"/>
    <w:rsid w:val="006934EC"/>
    <w:rsid w:val="0069370F"/>
    <w:rsid w:val="0069377D"/>
    <w:rsid w:val="00693823"/>
    <w:rsid w:val="0069386B"/>
    <w:rsid w:val="00693A97"/>
    <w:rsid w:val="00693C86"/>
    <w:rsid w:val="00694200"/>
    <w:rsid w:val="00694342"/>
    <w:rsid w:val="0069444F"/>
    <w:rsid w:val="00694459"/>
    <w:rsid w:val="0069458F"/>
    <w:rsid w:val="00694672"/>
    <w:rsid w:val="006948B2"/>
    <w:rsid w:val="00694922"/>
    <w:rsid w:val="00694AC1"/>
    <w:rsid w:val="00694BA4"/>
    <w:rsid w:val="00694BE8"/>
    <w:rsid w:val="00694D35"/>
    <w:rsid w:val="00694E17"/>
    <w:rsid w:val="00694EA9"/>
    <w:rsid w:val="006950A7"/>
    <w:rsid w:val="00695261"/>
    <w:rsid w:val="0069535D"/>
    <w:rsid w:val="0069537D"/>
    <w:rsid w:val="00695482"/>
    <w:rsid w:val="006955B0"/>
    <w:rsid w:val="006956AE"/>
    <w:rsid w:val="006958B9"/>
    <w:rsid w:val="00695A84"/>
    <w:rsid w:val="00695BC9"/>
    <w:rsid w:val="00695BF6"/>
    <w:rsid w:val="00695D68"/>
    <w:rsid w:val="00695D93"/>
    <w:rsid w:val="00695E82"/>
    <w:rsid w:val="00695EB6"/>
    <w:rsid w:val="0069637E"/>
    <w:rsid w:val="0069653D"/>
    <w:rsid w:val="00696542"/>
    <w:rsid w:val="00696544"/>
    <w:rsid w:val="00696594"/>
    <w:rsid w:val="006965BE"/>
    <w:rsid w:val="006966E5"/>
    <w:rsid w:val="0069679A"/>
    <w:rsid w:val="006968C3"/>
    <w:rsid w:val="00696A33"/>
    <w:rsid w:val="00696B4A"/>
    <w:rsid w:val="00696D0F"/>
    <w:rsid w:val="00696D4C"/>
    <w:rsid w:val="00696E48"/>
    <w:rsid w:val="00696EB8"/>
    <w:rsid w:val="00697155"/>
    <w:rsid w:val="00697216"/>
    <w:rsid w:val="00697247"/>
    <w:rsid w:val="006973AB"/>
    <w:rsid w:val="00697510"/>
    <w:rsid w:val="00697540"/>
    <w:rsid w:val="0069795D"/>
    <w:rsid w:val="00697CFD"/>
    <w:rsid w:val="00697D18"/>
    <w:rsid w:val="00697E32"/>
    <w:rsid w:val="00697EF2"/>
    <w:rsid w:val="00697EFE"/>
    <w:rsid w:val="00697FE7"/>
    <w:rsid w:val="006A01BB"/>
    <w:rsid w:val="006A0598"/>
    <w:rsid w:val="006A05C3"/>
    <w:rsid w:val="006A05D4"/>
    <w:rsid w:val="006A0677"/>
    <w:rsid w:val="006A067D"/>
    <w:rsid w:val="006A067E"/>
    <w:rsid w:val="006A07D0"/>
    <w:rsid w:val="006A07ED"/>
    <w:rsid w:val="006A0ACB"/>
    <w:rsid w:val="006A0B35"/>
    <w:rsid w:val="006A0B7A"/>
    <w:rsid w:val="006A0BAE"/>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2BC"/>
    <w:rsid w:val="006A2348"/>
    <w:rsid w:val="006A24F2"/>
    <w:rsid w:val="006A2516"/>
    <w:rsid w:val="006A27C6"/>
    <w:rsid w:val="006A28F2"/>
    <w:rsid w:val="006A2A95"/>
    <w:rsid w:val="006A2B99"/>
    <w:rsid w:val="006A2D29"/>
    <w:rsid w:val="006A2E4A"/>
    <w:rsid w:val="006A2EC3"/>
    <w:rsid w:val="006A2EDA"/>
    <w:rsid w:val="006A2F5D"/>
    <w:rsid w:val="006A30BD"/>
    <w:rsid w:val="006A3133"/>
    <w:rsid w:val="006A32B3"/>
    <w:rsid w:val="006A3347"/>
    <w:rsid w:val="006A358A"/>
    <w:rsid w:val="006A3905"/>
    <w:rsid w:val="006A3B49"/>
    <w:rsid w:val="006A3BA6"/>
    <w:rsid w:val="006A3DFF"/>
    <w:rsid w:val="006A40E5"/>
    <w:rsid w:val="006A41EC"/>
    <w:rsid w:val="006A41ED"/>
    <w:rsid w:val="006A44D0"/>
    <w:rsid w:val="006A453B"/>
    <w:rsid w:val="006A45DF"/>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C8"/>
    <w:rsid w:val="006A6055"/>
    <w:rsid w:val="006A615E"/>
    <w:rsid w:val="006A617B"/>
    <w:rsid w:val="006A61EE"/>
    <w:rsid w:val="006A630B"/>
    <w:rsid w:val="006A649D"/>
    <w:rsid w:val="006A6731"/>
    <w:rsid w:val="006A67A2"/>
    <w:rsid w:val="006A686D"/>
    <w:rsid w:val="006A688D"/>
    <w:rsid w:val="006A6913"/>
    <w:rsid w:val="006A6B2F"/>
    <w:rsid w:val="006A6BD8"/>
    <w:rsid w:val="006A6D28"/>
    <w:rsid w:val="006A6E4F"/>
    <w:rsid w:val="006A71D3"/>
    <w:rsid w:val="006A71D9"/>
    <w:rsid w:val="006A742E"/>
    <w:rsid w:val="006A7581"/>
    <w:rsid w:val="006A770A"/>
    <w:rsid w:val="006A7795"/>
    <w:rsid w:val="006A7A92"/>
    <w:rsid w:val="006A7AAC"/>
    <w:rsid w:val="006A7ACF"/>
    <w:rsid w:val="006A7B5F"/>
    <w:rsid w:val="006A7D30"/>
    <w:rsid w:val="006A7D8C"/>
    <w:rsid w:val="006A7D95"/>
    <w:rsid w:val="006A7E6A"/>
    <w:rsid w:val="006A7EBD"/>
    <w:rsid w:val="006A7F13"/>
    <w:rsid w:val="006B004F"/>
    <w:rsid w:val="006B0132"/>
    <w:rsid w:val="006B025B"/>
    <w:rsid w:val="006B02E7"/>
    <w:rsid w:val="006B0322"/>
    <w:rsid w:val="006B0555"/>
    <w:rsid w:val="006B0716"/>
    <w:rsid w:val="006B08A6"/>
    <w:rsid w:val="006B09B8"/>
    <w:rsid w:val="006B0CDF"/>
    <w:rsid w:val="006B0D77"/>
    <w:rsid w:val="006B10A8"/>
    <w:rsid w:val="006B1163"/>
    <w:rsid w:val="006B11E7"/>
    <w:rsid w:val="006B12C7"/>
    <w:rsid w:val="006B1327"/>
    <w:rsid w:val="006B1415"/>
    <w:rsid w:val="006B1483"/>
    <w:rsid w:val="006B148E"/>
    <w:rsid w:val="006B14BC"/>
    <w:rsid w:val="006B1636"/>
    <w:rsid w:val="006B1638"/>
    <w:rsid w:val="006B1956"/>
    <w:rsid w:val="006B1A39"/>
    <w:rsid w:val="006B1BA2"/>
    <w:rsid w:val="006B1E8A"/>
    <w:rsid w:val="006B218F"/>
    <w:rsid w:val="006B22ED"/>
    <w:rsid w:val="006B28DA"/>
    <w:rsid w:val="006B29B8"/>
    <w:rsid w:val="006B2C27"/>
    <w:rsid w:val="006B2E5E"/>
    <w:rsid w:val="006B2EC1"/>
    <w:rsid w:val="006B2ECE"/>
    <w:rsid w:val="006B2F12"/>
    <w:rsid w:val="006B2F14"/>
    <w:rsid w:val="006B315B"/>
    <w:rsid w:val="006B328B"/>
    <w:rsid w:val="006B3422"/>
    <w:rsid w:val="006B3809"/>
    <w:rsid w:val="006B3A61"/>
    <w:rsid w:val="006B3B2B"/>
    <w:rsid w:val="006B3D7D"/>
    <w:rsid w:val="006B3DC9"/>
    <w:rsid w:val="006B4274"/>
    <w:rsid w:val="006B42E8"/>
    <w:rsid w:val="006B43C6"/>
    <w:rsid w:val="006B441D"/>
    <w:rsid w:val="006B44DD"/>
    <w:rsid w:val="006B458C"/>
    <w:rsid w:val="006B45BE"/>
    <w:rsid w:val="006B46B4"/>
    <w:rsid w:val="006B4718"/>
    <w:rsid w:val="006B47FB"/>
    <w:rsid w:val="006B4996"/>
    <w:rsid w:val="006B4B23"/>
    <w:rsid w:val="006B4FBF"/>
    <w:rsid w:val="006B4FC0"/>
    <w:rsid w:val="006B505C"/>
    <w:rsid w:val="006B512F"/>
    <w:rsid w:val="006B516D"/>
    <w:rsid w:val="006B5465"/>
    <w:rsid w:val="006B547E"/>
    <w:rsid w:val="006B57FD"/>
    <w:rsid w:val="006B5D16"/>
    <w:rsid w:val="006B5EB3"/>
    <w:rsid w:val="006B5F82"/>
    <w:rsid w:val="006B5FB9"/>
    <w:rsid w:val="006B603E"/>
    <w:rsid w:val="006B6365"/>
    <w:rsid w:val="006B63D4"/>
    <w:rsid w:val="006B654D"/>
    <w:rsid w:val="006B6942"/>
    <w:rsid w:val="006B69B7"/>
    <w:rsid w:val="006B69F2"/>
    <w:rsid w:val="006B6A78"/>
    <w:rsid w:val="006B6B20"/>
    <w:rsid w:val="006B6C23"/>
    <w:rsid w:val="006B6CD4"/>
    <w:rsid w:val="006B6D66"/>
    <w:rsid w:val="006B6FA7"/>
    <w:rsid w:val="006B7063"/>
    <w:rsid w:val="006B71AB"/>
    <w:rsid w:val="006B7261"/>
    <w:rsid w:val="006B7342"/>
    <w:rsid w:val="006B73BF"/>
    <w:rsid w:val="006B76D9"/>
    <w:rsid w:val="006B77CC"/>
    <w:rsid w:val="006B7ACE"/>
    <w:rsid w:val="006B7B5F"/>
    <w:rsid w:val="006B7BB4"/>
    <w:rsid w:val="006B7F9E"/>
    <w:rsid w:val="006C0087"/>
    <w:rsid w:val="006C0128"/>
    <w:rsid w:val="006C0205"/>
    <w:rsid w:val="006C06AB"/>
    <w:rsid w:val="006C0970"/>
    <w:rsid w:val="006C0AB2"/>
    <w:rsid w:val="006C0B7D"/>
    <w:rsid w:val="006C0C1A"/>
    <w:rsid w:val="006C0CB6"/>
    <w:rsid w:val="006C0D23"/>
    <w:rsid w:val="006C0DA5"/>
    <w:rsid w:val="006C0E43"/>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F4"/>
    <w:rsid w:val="006C2752"/>
    <w:rsid w:val="006C27C2"/>
    <w:rsid w:val="006C2800"/>
    <w:rsid w:val="006C2831"/>
    <w:rsid w:val="006C2B0A"/>
    <w:rsid w:val="006C2B1B"/>
    <w:rsid w:val="006C2C7B"/>
    <w:rsid w:val="006C2DB1"/>
    <w:rsid w:val="006C2DE1"/>
    <w:rsid w:val="006C2E1E"/>
    <w:rsid w:val="006C2EC2"/>
    <w:rsid w:val="006C3231"/>
    <w:rsid w:val="006C34FE"/>
    <w:rsid w:val="006C3587"/>
    <w:rsid w:val="006C35F1"/>
    <w:rsid w:val="006C3642"/>
    <w:rsid w:val="006C3689"/>
    <w:rsid w:val="006C38FA"/>
    <w:rsid w:val="006C3A5E"/>
    <w:rsid w:val="006C3B13"/>
    <w:rsid w:val="006C3D07"/>
    <w:rsid w:val="006C3D0B"/>
    <w:rsid w:val="006C3EB8"/>
    <w:rsid w:val="006C3F8F"/>
    <w:rsid w:val="006C4098"/>
    <w:rsid w:val="006C42A0"/>
    <w:rsid w:val="006C4317"/>
    <w:rsid w:val="006C4362"/>
    <w:rsid w:val="006C4446"/>
    <w:rsid w:val="006C4576"/>
    <w:rsid w:val="006C4594"/>
    <w:rsid w:val="006C4925"/>
    <w:rsid w:val="006C4A07"/>
    <w:rsid w:val="006C4C59"/>
    <w:rsid w:val="006C4D17"/>
    <w:rsid w:val="006C4D63"/>
    <w:rsid w:val="006C4E9C"/>
    <w:rsid w:val="006C4FA8"/>
    <w:rsid w:val="006C525F"/>
    <w:rsid w:val="006C52C6"/>
    <w:rsid w:val="006C52CF"/>
    <w:rsid w:val="006C5384"/>
    <w:rsid w:val="006C53FF"/>
    <w:rsid w:val="006C5624"/>
    <w:rsid w:val="006C587A"/>
    <w:rsid w:val="006C5ABF"/>
    <w:rsid w:val="006C5AFD"/>
    <w:rsid w:val="006C5CEF"/>
    <w:rsid w:val="006C5F9B"/>
    <w:rsid w:val="006C5FF3"/>
    <w:rsid w:val="006C6236"/>
    <w:rsid w:val="006C62CB"/>
    <w:rsid w:val="006C640D"/>
    <w:rsid w:val="006C6658"/>
    <w:rsid w:val="006C6663"/>
    <w:rsid w:val="006C66E6"/>
    <w:rsid w:val="006C69C5"/>
    <w:rsid w:val="006C6A93"/>
    <w:rsid w:val="006C6B7B"/>
    <w:rsid w:val="006C6B88"/>
    <w:rsid w:val="006C6E38"/>
    <w:rsid w:val="006C6F6D"/>
    <w:rsid w:val="006C7023"/>
    <w:rsid w:val="006C7166"/>
    <w:rsid w:val="006C7189"/>
    <w:rsid w:val="006C71C6"/>
    <w:rsid w:val="006C71E8"/>
    <w:rsid w:val="006C728E"/>
    <w:rsid w:val="006C73E3"/>
    <w:rsid w:val="006C7486"/>
    <w:rsid w:val="006C77EA"/>
    <w:rsid w:val="006C780A"/>
    <w:rsid w:val="006C7896"/>
    <w:rsid w:val="006C7957"/>
    <w:rsid w:val="006C798C"/>
    <w:rsid w:val="006C7AB5"/>
    <w:rsid w:val="006C7C06"/>
    <w:rsid w:val="006C7EEF"/>
    <w:rsid w:val="006C7F8B"/>
    <w:rsid w:val="006D0304"/>
    <w:rsid w:val="006D03BA"/>
    <w:rsid w:val="006D03CF"/>
    <w:rsid w:val="006D04C5"/>
    <w:rsid w:val="006D0519"/>
    <w:rsid w:val="006D05E9"/>
    <w:rsid w:val="006D07FE"/>
    <w:rsid w:val="006D089F"/>
    <w:rsid w:val="006D08F7"/>
    <w:rsid w:val="006D0A26"/>
    <w:rsid w:val="006D0B8F"/>
    <w:rsid w:val="006D0D6C"/>
    <w:rsid w:val="006D100D"/>
    <w:rsid w:val="006D1073"/>
    <w:rsid w:val="006D11CA"/>
    <w:rsid w:val="006D124F"/>
    <w:rsid w:val="006D12D4"/>
    <w:rsid w:val="006D12EE"/>
    <w:rsid w:val="006D1339"/>
    <w:rsid w:val="006D15DC"/>
    <w:rsid w:val="006D1871"/>
    <w:rsid w:val="006D1A35"/>
    <w:rsid w:val="006D1B79"/>
    <w:rsid w:val="006D1C12"/>
    <w:rsid w:val="006D1C1F"/>
    <w:rsid w:val="006D1C8F"/>
    <w:rsid w:val="006D1E2A"/>
    <w:rsid w:val="006D1F7F"/>
    <w:rsid w:val="006D22EB"/>
    <w:rsid w:val="006D2464"/>
    <w:rsid w:val="006D24E0"/>
    <w:rsid w:val="006D2592"/>
    <w:rsid w:val="006D2740"/>
    <w:rsid w:val="006D2808"/>
    <w:rsid w:val="006D2ABF"/>
    <w:rsid w:val="006D2D33"/>
    <w:rsid w:val="006D317C"/>
    <w:rsid w:val="006D32B7"/>
    <w:rsid w:val="006D3347"/>
    <w:rsid w:val="006D335A"/>
    <w:rsid w:val="006D33D2"/>
    <w:rsid w:val="006D3420"/>
    <w:rsid w:val="006D363A"/>
    <w:rsid w:val="006D3665"/>
    <w:rsid w:val="006D3798"/>
    <w:rsid w:val="006D37C7"/>
    <w:rsid w:val="006D37F7"/>
    <w:rsid w:val="006D3949"/>
    <w:rsid w:val="006D3AA6"/>
    <w:rsid w:val="006D3B78"/>
    <w:rsid w:val="006D3D08"/>
    <w:rsid w:val="006D4102"/>
    <w:rsid w:val="006D4674"/>
    <w:rsid w:val="006D4C54"/>
    <w:rsid w:val="006D4DC3"/>
    <w:rsid w:val="006D4E4B"/>
    <w:rsid w:val="006D4E57"/>
    <w:rsid w:val="006D4EB3"/>
    <w:rsid w:val="006D4F37"/>
    <w:rsid w:val="006D50F5"/>
    <w:rsid w:val="006D5114"/>
    <w:rsid w:val="006D55A3"/>
    <w:rsid w:val="006D56A8"/>
    <w:rsid w:val="006D5824"/>
    <w:rsid w:val="006D5874"/>
    <w:rsid w:val="006D5894"/>
    <w:rsid w:val="006D5929"/>
    <w:rsid w:val="006D5987"/>
    <w:rsid w:val="006D5AB3"/>
    <w:rsid w:val="006D5BA9"/>
    <w:rsid w:val="006D5F97"/>
    <w:rsid w:val="006D5FED"/>
    <w:rsid w:val="006D601B"/>
    <w:rsid w:val="006D6113"/>
    <w:rsid w:val="006D6134"/>
    <w:rsid w:val="006D6178"/>
    <w:rsid w:val="006D6319"/>
    <w:rsid w:val="006D666F"/>
    <w:rsid w:val="006D6838"/>
    <w:rsid w:val="006D6D5B"/>
    <w:rsid w:val="006D6FE3"/>
    <w:rsid w:val="006D7201"/>
    <w:rsid w:val="006D728C"/>
    <w:rsid w:val="006D73DF"/>
    <w:rsid w:val="006D73F3"/>
    <w:rsid w:val="006D7486"/>
    <w:rsid w:val="006D7521"/>
    <w:rsid w:val="006D7B0F"/>
    <w:rsid w:val="006D7D7B"/>
    <w:rsid w:val="006D7DF5"/>
    <w:rsid w:val="006D7E72"/>
    <w:rsid w:val="006E01BC"/>
    <w:rsid w:val="006E0483"/>
    <w:rsid w:val="006E0501"/>
    <w:rsid w:val="006E05C4"/>
    <w:rsid w:val="006E0785"/>
    <w:rsid w:val="006E08D3"/>
    <w:rsid w:val="006E0C04"/>
    <w:rsid w:val="006E0EC6"/>
    <w:rsid w:val="006E11A7"/>
    <w:rsid w:val="006E1469"/>
    <w:rsid w:val="006E1645"/>
    <w:rsid w:val="006E1692"/>
    <w:rsid w:val="006E16C9"/>
    <w:rsid w:val="006E16E0"/>
    <w:rsid w:val="006E16F9"/>
    <w:rsid w:val="006E1770"/>
    <w:rsid w:val="006E1788"/>
    <w:rsid w:val="006E18E9"/>
    <w:rsid w:val="006E195F"/>
    <w:rsid w:val="006E19F7"/>
    <w:rsid w:val="006E1C64"/>
    <w:rsid w:val="006E1D9F"/>
    <w:rsid w:val="006E1E53"/>
    <w:rsid w:val="006E1F28"/>
    <w:rsid w:val="006E1F2D"/>
    <w:rsid w:val="006E202A"/>
    <w:rsid w:val="006E20C2"/>
    <w:rsid w:val="006E2476"/>
    <w:rsid w:val="006E24BD"/>
    <w:rsid w:val="006E257C"/>
    <w:rsid w:val="006E2990"/>
    <w:rsid w:val="006E2A29"/>
    <w:rsid w:val="006E2C21"/>
    <w:rsid w:val="006E2EB4"/>
    <w:rsid w:val="006E2FF2"/>
    <w:rsid w:val="006E31B6"/>
    <w:rsid w:val="006E3228"/>
    <w:rsid w:val="006E3387"/>
    <w:rsid w:val="006E33F6"/>
    <w:rsid w:val="006E3549"/>
    <w:rsid w:val="006E3634"/>
    <w:rsid w:val="006E363B"/>
    <w:rsid w:val="006E3B47"/>
    <w:rsid w:val="006E3B93"/>
    <w:rsid w:val="006E3D61"/>
    <w:rsid w:val="006E3DBB"/>
    <w:rsid w:val="006E4055"/>
    <w:rsid w:val="006E40A8"/>
    <w:rsid w:val="006E41FC"/>
    <w:rsid w:val="006E431D"/>
    <w:rsid w:val="006E44BB"/>
    <w:rsid w:val="006E4709"/>
    <w:rsid w:val="006E4952"/>
    <w:rsid w:val="006E4A29"/>
    <w:rsid w:val="006E4AE5"/>
    <w:rsid w:val="006E4CC2"/>
    <w:rsid w:val="006E4EC0"/>
    <w:rsid w:val="006E53A9"/>
    <w:rsid w:val="006E5611"/>
    <w:rsid w:val="006E5758"/>
    <w:rsid w:val="006E57DD"/>
    <w:rsid w:val="006E57E0"/>
    <w:rsid w:val="006E58C6"/>
    <w:rsid w:val="006E5D6B"/>
    <w:rsid w:val="006E5DF3"/>
    <w:rsid w:val="006E5E47"/>
    <w:rsid w:val="006E5EE7"/>
    <w:rsid w:val="006E60CF"/>
    <w:rsid w:val="006E6133"/>
    <w:rsid w:val="006E6298"/>
    <w:rsid w:val="006E629C"/>
    <w:rsid w:val="006E6512"/>
    <w:rsid w:val="006E6596"/>
    <w:rsid w:val="006E6749"/>
    <w:rsid w:val="006E680C"/>
    <w:rsid w:val="006E6AC5"/>
    <w:rsid w:val="006E6E83"/>
    <w:rsid w:val="006E71C9"/>
    <w:rsid w:val="006E7201"/>
    <w:rsid w:val="006E73BC"/>
    <w:rsid w:val="006E7598"/>
    <w:rsid w:val="006E7697"/>
    <w:rsid w:val="006E773C"/>
    <w:rsid w:val="006E77C6"/>
    <w:rsid w:val="006E7829"/>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C48"/>
    <w:rsid w:val="006F0D46"/>
    <w:rsid w:val="006F1122"/>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241"/>
    <w:rsid w:val="006F232B"/>
    <w:rsid w:val="006F2338"/>
    <w:rsid w:val="006F2397"/>
    <w:rsid w:val="006F24AB"/>
    <w:rsid w:val="006F25DA"/>
    <w:rsid w:val="006F297D"/>
    <w:rsid w:val="006F2ABC"/>
    <w:rsid w:val="006F2AC6"/>
    <w:rsid w:val="006F2D04"/>
    <w:rsid w:val="006F2E70"/>
    <w:rsid w:val="006F2EFA"/>
    <w:rsid w:val="006F2F69"/>
    <w:rsid w:val="006F312B"/>
    <w:rsid w:val="006F31F8"/>
    <w:rsid w:val="006F35DC"/>
    <w:rsid w:val="006F3796"/>
    <w:rsid w:val="006F37DD"/>
    <w:rsid w:val="006F3F17"/>
    <w:rsid w:val="006F3F44"/>
    <w:rsid w:val="006F400E"/>
    <w:rsid w:val="006F4160"/>
    <w:rsid w:val="006F41A8"/>
    <w:rsid w:val="006F4472"/>
    <w:rsid w:val="006F44B8"/>
    <w:rsid w:val="006F44C4"/>
    <w:rsid w:val="006F47A8"/>
    <w:rsid w:val="006F49F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91C"/>
    <w:rsid w:val="006F7972"/>
    <w:rsid w:val="006F7A80"/>
    <w:rsid w:val="006F7B13"/>
    <w:rsid w:val="006F7EAB"/>
    <w:rsid w:val="006F7EE5"/>
    <w:rsid w:val="006F7F2A"/>
    <w:rsid w:val="00700025"/>
    <w:rsid w:val="00700072"/>
    <w:rsid w:val="00700073"/>
    <w:rsid w:val="0070054A"/>
    <w:rsid w:val="00700564"/>
    <w:rsid w:val="007007F2"/>
    <w:rsid w:val="00700884"/>
    <w:rsid w:val="00700D86"/>
    <w:rsid w:val="00700E56"/>
    <w:rsid w:val="00700F87"/>
    <w:rsid w:val="00701021"/>
    <w:rsid w:val="0070124A"/>
    <w:rsid w:val="0070181C"/>
    <w:rsid w:val="007019C4"/>
    <w:rsid w:val="00701AA9"/>
    <w:rsid w:val="00701CE2"/>
    <w:rsid w:val="00701EBD"/>
    <w:rsid w:val="00701EC5"/>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9B"/>
    <w:rsid w:val="00703444"/>
    <w:rsid w:val="00703469"/>
    <w:rsid w:val="00703619"/>
    <w:rsid w:val="0070363C"/>
    <w:rsid w:val="00703677"/>
    <w:rsid w:val="00703B31"/>
    <w:rsid w:val="00703C87"/>
    <w:rsid w:val="00703D3E"/>
    <w:rsid w:val="00703D42"/>
    <w:rsid w:val="00703DF9"/>
    <w:rsid w:val="007040E4"/>
    <w:rsid w:val="007040FE"/>
    <w:rsid w:val="007041F6"/>
    <w:rsid w:val="0070422C"/>
    <w:rsid w:val="0070425E"/>
    <w:rsid w:val="0070449E"/>
    <w:rsid w:val="00704B56"/>
    <w:rsid w:val="00704CAE"/>
    <w:rsid w:val="00704F39"/>
    <w:rsid w:val="00704FD4"/>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805"/>
    <w:rsid w:val="00707A79"/>
    <w:rsid w:val="00707B66"/>
    <w:rsid w:val="00707DD9"/>
    <w:rsid w:val="00707ECE"/>
    <w:rsid w:val="0071005A"/>
    <w:rsid w:val="007100B1"/>
    <w:rsid w:val="007100BF"/>
    <w:rsid w:val="007101AF"/>
    <w:rsid w:val="007101BD"/>
    <w:rsid w:val="0071043B"/>
    <w:rsid w:val="00710524"/>
    <w:rsid w:val="00710686"/>
    <w:rsid w:val="00710AC4"/>
    <w:rsid w:val="00710F7D"/>
    <w:rsid w:val="00710F93"/>
    <w:rsid w:val="00710FCD"/>
    <w:rsid w:val="0071102D"/>
    <w:rsid w:val="007110A4"/>
    <w:rsid w:val="007110B8"/>
    <w:rsid w:val="007110EA"/>
    <w:rsid w:val="0071125E"/>
    <w:rsid w:val="0071145B"/>
    <w:rsid w:val="00711493"/>
    <w:rsid w:val="00711727"/>
    <w:rsid w:val="0071172A"/>
    <w:rsid w:val="007118B3"/>
    <w:rsid w:val="007118BD"/>
    <w:rsid w:val="00711B13"/>
    <w:rsid w:val="00711D46"/>
    <w:rsid w:val="00711E2D"/>
    <w:rsid w:val="00711ED3"/>
    <w:rsid w:val="00711F28"/>
    <w:rsid w:val="00712580"/>
    <w:rsid w:val="00712703"/>
    <w:rsid w:val="0071290D"/>
    <w:rsid w:val="00712AA6"/>
    <w:rsid w:val="00712D78"/>
    <w:rsid w:val="0071324A"/>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427"/>
    <w:rsid w:val="0071442F"/>
    <w:rsid w:val="0071449C"/>
    <w:rsid w:val="007144F0"/>
    <w:rsid w:val="00714605"/>
    <w:rsid w:val="007146AE"/>
    <w:rsid w:val="0071472A"/>
    <w:rsid w:val="007148A7"/>
    <w:rsid w:val="00714A89"/>
    <w:rsid w:val="00714BEF"/>
    <w:rsid w:val="00714E77"/>
    <w:rsid w:val="0071506B"/>
    <w:rsid w:val="007150BC"/>
    <w:rsid w:val="00715486"/>
    <w:rsid w:val="00715718"/>
    <w:rsid w:val="0071577A"/>
    <w:rsid w:val="0071593E"/>
    <w:rsid w:val="00715988"/>
    <w:rsid w:val="00715A38"/>
    <w:rsid w:val="00715AE0"/>
    <w:rsid w:val="00715AF2"/>
    <w:rsid w:val="00715BE0"/>
    <w:rsid w:val="00715C25"/>
    <w:rsid w:val="00715E17"/>
    <w:rsid w:val="00715E4B"/>
    <w:rsid w:val="0071602A"/>
    <w:rsid w:val="00716222"/>
    <w:rsid w:val="00716278"/>
    <w:rsid w:val="0071646D"/>
    <w:rsid w:val="007166B5"/>
    <w:rsid w:val="0071676F"/>
    <w:rsid w:val="0071691D"/>
    <w:rsid w:val="00716ACB"/>
    <w:rsid w:val="00716BCD"/>
    <w:rsid w:val="00716EEB"/>
    <w:rsid w:val="007170EB"/>
    <w:rsid w:val="0071711B"/>
    <w:rsid w:val="00717174"/>
    <w:rsid w:val="0071725C"/>
    <w:rsid w:val="0071725D"/>
    <w:rsid w:val="007172EC"/>
    <w:rsid w:val="00717348"/>
    <w:rsid w:val="00717820"/>
    <w:rsid w:val="007178BD"/>
    <w:rsid w:val="0071790A"/>
    <w:rsid w:val="00717947"/>
    <w:rsid w:val="007179DB"/>
    <w:rsid w:val="00717BC0"/>
    <w:rsid w:val="00717C98"/>
    <w:rsid w:val="00717E0D"/>
    <w:rsid w:val="00717E42"/>
    <w:rsid w:val="00717E56"/>
    <w:rsid w:val="00717F50"/>
    <w:rsid w:val="007200D1"/>
    <w:rsid w:val="007202B5"/>
    <w:rsid w:val="00720374"/>
    <w:rsid w:val="00720394"/>
    <w:rsid w:val="007203DD"/>
    <w:rsid w:val="00720418"/>
    <w:rsid w:val="00720526"/>
    <w:rsid w:val="007205BF"/>
    <w:rsid w:val="0072064C"/>
    <w:rsid w:val="0072069C"/>
    <w:rsid w:val="00720817"/>
    <w:rsid w:val="0072094B"/>
    <w:rsid w:val="00720C0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B3"/>
    <w:rsid w:val="00722D86"/>
    <w:rsid w:val="00722F3F"/>
    <w:rsid w:val="007231E0"/>
    <w:rsid w:val="007234E4"/>
    <w:rsid w:val="00723639"/>
    <w:rsid w:val="007237C3"/>
    <w:rsid w:val="00723818"/>
    <w:rsid w:val="007238B4"/>
    <w:rsid w:val="00723AAA"/>
    <w:rsid w:val="00723BE7"/>
    <w:rsid w:val="00723C7C"/>
    <w:rsid w:val="00723DE5"/>
    <w:rsid w:val="00723F1B"/>
    <w:rsid w:val="00723FE7"/>
    <w:rsid w:val="0072404A"/>
    <w:rsid w:val="007243C0"/>
    <w:rsid w:val="00724581"/>
    <w:rsid w:val="007246FF"/>
    <w:rsid w:val="0072472B"/>
    <w:rsid w:val="00724BFF"/>
    <w:rsid w:val="00724D1B"/>
    <w:rsid w:val="00724D85"/>
    <w:rsid w:val="00724E62"/>
    <w:rsid w:val="00724E83"/>
    <w:rsid w:val="00725047"/>
    <w:rsid w:val="00725176"/>
    <w:rsid w:val="007251F3"/>
    <w:rsid w:val="0072530E"/>
    <w:rsid w:val="00725357"/>
    <w:rsid w:val="00725373"/>
    <w:rsid w:val="00725491"/>
    <w:rsid w:val="007255F5"/>
    <w:rsid w:val="00725767"/>
    <w:rsid w:val="007257F9"/>
    <w:rsid w:val="0072598D"/>
    <w:rsid w:val="00725C55"/>
    <w:rsid w:val="00725DBB"/>
    <w:rsid w:val="00725FD1"/>
    <w:rsid w:val="007261BA"/>
    <w:rsid w:val="007261D7"/>
    <w:rsid w:val="007261EA"/>
    <w:rsid w:val="00726259"/>
    <w:rsid w:val="00726355"/>
    <w:rsid w:val="007264EE"/>
    <w:rsid w:val="007266D4"/>
    <w:rsid w:val="007268E7"/>
    <w:rsid w:val="00726922"/>
    <w:rsid w:val="00726AF1"/>
    <w:rsid w:val="00726F05"/>
    <w:rsid w:val="00727135"/>
    <w:rsid w:val="0072746E"/>
    <w:rsid w:val="007274A3"/>
    <w:rsid w:val="007276F4"/>
    <w:rsid w:val="007277F0"/>
    <w:rsid w:val="00727ADD"/>
    <w:rsid w:val="00727E02"/>
    <w:rsid w:val="00727EF2"/>
    <w:rsid w:val="00730077"/>
    <w:rsid w:val="00730169"/>
    <w:rsid w:val="00730192"/>
    <w:rsid w:val="00730545"/>
    <w:rsid w:val="007305E3"/>
    <w:rsid w:val="007306CE"/>
    <w:rsid w:val="007307E6"/>
    <w:rsid w:val="00730813"/>
    <w:rsid w:val="0073099F"/>
    <w:rsid w:val="00730A89"/>
    <w:rsid w:val="00730B32"/>
    <w:rsid w:val="00730CD9"/>
    <w:rsid w:val="00730D0C"/>
    <w:rsid w:val="00730D89"/>
    <w:rsid w:val="00730F7D"/>
    <w:rsid w:val="00730F8C"/>
    <w:rsid w:val="00731336"/>
    <w:rsid w:val="007313B3"/>
    <w:rsid w:val="00731751"/>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8D8"/>
    <w:rsid w:val="00732A8C"/>
    <w:rsid w:val="00732B45"/>
    <w:rsid w:val="00732D54"/>
    <w:rsid w:val="00732E25"/>
    <w:rsid w:val="0073318A"/>
    <w:rsid w:val="0073319A"/>
    <w:rsid w:val="00733291"/>
    <w:rsid w:val="00733541"/>
    <w:rsid w:val="00733571"/>
    <w:rsid w:val="007335B0"/>
    <w:rsid w:val="00733842"/>
    <w:rsid w:val="0073398E"/>
    <w:rsid w:val="007339A8"/>
    <w:rsid w:val="00733D54"/>
    <w:rsid w:val="00733EE1"/>
    <w:rsid w:val="00733FAF"/>
    <w:rsid w:val="00734137"/>
    <w:rsid w:val="00734147"/>
    <w:rsid w:val="00734196"/>
    <w:rsid w:val="007343F8"/>
    <w:rsid w:val="00734409"/>
    <w:rsid w:val="007344A4"/>
    <w:rsid w:val="007346B9"/>
    <w:rsid w:val="007346E6"/>
    <w:rsid w:val="00734852"/>
    <w:rsid w:val="00734999"/>
    <w:rsid w:val="007349A7"/>
    <w:rsid w:val="00734C0A"/>
    <w:rsid w:val="00734C6B"/>
    <w:rsid w:val="00734DB8"/>
    <w:rsid w:val="00734E93"/>
    <w:rsid w:val="007351E6"/>
    <w:rsid w:val="007352C4"/>
    <w:rsid w:val="00735332"/>
    <w:rsid w:val="00735793"/>
    <w:rsid w:val="007357C0"/>
    <w:rsid w:val="00735818"/>
    <w:rsid w:val="007359E3"/>
    <w:rsid w:val="00735B38"/>
    <w:rsid w:val="00735C80"/>
    <w:rsid w:val="00735E70"/>
    <w:rsid w:val="00735EFA"/>
    <w:rsid w:val="00735FB7"/>
    <w:rsid w:val="00736069"/>
    <w:rsid w:val="007361AC"/>
    <w:rsid w:val="007361B3"/>
    <w:rsid w:val="00736587"/>
    <w:rsid w:val="0073659E"/>
    <w:rsid w:val="007365DC"/>
    <w:rsid w:val="00736655"/>
    <w:rsid w:val="00736872"/>
    <w:rsid w:val="00736977"/>
    <w:rsid w:val="00736991"/>
    <w:rsid w:val="00736A48"/>
    <w:rsid w:val="00736DA1"/>
    <w:rsid w:val="00736DC1"/>
    <w:rsid w:val="00736E54"/>
    <w:rsid w:val="00736F31"/>
    <w:rsid w:val="00736F38"/>
    <w:rsid w:val="0073707B"/>
    <w:rsid w:val="007370C6"/>
    <w:rsid w:val="00737138"/>
    <w:rsid w:val="007371B9"/>
    <w:rsid w:val="00737392"/>
    <w:rsid w:val="00737410"/>
    <w:rsid w:val="007377AA"/>
    <w:rsid w:val="0073798A"/>
    <w:rsid w:val="007379C0"/>
    <w:rsid w:val="00737C28"/>
    <w:rsid w:val="00737D9B"/>
    <w:rsid w:val="00737DF3"/>
    <w:rsid w:val="00737E7A"/>
    <w:rsid w:val="00737F0C"/>
    <w:rsid w:val="00740132"/>
    <w:rsid w:val="0074038C"/>
    <w:rsid w:val="00740422"/>
    <w:rsid w:val="00740500"/>
    <w:rsid w:val="0074052D"/>
    <w:rsid w:val="00740575"/>
    <w:rsid w:val="007405C2"/>
    <w:rsid w:val="00740600"/>
    <w:rsid w:val="0074083E"/>
    <w:rsid w:val="00740E5D"/>
    <w:rsid w:val="00740EB8"/>
    <w:rsid w:val="00740FCC"/>
    <w:rsid w:val="0074103D"/>
    <w:rsid w:val="007412AE"/>
    <w:rsid w:val="0074149D"/>
    <w:rsid w:val="00741658"/>
    <w:rsid w:val="0074169E"/>
    <w:rsid w:val="00741768"/>
    <w:rsid w:val="007419B4"/>
    <w:rsid w:val="007419C4"/>
    <w:rsid w:val="00741C79"/>
    <w:rsid w:val="00741CD0"/>
    <w:rsid w:val="00741CE3"/>
    <w:rsid w:val="00741D8E"/>
    <w:rsid w:val="00742095"/>
    <w:rsid w:val="00742254"/>
    <w:rsid w:val="0074235A"/>
    <w:rsid w:val="0074263D"/>
    <w:rsid w:val="00742668"/>
    <w:rsid w:val="00742798"/>
    <w:rsid w:val="00742840"/>
    <w:rsid w:val="00742AA7"/>
    <w:rsid w:val="00742B76"/>
    <w:rsid w:val="00742B8F"/>
    <w:rsid w:val="00742C2F"/>
    <w:rsid w:val="00742D4F"/>
    <w:rsid w:val="00742D6D"/>
    <w:rsid w:val="00742DDE"/>
    <w:rsid w:val="00742EFC"/>
    <w:rsid w:val="0074306B"/>
    <w:rsid w:val="00743380"/>
    <w:rsid w:val="007437A9"/>
    <w:rsid w:val="007437F7"/>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B1E"/>
    <w:rsid w:val="00745BDB"/>
    <w:rsid w:val="00745BE2"/>
    <w:rsid w:val="00745CD4"/>
    <w:rsid w:val="00746782"/>
    <w:rsid w:val="007468A5"/>
    <w:rsid w:val="00746992"/>
    <w:rsid w:val="00746B04"/>
    <w:rsid w:val="00746B58"/>
    <w:rsid w:val="00746B89"/>
    <w:rsid w:val="00746BF5"/>
    <w:rsid w:val="00746D5D"/>
    <w:rsid w:val="00746F4E"/>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50063"/>
    <w:rsid w:val="00750404"/>
    <w:rsid w:val="00750729"/>
    <w:rsid w:val="007508E7"/>
    <w:rsid w:val="00750936"/>
    <w:rsid w:val="00750AA2"/>
    <w:rsid w:val="00750CEF"/>
    <w:rsid w:val="00750EFF"/>
    <w:rsid w:val="0075108B"/>
    <w:rsid w:val="00751215"/>
    <w:rsid w:val="0075122D"/>
    <w:rsid w:val="007512F6"/>
    <w:rsid w:val="007516E5"/>
    <w:rsid w:val="007517E1"/>
    <w:rsid w:val="007518FF"/>
    <w:rsid w:val="00751AA6"/>
    <w:rsid w:val="00751B8A"/>
    <w:rsid w:val="00751C7D"/>
    <w:rsid w:val="00751C9C"/>
    <w:rsid w:val="00751D5C"/>
    <w:rsid w:val="00751FDD"/>
    <w:rsid w:val="007520B2"/>
    <w:rsid w:val="00752125"/>
    <w:rsid w:val="007523CF"/>
    <w:rsid w:val="00752599"/>
    <w:rsid w:val="00752694"/>
    <w:rsid w:val="0075291C"/>
    <w:rsid w:val="00752A68"/>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657"/>
    <w:rsid w:val="007547E0"/>
    <w:rsid w:val="00754914"/>
    <w:rsid w:val="00754A2B"/>
    <w:rsid w:val="00754AAE"/>
    <w:rsid w:val="00754C2E"/>
    <w:rsid w:val="00754C43"/>
    <w:rsid w:val="00754CED"/>
    <w:rsid w:val="00754DA8"/>
    <w:rsid w:val="00754FFA"/>
    <w:rsid w:val="007552A3"/>
    <w:rsid w:val="0075540E"/>
    <w:rsid w:val="007554E2"/>
    <w:rsid w:val="00755514"/>
    <w:rsid w:val="0075552B"/>
    <w:rsid w:val="007555BE"/>
    <w:rsid w:val="00755692"/>
    <w:rsid w:val="007558AC"/>
    <w:rsid w:val="00755DAD"/>
    <w:rsid w:val="00755E80"/>
    <w:rsid w:val="00755F4B"/>
    <w:rsid w:val="0075603F"/>
    <w:rsid w:val="0075612F"/>
    <w:rsid w:val="00756168"/>
    <w:rsid w:val="007566B9"/>
    <w:rsid w:val="00756A77"/>
    <w:rsid w:val="00756AA8"/>
    <w:rsid w:val="00756C72"/>
    <w:rsid w:val="00756D19"/>
    <w:rsid w:val="00757184"/>
    <w:rsid w:val="007572DF"/>
    <w:rsid w:val="00757308"/>
    <w:rsid w:val="0075742C"/>
    <w:rsid w:val="00757469"/>
    <w:rsid w:val="007574FC"/>
    <w:rsid w:val="0075777B"/>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206"/>
    <w:rsid w:val="00761438"/>
    <w:rsid w:val="007614A1"/>
    <w:rsid w:val="0076170F"/>
    <w:rsid w:val="007618A8"/>
    <w:rsid w:val="007618D5"/>
    <w:rsid w:val="007621AE"/>
    <w:rsid w:val="007623DA"/>
    <w:rsid w:val="0076240B"/>
    <w:rsid w:val="0076245F"/>
    <w:rsid w:val="00762534"/>
    <w:rsid w:val="0076255D"/>
    <w:rsid w:val="00762844"/>
    <w:rsid w:val="00762988"/>
    <w:rsid w:val="00762A2A"/>
    <w:rsid w:val="00762A36"/>
    <w:rsid w:val="00762AA1"/>
    <w:rsid w:val="00762E8A"/>
    <w:rsid w:val="00762F05"/>
    <w:rsid w:val="00763092"/>
    <w:rsid w:val="007630DD"/>
    <w:rsid w:val="007631F3"/>
    <w:rsid w:val="007632EC"/>
    <w:rsid w:val="0076346B"/>
    <w:rsid w:val="007637A9"/>
    <w:rsid w:val="007638CA"/>
    <w:rsid w:val="0076398A"/>
    <w:rsid w:val="00763A09"/>
    <w:rsid w:val="00763AAE"/>
    <w:rsid w:val="00763FDA"/>
    <w:rsid w:val="0076428F"/>
    <w:rsid w:val="00764401"/>
    <w:rsid w:val="00764AF0"/>
    <w:rsid w:val="00764DAF"/>
    <w:rsid w:val="00764E21"/>
    <w:rsid w:val="00765043"/>
    <w:rsid w:val="0076528D"/>
    <w:rsid w:val="00765296"/>
    <w:rsid w:val="007652E9"/>
    <w:rsid w:val="00765387"/>
    <w:rsid w:val="0076556F"/>
    <w:rsid w:val="007655C5"/>
    <w:rsid w:val="007655CF"/>
    <w:rsid w:val="007658A9"/>
    <w:rsid w:val="00765919"/>
    <w:rsid w:val="0076596F"/>
    <w:rsid w:val="00765BA8"/>
    <w:rsid w:val="00765BDA"/>
    <w:rsid w:val="00765C11"/>
    <w:rsid w:val="00765C4B"/>
    <w:rsid w:val="00765D25"/>
    <w:rsid w:val="00765E68"/>
    <w:rsid w:val="007660AF"/>
    <w:rsid w:val="00766153"/>
    <w:rsid w:val="007662A8"/>
    <w:rsid w:val="007662EA"/>
    <w:rsid w:val="007665A0"/>
    <w:rsid w:val="007665DE"/>
    <w:rsid w:val="007667AF"/>
    <w:rsid w:val="00766881"/>
    <w:rsid w:val="00766A5D"/>
    <w:rsid w:val="00766AE3"/>
    <w:rsid w:val="00766C07"/>
    <w:rsid w:val="00766E4F"/>
    <w:rsid w:val="00766E62"/>
    <w:rsid w:val="007670D0"/>
    <w:rsid w:val="007670DC"/>
    <w:rsid w:val="007671A8"/>
    <w:rsid w:val="0076729F"/>
    <w:rsid w:val="0076750E"/>
    <w:rsid w:val="0076753C"/>
    <w:rsid w:val="007676EF"/>
    <w:rsid w:val="007677C3"/>
    <w:rsid w:val="007679EB"/>
    <w:rsid w:val="00767BFF"/>
    <w:rsid w:val="00767EE7"/>
    <w:rsid w:val="00770117"/>
    <w:rsid w:val="007701B2"/>
    <w:rsid w:val="007702E6"/>
    <w:rsid w:val="007706E3"/>
    <w:rsid w:val="00770707"/>
    <w:rsid w:val="00770800"/>
    <w:rsid w:val="00770830"/>
    <w:rsid w:val="00770975"/>
    <w:rsid w:val="00770A7F"/>
    <w:rsid w:val="00770B7C"/>
    <w:rsid w:val="00770ED4"/>
    <w:rsid w:val="00770FA1"/>
    <w:rsid w:val="0077115A"/>
    <w:rsid w:val="007711D1"/>
    <w:rsid w:val="00771A63"/>
    <w:rsid w:val="00771E09"/>
    <w:rsid w:val="007721A6"/>
    <w:rsid w:val="00772378"/>
    <w:rsid w:val="00772474"/>
    <w:rsid w:val="007727AD"/>
    <w:rsid w:val="00772982"/>
    <w:rsid w:val="00772BD1"/>
    <w:rsid w:val="00772F48"/>
    <w:rsid w:val="007731B5"/>
    <w:rsid w:val="007733E2"/>
    <w:rsid w:val="0077353E"/>
    <w:rsid w:val="0077369E"/>
    <w:rsid w:val="007738E0"/>
    <w:rsid w:val="00773C35"/>
    <w:rsid w:val="00773C68"/>
    <w:rsid w:val="00773CD9"/>
    <w:rsid w:val="00773D03"/>
    <w:rsid w:val="00773F6F"/>
    <w:rsid w:val="00774081"/>
    <w:rsid w:val="00774298"/>
    <w:rsid w:val="007745A7"/>
    <w:rsid w:val="007745CE"/>
    <w:rsid w:val="007746B1"/>
    <w:rsid w:val="00774952"/>
    <w:rsid w:val="00774BA5"/>
    <w:rsid w:val="00774CFD"/>
    <w:rsid w:val="00774FE7"/>
    <w:rsid w:val="00775099"/>
    <w:rsid w:val="0077509E"/>
    <w:rsid w:val="00775243"/>
    <w:rsid w:val="00775327"/>
    <w:rsid w:val="00775534"/>
    <w:rsid w:val="007756D8"/>
    <w:rsid w:val="0077570C"/>
    <w:rsid w:val="00775753"/>
    <w:rsid w:val="00775754"/>
    <w:rsid w:val="00775A12"/>
    <w:rsid w:val="00775C46"/>
    <w:rsid w:val="00775F53"/>
    <w:rsid w:val="00776091"/>
    <w:rsid w:val="00776116"/>
    <w:rsid w:val="00776242"/>
    <w:rsid w:val="00776286"/>
    <w:rsid w:val="007763B4"/>
    <w:rsid w:val="0077641B"/>
    <w:rsid w:val="0077646E"/>
    <w:rsid w:val="007766AF"/>
    <w:rsid w:val="00776707"/>
    <w:rsid w:val="007768C5"/>
    <w:rsid w:val="00776A48"/>
    <w:rsid w:val="00776BBC"/>
    <w:rsid w:val="00776BD6"/>
    <w:rsid w:val="00776FB7"/>
    <w:rsid w:val="00777111"/>
    <w:rsid w:val="0077718C"/>
    <w:rsid w:val="00777268"/>
    <w:rsid w:val="007772E8"/>
    <w:rsid w:val="00777384"/>
    <w:rsid w:val="007775ED"/>
    <w:rsid w:val="00777A3D"/>
    <w:rsid w:val="00777A45"/>
    <w:rsid w:val="00777A8F"/>
    <w:rsid w:val="00777B3C"/>
    <w:rsid w:val="00777BFE"/>
    <w:rsid w:val="00777C47"/>
    <w:rsid w:val="00777D13"/>
    <w:rsid w:val="0078045A"/>
    <w:rsid w:val="007805EA"/>
    <w:rsid w:val="007806A7"/>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D0"/>
    <w:rsid w:val="00781A65"/>
    <w:rsid w:val="00781B6B"/>
    <w:rsid w:val="00781D0B"/>
    <w:rsid w:val="00781D22"/>
    <w:rsid w:val="00781E9A"/>
    <w:rsid w:val="00781F1C"/>
    <w:rsid w:val="007820E5"/>
    <w:rsid w:val="007821C6"/>
    <w:rsid w:val="007821EA"/>
    <w:rsid w:val="007823BC"/>
    <w:rsid w:val="0078242B"/>
    <w:rsid w:val="00782514"/>
    <w:rsid w:val="0078272A"/>
    <w:rsid w:val="0078293A"/>
    <w:rsid w:val="00782B9E"/>
    <w:rsid w:val="00782C32"/>
    <w:rsid w:val="00782EAB"/>
    <w:rsid w:val="00783040"/>
    <w:rsid w:val="0078328D"/>
    <w:rsid w:val="00783443"/>
    <w:rsid w:val="00783457"/>
    <w:rsid w:val="00783482"/>
    <w:rsid w:val="007837A2"/>
    <w:rsid w:val="0078394F"/>
    <w:rsid w:val="00783B5E"/>
    <w:rsid w:val="00783C54"/>
    <w:rsid w:val="00783CDB"/>
    <w:rsid w:val="00784337"/>
    <w:rsid w:val="007847C5"/>
    <w:rsid w:val="00785012"/>
    <w:rsid w:val="00785076"/>
    <w:rsid w:val="0078511C"/>
    <w:rsid w:val="00785524"/>
    <w:rsid w:val="00785571"/>
    <w:rsid w:val="00785587"/>
    <w:rsid w:val="007855B6"/>
    <w:rsid w:val="00785738"/>
    <w:rsid w:val="007857FE"/>
    <w:rsid w:val="0078586E"/>
    <w:rsid w:val="00785995"/>
    <w:rsid w:val="007859A0"/>
    <w:rsid w:val="00785B8B"/>
    <w:rsid w:val="00785BD1"/>
    <w:rsid w:val="00786109"/>
    <w:rsid w:val="00786119"/>
    <w:rsid w:val="00786175"/>
    <w:rsid w:val="00786187"/>
    <w:rsid w:val="0078621E"/>
    <w:rsid w:val="007863F0"/>
    <w:rsid w:val="007864EC"/>
    <w:rsid w:val="00786641"/>
    <w:rsid w:val="0078678F"/>
    <w:rsid w:val="007867E5"/>
    <w:rsid w:val="00786D70"/>
    <w:rsid w:val="007871A8"/>
    <w:rsid w:val="007871EA"/>
    <w:rsid w:val="007873B0"/>
    <w:rsid w:val="00787686"/>
    <w:rsid w:val="00787E66"/>
    <w:rsid w:val="0079006A"/>
    <w:rsid w:val="007901DF"/>
    <w:rsid w:val="00790309"/>
    <w:rsid w:val="00790310"/>
    <w:rsid w:val="00790329"/>
    <w:rsid w:val="00790572"/>
    <w:rsid w:val="007905AE"/>
    <w:rsid w:val="00790B18"/>
    <w:rsid w:val="00790D27"/>
    <w:rsid w:val="00791058"/>
    <w:rsid w:val="007910F6"/>
    <w:rsid w:val="00791BDA"/>
    <w:rsid w:val="00791C3D"/>
    <w:rsid w:val="00791CEC"/>
    <w:rsid w:val="00791DE4"/>
    <w:rsid w:val="00791E11"/>
    <w:rsid w:val="00791F87"/>
    <w:rsid w:val="00791FB8"/>
    <w:rsid w:val="0079216C"/>
    <w:rsid w:val="007921A1"/>
    <w:rsid w:val="007922A1"/>
    <w:rsid w:val="00792463"/>
    <w:rsid w:val="007926EE"/>
    <w:rsid w:val="00792784"/>
    <w:rsid w:val="00792790"/>
    <w:rsid w:val="007929C5"/>
    <w:rsid w:val="00792AAD"/>
    <w:rsid w:val="00792B15"/>
    <w:rsid w:val="00792C12"/>
    <w:rsid w:val="00792C53"/>
    <w:rsid w:val="00793091"/>
    <w:rsid w:val="00793099"/>
    <w:rsid w:val="0079312A"/>
    <w:rsid w:val="007931D7"/>
    <w:rsid w:val="00793287"/>
    <w:rsid w:val="007935E0"/>
    <w:rsid w:val="00793A1A"/>
    <w:rsid w:val="00793AD7"/>
    <w:rsid w:val="00793BD7"/>
    <w:rsid w:val="00793E8C"/>
    <w:rsid w:val="00793EE1"/>
    <w:rsid w:val="00793F70"/>
    <w:rsid w:val="00793FF8"/>
    <w:rsid w:val="007940D6"/>
    <w:rsid w:val="00794239"/>
    <w:rsid w:val="007942AA"/>
    <w:rsid w:val="0079436F"/>
    <w:rsid w:val="007946B3"/>
    <w:rsid w:val="0079485D"/>
    <w:rsid w:val="007949A1"/>
    <w:rsid w:val="007949C1"/>
    <w:rsid w:val="00794A64"/>
    <w:rsid w:val="00794B22"/>
    <w:rsid w:val="00794D64"/>
    <w:rsid w:val="00794DD8"/>
    <w:rsid w:val="00794ECA"/>
    <w:rsid w:val="00794ED5"/>
    <w:rsid w:val="0079509D"/>
    <w:rsid w:val="00795129"/>
    <w:rsid w:val="0079513C"/>
    <w:rsid w:val="0079522B"/>
    <w:rsid w:val="00795308"/>
    <w:rsid w:val="0079531F"/>
    <w:rsid w:val="0079554A"/>
    <w:rsid w:val="00795678"/>
    <w:rsid w:val="007956F9"/>
    <w:rsid w:val="007957F9"/>
    <w:rsid w:val="00795826"/>
    <w:rsid w:val="007958AC"/>
    <w:rsid w:val="007958F1"/>
    <w:rsid w:val="007959F6"/>
    <w:rsid w:val="00795AF3"/>
    <w:rsid w:val="00795C33"/>
    <w:rsid w:val="00795C3B"/>
    <w:rsid w:val="00795C46"/>
    <w:rsid w:val="00795CF9"/>
    <w:rsid w:val="00795D0E"/>
    <w:rsid w:val="00795D2C"/>
    <w:rsid w:val="00795EA3"/>
    <w:rsid w:val="00795FFE"/>
    <w:rsid w:val="00796091"/>
    <w:rsid w:val="007960BB"/>
    <w:rsid w:val="00796644"/>
    <w:rsid w:val="007967AC"/>
    <w:rsid w:val="00796B49"/>
    <w:rsid w:val="00796DFB"/>
    <w:rsid w:val="0079704E"/>
    <w:rsid w:val="0079710A"/>
    <w:rsid w:val="0079713F"/>
    <w:rsid w:val="0079715E"/>
    <w:rsid w:val="00797191"/>
    <w:rsid w:val="00797321"/>
    <w:rsid w:val="00797791"/>
    <w:rsid w:val="00797802"/>
    <w:rsid w:val="007978C3"/>
    <w:rsid w:val="00797A21"/>
    <w:rsid w:val="00797D5B"/>
    <w:rsid w:val="00797EC9"/>
    <w:rsid w:val="00797F08"/>
    <w:rsid w:val="00797F68"/>
    <w:rsid w:val="007A02A9"/>
    <w:rsid w:val="007A043C"/>
    <w:rsid w:val="007A048B"/>
    <w:rsid w:val="007A067B"/>
    <w:rsid w:val="007A072D"/>
    <w:rsid w:val="007A0A88"/>
    <w:rsid w:val="007A0B33"/>
    <w:rsid w:val="007A0BB5"/>
    <w:rsid w:val="007A0BDB"/>
    <w:rsid w:val="007A0C8F"/>
    <w:rsid w:val="007A0D11"/>
    <w:rsid w:val="007A0D74"/>
    <w:rsid w:val="007A0DA4"/>
    <w:rsid w:val="007A0DCE"/>
    <w:rsid w:val="007A0E53"/>
    <w:rsid w:val="007A0EA0"/>
    <w:rsid w:val="007A0F46"/>
    <w:rsid w:val="007A0FA5"/>
    <w:rsid w:val="007A0FEF"/>
    <w:rsid w:val="007A10CD"/>
    <w:rsid w:val="007A11A9"/>
    <w:rsid w:val="007A1210"/>
    <w:rsid w:val="007A1221"/>
    <w:rsid w:val="007A1424"/>
    <w:rsid w:val="007A1540"/>
    <w:rsid w:val="007A16C5"/>
    <w:rsid w:val="007A16F3"/>
    <w:rsid w:val="007A1776"/>
    <w:rsid w:val="007A17A4"/>
    <w:rsid w:val="007A1852"/>
    <w:rsid w:val="007A1895"/>
    <w:rsid w:val="007A1992"/>
    <w:rsid w:val="007A1CAB"/>
    <w:rsid w:val="007A1E7D"/>
    <w:rsid w:val="007A1F1D"/>
    <w:rsid w:val="007A1FCA"/>
    <w:rsid w:val="007A2059"/>
    <w:rsid w:val="007A206D"/>
    <w:rsid w:val="007A241A"/>
    <w:rsid w:val="007A24C3"/>
    <w:rsid w:val="007A252D"/>
    <w:rsid w:val="007A2645"/>
    <w:rsid w:val="007A28B8"/>
    <w:rsid w:val="007A299D"/>
    <w:rsid w:val="007A29DB"/>
    <w:rsid w:val="007A2A76"/>
    <w:rsid w:val="007A2B2D"/>
    <w:rsid w:val="007A309B"/>
    <w:rsid w:val="007A30CB"/>
    <w:rsid w:val="007A31B4"/>
    <w:rsid w:val="007A31F3"/>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783"/>
    <w:rsid w:val="007A47EE"/>
    <w:rsid w:val="007A4882"/>
    <w:rsid w:val="007A4A5D"/>
    <w:rsid w:val="007A4B2C"/>
    <w:rsid w:val="007A4DE3"/>
    <w:rsid w:val="007A4F75"/>
    <w:rsid w:val="007A4F76"/>
    <w:rsid w:val="007A51D3"/>
    <w:rsid w:val="007A5305"/>
    <w:rsid w:val="007A5324"/>
    <w:rsid w:val="007A5444"/>
    <w:rsid w:val="007A5492"/>
    <w:rsid w:val="007A54CA"/>
    <w:rsid w:val="007A5753"/>
    <w:rsid w:val="007A57AA"/>
    <w:rsid w:val="007A5872"/>
    <w:rsid w:val="007A58BA"/>
    <w:rsid w:val="007A58F3"/>
    <w:rsid w:val="007A5927"/>
    <w:rsid w:val="007A5A26"/>
    <w:rsid w:val="007A5B2C"/>
    <w:rsid w:val="007A5B7A"/>
    <w:rsid w:val="007A5C6A"/>
    <w:rsid w:val="007A5FAF"/>
    <w:rsid w:val="007A6007"/>
    <w:rsid w:val="007A63EF"/>
    <w:rsid w:val="007A65F6"/>
    <w:rsid w:val="007A6B34"/>
    <w:rsid w:val="007A6F60"/>
    <w:rsid w:val="007A7108"/>
    <w:rsid w:val="007A712A"/>
    <w:rsid w:val="007A716D"/>
    <w:rsid w:val="007A739A"/>
    <w:rsid w:val="007A74C5"/>
    <w:rsid w:val="007A7618"/>
    <w:rsid w:val="007A7698"/>
    <w:rsid w:val="007A778B"/>
    <w:rsid w:val="007A778E"/>
    <w:rsid w:val="007A7860"/>
    <w:rsid w:val="007A7956"/>
    <w:rsid w:val="007A796E"/>
    <w:rsid w:val="007A7B9D"/>
    <w:rsid w:val="007A7C8C"/>
    <w:rsid w:val="007A7D4F"/>
    <w:rsid w:val="007A7DDA"/>
    <w:rsid w:val="007A7DF0"/>
    <w:rsid w:val="007A7E63"/>
    <w:rsid w:val="007A7F4B"/>
    <w:rsid w:val="007A7F8E"/>
    <w:rsid w:val="007B000E"/>
    <w:rsid w:val="007B00E5"/>
    <w:rsid w:val="007B0152"/>
    <w:rsid w:val="007B02C8"/>
    <w:rsid w:val="007B03A4"/>
    <w:rsid w:val="007B0486"/>
    <w:rsid w:val="007B048D"/>
    <w:rsid w:val="007B0683"/>
    <w:rsid w:val="007B0755"/>
    <w:rsid w:val="007B0929"/>
    <w:rsid w:val="007B0952"/>
    <w:rsid w:val="007B0AB2"/>
    <w:rsid w:val="007B0D66"/>
    <w:rsid w:val="007B0DD4"/>
    <w:rsid w:val="007B0DDD"/>
    <w:rsid w:val="007B0E56"/>
    <w:rsid w:val="007B0F53"/>
    <w:rsid w:val="007B1034"/>
    <w:rsid w:val="007B148F"/>
    <w:rsid w:val="007B1644"/>
    <w:rsid w:val="007B1A70"/>
    <w:rsid w:val="007B1D63"/>
    <w:rsid w:val="007B22BA"/>
    <w:rsid w:val="007B2631"/>
    <w:rsid w:val="007B282E"/>
    <w:rsid w:val="007B2ABB"/>
    <w:rsid w:val="007B2C73"/>
    <w:rsid w:val="007B2DA7"/>
    <w:rsid w:val="007B2FB5"/>
    <w:rsid w:val="007B3068"/>
    <w:rsid w:val="007B318B"/>
    <w:rsid w:val="007B3248"/>
    <w:rsid w:val="007B324B"/>
    <w:rsid w:val="007B334D"/>
    <w:rsid w:val="007B36AA"/>
    <w:rsid w:val="007B372A"/>
    <w:rsid w:val="007B38AE"/>
    <w:rsid w:val="007B39FB"/>
    <w:rsid w:val="007B3A50"/>
    <w:rsid w:val="007B3B96"/>
    <w:rsid w:val="007B3BBD"/>
    <w:rsid w:val="007B3C92"/>
    <w:rsid w:val="007B3E46"/>
    <w:rsid w:val="007B4290"/>
    <w:rsid w:val="007B4395"/>
    <w:rsid w:val="007B4427"/>
    <w:rsid w:val="007B4436"/>
    <w:rsid w:val="007B4671"/>
    <w:rsid w:val="007B47B0"/>
    <w:rsid w:val="007B49B7"/>
    <w:rsid w:val="007B4A21"/>
    <w:rsid w:val="007B4AB0"/>
    <w:rsid w:val="007B4BF5"/>
    <w:rsid w:val="007B4C00"/>
    <w:rsid w:val="007B4C92"/>
    <w:rsid w:val="007B4C9D"/>
    <w:rsid w:val="007B4DC5"/>
    <w:rsid w:val="007B4FC8"/>
    <w:rsid w:val="007B5061"/>
    <w:rsid w:val="007B521C"/>
    <w:rsid w:val="007B545D"/>
    <w:rsid w:val="007B54E1"/>
    <w:rsid w:val="007B5692"/>
    <w:rsid w:val="007B593E"/>
    <w:rsid w:val="007B5C27"/>
    <w:rsid w:val="007B5CAE"/>
    <w:rsid w:val="007B5F06"/>
    <w:rsid w:val="007B60F8"/>
    <w:rsid w:val="007B6431"/>
    <w:rsid w:val="007B6637"/>
    <w:rsid w:val="007B663C"/>
    <w:rsid w:val="007B67CC"/>
    <w:rsid w:val="007B67F3"/>
    <w:rsid w:val="007B6823"/>
    <w:rsid w:val="007B685D"/>
    <w:rsid w:val="007B6A09"/>
    <w:rsid w:val="007B6A24"/>
    <w:rsid w:val="007B6A4B"/>
    <w:rsid w:val="007B6B5C"/>
    <w:rsid w:val="007B6B83"/>
    <w:rsid w:val="007B6C79"/>
    <w:rsid w:val="007B71BA"/>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671"/>
    <w:rsid w:val="007C1746"/>
    <w:rsid w:val="007C1854"/>
    <w:rsid w:val="007C1AED"/>
    <w:rsid w:val="007C249B"/>
    <w:rsid w:val="007C24F0"/>
    <w:rsid w:val="007C2570"/>
    <w:rsid w:val="007C28B4"/>
    <w:rsid w:val="007C2C6D"/>
    <w:rsid w:val="007C2E6F"/>
    <w:rsid w:val="007C30DE"/>
    <w:rsid w:val="007C317F"/>
    <w:rsid w:val="007C32CC"/>
    <w:rsid w:val="007C3390"/>
    <w:rsid w:val="007C33C4"/>
    <w:rsid w:val="007C3458"/>
    <w:rsid w:val="007C3502"/>
    <w:rsid w:val="007C37AF"/>
    <w:rsid w:val="007C393A"/>
    <w:rsid w:val="007C397D"/>
    <w:rsid w:val="007C39A7"/>
    <w:rsid w:val="007C3A15"/>
    <w:rsid w:val="007C3BB9"/>
    <w:rsid w:val="007C3CBD"/>
    <w:rsid w:val="007C3FE8"/>
    <w:rsid w:val="007C456B"/>
    <w:rsid w:val="007C4706"/>
    <w:rsid w:val="007C477C"/>
    <w:rsid w:val="007C4848"/>
    <w:rsid w:val="007C4C81"/>
    <w:rsid w:val="007C4F27"/>
    <w:rsid w:val="007C541F"/>
    <w:rsid w:val="007C5447"/>
    <w:rsid w:val="007C5588"/>
    <w:rsid w:val="007C5881"/>
    <w:rsid w:val="007C5B50"/>
    <w:rsid w:val="007C606B"/>
    <w:rsid w:val="007C6073"/>
    <w:rsid w:val="007C62B3"/>
    <w:rsid w:val="007C63AF"/>
    <w:rsid w:val="007C63B9"/>
    <w:rsid w:val="007C63BE"/>
    <w:rsid w:val="007C6558"/>
    <w:rsid w:val="007C67FB"/>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C41"/>
    <w:rsid w:val="007C7CB9"/>
    <w:rsid w:val="007C7DE7"/>
    <w:rsid w:val="007D0382"/>
    <w:rsid w:val="007D051C"/>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F4"/>
    <w:rsid w:val="007D1D24"/>
    <w:rsid w:val="007D1DE6"/>
    <w:rsid w:val="007D2175"/>
    <w:rsid w:val="007D229E"/>
    <w:rsid w:val="007D2330"/>
    <w:rsid w:val="007D2437"/>
    <w:rsid w:val="007D244F"/>
    <w:rsid w:val="007D2459"/>
    <w:rsid w:val="007D261C"/>
    <w:rsid w:val="007D2637"/>
    <w:rsid w:val="007D2793"/>
    <w:rsid w:val="007D28A3"/>
    <w:rsid w:val="007D2951"/>
    <w:rsid w:val="007D2954"/>
    <w:rsid w:val="007D2FB0"/>
    <w:rsid w:val="007D3161"/>
    <w:rsid w:val="007D320D"/>
    <w:rsid w:val="007D385F"/>
    <w:rsid w:val="007D3A88"/>
    <w:rsid w:val="007D3AEA"/>
    <w:rsid w:val="007D3D8B"/>
    <w:rsid w:val="007D3EC4"/>
    <w:rsid w:val="007D41B2"/>
    <w:rsid w:val="007D425B"/>
    <w:rsid w:val="007D4260"/>
    <w:rsid w:val="007D4512"/>
    <w:rsid w:val="007D4580"/>
    <w:rsid w:val="007D4593"/>
    <w:rsid w:val="007D459A"/>
    <w:rsid w:val="007D45FB"/>
    <w:rsid w:val="007D4802"/>
    <w:rsid w:val="007D4828"/>
    <w:rsid w:val="007D4A51"/>
    <w:rsid w:val="007D4B28"/>
    <w:rsid w:val="007D4E13"/>
    <w:rsid w:val="007D4E2E"/>
    <w:rsid w:val="007D4E83"/>
    <w:rsid w:val="007D4EE3"/>
    <w:rsid w:val="007D4F33"/>
    <w:rsid w:val="007D563C"/>
    <w:rsid w:val="007D5679"/>
    <w:rsid w:val="007D5916"/>
    <w:rsid w:val="007D591F"/>
    <w:rsid w:val="007D59CE"/>
    <w:rsid w:val="007D5B1A"/>
    <w:rsid w:val="007D5E42"/>
    <w:rsid w:val="007D5EB5"/>
    <w:rsid w:val="007D6065"/>
    <w:rsid w:val="007D6108"/>
    <w:rsid w:val="007D64F6"/>
    <w:rsid w:val="007D692E"/>
    <w:rsid w:val="007D6937"/>
    <w:rsid w:val="007D6BCB"/>
    <w:rsid w:val="007D6D9A"/>
    <w:rsid w:val="007D6FEF"/>
    <w:rsid w:val="007D70E8"/>
    <w:rsid w:val="007D7125"/>
    <w:rsid w:val="007D714A"/>
    <w:rsid w:val="007D7254"/>
    <w:rsid w:val="007D7380"/>
    <w:rsid w:val="007D742F"/>
    <w:rsid w:val="007D747B"/>
    <w:rsid w:val="007D74EE"/>
    <w:rsid w:val="007D7622"/>
    <w:rsid w:val="007D77AA"/>
    <w:rsid w:val="007D7A85"/>
    <w:rsid w:val="007D7AAB"/>
    <w:rsid w:val="007D7B1F"/>
    <w:rsid w:val="007D7DDE"/>
    <w:rsid w:val="007E0010"/>
    <w:rsid w:val="007E0113"/>
    <w:rsid w:val="007E0145"/>
    <w:rsid w:val="007E02EA"/>
    <w:rsid w:val="007E06AB"/>
    <w:rsid w:val="007E09A9"/>
    <w:rsid w:val="007E0B75"/>
    <w:rsid w:val="007E0D10"/>
    <w:rsid w:val="007E0FA7"/>
    <w:rsid w:val="007E1134"/>
    <w:rsid w:val="007E1419"/>
    <w:rsid w:val="007E1485"/>
    <w:rsid w:val="007E1719"/>
    <w:rsid w:val="007E171D"/>
    <w:rsid w:val="007E199C"/>
    <w:rsid w:val="007E1BC3"/>
    <w:rsid w:val="007E1C39"/>
    <w:rsid w:val="007E1D34"/>
    <w:rsid w:val="007E201D"/>
    <w:rsid w:val="007E22FB"/>
    <w:rsid w:val="007E2375"/>
    <w:rsid w:val="007E23A2"/>
    <w:rsid w:val="007E23FC"/>
    <w:rsid w:val="007E2420"/>
    <w:rsid w:val="007E24EE"/>
    <w:rsid w:val="007E253D"/>
    <w:rsid w:val="007E260C"/>
    <w:rsid w:val="007E2742"/>
    <w:rsid w:val="007E2EA1"/>
    <w:rsid w:val="007E2FE5"/>
    <w:rsid w:val="007E3013"/>
    <w:rsid w:val="007E3291"/>
    <w:rsid w:val="007E36FF"/>
    <w:rsid w:val="007E3D19"/>
    <w:rsid w:val="007E3F5A"/>
    <w:rsid w:val="007E4070"/>
    <w:rsid w:val="007E4187"/>
    <w:rsid w:val="007E41BA"/>
    <w:rsid w:val="007E455A"/>
    <w:rsid w:val="007E4A84"/>
    <w:rsid w:val="007E4A8D"/>
    <w:rsid w:val="007E4B2F"/>
    <w:rsid w:val="007E4D2A"/>
    <w:rsid w:val="007E4F05"/>
    <w:rsid w:val="007E4F47"/>
    <w:rsid w:val="007E4FB6"/>
    <w:rsid w:val="007E5002"/>
    <w:rsid w:val="007E50E0"/>
    <w:rsid w:val="007E518E"/>
    <w:rsid w:val="007E5236"/>
    <w:rsid w:val="007E5418"/>
    <w:rsid w:val="007E54E1"/>
    <w:rsid w:val="007E5515"/>
    <w:rsid w:val="007E5612"/>
    <w:rsid w:val="007E59B0"/>
    <w:rsid w:val="007E5A47"/>
    <w:rsid w:val="007E5A8A"/>
    <w:rsid w:val="007E5A8C"/>
    <w:rsid w:val="007E5E7B"/>
    <w:rsid w:val="007E61FF"/>
    <w:rsid w:val="007E6337"/>
    <w:rsid w:val="007E6343"/>
    <w:rsid w:val="007E6388"/>
    <w:rsid w:val="007E63B6"/>
    <w:rsid w:val="007E63E2"/>
    <w:rsid w:val="007E63F8"/>
    <w:rsid w:val="007E6681"/>
    <w:rsid w:val="007E673B"/>
    <w:rsid w:val="007E6A80"/>
    <w:rsid w:val="007E6ABB"/>
    <w:rsid w:val="007E6CFB"/>
    <w:rsid w:val="007E6D54"/>
    <w:rsid w:val="007E6E59"/>
    <w:rsid w:val="007E6FDE"/>
    <w:rsid w:val="007E6FEC"/>
    <w:rsid w:val="007E7028"/>
    <w:rsid w:val="007E7409"/>
    <w:rsid w:val="007E74E8"/>
    <w:rsid w:val="007E7747"/>
    <w:rsid w:val="007E7872"/>
    <w:rsid w:val="007E7935"/>
    <w:rsid w:val="007E7956"/>
    <w:rsid w:val="007E7B22"/>
    <w:rsid w:val="007E7B62"/>
    <w:rsid w:val="007E7EBB"/>
    <w:rsid w:val="007E7F16"/>
    <w:rsid w:val="007F015F"/>
    <w:rsid w:val="007F021E"/>
    <w:rsid w:val="007F0247"/>
    <w:rsid w:val="007F06EB"/>
    <w:rsid w:val="007F0836"/>
    <w:rsid w:val="007F0A0D"/>
    <w:rsid w:val="007F0B4E"/>
    <w:rsid w:val="007F0B72"/>
    <w:rsid w:val="007F0CB1"/>
    <w:rsid w:val="007F0E3E"/>
    <w:rsid w:val="007F1048"/>
    <w:rsid w:val="007F1261"/>
    <w:rsid w:val="007F17CD"/>
    <w:rsid w:val="007F199F"/>
    <w:rsid w:val="007F1B50"/>
    <w:rsid w:val="007F1BCF"/>
    <w:rsid w:val="007F1BD3"/>
    <w:rsid w:val="007F1F2B"/>
    <w:rsid w:val="007F23DA"/>
    <w:rsid w:val="007F266F"/>
    <w:rsid w:val="007F26C3"/>
    <w:rsid w:val="007F272D"/>
    <w:rsid w:val="007F2766"/>
    <w:rsid w:val="007F28B9"/>
    <w:rsid w:val="007F28D4"/>
    <w:rsid w:val="007F295C"/>
    <w:rsid w:val="007F2B65"/>
    <w:rsid w:val="007F2B85"/>
    <w:rsid w:val="007F2C83"/>
    <w:rsid w:val="007F2C8B"/>
    <w:rsid w:val="007F2D27"/>
    <w:rsid w:val="007F2E16"/>
    <w:rsid w:val="007F2E42"/>
    <w:rsid w:val="007F2FB0"/>
    <w:rsid w:val="007F32AB"/>
    <w:rsid w:val="007F3505"/>
    <w:rsid w:val="007F359A"/>
    <w:rsid w:val="007F361C"/>
    <w:rsid w:val="007F3726"/>
    <w:rsid w:val="007F39CE"/>
    <w:rsid w:val="007F3AE9"/>
    <w:rsid w:val="007F3B41"/>
    <w:rsid w:val="007F3B70"/>
    <w:rsid w:val="007F3D1F"/>
    <w:rsid w:val="007F4355"/>
    <w:rsid w:val="007F4384"/>
    <w:rsid w:val="007F45C2"/>
    <w:rsid w:val="007F482D"/>
    <w:rsid w:val="007F4D77"/>
    <w:rsid w:val="007F4E48"/>
    <w:rsid w:val="007F4EB7"/>
    <w:rsid w:val="007F4F5F"/>
    <w:rsid w:val="007F5096"/>
    <w:rsid w:val="007F5102"/>
    <w:rsid w:val="007F517A"/>
    <w:rsid w:val="007F51CE"/>
    <w:rsid w:val="007F527F"/>
    <w:rsid w:val="007F53BF"/>
    <w:rsid w:val="007F53DE"/>
    <w:rsid w:val="007F5524"/>
    <w:rsid w:val="007F5697"/>
    <w:rsid w:val="007F56F9"/>
    <w:rsid w:val="007F5B16"/>
    <w:rsid w:val="007F5B9F"/>
    <w:rsid w:val="007F5D32"/>
    <w:rsid w:val="007F5E03"/>
    <w:rsid w:val="007F5F90"/>
    <w:rsid w:val="007F5F9C"/>
    <w:rsid w:val="007F6036"/>
    <w:rsid w:val="007F61D0"/>
    <w:rsid w:val="007F627E"/>
    <w:rsid w:val="007F6340"/>
    <w:rsid w:val="007F68F6"/>
    <w:rsid w:val="007F69FC"/>
    <w:rsid w:val="007F6B25"/>
    <w:rsid w:val="007F6F24"/>
    <w:rsid w:val="007F6FD3"/>
    <w:rsid w:val="007F701B"/>
    <w:rsid w:val="007F7049"/>
    <w:rsid w:val="007F71FC"/>
    <w:rsid w:val="007F7228"/>
    <w:rsid w:val="007F73E4"/>
    <w:rsid w:val="007F74C2"/>
    <w:rsid w:val="007F76AB"/>
    <w:rsid w:val="007F7707"/>
    <w:rsid w:val="007F7750"/>
    <w:rsid w:val="007F776E"/>
    <w:rsid w:val="007F7897"/>
    <w:rsid w:val="007F79E8"/>
    <w:rsid w:val="007F7A38"/>
    <w:rsid w:val="007F7B75"/>
    <w:rsid w:val="00800267"/>
    <w:rsid w:val="008002FF"/>
    <w:rsid w:val="00800424"/>
    <w:rsid w:val="00800556"/>
    <w:rsid w:val="00800610"/>
    <w:rsid w:val="0080062E"/>
    <w:rsid w:val="0080067A"/>
    <w:rsid w:val="0080098B"/>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CB"/>
    <w:rsid w:val="00801DFB"/>
    <w:rsid w:val="00802155"/>
    <w:rsid w:val="008024A7"/>
    <w:rsid w:val="00802698"/>
    <w:rsid w:val="00802708"/>
    <w:rsid w:val="00802833"/>
    <w:rsid w:val="0080289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CC7"/>
    <w:rsid w:val="00803EA0"/>
    <w:rsid w:val="00803EED"/>
    <w:rsid w:val="00803F68"/>
    <w:rsid w:val="008041A8"/>
    <w:rsid w:val="00804203"/>
    <w:rsid w:val="00804537"/>
    <w:rsid w:val="008045F9"/>
    <w:rsid w:val="00804735"/>
    <w:rsid w:val="008048AA"/>
    <w:rsid w:val="00804DC5"/>
    <w:rsid w:val="00804DCF"/>
    <w:rsid w:val="00804DDB"/>
    <w:rsid w:val="00804E7D"/>
    <w:rsid w:val="00804F4D"/>
    <w:rsid w:val="00804FA8"/>
    <w:rsid w:val="00805135"/>
    <w:rsid w:val="0080522E"/>
    <w:rsid w:val="00805622"/>
    <w:rsid w:val="0080576B"/>
    <w:rsid w:val="00805829"/>
    <w:rsid w:val="00805AB6"/>
    <w:rsid w:val="00805B8B"/>
    <w:rsid w:val="00805F61"/>
    <w:rsid w:val="00805F71"/>
    <w:rsid w:val="008063C1"/>
    <w:rsid w:val="0080656F"/>
    <w:rsid w:val="0080661B"/>
    <w:rsid w:val="00806669"/>
    <w:rsid w:val="0080693C"/>
    <w:rsid w:val="00806CFA"/>
    <w:rsid w:val="00806DA7"/>
    <w:rsid w:val="008070B2"/>
    <w:rsid w:val="0080743C"/>
    <w:rsid w:val="00807700"/>
    <w:rsid w:val="0080771E"/>
    <w:rsid w:val="00807787"/>
    <w:rsid w:val="00807DA2"/>
    <w:rsid w:val="00807DEB"/>
    <w:rsid w:val="00807E16"/>
    <w:rsid w:val="00807E90"/>
    <w:rsid w:val="00807F00"/>
    <w:rsid w:val="00810103"/>
    <w:rsid w:val="0081029B"/>
    <w:rsid w:val="008102E1"/>
    <w:rsid w:val="00810306"/>
    <w:rsid w:val="008103C0"/>
    <w:rsid w:val="008105AB"/>
    <w:rsid w:val="00810716"/>
    <w:rsid w:val="00810798"/>
    <w:rsid w:val="008109A8"/>
    <w:rsid w:val="008109AD"/>
    <w:rsid w:val="00810A02"/>
    <w:rsid w:val="00810BB7"/>
    <w:rsid w:val="00810C51"/>
    <w:rsid w:val="00810D3F"/>
    <w:rsid w:val="00810E1A"/>
    <w:rsid w:val="00811039"/>
    <w:rsid w:val="0081142B"/>
    <w:rsid w:val="008114AE"/>
    <w:rsid w:val="008115D9"/>
    <w:rsid w:val="0081173A"/>
    <w:rsid w:val="008117B9"/>
    <w:rsid w:val="0081189C"/>
    <w:rsid w:val="008118A1"/>
    <w:rsid w:val="00811953"/>
    <w:rsid w:val="00811B46"/>
    <w:rsid w:val="00811C20"/>
    <w:rsid w:val="00811C28"/>
    <w:rsid w:val="00811CA5"/>
    <w:rsid w:val="00811EEB"/>
    <w:rsid w:val="0081226F"/>
    <w:rsid w:val="008123E7"/>
    <w:rsid w:val="00812486"/>
    <w:rsid w:val="00812604"/>
    <w:rsid w:val="00812641"/>
    <w:rsid w:val="00812701"/>
    <w:rsid w:val="0081296A"/>
    <w:rsid w:val="00812B2F"/>
    <w:rsid w:val="00812B51"/>
    <w:rsid w:val="00812B83"/>
    <w:rsid w:val="00812B8B"/>
    <w:rsid w:val="00812C50"/>
    <w:rsid w:val="00812D69"/>
    <w:rsid w:val="00812E80"/>
    <w:rsid w:val="00813046"/>
    <w:rsid w:val="008131ED"/>
    <w:rsid w:val="008131F7"/>
    <w:rsid w:val="0081353D"/>
    <w:rsid w:val="008135BE"/>
    <w:rsid w:val="00813788"/>
    <w:rsid w:val="00813800"/>
    <w:rsid w:val="00813869"/>
    <w:rsid w:val="00813976"/>
    <w:rsid w:val="00813B47"/>
    <w:rsid w:val="00813BB7"/>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36B"/>
    <w:rsid w:val="00815408"/>
    <w:rsid w:val="0081568E"/>
    <w:rsid w:val="008156B4"/>
    <w:rsid w:val="00815796"/>
    <w:rsid w:val="008157AC"/>
    <w:rsid w:val="00815813"/>
    <w:rsid w:val="00815A73"/>
    <w:rsid w:val="00815D24"/>
    <w:rsid w:val="00815D50"/>
    <w:rsid w:val="00815DC8"/>
    <w:rsid w:val="00815DED"/>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7C2"/>
    <w:rsid w:val="00817A45"/>
    <w:rsid w:val="00817A5E"/>
    <w:rsid w:val="00817B33"/>
    <w:rsid w:val="00817B98"/>
    <w:rsid w:val="00817C05"/>
    <w:rsid w:val="00817F41"/>
    <w:rsid w:val="0082016E"/>
    <w:rsid w:val="008201CB"/>
    <w:rsid w:val="00820378"/>
    <w:rsid w:val="0082044B"/>
    <w:rsid w:val="0082046B"/>
    <w:rsid w:val="008204BB"/>
    <w:rsid w:val="00820613"/>
    <w:rsid w:val="00820662"/>
    <w:rsid w:val="00820830"/>
    <w:rsid w:val="0082086F"/>
    <w:rsid w:val="0082089E"/>
    <w:rsid w:val="008208CD"/>
    <w:rsid w:val="00820956"/>
    <w:rsid w:val="00820980"/>
    <w:rsid w:val="00820AE1"/>
    <w:rsid w:val="00820CB7"/>
    <w:rsid w:val="00820DE4"/>
    <w:rsid w:val="00820DFE"/>
    <w:rsid w:val="00820E19"/>
    <w:rsid w:val="00820EC8"/>
    <w:rsid w:val="00821759"/>
    <w:rsid w:val="00821825"/>
    <w:rsid w:val="00821852"/>
    <w:rsid w:val="0082196C"/>
    <w:rsid w:val="0082199B"/>
    <w:rsid w:val="008219A1"/>
    <w:rsid w:val="008219A3"/>
    <w:rsid w:val="00821CEF"/>
    <w:rsid w:val="00821E2A"/>
    <w:rsid w:val="00821E38"/>
    <w:rsid w:val="00822001"/>
    <w:rsid w:val="00822061"/>
    <w:rsid w:val="008221B3"/>
    <w:rsid w:val="00822482"/>
    <w:rsid w:val="008224E3"/>
    <w:rsid w:val="008224ED"/>
    <w:rsid w:val="00822585"/>
    <w:rsid w:val="00822886"/>
    <w:rsid w:val="00822B25"/>
    <w:rsid w:val="00822B5E"/>
    <w:rsid w:val="00822D6B"/>
    <w:rsid w:val="00823054"/>
    <w:rsid w:val="008230ED"/>
    <w:rsid w:val="00823177"/>
    <w:rsid w:val="008233DC"/>
    <w:rsid w:val="0082343C"/>
    <w:rsid w:val="008236D1"/>
    <w:rsid w:val="00823C25"/>
    <w:rsid w:val="00823CEB"/>
    <w:rsid w:val="00823DAC"/>
    <w:rsid w:val="00823EA7"/>
    <w:rsid w:val="00823F23"/>
    <w:rsid w:val="00823F76"/>
    <w:rsid w:val="00824114"/>
    <w:rsid w:val="00824201"/>
    <w:rsid w:val="008243C9"/>
    <w:rsid w:val="00824456"/>
    <w:rsid w:val="008244C8"/>
    <w:rsid w:val="008244F2"/>
    <w:rsid w:val="00824605"/>
    <w:rsid w:val="008248B5"/>
    <w:rsid w:val="00824C93"/>
    <w:rsid w:val="00824DF0"/>
    <w:rsid w:val="00824EA0"/>
    <w:rsid w:val="00824F0D"/>
    <w:rsid w:val="00824F37"/>
    <w:rsid w:val="00824FD2"/>
    <w:rsid w:val="00825173"/>
    <w:rsid w:val="008251A3"/>
    <w:rsid w:val="008251FE"/>
    <w:rsid w:val="00825258"/>
    <w:rsid w:val="00825269"/>
    <w:rsid w:val="008254B2"/>
    <w:rsid w:val="008254BE"/>
    <w:rsid w:val="0082569E"/>
    <w:rsid w:val="0082593C"/>
    <w:rsid w:val="008259B1"/>
    <w:rsid w:val="00825BB9"/>
    <w:rsid w:val="00825BEE"/>
    <w:rsid w:val="0082628A"/>
    <w:rsid w:val="00826313"/>
    <w:rsid w:val="008265C8"/>
    <w:rsid w:val="00826824"/>
    <w:rsid w:val="008269C7"/>
    <w:rsid w:val="00826C57"/>
    <w:rsid w:val="00826D43"/>
    <w:rsid w:val="00826ECF"/>
    <w:rsid w:val="00826F33"/>
    <w:rsid w:val="00826F58"/>
    <w:rsid w:val="00826FB5"/>
    <w:rsid w:val="008273A9"/>
    <w:rsid w:val="008273D5"/>
    <w:rsid w:val="00827453"/>
    <w:rsid w:val="0082769F"/>
    <w:rsid w:val="0082777B"/>
    <w:rsid w:val="00827B78"/>
    <w:rsid w:val="00827C67"/>
    <w:rsid w:val="00827C7A"/>
    <w:rsid w:val="00827C89"/>
    <w:rsid w:val="00827F73"/>
    <w:rsid w:val="00827FFC"/>
    <w:rsid w:val="0083001C"/>
    <w:rsid w:val="008304EC"/>
    <w:rsid w:val="008304FC"/>
    <w:rsid w:val="00830522"/>
    <w:rsid w:val="008306E9"/>
    <w:rsid w:val="008306FF"/>
    <w:rsid w:val="00830754"/>
    <w:rsid w:val="00830954"/>
    <w:rsid w:val="0083096C"/>
    <w:rsid w:val="008309E4"/>
    <w:rsid w:val="00830A61"/>
    <w:rsid w:val="00830A76"/>
    <w:rsid w:val="00830ADC"/>
    <w:rsid w:val="00830BD0"/>
    <w:rsid w:val="00830BFB"/>
    <w:rsid w:val="00830D25"/>
    <w:rsid w:val="00830FB4"/>
    <w:rsid w:val="00831048"/>
    <w:rsid w:val="00831300"/>
    <w:rsid w:val="0083130C"/>
    <w:rsid w:val="00831479"/>
    <w:rsid w:val="008315BC"/>
    <w:rsid w:val="008316C2"/>
    <w:rsid w:val="008316E6"/>
    <w:rsid w:val="00831B3B"/>
    <w:rsid w:val="00831EFE"/>
    <w:rsid w:val="00831F79"/>
    <w:rsid w:val="00832040"/>
    <w:rsid w:val="0083237B"/>
    <w:rsid w:val="008323BE"/>
    <w:rsid w:val="00832459"/>
    <w:rsid w:val="008324AF"/>
    <w:rsid w:val="00832509"/>
    <w:rsid w:val="008325C2"/>
    <w:rsid w:val="00832A17"/>
    <w:rsid w:val="00832DDD"/>
    <w:rsid w:val="00832FC1"/>
    <w:rsid w:val="00832FDD"/>
    <w:rsid w:val="00832FE5"/>
    <w:rsid w:val="00833055"/>
    <w:rsid w:val="00833208"/>
    <w:rsid w:val="0083333A"/>
    <w:rsid w:val="0083337B"/>
    <w:rsid w:val="008334C6"/>
    <w:rsid w:val="00833527"/>
    <w:rsid w:val="00833795"/>
    <w:rsid w:val="00833800"/>
    <w:rsid w:val="008338BA"/>
    <w:rsid w:val="0083399A"/>
    <w:rsid w:val="0083399F"/>
    <w:rsid w:val="00833B44"/>
    <w:rsid w:val="00833DA3"/>
    <w:rsid w:val="00833EEA"/>
    <w:rsid w:val="00834167"/>
    <w:rsid w:val="0083449C"/>
    <w:rsid w:val="00834642"/>
    <w:rsid w:val="0083478C"/>
    <w:rsid w:val="00834A22"/>
    <w:rsid w:val="00834A82"/>
    <w:rsid w:val="00834CC7"/>
    <w:rsid w:val="00834CD3"/>
    <w:rsid w:val="00834D2A"/>
    <w:rsid w:val="00834EA9"/>
    <w:rsid w:val="00834EF2"/>
    <w:rsid w:val="00834FD9"/>
    <w:rsid w:val="00834FE5"/>
    <w:rsid w:val="0083516C"/>
    <w:rsid w:val="00835531"/>
    <w:rsid w:val="00835585"/>
    <w:rsid w:val="00835732"/>
    <w:rsid w:val="00835787"/>
    <w:rsid w:val="00835852"/>
    <w:rsid w:val="008358E4"/>
    <w:rsid w:val="008358F8"/>
    <w:rsid w:val="00835B8D"/>
    <w:rsid w:val="00835CB2"/>
    <w:rsid w:val="00835E8A"/>
    <w:rsid w:val="008361D8"/>
    <w:rsid w:val="00836298"/>
    <w:rsid w:val="008363D0"/>
    <w:rsid w:val="00836491"/>
    <w:rsid w:val="00836537"/>
    <w:rsid w:val="00836701"/>
    <w:rsid w:val="00836853"/>
    <w:rsid w:val="00836911"/>
    <w:rsid w:val="008369E7"/>
    <w:rsid w:val="00836C59"/>
    <w:rsid w:val="00836C73"/>
    <w:rsid w:val="00836E2E"/>
    <w:rsid w:val="00836EC8"/>
    <w:rsid w:val="00836ED0"/>
    <w:rsid w:val="00836F12"/>
    <w:rsid w:val="00837083"/>
    <w:rsid w:val="008370E4"/>
    <w:rsid w:val="0083726E"/>
    <w:rsid w:val="00837362"/>
    <w:rsid w:val="0083736F"/>
    <w:rsid w:val="008374AA"/>
    <w:rsid w:val="00837542"/>
    <w:rsid w:val="0083756E"/>
    <w:rsid w:val="00837570"/>
    <w:rsid w:val="00837C1D"/>
    <w:rsid w:val="00837C77"/>
    <w:rsid w:val="00837D3D"/>
    <w:rsid w:val="00837D67"/>
    <w:rsid w:val="00837DFF"/>
    <w:rsid w:val="0084007B"/>
    <w:rsid w:val="0084014B"/>
    <w:rsid w:val="008401C7"/>
    <w:rsid w:val="00840513"/>
    <w:rsid w:val="008405DE"/>
    <w:rsid w:val="00840740"/>
    <w:rsid w:val="008407BE"/>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98E"/>
    <w:rsid w:val="00841A58"/>
    <w:rsid w:val="00841C25"/>
    <w:rsid w:val="00841EA2"/>
    <w:rsid w:val="008420E0"/>
    <w:rsid w:val="0084217A"/>
    <w:rsid w:val="00842303"/>
    <w:rsid w:val="0084250D"/>
    <w:rsid w:val="008425BA"/>
    <w:rsid w:val="008428E8"/>
    <w:rsid w:val="00842AE8"/>
    <w:rsid w:val="00843183"/>
    <w:rsid w:val="00843210"/>
    <w:rsid w:val="008435FE"/>
    <w:rsid w:val="00843600"/>
    <w:rsid w:val="00843707"/>
    <w:rsid w:val="00843763"/>
    <w:rsid w:val="008438B4"/>
    <w:rsid w:val="0084398B"/>
    <w:rsid w:val="00843A12"/>
    <w:rsid w:val="00843B5E"/>
    <w:rsid w:val="00843CB1"/>
    <w:rsid w:val="00843D07"/>
    <w:rsid w:val="00843D53"/>
    <w:rsid w:val="00843E05"/>
    <w:rsid w:val="00843EA1"/>
    <w:rsid w:val="00844152"/>
    <w:rsid w:val="008441FC"/>
    <w:rsid w:val="0084425F"/>
    <w:rsid w:val="00844553"/>
    <w:rsid w:val="0084456F"/>
    <w:rsid w:val="0084470D"/>
    <w:rsid w:val="0084484E"/>
    <w:rsid w:val="00844B84"/>
    <w:rsid w:val="00844C08"/>
    <w:rsid w:val="00844D4C"/>
    <w:rsid w:val="00844E4F"/>
    <w:rsid w:val="00844EEC"/>
    <w:rsid w:val="00844FDB"/>
    <w:rsid w:val="00845026"/>
    <w:rsid w:val="0084511B"/>
    <w:rsid w:val="008451AC"/>
    <w:rsid w:val="00845259"/>
    <w:rsid w:val="0084529B"/>
    <w:rsid w:val="0084557B"/>
    <w:rsid w:val="008455B4"/>
    <w:rsid w:val="0084578C"/>
    <w:rsid w:val="008457B3"/>
    <w:rsid w:val="008458AB"/>
    <w:rsid w:val="008458D0"/>
    <w:rsid w:val="0084599A"/>
    <w:rsid w:val="00845AF1"/>
    <w:rsid w:val="00845EC3"/>
    <w:rsid w:val="00845F59"/>
    <w:rsid w:val="008460D4"/>
    <w:rsid w:val="00846193"/>
    <w:rsid w:val="00846203"/>
    <w:rsid w:val="00846206"/>
    <w:rsid w:val="0084633F"/>
    <w:rsid w:val="008464F8"/>
    <w:rsid w:val="0084669E"/>
    <w:rsid w:val="008468CC"/>
    <w:rsid w:val="00846977"/>
    <w:rsid w:val="008469E6"/>
    <w:rsid w:val="00846B15"/>
    <w:rsid w:val="00846B34"/>
    <w:rsid w:val="00846C31"/>
    <w:rsid w:val="00846D27"/>
    <w:rsid w:val="00846DC6"/>
    <w:rsid w:val="00846FFF"/>
    <w:rsid w:val="00847205"/>
    <w:rsid w:val="0084720A"/>
    <w:rsid w:val="00847302"/>
    <w:rsid w:val="00847429"/>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655"/>
    <w:rsid w:val="008508D8"/>
    <w:rsid w:val="00850947"/>
    <w:rsid w:val="00850BE7"/>
    <w:rsid w:val="00850C36"/>
    <w:rsid w:val="00850D10"/>
    <w:rsid w:val="00850D81"/>
    <w:rsid w:val="00850DE0"/>
    <w:rsid w:val="00850F68"/>
    <w:rsid w:val="00851271"/>
    <w:rsid w:val="0085128A"/>
    <w:rsid w:val="008513D6"/>
    <w:rsid w:val="00851499"/>
    <w:rsid w:val="0085150A"/>
    <w:rsid w:val="00851633"/>
    <w:rsid w:val="00851758"/>
    <w:rsid w:val="00851A50"/>
    <w:rsid w:val="00851C6F"/>
    <w:rsid w:val="00851E28"/>
    <w:rsid w:val="00851E3C"/>
    <w:rsid w:val="00851E62"/>
    <w:rsid w:val="008526E3"/>
    <w:rsid w:val="0085283A"/>
    <w:rsid w:val="0085294B"/>
    <w:rsid w:val="00852954"/>
    <w:rsid w:val="00852A1F"/>
    <w:rsid w:val="00852A3F"/>
    <w:rsid w:val="00852A9E"/>
    <w:rsid w:val="00852CCA"/>
    <w:rsid w:val="00852EB2"/>
    <w:rsid w:val="00853075"/>
    <w:rsid w:val="00853125"/>
    <w:rsid w:val="0085321D"/>
    <w:rsid w:val="0085321E"/>
    <w:rsid w:val="00853329"/>
    <w:rsid w:val="0085338A"/>
    <w:rsid w:val="008534BE"/>
    <w:rsid w:val="00853614"/>
    <w:rsid w:val="00853716"/>
    <w:rsid w:val="0085376E"/>
    <w:rsid w:val="008537CE"/>
    <w:rsid w:val="008538E7"/>
    <w:rsid w:val="00853A27"/>
    <w:rsid w:val="00853D57"/>
    <w:rsid w:val="00853D7A"/>
    <w:rsid w:val="00853DC3"/>
    <w:rsid w:val="00853F35"/>
    <w:rsid w:val="008544A9"/>
    <w:rsid w:val="008545C9"/>
    <w:rsid w:val="00854949"/>
    <w:rsid w:val="00854B64"/>
    <w:rsid w:val="00854CAE"/>
    <w:rsid w:val="00854E4E"/>
    <w:rsid w:val="00854E79"/>
    <w:rsid w:val="008550AF"/>
    <w:rsid w:val="008552B3"/>
    <w:rsid w:val="00855372"/>
    <w:rsid w:val="008554D1"/>
    <w:rsid w:val="008555D1"/>
    <w:rsid w:val="008557ED"/>
    <w:rsid w:val="008558FF"/>
    <w:rsid w:val="0085597E"/>
    <w:rsid w:val="008559F1"/>
    <w:rsid w:val="00855B90"/>
    <w:rsid w:val="00855E0E"/>
    <w:rsid w:val="00855E43"/>
    <w:rsid w:val="008561DB"/>
    <w:rsid w:val="00856225"/>
    <w:rsid w:val="008563B1"/>
    <w:rsid w:val="0085654C"/>
    <w:rsid w:val="0085666E"/>
    <w:rsid w:val="00856A29"/>
    <w:rsid w:val="00856BD9"/>
    <w:rsid w:val="00856CB4"/>
    <w:rsid w:val="00856D28"/>
    <w:rsid w:val="00856E16"/>
    <w:rsid w:val="00856ED9"/>
    <w:rsid w:val="00857063"/>
    <w:rsid w:val="008575C6"/>
    <w:rsid w:val="00857660"/>
    <w:rsid w:val="00857729"/>
    <w:rsid w:val="0085774E"/>
    <w:rsid w:val="00857765"/>
    <w:rsid w:val="00857886"/>
    <w:rsid w:val="0085789D"/>
    <w:rsid w:val="00857CDF"/>
    <w:rsid w:val="00857E5D"/>
    <w:rsid w:val="00857F8E"/>
    <w:rsid w:val="00860010"/>
    <w:rsid w:val="00860015"/>
    <w:rsid w:val="00860088"/>
    <w:rsid w:val="00860194"/>
    <w:rsid w:val="008604BF"/>
    <w:rsid w:val="008604C4"/>
    <w:rsid w:val="008604D6"/>
    <w:rsid w:val="0086054B"/>
    <w:rsid w:val="00860B26"/>
    <w:rsid w:val="00860C02"/>
    <w:rsid w:val="00860E72"/>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6E"/>
    <w:rsid w:val="00863870"/>
    <w:rsid w:val="008639AE"/>
    <w:rsid w:val="00863A3E"/>
    <w:rsid w:val="00863AE1"/>
    <w:rsid w:val="00863D9F"/>
    <w:rsid w:val="00863DD7"/>
    <w:rsid w:val="00864324"/>
    <w:rsid w:val="00864384"/>
    <w:rsid w:val="00864816"/>
    <w:rsid w:val="0086489C"/>
    <w:rsid w:val="008648A6"/>
    <w:rsid w:val="00864DD5"/>
    <w:rsid w:val="00864DF9"/>
    <w:rsid w:val="00864F18"/>
    <w:rsid w:val="00864F75"/>
    <w:rsid w:val="0086506B"/>
    <w:rsid w:val="00865096"/>
    <w:rsid w:val="0086511C"/>
    <w:rsid w:val="00865237"/>
    <w:rsid w:val="008654C0"/>
    <w:rsid w:val="008654DE"/>
    <w:rsid w:val="00865597"/>
    <w:rsid w:val="0086569F"/>
    <w:rsid w:val="008658C5"/>
    <w:rsid w:val="00865A02"/>
    <w:rsid w:val="00865A66"/>
    <w:rsid w:val="00865C89"/>
    <w:rsid w:val="00865CBE"/>
    <w:rsid w:val="00865D81"/>
    <w:rsid w:val="00866175"/>
    <w:rsid w:val="008666BF"/>
    <w:rsid w:val="00866708"/>
    <w:rsid w:val="008667C6"/>
    <w:rsid w:val="00866A05"/>
    <w:rsid w:val="00866BBD"/>
    <w:rsid w:val="00866F4D"/>
    <w:rsid w:val="00866F8D"/>
    <w:rsid w:val="00867192"/>
    <w:rsid w:val="00867435"/>
    <w:rsid w:val="008676AE"/>
    <w:rsid w:val="008677C8"/>
    <w:rsid w:val="00867A84"/>
    <w:rsid w:val="00867B26"/>
    <w:rsid w:val="00867C54"/>
    <w:rsid w:val="00867D4A"/>
    <w:rsid w:val="00867D93"/>
    <w:rsid w:val="00867F4D"/>
    <w:rsid w:val="0087002F"/>
    <w:rsid w:val="008702A1"/>
    <w:rsid w:val="0087051D"/>
    <w:rsid w:val="008708B0"/>
    <w:rsid w:val="008708E4"/>
    <w:rsid w:val="008709EB"/>
    <w:rsid w:val="00870E0D"/>
    <w:rsid w:val="00870E8D"/>
    <w:rsid w:val="00870FED"/>
    <w:rsid w:val="0087101C"/>
    <w:rsid w:val="00871357"/>
    <w:rsid w:val="008719BD"/>
    <w:rsid w:val="008719FB"/>
    <w:rsid w:val="00871BF1"/>
    <w:rsid w:val="00871F3B"/>
    <w:rsid w:val="0087201B"/>
    <w:rsid w:val="00872212"/>
    <w:rsid w:val="008723D1"/>
    <w:rsid w:val="00872647"/>
    <w:rsid w:val="0087274B"/>
    <w:rsid w:val="0087284E"/>
    <w:rsid w:val="00872882"/>
    <w:rsid w:val="008729ED"/>
    <w:rsid w:val="00872C77"/>
    <w:rsid w:val="00872CB8"/>
    <w:rsid w:val="00872F80"/>
    <w:rsid w:val="00873253"/>
    <w:rsid w:val="008733A1"/>
    <w:rsid w:val="008735CB"/>
    <w:rsid w:val="008735F9"/>
    <w:rsid w:val="008736FB"/>
    <w:rsid w:val="00873DFA"/>
    <w:rsid w:val="0087432B"/>
    <w:rsid w:val="008745AE"/>
    <w:rsid w:val="008745F5"/>
    <w:rsid w:val="00874663"/>
    <w:rsid w:val="0087481D"/>
    <w:rsid w:val="00874A4E"/>
    <w:rsid w:val="00874ED0"/>
    <w:rsid w:val="00874FAA"/>
    <w:rsid w:val="00875071"/>
    <w:rsid w:val="0087531A"/>
    <w:rsid w:val="008755B3"/>
    <w:rsid w:val="0087561A"/>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793"/>
    <w:rsid w:val="008808C0"/>
    <w:rsid w:val="008808EE"/>
    <w:rsid w:val="00880D00"/>
    <w:rsid w:val="00880D30"/>
    <w:rsid w:val="00880F6A"/>
    <w:rsid w:val="00881159"/>
    <w:rsid w:val="008812E7"/>
    <w:rsid w:val="00881392"/>
    <w:rsid w:val="008813ED"/>
    <w:rsid w:val="008814AA"/>
    <w:rsid w:val="0088173C"/>
    <w:rsid w:val="0088173F"/>
    <w:rsid w:val="008819CC"/>
    <w:rsid w:val="00881D13"/>
    <w:rsid w:val="00881D85"/>
    <w:rsid w:val="0088226A"/>
    <w:rsid w:val="0088227E"/>
    <w:rsid w:val="008822B0"/>
    <w:rsid w:val="008822B7"/>
    <w:rsid w:val="00882679"/>
    <w:rsid w:val="008826DF"/>
    <w:rsid w:val="008828DE"/>
    <w:rsid w:val="00882931"/>
    <w:rsid w:val="0088296F"/>
    <w:rsid w:val="00882B28"/>
    <w:rsid w:val="00882C18"/>
    <w:rsid w:val="00882DA7"/>
    <w:rsid w:val="00882F32"/>
    <w:rsid w:val="008830FC"/>
    <w:rsid w:val="0088310B"/>
    <w:rsid w:val="0088326D"/>
    <w:rsid w:val="008832DF"/>
    <w:rsid w:val="008833A1"/>
    <w:rsid w:val="00883753"/>
    <w:rsid w:val="008838E6"/>
    <w:rsid w:val="00883A17"/>
    <w:rsid w:val="00883BFE"/>
    <w:rsid w:val="00883D22"/>
    <w:rsid w:val="00883E23"/>
    <w:rsid w:val="00883EAA"/>
    <w:rsid w:val="00883FDA"/>
    <w:rsid w:val="0088409F"/>
    <w:rsid w:val="0088411C"/>
    <w:rsid w:val="0088425D"/>
    <w:rsid w:val="008844B8"/>
    <w:rsid w:val="00884A5F"/>
    <w:rsid w:val="00884CED"/>
    <w:rsid w:val="0088506C"/>
    <w:rsid w:val="00885452"/>
    <w:rsid w:val="0088548B"/>
    <w:rsid w:val="008854C5"/>
    <w:rsid w:val="008855F8"/>
    <w:rsid w:val="00885ADC"/>
    <w:rsid w:val="00885E1E"/>
    <w:rsid w:val="00885E86"/>
    <w:rsid w:val="00885ECB"/>
    <w:rsid w:val="00885F70"/>
    <w:rsid w:val="00885FEC"/>
    <w:rsid w:val="0088609E"/>
    <w:rsid w:val="008865EF"/>
    <w:rsid w:val="00886A3A"/>
    <w:rsid w:val="00886A8B"/>
    <w:rsid w:val="00886B10"/>
    <w:rsid w:val="00886C23"/>
    <w:rsid w:val="00886D06"/>
    <w:rsid w:val="00886D92"/>
    <w:rsid w:val="00886EF3"/>
    <w:rsid w:val="00887089"/>
    <w:rsid w:val="008874F5"/>
    <w:rsid w:val="00887797"/>
    <w:rsid w:val="00887B2B"/>
    <w:rsid w:val="00887BFC"/>
    <w:rsid w:val="00887C65"/>
    <w:rsid w:val="00887DC6"/>
    <w:rsid w:val="00887E9A"/>
    <w:rsid w:val="00887EE8"/>
    <w:rsid w:val="00887F84"/>
    <w:rsid w:val="0089000E"/>
    <w:rsid w:val="008901CA"/>
    <w:rsid w:val="0089028A"/>
    <w:rsid w:val="0089037B"/>
    <w:rsid w:val="00890578"/>
    <w:rsid w:val="008908A1"/>
    <w:rsid w:val="00890A9E"/>
    <w:rsid w:val="00890B3C"/>
    <w:rsid w:val="00890CA8"/>
    <w:rsid w:val="00890EED"/>
    <w:rsid w:val="0089102C"/>
    <w:rsid w:val="0089107B"/>
    <w:rsid w:val="00891084"/>
    <w:rsid w:val="0089120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229A"/>
    <w:rsid w:val="0089288F"/>
    <w:rsid w:val="008928A1"/>
    <w:rsid w:val="00892B09"/>
    <w:rsid w:val="00892B84"/>
    <w:rsid w:val="00892D6A"/>
    <w:rsid w:val="00892DDC"/>
    <w:rsid w:val="008930CA"/>
    <w:rsid w:val="0089319A"/>
    <w:rsid w:val="0089325A"/>
    <w:rsid w:val="008932A6"/>
    <w:rsid w:val="0089348D"/>
    <w:rsid w:val="008934D5"/>
    <w:rsid w:val="008937CA"/>
    <w:rsid w:val="00893866"/>
    <w:rsid w:val="00893924"/>
    <w:rsid w:val="008939A1"/>
    <w:rsid w:val="00893D15"/>
    <w:rsid w:val="00893D3C"/>
    <w:rsid w:val="00893E67"/>
    <w:rsid w:val="00893E6E"/>
    <w:rsid w:val="008941AE"/>
    <w:rsid w:val="008941C7"/>
    <w:rsid w:val="008942FA"/>
    <w:rsid w:val="008945CC"/>
    <w:rsid w:val="00894641"/>
    <w:rsid w:val="0089477B"/>
    <w:rsid w:val="00894886"/>
    <w:rsid w:val="008948A8"/>
    <w:rsid w:val="00894A94"/>
    <w:rsid w:val="00894B42"/>
    <w:rsid w:val="00894CEB"/>
    <w:rsid w:val="00894D2A"/>
    <w:rsid w:val="008951FF"/>
    <w:rsid w:val="008952F9"/>
    <w:rsid w:val="0089546B"/>
    <w:rsid w:val="008955EB"/>
    <w:rsid w:val="00895625"/>
    <w:rsid w:val="008956B1"/>
    <w:rsid w:val="00895A72"/>
    <w:rsid w:val="00895A7F"/>
    <w:rsid w:val="00895AB6"/>
    <w:rsid w:val="00895C55"/>
    <w:rsid w:val="00895F39"/>
    <w:rsid w:val="0089614B"/>
    <w:rsid w:val="00896187"/>
    <w:rsid w:val="00896475"/>
    <w:rsid w:val="008964C2"/>
    <w:rsid w:val="00896729"/>
    <w:rsid w:val="0089675D"/>
    <w:rsid w:val="00896808"/>
    <w:rsid w:val="00896A1B"/>
    <w:rsid w:val="00896AB6"/>
    <w:rsid w:val="00896D53"/>
    <w:rsid w:val="00896D5A"/>
    <w:rsid w:val="00896EB2"/>
    <w:rsid w:val="00896F36"/>
    <w:rsid w:val="008972C5"/>
    <w:rsid w:val="00897353"/>
    <w:rsid w:val="00897537"/>
    <w:rsid w:val="008975FF"/>
    <w:rsid w:val="00897717"/>
    <w:rsid w:val="008977FC"/>
    <w:rsid w:val="0089792D"/>
    <w:rsid w:val="00897CF7"/>
    <w:rsid w:val="00897D59"/>
    <w:rsid w:val="00897DA4"/>
    <w:rsid w:val="00897DEA"/>
    <w:rsid w:val="00897E78"/>
    <w:rsid w:val="008A062F"/>
    <w:rsid w:val="008A0890"/>
    <w:rsid w:val="008A0D02"/>
    <w:rsid w:val="008A101E"/>
    <w:rsid w:val="008A1211"/>
    <w:rsid w:val="008A1317"/>
    <w:rsid w:val="008A1602"/>
    <w:rsid w:val="008A1635"/>
    <w:rsid w:val="008A185B"/>
    <w:rsid w:val="008A18A7"/>
    <w:rsid w:val="008A18DF"/>
    <w:rsid w:val="008A1944"/>
    <w:rsid w:val="008A1985"/>
    <w:rsid w:val="008A1B37"/>
    <w:rsid w:val="008A2143"/>
    <w:rsid w:val="008A21B1"/>
    <w:rsid w:val="008A2321"/>
    <w:rsid w:val="008A24A7"/>
    <w:rsid w:val="008A2728"/>
    <w:rsid w:val="008A275F"/>
    <w:rsid w:val="008A28AE"/>
    <w:rsid w:val="008A29EF"/>
    <w:rsid w:val="008A2B05"/>
    <w:rsid w:val="008A2CBF"/>
    <w:rsid w:val="008A32A2"/>
    <w:rsid w:val="008A32E7"/>
    <w:rsid w:val="008A351A"/>
    <w:rsid w:val="008A3692"/>
    <w:rsid w:val="008A36CA"/>
    <w:rsid w:val="008A38B8"/>
    <w:rsid w:val="008A39B8"/>
    <w:rsid w:val="008A3B02"/>
    <w:rsid w:val="008A3BE4"/>
    <w:rsid w:val="008A3D08"/>
    <w:rsid w:val="008A3D93"/>
    <w:rsid w:val="008A3DF5"/>
    <w:rsid w:val="008A3F18"/>
    <w:rsid w:val="008A3F65"/>
    <w:rsid w:val="008A4025"/>
    <w:rsid w:val="008A4132"/>
    <w:rsid w:val="008A413B"/>
    <w:rsid w:val="008A418E"/>
    <w:rsid w:val="008A420F"/>
    <w:rsid w:val="008A42C9"/>
    <w:rsid w:val="008A4D43"/>
    <w:rsid w:val="008A4E5B"/>
    <w:rsid w:val="008A50D9"/>
    <w:rsid w:val="008A50FE"/>
    <w:rsid w:val="008A52B6"/>
    <w:rsid w:val="008A57BF"/>
    <w:rsid w:val="008A57C5"/>
    <w:rsid w:val="008A5B1E"/>
    <w:rsid w:val="008A5CE8"/>
    <w:rsid w:val="008A5E50"/>
    <w:rsid w:val="008A5E60"/>
    <w:rsid w:val="008A5E78"/>
    <w:rsid w:val="008A5ED6"/>
    <w:rsid w:val="008A5EE6"/>
    <w:rsid w:val="008A67B6"/>
    <w:rsid w:val="008A6880"/>
    <w:rsid w:val="008A6943"/>
    <w:rsid w:val="008A6C21"/>
    <w:rsid w:val="008A6DCC"/>
    <w:rsid w:val="008A6E0C"/>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B01C7"/>
    <w:rsid w:val="008B0205"/>
    <w:rsid w:val="008B020F"/>
    <w:rsid w:val="008B0405"/>
    <w:rsid w:val="008B08E1"/>
    <w:rsid w:val="008B0941"/>
    <w:rsid w:val="008B0A68"/>
    <w:rsid w:val="008B0E06"/>
    <w:rsid w:val="008B0F73"/>
    <w:rsid w:val="008B0FB8"/>
    <w:rsid w:val="008B104C"/>
    <w:rsid w:val="008B1376"/>
    <w:rsid w:val="008B15E2"/>
    <w:rsid w:val="008B16AA"/>
    <w:rsid w:val="008B18DC"/>
    <w:rsid w:val="008B1E77"/>
    <w:rsid w:val="008B1F03"/>
    <w:rsid w:val="008B1F37"/>
    <w:rsid w:val="008B1FDF"/>
    <w:rsid w:val="008B1FE5"/>
    <w:rsid w:val="008B2113"/>
    <w:rsid w:val="008B21E8"/>
    <w:rsid w:val="008B2353"/>
    <w:rsid w:val="008B2389"/>
    <w:rsid w:val="008B2488"/>
    <w:rsid w:val="008B2702"/>
    <w:rsid w:val="008B2723"/>
    <w:rsid w:val="008B2801"/>
    <w:rsid w:val="008B29D5"/>
    <w:rsid w:val="008B2A03"/>
    <w:rsid w:val="008B2BC7"/>
    <w:rsid w:val="008B30EA"/>
    <w:rsid w:val="008B3209"/>
    <w:rsid w:val="008B3416"/>
    <w:rsid w:val="008B3499"/>
    <w:rsid w:val="008B34AA"/>
    <w:rsid w:val="008B373E"/>
    <w:rsid w:val="008B37CE"/>
    <w:rsid w:val="008B387E"/>
    <w:rsid w:val="008B3ABE"/>
    <w:rsid w:val="008B3B10"/>
    <w:rsid w:val="008B3B22"/>
    <w:rsid w:val="008B3BD1"/>
    <w:rsid w:val="008B3CE3"/>
    <w:rsid w:val="008B3D09"/>
    <w:rsid w:val="008B3D10"/>
    <w:rsid w:val="008B3DF5"/>
    <w:rsid w:val="008B3E36"/>
    <w:rsid w:val="008B3EF4"/>
    <w:rsid w:val="008B40D2"/>
    <w:rsid w:val="008B4234"/>
    <w:rsid w:val="008B43DF"/>
    <w:rsid w:val="008B44E0"/>
    <w:rsid w:val="008B45B1"/>
    <w:rsid w:val="008B4730"/>
    <w:rsid w:val="008B4B6D"/>
    <w:rsid w:val="008B4BB4"/>
    <w:rsid w:val="008B4C37"/>
    <w:rsid w:val="008B4D1D"/>
    <w:rsid w:val="008B4FF6"/>
    <w:rsid w:val="008B50E3"/>
    <w:rsid w:val="008B50F1"/>
    <w:rsid w:val="008B51C6"/>
    <w:rsid w:val="008B53E3"/>
    <w:rsid w:val="008B54AB"/>
    <w:rsid w:val="008B55D5"/>
    <w:rsid w:val="008B5679"/>
    <w:rsid w:val="008B57D0"/>
    <w:rsid w:val="008B5843"/>
    <w:rsid w:val="008B59BE"/>
    <w:rsid w:val="008B5BC1"/>
    <w:rsid w:val="008B5D1D"/>
    <w:rsid w:val="008B5E6A"/>
    <w:rsid w:val="008B60F4"/>
    <w:rsid w:val="008B6131"/>
    <w:rsid w:val="008B61A7"/>
    <w:rsid w:val="008B61D7"/>
    <w:rsid w:val="008B6272"/>
    <w:rsid w:val="008B6502"/>
    <w:rsid w:val="008B6521"/>
    <w:rsid w:val="008B6538"/>
    <w:rsid w:val="008B670A"/>
    <w:rsid w:val="008B6749"/>
    <w:rsid w:val="008B688B"/>
    <w:rsid w:val="008B6A35"/>
    <w:rsid w:val="008B6EC4"/>
    <w:rsid w:val="008B70B4"/>
    <w:rsid w:val="008B72A2"/>
    <w:rsid w:val="008B7440"/>
    <w:rsid w:val="008B7518"/>
    <w:rsid w:val="008B7535"/>
    <w:rsid w:val="008B7562"/>
    <w:rsid w:val="008B7772"/>
    <w:rsid w:val="008B7815"/>
    <w:rsid w:val="008B79E7"/>
    <w:rsid w:val="008B7BBC"/>
    <w:rsid w:val="008B7C0F"/>
    <w:rsid w:val="008B7F32"/>
    <w:rsid w:val="008B7F56"/>
    <w:rsid w:val="008C0069"/>
    <w:rsid w:val="008C0077"/>
    <w:rsid w:val="008C0204"/>
    <w:rsid w:val="008C0233"/>
    <w:rsid w:val="008C0241"/>
    <w:rsid w:val="008C0376"/>
    <w:rsid w:val="008C0564"/>
    <w:rsid w:val="008C06D9"/>
    <w:rsid w:val="008C0756"/>
    <w:rsid w:val="008C085F"/>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420"/>
    <w:rsid w:val="008C247D"/>
    <w:rsid w:val="008C2651"/>
    <w:rsid w:val="008C2861"/>
    <w:rsid w:val="008C29D4"/>
    <w:rsid w:val="008C2A18"/>
    <w:rsid w:val="008C2E4A"/>
    <w:rsid w:val="008C30D0"/>
    <w:rsid w:val="008C320E"/>
    <w:rsid w:val="008C3365"/>
    <w:rsid w:val="008C347C"/>
    <w:rsid w:val="008C3480"/>
    <w:rsid w:val="008C37CC"/>
    <w:rsid w:val="008C39F3"/>
    <w:rsid w:val="008C3A64"/>
    <w:rsid w:val="008C3CBD"/>
    <w:rsid w:val="008C3D43"/>
    <w:rsid w:val="008C3E3B"/>
    <w:rsid w:val="008C3ECB"/>
    <w:rsid w:val="008C4030"/>
    <w:rsid w:val="008C419C"/>
    <w:rsid w:val="008C42B6"/>
    <w:rsid w:val="008C4442"/>
    <w:rsid w:val="008C445D"/>
    <w:rsid w:val="008C44FB"/>
    <w:rsid w:val="008C4533"/>
    <w:rsid w:val="008C454C"/>
    <w:rsid w:val="008C46B3"/>
    <w:rsid w:val="008C4893"/>
    <w:rsid w:val="008C4922"/>
    <w:rsid w:val="008C4A36"/>
    <w:rsid w:val="008C4EB3"/>
    <w:rsid w:val="008C51C7"/>
    <w:rsid w:val="008C51F3"/>
    <w:rsid w:val="008C52D0"/>
    <w:rsid w:val="008C5697"/>
    <w:rsid w:val="008C5730"/>
    <w:rsid w:val="008C5806"/>
    <w:rsid w:val="008C59B9"/>
    <w:rsid w:val="008C5AD1"/>
    <w:rsid w:val="008C5AD3"/>
    <w:rsid w:val="008C5B7F"/>
    <w:rsid w:val="008C5BDD"/>
    <w:rsid w:val="008C5D0A"/>
    <w:rsid w:val="008C5DD6"/>
    <w:rsid w:val="008C5E8E"/>
    <w:rsid w:val="008C5EF9"/>
    <w:rsid w:val="008C6075"/>
    <w:rsid w:val="008C6485"/>
    <w:rsid w:val="008C6632"/>
    <w:rsid w:val="008C66BB"/>
    <w:rsid w:val="008C676A"/>
    <w:rsid w:val="008C699C"/>
    <w:rsid w:val="008C6AAA"/>
    <w:rsid w:val="008C6B0F"/>
    <w:rsid w:val="008C6C32"/>
    <w:rsid w:val="008C6CD3"/>
    <w:rsid w:val="008C70AA"/>
    <w:rsid w:val="008C70CA"/>
    <w:rsid w:val="008C7241"/>
    <w:rsid w:val="008C7244"/>
    <w:rsid w:val="008C7265"/>
    <w:rsid w:val="008C729C"/>
    <w:rsid w:val="008C7328"/>
    <w:rsid w:val="008C766F"/>
    <w:rsid w:val="008C7705"/>
    <w:rsid w:val="008C7878"/>
    <w:rsid w:val="008C7894"/>
    <w:rsid w:val="008C7A54"/>
    <w:rsid w:val="008C7AF2"/>
    <w:rsid w:val="008C7B3D"/>
    <w:rsid w:val="008C7BCB"/>
    <w:rsid w:val="008C7CA7"/>
    <w:rsid w:val="008C7DFA"/>
    <w:rsid w:val="008C7EAB"/>
    <w:rsid w:val="008D0219"/>
    <w:rsid w:val="008D038F"/>
    <w:rsid w:val="008D045C"/>
    <w:rsid w:val="008D07A0"/>
    <w:rsid w:val="008D0818"/>
    <w:rsid w:val="008D0855"/>
    <w:rsid w:val="008D092B"/>
    <w:rsid w:val="008D0950"/>
    <w:rsid w:val="008D09FB"/>
    <w:rsid w:val="008D0B98"/>
    <w:rsid w:val="008D0CE9"/>
    <w:rsid w:val="008D1070"/>
    <w:rsid w:val="008D10DD"/>
    <w:rsid w:val="008D1196"/>
    <w:rsid w:val="008D14A7"/>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AD"/>
    <w:rsid w:val="008D345F"/>
    <w:rsid w:val="008D346B"/>
    <w:rsid w:val="008D34EF"/>
    <w:rsid w:val="008D3537"/>
    <w:rsid w:val="008D35DF"/>
    <w:rsid w:val="008D3717"/>
    <w:rsid w:val="008D38FF"/>
    <w:rsid w:val="008D39C6"/>
    <w:rsid w:val="008D3A33"/>
    <w:rsid w:val="008D3C8C"/>
    <w:rsid w:val="008D3CB7"/>
    <w:rsid w:val="008D3E89"/>
    <w:rsid w:val="008D3FFF"/>
    <w:rsid w:val="008D41D7"/>
    <w:rsid w:val="008D4455"/>
    <w:rsid w:val="008D45C6"/>
    <w:rsid w:val="008D46BD"/>
    <w:rsid w:val="008D4700"/>
    <w:rsid w:val="008D492E"/>
    <w:rsid w:val="008D4995"/>
    <w:rsid w:val="008D4A6C"/>
    <w:rsid w:val="008D4BCC"/>
    <w:rsid w:val="008D4C9E"/>
    <w:rsid w:val="008D50D8"/>
    <w:rsid w:val="008D5100"/>
    <w:rsid w:val="008D51E9"/>
    <w:rsid w:val="008D5304"/>
    <w:rsid w:val="008D54E0"/>
    <w:rsid w:val="008D556C"/>
    <w:rsid w:val="008D565A"/>
    <w:rsid w:val="008D5E80"/>
    <w:rsid w:val="008D5FC6"/>
    <w:rsid w:val="008D6129"/>
    <w:rsid w:val="008D6208"/>
    <w:rsid w:val="008D6375"/>
    <w:rsid w:val="008D63B2"/>
    <w:rsid w:val="008D644F"/>
    <w:rsid w:val="008D64B9"/>
    <w:rsid w:val="008D66AA"/>
    <w:rsid w:val="008D69F2"/>
    <w:rsid w:val="008D6A52"/>
    <w:rsid w:val="008D6B24"/>
    <w:rsid w:val="008D6BF8"/>
    <w:rsid w:val="008D6D2D"/>
    <w:rsid w:val="008D6DFE"/>
    <w:rsid w:val="008D6E1D"/>
    <w:rsid w:val="008D6EA6"/>
    <w:rsid w:val="008D7233"/>
    <w:rsid w:val="008D7451"/>
    <w:rsid w:val="008D74A0"/>
    <w:rsid w:val="008D74AE"/>
    <w:rsid w:val="008D76FC"/>
    <w:rsid w:val="008D7C62"/>
    <w:rsid w:val="008D7E59"/>
    <w:rsid w:val="008E0097"/>
    <w:rsid w:val="008E0102"/>
    <w:rsid w:val="008E06D6"/>
    <w:rsid w:val="008E08CA"/>
    <w:rsid w:val="008E095F"/>
    <w:rsid w:val="008E0B7E"/>
    <w:rsid w:val="008E0C93"/>
    <w:rsid w:val="008E0DE8"/>
    <w:rsid w:val="008E129B"/>
    <w:rsid w:val="008E14B2"/>
    <w:rsid w:val="008E15FF"/>
    <w:rsid w:val="008E1607"/>
    <w:rsid w:val="008E18FD"/>
    <w:rsid w:val="008E1B68"/>
    <w:rsid w:val="008E1C05"/>
    <w:rsid w:val="008E1D91"/>
    <w:rsid w:val="008E1DD3"/>
    <w:rsid w:val="008E1E25"/>
    <w:rsid w:val="008E259C"/>
    <w:rsid w:val="008E2813"/>
    <w:rsid w:val="008E2973"/>
    <w:rsid w:val="008E2C52"/>
    <w:rsid w:val="008E2C76"/>
    <w:rsid w:val="008E2D6F"/>
    <w:rsid w:val="008E2DBB"/>
    <w:rsid w:val="008E305A"/>
    <w:rsid w:val="008E3125"/>
    <w:rsid w:val="008E31FD"/>
    <w:rsid w:val="008E336B"/>
    <w:rsid w:val="008E3397"/>
    <w:rsid w:val="008E3421"/>
    <w:rsid w:val="008E34EC"/>
    <w:rsid w:val="008E354F"/>
    <w:rsid w:val="008E38F7"/>
    <w:rsid w:val="008E39E9"/>
    <w:rsid w:val="008E39FE"/>
    <w:rsid w:val="008E3C01"/>
    <w:rsid w:val="008E3CDC"/>
    <w:rsid w:val="008E3CFB"/>
    <w:rsid w:val="008E41BE"/>
    <w:rsid w:val="008E41DD"/>
    <w:rsid w:val="008E4312"/>
    <w:rsid w:val="008E4382"/>
    <w:rsid w:val="008E4405"/>
    <w:rsid w:val="008E447F"/>
    <w:rsid w:val="008E45AA"/>
    <w:rsid w:val="008E46EB"/>
    <w:rsid w:val="008E48A7"/>
    <w:rsid w:val="008E4A7B"/>
    <w:rsid w:val="008E4B72"/>
    <w:rsid w:val="008E4BCB"/>
    <w:rsid w:val="008E4CE0"/>
    <w:rsid w:val="008E4DB4"/>
    <w:rsid w:val="008E4FE0"/>
    <w:rsid w:val="008E5064"/>
    <w:rsid w:val="008E528F"/>
    <w:rsid w:val="008E52CB"/>
    <w:rsid w:val="008E54A7"/>
    <w:rsid w:val="008E5502"/>
    <w:rsid w:val="008E5830"/>
    <w:rsid w:val="008E58E3"/>
    <w:rsid w:val="008E5925"/>
    <w:rsid w:val="008E597C"/>
    <w:rsid w:val="008E59A5"/>
    <w:rsid w:val="008E59DE"/>
    <w:rsid w:val="008E5A41"/>
    <w:rsid w:val="008E5A49"/>
    <w:rsid w:val="008E5AAF"/>
    <w:rsid w:val="008E5C2A"/>
    <w:rsid w:val="008E5CB8"/>
    <w:rsid w:val="008E5DC9"/>
    <w:rsid w:val="008E5E8B"/>
    <w:rsid w:val="008E607F"/>
    <w:rsid w:val="008E60B4"/>
    <w:rsid w:val="008E60DF"/>
    <w:rsid w:val="008E625A"/>
    <w:rsid w:val="008E6389"/>
    <w:rsid w:val="008E669D"/>
    <w:rsid w:val="008E6819"/>
    <w:rsid w:val="008E688F"/>
    <w:rsid w:val="008E6970"/>
    <w:rsid w:val="008E6A1F"/>
    <w:rsid w:val="008E6A96"/>
    <w:rsid w:val="008E6BF2"/>
    <w:rsid w:val="008E6CA8"/>
    <w:rsid w:val="008E7207"/>
    <w:rsid w:val="008E7274"/>
    <w:rsid w:val="008E72F7"/>
    <w:rsid w:val="008E7424"/>
    <w:rsid w:val="008E7557"/>
    <w:rsid w:val="008E759A"/>
    <w:rsid w:val="008E7688"/>
    <w:rsid w:val="008E7975"/>
    <w:rsid w:val="008E7978"/>
    <w:rsid w:val="008E7B8A"/>
    <w:rsid w:val="008E7DD4"/>
    <w:rsid w:val="008E7F73"/>
    <w:rsid w:val="008E7FF0"/>
    <w:rsid w:val="008F0339"/>
    <w:rsid w:val="008F0593"/>
    <w:rsid w:val="008F0620"/>
    <w:rsid w:val="008F0667"/>
    <w:rsid w:val="008F0691"/>
    <w:rsid w:val="008F072F"/>
    <w:rsid w:val="008F0BE6"/>
    <w:rsid w:val="008F0EEC"/>
    <w:rsid w:val="008F0F2B"/>
    <w:rsid w:val="008F0F3F"/>
    <w:rsid w:val="008F113B"/>
    <w:rsid w:val="008F11DF"/>
    <w:rsid w:val="008F1313"/>
    <w:rsid w:val="008F1416"/>
    <w:rsid w:val="008F146A"/>
    <w:rsid w:val="008F15B1"/>
    <w:rsid w:val="008F17AA"/>
    <w:rsid w:val="008F1932"/>
    <w:rsid w:val="008F1ACC"/>
    <w:rsid w:val="008F1AD1"/>
    <w:rsid w:val="008F1C84"/>
    <w:rsid w:val="008F2011"/>
    <w:rsid w:val="008F229B"/>
    <w:rsid w:val="008F24A5"/>
    <w:rsid w:val="008F2509"/>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66D"/>
    <w:rsid w:val="008F37B3"/>
    <w:rsid w:val="008F383F"/>
    <w:rsid w:val="008F3868"/>
    <w:rsid w:val="008F3888"/>
    <w:rsid w:val="008F38CE"/>
    <w:rsid w:val="008F39EE"/>
    <w:rsid w:val="008F3CC4"/>
    <w:rsid w:val="008F4004"/>
    <w:rsid w:val="008F4061"/>
    <w:rsid w:val="008F423B"/>
    <w:rsid w:val="008F42EF"/>
    <w:rsid w:val="008F44A7"/>
    <w:rsid w:val="008F4602"/>
    <w:rsid w:val="008F4694"/>
    <w:rsid w:val="008F4B84"/>
    <w:rsid w:val="008F4B85"/>
    <w:rsid w:val="008F4C78"/>
    <w:rsid w:val="008F4C9A"/>
    <w:rsid w:val="008F4F14"/>
    <w:rsid w:val="008F5111"/>
    <w:rsid w:val="008F5219"/>
    <w:rsid w:val="008F561E"/>
    <w:rsid w:val="008F56AB"/>
    <w:rsid w:val="008F5951"/>
    <w:rsid w:val="008F5C02"/>
    <w:rsid w:val="008F5C32"/>
    <w:rsid w:val="008F5CBE"/>
    <w:rsid w:val="008F5E35"/>
    <w:rsid w:val="008F5F41"/>
    <w:rsid w:val="008F5FFB"/>
    <w:rsid w:val="008F6326"/>
    <w:rsid w:val="008F63F8"/>
    <w:rsid w:val="008F64A1"/>
    <w:rsid w:val="008F651F"/>
    <w:rsid w:val="008F67A9"/>
    <w:rsid w:val="008F67B7"/>
    <w:rsid w:val="008F69D4"/>
    <w:rsid w:val="008F6A47"/>
    <w:rsid w:val="008F6AA6"/>
    <w:rsid w:val="008F6CED"/>
    <w:rsid w:val="008F6D80"/>
    <w:rsid w:val="008F6E3D"/>
    <w:rsid w:val="008F6F9A"/>
    <w:rsid w:val="008F71F9"/>
    <w:rsid w:val="008F7267"/>
    <w:rsid w:val="008F7346"/>
    <w:rsid w:val="008F746B"/>
    <w:rsid w:val="008F7601"/>
    <w:rsid w:val="008F7726"/>
    <w:rsid w:val="008F7B4D"/>
    <w:rsid w:val="008F7B5F"/>
    <w:rsid w:val="008F7B99"/>
    <w:rsid w:val="008F7CB1"/>
    <w:rsid w:val="008F7FC6"/>
    <w:rsid w:val="009002AA"/>
    <w:rsid w:val="009004A7"/>
    <w:rsid w:val="0090079B"/>
    <w:rsid w:val="0090079C"/>
    <w:rsid w:val="009007A8"/>
    <w:rsid w:val="00900B71"/>
    <w:rsid w:val="00900C41"/>
    <w:rsid w:val="00900CF1"/>
    <w:rsid w:val="00900D48"/>
    <w:rsid w:val="00900D64"/>
    <w:rsid w:val="00900E8B"/>
    <w:rsid w:val="00900FB5"/>
    <w:rsid w:val="009010C4"/>
    <w:rsid w:val="0090141B"/>
    <w:rsid w:val="009016C6"/>
    <w:rsid w:val="009016E9"/>
    <w:rsid w:val="00901960"/>
    <w:rsid w:val="00901B44"/>
    <w:rsid w:val="00901CAC"/>
    <w:rsid w:val="00901EDC"/>
    <w:rsid w:val="0090219F"/>
    <w:rsid w:val="0090268C"/>
    <w:rsid w:val="009029F6"/>
    <w:rsid w:val="00902B1F"/>
    <w:rsid w:val="00902CA6"/>
    <w:rsid w:val="00902D67"/>
    <w:rsid w:val="00902FC8"/>
    <w:rsid w:val="009030E8"/>
    <w:rsid w:val="009031ED"/>
    <w:rsid w:val="00903467"/>
    <w:rsid w:val="0090392A"/>
    <w:rsid w:val="009039D0"/>
    <w:rsid w:val="00903A75"/>
    <w:rsid w:val="00903B6A"/>
    <w:rsid w:val="00903D1A"/>
    <w:rsid w:val="00903DDF"/>
    <w:rsid w:val="00903F11"/>
    <w:rsid w:val="00903F9E"/>
    <w:rsid w:val="00903FEE"/>
    <w:rsid w:val="009040D2"/>
    <w:rsid w:val="00904209"/>
    <w:rsid w:val="009042C0"/>
    <w:rsid w:val="009043F5"/>
    <w:rsid w:val="00904438"/>
    <w:rsid w:val="0090481F"/>
    <w:rsid w:val="0090485F"/>
    <w:rsid w:val="00904A0B"/>
    <w:rsid w:val="00904A29"/>
    <w:rsid w:val="00904E78"/>
    <w:rsid w:val="00904EBD"/>
    <w:rsid w:val="00904EC6"/>
    <w:rsid w:val="00904F2D"/>
    <w:rsid w:val="009051C5"/>
    <w:rsid w:val="009053DD"/>
    <w:rsid w:val="00905599"/>
    <w:rsid w:val="009058DA"/>
    <w:rsid w:val="00905C32"/>
    <w:rsid w:val="00905D0A"/>
    <w:rsid w:val="00906037"/>
    <w:rsid w:val="009060EA"/>
    <w:rsid w:val="009061D2"/>
    <w:rsid w:val="00906315"/>
    <w:rsid w:val="0090634D"/>
    <w:rsid w:val="00906415"/>
    <w:rsid w:val="00906424"/>
    <w:rsid w:val="0090667F"/>
    <w:rsid w:val="0090674D"/>
    <w:rsid w:val="0090675C"/>
    <w:rsid w:val="00906872"/>
    <w:rsid w:val="00906A16"/>
    <w:rsid w:val="00906AAC"/>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AFF"/>
    <w:rsid w:val="00907B0A"/>
    <w:rsid w:val="00907B55"/>
    <w:rsid w:val="00907C40"/>
    <w:rsid w:val="00907EE2"/>
    <w:rsid w:val="0091007E"/>
    <w:rsid w:val="00910097"/>
    <w:rsid w:val="009103A3"/>
    <w:rsid w:val="0091051B"/>
    <w:rsid w:val="00910549"/>
    <w:rsid w:val="00910DFE"/>
    <w:rsid w:val="00911081"/>
    <w:rsid w:val="009110F3"/>
    <w:rsid w:val="009112B9"/>
    <w:rsid w:val="00911323"/>
    <w:rsid w:val="009115CC"/>
    <w:rsid w:val="00911602"/>
    <w:rsid w:val="00911868"/>
    <w:rsid w:val="0091192D"/>
    <w:rsid w:val="00911B00"/>
    <w:rsid w:val="00911B9D"/>
    <w:rsid w:val="00911BAC"/>
    <w:rsid w:val="00911E50"/>
    <w:rsid w:val="009128F8"/>
    <w:rsid w:val="00912DF9"/>
    <w:rsid w:val="00912E8A"/>
    <w:rsid w:val="009132DD"/>
    <w:rsid w:val="009132F9"/>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368"/>
    <w:rsid w:val="009154A5"/>
    <w:rsid w:val="009156AE"/>
    <w:rsid w:val="00915821"/>
    <w:rsid w:val="00915B8B"/>
    <w:rsid w:val="00915BED"/>
    <w:rsid w:val="00915F5D"/>
    <w:rsid w:val="00915FE5"/>
    <w:rsid w:val="00916042"/>
    <w:rsid w:val="00916066"/>
    <w:rsid w:val="0091636E"/>
    <w:rsid w:val="009163D4"/>
    <w:rsid w:val="0091657C"/>
    <w:rsid w:val="009166DF"/>
    <w:rsid w:val="00916AAD"/>
    <w:rsid w:val="00916E96"/>
    <w:rsid w:val="00916F14"/>
    <w:rsid w:val="00917153"/>
    <w:rsid w:val="00917251"/>
    <w:rsid w:val="0091736C"/>
    <w:rsid w:val="0091745C"/>
    <w:rsid w:val="00917487"/>
    <w:rsid w:val="00917591"/>
    <w:rsid w:val="009175EE"/>
    <w:rsid w:val="009176A5"/>
    <w:rsid w:val="009177B6"/>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DFE"/>
    <w:rsid w:val="00920F1A"/>
    <w:rsid w:val="00921103"/>
    <w:rsid w:val="00921371"/>
    <w:rsid w:val="00921667"/>
    <w:rsid w:val="0092183F"/>
    <w:rsid w:val="00921851"/>
    <w:rsid w:val="00921B85"/>
    <w:rsid w:val="00921BC4"/>
    <w:rsid w:val="00921D54"/>
    <w:rsid w:val="00921D85"/>
    <w:rsid w:val="00921E98"/>
    <w:rsid w:val="00921F57"/>
    <w:rsid w:val="00921FD7"/>
    <w:rsid w:val="00922197"/>
    <w:rsid w:val="00922204"/>
    <w:rsid w:val="00922211"/>
    <w:rsid w:val="009222F8"/>
    <w:rsid w:val="0092238B"/>
    <w:rsid w:val="009227A5"/>
    <w:rsid w:val="00922B3B"/>
    <w:rsid w:val="00922C79"/>
    <w:rsid w:val="00922CC6"/>
    <w:rsid w:val="00922F0B"/>
    <w:rsid w:val="009232F9"/>
    <w:rsid w:val="00923407"/>
    <w:rsid w:val="009234E9"/>
    <w:rsid w:val="009237A9"/>
    <w:rsid w:val="00923871"/>
    <w:rsid w:val="009239C6"/>
    <w:rsid w:val="009241E3"/>
    <w:rsid w:val="00924461"/>
    <w:rsid w:val="00924466"/>
    <w:rsid w:val="00924644"/>
    <w:rsid w:val="00924900"/>
    <w:rsid w:val="0092490E"/>
    <w:rsid w:val="00924D2E"/>
    <w:rsid w:val="00924D87"/>
    <w:rsid w:val="00924E3F"/>
    <w:rsid w:val="00924EB4"/>
    <w:rsid w:val="0092500C"/>
    <w:rsid w:val="0092503D"/>
    <w:rsid w:val="0092506B"/>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6C"/>
    <w:rsid w:val="00926EE0"/>
    <w:rsid w:val="009270F5"/>
    <w:rsid w:val="0092715B"/>
    <w:rsid w:val="00927324"/>
    <w:rsid w:val="0092745D"/>
    <w:rsid w:val="0092776E"/>
    <w:rsid w:val="009277F2"/>
    <w:rsid w:val="0092798B"/>
    <w:rsid w:val="00927B60"/>
    <w:rsid w:val="00927C05"/>
    <w:rsid w:val="00927CDF"/>
    <w:rsid w:val="00927E81"/>
    <w:rsid w:val="00927ED7"/>
    <w:rsid w:val="00927FE2"/>
    <w:rsid w:val="00930115"/>
    <w:rsid w:val="009301FC"/>
    <w:rsid w:val="0093026A"/>
    <w:rsid w:val="00930312"/>
    <w:rsid w:val="00930322"/>
    <w:rsid w:val="0093038D"/>
    <w:rsid w:val="009303F5"/>
    <w:rsid w:val="009304F7"/>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E4C"/>
    <w:rsid w:val="00930E5C"/>
    <w:rsid w:val="00930E7D"/>
    <w:rsid w:val="00930F0A"/>
    <w:rsid w:val="00930FDA"/>
    <w:rsid w:val="0093104C"/>
    <w:rsid w:val="009310EA"/>
    <w:rsid w:val="009312B4"/>
    <w:rsid w:val="0093143B"/>
    <w:rsid w:val="009315DB"/>
    <w:rsid w:val="00931686"/>
    <w:rsid w:val="00931796"/>
    <w:rsid w:val="009318E3"/>
    <w:rsid w:val="00931940"/>
    <w:rsid w:val="00931A18"/>
    <w:rsid w:val="00931A71"/>
    <w:rsid w:val="00931AB4"/>
    <w:rsid w:val="00931B30"/>
    <w:rsid w:val="00931BC3"/>
    <w:rsid w:val="00931D3C"/>
    <w:rsid w:val="00931E62"/>
    <w:rsid w:val="00931FC9"/>
    <w:rsid w:val="009320C6"/>
    <w:rsid w:val="00932147"/>
    <w:rsid w:val="00932304"/>
    <w:rsid w:val="00932476"/>
    <w:rsid w:val="00932592"/>
    <w:rsid w:val="00932640"/>
    <w:rsid w:val="0093269F"/>
    <w:rsid w:val="00932909"/>
    <w:rsid w:val="00932C5F"/>
    <w:rsid w:val="00932D58"/>
    <w:rsid w:val="00932D96"/>
    <w:rsid w:val="00932ED8"/>
    <w:rsid w:val="00932F65"/>
    <w:rsid w:val="00932FB4"/>
    <w:rsid w:val="00932FFE"/>
    <w:rsid w:val="009330B3"/>
    <w:rsid w:val="009332D1"/>
    <w:rsid w:val="00933410"/>
    <w:rsid w:val="00933693"/>
    <w:rsid w:val="0093372F"/>
    <w:rsid w:val="00933A2A"/>
    <w:rsid w:val="00933D65"/>
    <w:rsid w:val="00933D93"/>
    <w:rsid w:val="0093411F"/>
    <w:rsid w:val="009342B3"/>
    <w:rsid w:val="009343A0"/>
    <w:rsid w:val="0093451D"/>
    <w:rsid w:val="009345A9"/>
    <w:rsid w:val="00934673"/>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78"/>
    <w:rsid w:val="00935886"/>
    <w:rsid w:val="00935925"/>
    <w:rsid w:val="00935B9A"/>
    <w:rsid w:val="00935E92"/>
    <w:rsid w:val="00935F34"/>
    <w:rsid w:val="009360AE"/>
    <w:rsid w:val="009369E5"/>
    <w:rsid w:val="00936D0A"/>
    <w:rsid w:val="00936E0E"/>
    <w:rsid w:val="00936E1A"/>
    <w:rsid w:val="00937074"/>
    <w:rsid w:val="009372C0"/>
    <w:rsid w:val="00937378"/>
    <w:rsid w:val="009373D5"/>
    <w:rsid w:val="0093749B"/>
    <w:rsid w:val="00937565"/>
    <w:rsid w:val="009375EE"/>
    <w:rsid w:val="00937786"/>
    <w:rsid w:val="00937845"/>
    <w:rsid w:val="00937927"/>
    <w:rsid w:val="00937A40"/>
    <w:rsid w:val="00937A89"/>
    <w:rsid w:val="00937B7A"/>
    <w:rsid w:val="0094040D"/>
    <w:rsid w:val="009404EA"/>
    <w:rsid w:val="0094057D"/>
    <w:rsid w:val="00940920"/>
    <w:rsid w:val="0094092A"/>
    <w:rsid w:val="0094094F"/>
    <w:rsid w:val="00940950"/>
    <w:rsid w:val="00940A00"/>
    <w:rsid w:val="00940D59"/>
    <w:rsid w:val="0094115F"/>
    <w:rsid w:val="0094126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B1"/>
    <w:rsid w:val="00942948"/>
    <w:rsid w:val="00942B16"/>
    <w:rsid w:val="00942C7D"/>
    <w:rsid w:val="00942DF1"/>
    <w:rsid w:val="00942E4F"/>
    <w:rsid w:val="00942EE1"/>
    <w:rsid w:val="00942FC2"/>
    <w:rsid w:val="009430D8"/>
    <w:rsid w:val="009431D4"/>
    <w:rsid w:val="009432DA"/>
    <w:rsid w:val="00943504"/>
    <w:rsid w:val="009435FC"/>
    <w:rsid w:val="009436BF"/>
    <w:rsid w:val="0094385A"/>
    <w:rsid w:val="00943DB3"/>
    <w:rsid w:val="00943E2F"/>
    <w:rsid w:val="00944089"/>
    <w:rsid w:val="00944A50"/>
    <w:rsid w:val="00944C1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D61"/>
    <w:rsid w:val="00945DC5"/>
    <w:rsid w:val="0094619C"/>
    <w:rsid w:val="0094646F"/>
    <w:rsid w:val="009464FA"/>
    <w:rsid w:val="009466BE"/>
    <w:rsid w:val="009467D0"/>
    <w:rsid w:val="00946B84"/>
    <w:rsid w:val="00946D2D"/>
    <w:rsid w:val="00946D40"/>
    <w:rsid w:val="00946D43"/>
    <w:rsid w:val="00946FB6"/>
    <w:rsid w:val="00947095"/>
    <w:rsid w:val="009470C5"/>
    <w:rsid w:val="00947487"/>
    <w:rsid w:val="009474BF"/>
    <w:rsid w:val="009476E5"/>
    <w:rsid w:val="009477E6"/>
    <w:rsid w:val="009478DD"/>
    <w:rsid w:val="00947940"/>
    <w:rsid w:val="00947A04"/>
    <w:rsid w:val="00947A9B"/>
    <w:rsid w:val="00947BB8"/>
    <w:rsid w:val="00947C5D"/>
    <w:rsid w:val="00947CEA"/>
    <w:rsid w:val="00947F3C"/>
    <w:rsid w:val="00950019"/>
    <w:rsid w:val="00950030"/>
    <w:rsid w:val="00950093"/>
    <w:rsid w:val="00950288"/>
    <w:rsid w:val="009504D6"/>
    <w:rsid w:val="009505D2"/>
    <w:rsid w:val="00950651"/>
    <w:rsid w:val="00950738"/>
    <w:rsid w:val="00950B33"/>
    <w:rsid w:val="00950C9F"/>
    <w:rsid w:val="00950CAC"/>
    <w:rsid w:val="00950D60"/>
    <w:rsid w:val="00950F71"/>
    <w:rsid w:val="0095114D"/>
    <w:rsid w:val="00951531"/>
    <w:rsid w:val="0095160E"/>
    <w:rsid w:val="0095174E"/>
    <w:rsid w:val="009518B0"/>
    <w:rsid w:val="00951900"/>
    <w:rsid w:val="00951924"/>
    <w:rsid w:val="009519DB"/>
    <w:rsid w:val="00951F52"/>
    <w:rsid w:val="0095200E"/>
    <w:rsid w:val="009520EE"/>
    <w:rsid w:val="00952122"/>
    <w:rsid w:val="0095220B"/>
    <w:rsid w:val="009524F6"/>
    <w:rsid w:val="0095277C"/>
    <w:rsid w:val="00952813"/>
    <w:rsid w:val="00952AF9"/>
    <w:rsid w:val="00952D01"/>
    <w:rsid w:val="00952D60"/>
    <w:rsid w:val="00952DCC"/>
    <w:rsid w:val="0095307B"/>
    <w:rsid w:val="00953262"/>
    <w:rsid w:val="009534C7"/>
    <w:rsid w:val="009535FA"/>
    <w:rsid w:val="009539D7"/>
    <w:rsid w:val="00953B50"/>
    <w:rsid w:val="00953BE9"/>
    <w:rsid w:val="00953E8E"/>
    <w:rsid w:val="00953F1F"/>
    <w:rsid w:val="00953F93"/>
    <w:rsid w:val="00953FBC"/>
    <w:rsid w:val="009542CD"/>
    <w:rsid w:val="0095435D"/>
    <w:rsid w:val="0095448D"/>
    <w:rsid w:val="009545EE"/>
    <w:rsid w:val="0095474E"/>
    <w:rsid w:val="0095479A"/>
    <w:rsid w:val="009547B7"/>
    <w:rsid w:val="009548CC"/>
    <w:rsid w:val="0095490F"/>
    <w:rsid w:val="0095492A"/>
    <w:rsid w:val="00954966"/>
    <w:rsid w:val="00954D19"/>
    <w:rsid w:val="00954D27"/>
    <w:rsid w:val="00954D5D"/>
    <w:rsid w:val="00954D7E"/>
    <w:rsid w:val="00954EF5"/>
    <w:rsid w:val="00954F70"/>
    <w:rsid w:val="00954FCE"/>
    <w:rsid w:val="0095504A"/>
    <w:rsid w:val="009550BE"/>
    <w:rsid w:val="00955192"/>
    <w:rsid w:val="00955201"/>
    <w:rsid w:val="00955256"/>
    <w:rsid w:val="00955426"/>
    <w:rsid w:val="0095554A"/>
    <w:rsid w:val="00955983"/>
    <w:rsid w:val="00955AC6"/>
    <w:rsid w:val="00955C16"/>
    <w:rsid w:val="00955C73"/>
    <w:rsid w:val="00955C92"/>
    <w:rsid w:val="00955E68"/>
    <w:rsid w:val="00955F32"/>
    <w:rsid w:val="00956008"/>
    <w:rsid w:val="0095608F"/>
    <w:rsid w:val="00956258"/>
    <w:rsid w:val="0095648C"/>
    <w:rsid w:val="00956563"/>
    <w:rsid w:val="00956672"/>
    <w:rsid w:val="00956D8C"/>
    <w:rsid w:val="00956D9A"/>
    <w:rsid w:val="00956E8E"/>
    <w:rsid w:val="00956FDD"/>
    <w:rsid w:val="0095701A"/>
    <w:rsid w:val="009571C2"/>
    <w:rsid w:val="0095741E"/>
    <w:rsid w:val="0095769B"/>
    <w:rsid w:val="009577BA"/>
    <w:rsid w:val="00957891"/>
    <w:rsid w:val="00957A09"/>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2FE"/>
    <w:rsid w:val="009614F4"/>
    <w:rsid w:val="00961672"/>
    <w:rsid w:val="0096167B"/>
    <w:rsid w:val="009616EA"/>
    <w:rsid w:val="00961785"/>
    <w:rsid w:val="009617CA"/>
    <w:rsid w:val="00961A07"/>
    <w:rsid w:val="00961A7E"/>
    <w:rsid w:val="00961A93"/>
    <w:rsid w:val="00961B91"/>
    <w:rsid w:val="00961C45"/>
    <w:rsid w:val="00961E15"/>
    <w:rsid w:val="00961E50"/>
    <w:rsid w:val="00961F83"/>
    <w:rsid w:val="00962236"/>
    <w:rsid w:val="009622D6"/>
    <w:rsid w:val="009622E0"/>
    <w:rsid w:val="00962633"/>
    <w:rsid w:val="00962675"/>
    <w:rsid w:val="0096274F"/>
    <w:rsid w:val="00962779"/>
    <w:rsid w:val="00962FF1"/>
    <w:rsid w:val="0096342A"/>
    <w:rsid w:val="009634DD"/>
    <w:rsid w:val="009634E8"/>
    <w:rsid w:val="0096350C"/>
    <w:rsid w:val="0096374E"/>
    <w:rsid w:val="00963775"/>
    <w:rsid w:val="00963D2D"/>
    <w:rsid w:val="00963E69"/>
    <w:rsid w:val="00964428"/>
    <w:rsid w:val="009647AD"/>
    <w:rsid w:val="009649A4"/>
    <w:rsid w:val="00964A36"/>
    <w:rsid w:val="00964AAE"/>
    <w:rsid w:val="00964ABA"/>
    <w:rsid w:val="00964B52"/>
    <w:rsid w:val="00964C9C"/>
    <w:rsid w:val="009650B3"/>
    <w:rsid w:val="009653F8"/>
    <w:rsid w:val="009654B9"/>
    <w:rsid w:val="009655E9"/>
    <w:rsid w:val="00965676"/>
    <w:rsid w:val="00965977"/>
    <w:rsid w:val="00965FE7"/>
    <w:rsid w:val="00966096"/>
    <w:rsid w:val="0096690A"/>
    <w:rsid w:val="0096690B"/>
    <w:rsid w:val="00966912"/>
    <w:rsid w:val="00966956"/>
    <w:rsid w:val="00966B5A"/>
    <w:rsid w:val="00966BD0"/>
    <w:rsid w:val="00966BF5"/>
    <w:rsid w:val="00966C87"/>
    <w:rsid w:val="00966E45"/>
    <w:rsid w:val="00966E77"/>
    <w:rsid w:val="00967232"/>
    <w:rsid w:val="009672D5"/>
    <w:rsid w:val="009674B9"/>
    <w:rsid w:val="009676F8"/>
    <w:rsid w:val="0096785F"/>
    <w:rsid w:val="00967A06"/>
    <w:rsid w:val="00967F93"/>
    <w:rsid w:val="00967FC7"/>
    <w:rsid w:val="009703E8"/>
    <w:rsid w:val="009703EC"/>
    <w:rsid w:val="00970625"/>
    <w:rsid w:val="00970825"/>
    <w:rsid w:val="009708AF"/>
    <w:rsid w:val="009708C9"/>
    <w:rsid w:val="009708CE"/>
    <w:rsid w:val="00970D6B"/>
    <w:rsid w:val="00970E58"/>
    <w:rsid w:val="00970E66"/>
    <w:rsid w:val="00970FA8"/>
    <w:rsid w:val="00971175"/>
    <w:rsid w:val="00971332"/>
    <w:rsid w:val="009714F0"/>
    <w:rsid w:val="00971789"/>
    <w:rsid w:val="00971AE6"/>
    <w:rsid w:val="00971B8E"/>
    <w:rsid w:val="00971BFD"/>
    <w:rsid w:val="00971C18"/>
    <w:rsid w:val="00971C1D"/>
    <w:rsid w:val="00971E06"/>
    <w:rsid w:val="00971EAF"/>
    <w:rsid w:val="00972169"/>
    <w:rsid w:val="00972249"/>
    <w:rsid w:val="0097228D"/>
    <w:rsid w:val="00972629"/>
    <w:rsid w:val="00972674"/>
    <w:rsid w:val="009727B2"/>
    <w:rsid w:val="009727D3"/>
    <w:rsid w:val="00972932"/>
    <w:rsid w:val="00972959"/>
    <w:rsid w:val="00972B67"/>
    <w:rsid w:val="00972C79"/>
    <w:rsid w:val="00972E8C"/>
    <w:rsid w:val="00972FC7"/>
    <w:rsid w:val="00973282"/>
    <w:rsid w:val="009732F8"/>
    <w:rsid w:val="00973333"/>
    <w:rsid w:val="00973434"/>
    <w:rsid w:val="0097362D"/>
    <w:rsid w:val="0097368E"/>
    <w:rsid w:val="009736B3"/>
    <w:rsid w:val="00974335"/>
    <w:rsid w:val="00974449"/>
    <w:rsid w:val="00974564"/>
    <w:rsid w:val="00974760"/>
    <w:rsid w:val="00974969"/>
    <w:rsid w:val="00974B0D"/>
    <w:rsid w:val="00974C1B"/>
    <w:rsid w:val="00974CA9"/>
    <w:rsid w:val="00974CF9"/>
    <w:rsid w:val="00975083"/>
    <w:rsid w:val="00975115"/>
    <w:rsid w:val="009751E9"/>
    <w:rsid w:val="009752E5"/>
    <w:rsid w:val="009754D3"/>
    <w:rsid w:val="00975692"/>
    <w:rsid w:val="00975865"/>
    <w:rsid w:val="00975870"/>
    <w:rsid w:val="009758D7"/>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2B"/>
    <w:rsid w:val="009810FD"/>
    <w:rsid w:val="00981137"/>
    <w:rsid w:val="00981233"/>
    <w:rsid w:val="0098124C"/>
    <w:rsid w:val="009812AC"/>
    <w:rsid w:val="00981407"/>
    <w:rsid w:val="009815D8"/>
    <w:rsid w:val="00981955"/>
    <w:rsid w:val="009819B5"/>
    <w:rsid w:val="00981BB2"/>
    <w:rsid w:val="00981DAE"/>
    <w:rsid w:val="0098204D"/>
    <w:rsid w:val="009820FF"/>
    <w:rsid w:val="009821A9"/>
    <w:rsid w:val="009822BE"/>
    <w:rsid w:val="009823E2"/>
    <w:rsid w:val="009824A5"/>
    <w:rsid w:val="009824EA"/>
    <w:rsid w:val="009825AB"/>
    <w:rsid w:val="009825D8"/>
    <w:rsid w:val="00982BAE"/>
    <w:rsid w:val="00982EAF"/>
    <w:rsid w:val="00982FEB"/>
    <w:rsid w:val="0098304B"/>
    <w:rsid w:val="009830C0"/>
    <w:rsid w:val="0098320F"/>
    <w:rsid w:val="00983275"/>
    <w:rsid w:val="00983440"/>
    <w:rsid w:val="00983468"/>
    <w:rsid w:val="009835D5"/>
    <w:rsid w:val="0098366F"/>
    <w:rsid w:val="009837FD"/>
    <w:rsid w:val="0098396F"/>
    <w:rsid w:val="00983972"/>
    <w:rsid w:val="00983C0A"/>
    <w:rsid w:val="00983C68"/>
    <w:rsid w:val="00983D45"/>
    <w:rsid w:val="00983F84"/>
    <w:rsid w:val="00983FC2"/>
    <w:rsid w:val="00983FD7"/>
    <w:rsid w:val="009840C8"/>
    <w:rsid w:val="0098416B"/>
    <w:rsid w:val="00984267"/>
    <w:rsid w:val="00984301"/>
    <w:rsid w:val="009844AC"/>
    <w:rsid w:val="0098462D"/>
    <w:rsid w:val="009846EC"/>
    <w:rsid w:val="00984767"/>
    <w:rsid w:val="009847CC"/>
    <w:rsid w:val="00984813"/>
    <w:rsid w:val="009848D2"/>
    <w:rsid w:val="00984975"/>
    <w:rsid w:val="00984B82"/>
    <w:rsid w:val="00984C53"/>
    <w:rsid w:val="00984F4B"/>
    <w:rsid w:val="00984F63"/>
    <w:rsid w:val="00984FC5"/>
    <w:rsid w:val="00985235"/>
    <w:rsid w:val="0098545D"/>
    <w:rsid w:val="009856B3"/>
    <w:rsid w:val="00985998"/>
    <w:rsid w:val="00985B5D"/>
    <w:rsid w:val="00985BAF"/>
    <w:rsid w:val="00985C0C"/>
    <w:rsid w:val="00985C39"/>
    <w:rsid w:val="00985CA1"/>
    <w:rsid w:val="00985E03"/>
    <w:rsid w:val="009860D1"/>
    <w:rsid w:val="0098610B"/>
    <w:rsid w:val="009863F8"/>
    <w:rsid w:val="009866BD"/>
    <w:rsid w:val="009868D4"/>
    <w:rsid w:val="00986C65"/>
    <w:rsid w:val="00986DA0"/>
    <w:rsid w:val="00986EE0"/>
    <w:rsid w:val="00986F15"/>
    <w:rsid w:val="00987242"/>
    <w:rsid w:val="0098726F"/>
    <w:rsid w:val="009874B1"/>
    <w:rsid w:val="00987885"/>
    <w:rsid w:val="00987973"/>
    <w:rsid w:val="00987E7A"/>
    <w:rsid w:val="00987FAD"/>
    <w:rsid w:val="00990099"/>
    <w:rsid w:val="009901D9"/>
    <w:rsid w:val="00990248"/>
    <w:rsid w:val="0099077C"/>
    <w:rsid w:val="009907AC"/>
    <w:rsid w:val="0099080E"/>
    <w:rsid w:val="009909D0"/>
    <w:rsid w:val="00990AE9"/>
    <w:rsid w:val="00990B90"/>
    <w:rsid w:val="00990C75"/>
    <w:rsid w:val="00990CF3"/>
    <w:rsid w:val="00990D34"/>
    <w:rsid w:val="00990DFE"/>
    <w:rsid w:val="009911B9"/>
    <w:rsid w:val="009911C0"/>
    <w:rsid w:val="00991221"/>
    <w:rsid w:val="00991317"/>
    <w:rsid w:val="0099161B"/>
    <w:rsid w:val="0099177E"/>
    <w:rsid w:val="00991894"/>
    <w:rsid w:val="00991896"/>
    <w:rsid w:val="00991B5A"/>
    <w:rsid w:val="00991C27"/>
    <w:rsid w:val="00992105"/>
    <w:rsid w:val="009921B4"/>
    <w:rsid w:val="009921F9"/>
    <w:rsid w:val="00992232"/>
    <w:rsid w:val="00992336"/>
    <w:rsid w:val="0099254E"/>
    <w:rsid w:val="00992674"/>
    <w:rsid w:val="0099281C"/>
    <w:rsid w:val="009928DE"/>
    <w:rsid w:val="009928EF"/>
    <w:rsid w:val="00992C4E"/>
    <w:rsid w:val="00992E91"/>
    <w:rsid w:val="00992EE2"/>
    <w:rsid w:val="0099300C"/>
    <w:rsid w:val="00993149"/>
    <w:rsid w:val="009931D9"/>
    <w:rsid w:val="009933DE"/>
    <w:rsid w:val="009934DA"/>
    <w:rsid w:val="00993681"/>
    <w:rsid w:val="00993855"/>
    <w:rsid w:val="00993B07"/>
    <w:rsid w:val="00993B93"/>
    <w:rsid w:val="00993C7B"/>
    <w:rsid w:val="00993E2D"/>
    <w:rsid w:val="00994270"/>
    <w:rsid w:val="0099429C"/>
    <w:rsid w:val="0099433D"/>
    <w:rsid w:val="0099447D"/>
    <w:rsid w:val="00994703"/>
    <w:rsid w:val="009947C8"/>
    <w:rsid w:val="00994891"/>
    <w:rsid w:val="00994BD8"/>
    <w:rsid w:val="00994CB4"/>
    <w:rsid w:val="00994E64"/>
    <w:rsid w:val="00994E6B"/>
    <w:rsid w:val="0099508E"/>
    <w:rsid w:val="009951D9"/>
    <w:rsid w:val="0099526E"/>
    <w:rsid w:val="00995392"/>
    <w:rsid w:val="0099555C"/>
    <w:rsid w:val="00995604"/>
    <w:rsid w:val="00995811"/>
    <w:rsid w:val="00995979"/>
    <w:rsid w:val="00995BFD"/>
    <w:rsid w:val="009960AA"/>
    <w:rsid w:val="0099611B"/>
    <w:rsid w:val="0099618D"/>
    <w:rsid w:val="009962A1"/>
    <w:rsid w:val="00996326"/>
    <w:rsid w:val="0099632D"/>
    <w:rsid w:val="0099666A"/>
    <w:rsid w:val="009966B7"/>
    <w:rsid w:val="00996729"/>
    <w:rsid w:val="00996CAA"/>
    <w:rsid w:val="00996CD3"/>
    <w:rsid w:val="00996D7D"/>
    <w:rsid w:val="0099714E"/>
    <w:rsid w:val="009971AE"/>
    <w:rsid w:val="009971FD"/>
    <w:rsid w:val="0099732D"/>
    <w:rsid w:val="00997420"/>
    <w:rsid w:val="0099745D"/>
    <w:rsid w:val="009976E0"/>
    <w:rsid w:val="00997708"/>
    <w:rsid w:val="0099776B"/>
    <w:rsid w:val="0099789C"/>
    <w:rsid w:val="009A0464"/>
    <w:rsid w:val="009A0520"/>
    <w:rsid w:val="009A058F"/>
    <w:rsid w:val="009A069B"/>
    <w:rsid w:val="009A0CEE"/>
    <w:rsid w:val="009A0D0F"/>
    <w:rsid w:val="009A0D8D"/>
    <w:rsid w:val="009A0E4A"/>
    <w:rsid w:val="009A0F27"/>
    <w:rsid w:val="009A1415"/>
    <w:rsid w:val="009A146C"/>
    <w:rsid w:val="009A1505"/>
    <w:rsid w:val="009A195B"/>
    <w:rsid w:val="009A1974"/>
    <w:rsid w:val="009A1BE7"/>
    <w:rsid w:val="009A1C99"/>
    <w:rsid w:val="009A1EE3"/>
    <w:rsid w:val="009A1EED"/>
    <w:rsid w:val="009A1FEA"/>
    <w:rsid w:val="009A215A"/>
    <w:rsid w:val="009A216A"/>
    <w:rsid w:val="009A23CE"/>
    <w:rsid w:val="009A2452"/>
    <w:rsid w:val="009A2632"/>
    <w:rsid w:val="009A2720"/>
    <w:rsid w:val="009A2953"/>
    <w:rsid w:val="009A2DF6"/>
    <w:rsid w:val="009A31FF"/>
    <w:rsid w:val="009A3321"/>
    <w:rsid w:val="009A3374"/>
    <w:rsid w:val="009A3472"/>
    <w:rsid w:val="009A38FA"/>
    <w:rsid w:val="009A3956"/>
    <w:rsid w:val="009A3B68"/>
    <w:rsid w:val="009A3C0C"/>
    <w:rsid w:val="009A3C4E"/>
    <w:rsid w:val="009A3E27"/>
    <w:rsid w:val="009A3F88"/>
    <w:rsid w:val="009A3FFB"/>
    <w:rsid w:val="009A4156"/>
    <w:rsid w:val="009A4214"/>
    <w:rsid w:val="009A4476"/>
    <w:rsid w:val="009A4668"/>
    <w:rsid w:val="009A48A0"/>
    <w:rsid w:val="009A497D"/>
    <w:rsid w:val="009A49BF"/>
    <w:rsid w:val="009A4AAA"/>
    <w:rsid w:val="009A4D9C"/>
    <w:rsid w:val="009A4FFA"/>
    <w:rsid w:val="009A50F4"/>
    <w:rsid w:val="009A515C"/>
    <w:rsid w:val="009A51CC"/>
    <w:rsid w:val="009A5361"/>
    <w:rsid w:val="009A54ED"/>
    <w:rsid w:val="009A5575"/>
    <w:rsid w:val="009A56B0"/>
    <w:rsid w:val="009A5B2E"/>
    <w:rsid w:val="009A5B51"/>
    <w:rsid w:val="009A5BED"/>
    <w:rsid w:val="009A5D23"/>
    <w:rsid w:val="009A5DC2"/>
    <w:rsid w:val="009A5E67"/>
    <w:rsid w:val="009A5F24"/>
    <w:rsid w:val="009A5FB4"/>
    <w:rsid w:val="009A604B"/>
    <w:rsid w:val="009A60B9"/>
    <w:rsid w:val="009A619A"/>
    <w:rsid w:val="009A61BC"/>
    <w:rsid w:val="009A626B"/>
    <w:rsid w:val="009A62B8"/>
    <w:rsid w:val="009A6363"/>
    <w:rsid w:val="009A650C"/>
    <w:rsid w:val="009A6685"/>
    <w:rsid w:val="009A6723"/>
    <w:rsid w:val="009A6729"/>
    <w:rsid w:val="009A68DA"/>
    <w:rsid w:val="009A69C8"/>
    <w:rsid w:val="009A6C09"/>
    <w:rsid w:val="009A6C31"/>
    <w:rsid w:val="009A6C64"/>
    <w:rsid w:val="009A6F9E"/>
    <w:rsid w:val="009A6FDB"/>
    <w:rsid w:val="009A71D2"/>
    <w:rsid w:val="009A75AA"/>
    <w:rsid w:val="009A791E"/>
    <w:rsid w:val="009A7945"/>
    <w:rsid w:val="009A7953"/>
    <w:rsid w:val="009A7B45"/>
    <w:rsid w:val="009A7C04"/>
    <w:rsid w:val="009A7D06"/>
    <w:rsid w:val="009A7D57"/>
    <w:rsid w:val="009A7D58"/>
    <w:rsid w:val="009A7D92"/>
    <w:rsid w:val="009A7EBF"/>
    <w:rsid w:val="009B01AF"/>
    <w:rsid w:val="009B01D9"/>
    <w:rsid w:val="009B03A3"/>
    <w:rsid w:val="009B0526"/>
    <w:rsid w:val="009B069B"/>
    <w:rsid w:val="009B0A0E"/>
    <w:rsid w:val="009B0B80"/>
    <w:rsid w:val="009B0BCB"/>
    <w:rsid w:val="009B0C95"/>
    <w:rsid w:val="009B0D2A"/>
    <w:rsid w:val="009B0F1C"/>
    <w:rsid w:val="009B0F4C"/>
    <w:rsid w:val="009B105C"/>
    <w:rsid w:val="009B10CD"/>
    <w:rsid w:val="009B118A"/>
    <w:rsid w:val="009B1705"/>
    <w:rsid w:val="009B17F8"/>
    <w:rsid w:val="009B17FF"/>
    <w:rsid w:val="009B194F"/>
    <w:rsid w:val="009B1DCB"/>
    <w:rsid w:val="009B1E44"/>
    <w:rsid w:val="009B1EB3"/>
    <w:rsid w:val="009B201B"/>
    <w:rsid w:val="009B2057"/>
    <w:rsid w:val="009B2361"/>
    <w:rsid w:val="009B236D"/>
    <w:rsid w:val="009B24FA"/>
    <w:rsid w:val="009B253E"/>
    <w:rsid w:val="009B2563"/>
    <w:rsid w:val="009B2578"/>
    <w:rsid w:val="009B259C"/>
    <w:rsid w:val="009B268D"/>
    <w:rsid w:val="009B2716"/>
    <w:rsid w:val="009B27DE"/>
    <w:rsid w:val="009B2922"/>
    <w:rsid w:val="009B2A4F"/>
    <w:rsid w:val="009B2C7A"/>
    <w:rsid w:val="009B2E0E"/>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A29"/>
    <w:rsid w:val="009B4A4F"/>
    <w:rsid w:val="009B4FF1"/>
    <w:rsid w:val="009B5161"/>
    <w:rsid w:val="009B5452"/>
    <w:rsid w:val="009B5570"/>
    <w:rsid w:val="009B5917"/>
    <w:rsid w:val="009B5C08"/>
    <w:rsid w:val="009B5C41"/>
    <w:rsid w:val="009B5D43"/>
    <w:rsid w:val="009B5FF3"/>
    <w:rsid w:val="009B619C"/>
    <w:rsid w:val="009B6311"/>
    <w:rsid w:val="009B6379"/>
    <w:rsid w:val="009B655A"/>
    <w:rsid w:val="009B6607"/>
    <w:rsid w:val="009B668D"/>
    <w:rsid w:val="009B66A2"/>
    <w:rsid w:val="009B6708"/>
    <w:rsid w:val="009B67D5"/>
    <w:rsid w:val="009B689D"/>
    <w:rsid w:val="009B6992"/>
    <w:rsid w:val="009B6A6A"/>
    <w:rsid w:val="009B6B06"/>
    <w:rsid w:val="009B6B99"/>
    <w:rsid w:val="009B6C06"/>
    <w:rsid w:val="009B6EEF"/>
    <w:rsid w:val="009B6F6A"/>
    <w:rsid w:val="009B6F8D"/>
    <w:rsid w:val="009B7132"/>
    <w:rsid w:val="009B728E"/>
    <w:rsid w:val="009B748D"/>
    <w:rsid w:val="009B75A0"/>
    <w:rsid w:val="009B75BC"/>
    <w:rsid w:val="009B761F"/>
    <w:rsid w:val="009B79A0"/>
    <w:rsid w:val="009B7D51"/>
    <w:rsid w:val="009B7D59"/>
    <w:rsid w:val="009B7E42"/>
    <w:rsid w:val="009B7E8D"/>
    <w:rsid w:val="009B7F8E"/>
    <w:rsid w:val="009C0174"/>
    <w:rsid w:val="009C021F"/>
    <w:rsid w:val="009C02D3"/>
    <w:rsid w:val="009C031F"/>
    <w:rsid w:val="009C06A6"/>
    <w:rsid w:val="009C06C0"/>
    <w:rsid w:val="009C0806"/>
    <w:rsid w:val="009C0AC0"/>
    <w:rsid w:val="009C0B65"/>
    <w:rsid w:val="009C0BD5"/>
    <w:rsid w:val="009C0E74"/>
    <w:rsid w:val="009C1043"/>
    <w:rsid w:val="009C1253"/>
    <w:rsid w:val="009C1345"/>
    <w:rsid w:val="009C134A"/>
    <w:rsid w:val="009C1467"/>
    <w:rsid w:val="009C16E2"/>
    <w:rsid w:val="009C184A"/>
    <w:rsid w:val="009C19AF"/>
    <w:rsid w:val="009C1A79"/>
    <w:rsid w:val="009C1AA7"/>
    <w:rsid w:val="009C1B84"/>
    <w:rsid w:val="009C1C5A"/>
    <w:rsid w:val="009C1CCF"/>
    <w:rsid w:val="009C1E87"/>
    <w:rsid w:val="009C1EF8"/>
    <w:rsid w:val="009C20EB"/>
    <w:rsid w:val="009C228C"/>
    <w:rsid w:val="009C265F"/>
    <w:rsid w:val="009C282C"/>
    <w:rsid w:val="009C2A95"/>
    <w:rsid w:val="009C2C5B"/>
    <w:rsid w:val="009C2CD4"/>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32D"/>
    <w:rsid w:val="009C4508"/>
    <w:rsid w:val="009C46F2"/>
    <w:rsid w:val="009C47C9"/>
    <w:rsid w:val="009C49E1"/>
    <w:rsid w:val="009C49FE"/>
    <w:rsid w:val="009C4AB7"/>
    <w:rsid w:val="009C4B7F"/>
    <w:rsid w:val="009C4F15"/>
    <w:rsid w:val="009C50C6"/>
    <w:rsid w:val="009C520F"/>
    <w:rsid w:val="009C526C"/>
    <w:rsid w:val="009C5502"/>
    <w:rsid w:val="009C562B"/>
    <w:rsid w:val="009C56B0"/>
    <w:rsid w:val="009C5AC7"/>
    <w:rsid w:val="009C5D35"/>
    <w:rsid w:val="009C5FE3"/>
    <w:rsid w:val="009C6258"/>
    <w:rsid w:val="009C62D8"/>
    <w:rsid w:val="009C6311"/>
    <w:rsid w:val="009C6581"/>
    <w:rsid w:val="009C6678"/>
    <w:rsid w:val="009C66B4"/>
    <w:rsid w:val="009C689A"/>
    <w:rsid w:val="009C6A5A"/>
    <w:rsid w:val="009C6B45"/>
    <w:rsid w:val="009C6D0B"/>
    <w:rsid w:val="009C6DD4"/>
    <w:rsid w:val="009C6E29"/>
    <w:rsid w:val="009C6F03"/>
    <w:rsid w:val="009C715D"/>
    <w:rsid w:val="009C7233"/>
    <w:rsid w:val="009C7400"/>
    <w:rsid w:val="009C743F"/>
    <w:rsid w:val="009C7532"/>
    <w:rsid w:val="009C79A1"/>
    <w:rsid w:val="009C7AB2"/>
    <w:rsid w:val="009C7C6C"/>
    <w:rsid w:val="009C7DDC"/>
    <w:rsid w:val="009D00D6"/>
    <w:rsid w:val="009D0109"/>
    <w:rsid w:val="009D0112"/>
    <w:rsid w:val="009D019D"/>
    <w:rsid w:val="009D0204"/>
    <w:rsid w:val="009D03A4"/>
    <w:rsid w:val="009D0584"/>
    <w:rsid w:val="009D05EF"/>
    <w:rsid w:val="009D07F2"/>
    <w:rsid w:val="009D081A"/>
    <w:rsid w:val="009D0821"/>
    <w:rsid w:val="009D0A38"/>
    <w:rsid w:val="009D0A4F"/>
    <w:rsid w:val="009D0AB6"/>
    <w:rsid w:val="009D0D01"/>
    <w:rsid w:val="009D0DCB"/>
    <w:rsid w:val="009D0DE0"/>
    <w:rsid w:val="009D1001"/>
    <w:rsid w:val="009D1161"/>
    <w:rsid w:val="009D1184"/>
    <w:rsid w:val="009D141E"/>
    <w:rsid w:val="009D18E2"/>
    <w:rsid w:val="009D1ABC"/>
    <w:rsid w:val="009D1BA9"/>
    <w:rsid w:val="009D1BB5"/>
    <w:rsid w:val="009D1DA7"/>
    <w:rsid w:val="009D1E00"/>
    <w:rsid w:val="009D1F4C"/>
    <w:rsid w:val="009D20A3"/>
    <w:rsid w:val="009D210C"/>
    <w:rsid w:val="009D2278"/>
    <w:rsid w:val="009D235A"/>
    <w:rsid w:val="009D23F7"/>
    <w:rsid w:val="009D2770"/>
    <w:rsid w:val="009D2981"/>
    <w:rsid w:val="009D2AB7"/>
    <w:rsid w:val="009D2B8E"/>
    <w:rsid w:val="009D2C73"/>
    <w:rsid w:val="009D2DFF"/>
    <w:rsid w:val="009D2EED"/>
    <w:rsid w:val="009D300B"/>
    <w:rsid w:val="009D3177"/>
    <w:rsid w:val="009D3188"/>
    <w:rsid w:val="009D318A"/>
    <w:rsid w:val="009D320E"/>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464"/>
    <w:rsid w:val="009D6477"/>
    <w:rsid w:val="009D64E3"/>
    <w:rsid w:val="009D64E7"/>
    <w:rsid w:val="009D6579"/>
    <w:rsid w:val="009D6595"/>
    <w:rsid w:val="009D6658"/>
    <w:rsid w:val="009D6CA6"/>
    <w:rsid w:val="009D6D1E"/>
    <w:rsid w:val="009D6D36"/>
    <w:rsid w:val="009D6E15"/>
    <w:rsid w:val="009D7176"/>
    <w:rsid w:val="009D73ED"/>
    <w:rsid w:val="009D7411"/>
    <w:rsid w:val="009D74F3"/>
    <w:rsid w:val="009D767E"/>
    <w:rsid w:val="009D7826"/>
    <w:rsid w:val="009D7828"/>
    <w:rsid w:val="009D795B"/>
    <w:rsid w:val="009D79BD"/>
    <w:rsid w:val="009D7D0D"/>
    <w:rsid w:val="009D7DE1"/>
    <w:rsid w:val="009D7EA2"/>
    <w:rsid w:val="009D7F8E"/>
    <w:rsid w:val="009E015A"/>
    <w:rsid w:val="009E0236"/>
    <w:rsid w:val="009E0312"/>
    <w:rsid w:val="009E04F6"/>
    <w:rsid w:val="009E082B"/>
    <w:rsid w:val="009E0A47"/>
    <w:rsid w:val="009E0E23"/>
    <w:rsid w:val="009E0F97"/>
    <w:rsid w:val="009E0FC4"/>
    <w:rsid w:val="009E10F2"/>
    <w:rsid w:val="009E10F7"/>
    <w:rsid w:val="009E110A"/>
    <w:rsid w:val="009E113D"/>
    <w:rsid w:val="009E12C3"/>
    <w:rsid w:val="009E14B3"/>
    <w:rsid w:val="009E17A2"/>
    <w:rsid w:val="009E17D3"/>
    <w:rsid w:val="009E1966"/>
    <w:rsid w:val="009E1967"/>
    <w:rsid w:val="009E1999"/>
    <w:rsid w:val="009E1BC9"/>
    <w:rsid w:val="009E1C48"/>
    <w:rsid w:val="009E1C52"/>
    <w:rsid w:val="009E1F89"/>
    <w:rsid w:val="009E2048"/>
    <w:rsid w:val="009E2096"/>
    <w:rsid w:val="009E2288"/>
    <w:rsid w:val="009E22F9"/>
    <w:rsid w:val="009E235F"/>
    <w:rsid w:val="009E2409"/>
    <w:rsid w:val="009E24D4"/>
    <w:rsid w:val="009E2656"/>
    <w:rsid w:val="009E2878"/>
    <w:rsid w:val="009E28AA"/>
    <w:rsid w:val="009E29A9"/>
    <w:rsid w:val="009E2B8B"/>
    <w:rsid w:val="009E2D4C"/>
    <w:rsid w:val="009E2E17"/>
    <w:rsid w:val="009E2FAF"/>
    <w:rsid w:val="009E2FE9"/>
    <w:rsid w:val="009E3180"/>
    <w:rsid w:val="009E3404"/>
    <w:rsid w:val="009E35AF"/>
    <w:rsid w:val="009E35D6"/>
    <w:rsid w:val="009E3D77"/>
    <w:rsid w:val="009E421D"/>
    <w:rsid w:val="009E432F"/>
    <w:rsid w:val="009E43C9"/>
    <w:rsid w:val="009E4560"/>
    <w:rsid w:val="009E45CB"/>
    <w:rsid w:val="009E461D"/>
    <w:rsid w:val="009E4653"/>
    <w:rsid w:val="009E4723"/>
    <w:rsid w:val="009E4796"/>
    <w:rsid w:val="009E4812"/>
    <w:rsid w:val="009E4A03"/>
    <w:rsid w:val="009E4EEC"/>
    <w:rsid w:val="009E53A6"/>
    <w:rsid w:val="009E57E1"/>
    <w:rsid w:val="009E5878"/>
    <w:rsid w:val="009E589C"/>
    <w:rsid w:val="009E5BAE"/>
    <w:rsid w:val="009E5BF3"/>
    <w:rsid w:val="009E5C96"/>
    <w:rsid w:val="009E5E86"/>
    <w:rsid w:val="009E6373"/>
    <w:rsid w:val="009E63B1"/>
    <w:rsid w:val="009E6717"/>
    <w:rsid w:val="009E69AB"/>
    <w:rsid w:val="009E6A0F"/>
    <w:rsid w:val="009E6B81"/>
    <w:rsid w:val="009E6F42"/>
    <w:rsid w:val="009E6F87"/>
    <w:rsid w:val="009E6FD7"/>
    <w:rsid w:val="009E724D"/>
    <w:rsid w:val="009E7353"/>
    <w:rsid w:val="009E73B5"/>
    <w:rsid w:val="009E7964"/>
    <w:rsid w:val="009E79E8"/>
    <w:rsid w:val="009E7A0E"/>
    <w:rsid w:val="009E7A4F"/>
    <w:rsid w:val="009E7C6E"/>
    <w:rsid w:val="009E7DFC"/>
    <w:rsid w:val="009E7E80"/>
    <w:rsid w:val="009E7EEB"/>
    <w:rsid w:val="009F007F"/>
    <w:rsid w:val="009F0278"/>
    <w:rsid w:val="009F0796"/>
    <w:rsid w:val="009F0888"/>
    <w:rsid w:val="009F08D0"/>
    <w:rsid w:val="009F096D"/>
    <w:rsid w:val="009F09F1"/>
    <w:rsid w:val="009F0B53"/>
    <w:rsid w:val="009F0B81"/>
    <w:rsid w:val="009F0CC7"/>
    <w:rsid w:val="009F0D9F"/>
    <w:rsid w:val="009F0E9A"/>
    <w:rsid w:val="009F0EA6"/>
    <w:rsid w:val="009F0ED2"/>
    <w:rsid w:val="009F0ED6"/>
    <w:rsid w:val="009F103E"/>
    <w:rsid w:val="009F1095"/>
    <w:rsid w:val="009F13BA"/>
    <w:rsid w:val="009F15D0"/>
    <w:rsid w:val="009F1700"/>
    <w:rsid w:val="009F1BD1"/>
    <w:rsid w:val="009F1E75"/>
    <w:rsid w:val="009F1E8E"/>
    <w:rsid w:val="009F1FE0"/>
    <w:rsid w:val="009F2007"/>
    <w:rsid w:val="009F235E"/>
    <w:rsid w:val="009F25EA"/>
    <w:rsid w:val="009F266D"/>
    <w:rsid w:val="009F2804"/>
    <w:rsid w:val="009F28AB"/>
    <w:rsid w:val="009F28EE"/>
    <w:rsid w:val="009F2A49"/>
    <w:rsid w:val="009F2A50"/>
    <w:rsid w:val="009F2AA7"/>
    <w:rsid w:val="009F2AEB"/>
    <w:rsid w:val="009F2BF9"/>
    <w:rsid w:val="009F2C9B"/>
    <w:rsid w:val="009F2DA7"/>
    <w:rsid w:val="009F30BB"/>
    <w:rsid w:val="009F318C"/>
    <w:rsid w:val="009F32B1"/>
    <w:rsid w:val="009F333B"/>
    <w:rsid w:val="009F3524"/>
    <w:rsid w:val="009F3591"/>
    <w:rsid w:val="009F3B40"/>
    <w:rsid w:val="009F3CDF"/>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13E"/>
    <w:rsid w:val="009F5244"/>
    <w:rsid w:val="009F5265"/>
    <w:rsid w:val="009F5286"/>
    <w:rsid w:val="009F52A6"/>
    <w:rsid w:val="009F538E"/>
    <w:rsid w:val="009F53D3"/>
    <w:rsid w:val="009F5482"/>
    <w:rsid w:val="009F5541"/>
    <w:rsid w:val="009F55EC"/>
    <w:rsid w:val="009F56A2"/>
    <w:rsid w:val="009F5703"/>
    <w:rsid w:val="009F5783"/>
    <w:rsid w:val="009F58F8"/>
    <w:rsid w:val="009F59E9"/>
    <w:rsid w:val="009F5B25"/>
    <w:rsid w:val="009F5EBE"/>
    <w:rsid w:val="009F60F8"/>
    <w:rsid w:val="009F6349"/>
    <w:rsid w:val="009F6425"/>
    <w:rsid w:val="009F675A"/>
    <w:rsid w:val="009F6865"/>
    <w:rsid w:val="009F69C3"/>
    <w:rsid w:val="009F6BF2"/>
    <w:rsid w:val="009F6CED"/>
    <w:rsid w:val="009F6D0C"/>
    <w:rsid w:val="009F6DD2"/>
    <w:rsid w:val="009F6F28"/>
    <w:rsid w:val="009F74F2"/>
    <w:rsid w:val="009F75C5"/>
    <w:rsid w:val="009F75D7"/>
    <w:rsid w:val="009F7719"/>
    <w:rsid w:val="009F7760"/>
    <w:rsid w:val="009F78CA"/>
    <w:rsid w:val="009F7D44"/>
    <w:rsid w:val="009F7E04"/>
    <w:rsid w:val="009F7F7E"/>
    <w:rsid w:val="009F7FD9"/>
    <w:rsid w:val="009FEA97"/>
    <w:rsid w:val="00A002F9"/>
    <w:rsid w:val="00A0031C"/>
    <w:rsid w:val="00A0032E"/>
    <w:rsid w:val="00A0036A"/>
    <w:rsid w:val="00A003C7"/>
    <w:rsid w:val="00A0084A"/>
    <w:rsid w:val="00A00B56"/>
    <w:rsid w:val="00A00C8E"/>
    <w:rsid w:val="00A00F78"/>
    <w:rsid w:val="00A00FCA"/>
    <w:rsid w:val="00A010D5"/>
    <w:rsid w:val="00A01180"/>
    <w:rsid w:val="00A0125B"/>
    <w:rsid w:val="00A01378"/>
    <w:rsid w:val="00A0138A"/>
    <w:rsid w:val="00A017BE"/>
    <w:rsid w:val="00A018A4"/>
    <w:rsid w:val="00A0192C"/>
    <w:rsid w:val="00A01BAD"/>
    <w:rsid w:val="00A01D03"/>
    <w:rsid w:val="00A01D07"/>
    <w:rsid w:val="00A0222C"/>
    <w:rsid w:val="00A0234D"/>
    <w:rsid w:val="00A027BD"/>
    <w:rsid w:val="00A02825"/>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D45"/>
    <w:rsid w:val="00A0402A"/>
    <w:rsid w:val="00A04158"/>
    <w:rsid w:val="00A0452B"/>
    <w:rsid w:val="00A04683"/>
    <w:rsid w:val="00A047DE"/>
    <w:rsid w:val="00A048B9"/>
    <w:rsid w:val="00A04A36"/>
    <w:rsid w:val="00A04B1A"/>
    <w:rsid w:val="00A04BD5"/>
    <w:rsid w:val="00A04C5F"/>
    <w:rsid w:val="00A04CA7"/>
    <w:rsid w:val="00A04DFF"/>
    <w:rsid w:val="00A050C0"/>
    <w:rsid w:val="00A05264"/>
    <w:rsid w:val="00A052A7"/>
    <w:rsid w:val="00A052B9"/>
    <w:rsid w:val="00A05377"/>
    <w:rsid w:val="00A05418"/>
    <w:rsid w:val="00A054CF"/>
    <w:rsid w:val="00A055BA"/>
    <w:rsid w:val="00A056BA"/>
    <w:rsid w:val="00A058C8"/>
    <w:rsid w:val="00A059C9"/>
    <w:rsid w:val="00A05D6A"/>
    <w:rsid w:val="00A05E37"/>
    <w:rsid w:val="00A05EEE"/>
    <w:rsid w:val="00A062DD"/>
    <w:rsid w:val="00A0641E"/>
    <w:rsid w:val="00A06469"/>
    <w:rsid w:val="00A0674A"/>
    <w:rsid w:val="00A06764"/>
    <w:rsid w:val="00A06768"/>
    <w:rsid w:val="00A0686D"/>
    <w:rsid w:val="00A06A5F"/>
    <w:rsid w:val="00A06B87"/>
    <w:rsid w:val="00A06D10"/>
    <w:rsid w:val="00A06E82"/>
    <w:rsid w:val="00A06EE6"/>
    <w:rsid w:val="00A06F06"/>
    <w:rsid w:val="00A06F59"/>
    <w:rsid w:val="00A07177"/>
    <w:rsid w:val="00A07652"/>
    <w:rsid w:val="00A07696"/>
    <w:rsid w:val="00A076D3"/>
    <w:rsid w:val="00A07902"/>
    <w:rsid w:val="00A07A45"/>
    <w:rsid w:val="00A07A4C"/>
    <w:rsid w:val="00A07AC6"/>
    <w:rsid w:val="00A07B4E"/>
    <w:rsid w:val="00A07D8D"/>
    <w:rsid w:val="00A07FA4"/>
    <w:rsid w:val="00A07FD5"/>
    <w:rsid w:val="00A10040"/>
    <w:rsid w:val="00A1005E"/>
    <w:rsid w:val="00A1043E"/>
    <w:rsid w:val="00A1066A"/>
    <w:rsid w:val="00A106B4"/>
    <w:rsid w:val="00A1081E"/>
    <w:rsid w:val="00A10976"/>
    <w:rsid w:val="00A10BB9"/>
    <w:rsid w:val="00A10CC5"/>
    <w:rsid w:val="00A1115B"/>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09"/>
    <w:rsid w:val="00A11F2D"/>
    <w:rsid w:val="00A12211"/>
    <w:rsid w:val="00A122BB"/>
    <w:rsid w:val="00A12301"/>
    <w:rsid w:val="00A1245E"/>
    <w:rsid w:val="00A1259B"/>
    <w:rsid w:val="00A1280A"/>
    <w:rsid w:val="00A1288D"/>
    <w:rsid w:val="00A12CE4"/>
    <w:rsid w:val="00A12DB6"/>
    <w:rsid w:val="00A12DF5"/>
    <w:rsid w:val="00A12E7F"/>
    <w:rsid w:val="00A12E99"/>
    <w:rsid w:val="00A13063"/>
    <w:rsid w:val="00A13368"/>
    <w:rsid w:val="00A13466"/>
    <w:rsid w:val="00A134CF"/>
    <w:rsid w:val="00A1363A"/>
    <w:rsid w:val="00A1374E"/>
    <w:rsid w:val="00A137B0"/>
    <w:rsid w:val="00A13A85"/>
    <w:rsid w:val="00A13A9F"/>
    <w:rsid w:val="00A13C60"/>
    <w:rsid w:val="00A13D03"/>
    <w:rsid w:val="00A13D07"/>
    <w:rsid w:val="00A13DCC"/>
    <w:rsid w:val="00A14080"/>
    <w:rsid w:val="00A1421D"/>
    <w:rsid w:val="00A14339"/>
    <w:rsid w:val="00A14481"/>
    <w:rsid w:val="00A14524"/>
    <w:rsid w:val="00A146CF"/>
    <w:rsid w:val="00A147B3"/>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57"/>
    <w:rsid w:val="00A15CDE"/>
    <w:rsid w:val="00A15E01"/>
    <w:rsid w:val="00A15F07"/>
    <w:rsid w:val="00A1629A"/>
    <w:rsid w:val="00A1673C"/>
    <w:rsid w:val="00A16773"/>
    <w:rsid w:val="00A168AD"/>
    <w:rsid w:val="00A16C9E"/>
    <w:rsid w:val="00A16D6A"/>
    <w:rsid w:val="00A16E58"/>
    <w:rsid w:val="00A16E60"/>
    <w:rsid w:val="00A16E9E"/>
    <w:rsid w:val="00A170FE"/>
    <w:rsid w:val="00A1713E"/>
    <w:rsid w:val="00A172CC"/>
    <w:rsid w:val="00A176DC"/>
    <w:rsid w:val="00A17823"/>
    <w:rsid w:val="00A17917"/>
    <w:rsid w:val="00A1793E"/>
    <w:rsid w:val="00A179C2"/>
    <w:rsid w:val="00A179CC"/>
    <w:rsid w:val="00A17C69"/>
    <w:rsid w:val="00A17E25"/>
    <w:rsid w:val="00A17F70"/>
    <w:rsid w:val="00A200F6"/>
    <w:rsid w:val="00A20127"/>
    <w:rsid w:val="00A2047E"/>
    <w:rsid w:val="00A20518"/>
    <w:rsid w:val="00A20574"/>
    <w:rsid w:val="00A20639"/>
    <w:rsid w:val="00A20653"/>
    <w:rsid w:val="00A206D6"/>
    <w:rsid w:val="00A206F5"/>
    <w:rsid w:val="00A209AB"/>
    <w:rsid w:val="00A20C23"/>
    <w:rsid w:val="00A20CAB"/>
    <w:rsid w:val="00A20D57"/>
    <w:rsid w:val="00A212D3"/>
    <w:rsid w:val="00A212E2"/>
    <w:rsid w:val="00A21365"/>
    <w:rsid w:val="00A21383"/>
    <w:rsid w:val="00A21522"/>
    <w:rsid w:val="00A217E4"/>
    <w:rsid w:val="00A21800"/>
    <w:rsid w:val="00A21A54"/>
    <w:rsid w:val="00A21B79"/>
    <w:rsid w:val="00A21D24"/>
    <w:rsid w:val="00A21E9E"/>
    <w:rsid w:val="00A21F86"/>
    <w:rsid w:val="00A21FF3"/>
    <w:rsid w:val="00A22075"/>
    <w:rsid w:val="00A22203"/>
    <w:rsid w:val="00A222E0"/>
    <w:rsid w:val="00A222EA"/>
    <w:rsid w:val="00A2232E"/>
    <w:rsid w:val="00A223E9"/>
    <w:rsid w:val="00A2248E"/>
    <w:rsid w:val="00A22675"/>
    <w:rsid w:val="00A2287A"/>
    <w:rsid w:val="00A228E9"/>
    <w:rsid w:val="00A2293E"/>
    <w:rsid w:val="00A2294C"/>
    <w:rsid w:val="00A22A07"/>
    <w:rsid w:val="00A22B92"/>
    <w:rsid w:val="00A22CAD"/>
    <w:rsid w:val="00A22F2C"/>
    <w:rsid w:val="00A22F33"/>
    <w:rsid w:val="00A2302D"/>
    <w:rsid w:val="00A232B8"/>
    <w:rsid w:val="00A232D6"/>
    <w:rsid w:val="00A23555"/>
    <w:rsid w:val="00A23563"/>
    <w:rsid w:val="00A23615"/>
    <w:rsid w:val="00A23740"/>
    <w:rsid w:val="00A23811"/>
    <w:rsid w:val="00A2394A"/>
    <w:rsid w:val="00A23C54"/>
    <w:rsid w:val="00A23C95"/>
    <w:rsid w:val="00A24376"/>
    <w:rsid w:val="00A2443A"/>
    <w:rsid w:val="00A244E3"/>
    <w:rsid w:val="00A2454A"/>
    <w:rsid w:val="00A245A1"/>
    <w:rsid w:val="00A245F5"/>
    <w:rsid w:val="00A24A89"/>
    <w:rsid w:val="00A24E6D"/>
    <w:rsid w:val="00A24EC6"/>
    <w:rsid w:val="00A24FAF"/>
    <w:rsid w:val="00A25053"/>
    <w:rsid w:val="00A250C7"/>
    <w:rsid w:val="00A252C9"/>
    <w:rsid w:val="00A2576F"/>
    <w:rsid w:val="00A25B83"/>
    <w:rsid w:val="00A25CD3"/>
    <w:rsid w:val="00A25D1F"/>
    <w:rsid w:val="00A25E7A"/>
    <w:rsid w:val="00A25E9B"/>
    <w:rsid w:val="00A25F5B"/>
    <w:rsid w:val="00A26281"/>
    <w:rsid w:val="00A26283"/>
    <w:rsid w:val="00A262CB"/>
    <w:rsid w:val="00A264B6"/>
    <w:rsid w:val="00A265E8"/>
    <w:rsid w:val="00A26B5D"/>
    <w:rsid w:val="00A26DA3"/>
    <w:rsid w:val="00A26DBF"/>
    <w:rsid w:val="00A2700A"/>
    <w:rsid w:val="00A270B4"/>
    <w:rsid w:val="00A272BB"/>
    <w:rsid w:val="00A274E9"/>
    <w:rsid w:val="00A27642"/>
    <w:rsid w:val="00A2767C"/>
    <w:rsid w:val="00A2781F"/>
    <w:rsid w:val="00A27B4C"/>
    <w:rsid w:val="00A27BEE"/>
    <w:rsid w:val="00A27D99"/>
    <w:rsid w:val="00A27E06"/>
    <w:rsid w:val="00A27E18"/>
    <w:rsid w:val="00A30053"/>
    <w:rsid w:val="00A300C1"/>
    <w:rsid w:val="00A304E2"/>
    <w:rsid w:val="00A3080E"/>
    <w:rsid w:val="00A3083A"/>
    <w:rsid w:val="00A308ED"/>
    <w:rsid w:val="00A308F4"/>
    <w:rsid w:val="00A30AC4"/>
    <w:rsid w:val="00A30C89"/>
    <w:rsid w:val="00A30E55"/>
    <w:rsid w:val="00A30F1A"/>
    <w:rsid w:val="00A310DE"/>
    <w:rsid w:val="00A31315"/>
    <w:rsid w:val="00A31385"/>
    <w:rsid w:val="00A3139A"/>
    <w:rsid w:val="00A31408"/>
    <w:rsid w:val="00A31486"/>
    <w:rsid w:val="00A31514"/>
    <w:rsid w:val="00A315CC"/>
    <w:rsid w:val="00A31710"/>
    <w:rsid w:val="00A31734"/>
    <w:rsid w:val="00A31759"/>
    <w:rsid w:val="00A31ACC"/>
    <w:rsid w:val="00A31B9D"/>
    <w:rsid w:val="00A31D63"/>
    <w:rsid w:val="00A31D81"/>
    <w:rsid w:val="00A31F7B"/>
    <w:rsid w:val="00A320EF"/>
    <w:rsid w:val="00A322DB"/>
    <w:rsid w:val="00A3243E"/>
    <w:rsid w:val="00A32513"/>
    <w:rsid w:val="00A3273C"/>
    <w:rsid w:val="00A327AA"/>
    <w:rsid w:val="00A3293E"/>
    <w:rsid w:val="00A32989"/>
    <w:rsid w:val="00A329B2"/>
    <w:rsid w:val="00A32CF4"/>
    <w:rsid w:val="00A32D6D"/>
    <w:rsid w:val="00A32F20"/>
    <w:rsid w:val="00A330A0"/>
    <w:rsid w:val="00A331C8"/>
    <w:rsid w:val="00A33296"/>
    <w:rsid w:val="00A333ED"/>
    <w:rsid w:val="00A33465"/>
    <w:rsid w:val="00A33531"/>
    <w:rsid w:val="00A3355B"/>
    <w:rsid w:val="00A337CB"/>
    <w:rsid w:val="00A337E5"/>
    <w:rsid w:val="00A33C07"/>
    <w:rsid w:val="00A33D9A"/>
    <w:rsid w:val="00A33F55"/>
    <w:rsid w:val="00A3402B"/>
    <w:rsid w:val="00A34070"/>
    <w:rsid w:val="00A3420B"/>
    <w:rsid w:val="00A34386"/>
    <w:rsid w:val="00A3448D"/>
    <w:rsid w:val="00A345F7"/>
    <w:rsid w:val="00A347A2"/>
    <w:rsid w:val="00A3492F"/>
    <w:rsid w:val="00A34A1F"/>
    <w:rsid w:val="00A34A3A"/>
    <w:rsid w:val="00A34C29"/>
    <w:rsid w:val="00A34F83"/>
    <w:rsid w:val="00A34FD0"/>
    <w:rsid w:val="00A35154"/>
    <w:rsid w:val="00A35706"/>
    <w:rsid w:val="00A35716"/>
    <w:rsid w:val="00A35720"/>
    <w:rsid w:val="00A3583A"/>
    <w:rsid w:val="00A3585E"/>
    <w:rsid w:val="00A358CD"/>
    <w:rsid w:val="00A35A20"/>
    <w:rsid w:val="00A35A3F"/>
    <w:rsid w:val="00A35E94"/>
    <w:rsid w:val="00A35E98"/>
    <w:rsid w:val="00A35FC7"/>
    <w:rsid w:val="00A3604A"/>
    <w:rsid w:val="00A363EC"/>
    <w:rsid w:val="00A3657E"/>
    <w:rsid w:val="00A3684B"/>
    <w:rsid w:val="00A3695B"/>
    <w:rsid w:val="00A36B7C"/>
    <w:rsid w:val="00A36C46"/>
    <w:rsid w:val="00A36E3B"/>
    <w:rsid w:val="00A36E8D"/>
    <w:rsid w:val="00A36F0A"/>
    <w:rsid w:val="00A36F72"/>
    <w:rsid w:val="00A370E6"/>
    <w:rsid w:val="00A372C2"/>
    <w:rsid w:val="00A372E0"/>
    <w:rsid w:val="00A37385"/>
    <w:rsid w:val="00A3753E"/>
    <w:rsid w:val="00A375B8"/>
    <w:rsid w:val="00A3780B"/>
    <w:rsid w:val="00A378A1"/>
    <w:rsid w:val="00A37AD2"/>
    <w:rsid w:val="00A37BEF"/>
    <w:rsid w:val="00A37D90"/>
    <w:rsid w:val="00A37D94"/>
    <w:rsid w:val="00A37E02"/>
    <w:rsid w:val="00A37EA4"/>
    <w:rsid w:val="00A37EFA"/>
    <w:rsid w:val="00A37F55"/>
    <w:rsid w:val="00A401C1"/>
    <w:rsid w:val="00A402E3"/>
    <w:rsid w:val="00A40389"/>
    <w:rsid w:val="00A405BA"/>
    <w:rsid w:val="00A40684"/>
    <w:rsid w:val="00A40C19"/>
    <w:rsid w:val="00A40D35"/>
    <w:rsid w:val="00A40FD8"/>
    <w:rsid w:val="00A41189"/>
    <w:rsid w:val="00A41294"/>
    <w:rsid w:val="00A41380"/>
    <w:rsid w:val="00A41401"/>
    <w:rsid w:val="00A414B0"/>
    <w:rsid w:val="00A41553"/>
    <w:rsid w:val="00A41637"/>
    <w:rsid w:val="00A416BF"/>
    <w:rsid w:val="00A41A41"/>
    <w:rsid w:val="00A41ADD"/>
    <w:rsid w:val="00A41C28"/>
    <w:rsid w:val="00A41D17"/>
    <w:rsid w:val="00A41F6D"/>
    <w:rsid w:val="00A42016"/>
    <w:rsid w:val="00A42040"/>
    <w:rsid w:val="00A42314"/>
    <w:rsid w:val="00A423DC"/>
    <w:rsid w:val="00A42467"/>
    <w:rsid w:val="00A424A9"/>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A92"/>
    <w:rsid w:val="00A43E72"/>
    <w:rsid w:val="00A43EF1"/>
    <w:rsid w:val="00A44033"/>
    <w:rsid w:val="00A441ED"/>
    <w:rsid w:val="00A44365"/>
    <w:rsid w:val="00A444B5"/>
    <w:rsid w:val="00A4457D"/>
    <w:rsid w:val="00A445C2"/>
    <w:rsid w:val="00A4463E"/>
    <w:rsid w:val="00A446D1"/>
    <w:rsid w:val="00A4485F"/>
    <w:rsid w:val="00A4486F"/>
    <w:rsid w:val="00A44BA7"/>
    <w:rsid w:val="00A44C17"/>
    <w:rsid w:val="00A44DDC"/>
    <w:rsid w:val="00A44EB4"/>
    <w:rsid w:val="00A453AA"/>
    <w:rsid w:val="00A453FD"/>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60"/>
    <w:rsid w:val="00A46CE8"/>
    <w:rsid w:val="00A46CFA"/>
    <w:rsid w:val="00A46EC1"/>
    <w:rsid w:val="00A46FB7"/>
    <w:rsid w:val="00A46FF6"/>
    <w:rsid w:val="00A47099"/>
    <w:rsid w:val="00A470A7"/>
    <w:rsid w:val="00A473E4"/>
    <w:rsid w:val="00A4747A"/>
    <w:rsid w:val="00A474C8"/>
    <w:rsid w:val="00A47798"/>
    <w:rsid w:val="00A477CC"/>
    <w:rsid w:val="00A47A4D"/>
    <w:rsid w:val="00A47A69"/>
    <w:rsid w:val="00A47AFA"/>
    <w:rsid w:val="00A47B4F"/>
    <w:rsid w:val="00A47CD1"/>
    <w:rsid w:val="00A47E82"/>
    <w:rsid w:val="00A47E9B"/>
    <w:rsid w:val="00A47F28"/>
    <w:rsid w:val="00A47F64"/>
    <w:rsid w:val="00A47FC7"/>
    <w:rsid w:val="00A500CD"/>
    <w:rsid w:val="00A50293"/>
    <w:rsid w:val="00A50327"/>
    <w:rsid w:val="00A506B2"/>
    <w:rsid w:val="00A507F0"/>
    <w:rsid w:val="00A509B0"/>
    <w:rsid w:val="00A50A09"/>
    <w:rsid w:val="00A50A12"/>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21A"/>
    <w:rsid w:val="00A52330"/>
    <w:rsid w:val="00A52562"/>
    <w:rsid w:val="00A527C8"/>
    <w:rsid w:val="00A527D0"/>
    <w:rsid w:val="00A52817"/>
    <w:rsid w:val="00A5288D"/>
    <w:rsid w:val="00A528A7"/>
    <w:rsid w:val="00A52AAD"/>
    <w:rsid w:val="00A52B2E"/>
    <w:rsid w:val="00A52D1B"/>
    <w:rsid w:val="00A52D76"/>
    <w:rsid w:val="00A52D81"/>
    <w:rsid w:val="00A52FE1"/>
    <w:rsid w:val="00A5307C"/>
    <w:rsid w:val="00A53212"/>
    <w:rsid w:val="00A53441"/>
    <w:rsid w:val="00A5367C"/>
    <w:rsid w:val="00A536E7"/>
    <w:rsid w:val="00A5395F"/>
    <w:rsid w:val="00A539B8"/>
    <w:rsid w:val="00A53DB7"/>
    <w:rsid w:val="00A54073"/>
    <w:rsid w:val="00A540F9"/>
    <w:rsid w:val="00A54107"/>
    <w:rsid w:val="00A54115"/>
    <w:rsid w:val="00A54291"/>
    <w:rsid w:val="00A54308"/>
    <w:rsid w:val="00A54339"/>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507C"/>
    <w:rsid w:val="00A550F2"/>
    <w:rsid w:val="00A55241"/>
    <w:rsid w:val="00A55252"/>
    <w:rsid w:val="00A5531A"/>
    <w:rsid w:val="00A554CE"/>
    <w:rsid w:val="00A555C7"/>
    <w:rsid w:val="00A5565B"/>
    <w:rsid w:val="00A558B4"/>
    <w:rsid w:val="00A55A11"/>
    <w:rsid w:val="00A55B0A"/>
    <w:rsid w:val="00A55BF0"/>
    <w:rsid w:val="00A560F2"/>
    <w:rsid w:val="00A56154"/>
    <w:rsid w:val="00A56156"/>
    <w:rsid w:val="00A5620D"/>
    <w:rsid w:val="00A568A1"/>
    <w:rsid w:val="00A56B15"/>
    <w:rsid w:val="00A57025"/>
    <w:rsid w:val="00A57094"/>
    <w:rsid w:val="00A570A2"/>
    <w:rsid w:val="00A5719C"/>
    <w:rsid w:val="00A571A7"/>
    <w:rsid w:val="00A572AA"/>
    <w:rsid w:val="00A57321"/>
    <w:rsid w:val="00A57552"/>
    <w:rsid w:val="00A575F6"/>
    <w:rsid w:val="00A576F4"/>
    <w:rsid w:val="00A5775D"/>
    <w:rsid w:val="00A57861"/>
    <w:rsid w:val="00A57968"/>
    <w:rsid w:val="00A57A3C"/>
    <w:rsid w:val="00A57B2D"/>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B97"/>
    <w:rsid w:val="00A60BDB"/>
    <w:rsid w:val="00A60C3F"/>
    <w:rsid w:val="00A60CC0"/>
    <w:rsid w:val="00A60D5F"/>
    <w:rsid w:val="00A60E40"/>
    <w:rsid w:val="00A6118D"/>
    <w:rsid w:val="00A611CD"/>
    <w:rsid w:val="00A6132D"/>
    <w:rsid w:val="00A6158F"/>
    <w:rsid w:val="00A615B5"/>
    <w:rsid w:val="00A6161D"/>
    <w:rsid w:val="00A61680"/>
    <w:rsid w:val="00A616F2"/>
    <w:rsid w:val="00A619C3"/>
    <w:rsid w:val="00A61B54"/>
    <w:rsid w:val="00A61FBC"/>
    <w:rsid w:val="00A62185"/>
    <w:rsid w:val="00A62533"/>
    <w:rsid w:val="00A62713"/>
    <w:rsid w:val="00A62896"/>
    <w:rsid w:val="00A628F1"/>
    <w:rsid w:val="00A629CB"/>
    <w:rsid w:val="00A62A2D"/>
    <w:rsid w:val="00A62BF9"/>
    <w:rsid w:val="00A62E4E"/>
    <w:rsid w:val="00A62E5C"/>
    <w:rsid w:val="00A62ED9"/>
    <w:rsid w:val="00A63118"/>
    <w:rsid w:val="00A632EA"/>
    <w:rsid w:val="00A633E5"/>
    <w:rsid w:val="00A637F1"/>
    <w:rsid w:val="00A63836"/>
    <w:rsid w:val="00A638A6"/>
    <w:rsid w:val="00A63967"/>
    <w:rsid w:val="00A63A5A"/>
    <w:rsid w:val="00A63B53"/>
    <w:rsid w:val="00A63BBD"/>
    <w:rsid w:val="00A63CA9"/>
    <w:rsid w:val="00A63CD8"/>
    <w:rsid w:val="00A63D78"/>
    <w:rsid w:val="00A63D7E"/>
    <w:rsid w:val="00A63DCC"/>
    <w:rsid w:val="00A63DD8"/>
    <w:rsid w:val="00A63E03"/>
    <w:rsid w:val="00A63EE0"/>
    <w:rsid w:val="00A6404B"/>
    <w:rsid w:val="00A641C7"/>
    <w:rsid w:val="00A642DB"/>
    <w:rsid w:val="00A642EB"/>
    <w:rsid w:val="00A6432D"/>
    <w:rsid w:val="00A64481"/>
    <w:rsid w:val="00A644A9"/>
    <w:rsid w:val="00A645CF"/>
    <w:rsid w:val="00A6474F"/>
    <w:rsid w:val="00A649D3"/>
    <w:rsid w:val="00A64DDA"/>
    <w:rsid w:val="00A64F24"/>
    <w:rsid w:val="00A64FD8"/>
    <w:rsid w:val="00A64FE4"/>
    <w:rsid w:val="00A6516E"/>
    <w:rsid w:val="00A6525E"/>
    <w:rsid w:val="00A653EE"/>
    <w:rsid w:val="00A65479"/>
    <w:rsid w:val="00A658A9"/>
    <w:rsid w:val="00A658BA"/>
    <w:rsid w:val="00A659BF"/>
    <w:rsid w:val="00A65B70"/>
    <w:rsid w:val="00A65C1B"/>
    <w:rsid w:val="00A65C5F"/>
    <w:rsid w:val="00A65EAD"/>
    <w:rsid w:val="00A66454"/>
    <w:rsid w:val="00A664AB"/>
    <w:rsid w:val="00A669F1"/>
    <w:rsid w:val="00A66A8A"/>
    <w:rsid w:val="00A66BA0"/>
    <w:rsid w:val="00A66DD4"/>
    <w:rsid w:val="00A66E98"/>
    <w:rsid w:val="00A66EB9"/>
    <w:rsid w:val="00A66F5D"/>
    <w:rsid w:val="00A66FC3"/>
    <w:rsid w:val="00A67022"/>
    <w:rsid w:val="00A67080"/>
    <w:rsid w:val="00A67113"/>
    <w:rsid w:val="00A671F5"/>
    <w:rsid w:val="00A6756F"/>
    <w:rsid w:val="00A6761E"/>
    <w:rsid w:val="00A678F9"/>
    <w:rsid w:val="00A6791D"/>
    <w:rsid w:val="00A6794F"/>
    <w:rsid w:val="00A67A0D"/>
    <w:rsid w:val="00A67A8E"/>
    <w:rsid w:val="00A67ED7"/>
    <w:rsid w:val="00A70020"/>
    <w:rsid w:val="00A7008B"/>
    <w:rsid w:val="00A7026F"/>
    <w:rsid w:val="00A703B2"/>
    <w:rsid w:val="00A7056D"/>
    <w:rsid w:val="00A7062D"/>
    <w:rsid w:val="00A70638"/>
    <w:rsid w:val="00A708ED"/>
    <w:rsid w:val="00A709A3"/>
    <w:rsid w:val="00A70ADB"/>
    <w:rsid w:val="00A70B5B"/>
    <w:rsid w:val="00A70B86"/>
    <w:rsid w:val="00A70BAC"/>
    <w:rsid w:val="00A70BE5"/>
    <w:rsid w:val="00A70D56"/>
    <w:rsid w:val="00A70EE6"/>
    <w:rsid w:val="00A70F2F"/>
    <w:rsid w:val="00A70F56"/>
    <w:rsid w:val="00A712D1"/>
    <w:rsid w:val="00A714C7"/>
    <w:rsid w:val="00A71953"/>
    <w:rsid w:val="00A71A5F"/>
    <w:rsid w:val="00A71AF3"/>
    <w:rsid w:val="00A71BD9"/>
    <w:rsid w:val="00A71EFF"/>
    <w:rsid w:val="00A72083"/>
    <w:rsid w:val="00A720F4"/>
    <w:rsid w:val="00A7214F"/>
    <w:rsid w:val="00A721AA"/>
    <w:rsid w:val="00A721DC"/>
    <w:rsid w:val="00A72214"/>
    <w:rsid w:val="00A722AA"/>
    <w:rsid w:val="00A726B8"/>
    <w:rsid w:val="00A728E7"/>
    <w:rsid w:val="00A72C05"/>
    <w:rsid w:val="00A72C30"/>
    <w:rsid w:val="00A72D4A"/>
    <w:rsid w:val="00A72E3C"/>
    <w:rsid w:val="00A72E78"/>
    <w:rsid w:val="00A72F81"/>
    <w:rsid w:val="00A73013"/>
    <w:rsid w:val="00A73028"/>
    <w:rsid w:val="00A730A5"/>
    <w:rsid w:val="00A731E2"/>
    <w:rsid w:val="00A73327"/>
    <w:rsid w:val="00A734C3"/>
    <w:rsid w:val="00A7354F"/>
    <w:rsid w:val="00A735CA"/>
    <w:rsid w:val="00A739C3"/>
    <w:rsid w:val="00A73BBC"/>
    <w:rsid w:val="00A73C86"/>
    <w:rsid w:val="00A73D73"/>
    <w:rsid w:val="00A73F60"/>
    <w:rsid w:val="00A73F8B"/>
    <w:rsid w:val="00A74104"/>
    <w:rsid w:val="00A743C0"/>
    <w:rsid w:val="00A74432"/>
    <w:rsid w:val="00A744B1"/>
    <w:rsid w:val="00A744D0"/>
    <w:rsid w:val="00A7453D"/>
    <w:rsid w:val="00A74587"/>
    <w:rsid w:val="00A7467F"/>
    <w:rsid w:val="00A746FF"/>
    <w:rsid w:val="00A74738"/>
    <w:rsid w:val="00A747B4"/>
    <w:rsid w:val="00A74884"/>
    <w:rsid w:val="00A749DF"/>
    <w:rsid w:val="00A74E2F"/>
    <w:rsid w:val="00A74E89"/>
    <w:rsid w:val="00A74F8B"/>
    <w:rsid w:val="00A74FF4"/>
    <w:rsid w:val="00A75156"/>
    <w:rsid w:val="00A75366"/>
    <w:rsid w:val="00A75411"/>
    <w:rsid w:val="00A75476"/>
    <w:rsid w:val="00A75644"/>
    <w:rsid w:val="00A756F0"/>
    <w:rsid w:val="00A75719"/>
    <w:rsid w:val="00A75884"/>
    <w:rsid w:val="00A75AC4"/>
    <w:rsid w:val="00A75B22"/>
    <w:rsid w:val="00A75E45"/>
    <w:rsid w:val="00A75F23"/>
    <w:rsid w:val="00A75FFF"/>
    <w:rsid w:val="00A76256"/>
    <w:rsid w:val="00A76298"/>
    <w:rsid w:val="00A762C7"/>
    <w:rsid w:val="00A766C7"/>
    <w:rsid w:val="00A766FF"/>
    <w:rsid w:val="00A76831"/>
    <w:rsid w:val="00A76888"/>
    <w:rsid w:val="00A7698D"/>
    <w:rsid w:val="00A76A84"/>
    <w:rsid w:val="00A76AA2"/>
    <w:rsid w:val="00A76B12"/>
    <w:rsid w:val="00A76B44"/>
    <w:rsid w:val="00A76E75"/>
    <w:rsid w:val="00A76F07"/>
    <w:rsid w:val="00A76F49"/>
    <w:rsid w:val="00A76F4F"/>
    <w:rsid w:val="00A7722F"/>
    <w:rsid w:val="00A7728D"/>
    <w:rsid w:val="00A77AC9"/>
    <w:rsid w:val="00A77C9A"/>
    <w:rsid w:val="00A77CD0"/>
    <w:rsid w:val="00A77DB0"/>
    <w:rsid w:val="00A8012B"/>
    <w:rsid w:val="00A80268"/>
    <w:rsid w:val="00A8034E"/>
    <w:rsid w:val="00A80394"/>
    <w:rsid w:val="00A80605"/>
    <w:rsid w:val="00A80648"/>
    <w:rsid w:val="00A80651"/>
    <w:rsid w:val="00A80B68"/>
    <w:rsid w:val="00A80C63"/>
    <w:rsid w:val="00A80DC8"/>
    <w:rsid w:val="00A80E0B"/>
    <w:rsid w:val="00A80FA7"/>
    <w:rsid w:val="00A80FE2"/>
    <w:rsid w:val="00A81044"/>
    <w:rsid w:val="00A81289"/>
    <w:rsid w:val="00A812CE"/>
    <w:rsid w:val="00A81585"/>
    <w:rsid w:val="00A815FB"/>
    <w:rsid w:val="00A81B23"/>
    <w:rsid w:val="00A81B5B"/>
    <w:rsid w:val="00A81E44"/>
    <w:rsid w:val="00A81EC0"/>
    <w:rsid w:val="00A8229E"/>
    <w:rsid w:val="00A822EB"/>
    <w:rsid w:val="00A82352"/>
    <w:rsid w:val="00A82523"/>
    <w:rsid w:val="00A82559"/>
    <w:rsid w:val="00A825AC"/>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6114"/>
    <w:rsid w:val="00A86141"/>
    <w:rsid w:val="00A864E0"/>
    <w:rsid w:val="00A86883"/>
    <w:rsid w:val="00A86BC8"/>
    <w:rsid w:val="00A86BDA"/>
    <w:rsid w:val="00A86CAF"/>
    <w:rsid w:val="00A86DCB"/>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346"/>
    <w:rsid w:val="00A9048B"/>
    <w:rsid w:val="00A90532"/>
    <w:rsid w:val="00A90861"/>
    <w:rsid w:val="00A90880"/>
    <w:rsid w:val="00A9097E"/>
    <w:rsid w:val="00A90993"/>
    <w:rsid w:val="00A90A06"/>
    <w:rsid w:val="00A90AD7"/>
    <w:rsid w:val="00A90D41"/>
    <w:rsid w:val="00A90D44"/>
    <w:rsid w:val="00A90E69"/>
    <w:rsid w:val="00A90EDA"/>
    <w:rsid w:val="00A90FCE"/>
    <w:rsid w:val="00A91095"/>
    <w:rsid w:val="00A9110B"/>
    <w:rsid w:val="00A91438"/>
    <w:rsid w:val="00A9156C"/>
    <w:rsid w:val="00A919CE"/>
    <w:rsid w:val="00A91A17"/>
    <w:rsid w:val="00A91D26"/>
    <w:rsid w:val="00A91DBA"/>
    <w:rsid w:val="00A91E3B"/>
    <w:rsid w:val="00A91EED"/>
    <w:rsid w:val="00A91F5C"/>
    <w:rsid w:val="00A921F7"/>
    <w:rsid w:val="00A92449"/>
    <w:rsid w:val="00A92507"/>
    <w:rsid w:val="00A927E0"/>
    <w:rsid w:val="00A92954"/>
    <w:rsid w:val="00A9295A"/>
    <w:rsid w:val="00A92B84"/>
    <w:rsid w:val="00A92EDB"/>
    <w:rsid w:val="00A92FE1"/>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310"/>
    <w:rsid w:val="00A95492"/>
    <w:rsid w:val="00A9551D"/>
    <w:rsid w:val="00A956D6"/>
    <w:rsid w:val="00A9571D"/>
    <w:rsid w:val="00A95953"/>
    <w:rsid w:val="00A95A52"/>
    <w:rsid w:val="00A95BA7"/>
    <w:rsid w:val="00A95E36"/>
    <w:rsid w:val="00A95EF8"/>
    <w:rsid w:val="00A96031"/>
    <w:rsid w:val="00A9659E"/>
    <w:rsid w:val="00A96728"/>
    <w:rsid w:val="00A9684F"/>
    <w:rsid w:val="00A9692C"/>
    <w:rsid w:val="00A96A58"/>
    <w:rsid w:val="00A96A62"/>
    <w:rsid w:val="00A96F13"/>
    <w:rsid w:val="00A97239"/>
    <w:rsid w:val="00A972FD"/>
    <w:rsid w:val="00A9747F"/>
    <w:rsid w:val="00A97510"/>
    <w:rsid w:val="00A9751B"/>
    <w:rsid w:val="00A97544"/>
    <w:rsid w:val="00A97552"/>
    <w:rsid w:val="00A976F5"/>
    <w:rsid w:val="00A9773D"/>
    <w:rsid w:val="00A9777A"/>
    <w:rsid w:val="00A97982"/>
    <w:rsid w:val="00A979C6"/>
    <w:rsid w:val="00A97ECE"/>
    <w:rsid w:val="00A97EEC"/>
    <w:rsid w:val="00A97FA1"/>
    <w:rsid w:val="00AA019F"/>
    <w:rsid w:val="00AA01BA"/>
    <w:rsid w:val="00AA0214"/>
    <w:rsid w:val="00AA0255"/>
    <w:rsid w:val="00AA02DE"/>
    <w:rsid w:val="00AA0461"/>
    <w:rsid w:val="00AA05AC"/>
    <w:rsid w:val="00AA06A5"/>
    <w:rsid w:val="00AA0761"/>
    <w:rsid w:val="00AA0894"/>
    <w:rsid w:val="00AA09EC"/>
    <w:rsid w:val="00AA0A0D"/>
    <w:rsid w:val="00AA0A34"/>
    <w:rsid w:val="00AA0A8C"/>
    <w:rsid w:val="00AA0C48"/>
    <w:rsid w:val="00AA0DF9"/>
    <w:rsid w:val="00AA0EBF"/>
    <w:rsid w:val="00AA0F71"/>
    <w:rsid w:val="00AA105C"/>
    <w:rsid w:val="00AA10F5"/>
    <w:rsid w:val="00AA10FF"/>
    <w:rsid w:val="00AA129B"/>
    <w:rsid w:val="00AA1507"/>
    <w:rsid w:val="00AA1571"/>
    <w:rsid w:val="00AA15D4"/>
    <w:rsid w:val="00AA174E"/>
    <w:rsid w:val="00AA18B6"/>
    <w:rsid w:val="00AA1A32"/>
    <w:rsid w:val="00AA1DE2"/>
    <w:rsid w:val="00AA1F26"/>
    <w:rsid w:val="00AA238D"/>
    <w:rsid w:val="00AA2469"/>
    <w:rsid w:val="00AA269E"/>
    <w:rsid w:val="00AA26D0"/>
    <w:rsid w:val="00AA2706"/>
    <w:rsid w:val="00AA2765"/>
    <w:rsid w:val="00AA28C9"/>
    <w:rsid w:val="00AA2DEE"/>
    <w:rsid w:val="00AA2E20"/>
    <w:rsid w:val="00AA325B"/>
    <w:rsid w:val="00AA352D"/>
    <w:rsid w:val="00AA36F2"/>
    <w:rsid w:val="00AA373F"/>
    <w:rsid w:val="00AA3842"/>
    <w:rsid w:val="00AA38BF"/>
    <w:rsid w:val="00AA390B"/>
    <w:rsid w:val="00AA39DE"/>
    <w:rsid w:val="00AA3AD6"/>
    <w:rsid w:val="00AA3B8E"/>
    <w:rsid w:val="00AA3BBA"/>
    <w:rsid w:val="00AA3C4B"/>
    <w:rsid w:val="00AA3E7D"/>
    <w:rsid w:val="00AA4006"/>
    <w:rsid w:val="00AA40DF"/>
    <w:rsid w:val="00AA423E"/>
    <w:rsid w:val="00AA4640"/>
    <w:rsid w:val="00AA466A"/>
    <w:rsid w:val="00AA4956"/>
    <w:rsid w:val="00AA49F3"/>
    <w:rsid w:val="00AA4BC4"/>
    <w:rsid w:val="00AA4BD7"/>
    <w:rsid w:val="00AA4CC9"/>
    <w:rsid w:val="00AA4D05"/>
    <w:rsid w:val="00AA4D06"/>
    <w:rsid w:val="00AA4DE2"/>
    <w:rsid w:val="00AA510D"/>
    <w:rsid w:val="00AA52D9"/>
    <w:rsid w:val="00AA53B2"/>
    <w:rsid w:val="00AA5613"/>
    <w:rsid w:val="00AA580C"/>
    <w:rsid w:val="00AA5979"/>
    <w:rsid w:val="00AA59F6"/>
    <w:rsid w:val="00AA5A6F"/>
    <w:rsid w:val="00AA5C8A"/>
    <w:rsid w:val="00AA5F4F"/>
    <w:rsid w:val="00AA5F88"/>
    <w:rsid w:val="00AA62D5"/>
    <w:rsid w:val="00AA63E5"/>
    <w:rsid w:val="00AA6516"/>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60C"/>
    <w:rsid w:val="00AB0A42"/>
    <w:rsid w:val="00AB0ABF"/>
    <w:rsid w:val="00AB0E31"/>
    <w:rsid w:val="00AB105D"/>
    <w:rsid w:val="00AB13B8"/>
    <w:rsid w:val="00AB13C4"/>
    <w:rsid w:val="00AB13CD"/>
    <w:rsid w:val="00AB1770"/>
    <w:rsid w:val="00AB1796"/>
    <w:rsid w:val="00AB17F8"/>
    <w:rsid w:val="00AB1886"/>
    <w:rsid w:val="00AB18F7"/>
    <w:rsid w:val="00AB1934"/>
    <w:rsid w:val="00AB1935"/>
    <w:rsid w:val="00AB1A14"/>
    <w:rsid w:val="00AB1AD1"/>
    <w:rsid w:val="00AB1B0E"/>
    <w:rsid w:val="00AB1BF4"/>
    <w:rsid w:val="00AB1CF8"/>
    <w:rsid w:val="00AB1E5E"/>
    <w:rsid w:val="00AB1E7A"/>
    <w:rsid w:val="00AB1EA1"/>
    <w:rsid w:val="00AB1F61"/>
    <w:rsid w:val="00AB200F"/>
    <w:rsid w:val="00AB2062"/>
    <w:rsid w:val="00AB208A"/>
    <w:rsid w:val="00AB2199"/>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256"/>
    <w:rsid w:val="00AB47E2"/>
    <w:rsid w:val="00AB4A6E"/>
    <w:rsid w:val="00AB4C02"/>
    <w:rsid w:val="00AB4C86"/>
    <w:rsid w:val="00AB4DAD"/>
    <w:rsid w:val="00AB4F3D"/>
    <w:rsid w:val="00AB4F89"/>
    <w:rsid w:val="00AB5039"/>
    <w:rsid w:val="00AB510A"/>
    <w:rsid w:val="00AB51A1"/>
    <w:rsid w:val="00AB520E"/>
    <w:rsid w:val="00AB5262"/>
    <w:rsid w:val="00AB5406"/>
    <w:rsid w:val="00AB5CCB"/>
    <w:rsid w:val="00AB5CD4"/>
    <w:rsid w:val="00AB5CDF"/>
    <w:rsid w:val="00AB5D2B"/>
    <w:rsid w:val="00AB5FDD"/>
    <w:rsid w:val="00AB6401"/>
    <w:rsid w:val="00AB6457"/>
    <w:rsid w:val="00AB6572"/>
    <w:rsid w:val="00AB687D"/>
    <w:rsid w:val="00AB6BD6"/>
    <w:rsid w:val="00AB6E7A"/>
    <w:rsid w:val="00AB7169"/>
    <w:rsid w:val="00AB771D"/>
    <w:rsid w:val="00AB77A9"/>
    <w:rsid w:val="00AB78DB"/>
    <w:rsid w:val="00AB7AC1"/>
    <w:rsid w:val="00AB7B01"/>
    <w:rsid w:val="00AB7C0F"/>
    <w:rsid w:val="00AB7DE2"/>
    <w:rsid w:val="00AB7E10"/>
    <w:rsid w:val="00AB7FA7"/>
    <w:rsid w:val="00AC0000"/>
    <w:rsid w:val="00AC01E2"/>
    <w:rsid w:val="00AC0334"/>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86"/>
    <w:rsid w:val="00AC1F96"/>
    <w:rsid w:val="00AC1FB3"/>
    <w:rsid w:val="00AC21B2"/>
    <w:rsid w:val="00AC22C6"/>
    <w:rsid w:val="00AC26BB"/>
    <w:rsid w:val="00AC26D7"/>
    <w:rsid w:val="00AC2704"/>
    <w:rsid w:val="00AC2900"/>
    <w:rsid w:val="00AC29F5"/>
    <w:rsid w:val="00AC2BA8"/>
    <w:rsid w:val="00AC2BBE"/>
    <w:rsid w:val="00AC2C31"/>
    <w:rsid w:val="00AC2C47"/>
    <w:rsid w:val="00AC2E18"/>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40C2"/>
    <w:rsid w:val="00AC40CC"/>
    <w:rsid w:val="00AC43F0"/>
    <w:rsid w:val="00AC4458"/>
    <w:rsid w:val="00AC44EC"/>
    <w:rsid w:val="00AC458D"/>
    <w:rsid w:val="00AC4677"/>
    <w:rsid w:val="00AC46F5"/>
    <w:rsid w:val="00AC4977"/>
    <w:rsid w:val="00AC4A5E"/>
    <w:rsid w:val="00AC4B3C"/>
    <w:rsid w:val="00AC4B85"/>
    <w:rsid w:val="00AC4BE2"/>
    <w:rsid w:val="00AC4C16"/>
    <w:rsid w:val="00AC4E8B"/>
    <w:rsid w:val="00AC4F34"/>
    <w:rsid w:val="00AC53B8"/>
    <w:rsid w:val="00AC5448"/>
    <w:rsid w:val="00AC5554"/>
    <w:rsid w:val="00AC577D"/>
    <w:rsid w:val="00AC5947"/>
    <w:rsid w:val="00AC5A25"/>
    <w:rsid w:val="00AC5A4A"/>
    <w:rsid w:val="00AC5A9C"/>
    <w:rsid w:val="00AC5B25"/>
    <w:rsid w:val="00AC5EE2"/>
    <w:rsid w:val="00AC5EEF"/>
    <w:rsid w:val="00AC664C"/>
    <w:rsid w:val="00AC66E2"/>
    <w:rsid w:val="00AC67BA"/>
    <w:rsid w:val="00AC6B73"/>
    <w:rsid w:val="00AC6D5B"/>
    <w:rsid w:val="00AC6E16"/>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780"/>
    <w:rsid w:val="00AD07AE"/>
    <w:rsid w:val="00AD0845"/>
    <w:rsid w:val="00AD0C8A"/>
    <w:rsid w:val="00AD0CDC"/>
    <w:rsid w:val="00AD0D0B"/>
    <w:rsid w:val="00AD0D19"/>
    <w:rsid w:val="00AD0F59"/>
    <w:rsid w:val="00AD0FBA"/>
    <w:rsid w:val="00AD106C"/>
    <w:rsid w:val="00AD108C"/>
    <w:rsid w:val="00AD1137"/>
    <w:rsid w:val="00AD150D"/>
    <w:rsid w:val="00AD164A"/>
    <w:rsid w:val="00AD1791"/>
    <w:rsid w:val="00AD1AD7"/>
    <w:rsid w:val="00AD1DD6"/>
    <w:rsid w:val="00AD1EB4"/>
    <w:rsid w:val="00AD2133"/>
    <w:rsid w:val="00AD21D1"/>
    <w:rsid w:val="00AD2224"/>
    <w:rsid w:val="00AD2238"/>
    <w:rsid w:val="00AD235E"/>
    <w:rsid w:val="00AD23C4"/>
    <w:rsid w:val="00AD23D6"/>
    <w:rsid w:val="00AD23F0"/>
    <w:rsid w:val="00AD2465"/>
    <w:rsid w:val="00AD25C1"/>
    <w:rsid w:val="00AD27AF"/>
    <w:rsid w:val="00AD27E6"/>
    <w:rsid w:val="00AD2814"/>
    <w:rsid w:val="00AD28D7"/>
    <w:rsid w:val="00AD294D"/>
    <w:rsid w:val="00AD2A13"/>
    <w:rsid w:val="00AD2AC1"/>
    <w:rsid w:val="00AD2D44"/>
    <w:rsid w:val="00AD2D99"/>
    <w:rsid w:val="00AD3120"/>
    <w:rsid w:val="00AD33A7"/>
    <w:rsid w:val="00AD33F8"/>
    <w:rsid w:val="00AD35EC"/>
    <w:rsid w:val="00AD370F"/>
    <w:rsid w:val="00AD3D2D"/>
    <w:rsid w:val="00AD3D53"/>
    <w:rsid w:val="00AD3DB0"/>
    <w:rsid w:val="00AD3E33"/>
    <w:rsid w:val="00AD3FAE"/>
    <w:rsid w:val="00AD405A"/>
    <w:rsid w:val="00AD4069"/>
    <w:rsid w:val="00AD4353"/>
    <w:rsid w:val="00AD4513"/>
    <w:rsid w:val="00AD452A"/>
    <w:rsid w:val="00AD45CF"/>
    <w:rsid w:val="00AD468E"/>
    <w:rsid w:val="00AD4712"/>
    <w:rsid w:val="00AD4869"/>
    <w:rsid w:val="00AD492D"/>
    <w:rsid w:val="00AD49A9"/>
    <w:rsid w:val="00AD49FC"/>
    <w:rsid w:val="00AD4A1A"/>
    <w:rsid w:val="00AD4B19"/>
    <w:rsid w:val="00AD4CAE"/>
    <w:rsid w:val="00AD4D83"/>
    <w:rsid w:val="00AD4EB6"/>
    <w:rsid w:val="00AD5001"/>
    <w:rsid w:val="00AD50DA"/>
    <w:rsid w:val="00AD522D"/>
    <w:rsid w:val="00AD52F2"/>
    <w:rsid w:val="00AD54E5"/>
    <w:rsid w:val="00AD5571"/>
    <w:rsid w:val="00AD5674"/>
    <w:rsid w:val="00AD5A8E"/>
    <w:rsid w:val="00AD5AC0"/>
    <w:rsid w:val="00AD5AC4"/>
    <w:rsid w:val="00AD5BF3"/>
    <w:rsid w:val="00AD5E2A"/>
    <w:rsid w:val="00AD5EC5"/>
    <w:rsid w:val="00AD618C"/>
    <w:rsid w:val="00AD6220"/>
    <w:rsid w:val="00AD6348"/>
    <w:rsid w:val="00AD6433"/>
    <w:rsid w:val="00AD656F"/>
    <w:rsid w:val="00AD6613"/>
    <w:rsid w:val="00AD6624"/>
    <w:rsid w:val="00AD6727"/>
    <w:rsid w:val="00AD6AE8"/>
    <w:rsid w:val="00AD6AE9"/>
    <w:rsid w:val="00AD6B4E"/>
    <w:rsid w:val="00AD6B9A"/>
    <w:rsid w:val="00AD6BA2"/>
    <w:rsid w:val="00AD6C85"/>
    <w:rsid w:val="00AD6D7B"/>
    <w:rsid w:val="00AD6DE7"/>
    <w:rsid w:val="00AD6F25"/>
    <w:rsid w:val="00AD71DC"/>
    <w:rsid w:val="00AD730C"/>
    <w:rsid w:val="00AD7567"/>
    <w:rsid w:val="00AD7615"/>
    <w:rsid w:val="00AD7A50"/>
    <w:rsid w:val="00AD7B2A"/>
    <w:rsid w:val="00AE0060"/>
    <w:rsid w:val="00AE01AD"/>
    <w:rsid w:val="00AE0331"/>
    <w:rsid w:val="00AE0589"/>
    <w:rsid w:val="00AE061D"/>
    <w:rsid w:val="00AE098A"/>
    <w:rsid w:val="00AE0A3C"/>
    <w:rsid w:val="00AE0A9B"/>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D2B"/>
    <w:rsid w:val="00AE1D70"/>
    <w:rsid w:val="00AE1D93"/>
    <w:rsid w:val="00AE1F13"/>
    <w:rsid w:val="00AE1F7E"/>
    <w:rsid w:val="00AE2102"/>
    <w:rsid w:val="00AE2211"/>
    <w:rsid w:val="00AE2257"/>
    <w:rsid w:val="00AE226E"/>
    <w:rsid w:val="00AE244E"/>
    <w:rsid w:val="00AE2741"/>
    <w:rsid w:val="00AE27BE"/>
    <w:rsid w:val="00AE2882"/>
    <w:rsid w:val="00AE28AE"/>
    <w:rsid w:val="00AE29D6"/>
    <w:rsid w:val="00AE2A0C"/>
    <w:rsid w:val="00AE2A2D"/>
    <w:rsid w:val="00AE2A9C"/>
    <w:rsid w:val="00AE2C2F"/>
    <w:rsid w:val="00AE2CFC"/>
    <w:rsid w:val="00AE2D29"/>
    <w:rsid w:val="00AE3121"/>
    <w:rsid w:val="00AE3195"/>
    <w:rsid w:val="00AE3200"/>
    <w:rsid w:val="00AE32E2"/>
    <w:rsid w:val="00AE37DE"/>
    <w:rsid w:val="00AE3923"/>
    <w:rsid w:val="00AE3971"/>
    <w:rsid w:val="00AE3A89"/>
    <w:rsid w:val="00AE3C46"/>
    <w:rsid w:val="00AE3C47"/>
    <w:rsid w:val="00AE3E3D"/>
    <w:rsid w:val="00AE41CE"/>
    <w:rsid w:val="00AE42F3"/>
    <w:rsid w:val="00AE45B1"/>
    <w:rsid w:val="00AE45D5"/>
    <w:rsid w:val="00AE4657"/>
    <w:rsid w:val="00AE472E"/>
    <w:rsid w:val="00AE47B6"/>
    <w:rsid w:val="00AE47EB"/>
    <w:rsid w:val="00AE4909"/>
    <w:rsid w:val="00AE4B70"/>
    <w:rsid w:val="00AE4CE4"/>
    <w:rsid w:val="00AE4E8D"/>
    <w:rsid w:val="00AE4F17"/>
    <w:rsid w:val="00AE4F26"/>
    <w:rsid w:val="00AE52AD"/>
    <w:rsid w:val="00AE532D"/>
    <w:rsid w:val="00AE5670"/>
    <w:rsid w:val="00AE5A78"/>
    <w:rsid w:val="00AE5A7E"/>
    <w:rsid w:val="00AE5D7F"/>
    <w:rsid w:val="00AE5EE6"/>
    <w:rsid w:val="00AE5F94"/>
    <w:rsid w:val="00AE6308"/>
    <w:rsid w:val="00AE6361"/>
    <w:rsid w:val="00AE6419"/>
    <w:rsid w:val="00AE6432"/>
    <w:rsid w:val="00AE67FE"/>
    <w:rsid w:val="00AE68B4"/>
    <w:rsid w:val="00AE6973"/>
    <w:rsid w:val="00AE6B24"/>
    <w:rsid w:val="00AE7019"/>
    <w:rsid w:val="00AE70A1"/>
    <w:rsid w:val="00AE7265"/>
    <w:rsid w:val="00AE730B"/>
    <w:rsid w:val="00AE7637"/>
    <w:rsid w:val="00AE7A84"/>
    <w:rsid w:val="00AE7B30"/>
    <w:rsid w:val="00AE7B95"/>
    <w:rsid w:val="00AE7BE9"/>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E51"/>
    <w:rsid w:val="00AF0F88"/>
    <w:rsid w:val="00AF10C1"/>
    <w:rsid w:val="00AF11CA"/>
    <w:rsid w:val="00AF129F"/>
    <w:rsid w:val="00AF138F"/>
    <w:rsid w:val="00AF1415"/>
    <w:rsid w:val="00AF16A7"/>
    <w:rsid w:val="00AF16C3"/>
    <w:rsid w:val="00AF1712"/>
    <w:rsid w:val="00AF1935"/>
    <w:rsid w:val="00AF1AC5"/>
    <w:rsid w:val="00AF1D8F"/>
    <w:rsid w:val="00AF20EC"/>
    <w:rsid w:val="00AF2271"/>
    <w:rsid w:val="00AF2372"/>
    <w:rsid w:val="00AF298C"/>
    <w:rsid w:val="00AF2B98"/>
    <w:rsid w:val="00AF2BCC"/>
    <w:rsid w:val="00AF2C6D"/>
    <w:rsid w:val="00AF2D3F"/>
    <w:rsid w:val="00AF2D5C"/>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79C"/>
    <w:rsid w:val="00AF47FB"/>
    <w:rsid w:val="00AF4AEC"/>
    <w:rsid w:val="00AF4E4E"/>
    <w:rsid w:val="00AF505E"/>
    <w:rsid w:val="00AF506F"/>
    <w:rsid w:val="00AF50BA"/>
    <w:rsid w:val="00AF50D9"/>
    <w:rsid w:val="00AF55BE"/>
    <w:rsid w:val="00AF58C0"/>
    <w:rsid w:val="00AF59D1"/>
    <w:rsid w:val="00AF5A23"/>
    <w:rsid w:val="00AF5B25"/>
    <w:rsid w:val="00AF5C1A"/>
    <w:rsid w:val="00AF5D33"/>
    <w:rsid w:val="00AF5EC0"/>
    <w:rsid w:val="00AF5FDC"/>
    <w:rsid w:val="00AF609E"/>
    <w:rsid w:val="00AF637A"/>
    <w:rsid w:val="00AF63F8"/>
    <w:rsid w:val="00AF64EF"/>
    <w:rsid w:val="00AF653C"/>
    <w:rsid w:val="00AF6572"/>
    <w:rsid w:val="00AF6760"/>
    <w:rsid w:val="00AF67B7"/>
    <w:rsid w:val="00AF69DA"/>
    <w:rsid w:val="00AF6D26"/>
    <w:rsid w:val="00AF6D9C"/>
    <w:rsid w:val="00AF6ED4"/>
    <w:rsid w:val="00AF6F53"/>
    <w:rsid w:val="00AF70F7"/>
    <w:rsid w:val="00AF7111"/>
    <w:rsid w:val="00AF713D"/>
    <w:rsid w:val="00AF7200"/>
    <w:rsid w:val="00AF722E"/>
    <w:rsid w:val="00AF7286"/>
    <w:rsid w:val="00AF737B"/>
    <w:rsid w:val="00AF73A6"/>
    <w:rsid w:val="00AF76BB"/>
    <w:rsid w:val="00AF76FE"/>
    <w:rsid w:val="00AF7791"/>
    <w:rsid w:val="00AF79AD"/>
    <w:rsid w:val="00AF7AC0"/>
    <w:rsid w:val="00AF7C65"/>
    <w:rsid w:val="00AF7D17"/>
    <w:rsid w:val="00AF7DF8"/>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818"/>
    <w:rsid w:val="00B01B96"/>
    <w:rsid w:val="00B01B99"/>
    <w:rsid w:val="00B01BA3"/>
    <w:rsid w:val="00B01F2E"/>
    <w:rsid w:val="00B01F8B"/>
    <w:rsid w:val="00B02000"/>
    <w:rsid w:val="00B02064"/>
    <w:rsid w:val="00B0210D"/>
    <w:rsid w:val="00B021B6"/>
    <w:rsid w:val="00B0227F"/>
    <w:rsid w:val="00B02296"/>
    <w:rsid w:val="00B023C1"/>
    <w:rsid w:val="00B02478"/>
    <w:rsid w:val="00B024A0"/>
    <w:rsid w:val="00B02608"/>
    <w:rsid w:val="00B02658"/>
    <w:rsid w:val="00B02724"/>
    <w:rsid w:val="00B02889"/>
    <w:rsid w:val="00B0293E"/>
    <w:rsid w:val="00B0298F"/>
    <w:rsid w:val="00B02BAC"/>
    <w:rsid w:val="00B02E67"/>
    <w:rsid w:val="00B03212"/>
    <w:rsid w:val="00B03359"/>
    <w:rsid w:val="00B033F8"/>
    <w:rsid w:val="00B036C0"/>
    <w:rsid w:val="00B036E2"/>
    <w:rsid w:val="00B0370A"/>
    <w:rsid w:val="00B03896"/>
    <w:rsid w:val="00B03B40"/>
    <w:rsid w:val="00B03CCB"/>
    <w:rsid w:val="00B03D87"/>
    <w:rsid w:val="00B03FEF"/>
    <w:rsid w:val="00B03FF8"/>
    <w:rsid w:val="00B04073"/>
    <w:rsid w:val="00B04275"/>
    <w:rsid w:val="00B045F3"/>
    <w:rsid w:val="00B0470D"/>
    <w:rsid w:val="00B0477A"/>
    <w:rsid w:val="00B049D9"/>
    <w:rsid w:val="00B04B93"/>
    <w:rsid w:val="00B04C39"/>
    <w:rsid w:val="00B04D43"/>
    <w:rsid w:val="00B04DB6"/>
    <w:rsid w:val="00B04FCB"/>
    <w:rsid w:val="00B05104"/>
    <w:rsid w:val="00B05382"/>
    <w:rsid w:val="00B0551E"/>
    <w:rsid w:val="00B05642"/>
    <w:rsid w:val="00B05B30"/>
    <w:rsid w:val="00B05BFB"/>
    <w:rsid w:val="00B05CFC"/>
    <w:rsid w:val="00B05D6F"/>
    <w:rsid w:val="00B05E64"/>
    <w:rsid w:val="00B05E9D"/>
    <w:rsid w:val="00B05EB8"/>
    <w:rsid w:val="00B0601E"/>
    <w:rsid w:val="00B060D1"/>
    <w:rsid w:val="00B060F9"/>
    <w:rsid w:val="00B0619A"/>
    <w:rsid w:val="00B06356"/>
    <w:rsid w:val="00B064D8"/>
    <w:rsid w:val="00B06543"/>
    <w:rsid w:val="00B065F0"/>
    <w:rsid w:val="00B065F7"/>
    <w:rsid w:val="00B06B05"/>
    <w:rsid w:val="00B06B8C"/>
    <w:rsid w:val="00B06C09"/>
    <w:rsid w:val="00B06CB1"/>
    <w:rsid w:val="00B0717A"/>
    <w:rsid w:val="00B07278"/>
    <w:rsid w:val="00B072D9"/>
    <w:rsid w:val="00B073EE"/>
    <w:rsid w:val="00B074A2"/>
    <w:rsid w:val="00B076AC"/>
    <w:rsid w:val="00B076ED"/>
    <w:rsid w:val="00B077FA"/>
    <w:rsid w:val="00B07A14"/>
    <w:rsid w:val="00B07B09"/>
    <w:rsid w:val="00B07BA8"/>
    <w:rsid w:val="00B07E82"/>
    <w:rsid w:val="00B10097"/>
    <w:rsid w:val="00B1026E"/>
    <w:rsid w:val="00B102A6"/>
    <w:rsid w:val="00B106A0"/>
    <w:rsid w:val="00B106E1"/>
    <w:rsid w:val="00B1074B"/>
    <w:rsid w:val="00B10A95"/>
    <w:rsid w:val="00B10AE5"/>
    <w:rsid w:val="00B10DBD"/>
    <w:rsid w:val="00B10DDA"/>
    <w:rsid w:val="00B11000"/>
    <w:rsid w:val="00B11199"/>
    <w:rsid w:val="00B111FA"/>
    <w:rsid w:val="00B1122D"/>
    <w:rsid w:val="00B11317"/>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84C"/>
    <w:rsid w:val="00B13992"/>
    <w:rsid w:val="00B139DF"/>
    <w:rsid w:val="00B13A15"/>
    <w:rsid w:val="00B13C39"/>
    <w:rsid w:val="00B13D92"/>
    <w:rsid w:val="00B13F9C"/>
    <w:rsid w:val="00B144F4"/>
    <w:rsid w:val="00B145FF"/>
    <w:rsid w:val="00B146C9"/>
    <w:rsid w:val="00B148B3"/>
    <w:rsid w:val="00B149F6"/>
    <w:rsid w:val="00B14A39"/>
    <w:rsid w:val="00B14CF5"/>
    <w:rsid w:val="00B14DA2"/>
    <w:rsid w:val="00B14DF8"/>
    <w:rsid w:val="00B14F65"/>
    <w:rsid w:val="00B14F9F"/>
    <w:rsid w:val="00B14FF7"/>
    <w:rsid w:val="00B151DC"/>
    <w:rsid w:val="00B152EB"/>
    <w:rsid w:val="00B15424"/>
    <w:rsid w:val="00B1567D"/>
    <w:rsid w:val="00B159CA"/>
    <w:rsid w:val="00B15AAF"/>
    <w:rsid w:val="00B15B43"/>
    <w:rsid w:val="00B15CAE"/>
    <w:rsid w:val="00B15EC6"/>
    <w:rsid w:val="00B1625A"/>
    <w:rsid w:val="00B16262"/>
    <w:rsid w:val="00B1630D"/>
    <w:rsid w:val="00B165E1"/>
    <w:rsid w:val="00B16635"/>
    <w:rsid w:val="00B167E1"/>
    <w:rsid w:val="00B168C4"/>
    <w:rsid w:val="00B16908"/>
    <w:rsid w:val="00B16C9E"/>
    <w:rsid w:val="00B16DA6"/>
    <w:rsid w:val="00B16EA4"/>
    <w:rsid w:val="00B16EC7"/>
    <w:rsid w:val="00B16F9C"/>
    <w:rsid w:val="00B170B1"/>
    <w:rsid w:val="00B1723C"/>
    <w:rsid w:val="00B17259"/>
    <w:rsid w:val="00B1729A"/>
    <w:rsid w:val="00B17498"/>
    <w:rsid w:val="00B175B7"/>
    <w:rsid w:val="00B175BF"/>
    <w:rsid w:val="00B17706"/>
    <w:rsid w:val="00B17814"/>
    <w:rsid w:val="00B17AF0"/>
    <w:rsid w:val="00B17AFD"/>
    <w:rsid w:val="00B17C57"/>
    <w:rsid w:val="00B17C82"/>
    <w:rsid w:val="00B17D05"/>
    <w:rsid w:val="00B17D76"/>
    <w:rsid w:val="00B17F7F"/>
    <w:rsid w:val="00B200DA"/>
    <w:rsid w:val="00B20143"/>
    <w:rsid w:val="00B2046E"/>
    <w:rsid w:val="00B206A3"/>
    <w:rsid w:val="00B20737"/>
    <w:rsid w:val="00B20745"/>
    <w:rsid w:val="00B208FB"/>
    <w:rsid w:val="00B20A37"/>
    <w:rsid w:val="00B20A99"/>
    <w:rsid w:val="00B20C8C"/>
    <w:rsid w:val="00B20D65"/>
    <w:rsid w:val="00B215A2"/>
    <w:rsid w:val="00B21837"/>
    <w:rsid w:val="00B2190B"/>
    <w:rsid w:val="00B21E55"/>
    <w:rsid w:val="00B2204D"/>
    <w:rsid w:val="00B22098"/>
    <w:rsid w:val="00B220B1"/>
    <w:rsid w:val="00B222BF"/>
    <w:rsid w:val="00B22401"/>
    <w:rsid w:val="00B22418"/>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79E"/>
    <w:rsid w:val="00B23873"/>
    <w:rsid w:val="00B238D6"/>
    <w:rsid w:val="00B23961"/>
    <w:rsid w:val="00B239F7"/>
    <w:rsid w:val="00B23AC9"/>
    <w:rsid w:val="00B23CD0"/>
    <w:rsid w:val="00B23D76"/>
    <w:rsid w:val="00B242B3"/>
    <w:rsid w:val="00B243E0"/>
    <w:rsid w:val="00B24451"/>
    <w:rsid w:val="00B24585"/>
    <w:rsid w:val="00B249A2"/>
    <w:rsid w:val="00B24A5E"/>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6050"/>
    <w:rsid w:val="00B261AE"/>
    <w:rsid w:val="00B2621C"/>
    <w:rsid w:val="00B2655C"/>
    <w:rsid w:val="00B265A9"/>
    <w:rsid w:val="00B26823"/>
    <w:rsid w:val="00B26AEB"/>
    <w:rsid w:val="00B26BCA"/>
    <w:rsid w:val="00B26BDB"/>
    <w:rsid w:val="00B26E08"/>
    <w:rsid w:val="00B26E9F"/>
    <w:rsid w:val="00B27214"/>
    <w:rsid w:val="00B2733A"/>
    <w:rsid w:val="00B27464"/>
    <w:rsid w:val="00B27534"/>
    <w:rsid w:val="00B27547"/>
    <w:rsid w:val="00B27765"/>
    <w:rsid w:val="00B277C3"/>
    <w:rsid w:val="00B27C32"/>
    <w:rsid w:val="00B27E0D"/>
    <w:rsid w:val="00B27EC5"/>
    <w:rsid w:val="00B3001B"/>
    <w:rsid w:val="00B3039F"/>
    <w:rsid w:val="00B306F2"/>
    <w:rsid w:val="00B307C0"/>
    <w:rsid w:val="00B30904"/>
    <w:rsid w:val="00B30A47"/>
    <w:rsid w:val="00B30C1A"/>
    <w:rsid w:val="00B30C27"/>
    <w:rsid w:val="00B30EAA"/>
    <w:rsid w:val="00B30FA4"/>
    <w:rsid w:val="00B3102E"/>
    <w:rsid w:val="00B3109D"/>
    <w:rsid w:val="00B310B3"/>
    <w:rsid w:val="00B312FA"/>
    <w:rsid w:val="00B3149D"/>
    <w:rsid w:val="00B315C3"/>
    <w:rsid w:val="00B315F9"/>
    <w:rsid w:val="00B317F8"/>
    <w:rsid w:val="00B31856"/>
    <w:rsid w:val="00B31A11"/>
    <w:rsid w:val="00B31A67"/>
    <w:rsid w:val="00B31B05"/>
    <w:rsid w:val="00B31BF8"/>
    <w:rsid w:val="00B31C88"/>
    <w:rsid w:val="00B31EE6"/>
    <w:rsid w:val="00B32044"/>
    <w:rsid w:val="00B32102"/>
    <w:rsid w:val="00B3228A"/>
    <w:rsid w:val="00B322E9"/>
    <w:rsid w:val="00B32363"/>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9C"/>
    <w:rsid w:val="00B33A5C"/>
    <w:rsid w:val="00B33C0A"/>
    <w:rsid w:val="00B33DE9"/>
    <w:rsid w:val="00B33E60"/>
    <w:rsid w:val="00B33EAB"/>
    <w:rsid w:val="00B33F12"/>
    <w:rsid w:val="00B33F55"/>
    <w:rsid w:val="00B34032"/>
    <w:rsid w:val="00B3406B"/>
    <w:rsid w:val="00B3408B"/>
    <w:rsid w:val="00B3415E"/>
    <w:rsid w:val="00B341D4"/>
    <w:rsid w:val="00B34241"/>
    <w:rsid w:val="00B342EC"/>
    <w:rsid w:val="00B3439C"/>
    <w:rsid w:val="00B344B3"/>
    <w:rsid w:val="00B34718"/>
    <w:rsid w:val="00B347CC"/>
    <w:rsid w:val="00B348EF"/>
    <w:rsid w:val="00B34D2B"/>
    <w:rsid w:val="00B34EA5"/>
    <w:rsid w:val="00B34F1A"/>
    <w:rsid w:val="00B34FA0"/>
    <w:rsid w:val="00B3516D"/>
    <w:rsid w:val="00B351BE"/>
    <w:rsid w:val="00B35251"/>
    <w:rsid w:val="00B35264"/>
    <w:rsid w:val="00B35290"/>
    <w:rsid w:val="00B354C8"/>
    <w:rsid w:val="00B354E0"/>
    <w:rsid w:val="00B35577"/>
    <w:rsid w:val="00B355D6"/>
    <w:rsid w:val="00B35877"/>
    <w:rsid w:val="00B359D2"/>
    <w:rsid w:val="00B35CEF"/>
    <w:rsid w:val="00B35D3B"/>
    <w:rsid w:val="00B35D6F"/>
    <w:rsid w:val="00B36035"/>
    <w:rsid w:val="00B36043"/>
    <w:rsid w:val="00B36187"/>
    <w:rsid w:val="00B3620E"/>
    <w:rsid w:val="00B36302"/>
    <w:rsid w:val="00B36401"/>
    <w:rsid w:val="00B365DC"/>
    <w:rsid w:val="00B3661D"/>
    <w:rsid w:val="00B3665C"/>
    <w:rsid w:val="00B366BD"/>
    <w:rsid w:val="00B366E7"/>
    <w:rsid w:val="00B369D3"/>
    <w:rsid w:val="00B36A12"/>
    <w:rsid w:val="00B36B71"/>
    <w:rsid w:val="00B36C46"/>
    <w:rsid w:val="00B36DC0"/>
    <w:rsid w:val="00B36EBB"/>
    <w:rsid w:val="00B37103"/>
    <w:rsid w:val="00B3720F"/>
    <w:rsid w:val="00B37260"/>
    <w:rsid w:val="00B372F3"/>
    <w:rsid w:val="00B373C9"/>
    <w:rsid w:val="00B37716"/>
    <w:rsid w:val="00B37743"/>
    <w:rsid w:val="00B3792E"/>
    <w:rsid w:val="00B37963"/>
    <w:rsid w:val="00B37A31"/>
    <w:rsid w:val="00B37ACC"/>
    <w:rsid w:val="00B37D24"/>
    <w:rsid w:val="00B40124"/>
    <w:rsid w:val="00B403A4"/>
    <w:rsid w:val="00B4058F"/>
    <w:rsid w:val="00B40672"/>
    <w:rsid w:val="00B40B47"/>
    <w:rsid w:val="00B40E77"/>
    <w:rsid w:val="00B40E8D"/>
    <w:rsid w:val="00B4107C"/>
    <w:rsid w:val="00B4117C"/>
    <w:rsid w:val="00B414B8"/>
    <w:rsid w:val="00B41801"/>
    <w:rsid w:val="00B41841"/>
    <w:rsid w:val="00B4197C"/>
    <w:rsid w:val="00B419F9"/>
    <w:rsid w:val="00B41A64"/>
    <w:rsid w:val="00B41A87"/>
    <w:rsid w:val="00B41C37"/>
    <w:rsid w:val="00B41DDF"/>
    <w:rsid w:val="00B41F4F"/>
    <w:rsid w:val="00B41FF4"/>
    <w:rsid w:val="00B42072"/>
    <w:rsid w:val="00B4229A"/>
    <w:rsid w:val="00B422D1"/>
    <w:rsid w:val="00B42365"/>
    <w:rsid w:val="00B425B2"/>
    <w:rsid w:val="00B42684"/>
    <w:rsid w:val="00B426D9"/>
    <w:rsid w:val="00B42765"/>
    <w:rsid w:val="00B4284E"/>
    <w:rsid w:val="00B42C31"/>
    <w:rsid w:val="00B42C6B"/>
    <w:rsid w:val="00B42D97"/>
    <w:rsid w:val="00B42DC0"/>
    <w:rsid w:val="00B42DDD"/>
    <w:rsid w:val="00B43132"/>
    <w:rsid w:val="00B4336F"/>
    <w:rsid w:val="00B4350A"/>
    <w:rsid w:val="00B43666"/>
    <w:rsid w:val="00B43784"/>
    <w:rsid w:val="00B43BA7"/>
    <w:rsid w:val="00B43C14"/>
    <w:rsid w:val="00B4412F"/>
    <w:rsid w:val="00B44657"/>
    <w:rsid w:val="00B44884"/>
    <w:rsid w:val="00B44962"/>
    <w:rsid w:val="00B44968"/>
    <w:rsid w:val="00B449AC"/>
    <w:rsid w:val="00B44AE7"/>
    <w:rsid w:val="00B44D46"/>
    <w:rsid w:val="00B44E7A"/>
    <w:rsid w:val="00B44EA6"/>
    <w:rsid w:val="00B44FB3"/>
    <w:rsid w:val="00B452A9"/>
    <w:rsid w:val="00B45336"/>
    <w:rsid w:val="00B45630"/>
    <w:rsid w:val="00B456E5"/>
    <w:rsid w:val="00B458E3"/>
    <w:rsid w:val="00B45A41"/>
    <w:rsid w:val="00B45AD3"/>
    <w:rsid w:val="00B45AD7"/>
    <w:rsid w:val="00B45C3B"/>
    <w:rsid w:val="00B45F98"/>
    <w:rsid w:val="00B46067"/>
    <w:rsid w:val="00B4608A"/>
    <w:rsid w:val="00B460E9"/>
    <w:rsid w:val="00B46142"/>
    <w:rsid w:val="00B46381"/>
    <w:rsid w:val="00B464D3"/>
    <w:rsid w:val="00B465ED"/>
    <w:rsid w:val="00B465F7"/>
    <w:rsid w:val="00B466FA"/>
    <w:rsid w:val="00B46762"/>
    <w:rsid w:val="00B4680A"/>
    <w:rsid w:val="00B46848"/>
    <w:rsid w:val="00B469A8"/>
    <w:rsid w:val="00B46C0C"/>
    <w:rsid w:val="00B46D0E"/>
    <w:rsid w:val="00B46F8E"/>
    <w:rsid w:val="00B470C9"/>
    <w:rsid w:val="00B47368"/>
    <w:rsid w:val="00B473F7"/>
    <w:rsid w:val="00B47557"/>
    <w:rsid w:val="00B47680"/>
    <w:rsid w:val="00B47806"/>
    <w:rsid w:val="00B4787A"/>
    <w:rsid w:val="00B47A6F"/>
    <w:rsid w:val="00B47B6C"/>
    <w:rsid w:val="00B47C03"/>
    <w:rsid w:val="00B47D06"/>
    <w:rsid w:val="00B47E5D"/>
    <w:rsid w:val="00B47EB4"/>
    <w:rsid w:val="00B47EF1"/>
    <w:rsid w:val="00B47FEB"/>
    <w:rsid w:val="00B502CD"/>
    <w:rsid w:val="00B50428"/>
    <w:rsid w:val="00B5051E"/>
    <w:rsid w:val="00B5056E"/>
    <w:rsid w:val="00B507CA"/>
    <w:rsid w:val="00B507D6"/>
    <w:rsid w:val="00B50904"/>
    <w:rsid w:val="00B50975"/>
    <w:rsid w:val="00B50AF6"/>
    <w:rsid w:val="00B50B25"/>
    <w:rsid w:val="00B51095"/>
    <w:rsid w:val="00B51110"/>
    <w:rsid w:val="00B515DC"/>
    <w:rsid w:val="00B51768"/>
    <w:rsid w:val="00B5190A"/>
    <w:rsid w:val="00B51A4D"/>
    <w:rsid w:val="00B51C86"/>
    <w:rsid w:val="00B51DC0"/>
    <w:rsid w:val="00B51DCD"/>
    <w:rsid w:val="00B5205E"/>
    <w:rsid w:val="00B521BF"/>
    <w:rsid w:val="00B5226F"/>
    <w:rsid w:val="00B52586"/>
    <w:rsid w:val="00B5258F"/>
    <w:rsid w:val="00B52890"/>
    <w:rsid w:val="00B528A5"/>
    <w:rsid w:val="00B52A1B"/>
    <w:rsid w:val="00B52B6E"/>
    <w:rsid w:val="00B52E13"/>
    <w:rsid w:val="00B52E74"/>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FE4"/>
    <w:rsid w:val="00B550E7"/>
    <w:rsid w:val="00B5518D"/>
    <w:rsid w:val="00B553AF"/>
    <w:rsid w:val="00B5540F"/>
    <w:rsid w:val="00B55557"/>
    <w:rsid w:val="00B5556B"/>
    <w:rsid w:val="00B5567E"/>
    <w:rsid w:val="00B55AFE"/>
    <w:rsid w:val="00B55B7F"/>
    <w:rsid w:val="00B55BA3"/>
    <w:rsid w:val="00B55BFE"/>
    <w:rsid w:val="00B55FBD"/>
    <w:rsid w:val="00B5616B"/>
    <w:rsid w:val="00B56279"/>
    <w:rsid w:val="00B5629A"/>
    <w:rsid w:val="00B562AE"/>
    <w:rsid w:val="00B56367"/>
    <w:rsid w:val="00B5647A"/>
    <w:rsid w:val="00B566B2"/>
    <w:rsid w:val="00B566CF"/>
    <w:rsid w:val="00B5691F"/>
    <w:rsid w:val="00B569B5"/>
    <w:rsid w:val="00B56AD2"/>
    <w:rsid w:val="00B56B43"/>
    <w:rsid w:val="00B56CCF"/>
    <w:rsid w:val="00B57011"/>
    <w:rsid w:val="00B57158"/>
    <w:rsid w:val="00B57275"/>
    <w:rsid w:val="00B572BE"/>
    <w:rsid w:val="00B573A2"/>
    <w:rsid w:val="00B573BC"/>
    <w:rsid w:val="00B57527"/>
    <w:rsid w:val="00B578D8"/>
    <w:rsid w:val="00B57B03"/>
    <w:rsid w:val="00B57C55"/>
    <w:rsid w:val="00B57CCB"/>
    <w:rsid w:val="00B57DC0"/>
    <w:rsid w:val="00B57FAB"/>
    <w:rsid w:val="00B6004F"/>
    <w:rsid w:val="00B60149"/>
    <w:rsid w:val="00B60236"/>
    <w:rsid w:val="00B6051C"/>
    <w:rsid w:val="00B60598"/>
    <w:rsid w:val="00B60747"/>
    <w:rsid w:val="00B60858"/>
    <w:rsid w:val="00B608EA"/>
    <w:rsid w:val="00B60913"/>
    <w:rsid w:val="00B60BD2"/>
    <w:rsid w:val="00B60C4A"/>
    <w:rsid w:val="00B60CC9"/>
    <w:rsid w:val="00B60DBF"/>
    <w:rsid w:val="00B60DD6"/>
    <w:rsid w:val="00B61114"/>
    <w:rsid w:val="00B611CA"/>
    <w:rsid w:val="00B612FA"/>
    <w:rsid w:val="00B61529"/>
    <w:rsid w:val="00B6165E"/>
    <w:rsid w:val="00B617DF"/>
    <w:rsid w:val="00B618B3"/>
    <w:rsid w:val="00B61A31"/>
    <w:rsid w:val="00B61B1E"/>
    <w:rsid w:val="00B61C4B"/>
    <w:rsid w:val="00B61ED2"/>
    <w:rsid w:val="00B61F7E"/>
    <w:rsid w:val="00B61F89"/>
    <w:rsid w:val="00B6205D"/>
    <w:rsid w:val="00B621E7"/>
    <w:rsid w:val="00B6220E"/>
    <w:rsid w:val="00B623D1"/>
    <w:rsid w:val="00B624F8"/>
    <w:rsid w:val="00B62560"/>
    <w:rsid w:val="00B625FC"/>
    <w:rsid w:val="00B62639"/>
    <w:rsid w:val="00B626B0"/>
    <w:rsid w:val="00B626B8"/>
    <w:rsid w:val="00B626E5"/>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5F5"/>
    <w:rsid w:val="00B63808"/>
    <w:rsid w:val="00B63943"/>
    <w:rsid w:val="00B6397A"/>
    <w:rsid w:val="00B639A6"/>
    <w:rsid w:val="00B63AB0"/>
    <w:rsid w:val="00B63B04"/>
    <w:rsid w:val="00B63B9A"/>
    <w:rsid w:val="00B63E5F"/>
    <w:rsid w:val="00B63F6F"/>
    <w:rsid w:val="00B63F94"/>
    <w:rsid w:val="00B63FC0"/>
    <w:rsid w:val="00B641D4"/>
    <w:rsid w:val="00B643EC"/>
    <w:rsid w:val="00B64496"/>
    <w:rsid w:val="00B64735"/>
    <w:rsid w:val="00B647B5"/>
    <w:rsid w:val="00B647CA"/>
    <w:rsid w:val="00B64881"/>
    <w:rsid w:val="00B64A87"/>
    <w:rsid w:val="00B64D19"/>
    <w:rsid w:val="00B64D82"/>
    <w:rsid w:val="00B64DDD"/>
    <w:rsid w:val="00B64E3C"/>
    <w:rsid w:val="00B65113"/>
    <w:rsid w:val="00B6523E"/>
    <w:rsid w:val="00B65292"/>
    <w:rsid w:val="00B652CB"/>
    <w:rsid w:val="00B655C7"/>
    <w:rsid w:val="00B6576D"/>
    <w:rsid w:val="00B6581C"/>
    <w:rsid w:val="00B65845"/>
    <w:rsid w:val="00B65C01"/>
    <w:rsid w:val="00B65C45"/>
    <w:rsid w:val="00B65E1F"/>
    <w:rsid w:val="00B662F1"/>
    <w:rsid w:val="00B664D2"/>
    <w:rsid w:val="00B66653"/>
    <w:rsid w:val="00B6685F"/>
    <w:rsid w:val="00B66CAE"/>
    <w:rsid w:val="00B66CEC"/>
    <w:rsid w:val="00B66E13"/>
    <w:rsid w:val="00B670FA"/>
    <w:rsid w:val="00B67262"/>
    <w:rsid w:val="00B6733A"/>
    <w:rsid w:val="00B675BE"/>
    <w:rsid w:val="00B676A6"/>
    <w:rsid w:val="00B67768"/>
    <w:rsid w:val="00B677B4"/>
    <w:rsid w:val="00B67CF9"/>
    <w:rsid w:val="00B67D5E"/>
    <w:rsid w:val="00B67E3E"/>
    <w:rsid w:val="00B67F4A"/>
    <w:rsid w:val="00B70050"/>
    <w:rsid w:val="00B70055"/>
    <w:rsid w:val="00B700B2"/>
    <w:rsid w:val="00B7012A"/>
    <w:rsid w:val="00B703B0"/>
    <w:rsid w:val="00B7047A"/>
    <w:rsid w:val="00B70580"/>
    <w:rsid w:val="00B705CE"/>
    <w:rsid w:val="00B707F1"/>
    <w:rsid w:val="00B70934"/>
    <w:rsid w:val="00B709B6"/>
    <w:rsid w:val="00B70AF8"/>
    <w:rsid w:val="00B70B2B"/>
    <w:rsid w:val="00B70BA2"/>
    <w:rsid w:val="00B70C1C"/>
    <w:rsid w:val="00B70C89"/>
    <w:rsid w:val="00B70D24"/>
    <w:rsid w:val="00B70DFB"/>
    <w:rsid w:val="00B70E90"/>
    <w:rsid w:val="00B71313"/>
    <w:rsid w:val="00B7136A"/>
    <w:rsid w:val="00B715EF"/>
    <w:rsid w:val="00B71684"/>
    <w:rsid w:val="00B71697"/>
    <w:rsid w:val="00B71963"/>
    <w:rsid w:val="00B71965"/>
    <w:rsid w:val="00B71AF7"/>
    <w:rsid w:val="00B71C2B"/>
    <w:rsid w:val="00B71C91"/>
    <w:rsid w:val="00B71CA3"/>
    <w:rsid w:val="00B71E3B"/>
    <w:rsid w:val="00B71E45"/>
    <w:rsid w:val="00B71F29"/>
    <w:rsid w:val="00B7216B"/>
    <w:rsid w:val="00B721BC"/>
    <w:rsid w:val="00B72268"/>
    <w:rsid w:val="00B7274C"/>
    <w:rsid w:val="00B727E3"/>
    <w:rsid w:val="00B72843"/>
    <w:rsid w:val="00B72893"/>
    <w:rsid w:val="00B72898"/>
    <w:rsid w:val="00B72B24"/>
    <w:rsid w:val="00B72B28"/>
    <w:rsid w:val="00B72B3C"/>
    <w:rsid w:val="00B72B55"/>
    <w:rsid w:val="00B72D00"/>
    <w:rsid w:val="00B72D37"/>
    <w:rsid w:val="00B72FAA"/>
    <w:rsid w:val="00B73207"/>
    <w:rsid w:val="00B73654"/>
    <w:rsid w:val="00B7385D"/>
    <w:rsid w:val="00B73B8A"/>
    <w:rsid w:val="00B73BBD"/>
    <w:rsid w:val="00B7428C"/>
    <w:rsid w:val="00B743DB"/>
    <w:rsid w:val="00B744F5"/>
    <w:rsid w:val="00B7457A"/>
    <w:rsid w:val="00B74821"/>
    <w:rsid w:val="00B74E0F"/>
    <w:rsid w:val="00B74F18"/>
    <w:rsid w:val="00B74F1F"/>
    <w:rsid w:val="00B75173"/>
    <w:rsid w:val="00B751BF"/>
    <w:rsid w:val="00B75255"/>
    <w:rsid w:val="00B7526B"/>
    <w:rsid w:val="00B75383"/>
    <w:rsid w:val="00B7570D"/>
    <w:rsid w:val="00B7573A"/>
    <w:rsid w:val="00B75833"/>
    <w:rsid w:val="00B75865"/>
    <w:rsid w:val="00B75A4C"/>
    <w:rsid w:val="00B75B6B"/>
    <w:rsid w:val="00B75BF5"/>
    <w:rsid w:val="00B75C5C"/>
    <w:rsid w:val="00B762BD"/>
    <w:rsid w:val="00B76333"/>
    <w:rsid w:val="00B76447"/>
    <w:rsid w:val="00B76841"/>
    <w:rsid w:val="00B76907"/>
    <w:rsid w:val="00B769B4"/>
    <w:rsid w:val="00B76A69"/>
    <w:rsid w:val="00B76AA8"/>
    <w:rsid w:val="00B76B9F"/>
    <w:rsid w:val="00B76D3F"/>
    <w:rsid w:val="00B76DA3"/>
    <w:rsid w:val="00B76F96"/>
    <w:rsid w:val="00B76FF0"/>
    <w:rsid w:val="00B77080"/>
    <w:rsid w:val="00B7714B"/>
    <w:rsid w:val="00B77165"/>
    <w:rsid w:val="00B771CE"/>
    <w:rsid w:val="00B77285"/>
    <w:rsid w:val="00B77315"/>
    <w:rsid w:val="00B77429"/>
    <w:rsid w:val="00B7758F"/>
    <w:rsid w:val="00B775E2"/>
    <w:rsid w:val="00B77730"/>
    <w:rsid w:val="00B7778E"/>
    <w:rsid w:val="00B77886"/>
    <w:rsid w:val="00B779B1"/>
    <w:rsid w:val="00B77A68"/>
    <w:rsid w:val="00B77B88"/>
    <w:rsid w:val="00B77CD8"/>
    <w:rsid w:val="00B77E43"/>
    <w:rsid w:val="00B77F5A"/>
    <w:rsid w:val="00B80029"/>
    <w:rsid w:val="00B80062"/>
    <w:rsid w:val="00B80340"/>
    <w:rsid w:val="00B806E1"/>
    <w:rsid w:val="00B8079C"/>
    <w:rsid w:val="00B808BF"/>
    <w:rsid w:val="00B809A0"/>
    <w:rsid w:val="00B809FD"/>
    <w:rsid w:val="00B80AFF"/>
    <w:rsid w:val="00B80B19"/>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BA6"/>
    <w:rsid w:val="00B82C17"/>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C"/>
    <w:rsid w:val="00B848F1"/>
    <w:rsid w:val="00B84A2E"/>
    <w:rsid w:val="00B84B98"/>
    <w:rsid w:val="00B84E0A"/>
    <w:rsid w:val="00B84ECF"/>
    <w:rsid w:val="00B85119"/>
    <w:rsid w:val="00B85598"/>
    <w:rsid w:val="00B85650"/>
    <w:rsid w:val="00B85692"/>
    <w:rsid w:val="00B8583E"/>
    <w:rsid w:val="00B85A1A"/>
    <w:rsid w:val="00B85AD6"/>
    <w:rsid w:val="00B85B54"/>
    <w:rsid w:val="00B85B8B"/>
    <w:rsid w:val="00B85B8E"/>
    <w:rsid w:val="00B85C47"/>
    <w:rsid w:val="00B85F44"/>
    <w:rsid w:val="00B85F73"/>
    <w:rsid w:val="00B86069"/>
    <w:rsid w:val="00B8606F"/>
    <w:rsid w:val="00B860D5"/>
    <w:rsid w:val="00B8611D"/>
    <w:rsid w:val="00B86230"/>
    <w:rsid w:val="00B8639C"/>
    <w:rsid w:val="00B863B3"/>
    <w:rsid w:val="00B865A1"/>
    <w:rsid w:val="00B866E8"/>
    <w:rsid w:val="00B86709"/>
    <w:rsid w:val="00B868A5"/>
    <w:rsid w:val="00B86943"/>
    <w:rsid w:val="00B86DC7"/>
    <w:rsid w:val="00B86E95"/>
    <w:rsid w:val="00B870A1"/>
    <w:rsid w:val="00B87153"/>
    <w:rsid w:val="00B8725D"/>
    <w:rsid w:val="00B8729A"/>
    <w:rsid w:val="00B8740E"/>
    <w:rsid w:val="00B87966"/>
    <w:rsid w:val="00B87967"/>
    <w:rsid w:val="00B879B5"/>
    <w:rsid w:val="00B879F3"/>
    <w:rsid w:val="00B87AE9"/>
    <w:rsid w:val="00B87BB2"/>
    <w:rsid w:val="00B87CC6"/>
    <w:rsid w:val="00B87CD5"/>
    <w:rsid w:val="00B87F85"/>
    <w:rsid w:val="00B900CB"/>
    <w:rsid w:val="00B900EA"/>
    <w:rsid w:val="00B901AE"/>
    <w:rsid w:val="00B9027E"/>
    <w:rsid w:val="00B90361"/>
    <w:rsid w:val="00B9058C"/>
    <w:rsid w:val="00B90674"/>
    <w:rsid w:val="00B90752"/>
    <w:rsid w:val="00B907E2"/>
    <w:rsid w:val="00B9080F"/>
    <w:rsid w:val="00B90B7E"/>
    <w:rsid w:val="00B90BA3"/>
    <w:rsid w:val="00B90CEC"/>
    <w:rsid w:val="00B91210"/>
    <w:rsid w:val="00B913A3"/>
    <w:rsid w:val="00B91578"/>
    <w:rsid w:val="00B91752"/>
    <w:rsid w:val="00B9182C"/>
    <w:rsid w:val="00B91A53"/>
    <w:rsid w:val="00B91D7D"/>
    <w:rsid w:val="00B91E37"/>
    <w:rsid w:val="00B91F22"/>
    <w:rsid w:val="00B91F4F"/>
    <w:rsid w:val="00B9235D"/>
    <w:rsid w:val="00B9279C"/>
    <w:rsid w:val="00B927CF"/>
    <w:rsid w:val="00B928CA"/>
    <w:rsid w:val="00B9298B"/>
    <w:rsid w:val="00B92C5F"/>
    <w:rsid w:val="00B92E94"/>
    <w:rsid w:val="00B92F77"/>
    <w:rsid w:val="00B92FCA"/>
    <w:rsid w:val="00B93084"/>
    <w:rsid w:val="00B93441"/>
    <w:rsid w:val="00B935A5"/>
    <w:rsid w:val="00B9363A"/>
    <w:rsid w:val="00B938BF"/>
    <w:rsid w:val="00B93B3E"/>
    <w:rsid w:val="00B93DE5"/>
    <w:rsid w:val="00B93EC8"/>
    <w:rsid w:val="00B93FFE"/>
    <w:rsid w:val="00B94033"/>
    <w:rsid w:val="00B940AF"/>
    <w:rsid w:val="00B941DD"/>
    <w:rsid w:val="00B942F3"/>
    <w:rsid w:val="00B9434A"/>
    <w:rsid w:val="00B94696"/>
    <w:rsid w:val="00B946A8"/>
    <w:rsid w:val="00B94A02"/>
    <w:rsid w:val="00B94A2C"/>
    <w:rsid w:val="00B94B09"/>
    <w:rsid w:val="00B94B36"/>
    <w:rsid w:val="00B94B3D"/>
    <w:rsid w:val="00B94B6D"/>
    <w:rsid w:val="00B94BC7"/>
    <w:rsid w:val="00B94CCD"/>
    <w:rsid w:val="00B94DB7"/>
    <w:rsid w:val="00B95003"/>
    <w:rsid w:val="00B950C6"/>
    <w:rsid w:val="00B95134"/>
    <w:rsid w:val="00B95718"/>
    <w:rsid w:val="00B958A8"/>
    <w:rsid w:val="00B95AC3"/>
    <w:rsid w:val="00B95AFB"/>
    <w:rsid w:val="00B95D4C"/>
    <w:rsid w:val="00B95E93"/>
    <w:rsid w:val="00B960C4"/>
    <w:rsid w:val="00B961F6"/>
    <w:rsid w:val="00B96370"/>
    <w:rsid w:val="00B96413"/>
    <w:rsid w:val="00B964EB"/>
    <w:rsid w:val="00B9676C"/>
    <w:rsid w:val="00B9694D"/>
    <w:rsid w:val="00B96A45"/>
    <w:rsid w:val="00B96CE0"/>
    <w:rsid w:val="00B96D20"/>
    <w:rsid w:val="00B96D47"/>
    <w:rsid w:val="00B96DBB"/>
    <w:rsid w:val="00B96E00"/>
    <w:rsid w:val="00B9713C"/>
    <w:rsid w:val="00B971F1"/>
    <w:rsid w:val="00B97207"/>
    <w:rsid w:val="00B9744E"/>
    <w:rsid w:val="00B974D5"/>
    <w:rsid w:val="00B97746"/>
    <w:rsid w:val="00B977F1"/>
    <w:rsid w:val="00B9782D"/>
    <w:rsid w:val="00B97839"/>
    <w:rsid w:val="00B97EA8"/>
    <w:rsid w:val="00B97F39"/>
    <w:rsid w:val="00BA00BE"/>
    <w:rsid w:val="00BA02E4"/>
    <w:rsid w:val="00BA0359"/>
    <w:rsid w:val="00BA0471"/>
    <w:rsid w:val="00BA04B1"/>
    <w:rsid w:val="00BA07C5"/>
    <w:rsid w:val="00BA087C"/>
    <w:rsid w:val="00BA090A"/>
    <w:rsid w:val="00BA0AA6"/>
    <w:rsid w:val="00BA0B48"/>
    <w:rsid w:val="00BA0BC9"/>
    <w:rsid w:val="00BA1063"/>
    <w:rsid w:val="00BA1077"/>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52E"/>
    <w:rsid w:val="00BA3968"/>
    <w:rsid w:val="00BA3B47"/>
    <w:rsid w:val="00BA3CA4"/>
    <w:rsid w:val="00BA3D2C"/>
    <w:rsid w:val="00BA3F47"/>
    <w:rsid w:val="00BA3F74"/>
    <w:rsid w:val="00BA40FA"/>
    <w:rsid w:val="00BA4102"/>
    <w:rsid w:val="00BA46B6"/>
    <w:rsid w:val="00BA47E4"/>
    <w:rsid w:val="00BA49AB"/>
    <w:rsid w:val="00BA4AD8"/>
    <w:rsid w:val="00BA50F3"/>
    <w:rsid w:val="00BA522D"/>
    <w:rsid w:val="00BA5358"/>
    <w:rsid w:val="00BA5476"/>
    <w:rsid w:val="00BA5661"/>
    <w:rsid w:val="00BA5B7E"/>
    <w:rsid w:val="00BA5C0D"/>
    <w:rsid w:val="00BA5C68"/>
    <w:rsid w:val="00BA5D01"/>
    <w:rsid w:val="00BA5EA6"/>
    <w:rsid w:val="00BA5F1E"/>
    <w:rsid w:val="00BA6017"/>
    <w:rsid w:val="00BA6097"/>
    <w:rsid w:val="00BA609A"/>
    <w:rsid w:val="00BA60B0"/>
    <w:rsid w:val="00BA673D"/>
    <w:rsid w:val="00BA6834"/>
    <w:rsid w:val="00BA69FA"/>
    <w:rsid w:val="00BA6CC4"/>
    <w:rsid w:val="00BA6EA6"/>
    <w:rsid w:val="00BA717C"/>
    <w:rsid w:val="00BA7184"/>
    <w:rsid w:val="00BA72AE"/>
    <w:rsid w:val="00BA73B1"/>
    <w:rsid w:val="00BA7858"/>
    <w:rsid w:val="00BA7A1A"/>
    <w:rsid w:val="00BA7BF5"/>
    <w:rsid w:val="00BA7CFC"/>
    <w:rsid w:val="00BA7EC6"/>
    <w:rsid w:val="00BB002D"/>
    <w:rsid w:val="00BB0305"/>
    <w:rsid w:val="00BB03AC"/>
    <w:rsid w:val="00BB0436"/>
    <w:rsid w:val="00BB05CD"/>
    <w:rsid w:val="00BB06A9"/>
    <w:rsid w:val="00BB071B"/>
    <w:rsid w:val="00BB0832"/>
    <w:rsid w:val="00BB0907"/>
    <w:rsid w:val="00BB0B10"/>
    <w:rsid w:val="00BB0BC4"/>
    <w:rsid w:val="00BB0C27"/>
    <w:rsid w:val="00BB0D39"/>
    <w:rsid w:val="00BB112F"/>
    <w:rsid w:val="00BB1143"/>
    <w:rsid w:val="00BB1172"/>
    <w:rsid w:val="00BB1246"/>
    <w:rsid w:val="00BB135B"/>
    <w:rsid w:val="00BB1374"/>
    <w:rsid w:val="00BB149D"/>
    <w:rsid w:val="00BB170D"/>
    <w:rsid w:val="00BB1A1D"/>
    <w:rsid w:val="00BB1A74"/>
    <w:rsid w:val="00BB1A90"/>
    <w:rsid w:val="00BB1A9E"/>
    <w:rsid w:val="00BB1D12"/>
    <w:rsid w:val="00BB1DC5"/>
    <w:rsid w:val="00BB2090"/>
    <w:rsid w:val="00BB210F"/>
    <w:rsid w:val="00BB21BD"/>
    <w:rsid w:val="00BB22C4"/>
    <w:rsid w:val="00BB23CD"/>
    <w:rsid w:val="00BB2403"/>
    <w:rsid w:val="00BB2470"/>
    <w:rsid w:val="00BB2649"/>
    <w:rsid w:val="00BB26E0"/>
    <w:rsid w:val="00BB29B8"/>
    <w:rsid w:val="00BB2ACF"/>
    <w:rsid w:val="00BB2B78"/>
    <w:rsid w:val="00BB2BEA"/>
    <w:rsid w:val="00BB2CC7"/>
    <w:rsid w:val="00BB2E8B"/>
    <w:rsid w:val="00BB30EE"/>
    <w:rsid w:val="00BB3219"/>
    <w:rsid w:val="00BB324D"/>
    <w:rsid w:val="00BB335D"/>
    <w:rsid w:val="00BB394C"/>
    <w:rsid w:val="00BB3D08"/>
    <w:rsid w:val="00BB3E47"/>
    <w:rsid w:val="00BB3F38"/>
    <w:rsid w:val="00BB3FCA"/>
    <w:rsid w:val="00BB4B0D"/>
    <w:rsid w:val="00BB4B74"/>
    <w:rsid w:val="00BB4C6A"/>
    <w:rsid w:val="00BB4E17"/>
    <w:rsid w:val="00BB4EDF"/>
    <w:rsid w:val="00BB4EFC"/>
    <w:rsid w:val="00BB4F3E"/>
    <w:rsid w:val="00BB5004"/>
    <w:rsid w:val="00BB5036"/>
    <w:rsid w:val="00BB505C"/>
    <w:rsid w:val="00BB522F"/>
    <w:rsid w:val="00BB52E2"/>
    <w:rsid w:val="00BB537D"/>
    <w:rsid w:val="00BB5513"/>
    <w:rsid w:val="00BB57F8"/>
    <w:rsid w:val="00BB5871"/>
    <w:rsid w:val="00BB5910"/>
    <w:rsid w:val="00BB5B36"/>
    <w:rsid w:val="00BB5C31"/>
    <w:rsid w:val="00BB5CD9"/>
    <w:rsid w:val="00BB5DCE"/>
    <w:rsid w:val="00BB5ECF"/>
    <w:rsid w:val="00BB5FD3"/>
    <w:rsid w:val="00BB62AF"/>
    <w:rsid w:val="00BB6336"/>
    <w:rsid w:val="00BB63A8"/>
    <w:rsid w:val="00BB6537"/>
    <w:rsid w:val="00BB655D"/>
    <w:rsid w:val="00BB66AD"/>
    <w:rsid w:val="00BB66D2"/>
    <w:rsid w:val="00BB6839"/>
    <w:rsid w:val="00BB69FB"/>
    <w:rsid w:val="00BB6B57"/>
    <w:rsid w:val="00BB6C03"/>
    <w:rsid w:val="00BB6C52"/>
    <w:rsid w:val="00BB6CF4"/>
    <w:rsid w:val="00BB6D1B"/>
    <w:rsid w:val="00BB6D29"/>
    <w:rsid w:val="00BB6F39"/>
    <w:rsid w:val="00BB700E"/>
    <w:rsid w:val="00BB70C4"/>
    <w:rsid w:val="00BB7265"/>
    <w:rsid w:val="00BB74AF"/>
    <w:rsid w:val="00BB7693"/>
    <w:rsid w:val="00BB787D"/>
    <w:rsid w:val="00BB7999"/>
    <w:rsid w:val="00BB7C11"/>
    <w:rsid w:val="00BB7D00"/>
    <w:rsid w:val="00BB7D40"/>
    <w:rsid w:val="00BB7EF9"/>
    <w:rsid w:val="00BB7FBF"/>
    <w:rsid w:val="00BC0060"/>
    <w:rsid w:val="00BC02CC"/>
    <w:rsid w:val="00BC0310"/>
    <w:rsid w:val="00BC077B"/>
    <w:rsid w:val="00BC089C"/>
    <w:rsid w:val="00BC09CD"/>
    <w:rsid w:val="00BC0A2E"/>
    <w:rsid w:val="00BC0E62"/>
    <w:rsid w:val="00BC0ED5"/>
    <w:rsid w:val="00BC0FCD"/>
    <w:rsid w:val="00BC1025"/>
    <w:rsid w:val="00BC1049"/>
    <w:rsid w:val="00BC10C1"/>
    <w:rsid w:val="00BC1211"/>
    <w:rsid w:val="00BC121E"/>
    <w:rsid w:val="00BC13A2"/>
    <w:rsid w:val="00BC13BF"/>
    <w:rsid w:val="00BC162C"/>
    <w:rsid w:val="00BC1739"/>
    <w:rsid w:val="00BC1848"/>
    <w:rsid w:val="00BC1894"/>
    <w:rsid w:val="00BC190A"/>
    <w:rsid w:val="00BC197F"/>
    <w:rsid w:val="00BC1CA2"/>
    <w:rsid w:val="00BC1FC8"/>
    <w:rsid w:val="00BC1FD6"/>
    <w:rsid w:val="00BC2129"/>
    <w:rsid w:val="00BC2255"/>
    <w:rsid w:val="00BC22A3"/>
    <w:rsid w:val="00BC2326"/>
    <w:rsid w:val="00BC2353"/>
    <w:rsid w:val="00BC23C8"/>
    <w:rsid w:val="00BC241B"/>
    <w:rsid w:val="00BC2498"/>
    <w:rsid w:val="00BC27DB"/>
    <w:rsid w:val="00BC28D3"/>
    <w:rsid w:val="00BC29BB"/>
    <w:rsid w:val="00BC2A79"/>
    <w:rsid w:val="00BC2D39"/>
    <w:rsid w:val="00BC30F1"/>
    <w:rsid w:val="00BC30F5"/>
    <w:rsid w:val="00BC3233"/>
    <w:rsid w:val="00BC32CB"/>
    <w:rsid w:val="00BC34A5"/>
    <w:rsid w:val="00BC369B"/>
    <w:rsid w:val="00BC36A9"/>
    <w:rsid w:val="00BC38D4"/>
    <w:rsid w:val="00BC3948"/>
    <w:rsid w:val="00BC3B51"/>
    <w:rsid w:val="00BC3C47"/>
    <w:rsid w:val="00BC3D1F"/>
    <w:rsid w:val="00BC3D65"/>
    <w:rsid w:val="00BC3E95"/>
    <w:rsid w:val="00BC4250"/>
    <w:rsid w:val="00BC42D3"/>
    <w:rsid w:val="00BC4472"/>
    <w:rsid w:val="00BC458D"/>
    <w:rsid w:val="00BC45A1"/>
    <w:rsid w:val="00BC4699"/>
    <w:rsid w:val="00BC4949"/>
    <w:rsid w:val="00BC4A99"/>
    <w:rsid w:val="00BC4A9D"/>
    <w:rsid w:val="00BC5031"/>
    <w:rsid w:val="00BC509C"/>
    <w:rsid w:val="00BC5255"/>
    <w:rsid w:val="00BC5760"/>
    <w:rsid w:val="00BC59AE"/>
    <w:rsid w:val="00BC5C9E"/>
    <w:rsid w:val="00BC5D58"/>
    <w:rsid w:val="00BC5EC2"/>
    <w:rsid w:val="00BC5F62"/>
    <w:rsid w:val="00BC60AB"/>
    <w:rsid w:val="00BC60D4"/>
    <w:rsid w:val="00BC6133"/>
    <w:rsid w:val="00BC63C9"/>
    <w:rsid w:val="00BC6420"/>
    <w:rsid w:val="00BC6596"/>
    <w:rsid w:val="00BC6602"/>
    <w:rsid w:val="00BC6618"/>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BF8"/>
    <w:rsid w:val="00BC7D20"/>
    <w:rsid w:val="00BC7EA5"/>
    <w:rsid w:val="00BC7F32"/>
    <w:rsid w:val="00BD028A"/>
    <w:rsid w:val="00BD03FB"/>
    <w:rsid w:val="00BD060B"/>
    <w:rsid w:val="00BD0658"/>
    <w:rsid w:val="00BD066E"/>
    <w:rsid w:val="00BD077D"/>
    <w:rsid w:val="00BD07FD"/>
    <w:rsid w:val="00BD0850"/>
    <w:rsid w:val="00BD08B8"/>
    <w:rsid w:val="00BD091D"/>
    <w:rsid w:val="00BD092C"/>
    <w:rsid w:val="00BD0D36"/>
    <w:rsid w:val="00BD0D3C"/>
    <w:rsid w:val="00BD0E95"/>
    <w:rsid w:val="00BD1042"/>
    <w:rsid w:val="00BD1126"/>
    <w:rsid w:val="00BD11BA"/>
    <w:rsid w:val="00BD11FC"/>
    <w:rsid w:val="00BD1323"/>
    <w:rsid w:val="00BD180B"/>
    <w:rsid w:val="00BD184D"/>
    <w:rsid w:val="00BD18C6"/>
    <w:rsid w:val="00BD1BAB"/>
    <w:rsid w:val="00BD1C25"/>
    <w:rsid w:val="00BD1CC3"/>
    <w:rsid w:val="00BD1D5E"/>
    <w:rsid w:val="00BD1DE2"/>
    <w:rsid w:val="00BD201D"/>
    <w:rsid w:val="00BD20BF"/>
    <w:rsid w:val="00BD211B"/>
    <w:rsid w:val="00BD2120"/>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6BC"/>
    <w:rsid w:val="00BD36DA"/>
    <w:rsid w:val="00BD3729"/>
    <w:rsid w:val="00BD37E4"/>
    <w:rsid w:val="00BD3809"/>
    <w:rsid w:val="00BD3B53"/>
    <w:rsid w:val="00BD3CAE"/>
    <w:rsid w:val="00BD3D5B"/>
    <w:rsid w:val="00BD3E94"/>
    <w:rsid w:val="00BD4070"/>
    <w:rsid w:val="00BD4230"/>
    <w:rsid w:val="00BD43B1"/>
    <w:rsid w:val="00BD4539"/>
    <w:rsid w:val="00BD4597"/>
    <w:rsid w:val="00BD45C2"/>
    <w:rsid w:val="00BD4795"/>
    <w:rsid w:val="00BD47B4"/>
    <w:rsid w:val="00BD4894"/>
    <w:rsid w:val="00BD49BB"/>
    <w:rsid w:val="00BD49D1"/>
    <w:rsid w:val="00BD4BB7"/>
    <w:rsid w:val="00BD4D48"/>
    <w:rsid w:val="00BD4F9F"/>
    <w:rsid w:val="00BD4FC9"/>
    <w:rsid w:val="00BD4FE9"/>
    <w:rsid w:val="00BD51B8"/>
    <w:rsid w:val="00BD5298"/>
    <w:rsid w:val="00BD5525"/>
    <w:rsid w:val="00BD5685"/>
    <w:rsid w:val="00BD5728"/>
    <w:rsid w:val="00BD5820"/>
    <w:rsid w:val="00BD5AA1"/>
    <w:rsid w:val="00BD5B5B"/>
    <w:rsid w:val="00BD5BBD"/>
    <w:rsid w:val="00BD5C6A"/>
    <w:rsid w:val="00BD5CCC"/>
    <w:rsid w:val="00BD5D89"/>
    <w:rsid w:val="00BD5ED3"/>
    <w:rsid w:val="00BD6278"/>
    <w:rsid w:val="00BD6297"/>
    <w:rsid w:val="00BD62E0"/>
    <w:rsid w:val="00BD6354"/>
    <w:rsid w:val="00BD6427"/>
    <w:rsid w:val="00BD6532"/>
    <w:rsid w:val="00BD6ADF"/>
    <w:rsid w:val="00BD6AEE"/>
    <w:rsid w:val="00BD6C12"/>
    <w:rsid w:val="00BD6D24"/>
    <w:rsid w:val="00BD6D6D"/>
    <w:rsid w:val="00BD6FDB"/>
    <w:rsid w:val="00BD70CE"/>
    <w:rsid w:val="00BD7273"/>
    <w:rsid w:val="00BD7443"/>
    <w:rsid w:val="00BD745B"/>
    <w:rsid w:val="00BD746C"/>
    <w:rsid w:val="00BD758A"/>
    <w:rsid w:val="00BD78E4"/>
    <w:rsid w:val="00BD7993"/>
    <w:rsid w:val="00BD79EE"/>
    <w:rsid w:val="00BD7A5D"/>
    <w:rsid w:val="00BD7C2C"/>
    <w:rsid w:val="00BD7C54"/>
    <w:rsid w:val="00BD7CBB"/>
    <w:rsid w:val="00BD7F1E"/>
    <w:rsid w:val="00BD7FF5"/>
    <w:rsid w:val="00BE0090"/>
    <w:rsid w:val="00BE015F"/>
    <w:rsid w:val="00BE0403"/>
    <w:rsid w:val="00BE04C4"/>
    <w:rsid w:val="00BE054D"/>
    <w:rsid w:val="00BE07C9"/>
    <w:rsid w:val="00BE0A4E"/>
    <w:rsid w:val="00BE0B88"/>
    <w:rsid w:val="00BE0CE5"/>
    <w:rsid w:val="00BE0D9C"/>
    <w:rsid w:val="00BE0FCD"/>
    <w:rsid w:val="00BE0FD2"/>
    <w:rsid w:val="00BE10B4"/>
    <w:rsid w:val="00BE1371"/>
    <w:rsid w:val="00BE146C"/>
    <w:rsid w:val="00BE1611"/>
    <w:rsid w:val="00BE1927"/>
    <w:rsid w:val="00BE1ACA"/>
    <w:rsid w:val="00BE1C04"/>
    <w:rsid w:val="00BE1C56"/>
    <w:rsid w:val="00BE1C7C"/>
    <w:rsid w:val="00BE1CAD"/>
    <w:rsid w:val="00BE20BF"/>
    <w:rsid w:val="00BE2476"/>
    <w:rsid w:val="00BE24AF"/>
    <w:rsid w:val="00BE264F"/>
    <w:rsid w:val="00BE269F"/>
    <w:rsid w:val="00BE26B8"/>
    <w:rsid w:val="00BE275D"/>
    <w:rsid w:val="00BE29BC"/>
    <w:rsid w:val="00BE29F3"/>
    <w:rsid w:val="00BE29F7"/>
    <w:rsid w:val="00BE2EB9"/>
    <w:rsid w:val="00BE2FBE"/>
    <w:rsid w:val="00BE3032"/>
    <w:rsid w:val="00BE3171"/>
    <w:rsid w:val="00BE31E6"/>
    <w:rsid w:val="00BE339F"/>
    <w:rsid w:val="00BE36E3"/>
    <w:rsid w:val="00BE39BA"/>
    <w:rsid w:val="00BE3A77"/>
    <w:rsid w:val="00BE3C7D"/>
    <w:rsid w:val="00BE3D41"/>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4FD0"/>
    <w:rsid w:val="00BE5047"/>
    <w:rsid w:val="00BE54A8"/>
    <w:rsid w:val="00BE54FE"/>
    <w:rsid w:val="00BE57DA"/>
    <w:rsid w:val="00BE5AE2"/>
    <w:rsid w:val="00BE5EA0"/>
    <w:rsid w:val="00BE5F85"/>
    <w:rsid w:val="00BE5F8A"/>
    <w:rsid w:val="00BE5FC6"/>
    <w:rsid w:val="00BE6067"/>
    <w:rsid w:val="00BE6178"/>
    <w:rsid w:val="00BE629B"/>
    <w:rsid w:val="00BE6300"/>
    <w:rsid w:val="00BE6332"/>
    <w:rsid w:val="00BE650F"/>
    <w:rsid w:val="00BE65B2"/>
    <w:rsid w:val="00BE6BCC"/>
    <w:rsid w:val="00BE6D60"/>
    <w:rsid w:val="00BE6E77"/>
    <w:rsid w:val="00BE6E7B"/>
    <w:rsid w:val="00BE6FCA"/>
    <w:rsid w:val="00BE7037"/>
    <w:rsid w:val="00BE7229"/>
    <w:rsid w:val="00BE7283"/>
    <w:rsid w:val="00BE75E9"/>
    <w:rsid w:val="00BE76A0"/>
    <w:rsid w:val="00BE7760"/>
    <w:rsid w:val="00BE77E3"/>
    <w:rsid w:val="00BE793D"/>
    <w:rsid w:val="00BE798C"/>
    <w:rsid w:val="00BE79D3"/>
    <w:rsid w:val="00BE7B0E"/>
    <w:rsid w:val="00BE7B61"/>
    <w:rsid w:val="00BE7C55"/>
    <w:rsid w:val="00BE7D95"/>
    <w:rsid w:val="00BE7DBE"/>
    <w:rsid w:val="00BE7DC8"/>
    <w:rsid w:val="00BE7F5D"/>
    <w:rsid w:val="00BE7F63"/>
    <w:rsid w:val="00BF00D2"/>
    <w:rsid w:val="00BF0102"/>
    <w:rsid w:val="00BF019E"/>
    <w:rsid w:val="00BF0434"/>
    <w:rsid w:val="00BF06EE"/>
    <w:rsid w:val="00BF0B7E"/>
    <w:rsid w:val="00BF0CAB"/>
    <w:rsid w:val="00BF0E2C"/>
    <w:rsid w:val="00BF0F04"/>
    <w:rsid w:val="00BF0F5B"/>
    <w:rsid w:val="00BF0FF0"/>
    <w:rsid w:val="00BF100A"/>
    <w:rsid w:val="00BF127C"/>
    <w:rsid w:val="00BF12E9"/>
    <w:rsid w:val="00BF1450"/>
    <w:rsid w:val="00BF15DD"/>
    <w:rsid w:val="00BF1677"/>
    <w:rsid w:val="00BF188F"/>
    <w:rsid w:val="00BF1B87"/>
    <w:rsid w:val="00BF236A"/>
    <w:rsid w:val="00BF2479"/>
    <w:rsid w:val="00BF2D9B"/>
    <w:rsid w:val="00BF2E25"/>
    <w:rsid w:val="00BF2EBE"/>
    <w:rsid w:val="00BF2EE8"/>
    <w:rsid w:val="00BF303E"/>
    <w:rsid w:val="00BF31CF"/>
    <w:rsid w:val="00BF32D9"/>
    <w:rsid w:val="00BF32E1"/>
    <w:rsid w:val="00BF338A"/>
    <w:rsid w:val="00BF33D3"/>
    <w:rsid w:val="00BF3531"/>
    <w:rsid w:val="00BF35D2"/>
    <w:rsid w:val="00BF3614"/>
    <w:rsid w:val="00BF37BC"/>
    <w:rsid w:val="00BF399E"/>
    <w:rsid w:val="00BF3BB0"/>
    <w:rsid w:val="00BF3C06"/>
    <w:rsid w:val="00BF3C8A"/>
    <w:rsid w:val="00BF3CA3"/>
    <w:rsid w:val="00BF3CD9"/>
    <w:rsid w:val="00BF3F4F"/>
    <w:rsid w:val="00BF4062"/>
    <w:rsid w:val="00BF4091"/>
    <w:rsid w:val="00BF41D5"/>
    <w:rsid w:val="00BF42A2"/>
    <w:rsid w:val="00BF42DF"/>
    <w:rsid w:val="00BF43D1"/>
    <w:rsid w:val="00BF463E"/>
    <w:rsid w:val="00BF4807"/>
    <w:rsid w:val="00BF488D"/>
    <w:rsid w:val="00BF48FE"/>
    <w:rsid w:val="00BF4937"/>
    <w:rsid w:val="00BF4A64"/>
    <w:rsid w:val="00BF4A92"/>
    <w:rsid w:val="00BF4B61"/>
    <w:rsid w:val="00BF4C02"/>
    <w:rsid w:val="00BF4C63"/>
    <w:rsid w:val="00BF4CDE"/>
    <w:rsid w:val="00BF4E5C"/>
    <w:rsid w:val="00BF4FDC"/>
    <w:rsid w:val="00BF5304"/>
    <w:rsid w:val="00BF5345"/>
    <w:rsid w:val="00BF536F"/>
    <w:rsid w:val="00BF5684"/>
    <w:rsid w:val="00BF5794"/>
    <w:rsid w:val="00BF57B3"/>
    <w:rsid w:val="00BF57F9"/>
    <w:rsid w:val="00BF5B70"/>
    <w:rsid w:val="00BF5BCD"/>
    <w:rsid w:val="00BF5C62"/>
    <w:rsid w:val="00BF5D31"/>
    <w:rsid w:val="00BF616C"/>
    <w:rsid w:val="00BF61BA"/>
    <w:rsid w:val="00BF622B"/>
    <w:rsid w:val="00BF6312"/>
    <w:rsid w:val="00BF6435"/>
    <w:rsid w:val="00BF6521"/>
    <w:rsid w:val="00BF6767"/>
    <w:rsid w:val="00BF6E53"/>
    <w:rsid w:val="00BF6ED1"/>
    <w:rsid w:val="00BF6F05"/>
    <w:rsid w:val="00BF7062"/>
    <w:rsid w:val="00BF7096"/>
    <w:rsid w:val="00BF71A5"/>
    <w:rsid w:val="00BF755E"/>
    <w:rsid w:val="00BF76CF"/>
    <w:rsid w:val="00BF76EE"/>
    <w:rsid w:val="00BF7727"/>
    <w:rsid w:val="00BF7741"/>
    <w:rsid w:val="00BF77DD"/>
    <w:rsid w:val="00BF785D"/>
    <w:rsid w:val="00BF7A27"/>
    <w:rsid w:val="00BF7AE0"/>
    <w:rsid w:val="00BF7CB9"/>
    <w:rsid w:val="00BF7D49"/>
    <w:rsid w:val="00BF7E24"/>
    <w:rsid w:val="00BF7E3A"/>
    <w:rsid w:val="00BF7E3B"/>
    <w:rsid w:val="00BF7E6D"/>
    <w:rsid w:val="00C00098"/>
    <w:rsid w:val="00C000E8"/>
    <w:rsid w:val="00C0026C"/>
    <w:rsid w:val="00C002AA"/>
    <w:rsid w:val="00C002F3"/>
    <w:rsid w:val="00C00347"/>
    <w:rsid w:val="00C00459"/>
    <w:rsid w:val="00C00684"/>
    <w:rsid w:val="00C006BA"/>
    <w:rsid w:val="00C00765"/>
    <w:rsid w:val="00C00794"/>
    <w:rsid w:val="00C0079B"/>
    <w:rsid w:val="00C00AAE"/>
    <w:rsid w:val="00C00BF9"/>
    <w:rsid w:val="00C00C49"/>
    <w:rsid w:val="00C00E20"/>
    <w:rsid w:val="00C00F48"/>
    <w:rsid w:val="00C00FA5"/>
    <w:rsid w:val="00C0113A"/>
    <w:rsid w:val="00C0114F"/>
    <w:rsid w:val="00C012E2"/>
    <w:rsid w:val="00C01336"/>
    <w:rsid w:val="00C01446"/>
    <w:rsid w:val="00C01752"/>
    <w:rsid w:val="00C01B15"/>
    <w:rsid w:val="00C01B44"/>
    <w:rsid w:val="00C01BAF"/>
    <w:rsid w:val="00C01C2C"/>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9A"/>
    <w:rsid w:val="00C033ED"/>
    <w:rsid w:val="00C0342A"/>
    <w:rsid w:val="00C03540"/>
    <w:rsid w:val="00C03626"/>
    <w:rsid w:val="00C036D2"/>
    <w:rsid w:val="00C0399B"/>
    <w:rsid w:val="00C03B22"/>
    <w:rsid w:val="00C03BBA"/>
    <w:rsid w:val="00C03D40"/>
    <w:rsid w:val="00C03DF5"/>
    <w:rsid w:val="00C03F51"/>
    <w:rsid w:val="00C03F78"/>
    <w:rsid w:val="00C040F3"/>
    <w:rsid w:val="00C041B5"/>
    <w:rsid w:val="00C042B2"/>
    <w:rsid w:val="00C045A6"/>
    <w:rsid w:val="00C04682"/>
    <w:rsid w:val="00C046BC"/>
    <w:rsid w:val="00C04BC6"/>
    <w:rsid w:val="00C04BED"/>
    <w:rsid w:val="00C04DD3"/>
    <w:rsid w:val="00C04EBA"/>
    <w:rsid w:val="00C04F8C"/>
    <w:rsid w:val="00C0518E"/>
    <w:rsid w:val="00C051A0"/>
    <w:rsid w:val="00C05281"/>
    <w:rsid w:val="00C05292"/>
    <w:rsid w:val="00C0545B"/>
    <w:rsid w:val="00C056DA"/>
    <w:rsid w:val="00C0570F"/>
    <w:rsid w:val="00C057D6"/>
    <w:rsid w:val="00C05945"/>
    <w:rsid w:val="00C05A59"/>
    <w:rsid w:val="00C05AB9"/>
    <w:rsid w:val="00C05BF4"/>
    <w:rsid w:val="00C05D3E"/>
    <w:rsid w:val="00C05DCC"/>
    <w:rsid w:val="00C05F65"/>
    <w:rsid w:val="00C06040"/>
    <w:rsid w:val="00C06192"/>
    <w:rsid w:val="00C06467"/>
    <w:rsid w:val="00C06487"/>
    <w:rsid w:val="00C064FB"/>
    <w:rsid w:val="00C065D6"/>
    <w:rsid w:val="00C06A41"/>
    <w:rsid w:val="00C06CFF"/>
    <w:rsid w:val="00C06E25"/>
    <w:rsid w:val="00C06E4D"/>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EBE"/>
    <w:rsid w:val="00C10F07"/>
    <w:rsid w:val="00C10F70"/>
    <w:rsid w:val="00C11080"/>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91"/>
    <w:rsid w:val="00C1242B"/>
    <w:rsid w:val="00C126C8"/>
    <w:rsid w:val="00C126D2"/>
    <w:rsid w:val="00C12862"/>
    <w:rsid w:val="00C12A2F"/>
    <w:rsid w:val="00C12B68"/>
    <w:rsid w:val="00C12B6A"/>
    <w:rsid w:val="00C12DC4"/>
    <w:rsid w:val="00C12FB3"/>
    <w:rsid w:val="00C132B0"/>
    <w:rsid w:val="00C132E0"/>
    <w:rsid w:val="00C13383"/>
    <w:rsid w:val="00C135DA"/>
    <w:rsid w:val="00C135E2"/>
    <w:rsid w:val="00C13720"/>
    <w:rsid w:val="00C1373B"/>
    <w:rsid w:val="00C1374E"/>
    <w:rsid w:val="00C13856"/>
    <w:rsid w:val="00C138F6"/>
    <w:rsid w:val="00C13D16"/>
    <w:rsid w:val="00C13E14"/>
    <w:rsid w:val="00C13FB3"/>
    <w:rsid w:val="00C13FB6"/>
    <w:rsid w:val="00C1416E"/>
    <w:rsid w:val="00C141E1"/>
    <w:rsid w:val="00C141FC"/>
    <w:rsid w:val="00C14F14"/>
    <w:rsid w:val="00C14F34"/>
    <w:rsid w:val="00C15015"/>
    <w:rsid w:val="00C15095"/>
    <w:rsid w:val="00C1512D"/>
    <w:rsid w:val="00C15165"/>
    <w:rsid w:val="00C152D2"/>
    <w:rsid w:val="00C1531E"/>
    <w:rsid w:val="00C1573B"/>
    <w:rsid w:val="00C159AA"/>
    <w:rsid w:val="00C15B9A"/>
    <w:rsid w:val="00C15C23"/>
    <w:rsid w:val="00C15E5C"/>
    <w:rsid w:val="00C15E78"/>
    <w:rsid w:val="00C161D3"/>
    <w:rsid w:val="00C1639A"/>
    <w:rsid w:val="00C1640F"/>
    <w:rsid w:val="00C164BA"/>
    <w:rsid w:val="00C16504"/>
    <w:rsid w:val="00C165A1"/>
    <w:rsid w:val="00C16621"/>
    <w:rsid w:val="00C16647"/>
    <w:rsid w:val="00C16682"/>
    <w:rsid w:val="00C167B3"/>
    <w:rsid w:val="00C167FD"/>
    <w:rsid w:val="00C16D10"/>
    <w:rsid w:val="00C17240"/>
    <w:rsid w:val="00C17344"/>
    <w:rsid w:val="00C17550"/>
    <w:rsid w:val="00C176FB"/>
    <w:rsid w:val="00C1780C"/>
    <w:rsid w:val="00C1791D"/>
    <w:rsid w:val="00C17B2A"/>
    <w:rsid w:val="00C17C22"/>
    <w:rsid w:val="00C17ED1"/>
    <w:rsid w:val="00C2021B"/>
    <w:rsid w:val="00C2032D"/>
    <w:rsid w:val="00C206C9"/>
    <w:rsid w:val="00C20892"/>
    <w:rsid w:val="00C208FC"/>
    <w:rsid w:val="00C20D40"/>
    <w:rsid w:val="00C20EEA"/>
    <w:rsid w:val="00C20EF6"/>
    <w:rsid w:val="00C20F56"/>
    <w:rsid w:val="00C21044"/>
    <w:rsid w:val="00C21317"/>
    <w:rsid w:val="00C2171F"/>
    <w:rsid w:val="00C21720"/>
    <w:rsid w:val="00C21921"/>
    <w:rsid w:val="00C21C21"/>
    <w:rsid w:val="00C21F2B"/>
    <w:rsid w:val="00C21FF2"/>
    <w:rsid w:val="00C222AE"/>
    <w:rsid w:val="00C224AB"/>
    <w:rsid w:val="00C2255E"/>
    <w:rsid w:val="00C22639"/>
    <w:rsid w:val="00C22710"/>
    <w:rsid w:val="00C22758"/>
    <w:rsid w:val="00C22895"/>
    <w:rsid w:val="00C22973"/>
    <w:rsid w:val="00C22A90"/>
    <w:rsid w:val="00C22AAA"/>
    <w:rsid w:val="00C22B87"/>
    <w:rsid w:val="00C22BCE"/>
    <w:rsid w:val="00C22C4C"/>
    <w:rsid w:val="00C22CBA"/>
    <w:rsid w:val="00C22E05"/>
    <w:rsid w:val="00C231B1"/>
    <w:rsid w:val="00C234B6"/>
    <w:rsid w:val="00C23514"/>
    <w:rsid w:val="00C235C6"/>
    <w:rsid w:val="00C2361C"/>
    <w:rsid w:val="00C2362C"/>
    <w:rsid w:val="00C23683"/>
    <w:rsid w:val="00C2383B"/>
    <w:rsid w:val="00C238BB"/>
    <w:rsid w:val="00C23B76"/>
    <w:rsid w:val="00C23B82"/>
    <w:rsid w:val="00C23C72"/>
    <w:rsid w:val="00C23CDC"/>
    <w:rsid w:val="00C23DDE"/>
    <w:rsid w:val="00C24182"/>
    <w:rsid w:val="00C241CF"/>
    <w:rsid w:val="00C2422E"/>
    <w:rsid w:val="00C24438"/>
    <w:rsid w:val="00C24707"/>
    <w:rsid w:val="00C247B5"/>
    <w:rsid w:val="00C24876"/>
    <w:rsid w:val="00C24A0A"/>
    <w:rsid w:val="00C24A29"/>
    <w:rsid w:val="00C25239"/>
    <w:rsid w:val="00C25302"/>
    <w:rsid w:val="00C253E6"/>
    <w:rsid w:val="00C25459"/>
    <w:rsid w:val="00C25492"/>
    <w:rsid w:val="00C25658"/>
    <w:rsid w:val="00C25738"/>
    <w:rsid w:val="00C25986"/>
    <w:rsid w:val="00C25B04"/>
    <w:rsid w:val="00C25B6A"/>
    <w:rsid w:val="00C25E48"/>
    <w:rsid w:val="00C25FEC"/>
    <w:rsid w:val="00C26026"/>
    <w:rsid w:val="00C2608A"/>
    <w:rsid w:val="00C26167"/>
    <w:rsid w:val="00C26485"/>
    <w:rsid w:val="00C26626"/>
    <w:rsid w:val="00C2663E"/>
    <w:rsid w:val="00C2670B"/>
    <w:rsid w:val="00C267AE"/>
    <w:rsid w:val="00C26802"/>
    <w:rsid w:val="00C2697C"/>
    <w:rsid w:val="00C26A31"/>
    <w:rsid w:val="00C26AEB"/>
    <w:rsid w:val="00C26C9B"/>
    <w:rsid w:val="00C26D63"/>
    <w:rsid w:val="00C26D8A"/>
    <w:rsid w:val="00C26EC9"/>
    <w:rsid w:val="00C26EDF"/>
    <w:rsid w:val="00C271C3"/>
    <w:rsid w:val="00C275A3"/>
    <w:rsid w:val="00C275A8"/>
    <w:rsid w:val="00C2765F"/>
    <w:rsid w:val="00C276CA"/>
    <w:rsid w:val="00C2776B"/>
    <w:rsid w:val="00C277F0"/>
    <w:rsid w:val="00C27908"/>
    <w:rsid w:val="00C27A36"/>
    <w:rsid w:val="00C3062D"/>
    <w:rsid w:val="00C3074B"/>
    <w:rsid w:val="00C30AD6"/>
    <w:rsid w:val="00C30B91"/>
    <w:rsid w:val="00C30C24"/>
    <w:rsid w:val="00C30F45"/>
    <w:rsid w:val="00C315D9"/>
    <w:rsid w:val="00C31677"/>
    <w:rsid w:val="00C31844"/>
    <w:rsid w:val="00C318AB"/>
    <w:rsid w:val="00C31990"/>
    <w:rsid w:val="00C31BDB"/>
    <w:rsid w:val="00C31D09"/>
    <w:rsid w:val="00C3216D"/>
    <w:rsid w:val="00C3219B"/>
    <w:rsid w:val="00C32278"/>
    <w:rsid w:val="00C32513"/>
    <w:rsid w:val="00C32887"/>
    <w:rsid w:val="00C3294A"/>
    <w:rsid w:val="00C3298B"/>
    <w:rsid w:val="00C32AA0"/>
    <w:rsid w:val="00C32B47"/>
    <w:rsid w:val="00C32D4F"/>
    <w:rsid w:val="00C32FB7"/>
    <w:rsid w:val="00C33052"/>
    <w:rsid w:val="00C331D3"/>
    <w:rsid w:val="00C33467"/>
    <w:rsid w:val="00C334E3"/>
    <w:rsid w:val="00C33533"/>
    <w:rsid w:val="00C33552"/>
    <w:rsid w:val="00C335AC"/>
    <w:rsid w:val="00C33639"/>
    <w:rsid w:val="00C33983"/>
    <w:rsid w:val="00C33BD0"/>
    <w:rsid w:val="00C33CF5"/>
    <w:rsid w:val="00C340C2"/>
    <w:rsid w:val="00C340FA"/>
    <w:rsid w:val="00C342DA"/>
    <w:rsid w:val="00C3432D"/>
    <w:rsid w:val="00C34384"/>
    <w:rsid w:val="00C34640"/>
    <w:rsid w:val="00C347F2"/>
    <w:rsid w:val="00C34822"/>
    <w:rsid w:val="00C34867"/>
    <w:rsid w:val="00C34A10"/>
    <w:rsid w:val="00C34B83"/>
    <w:rsid w:val="00C34BA8"/>
    <w:rsid w:val="00C34C57"/>
    <w:rsid w:val="00C3556F"/>
    <w:rsid w:val="00C355A8"/>
    <w:rsid w:val="00C355FA"/>
    <w:rsid w:val="00C35732"/>
    <w:rsid w:val="00C3579A"/>
    <w:rsid w:val="00C3582F"/>
    <w:rsid w:val="00C359AA"/>
    <w:rsid w:val="00C35A33"/>
    <w:rsid w:val="00C35AA1"/>
    <w:rsid w:val="00C35FB3"/>
    <w:rsid w:val="00C360F2"/>
    <w:rsid w:val="00C36154"/>
    <w:rsid w:val="00C36168"/>
    <w:rsid w:val="00C361E2"/>
    <w:rsid w:val="00C36205"/>
    <w:rsid w:val="00C36208"/>
    <w:rsid w:val="00C364E8"/>
    <w:rsid w:val="00C365C2"/>
    <w:rsid w:val="00C36742"/>
    <w:rsid w:val="00C36792"/>
    <w:rsid w:val="00C368AD"/>
    <w:rsid w:val="00C368CA"/>
    <w:rsid w:val="00C36A26"/>
    <w:rsid w:val="00C36A7B"/>
    <w:rsid w:val="00C36B1C"/>
    <w:rsid w:val="00C36C9D"/>
    <w:rsid w:val="00C36D86"/>
    <w:rsid w:val="00C36DEF"/>
    <w:rsid w:val="00C36F9E"/>
    <w:rsid w:val="00C370CA"/>
    <w:rsid w:val="00C3713B"/>
    <w:rsid w:val="00C37404"/>
    <w:rsid w:val="00C374AA"/>
    <w:rsid w:val="00C3753F"/>
    <w:rsid w:val="00C377EC"/>
    <w:rsid w:val="00C37971"/>
    <w:rsid w:val="00C37A4F"/>
    <w:rsid w:val="00C37B78"/>
    <w:rsid w:val="00C37C6C"/>
    <w:rsid w:val="00C37DB8"/>
    <w:rsid w:val="00C37E94"/>
    <w:rsid w:val="00C37EB8"/>
    <w:rsid w:val="00C401C8"/>
    <w:rsid w:val="00C402FB"/>
    <w:rsid w:val="00C402FF"/>
    <w:rsid w:val="00C4031D"/>
    <w:rsid w:val="00C40439"/>
    <w:rsid w:val="00C404D4"/>
    <w:rsid w:val="00C406F9"/>
    <w:rsid w:val="00C40830"/>
    <w:rsid w:val="00C40881"/>
    <w:rsid w:val="00C40958"/>
    <w:rsid w:val="00C40ABF"/>
    <w:rsid w:val="00C40D5D"/>
    <w:rsid w:val="00C40F6E"/>
    <w:rsid w:val="00C40F9E"/>
    <w:rsid w:val="00C40FF8"/>
    <w:rsid w:val="00C411A0"/>
    <w:rsid w:val="00C412B3"/>
    <w:rsid w:val="00C41305"/>
    <w:rsid w:val="00C414E6"/>
    <w:rsid w:val="00C4161B"/>
    <w:rsid w:val="00C416A5"/>
    <w:rsid w:val="00C41701"/>
    <w:rsid w:val="00C41724"/>
    <w:rsid w:val="00C4180A"/>
    <w:rsid w:val="00C41931"/>
    <w:rsid w:val="00C419A5"/>
    <w:rsid w:val="00C419FA"/>
    <w:rsid w:val="00C41A36"/>
    <w:rsid w:val="00C41A74"/>
    <w:rsid w:val="00C41B11"/>
    <w:rsid w:val="00C41B5A"/>
    <w:rsid w:val="00C41E29"/>
    <w:rsid w:val="00C41EE0"/>
    <w:rsid w:val="00C42082"/>
    <w:rsid w:val="00C42129"/>
    <w:rsid w:val="00C4225D"/>
    <w:rsid w:val="00C4236E"/>
    <w:rsid w:val="00C42451"/>
    <w:rsid w:val="00C4261D"/>
    <w:rsid w:val="00C4264F"/>
    <w:rsid w:val="00C4269F"/>
    <w:rsid w:val="00C42733"/>
    <w:rsid w:val="00C432B5"/>
    <w:rsid w:val="00C43736"/>
    <w:rsid w:val="00C43974"/>
    <w:rsid w:val="00C43AAA"/>
    <w:rsid w:val="00C43DC0"/>
    <w:rsid w:val="00C43E52"/>
    <w:rsid w:val="00C44077"/>
    <w:rsid w:val="00C440F8"/>
    <w:rsid w:val="00C44244"/>
    <w:rsid w:val="00C4425E"/>
    <w:rsid w:val="00C442AB"/>
    <w:rsid w:val="00C442AC"/>
    <w:rsid w:val="00C446A4"/>
    <w:rsid w:val="00C44AF3"/>
    <w:rsid w:val="00C44CE3"/>
    <w:rsid w:val="00C44DD8"/>
    <w:rsid w:val="00C44FC6"/>
    <w:rsid w:val="00C451B4"/>
    <w:rsid w:val="00C45220"/>
    <w:rsid w:val="00C45652"/>
    <w:rsid w:val="00C45875"/>
    <w:rsid w:val="00C45A0F"/>
    <w:rsid w:val="00C45A55"/>
    <w:rsid w:val="00C45AD4"/>
    <w:rsid w:val="00C45C98"/>
    <w:rsid w:val="00C45CF0"/>
    <w:rsid w:val="00C45D17"/>
    <w:rsid w:val="00C45E15"/>
    <w:rsid w:val="00C45FE5"/>
    <w:rsid w:val="00C462C1"/>
    <w:rsid w:val="00C46567"/>
    <w:rsid w:val="00C467E2"/>
    <w:rsid w:val="00C46856"/>
    <w:rsid w:val="00C468C9"/>
    <w:rsid w:val="00C46B8C"/>
    <w:rsid w:val="00C46C1F"/>
    <w:rsid w:val="00C46DF3"/>
    <w:rsid w:val="00C46FCF"/>
    <w:rsid w:val="00C47197"/>
    <w:rsid w:val="00C472F0"/>
    <w:rsid w:val="00C47481"/>
    <w:rsid w:val="00C474B3"/>
    <w:rsid w:val="00C4779B"/>
    <w:rsid w:val="00C47866"/>
    <w:rsid w:val="00C478B7"/>
    <w:rsid w:val="00C47EAB"/>
    <w:rsid w:val="00C47F54"/>
    <w:rsid w:val="00C47F90"/>
    <w:rsid w:val="00C500ED"/>
    <w:rsid w:val="00C501DD"/>
    <w:rsid w:val="00C502F2"/>
    <w:rsid w:val="00C5070E"/>
    <w:rsid w:val="00C50B8F"/>
    <w:rsid w:val="00C50CFB"/>
    <w:rsid w:val="00C50DDF"/>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A2B"/>
    <w:rsid w:val="00C52B54"/>
    <w:rsid w:val="00C52BAF"/>
    <w:rsid w:val="00C52D35"/>
    <w:rsid w:val="00C52F82"/>
    <w:rsid w:val="00C52FA1"/>
    <w:rsid w:val="00C532CC"/>
    <w:rsid w:val="00C532F1"/>
    <w:rsid w:val="00C5340A"/>
    <w:rsid w:val="00C534FB"/>
    <w:rsid w:val="00C53772"/>
    <w:rsid w:val="00C53C4A"/>
    <w:rsid w:val="00C53D8E"/>
    <w:rsid w:val="00C53FDB"/>
    <w:rsid w:val="00C54086"/>
    <w:rsid w:val="00C540DD"/>
    <w:rsid w:val="00C5439E"/>
    <w:rsid w:val="00C5459F"/>
    <w:rsid w:val="00C545FB"/>
    <w:rsid w:val="00C5469E"/>
    <w:rsid w:val="00C5491E"/>
    <w:rsid w:val="00C54ADF"/>
    <w:rsid w:val="00C54BD1"/>
    <w:rsid w:val="00C54D7E"/>
    <w:rsid w:val="00C54E22"/>
    <w:rsid w:val="00C54FC2"/>
    <w:rsid w:val="00C5516F"/>
    <w:rsid w:val="00C552E7"/>
    <w:rsid w:val="00C553D7"/>
    <w:rsid w:val="00C55470"/>
    <w:rsid w:val="00C55537"/>
    <w:rsid w:val="00C5558A"/>
    <w:rsid w:val="00C55642"/>
    <w:rsid w:val="00C558E6"/>
    <w:rsid w:val="00C55994"/>
    <w:rsid w:val="00C55B8B"/>
    <w:rsid w:val="00C55E02"/>
    <w:rsid w:val="00C55F60"/>
    <w:rsid w:val="00C5615C"/>
    <w:rsid w:val="00C56256"/>
    <w:rsid w:val="00C562E7"/>
    <w:rsid w:val="00C564BB"/>
    <w:rsid w:val="00C564DA"/>
    <w:rsid w:val="00C56676"/>
    <w:rsid w:val="00C56755"/>
    <w:rsid w:val="00C567E3"/>
    <w:rsid w:val="00C56877"/>
    <w:rsid w:val="00C56C35"/>
    <w:rsid w:val="00C56CCC"/>
    <w:rsid w:val="00C56CF4"/>
    <w:rsid w:val="00C56D8E"/>
    <w:rsid w:val="00C56E05"/>
    <w:rsid w:val="00C56E3E"/>
    <w:rsid w:val="00C56F8B"/>
    <w:rsid w:val="00C57045"/>
    <w:rsid w:val="00C57184"/>
    <w:rsid w:val="00C57203"/>
    <w:rsid w:val="00C57204"/>
    <w:rsid w:val="00C57242"/>
    <w:rsid w:val="00C57459"/>
    <w:rsid w:val="00C575AD"/>
    <w:rsid w:val="00C57890"/>
    <w:rsid w:val="00C578FA"/>
    <w:rsid w:val="00C57961"/>
    <w:rsid w:val="00C57B73"/>
    <w:rsid w:val="00C57D00"/>
    <w:rsid w:val="00C57EE4"/>
    <w:rsid w:val="00C57F5D"/>
    <w:rsid w:val="00C602FA"/>
    <w:rsid w:val="00C603AA"/>
    <w:rsid w:val="00C603B9"/>
    <w:rsid w:val="00C6049E"/>
    <w:rsid w:val="00C604E0"/>
    <w:rsid w:val="00C6055E"/>
    <w:rsid w:val="00C608E0"/>
    <w:rsid w:val="00C60980"/>
    <w:rsid w:val="00C60A94"/>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436"/>
    <w:rsid w:val="00C62688"/>
    <w:rsid w:val="00C626BD"/>
    <w:rsid w:val="00C627A0"/>
    <w:rsid w:val="00C6286C"/>
    <w:rsid w:val="00C62C69"/>
    <w:rsid w:val="00C62C8F"/>
    <w:rsid w:val="00C62D8B"/>
    <w:rsid w:val="00C62DB0"/>
    <w:rsid w:val="00C634B7"/>
    <w:rsid w:val="00C63529"/>
    <w:rsid w:val="00C6377D"/>
    <w:rsid w:val="00C637CD"/>
    <w:rsid w:val="00C63848"/>
    <w:rsid w:val="00C639AF"/>
    <w:rsid w:val="00C63AC3"/>
    <w:rsid w:val="00C63AD5"/>
    <w:rsid w:val="00C63AF8"/>
    <w:rsid w:val="00C63BB0"/>
    <w:rsid w:val="00C63FCD"/>
    <w:rsid w:val="00C64057"/>
    <w:rsid w:val="00C641C3"/>
    <w:rsid w:val="00C641D4"/>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DE"/>
    <w:rsid w:val="00C65BFA"/>
    <w:rsid w:val="00C661BA"/>
    <w:rsid w:val="00C6658C"/>
    <w:rsid w:val="00C666EB"/>
    <w:rsid w:val="00C66892"/>
    <w:rsid w:val="00C668CF"/>
    <w:rsid w:val="00C66B90"/>
    <w:rsid w:val="00C66C09"/>
    <w:rsid w:val="00C66C80"/>
    <w:rsid w:val="00C66CE9"/>
    <w:rsid w:val="00C66FD9"/>
    <w:rsid w:val="00C67030"/>
    <w:rsid w:val="00C670FD"/>
    <w:rsid w:val="00C6710A"/>
    <w:rsid w:val="00C67284"/>
    <w:rsid w:val="00C67360"/>
    <w:rsid w:val="00C673AE"/>
    <w:rsid w:val="00C673C7"/>
    <w:rsid w:val="00C67410"/>
    <w:rsid w:val="00C67619"/>
    <w:rsid w:val="00C677D6"/>
    <w:rsid w:val="00C678FE"/>
    <w:rsid w:val="00C67A60"/>
    <w:rsid w:val="00C67AAB"/>
    <w:rsid w:val="00C67ABC"/>
    <w:rsid w:val="00C67DB3"/>
    <w:rsid w:val="00C67DEB"/>
    <w:rsid w:val="00C67ECE"/>
    <w:rsid w:val="00C67EEE"/>
    <w:rsid w:val="00C67EF4"/>
    <w:rsid w:val="00C7007C"/>
    <w:rsid w:val="00C70084"/>
    <w:rsid w:val="00C7066B"/>
    <w:rsid w:val="00C707DB"/>
    <w:rsid w:val="00C70873"/>
    <w:rsid w:val="00C70975"/>
    <w:rsid w:val="00C709C5"/>
    <w:rsid w:val="00C709FF"/>
    <w:rsid w:val="00C70A63"/>
    <w:rsid w:val="00C70C9C"/>
    <w:rsid w:val="00C70D65"/>
    <w:rsid w:val="00C70F6D"/>
    <w:rsid w:val="00C71177"/>
    <w:rsid w:val="00C71755"/>
    <w:rsid w:val="00C717C3"/>
    <w:rsid w:val="00C717D8"/>
    <w:rsid w:val="00C718F6"/>
    <w:rsid w:val="00C71A30"/>
    <w:rsid w:val="00C71AB7"/>
    <w:rsid w:val="00C71B1F"/>
    <w:rsid w:val="00C71C18"/>
    <w:rsid w:val="00C71DA5"/>
    <w:rsid w:val="00C71F89"/>
    <w:rsid w:val="00C71FB5"/>
    <w:rsid w:val="00C72059"/>
    <w:rsid w:val="00C7208F"/>
    <w:rsid w:val="00C720C7"/>
    <w:rsid w:val="00C72212"/>
    <w:rsid w:val="00C722F1"/>
    <w:rsid w:val="00C722F7"/>
    <w:rsid w:val="00C7236D"/>
    <w:rsid w:val="00C723B5"/>
    <w:rsid w:val="00C725A4"/>
    <w:rsid w:val="00C7280D"/>
    <w:rsid w:val="00C7289C"/>
    <w:rsid w:val="00C72ABD"/>
    <w:rsid w:val="00C72B88"/>
    <w:rsid w:val="00C72F46"/>
    <w:rsid w:val="00C72F76"/>
    <w:rsid w:val="00C73149"/>
    <w:rsid w:val="00C73484"/>
    <w:rsid w:val="00C73592"/>
    <w:rsid w:val="00C73630"/>
    <w:rsid w:val="00C73685"/>
    <w:rsid w:val="00C738B5"/>
    <w:rsid w:val="00C73A12"/>
    <w:rsid w:val="00C73A7A"/>
    <w:rsid w:val="00C73A89"/>
    <w:rsid w:val="00C73AB6"/>
    <w:rsid w:val="00C73ABB"/>
    <w:rsid w:val="00C73BFF"/>
    <w:rsid w:val="00C73C5C"/>
    <w:rsid w:val="00C73D69"/>
    <w:rsid w:val="00C73E84"/>
    <w:rsid w:val="00C741C9"/>
    <w:rsid w:val="00C74294"/>
    <w:rsid w:val="00C74404"/>
    <w:rsid w:val="00C744F2"/>
    <w:rsid w:val="00C74532"/>
    <w:rsid w:val="00C745EF"/>
    <w:rsid w:val="00C7477C"/>
    <w:rsid w:val="00C747BA"/>
    <w:rsid w:val="00C749FB"/>
    <w:rsid w:val="00C74A0A"/>
    <w:rsid w:val="00C74B77"/>
    <w:rsid w:val="00C74BAA"/>
    <w:rsid w:val="00C74CE2"/>
    <w:rsid w:val="00C75148"/>
    <w:rsid w:val="00C75606"/>
    <w:rsid w:val="00C757BC"/>
    <w:rsid w:val="00C757E2"/>
    <w:rsid w:val="00C7591B"/>
    <w:rsid w:val="00C759B2"/>
    <w:rsid w:val="00C75A17"/>
    <w:rsid w:val="00C75A8A"/>
    <w:rsid w:val="00C75B20"/>
    <w:rsid w:val="00C75C3C"/>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E1"/>
    <w:rsid w:val="00C77740"/>
    <w:rsid w:val="00C7787F"/>
    <w:rsid w:val="00C77886"/>
    <w:rsid w:val="00C77932"/>
    <w:rsid w:val="00C779C2"/>
    <w:rsid w:val="00C77A7D"/>
    <w:rsid w:val="00C77B5F"/>
    <w:rsid w:val="00C77C44"/>
    <w:rsid w:val="00C77D78"/>
    <w:rsid w:val="00C77E15"/>
    <w:rsid w:val="00C77EBE"/>
    <w:rsid w:val="00C77F90"/>
    <w:rsid w:val="00C77FB3"/>
    <w:rsid w:val="00C77FB8"/>
    <w:rsid w:val="00C80037"/>
    <w:rsid w:val="00C800BE"/>
    <w:rsid w:val="00C80424"/>
    <w:rsid w:val="00C80550"/>
    <w:rsid w:val="00C8059A"/>
    <w:rsid w:val="00C8074F"/>
    <w:rsid w:val="00C808F5"/>
    <w:rsid w:val="00C80B03"/>
    <w:rsid w:val="00C80B82"/>
    <w:rsid w:val="00C80B8E"/>
    <w:rsid w:val="00C80BA4"/>
    <w:rsid w:val="00C80BB2"/>
    <w:rsid w:val="00C810E1"/>
    <w:rsid w:val="00C8114E"/>
    <w:rsid w:val="00C8117B"/>
    <w:rsid w:val="00C81412"/>
    <w:rsid w:val="00C8144B"/>
    <w:rsid w:val="00C81472"/>
    <w:rsid w:val="00C814EB"/>
    <w:rsid w:val="00C81726"/>
    <w:rsid w:val="00C81931"/>
    <w:rsid w:val="00C81A42"/>
    <w:rsid w:val="00C81B05"/>
    <w:rsid w:val="00C81BF7"/>
    <w:rsid w:val="00C81FEE"/>
    <w:rsid w:val="00C82038"/>
    <w:rsid w:val="00C82106"/>
    <w:rsid w:val="00C82591"/>
    <w:rsid w:val="00C825C6"/>
    <w:rsid w:val="00C825FB"/>
    <w:rsid w:val="00C82758"/>
    <w:rsid w:val="00C8295C"/>
    <w:rsid w:val="00C8297A"/>
    <w:rsid w:val="00C82D70"/>
    <w:rsid w:val="00C830C7"/>
    <w:rsid w:val="00C830D0"/>
    <w:rsid w:val="00C83327"/>
    <w:rsid w:val="00C83395"/>
    <w:rsid w:val="00C834B0"/>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9D"/>
    <w:rsid w:val="00C8512B"/>
    <w:rsid w:val="00C85350"/>
    <w:rsid w:val="00C8560D"/>
    <w:rsid w:val="00C8576B"/>
    <w:rsid w:val="00C8585F"/>
    <w:rsid w:val="00C85892"/>
    <w:rsid w:val="00C859DB"/>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781"/>
    <w:rsid w:val="00C867AE"/>
    <w:rsid w:val="00C868DB"/>
    <w:rsid w:val="00C868F1"/>
    <w:rsid w:val="00C86AD3"/>
    <w:rsid w:val="00C86AD4"/>
    <w:rsid w:val="00C86B25"/>
    <w:rsid w:val="00C86C0E"/>
    <w:rsid w:val="00C86D5B"/>
    <w:rsid w:val="00C86F2A"/>
    <w:rsid w:val="00C86F6A"/>
    <w:rsid w:val="00C875A8"/>
    <w:rsid w:val="00C875AE"/>
    <w:rsid w:val="00C875E0"/>
    <w:rsid w:val="00C87807"/>
    <w:rsid w:val="00C878AD"/>
    <w:rsid w:val="00C878E9"/>
    <w:rsid w:val="00C87AF7"/>
    <w:rsid w:val="00C87C93"/>
    <w:rsid w:val="00C87EC6"/>
    <w:rsid w:val="00C87FAC"/>
    <w:rsid w:val="00C900ED"/>
    <w:rsid w:val="00C902C1"/>
    <w:rsid w:val="00C9039E"/>
    <w:rsid w:val="00C903E8"/>
    <w:rsid w:val="00C90488"/>
    <w:rsid w:val="00C9064D"/>
    <w:rsid w:val="00C90702"/>
    <w:rsid w:val="00C907E5"/>
    <w:rsid w:val="00C909D1"/>
    <w:rsid w:val="00C90B82"/>
    <w:rsid w:val="00C90BB8"/>
    <w:rsid w:val="00C90CAB"/>
    <w:rsid w:val="00C90D11"/>
    <w:rsid w:val="00C90D24"/>
    <w:rsid w:val="00C90DC0"/>
    <w:rsid w:val="00C91089"/>
    <w:rsid w:val="00C912E2"/>
    <w:rsid w:val="00C913D2"/>
    <w:rsid w:val="00C91568"/>
    <w:rsid w:val="00C915FD"/>
    <w:rsid w:val="00C916B4"/>
    <w:rsid w:val="00C91760"/>
    <w:rsid w:val="00C918D1"/>
    <w:rsid w:val="00C9197F"/>
    <w:rsid w:val="00C91A3F"/>
    <w:rsid w:val="00C91A68"/>
    <w:rsid w:val="00C91B9B"/>
    <w:rsid w:val="00C91C69"/>
    <w:rsid w:val="00C91FE9"/>
    <w:rsid w:val="00C9245A"/>
    <w:rsid w:val="00C9248D"/>
    <w:rsid w:val="00C9260B"/>
    <w:rsid w:val="00C9272D"/>
    <w:rsid w:val="00C92AC1"/>
    <w:rsid w:val="00C930A0"/>
    <w:rsid w:val="00C93202"/>
    <w:rsid w:val="00C932F4"/>
    <w:rsid w:val="00C93375"/>
    <w:rsid w:val="00C935BD"/>
    <w:rsid w:val="00C9398E"/>
    <w:rsid w:val="00C9399E"/>
    <w:rsid w:val="00C93C54"/>
    <w:rsid w:val="00C93C77"/>
    <w:rsid w:val="00C93C85"/>
    <w:rsid w:val="00C93DC8"/>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24C"/>
    <w:rsid w:val="00C95366"/>
    <w:rsid w:val="00C9567E"/>
    <w:rsid w:val="00C956E6"/>
    <w:rsid w:val="00C95750"/>
    <w:rsid w:val="00C958A7"/>
    <w:rsid w:val="00C95C43"/>
    <w:rsid w:val="00C95E47"/>
    <w:rsid w:val="00C95EEB"/>
    <w:rsid w:val="00C9620B"/>
    <w:rsid w:val="00C96281"/>
    <w:rsid w:val="00C9637F"/>
    <w:rsid w:val="00C963D2"/>
    <w:rsid w:val="00C96514"/>
    <w:rsid w:val="00C9656F"/>
    <w:rsid w:val="00C9681B"/>
    <w:rsid w:val="00C96839"/>
    <w:rsid w:val="00C96919"/>
    <w:rsid w:val="00C969D5"/>
    <w:rsid w:val="00C96D57"/>
    <w:rsid w:val="00C96D97"/>
    <w:rsid w:val="00C96DBA"/>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DF"/>
    <w:rsid w:val="00C9779E"/>
    <w:rsid w:val="00C97A81"/>
    <w:rsid w:val="00C97A92"/>
    <w:rsid w:val="00C97A97"/>
    <w:rsid w:val="00C97CED"/>
    <w:rsid w:val="00C97FF9"/>
    <w:rsid w:val="00CA0070"/>
    <w:rsid w:val="00CA020A"/>
    <w:rsid w:val="00CA022A"/>
    <w:rsid w:val="00CA038A"/>
    <w:rsid w:val="00CA04BA"/>
    <w:rsid w:val="00CA0690"/>
    <w:rsid w:val="00CA06F7"/>
    <w:rsid w:val="00CA0782"/>
    <w:rsid w:val="00CA0876"/>
    <w:rsid w:val="00CA0892"/>
    <w:rsid w:val="00CA0941"/>
    <w:rsid w:val="00CA170A"/>
    <w:rsid w:val="00CA1B12"/>
    <w:rsid w:val="00CA1D48"/>
    <w:rsid w:val="00CA1DE1"/>
    <w:rsid w:val="00CA2305"/>
    <w:rsid w:val="00CA237A"/>
    <w:rsid w:val="00CA2652"/>
    <w:rsid w:val="00CA26A2"/>
    <w:rsid w:val="00CA27A2"/>
    <w:rsid w:val="00CA29EA"/>
    <w:rsid w:val="00CA2B03"/>
    <w:rsid w:val="00CA2B85"/>
    <w:rsid w:val="00CA2D1F"/>
    <w:rsid w:val="00CA2E38"/>
    <w:rsid w:val="00CA3041"/>
    <w:rsid w:val="00CA3215"/>
    <w:rsid w:val="00CA3262"/>
    <w:rsid w:val="00CA3273"/>
    <w:rsid w:val="00CA3324"/>
    <w:rsid w:val="00CA350A"/>
    <w:rsid w:val="00CA372E"/>
    <w:rsid w:val="00CA38CD"/>
    <w:rsid w:val="00CA3B06"/>
    <w:rsid w:val="00CA3BB8"/>
    <w:rsid w:val="00CA3E27"/>
    <w:rsid w:val="00CA41AB"/>
    <w:rsid w:val="00CA4223"/>
    <w:rsid w:val="00CA43D2"/>
    <w:rsid w:val="00CA440C"/>
    <w:rsid w:val="00CA441C"/>
    <w:rsid w:val="00CA444B"/>
    <w:rsid w:val="00CA4562"/>
    <w:rsid w:val="00CA45B0"/>
    <w:rsid w:val="00CA4709"/>
    <w:rsid w:val="00CA4725"/>
    <w:rsid w:val="00CA481E"/>
    <w:rsid w:val="00CA4A29"/>
    <w:rsid w:val="00CA4EC0"/>
    <w:rsid w:val="00CA4F4A"/>
    <w:rsid w:val="00CA5006"/>
    <w:rsid w:val="00CA5179"/>
    <w:rsid w:val="00CA5183"/>
    <w:rsid w:val="00CA52DC"/>
    <w:rsid w:val="00CA52E2"/>
    <w:rsid w:val="00CA5457"/>
    <w:rsid w:val="00CA5479"/>
    <w:rsid w:val="00CA5560"/>
    <w:rsid w:val="00CA58A9"/>
    <w:rsid w:val="00CA58C8"/>
    <w:rsid w:val="00CA5954"/>
    <w:rsid w:val="00CA5965"/>
    <w:rsid w:val="00CA5AD6"/>
    <w:rsid w:val="00CA5AFF"/>
    <w:rsid w:val="00CA5B7B"/>
    <w:rsid w:val="00CA5E51"/>
    <w:rsid w:val="00CA5F43"/>
    <w:rsid w:val="00CA5FB5"/>
    <w:rsid w:val="00CA6200"/>
    <w:rsid w:val="00CA627F"/>
    <w:rsid w:val="00CA62A2"/>
    <w:rsid w:val="00CA6550"/>
    <w:rsid w:val="00CA66D9"/>
    <w:rsid w:val="00CA670F"/>
    <w:rsid w:val="00CA67FA"/>
    <w:rsid w:val="00CA6B5B"/>
    <w:rsid w:val="00CA6C0C"/>
    <w:rsid w:val="00CA6D58"/>
    <w:rsid w:val="00CA6D81"/>
    <w:rsid w:val="00CA6F0A"/>
    <w:rsid w:val="00CA6F8F"/>
    <w:rsid w:val="00CA73F3"/>
    <w:rsid w:val="00CA7444"/>
    <w:rsid w:val="00CA753F"/>
    <w:rsid w:val="00CA75AB"/>
    <w:rsid w:val="00CA7665"/>
    <w:rsid w:val="00CA7693"/>
    <w:rsid w:val="00CA76D2"/>
    <w:rsid w:val="00CA776C"/>
    <w:rsid w:val="00CA793A"/>
    <w:rsid w:val="00CA79D4"/>
    <w:rsid w:val="00CA7A05"/>
    <w:rsid w:val="00CA7A0B"/>
    <w:rsid w:val="00CA7AA8"/>
    <w:rsid w:val="00CA7C05"/>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1035"/>
    <w:rsid w:val="00CB1154"/>
    <w:rsid w:val="00CB11E0"/>
    <w:rsid w:val="00CB132F"/>
    <w:rsid w:val="00CB1420"/>
    <w:rsid w:val="00CB14F1"/>
    <w:rsid w:val="00CB15FD"/>
    <w:rsid w:val="00CB1612"/>
    <w:rsid w:val="00CB16B6"/>
    <w:rsid w:val="00CB177A"/>
    <w:rsid w:val="00CB1981"/>
    <w:rsid w:val="00CB1984"/>
    <w:rsid w:val="00CB19FB"/>
    <w:rsid w:val="00CB1A22"/>
    <w:rsid w:val="00CB1C38"/>
    <w:rsid w:val="00CB1F82"/>
    <w:rsid w:val="00CB20AE"/>
    <w:rsid w:val="00CB20E9"/>
    <w:rsid w:val="00CB2227"/>
    <w:rsid w:val="00CB2299"/>
    <w:rsid w:val="00CB22FF"/>
    <w:rsid w:val="00CB2466"/>
    <w:rsid w:val="00CB2570"/>
    <w:rsid w:val="00CB27F2"/>
    <w:rsid w:val="00CB2867"/>
    <w:rsid w:val="00CB2876"/>
    <w:rsid w:val="00CB2879"/>
    <w:rsid w:val="00CB28B2"/>
    <w:rsid w:val="00CB294B"/>
    <w:rsid w:val="00CB2A0F"/>
    <w:rsid w:val="00CB2AA5"/>
    <w:rsid w:val="00CB2AED"/>
    <w:rsid w:val="00CB2C14"/>
    <w:rsid w:val="00CB2C7A"/>
    <w:rsid w:val="00CB2D00"/>
    <w:rsid w:val="00CB2ECE"/>
    <w:rsid w:val="00CB30B7"/>
    <w:rsid w:val="00CB316A"/>
    <w:rsid w:val="00CB3325"/>
    <w:rsid w:val="00CB3581"/>
    <w:rsid w:val="00CB378E"/>
    <w:rsid w:val="00CB37BF"/>
    <w:rsid w:val="00CB3A28"/>
    <w:rsid w:val="00CB3A97"/>
    <w:rsid w:val="00CB3AAC"/>
    <w:rsid w:val="00CB3BCE"/>
    <w:rsid w:val="00CB3DBD"/>
    <w:rsid w:val="00CB3ECA"/>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52D6"/>
    <w:rsid w:val="00CB5315"/>
    <w:rsid w:val="00CB5390"/>
    <w:rsid w:val="00CB53E2"/>
    <w:rsid w:val="00CB5475"/>
    <w:rsid w:val="00CB59A3"/>
    <w:rsid w:val="00CB59DD"/>
    <w:rsid w:val="00CB5A02"/>
    <w:rsid w:val="00CB5A2B"/>
    <w:rsid w:val="00CB5A62"/>
    <w:rsid w:val="00CB5A72"/>
    <w:rsid w:val="00CB5D46"/>
    <w:rsid w:val="00CB5E4C"/>
    <w:rsid w:val="00CB5ED2"/>
    <w:rsid w:val="00CB5F46"/>
    <w:rsid w:val="00CB5FFA"/>
    <w:rsid w:val="00CB6127"/>
    <w:rsid w:val="00CB6160"/>
    <w:rsid w:val="00CB639B"/>
    <w:rsid w:val="00CB688D"/>
    <w:rsid w:val="00CB69B3"/>
    <w:rsid w:val="00CB6A42"/>
    <w:rsid w:val="00CB6C26"/>
    <w:rsid w:val="00CB6C9F"/>
    <w:rsid w:val="00CB6CB9"/>
    <w:rsid w:val="00CB6D2C"/>
    <w:rsid w:val="00CB6F70"/>
    <w:rsid w:val="00CB71FC"/>
    <w:rsid w:val="00CB72BE"/>
    <w:rsid w:val="00CB7452"/>
    <w:rsid w:val="00CB74D6"/>
    <w:rsid w:val="00CB7614"/>
    <w:rsid w:val="00CB7824"/>
    <w:rsid w:val="00CB7827"/>
    <w:rsid w:val="00CB79D5"/>
    <w:rsid w:val="00CB7A05"/>
    <w:rsid w:val="00CB7B5B"/>
    <w:rsid w:val="00CB7D23"/>
    <w:rsid w:val="00CB7E20"/>
    <w:rsid w:val="00CC0275"/>
    <w:rsid w:val="00CC02B5"/>
    <w:rsid w:val="00CC0701"/>
    <w:rsid w:val="00CC0751"/>
    <w:rsid w:val="00CC0828"/>
    <w:rsid w:val="00CC0964"/>
    <w:rsid w:val="00CC0AD3"/>
    <w:rsid w:val="00CC0BBF"/>
    <w:rsid w:val="00CC0CD4"/>
    <w:rsid w:val="00CC0F89"/>
    <w:rsid w:val="00CC0FBD"/>
    <w:rsid w:val="00CC1179"/>
    <w:rsid w:val="00CC1522"/>
    <w:rsid w:val="00CC1672"/>
    <w:rsid w:val="00CC16D7"/>
    <w:rsid w:val="00CC17B5"/>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A08"/>
    <w:rsid w:val="00CC2B27"/>
    <w:rsid w:val="00CC2BD0"/>
    <w:rsid w:val="00CC304A"/>
    <w:rsid w:val="00CC3053"/>
    <w:rsid w:val="00CC3090"/>
    <w:rsid w:val="00CC30F5"/>
    <w:rsid w:val="00CC3236"/>
    <w:rsid w:val="00CC3479"/>
    <w:rsid w:val="00CC3CE8"/>
    <w:rsid w:val="00CC3DCD"/>
    <w:rsid w:val="00CC3E53"/>
    <w:rsid w:val="00CC3E5F"/>
    <w:rsid w:val="00CC3ED4"/>
    <w:rsid w:val="00CC3EF1"/>
    <w:rsid w:val="00CC4080"/>
    <w:rsid w:val="00CC419B"/>
    <w:rsid w:val="00CC4420"/>
    <w:rsid w:val="00CC4639"/>
    <w:rsid w:val="00CC4642"/>
    <w:rsid w:val="00CC4701"/>
    <w:rsid w:val="00CC4743"/>
    <w:rsid w:val="00CC49A5"/>
    <w:rsid w:val="00CC4AF8"/>
    <w:rsid w:val="00CC4BF4"/>
    <w:rsid w:val="00CC4CAF"/>
    <w:rsid w:val="00CC4D68"/>
    <w:rsid w:val="00CC4DA5"/>
    <w:rsid w:val="00CC4E54"/>
    <w:rsid w:val="00CC4E86"/>
    <w:rsid w:val="00CC4F34"/>
    <w:rsid w:val="00CC513C"/>
    <w:rsid w:val="00CC5203"/>
    <w:rsid w:val="00CC5461"/>
    <w:rsid w:val="00CC56CC"/>
    <w:rsid w:val="00CC577D"/>
    <w:rsid w:val="00CC5D18"/>
    <w:rsid w:val="00CC5E6B"/>
    <w:rsid w:val="00CC5EF9"/>
    <w:rsid w:val="00CC61F4"/>
    <w:rsid w:val="00CC62CB"/>
    <w:rsid w:val="00CC641A"/>
    <w:rsid w:val="00CC677B"/>
    <w:rsid w:val="00CC68B6"/>
    <w:rsid w:val="00CC6902"/>
    <w:rsid w:val="00CC6926"/>
    <w:rsid w:val="00CC69D5"/>
    <w:rsid w:val="00CC6ADA"/>
    <w:rsid w:val="00CC6B76"/>
    <w:rsid w:val="00CC6DC8"/>
    <w:rsid w:val="00CC6E77"/>
    <w:rsid w:val="00CC6F0B"/>
    <w:rsid w:val="00CC6F49"/>
    <w:rsid w:val="00CC7217"/>
    <w:rsid w:val="00CC754B"/>
    <w:rsid w:val="00CC76BC"/>
    <w:rsid w:val="00CC784F"/>
    <w:rsid w:val="00CC785E"/>
    <w:rsid w:val="00CC799F"/>
    <w:rsid w:val="00CC7A70"/>
    <w:rsid w:val="00CC7B3A"/>
    <w:rsid w:val="00CC7B5D"/>
    <w:rsid w:val="00CC7DB7"/>
    <w:rsid w:val="00CC7F22"/>
    <w:rsid w:val="00CC7F3A"/>
    <w:rsid w:val="00CD0029"/>
    <w:rsid w:val="00CD0143"/>
    <w:rsid w:val="00CD04EC"/>
    <w:rsid w:val="00CD0569"/>
    <w:rsid w:val="00CD05BC"/>
    <w:rsid w:val="00CD0B96"/>
    <w:rsid w:val="00CD0C52"/>
    <w:rsid w:val="00CD0C5B"/>
    <w:rsid w:val="00CD0CF1"/>
    <w:rsid w:val="00CD0DD1"/>
    <w:rsid w:val="00CD0FE2"/>
    <w:rsid w:val="00CD1010"/>
    <w:rsid w:val="00CD1117"/>
    <w:rsid w:val="00CD1222"/>
    <w:rsid w:val="00CD13AA"/>
    <w:rsid w:val="00CD1890"/>
    <w:rsid w:val="00CD1E67"/>
    <w:rsid w:val="00CD2109"/>
    <w:rsid w:val="00CD214D"/>
    <w:rsid w:val="00CD240B"/>
    <w:rsid w:val="00CD24C4"/>
    <w:rsid w:val="00CD2593"/>
    <w:rsid w:val="00CD2621"/>
    <w:rsid w:val="00CD2769"/>
    <w:rsid w:val="00CD28C7"/>
    <w:rsid w:val="00CD28EE"/>
    <w:rsid w:val="00CD292F"/>
    <w:rsid w:val="00CD2944"/>
    <w:rsid w:val="00CD2946"/>
    <w:rsid w:val="00CD29D9"/>
    <w:rsid w:val="00CD2C47"/>
    <w:rsid w:val="00CD318D"/>
    <w:rsid w:val="00CD3293"/>
    <w:rsid w:val="00CD33A6"/>
    <w:rsid w:val="00CD33A7"/>
    <w:rsid w:val="00CD3646"/>
    <w:rsid w:val="00CD3AE4"/>
    <w:rsid w:val="00CD3AF6"/>
    <w:rsid w:val="00CD3B16"/>
    <w:rsid w:val="00CD3B3C"/>
    <w:rsid w:val="00CD3C29"/>
    <w:rsid w:val="00CD3E4B"/>
    <w:rsid w:val="00CD3E75"/>
    <w:rsid w:val="00CD40CB"/>
    <w:rsid w:val="00CD4144"/>
    <w:rsid w:val="00CD4180"/>
    <w:rsid w:val="00CD41E3"/>
    <w:rsid w:val="00CD426E"/>
    <w:rsid w:val="00CD42B3"/>
    <w:rsid w:val="00CD42F2"/>
    <w:rsid w:val="00CD4565"/>
    <w:rsid w:val="00CD4572"/>
    <w:rsid w:val="00CD461E"/>
    <w:rsid w:val="00CD4686"/>
    <w:rsid w:val="00CD482C"/>
    <w:rsid w:val="00CD4906"/>
    <w:rsid w:val="00CD4DA3"/>
    <w:rsid w:val="00CD4DAA"/>
    <w:rsid w:val="00CD4F57"/>
    <w:rsid w:val="00CD52DC"/>
    <w:rsid w:val="00CD5428"/>
    <w:rsid w:val="00CD5726"/>
    <w:rsid w:val="00CD593A"/>
    <w:rsid w:val="00CD59BD"/>
    <w:rsid w:val="00CD5AA8"/>
    <w:rsid w:val="00CD5AB3"/>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C2E"/>
    <w:rsid w:val="00CD6C61"/>
    <w:rsid w:val="00CD6DB7"/>
    <w:rsid w:val="00CD7038"/>
    <w:rsid w:val="00CD71B2"/>
    <w:rsid w:val="00CD721F"/>
    <w:rsid w:val="00CD723C"/>
    <w:rsid w:val="00CD72D0"/>
    <w:rsid w:val="00CD7428"/>
    <w:rsid w:val="00CD74CA"/>
    <w:rsid w:val="00CD7534"/>
    <w:rsid w:val="00CD75D3"/>
    <w:rsid w:val="00CD79D6"/>
    <w:rsid w:val="00CD7B70"/>
    <w:rsid w:val="00CD7C0D"/>
    <w:rsid w:val="00CD7C12"/>
    <w:rsid w:val="00CD7C1E"/>
    <w:rsid w:val="00CE002D"/>
    <w:rsid w:val="00CE0087"/>
    <w:rsid w:val="00CE0661"/>
    <w:rsid w:val="00CE096B"/>
    <w:rsid w:val="00CE0A7B"/>
    <w:rsid w:val="00CE0CC7"/>
    <w:rsid w:val="00CE0D02"/>
    <w:rsid w:val="00CE0D86"/>
    <w:rsid w:val="00CE0DD8"/>
    <w:rsid w:val="00CE11FA"/>
    <w:rsid w:val="00CE1279"/>
    <w:rsid w:val="00CE14FA"/>
    <w:rsid w:val="00CE1511"/>
    <w:rsid w:val="00CE1690"/>
    <w:rsid w:val="00CE1800"/>
    <w:rsid w:val="00CE1877"/>
    <w:rsid w:val="00CE1A4A"/>
    <w:rsid w:val="00CE1B92"/>
    <w:rsid w:val="00CE1C24"/>
    <w:rsid w:val="00CE1E6D"/>
    <w:rsid w:val="00CE1E79"/>
    <w:rsid w:val="00CE1EFD"/>
    <w:rsid w:val="00CE1F97"/>
    <w:rsid w:val="00CE21E9"/>
    <w:rsid w:val="00CE23B2"/>
    <w:rsid w:val="00CE246B"/>
    <w:rsid w:val="00CE2480"/>
    <w:rsid w:val="00CE2492"/>
    <w:rsid w:val="00CE2660"/>
    <w:rsid w:val="00CE29CA"/>
    <w:rsid w:val="00CE2AD4"/>
    <w:rsid w:val="00CE2C3A"/>
    <w:rsid w:val="00CE2E0D"/>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97C"/>
    <w:rsid w:val="00CE39B7"/>
    <w:rsid w:val="00CE3A38"/>
    <w:rsid w:val="00CE3AE8"/>
    <w:rsid w:val="00CE3BFF"/>
    <w:rsid w:val="00CE3C05"/>
    <w:rsid w:val="00CE3CAE"/>
    <w:rsid w:val="00CE3D15"/>
    <w:rsid w:val="00CE3DAD"/>
    <w:rsid w:val="00CE3DCB"/>
    <w:rsid w:val="00CE3E77"/>
    <w:rsid w:val="00CE3E92"/>
    <w:rsid w:val="00CE4096"/>
    <w:rsid w:val="00CE417C"/>
    <w:rsid w:val="00CE41C1"/>
    <w:rsid w:val="00CE4495"/>
    <w:rsid w:val="00CE4838"/>
    <w:rsid w:val="00CE4871"/>
    <w:rsid w:val="00CE48F0"/>
    <w:rsid w:val="00CE4948"/>
    <w:rsid w:val="00CE498A"/>
    <w:rsid w:val="00CE49C7"/>
    <w:rsid w:val="00CE4C68"/>
    <w:rsid w:val="00CE4DE1"/>
    <w:rsid w:val="00CE4E14"/>
    <w:rsid w:val="00CE4F3C"/>
    <w:rsid w:val="00CE4FD2"/>
    <w:rsid w:val="00CE4FE4"/>
    <w:rsid w:val="00CE5087"/>
    <w:rsid w:val="00CE50E6"/>
    <w:rsid w:val="00CE54BA"/>
    <w:rsid w:val="00CE581F"/>
    <w:rsid w:val="00CE5A39"/>
    <w:rsid w:val="00CE5AE7"/>
    <w:rsid w:val="00CE5C8C"/>
    <w:rsid w:val="00CE5CA0"/>
    <w:rsid w:val="00CE5DF2"/>
    <w:rsid w:val="00CE602A"/>
    <w:rsid w:val="00CE6193"/>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3E1"/>
    <w:rsid w:val="00CE7438"/>
    <w:rsid w:val="00CE7551"/>
    <w:rsid w:val="00CE7586"/>
    <w:rsid w:val="00CE798F"/>
    <w:rsid w:val="00CE79B7"/>
    <w:rsid w:val="00CE7A85"/>
    <w:rsid w:val="00CE7B8D"/>
    <w:rsid w:val="00CE7C9A"/>
    <w:rsid w:val="00CE7E31"/>
    <w:rsid w:val="00CF01E5"/>
    <w:rsid w:val="00CF06CA"/>
    <w:rsid w:val="00CF06D6"/>
    <w:rsid w:val="00CF0708"/>
    <w:rsid w:val="00CF079C"/>
    <w:rsid w:val="00CF0890"/>
    <w:rsid w:val="00CF0A1A"/>
    <w:rsid w:val="00CF0C2B"/>
    <w:rsid w:val="00CF0CBF"/>
    <w:rsid w:val="00CF0D0C"/>
    <w:rsid w:val="00CF0F25"/>
    <w:rsid w:val="00CF0FD4"/>
    <w:rsid w:val="00CF1007"/>
    <w:rsid w:val="00CF1014"/>
    <w:rsid w:val="00CF1260"/>
    <w:rsid w:val="00CF13B5"/>
    <w:rsid w:val="00CF14B1"/>
    <w:rsid w:val="00CF14E4"/>
    <w:rsid w:val="00CF1530"/>
    <w:rsid w:val="00CF191B"/>
    <w:rsid w:val="00CF19EB"/>
    <w:rsid w:val="00CF1ACF"/>
    <w:rsid w:val="00CF1B4B"/>
    <w:rsid w:val="00CF1C7E"/>
    <w:rsid w:val="00CF1C8E"/>
    <w:rsid w:val="00CF1CDB"/>
    <w:rsid w:val="00CF1DD8"/>
    <w:rsid w:val="00CF1F56"/>
    <w:rsid w:val="00CF1F9B"/>
    <w:rsid w:val="00CF20CB"/>
    <w:rsid w:val="00CF216D"/>
    <w:rsid w:val="00CF225B"/>
    <w:rsid w:val="00CF2286"/>
    <w:rsid w:val="00CF22FB"/>
    <w:rsid w:val="00CF237B"/>
    <w:rsid w:val="00CF250F"/>
    <w:rsid w:val="00CF2684"/>
    <w:rsid w:val="00CF2877"/>
    <w:rsid w:val="00CF2C46"/>
    <w:rsid w:val="00CF2F38"/>
    <w:rsid w:val="00CF3075"/>
    <w:rsid w:val="00CF32F4"/>
    <w:rsid w:val="00CF332C"/>
    <w:rsid w:val="00CF347E"/>
    <w:rsid w:val="00CF3589"/>
    <w:rsid w:val="00CF36BE"/>
    <w:rsid w:val="00CF384F"/>
    <w:rsid w:val="00CF3959"/>
    <w:rsid w:val="00CF3994"/>
    <w:rsid w:val="00CF3A16"/>
    <w:rsid w:val="00CF3B7B"/>
    <w:rsid w:val="00CF3C99"/>
    <w:rsid w:val="00CF3E04"/>
    <w:rsid w:val="00CF43C0"/>
    <w:rsid w:val="00CF4412"/>
    <w:rsid w:val="00CF44D7"/>
    <w:rsid w:val="00CF4501"/>
    <w:rsid w:val="00CF460C"/>
    <w:rsid w:val="00CF470A"/>
    <w:rsid w:val="00CF4A76"/>
    <w:rsid w:val="00CF4B9A"/>
    <w:rsid w:val="00CF4F03"/>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A4"/>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738"/>
    <w:rsid w:val="00CF7806"/>
    <w:rsid w:val="00CF7A59"/>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103D"/>
    <w:rsid w:val="00D011E2"/>
    <w:rsid w:val="00D0140E"/>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C4F"/>
    <w:rsid w:val="00D02DF9"/>
    <w:rsid w:val="00D02FCD"/>
    <w:rsid w:val="00D02FD6"/>
    <w:rsid w:val="00D02FDC"/>
    <w:rsid w:val="00D030BB"/>
    <w:rsid w:val="00D03318"/>
    <w:rsid w:val="00D03340"/>
    <w:rsid w:val="00D03393"/>
    <w:rsid w:val="00D0352C"/>
    <w:rsid w:val="00D0381B"/>
    <w:rsid w:val="00D03908"/>
    <w:rsid w:val="00D03997"/>
    <w:rsid w:val="00D039C2"/>
    <w:rsid w:val="00D03A31"/>
    <w:rsid w:val="00D03AC4"/>
    <w:rsid w:val="00D03B7F"/>
    <w:rsid w:val="00D03D8F"/>
    <w:rsid w:val="00D03DEB"/>
    <w:rsid w:val="00D0407B"/>
    <w:rsid w:val="00D04570"/>
    <w:rsid w:val="00D04580"/>
    <w:rsid w:val="00D045EA"/>
    <w:rsid w:val="00D04670"/>
    <w:rsid w:val="00D046EB"/>
    <w:rsid w:val="00D04840"/>
    <w:rsid w:val="00D04CA4"/>
    <w:rsid w:val="00D04D04"/>
    <w:rsid w:val="00D0500C"/>
    <w:rsid w:val="00D053B4"/>
    <w:rsid w:val="00D053BC"/>
    <w:rsid w:val="00D0555F"/>
    <w:rsid w:val="00D0557C"/>
    <w:rsid w:val="00D055AE"/>
    <w:rsid w:val="00D056B0"/>
    <w:rsid w:val="00D057B2"/>
    <w:rsid w:val="00D057F3"/>
    <w:rsid w:val="00D05952"/>
    <w:rsid w:val="00D059B4"/>
    <w:rsid w:val="00D05D5C"/>
    <w:rsid w:val="00D05E03"/>
    <w:rsid w:val="00D061D8"/>
    <w:rsid w:val="00D06563"/>
    <w:rsid w:val="00D066BB"/>
    <w:rsid w:val="00D067C2"/>
    <w:rsid w:val="00D068BC"/>
    <w:rsid w:val="00D06922"/>
    <w:rsid w:val="00D069E0"/>
    <w:rsid w:val="00D06A8A"/>
    <w:rsid w:val="00D06BE5"/>
    <w:rsid w:val="00D06E02"/>
    <w:rsid w:val="00D0700B"/>
    <w:rsid w:val="00D07070"/>
    <w:rsid w:val="00D0708B"/>
    <w:rsid w:val="00D07567"/>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380"/>
    <w:rsid w:val="00D10774"/>
    <w:rsid w:val="00D1094E"/>
    <w:rsid w:val="00D10956"/>
    <w:rsid w:val="00D10CB2"/>
    <w:rsid w:val="00D10D1E"/>
    <w:rsid w:val="00D10D93"/>
    <w:rsid w:val="00D10E2F"/>
    <w:rsid w:val="00D10F5E"/>
    <w:rsid w:val="00D1101A"/>
    <w:rsid w:val="00D11074"/>
    <w:rsid w:val="00D1108A"/>
    <w:rsid w:val="00D1115B"/>
    <w:rsid w:val="00D113A9"/>
    <w:rsid w:val="00D1148A"/>
    <w:rsid w:val="00D11695"/>
    <w:rsid w:val="00D11857"/>
    <w:rsid w:val="00D11994"/>
    <w:rsid w:val="00D119DB"/>
    <w:rsid w:val="00D1209A"/>
    <w:rsid w:val="00D120B8"/>
    <w:rsid w:val="00D12176"/>
    <w:rsid w:val="00D121D7"/>
    <w:rsid w:val="00D121F1"/>
    <w:rsid w:val="00D122C6"/>
    <w:rsid w:val="00D12458"/>
    <w:rsid w:val="00D12726"/>
    <w:rsid w:val="00D1285C"/>
    <w:rsid w:val="00D12970"/>
    <w:rsid w:val="00D12C8F"/>
    <w:rsid w:val="00D12D5C"/>
    <w:rsid w:val="00D12E82"/>
    <w:rsid w:val="00D12F88"/>
    <w:rsid w:val="00D12FC1"/>
    <w:rsid w:val="00D12FE1"/>
    <w:rsid w:val="00D13144"/>
    <w:rsid w:val="00D131A0"/>
    <w:rsid w:val="00D131A9"/>
    <w:rsid w:val="00D13268"/>
    <w:rsid w:val="00D1328A"/>
    <w:rsid w:val="00D13441"/>
    <w:rsid w:val="00D13700"/>
    <w:rsid w:val="00D1381E"/>
    <w:rsid w:val="00D13899"/>
    <w:rsid w:val="00D13A41"/>
    <w:rsid w:val="00D13B6E"/>
    <w:rsid w:val="00D13B9F"/>
    <w:rsid w:val="00D13CA5"/>
    <w:rsid w:val="00D13F50"/>
    <w:rsid w:val="00D1406C"/>
    <w:rsid w:val="00D14394"/>
    <w:rsid w:val="00D14873"/>
    <w:rsid w:val="00D14A9F"/>
    <w:rsid w:val="00D14AD6"/>
    <w:rsid w:val="00D14BA4"/>
    <w:rsid w:val="00D14BB5"/>
    <w:rsid w:val="00D14CF5"/>
    <w:rsid w:val="00D14D4D"/>
    <w:rsid w:val="00D15296"/>
    <w:rsid w:val="00D15310"/>
    <w:rsid w:val="00D1563E"/>
    <w:rsid w:val="00D15679"/>
    <w:rsid w:val="00D1577E"/>
    <w:rsid w:val="00D157AA"/>
    <w:rsid w:val="00D159D0"/>
    <w:rsid w:val="00D15AF3"/>
    <w:rsid w:val="00D15CE5"/>
    <w:rsid w:val="00D15D25"/>
    <w:rsid w:val="00D15F85"/>
    <w:rsid w:val="00D15F8C"/>
    <w:rsid w:val="00D15FC1"/>
    <w:rsid w:val="00D1613C"/>
    <w:rsid w:val="00D161D5"/>
    <w:rsid w:val="00D1626D"/>
    <w:rsid w:val="00D16308"/>
    <w:rsid w:val="00D16399"/>
    <w:rsid w:val="00D163AB"/>
    <w:rsid w:val="00D163BD"/>
    <w:rsid w:val="00D164D2"/>
    <w:rsid w:val="00D16769"/>
    <w:rsid w:val="00D16992"/>
    <w:rsid w:val="00D16DB6"/>
    <w:rsid w:val="00D17034"/>
    <w:rsid w:val="00D173E0"/>
    <w:rsid w:val="00D175F0"/>
    <w:rsid w:val="00D178C8"/>
    <w:rsid w:val="00D179A8"/>
    <w:rsid w:val="00D17CEE"/>
    <w:rsid w:val="00D17EE0"/>
    <w:rsid w:val="00D201C2"/>
    <w:rsid w:val="00D20508"/>
    <w:rsid w:val="00D207AE"/>
    <w:rsid w:val="00D20874"/>
    <w:rsid w:val="00D20879"/>
    <w:rsid w:val="00D20882"/>
    <w:rsid w:val="00D20992"/>
    <w:rsid w:val="00D20C1C"/>
    <w:rsid w:val="00D20C73"/>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F0"/>
    <w:rsid w:val="00D225EA"/>
    <w:rsid w:val="00D2266E"/>
    <w:rsid w:val="00D226EC"/>
    <w:rsid w:val="00D227C9"/>
    <w:rsid w:val="00D2296A"/>
    <w:rsid w:val="00D22B5B"/>
    <w:rsid w:val="00D22C54"/>
    <w:rsid w:val="00D22CCB"/>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14"/>
    <w:rsid w:val="00D250B4"/>
    <w:rsid w:val="00D252FF"/>
    <w:rsid w:val="00D255DE"/>
    <w:rsid w:val="00D25769"/>
    <w:rsid w:val="00D25869"/>
    <w:rsid w:val="00D25A9F"/>
    <w:rsid w:val="00D25AE3"/>
    <w:rsid w:val="00D25BE8"/>
    <w:rsid w:val="00D25C69"/>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BA0"/>
    <w:rsid w:val="00D27E17"/>
    <w:rsid w:val="00D3012D"/>
    <w:rsid w:val="00D302B0"/>
    <w:rsid w:val="00D30675"/>
    <w:rsid w:val="00D30728"/>
    <w:rsid w:val="00D307EA"/>
    <w:rsid w:val="00D30857"/>
    <w:rsid w:val="00D3091A"/>
    <w:rsid w:val="00D309C3"/>
    <w:rsid w:val="00D30A4D"/>
    <w:rsid w:val="00D30B96"/>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20C2"/>
    <w:rsid w:val="00D32191"/>
    <w:rsid w:val="00D32224"/>
    <w:rsid w:val="00D32361"/>
    <w:rsid w:val="00D323C4"/>
    <w:rsid w:val="00D324E2"/>
    <w:rsid w:val="00D3261A"/>
    <w:rsid w:val="00D32863"/>
    <w:rsid w:val="00D32947"/>
    <w:rsid w:val="00D32A35"/>
    <w:rsid w:val="00D32B6C"/>
    <w:rsid w:val="00D32CE2"/>
    <w:rsid w:val="00D32F57"/>
    <w:rsid w:val="00D33041"/>
    <w:rsid w:val="00D331F5"/>
    <w:rsid w:val="00D331FE"/>
    <w:rsid w:val="00D33360"/>
    <w:rsid w:val="00D3358C"/>
    <w:rsid w:val="00D33777"/>
    <w:rsid w:val="00D33785"/>
    <w:rsid w:val="00D33A80"/>
    <w:rsid w:val="00D33BB0"/>
    <w:rsid w:val="00D33C5A"/>
    <w:rsid w:val="00D33E24"/>
    <w:rsid w:val="00D34035"/>
    <w:rsid w:val="00D3414C"/>
    <w:rsid w:val="00D341BF"/>
    <w:rsid w:val="00D34224"/>
    <w:rsid w:val="00D3490C"/>
    <w:rsid w:val="00D34ACA"/>
    <w:rsid w:val="00D34B30"/>
    <w:rsid w:val="00D34CC7"/>
    <w:rsid w:val="00D34E8B"/>
    <w:rsid w:val="00D351EB"/>
    <w:rsid w:val="00D3534D"/>
    <w:rsid w:val="00D3539E"/>
    <w:rsid w:val="00D353FE"/>
    <w:rsid w:val="00D354AA"/>
    <w:rsid w:val="00D3554D"/>
    <w:rsid w:val="00D357C6"/>
    <w:rsid w:val="00D3580E"/>
    <w:rsid w:val="00D35AD9"/>
    <w:rsid w:val="00D35B4F"/>
    <w:rsid w:val="00D35BD2"/>
    <w:rsid w:val="00D35EF3"/>
    <w:rsid w:val="00D35FA9"/>
    <w:rsid w:val="00D36274"/>
    <w:rsid w:val="00D36505"/>
    <w:rsid w:val="00D36581"/>
    <w:rsid w:val="00D367A8"/>
    <w:rsid w:val="00D3686D"/>
    <w:rsid w:val="00D368B1"/>
    <w:rsid w:val="00D36910"/>
    <w:rsid w:val="00D36A7B"/>
    <w:rsid w:val="00D36BB6"/>
    <w:rsid w:val="00D36DBE"/>
    <w:rsid w:val="00D36E37"/>
    <w:rsid w:val="00D36F82"/>
    <w:rsid w:val="00D36FFF"/>
    <w:rsid w:val="00D37049"/>
    <w:rsid w:val="00D374EE"/>
    <w:rsid w:val="00D375EB"/>
    <w:rsid w:val="00D376BA"/>
    <w:rsid w:val="00D37883"/>
    <w:rsid w:val="00D3792B"/>
    <w:rsid w:val="00D37A17"/>
    <w:rsid w:val="00D37B92"/>
    <w:rsid w:val="00D37C58"/>
    <w:rsid w:val="00D37CAE"/>
    <w:rsid w:val="00D37D93"/>
    <w:rsid w:val="00D37D97"/>
    <w:rsid w:val="00D37E4E"/>
    <w:rsid w:val="00D37E92"/>
    <w:rsid w:val="00D4000A"/>
    <w:rsid w:val="00D40272"/>
    <w:rsid w:val="00D40344"/>
    <w:rsid w:val="00D4054E"/>
    <w:rsid w:val="00D40669"/>
    <w:rsid w:val="00D40759"/>
    <w:rsid w:val="00D40791"/>
    <w:rsid w:val="00D40893"/>
    <w:rsid w:val="00D408EE"/>
    <w:rsid w:val="00D40A07"/>
    <w:rsid w:val="00D40D63"/>
    <w:rsid w:val="00D40E6A"/>
    <w:rsid w:val="00D41050"/>
    <w:rsid w:val="00D41168"/>
    <w:rsid w:val="00D412A7"/>
    <w:rsid w:val="00D41488"/>
    <w:rsid w:val="00D416CF"/>
    <w:rsid w:val="00D417D1"/>
    <w:rsid w:val="00D41981"/>
    <w:rsid w:val="00D41A41"/>
    <w:rsid w:val="00D41B3C"/>
    <w:rsid w:val="00D41CFD"/>
    <w:rsid w:val="00D41DE4"/>
    <w:rsid w:val="00D41F3A"/>
    <w:rsid w:val="00D4217D"/>
    <w:rsid w:val="00D4246D"/>
    <w:rsid w:val="00D42669"/>
    <w:rsid w:val="00D4296F"/>
    <w:rsid w:val="00D42D5C"/>
    <w:rsid w:val="00D4300E"/>
    <w:rsid w:val="00D43054"/>
    <w:rsid w:val="00D431EC"/>
    <w:rsid w:val="00D435C2"/>
    <w:rsid w:val="00D436B4"/>
    <w:rsid w:val="00D437F4"/>
    <w:rsid w:val="00D4385E"/>
    <w:rsid w:val="00D43AF6"/>
    <w:rsid w:val="00D43B33"/>
    <w:rsid w:val="00D43B85"/>
    <w:rsid w:val="00D43C30"/>
    <w:rsid w:val="00D43DAA"/>
    <w:rsid w:val="00D43FDB"/>
    <w:rsid w:val="00D4413B"/>
    <w:rsid w:val="00D44198"/>
    <w:rsid w:val="00D44531"/>
    <w:rsid w:val="00D4480A"/>
    <w:rsid w:val="00D44DA4"/>
    <w:rsid w:val="00D44E50"/>
    <w:rsid w:val="00D44F20"/>
    <w:rsid w:val="00D44F6F"/>
    <w:rsid w:val="00D44FA3"/>
    <w:rsid w:val="00D44FD6"/>
    <w:rsid w:val="00D451AB"/>
    <w:rsid w:val="00D451E2"/>
    <w:rsid w:val="00D45326"/>
    <w:rsid w:val="00D4537C"/>
    <w:rsid w:val="00D4547B"/>
    <w:rsid w:val="00D454A1"/>
    <w:rsid w:val="00D455CB"/>
    <w:rsid w:val="00D4566F"/>
    <w:rsid w:val="00D45816"/>
    <w:rsid w:val="00D45A74"/>
    <w:rsid w:val="00D45A75"/>
    <w:rsid w:val="00D45ABE"/>
    <w:rsid w:val="00D45BBF"/>
    <w:rsid w:val="00D45D5A"/>
    <w:rsid w:val="00D45DB4"/>
    <w:rsid w:val="00D45EC8"/>
    <w:rsid w:val="00D45F27"/>
    <w:rsid w:val="00D46165"/>
    <w:rsid w:val="00D46362"/>
    <w:rsid w:val="00D46675"/>
    <w:rsid w:val="00D46689"/>
    <w:rsid w:val="00D4673A"/>
    <w:rsid w:val="00D467D6"/>
    <w:rsid w:val="00D46886"/>
    <w:rsid w:val="00D46CA5"/>
    <w:rsid w:val="00D46CAF"/>
    <w:rsid w:val="00D47007"/>
    <w:rsid w:val="00D47154"/>
    <w:rsid w:val="00D47438"/>
    <w:rsid w:val="00D4749B"/>
    <w:rsid w:val="00D476B5"/>
    <w:rsid w:val="00D477DD"/>
    <w:rsid w:val="00D47811"/>
    <w:rsid w:val="00D47946"/>
    <w:rsid w:val="00D47A36"/>
    <w:rsid w:val="00D47C1F"/>
    <w:rsid w:val="00D47C45"/>
    <w:rsid w:val="00D50083"/>
    <w:rsid w:val="00D500CC"/>
    <w:rsid w:val="00D501D9"/>
    <w:rsid w:val="00D503F2"/>
    <w:rsid w:val="00D50401"/>
    <w:rsid w:val="00D5046C"/>
    <w:rsid w:val="00D504CA"/>
    <w:rsid w:val="00D50518"/>
    <w:rsid w:val="00D505EB"/>
    <w:rsid w:val="00D50BF3"/>
    <w:rsid w:val="00D50C09"/>
    <w:rsid w:val="00D50C5C"/>
    <w:rsid w:val="00D50F10"/>
    <w:rsid w:val="00D51049"/>
    <w:rsid w:val="00D510E7"/>
    <w:rsid w:val="00D510F1"/>
    <w:rsid w:val="00D512B4"/>
    <w:rsid w:val="00D513E1"/>
    <w:rsid w:val="00D51596"/>
    <w:rsid w:val="00D51651"/>
    <w:rsid w:val="00D51675"/>
    <w:rsid w:val="00D517F5"/>
    <w:rsid w:val="00D518F5"/>
    <w:rsid w:val="00D51998"/>
    <w:rsid w:val="00D51A70"/>
    <w:rsid w:val="00D51D1F"/>
    <w:rsid w:val="00D51DCA"/>
    <w:rsid w:val="00D51E4D"/>
    <w:rsid w:val="00D51E96"/>
    <w:rsid w:val="00D51F3A"/>
    <w:rsid w:val="00D51F8A"/>
    <w:rsid w:val="00D52048"/>
    <w:rsid w:val="00D521B0"/>
    <w:rsid w:val="00D521C2"/>
    <w:rsid w:val="00D521F9"/>
    <w:rsid w:val="00D5226C"/>
    <w:rsid w:val="00D52287"/>
    <w:rsid w:val="00D52289"/>
    <w:rsid w:val="00D525DF"/>
    <w:rsid w:val="00D52624"/>
    <w:rsid w:val="00D52802"/>
    <w:rsid w:val="00D5297C"/>
    <w:rsid w:val="00D52A91"/>
    <w:rsid w:val="00D52D0E"/>
    <w:rsid w:val="00D52DE6"/>
    <w:rsid w:val="00D52E10"/>
    <w:rsid w:val="00D52E73"/>
    <w:rsid w:val="00D53088"/>
    <w:rsid w:val="00D530F5"/>
    <w:rsid w:val="00D53254"/>
    <w:rsid w:val="00D5343C"/>
    <w:rsid w:val="00D53495"/>
    <w:rsid w:val="00D5352D"/>
    <w:rsid w:val="00D53897"/>
    <w:rsid w:val="00D53934"/>
    <w:rsid w:val="00D539B3"/>
    <w:rsid w:val="00D53DA8"/>
    <w:rsid w:val="00D53E63"/>
    <w:rsid w:val="00D53EE1"/>
    <w:rsid w:val="00D540AA"/>
    <w:rsid w:val="00D54180"/>
    <w:rsid w:val="00D541B5"/>
    <w:rsid w:val="00D54340"/>
    <w:rsid w:val="00D5444F"/>
    <w:rsid w:val="00D544C0"/>
    <w:rsid w:val="00D544EF"/>
    <w:rsid w:val="00D54638"/>
    <w:rsid w:val="00D54641"/>
    <w:rsid w:val="00D54667"/>
    <w:rsid w:val="00D549F1"/>
    <w:rsid w:val="00D54B57"/>
    <w:rsid w:val="00D54BB4"/>
    <w:rsid w:val="00D54BEA"/>
    <w:rsid w:val="00D54C5F"/>
    <w:rsid w:val="00D54FA2"/>
    <w:rsid w:val="00D55068"/>
    <w:rsid w:val="00D55138"/>
    <w:rsid w:val="00D552AD"/>
    <w:rsid w:val="00D553FE"/>
    <w:rsid w:val="00D556AB"/>
    <w:rsid w:val="00D556EA"/>
    <w:rsid w:val="00D557DE"/>
    <w:rsid w:val="00D5580D"/>
    <w:rsid w:val="00D55DB9"/>
    <w:rsid w:val="00D55E30"/>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570"/>
    <w:rsid w:val="00D575C7"/>
    <w:rsid w:val="00D579BC"/>
    <w:rsid w:val="00D57AE2"/>
    <w:rsid w:val="00D57AF1"/>
    <w:rsid w:val="00D57B41"/>
    <w:rsid w:val="00D57B65"/>
    <w:rsid w:val="00D57D29"/>
    <w:rsid w:val="00D57E37"/>
    <w:rsid w:val="00D57E3D"/>
    <w:rsid w:val="00D601EA"/>
    <w:rsid w:val="00D6022A"/>
    <w:rsid w:val="00D6041A"/>
    <w:rsid w:val="00D60435"/>
    <w:rsid w:val="00D6044D"/>
    <w:rsid w:val="00D6046A"/>
    <w:rsid w:val="00D60542"/>
    <w:rsid w:val="00D606DB"/>
    <w:rsid w:val="00D60740"/>
    <w:rsid w:val="00D6088E"/>
    <w:rsid w:val="00D60A1D"/>
    <w:rsid w:val="00D60A47"/>
    <w:rsid w:val="00D60B6B"/>
    <w:rsid w:val="00D60BFF"/>
    <w:rsid w:val="00D60C81"/>
    <w:rsid w:val="00D60CCD"/>
    <w:rsid w:val="00D60E34"/>
    <w:rsid w:val="00D60E78"/>
    <w:rsid w:val="00D61019"/>
    <w:rsid w:val="00D616EA"/>
    <w:rsid w:val="00D61A9A"/>
    <w:rsid w:val="00D61C5F"/>
    <w:rsid w:val="00D61CC6"/>
    <w:rsid w:val="00D61D13"/>
    <w:rsid w:val="00D61D8F"/>
    <w:rsid w:val="00D61E3D"/>
    <w:rsid w:val="00D61F24"/>
    <w:rsid w:val="00D6211F"/>
    <w:rsid w:val="00D62176"/>
    <w:rsid w:val="00D62206"/>
    <w:rsid w:val="00D62254"/>
    <w:rsid w:val="00D62263"/>
    <w:rsid w:val="00D6240A"/>
    <w:rsid w:val="00D62414"/>
    <w:rsid w:val="00D62435"/>
    <w:rsid w:val="00D6281B"/>
    <w:rsid w:val="00D62954"/>
    <w:rsid w:val="00D62A81"/>
    <w:rsid w:val="00D62B29"/>
    <w:rsid w:val="00D62CC2"/>
    <w:rsid w:val="00D62DA1"/>
    <w:rsid w:val="00D62DA4"/>
    <w:rsid w:val="00D62DD1"/>
    <w:rsid w:val="00D62F08"/>
    <w:rsid w:val="00D62FED"/>
    <w:rsid w:val="00D631F3"/>
    <w:rsid w:val="00D632CE"/>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D42"/>
    <w:rsid w:val="00D64E79"/>
    <w:rsid w:val="00D64F66"/>
    <w:rsid w:val="00D64F78"/>
    <w:rsid w:val="00D64F97"/>
    <w:rsid w:val="00D6504B"/>
    <w:rsid w:val="00D65055"/>
    <w:rsid w:val="00D650FB"/>
    <w:rsid w:val="00D65111"/>
    <w:rsid w:val="00D655E4"/>
    <w:rsid w:val="00D65A8D"/>
    <w:rsid w:val="00D65CDD"/>
    <w:rsid w:val="00D65F47"/>
    <w:rsid w:val="00D65F94"/>
    <w:rsid w:val="00D660A8"/>
    <w:rsid w:val="00D66209"/>
    <w:rsid w:val="00D66281"/>
    <w:rsid w:val="00D662E9"/>
    <w:rsid w:val="00D6645B"/>
    <w:rsid w:val="00D6647A"/>
    <w:rsid w:val="00D66558"/>
    <w:rsid w:val="00D6661B"/>
    <w:rsid w:val="00D66625"/>
    <w:rsid w:val="00D66AB2"/>
    <w:rsid w:val="00D66BF4"/>
    <w:rsid w:val="00D66EF5"/>
    <w:rsid w:val="00D67077"/>
    <w:rsid w:val="00D670A1"/>
    <w:rsid w:val="00D671EE"/>
    <w:rsid w:val="00D673DF"/>
    <w:rsid w:val="00D675DF"/>
    <w:rsid w:val="00D6773B"/>
    <w:rsid w:val="00D678AC"/>
    <w:rsid w:val="00D67927"/>
    <w:rsid w:val="00D6799D"/>
    <w:rsid w:val="00D67A3F"/>
    <w:rsid w:val="00D67DC9"/>
    <w:rsid w:val="00D67DFB"/>
    <w:rsid w:val="00D704F0"/>
    <w:rsid w:val="00D70B42"/>
    <w:rsid w:val="00D70D00"/>
    <w:rsid w:val="00D70DAB"/>
    <w:rsid w:val="00D70F03"/>
    <w:rsid w:val="00D70F16"/>
    <w:rsid w:val="00D7107A"/>
    <w:rsid w:val="00D71195"/>
    <w:rsid w:val="00D711C7"/>
    <w:rsid w:val="00D7124F"/>
    <w:rsid w:val="00D71506"/>
    <w:rsid w:val="00D7181B"/>
    <w:rsid w:val="00D71B1E"/>
    <w:rsid w:val="00D71CDD"/>
    <w:rsid w:val="00D720DF"/>
    <w:rsid w:val="00D72353"/>
    <w:rsid w:val="00D724EB"/>
    <w:rsid w:val="00D726B2"/>
    <w:rsid w:val="00D727B3"/>
    <w:rsid w:val="00D72819"/>
    <w:rsid w:val="00D728C3"/>
    <w:rsid w:val="00D7295F"/>
    <w:rsid w:val="00D72B65"/>
    <w:rsid w:val="00D72B67"/>
    <w:rsid w:val="00D72E9A"/>
    <w:rsid w:val="00D72F00"/>
    <w:rsid w:val="00D73089"/>
    <w:rsid w:val="00D730D4"/>
    <w:rsid w:val="00D7348C"/>
    <w:rsid w:val="00D73790"/>
    <w:rsid w:val="00D738FC"/>
    <w:rsid w:val="00D73978"/>
    <w:rsid w:val="00D73D1C"/>
    <w:rsid w:val="00D73D2F"/>
    <w:rsid w:val="00D73FA2"/>
    <w:rsid w:val="00D7432A"/>
    <w:rsid w:val="00D745B1"/>
    <w:rsid w:val="00D7466D"/>
    <w:rsid w:val="00D747BD"/>
    <w:rsid w:val="00D748B6"/>
    <w:rsid w:val="00D74A57"/>
    <w:rsid w:val="00D74A73"/>
    <w:rsid w:val="00D74C28"/>
    <w:rsid w:val="00D74D95"/>
    <w:rsid w:val="00D74E9E"/>
    <w:rsid w:val="00D7565C"/>
    <w:rsid w:val="00D757F9"/>
    <w:rsid w:val="00D7588E"/>
    <w:rsid w:val="00D758DD"/>
    <w:rsid w:val="00D75E53"/>
    <w:rsid w:val="00D75E56"/>
    <w:rsid w:val="00D75E9A"/>
    <w:rsid w:val="00D75FED"/>
    <w:rsid w:val="00D7602A"/>
    <w:rsid w:val="00D7607C"/>
    <w:rsid w:val="00D763AD"/>
    <w:rsid w:val="00D7646E"/>
    <w:rsid w:val="00D76569"/>
    <w:rsid w:val="00D765E5"/>
    <w:rsid w:val="00D76668"/>
    <w:rsid w:val="00D76780"/>
    <w:rsid w:val="00D76E47"/>
    <w:rsid w:val="00D76EFE"/>
    <w:rsid w:val="00D7705F"/>
    <w:rsid w:val="00D770F3"/>
    <w:rsid w:val="00D772F2"/>
    <w:rsid w:val="00D772FE"/>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A66"/>
    <w:rsid w:val="00D80BBF"/>
    <w:rsid w:val="00D80DF8"/>
    <w:rsid w:val="00D80E1B"/>
    <w:rsid w:val="00D80E61"/>
    <w:rsid w:val="00D80E91"/>
    <w:rsid w:val="00D80ECB"/>
    <w:rsid w:val="00D8108E"/>
    <w:rsid w:val="00D8111A"/>
    <w:rsid w:val="00D8140D"/>
    <w:rsid w:val="00D81681"/>
    <w:rsid w:val="00D816B6"/>
    <w:rsid w:val="00D81717"/>
    <w:rsid w:val="00D8187F"/>
    <w:rsid w:val="00D820FB"/>
    <w:rsid w:val="00D82370"/>
    <w:rsid w:val="00D823AA"/>
    <w:rsid w:val="00D824E1"/>
    <w:rsid w:val="00D828C5"/>
    <w:rsid w:val="00D82B2A"/>
    <w:rsid w:val="00D82BD1"/>
    <w:rsid w:val="00D82C3F"/>
    <w:rsid w:val="00D82D43"/>
    <w:rsid w:val="00D82F05"/>
    <w:rsid w:val="00D832AF"/>
    <w:rsid w:val="00D8331B"/>
    <w:rsid w:val="00D83713"/>
    <w:rsid w:val="00D8389C"/>
    <w:rsid w:val="00D83AA0"/>
    <w:rsid w:val="00D83AB3"/>
    <w:rsid w:val="00D83C53"/>
    <w:rsid w:val="00D83DFB"/>
    <w:rsid w:val="00D83E81"/>
    <w:rsid w:val="00D83F64"/>
    <w:rsid w:val="00D83F7E"/>
    <w:rsid w:val="00D84068"/>
    <w:rsid w:val="00D84102"/>
    <w:rsid w:val="00D84188"/>
    <w:rsid w:val="00D84380"/>
    <w:rsid w:val="00D84406"/>
    <w:rsid w:val="00D84427"/>
    <w:rsid w:val="00D84949"/>
    <w:rsid w:val="00D84AA7"/>
    <w:rsid w:val="00D84B87"/>
    <w:rsid w:val="00D84DDD"/>
    <w:rsid w:val="00D84E35"/>
    <w:rsid w:val="00D84F5D"/>
    <w:rsid w:val="00D85186"/>
    <w:rsid w:val="00D85317"/>
    <w:rsid w:val="00D8544B"/>
    <w:rsid w:val="00D855C2"/>
    <w:rsid w:val="00D85654"/>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161"/>
    <w:rsid w:val="00D8620A"/>
    <w:rsid w:val="00D86246"/>
    <w:rsid w:val="00D862AD"/>
    <w:rsid w:val="00D862CC"/>
    <w:rsid w:val="00D86382"/>
    <w:rsid w:val="00D8660F"/>
    <w:rsid w:val="00D86775"/>
    <w:rsid w:val="00D867BE"/>
    <w:rsid w:val="00D86816"/>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922"/>
    <w:rsid w:val="00D87BFB"/>
    <w:rsid w:val="00D87CB1"/>
    <w:rsid w:val="00D87F85"/>
    <w:rsid w:val="00D90108"/>
    <w:rsid w:val="00D9032D"/>
    <w:rsid w:val="00D903BC"/>
    <w:rsid w:val="00D90497"/>
    <w:rsid w:val="00D906C2"/>
    <w:rsid w:val="00D906EC"/>
    <w:rsid w:val="00D9091C"/>
    <w:rsid w:val="00D90A87"/>
    <w:rsid w:val="00D90BD1"/>
    <w:rsid w:val="00D90CAD"/>
    <w:rsid w:val="00D90DBC"/>
    <w:rsid w:val="00D90E63"/>
    <w:rsid w:val="00D9104F"/>
    <w:rsid w:val="00D9105D"/>
    <w:rsid w:val="00D911DE"/>
    <w:rsid w:val="00D91405"/>
    <w:rsid w:val="00D91514"/>
    <w:rsid w:val="00D9155D"/>
    <w:rsid w:val="00D9176D"/>
    <w:rsid w:val="00D91771"/>
    <w:rsid w:val="00D91788"/>
    <w:rsid w:val="00D9186E"/>
    <w:rsid w:val="00D91B0C"/>
    <w:rsid w:val="00D91C05"/>
    <w:rsid w:val="00D91C83"/>
    <w:rsid w:val="00D91D9E"/>
    <w:rsid w:val="00D92075"/>
    <w:rsid w:val="00D922D6"/>
    <w:rsid w:val="00D9254F"/>
    <w:rsid w:val="00D92584"/>
    <w:rsid w:val="00D925C2"/>
    <w:rsid w:val="00D925DC"/>
    <w:rsid w:val="00D92724"/>
    <w:rsid w:val="00D92842"/>
    <w:rsid w:val="00D92A6F"/>
    <w:rsid w:val="00D92DED"/>
    <w:rsid w:val="00D92F57"/>
    <w:rsid w:val="00D930E5"/>
    <w:rsid w:val="00D932A9"/>
    <w:rsid w:val="00D934BF"/>
    <w:rsid w:val="00D93583"/>
    <w:rsid w:val="00D9362E"/>
    <w:rsid w:val="00D9363F"/>
    <w:rsid w:val="00D936C3"/>
    <w:rsid w:val="00D93D91"/>
    <w:rsid w:val="00D94051"/>
    <w:rsid w:val="00D940D0"/>
    <w:rsid w:val="00D9416F"/>
    <w:rsid w:val="00D94331"/>
    <w:rsid w:val="00D9444A"/>
    <w:rsid w:val="00D945EF"/>
    <w:rsid w:val="00D94741"/>
    <w:rsid w:val="00D94B98"/>
    <w:rsid w:val="00D94D0B"/>
    <w:rsid w:val="00D94D3A"/>
    <w:rsid w:val="00D9500E"/>
    <w:rsid w:val="00D95763"/>
    <w:rsid w:val="00D95828"/>
    <w:rsid w:val="00D95AB8"/>
    <w:rsid w:val="00D95C94"/>
    <w:rsid w:val="00D95CC4"/>
    <w:rsid w:val="00D9605A"/>
    <w:rsid w:val="00D9611B"/>
    <w:rsid w:val="00D9619A"/>
    <w:rsid w:val="00D9649D"/>
    <w:rsid w:val="00D96623"/>
    <w:rsid w:val="00D96868"/>
    <w:rsid w:val="00D968C9"/>
    <w:rsid w:val="00D96990"/>
    <w:rsid w:val="00D969DF"/>
    <w:rsid w:val="00D96E63"/>
    <w:rsid w:val="00D970A5"/>
    <w:rsid w:val="00D970F9"/>
    <w:rsid w:val="00D9721F"/>
    <w:rsid w:val="00D9737E"/>
    <w:rsid w:val="00D97662"/>
    <w:rsid w:val="00D97852"/>
    <w:rsid w:val="00D978B8"/>
    <w:rsid w:val="00D979E7"/>
    <w:rsid w:val="00D97A15"/>
    <w:rsid w:val="00D97A63"/>
    <w:rsid w:val="00D97C08"/>
    <w:rsid w:val="00D97C14"/>
    <w:rsid w:val="00D97C66"/>
    <w:rsid w:val="00D97C69"/>
    <w:rsid w:val="00D97E9F"/>
    <w:rsid w:val="00D97F92"/>
    <w:rsid w:val="00DA0918"/>
    <w:rsid w:val="00DA0D4F"/>
    <w:rsid w:val="00DA0E6B"/>
    <w:rsid w:val="00DA1157"/>
    <w:rsid w:val="00DA140C"/>
    <w:rsid w:val="00DA1530"/>
    <w:rsid w:val="00DA156E"/>
    <w:rsid w:val="00DA157D"/>
    <w:rsid w:val="00DA1667"/>
    <w:rsid w:val="00DA16C3"/>
    <w:rsid w:val="00DA17CA"/>
    <w:rsid w:val="00DA193C"/>
    <w:rsid w:val="00DA1C02"/>
    <w:rsid w:val="00DA1E17"/>
    <w:rsid w:val="00DA1E9F"/>
    <w:rsid w:val="00DA1F77"/>
    <w:rsid w:val="00DA1FB2"/>
    <w:rsid w:val="00DA1FDA"/>
    <w:rsid w:val="00DA2082"/>
    <w:rsid w:val="00DA215B"/>
    <w:rsid w:val="00DA23ED"/>
    <w:rsid w:val="00DA24E6"/>
    <w:rsid w:val="00DA26A8"/>
    <w:rsid w:val="00DA2984"/>
    <w:rsid w:val="00DA2AEA"/>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5B9"/>
    <w:rsid w:val="00DA4621"/>
    <w:rsid w:val="00DA4B66"/>
    <w:rsid w:val="00DA4CE3"/>
    <w:rsid w:val="00DA5073"/>
    <w:rsid w:val="00DA5478"/>
    <w:rsid w:val="00DA579C"/>
    <w:rsid w:val="00DA5836"/>
    <w:rsid w:val="00DA584A"/>
    <w:rsid w:val="00DA586A"/>
    <w:rsid w:val="00DA5927"/>
    <w:rsid w:val="00DA5C6D"/>
    <w:rsid w:val="00DA5D00"/>
    <w:rsid w:val="00DA5E21"/>
    <w:rsid w:val="00DA5EC7"/>
    <w:rsid w:val="00DA5F7F"/>
    <w:rsid w:val="00DA6003"/>
    <w:rsid w:val="00DA6134"/>
    <w:rsid w:val="00DA62A2"/>
    <w:rsid w:val="00DA644A"/>
    <w:rsid w:val="00DA6577"/>
    <w:rsid w:val="00DA657E"/>
    <w:rsid w:val="00DA6745"/>
    <w:rsid w:val="00DA6895"/>
    <w:rsid w:val="00DA6B67"/>
    <w:rsid w:val="00DA6D47"/>
    <w:rsid w:val="00DA6D81"/>
    <w:rsid w:val="00DA6DC9"/>
    <w:rsid w:val="00DA6DE6"/>
    <w:rsid w:val="00DA713C"/>
    <w:rsid w:val="00DA7381"/>
    <w:rsid w:val="00DA7433"/>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738"/>
    <w:rsid w:val="00DB07CC"/>
    <w:rsid w:val="00DB0B68"/>
    <w:rsid w:val="00DB0CBB"/>
    <w:rsid w:val="00DB0D2C"/>
    <w:rsid w:val="00DB0DFC"/>
    <w:rsid w:val="00DB0F64"/>
    <w:rsid w:val="00DB0F9C"/>
    <w:rsid w:val="00DB1026"/>
    <w:rsid w:val="00DB15EE"/>
    <w:rsid w:val="00DB16EB"/>
    <w:rsid w:val="00DB1863"/>
    <w:rsid w:val="00DB18E0"/>
    <w:rsid w:val="00DB1987"/>
    <w:rsid w:val="00DB1A4B"/>
    <w:rsid w:val="00DB1B98"/>
    <w:rsid w:val="00DB1CA0"/>
    <w:rsid w:val="00DB1D58"/>
    <w:rsid w:val="00DB1FA2"/>
    <w:rsid w:val="00DB2094"/>
    <w:rsid w:val="00DB2200"/>
    <w:rsid w:val="00DB224E"/>
    <w:rsid w:val="00DB2284"/>
    <w:rsid w:val="00DB2323"/>
    <w:rsid w:val="00DB2364"/>
    <w:rsid w:val="00DB2567"/>
    <w:rsid w:val="00DB273B"/>
    <w:rsid w:val="00DB2768"/>
    <w:rsid w:val="00DB277B"/>
    <w:rsid w:val="00DB27BD"/>
    <w:rsid w:val="00DB2AB2"/>
    <w:rsid w:val="00DB2B83"/>
    <w:rsid w:val="00DB2C17"/>
    <w:rsid w:val="00DB2C95"/>
    <w:rsid w:val="00DB2E72"/>
    <w:rsid w:val="00DB317B"/>
    <w:rsid w:val="00DB3200"/>
    <w:rsid w:val="00DB3267"/>
    <w:rsid w:val="00DB384E"/>
    <w:rsid w:val="00DB3F57"/>
    <w:rsid w:val="00DB3F92"/>
    <w:rsid w:val="00DB3FD4"/>
    <w:rsid w:val="00DB43F6"/>
    <w:rsid w:val="00DB4655"/>
    <w:rsid w:val="00DB4663"/>
    <w:rsid w:val="00DB46C0"/>
    <w:rsid w:val="00DB475A"/>
    <w:rsid w:val="00DB4798"/>
    <w:rsid w:val="00DB4998"/>
    <w:rsid w:val="00DB4A15"/>
    <w:rsid w:val="00DB4AEA"/>
    <w:rsid w:val="00DB4B37"/>
    <w:rsid w:val="00DB4DA2"/>
    <w:rsid w:val="00DB4F79"/>
    <w:rsid w:val="00DB5055"/>
    <w:rsid w:val="00DB50B4"/>
    <w:rsid w:val="00DB5100"/>
    <w:rsid w:val="00DB515F"/>
    <w:rsid w:val="00DB52F0"/>
    <w:rsid w:val="00DB53B0"/>
    <w:rsid w:val="00DB5651"/>
    <w:rsid w:val="00DB56D5"/>
    <w:rsid w:val="00DB5778"/>
    <w:rsid w:val="00DB57E7"/>
    <w:rsid w:val="00DB581F"/>
    <w:rsid w:val="00DB598B"/>
    <w:rsid w:val="00DB598E"/>
    <w:rsid w:val="00DB59A0"/>
    <w:rsid w:val="00DB5A3E"/>
    <w:rsid w:val="00DB5ACE"/>
    <w:rsid w:val="00DB5B98"/>
    <w:rsid w:val="00DB5C1A"/>
    <w:rsid w:val="00DB5C48"/>
    <w:rsid w:val="00DB5E7D"/>
    <w:rsid w:val="00DB5FBD"/>
    <w:rsid w:val="00DB612E"/>
    <w:rsid w:val="00DB622E"/>
    <w:rsid w:val="00DB67A9"/>
    <w:rsid w:val="00DB67BA"/>
    <w:rsid w:val="00DB6967"/>
    <w:rsid w:val="00DB6A0C"/>
    <w:rsid w:val="00DB6C0F"/>
    <w:rsid w:val="00DB6D59"/>
    <w:rsid w:val="00DB6E5F"/>
    <w:rsid w:val="00DB6E8A"/>
    <w:rsid w:val="00DB6FDB"/>
    <w:rsid w:val="00DB718C"/>
    <w:rsid w:val="00DB724A"/>
    <w:rsid w:val="00DB72F4"/>
    <w:rsid w:val="00DB73C7"/>
    <w:rsid w:val="00DB75B8"/>
    <w:rsid w:val="00DB7678"/>
    <w:rsid w:val="00DB790D"/>
    <w:rsid w:val="00DB79C1"/>
    <w:rsid w:val="00DB7DE2"/>
    <w:rsid w:val="00DB7FAC"/>
    <w:rsid w:val="00DC00A7"/>
    <w:rsid w:val="00DC0250"/>
    <w:rsid w:val="00DC044D"/>
    <w:rsid w:val="00DC051F"/>
    <w:rsid w:val="00DC07AA"/>
    <w:rsid w:val="00DC097C"/>
    <w:rsid w:val="00DC09B2"/>
    <w:rsid w:val="00DC09CF"/>
    <w:rsid w:val="00DC1136"/>
    <w:rsid w:val="00DC117A"/>
    <w:rsid w:val="00DC1406"/>
    <w:rsid w:val="00DC144B"/>
    <w:rsid w:val="00DC146D"/>
    <w:rsid w:val="00DC1470"/>
    <w:rsid w:val="00DC15D6"/>
    <w:rsid w:val="00DC1756"/>
    <w:rsid w:val="00DC1808"/>
    <w:rsid w:val="00DC19BD"/>
    <w:rsid w:val="00DC1A02"/>
    <w:rsid w:val="00DC1ABC"/>
    <w:rsid w:val="00DC2203"/>
    <w:rsid w:val="00DC238C"/>
    <w:rsid w:val="00DC25F5"/>
    <w:rsid w:val="00DC2680"/>
    <w:rsid w:val="00DC26C7"/>
    <w:rsid w:val="00DC2B37"/>
    <w:rsid w:val="00DC2BEE"/>
    <w:rsid w:val="00DC2C96"/>
    <w:rsid w:val="00DC2E5C"/>
    <w:rsid w:val="00DC2ED3"/>
    <w:rsid w:val="00DC2EED"/>
    <w:rsid w:val="00DC2F2F"/>
    <w:rsid w:val="00DC2F93"/>
    <w:rsid w:val="00DC3175"/>
    <w:rsid w:val="00DC3452"/>
    <w:rsid w:val="00DC36BC"/>
    <w:rsid w:val="00DC374A"/>
    <w:rsid w:val="00DC3AB2"/>
    <w:rsid w:val="00DC3C6D"/>
    <w:rsid w:val="00DC3D64"/>
    <w:rsid w:val="00DC3E34"/>
    <w:rsid w:val="00DC409B"/>
    <w:rsid w:val="00DC424B"/>
    <w:rsid w:val="00DC42F4"/>
    <w:rsid w:val="00DC42FD"/>
    <w:rsid w:val="00DC4A23"/>
    <w:rsid w:val="00DC4A4D"/>
    <w:rsid w:val="00DC4AB8"/>
    <w:rsid w:val="00DC4AC3"/>
    <w:rsid w:val="00DC4B85"/>
    <w:rsid w:val="00DC4D3A"/>
    <w:rsid w:val="00DC4DDA"/>
    <w:rsid w:val="00DC4ECA"/>
    <w:rsid w:val="00DC4F57"/>
    <w:rsid w:val="00DC4F6F"/>
    <w:rsid w:val="00DC50CA"/>
    <w:rsid w:val="00DC5177"/>
    <w:rsid w:val="00DC51B9"/>
    <w:rsid w:val="00DC537D"/>
    <w:rsid w:val="00DC53DF"/>
    <w:rsid w:val="00DC540A"/>
    <w:rsid w:val="00DC5670"/>
    <w:rsid w:val="00DC5757"/>
    <w:rsid w:val="00DC5923"/>
    <w:rsid w:val="00DC5AAE"/>
    <w:rsid w:val="00DC5B31"/>
    <w:rsid w:val="00DC5B5B"/>
    <w:rsid w:val="00DC5BF0"/>
    <w:rsid w:val="00DC5C8F"/>
    <w:rsid w:val="00DC5D12"/>
    <w:rsid w:val="00DC6174"/>
    <w:rsid w:val="00DC61F0"/>
    <w:rsid w:val="00DC62E8"/>
    <w:rsid w:val="00DC630F"/>
    <w:rsid w:val="00DC6320"/>
    <w:rsid w:val="00DC6321"/>
    <w:rsid w:val="00DC6391"/>
    <w:rsid w:val="00DC666F"/>
    <w:rsid w:val="00DC6670"/>
    <w:rsid w:val="00DC6B85"/>
    <w:rsid w:val="00DC6EF1"/>
    <w:rsid w:val="00DC7525"/>
    <w:rsid w:val="00DC78A8"/>
    <w:rsid w:val="00DC7ADD"/>
    <w:rsid w:val="00DC7BDA"/>
    <w:rsid w:val="00DC7D8B"/>
    <w:rsid w:val="00DD0591"/>
    <w:rsid w:val="00DD0900"/>
    <w:rsid w:val="00DD0963"/>
    <w:rsid w:val="00DD0AED"/>
    <w:rsid w:val="00DD0B5D"/>
    <w:rsid w:val="00DD0BED"/>
    <w:rsid w:val="00DD0D7B"/>
    <w:rsid w:val="00DD0D99"/>
    <w:rsid w:val="00DD102F"/>
    <w:rsid w:val="00DD10D9"/>
    <w:rsid w:val="00DD10F6"/>
    <w:rsid w:val="00DD146D"/>
    <w:rsid w:val="00DD15D9"/>
    <w:rsid w:val="00DD1851"/>
    <w:rsid w:val="00DD199F"/>
    <w:rsid w:val="00DD1BE0"/>
    <w:rsid w:val="00DD1E25"/>
    <w:rsid w:val="00DD1F1C"/>
    <w:rsid w:val="00DD1F7F"/>
    <w:rsid w:val="00DD203C"/>
    <w:rsid w:val="00DD250D"/>
    <w:rsid w:val="00DD26CC"/>
    <w:rsid w:val="00DD2818"/>
    <w:rsid w:val="00DD2959"/>
    <w:rsid w:val="00DD2E9C"/>
    <w:rsid w:val="00DD2EAE"/>
    <w:rsid w:val="00DD2EEF"/>
    <w:rsid w:val="00DD303A"/>
    <w:rsid w:val="00DD317B"/>
    <w:rsid w:val="00DD35B6"/>
    <w:rsid w:val="00DD36A6"/>
    <w:rsid w:val="00DD3990"/>
    <w:rsid w:val="00DD39EF"/>
    <w:rsid w:val="00DD3B19"/>
    <w:rsid w:val="00DD3C29"/>
    <w:rsid w:val="00DD3C3A"/>
    <w:rsid w:val="00DD3DCC"/>
    <w:rsid w:val="00DD411C"/>
    <w:rsid w:val="00DD4223"/>
    <w:rsid w:val="00DD4232"/>
    <w:rsid w:val="00DD4234"/>
    <w:rsid w:val="00DD444D"/>
    <w:rsid w:val="00DD4493"/>
    <w:rsid w:val="00DD459A"/>
    <w:rsid w:val="00DD45AA"/>
    <w:rsid w:val="00DD45ED"/>
    <w:rsid w:val="00DD4658"/>
    <w:rsid w:val="00DD468B"/>
    <w:rsid w:val="00DD46B3"/>
    <w:rsid w:val="00DD4918"/>
    <w:rsid w:val="00DD4C19"/>
    <w:rsid w:val="00DD4CC2"/>
    <w:rsid w:val="00DD4F59"/>
    <w:rsid w:val="00DD4F5F"/>
    <w:rsid w:val="00DD4F6A"/>
    <w:rsid w:val="00DD4FC3"/>
    <w:rsid w:val="00DD5010"/>
    <w:rsid w:val="00DD5462"/>
    <w:rsid w:val="00DD56C2"/>
    <w:rsid w:val="00DD56E6"/>
    <w:rsid w:val="00DD5854"/>
    <w:rsid w:val="00DD58A0"/>
    <w:rsid w:val="00DD5EDA"/>
    <w:rsid w:val="00DD62C4"/>
    <w:rsid w:val="00DD647B"/>
    <w:rsid w:val="00DD6573"/>
    <w:rsid w:val="00DD6699"/>
    <w:rsid w:val="00DD67B3"/>
    <w:rsid w:val="00DD68CA"/>
    <w:rsid w:val="00DD699E"/>
    <w:rsid w:val="00DD6E77"/>
    <w:rsid w:val="00DD6EA6"/>
    <w:rsid w:val="00DD6F0F"/>
    <w:rsid w:val="00DD71E5"/>
    <w:rsid w:val="00DD7275"/>
    <w:rsid w:val="00DD73A7"/>
    <w:rsid w:val="00DD750C"/>
    <w:rsid w:val="00DD7555"/>
    <w:rsid w:val="00DD7602"/>
    <w:rsid w:val="00DD7A9B"/>
    <w:rsid w:val="00DD7D19"/>
    <w:rsid w:val="00DD7F5B"/>
    <w:rsid w:val="00DE0011"/>
    <w:rsid w:val="00DE0203"/>
    <w:rsid w:val="00DE050F"/>
    <w:rsid w:val="00DE0514"/>
    <w:rsid w:val="00DE0515"/>
    <w:rsid w:val="00DE0597"/>
    <w:rsid w:val="00DE0669"/>
    <w:rsid w:val="00DE077B"/>
    <w:rsid w:val="00DE0AB0"/>
    <w:rsid w:val="00DE0D14"/>
    <w:rsid w:val="00DE0E25"/>
    <w:rsid w:val="00DE0EFA"/>
    <w:rsid w:val="00DE102D"/>
    <w:rsid w:val="00DE1259"/>
    <w:rsid w:val="00DE16D9"/>
    <w:rsid w:val="00DE1705"/>
    <w:rsid w:val="00DE175F"/>
    <w:rsid w:val="00DE17E2"/>
    <w:rsid w:val="00DE1815"/>
    <w:rsid w:val="00DE18E8"/>
    <w:rsid w:val="00DE1BB0"/>
    <w:rsid w:val="00DE1FAA"/>
    <w:rsid w:val="00DE206E"/>
    <w:rsid w:val="00DE2464"/>
    <w:rsid w:val="00DE246F"/>
    <w:rsid w:val="00DE24ED"/>
    <w:rsid w:val="00DE260A"/>
    <w:rsid w:val="00DE26B4"/>
    <w:rsid w:val="00DE26BB"/>
    <w:rsid w:val="00DE27DC"/>
    <w:rsid w:val="00DE283E"/>
    <w:rsid w:val="00DE2895"/>
    <w:rsid w:val="00DE29C7"/>
    <w:rsid w:val="00DE2B87"/>
    <w:rsid w:val="00DE2CF5"/>
    <w:rsid w:val="00DE3185"/>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5012"/>
    <w:rsid w:val="00DE5022"/>
    <w:rsid w:val="00DE50D8"/>
    <w:rsid w:val="00DE51B5"/>
    <w:rsid w:val="00DE5717"/>
    <w:rsid w:val="00DE5765"/>
    <w:rsid w:val="00DE5804"/>
    <w:rsid w:val="00DE5862"/>
    <w:rsid w:val="00DE58B5"/>
    <w:rsid w:val="00DE5A0C"/>
    <w:rsid w:val="00DE5B7D"/>
    <w:rsid w:val="00DE5DDB"/>
    <w:rsid w:val="00DE5EFF"/>
    <w:rsid w:val="00DE60F6"/>
    <w:rsid w:val="00DE6229"/>
    <w:rsid w:val="00DE636E"/>
    <w:rsid w:val="00DE63F5"/>
    <w:rsid w:val="00DE64B1"/>
    <w:rsid w:val="00DE6668"/>
    <w:rsid w:val="00DE6734"/>
    <w:rsid w:val="00DE7336"/>
    <w:rsid w:val="00DE74FE"/>
    <w:rsid w:val="00DE7559"/>
    <w:rsid w:val="00DE7641"/>
    <w:rsid w:val="00DE7B43"/>
    <w:rsid w:val="00DF000B"/>
    <w:rsid w:val="00DF0489"/>
    <w:rsid w:val="00DF04A7"/>
    <w:rsid w:val="00DF04CD"/>
    <w:rsid w:val="00DF0680"/>
    <w:rsid w:val="00DF0787"/>
    <w:rsid w:val="00DF090E"/>
    <w:rsid w:val="00DF0D4E"/>
    <w:rsid w:val="00DF0DB8"/>
    <w:rsid w:val="00DF0F1C"/>
    <w:rsid w:val="00DF111A"/>
    <w:rsid w:val="00DF1325"/>
    <w:rsid w:val="00DF1376"/>
    <w:rsid w:val="00DF1743"/>
    <w:rsid w:val="00DF17FB"/>
    <w:rsid w:val="00DF1846"/>
    <w:rsid w:val="00DF1AB8"/>
    <w:rsid w:val="00DF1B1F"/>
    <w:rsid w:val="00DF1D30"/>
    <w:rsid w:val="00DF1D41"/>
    <w:rsid w:val="00DF1D4E"/>
    <w:rsid w:val="00DF1EF9"/>
    <w:rsid w:val="00DF1F38"/>
    <w:rsid w:val="00DF1FAD"/>
    <w:rsid w:val="00DF20BC"/>
    <w:rsid w:val="00DF20D7"/>
    <w:rsid w:val="00DF2127"/>
    <w:rsid w:val="00DF2150"/>
    <w:rsid w:val="00DF2217"/>
    <w:rsid w:val="00DF22E9"/>
    <w:rsid w:val="00DF2300"/>
    <w:rsid w:val="00DF234D"/>
    <w:rsid w:val="00DF25FA"/>
    <w:rsid w:val="00DF262C"/>
    <w:rsid w:val="00DF277B"/>
    <w:rsid w:val="00DF29D2"/>
    <w:rsid w:val="00DF2C0F"/>
    <w:rsid w:val="00DF2CE4"/>
    <w:rsid w:val="00DF2D84"/>
    <w:rsid w:val="00DF3362"/>
    <w:rsid w:val="00DF3368"/>
    <w:rsid w:val="00DF3619"/>
    <w:rsid w:val="00DF362E"/>
    <w:rsid w:val="00DF376F"/>
    <w:rsid w:val="00DF3930"/>
    <w:rsid w:val="00DF3A1F"/>
    <w:rsid w:val="00DF3AB0"/>
    <w:rsid w:val="00DF3CDC"/>
    <w:rsid w:val="00DF3E7A"/>
    <w:rsid w:val="00DF3F42"/>
    <w:rsid w:val="00DF3F6F"/>
    <w:rsid w:val="00DF4079"/>
    <w:rsid w:val="00DF4123"/>
    <w:rsid w:val="00DF4240"/>
    <w:rsid w:val="00DF4319"/>
    <w:rsid w:val="00DF45BC"/>
    <w:rsid w:val="00DF45E7"/>
    <w:rsid w:val="00DF492A"/>
    <w:rsid w:val="00DF4990"/>
    <w:rsid w:val="00DF4A0D"/>
    <w:rsid w:val="00DF4D98"/>
    <w:rsid w:val="00DF4FBB"/>
    <w:rsid w:val="00DF52EF"/>
    <w:rsid w:val="00DF52F4"/>
    <w:rsid w:val="00DF531B"/>
    <w:rsid w:val="00DF53D5"/>
    <w:rsid w:val="00DF5457"/>
    <w:rsid w:val="00DF570C"/>
    <w:rsid w:val="00DF586A"/>
    <w:rsid w:val="00DF58BB"/>
    <w:rsid w:val="00DF595F"/>
    <w:rsid w:val="00DF596A"/>
    <w:rsid w:val="00DF5978"/>
    <w:rsid w:val="00DF59B1"/>
    <w:rsid w:val="00DF5D17"/>
    <w:rsid w:val="00DF5E8B"/>
    <w:rsid w:val="00DF6100"/>
    <w:rsid w:val="00DF628E"/>
    <w:rsid w:val="00DF62BD"/>
    <w:rsid w:val="00DF62FA"/>
    <w:rsid w:val="00DF6335"/>
    <w:rsid w:val="00DF6442"/>
    <w:rsid w:val="00DF66EB"/>
    <w:rsid w:val="00DF68BD"/>
    <w:rsid w:val="00DF68C4"/>
    <w:rsid w:val="00DF68EA"/>
    <w:rsid w:val="00DF691B"/>
    <w:rsid w:val="00DF6B56"/>
    <w:rsid w:val="00DF6D44"/>
    <w:rsid w:val="00DF6FB8"/>
    <w:rsid w:val="00DF705C"/>
    <w:rsid w:val="00DF7074"/>
    <w:rsid w:val="00DF788E"/>
    <w:rsid w:val="00DF7A2F"/>
    <w:rsid w:val="00DF7A7E"/>
    <w:rsid w:val="00DF7A80"/>
    <w:rsid w:val="00DF7C2D"/>
    <w:rsid w:val="00DF7D0B"/>
    <w:rsid w:val="00E00002"/>
    <w:rsid w:val="00E00010"/>
    <w:rsid w:val="00E000EB"/>
    <w:rsid w:val="00E001C4"/>
    <w:rsid w:val="00E00213"/>
    <w:rsid w:val="00E004BD"/>
    <w:rsid w:val="00E0059D"/>
    <w:rsid w:val="00E00718"/>
    <w:rsid w:val="00E00BA4"/>
    <w:rsid w:val="00E0101F"/>
    <w:rsid w:val="00E0106A"/>
    <w:rsid w:val="00E0106E"/>
    <w:rsid w:val="00E01238"/>
    <w:rsid w:val="00E013FC"/>
    <w:rsid w:val="00E0142D"/>
    <w:rsid w:val="00E0174B"/>
    <w:rsid w:val="00E01765"/>
    <w:rsid w:val="00E018A4"/>
    <w:rsid w:val="00E018D2"/>
    <w:rsid w:val="00E01CDC"/>
    <w:rsid w:val="00E01D4D"/>
    <w:rsid w:val="00E01D71"/>
    <w:rsid w:val="00E01E3A"/>
    <w:rsid w:val="00E01E6A"/>
    <w:rsid w:val="00E01F8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4D2"/>
    <w:rsid w:val="00E0361E"/>
    <w:rsid w:val="00E03772"/>
    <w:rsid w:val="00E03A08"/>
    <w:rsid w:val="00E03B1E"/>
    <w:rsid w:val="00E03C2D"/>
    <w:rsid w:val="00E04308"/>
    <w:rsid w:val="00E04393"/>
    <w:rsid w:val="00E04397"/>
    <w:rsid w:val="00E046C5"/>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C8F"/>
    <w:rsid w:val="00E05D9B"/>
    <w:rsid w:val="00E05E23"/>
    <w:rsid w:val="00E061BD"/>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711"/>
    <w:rsid w:val="00E07AB6"/>
    <w:rsid w:val="00E07AB8"/>
    <w:rsid w:val="00E07C35"/>
    <w:rsid w:val="00E07C79"/>
    <w:rsid w:val="00E07CD2"/>
    <w:rsid w:val="00E07EC8"/>
    <w:rsid w:val="00E07FB7"/>
    <w:rsid w:val="00E10012"/>
    <w:rsid w:val="00E10153"/>
    <w:rsid w:val="00E10210"/>
    <w:rsid w:val="00E1039B"/>
    <w:rsid w:val="00E104C6"/>
    <w:rsid w:val="00E107A6"/>
    <w:rsid w:val="00E10847"/>
    <w:rsid w:val="00E10A71"/>
    <w:rsid w:val="00E10C17"/>
    <w:rsid w:val="00E10E94"/>
    <w:rsid w:val="00E10F3B"/>
    <w:rsid w:val="00E10F7F"/>
    <w:rsid w:val="00E10FD3"/>
    <w:rsid w:val="00E1162B"/>
    <w:rsid w:val="00E117EE"/>
    <w:rsid w:val="00E11B5E"/>
    <w:rsid w:val="00E11B83"/>
    <w:rsid w:val="00E11C4F"/>
    <w:rsid w:val="00E11C6E"/>
    <w:rsid w:val="00E11C9E"/>
    <w:rsid w:val="00E11F09"/>
    <w:rsid w:val="00E11FF9"/>
    <w:rsid w:val="00E1204C"/>
    <w:rsid w:val="00E12275"/>
    <w:rsid w:val="00E12613"/>
    <w:rsid w:val="00E12871"/>
    <w:rsid w:val="00E12884"/>
    <w:rsid w:val="00E1295B"/>
    <w:rsid w:val="00E12B75"/>
    <w:rsid w:val="00E12C4E"/>
    <w:rsid w:val="00E12C96"/>
    <w:rsid w:val="00E12EF1"/>
    <w:rsid w:val="00E12F9A"/>
    <w:rsid w:val="00E1309D"/>
    <w:rsid w:val="00E1331F"/>
    <w:rsid w:val="00E1342B"/>
    <w:rsid w:val="00E134C6"/>
    <w:rsid w:val="00E1358C"/>
    <w:rsid w:val="00E13764"/>
    <w:rsid w:val="00E13784"/>
    <w:rsid w:val="00E137B0"/>
    <w:rsid w:val="00E13830"/>
    <w:rsid w:val="00E13890"/>
    <w:rsid w:val="00E13942"/>
    <w:rsid w:val="00E13A09"/>
    <w:rsid w:val="00E13D87"/>
    <w:rsid w:val="00E1405B"/>
    <w:rsid w:val="00E144E9"/>
    <w:rsid w:val="00E145A7"/>
    <w:rsid w:val="00E14698"/>
    <w:rsid w:val="00E146BB"/>
    <w:rsid w:val="00E1479C"/>
    <w:rsid w:val="00E14829"/>
    <w:rsid w:val="00E14945"/>
    <w:rsid w:val="00E14AB0"/>
    <w:rsid w:val="00E14B22"/>
    <w:rsid w:val="00E14D05"/>
    <w:rsid w:val="00E14D3A"/>
    <w:rsid w:val="00E14F1D"/>
    <w:rsid w:val="00E14FB2"/>
    <w:rsid w:val="00E1512D"/>
    <w:rsid w:val="00E15225"/>
    <w:rsid w:val="00E1531C"/>
    <w:rsid w:val="00E153EE"/>
    <w:rsid w:val="00E1553F"/>
    <w:rsid w:val="00E155D0"/>
    <w:rsid w:val="00E1588D"/>
    <w:rsid w:val="00E15909"/>
    <w:rsid w:val="00E15A2A"/>
    <w:rsid w:val="00E15A9F"/>
    <w:rsid w:val="00E15AAE"/>
    <w:rsid w:val="00E15BCF"/>
    <w:rsid w:val="00E15BD2"/>
    <w:rsid w:val="00E15D2B"/>
    <w:rsid w:val="00E15DD4"/>
    <w:rsid w:val="00E15F09"/>
    <w:rsid w:val="00E160F0"/>
    <w:rsid w:val="00E16297"/>
    <w:rsid w:val="00E16338"/>
    <w:rsid w:val="00E16452"/>
    <w:rsid w:val="00E1662D"/>
    <w:rsid w:val="00E16672"/>
    <w:rsid w:val="00E16828"/>
    <w:rsid w:val="00E16831"/>
    <w:rsid w:val="00E16994"/>
    <w:rsid w:val="00E16D1B"/>
    <w:rsid w:val="00E1705A"/>
    <w:rsid w:val="00E170AB"/>
    <w:rsid w:val="00E17177"/>
    <w:rsid w:val="00E17271"/>
    <w:rsid w:val="00E17354"/>
    <w:rsid w:val="00E17570"/>
    <w:rsid w:val="00E17694"/>
    <w:rsid w:val="00E17804"/>
    <w:rsid w:val="00E17902"/>
    <w:rsid w:val="00E17A30"/>
    <w:rsid w:val="00E17BA7"/>
    <w:rsid w:val="00E17C40"/>
    <w:rsid w:val="00E17E69"/>
    <w:rsid w:val="00E20236"/>
    <w:rsid w:val="00E2028D"/>
    <w:rsid w:val="00E20424"/>
    <w:rsid w:val="00E2096D"/>
    <w:rsid w:val="00E20AA7"/>
    <w:rsid w:val="00E20AFB"/>
    <w:rsid w:val="00E20B6F"/>
    <w:rsid w:val="00E20BD8"/>
    <w:rsid w:val="00E20F00"/>
    <w:rsid w:val="00E215C7"/>
    <w:rsid w:val="00E2161F"/>
    <w:rsid w:val="00E216E9"/>
    <w:rsid w:val="00E21745"/>
    <w:rsid w:val="00E21872"/>
    <w:rsid w:val="00E2188B"/>
    <w:rsid w:val="00E21A48"/>
    <w:rsid w:val="00E21ADB"/>
    <w:rsid w:val="00E21C51"/>
    <w:rsid w:val="00E21E8A"/>
    <w:rsid w:val="00E220BE"/>
    <w:rsid w:val="00E2223F"/>
    <w:rsid w:val="00E222B0"/>
    <w:rsid w:val="00E22425"/>
    <w:rsid w:val="00E224EF"/>
    <w:rsid w:val="00E2277B"/>
    <w:rsid w:val="00E22843"/>
    <w:rsid w:val="00E22B0B"/>
    <w:rsid w:val="00E22BC3"/>
    <w:rsid w:val="00E2300A"/>
    <w:rsid w:val="00E23045"/>
    <w:rsid w:val="00E232DB"/>
    <w:rsid w:val="00E234BC"/>
    <w:rsid w:val="00E2355B"/>
    <w:rsid w:val="00E235C6"/>
    <w:rsid w:val="00E23656"/>
    <w:rsid w:val="00E2377F"/>
    <w:rsid w:val="00E23905"/>
    <w:rsid w:val="00E239E4"/>
    <w:rsid w:val="00E23ADD"/>
    <w:rsid w:val="00E23BB2"/>
    <w:rsid w:val="00E23D46"/>
    <w:rsid w:val="00E23DC9"/>
    <w:rsid w:val="00E23E69"/>
    <w:rsid w:val="00E23EB7"/>
    <w:rsid w:val="00E24062"/>
    <w:rsid w:val="00E24086"/>
    <w:rsid w:val="00E2450E"/>
    <w:rsid w:val="00E2474B"/>
    <w:rsid w:val="00E24894"/>
    <w:rsid w:val="00E24BC6"/>
    <w:rsid w:val="00E24C46"/>
    <w:rsid w:val="00E24D4F"/>
    <w:rsid w:val="00E24FA2"/>
    <w:rsid w:val="00E25296"/>
    <w:rsid w:val="00E252E4"/>
    <w:rsid w:val="00E25392"/>
    <w:rsid w:val="00E2555C"/>
    <w:rsid w:val="00E257E4"/>
    <w:rsid w:val="00E25E18"/>
    <w:rsid w:val="00E25EFF"/>
    <w:rsid w:val="00E260C6"/>
    <w:rsid w:val="00E26367"/>
    <w:rsid w:val="00E263A8"/>
    <w:rsid w:val="00E264E1"/>
    <w:rsid w:val="00E2657A"/>
    <w:rsid w:val="00E2665A"/>
    <w:rsid w:val="00E26696"/>
    <w:rsid w:val="00E26775"/>
    <w:rsid w:val="00E267C2"/>
    <w:rsid w:val="00E26C9A"/>
    <w:rsid w:val="00E26CD9"/>
    <w:rsid w:val="00E2701E"/>
    <w:rsid w:val="00E27109"/>
    <w:rsid w:val="00E27124"/>
    <w:rsid w:val="00E27401"/>
    <w:rsid w:val="00E27588"/>
    <w:rsid w:val="00E27A6C"/>
    <w:rsid w:val="00E27A7D"/>
    <w:rsid w:val="00E27B13"/>
    <w:rsid w:val="00E27B65"/>
    <w:rsid w:val="00E27D58"/>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D64"/>
    <w:rsid w:val="00E31DC5"/>
    <w:rsid w:val="00E31EEE"/>
    <w:rsid w:val="00E32109"/>
    <w:rsid w:val="00E3231D"/>
    <w:rsid w:val="00E32320"/>
    <w:rsid w:val="00E323A2"/>
    <w:rsid w:val="00E323A5"/>
    <w:rsid w:val="00E3272B"/>
    <w:rsid w:val="00E32927"/>
    <w:rsid w:val="00E32991"/>
    <w:rsid w:val="00E32A8F"/>
    <w:rsid w:val="00E32B3B"/>
    <w:rsid w:val="00E32B9A"/>
    <w:rsid w:val="00E32BB0"/>
    <w:rsid w:val="00E32BEA"/>
    <w:rsid w:val="00E32FBC"/>
    <w:rsid w:val="00E32FDF"/>
    <w:rsid w:val="00E333EE"/>
    <w:rsid w:val="00E335EC"/>
    <w:rsid w:val="00E33779"/>
    <w:rsid w:val="00E337D8"/>
    <w:rsid w:val="00E337E4"/>
    <w:rsid w:val="00E33B4C"/>
    <w:rsid w:val="00E33D5F"/>
    <w:rsid w:val="00E33EDD"/>
    <w:rsid w:val="00E33F8B"/>
    <w:rsid w:val="00E33FEC"/>
    <w:rsid w:val="00E34174"/>
    <w:rsid w:val="00E342E5"/>
    <w:rsid w:val="00E3438E"/>
    <w:rsid w:val="00E3440E"/>
    <w:rsid w:val="00E34488"/>
    <w:rsid w:val="00E344C9"/>
    <w:rsid w:val="00E34719"/>
    <w:rsid w:val="00E3477A"/>
    <w:rsid w:val="00E347CD"/>
    <w:rsid w:val="00E3482A"/>
    <w:rsid w:val="00E348E9"/>
    <w:rsid w:val="00E34975"/>
    <w:rsid w:val="00E34992"/>
    <w:rsid w:val="00E34ACC"/>
    <w:rsid w:val="00E34B5B"/>
    <w:rsid w:val="00E34C87"/>
    <w:rsid w:val="00E34DD7"/>
    <w:rsid w:val="00E34E96"/>
    <w:rsid w:val="00E34F26"/>
    <w:rsid w:val="00E34F62"/>
    <w:rsid w:val="00E3509E"/>
    <w:rsid w:val="00E350FE"/>
    <w:rsid w:val="00E351C4"/>
    <w:rsid w:val="00E35283"/>
    <w:rsid w:val="00E3552F"/>
    <w:rsid w:val="00E35586"/>
    <w:rsid w:val="00E355CB"/>
    <w:rsid w:val="00E35624"/>
    <w:rsid w:val="00E35702"/>
    <w:rsid w:val="00E35745"/>
    <w:rsid w:val="00E35A7E"/>
    <w:rsid w:val="00E35AE2"/>
    <w:rsid w:val="00E35B17"/>
    <w:rsid w:val="00E35BBB"/>
    <w:rsid w:val="00E35C8B"/>
    <w:rsid w:val="00E35DDA"/>
    <w:rsid w:val="00E35E47"/>
    <w:rsid w:val="00E36060"/>
    <w:rsid w:val="00E36098"/>
    <w:rsid w:val="00E360F4"/>
    <w:rsid w:val="00E361CF"/>
    <w:rsid w:val="00E36256"/>
    <w:rsid w:val="00E362A6"/>
    <w:rsid w:val="00E364CB"/>
    <w:rsid w:val="00E367C6"/>
    <w:rsid w:val="00E368EC"/>
    <w:rsid w:val="00E36996"/>
    <w:rsid w:val="00E369A4"/>
    <w:rsid w:val="00E369E6"/>
    <w:rsid w:val="00E36A0E"/>
    <w:rsid w:val="00E36AC3"/>
    <w:rsid w:val="00E36ACC"/>
    <w:rsid w:val="00E36ACD"/>
    <w:rsid w:val="00E36E5C"/>
    <w:rsid w:val="00E36EA0"/>
    <w:rsid w:val="00E3700B"/>
    <w:rsid w:val="00E372BB"/>
    <w:rsid w:val="00E37339"/>
    <w:rsid w:val="00E37399"/>
    <w:rsid w:val="00E37466"/>
    <w:rsid w:val="00E374EC"/>
    <w:rsid w:val="00E377AF"/>
    <w:rsid w:val="00E37A45"/>
    <w:rsid w:val="00E37C6F"/>
    <w:rsid w:val="00E37D28"/>
    <w:rsid w:val="00E37D36"/>
    <w:rsid w:val="00E37D9E"/>
    <w:rsid w:val="00E40073"/>
    <w:rsid w:val="00E401FD"/>
    <w:rsid w:val="00E40243"/>
    <w:rsid w:val="00E40281"/>
    <w:rsid w:val="00E402C8"/>
    <w:rsid w:val="00E404C4"/>
    <w:rsid w:val="00E405C7"/>
    <w:rsid w:val="00E4060A"/>
    <w:rsid w:val="00E40A20"/>
    <w:rsid w:val="00E40C15"/>
    <w:rsid w:val="00E40E02"/>
    <w:rsid w:val="00E40FEE"/>
    <w:rsid w:val="00E4112E"/>
    <w:rsid w:val="00E4116F"/>
    <w:rsid w:val="00E411C0"/>
    <w:rsid w:val="00E412A0"/>
    <w:rsid w:val="00E41514"/>
    <w:rsid w:val="00E415F3"/>
    <w:rsid w:val="00E4167B"/>
    <w:rsid w:val="00E4185A"/>
    <w:rsid w:val="00E41AC6"/>
    <w:rsid w:val="00E41BDB"/>
    <w:rsid w:val="00E41C21"/>
    <w:rsid w:val="00E41CF9"/>
    <w:rsid w:val="00E41F0E"/>
    <w:rsid w:val="00E41FBF"/>
    <w:rsid w:val="00E422E5"/>
    <w:rsid w:val="00E425A2"/>
    <w:rsid w:val="00E42614"/>
    <w:rsid w:val="00E426EF"/>
    <w:rsid w:val="00E4286A"/>
    <w:rsid w:val="00E42901"/>
    <w:rsid w:val="00E42DD2"/>
    <w:rsid w:val="00E42E4B"/>
    <w:rsid w:val="00E42F1D"/>
    <w:rsid w:val="00E431CB"/>
    <w:rsid w:val="00E432EA"/>
    <w:rsid w:val="00E432F6"/>
    <w:rsid w:val="00E43682"/>
    <w:rsid w:val="00E436F9"/>
    <w:rsid w:val="00E43732"/>
    <w:rsid w:val="00E43842"/>
    <w:rsid w:val="00E439EE"/>
    <w:rsid w:val="00E43B9F"/>
    <w:rsid w:val="00E43BED"/>
    <w:rsid w:val="00E43CCE"/>
    <w:rsid w:val="00E43D69"/>
    <w:rsid w:val="00E43E31"/>
    <w:rsid w:val="00E43F57"/>
    <w:rsid w:val="00E43FFE"/>
    <w:rsid w:val="00E4402D"/>
    <w:rsid w:val="00E4409D"/>
    <w:rsid w:val="00E44281"/>
    <w:rsid w:val="00E44314"/>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9A"/>
    <w:rsid w:val="00E4654F"/>
    <w:rsid w:val="00E4668A"/>
    <w:rsid w:val="00E46A46"/>
    <w:rsid w:val="00E46B8C"/>
    <w:rsid w:val="00E46E2F"/>
    <w:rsid w:val="00E471F0"/>
    <w:rsid w:val="00E472CC"/>
    <w:rsid w:val="00E47710"/>
    <w:rsid w:val="00E477E0"/>
    <w:rsid w:val="00E4799F"/>
    <w:rsid w:val="00E47AC3"/>
    <w:rsid w:val="00E47B1A"/>
    <w:rsid w:val="00E47B7B"/>
    <w:rsid w:val="00E47B82"/>
    <w:rsid w:val="00E47BFA"/>
    <w:rsid w:val="00E47E45"/>
    <w:rsid w:val="00E47E96"/>
    <w:rsid w:val="00E47F6A"/>
    <w:rsid w:val="00E50083"/>
    <w:rsid w:val="00E50133"/>
    <w:rsid w:val="00E501BD"/>
    <w:rsid w:val="00E501CC"/>
    <w:rsid w:val="00E50331"/>
    <w:rsid w:val="00E50406"/>
    <w:rsid w:val="00E504DA"/>
    <w:rsid w:val="00E505D0"/>
    <w:rsid w:val="00E5064E"/>
    <w:rsid w:val="00E508E1"/>
    <w:rsid w:val="00E509D2"/>
    <w:rsid w:val="00E50B73"/>
    <w:rsid w:val="00E50BF8"/>
    <w:rsid w:val="00E50D85"/>
    <w:rsid w:val="00E511C5"/>
    <w:rsid w:val="00E51238"/>
    <w:rsid w:val="00E51294"/>
    <w:rsid w:val="00E51498"/>
    <w:rsid w:val="00E51633"/>
    <w:rsid w:val="00E51860"/>
    <w:rsid w:val="00E518F8"/>
    <w:rsid w:val="00E51933"/>
    <w:rsid w:val="00E51A63"/>
    <w:rsid w:val="00E51CC6"/>
    <w:rsid w:val="00E51E65"/>
    <w:rsid w:val="00E51E93"/>
    <w:rsid w:val="00E51F0C"/>
    <w:rsid w:val="00E51FCD"/>
    <w:rsid w:val="00E52154"/>
    <w:rsid w:val="00E52287"/>
    <w:rsid w:val="00E5273B"/>
    <w:rsid w:val="00E527B5"/>
    <w:rsid w:val="00E528CA"/>
    <w:rsid w:val="00E528D8"/>
    <w:rsid w:val="00E52965"/>
    <w:rsid w:val="00E52B5B"/>
    <w:rsid w:val="00E52BF2"/>
    <w:rsid w:val="00E52D20"/>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DEB"/>
    <w:rsid w:val="00E53F31"/>
    <w:rsid w:val="00E54087"/>
    <w:rsid w:val="00E540B9"/>
    <w:rsid w:val="00E540E2"/>
    <w:rsid w:val="00E544D3"/>
    <w:rsid w:val="00E544E0"/>
    <w:rsid w:val="00E54648"/>
    <w:rsid w:val="00E54928"/>
    <w:rsid w:val="00E54C08"/>
    <w:rsid w:val="00E54C6F"/>
    <w:rsid w:val="00E54D31"/>
    <w:rsid w:val="00E54EAA"/>
    <w:rsid w:val="00E5507B"/>
    <w:rsid w:val="00E55093"/>
    <w:rsid w:val="00E55166"/>
    <w:rsid w:val="00E55232"/>
    <w:rsid w:val="00E55296"/>
    <w:rsid w:val="00E552C3"/>
    <w:rsid w:val="00E5536B"/>
    <w:rsid w:val="00E55444"/>
    <w:rsid w:val="00E55588"/>
    <w:rsid w:val="00E5558C"/>
    <w:rsid w:val="00E556AD"/>
    <w:rsid w:val="00E55740"/>
    <w:rsid w:val="00E558E9"/>
    <w:rsid w:val="00E55A6E"/>
    <w:rsid w:val="00E55AA5"/>
    <w:rsid w:val="00E55DAB"/>
    <w:rsid w:val="00E55E7B"/>
    <w:rsid w:val="00E55E80"/>
    <w:rsid w:val="00E55ECB"/>
    <w:rsid w:val="00E560D9"/>
    <w:rsid w:val="00E56143"/>
    <w:rsid w:val="00E56297"/>
    <w:rsid w:val="00E567CC"/>
    <w:rsid w:val="00E5699F"/>
    <w:rsid w:val="00E569B9"/>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E"/>
    <w:rsid w:val="00E60470"/>
    <w:rsid w:val="00E6069F"/>
    <w:rsid w:val="00E609BC"/>
    <w:rsid w:val="00E60B11"/>
    <w:rsid w:val="00E60E5D"/>
    <w:rsid w:val="00E60E91"/>
    <w:rsid w:val="00E60EA5"/>
    <w:rsid w:val="00E60ED3"/>
    <w:rsid w:val="00E60F4D"/>
    <w:rsid w:val="00E60F57"/>
    <w:rsid w:val="00E61029"/>
    <w:rsid w:val="00E61471"/>
    <w:rsid w:val="00E615F0"/>
    <w:rsid w:val="00E6168E"/>
    <w:rsid w:val="00E6190E"/>
    <w:rsid w:val="00E61AA8"/>
    <w:rsid w:val="00E61ACE"/>
    <w:rsid w:val="00E61B20"/>
    <w:rsid w:val="00E61E48"/>
    <w:rsid w:val="00E61F21"/>
    <w:rsid w:val="00E61F6C"/>
    <w:rsid w:val="00E62023"/>
    <w:rsid w:val="00E62140"/>
    <w:rsid w:val="00E62632"/>
    <w:rsid w:val="00E62C6B"/>
    <w:rsid w:val="00E62D5D"/>
    <w:rsid w:val="00E62E8E"/>
    <w:rsid w:val="00E62FBB"/>
    <w:rsid w:val="00E630F5"/>
    <w:rsid w:val="00E631D5"/>
    <w:rsid w:val="00E63220"/>
    <w:rsid w:val="00E6327A"/>
    <w:rsid w:val="00E6352A"/>
    <w:rsid w:val="00E63677"/>
    <w:rsid w:val="00E6376E"/>
    <w:rsid w:val="00E638C0"/>
    <w:rsid w:val="00E6390A"/>
    <w:rsid w:val="00E63980"/>
    <w:rsid w:val="00E639BC"/>
    <w:rsid w:val="00E63A8B"/>
    <w:rsid w:val="00E63AF3"/>
    <w:rsid w:val="00E63B5F"/>
    <w:rsid w:val="00E63F70"/>
    <w:rsid w:val="00E64012"/>
    <w:rsid w:val="00E6412C"/>
    <w:rsid w:val="00E6423F"/>
    <w:rsid w:val="00E6435E"/>
    <w:rsid w:val="00E6447A"/>
    <w:rsid w:val="00E646A7"/>
    <w:rsid w:val="00E6474F"/>
    <w:rsid w:val="00E64B74"/>
    <w:rsid w:val="00E64C87"/>
    <w:rsid w:val="00E64FA1"/>
    <w:rsid w:val="00E65073"/>
    <w:rsid w:val="00E65153"/>
    <w:rsid w:val="00E65519"/>
    <w:rsid w:val="00E656B6"/>
    <w:rsid w:val="00E65814"/>
    <w:rsid w:val="00E6585F"/>
    <w:rsid w:val="00E65B16"/>
    <w:rsid w:val="00E65E62"/>
    <w:rsid w:val="00E65F50"/>
    <w:rsid w:val="00E65FBD"/>
    <w:rsid w:val="00E66005"/>
    <w:rsid w:val="00E6616E"/>
    <w:rsid w:val="00E66529"/>
    <w:rsid w:val="00E665A0"/>
    <w:rsid w:val="00E6681D"/>
    <w:rsid w:val="00E668E9"/>
    <w:rsid w:val="00E66A31"/>
    <w:rsid w:val="00E671E9"/>
    <w:rsid w:val="00E67393"/>
    <w:rsid w:val="00E673B6"/>
    <w:rsid w:val="00E67431"/>
    <w:rsid w:val="00E67671"/>
    <w:rsid w:val="00E6774B"/>
    <w:rsid w:val="00E6783F"/>
    <w:rsid w:val="00E67990"/>
    <w:rsid w:val="00E67C81"/>
    <w:rsid w:val="00E67CE9"/>
    <w:rsid w:val="00E67E15"/>
    <w:rsid w:val="00E67FD3"/>
    <w:rsid w:val="00E7004D"/>
    <w:rsid w:val="00E705E1"/>
    <w:rsid w:val="00E70779"/>
    <w:rsid w:val="00E70C47"/>
    <w:rsid w:val="00E70E10"/>
    <w:rsid w:val="00E70E30"/>
    <w:rsid w:val="00E70EFD"/>
    <w:rsid w:val="00E70F87"/>
    <w:rsid w:val="00E710A8"/>
    <w:rsid w:val="00E715D9"/>
    <w:rsid w:val="00E716C1"/>
    <w:rsid w:val="00E71815"/>
    <w:rsid w:val="00E71A88"/>
    <w:rsid w:val="00E71B34"/>
    <w:rsid w:val="00E71B80"/>
    <w:rsid w:val="00E71BE8"/>
    <w:rsid w:val="00E71BF0"/>
    <w:rsid w:val="00E71D48"/>
    <w:rsid w:val="00E7222D"/>
    <w:rsid w:val="00E722AB"/>
    <w:rsid w:val="00E72597"/>
    <w:rsid w:val="00E725D8"/>
    <w:rsid w:val="00E728C4"/>
    <w:rsid w:val="00E729B5"/>
    <w:rsid w:val="00E72B1C"/>
    <w:rsid w:val="00E72C00"/>
    <w:rsid w:val="00E72CBC"/>
    <w:rsid w:val="00E731C3"/>
    <w:rsid w:val="00E73214"/>
    <w:rsid w:val="00E732C6"/>
    <w:rsid w:val="00E73348"/>
    <w:rsid w:val="00E73369"/>
    <w:rsid w:val="00E7340B"/>
    <w:rsid w:val="00E7343C"/>
    <w:rsid w:val="00E7347E"/>
    <w:rsid w:val="00E7358D"/>
    <w:rsid w:val="00E73663"/>
    <w:rsid w:val="00E7390C"/>
    <w:rsid w:val="00E73933"/>
    <w:rsid w:val="00E7395D"/>
    <w:rsid w:val="00E73AF7"/>
    <w:rsid w:val="00E73B36"/>
    <w:rsid w:val="00E73C49"/>
    <w:rsid w:val="00E73D8A"/>
    <w:rsid w:val="00E74079"/>
    <w:rsid w:val="00E740D4"/>
    <w:rsid w:val="00E7427C"/>
    <w:rsid w:val="00E74349"/>
    <w:rsid w:val="00E74389"/>
    <w:rsid w:val="00E743D4"/>
    <w:rsid w:val="00E74526"/>
    <w:rsid w:val="00E74782"/>
    <w:rsid w:val="00E748CD"/>
    <w:rsid w:val="00E7496B"/>
    <w:rsid w:val="00E74A19"/>
    <w:rsid w:val="00E74A65"/>
    <w:rsid w:val="00E74A76"/>
    <w:rsid w:val="00E74C14"/>
    <w:rsid w:val="00E74D5F"/>
    <w:rsid w:val="00E74DAF"/>
    <w:rsid w:val="00E74EEF"/>
    <w:rsid w:val="00E74F01"/>
    <w:rsid w:val="00E750A7"/>
    <w:rsid w:val="00E75655"/>
    <w:rsid w:val="00E75662"/>
    <w:rsid w:val="00E757AC"/>
    <w:rsid w:val="00E7585B"/>
    <w:rsid w:val="00E75899"/>
    <w:rsid w:val="00E75B61"/>
    <w:rsid w:val="00E75BF6"/>
    <w:rsid w:val="00E75E14"/>
    <w:rsid w:val="00E75E45"/>
    <w:rsid w:val="00E75E5A"/>
    <w:rsid w:val="00E75F8D"/>
    <w:rsid w:val="00E762FC"/>
    <w:rsid w:val="00E7642F"/>
    <w:rsid w:val="00E7649E"/>
    <w:rsid w:val="00E766CE"/>
    <w:rsid w:val="00E766DA"/>
    <w:rsid w:val="00E7677A"/>
    <w:rsid w:val="00E76871"/>
    <w:rsid w:val="00E768F9"/>
    <w:rsid w:val="00E76D74"/>
    <w:rsid w:val="00E76F78"/>
    <w:rsid w:val="00E773DD"/>
    <w:rsid w:val="00E77676"/>
    <w:rsid w:val="00E77777"/>
    <w:rsid w:val="00E77857"/>
    <w:rsid w:val="00E778C0"/>
    <w:rsid w:val="00E77B8D"/>
    <w:rsid w:val="00E77DD6"/>
    <w:rsid w:val="00E8008F"/>
    <w:rsid w:val="00E80128"/>
    <w:rsid w:val="00E802BB"/>
    <w:rsid w:val="00E80352"/>
    <w:rsid w:val="00E80365"/>
    <w:rsid w:val="00E8059C"/>
    <w:rsid w:val="00E806E9"/>
    <w:rsid w:val="00E807E1"/>
    <w:rsid w:val="00E8084D"/>
    <w:rsid w:val="00E80A29"/>
    <w:rsid w:val="00E80EB0"/>
    <w:rsid w:val="00E81094"/>
    <w:rsid w:val="00E8110D"/>
    <w:rsid w:val="00E8115F"/>
    <w:rsid w:val="00E81242"/>
    <w:rsid w:val="00E8128B"/>
    <w:rsid w:val="00E81337"/>
    <w:rsid w:val="00E813BE"/>
    <w:rsid w:val="00E813DD"/>
    <w:rsid w:val="00E81818"/>
    <w:rsid w:val="00E81A5D"/>
    <w:rsid w:val="00E81BDC"/>
    <w:rsid w:val="00E8200C"/>
    <w:rsid w:val="00E82045"/>
    <w:rsid w:val="00E820A1"/>
    <w:rsid w:val="00E8227B"/>
    <w:rsid w:val="00E8241D"/>
    <w:rsid w:val="00E82437"/>
    <w:rsid w:val="00E82570"/>
    <w:rsid w:val="00E8268F"/>
    <w:rsid w:val="00E82747"/>
    <w:rsid w:val="00E828D2"/>
    <w:rsid w:val="00E82A05"/>
    <w:rsid w:val="00E82CBD"/>
    <w:rsid w:val="00E82D39"/>
    <w:rsid w:val="00E82E9B"/>
    <w:rsid w:val="00E8301E"/>
    <w:rsid w:val="00E83319"/>
    <w:rsid w:val="00E83325"/>
    <w:rsid w:val="00E83480"/>
    <w:rsid w:val="00E834C0"/>
    <w:rsid w:val="00E8382F"/>
    <w:rsid w:val="00E8397F"/>
    <w:rsid w:val="00E8398B"/>
    <w:rsid w:val="00E839B2"/>
    <w:rsid w:val="00E83AE4"/>
    <w:rsid w:val="00E83B17"/>
    <w:rsid w:val="00E83C34"/>
    <w:rsid w:val="00E83CEB"/>
    <w:rsid w:val="00E83FEF"/>
    <w:rsid w:val="00E8407D"/>
    <w:rsid w:val="00E842C1"/>
    <w:rsid w:val="00E842E2"/>
    <w:rsid w:val="00E842E9"/>
    <w:rsid w:val="00E842EB"/>
    <w:rsid w:val="00E8443B"/>
    <w:rsid w:val="00E84524"/>
    <w:rsid w:val="00E84604"/>
    <w:rsid w:val="00E8463B"/>
    <w:rsid w:val="00E84A89"/>
    <w:rsid w:val="00E84A97"/>
    <w:rsid w:val="00E84D43"/>
    <w:rsid w:val="00E85111"/>
    <w:rsid w:val="00E851B8"/>
    <w:rsid w:val="00E851D0"/>
    <w:rsid w:val="00E852C9"/>
    <w:rsid w:val="00E856B8"/>
    <w:rsid w:val="00E85701"/>
    <w:rsid w:val="00E85A25"/>
    <w:rsid w:val="00E85D2E"/>
    <w:rsid w:val="00E85D66"/>
    <w:rsid w:val="00E86047"/>
    <w:rsid w:val="00E860A4"/>
    <w:rsid w:val="00E86181"/>
    <w:rsid w:val="00E8631C"/>
    <w:rsid w:val="00E863D6"/>
    <w:rsid w:val="00E86514"/>
    <w:rsid w:val="00E8654F"/>
    <w:rsid w:val="00E866FD"/>
    <w:rsid w:val="00E866FF"/>
    <w:rsid w:val="00E86751"/>
    <w:rsid w:val="00E86A54"/>
    <w:rsid w:val="00E86C70"/>
    <w:rsid w:val="00E86EBC"/>
    <w:rsid w:val="00E87212"/>
    <w:rsid w:val="00E873B9"/>
    <w:rsid w:val="00E873C8"/>
    <w:rsid w:val="00E873F9"/>
    <w:rsid w:val="00E87447"/>
    <w:rsid w:val="00E87490"/>
    <w:rsid w:val="00E874CE"/>
    <w:rsid w:val="00E87779"/>
    <w:rsid w:val="00E878D3"/>
    <w:rsid w:val="00E879CD"/>
    <w:rsid w:val="00E87A69"/>
    <w:rsid w:val="00E87C37"/>
    <w:rsid w:val="00E87CE8"/>
    <w:rsid w:val="00E90174"/>
    <w:rsid w:val="00E9026F"/>
    <w:rsid w:val="00E902B7"/>
    <w:rsid w:val="00E902F3"/>
    <w:rsid w:val="00E90419"/>
    <w:rsid w:val="00E905E7"/>
    <w:rsid w:val="00E90636"/>
    <w:rsid w:val="00E9063F"/>
    <w:rsid w:val="00E90A42"/>
    <w:rsid w:val="00E90A5C"/>
    <w:rsid w:val="00E90BDB"/>
    <w:rsid w:val="00E90C44"/>
    <w:rsid w:val="00E90D09"/>
    <w:rsid w:val="00E90E25"/>
    <w:rsid w:val="00E90E61"/>
    <w:rsid w:val="00E91270"/>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85"/>
    <w:rsid w:val="00E9298B"/>
    <w:rsid w:val="00E92A4C"/>
    <w:rsid w:val="00E92BED"/>
    <w:rsid w:val="00E92C23"/>
    <w:rsid w:val="00E92C7E"/>
    <w:rsid w:val="00E92E9A"/>
    <w:rsid w:val="00E92F1E"/>
    <w:rsid w:val="00E92F8E"/>
    <w:rsid w:val="00E92FFF"/>
    <w:rsid w:val="00E93156"/>
    <w:rsid w:val="00E932C5"/>
    <w:rsid w:val="00E932D1"/>
    <w:rsid w:val="00E934C0"/>
    <w:rsid w:val="00E93587"/>
    <w:rsid w:val="00E9361F"/>
    <w:rsid w:val="00E939E6"/>
    <w:rsid w:val="00E93A03"/>
    <w:rsid w:val="00E93B43"/>
    <w:rsid w:val="00E93B75"/>
    <w:rsid w:val="00E93C34"/>
    <w:rsid w:val="00E9404A"/>
    <w:rsid w:val="00E940FF"/>
    <w:rsid w:val="00E94118"/>
    <w:rsid w:val="00E9427C"/>
    <w:rsid w:val="00E94507"/>
    <w:rsid w:val="00E947A2"/>
    <w:rsid w:val="00E94AF7"/>
    <w:rsid w:val="00E94CC6"/>
    <w:rsid w:val="00E94D1E"/>
    <w:rsid w:val="00E94E1E"/>
    <w:rsid w:val="00E952AB"/>
    <w:rsid w:val="00E952D3"/>
    <w:rsid w:val="00E95414"/>
    <w:rsid w:val="00E9543E"/>
    <w:rsid w:val="00E9553C"/>
    <w:rsid w:val="00E95672"/>
    <w:rsid w:val="00E956E6"/>
    <w:rsid w:val="00E95AD4"/>
    <w:rsid w:val="00E95ADA"/>
    <w:rsid w:val="00E95B3E"/>
    <w:rsid w:val="00E95CDC"/>
    <w:rsid w:val="00E95CF2"/>
    <w:rsid w:val="00E96373"/>
    <w:rsid w:val="00E9668F"/>
    <w:rsid w:val="00E96783"/>
    <w:rsid w:val="00E9679E"/>
    <w:rsid w:val="00E96A8A"/>
    <w:rsid w:val="00E96CA9"/>
    <w:rsid w:val="00E96E40"/>
    <w:rsid w:val="00E96EAB"/>
    <w:rsid w:val="00E96FAA"/>
    <w:rsid w:val="00E96FD0"/>
    <w:rsid w:val="00E96FD2"/>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B14"/>
    <w:rsid w:val="00EA0BAC"/>
    <w:rsid w:val="00EA0CD8"/>
    <w:rsid w:val="00EA0DA6"/>
    <w:rsid w:val="00EA0E83"/>
    <w:rsid w:val="00EA0FF3"/>
    <w:rsid w:val="00EA13E2"/>
    <w:rsid w:val="00EA1414"/>
    <w:rsid w:val="00EA1682"/>
    <w:rsid w:val="00EA16A4"/>
    <w:rsid w:val="00EA1873"/>
    <w:rsid w:val="00EA18F6"/>
    <w:rsid w:val="00EA1938"/>
    <w:rsid w:val="00EA1AF4"/>
    <w:rsid w:val="00EA1CBF"/>
    <w:rsid w:val="00EA1D4D"/>
    <w:rsid w:val="00EA1DEE"/>
    <w:rsid w:val="00EA1FB5"/>
    <w:rsid w:val="00EA23F9"/>
    <w:rsid w:val="00EA2550"/>
    <w:rsid w:val="00EA265A"/>
    <w:rsid w:val="00EA2956"/>
    <w:rsid w:val="00EA2A2A"/>
    <w:rsid w:val="00EA2B5F"/>
    <w:rsid w:val="00EA2C4C"/>
    <w:rsid w:val="00EA2C9A"/>
    <w:rsid w:val="00EA2D4E"/>
    <w:rsid w:val="00EA2F2A"/>
    <w:rsid w:val="00EA313C"/>
    <w:rsid w:val="00EA328D"/>
    <w:rsid w:val="00EA3398"/>
    <w:rsid w:val="00EA34C9"/>
    <w:rsid w:val="00EA35E6"/>
    <w:rsid w:val="00EA383B"/>
    <w:rsid w:val="00EA39B6"/>
    <w:rsid w:val="00EA3B07"/>
    <w:rsid w:val="00EA3BD7"/>
    <w:rsid w:val="00EA3CAC"/>
    <w:rsid w:val="00EA3FED"/>
    <w:rsid w:val="00EA40F2"/>
    <w:rsid w:val="00EA41A0"/>
    <w:rsid w:val="00EA4239"/>
    <w:rsid w:val="00EA433F"/>
    <w:rsid w:val="00EA4435"/>
    <w:rsid w:val="00EA469D"/>
    <w:rsid w:val="00EA4751"/>
    <w:rsid w:val="00EA4752"/>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90B"/>
    <w:rsid w:val="00EA5976"/>
    <w:rsid w:val="00EA59E4"/>
    <w:rsid w:val="00EA5C3D"/>
    <w:rsid w:val="00EA5D01"/>
    <w:rsid w:val="00EA5E2F"/>
    <w:rsid w:val="00EA5FB7"/>
    <w:rsid w:val="00EA6076"/>
    <w:rsid w:val="00EA61B5"/>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AD2"/>
    <w:rsid w:val="00EA7AEC"/>
    <w:rsid w:val="00EB0085"/>
    <w:rsid w:val="00EB07E5"/>
    <w:rsid w:val="00EB07E6"/>
    <w:rsid w:val="00EB08E5"/>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B7"/>
    <w:rsid w:val="00EB1DEF"/>
    <w:rsid w:val="00EB1E21"/>
    <w:rsid w:val="00EB1EB3"/>
    <w:rsid w:val="00EB1F24"/>
    <w:rsid w:val="00EB265E"/>
    <w:rsid w:val="00EB26BE"/>
    <w:rsid w:val="00EB28A4"/>
    <w:rsid w:val="00EB28B1"/>
    <w:rsid w:val="00EB2963"/>
    <w:rsid w:val="00EB2B07"/>
    <w:rsid w:val="00EB2BB8"/>
    <w:rsid w:val="00EB2BFD"/>
    <w:rsid w:val="00EB2C14"/>
    <w:rsid w:val="00EB3077"/>
    <w:rsid w:val="00EB3116"/>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164"/>
    <w:rsid w:val="00EB4316"/>
    <w:rsid w:val="00EB43BD"/>
    <w:rsid w:val="00EB454B"/>
    <w:rsid w:val="00EB4658"/>
    <w:rsid w:val="00EB4838"/>
    <w:rsid w:val="00EB48F1"/>
    <w:rsid w:val="00EB4ACD"/>
    <w:rsid w:val="00EB4B86"/>
    <w:rsid w:val="00EB4C12"/>
    <w:rsid w:val="00EB4CCF"/>
    <w:rsid w:val="00EB4D97"/>
    <w:rsid w:val="00EB4E20"/>
    <w:rsid w:val="00EB4FA2"/>
    <w:rsid w:val="00EB500F"/>
    <w:rsid w:val="00EB50E7"/>
    <w:rsid w:val="00EB5108"/>
    <w:rsid w:val="00EB526E"/>
    <w:rsid w:val="00EB53FC"/>
    <w:rsid w:val="00EB553D"/>
    <w:rsid w:val="00EB5784"/>
    <w:rsid w:val="00EB58E9"/>
    <w:rsid w:val="00EB58FC"/>
    <w:rsid w:val="00EB5B83"/>
    <w:rsid w:val="00EB5CAB"/>
    <w:rsid w:val="00EB5EB7"/>
    <w:rsid w:val="00EB6033"/>
    <w:rsid w:val="00EB60D3"/>
    <w:rsid w:val="00EB63B1"/>
    <w:rsid w:val="00EB63FC"/>
    <w:rsid w:val="00EB660E"/>
    <w:rsid w:val="00EB6660"/>
    <w:rsid w:val="00EB6694"/>
    <w:rsid w:val="00EB6699"/>
    <w:rsid w:val="00EB6866"/>
    <w:rsid w:val="00EB6A72"/>
    <w:rsid w:val="00EB6DBF"/>
    <w:rsid w:val="00EB6E28"/>
    <w:rsid w:val="00EB6E3E"/>
    <w:rsid w:val="00EB7075"/>
    <w:rsid w:val="00EB718D"/>
    <w:rsid w:val="00EB741E"/>
    <w:rsid w:val="00EB7595"/>
    <w:rsid w:val="00EB7751"/>
    <w:rsid w:val="00EB7D0C"/>
    <w:rsid w:val="00EB7FE8"/>
    <w:rsid w:val="00EC006F"/>
    <w:rsid w:val="00EC0177"/>
    <w:rsid w:val="00EC070C"/>
    <w:rsid w:val="00EC081A"/>
    <w:rsid w:val="00EC08F9"/>
    <w:rsid w:val="00EC09E3"/>
    <w:rsid w:val="00EC0B29"/>
    <w:rsid w:val="00EC0BBD"/>
    <w:rsid w:val="00EC0DE1"/>
    <w:rsid w:val="00EC1405"/>
    <w:rsid w:val="00EC1472"/>
    <w:rsid w:val="00EC147E"/>
    <w:rsid w:val="00EC150B"/>
    <w:rsid w:val="00EC15F9"/>
    <w:rsid w:val="00EC1671"/>
    <w:rsid w:val="00EC1929"/>
    <w:rsid w:val="00EC1A8E"/>
    <w:rsid w:val="00EC1C71"/>
    <w:rsid w:val="00EC1D6E"/>
    <w:rsid w:val="00EC1FD6"/>
    <w:rsid w:val="00EC22E4"/>
    <w:rsid w:val="00EC230B"/>
    <w:rsid w:val="00EC23BF"/>
    <w:rsid w:val="00EC2662"/>
    <w:rsid w:val="00EC26E3"/>
    <w:rsid w:val="00EC27D7"/>
    <w:rsid w:val="00EC2864"/>
    <w:rsid w:val="00EC2AAF"/>
    <w:rsid w:val="00EC2C1E"/>
    <w:rsid w:val="00EC2C85"/>
    <w:rsid w:val="00EC2CB7"/>
    <w:rsid w:val="00EC2EC9"/>
    <w:rsid w:val="00EC2F5F"/>
    <w:rsid w:val="00EC3022"/>
    <w:rsid w:val="00EC313B"/>
    <w:rsid w:val="00EC32CB"/>
    <w:rsid w:val="00EC3453"/>
    <w:rsid w:val="00EC34F0"/>
    <w:rsid w:val="00EC3C40"/>
    <w:rsid w:val="00EC3E09"/>
    <w:rsid w:val="00EC3F48"/>
    <w:rsid w:val="00EC404E"/>
    <w:rsid w:val="00EC407E"/>
    <w:rsid w:val="00EC4253"/>
    <w:rsid w:val="00EC4373"/>
    <w:rsid w:val="00EC43D8"/>
    <w:rsid w:val="00EC4561"/>
    <w:rsid w:val="00EC462C"/>
    <w:rsid w:val="00EC483B"/>
    <w:rsid w:val="00EC4AD3"/>
    <w:rsid w:val="00EC4BCD"/>
    <w:rsid w:val="00EC4CF0"/>
    <w:rsid w:val="00EC4DE6"/>
    <w:rsid w:val="00EC509B"/>
    <w:rsid w:val="00EC51B4"/>
    <w:rsid w:val="00EC5386"/>
    <w:rsid w:val="00EC570F"/>
    <w:rsid w:val="00EC5DB0"/>
    <w:rsid w:val="00EC5E06"/>
    <w:rsid w:val="00EC5EB9"/>
    <w:rsid w:val="00EC5FB8"/>
    <w:rsid w:val="00EC608C"/>
    <w:rsid w:val="00EC623D"/>
    <w:rsid w:val="00EC62CC"/>
    <w:rsid w:val="00EC630D"/>
    <w:rsid w:val="00EC63E8"/>
    <w:rsid w:val="00EC63FC"/>
    <w:rsid w:val="00EC65D5"/>
    <w:rsid w:val="00EC660D"/>
    <w:rsid w:val="00EC6910"/>
    <w:rsid w:val="00EC696F"/>
    <w:rsid w:val="00EC6C8B"/>
    <w:rsid w:val="00EC6D9B"/>
    <w:rsid w:val="00EC7027"/>
    <w:rsid w:val="00EC71CF"/>
    <w:rsid w:val="00EC7323"/>
    <w:rsid w:val="00EC7372"/>
    <w:rsid w:val="00EC7392"/>
    <w:rsid w:val="00EC7407"/>
    <w:rsid w:val="00EC7851"/>
    <w:rsid w:val="00EC7968"/>
    <w:rsid w:val="00EC7CA5"/>
    <w:rsid w:val="00EC7F16"/>
    <w:rsid w:val="00EC7FB5"/>
    <w:rsid w:val="00ED0141"/>
    <w:rsid w:val="00ED0214"/>
    <w:rsid w:val="00ED0261"/>
    <w:rsid w:val="00ED04C1"/>
    <w:rsid w:val="00ED0550"/>
    <w:rsid w:val="00ED0562"/>
    <w:rsid w:val="00ED058A"/>
    <w:rsid w:val="00ED0665"/>
    <w:rsid w:val="00ED0725"/>
    <w:rsid w:val="00ED07F6"/>
    <w:rsid w:val="00ED08D7"/>
    <w:rsid w:val="00ED0C83"/>
    <w:rsid w:val="00ED0CE0"/>
    <w:rsid w:val="00ED0D48"/>
    <w:rsid w:val="00ED1028"/>
    <w:rsid w:val="00ED1263"/>
    <w:rsid w:val="00ED128F"/>
    <w:rsid w:val="00ED16B6"/>
    <w:rsid w:val="00ED1A0E"/>
    <w:rsid w:val="00ED1A15"/>
    <w:rsid w:val="00ED1B61"/>
    <w:rsid w:val="00ED1CA1"/>
    <w:rsid w:val="00ED1FD4"/>
    <w:rsid w:val="00ED20B5"/>
    <w:rsid w:val="00ED2141"/>
    <w:rsid w:val="00ED21C1"/>
    <w:rsid w:val="00ED2296"/>
    <w:rsid w:val="00ED2451"/>
    <w:rsid w:val="00ED2AE4"/>
    <w:rsid w:val="00ED2B7F"/>
    <w:rsid w:val="00ED2C4F"/>
    <w:rsid w:val="00ED2DF8"/>
    <w:rsid w:val="00ED2EEB"/>
    <w:rsid w:val="00ED30BE"/>
    <w:rsid w:val="00ED3196"/>
    <w:rsid w:val="00ED3433"/>
    <w:rsid w:val="00ED3492"/>
    <w:rsid w:val="00ED365B"/>
    <w:rsid w:val="00ED395B"/>
    <w:rsid w:val="00ED3AA2"/>
    <w:rsid w:val="00ED3E1F"/>
    <w:rsid w:val="00ED3F6B"/>
    <w:rsid w:val="00ED3FB1"/>
    <w:rsid w:val="00ED4032"/>
    <w:rsid w:val="00ED41CB"/>
    <w:rsid w:val="00ED4813"/>
    <w:rsid w:val="00ED4869"/>
    <w:rsid w:val="00ED4980"/>
    <w:rsid w:val="00ED4A6D"/>
    <w:rsid w:val="00ED4B19"/>
    <w:rsid w:val="00ED4B1D"/>
    <w:rsid w:val="00ED4C35"/>
    <w:rsid w:val="00ED4C9F"/>
    <w:rsid w:val="00ED4CAE"/>
    <w:rsid w:val="00ED4D22"/>
    <w:rsid w:val="00ED4EAD"/>
    <w:rsid w:val="00ED518F"/>
    <w:rsid w:val="00ED51B3"/>
    <w:rsid w:val="00ED52CD"/>
    <w:rsid w:val="00ED54DF"/>
    <w:rsid w:val="00ED550A"/>
    <w:rsid w:val="00ED564F"/>
    <w:rsid w:val="00ED5805"/>
    <w:rsid w:val="00ED590F"/>
    <w:rsid w:val="00ED5BD6"/>
    <w:rsid w:val="00ED5C29"/>
    <w:rsid w:val="00ED5D82"/>
    <w:rsid w:val="00ED5FF7"/>
    <w:rsid w:val="00ED6369"/>
    <w:rsid w:val="00ED6536"/>
    <w:rsid w:val="00ED6537"/>
    <w:rsid w:val="00ED691E"/>
    <w:rsid w:val="00ED6996"/>
    <w:rsid w:val="00ED6BBA"/>
    <w:rsid w:val="00ED6BE9"/>
    <w:rsid w:val="00ED6E45"/>
    <w:rsid w:val="00ED6E62"/>
    <w:rsid w:val="00ED6EDA"/>
    <w:rsid w:val="00ED6FD9"/>
    <w:rsid w:val="00ED7021"/>
    <w:rsid w:val="00ED72A1"/>
    <w:rsid w:val="00ED72D4"/>
    <w:rsid w:val="00ED75B6"/>
    <w:rsid w:val="00ED75F5"/>
    <w:rsid w:val="00ED76C0"/>
    <w:rsid w:val="00ED76D1"/>
    <w:rsid w:val="00ED7841"/>
    <w:rsid w:val="00ED7928"/>
    <w:rsid w:val="00ED79ED"/>
    <w:rsid w:val="00ED7BA2"/>
    <w:rsid w:val="00ED7BEC"/>
    <w:rsid w:val="00ED7DDA"/>
    <w:rsid w:val="00ED7E85"/>
    <w:rsid w:val="00ED7F87"/>
    <w:rsid w:val="00EE00F4"/>
    <w:rsid w:val="00EE024D"/>
    <w:rsid w:val="00EE03DD"/>
    <w:rsid w:val="00EE04BC"/>
    <w:rsid w:val="00EE0572"/>
    <w:rsid w:val="00EE059C"/>
    <w:rsid w:val="00EE05CB"/>
    <w:rsid w:val="00EE0642"/>
    <w:rsid w:val="00EE08BF"/>
    <w:rsid w:val="00EE08D5"/>
    <w:rsid w:val="00EE0A7E"/>
    <w:rsid w:val="00EE0B20"/>
    <w:rsid w:val="00EE0C75"/>
    <w:rsid w:val="00EE11CA"/>
    <w:rsid w:val="00EE12A7"/>
    <w:rsid w:val="00EE12F3"/>
    <w:rsid w:val="00EE1415"/>
    <w:rsid w:val="00EE1654"/>
    <w:rsid w:val="00EE16EB"/>
    <w:rsid w:val="00EE18BE"/>
    <w:rsid w:val="00EE1B63"/>
    <w:rsid w:val="00EE1BE9"/>
    <w:rsid w:val="00EE1F7D"/>
    <w:rsid w:val="00EE1FC2"/>
    <w:rsid w:val="00EE2234"/>
    <w:rsid w:val="00EE23D0"/>
    <w:rsid w:val="00EE243B"/>
    <w:rsid w:val="00EE24A0"/>
    <w:rsid w:val="00EE2D35"/>
    <w:rsid w:val="00EE2D5D"/>
    <w:rsid w:val="00EE2D99"/>
    <w:rsid w:val="00EE2F3A"/>
    <w:rsid w:val="00EE2F77"/>
    <w:rsid w:val="00EE31E3"/>
    <w:rsid w:val="00EE3214"/>
    <w:rsid w:val="00EE3285"/>
    <w:rsid w:val="00EE32AA"/>
    <w:rsid w:val="00EE3307"/>
    <w:rsid w:val="00EE3350"/>
    <w:rsid w:val="00EE3416"/>
    <w:rsid w:val="00EE36C6"/>
    <w:rsid w:val="00EE36DE"/>
    <w:rsid w:val="00EE36E0"/>
    <w:rsid w:val="00EE37B5"/>
    <w:rsid w:val="00EE37D6"/>
    <w:rsid w:val="00EE37DE"/>
    <w:rsid w:val="00EE3A08"/>
    <w:rsid w:val="00EE44ED"/>
    <w:rsid w:val="00EE4669"/>
    <w:rsid w:val="00EE49B4"/>
    <w:rsid w:val="00EE49C1"/>
    <w:rsid w:val="00EE4CF3"/>
    <w:rsid w:val="00EE4D1A"/>
    <w:rsid w:val="00EE5010"/>
    <w:rsid w:val="00EE503D"/>
    <w:rsid w:val="00EE5067"/>
    <w:rsid w:val="00EE512D"/>
    <w:rsid w:val="00EE52AA"/>
    <w:rsid w:val="00EE5567"/>
    <w:rsid w:val="00EE56FF"/>
    <w:rsid w:val="00EE5BCD"/>
    <w:rsid w:val="00EE5CCA"/>
    <w:rsid w:val="00EE5EDF"/>
    <w:rsid w:val="00EE5F40"/>
    <w:rsid w:val="00EE5F64"/>
    <w:rsid w:val="00EE5FE7"/>
    <w:rsid w:val="00EE60AA"/>
    <w:rsid w:val="00EE62D6"/>
    <w:rsid w:val="00EE62ED"/>
    <w:rsid w:val="00EE6328"/>
    <w:rsid w:val="00EE640C"/>
    <w:rsid w:val="00EE659F"/>
    <w:rsid w:val="00EE68F1"/>
    <w:rsid w:val="00EE6B42"/>
    <w:rsid w:val="00EE6B5B"/>
    <w:rsid w:val="00EE6C61"/>
    <w:rsid w:val="00EE6D29"/>
    <w:rsid w:val="00EE71B1"/>
    <w:rsid w:val="00EE71B6"/>
    <w:rsid w:val="00EE725B"/>
    <w:rsid w:val="00EE7458"/>
    <w:rsid w:val="00EE74D6"/>
    <w:rsid w:val="00EE7572"/>
    <w:rsid w:val="00EE778F"/>
    <w:rsid w:val="00EE7AC7"/>
    <w:rsid w:val="00EE7C2A"/>
    <w:rsid w:val="00EE7D4D"/>
    <w:rsid w:val="00EE7E8B"/>
    <w:rsid w:val="00EE7EE6"/>
    <w:rsid w:val="00EF0137"/>
    <w:rsid w:val="00EF034B"/>
    <w:rsid w:val="00EF03EF"/>
    <w:rsid w:val="00EF040C"/>
    <w:rsid w:val="00EF060B"/>
    <w:rsid w:val="00EF065D"/>
    <w:rsid w:val="00EF06BF"/>
    <w:rsid w:val="00EF0BBC"/>
    <w:rsid w:val="00EF0C54"/>
    <w:rsid w:val="00EF0C7D"/>
    <w:rsid w:val="00EF0D65"/>
    <w:rsid w:val="00EF0D7B"/>
    <w:rsid w:val="00EF0D8C"/>
    <w:rsid w:val="00EF0E4D"/>
    <w:rsid w:val="00EF0EF0"/>
    <w:rsid w:val="00EF0F28"/>
    <w:rsid w:val="00EF115A"/>
    <w:rsid w:val="00EF117E"/>
    <w:rsid w:val="00EF126B"/>
    <w:rsid w:val="00EF1273"/>
    <w:rsid w:val="00EF13B1"/>
    <w:rsid w:val="00EF1417"/>
    <w:rsid w:val="00EF141C"/>
    <w:rsid w:val="00EF14C8"/>
    <w:rsid w:val="00EF1592"/>
    <w:rsid w:val="00EF19C4"/>
    <w:rsid w:val="00EF1A32"/>
    <w:rsid w:val="00EF1B27"/>
    <w:rsid w:val="00EF1B44"/>
    <w:rsid w:val="00EF1BBE"/>
    <w:rsid w:val="00EF1CBA"/>
    <w:rsid w:val="00EF1DAD"/>
    <w:rsid w:val="00EF1E01"/>
    <w:rsid w:val="00EF1EBE"/>
    <w:rsid w:val="00EF1F99"/>
    <w:rsid w:val="00EF1FCD"/>
    <w:rsid w:val="00EF2014"/>
    <w:rsid w:val="00EF20BB"/>
    <w:rsid w:val="00EF23A2"/>
    <w:rsid w:val="00EF2441"/>
    <w:rsid w:val="00EF26B3"/>
    <w:rsid w:val="00EF27C9"/>
    <w:rsid w:val="00EF28D8"/>
    <w:rsid w:val="00EF2B10"/>
    <w:rsid w:val="00EF2B9D"/>
    <w:rsid w:val="00EF2C35"/>
    <w:rsid w:val="00EF3303"/>
    <w:rsid w:val="00EF35B5"/>
    <w:rsid w:val="00EF3663"/>
    <w:rsid w:val="00EF3982"/>
    <w:rsid w:val="00EF398B"/>
    <w:rsid w:val="00EF39F6"/>
    <w:rsid w:val="00EF3A9F"/>
    <w:rsid w:val="00EF3C19"/>
    <w:rsid w:val="00EF3C49"/>
    <w:rsid w:val="00EF3DAB"/>
    <w:rsid w:val="00EF3DEC"/>
    <w:rsid w:val="00EF3EF2"/>
    <w:rsid w:val="00EF3FB3"/>
    <w:rsid w:val="00EF4264"/>
    <w:rsid w:val="00EF445F"/>
    <w:rsid w:val="00EF46C1"/>
    <w:rsid w:val="00EF47D6"/>
    <w:rsid w:val="00EF4AE5"/>
    <w:rsid w:val="00EF4C5A"/>
    <w:rsid w:val="00EF4C79"/>
    <w:rsid w:val="00EF4E0C"/>
    <w:rsid w:val="00EF4E71"/>
    <w:rsid w:val="00EF4FDA"/>
    <w:rsid w:val="00EF5157"/>
    <w:rsid w:val="00EF5162"/>
    <w:rsid w:val="00EF51A5"/>
    <w:rsid w:val="00EF53A0"/>
    <w:rsid w:val="00EF53FF"/>
    <w:rsid w:val="00EF5523"/>
    <w:rsid w:val="00EF559F"/>
    <w:rsid w:val="00EF565C"/>
    <w:rsid w:val="00EF56F2"/>
    <w:rsid w:val="00EF57E8"/>
    <w:rsid w:val="00EF580E"/>
    <w:rsid w:val="00EF582B"/>
    <w:rsid w:val="00EF5950"/>
    <w:rsid w:val="00EF5A7A"/>
    <w:rsid w:val="00EF5ADB"/>
    <w:rsid w:val="00EF5BCF"/>
    <w:rsid w:val="00EF5C34"/>
    <w:rsid w:val="00EF5D43"/>
    <w:rsid w:val="00EF5E96"/>
    <w:rsid w:val="00EF5EF7"/>
    <w:rsid w:val="00EF600B"/>
    <w:rsid w:val="00EF64D0"/>
    <w:rsid w:val="00EF666C"/>
    <w:rsid w:val="00EF66E9"/>
    <w:rsid w:val="00EF6945"/>
    <w:rsid w:val="00EF6B3F"/>
    <w:rsid w:val="00EF6C39"/>
    <w:rsid w:val="00EF7088"/>
    <w:rsid w:val="00EF7126"/>
    <w:rsid w:val="00EF730F"/>
    <w:rsid w:val="00EF73D2"/>
    <w:rsid w:val="00EF73DF"/>
    <w:rsid w:val="00EF754A"/>
    <w:rsid w:val="00EF75CB"/>
    <w:rsid w:val="00EF7766"/>
    <w:rsid w:val="00EF77B9"/>
    <w:rsid w:val="00EF78F5"/>
    <w:rsid w:val="00EF796A"/>
    <w:rsid w:val="00EF798B"/>
    <w:rsid w:val="00EF7D36"/>
    <w:rsid w:val="00EF7DFF"/>
    <w:rsid w:val="00EF7E45"/>
    <w:rsid w:val="00F001CE"/>
    <w:rsid w:val="00F003DF"/>
    <w:rsid w:val="00F00497"/>
    <w:rsid w:val="00F006CE"/>
    <w:rsid w:val="00F006EF"/>
    <w:rsid w:val="00F00809"/>
    <w:rsid w:val="00F00B35"/>
    <w:rsid w:val="00F00B52"/>
    <w:rsid w:val="00F00C24"/>
    <w:rsid w:val="00F00C5F"/>
    <w:rsid w:val="00F00E89"/>
    <w:rsid w:val="00F00EC3"/>
    <w:rsid w:val="00F01041"/>
    <w:rsid w:val="00F011CB"/>
    <w:rsid w:val="00F011E7"/>
    <w:rsid w:val="00F012AE"/>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40B"/>
    <w:rsid w:val="00F0362D"/>
    <w:rsid w:val="00F036A0"/>
    <w:rsid w:val="00F03A66"/>
    <w:rsid w:val="00F03AC4"/>
    <w:rsid w:val="00F03CC3"/>
    <w:rsid w:val="00F03CE3"/>
    <w:rsid w:val="00F03DD9"/>
    <w:rsid w:val="00F03F22"/>
    <w:rsid w:val="00F040CC"/>
    <w:rsid w:val="00F0422A"/>
    <w:rsid w:val="00F04403"/>
    <w:rsid w:val="00F04689"/>
    <w:rsid w:val="00F046A5"/>
    <w:rsid w:val="00F046C6"/>
    <w:rsid w:val="00F04759"/>
    <w:rsid w:val="00F047CA"/>
    <w:rsid w:val="00F04927"/>
    <w:rsid w:val="00F04A47"/>
    <w:rsid w:val="00F04B6B"/>
    <w:rsid w:val="00F04C9D"/>
    <w:rsid w:val="00F05140"/>
    <w:rsid w:val="00F05518"/>
    <w:rsid w:val="00F058B4"/>
    <w:rsid w:val="00F05C43"/>
    <w:rsid w:val="00F05F55"/>
    <w:rsid w:val="00F05FF6"/>
    <w:rsid w:val="00F060D9"/>
    <w:rsid w:val="00F06331"/>
    <w:rsid w:val="00F0644B"/>
    <w:rsid w:val="00F064A0"/>
    <w:rsid w:val="00F06657"/>
    <w:rsid w:val="00F066C8"/>
    <w:rsid w:val="00F0675A"/>
    <w:rsid w:val="00F06A98"/>
    <w:rsid w:val="00F06F62"/>
    <w:rsid w:val="00F06F95"/>
    <w:rsid w:val="00F070BD"/>
    <w:rsid w:val="00F071A7"/>
    <w:rsid w:val="00F07228"/>
    <w:rsid w:val="00F07276"/>
    <w:rsid w:val="00F0756C"/>
    <w:rsid w:val="00F076BE"/>
    <w:rsid w:val="00F079FD"/>
    <w:rsid w:val="00F07B19"/>
    <w:rsid w:val="00F07D8C"/>
    <w:rsid w:val="00F07E6F"/>
    <w:rsid w:val="00F07EA4"/>
    <w:rsid w:val="00F07F1B"/>
    <w:rsid w:val="00F1007E"/>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805"/>
    <w:rsid w:val="00F1183D"/>
    <w:rsid w:val="00F11A89"/>
    <w:rsid w:val="00F11AA1"/>
    <w:rsid w:val="00F11BC9"/>
    <w:rsid w:val="00F11E4A"/>
    <w:rsid w:val="00F11F56"/>
    <w:rsid w:val="00F123A3"/>
    <w:rsid w:val="00F1253F"/>
    <w:rsid w:val="00F12637"/>
    <w:rsid w:val="00F12D32"/>
    <w:rsid w:val="00F12E11"/>
    <w:rsid w:val="00F12F1A"/>
    <w:rsid w:val="00F1301D"/>
    <w:rsid w:val="00F13041"/>
    <w:rsid w:val="00F1332A"/>
    <w:rsid w:val="00F134AC"/>
    <w:rsid w:val="00F13720"/>
    <w:rsid w:val="00F13B47"/>
    <w:rsid w:val="00F13DB0"/>
    <w:rsid w:val="00F13E4D"/>
    <w:rsid w:val="00F13E75"/>
    <w:rsid w:val="00F13EBC"/>
    <w:rsid w:val="00F13EF5"/>
    <w:rsid w:val="00F140E4"/>
    <w:rsid w:val="00F1426F"/>
    <w:rsid w:val="00F143E4"/>
    <w:rsid w:val="00F1440A"/>
    <w:rsid w:val="00F14432"/>
    <w:rsid w:val="00F14771"/>
    <w:rsid w:val="00F1482A"/>
    <w:rsid w:val="00F14899"/>
    <w:rsid w:val="00F14934"/>
    <w:rsid w:val="00F14B57"/>
    <w:rsid w:val="00F14B93"/>
    <w:rsid w:val="00F14BC5"/>
    <w:rsid w:val="00F14CE1"/>
    <w:rsid w:val="00F14E79"/>
    <w:rsid w:val="00F14F49"/>
    <w:rsid w:val="00F15109"/>
    <w:rsid w:val="00F1557A"/>
    <w:rsid w:val="00F15636"/>
    <w:rsid w:val="00F15BAF"/>
    <w:rsid w:val="00F15E22"/>
    <w:rsid w:val="00F16006"/>
    <w:rsid w:val="00F1616C"/>
    <w:rsid w:val="00F161C6"/>
    <w:rsid w:val="00F1620A"/>
    <w:rsid w:val="00F16433"/>
    <w:rsid w:val="00F164B7"/>
    <w:rsid w:val="00F16586"/>
    <w:rsid w:val="00F16754"/>
    <w:rsid w:val="00F1677F"/>
    <w:rsid w:val="00F1692D"/>
    <w:rsid w:val="00F16971"/>
    <w:rsid w:val="00F16E08"/>
    <w:rsid w:val="00F17005"/>
    <w:rsid w:val="00F17133"/>
    <w:rsid w:val="00F17168"/>
    <w:rsid w:val="00F1724E"/>
    <w:rsid w:val="00F172F8"/>
    <w:rsid w:val="00F17318"/>
    <w:rsid w:val="00F17320"/>
    <w:rsid w:val="00F17370"/>
    <w:rsid w:val="00F1760E"/>
    <w:rsid w:val="00F17A03"/>
    <w:rsid w:val="00F17DCF"/>
    <w:rsid w:val="00F17E35"/>
    <w:rsid w:val="00F20202"/>
    <w:rsid w:val="00F2050E"/>
    <w:rsid w:val="00F20722"/>
    <w:rsid w:val="00F207FC"/>
    <w:rsid w:val="00F20B2A"/>
    <w:rsid w:val="00F20CE3"/>
    <w:rsid w:val="00F20DAA"/>
    <w:rsid w:val="00F20F3E"/>
    <w:rsid w:val="00F2102F"/>
    <w:rsid w:val="00F21130"/>
    <w:rsid w:val="00F2122B"/>
    <w:rsid w:val="00F21290"/>
    <w:rsid w:val="00F2133C"/>
    <w:rsid w:val="00F21532"/>
    <w:rsid w:val="00F21752"/>
    <w:rsid w:val="00F217DF"/>
    <w:rsid w:val="00F218E4"/>
    <w:rsid w:val="00F21A36"/>
    <w:rsid w:val="00F21AF3"/>
    <w:rsid w:val="00F21DA3"/>
    <w:rsid w:val="00F21DE5"/>
    <w:rsid w:val="00F22262"/>
    <w:rsid w:val="00F22439"/>
    <w:rsid w:val="00F22456"/>
    <w:rsid w:val="00F22646"/>
    <w:rsid w:val="00F22BB3"/>
    <w:rsid w:val="00F22D5E"/>
    <w:rsid w:val="00F2304A"/>
    <w:rsid w:val="00F23054"/>
    <w:rsid w:val="00F2311E"/>
    <w:rsid w:val="00F2315F"/>
    <w:rsid w:val="00F23420"/>
    <w:rsid w:val="00F23429"/>
    <w:rsid w:val="00F23777"/>
    <w:rsid w:val="00F23B6D"/>
    <w:rsid w:val="00F23C92"/>
    <w:rsid w:val="00F23F0B"/>
    <w:rsid w:val="00F23F57"/>
    <w:rsid w:val="00F2423E"/>
    <w:rsid w:val="00F2429F"/>
    <w:rsid w:val="00F2439E"/>
    <w:rsid w:val="00F24425"/>
    <w:rsid w:val="00F24750"/>
    <w:rsid w:val="00F247A6"/>
    <w:rsid w:val="00F24963"/>
    <w:rsid w:val="00F249A2"/>
    <w:rsid w:val="00F24BAC"/>
    <w:rsid w:val="00F24BD9"/>
    <w:rsid w:val="00F24C20"/>
    <w:rsid w:val="00F24D26"/>
    <w:rsid w:val="00F24D49"/>
    <w:rsid w:val="00F2515B"/>
    <w:rsid w:val="00F251EF"/>
    <w:rsid w:val="00F2568D"/>
    <w:rsid w:val="00F25719"/>
    <w:rsid w:val="00F25854"/>
    <w:rsid w:val="00F2587B"/>
    <w:rsid w:val="00F25BA7"/>
    <w:rsid w:val="00F25DCD"/>
    <w:rsid w:val="00F25E4C"/>
    <w:rsid w:val="00F25F01"/>
    <w:rsid w:val="00F26182"/>
    <w:rsid w:val="00F2625D"/>
    <w:rsid w:val="00F262A0"/>
    <w:rsid w:val="00F262DE"/>
    <w:rsid w:val="00F264C1"/>
    <w:rsid w:val="00F26628"/>
    <w:rsid w:val="00F26667"/>
    <w:rsid w:val="00F267A3"/>
    <w:rsid w:val="00F26924"/>
    <w:rsid w:val="00F26AA4"/>
    <w:rsid w:val="00F26E8E"/>
    <w:rsid w:val="00F27039"/>
    <w:rsid w:val="00F2745C"/>
    <w:rsid w:val="00F27721"/>
    <w:rsid w:val="00F27723"/>
    <w:rsid w:val="00F27797"/>
    <w:rsid w:val="00F27CF8"/>
    <w:rsid w:val="00F27E97"/>
    <w:rsid w:val="00F3004B"/>
    <w:rsid w:val="00F3065B"/>
    <w:rsid w:val="00F30877"/>
    <w:rsid w:val="00F3098B"/>
    <w:rsid w:val="00F309CC"/>
    <w:rsid w:val="00F30B88"/>
    <w:rsid w:val="00F30D01"/>
    <w:rsid w:val="00F30D66"/>
    <w:rsid w:val="00F30DB5"/>
    <w:rsid w:val="00F30DCC"/>
    <w:rsid w:val="00F30E30"/>
    <w:rsid w:val="00F30E88"/>
    <w:rsid w:val="00F30F38"/>
    <w:rsid w:val="00F30FE1"/>
    <w:rsid w:val="00F31058"/>
    <w:rsid w:val="00F31215"/>
    <w:rsid w:val="00F312AB"/>
    <w:rsid w:val="00F3131D"/>
    <w:rsid w:val="00F313F5"/>
    <w:rsid w:val="00F3143E"/>
    <w:rsid w:val="00F314C9"/>
    <w:rsid w:val="00F31577"/>
    <w:rsid w:val="00F3177B"/>
    <w:rsid w:val="00F3193B"/>
    <w:rsid w:val="00F31BC3"/>
    <w:rsid w:val="00F31C02"/>
    <w:rsid w:val="00F31E10"/>
    <w:rsid w:val="00F31EDC"/>
    <w:rsid w:val="00F32154"/>
    <w:rsid w:val="00F32365"/>
    <w:rsid w:val="00F323A6"/>
    <w:rsid w:val="00F32436"/>
    <w:rsid w:val="00F32462"/>
    <w:rsid w:val="00F3254F"/>
    <w:rsid w:val="00F326A4"/>
    <w:rsid w:val="00F32771"/>
    <w:rsid w:val="00F32776"/>
    <w:rsid w:val="00F3280C"/>
    <w:rsid w:val="00F3290C"/>
    <w:rsid w:val="00F3293B"/>
    <w:rsid w:val="00F32A52"/>
    <w:rsid w:val="00F32ABC"/>
    <w:rsid w:val="00F32D82"/>
    <w:rsid w:val="00F32E36"/>
    <w:rsid w:val="00F32E54"/>
    <w:rsid w:val="00F32FD2"/>
    <w:rsid w:val="00F3339F"/>
    <w:rsid w:val="00F335A1"/>
    <w:rsid w:val="00F337C9"/>
    <w:rsid w:val="00F337F0"/>
    <w:rsid w:val="00F338E1"/>
    <w:rsid w:val="00F338F9"/>
    <w:rsid w:val="00F33B9F"/>
    <w:rsid w:val="00F33C45"/>
    <w:rsid w:val="00F33DF6"/>
    <w:rsid w:val="00F33E50"/>
    <w:rsid w:val="00F33F6C"/>
    <w:rsid w:val="00F33FAD"/>
    <w:rsid w:val="00F34037"/>
    <w:rsid w:val="00F340ED"/>
    <w:rsid w:val="00F34102"/>
    <w:rsid w:val="00F3429D"/>
    <w:rsid w:val="00F34302"/>
    <w:rsid w:val="00F3430B"/>
    <w:rsid w:val="00F34498"/>
    <w:rsid w:val="00F344DA"/>
    <w:rsid w:val="00F345EC"/>
    <w:rsid w:val="00F3484B"/>
    <w:rsid w:val="00F3488C"/>
    <w:rsid w:val="00F34B73"/>
    <w:rsid w:val="00F34D0E"/>
    <w:rsid w:val="00F34D76"/>
    <w:rsid w:val="00F34DD6"/>
    <w:rsid w:val="00F34EBE"/>
    <w:rsid w:val="00F3518C"/>
    <w:rsid w:val="00F351E8"/>
    <w:rsid w:val="00F352BF"/>
    <w:rsid w:val="00F352CB"/>
    <w:rsid w:val="00F35416"/>
    <w:rsid w:val="00F35509"/>
    <w:rsid w:val="00F355EA"/>
    <w:rsid w:val="00F3565A"/>
    <w:rsid w:val="00F35660"/>
    <w:rsid w:val="00F3567F"/>
    <w:rsid w:val="00F356B8"/>
    <w:rsid w:val="00F35866"/>
    <w:rsid w:val="00F3594D"/>
    <w:rsid w:val="00F35BEB"/>
    <w:rsid w:val="00F35DFF"/>
    <w:rsid w:val="00F35E08"/>
    <w:rsid w:val="00F36068"/>
    <w:rsid w:val="00F36112"/>
    <w:rsid w:val="00F36212"/>
    <w:rsid w:val="00F36254"/>
    <w:rsid w:val="00F365D0"/>
    <w:rsid w:val="00F366A9"/>
    <w:rsid w:val="00F366C0"/>
    <w:rsid w:val="00F36854"/>
    <w:rsid w:val="00F36954"/>
    <w:rsid w:val="00F36A03"/>
    <w:rsid w:val="00F36CF2"/>
    <w:rsid w:val="00F36D0E"/>
    <w:rsid w:val="00F36D7C"/>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56"/>
    <w:rsid w:val="00F37D0A"/>
    <w:rsid w:val="00F37EEA"/>
    <w:rsid w:val="00F37F42"/>
    <w:rsid w:val="00F37F6C"/>
    <w:rsid w:val="00F37F80"/>
    <w:rsid w:val="00F40095"/>
    <w:rsid w:val="00F40110"/>
    <w:rsid w:val="00F4016F"/>
    <w:rsid w:val="00F401BD"/>
    <w:rsid w:val="00F40236"/>
    <w:rsid w:val="00F403D2"/>
    <w:rsid w:val="00F4042F"/>
    <w:rsid w:val="00F404B2"/>
    <w:rsid w:val="00F404B9"/>
    <w:rsid w:val="00F405D6"/>
    <w:rsid w:val="00F4068A"/>
    <w:rsid w:val="00F4073D"/>
    <w:rsid w:val="00F40C95"/>
    <w:rsid w:val="00F40CA5"/>
    <w:rsid w:val="00F40CE4"/>
    <w:rsid w:val="00F40E1D"/>
    <w:rsid w:val="00F40ED8"/>
    <w:rsid w:val="00F4102C"/>
    <w:rsid w:val="00F41151"/>
    <w:rsid w:val="00F41273"/>
    <w:rsid w:val="00F4166F"/>
    <w:rsid w:val="00F41A33"/>
    <w:rsid w:val="00F41B1A"/>
    <w:rsid w:val="00F41B59"/>
    <w:rsid w:val="00F41CB1"/>
    <w:rsid w:val="00F41EA8"/>
    <w:rsid w:val="00F41F51"/>
    <w:rsid w:val="00F421E9"/>
    <w:rsid w:val="00F42253"/>
    <w:rsid w:val="00F422B9"/>
    <w:rsid w:val="00F42382"/>
    <w:rsid w:val="00F424B7"/>
    <w:rsid w:val="00F426A5"/>
    <w:rsid w:val="00F426C3"/>
    <w:rsid w:val="00F428B5"/>
    <w:rsid w:val="00F428EE"/>
    <w:rsid w:val="00F429B4"/>
    <w:rsid w:val="00F42DE0"/>
    <w:rsid w:val="00F42E2C"/>
    <w:rsid w:val="00F42EC2"/>
    <w:rsid w:val="00F4373F"/>
    <w:rsid w:val="00F437B7"/>
    <w:rsid w:val="00F438D4"/>
    <w:rsid w:val="00F43AD0"/>
    <w:rsid w:val="00F43B5E"/>
    <w:rsid w:val="00F43C3F"/>
    <w:rsid w:val="00F43D65"/>
    <w:rsid w:val="00F43D71"/>
    <w:rsid w:val="00F43E41"/>
    <w:rsid w:val="00F43FC2"/>
    <w:rsid w:val="00F4418F"/>
    <w:rsid w:val="00F443AE"/>
    <w:rsid w:val="00F443BD"/>
    <w:rsid w:val="00F44420"/>
    <w:rsid w:val="00F4444F"/>
    <w:rsid w:val="00F445E4"/>
    <w:rsid w:val="00F44778"/>
    <w:rsid w:val="00F447BA"/>
    <w:rsid w:val="00F44855"/>
    <w:rsid w:val="00F44AA4"/>
    <w:rsid w:val="00F44AEC"/>
    <w:rsid w:val="00F44B4F"/>
    <w:rsid w:val="00F44D57"/>
    <w:rsid w:val="00F44DA5"/>
    <w:rsid w:val="00F45121"/>
    <w:rsid w:val="00F45188"/>
    <w:rsid w:val="00F4519F"/>
    <w:rsid w:val="00F451FE"/>
    <w:rsid w:val="00F4529C"/>
    <w:rsid w:val="00F452CD"/>
    <w:rsid w:val="00F45397"/>
    <w:rsid w:val="00F45517"/>
    <w:rsid w:val="00F4576B"/>
    <w:rsid w:val="00F457BF"/>
    <w:rsid w:val="00F4596C"/>
    <w:rsid w:val="00F45ADA"/>
    <w:rsid w:val="00F45B7F"/>
    <w:rsid w:val="00F45F31"/>
    <w:rsid w:val="00F46295"/>
    <w:rsid w:val="00F463A2"/>
    <w:rsid w:val="00F46557"/>
    <w:rsid w:val="00F466D6"/>
    <w:rsid w:val="00F46757"/>
    <w:rsid w:val="00F4677D"/>
    <w:rsid w:val="00F467E1"/>
    <w:rsid w:val="00F46948"/>
    <w:rsid w:val="00F46A2A"/>
    <w:rsid w:val="00F46B6F"/>
    <w:rsid w:val="00F46CF1"/>
    <w:rsid w:val="00F46EB3"/>
    <w:rsid w:val="00F46F46"/>
    <w:rsid w:val="00F47279"/>
    <w:rsid w:val="00F47445"/>
    <w:rsid w:val="00F4791D"/>
    <w:rsid w:val="00F4791E"/>
    <w:rsid w:val="00F479B0"/>
    <w:rsid w:val="00F47B06"/>
    <w:rsid w:val="00F47B20"/>
    <w:rsid w:val="00F47C42"/>
    <w:rsid w:val="00F47C77"/>
    <w:rsid w:val="00F50141"/>
    <w:rsid w:val="00F50286"/>
    <w:rsid w:val="00F50389"/>
    <w:rsid w:val="00F50463"/>
    <w:rsid w:val="00F50562"/>
    <w:rsid w:val="00F505AB"/>
    <w:rsid w:val="00F50670"/>
    <w:rsid w:val="00F506A9"/>
    <w:rsid w:val="00F50829"/>
    <w:rsid w:val="00F508A6"/>
    <w:rsid w:val="00F5097D"/>
    <w:rsid w:val="00F509A7"/>
    <w:rsid w:val="00F50A67"/>
    <w:rsid w:val="00F50E7A"/>
    <w:rsid w:val="00F50F47"/>
    <w:rsid w:val="00F5101C"/>
    <w:rsid w:val="00F51110"/>
    <w:rsid w:val="00F51201"/>
    <w:rsid w:val="00F5125A"/>
    <w:rsid w:val="00F51290"/>
    <w:rsid w:val="00F512D6"/>
    <w:rsid w:val="00F513C0"/>
    <w:rsid w:val="00F5143C"/>
    <w:rsid w:val="00F51490"/>
    <w:rsid w:val="00F517C0"/>
    <w:rsid w:val="00F51A27"/>
    <w:rsid w:val="00F51A32"/>
    <w:rsid w:val="00F51B51"/>
    <w:rsid w:val="00F51C5C"/>
    <w:rsid w:val="00F51E25"/>
    <w:rsid w:val="00F51E9A"/>
    <w:rsid w:val="00F51F53"/>
    <w:rsid w:val="00F520B7"/>
    <w:rsid w:val="00F520BA"/>
    <w:rsid w:val="00F520FB"/>
    <w:rsid w:val="00F52649"/>
    <w:rsid w:val="00F52A28"/>
    <w:rsid w:val="00F52A75"/>
    <w:rsid w:val="00F52D43"/>
    <w:rsid w:val="00F52D4A"/>
    <w:rsid w:val="00F52DEA"/>
    <w:rsid w:val="00F52F99"/>
    <w:rsid w:val="00F53084"/>
    <w:rsid w:val="00F530AA"/>
    <w:rsid w:val="00F53192"/>
    <w:rsid w:val="00F53219"/>
    <w:rsid w:val="00F53388"/>
    <w:rsid w:val="00F5341B"/>
    <w:rsid w:val="00F534A2"/>
    <w:rsid w:val="00F537C0"/>
    <w:rsid w:val="00F537EB"/>
    <w:rsid w:val="00F53816"/>
    <w:rsid w:val="00F53ADD"/>
    <w:rsid w:val="00F53BAE"/>
    <w:rsid w:val="00F53C78"/>
    <w:rsid w:val="00F53CE2"/>
    <w:rsid w:val="00F53D71"/>
    <w:rsid w:val="00F5444A"/>
    <w:rsid w:val="00F54462"/>
    <w:rsid w:val="00F545A7"/>
    <w:rsid w:val="00F54652"/>
    <w:rsid w:val="00F546E7"/>
    <w:rsid w:val="00F547F2"/>
    <w:rsid w:val="00F54981"/>
    <w:rsid w:val="00F54A2F"/>
    <w:rsid w:val="00F54A3D"/>
    <w:rsid w:val="00F54BBC"/>
    <w:rsid w:val="00F54D4A"/>
    <w:rsid w:val="00F54E20"/>
    <w:rsid w:val="00F54F0C"/>
    <w:rsid w:val="00F54F5A"/>
    <w:rsid w:val="00F54FA3"/>
    <w:rsid w:val="00F55006"/>
    <w:rsid w:val="00F55023"/>
    <w:rsid w:val="00F55181"/>
    <w:rsid w:val="00F55184"/>
    <w:rsid w:val="00F55261"/>
    <w:rsid w:val="00F55367"/>
    <w:rsid w:val="00F555C1"/>
    <w:rsid w:val="00F555EF"/>
    <w:rsid w:val="00F55817"/>
    <w:rsid w:val="00F55860"/>
    <w:rsid w:val="00F559A6"/>
    <w:rsid w:val="00F55AE3"/>
    <w:rsid w:val="00F55C0A"/>
    <w:rsid w:val="00F55D94"/>
    <w:rsid w:val="00F55DCB"/>
    <w:rsid w:val="00F56005"/>
    <w:rsid w:val="00F560B8"/>
    <w:rsid w:val="00F56106"/>
    <w:rsid w:val="00F5615A"/>
    <w:rsid w:val="00F561BA"/>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69A"/>
    <w:rsid w:val="00F578B5"/>
    <w:rsid w:val="00F578C9"/>
    <w:rsid w:val="00F57AF5"/>
    <w:rsid w:val="00F57D5F"/>
    <w:rsid w:val="00F57F7D"/>
    <w:rsid w:val="00F60054"/>
    <w:rsid w:val="00F60154"/>
    <w:rsid w:val="00F60161"/>
    <w:rsid w:val="00F603BD"/>
    <w:rsid w:val="00F6074F"/>
    <w:rsid w:val="00F607CD"/>
    <w:rsid w:val="00F60828"/>
    <w:rsid w:val="00F609AE"/>
    <w:rsid w:val="00F60B48"/>
    <w:rsid w:val="00F60EDA"/>
    <w:rsid w:val="00F60F40"/>
    <w:rsid w:val="00F60F7B"/>
    <w:rsid w:val="00F60FAA"/>
    <w:rsid w:val="00F6100A"/>
    <w:rsid w:val="00F61188"/>
    <w:rsid w:val="00F61228"/>
    <w:rsid w:val="00F6126A"/>
    <w:rsid w:val="00F612E0"/>
    <w:rsid w:val="00F6140A"/>
    <w:rsid w:val="00F6168E"/>
    <w:rsid w:val="00F6193E"/>
    <w:rsid w:val="00F61AB7"/>
    <w:rsid w:val="00F61C10"/>
    <w:rsid w:val="00F61C78"/>
    <w:rsid w:val="00F61E5D"/>
    <w:rsid w:val="00F62146"/>
    <w:rsid w:val="00F621D4"/>
    <w:rsid w:val="00F622B1"/>
    <w:rsid w:val="00F624CF"/>
    <w:rsid w:val="00F6258A"/>
    <w:rsid w:val="00F625DA"/>
    <w:rsid w:val="00F6283E"/>
    <w:rsid w:val="00F62B10"/>
    <w:rsid w:val="00F62D23"/>
    <w:rsid w:val="00F62EC5"/>
    <w:rsid w:val="00F62F1C"/>
    <w:rsid w:val="00F632D1"/>
    <w:rsid w:val="00F63457"/>
    <w:rsid w:val="00F634A0"/>
    <w:rsid w:val="00F636BF"/>
    <w:rsid w:val="00F6380B"/>
    <w:rsid w:val="00F63915"/>
    <w:rsid w:val="00F6398D"/>
    <w:rsid w:val="00F63C7E"/>
    <w:rsid w:val="00F63EE4"/>
    <w:rsid w:val="00F63F31"/>
    <w:rsid w:val="00F64064"/>
    <w:rsid w:val="00F64351"/>
    <w:rsid w:val="00F6439C"/>
    <w:rsid w:val="00F64522"/>
    <w:rsid w:val="00F64599"/>
    <w:rsid w:val="00F647DD"/>
    <w:rsid w:val="00F64A48"/>
    <w:rsid w:val="00F64A9F"/>
    <w:rsid w:val="00F64BF5"/>
    <w:rsid w:val="00F64D5E"/>
    <w:rsid w:val="00F64E27"/>
    <w:rsid w:val="00F64F59"/>
    <w:rsid w:val="00F6502F"/>
    <w:rsid w:val="00F650C9"/>
    <w:rsid w:val="00F651AA"/>
    <w:rsid w:val="00F65450"/>
    <w:rsid w:val="00F654A5"/>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16"/>
    <w:rsid w:val="00F666A2"/>
    <w:rsid w:val="00F66739"/>
    <w:rsid w:val="00F66830"/>
    <w:rsid w:val="00F66913"/>
    <w:rsid w:val="00F66C8E"/>
    <w:rsid w:val="00F67076"/>
    <w:rsid w:val="00F670A1"/>
    <w:rsid w:val="00F6729A"/>
    <w:rsid w:val="00F67556"/>
    <w:rsid w:val="00F678AE"/>
    <w:rsid w:val="00F679A2"/>
    <w:rsid w:val="00F67AA1"/>
    <w:rsid w:val="00F67C40"/>
    <w:rsid w:val="00F700E8"/>
    <w:rsid w:val="00F70127"/>
    <w:rsid w:val="00F7012F"/>
    <w:rsid w:val="00F7036D"/>
    <w:rsid w:val="00F703EE"/>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7D8"/>
    <w:rsid w:val="00F71885"/>
    <w:rsid w:val="00F7189D"/>
    <w:rsid w:val="00F719E0"/>
    <w:rsid w:val="00F71A8E"/>
    <w:rsid w:val="00F71B9C"/>
    <w:rsid w:val="00F71C01"/>
    <w:rsid w:val="00F71CA9"/>
    <w:rsid w:val="00F71DF3"/>
    <w:rsid w:val="00F720AC"/>
    <w:rsid w:val="00F7212F"/>
    <w:rsid w:val="00F721DB"/>
    <w:rsid w:val="00F7225D"/>
    <w:rsid w:val="00F726BA"/>
    <w:rsid w:val="00F726FF"/>
    <w:rsid w:val="00F72751"/>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98"/>
    <w:rsid w:val="00F73DF8"/>
    <w:rsid w:val="00F74046"/>
    <w:rsid w:val="00F740AC"/>
    <w:rsid w:val="00F74123"/>
    <w:rsid w:val="00F74225"/>
    <w:rsid w:val="00F74352"/>
    <w:rsid w:val="00F7437A"/>
    <w:rsid w:val="00F7444B"/>
    <w:rsid w:val="00F74524"/>
    <w:rsid w:val="00F74624"/>
    <w:rsid w:val="00F7464C"/>
    <w:rsid w:val="00F7470F"/>
    <w:rsid w:val="00F74AB3"/>
    <w:rsid w:val="00F74B8C"/>
    <w:rsid w:val="00F74CD7"/>
    <w:rsid w:val="00F74D46"/>
    <w:rsid w:val="00F74DAF"/>
    <w:rsid w:val="00F74E5E"/>
    <w:rsid w:val="00F74EF9"/>
    <w:rsid w:val="00F758A9"/>
    <w:rsid w:val="00F75A7D"/>
    <w:rsid w:val="00F75A82"/>
    <w:rsid w:val="00F75B5A"/>
    <w:rsid w:val="00F75C3F"/>
    <w:rsid w:val="00F75CAA"/>
    <w:rsid w:val="00F75D2D"/>
    <w:rsid w:val="00F75E0B"/>
    <w:rsid w:val="00F75E30"/>
    <w:rsid w:val="00F75F67"/>
    <w:rsid w:val="00F76276"/>
    <w:rsid w:val="00F766B2"/>
    <w:rsid w:val="00F766B4"/>
    <w:rsid w:val="00F76717"/>
    <w:rsid w:val="00F7683A"/>
    <w:rsid w:val="00F76AC0"/>
    <w:rsid w:val="00F76CE9"/>
    <w:rsid w:val="00F76E22"/>
    <w:rsid w:val="00F77107"/>
    <w:rsid w:val="00F77243"/>
    <w:rsid w:val="00F77259"/>
    <w:rsid w:val="00F774D3"/>
    <w:rsid w:val="00F77561"/>
    <w:rsid w:val="00F7767A"/>
    <w:rsid w:val="00F77BA2"/>
    <w:rsid w:val="00F77FF5"/>
    <w:rsid w:val="00F8003C"/>
    <w:rsid w:val="00F8033F"/>
    <w:rsid w:val="00F80357"/>
    <w:rsid w:val="00F80559"/>
    <w:rsid w:val="00F805A3"/>
    <w:rsid w:val="00F80D75"/>
    <w:rsid w:val="00F80D9E"/>
    <w:rsid w:val="00F80E85"/>
    <w:rsid w:val="00F80F25"/>
    <w:rsid w:val="00F80FF4"/>
    <w:rsid w:val="00F810C0"/>
    <w:rsid w:val="00F81220"/>
    <w:rsid w:val="00F81244"/>
    <w:rsid w:val="00F81366"/>
    <w:rsid w:val="00F813E3"/>
    <w:rsid w:val="00F81500"/>
    <w:rsid w:val="00F81510"/>
    <w:rsid w:val="00F816B8"/>
    <w:rsid w:val="00F816D8"/>
    <w:rsid w:val="00F816E5"/>
    <w:rsid w:val="00F81727"/>
    <w:rsid w:val="00F8174F"/>
    <w:rsid w:val="00F81A36"/>
    <w:rsid w:val="00F81ADB"/>
    <w:rsid w:val="00F82032"/>
    <w:rsid w:val="00F82100"/>
    <w:rsid w:val="00F82132"/>
    <w:rsid w:val="00F82411"/>
    <w:rsid w:val="00F82697"/>
    <w:rsid w:val="00F827A1"/>
    <w:rsid w:val="00F828AA"/>
    <w:rsid w:val="00F829F4"/>
    <w:rsid w:val="00F829F5"/>
    <w:rsid w:val="00F83323"/>
    <w:rsid w:val="00F83496"/>
    <w:rsid w:val="00F83638"/>
    <w:rsid w:val="00F8389F"/>
    <w:rsid w:val="00F83995"/>
    <w:rsid w:val="00F83C27"/>
    <w:rsid w:val="00F83D87"/>
    <w:rsid w:val="00F83ECF"/>
    <w:rsid w:val="00F83F42"/>
    <w:rsid w:val="00F8406D"/>
    <w:rsid w:val="00F84239"/>
    <w:rsid w:val="00F84289"/>
    <w:rsid w:val="00F843B0"/>
    <w:rsid w:val="00F845E4"/>
    <w:rsid w:val="00F845E5"/>
    <w:rsid w:val="00F84657"/>
    <w:rsid w:val="00F8483D"/>
    <w:rsid w:val="00F849BC"/>
    <w:rsid w:val="00F84A4F"/>
    <w:rsid w:val="00F84B79"/>
    <w:rsid w:val="00F84BA0"/>
    <w:rsid w:val="00F84D5B"/>
    <w:rsid w:val="00F84EC8"/>
    <w:rsid w:val="00F8538D"/>
    <w:rsid w:val="00F85425"/>
    <w:rsid w:val="00F857AB"/>
    <w:rsid w:val="00F8586F"/>
    <w:rsid w:val="00F858B5"/>
    <w:rsid w:val="00F858CE"/>
    <w:rsid w:val="00F85ACD"/>
    <w:rsid w:val="00F85C19"/>
    <w:rsid w:val="00F85D23"/>
    <w:rsid w:val="00F85D75"/>
    <w:rsid w:val="00F85F0C"/>
    <w:rsid w:val="00F861B7"/>
    <w:rsid w:val="00F86326"/>
    <w:rsid w:val="00F863C0"/>
    <w:rsid w:val="00F86411"/>
    <w:rsid w:val="00F8666D"/>
    <w:rsid w:val="00F867E6"/>
    <w:rsid w:val="00F86C51"/>
    <w:rsid w:val="00F86C6A"/>
    <w:rsid w:val="00F86D78"/>
    <w:rsid w:val="00F86E09"/>
    <w:rsid w:val="00F86E46"/>
    <w:rsid w:val="00F86F75"/>
    <w:rsid w:val="00F870C6"/>
    <w:rsid w:val="00F871A4"/>
    <w:rsid w:val="00F871AF"/>
    <w:rsid w:val="00F871DF"/>
    <w:rsid w:val="00F872C0"/>
    <w:rsid w:val="00F87770"/>
    <w:rsid w:val="00F87A3B"/>
    <w:rsid w:val="00F87B93"/>
    <w:rsid w:val="00F87BB4"/>
    <w:rsid w:val="00F87C6F"/>
    <w:rsid w:val="00F87E26"/>
    <w:rsid w:val="00F90000"/>
    <w:rsid w:val="00F901EE"/>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752"/>
    <w:rsid w:val="00F91C0F"/>
    <w:rsid w:val="00F91CC7"/>
    <w:rsid w:val="00F91E50"/>
    <w:rsid w:val="00F91EE1"/>
    <w:rsid w:val="00F91EF4"/>
    <w:rsid w:val="00F91F33"/>
    <w:rsid w:val="00F91F87"/>
    <w:rsid w:val="00F91FDC"/>
    <w:rsid w:val="00F9217C"/>
    <w:rsid w:val="00F9222B"/>
    <w:rsid w:val="00F92401"/>
    <w:rsid w:val="00F9243D"/>
    <w:rsid w:val="00F926A7"/>
    <w:rsid w:val="00F926FD"/>
    <w:rsid w:val="00F92704"/>
    <w:rsid w:val="00F92804"/>
    <w:rsid w:val="00F92B1A"/>
    <w:rsid w:val="00F92DB0"/>
    <w:rsid w:val="00F9302D"/>
    <w:rsid w:val="00F930A5"/>
    <w:rsid w:val="00F9318A"/>
    <w:rsid w:val="00F932AF"/>
    <w:rsid w:val="00F932B2"/>
    <w:rsid w:val="00F935BB"/>
    <w:rsid w:val="00F93614"/>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5D"/>
    <w:rsid w:val="00F9480E"/>
    <w:rsid w:val="00F9484D"/>
    <w:rsid w:val="00F949B9"/>
    <w:rsid w:val="00F94A6D"/>
    <w:rsid w:val="00F94CB7"/>
    <w:rsid w:val="00F94D38"/>
    <w:rsid w:val="00F94E4F"/>
    <w:rsid w:val="00F94EC7"/>
    <w:rsid w:val="00F9517B"/>
    <w:rsid w:val="00F95439"/>
    <w:rsid w:val="00F95449"/>
    <w:rsid w:val="00F95475"/>
    <w:rsid w:val="00F956C1"/>
    <w:rsid w:val="00F95728"/>
    <w:rsid w:val="00F95769"/>
    <w:rsid w:val="00F9593D"/>
    <w:rsid w:val="00F95B69"/>
    <w:rsid w:val="00F95F18"/>
    <w:rsid w:val="00F95F5C"/>
    <w:rsid w:val="00F95FA4"/>
    <w:rsid w:val="00F96134"/>
    <w:rsid w:val="00F96363"/>
    <w:rsid w:val="00F965E1"/>
    <w:rsid w:val="00F9694E"/>
    <w:rsid w:val="00F96A1F"/>
    <w:rsid w:val="00F96B5C"/>
    <w:rsid w:val="00F96C0F"/>
    <w:rsid w:val="00F96C36"/>
    <w:rsid w:val="00F96EB0"/>
    <w:rsid w:val="00F96F43"/>
    <w:rsid w:val="00F971AB"/>
    <w:rsid w:val="00F971E8"/>
    <w:rsid w:val="00F974E6"/>
    <w:rsid w:val="00F97798"/>
    <w:rsid w:val="00F97902"/>
    <w:rsid w:val="00F979E9"/>
    <w:rsid w:val="00F97B13"/>
    <w:rsid w:val="00F97B91"/>
    <w:rsid w:val="00F97BF6"/>
    <w:rsid w:val="00F97E6F"/>
    <w:rsid w:val="00F97EEE"/>
    <w:rsid w:val="00F97F9B"/>
    <w:rsid w:val="00FA00D4"/>
    <w:rsid w:val="00FA0226"/>
    <w:rsid w:val="00FA0496"/>
    <w:rsid w:val="00FA04A8"/>
    <w:rsid w:val="00FA04E7"/>
    <w:rsid w:val="00FA052B"/>
    <w:rsid w:val="00FA0565"/>
    <w:rsid w:val="00FA09EF"/>
    <w:rsid w:val="00FA0BEC"/>
    <w:rsid w:val="00FA0BFD"/>
    <w:rsid w:val="00FA0C65"/>
    <w:rsid w:val="00FA0D43"/>
    <w:rsid w:val="00FA0E08"/>
    <w:rsid w:val="00FA1005"/>
    <w:rsid w:val="00FA10F4"/>
    <w:rsid w:val="00FA1523"/>
    <w:rsid w:val="00FA16DE"/>
    <w:rsid w:val="00FA175A"/>
    <w:rsid w:val="00FA17A1"/>
    <w:rsid w:val="00FA1AEC"/>
    <w:rsid w:val="00FA1DB6"/>
    <w:rsid w:val="00FA1EDB"/>
    <w:rsid w:val="00FA1F98"/>
    <w:rsid w:val="00FA218A"/>
    <w:rsid w:val="00FA21AD"/>
    <w:rsid w:val="00FA23D8"/>
    <w:rsid w:val="00FA2454"/>
    <w:rsid w:val="00FA2546"/>
    <w:rsid w:val="00FA259D"/>
    <w:rsid w:val="00FA25F3"/>
    <w:rsid w:val="00FA2805"/>
    <w:rsid w:val="00FA290A"/>
    <w:rsid w:val="00FA295C"/>
    <w:rsid w:val="00FA2B48"/>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C"/>
    <w:rsid w:val="00FA3E24"/>
    <w:rsid w:val="00FA3EB7"/>
    <w:rsid w:val="00FA40B1"/>
    <w:rsid w:val="00FA42E0"/>
    <w:rsid w:val="00FA4413"/>
    <w:rsid w:val="00FA46ED"/>
    <w:rsid w:val="00FA46F5"/>
    <w:rsid w:val="00FA4780"/>
    <w:rsid w:val="00FA47B1"/>
    <w:rsid w:val="00FA4A1C"/>
    <w:rsid w:val="00FA4AD8"/>
    <w:rsid w:val="00FA4B7F"/>
    <w:rsid w:val="00FA4B91"/>
    <w:rsid w:val="00FA4E04"/>
    <w:rsid w:val="00FA4E4A"/>
    <w:rsid w:val="00FA4E94"/>
    <w:rsid w:val="00FA50AA"/>
    <w:rsid w:val="00FA5357"/>
    <w:rsid w:val="00FA59BC"/>
    <w:rsid w:val="00FA5A8D"/>
    <w:rsid w:val="00FA5ADD"/>
    <w:rsid w:val="00FA5BDF"/>
    <w:rsid w:val="00FA5D73"/>
    <w:rsid w:val="00FA5EC7"/>
    <w:rsid w:val="00FA5F01"/>
    <w:rsid w:val="00FA661A"/>
    <w:rsid w:val="00FA67F3"/>
    <w:rsid w:val="00FA6A42"/>
    <w:rsid w:val="00FA6B30"/>
    <w:rsid w:val="00FA6B68"/>
    <w:rsid w:val="00FA6BAB"/>
    <w:rsid w:val="00FA6C8F"/>
    <w:rsid w:val="00FA6DC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B88"/>
    <w:rsid w:val="00FA7C67"/>
    <w:rsid w:val="00FA7CA6"/>
    <w:rsid w:val="00FA7D19"/>
    <w:rsid w:val="00FA7D81"/>
    <w:rsid w:val="00FA7EAC"/>
    <w:rsid w:val="00FA7F41"/>
    <w:rsid w:val="00FB0056"/>
    <w:rsid w:val="00FB03CD"/>
    <w:rsid w:val="00FB0416"/>
    <w:rsid w:val="00FB06DE"/>
    <w:rsid w:val="00FB06F7"/>
    <w:rsid w:val="00FB090D"/>
    <w:rsid w:val="00FB0CC5"/>
    <w:rsid w:val="00FB0CE6"/>
    <w:rsid w:val="00FB0E54"/>
    <w:rsid w:val="00FB0F1A"/>
    <w:rsid w:val="00FB0F30"/>
    <w:rsid w:val="00FB0F9A"/>
    <w:rsid w:val="00FB0FE2"/>
    <w:rsid w:val="00FB1184"/>
    <w:rsid w:val="00FB1357"/>
    <w:rsid w:val="00FB1363"/>
    <w:rsid w:val="00FB17FD"/>
    <w:rsid w:val="00FB1834"/>
    <w:rsid w:val="00FB1A0D"/>
    <w:rsid w:val="00FB1AEA"/>
    <w:rsid w:val="00FB22B1"/>
    <w:rsid w:val="00FB232A"/>
    <w:rsid w:val="00FB257A"/>
    <w:rsid w:val="00FB261A"/>
    <w:rsid w:val="00FB2650"/>
    <w:rsid w:val="00FB2753"/>
    <w:rsid w:val="00FB28E0"/>
    <w:rsid w:val="00FB2BE2"/>
    <w:rsid w:val="00FB2C80"/>
    <w:rsid w:val="00FB2CB8"/>
    <w:rsid w:val="00FB2D0A"/>
    <w:rsid w:val="00FB2D0D"/>
    <w:rsid w:val="00FB2E62"/>
    <w:rsid w:val="00FB2FD2"/>
    <w:rsid w:val="00FB33D6"/>
    <w:rsid w:val="00FB3444"/>
    <w:rsid w:val="00FB34F6"/>
    <w:rsid w:val="00FB3905"/>
    <w:rsid w:val="00FB390A"/>
    <w:rsid w:val="00FB39B2"/>
    <w:rsid w:val="00FB3ADB"/>
    <w:rsid w:val="00FB3BC9"/>
    <w:rsid w:val="00FB3DAC"/>
    <w:rsid w:val="00FB3E67"/>
    <w:rsid w:val="00FB432C"/>
    <w:rsid w:val="00FB4379"/>
    <w:rsid w:val="00FB438A"/>
    <w:rsid w:val="00FB4541"/>
    <w:rsid w:val="00FB45F9"/>
    <w:rsid w:val="00FB4721"/>
    <w:rsid w:val="00FB48F0"/>
    <w:rsid w:val="00FB4949"/>
    <w:rsid w:val="00FB4A1B"/>
    <w:rsid w:val="00FB4A3C"/>
    <w:rsid w:val="00FB4CC2"/>
    <w:rsid w:val="00FB4D6F"/>
    <w:rsid w:val="00FB50DD"/>
    <w:rsid w:val="00FB53F1"/>
    <w:rsid w:val="00FB5449"/>
    <w:rsid w:val="00FB5453"/>
    <w:rsid w:val="00FB5499"/>
    <w:rsid w:val="00FB5622"/>
    <w:rsid w:val="00FB5640"/>
    <w:rsid w:val="00FB5698"/>
    <w:rsid w:val="00FB5825"/>
    <w:rsid w:val="00FB58B1"/>
    <w:rsid w:val="00FB5C0C"/>
    <w:rsid w:val="00FB5C12"/>
    <w:rsid w:val="00FB5C34"/>
    <w:rsid w:val="00FB5C6E"/>
    <w:rsid w:val="00FB5D69"/>
    <w:rsid w:val="00FB5F7F"/>
    <w:rsid w:val="00FB61D3"/>
    <w:rsid w:val="00FB6288"/>
    <w:rsid w:val="00FB632C"/>
    <w:rsid w:val="00FB657C"/>
    <w:rsid w:val="00FB658E"/>
    <w:rsid w:val="00FB699A"/>
    <w:rsid w:val="00FB6AC7"/>
    <w:rsid w:val="00FB6D4F"/>
    <w:rsid w:val="00FB6FEB"/>
    <w:rsid w:val="00FB701D"/>
    <w:rsid w:val="00FB7104"/>
    <w:rsid w:val="00FB726E"/>
    <w:rsid w:val="00FB7283"/>
    <w:rsid w:val="00FB7653"/>
    <w:rsid w:val="00FB76B6"/>
    <w:rsid w:val="00FB794E"/>
    <w:rsid w:val="00FB7B00"/>
    <w:rsid w:val="00FB7ECA"/>
    <w:rsid w:val="00FC0027"/>
    <w:rsid w:val="00FC00BF"/>
    <w:rsid w:val="00FC059C"/>
    <w:rsid w:val="00FC079B"/>
    <w:rsid w:val="00FC0A4E"/>
    <w:rsid w:val="00FC0C92"/>
    <w:rsid w:val="00FC0E8B"/>
    <w:rsid w:val="00FC101C"/>
    <w:rsid w:val="00FC10CE"/>
    <w:rsid w:val="00FC11A1"/>
    <w:rsid w:val="00FC12CF"/>
    <w:rsid w:val="00FC1316"/>
    <w:rsid w:val="00FC1394"/>
    <w:rsid w:val="00FC154C"/>
    <w:rsid w:val="00FC17B2"/>
    <w:rsid w:val="00FC1BCA"/>
    <w:rsid w:val="00FC1C1D"/>
    <w:rsid w:val="00FC1C48"/>
    <w:rsid w:val="00FC1CD6"/>
    <w:rsid w:val="00FC1DE2"/>
    <w:rsid w:val="00FC1F4D"/>
    <w:rsid w:val="00FC22BD"/>
    <w:rsid w:val="00FC22CD"/>
    <w:rsid w:val="00FC242C"/>
    <w:rsid w:val="00FC24A8"/>
    <w:rsid w:val="00FC2531"/>
    <w:rsid w:val="00FC2580"/>
    <w:rsid w:val="00FC26CB"/>
    <w:rsid w:val="00FC2846"/>
    <w:rsid w:val="00FC292A"/>
    <w:rsid w:val="00FC2A8F"/>
    <w:rsid w:val="00FC2AC1"/>
    <w:rsid w:val="00FC2D59"/>
    <w:rsid w:val="00FC2F60"/>
    <w:rsid w:val="00FC3286"/>
    <w:rsid w:val="00FC3362"/>
    <w:rsid w:val="00FC3565"/>
    <w:rsid w:val="00FC3574"/>
    <w:rsid w:val="00FC387D"/>
    <w:rsid w:val="00FC3912"/>
    <w:rsid w:val="00FC3ADA"/>
    <w:rsid w:val="00FC3AF7"/>
    <w:rsid w:val="00FC3BD6"/>
    <w:rsid w:val="00FC3E66"/>
    <w:rsid w:val="00FC3EBE"/>
    <w:rsid w:val="00FC4016"/>
    <w:rsid w:val="00FC4448"/>
    <w:rsid w:val="00FC450C"/>
    <w:rsid w:val="00FC45A4"/>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680"/>
    <w:rsid w:val="00FC5738"/>
    <w:rsid w:val="00FC58D5"/>
    <w:rsid w:val="00FC5B6E"/>
    <w:rsid w:val="00FC5BD8"/>
    <w:rsid w:val="00FC5D9E"/>
    <w:rsid w:val="00FC613F"/>
    <w:rsid w:val="00FC61C8"/>
    <w:rsid w:val="00FC626E"/>
    <w:rsid w:val="00FC6419"/>
    <w:rsid w:val="00FC69A0"/>
    <w:rsid w:val="00FC6CEB"/>
    <w:rsid w:val="00FC6D6F"/>
    <w:rsid w:val="00FC6D8C"/>
    <w:rsid w:val="00FC6DC4"/>
    <w:rsid w:val="00FC6DEB"/>
    <w:rsid w:val="00FC6EAA"/>
    <w:rsid w:val="00FC6F6A"/>
    <w:rsid w:val="00FC7015"/>
    <w:rsid w:val="00FC7074"/>
    <w:rsid w:val="00FC7266"/>
    <w:rsid w:val="00FC726C"/>
    <w:rsid w:val="00FC765D"/>
    <w:rsid w:val="00FC7676"/>
    <w:rsid w:val="00FC76F2"/>
    <w:rsid w:val="00FC76FB"/>
    <w:rsid w:val="00FC7820"/>
    <w:rsid w:val="00FC7A41"/>
    <w:rsid w:val="00FC7A43"/>
    <w:rsid w:val="00FC7A93"/>
    <w:rsid w:val="00FC7C3F"/>
    <w:rsid w:val="00FC7FB0"/>
    <w:rsid w:val="00FD01AB"/>
    <w:rsid w:val="00FD024B"/>
    <w:rsid w:val="00FD07B4"/>
    <w:rsid w:val="00FD07E7"/>
    <w:rsid w:val="00FD086C"/>
    <w:rsid w:val="00FD1012"/>
    <w:rsid w:val="00FD122F"/>
    <w:rsid w:val="00FD13E1"/>
    <w:rsid w:val="00FD14AC"/>
    <w:rsid w:val="00FD15E4"/>
    <w:rsid w:val="00FD1657"/>
    <w:rsid w:val="00FD1763"/>
    <w:rsid w:val="00FD17BD"/>
    <w:rsid w:val="00FD195B"/>
    <w:rsid w:val="00FD1CA2"/>
    <w:rsid w:val="00FD1D14"/>
    <w:rsid w:val="00FD1DB7"/>
    <w:rsid w:val="00FD1E3B"/>
    <w:rsid w:val="00FD1EFC"/>
    <w:rsid w:val="00FD1F2C"/>
    <w:rsid w:val="00FD2012"/>
    <w:rsid w:val="00FD2431"/>
    <w:rsid w:val="00FD2526"/>
    <w:rsid w:val="00FD27B2"/>
    <w:rsid w:val="00FD2D20"/>
    <w:rsid w:val="00FD2D62"/>
    <w:rsid w:val="00FD2DBB"/>
    <w:rsid w:val="00FD2F58"/>
    <w:rsid w:val="00FD355F"/>
    <w:rsid w:val="00FD3660"/>
    <w:rsid w:val="00FD390B"/>
    <w:rsid w:val="00FD39ED"/>
    <w:rsid w:val="00FD3A44"/>
    <w:rsid w:val="00FD3A9D"/>
    <w:rsid w:val="00FD3AD2"/>
    <w:rsid w:val="00FD3B6A"/>
    <w:rsid w:val="00FD3BEE"/>
    <w:rsid w:val="00FD3C4E"/>
    <w:rsid w:val="00FD3C78"/>
    <w:rsid w:val="00FD3D63"/>
    <w:rsid w:val="00FD4182"/>
    <w:rsid w:val="00FD4432"/>
    <w:rsid w:val="00FD4456"/>
    <w:rsid w:val="00FD44A3"/>
    <w:rsid w:val="00FD47B3"/>
    <w:rsid w:val="00FD4831"/>
    <w:rsid w:val="00FD4851"/>
    <w:rsid w:val="00FD4854"/>
    <w:rsid w:val="00FD49CD"/>
    <w:rsid w:val="00FD50B4"/>
    <w:rsid w:val="00FD52DF"/>
    <w:rsid w:val="00FD5317"/>
    <w:rsid w:val="00FD54D4"/>
    <w:rsid w:val="00FD54FD"/>
    <w:rsid w:val="00FD5A4C"/>
    <w:rsid w:val="00FD5B62"/>
    <w:rsid w:val="00FD5B64"/>
    <w:rsid w:val="00FD5CE1"/>
    <w:rsid w:val="00FD5E7B"/>
    <w:rsid w:val="00FD5EEE"/>
    <w:rsid w:val="00FD5FBA"/>
    <w:rsid w:val="00FD62E8"/>
    <w:rsid w:val="00FD65B5"/>
    <w:rsid w:val="00FD682D"/>
    <w:rsid w:val="00FD6905"/>
    <w:rsid w:val="00FD694D"/>
    <w:rsid w:val="00FD6A5A"/>
    <w:rsid w:val="00FD6AD0"/>
    <w:rsid w:val="00FD6B32"/>
    <w:rsid w:val="00FD6C79"/>
    <w:rsid w:val="00FD6D4A"/>
    <w:rsid w:val="00FD6D67"/>
    <w:rsid w:val="00FD6EBF"/>
    <w:rsid w:val="00FD70B8"/>
    <w:rsid w:val="00FD719E"/>
    <w:rsid w:val="00FD7232"/>
    <w:rsid w:val="00FD725C"/>
    <w:rsid w:val="00FD72F5"/>
    <w:rsid w:val="00FD7363"/>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15A"/>
    <w:rsid w:val="00FE01D7"/>
    <w:rsid w:val="00FE02BD"/>
    <w:rsid w:val="00FE050C"/>
    <w:rsid w:val="00FE05F1"/>
    <w:rsid w:val="00FE09E7"/>
    <w:rsid w:val="00FE0A07"/>
    <w:rsid w:val="00FE0C77"/>
    <w:rsid w:val="00FE0CEE"/>
    <w:rsid w:val="00FE0CF1"/>
    <w:rsid w:val="00FE0DEC"/>
    <w:rsid w:val="00FE0E4E"/>
    <w:rsid w:val="00FE0E56"/>
    <w:rsid w:val="00FE11A4"/>
    <w:rsid w:val="00FE11D9"/>
    <w:rsid w:val="00FE11E7"/>
    <w:rsid w:val="00FE122A"/>
    <w:rsid w:val="00FE137A"/>
    <w:rsid w:val="00FE13C7"/>
    <w:rsid w:val="00FE151B"/>
    <w:rsid w:val="00FE1547"/>
    <w:rsid w:val="00FE15A0"/>
    <w:rsid w:val="00FE1726"/>
    <w:rsid w:val="00FE180D"/>
    <w:rsid w:val="00FE1C5F"/>
    <w:rsid w:val="00FE1CEF"/>
    <w:rsid w:val="00FE1DE6"/>
    <w:rsid w:val="00FE1E38"/>
    <w:rsid w:val="00FE1E6B"/>
    <w:rsid w:val="00FE1F25"/>
    <w:rsid w:val="00FE2060"/>
    <w:rsid w:val="00FE2184"/>
    <w:rsid w:val="00FE25B1"/>
    <w:rsid w:val="00FE2B8D"/>
    <w:rsid w:val="00FE2B93"/>
    <w:rsid w:val="00FE2FAD"/>
    <w:rsid w:val="00FE305C"/>
    <w:rsid w:val="00FE308F"/>
    <w:rsid w:val="00FE325C"/>
    <w:rsid w:val="00FE3268"/>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F8"/>
    <w:rsid w:val="00FE4150"/>
    <w:rsid w:val="00FE4217"/>
    <w:rsid w:val="00FE43DF"/>
    <w:rsid w:val="00FE4743"/>
    <w:rsid w:val="00FE4D36"/>
    <w:rsid w:val="00FE4DB5"/>
    <w:rsid w:val="00FE4F53"/>
    <w:rsid w:val="00FE4F90"/>
    <w:rsid w:val="00FE580F"/>
    <w:rsid w:val="00FE5814"/>
    <w:rsid w:val="00FE594F"/>
    <w:rsid w:val="00FE59B9"/>
    <w:rsid w:val="00FE59E0"/>
    <w:rsid w:val="00FE5A83"/>
    <w:rsid w:val="00FE5A93"/>
    <w:rsid w:val="00FE5CE1"/>
    <w:rsid w:val="00FE5DAC"/>
    <w:rsid w:val="00FE5DB0"/>
    <w:rsid w:val="00FE5E2B"/>
    <w:rsid w:val="00FE6006"/>
    <w:rsid w:val="00FE6125"/>
    <w:rsid w:val="00FE6316"/>
    <w:rsid w:val="00FE6324"/>
    <w:rsid w:val="00FE65CF"/>
    <w:rsid w:val="00FE6621"/>
    <w:rsid w:val="00FE662F"/>
    <w:rsid w:val="00FE6CFB"/>
    <w:rsid w:val="00FE6F30"/>
    <w:rsid w:val="00FE6FCD"/>
    <w:rsid w:val="00FE7189"/>
    <w:rsid w:val="00FE7A4E"/>
    <w:rsid w:val="00FE7CB9"/>
    <w:rsid w:val="00FF00DD"/>
    <w:rsid w:val="00FF0231"/>
    <w:rsid w:val="00FF02D8"/>
    <w:rsid w:val="00FF04FE"/>
    <w:rsid w:val="00FF07A7"/>
    <w:rsid w:val="00FF0806"/>
    <w:rsid w:val="00FF0811"/>
    <w:rsid w:val="00FF08DC"/>
    <w:rsid w:val="00FF0BC6"/>
    <w:rsid w:val="00FF0BE6"/>
    <w:rsid w:val="00FF0C2B"/>
    <w:rsid w:val="00FF0C3F"/>
    <w:rsid w:val="00FF0E68"/>
    <w:rsid w:val="00FF0EF5"/>
    <w:rsid w:val="00FF0FB5"/>
    <w:rsid w:val="00FF0FFA"/>
    <w:rsid w:val="00FF100D"/>
    <w:rsid w:val="00FF11A8"/>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DC"/>
    <w:rsid w:val="00FF2209"/>
    <w:rsid w:val="00FF22CB"/>
    <w:rsid w:val="00FF22F8"/>
    <w:rsid w:val="00FF239F"/>
    <w:rsid w:val="00FF26E1"/>
    <w:rsid w:val="00FF2720"/>
    <w:rsid w:val="00FF287F"/>
    <w:rsid w:val="00FF2DA2"/>
    <w:rsid w:val="00FF2DB9"/>
    <w:rsid w:val="00FF2DF1"/>
    <w:rsid w:val="00FF2E6F"/>
    <w:rsid w:val="00FF2E8A"/>
    <w:rsid w:val="00FF2FA6"/>
    <w:rsid w:val="00FF3222"/>
    <w:rsid w:val="00FF332E"/>
    <w:rsid w:val="00FF343D"/>
    <w:rsid w:val="00FF34EC"/>
    <w:rsid w:val="00FF3506"/>
    <w:rsid w:val="00FF3530"/>
    <w:rsid w:val="00FF364B"/>
    <w:rsid w:val="00FF3781"/>
    <w:rsid w:val="00FF379F"/>
    <w:rsid w:val="00FF3950"/>
    <w:rsid w:val="00FF3A4C"/>
    <w:rsid w:val="00FF3B04"/>
    <w:rsid w:val="00FF3B3E"/>
    <w:rsid w:val="00FF3E80"/>
    <w:rsid w:val="00FF3F56"/>
    <w:rsid w:val="00FF3FB4"/>
    <w:rsid w:val="00FF4079"/>
    <w:rsid w:val="00FF4085"/>
    <w:rsid w:val="00FF419F"/>
    <w:rsid w:val="00FF429A"/>
    <w:rsid w:val="00FF433B"/>
    <w:rsid w:val="00FF44B3"/>
    <w:rsid w:val="00FF4574"/>
    <w:rsid w:val="00FF4627"/>
    <w:rsid w:val="00FF4644"/>
    <w:rsid w:val="00FF469C"/>
    <w:rsid w:val="00FF4753"/>
    <w:rsid w:val="00FF4838"/>
    <w:rsid w:val="00FF4906"/>
    <w:rsid w:val="00FF4A71"/>
    <w:rsid w:val="00FF4B05"/>
    <w:rsid w:val="00FF4C48"/>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D5A"/>
    <w:rsid w:val="00FF5F0E"/>
    <w:rsid w:val="00FF5F5B"/>
    <w:rsid w:val="00FF60EE"/>
    <w:rsid w:val="00FF6225"/>
    <w:rsid w:val="00FF62B2"/>
    <w:rsid w:val="00FF6379"/>
    <w:rsid w:val="00FF6452"/>
    <w:rsid w:val="00FF6598"/>
    <w:rsid w:val="00FF66A8"/>
    <w:rsid w:val="00FF697A"/>
    <w:rsid w:val="00FF6A00"/>
    <w:rsid w:val="00FF6BDC"/>
    <w:rsid w:val="00FF6CA7"/>
    <w:rsid w:val="00FF6E3E"/>
    <w:rsid w:val="00FF7099"/>
    <w:rsid w:val="00FF70B2"/>
    <w:rsid w:val="00FF70E8"/>
    <w:rsid w:val="00FF7131"/>
    <w:rsid w:val="00FF73A0"/>
    <w:rsid w:val="00FF73E1"/>
    <w:rsid w:val="00FF7501"/>
    <w:rsid w:val="00FF7652"/>
    <w:rsid w:val="00FF777E"/>
    <w:rsid w:val="00FF78C4"/>
    <w:rsid w:val="00FF7949"/>
    <w:rsid w:val="00FF79EC"/>
    <w:rsid w:val="00FF7B04"/>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E24CC87A-72E1-4FBD-AA08-7D26CB5D2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B1CC6"/>
    <w:pPr>
      <w:spacing w:line="280" w:lineRule="exact"/>
    </w:pPr>
    <w:rPr>
      <w:rFonts w:ascii="Verdana" w:hAnsi="Verdana"/>
      <w:sz w:val="18"/>
      <w:szCs w:val="24"/>
    </w:rPr>
  </w:style>
  <w:style w:type="paragraph" w:styleId="Kop1">
    <w:name w:val="heading 1"/>
    <w:basedOn w:val="Standaard"/>
    <w:next w:val="Standaard"/>
    <w:link w:val="Kop1Char"/>
    <w:qFormat/>
    <w:rsid w:val="001B1CC6"/>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1B1CC6"/>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1B1CC6"/>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1B1CC6"/>
    <w:pPr>
      <w:keepNext/>
      <w:numPr>
        <w:ilvl w:val="3"/>
        <w:numId w:val="1"/>
      </w:numPr>
      <w:spacing w:before="280"/>
      <w:outlineLvl w:val="3"/>
    </w:pPr>
    <w:rPr>
      <w:b/>
      <w:bCs/>
      <w:szCs w:val="28"/>
    </w:rPr>
  </w:style>
  <w:style w:type="paragraph" w:styleId="Kop5">
    <w:name w:val="heading 5"/>
    <w:basedOn w:val="Standaard"/>
    <w:next w:val="Standaard"/>
    <w:link w:val="Kop5Char"/>
    <w:rsid w:val="001B1CC6"/>
    <w:pPr>
      <w:keepNext/>
      <w:numPr>
        <w:ilvl w:val="4"/>
        <w:numId w:val="1"/>
      </w:numPr>
      <w:spacing w:before="280"/>
      <w:outlineLvl w:val="4"/>
    </w:pPr>
    <w:rPr>
      <w:bCs/>
      <w:i/>
      <w:iCs/>
      <w:szCs w:val="26"/>
    </w:rPr>
  </w:style>
  <w:style w:type="paragraph" w:styleId="Kop6">
    <w:name w:val="heading 6"/>
    <w:basedOn w:val="Standaard"/>
    <w:next w:val="Standaard"/>
    <w:link w:val="Kop6Char"/>
    <w:rsid w:val="001B1CC6"/>
    <w:pPr>
      <w:keepNext/>
      <w:numPr>
        <w:ilvl w:val="5"/>
        <w:numId w:val="1"/>
      </w:numPr>
      <w:spacing w:before="280"/>
      <w:outlineLvl w:val="5"/>
    </w:pPr>
    <w:rPr>
      <w:bCs/>
      <w:i/>
      <w:szCs w:val="22"/>
    </w:rPr>
  </w:style>
  <w:style w:type="paragraph" w:styleId="Kop7">
    <w:name w:val="heading 7"/>
    <w:basedOn w:val="Standaard"/>
    <w:next w:val="Standaard"/>
    <w:link w:val="Kop7Char"/>
    <w:rsid w:val="001B1CC6"/>
    <w:pPr>
      <w:keepNext/>
      <w:spacing w:before="280"/>
      <w:outlineLvl w:val="6"/>
    </w:pPr>
  </w:style>
  <w:style w:type="paragraph" w:styleId="Kop8">
    <w:name w:val="heading 8"/>
    <w:basedOn w:val="Standaard"/>
    <w:next w:val="Standaard"/>
    <w:link w:val="Kop8Char"/>
    <w:rsid w:val="001B1CC6"/>
    <w:pPr>
      <w:keepNext/>
      <w:spacing w:before="280"/>
      <w:outlineLvl w:val="7"/>
    </w:pPr>
    <w:rPr>
      <w:iCs/>
    </w:rPr>
  </w:style>
  <w:style w:type="paragraph" w:styleId="Kop9">
    <w:name w:val="heading 9"/>
    <w:basedOn w:val="Standaard"/>
    <w:next w:val="Standaard"/>
    <w:link w:val="Kop9Char"/>
    <w:rsid w:val="001B1CC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1B1CC6"/>
    <w:pPr>
      <w:keepNext/>
      <w:pageBreakBefore/>
      <w:spacing w:after="700"/>
      <w:contextualSpacing/>
      <w:outlineLvl w:val="0"/>
    </w:pPr>
    <w:rPr>
      <w:sz w:val="24"/>
    </w:rPr>
  </w:style>
  <w:style w:type="numbering" w:customStyle="1" w:styleId="Nummering">
    <w:name w:val="Nummering"/>
    <w:basedOn w:val="Geenlijst"/>
    <w:uiPriority w:val="99"/>
    <w:rsid w:val="001B1CC6"/>
    <w:pPr>
      <w:numPr>
        <w:numId w:val="5"/>
      </w:numPr>
    </w:pPr>
  </w:style>
  <w:style w:type="paragraph" w:styleId="Inhopg1">
    <w:name w:val="toc 1"/>
    <w:basedOn w:val="Standaard"/>
    <w:next w:val="Standaard"/>
    <w:uiPriority w:val="39"/>
    <w:rsid w:val="001B1CC6"/>
    <w:pPr>
      <w:keepNext/>
      <w:tabs>
        <w:tab w:val="right" w:leader="dot" w:pos="8505"/>
      </w:tabs>
      <w:spacing w:before="280"/>
      <w:ind w:hanging="1134"/>
    </w:pPr>
    <w:rPr>
      <w:b/>
    </w:rPr>
  </w:style>
  <w:style w:type="paragraph" w:styleId="Koptekst">
    <w:name w:val="header"/>
    <w:basedOn w:val="Standaard"/>
    <w:link w:val="KoptekstChar"/>
    <w:rsid w:val="001B1CC6"/>
    <w:pPr>
      <w:spacing w:line="200" w:lineRule="exact"/>
    </w:pPr>
    <w:rPr>
      <w:rFonts w:cs="Verdana-Bold"/>
      <w:bCs/>
      <w:smallCaps/>
      <w:sz w:val="14"/>
      <w:szCs w:val="13"/>
    </w:rPr>
  </w:style>
  <w:style w:type="paragraph" w:styleId="Voettekst">
    <w:name w:val="footer"/>
    <w:basedOn w:val="Standaard"/>
    <w:link w:val="VoettekstChar"/>
    <w:rsid w:val="001B1CC6"/>
    <w:pPr>
      <w:tabs>
        <w:tab w:val="center" w:pos="4536"/>
        <w:tab w:val="right" w:pos="9072"/>
      </w:tabs>
    </w:pPr>
  </w:style>
  <w:style w:type="paragraph" w:styleId="Titel">
    <w:name w:val="Title"/>
    <w:basedOn w:val="Standaard"/>
    <w:link w:val="TitelChar"/>
    <w:uiPriority w:val="10"/>
    <w:rsid w:val="001B1CC6"/>
    <w:pPr>
      <w:spacing w:line="320" w:lineRule="atLeast"/>
    </w:pPr>
    <w:rPr>
      <w:rFonts w:cs="Arial"/>
      <w:b/>
      <w:bCs/>
      <w:kern w:val="28"/>
      <w:sz w:val="24"/>
      <w:szCs w:val="32"/>
    </w:rPr>
  </w:style>
  <w:style w:type="paragraph" w:styleId="Inhopg2">
    <w:name w:val="toc 2"/>
    <w:basedOn w:val="Standaard"/>
    <w:next w:val="Standaard"/>
    <w:uiPriority w:val="39"/>
    <w:rsid w:val="001B1CC6"/>
    <w:pPr>
      <w:keepNext/>
      <w:tabs>
        <w:tab w:val="right" w:leader="dot" w:pos="8505"/>
      </w:tabs>
      <w:spacing w:before="280"/>
      <w:ind w:hanging="1134"/>
    </w:pPr>
    <w:rPr>
      <w:b/>
    </w:rPr>
  </w:style>
  <w:style w:type="paragraph" w:styleId="Inhopg3">
    <w:name w:val="toc 3"/>
    <w:basedOn w:val="Standaard"/>
    <w:next w:val="Standaard"/>
    <w:uiPriority w:val="39"/>
    <w:rsid w:val="001B1CC6"/>
    <w:pPr>
      <w:tabs>
        <w:tab w:val="right" w:leader="dot" w:pos="8505"/>
      </w:tabs>
      <w:ind w:hanging="1134"/>
    </w:pPr>
  </w:style>
  <w:style w:type="table" w:customStyle="1" w:styleId="Tabel">
    <w:name w:val="Tabel"/>
    <w:basedOn w:val="Standaardtabel"/>
    <w:uiPriority w:val="99"/>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B1CC6"/>
    <w:pPr>
      <w:tabs>
        <w:tab w:val="right" w:leader="dot" w:pos="8505"/>
      </w:tabs>
      <w:ind w:hanging="1134"/>
    </w:pPr>
  </w:style>
  <w:style w:type="paragraph" w:styleId="Inhopg5">
    <w:name w:val="toc 5"/>
    <w:basedOn w:val="Standaard"/>
    <w:next w:val="Standaard"/>
    <w:uiPriority w:val="39"/>
    <w:rsid w:val="001B1CC6"/>
    <w:pPr>
      <w:tabs>
        <w:tab w:val="right" w:leader="dot" w:pos="8505"/>
      </w:tabs>
      <w:ind w:hanging="1134"/>
    </w:pPr>
  </w:style>
  <w:style w:type="paragraph" w:styleId="Voetnoottekst">
    <w:name w:val="footnote text"/>
    <w:basedOn w:val="Standaard"/>
    <w:link w:val="VoetnoottekstChar"/>
    <w:uiPriority w:val="99"/>
    <w:rsid w:val="001B1CC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1B1CC6"/>
    <w:rPr>
      <w:szCs w:val="20"/>
    </w:rPr>
  </w:style>
  <w:style w:type="table" w:customStyle="1" w:styleId="Versiehistorie">
    <w:name w:val="Versiehistorie"/>
    <w:basedOn w:val="Standaardtabel"/>
    <w:uiPriority w:val="99"/>
    <w:rsid w:val="001B1CC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1B1CC6"/>
    <w:rPr>
      <w:rFonts w:ascii="Verdana" w:hAnsi="Verdana"/>
      <w:sz w:val="18"/>
      <w:szCs w:val="24"/>
    </w:rPr>
  </w:style>
  <w:style w:type="table" w:styleId="Tabelraster">
    <w:name w:val="Table Grid"/>
    <w:basedOn w:val="Standaardtabel"/>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1B1CC6"/>
    <w:pPr>
      <w:spacing w:line="240" w:lineRule="auto"/>
    </w:pPr>
    <w:rPr>
      <w:b/>
      <w:bCs/>
      <w:sz w:val="20"/>
      <w:szCs w:val="20"/>
    </w:rPr>
  </w:style>
  <w:style w:type="paragraph" w:customStyle="1" w:styleId="Colofon">
    <w:name w:val="Colofon"/>
    <w:basedOn w:val="Standaard"/>
    <w:rsid w:val="001B1CC6"/>
    <w:pPr>
      <w:ind w:left="2268" w:hanging="2268"/>
    </w:pPr>
  </w:style>
  <w:style w:type="paragraph" w:customStyle="1" w:styleId="Kop2bijlage">
    <w:name w:val="Kop 2 bijlage"/>
    <w:basedOn w:val="Standaard"/>
    <w:next w:val="Standaard"/>
    <w:rsid w:val="001B1CC6"/>
    <w:pPr>
      <w:keepNext/>
      <w:pageBreakBefore/>
      <w:numPr>
        <w:ilvl w:val="6"/>
        <w:numId w:val="1"/>
      </w:numPr>
      <w:spacing w:after="700"/>
    </w:pPr>
    <w:rPr>
      <w:sz w:val="24"/>
    </w:rPr>
  </w:style>
  <w:style w:type="paragraph" w:customStyle="1" w:styleId="Kop3bijlage">
    <w:name w:val="Kop 3 bijlage"/>
    <w:basedOn w:val="Standaard"/>
    <w:next w:val="Standaard"/>
    <w:rsid w:val="001B1CC6"/>
    <w:pPr>
      <w:keepNext/>
      <w:tabs>
        <w:tab w:val="num" w:pos="1276"/>
      </w:tabs>
      <w:spacing w:before="280"/>
      <w:outlineLvl w:val="2"/>
    </w:pPr>
    <w:rPr>
      <w:b/>
    </w:rPr>
  </w:style>
  <w:style w:type="paragraph" w:customStyle="1" w:styleId="Opsommingnummers1">
    <w:name w:val="Opsomming nummers 1"/>
    <w:basedOn w:val="Standaard"/>
    <w:qFormat/>
    <w:rsid w:val="001B1CC6"/>
    <w:pPr>
      <w:numPr>
        <w:numId w:val="5"/>
      </w:numPr>
    </w:pPr>
  </w:style>
  <w:style w:type="paragraph" w:customStyle="1" w:styleId="Opsommingnummers2">
    <w:name w:val="Opsomming nummers 2"/>
    <w:basedOn w:val="Standaard"/>
    <w:qFormat/>
    <w:rsid w:val="001B1CC6"/>
    <w:pPr>
      <w:numPr>
        <w:ilvl w:val="2"/>
        <w:numId w:val="5"/>
      </w:numPr>
    </w:pPr>
  </w:style>
  <w:style w:type="paragraph" w:customStyle="1" w:styleId="Opsommingnummers3">
    <w:name w:val="Opsomming nummers 3"/>
    <w:basedOn w:val="Standaard"/>
    <w:qFormat/>
    <w:rsid w:val="001B1CC6"/>
    <w:pPr>
      <w:numPr>
        <w:ilvl w:val="4"/>
        <w:numId w:val="5"/>
      </w:numPr>
    </w:pPr>
  </w:style>
  <w:style w:type="paragraph" w:styleId="Inhopg6">
    <w:name w:val="toc 6"/>
    <w:basedOn w:val="Standaard"/>
    <w:next w:val="Standaard"/>
    <w:uiPriority w:val="39"/>
    <w:unhideWhenUsed/>
    <w:rsid w:val="001B1CC6"/>
    <w:pPr>
      <w:tabs>
        <w:tab w:val="right" w:leader="dot" w:pos="8505"/>
      </w:tabs>
      <w:ind w:hanging="1134"/>
    </w:pPr>
  </w:style>
  <w:style w:type="paragraph" w:styleId="Inhopg7">
    <w:name w:val="toc 7"/>
    <w:basedOn w:val="Standaard"/>
    <w:next w:val="Standaard"/>
    <w:uiPriority w:val="39"/>
    <w:rsid w:val="001B1CC6"/>
    <w:pPr>
      <w:tabs>
        <w:tab w:val="right" w:leader="dot" w:pos="8505"/>
      </w:tabs>
    </w:pPr>
  </w:style>
  <w:style w:type="paragraph" w:customStyle="1" w:styleId="Opsommingtekens1">
    <w:name w:val="Opsomming tekens 1"/>
    <w:basedOn w:val="Standaard"/>
    <w:qFormat/>
    <w:rsid w:val="001B1CC6"/>
    <w:pPr>
      <w:numPr>
        <w:ilvl w:val="1"/>
        <w:numId w:val="5"/>
      </w:numPr>
    </w:pPr>
  </w:style>
  <w:style w:type="paragraph" w:customStyle="1" w:styleId="Opsommingtekens2">
    <w:name w:val="Opsomming tekens 2"/>
    <w:basedOn w:val="Standaard"/>
    <w:qFormat/>
    <w:rsid w:val="001B1CC6"/>
    <w:pPr>
      <w:numPr>
        <w:ilvl w:val="3"/>
        <w:numId w:val="5"/>
      </w:numPr>
    </w:pPr>
  </w:style>
  <w:style w:type="paragraph" w:customStyle="1" w:styleId="Opsommingtekens3">
    <w:name w:val="Opsomming tekens 3"/>
    <w:basedOn w:val="Standaard"/>
    <w:qFormat/>
    <w:rsid w:val="001B1CC6"/>
    <w:pPr>
      <w:numPr>
        <w:ilvl w:val="5"/>
        <w:numId w:val="5"/>
      </w:numPr>
    </w:pPr>
  </w:style>
  <w:style w:type="paragraph" w:customStyle="1" w:styleId="Opsommingtekens4">
    <w:name w:val="Opsomming tekens 4"/>
    <w:basedOn w:val="Standaard"/>
    <w:qFormat/>
    <w:rsid w:val="001B1CC6"/>
    <w:pPr>
      <w:numPr>
        <w:ilvl w:val="6"/>
        <w:numId w:val="5"/>
      </w:numPr>
    </w:pPr>
  </w:style>
  <w:style w:type="paragraph" w:customStyle="1" w:styleId="Tabeltitel">
    <w:name w:val="Tabeltitel"/>
    <w:basedOn w:val="Standaard"/>
    <w:next w:val="Standaard"/>
    <w:qFormat/>
    <w:rsid w:val="001B1CC6"/>
    <w:pPr>
      <w:keepNext/>
      <w:numPr>
        <w:numId w:val="4"/>
      </w:numPr>
      <w:spacing w:before="280" w:after="140"/>
    </w:pPr>
    <w:rPr>
      <w:b/>
    </w:rPr>
  </w:style>
  <w:style w:type="numbering" w:styleId="111111">
    <w:name w:val="Outline List 2"/>
    <w:basedOn w:val="Geenlijst"/>
    <w:semiHidden/>
    <w:unhideWhenUsed/>
    <w:rsid w:val="001B1CC6"/>
  </w:style>
  <w:style w:type="numbering" w:styleId="1ai">
    <w:name w:val="Outline List 1"/>
    <w:basedOn w:val="Geenlijst"/>
    <w:semiHidden/>
    <w:unhideWhenUsed/>
    <w:rsid w:val="001B1CC6"/>
  </w:style>
  <w:style w:type="table" w:styleId="3D-effectenvoortabel1">
    <w:name w:val="Table 3D effects 1"/>
    <w:basedOn w:val="Standaardtabel"/>
    <w:semiHidden/>
    <w:unhideWhenUsed/>
    <w:rsid w:val="001B1CC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B1CC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B1CC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1B1CC6"/>
    <w:pPr>
      <w:spacing w:line="240" w:lineRule="auto"/>
    </w:pPr>
    <w:rPr>
      <w:sz w:val="14"/>
    </w:rPr>
  </w:style>
  <w:style w:type="character" w:styleId="Verwijzingopmerking">
    <w:name w:val="annotation reference"/>
    <w:basedOn w:val="Standaardalinea-lettertype"/>
    <w:semiHidden/>
    <w:unhideWhenUsed/>
    <w:rsid w:val="001B1CC6"/>
    <w:rPr>
      <w:sz w:val="16"/>
      <w:szCs w:val="16"/>
    </w:rPr>
  </w:style>
  <w:style w:type="paragraph" w:styleId="Documentstructuur">
    <w:name w:val="Document Map"/>
    <w:basedOn w:val="Standaard"/>
    <w:link w:val="DocumentstructuurChar"/>
    <w:semiHidden/>
    <w:unhideWhenUsed/>
    <w:rsid w:val="001B1CC6"/>
    <w:pPr>
      <w:spacing w:line="240" w:lineRule="auto"/>
    </w:pPr>
    <w:rPr>
      <w:rFonts w:ascii="Tahoma" w:hAnsi="Tahoma" w:cs="Tahoma"/>
      <w:sz w:val="16"/>
      <w:szCs w:val="16"/>
    </w:rPr>
  </w:style>
  <w:style w:type="table" w:styleId="Donkerelijst">
    <w:name w:val="Dark List"/>
    <w:basedOn w:val="Standaardtabel"/>
    <w:uiPriority w:val="61"/>
    <w:rsid w:val="001B1CC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B1CC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B1CC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B1CC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B1CC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B1CC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B1CC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B1CC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B1CC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B1CC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B1CC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B1CC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B1CC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B1CC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B1CC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B1CC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B1CC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B1CC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1B1CC6"/>
    <w:pPr>
      <w:spacing w:line="240" w:lineRule="auto"/>
      <w:ind w:left="180" w:hanging="180"/>
    </w:pPr>
  </w:style>
  <w:style w:type="paragraph" w:styleId="Index2">
    <w:name w:val="index 2"/>
    <w:basedOn w:val="Standaard"/>
    <w:next w:val="Standaard"/>
    <w:semiHidden/>
    <w:unhideWhenUsed/>
    <w:rsid w:val="001B1CC6"/>
    <w:pPr>
      <w:spacing w:line="240" w:lineRule="auto"/>
      <w:ind w:left="360" w:hanging="180"/>
    </w:pPr>
  </w:style>
  <w:style w:type="paragraph" w:styleId="Index3">
    <w:name w:val="index 3"/>
    <w:basedOn w:val="Standaard"/>
    <w:next w:val="Standaard"/>
    <w:semiHidden/>
    <w:unhideWhenUsed/>
    <w:rsid w:val="001B1CC6"/>
    <w:pPr>
      <w:spacing w:line="240" w:lineRule="auto"/>
      <w:ind w:left="540" w:hanging="180"/>
    </w:pPr>
  </w:style>
  <w:style w:type="paragraph" w:styleId="Index4">
    <w:name w:val="index 4"/>
    <w:basedOn w:val="Standaard"/>
    <w:next w:val="Standaard"/>
    <w:semiHidden/>
    <w:unhideWhenUsed/>
    <w:rsid w:val="001B1CC6"/>
    <w:pPr>
      <w:spacing w:line="240" w:lineRule="auto"/>
      <w:ind w:left="720" w:hanging="180"/>
    </w:pPr>
  </w:style>
  <w:style w:type="paragraph" w:styleId="Index5">
    <w:name w:val="index 5"/>
    <w:basedOn w:val="Standaard"/>
    <w:next w:val="Standaard"/>
    <w:semiHidden/>
    <w:unhideWhenUsed/>
    <w:rsid w:val="001B1CC6"/>
    <w:pPr>
      <w:spacing w:line="240" w:lineRule="auto"/>
      <w:ind w:left="900" w:hanging="180"/>
    </w:pPr>
  </w:style>
  <w:style w:type="paragraph" w:styleId="Index6">
    <w:name w:val="index 6"/>
    <w:basedOn w:val="Standaard"/>
    <w:next w:val="Standaard"/>
    <w:semiHidden/>
    <w:unhideWhenUsed/>
    <w:rsid w:val="001B1CC6"/>
    <w:pPr>
      <w:spacing w:line="240" w:lineRule="auto"/>
      <w:ind w:left="1080" w:hanging="180"/>
    </w:pPr>
  </w:style>
  <w:style w:type="paragraph" w:styleId="Index7">
    <w:name w:val="index 7"/>
    <w:basedOn w:val="Standaard"/>
    <w:next w:val="Standaard"/>
    <w:semiHidden/>
    <w:unhideWhenUsed/>
    <w:rsid w:val="001B1CC6"/>
    <w:pPr>
      <w:spacing w:line="240" w:lineRule="auto"/>
      <w:ind w:left="1260" w:hanging="180"/>
    </w:pPr>
  </w:style>
  <w:style w:type="paragraph" w:styleId="Index8">
    <w:name w:val="index 8"/>
    <w:basedOn w:val="Standaard"/>
    <w:next w:val="Standaard"/>
    <w:semiHidden/>
    <w:unhideWhenUsed/>
    <w:rsid w:val="001B1CC6"/>
    <w:pPr>
      <w:spacing w:line="240" w:lineRule="auto"/>
      <w:ind w:left="1440" w:hanging="180"/>
    </w:pPr>
  </w:style>
  <w:style w:type="paragraph" w:styleId="Index9">
    <w:name w:val="index 9"/>
    <w:basedOn w:val="Standaard"/>
    <w:next w:val="Standaard"/>
    <w:semiHidden/>
    <w:unhideWhenUsed/>
    <w:rsid w:val="001B1CC6"/>
    <w:pPr>
      <w:spacing w:line="240" w:lineRule="auto"/>
      <w:ind w:left="1620" w:hanging="180"/>
    </w:pPr>
  </w:style>
  <w:style w:type="paragraph" w:styleId="Inhopg8">
    <w:name w:val="toc 8"/>
    <w:basedOn w:val="Standaard"/>
    <w:next w:val="Standaard"/>
    <w:uiPriority w:val="39"/>
    <w:unhideWhenUsed/>
    <w:rsid w:val="001B1CC6"/>
    <w:pPr>
      <w:tabs>
        <w:tab w:val="right" w:leader="dot" w:pos="8505"/>
      </w:tabs>
    </w:pPr>
  </w:style>
  <w:style w:type="paragraph" w:styleId="Inhopg9">
    <w:name w:val="toc 9"/>
    <w:basedOn w:val="Standaard"/>
    <w:next w:val="Standaard"/>
    <w:uiPriority w:val="39"/>
    <w:unhideWhenUsed/>
    <w:rsid w:val="001B1CC6"/>
    <w:pPr>
      <w:spacing w:after="100"/>
      <w:ind w:left="1260"/>
    </w:pPr>
  </w:style>
  <w:style w:type="table" w:styleId="Klassieketabel1">
    <w:name w:val="Table Classic 1"/>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B1CC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B1CC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B1CC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B1CC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B1CC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B1CC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B1CC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B1CC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B1CC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B1CC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B1CC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B1CC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B1CC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B1CC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B1CC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B1CC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B1CC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B1CC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B1CC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B1CC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B1CC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B1CC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B1CC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B1CC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B1CC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1B1CC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1B1CC6"/>
  </w:style>
  <w:style w:type="table" w:styleId="Professioneletabel">
    <w:name w:val="Table Professional"/>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B1CC6"/>
  </w:style>
  <w:style w:type="table" w:styleId="Tabelkolommen1">
    <w:name w:val="Table Columns 1"/>
    <w:basedOn w:val="Standaardtabel"/>
    <w:semiHidden/>
    <w:unhideWhenUsed/>
    <w:rsid w:val="001B1CC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B1CC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B1CC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B1CC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B1CC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B1CC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B1CC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B1CC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B1CC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B1CC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B1CC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B1CC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B1CC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B1CC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B1CC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1B1CC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B1CC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B1CC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B1CC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B1CC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B1CC6"/>
    <w:pPr>
      <w:keepNext/>
      <w:spacing w:before="280" w:after="280" w:line="240" w:lineRule="auto"/>
    </w:pPr>
    <w:rPr>
      <w:color w:val="FF0000"/>
    </w:rPr>
  </w:style>
  <w:style w:type="paragraph" w:customStyle="1" w:styleId="Figuurbijschrift">
    <w:name w:val="Figuurbijschrift"/>
    <w:basedOn w:val="Standaard"/>
    <w:next w:val="Standaard"/>
    <w:qFormat/>
    <w:rsid w:val="001B1CC6"/>
    <w:pPr>
      <w:numPr>
        <w:numId w:val="2"/>
      </w:numPr>
      <w:tabs>
        <w:tab w:val="left" w:pos="1134"/>
      </w:tabs>
      <w:spacing w:before="280" w:after="280"/>
    </w:pPr>
    <w:rPr>
      <w:b/>
    </w:rPr>
  </w:style>
  <w:style w:type="character" w:styleId="Eindnootmarkering">
    <w:name w:val="endnote reference"/>
    <w:basedOn w:val="Standaardalinea-lettertype"/>
    <w:semiHidden/>
    <w:unhideWhenUsed/>
    <w:rsid w:val="001B1CC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1B1CC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1B1CC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1B1CC6"/>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1B1CC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1B1CC6"/>
    <w:pPr>
      <w:shd w:val="clear" w:color="auto" w:fill="FFFF00"/>
      <w:spacing w:before="280" w:after="280"/>
      <w:contextualSpacing/>
    </w:pPr>
  </w:style>
  <w:style w:type="paragraph" w:customStyle="1" w:styleId="Code">
    <w:name w:val="Code"/>
    <w:basedOn w:val="Standaard"/>
    <w:rsid w:val="001B1CC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B1CC6"/>
    <w:rPr>
      <w:color w:val="808080"/>
    </w:rPr>
  </w:style>
  <w:style w:type="character" w:customStyle="1" w:styleId="Colofonomgevingswetbesluit">
    <w:name w:val="Colofon omgevingswetbesluit"/>
    <w:basedOn w:val="Standaardalinea-lettertype"/>
    <w:uiPriority w:val="1"/>
    <w:rsid w:val="001B1CC6"/>
  </w:style>
  <w:style w:type="character" w:customStyle="1" w:styleId="Colofonprojectnaam">
    <w:name w:val="Colofon projectnaam"/>
    <w:basedOn w:val="Standaardalinea-lettertype"/>
    <w:uiPriority w:val="1"/>
    <w:rsid w:val="001B1CC6"/>
  </w:style>
  <w:style w:type="character" w:customStyle="1" w:styleId="Colofonprojectnummer">
    <w:name w:val="Colofon projectnummer"/>
    <w:basedOn w:val="Standaardalinea-lettertype"/>
    <w:uiPriority w:val="1"/>
    <w:rsid w:val="001B1CC6"/>
  </w:style>
  <w:style w:type="character" w:customStyle="1" w:styleId="Colofoncontactpersoon">
    <w:name w:val="Colofon contactpersoon"/>
    <w:basedOn w:val="Standaardalinea-lettertype"/>
    <w:uiPriority w:val="1"/>
    <w:rsid w:val="001B1CC6"/>
  </w:style>
  <w:style w:type="character" w:customStyle="1" w:styleId="Colofonauteur">
    <w:name w:val="Colofon auteur"/>
    <w:basedOn w:val="Standaardalinea-lettertype"/>
    <w:uiPriority w:val="1"/>
    <w:rsid w:val="001B1CC6"/>
  </w:style>
  <w:style w:type="table" w:customStyle="1" w:styleId="Implementatie">
    <w:name w:val="Implementatie"/>
    <w:basedOn w:val="Standaardtabel"/>
    <w:uiPriority w:val="99"/>
    <w:rsid w:val="001B1CC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1B1CC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1B1CC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1B1CC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1B1CC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B1CC6"/>
  </w:style>
  <w:style w:type="paragraph" w:styleId="Berichtkop">
    <w:name w:val="Message Header"/>
    <w:basedOn w:val="Standaard"/>
    <w:link w:val="BerichtkopChar"/>
    <w:semiHidden/>
    <w:unhideWhenUsed/>
    <w:rsid w:val="001B1CC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1B1CC6"/>
  </w:style>
  <w:style w:type="paragraph" w:styleId="Bloktekst">
    <w:name w:val="Block Text"/>
    <w:basedOn w:val="Standaard"/>
    <w:semiHidden/>
    <w:unhideWhenUsed/>
    <w:rsid w:val="001B1CC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B1CC6"/>
    <w:pPr>
      <w:ind w:left="180" w:hanging="180"/>
    </w:pPr>
  </w:style>
  <w:style w:type="paragraph" w:styleId="Datum">
    <w:name w:val="Date"/>
    <w:basedOn w:val="Standaard"/>
    <w:next w:val="Standaard"/>
    <w:link w:val="DatumChar"/>
    <w:semiHidden/>
    <w:unhideWhenUsed/>
    <w:rsid w:val="001B1CC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1B1CC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1B1CC6"/>
    <w:rPr>
      <w:color w:val="800080" w:themeColor="followedHyperlink"/>
      <w:u w:val="single"/>
    </w:rPr>
  </w:style>
  <w:style w:type="paragraph" w:styleId="Handtekening">
    <w:name w:val="Signature"/>
    <w:basedOn w:val="Standaard"/>
    <w:link w:val="HandtekeningChar"/>
    <w:semiHidden/>
    <w:unhideWhenUsed/>
    <w:rsid w:val="001B1CC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1B1CC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1B1CC6"/>
    <w:rPr>
      <w:rFonts w:ascii="Consolas" w:hAnsi="Consolas"/>
      <w:sz w:val="20"/>
      <w:szCs w:val="20"/>
    </w:rPr>
  </w:style>
  <w:style w:type="character" w:styleId="HTMLDefinition">
    <w:name w:val="HTML Definition"/>
    <w:basedOn w:val="Standaardalinea-lettertype"/>
    <w:semiHidden/>
    <w:unhideWhenUsed/>
    <w:rsid w:val="001B1CC6"/>
    <w:rPr>
      <w:i/>
      <w:iCs/>
    </w:rPr>
  </w:style>
  <w:style w:type="character" w:styleId="HTMLVariable">
    <w:name w:val="HTML Variable"/>
    <w:basedOn w:val="Standaardalinea-lettertype"/>
    <w:semiHidden/>
    <w:unhideWhenUsed/>
    <w:rsid w:val="001B1CC6"/>
    <w:rPr>
      <w:i/>
      <w:iCs/>
    </w:rPr>
  </w:style>
  <w:style w:type="character" w:styleId="HTML-acroniem">
    <w:name w:val="HTML Acronym"/>
    <w:basedOn w:val="Standaardalinea-lettertype"/>
    <w:semiHidden/>
    <w:unhideWhenUsed/>
    <w:rsid w:val="001B1CC6"/>
  </w:style>
  <w:style w:type="paragraph" w:styleId="HTML-adres">
    <w:name w:val="HTML Address"/>
    <w:basedOn w:val="Standaard"/>
    <w:link w:val="HTML-adresChar"/>
    <w:semiHidden/>
    <w:unhideWhenUsed/>
    <w:rsid w:val="001B1CC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1B1CC6"/>
    <w:rPr>
      <w:i/>
      <w:iCs/>
    </w:rPr>
  </w:style>
  <w:style w:type="character" w:styleId="HTML-schrijfmachine">
    <w:name w:val="HTML Typewriter"/>
    <w:basedOn w:val="Standaardalinea-lettertype"/>
    <w:semiHidden/>
    <w:unhideWhenUsed/>
    <w:rsid w:val="001B1CC6"/>
    <w:rPr>
      <w:rFonts w:ascii="Consolas" w:hAnsi="Consolas"/>
      <w:sz w:val="20"/>
      <w:szCs w:val="20"/>
    </w:rPr>
  </w:style>
  <w:style w:type="character" w:styleId="HTML-toetsenbord">
    <w:name w:val="HTML Keyboard"/>
    <w:basedOn w:val="Standaardalinea-lettertype"/>
    <w:semiHidden/>
    <w:unhideWhenUsed/>
    <w:rsid w:val="001B1CC6"/>
    <w:rPr>
      <w:rFonts w:ascii="Consolas" w:hAnsi="Consolas"/>
      <w:sz w:val="20"/>
      <w:szCs w:val="20"/>
    </w:rPr>
  </w:style>
  <w:style w:type="character" w:styleId="HTML-voorbeeld">
    <w:name w:val="HTML Sample"/>
    <w:basedOn w:val="Standaardalinea-lettertype"/>
    <w:semiHidden/>
    <w:unhideWhenUsed/>
    <w:rsid w:val="001B1CC6"/>
    <w:rPr>
      <w:rFonts w:ascii="Consolas" w:hAnsi="Consolas"/>
      <w:sz w:val="24"/>
      <w:szCs w:val="24"/>
    </w:rPr>
  </w:style>
  <w:style w:type="paragraph" w:styleId="Indexkop">
    <w:name w:val="index heading"/>
    <w:basedOn w:val="Standaard"/>
    <w:next w:val="Index1"/>
    <w:semiHidden/>
    <w:unhideWhenUsed/>
    <w:rsid w:val="001B1CC6"/>
    <w:rPr>
      <w:rFonts w:asciiTheme="majorHAnsi" w:eastAsiaTheme="majorEastAsia" w:hAnsiTheme="majorHAnsi" w:cstheme="majorBidi"/>
      <w:b/>
      <w:bCs/>
    </w:rPr>
  </w:style>
  <w:style w:type="paragraph" w:styleId="Kopbronvermelding">
    <w:name w:val="toa heading"/>
    <w:basedOn w:val="Standaard"/>
    <w:next w:val="Standaard"/>
    <w:semiHidden/>
    <w:unhideWhenUsed/>
    <w:rsid w:val="001B1CC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1B1CC6"/>
    <w:pPr>
      <w:ind w:left="283" w:hanging="283"/>
      <w:contextualSpacing/>
    </w:pPr>
  </w:style>
  <w:style w:type="paragraph" w:styleId="Lijst2">
    <w:name w:val="List 2"/>
    <w:basedOn w:val="Standaard"/>
    <w:semiHidden/>
    <w:unhideWhenUsed/>
    <w:rsid w:val="001B1CC6"/>
    <w:pPr>
      <w:ind w:left="566" w:hanging="283"/>
      <w:contextualSpacing/>
    </w:pPr>
  </w:style>
  <w:style w:type="paragraph" w:styleId="Lijst3">
    <w:name w:val="List 3"/>
    <w:basedOn w:val="Standaard"/>
    <w:semiHidden/>
    <w:unhideWhenUsed/>
    <w:rsid w:val="001B1CC6"/>
    <w:pPr>
      <w:ind w:left="849" w:hanging="283"/>
      <w:contextualSpacing/>
    </w:pPr>
  </w:style>
  <w:style w:type="paragraph" w:styleId="Lijst4">
    <w:name w:val="List 4"/>
    <w:basedOn w:val="Standaard"/>
    <w:semiHidden/>
    <w:unhideWhenUsed/>
    <w:rsid w:val="001B1CC6"/>
    <w:pPr>
      <w:ind w:left="1132" w:hanging="283"/>
      <w:contextualSpacing/>
    </w:pPr>
  </w:style>
  <w:style w:type="paragraph" w:styleId="Lijst5">
    <w:name w:val="List 5"/>
    <w:basedOn w:val="Standaard"/>
    <w:semiHidden/>
    <w:unhideWhenUsed/>
    <w:rsid w:val="001B1CC6"/>
    <w:pPr>
      <w:ind w:left="1415" w:hanging="283"/>
      <w:contextualSpacing/>
    </w:pPr>
  </w:style>
  <w:style w:type="paragraph" w:styleId="Lijstmetafbeeldingen">
    <w:name w:val="table of figures"/>
    <w:basedOn w:val="Standaard"/>
    <w:next w:val="Standaard"/>
    <w:semiHidden/>
    <w:unhideWhenUsed/>
    <w:rsid w:val="001B1CC6"/>
  </w:style>
  <w:style w:type="paragraph" w:styleId="Lijstopsomteken">
    <w:name w:val="List Bullet"/>
    <w:basedOn w:val="Standaard"/>
    <w:semiHidden/>
    <w:unhideWhenUsed/>
    <w:rsid w:val="001B1CC6"/>
    <w:pPr>
      <w:numPr>
        <w:numId w:val="38"/>
      </w:numPr>
      <w:contextualSpacing/>
    </w:pPr>
  </w:style>
  <w:style w:type="paragraph" w:styleId="Lijstopsomteken2">
    <w:name w:val="List Bullet 2"/>
    <w:basedOn w:val="Standaard"/>
    <w:semiHidden/>
    <w:unhideWhenUsed/>
    <w:rsid w:val="001B1CC6"/>
    <w:pPr>
      <w:tabs>
        <w:tab w:val="num" w:pos="720"/>
      </w:tabs>
      <w:ind w:left="720" w:hanging="720"/>
      <w:contextualSpacing/>
    </w:pPr>
  </w:style>
  <w:style w:type="paragraph" w:styleId="Lijstopsomteken3">
    <w:name w:val="List Bullet 3"/>
    <w:basedOn w:val="Standaard"/>
    <w:semiHidden/>
    <w:unhideWhenUsed/>
    <w:rsid w:val="001B1CC6"/>
    <w:pPr>
      <w:tabs>
        <w:tab w:val="num" w:pos="720"/>
      </w:tabs>
      <w:ind w:left="720" w:hanging="720"/>
      <w:contextualSpacing/>
    </w:pPr>
  </w:style>
  <w:style w:type="paragraph" w:styleId="Lijstopsomteken4">
    <w:name w:val="List Bullet 4"/>
    <w:basedOn w:val="Standaard"/>
    <w:semiHidden/>
    <w:unhideWhenUsed/>
    <w:rsid w:val="001B1CC6"/>
    <w:pPr>
      <w:tabs>
        <w:tab w:val="num" w:pos="720"/>
      </w:tabs>
      <w:ind w:left="720" w:hanging="720"/>
      <w:contextualSpacing/>
    </w:pPr>
  </w:style>
  <w:style w:type="paragraph" w:styleId="Lijstopsomteken5">
    <w:name w:val="List Bullet 5"/>
    <w:basedOn w:val="Standaard"/>
    <w:semiHidden/>
    <w:unhideWhenUsed/>
    <w:rsid w:val="001B1CC6"/>
    <w:pPr>
      <w:tabs>
        <w:tab w:val="num" w:pos="720"/>
      </w:tabs>
      <w:ind w:left="720" w:hanging="720"/>
      <w:contextualSpacing/>
    </w:pPr>
  </w:style>
  <w:style w:type="paragraph" w:styleId="Lijstnummering2">
    <w:name w:val="List Number 2"/>
    <w:basedOn w:val="Standaard"/>
    <w:semiHidden/>
    <w:unhideWhenUsed/>
    <w:rsid w:val="001B1CC6"/>
    <w:pPr>
      <w:tabs>
        <w:tab w:val="num" w:pos="720"/>
      </w:tabs>
      <w:ind w:left="720" w:hanging="720"/>
      <w:contextualSpacing/>
    </w:pPr>
  </w:style>
  <w:style w:type="paragraph" w:styleId="Lijstnummering3">
    <w:name w:val="List Number 3"/>
    <w:basedOn w:val="Standaard"/>
    <w:semiHidden/>
    <w:unhideWhenUsed/>
    <w:rsid w:val="001B1CC6"/>
    <w:pPr>
      <w:tabs>
        <w:tab w:val="num" w:pos="720"/>
      </w:tabs>
      <w:ind w:left="720" w:hanging="720"/>
      <w:contextualSpacing/>
    </w:pPr>
  </w:style>
  <w:style w:type="paragraph" w:styleId="Lijstnummering4">
    <w:name w:val="List Number 4"/>
    <w:basedOn w:val="Standaard"/>
    <w:semiHidden/>
    <w:unhideWhenUsed/>
    <w:rsid w:val="001B1CC6"/>
    <w:pPr>
      <w:tabs>
        <w:tab w:val="num" w:pos="720"/>
      </w:tabs>
      <w:ind w:left="720" w:hanging="720"/>
      <w:contextualSpacing/>
    </w:pPr>
  </w:style>
  <w:style w:type="paragraph" w:styleId="Lijstnummering5">
    <w:name w:val="List Number 5"/>
    <w:basedOn w:val="Standaard"/>
    <w:semiHidden/>
    <w:unhideWhenUsed/>
    <w:rsid w:val="001B1CC6"/>
    <w:pPr>
      <w:tabs>
        <w:tab w:val="num" w:pos="720"/>
      </w:tabs>
      <w:ind w:left="720" w:hanging="720"/>
      <w:contextualSpacing/>
    </w:pPr>
  </w:style>
  <w:style w:type="paragraph" w:styleId="Lijstvoortzetting">
    <w:name w:val="List Continue"/>
    <w:basedOn w:val="Standaard"/>
    <w:semiHidden/>
    <w:unhideWhenUsed/>
    <w:rsid w:val="001B1CC6"/>
    <w:pPr>
      <w:spacing w:after="120"/>
      <w:ind w:left="283"/>
      <w:contextualSpacing/>
    </w:pPr>
  </w:style>
  <w:style w:type="paragraph" w:styleId="Lijstvoortzetting2">
    <w:name w:val="List Continue 2"/>
    <w:basedOn w:val="Standaard"/>
    <w:semiHidden/>
    <w:unhideWhenUsed/>
    <w:rsid w:val="001B1CC6"/>
    <w:pPr>
      <w:spacing w:after="120"/>
      <w:ind w:left="566"/>
      <w:contextualSpacing/>
    </w:pPr>
  </w:style>
  <w:style w:type="paragraph" w:styleId="Lijstvoortzetting3">
    <w:name w:val="List Continue 3"/>
    <w:basedOn w:val="Standaard"/>
    <w:semiHidden/>
    <w:unhideWhenUsed/>
    <w:rsid w:val="001B1CC6"/>
    <w:pPr>
      <w:spacing w:after="120"/>
      <w:ind w:left="849"/>
      <w:contextualSpacing/>
    </w:pPr>
  </w:style>
  <w:style w:type="paragraph" w:styleId="Lijstvoortzetting4">
    <w:name w:val="List Continue 4"/>
    <w:basedOn w:val="Standaard"/>
    <w:semiHidden/>
    <w:unhideWhenUsed/>
    <w:rsid w:val="001B1CC6"/>
    <w:pPr>
      <w:spacing w:after="120"/>
      <w:ind w:left="1132"/>
      <w:contextualSpacing/>
    </w:pPr>
  </w:style>
  <w:style w:type="paragraph" w:styleId="Lijstvoortzetting5">
    <w:name w:val="List Continue 5"/>
    <w:basedOn w:val="Standaard"/>
    <w:semiHidden/>
    <w:unhideWhenUsed/>
    <w:rsid w:val="001B1CC6"/>
    <w:pPr>
      <w:spacing w:after="120"/>
      <w:ind w:left="1415"/>
      <w:contextualSpacing/>
    </w:pPr>
  </w:style>
  <w:style w:type="paragraph" w:styleId="Normaalweb">
    <w:name w:val="Normal (Web)"/>
    <w:basedOn w:val="Standaard"/>
    <w:semiHidden/>
    <w:unhideWhenUsed/>
    <w:rsid w:val="001B1CC6"/>
    <w:rPr>
      <w:rFonts w:ascii="Times New Roman" w:hAnsi="Times New Roman"/>
      <w:sz w:val="24"/>
    </w:rPr>
  </w:style>
  <w:style w:type="paragraph" w:styleId="Notitiekop">
    <w:name w:val="Note Heading"/>
    <w:basedOn w:val="Standaard"/>
    <w:next w:val="Standaard"/>
    <w:link w:val="NotitiekopChar"/>
    <w:semiHidden/>
    <w:unhideWhenUsed/>
    <w:rsid w:val="001B1CC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1B1CC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1B1CC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1B1CC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1B1CC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1B1CC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1B1CC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1B1CC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1B1CC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1B1CC6"/>
    <w:pPr>
      <w:ind w:left="708"/>
    </w:pPr>
  </w:style>
  <w:style w:type="paragraph" w:styleId="Tekstzonderopmaak">
    <w:name w:val="Plain Text"/>
    <w:basedOn w:val="Standaard"/>
    <w:link w:val="TekstzonderopmaakChar"/>
    <w:semiHidden/>
    <w:unhideWhenUsed/>
    <w:rsid w:val="001B1CC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1B1CC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1B1CC6"/>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1B1CC6"/>
    <w:pPr>
      <w:numPr>
        <w:ilvl w:val="8"/>
        <w:numId w:val="5"/>
      </w:numPr>
    </w:pPr>
  </w:style>
  <w:style w:type="character" w:customStyle="1" w:styleId="Verwijzing">
    <w:name w:val="Verwijzing"/>
    <w:basedOn w:val="Standaardalinea-lettertype"/>
    <w:uiPriority w:val="1"/>
    <w:rsid w:val="001B1CC6"/>
    <w:rPr>
      <w:u w:val="single"/>
    </w:rPr>
  </w:style>
  <w:style w:type="paragraph" w:customStyle="1" w:styleId="Kader">
    <w:name w:val="Kader"/>
    <w:basedOn w:val="Standaard"/>
    <w:next w:val="Standaard"/>
    <w:qFormat/>
    <w:rsid w:val="00806669"/>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10" Type="http://schemas.openxmlformats.org/officeDocument/2006/relationships/fontTable" Target="fontTable.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11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38</TotalTime>
  <Pages>274</Pages>
  <Words>113152</Words>
  <Characters>622339</Characters>
  <Application>Microsoft Office Word</Application>
  <DocSecurity>0</DocSecurity>
  <Lines>5186</Lines>
  <Paragraphs>1468</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734023</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2021-06-02T12:45:00Z</cp:lastPrinted>
  <dcterms:created xsi:type="dcterms:W3CDTF">2021-06-02T14:34:00Z</dcterms:created>
  <dcterms:modified xsi:type="dcterms:W3CDTF">2021-06-03T12:57:00Z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