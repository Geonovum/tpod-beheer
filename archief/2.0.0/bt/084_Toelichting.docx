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382" w:name="_Ref_ea79e55e9478146687c68444b0cb19b0_1"/>
      <w:r>
        <w:t>Toelichting</w:t>
      </w:r>
      <w:bookmarkEnd w:id="382"/>
    </w:p>
    <w:p w14:paraId="1AF3632E" w14:textId="5FA84F46"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EF065D">
        <w:rPr>
          <w:rStyle w:val="Verwijzing"/>
        </w:rPr>
        <w:fldChar w:fldCharType="begin"/>
      </w:r>
      <w:r w:rsidRPr="00EF065D">
        <w:rPr>
          <w:rStyle w:val="Verwijzing"/>
        </w:rPr>
        <w:instrText xml:space="preserve"> REF _Ref_51f2579ba5ce16c1d5df8cbe731931a5_1 \r \h </w:instrText>
      </w:r>
      <w:r w:rsidRPr="00EF065D">
        <w:rPr>
          <w:rStyle w:val="Verwijzing"/>
        </w:rPr>
      </w:r>
      <w:r w:rsidRPr="00EF065D">
        <w:rPr>
          <w:rStyle w:val="Verwijzing"/>
        </w:rPr>
        <w:fldChar w:fldCharType="separate"/>
      </w:r>
      <w:r w:rsidR="00D90108" w:rsidRPr="00EF065D">
        <w:rPr>
          <w:rStyle w:val="Verwijzing"/>
        </w:rPr>
        <w:t>4.7.2.1</w:t>
      </w:r>
      <w:r w:rsidRPr="00EF065D">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0630AAEA" w14:textId="77777777" w:rsidR="00713915" w:rsidRDefault="00713915" w:rsidP="00713915"/>
    <w:p w14:paraId="14198643" w14:textId="77777777" w:rsidR="00713915" w:rsidRDefault="00713915" w:rsidP="004E523D">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58C286B7"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Een WijzigArtikel kan in WijzigLeden worden onderverdeeld. Er zijn net zoveel WijzigArtikelen (of WijzigLeden) als er WijzigBijlagen (oftewel tijdelijk regelingdelen) zijn.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(of WijzigLeden) gelijk aan het aantal </w:t>
      </w:r>
      <w:r>
        <w:t xml:space="preserve">gemeenten waarvoor het voorbereidingsbesluit geldt. Anders gezegd: er zijn net zoveel WijzigArtikelen </w:t>
      </w:r>
      <w:r w:rsidRPr="00531EAC">
        <w:t xml:space="preserve">(of WijzigLeden) </w:t>
      </w:r>
      <w:r>
        <w:t xml:space="preserve">als </w:t>
      </w:r>
      <w:r w:rsidRPr="001B4A52">
        <w:t>omgevingsplannen waaraan tijdelijk regelingdelen worden toegevoegd. 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 xml:space="preserve">in het besluit 62 WijzigArtikelen </w:t>
      </w:r>
      <w:r w:rsidRPr="004C53FB">
        <w:t xml:space="preserve">(of </w:t>
      </w:r>
      <w:r>
        <w:t xml:space="preserve">62 </w:t>
      </w:r>
      <w:r w:rsidRPr="004C53FB">
        <w:t xml:space="preserve">WijzigLeden) </w:t>
      </w:r>
      <w:r w:rsidRPr="001B4A52">
        <w:t>op</w:t>
      </w:r>
      <w:r>
        <w:t>nemen</w:t>
      </w:r>
      <w:r w:rsidRPr="001B4A52">
        <w:t xml:space="preserve">. </w:t>
      </w:r>
      <w:r w:rsidRPr="00A36725">
        <w:t>Het is aan het bevoegd gezag om te kiezen of het gebruik maakt van WijzigArtikelen of WijzigLeden. Een WijzigLid bevat geen Kop.</w:t>
      </w:r>
      <w:r>
        <w:t xml:space="preserve"> </w:t>
      </w:r>
      <w:r w:rsidRPr="002846F3">
        <w:t>Opgemerkt wordt dat WijzigArtikel een technische term is die niet in de tekst van het besluit zal voorkomen. Bij gebruik van een Label zal de Kop dus niet Wijzigartikel I zijn maar Artikel I.</w:t>
      </w:r>
      <w:r>
        <w:br/>
        <w:t xml:space="preserve">In het WijzigArtikel </w:t>
      </w:r>
      <w:r w:rsidRPr="004E3791">
        <w:t>staat wat het bestuursorgaan besluit vast te stellen of te wijzigen.</w:t>
      </w:r>
      <w:r>
        <w:t xml:space="preserve"> Het WijzigArtikel moet zowel in woorden als machineleesbaar (met IntRef) verwijzen naar de WijzigBijlage, het onderdeel van het besluit waarin de inhoud of wijzigingen van het tijdelijk regelingdeel staan.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I </w:t>
      </w:r>
      <w:r>
        <w:t>vast te stellen en aan de omgevingsplannen van alle gemeenten in de provincie toe te voegen</w:t>
      </w:r>
      <w:r w:rsidRPr="00DB3E95">
        <w:t xml:space="preserve">”. Een voorbeeld </w:t>
      </w:r>
      <w:r w:rsidRPr="00DB3E95">
        <w:lastRenderedPageBreak/>
        <w:t>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t>I</w:t>
      </w:r>
      <w:r w:rsidRPr="00DB3E95">
        <w:t>”.</w:t>
      </w:r>
      <w:r>
        <w:t xml:space="preserve"> </w:t>
      </w:r>
      <w:r>
        <w:br/>
        <w:t>In het Lichaam moet t</w:t>
      </w:r>
      <w:r w:rsidRPr="00832DAB">
        <w:t xml:space="preserve">en </w:t>
      </w:r>
      <w:r>
        <w:t xml:space="preserve">minste </w:t>
      </w:r>
      <w:r w:rsidRPr="00832DAB">
        <w:t>één Artikel</w:t>
      </w:r>
      <w:r>
        <w:t xml:space="preserve"> voorkomen. </w:t>
      </w:r>
      <w:r w:rsidRPr="00D41F11">
        <w:t xml:space="preserve">Dit kan onder andere een artikel zijn waarin </w:t>
      </w:r>
      <w:r w:rsidRPr="004A4EA1">
        <w:t>wordt besloten tot het nemen van het voorbereidingsbesluit of dat de inwerkingtreding van het besluit regelt</w:t>
      </w:r>
      <w:r w:rsidRPr="00D41F11">
        <w: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EF065D">
        <w:rPr>
          <w:rStyle w:val="Verwijzing"/>
        </w:rPr>
        <w:fldChar w:fldCharType="begin"/>
      </w:r>
      <w:r w:rsidRPr="00EF065D">
        <w:rPr>
          <w:rStyle w:val="Verwijzing"/>
        </w:rPr>
        <w:instrText xml:space="preserve"> REF _Ref_1f9bf51ffac6603ee0d53d5a9d065935_1 \r \h </w:instrText>
      </w:r>
      <w:r w:rsidRPr="00EF065D">
        <w:rPr>
          <w:rStyle w:val="Verwijzing"/>
        </w:rPr>
      </w:r>
      <w:r w:rsidRPr="00EF065D">
        <w:rPr>
          <w:rStyle w:val="Verwijzing"/>
        </w:rPr>
        <w:fldChar w:fldCharType="separate"/>
      </w:r>
      <w:r w:rsidR="00D90108" w:rsidRPr="00EF065D">
        <w:rPr>
          <w:rStyle w:val="Verwijzing"/>
        </w:rPr>
        <w:t>4.7.2.3</w:t>
      </w:r>
      <w:r w:rsidRPr="00EF065D">
        <w:rPr>
          <w:rStyle w:val="Verwijzing"/>
        </w:rPr>
        <w:fldChar w:fldCharType="end"/>
      </w:r>
      <w:r>
        <w:t xml:space="preserve"> is dat te zien. Het voorbeeld </w:t>
      </w:r>
      <w:r w:rsidRPr="001C7961">
        <w:t xml:space="preserve">van een initieel besluit </w:t>
      </w:r>
      <w:r>
        <w:t>(</w:t>
      </w:r>
      <w:r w:rsidRPr="00EF065D">
        <w:rPr>
          <w:rStyle w:val="Verwijzing"/>
        </w:rPr>
        <w:fldChar w:fldCharType="begin"/>
      </w:r>
      <w:r w:rsidRPr="00EF065D">
        <w:rPr>
          <w:rStyle w:val="Verwijzing"/>
        </w:rPr>
        <w:instrText xml:space="preserve"> REF _Ref_1f9bf51ffac6603ee0d53d5a9d065935_3 \n \h </w:instrText>
      </w:r>
      <w:r w:rsidRPr="00EF065D">
        <w:rPr>
          <w:rStyle w:val="Verwijzing"/>
        </w:rPr>
      </w:r>
      <w:r w:rsidRPr="00EF065D">
        <w:rPr>
          <w:rStyle w:val="Verwijzing"/>
        </w:rPr>
        <w:fldChar w:fldCharType="separate"/>
      </w:r>
      <w:r w:rsidR="00D90108" w:rsidRPr="00EF065D">
        <w:rPr>
          <w:rStyle w:val="Verwijzing"/>
        </w:rPr>
        <w:t>Figuur 15</w:t>
      </w:r>
      <w:r w:rsidRPr="00EF065D">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EF065D">
        <w:rPr>
          <w:rStyle w:val="Verwijzing"/>
        </w:rPr>
        <w:fldChar w:fldCharType="begin"/>
      </w:r>
      <w:r w:rsidRPr="00EF065D">
        <w:rPr>
          <w:rStyle w:val="Verwijzing"/>
        </w:rPr>
        <w:instrText xml:space="preserve"> REF _Ref_1f9bf51ffac6603ee0d53d5a9d065935_5 \n \h </w:instrText>
      </w:r>
      <w:r w:rsidRPr="00EF065D">
        <w:rPr>
          <w:rStyle w:val="Verwijzing"/>
        </w:rPr>
      </w:r>
      <w:r w:rsidRPr="00EF065D">
        <w:rPr>
          <w:rStyle w:val="Verwijzing"/>
        </w:rPr>
        <w:fldChar w:fldCharType="separate"/>
      </w:r>
      <w:r w:rsidR="00D90108" w:rsidRPr="00EF065D">
        <w:rPr>
          <w:rStyle w:val="Verwijzing"/>
        </w:rPr>
        <w:t>Figuur 16</w:t>
      </w:r>
      <w:r w:rsidRPr="00EF065D">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EF065D">
        <w:rPr>
          <w:rStyle w:val="Verwijzing"/>
        </w:rPr>
        <w:fldChar w:fldCharType="begin"/>
      </w:r>
      <w:r w:rsidRPr="00EF065D">
        <w:rPr>
          <w:rStyle w:val="Verwijzing"/>
        </w:rPr>
        <w:instrText xml:space="preserve"> REF _Ref_51f2579ba5ce16c1d5df8cbe731931a5_1 \r \h </w:instrText>
      </w:r>
      <w:r w:rsidRPr="00EF065D">
        <w:rPr>
          <w:rStyle w:val="Verwijzing"/>
        </w:rPr>
      </w:r>
      <w:r w:rsidRPr="00EF065D">
        <w:rPr>
          <w:rStyle w:val="Verwijzing"/>
        </w:rPr>
        <w:fldChar w:fldCharType="separate"/>
      </w:r>
      <w:r w:rsidR="00D90108" w:rsidRPr="00EF065D">
        <w:rPr>
          <w:rStyle w:val="Verwijzing"/>
        </w:rPr>
        <w:t>4.7.2.1</w:t>
      </w:r>
      <w:r w:rsidRPr="00EF065D">
        <w:rPr>
          <w:rStyle w:val="Verwijzing"/>
        </w:rPr>
        <w:fldChar w:fldCharType="end"/>
      </w:r>
      <w:r>
        <w:t xml:space="preserve"> genoemde eisen van toepassing.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gelden er niet voor. Ze kunnen niet worden geannoteerd met de in hoofdstuk </w:t>
      </w:r>
      <w:r w:rsidR="00474635" w:rsidRPr="00EF065D">
        <w:rPr>
          <w:rStyle w:val="Verwijzing"/>
        </w:rPr>
        <w:fldChar w:fldCharType="begin"/>
      </w:r>
      <w:r w:rsidR="00474635" w:rsidRPr="00EF065D">
        <w:rPr>
          <w:rStyle w:val="Verwijzing"/>
        </w:rPr>
        <w:instrText xml:space="preserve"> REF _Ref_e25eb2d38c8206df62dff5defc49ca5b_3 \r \h </w:instrText>
      </w:r>
      <w:r w:rsidR="00474635" w:rsidRPr="00EF065D">
        <w:rPr>
          <w:rStyle w:val="Verwijzing"/>
        </w:rPr>
      </w:r>
      <w:r w:rsidR="00474635" w:rsidRPr="00EF065D">
        <w:rPr>
          <w:rStyle w:val="Verwijzing"/>
        </w:rPr>
        <w:fldChar w:fldCharType="separate"/>
      </w:r>
      <w:r w:rsidR="00D90108" w:rsidRPr="00EF065D">
        <w:rPr>
          <w:rStyle w:val="Verwijzing"/>
        </w:rPr>
        <w:t>7</w:t>
      </w:r>
      <w:r w:rsidR="00474635" w:rsidRPr="00EF065D">
        <w:rPr>
          <w:rStyle w:val="Verwijzing"/>
        </w:rPr>
        <w:fldChar w:fldCharType="end"/>
      </w:r>
      <w:r>
        <w:t xml:space="preserve"> beschreven annotaties met IMOW-objecten.</w:t>
      </w:r>
    </w:p>
    <w:p w14:paraId="4A0CCB6A" w14:textId="77777777"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7E477E6" w14:textId="44CFC4E2"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Dit maakt het mogelijk om de tijdelijk regelingdelen per gemeente in te trekken en dat op verschillende tijdstippen te doen. De gemeenten zullen immers niet allemaal op hetzelfde moment hun omgevingsplan wijzigen.</w:t>
      </w:r>
      <w:r>
        <w:t xml:space="preserve"> </w:t>
      </w:r>
      <w:r w:rsidRPr="00AD61EB">
        <w:t xml:space="preserve">Een voorbeeld: de provincie Noord-Brabant neemt voor alle 62 gemeenten die tot die provincie behoren een voorbereidingsbesluit. De provincie moet </w:t>
      </w:r>
      <w:r>
        <w:t xml:space="preserve">nu </w:t>
      </w:r>
      <w:r w:rsidRPr="00AD61EB">
        <w:t>62 WijzigBijlagen (en dus 62 tijdelijk regelingdelen) bij het Besluit voegen.</w:t>
      </w:r>
      <w:r>
        <w:br/>
      </w:r>
      <w:r w:rsidRPr="00D16B94">
        <w:t>De WijzigBijlage moet worden voorzien van een Kop. Een voorbeeld van deze Kop: ‘Bijlage I bij artikel I.’ Het</w:t>
      </w:r>
      <w:r w:rsidRPr="00CD1FBC">
        <w:t xml:space="preserve"> artikel waarnaar wordt verwezen is het WijzigArtikel in het </w:t>
      </w:r>
      <w:r w:rsidRPr="00CD1FBC">
        <w:lastRenderedPageBreak/>
        <w:t>Lichaam van het Besluit. Na de Kop moet een keuze worden gemaakt tussen WijzigBijlage/</w:t>
      </w:r>
      <w:r w:rsidRPr="00987793">
        <w:t>RegelingTijdelijkdeel</w:t>
      </w:r>
      <w:r w:rsidRPr="00CD1FBC">
        <w:t xml:space="preserve"> en WijzigBijlage/RegelingMutatie.</w:t>
      </w:r>
      <w:r>
        <w:t xml:space="preserve"> </w:t>
      </w:r>
      <w:r>
        <w:br/>
      </w:r>
      <w:r w:rsidRPr="00DE4CA4">
        <w:rPr>
          <w:i/>
          <w:iCs/>
        </w:rPr>
        <w:t>WijzigBijlage/</w:t>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0608DC">
        <w:t>WijzigBijlage/</w:t>
      </w:r>
      <w:r w:rsidRPr="009E59B0">
        <w:t>Regeling</w:t>
      </w:r>
      <w:r>
        <w:t>Tijdelijkdeel</w:t>
      </w:r>
      <w:r w:rsidRPr="009E59B0">
        <w:t xml:space="preserve"> </w:t>
      </w:r>
      <w:r>
        <w:t xml:space="preserve">bevat het volledige tijdelijk regelingdeel, oftewel de voorbeschermingsregels.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EF065D">
        <w:rPr>
          <w:rStyle w:val="Verwijzing"/>
        </w:rPr>
        <w:fldChar w:fldCharType="begin"/>
      </w:r>
      <w:r w:rsidRPr="00EF065D">
        <w:rPr>
          <w:rStyle w:val="Verwijzing"/>
        </w:rPr>
        <w:instrText xml:space="preserve"> REF _Ref_2c73d989192a0571ec50691571858a9b_1 \r \h </w:instrText>
      </w:r>
      <w:r w:rsidRPr="00EF065D">
        <w:rPr>
          <w:rStyle w:val="Verwijzing"/>
        </w:rPr>
      </w:r>
      <w:r w:rsidRPr="00EF065D">
        <w:rPr>
          <w:rStyle w:val="Verwijzing"/>
        </w:rPr>
        <w:fldChar w:fldCharType="separate"/>
      </w:r>
      <w:r w:rsidR="00D90108" w:rsidRPr="00EF065D">
        <w:rPr>
          <w:rStyle w:val="Verwijzing"/>
        </w:rPr>
        <w:t>4.7.3.1</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E22E4">
        <w:t xml:space="preserve">. Dit is ook het onderdeel dat </w:t>
      </w:r>
      <w:r>
        <w:t xml:space="preserve">kan </w:t>
      </w:r>
      <w:r w:rsidRPr="001E22E4">
        <w:t>word</w:t>
      </w:r>
      <w:r>
        <w:t>en</w:t>
      </w:r>
      <w:r w:rsidRPr="001E22E4">
        <w:t xml:space="preserve"> geannoteerd met IMOW-objecten. Dit is beschreven in hoofdstuk </w:t>
      </w:r>
      <w:r w:rsidR="00474635" w:rsidRPr="00EF065D">
        <w:rPr>
          <w:rStyle w:val="Verwijzing"/>
        </w:rPr>
        <w:fldChar w:fldCharType="begin"/>
      </w:r>
      <w:r w:rsidR="00474635" w:rsidRPr="00EF065D">
        <w:rPr>
          <w:rStyle w:val="Verwijzing"/>
        </w:rPr>
        <w:instrText xml:space="preserve"> REF _Ref_e25eb2d38c8206df62dff5defc49ca5b_3 \r \h </w:instrText>
      </w:r>
      <w:r w:rsidR="00474635" w:rsidRPr="00EF065D">
        <w:rPr>
          <w:rStyle w:val="Verwijzing"/>
        </w:rPr>
      </w:r>
      <w:r w:rsidR="00474635" w:rsidRPr="00EF065D">
        <w:rPr>
          <w:rStyle w:val="Verwijzing"/>
        </w:rPr>
        <w:fldChar w:fldCharType="separate"/>
      </w:r>
      <w:r w:rsidR="00D90108" w:rsidRPr="00EF065D">
        <w:rPr>
          <w:rStyle w:val="Verwijzing"/>
        </w:rPr>
        <w:t>7</w:t>
      </w:r>
      <w:r w:rsidR="00474635" w:rsidRPr="00EF065D">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 in een was-wordt- oftewel renvooiweergave. Per te wijzigen onderdeel van het tijdelijk regelingdeel wordt aangegeven of het wordt toegevoegd, vervangen, verwijderd of dat een Kop wordt gewijzigd</w:t>
      </w:r>
      <w:r>
        <w:t xml:space="preserve">. Onderdelen van </w:t>
      </w:r>
      <w:r w:rsidRPr="000A4EE0">
        <w:t xml:space="preserve">het tijdelijk regelingdeel </w:t>
      </w:r>
      <w:r>
        <w:t>die niet gewijzigd worden, worden niet opgenomen in de RegelingMutatie.</w:t>
      </w:r>
      <w:r>
        <w:br/>
      </w:r>
      <w:r w:rsidRPr="00A5238B">
        <w:t xml:space="preserve">Er wordt bijvoorbeeld aangegeven welke artikelen, leden en/of </w:t>
      </w:r>
      <w:r w:rsidR="00D44198">
        <w:t>GIO’s</w:t>
      </w:r>
      <w:r w:rsidRPr="00A5238B">
        <w:t xml:space="preserve"> geheel of gedeeltelijk worden toegevoegd, geschrapt, gewijzigd of vervangen door andere. Renvooiweergave betekent dat met visuele middelen wordt duidelijk gemaakt wat wordt toegevoegd of geschrapt.</w:t>
      </w:r>
    </w:p>
    <w:p w14:paraId="42D89CF4" w14:textId="2A7898DB" w:rsidR="00713915" w:rsidRDefault="00713915" w:rsidP="00713915">
      <w:pPr>
        <w:pStyle w:val="Opsommingnummers1"/>
      </w:pPr>
      <w:r>
        <w:rPr>
          <w:b/>
          <w:bCs/>
        </w:rPr>
        <w:t>Bijlage</w:t>
      </w:r>
      <w:r w:rsidRPr="00782819">
        <w:t>:</w:t>
      </w:r>
      <w:r>
        <w:t xml:space="preserve"> het gaat hier om een Bijlage bij het Besluit; een bijlage die het nemen van het voorbereidingsbesluit onderbouwt. Er kunnen zoveel bijlagen bij het Besluit worden gevoegd als nodig is. Voorbeelden van dit soort bijlagen zijn rapportages van akoestisch onderzoek, archeologisch onderzoek, bodemonderzoek, Flora- en faunaonderzoek.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Pr="00EF065D">
        <w:rPr>
          <w:rStyle w:val="Verwijzing"/>
        </w:rPr>
        <w:fldChar w:fldCharType="begin"/>
      </w:r>
      <w:r w:rsidRPr="00EF065D">
        <w:rPr>
          <w:rStyle w:val="Verwijzing"/>
        </w:rPr>
        <w:instrText xml:space="preserve"> REF _Ref_fab369464ffdb76801f7c98aceb78e50_1 \r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0B0A13C9" w14:textId="3ACA037D" w:rsidR="00713915" w:rsidRDefault="00713915" w:rsidP="00713915">
      <w:pPr>
        <w:pStyle w:val="Opsommingnummers1"/>
      </w:pPr>
      <w:r w:rsidRPr="00A2646A">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5D0989">
        <w:t xml:space="preserve">Deze toelichting is onder andere vergelijkbaar met het voorstel-document waarmee het dagelijks bestuur van gemeente, provincie of waterschap een onderbouwing geeft voor het voorgestelde besluit dat zij aan het algemeen bestuur voorleggen. </w:t>
      </w:r>
      <w:r>
        <w:t>STOP maakt het mogelijk om een Toelichting onder te verdelen in een algemene toelichting en een artikelsgewijze toelichting.</w:t>
      </w:r>
      <w:r w:rsidRPr="005D0989">
        <w:t xml:space="preserve"> Dat zo’n onderverdeling in een toelichting op het </w:t>
      </w:r>
      <w:r w:rsidRPr="005D0989">
        <w:rPr>
          <w:i/>
          <w:iCs/>
        </w:rPr>
        <w:t>besluit</w:t>
      </w:r>
      <w:r w:rsidRPr="005D0989">
        <w:t xml:space="preserve"> tot vaststelling of wijziging van een omgevingsdocument voorkomt, ligt niet erg voor de hand. Daarom wordt deze mogelijkheid hier niet verder besproken. Mocht dat onderscheid toch wenselijk zijn, dan wordt</w:t>
      </w:r>
      <w:r>
        <w:t xml:space="preserve"> verwezen naar paragraaf </w:t>
      </w:r>
      <w:r w:rsidRPr="00EF065D">
        <w:rPr>
          <w:rStyle w:val="Verwijzing"/>
        </w:rPr>
        <w:fldChar w:fldCharType="begin"/>
      </w:r>
      <w:r w:rsidRPr="00EF065D">
        <w:rPr>
          <w:rStyle w:val="Verwijzing"/>
        </w:rPr>
        <w:instrText xml:space="preserve"> REF _Ref_644e4b57daf980daa86bf7166c1c0acd_1 \r \h </w:instrText>
      </w:r>
      <w:r w:rsidRPr="00EF065D">
        <w:rPr>
          <w:rStyle w:val="Verwijzing"/>
        </w:rPr>
      </w:r>
      <w:r w:rsidRPr="00EF065D">
        <w:rPr>
          <w:rStyle w:val="Verwijzing"/>
        </w:rPr>
        <w:fldChar w:fldCharType="separate"/>
      </w:r>
      <w:r w:rsidR="00D90108" w:rsidRPr="00EF065D">
        <w:rPr>
          <w:rStyle w:val="Verwijzing"/>
        </w:rPr>
        <w:t>4.7.3</w:t>
      </w:r>
      <w:r w:rsidRPr="00EF065D">
        <w:rPr>
          <w:rStyle w:val="Verwijzing"/>
        </w:rPr>
        <w:fldChar w:fldCharType="end"/>
      </w:r>
      <w:r w:rsidRPr="008A3A58">
        <w:t xml:space="preserve">, 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w:t>
      </w:r>
      <w:r w:rsidRPr="008A3A58">
        <w:lastRenderedPageBreak/>
        <w:t xml:space="preserve">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8A3A58">
        <w:t>.</w:t>
      </w:r>
      <w:r w:rsidRPr="00200984">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1CA5C303" w14:textId="7BC04628"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Pr="00EF065D">
        <w:rPr>
          <w:rStyle w:val="Verwijzing"/>
        </w:rPr>
        <w:fldChar w:fldCharType="begin"/>
      </w:r>
      <w:r w:rsidRPr="00EF065D">
        <w:rPr>
          <w:rStyle w:val="Verwijzing"/>
        </w:rPr>
        <w:instrText xml:space="preserve"> REF _Ref_51f2579ba5ce16c1d5df8cbe731931a5_1 \r \h </w:instrText>
      </w:r>
      <w:r w:rsidRPr="00EF065D">
        <w:rPr>
          <w:rStyle w:val="Verwijzing"/>
        </w:rPr>
      </w:r>
      <w:r w:rsidRPr="00EF065D">
        <w:rPr>
          <w:rStyle w:val="Verwijzing"/>
        </w:rPr>
        <w:fldChar w:fldCharType="separate"/>
      </w:r>
      <w:r w:rsidR="00D90108" w:rsidRPr="00EF065D">
        <w:rPr>
          <w:rStyle w:val="Verwijzing"/>
        </w:rPr>
        <w:t>4.7.2.1</w:t>
      </w:r>
      <w:r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_Ref_644e4b57daf980daa86bf7166c1c0acd_1 \r \h </w:instrText>
      </w:r>
      <w:r w:rsidRPr="00EF065D">
        <w:rPr>
          <w:rStyle w:val="Verwijzing"/>
        </w:rPr>
      </w:r>
      <w:r w:rsidRPr="00EF065D">
        <w:rPr>
          <w:rStyle w:val="Verwijzing"/>
        </w:rPr>
        <w:fldChar w:fldCharType="separate"/>
      </w:r>
      <w:r w:rsidR="00D90108" w:rsidRPr="00EF065D">
        <w:rPr>
          <w:rStyle w:val="Verwijzing"/>
        </w:rPr>
        <w:t>4.7.3</w:t>
      </w:r>
      <w:r w:rsidRPr="00EF065D">
        <w:rPr>
          <w:rStyle w:val="Verwijzing"/>
        </w:rPr>
        <w:fldChar w:fldCharType="end"/>
      </w:r>
      <w:r>
        <w:t xml:space="preserve"> waarin voor de Regeling </w:t>
      </w:r>
      <w:r w:rsidRPr="00064111">
        <w:t xml:space="preserve">het element </w:t>
      </w:r>
      <w:r w:rsidRPr="00CD7932">
        <w:t>Artikelgewijze</w:t>
      </w:r>
      <w:r w:rsidRPr="00064111">
        <w:t>Toelichting</w:t>
      </w:r>
      <w:r>
        <w:t xml:space="preserve"> is gespecificeerd en toegelicht. </w:t>
      </w:r>
      <w:r w:rsidRPr="005B7526">
        <w:t xml:space="preserve">Die specificaties gelden ook voor de ArtikelgewijzeToelichting bij het Besluit.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1E371E63" w14:textId="4A2199C5"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5178F7">
        <w:fldChar w:fldCharType="begin"/>
      </w:r>
      <w:r w:rsidRPr="005178F7">
        <w:instrText>DOCVARIABLE ID01+</w:instrText>
      </w:r>
      <w:r w:rsidRPr="005178F7">
        <w:fldChar w:fldCharType="separate"/>
      </w:r>
      <w:r w:rsidR="00D90108">
        <w:t>de basistekst</w:t>
      </w:r>
      <w:r w:rsidRPr="005178F7">
        <w:fldChar w:fldCharType="end"/>
      </w:r>
      <w:r w:rsidRPr="005178F7">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43957CB4" w14:textId="6E9A784F"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voor de hand. Daarom zijn in de norm in paragraaf </w:t>
      </w:r>
      <w:r w:rsidRPr="00EF065D">
        <w:rPr>
          <w:rStyle w:val="Verwijzing"/>
        </w:rPr>
        <w:fldChar w:fldCharType="begin"/>
      </w:r>
      <w:r w:rsidRPr="00EF065D">
        <w:rPr>
          <w:rStyle w:val="Verwijzing"/>
        </w:rPr>
        <w:instrText xml:space="preserve"> REF _Ref_51f2579ba5ce16c1d5df8cbe731931a5_1 \r \h </w:instrText>
      </w:r>
      <w:r w:rsidRPr="00EF065D">
        <w:rPr>
          <w:rStyle w:val="Verwijzing"/>
        </w:rPr>
      </w:r>
      <w:r w:rsidRPr="00EF065D">
        <w:rPr>
          <w:rStyle w:val="Verwijzing"/>
        </w:rPr>
        <w:fldChar w:fldCharType="separate"/>
      </w:r>
      <w:r w:rsidR="00D90108" w:rsidRPr="00EF065D">
        <w:rPr>
          <w:rStyle w:val="Verwijzing"/>
        </w:rPr>
        <w:t>4.7.2.1</w:t>
      </w:r>
      <w:r w:rsidRPr="00EF065D">
        <w:rPr>
          <w:rStyle w:val="Verwijzing"/>
        </w:rPr>
        <w:fldChar w:fldCharType="end"/>
      </w:r>
      <w:r>
        <w:t xml:space="preserve"> de subelementen van de Inhoudsopgave niet opgenomen en wordt dit element niet nader toegelicht.</w:t>
      </w:r>
    </w:p>
    <w:p w14:paraId="58DDDCD5" w14:textId="77777777" w:rsidR="00713915" w:rsidRDefault="00713915" w:rsidP="00713915"/>
    <w:p w14:paraId="526DB03E" w14:textId="0D5D9FB8"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 Koppen buiten het Lichaam van WijzigBijlage/</w:t>
      </w:r>
      <w:r w:rsidRPr="00773BBD">
        <w:t xml:space="preserve">RegelingTijdelijkdeel </w:t>
      </w:r>
      <w:r>
        <w:t xml:space="preserve">gelden </w:t>
      </w:r>
      <w:r w:rsidRPr="00767F7C">
        <w:rPr>
          <w:i/>
          <w:iCs/>
        </w:rPr>
        <w:t>niet</w:t>
      </w:r>
      <w:r>
        <w:t xml:space="preserve"> de voorschriften voor Koppen van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550F24B2" w14:textId="77777777" w:rsidR="00713915" w:rsidRPr="009D4542" w:rsidRDefault="00713915" w:rsidP="00713915">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