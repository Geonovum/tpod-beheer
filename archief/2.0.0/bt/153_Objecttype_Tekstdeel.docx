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AE3C47" w:rsidRPr="00F1426F" w:rsidRDefault="00AE3C47" w:rsidP="002F7B04">
      <w:pPr>
        <w:pStyle w:val="Kop3"/>
      </w:pPr>
      <w:bookmarkStart w:id="615" w:name="_Ref_39d2a04c6da9bf7dfab5d6333176fcaa_1"/>
      <w:r w:rsidRPr="00F1426F">
        <w:lastRenderedPageBreak/>
        <w:t>Objecttype Tekstdeel</w:t>
      </w:r>
      <w:bookmarkEnd w:id="61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