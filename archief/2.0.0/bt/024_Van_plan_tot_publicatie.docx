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CE0B7" w14:textId="77777777" w:rsidR="003D5A24" w:rsidRPr="007B60F8" w:rsidRDefault="003D5A24" w:rsidP="007D5679">
      <w:pPr>
        <w:pStyle w:val="Kop3"/>
      </w:pPr>
      <w:bookmarkStart w:id="177" w:name="_Ref_ad9ae15e60cd868fda00aae4b9e99100_1"/>
      <w:r w:rsidRPr="007B60F8">
        <w:t>Van plan tot publicatie</w:t>
      </w:r>
      <w:bookmarkEnd w:id="177"/>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