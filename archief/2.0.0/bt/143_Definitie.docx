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7867" w14:textId="29D6536C" w:rsidR="00AE3C47" w:rsidRPr="00F1426F" w:rsidRDefault="00AE3C47" w:rsidP="002F7B04">
      <w:pPr>
        <w:pStyle w:val="Kop4"/>
      </w:pPr>
      <w:r w:rsidRPr="00F1426F">
        <w:t>Definitie</w:t>
      </w:r>
    </w:p>
    <w:p w14:paraId="56F1EAEC" w14:textId="048DF5C4" w:rsidR="00AE3C47" w:rsidRPr="00F1426F" w:rsidRDefault="0031565F" w:rsidP="002F7B04">
      <w:r w:rsidRPr="00F1426F">
        <w:t xml:space="preserve">Het </w:t>
      </w:r>
      <w:r w:rsidR="00ED1B61">
        <w:t>OW-object</w:t>
      </w:r>
      <w:r w:rsidRPr="00F1426F">
        <w:t xml:space="preserve">type </w:t>
      </w:r>
      <w:r w:rsidR="00AE3C47" w:rsidRPr="00F1426F">
        <w:t xml:space="preserve">Divisie is </w:t>
      </w:r>
      <w:r w:rsidR="00094852">
        <w:t>een</w:t>
      </w:r>
      <w:r w:rsidR="00AE3C47" w:rsidRPr="00F1426F">
        <w:t xml:space="preserve"> </w:t>
      </w:r>
      <w:r w:rsidR="00F33F6C" w:rsidRPr="00F1426F">
        <w:t xml:space="preserve">zelfstandige </w:t>
      </w:r>
      <w:r w:rsidR="00AE3C47" w:rsidRPr="00F1426F">
        <w:t xml:space="preserve">eenheid van (een of meer) bij elkaar horende beleidsteksten </w:t>
      </w:r>
      <w:r w:rsidR="00D8694D" w:rsidRPr="00F1426F">
        <w:t xml:space="preserve">waarnaar kan worden verwezen </w:t>
      </w:r>
      <w:r w:rsidR="00AE3C47" w:rsidRPr="00F1426F">
        <w:t xml:space="preserve">in het </w:t>
      </w:r>
      <w:r w:rsidR="00D50518">
        <w:t>L</w:t>
      </w:r>
      <w:r w:rsidR="00AE3C47" w:rsidRPr="00F1426F">
        <w:t>ichaam van</w:t>
      </w:r>
      <w:r w:rsidR="00D50518">
        <w:t xml:space="preserve"> de Regeling van</w:t>
      </w:r>
      <w:r w:rsidR="00AE3C47" w:rsidRPr="00F1426F">
        <w:t xml:space="preserve"> </w:t>
      </w:r>
      <w:r w:rsidR="00260B8A" w:rsidRPr="00F1426F">
        <w:t xml:space="preserve">omgevingsdocumenten </w:t>
      </w:r>
      <w:r w:rsidR="00AE3C47" w:rsidRPr="00F1426F">
        <w:t xml:space="preserve">met </w:t>
      </w:r>
      <w:r w:rsidR="00654919" w:rsidRPr="00F1426F">
        <w:t>V</w:t>
      </w:r>
      <w:r w:rsidR="00AE3C47" w:rsidRPr="00F1426F">
        <w:t>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