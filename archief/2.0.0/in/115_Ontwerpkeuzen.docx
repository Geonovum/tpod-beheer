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07100" w14:textId="3A3114F6" w:rsidR="00E33EDD" w:rsidRDefault="00E33EDD" w:rsidP="00451E5F">
      <w:pPr>
        <w:pStyle w:val="Kop2bijlage"/>
      </w:pPr>
      <w:r w:rsidRPr="00F62F31">
        <w:lastRenderedPageBreak/>
        <w:t>Ontwerpkeuzen</w:t>
      </w:r>
    </w:p>
    <w:p w14:paraId="07FE021A" w14:textId="7AB35C3B" w:rsidR="002826DA" w:rsidRDefault="002826DA" w:rsidP="002826DA">
      <w:r w:rsidRPr="002826DA">
        <w:t xml:space="preserve">Voor de </w:t>
      </w:r>
      <w:r>
        <w:t>instructie</w:t>
      </w:r>
      <w:r w:rsidRPr="002826DA">
        <w:t xml:space="preserve"> </w:t>
      </w:r>
      <w:r w:rsidR="00436D68">
        <w:t xml:space="preserve">is </w:t>
      </w:r>
      <w:r w:rsidR="00436D68" w:rsidRPr="00436D68">
        <w:t>de volgende ontwerpkeuze gemaakt:</w:t>
      </w:r>
    </w:p>
    <w:p w14:paraId="4DE6497B" w14:textId="1FDB066C" w:rsidR="00D27645" w:rsidRDefault="00673D0A" w:rsidP="002826DA">
      <w:r w:rsidRPr="00673D0A">
        <w:t xml:space="preserve">De </w:t>
      </w:r>
      <w:r>
        <w:t xml:space="preserve">instructie </w:t>
      </w:r>
      <w:r w:rsidRPr="00673D0A">
        <w:t xml:space="preserve">is zeer beperkt gemodelleerd. Het productmodel van de </w:t>
      </w:r>
      <w:r>
        <w:t>instructie</w:t>
      </w:r>
      <w:r w:rsidRPr="00673D0A">
        <w:t xml:space="preserve"> kent alleen </w:t>
      </w:r>
      <w:r>
        <w:t>Divisie</w:t>
      </w:r>
      <w:r w:rsidRPr="00673D0A">
        <w:t xml:space="preserve">, </w:t>
      </w:r>
      <w:r>
        <w:t>Tekstdeel</w:t>
      </w:r>
      <w:r w:rsidRPr="00673D0A">
        <w:t xml:space="preserve">, </w:t>
      </w:r>
      <w:r>
        <w:t xml:space="preserve">Hoofdlijn, </w:t>
      </w:r>
      <w:r w:rsidRPr="00673D0A">
        <w:t>Locatie en Regelingsgebied en staat het gebruik van de domeinspecifieke IMOW-objecten niet toe.</w:t>
      </w:r>
    </w:p>
    <w:p w14:paraId="30922AB6" w14:textId="77777777" w:rsidR="00D27645" w:rsidRDefault="00D27645">
      <w:pPr>
        <w:spacing w:line="240" w:lineRule="auto"/>
      </w:pPr>
      <w:r>
        <w:br w:type="page"/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