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A42B" w14:textId="77777777" w:rsidR="00A12301" w:rsidRDefault="00C85FA3" w:rsidP="00E33D5F">
      <w:pPr>
        <w:pStyle w:val="Kop4"/>
      </w:pPr>
      <w:r>
        <w:t>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