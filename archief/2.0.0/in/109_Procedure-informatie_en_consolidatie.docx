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6C6BA587" w:rsidR="00637C72" w:rsidRDefault="00C85FA3" w:rsidP="000A2FA4">
      <w:pPr>
        <w:pStyle w:val="Kop3"/>
      </w:pPr>
      <w:r>
        <w:t>Procedure-informatie en consolidatie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