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Default="003D5A24" w:rsidP="007D5679">
      <w:pPr>
        <w:pStyle w:val="Kop5"/>
      </w:pPr>
      <w:r>
        <w:t>Raadplegen in DSO-LV</w:t>
      </w:r>
    </w:p>
    <w:p w14:paraId="4CA800A1" w14:textId="03EF6461" w:rsidR="003D5A24" w:rsidRDefault="003D5A24" w:rsidP="003D5A24">
      <w:r>
        <w:t xml:space="preserve">DSO-LV ontvangt de </w:t>
      </w:r>
      <w:r w:rsidR="00C85FA3">
        <w:t xml:space="preserve">geconsolideerde regeling met </w:t>
      </w:r>
      <w:r>
        <w:t xml:space="preserve">de IMOW-objecten. In het Omgevingsloket zijn diverse functies beschikbaar voor de gebruiker. Het biedt de mogelijkheid tot het oriënteren op de integrale regels </w:t>
      </w:r>
      <w:r w:rsidR="00C85FA3">
        <w:t xml:space="preserve">of het integrale beleid </w:t>
      </w:r>
      <w:r>
        <w:t xml:space="preserve">over de fysieke leefomgeving via de kaart. Met een klik op de kaart zijn de daar geldende regels </w:t>
      </w:r>
      <w:r w:rsidR="00C85FA3">
        <w:t>en het geldende beleid</w:t>
      </w:r>
      <w:r>
        <w:t xml:space="preserve"> te raadplegen. De locaties uit de diverse </w:t>
      </w:r>
      <w:r w:rsidR="00C85FA3">
        <w:t xml:space="preserve">regelingen </w:t>
      </w:r>
      <w:r>
        <w:t xml:space="preserve">worden via een legenda gesymboliseerd op de kaart. De </w:t>
      </w:r>
      <w:r w:rsidR="00C85FA3">
        <w:t>tekst</w:t>
      </w:r>
      <w:r>
        <w:t xml:space="preserve"> en kaart geven ook selectiemogelijkheden, bijvoorbeeld het tonen van regeltekst en locaties voor een specifieke activiteit</w:t>
      </w:r>
      <w:r w:rsidR="00C85FA3">
        <w:t>,</w:t>
      </w:r>
      <w:r>
        <w:t xml:space="preserve"> het uitsluitend tonen van regels die voor iedereen gelden</w:t>
      </w:r>
      <w:r w:rsidR="00C85FA3">
        <w:t xml:space="preserve"> of het tonen van beleid over een specifiek beleidsaspect met de bijbehorende </w:t>
      </w:r>
      <w:r w:rsidR="00C85FA3" w:rsidRPr="00CE096B">
        <w:t>locaties</w:t>
      </w:r>
      <w:r>
        <w:t xml:space="preserve">. De getoonde </w:t>
      </w:r>
      <w:r w:rsidR="00C85FA3">
        <w:t>tekst komt</w:t>
      </w:r>
      <w:r>
        <w:t xml:space="preserve"> uit de geconsolideerde Regelingen vanuit de officiële publicatiebladen.</w:t>
      </w:r>
    </w:p>
    <w:p w14:paraId="642CEFC3" w14:textId="77777777" w:rsidR="003D5A24" w:rsidRDefault="003D5A24" w:rsidP="003D5A24">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