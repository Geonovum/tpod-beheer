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1E78" w14:textId="77777777" w:rsidR="0078434A" w:rsidRPr="008736FB" w:rsidRDefault="0078434A" w:rsidP="008736FB"/>
    <w:p w14:paraId="10006920"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10006921" w14:textId="77777777" w:rsidR="00577995" w:rsidRPr="00365993" w:rsidRDefault="00577995" w:rsidP="00577995">
      <w:pPr>
        <w:pStyle w:val="Kop1voorwerk"/>
      </w:pPr>
      <w:r w:rsidRPr="00365993">
        <w:lastRenderedPageBreak/>
        <w:t>Colofon</w:t>
      </w:r>
    </w:p>
    <w:p w14:paraId="10006922" w14:textId="060AB091" w:rsidR="00FF343D" w:rsidRPr="00A22B92" w:rsidRDefault="00FF343D" w:rsidP="00A22B92">
      <w:pPr>
        <w:pStyle w:val="Colofon"/>
      </w:pPr>
      <w:r w:rsidRPr="00A22B92">
        <w:t>Omgevings</w:t>
      </w:r>
      <w:r w:rsidR="005E258E">
        <w:t>document</w:t>
      </w:r>
      <w:r w:rsidRPr="00A22B92">
        <w:tab/>
      </w:r>
      <w:r w:rsidR="007B6BFB">
        <w:fldChar w:fldCharType="begin"/>
      </w:r>
      <w:r w:rsidR="007B6BFB">
        <w:instrText xml:space="preserve"> DOCVARIABLE  ID01 </w:instrText>
      </w:r>
      <w:r w:rsidR="007B6BFB">
        <w:fldChar w:fldCharType="separate"/>
      </w:r>
      <w:r w:rsidR="003263D1">
        <w:t>instructie</w:t>
      </w:r>
      <w:r w:rsidR="007B6BFB">
        <w:fldChar w:fldCharType="end"/>
      </w:r>
    </w:p>
    <w:p w14:paraId="10006923" w14:textId="03A1C256" w:rsidR="00CC3EF1" w:rsidRPr="00A22B92" w:rsidRDefault="00CC3EF1" w:rsidP="00A22B92">
      <w:pPr>
        <w:pStyle w:val="Colofon"/>
      </w:pPr>
      <w:r w:rsidRPr="00A22B92">
        <w:t>Identificatie</w:t>
      </w:r>
      <w:r w:rsidRPr="00A22B92">
        <w:tab/>
      </w:r>
      <w:r w:rsidR="007B6BFB">
        <w:fldChar w:fldCharType="begin"/>
      </w:r>
      <w:r w:rsidR="007B6BFB">
        <w:instrText xml:space="preserve"> DOCVARIABLE  ID03 </w:instrText>
      </w:r>
      <w:r w:rsidR="007B6BFB">
        <w:fldChar w:fldCharType="separate"/>
      </w:r>
      <w:r w:rsidR="003263D1">
        <w:t>in</w:t>
      </w:r>
      <w:r w:rsidR="007B6BFB">
        <w:fldChar w:fldCharType="end"/>
      </w:r>
    </w:p>
    <w:p w14:paraId="10006924" w14:textId="45F5BD5E" w:rsidR="003B006E" w:rsidRPr="00A22B92" w:rsidRDefault="003B006E" w:rsidP="00A22B92">
      <w:pPr>
        <w:pStyle w:val="Colofon"/>
      </w:pPr>
      <w:r w:rsidRPr="00A22B92">
        <w:t>Versie</w:t>
      </w:r>
      <w:r w:rsidR="002703D9" w:rsidRPr="00A22B92">
        <w:tab/>
      </w:r>
      <w:r w:rsidR="007B6BFB">
        <w:fldChar w:fldCharType="begin"/>
      </w:r>
      <w:r w:rsidR="007B6BFB">
        <w:instrText xml:space="preserve"> DOCVARIABLE  ID04 </w:instrText>
      </w:r>
      <w:r w:rsidR="007B6BFB">
        <w:fldChar w:fldCharType="separate"/>
      </w:r>
      <w:r w:rsidR="003263D1">
        <w:t>2.0.0-rc</w:t>
      </w:r>
      <w:r w:rsidR="007B6BFB">
        <w:fldChar w:fldCharType="end"/>
      </w:r>
    </w:p>
    <w:p w14:paraId="10006925" w14:textId="4F91435C" w:rsidR="00E35702" w:rsidRPr="00A22B92" w:rsidRDefault="00577995" w:rsidP="00A22B92">
      <w:pPr>
        <w:pStyle w:val="Colofon"/>
      </w:pPr>
      <w:r w:rsidRPr="00A22B92">
        <w:t>Projectnaam</w:t>
      </w:r>
      <w:r w:rsidRPr="00A22B92">
        <w:tab/>
      </w:r>
      <w:r w:rsidR="007B6BFB">
        <w:fldChar w:fldCharType="begin"/>
      </w:r>
      <w:r w:rsidR="007B6BFB">
        <w:instrText xml:space="preserve"> DOCVARIABLE  ID05 </w:instrText>
      </w:r>
      <w:r w:rsidR="007B6BFB">
        <w:fldChar w:fldCharType="separate"/>
      </w:r>
      <w:r w:rsidR="003263D1">
        <w:t>STandaard Officiële Publicaties met ToepassingsProfielen voor OmgevingsDocumenten (STOP/TPOD)</w:t>
      </w:r>
      <w:r w:rsidR="007B6BFB">
        <w:fldChar w:fldCharType="end"/>
      </w:r>
    </w:p>
    <w:p w14:paraId="10006926" w14:textId="1D04A7CE" w:rsidR="00577995" w:rsidRPr="00A22B92" w:rsidRDefault="00577995" w:rsidP="00A22B92">
      <w:pPr>
        <w:pStyle w:val="Colofon"/>
      </w:pPr>
      <w:r w:rsidRPr="00A22B92">
        <w:t>Projectnummer</w:t>
      </w:r>
      <w:r w:rsidRPr="00A22B92">
        <w:tab/>
      </w:r>
      <w:r w:rsidR="007B6BFB">
        <w:fldChar w:fldCharType="begin"/>
      </w:r>
      <w:r w:rsidR="007B6BFB">
        <w:instrText xml:space="preserve"> DOCVARIABLE  ID06 </w:instrText>
      </w:r>
      <w:r w:rsidR="007B6BFB">
        <w:fldChar w:fldCharType="separate"/>
      </w:r>
      <w:r w:rsidR="003263D1">
        <w:t>PR33</w:t>
      </w:r>
      <w:r w:rsidR="007B6BFB">
        <w:fldChar w:fldCharType="end"/>
      </w:r>
    </w:p>
    <w:p w14:paraId="10006927" w14:textId="77777777" w:rsidR="00460002" w:rsidRPr="00A22B92" w:rsidRDefault="00460002" w:rsidP="00A22B92">
      <w:pPr>
        <w:pStyle w:val="Colofon"/>
      </w:pPr>
    </w:p>
    <w:p w14:paraId="10006928" w14:textId="475380A4" w:rsidR="00C01336" w:rsidRPr="00A22B92" w:rsidRDefault="00577995" w:rsidP="00A22B92">
      <w:pPr>
        <w:pStyle w:val="Colofon"/>
      </w:pPr>
      <w:r w:rsidRPr="00A22B92">
        <w:t>Contactpersoon</w:t>
      </w:r>
      <w:r w:rsidRPr="00A22B92">
        <w:tab/>
      </w:r>
      <w:r w:rsidR="007B6BFB">
        <w:fldChar w:fldCharType="begin"/>
      </w:r>
      <w:r w:rsidR="007B6BFB">
        <w:instrText xml:space="preserve"> DOCVARIABLE  ID07 </w:instrText>
      </w:r>
      <w:r w:rsidR="007B6BFB">
        <w:fldChar w:fldCharType="separate"/>
      </w:r>
      <w:r w:rsidR="003263D1">
        <w:t>Nienke Jansen</w:t>
      </w:r>
      <w:r w:rsidR="007B6BFB">
        <w:fldChar w:fldCharType="end"/>
      </w:r>
    </w:p>
    <w:p w14:paraId="10006929" w14:textId="77777777" w:rsidR="00460002" w:rsidRPr="00A22B92" w:rsidRDefault="00460002" w:rsidP="00A22B92">
      <w:pPr>
        <w:pStyle w:val="Colofon"/>
      </w:pPr>
    </w:p>
    <w:p w14:paraId="1000692A" w14:textId="2D40648B"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7B6BFB">
        <w:fldChar w:fldCharType="begin"/>
      </w:r>
      <w:r w:rsidR="007B6BFB">
        <w:instrText xml:space="preserve"> DOCVARIABLE  ID08 </w:instrText>
      </w:r>
      <w:r w:rsidR="007B6BFB">
        <w:fldChar w:fldCharType="separate"/>
      </w:r>
      <w:r w:rsidR="003263D1">
        <w:t>DSO project 33</w:t>
      </w:r>
      <w:r w:rsidR="007B6BFB">
        <w:fldChar w:fldCharType="end"/>
      </w:r>
    </w:p>
    <w:p w14:paraId="1000692B" w14:textId="77777777" w:rsidR="003102B9" w:rsidRPr="00A22B92" w:rsidRDefault="003102B9" w:rsidP="00A22B92">
      <w:pPr>
        <w:pStyle w:val="Colofon"/>
      </w:pPr>
    </w:p>
    <w:p w14:paraId="1000692C" w14:textId="5771B3CC" w:rsidR="00F37409" w:rsidRDefault="00BE0D9C" w:rsidP="008109A8">
      <w:pPr>
        <w:pStyle w:val="Colofon"/>
      </w:pPr>
      <w:r w:rsidRPr="00A22B92">
        <w:t>Versiehistorie</w:t>
      </w:r>
    </w:p>
    <w:p w14:paraId="1CFEF36C" w14:textId="3A9FE92C" w:rsidR="002E7D10" w:rsidRDefault="00582618" w:rsidP="006C7063">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400B8D53" w14:textId="7BCD28E2" w:rsidR="00582618" w:rsidRDefault="00582618" w:rsidP="006C7063">
      <w:r>
        <w:t>Voor de STOP-standaard bestaat een vergelijkbaar meldingssysteem, waarnaar wordt verwezen met STOP-issue #xx. De STOP-issuetracker is te vinden via https://gitlab.com/koop/STOP/standaard/-/issues.</w:t>
      </w:r>
    </w:p>
    <w:p w14:paraId="6F96A888" w14:textId="77777777" w:rsidR="00F419DD" w:rsidRDefault="00F419DD" w:rsidP="006C7063"/>
    <w:p w14:paraId="3B132E4D" w14:textId="77777777" w:rsidR="00F419DD" w:rsidRDefault="00F419DD" w:rsidP="008109A8">
      <w:pPr>
        <w:pStyle w:val="Colofon"/>
        <w:sectPr w:rsidR="00F419DD" w:rsidSect="00190C36">
          <w:headerReference w:type="default" r:id="rId17"/>
          <w:footerReference w:type="even" r:id="rId18"/>
          <w:endnotePr>
            <w:numFmt w:val="decimal"/>
          </w:endnotePr>
          <w:type w:val="oddPage"/>
          <w:pgSz w:w="11906" w:h="16838" w:code="9"/>
          <w:pgMar w:top="1701" w:right="1134" w:bottom="1701" w:left="2268" w:header="567" w:footer="567" w:gutter="0"/>
          <w:cols w:space="708"/>
          <w:formProt w:val="0"/>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755214" w:rsidRPr="008736FB" w14:paraId="47C5E9F2" w14:textId="77777777" w:rsidTr="00D17F97">
        <w:trPr>
          <w:cnfStyle w:val="100000000000" w:firstRow="1" w:lastRow="0" w:firstColumn="0" w:lastColumn="0" w:oddVBand="0" w:evenVBand="0" w:oddHBand="0" w:evenHBand="0" w:firstRowFirstColumn="0" w:firstRowLastColumn="0" w:lastRowFirstColumn="0" w:lastRowLastColumn="0"/>
          <w:tblHeader/>
        </w:trPr>
        <w:tc>
          <w:tcPr>
            <w:tcW w:w="566" w:type="pct"/>
          </w:tcPr>
          <w:p w14:paraId="40C2F34D" w14:textId="77777777" w:rsidR="00755214" w:rsidRPr="008736FB" w:rsidRDefault="00755214" w:rsidP="00D17F97">
            <w:r>
              <w:t>Versie</w:t>
            </w:r>
          </w:p>
        </w:tc>
        <w:tc>
          <w:tcPr>
            <w:tcW w:w="766" w:type="pct"/>
          </w:tcPr>
          <w:p w14:paraId="11FC9BE7" w14:textId="77777777" w:rsidR="00755214" w:rsidRDefault="00755214" w:rsidP="00D17F97">
            <w:r>
              <w:t>Datum</w:t>
            </w:r>
          </w:p>
        </w:tc>
        <w:tc>
          <w:tcPr>
            <w:tcW w:w="3668" w:type="pct"/>
          </w:tcPr>
          <w:p w14:paraId="22F5B8F9" w14:textId="77777777" w:rsidR="00755214" w:rsidRPr="008736FB" w:rsidRDefault="00755214" w:rsidP="00D17F97">
            <w:r>
              <w:t>W</w:t>
            </w:r>
            <w:r w:rsidRPr="008736FB">
              <w:t>ijziging</w:t>
            </w:r>
          </w:p>
        </w:tc>
      </w:tr>
      <w:tr w:rsidR="00031926" w:rsidRPr="008736FB" w14:paraId="102B0F79" w14:textId="77777777" w:rsidTr="00D17F97">
        <w:tc>
          <w:tcPr>
            <w:tcW w:w="566" w:type="pct"/>
          </w:tcPr>
          <w:p w14:paraId="0EACB951" w14:textId="46D172BF" w:rsidR="00031926" w:rsidRPr="00DF6335" w:rsidRDefault="0032781A" w:rsidP="00031926">
            <w:r>
              <w:t>0.99.0</w:t>
            </w:r>
          </w:p>
        </w:tc>
        <w:tc>
          <w:tcPr>
            <w:tcW w:w="766" w:type="pct"/>
          </w:tcPr>
          <w:p w14:paraId="134E0815" w14:textId="72E01CCB" w:rsidR="00031926" w:rsidRPr="008B7BBC" w:rsidRDefault="00C12DE4" w:rsidP="00031926">
            <w:r>
              <w:t>2020</w:t>
            </w:r>
            <w:r w:rsidR="00F419DD">
              <w:t>-08-17</w:t>
            </w:r>
          </w:p>
        </w:tc>
        <w:tc>
          <w:tcPr>
            <w:tcW w:w="3668" w:type="pct"/>
          </w:tcPr>
          <w:p w14:paraId="05B8BF45" w14:textId="23C11C38" w:rsidR="002E7D10" w:rsidRDefault="00031926" w:rsidP="00031926">
            <w:r w:rsidRPr="003F17BF">
              <w:t>Hele document:</w:t>
            </w:r>
          </w:p>
          <w:p w14:paraId="093757D3" w14:textId="1B8E6A79" w:rsidR="00031926" w:rsidRDefault="00031926" w:rsidP="00031926">
            <w:pPr>
              <w:pStyle w:val="Opsommingtekens1"/>
            </w:pPr>
            <w:r w:rsidRPr="003F17BF">
              <w:t>Tekstcorrecties</w:t>
            </w:r>
            <w:r w:rsidR="00D24116">
              <w:t xml:space="preserve">, </w:t>
            </w:r>
            <w:r w:rsidR="00702A18">
              <w:t>tekstverbetering</w:t>
            </w:r>
            <w:r w:rsidR="00D24116">
              <w:t>, verduidelijking</w:t>
            </w:r>
            <w:r>
              <w:t xml:space="preserve"> en</w:t>
            </w:r>
            <w:r w:rsidRPr="003F17BF">
              <w:t xml:space="preserve"> harmonisatie</w:t>
            </w:r>
          </w:p>
          <w:p w14:paraId="4D47E03E" w14:textId="77777777" w:rsidR="00031926" w:rsidRDefault="00031926" w:rsidP="00031926">
            <w:pPr>
              <w:pStyle w:val="Opsommingtekens1"/>
            </w:pPr>
            <w:r>
              <w:t>Verduidelijkende afbeeldingen toegevoegd</w:t>
            </w:r>
          </w:p>
          <w:p w14:paraId="2B30F4C6" w14:textId="3152FE1B" w:rsidR="00013B03" w:rsidRPr="00DF6335" w:rsidRDefault="00013B03" w:rsidP="00031926">
            <w:pPr>
              <w:pStyle w:val="Opsommingtekens1"/>
            </w:pPr>
            <w:r>
              <w:t xml:space="preserve">Daar waar sprake is van een eis of wens </w:t>
            </w:r>
            <w:r w:rsidR="00137C48">
              <w:t>vanuit het</w:t>
            </w:r>
            <w:r>
              <w:t xml:space="preserve"> toepassingsprofiel </w:t>
            </w:r>
            <w:r w:rsidR="00137C48">
              <w:t xml:space="preserve">die nog niet geïmplementeerd is in STOP of de uitgangspunten voor de LVBB is </w:t>
            </w:r>
            <w:r w:rsidR="00240B9B">
              <w:t>met een tekstkader gemarkeerd dat dit toekomstige functionaliteit betreft</w:t>
            </w:r>
          </w:p>
        </w:tc>
      </w:tr>
      <w:tr w:rsidR="00F419DD" w:rsidRPr="008736FB" w14:paraId="24CAC9D6" w14:textId="77777777" w:rsidTr="00D17F97">
        <w:tc>
          <w:tcPr>
            <w:tcW w:w="566" w:type="pct"/>
          </w:tcPr>
          <w:p w14:paraId="31BDDD1F" w14:textId="6923ABFA" w:rsidR="00F419DD" w:rsidRPr="00755214" w:rsidRDefault="00F419DD" w:rsidP="00F419DD">
            <w:r>
              <w:t>0.99.0</w:t>
            </w:r>
          </w:p>
        </w:tc>
        <w:tc>
          <w:tcPr>
            <w:tcW w:w="766" w:type="pct"/>
          </w:tcPr>
          <w:p w14:paraId="5BD8C7BA" w14:textId="14498657" w:rsidR="00F419DD" w:rsidRDefault="00F419DD" w:rsidP="00F419DD">
            <w:r w:rsidRPr="002B3F5C">
              <w:t>2020-08-17</w:t>
            </w:r>
          </w:p>
        </w:tc>
        <w:tc>
          <w:tcPr>
            <w:tcW w:w="3668" w:type="pct"/>
          </w:tcPr>
          <w:p w14:paraId="5CCC2C0C" w14:textId="42646503" w:rsidR="002E7D10" w:rsidRDefault="00F419DD" w:rsidP="00F419DD">
            <w:r>
              <w:t>Hoofdstuk 2 Inhoudelijke aspecten van de instructie:</w:t>
            </w:r>
          </w:p>
          <w:p w14:paraId="0B6CFE6C" w14:textId="1FC2BBAD" w:rsidR="00F419DD" w:rsidRDefault="00F419DD" w:rsidP="00F419DD">
            <w:pPr>
              <w:pStyle w:val="Opsommingtekens1"/>
            </w:pPr>
            <w:r>
              <w:t>Beschreven dat toepassingsprofiel alleen geldt voor instructies op basis van de artikelen 2.33 en 2.34 Omgevingswet</w:t>
            </w:r>
          </w:p>
          <w:p w14:paraId="2672FFC4" w14:textId="059E2124" w:rsidR="00F419DD" w:rsidRDefault="00F419DD" w:rsidP="00F419DD">
            <w:pPr>
              <w:pStyle w:val="Opsommingtekens1"/>
            </w:pPr>
            <w:r>
              <w:t>Toegevoegd dat het wenselijk is dat de instructie niet langer getoond wordt in regelingenbank en DSO-LV wanneer deze is uitgevoerd en dat het bevoegd gezag dat de instructie heeft opgevolgd moet zorgen voor aanlevering informatie die er voor zorgt dat de instructie niet meer getoond wordt</w:t>
            </w:r>
          </w:p>
        </w:tc>
      </w:tr>
      <w:tr w:rsidR="00F419DD" w:rsidRPr="008736FB" w14:paraId="2CAE9039" w14:textId="77777777" w:rsidTr="00D17F97">
        <w:tc>
          <w:tcPr>
            <w:tcW w:w="566" w:type="pct"/>
          </w:tcPr>
          <w:p w14:paraId="5EFD49A1" w14:textId="6C56AF03" w:rsidR="00F419DD" w:rsidRPr="00DF6335" w:rsidRDefault="00F419DD" w:rsidP="00F419DD">
            <w:r>
              <w:t>0.99.0</w:t>
            </w:r>
          </w:p>
        </w:tc>
        <w:tc>
          <w:tcPr>
            <w:tcW w:w="766" w:type="pct"/>
          </w:tcPr>
          <w:p w14:paraId="35FE99EE" w14:textId="77619C4E" w:rsidR="00F419DD" w:rsidRPr="008B7BBC" w:rsidRDefault="00F419DD" w:rsidP="00F419DD">
            <w:r w:rsidRPr="002B3F5C">
              <w:t>2020-08-17</w:t>
            </w:r>
          </w:p>
        </w:tc>
        <w:tc>
          <w:tcPr>
            <w:tcW w:w="3668" w:type="pct"/>
          </w:tcPr>
          <w:p w14:paraId="52FB48CB" w14:textId="208407AC" w:rsidR="002E7D10" w:rsidRDefault="00F419DD" w:rsidP="00F419DD">
            <w:r>
              <w:t>Paragraaf 3.6 Presentatiemodel:</w:t>
            </w:r>
          </w:p>
          <w:p w14:paraId="2DF86104" w14:textId="0D246E7D" w:rsidR="00F419DD" w:rsidRPr="00DF6335" w:rsidRDefault="00F419DD" w:rsidP="00F419DD">
            <w:pPr>
              <w:pStyle w:val="Opsommingtekens1"/>
            </w:pPr>
            <w:r>
              <w:t>Tekst ingekort en voorbeelden verwijderd omdat de weergavemogelijkheden bij de instructie zeer beperkt zijn</w:t>
            </w:r>
          </w:p>
        </w:tc>
      </w:tr>
      <w:tr w:rsidR="00F419DD" w:rsidRPr="008736FB" w14:paraId="0C67CD56" w14:textId="77777777" w:rsidTr="00D17F97">
        <w:tc>
          <w:tcPr>
            <w:tcW w:w="566" w:type="pct"/>
          </w:tcPr>
          <w:p w14:paraId="3FDFB645" w14:textId="0B41602C" w:rsidR="00F419DD" w:rsidRPr="00DF6335" w:rsidRDefault="00F419DD" w:rsidP="00F419DD">
            <w:r>
              <w:lastRenderedPageBreak/>
              <w:t>0.99.0</w:t>
            </w:r>
          </w:p>
        </w:tc>
        <w:tc>
          <w:tcPr>
            <w:tcW w:w="766" w:type="pct"/>
          </w:tcPr>
          <w:p w14:paraId="04604D90" w14:textId="4990B3EA" w:rsidR="00F419DD" w:rsidRPr="008B7BBC" w:rsidRDefault="00F419DD" w:rsidP="00F419DD">
            <w:r w:rsidRPr="002B3F5C">
              <w:t>2020-08-17</w:t>
            </w:r>
          </w:p>
        </w:tc>
        <w:tc>
          <w:tcPr>
            <w:tcW w:w="3668" w:type="pct"/>
          </w:tcPr>
          <w:p w14:paraId="60733896" w14:textId="04271453" w:rsidR="002E7D10" w:rsidRDefault="00F419DD" w:rsidP="00F419DD">
            <w:r>
              <w:t>Voormalige p</w:t>
            </w:r>
            <w:r w:rsidRPr="00E94AF7">
              <w:t>aragraaf 3.8</w:t>
            </w:r>
            <w:r>
              <w:t xml:space="preserve"> Muteren</w:t>
            </w:r>
            <w:r w:rsidRPr="00E94AF7">
              <w:t>:</w:t>
            </w:r>
          </w:p>
          <w:p w14:paraId="05D85701" w14:textId="3F4EB3C0" w:rsidR="00F419DD" w:rsidRDefault="00F419DD" w:rsidP="00F419DD">
            <w:pPr>
              <w:pStyle w:val="Opsommingtekens1"/>
            </w:pPr>
            <w:r>
              <w:t>I</w:t>
            </w:r>
            <w:r w:rsidRPr="00E94AF7">
              <w:t xml:space="preserve">nhoud verplaatst naar paragraaf 4.3 </w:t>
            </w:r>
            <w:r>
              <w:t xml:space="preserve">De geconsolideerde Regeling van de instructie </w:t>
            </w:r>
            <w:r w:rsidRPr="00E94AF7">
              <w:t xml:space="preserve">en </w:t>
            </w:r>
            <w:r>
              <w:t xml:space="preserve">paragraaf </w:t>
            </w:r>
            <w:r w:rsidRPr="00E94AF7">
              <w:t>7</w:t>
            </w:r>
            <w:r>
              <w:t>.4 Muteren van IMOW-objecten</w:t>
            </w:r>
          </w:p>
          <w:p w14:paraId="578E628E" w14:textId="77777777" w:rsidR="00F419DD" w:rsidRDefault="00F419DD" w:rsidP="00F419DD">
            <w:pPr>
              <w:pStyle w:val="Opsommingtekens1"/>
            </w:pPr>
            <w:r>
              <w:t>Overige paragrafen in hoofdstuk 3 vernummerd</w:t>
            </w:r>
          </w:p>
        </w:tc>
      </w:tr>
      <w:tr w:rsidR="00F419DD" w:rsidRPr="008736FB" w14:paraId="2F96FB8E" w14:textId="77777777" w:rsidTr="00D17F97">
        <w:tc>
          <w:tcPr>
            <w:tcW w:w="566" w:type="pct"/>
          </w:tcPr>
          <w:p w14:paraId="053D175D" w14:textId="0AB325CF" w:rsidR="00F419DD" w:rsidRPr="00DF6335" w:rsidRDefault="00F419DD" w:rsidP="00F419DD">
            <w:r>
              <w:t>0.99.0</w:t>
            </w:r>
          </w:p>
        </w:tc>
        <w:tc>
          <w:tcPr>
            <w:tcW w:w="766" w:type="pct"/>
          </w:tcPr>
          <w:p w14:paraId="13B60A54" w14:textId="3F39BF4B" w:rsidR="00F419DD" w:rsidRPr="008B7BBC" w:rsidRDefault="00F419DD" w:rsidP="00F419DD">
            <w:r w:rsidRPr="002B3F5C">
              <w:t>2020-08-17</w:t>
            </w:r>
          </w:p>
        </w:tc>
        <w:tc>
          <w:tcPr>
            <w:tcW w:w="3668" w:type="pct"/>
          </w:tcPr>
          <w:p w14:paraId="34387CA0" w14:textId="6A436886" w:rsidR="002E7D10" w:rsidRDefault="00F419DD" w:rsidP="00F419DD">
            <w:r>
              <w:t>Hoofdstuk 5 Toepassing van het STOP-tekstmodel op omgevingsdocumenten:</w:t>
            </w:r>
          </w:p>
          <w:p w14:paraId="09B63EE1" w14:textId="7611D6E5" w:rsidR="00F419DD" w:rsidRPr="00DF6335" w:rsidRDefault="00F419DD" w:rsidP="00F419DD">
            <w:pPr>
              <w:pStyle w:val="Opsommingtekens1"/>
            </w:pPr>
            <w:r>
              <w:t>Aangepast op wijziging STOP dat er nog maar één tekstmodel is voor Vrijetekststructuur en de wijzigingen in de specificaties van dat tekstmodel verwerkt</w:t>
            </w:r>
          </w:p>
        </w:tc>
      </w:tr>
      <w:tr w:rsidR="00F419DD" w:rsidRPr="008736FB" w14:paraId="720867BF" w14:textId="77777777" w:rsidTr="00D17F97">
        <w:tc>
          <w:tcPr>
            <w:tcW w:w="566" w:type="pct"/>
          </w:tcPr>
          <w:p w14:paraId="5D664B7D" w14:textId="39159D42" w:rsidR="00F419DD" w:rsidRPr="00DF6335" w:rsidRDefault="00F419DD" w:rsidP="00F419DD">
            <w:r>
              <w:t>0.99.0</w:t>
            </w:r>
          </w:p>
        </w:tc>
        <w:tc>
          <w:tcPr>
            <w:tcW w:w="766" w:type="pct"/>
          </w:tcPr>
          <w:p w14:paraId="386AD60C" w14:textId="4D10359D" w:rsidR="00F419DD" w:rsidRPr="008B7BBC" w:rsidRDefault="00F419DD" w:rsidP="00F419DD">
            <w:r w:rsidRPr="002B3F5C">
              <w:t>2020-08-17</w:t>
            </w:r>
          </w:p>
        </w:tc>
        <w:tc>
          <w:tcPr>
            <w:tcW w:w="3668" w:type="pct"/>
          </w:tcPr>
          <w:p w14:paraId="24A92698" w14:textId="370DDB9C" w:rsidR="002E7D10" w:rsidRDefault="00F419DD" w:rsidP="00F419DD">
            <w:r>
              <w:t>Paragraaf 6.2 De drie hoofdcomponenten van IMOW:</w:t>
            </w:r>
          </w:p>
          <w:p w14:paraId="72C2607F" w14:textId="083A6133" w:rsidR="00F419DD" w:rsidRDefault="00F419DD" w:rsidP="00F419DD">
            <w:pPr>
              <w:pStyle w:val="Opsommingtekens1"/>
            </w:pPr>
            <w:r>
              <w:t>Herschreven ter verduidelijking</w:t>
            </w:r>
          </w:p>
          <w:p w14:paraId="22E35C8D" w14:textId="77777777" w:rsidR="00F419DD" w:rsidRDefault="00F419DD" w:rsidP="00F419DD">
            <w:pPr>
              <w:pStyle w:val="Opsommingtekens1"/>
            </w:pPr>
            <w:r>
              <w:t>Begrippen werkingsgebied en Locatie beter toegelicht</w:t>
            </w:r>
          </w:p>
          <w:p w14:paraId="25FCE5CB" w14:textId="4A027B7E" w:rsidR="00F419DD" w:rsidRPr="00DF6335" w:rsidRDefault="00F419DD" w:rsidP="00F419DD">
            <w:pPr>
              <w:pStyle w:val="Opsommingtekens1"/>
            </w:pPr>
            <w:r>
              <w:t>De beschrijving van het geografisch informatieobject gewijzigd omdat deze in STOP geen noemer meer kent</w:t>
            </w:r>
          </w:p>
        </w:tc>
      </w:tr>
      <w:tr w:rsidR="00F419DD" w:rsidRPr="008736FB" w14:paraId="57242665" w14:textId="77777777" w:rsidTr="00D17F97">
        <w:tc>
          <w:tcPr>
            <w:tcW w:w="566" w:type="pct"/>
          </w:tcPr>
          <w:p w14:paraId="478103C5" w14:textId="38B7DBA1" w:rsidR="00F419DD" w:rsidRPr="00DF6335" w:rsidRDefault="00F419DD" w:rsidP="00F419DD">
            <w:r>
              <w:t>0.99.0</w:t>
            </w:r>
          </w:p>
        </w:tc>
        <w:tc>
          <w:tcPr>
            <w:tcW w:w="766" w:type="pct"/>
          </w:tcPr>
          <w:p w14:paraId="3B7A804C" w14:textId="611864B3" w:rsidR="00F419DD" w:rsidRPr="008B7BBC" w:rsidRDefault="00F419DD" w:rsidP="00F419DD">
            <w:r w:rsidRPr="002B3F5C">
              <w:t>2020-08-17</w:t>
            </w:r>
          </w:p>
        </w:tc>
        <w:tc>
          <w:tcPr>
            <w:tcW w:w="3668" w:type="pct"/>
          </w:tcPr>
          <w:p w14:paraId="61DC5FAE" w14:textId="29AEBDF9" w:rsidR="002E7D10" w:rsidRDefault="00F419DD" w:rsidP="00F419DD">
            <w:r>
              <w:t>Paragraaf 6.3:</w:t>
            </w:r>
          </w:p>
          <w:p w14:paraId="59967E4D" w14:textId="5E4F7033" w:rsidR="00F419DD" w:rsidRDefault="00F419DD" w:rsidP="00F419DD">
            <w:pPr>
              <w:pStyle w:val="Opsommingtekens1"/>
            </w:pPr>
            <w:r>
              <w:t>Gewijzigd UML-diagram opgenomen: de objecttypen Hoofdlijn en Regelingsgebied toegevoegd</w:t>
            </w:r>
          </w:p>
          <w:p w14:paraId="2E4CE619" w14:textId="04DF6F5F" w:rsidR="00F419DD" w:rsidRPr="00DF6335" w:rsidRDefault="00F419DD" w:rsidP="00F419DD">
            <w:pPr>
              <w:pStyle w:val="Opsommingtekens1"/>
            </w:pPr>
            <w:r>
              <w:t>Beschrijving toepassing IMOW-objecten voor instructie toegevoegd</w:t>
            </w:r>
          </w:p>
        </w:tc>
      </w:tr>
      <w:tr w:rsidR="00F419DD" w:rsidRPr="008736FB" w14:paraId="43FAC9D2" w14:textId="77777777" w:rsidTr="00D17F97">
        <w:tc>
          <w:tcPr>
            <w:tcW w:w="566" w:type="pct"/>
          </w:tcPr>
          <w:p w14:paraId="79055435" w14:textId="1E1B93C9" w:rsidR="00F419DD" w:rsidRPr="00DF6335" w:rsidRDefault="00F419DD" w:rsidP="00F419DD">
            <w:r>
              <w:t>0.99.0</w:t>
            </w:r>
          </w:p>
        </w:tc>
        <w:tc>
          <w:tcPr>
            <w:tcW w:w="766" w:type="pct"/>
          </w:tcPr>
          <w:p w14:paraId="5C7C7874" w14:textId="3B0534AE" w:rsidR="00F419DD" w:rsidRPr="008B7BBC" w:rsidRDefault="00F419DD" w:rsidP="00F419DD">
            <w:r w:rsidRPr="002B3F5C">
              <w:t>2020-08-17</w:t>
            </w:r>
          </w:p>
        </w:tc>
        <w:tc>
          <w:tcPr>
            <w:tcW w:w="3668" w:type="pct"/>
          </w:tcPr>
          <w:p w14:paraId="2E25D614" w14:textId="0E16DA38" w:rsidR="00F419DD" w:rsidRDefault="00F419DD" w:rsidP="00F419DD">
            <w:r>
              <w:t>P</w:t>
            </w:r>
            <w:r w:rsidRPr="00CC62CB">
              <w:t>aragraaf 6.4</w:t>
            </w:r>
            <w:r>
              <w:t>, in</w:t>
            </w:r>
            <w:r w:rsidRPr="00CC62CB">
              <w:t xml:space="preserve"> </w:t>
            </w:r>
            <w:r>
              <w:t xml:space="preserve">alle subparagrafen die beschrijving van een </w:t>
            </w:r>
            <w:r w:rsidRPr="00AE5F43">
              <w:t xml:space="preserve">objecttype </w:t>
            </w:r>
            <w:r>
              <w:t>bevatten:</w:t>
            </w:r>
          </w:p>
          <w:p w14:paraId="7C92923B" w14:textId="77777777" w:rsidR="00F419DD" w:rsidRDefault="00F419DD" w:rsidP="00F419DD">
            <w:pPr>
              <w:pStyle w:val="Opsommingtekens1"/>
            </w:pPr>
            <w:r>
              <w:t>Definitie aangescherpt tot informatiekundige definitie</w:t>
            </w:r>
          </w:p>
          <w:p w14:paraId="1E00E0E4" w14:textId="77777777" w:rsidR="00F419DD" w:rsidRDefault="00F419DD" w:rsidP="00F419DD">
            <w:pPr>
              <w:pStyle w:val="Opsommingtekens1"/>
            </w:pPr>
            <w:r>
              <w:t>Beschrijving van het doel van het object toegevoegd</w:t>
            </w:r>
          </w:p>
          <w:p w14:paraId="22C03D42" w14:textId="77777777" w:rsidR="00F419DD" w:rsidRPr="00DF6335" w:rsidRDefault="00F419DD" w:rsidP="00F419DD">
            <w:pPr>
              <w:pStyle w:val="Opsommingtekens1"/>
            </w:pPr>
            <w:r>
              <w:t>Uitsnede gewijzigd UML-diagram toegevoegd</w:t>
            </w:r>
          </w:p>
        </w:tc>
      </w:tr>
      <w:tr w:rsidR="00F419DD" w:rsidRPr="008736FB" w14:paraId="371079DB" w14:textId="77777777" w:rsidTr="00D17F97">
        <w:tc>
          <w:tcPr>
            <w:tcW w:w="566" w:type="pct"/>
          </w:tcPr>
          <w:p w14:paraId="786B044F" w14:textId="03B69B68" w:rsidR="00F419DD" w:rsidRPr="00B22C4A" w:rsidRDefault="00F419DD" w:rsidP="00F419DD">
            <w:r>
              <w:t>0.99.0</w:t>
            </w:r>
          </w:p>
        </w:tc>
        <w:tc>
          <w:tcPr>
            <w:tcW w:w="766" w:type="pct"/>
          </w:tcPr>
          <w:p w14:paraId="3C914F53" w14:textId="3825C50E" w:rsidR="00F419DD" w:rsidRPr="00496933" w:rsidRDefault="00F419DD" w:rsidP="00F419DD">
            <w:r w:rsidRPr="002B3F5C">
              <w:t>2020-08-17</w:t>
            </w:r>
          </w:p>
        </w:tc>
        <w:tc>
          <w:tcPr>
            <w:tcW w:w="3668" w:type="pct"/>
          </w:tcPr>
          <w:p w14:paraId="2D9CEA1C" w14:textId="57C2C170" w:rsidR="00F419DD" w:rsidRDefault="00F419DD" w:rsidP="00F419DD">
            <w:r>
              <w:t>Paragraaf 6.4.1 objecttype Divisie:</w:t>
            </w:r>
          </w:p>
          <w:p w14:paraId="77CE0E88" w14:textId="1379E7B3" w:rsidR="00F419DD" w:rsidRDefault="00F419DD" w:rsidP="00F419DD">
            <w:pPr>
              <w:pStyle w:val="Opsommingtekens1"/>
            </w:pPr>
            <w:r>
              <w:t>Objecttype hernoemd naar Divisie, was FormeleDivisie</w:t>
            </w:r>
          </w:p>
        </w:tc>
      </w:tr>
      <w:tr w:rsidR="00F419DD" w:rsidRPr="008736FB" w14:paraId="04C787C9" w14:textId="77777777" w:rsidTr="00D17F97">
        <w:tc>
          <w:tcPr>
            <w:tcW w:w="566" w:type="pct"/>
          </w:tcPr>
          <w:p w14:paraId="0E1FA98B" w14:textId="0542F1C3" w:rsidR="00F419DD" w:rsidRPr="00140FB6" w:rsidRDefault="00F419DD" w:rsidP="00F419DD">
            <w:r>
              <w:t>0.99.0</w:t>
            </w:r>
          </w:p>
        </w:tc>
        <w:tc>
          <w:tcPr>
            <w:tcW w:w="766" w:type="pct"/>
          </w:tcPr>
          <w:p w14:paraId="6FB7EAF2" w14:textId="16B4DA09" w:rsidR="00F419DD" w:rsidRPr="00140FB6" w:rsidRDefault="00F419DD" w:rsidP="00F419DD">
            <w:r w:rsidRPr="002B3F5C">
              <w:t>2020-08-17</w:t>
            </w:r>
          </w:p>
        </w:tc>
        <w:tc>
          <w:tcPr>
            <w:tcW w:w="3668" w:type="pct"/>
          </w:tcPr>
          <w:p w14:paraId="5B41A212" w14:textId="2FBACC2E" w:rsidR="002E7D10" w:rsidRDefault="00F419DD" w:rsidP="00F419DD">
            <w:r>
              <w:t>Paragraaf 6.4.3 Objecttype Tekstdeel:</w:t>
            </w:r>
          </w:p>
          <w:p w14:paraId="608B4667" w14:textId="7FF37A4E" w:rsidR="00F419DD" w:rsidRDefault="00F419DD" w:rsidP="00F419DD">
            <w:pPr>
              <w:pStyle w:val="Opsommingtekens1"/>
            </w:pPr>
            <w:r>
              <w:t xml:space="preserve">attribuut </w:t>
            </w:r>
            <w:r w:rsidRPr="6DF4EBB5">
              <w:rPr>
                <w:i/>
                <w:iCs/>
              </w:rPr>
              <w:t>idealisatie</w:t>
            </w:r>
            <w:r>
              <w:t xml:space="preserve"> toegevoegd en toegelicht</w:t>
            </w:r>
          </w:p>
          <w:p w14:paraId="5A18CEEF" w14:textId="77777777" w:rsidR="00F419DD" w:rsidRDefault="00F419DD" w:rsidP="00F419DD">
            <w:pPr>
              <w:pStyle w:val="Opsommingtekens1"/>
            </w:pPr>
            <w:r>
              <w:t>constraint ‘idealisatie verplicht als Tekstdeel een Locatie heeft’ toegevoegd en toegelicht</w:t>
            </w:r>
          </w:p>
        </w:tc>
      </w:tr>
      <w:tr w:rsidR="00F419DD" w:rsidRPr="008736FB" w14:paraId="7DD8261F" w14:textId="77777777" w:rsidTr="00D17F97">
        <w:tc>
          <w:tcPr>
            <w:tcW w:w="566" w:type="pct"/>
          </w:tcPr>
          <w:p w14:paraId="6CBC6BFE" w14:textId="0FF30D5D" w:rsidR="00F419DD" w:rsidRPr="00E92E69" w:rsidRDefault="00F419DD" w:rsidP="00F419DD">
            <w:r>
              <w:t>0.99.0</w:t>
            </w:r>
          </w:p>
        </w:tc>
        <w:tc>
          <w:tcPr>
            <w:tcW w:w="766" w:type="pct"/>
          </w:tcPr>
          <w:p w14:paraId="1387EC55" w14:textId="075B5044" w:rsidR="00F419DD" w:rsidRPr="00CA65B8" w:rsidRDefault="00F419DD" w:rsidP="00F419DD">
            <w:r w:rsidRPr="002B3F5C">
              <w:t>2020-08-17</w:t>
            </w:r>
          </w:p>
        </w:tc>
        <w:tc>
          <w:tcPr>
            <w:tcW w:w="3668" w:type="pct"/>
          </w:tcPr>
          <w:p w14:paraId="6082327F" w14:textId="4BE0F3C7" w:rsidR="00F419DD" w:rsidRDefault="00F419DD" w:rsidP="00F419DD">
            <w:r w:rsidRPr="00BC1E49">
              <w:t>Paragraaf 6.4.</w:t>
            </w:r>
            <w:r>
              <w:t>4</w:t>
            </w:r>
            <w:r w:rsidRPr="00BC1E49">
              <w:t xml:space="preserve"> Objecttype </w:t>
            </w:r>
            <w:r>
              <w:t>Hoofdlijn toegevoegd</w:t>
            </w:r>
            <w:r w:rsidRPr="00BC1E49">
              <w:t xml:space="preserve"> </w:t>
            </w:r>
          </w:p>
        </w:tc>
      </w:tr>
      <w:tr w:rsidR="00F419DD" w:rsidRPr="008736FB" w14:paraId="4809BE80" w14:textId="77777777" w:rsidTr="00D17F97">
        <w:tc>
          <w:tcPr>
            <w:tcW w:w="566" w:type="pct"/>
          </w:tcPr>
          <w:p w14:paraId="75B0DF24" w14:textId="10E00DF7" w:rsidR="00F419DD" w:rsidRPr="00B22C4A" w:rsidRDefault="00F419DD" w:rsidP="00F419DD">
            <w:r>
              <w:t>0.99.0</w:t>
            </w:r>
          </w:p>
        </w:tc>
        <w:tc>
          <w:tcPr>
            <w:tcW w:w="766" w:type="pct"/>
          </w:tcPr>
          <w:p w14:paraId="1D6D5FF7" w14:textId="379FAA29" w:rsidR="00F419DD" w:rsidRPr="00496933" w:rsidRDefault="00F419DD" w:rsidP="00F419DD">
            <w:r w:rsidRPr="002B3F5C">
              <w:t>2020-08-17</w:t>
            </w:r>
          </w:p>
        </w:tc>
        <w:tc>
          <w:tcPr>
            <w:tcW w:w="3668" w:type="pct"/>
          </w:tcPr>
          <w:p w14:paraId="08075230" w14:textId="41A1E239" w:rsidR="00F419DD" w:rsidRDefault="00F419DD" w:rsidP="00F419DD">
            <w:r>
              <w:t>Paragraaf 6.4.5 objecttype Locatie:</w:t>
            </w:r>
          </w:p>
          <w:p w14:paraId="1BE8AB8B" w14:textId="77777777" w:rsidR="00F419DD" w:rsidRDefault="00F419DD" w:rsidP="00F419DD">
            <w:pPr>
              <w:pStyle w:val="Opsommingtekens1"/>
            </w:pPr>
            <w:r>
              <w:t>Voor attribuut hoogte bepaald dat deze altijd in meters moet worden uitgedrukt</w:t>
            </w:r>
          </w:p>
        </w:tc>
      </w:tr>
      <w:tr w:rsidR="00F419DD" w:rsidRPr="008736FB" w14:paraId="69E66CFB" w14:textId="77777777" w:rsidTr="00D17F97">
        <w:tc>
          <w:tcPr>
            <w:tcW w:w="566" w:type="pct"/>
          </w:tcPr>
          <w:p w14:paraId="24E2F76E" w14:textId="3969F795" w:rsidR="00F419DD" w:rsidRPr="00B22C4A" w:rsidRDefault="00F419DD" w:rsidP="00F419DD">
            <w:r>
              <w:t>0.99.0</w:t>
            </w:r>
          </w:p>
        </w:tc>
        <w:tc>
          <w:tcPr>
            <w:tcW w:w="766" w:type="pct"/>
          </w:tcPr>
          <w:p w14:paraId="323B045D" w14:textId="262BB7C3" w:rsidR="00F419DD" w:rsidRPr="00496933" w:rsidRDefault="00F419DD" w:rsidP="00F419DD">
            <w:r w:rsidRPr="002B3F5C">
              <w:t>2020-08-17</w:t>
            </w:r>
          </w:p>
        </w:tc>
        <w:tc>
          <w:tcPr>
            <w:tcW w:w="3668" w:type="pct"/>
          </w:tcPr>
          <w:p w14:paraId="1D232F9D" w14:textId="4B3590B0" w:rsidR="00F419DD" w:rsidRDefault="00F419DD" w:rsidP="00F419DD">
            <w:r>
              <w:t xml:space="preserve">Paragraaf 6.4.7 Objecttype Regelingsgebied toegevoegd </w:t>
            </w:r>
            <w:r w:rsidRPr="00511974">
              <w:t>en toegelicht</w:t>
            </w:r>
          </w:p>
        </w:tc>
      </w:tr>
      <w:tr w:rsidR="00F419DD" w:rsidRPr="008736FB" w14:paraId="213C0EE7" w14:textId="77777777" w:rsidTr="00D17F97">
        <w:tc>
          <w:tcPr>
            <w:tcW w:w="566" w:type="pct"/>
          </w:tcPr>
          <w:p w14:paraId="424DAFFD" w14:textId="47664D14" w:rsidR="00F419DD" w:rsidRPr="00B22C4A" w:rsidRDefault="00F419DD" w:rsidP="00F419DD">
            <w:r>
              <w:t>0.99.0</w:t>
            </w:r>
          </w:p>
        </w:tc>
        <w:tc>
          <w:tcPr>
            <w:tcW w:w="766" w:type="pct"/>
          </w:tcPr>
          <w:p w14:paraId="39654AE9" w14:textId="7E920001" w:rsidR="00F419DD" w:rsidRPr="00496933" w:rsidRDefault="00F419DD" w:rsidP="00F419DD">
            <w:r w:rsidRPr="002B3F5C">
              <w:t>2020-08-17</w:t>
            </w:r>
          </w:p>
        </w:tc>
        <w:tc>
          <w:tcPr>
            <w:tcW w:w="3668" w:type="pct"/>
          </w:tcPr>
          <w:p w14:paraId="7DF7A9DA" w14:textId="49F94208" w:rsidR="00F419DD" w:rsidRDefault="00F419DD" w:rsidP="00F419DD">
            <w:r>
              <w:t xml:space="preserve">Paragraaf 6.6 </w:t>
            </w:r>
            <w:r w:rsidRPr="00B20EA4">
              <w:t xml:space="preserve">Verplichte </w:t>
            </w:r>
            <w:r>
              <w:t xml:space="preserve">en onverplichte </w:t>
            </w:r>
            <w:r w:rsidRPr="00B20EA4">
              <w:t>onderdelen van de standaard en onderdelen die noodzakelijk zijn om de instructie in DSO-LV te kunnen tonen</w:t>
            </w:r>
            <w:r w:rsidRPr="00511974">
              <w:t xml:space="preserve"> </w:t>
            </w:r>
            <w:r>
              <w:t>toegevoegd</w:t>
            </w:r>
          </w:p>
        </w:tc>
      </w:tr>
      <w:tr w:rsidR="00F419DD" w:rsidRPr="008736FB" w14:paraId="3B7238CB" w14:textId="77777777" w:rsidTr="00D17F97">
        <w:tc>
          <w:tcPr>
            <w:tcW w:w="566" w:type="pct"/>
          </w:tcPr>
          <w:p w14:paraId="18146D64" w14:textId="519BF9D8" w:rsidR="00F419DD" w:rsidRPr="00B22C4A" w:rsidRDefault="00F419DD" w:rsidP="00F419DD">
            <w:r>
              <w:lastRenderedPageBreak/>
              <w:t>0.99.0</w:t>
            </w:r>
          </w:p>
        </w:tc>
        <w:tc>
          <w:tcPr>
            <w:tcW w:w="766" w:type="pct"/>
          </w:tcPr>
          <w:p w14:paraId="62B55504" w14:textId="0D23DAF1" w:rsidR="00F419DD" w:rsidRPr="00496933" w:rsidRDefault="00F419DD" w:rsidP="00F419DD">
            <w:r w:rsidRPr="002B3F5C">
              <w:t>2020-08-17</w:t>
            </w:r>
          </w:p>
        </w:tc>
        <w:tc>
          <w:tcPr>
            <w:tcW w:w="3668" w:type="pct"/>
          </w:tcPr>
          <w:p w14:paraId="53DB54FD" w14:textId="77777777" w:rsidR="00F419DD" w:rsidRDefault="00F419DD" w:rsidP="00F419DD">
            <w:r>
              <w:t>Deel C Aspecten van de aanlevering met daarin hoofdstuk 7 Aanlevering van omgevingsdocumenten toegevoegd:</w:t>
            </w:r>
          </w:p>
          <w:p w14:paraId="20585DA1" w14:textId="77777777" w:rsidR="00F419DD" w:rsidRDefault="00F419DD" w:rsidP="00F419DD">
            <w:pPr>
              <w:pStyle w:val="Opsommingtekens1"/>
            </w:pPr>
            <w:r>
              <w:t>Paragraaf 7.1 beschrijft identificatie van een Regelingversie met Doel en consolidatie-informatie, algemeen en toegepast op de scenario's van Paragraaf 2.3.2.4</w:t>
            </w:r>
          </w:p>
          <w:p w14:paraId="790CBCA8" w14:textId="03240B02" w:rsidR="00F419DD" w:rsidRDefault="00F419DD" w:rsidP="00F419DD">
            <w:pPr>
              <w:pStyle w:val="Opsommingtekens1"/>
            </w:pPr>
            <w:r>
              <w:t>Paragraaf 7.2 beschrijft de toepassing van de STOP-tekstmodellen RegelingTijdelijkdeel en BesluitCompact bij het voorbereidingsbesluit, cf. STOP</w:t>
            </w:r>
          </w:p>
          <w:p w14:paraId="78AE6AB2" w14:textId="77777777" w:rsidR="00F419DD" w:rsidRDefault="00F419DD" w:rsidP="00F419DD">
            <w:pPr>
              <w:pStyle w:val="Opsommingtekens1"/>
            </w:pPr>
            <w:r>
              <w:t>Paragraaf 7.3 beschrijft procedure-informatie en consolidatie</w:t>
            </w:r>
          </w:p>
          <w:p w14:paraId="618B636D" w14:textId="56401DA2" w:rsidR="00F419DD" w:rsidRDefault="00F419DD" w:rsidP="00F419DD">
            <w:pPr>
              <w:pStyle w:val="Opsommingtekens1"/>
            </w:pPr>
            <w:r>
              <w:t>Paragraaf 7.4 beschrijft het muteren van IMOW-objecten</w:t>
            </w:r>
          </w:p>
        </w:tc>
      </w:tr>
      <w:tr w:rsidR="00EC7EBF" w14:paraId="00373E1A" w14:textId="77777777" w:rsidTr="0042535A">
        <w:tc>
          <w:tcPr>
            <w:tcW w:w="566" w:type="pct"/>
          </w:tcPr>
          <w:p w14:paraId="078B63A9" w14:textId="5ACDF4EE" w:rsidR="00EC7EBF" w:rsidRDefault="00DE301B" w:rsidP="0042535A">
            <w:r>
              <w:t>1.0.1</w:t>
            </w:r>
          </w:p>
        </w:tc>
        <w:tc>
          <w:tcPr>
            <w:tcW w:w="766" w:type="pct"/>
          </w:tcPr>
          <w:p w14:paraId="097B0CDC" w14:textId="2A3A338A" w:rsidR="00EC7EBF" w:rsidRDefault="00DE301B" w:rsidP="0042535A">
            <w:r>
              <w:t>2020-10-30</w:t>
            </w:r>
          </w:p>
        </w:tc>
        <w:tc>
          <w:tcPr>
            <w:tcW w:w="3668" w:type="pct"/>
          </w:tcPr>
          <w:p w14:paraId="50A90BD1" w14:textId="77777777" w:rsidR="00EC7EBF" w:rsidRDefault="00EC7EBF" w:rsidP="0042535A">
            <w:r>
              <w:t>Hele document: tekstcorrecties en verduidelijkingen</w:t>
            </w:r>
          </w:p>
        </w:tc>
      </w:tr>
      <w:tr w:rsidR="00EB67AC" w14:paraId="7CD9295D" w14:textId="77777777" w:rsidTr="0042535A">
        <w:tc>
          <w:tcPr>
            <w:tcW w:w="566" w:type="pct"/>
          </w:tcPr>
          <w:p w14:paraId="3368429B" w14:textId="15D81040" w:rsidR="00EB67AC" w:rsidRDefault="00DE301B" w:rsidP="00EB67AC">
            <w:r>
              <w:t>1.0.1</w:t>
            </w:r>
          </w:p>
        </w:tc>
        <w:tc>
          <w:tcPr>
            <w:tcW w:w="766" w:type="pct"/>
          </w:tcPr>
          <w:p w14:paraId="41CFF918" w14:textId="1CF415EF" w:rsidR="00EB67AC" w:rsidRDefault="00DE301B" w:rsidP="00EB67AC">
            <w:r>
              <w:t>2020-10-30</w:t>
            </w:r>
          </w:p>
        </w:tc>
        <w:tc>
          <w:tcPr>
            <w:tcW w:w="3668" w:type="pct"/>
          </w:tcPr>
          <w:p w14:paraId="7BFBB30A" w14:textId="2C37C892" w:rsidR="002E7D10" w:rsidRDefault="00EB67AC" w:rsidP="00EB67AC">
            <w:r>
              <w:t>Paragraaf 5.2.2 Specificaties voor tekstelementen van Vrijetekststructuur</w:t>
            </w:r>
          </w:p>
          <w:p w14:paraId="5DB17B6F" w14:textId="02107DEC" w:rsidR="00EB67AC" w:rsidRDefault="00EB67AC" w:rsidP="00EB67AC">
            <w:r>
              <w:t xml:space="preserve">Tekst in overeenstemming gebracht met STOP, waaronder correctie beschrijving element InleidendeTekst (WELT-96) </w:t>
            </w:r>
            <w:r w:rsidRPr="00347624">
              <w:t>en van de elementen die binnen een Divisie al dan niet tegelijkertijd kunnen voorkomen</w:t>
            </w:r>
          </w:p>
        </w:tc>
      </w:tr>
      <w:tr w:rsidR="00EB67AC" w14:paraId="2BAA1D8A" w14:textId="77777777" w:rsidTr="0042535A">
        <w:tc>
          <w:tcPr>
            <w:tcW w:w="566" w:type="pct"/>
          </w:tcPr>
          <w:p w14:paraId="3214BF09" w14:textId="5AFA2B85" w:rsidR="00EB67AC" w:rsidRDefault="00DE301B" w:rsidP="00EB67AC">
            <w:r>
              <w:t>1.0.1</w:t>
            </w:r>
          </w:p>
        </w:tc>
        <w:tc>
          <w:tcPr>
            <w:tcW w:w="766" w:type="pct"/>
          </w:tcPr>
          <w:p w14:paraId="60F1859F" w14:textId="4A6461E9" w:rsidR="00EB67AC" w:rsidRDefault="00DE301B" w:rsidP="00EB67AC">
            <w:r>
              <w:t>2020-10-30</w:t>
            </w:r>
          </w:p>
        </w:tc>
        <w:tc>
          <w:tcPr>
            <w:tcW w:w="3668" w:type="pct"/>
          </w:tcPr>
          <w:p w14:paraId="2CA01E4C" w14:textId="77777777" w:rsidR="00EB67AC" w:rsidRDefault="00EB67AC" w:rsidP="00EB67AC">
            <w:r>
              <w:t>Paragraaf 5.4 Bijlagen bij Besluit en Regeling</w:t>
            </w:r>
          </w:p>
          <w:p w14:paraId="15B714EA" w14:textId="77777777" w:rsidR="00EB67AC" w:rsidRDefault="00EB67AC" w:rsidP="00EB67AC">
            <w:r>
              <w:t>Paragraaf ingevoegd (en volgende paragrafen vernummerd) met uitleg over de toepassing van bijlagen als onderdeel van de tekst in STOP-XML respectievelijk als informatieobject (WELT-93)</w:t>
            </w:r>
          </w:p>
        </w:tc>
      </w:tr>
      <w:tr w:rsidR="00EB67AC" w14:paraId="662C45DC" w14:textId="77777777" w:rsidTr="0042535A">
        <w:tc>
          <w:tcPr>
            <w:tcW w:w="566" w:type="pct"/>
          </w:tcPr>
          <w:p w14:paraId="4EC0D124" w14:textId="080D0442" w:rsidR="00EB67AC" w:rsidRDefault="00DE301B" w:rsidP="00EB67AC">
            <w:r>
              <w:t>1.0.1</w:t>
            </w:r>
          </w:p>
        </w:tc>
        <w:tc>
          <w:tcPr>
            <w:tcW w:w="766" w:type="pct"/>
          </w:tcPr>
          <w:p w14:paraId="56242878" w14:textId="76691EEE" w:rsidR="00EB67AC" w:rsidRDefault="00DE301B" w:rsidP="00EB67AC">
            <w:r>
              <w:t>2020-10-30</w:t>
            </w:r>
          </w:p>
        </w:tc>
        <w:tc>
          <w:tcPr>
            <w:tcW w:w="3668" w:type="pct"/>
          </w:tcPr>
          <w:p w14:paraId="44316DFE" w14:textId="77777777" w:rsidR="00EB67AC" w:rsidRDefault="00EB67AC" w:rsidP="00EB67AC">
            <w:r>
              <w:t>Paragraaf 6.2.2.1 Werkingsgebied en Locatie en Paragraaf 6.2.2.2 Vastleggen van Locatie met geografisch informatieobject</w:t>
            </w:r>
          </w:p>
          <w:p w14:paraId="3755806A" w14:textId="77777777" w:rsidR="00EB67AC" w:rsidRDefault="00EB67AC" w:rsidP="00EB67AC">
            <w:r>
              <w:t xml:space="preserve">Tekst aangepast omdat in STOP het </w:t>
            </w:r>
            <w:r w:rsidRPr="00B675BE">
              <w:t>geografisch informatieobject</w:t>
            </w:r>
            <w:r>
              <w:t xml:space="preserve"> geen noemer meer heeft (WELT-67)</w:t>
            </w:r>
          </w:p>
        </w:tc>
      </w:tr>
      <w:tr w:rsidR="00DE301B" w14:paraId="1445ABF2" w14:textId="77777777" w:rsidTr="0042535A">
        <w:tc>
          <w:tcPr>
            <w:tcW w:w="566" w:type="pct"/>
          </w:tcPr>
          <w:p w14:paraId="10B3D4A1" w14:textId="67EE15A5" w:rsidR="00DE301B" w:rsidDel="00DE301B" w:rsidRDefault="003D37A4" w:rsidP="00EB67AC">
            <w:r>
              <w:t>1.0.1</w:t>
            </w:r>
          </w:p>
        </w:tc>
        <w:tc>
          <w:tcPr>
            <w:tcW w:w="766" w:type="pct"/>
          </w:tcPr>
          <w:p w14:paraId="5DF0EBBE" w14:textId="50947FFA" w:rsidR="00DE301B" w:rsidDel="00DE301B" w:rsidRDefault="003D37A4" w:rsidP="00EB67AC">
            <w:r>
              <w:t>2020-10-30</w:t>
            </w:r>
          </w:p>
        </w:tc>
        <w:tc>
          <w:tcPr>
            <w:tcW w:w="3668" w:type="pct"/>
          </w:tcPr>
          <w:p w14:paraId="5177F214" w14:textId="6673C957" w:rsidR="00F84B2E" w:rsidRDefault="00F84B2E" w:rsidP="00F84B2E">
            <w:r>
              <w:t>Paragra</w:t>
            </w:r>
            <w:r w:rsidR="002915FF">
              <w:t>a</w:t>
            </w:r>
            <w:r>
              <w:t>f 6.4.</w:t>
            </w:r>
            <w:r w:rsidR="002915FF">
              <w:t>2</w:t>
            </w:r>
            <w:r>
              <w:t xml:space="preserve"> Tekstdeel</w:t>
            </w:r>
          </w:p>
          <w:p w14:paraId="7E90CE42" w14:textId="69DF8424" w:rsidR="00DE301B" w:rsidRDefault="00F84B2E" w:rsidP="00F84B2E">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w:t>
            </w:r>
            <w:r w:rsidR="00C86CD7">
              <w:t xml:space="preserve"> </w:t>
            </w:r>
            <w:r w:rsidR="00C86CD7" w:rsidRPr="00C86CD7">
              <w:t>(WELT-112)</w:t>
            </w:r>
          </w:p>
        </w:tc>
      </w:tr>
      <w:tr w:rsidR="00EB67AC" w14:paraId="2F2457B1" w14:textId="77777777" w:rsidTr="0042535A">
        <w:tc>
          <w:tcPr>
            <w:tcW w:w="566" w:type="pct"/>
          </w:tcPr>
          <w:p w14:paraId="59FD3A86" w14:textId="135F1CA0" w:rsidR="00EB67AC" w:rsidRDefault="00DE301B" w:rsidP="00EB67AC">
            <w:r>
              <w:t>1.0.1</w:t>
            </w:r>
          </w:p>
        </w:tc>
        <w:tc>
          <w:tcPr>
            <w:tcW w:w="766" w:type="pct"/>
          </w:tcPr>
          <w:p w14:paraId="62BB18B8" w14:textId="42D9ECEF" w:rsidR="00EB67AC" w:rsidRDefault="00DE301B" w:rsidP="00EB67AC">
            <w:r>
              <w:t>2020-10-30</w:t>
            </w:r>
          </w:p>
        </w:tc>
        <w:tc>
          <w:tcPr>
            <w:tcW w:w="3668" w:type="pct"/>
          </w:tcPr>
          <w:p w14:paraId="3EB03637" w14:textId="368AC95B" w:rsidR="00EB67AC" w:rsidRDefault="00EB67AC" w:rsidP="00EB67AC">
            <w:r>
              <w:t>Paragraaf 6.4.3 Objecttype Hoofdlijn</w:t>
            </w:r>
          </w:p>
          <w:p w14:paraId="091CC0FD" w14:textId="77777777" w:rsidR="00EB67AC" w:rsidRDefault="00EB67AC" w:rsidP="00EB67AC">
            <w:r>
              <w:t xml:space="preserve">Toelichting op werking attribuut gerelateerdeHoofdlijn toegevoegd </w:t>
            </w:r>
            <w:r w:rsidRPr="00366C48">
              <w:t>(n.a.v. consultatie)</w:t>
            </w:r>
          </w:p>
        </w:tc>
      </w:tr>
      <w:tr w:rsidR="00EB67AC" w14:paraId="30868B53" w14:textId="77777777" w:rsidTr="0042535A">
        <w:tc>
          <w:tcPr>
            <w:tcW w:w="566" w:type="pct"/>
          </w:tcPr>
          <w:p w14:paraId="2044FA78" w14:textId="3D635940" w:rsidR="00EB67AC" w:rsidRDefault="00DE301B" w:rsidP="00EB67AC">
            <w:r>
              <w:lastRenderedPageBreak/>
              <w:t>1.0.1</w:t>
            </w:r>
          </w:p>
        </w:tc>
        <w:tc>
          <w:tcPr>
            <w:tcW w:w="766" w:type="pct"/>
          </w:tcPr>
          <w:p w14:paraId="114986EB" w14:textId="2763D095" w:rsidR="00EB67AC" w:rsidRDefault="00DE301B" w:rsidP="00EB67AC">
            <w:r>
              <w:t>2020-10-30</w:t>
            </w:r>
          </w:p>
        </w:tc>
        <w:tc>
          <w:tcPr>
            <w:tcW w:w="3668" w:type="pct"/>
          </w:tcPr>
          <w:p w14:paraId="4CC9971F" w14:textId="45D3B66C" w:rsidR="00EB67AC" w:rsidRDefault="00EB67AC" w:rsidP="00EB67AC">
            <w:r>
              <w:t>Paragraaf 6.4.4 Objecttype Locatie</w:t>
            </w:r>
          </w:p>
          <w:p w14:paraId="6CB7717A" w14:textId="7795109E" w:rsidR="00EB67AC" w:rsidRDefault="00EB67AC" w:rsidP="00EB67AC">
            <w:pPr>
              <w:pStyle w:val="Opsommingtekens1"/>
            </w:pPr>
            <w:r>
              <w:t>In de norm de beperking verwijderd dat in het geval van hoogte altijd de eenheid meter gekozen moet worden en toegevoegd dat gebruik gemaakt kan worden van de waardelijst ‘Eenheid’</w:t>
            </w:r>
          </w:p>
          <w:p w14:paraId="4E43BFDC" w14:textId="77777777" w:rsidR="007C0C3D" w:rsidRDefault="007C0C3D" w:rsidP="007C0C3D">
            <w:pPr>
              <w:pStyle w:val="Opsommingtekens1"/>
            </w:pPr>
            <w:r w:rsidRPr="00B26823">
              <w:t>In de norm</w:t>
            </w:r>
          </w:p>
          <w:p w14:paraId="18243E81" w14:textId="77777777" w:rsidR="007C0C3D" w:rsidRDefault="007C0C3D" w:rsidP="007C0C3D">
            <w:pPr>
              <w:pStyle w:val="Opsommingtekens2"/>
            </w:pPr>
            <w:r w:rsidRPr="00B26823">
              <w:t>Ambtsgebied toegevoegd als verschijningsvorm van Locatie</w:t>
            </w:r>
            <w:r>
              <w:t xml:space="preserve"> </w:t>
            </w:r>
            <w:r w:rsidRPr="004A196E">
              <w:t>(WELT-84)</w:t>
            </w:r>
          </w:p>
          <w:p w14:paraId="417E9DB3" w14:textId="77777777" w:rsidR="007C0C3D" w:rsidRDefault="007C0C3D" w:rsidP="007C0C3D">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3174B6C4" w14:textId="77777777" w:rsidR="007C0C3D" w:rsidRDefault="007C0C3D" w:rsidP="007C0C3D">
            <w:pPr>
              <w:pStyle w:val="Opsommingtekens1"/>
            </w:pPr>
            <w:r w:rsidRPr="00FA3A50">
              <w:t>In de toelichting op de norm</w:t>
            </w:r>
          </w:p>
          <w:p w14:paraId="659455C4" w14:textId="77777777" w:rsidR="007C0C3D" w:rsidRDefault="007C0C3D" w:rsidP="007C0C3D">
            <w:pPr>
              <w:pStyle w:val="Opsommingtekens2"/>
            </w:pPr>
            <w:r w:rsidRPr="00FA3A50">
              <w:t>Ambtsgebied toegevoegd als verschijningsvorm van Locatie</w:t>
            </w:r>
            <w:r>
              <w:t xml:space="preserve"> </w:t>
            </w:r>
            <w:r w:rsidRPr="004A196E">
              <w:t>(WELT-84)</w:t>
            </w:r>
          </w:p>
          <w:p w14:paraId="06AB34DF" w14:textId="77777777" w:rsidR="007C0C3D" w:rsidRPr="00B26823" w:rsidRDefault="007C0C3D" w:rsidP="007C0C3D">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548940C4" w14:textId="77777777" w:rsidR="00EB67AC" w:rsidRDefault="00EB67AC" w:rsidP="00EB67AC">
            <w:pPr>
              <w:pStyle w:val="Opsommingtekens1"/>
            </w:pPr>
            <w:r>
              <w:t>In de toelichting op de norm de beperking tot meter verwijderd en een voorbeeld van de toepassing van de eenheid bouwlaag voor hoogte toegevoegd</w:t>
            </w:r>
          </w:p>
        </w:tc>
      </w:tr>
      <w:tr w:rsidR="00EB67AC" w14:paraId="7EE63F4A" w14:textId="77777777" w:rsidTr="0042535A">
        <w:tc>
          <w:tcPr>
            <w:tcW w:w="566" w:type="pct"/>
          </w:tcPr>
          <w:p w14:paraId="273E7772" w14:textId="7914F89F" w:rsidR="00EB67AC" w:rsidRDefault="00DE301B" w:rsidP="00EB67AC">
            <w:r>
              <w:t>1.0.1</w:t>
            </w:r>
          </w:p>
        </w:tc>
        <w:tc>
          <w:tcPr>
            <w:tcW w:w="766" w:type="pct"/>
          </w:tcPr>
          <w:p w14:paraId="22790FCE" w14:textId="3492EE70" w:rsidR="00EB67AC" w:rsidRDefault="00DE301B" w:rsidP="00EB67AC">
            <w:r>
              <w:t>2020-10-30</w:t>
            </w:r>
          </w:p>
        </w:tc>
        <w:tc>
          <w:tcPr>
            <w:tcW w:w="3668" w:type="pct"/>
          </w:tcPr>
          <w:p w14:paraId="19601EF1" w14:textId="6D052225" w:rsidR="00EB67AC" w:rsidRDefault="00EB67AC" w:rsidP="00EB67AC">
            <w:pPr>
              <w:pStyle w:val="Opsommingtekens1"/>
              <w:numPr>
                <w:ilvl w:val="0"/>
                <w:numId w:val="0"/>
              </w:numPr>
            </w:pPr>
            <w:r>
              <w:t>Paragraaf 6.4.6 Objecttype Regelingsgebied</w:t>
            </w:r>
          </w:p>
          <w:p w14:paraId="6FC7AFE8" w14:textId="77777777" w:rsidR="00EB67AC" w:rsidRDefault="00EB67AC" w:rsidP="00EB67AC">
            <w:pPr>
              <w:pStyle w:val="Opsommingtekens1"/>
            </w:pPr>
            <w:r>
              <w:t xml:space="preserve">Toegevoegd dat </w:t>
            </w:r>
            <w:r w:rsidRPr="009C78A3">
              <w:t>Regelingsgebied</w:t>
            </w:r>
            <w:r>
              <w:t xml:space="preserve"> noodzakelijk is voor DSO-LV om het omgevingsdocument te kunnen tonen </w:t>
            </w:r>
            <w:r w:rsidRPr="00BD18C6">
              <w:t xml:space="preserve">(n.a.v. </w:t>
            </w:r>
            <w:r>
              <w:t>review</w:t>
            </w:r>
            <w:r w:rsidRPr="00BD18C6">
              <w:t>)</w:t>
            </w:r>
          </w:p>
          <w:p w14:paraId="178FB382" w14:textId="6943CC72" w:rsidR="00EB67AC" w:rsidRDefault="00EB67AC" w:rsidP="00EB67AC">
            <w:pPr>
              <w:pStyle w:val="Opsommingtekens1"/>
            </w:pPr>
            <w:r w:rsidRPr="009C78A3">
              <w:t xml:space="preserve">Afbeelding van diagram vervangen i.v.m. ontbreken attribuut </w:t>
            </w:r>
            <w:r w:rsidRPr="00822FC8">
              <w:rPr>
                <w:i/>
                <w:iCs/>
              </w:rPr>
              <w:t>noemer</w:t>
            </w:r>
            <w:r w:rsidRPr="009C78A3">
              <w:t xml:space="preserve"> bij Locatie</w:t>
            </w:r>
          </w:p>
        </w:tc>
      </w:tr>
      <w:tr w:rsidR="00EB67AC" w14:paraId="55FDF113" w14:textId="77777777" w:rsidTr="0042535A">
        <w:tc>
          <w:tcPr>
            <w:tcW w:w="566" w:type="pct"/>
          </w:tcPr>
          <w:p w14:paraId="6216FB82" w14:textId="03D21023" w:rsidR="00EB67AC" w:rsidRDefault="00DE301B" w:rsidP="00EB67AC">
            <w:r>
              <w:t>1.0.1</w:t>
            </w:r>
          </w:p>
        </w:tc>
        <w:tc>
          <w:tcPr>
            <w:tcW w:w="766" w:type="pct"/>
          </w:tcPr>
          <w:p w14:paraId="26BB8D5C" w14:textId="2CC1D333" w:rsidR="00EB67AC" w:rsidRDefault="00DE301B" w:rsidP="00EB67AC">
            <w:r>
              <w:t>2020-10-30</w:t>
            </w:r>
          </w:p>
        </w:tc>
        <w:tc>
          <w:tcPr>
            <w:tcW w:w="3668" w:type="pct"/>
          </w:tcPr>
          <w:p w14:paraId="042AC1D1" w14:textId="77777777" w:rsidR="00EB67AC" w:rsidRDefault="00EB67AC" w:rsidP="00EB67AC">
            <w:r>
              <w:t>Paragraaf 6.6 Annoteren wanneer een deel van norm of beleid in een bijlage staat</w:t>
            </w:r>
          </w:p>
          <w:p w14:paraId="775A15A9" w14:textId="77777777" w:rsidR="00EB67AC" w:rsidRDefault="00EB67AC" w:rsidP="00EB67AC">
            <w:r w:rsidRPr="00E0496B">
              <w:t xml:space="preserve">Paragraaf ingevoegd (en volgende paragrafen vernummerd) met uitleg over de </w:t>
            </w:r>
            <w:r>
              <w:t>manier van annoteren wanneer de tekst van een norm of beleid verdeeld is over lichaam en bijlage (WELT-94)</w:t>
            </w:r>
          </w:p>
        </w:tc>
      </w:tr>
      <w:tr w:rsidR="00C03300" w14:paraId="7844C392" w14:textId="77777777" w:rsidTr="0042535A">
        <w:tc>
          <w:tcPr>
            <w:tcW w:w="566" w:type="pct"/>
          </w:tcPr>
          <w:p w14:paraId="26100B20" w14:textId="0787ED05" w:rsidR="00C03300" w:rsidDel="00DE301B" w:rsidRDefault="00C03300" w:rsidP="00EB67AC">
            <w:r>
              <w:t>1.0.1</w:t>
            </w:r>
          </w:p>
        </w:tc>
        <w:tc>
          <w:tcPr>
            <w:tcW w:w="766" w:type="pct"/>
          </w:tcPr>
          <w:p w14:paraId="50878A3D" w14:textId="464541DB" w:rsidR="00C03300" w:rsidDel="00DE301B" w:rsidRDefault="00C03300" w:rsidP="00EB67AC">
            <w:r>
              <w:t>2020-1</w:t>
            </w:r>
            <w:r w:rsidR="00231067">
              <w:t>0-30</w:t>
            </w:r>
          </w:p>
        </w:tc>
        <w:tc>
          <w:tcPr>
            <w:tcW w:w="3668" w:type="pct"/>
          </w:tcPr>
          <w:p w14:paraId="631FD494" w14:textId="77777777" w:rsidR="00D27645" w:rsidRDefault="00D27645" w:rsidP="00D27645">
            <w:r>
              <w:t>Bijlage 2 De relatie tussen artikel 1.2 Omgevingswet en de waardelijst voor thema</w:t>
            </w:r>
          </w:p>
          <w:p w14:paraId="7ACF282A" w14:textId="26A8ADF7" w:rsidR="00C03300" w:rsidRDefault="00D27645" w:rsidP="00D27645">
            <w:r>
              <w:t>Bijlage toegevoegd, waarin is aangegeven hoe de waarden van de waardelijst Thema zijn ontleend aan artikel 1.2 Omgevingswet</w:t>
            </w:r>
            <w:r w:rsidR="00C86CD7">
              <w:t xml:space="preserve"> </w:t>
            </w:r>
            <w:r w:rsidR="00C86CD7" w:rsidRPr="00C86CD7">
              <w:t>(n.a.v. WELT-112)</w:t>
            </w:r>
          </w:p>
        </w:tc>
      </w:tr>
    </w:tbl>
    <w:p w14:paraId="09C0BC9D" w14:textId="77777777" w:rsidR="00F37409" w:rsidRDefault="00F37409" w:rsidP="008109A8">
      <w:pPr>
        <w:pStyle w:val="Colofon"/>
      </w:pPr>
    </w:p>
    <w:p w14:paraId="1000696E" w14:textId="77777777" w:rsidR="008109A8" w:rsidRDefault="008109A8" w:rsidP="008109A8">
      <w:pPr>
        <w:rPr>
          <w:lang w:val="pt-BR"/>
        </w:rPr>
        <w:sectPr w:rsidR="008109A8" w:rsidSect="003F3E6D">
          <w:headerReference w:type="default" r:id="rId19"/>
          <w:endnotePr>
            <w:numFmt w:val="decimal"/>
          </w:endnotePr>
          <w:type w:val="continuous"/>
          <w:pgSz w:w="11906" w:h="16838" w:code="9"/>
          <w:pgMar w:top="1701" w:right="1134" w:bottom="1701" w:left="2268" w:header="567" w:footer="567" w:gutter="0"/>
          <w:cols w:space="708"/>
          <w:formProt w:val="0"/>
          <w:docGrid w:linePitch="360"/>
        </w:sectPr>
      </w:pPr>
    </w:p>
    <w:p w14:paraId="3211FCE2" w14:textId="77777777" w:rsidR="007645B0" w:rsidRPr="00671848" w:rsidRDefault="007645B0" w:rsidP="007645B0">
      <w:pPr>
        <w:pStyle w:val="Kop1voorwerk"/>
        <w:rPr>
          <w:lang w:val="pt-BR"/>
        </w:rPr>
      </w:pPr>
      <w:r>
        <w:rPr>
          <w:lang w:val="pt-BR"/>
        </w:rPr>
        <w:lastRenderedPageBreak/>
        <w:t>Inhoud</w:t>
      </w:r>
    </w:p>
    <w:p w14:paraId="625B2600" w14:textId="2BA2462E" w:rsidR="00F73CE0" w:rsidRDefault="007645B0">
      <w:pPr>
        <w:pStyle w:val="Inhopg1"/>
        <w:rPr>
          <w:rFonts w:asciiTheme="minorHAnsi" w:eastAsiaTheme="minorEastAsia" w:hAnsiTheme="minorHAnsi" w:cstheme="minorBidi"/>
          <w:b w:val="0"/>
          <w:noProof/>
          <w:sz w:val="22"/>
          <w:szCs w:val="22"/>
        </w:rPr>
      </w:pPr>
      <w:r>
        <w:rPr>
          <w:b w:val="0"/>
        </w:rPr>
        <w:fldChar w:fldCharType="begin"/>
      </w:r>
      <w:r w:rsidRPr="00B117DC">
        <w:instrText xml:space="preserve"> TOC \t "Kop 1;1;Kop 2;2;Kop 3;3;Kop 4;4;Kop 5;5;Kop 2 bijlage;6;Kop 3 bijlage;7" </w:instrText>
      </w:r>
      <w:r>
        <w:rPr>
          <w:b w:val="0"/>
        </w:rPr>
        <w:fldChar w:fldCharType="separate"/>
      </w:r>
      <w:r w:rsidR="00F73CE0">
        <w:rPr>
          <w:noProof/>
        </w:rPr>
        <w:t>A</w:t>
      </w:r>
      <w:r w:rsidR="00F73CE0">
        <w:rPr>
          <w:rFonts w:asciiTheme="minorHAnsi" w:eastAsiaTheme="minorEastAsia" w:hAnsiTheme="minorHAnsi" w:cstheme="minorBidi"/>
          <w:b w:val="0"/>
          <w:noProof/>
          <w:sz w:val="22"/>
          <w:szCs w:val="22"/>
        </w:rPr>
        <w:tab/>
      </w:r>
      <w:r w:rsidR="00F73CE0">
        <w:rPr>
          <w:noProof/>
        </w:rPr>
        <w:t>Uitgangspunten voor de modellering</w:t>
      </w:r>
      <w:r w:rsidR="00F73CE0">
        <w:rPr>
          <w:noProof/>
        </w:rPr>
        <w:tab/>
      </w:r>
      <w:r w:rsidR="00F73CE0" w:rsidRPr="009D266E">
        <w:rPr>
          <w:rStyle w:val="Verwijzing"/>
        </w:rPr>
        <w:fldChar w:fldCharType="begin"/>
      </w:r>
      <w:r w:rsidR="00F73CE0" w:rsidRPr="009D266E">
        <w:rPr>
          <w:rStyle w:val="Verwijzing"/>
        </w:rPr>
        <w:instrText xml:space="preserve"> PAGEREF _Toc55152133 \h </w:instrText>
      </w:r>
      <w:r w:rsidR="00F73CE0" w:rsidRPr="009D266E">
        <w:rPr>
          <w:rStyle w:val="Verwijzing"/>
        </w:rPr>
      </w:r>
      <w:r w:rsidR="00F73CE0" w:rsidRPr="009D266E">
        <w:rPr>
          <w:rStyle w:val="Verwijzing"/>
        </w:rPr>
        <w:fldChar w:fldCharType="separate"/>
      </w:r>
      <w:r w:rsidR="003263D1" w:rsidRPr="009D266E">
        <w:rPr>
          <w:rStyle w:val="Verwijzing"/>
        </w:rPr>
        <w:t>10</w:t>
      </w:r>
      <w:r w:rsidR="00F73CE0" w:rsidRPr="009D266E">
        <w:rPr>
          <w:rStyle w:val="Verwijzing"/>
        </w:rPr>
        <w:fldChar w:fldCharType="end"/>
      </w:r>
    </w:p>
    <w:p w14:paraId="5DCDB660" w14:textId="266893A0" w:rsidR="00F73CE0" w:rsidRDefault="00F73CE0">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9D266E">
        <w:rPr>
          <w:rStyle w:val="Verwijzing"/>
        </w:rPr>
        <w:fldChar w:fldCharType="begin"/>
      </w:r>
      <w:r w:rsidRPr="009D266E">
        <w:rPr>
          <w:rStyle w:val="Verwijzing"/>
        </w:rPr>
        <w:instrText xml:space="preserve"> PAGEREF _Toc55152134 \h </w:instrText>
      </w:r>
      <w:r w:rsidRPr="009D266E">
        <w:rPr>
          <w:rStyle w:val="Verwijzing"/>
        </w:rPr>
      </w:r>
      <w:r w:rsidRPr="009D266E">
        <w:rPr>
          <w:rStyle w:val="Verwijzing"/>
        </w:rPr>
        <w:fldChar w:fldCharType="separate"/>
      </w:r>
      <w:r w:rsidR="003263D1" w:rsidRPr="009D266E">
        <w:rPr>
          <w:rStyle w:val="Verwijzing"/>
        </w:rPr>
        <w:t>11</w:t>
      </w:r>
      <w:r w:rsidRPr="009D266E">
        <w:rPr>
          <w:rStyle w:val="Verwijzing"/>
        </w:rPr>
        <w:fldChar w:fldCharType="end"/>
      </w:r>
    </w:p>
    <w:p w14:paraId="37DA5BB0" w14:textId="75A148C4" w:rsidR="00F73CE0" w:rsidRDefault="00F73CE0">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9D266E">
        <w:rPr>
          <w:rStyle w:val="Verwijzing"/>
        </w:rPr>
        <w:fldChar w:fldCharType="begin"/>
      </w:r>
      <w:r w:rsidRPr="009D266E">
        <w:rPr>
          <w:rStyle w:val="Verwijzing"/>
        </w:rPr>
        <w:instrText xml:space="preserve"> PAGEREF _Toc55152135 \h </w:instrText>
      </w:r>
      <w:r w:rsidRPr="009D266E">
        <w:rPr>
          <w:rStyle w:val="Verwijzing"/>
        </w:rPr>
      </w:r>
      <w:r w:rsidRPr="009D266E">
        <w:rPr>
          <w:rStyle w:val="Verwijzing"/>
        </w:rPr>
        <w:fldChar w:fldCharType="separate"/>
      </w:r>
      <w:r w:rsidR="003263D1" w:rsidRPr="009D266E">
        <w:rPr>
          <w:rStyle w:val="Verwijzing"/>
        </w:rPr>
        <w:t>11</w:t>
      </w:r>
      <w:r w:rsidRPr="009D266E">
        <w:rPr>
          <w:rStyle w:val="Verwijzing"/>
        </w:rPr>
        <w:fldChar w:fldCharType="end"/>
      </w:r>
    </w:p>
    <w:p w14:paraId="4EFC4E78" w14:textId="67AF862F" w:rsidR="00F73CE0" w:rsidRDefault="00F73CE0">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9D266E">
        <w:rPr>
          <w:rStyle w:val="Verwijzing"/>
        </w:rPr>
        <w:fldChar w:fldCharType="begin"/>
      </w:r>
      <w:r w:rsidRPr="009D266E">
        <w:rPr>
          <w:rStyle w:val="Verwijzing"/>
        </w:rPr>
        <w:instrText xml:space="preserve"> PAGEREF _Toc55152136 \h </w:instrText>
      </w:r>
      <w:r w:rsidRPr="009D266E">
        <w:rPr>
          <w:rStyle w:val="Verwijzing"/>
        </w:rPr>
      </w:r>
      <w:r w:rsidRPr="009D266E">
        <w:rPr>
          <w:rStyle w:val="Verwijzing"/>
        </w:rPr>
        <w:fldChar w:fldCharType="separate"/>
      </w:r>
      <w:r w:rsidR="003263D1" w:rsidRPr="009D266E">
        <w:rPr>
          <w:rStyle w:val="Verwijzing"/>
        </w:rPr>
        <w:t>11</w:t>
      </w:r>
      <w:r w:rsidRPr="009D266E">
        <w:rPr>
          <w:rStyle w:val="Verwijzing"/>
        </w:rPr>
        <w:fldChar w:fldCharType="end"/>
      </w:r>
    </w:p>
    <w:p w14:paraId="405B4223" w14:textId="60DCEBB3" w:rsidR="00F73CE0" w:rsidRDefault="00F73CE0">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9D266E">
        <w:rPr>
          <w:rStyle w:val="Verwijzing"/>
        </w:rPr>
        <w:fldChar w:fldCharType="begin"/>
      </w:r>
      <w:r w:rsidRPr="009D266E">
        <w:rPr>
          <w:rStyle w:val="Verwijzing"/>
        </w:rPr>
        <w:instrText xml:space="preserve"> PAGEREF _Toc55152137 \h </w:instrText>
      </w:r>
      <w:r w:rsidRPr="009D266E">
        <w:rPr>
          <w:rStyle w:val="Verwijzing"/>
        </w:rPr>
      </w:r>
      <w:r w:rsidRPr="009D266E">
        <w:rPr>
          <w:rStyle w:val="Verwijzing"/>
        </w:rPr>
        <w:fldChar w:fldCharType="separate"/>
      </w:r>
      <w:r w:rsidR="003263D1" w:rsidRPr="009D266E">
        <w:rPr>
          <w:rStyle w:val="Verwijzing"/>
        </w:rPr>
        <w:t>11</w:t>
      </w:r>
      <w:r w:rsidRPr="009D266E">
        <w:rPr>
          <w:rStyle w:val="Verwijzing"/>
        </w:rPr>
        <w:fldChar w:fldCharType="end"/>
      </w:r>
    </w:p>
    <w:p w14:paraId="08050BD0" w14:textId="5B7FCDE0" w:rsidR="00F73CE0" w:rsidRDefault="00F73CE0">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9D266E">
        <w:rPr>
          <w:rStyle w:val="Verwijzing"/>
        </w:rPr>
        <w:fldChar w:fldCharType="begin"/>
      </w:r>
      <w:r w:rsidRPr="009D266E">
        <w:rPr>
          <w:rStyle w:val="Verwijzing"/>
        </w:rPr>
        <w:instrText xml:space="preserve"> PAGEREF _Toc55152138 \h </w:instrText>
      </w:r>
      <w:r w:rsidRPr="009D266E">
        <w:rPr>
          <w:rStyle w:val="Verwijzing"/>
        </w:rPr>
      </w:r>
      <w:r w:rsidRPr="009D266E">
        <w:rPr>
          <w:rStyle w:val="Verwijzing"/>
        </w:rPr>
        <w:fldChar w:fldCharType="separate"/>
      </w:r>
      <w:r w:rsidR="003263D1" w:rsidRPr="009D266E">
        <w:rPr>
          <w:rStyle w:val="Verwijzing"/>
        </w:rPr>
        <w:t>12</w:t>
      </w:r>
      <w:r w:rsidRPr="009D266E">
        <w:rPr>
          <w:rStyle w:val="Verwijzing"/>
        </w:rPr>
        <w:fldChar w:fldCharType="end"/>
      </w:r>
    </w:p>
    <w:p w14:paraId="44A2EEE6" w14:textId="04CF74C9" w:rsidR="00F73CE0" w:rsidRDefault="00F73CE0">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9D266E">
        <w:rPr>
          <w:rStyle w:val="Verwijzing"/>
        </w:rPr>
        <w:fldChar w:fldCharType="begin"/>
      </w:r>
      <w:r w:rsidRPr="009D266E">
        <w:rPr>
          <w:rStyle w:val="Verwijzing"/>
        </w:rPr>
        <w:instrText xml:space="preserve"> PAGEREF _Toc55152139 \h </w:instrText>
      </w:r>
      <w:r w:rsidRPr="009D266E">
        <w:rPr>
          <w:rStyle w:val="Verwijzing"/>
        </w:rPr>
      </w:r>
      <w:r w:rsidRPr="009D266E">
        <w:rPr>
          <w:rStyle w:val="Verwijzing"/>
        </w:rPr>
        <w:fldChar w:fldCharType="separate"/>
      </w:r>
      <w:r w:rsidR="003263D1" w:rsidRPr="009D266E">
        <w:rPr>
          <w:rStyle w:val="Verwijzing"/>
        </w:rPr>
        <w:t>13</w:t>
      </w:r>
      <w:r w:rsidRPr="009D266E">
        <w:rPr>
          <w:rStyle w:val="Verwijzing"/>
        </w:rPr>
        <w:fldChar w:fldCharType="end"/>
      </w:r>
    </w:p>
    <w:p w14:paraId="39B3BA35" w14:textId="4E46AFFE" w:rsidR="00F73CE0" w:rsidRDefault="00F73CE0">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instructie</w:t>
      </w:r>
      <w:r>
        <w:rPr>
          <w:noProof/>
        </w:rPr>
        <w:tab/>
      </w:r>
      <w:r w:rsidRPr="009D266E">
        <w:rPr>
          <w:rStyle w:val="Verwijzing"/>
        </w:rPr>
        <w:fldChar w:fldCharType="begin"/>
      </w:r>
      <w:r w:rsidRPr="009D266E">
        <w:rPr>
          <w:rStyle w:val="Verwijzing"/>
        </w:rPr>
        <w:instrText xml:space="preserve"> PAGEREF _Toc55152140 \h </w:instrText>
      </w:r>
      <w:r w:rsidRPr="009D266E">
        <w:rPr>
          <w:rStyle w:val="Verwijzing"/>
        </w:rPr>
      </w:r>
      <w:r w:rsidRPr="009D266E">
        <w:rPr>
          <w:rStyle w:val="Verwijzing"/>
        </w:rPr>
        <w:fldChar w:fldCharType="separate"/>
      </w:r>
      <w:r w:rsidR="003263D1" w:rsidRPr="009D266E">
        <w:rPr>
          <w:rStyle w:val="Verwijzing"/>
        </w:rPr>
        <w:t>15</w:t>
      </w:r>
      <w:r w:rsidRPr="009D266E">
        <w:rPr>
          <w:rStyle w:val="Verwijzing"/>
        </w:rPr>
        <w:fldChar w:fldCharType="end"/>
      </w:r>
    </w:p>
    <w:p w14:paraId="3EFB5620" w14:textId="416EAE2A" w:rsidR="00F73CE0" w:rsidRDefault="00F73CE0">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9D266E">
        <w:rPr>
          <w:rStyle w:val="Verwijzing"/>
        </w:rPr>
        <w:fldChar w:fldCharType="begin"/>
      </w:r>
      <w:r w:rsidRPr="009D266E">
        <w:rPr>
          <w:rStyle w:val="Verwijzing"/>
        </w:rPr>
        <w:instrText xml:space="preserve"> PAGEREF _Toc55152141 \h </w:instrText>
      </w:r>
      <w:r w:rsidRPr="009D266E">
        <w:rPr>
          <w:rStyle w:val="Verwijzing"/>
        </w:rPr>
      </w:r>
      <w:r w:rsidRPr="009D266E">
        <w:rPr>
          <w:rStyle w:val="Verwijzing"/>
        </w:rPr>
        <w:fldChar w:fldCharType="separate"/>
      </w:r>
      <w:r w:rsidR="003263D1" w:rsidRPr="009D266E">
        <w:rPr>
          <w:rStyle w:val="Verwijzing"/>
        </w:rPr>
        <w:t>15</w:t>
      </w:r>
      <w:r w:rsidRPr="009D266E">
        <w:rPr>
          <w:rStyle w:val="Verwijzing"/>
        </w:rPr>
        <w:fldChar w:fldCharType="end"/>
      </w:r>
    </w:p>
    <w:p w14:paraId="4B23DF6B" w14:textId="2FB78D13" w:rsidR="00F73CE0" w:rsidRDefault="00F73CE0">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instructie</w:t>
      </w:r>
      <w:r>
        <w:rPr>
          <w:noProof/>
        </w:rPr>
        <w:tab/>
      </w:r>
      <w:r w:rsidRPr="009D266E">
        <w:rPr>
          <w:rStyle w:val="Verwijzing"/>
        </w:rPr>
        <w:fldChar w:fldCharType="begin"/>
      </w:r>
      <w:r w:rsidRPr="009D266E">
        <w:rPr>
          <w:rStyle w:val="Verwijzing"/>
        </w:rPr>
        <w:instrText xml:space="preserve"> PAGEREF _Toc55152142 \h </w:instrText>
      </w:r>
      <w:r w:rsidRPr="009D266E">
        <w:rPr>
          <w:rStyle w:val="Verwijzing"/>
        </w:rPr>
      </w:r>
      <w:r w:rsidRPr="009D266E">
        <w:rPr>
          <w:rStyle w:val="Verwijzing"/>
        </w:rPr>
        <w:fldChar w:fldCharType="separate"/>
      </w:r>
      <w:r w:rsidR="003263D1" w:rsidRPr="009D266E">
        <w:rPr>
          <w:rStyle w:val="Verwijzing"/>
        </w:rPr>
        <w:t>15</w:t>
      </w:r>
      <w:r w:rsidRPr="009D266E">
        <w:rPr>
          <w:rStyle w:val="Verwijzing"/>
        </w:rPr>
        <w:fldChar w:fldCharType="end"/>
      </w:r>
    </w:p>
    <w:p w14:paraId="3A3EE4E3" w14:textId="71CD4633" w:rsidR="00F73CE0" w:rsidRDefault="00F73CE0">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Inhoud en werking van de instructie</w:t>
      </w:r>
      <w:r>
        <w:rPr>
          <w:noProof/>
        </w:rPr>
        <w:tab/>
      </w:r>
      <w:r w:rsidRPr="009D266E">
        <w:rPr>
          <w:rStyle w:val="Verwijzing"/>
        </w:rPr>
        <w:fldChar w:fldCharType="begin"/>
      </w:r>
      <w:r w:rsidRPr="009D266E">
        <w:rPr>
          <w:rStyle w:val="Verwijzing"/>
        </w:rPr>
        <w:instrText xml:space="preserve"> PAGEREF _Toc55152143 \h </w:instrText>
      </w:r>
      <w:r w:rsidRPr="009D266E">
        <w:rPr>
          <w:rStyle w:val="Verwijzing"/>
        </w:rPr>
      </w:r>
      <w:r w:rsidRPr="009D266E">
        <w:rPr>
          <w:rStyle w:val="Verwijzing"/>
        </w:rPr>
        <w:fldChar w:fldCharType="separate"/>
      </w:r>
      <w:r w:rsidR="003263D1" w:rsidRPr="009D266E">
        <w:rPr>
          <w:rStyle w:val="Verwijzing"/>
        </w:rPr>
        <w:t>17</w:t>
      </w:r>
      <w:r w:rsidRPr="009D266E">
        <w:rPr>
          <w:rStyle w:val="Verwijzing"/>
        </w:rPr>
        <w:fldChar w:fldCharType="end"/>
      </w:r>
    </w:p>
    <w:p w14:paraId="19DFAA37" w14:textId="235BBBCA" w:rsidR="00F73CE0" w:rsidRDefault="00F73CE0">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Overgangsrecht en overgangsfase</w:t>
      </w:r>
      <w:r>
        <w:rPr>
          <w:noProof/>
        </w:rPr>
        <w:tab/>
      </w:r>
      <w:r w:rsidRPr="009D266E">
        <w:rPr>
          <w:rStyle w:val="Verwijzing"/>
        </w:rPr>
        <w:fldChar w:fldCharType="begin"/>
      </w:r>
      <w:r w:rsidRPr="009D266E">
        <w:rPr>
          <w:rStyle w:val="Verwijzing"/>
        </w:rPr>
        <w:instrText xml:space="preserve"> PAGEREF _Toc55152144 \h </w:instrText>
      </w:r>
      <w:r w:rsidRPr="009D266E">
        <w:rPr>
          <w:rStyle w:val="Verwijzing"/>
        </w:rPr>
      </w:r>
      <w:r w:rsidRPr="009D266E">
        <w:rPr>
          <w:rStyle w:val="Verwijzing"/>
        </w:rPr>
        <w:fldChar w:fldCharType="separate"/>
      </w:r>
      <w:r w:rsidR="003263D1" w:rsidRPr="009D266E">
        <w:rPr>
          <w:rStyle w:val="Verwijzing"/>
        </w:rPr>
        <w:t>20</w:t>
      </w:r>
      <w:r w:rsidRPr="009D266E">
        <w:rPr>
          <w:rStyle w:val="Verwijzing"/>
        </w:rPr>
        <w:fldChar w:fldCharType="end"/>
      </w:r>
    </w:p>
    <w:p w14:paraId="3491B9FA" w14:textId="5C94AA3F" w:rsidR="00F73CE0" w:rsidRDefault="00F73CE0">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9D266E">
        <w:rPr>
          <w:rStyle w:val="Verwijzing"/>
        </w:rPr>
        <w:fldChar w:fldCharType="begin"/>
      </w:r>
      <w:r w:rsidRPr="009D266E">
        <w:rPr>
          <w:rStyle w:val="Verwijzing"/>
        </w:rPr>
        <w:instrText xml:space="preserve"> PAGEREF _Toc55152145 \h </w:instrText>
      </w:r>
      <w:r w:rsidRPr="009D266E">
        <w:rPr>
          <w:rStyle w:val="Verwijzing"/>
        </w:rPr>
      </w:r>
      <w:r w:rsidRPr="009D266E">
        <w:rPr>
          <w:rStyle w:val="Verwijzing"/>
        </w:rPr>
        <w:fldChar w:fldCharType="separate"/>
      </w:r>
      <w:r w:rsidR="003263D1" w:rsidRPr="009D266E">
        <w:rPr>
          <w:rStyle w:val="Verwijzing"/>
        </w:rPr>
        <w:t>21</w:t>
      </w:r>
      <w:r w:rsidRPr="009D266E">
        <w:rPr>
          <w:rStyle w:val="Verwijzing"/>
        </w:rPr>
        <w:fldChar w:fldCharType="end"/>
      </w:r>
    </w:p>
    <w:p w14:paraId="559875EC" w14:textId="0BBDB31F" w:rsidR="00F73CE0" w:rsidRDefault="00F73CE0">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9D266E">
        <w:rPr>
          <w:rStyle w:val="Verwijzing"/>
        </w:rPr>
        <w:fldChar w:fldCharType="begin"/>
      </w:r>
      <w:r w:rsidRPr="009D266E">
        <w:rPr>
          <w:rStyle w:val="Verwijzing"/>
        </w:rPr>
        <w:instrText xml:space="preserve"> PAGEREF _Toc55152146 \h </w:instrText>
      </w:r>
      <w:r w:rsidRPr="009D266E">
        <w:rPr>
          <w:rStyle w:val="Verwijzing"/>
        </w:rPr>
      </w:r>
      <w:r w:rsidRPr="009D266E">
        <w:rPr>
          <w:rStyle w:val="Verwijzing"/>
        </w:rPr>
        <w:fldChar w:fldCharType="separate"/>
      </w:r>
      <w:r w:rsidR="003263D1" w:rsidRPr="009D266E">
        <w:rPr>
          <w:rStyle w:val="Verwijzing"/>
        </w:rPr>
        <w:t>21</w:t>
      </w:r>
      <w:r w:rsidRPr="009D266E">
        <w:rPr>
          <w:rStyle w:val="Verwijzing"/>
        </w:rPr>
        <w:fldChar w:fldCharType="end"/>
      </w:r>
    </w:p>
    <w:p w14:paraId="54F0D139" w14:textId="57481431" w:rsidR="00F73CE0" w:rsidRDefault="00F73CE0">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9D266E">
        <w:rPr>
          <w:rStyle w:val="Verwijzing"/>
        </w:rPr>
        <w:fldChar w:fldCharType="begin"/>
      </w:r>
      <w:r w:rsidRPr="009D266E">
        <w:rPr>
          <w:rStyle w:val="Verwijzing"/>
        </w:rPr>
        <w:instrText xml:space="preserve"> PAGEREF _Toc55152147 \h </w:instrText>
      </w:r>
      <w:r w:rsidRPr="009D266E">
        <w:rPr>
          <w:rStyle w:val="Verwijzing"/>
        </w:rPr>
      </w:r>
      <w:r w:rsidRPr="009D266E">
        <w:rPr>
          <w:rStyle w:val="Verwijzing"/>
        </w:rPr>
        <w:fldChar w:fldCharType="separate"/>
      </w:r>
      <w:r w:rsidR="003263D1" w:rsidRPr="009D266E">
        <w:rPr>
          <w:rStyle w:val="Verwijzing"/>
        </w:rPr>
        <w:t>21</w:t>
      </w:r>
      <w:r w:rsidRPr="009D266E">
        <w:rPr>
          <w:rStyle w:val="Verwijzing"/>
        </w:rPr>
        <w:fldChar w:fldCharType="end"/>
      </w:r>
    </w:p>
    <w:p w14:paraId="35976687" w14:textId="1BA1204E" w:rsidR="00F73CE0" w:rsidRDefault="00F73CE0">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9D266E">
        <w:rPr>
          <w:rStyle w:val="Verwijzing"/>
        </w:rPr>
        <w:fldChar w:fldCharType="begin"/>
      </w:r>
      <w:r w:rsidRPr="009D266E">
        <w:rPr>
          <w:rStyle w:val="Verwijzing"/>
        </w:rPr>
        <w:instrText xml:space="preserve"> PAGEREF _Toc55152148 \h </w:instrText>
      </w:r>
      <w:r w:rsidRPr="009D266E">
        <w:rPr>
          <w:rStyle w:val="Verwijzing"/>
        </w:rPr>
      </w:r>
      <w:r w:rsidRPr="009D266E">
        <w:rPr>
          <w:rStyle w:val="Verwijzing"/>
        </w:rPr>
        <w:fldChar w:fldCharType="separate"/>
      </w:r>
      <w:r w:rsidR="003263D1" w:rsidRPr="009D266E">
        <w:rPr>
          <w:rStyle w:val="Verwijzing"/>
        </w:rPr>
        <w:t>22</w:t>
      </w:r>
      <w:r w:rsidRPr="009D266E">
        <w:rPr>
          <w:rStyle w:val="Verwijzing"/>
        </w:rPr>
        <w:fldChar w:fldCharType="end"/>
      </w:r>
    </w:p>
    <w:p w14:paraId="0C451553" w14:textId="18212823" w:rsidR="00F73CE0" w:rsidRDefault="00F73CE0">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9D266E">
        <w:rPr>
          <w:rStyle w:val="Verwijzing"/>
        </w:rPr>
        <w:fldChar w:fldCharType="begin"/>
      </w:r>
      <w:r w:rsidRPr="009D266E">
        <w:rPr>
          <w:rStyle w:val="Verwijzing"/>
        </w:rPr>
        <w:instrText xml:space="preserve"> PAGEREF _Toc55152149 \h </w:instrText>
      </w:r>
      <w:r w:rsidRPr="009D266E">
        <w:rPr>
          <w:rStyle w:val="Verwijzing"/>
        </w:rPr>
      </w:r>
      <w:r w:rsidRPr="009D266E">
        <w:rPr>
          <w:rStyle w:val="Verwijzing"/>
        </w:rPr>
        <w:fldChar w:fldCharType="separate"/>
      </w:r>
      <w:r w:rsidR="003263D1" w:rsidRPr="009D266E">
        <w:rPr>
          <w:rStyle w:val="Verwijzing"/>
        </w:rPr>
        <w:t>22</w:t>
      </w:r>
      <w:r w:rsidRPr="009D266E">
        <w:rPr>
          <w:rStyle w:val="Verwijzing"/>
        </w:rPr>
        <w:fldChar w:fldCharType="end"/>
      </w:r>
    </w:p>
    <w:p w14:paraId="514FC12E" w14:textId="60154FF6" w:rsidR="00F73CE0" w:rsidRDefault="00F73CE0">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9D266E">
        <w:rPr>
          <w:rStyle w:val="Verwijzing"/>
        </w:rPr>
        <w:fldChar w:fldCharType="begin"/>
      </w:r>
      <w:r w:rsidRPr="009D266E">
        <w:rPr>
          <w:rStyle w:val="Verwijzing"/>
        </w:rPr>
        <w:instrText xml:space="preserve"> PAGEREF _Toc55152150 \h </w:instrText>
      </w:r>
      <w:r w:rsidRPr="009D266E">
        <w:rPr>
          <w:rStyle w:val="Verwijzing"/>
        </w:rPr>
      </w:r>
      <w:r w:rsidRPr="009D266E">
        <w:rPr>
          <w:rStyle w:val="Verwijzing"/>
        </w:rPr>
        <w:fldChar w:fldCharType="separate"/>
      </w:r>
      <w:r w:rsidR="003263D1" w:rsidRPr="009D266E">
        <w:rPr>
          <w:rStyle w:val="Verwijzing"/>
        </w:rPr>
        <w:t>22</w:t>
      </w:r>
      <w:r w:rsidRPr="009D266E">
        <w:rPr>
          <w:rStyle w:val="Verwijzing"/>
        </w:rPr>
        <w:fldChar w:fldCharType="end"/>
      </w:r>
    </w:p>
    <w:p w14:paraId="7BB2EC1B" w14:textId="7CD1C89A" w:rsidR="00F73CE0" w:rsidRDefault="00F73CE0">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9D266E">
        <w:rPr>
          <w:rStyle w:val="Verwijzing"/>
        </w:rPr>
        <w:fldChar w:fldCharType="begin"/>
      </w:r>
      <w:r w:rsidRPr="009D266E">
        <w:rPr>
          <w:rStyle w:val="Verwijzing"/>
        </w:rPr>
        <w:instrText xml:space="preserve"> PAGEREF _Toc55152151 \h </w:instrText>
      </w:r>
      <w:r w:rsidRPr="009D266E">
        <w:rPr>
          <w:rStyle w:val="Verwijzing"/>
        </w:rPr>
      </w:r>
      <w:r w:rsidRPr="009D266E">
        <w:rPr>
          <w:rStyle w:val="Verwijzing"/>
        </w:rPr>
        <w:fldChar w:fldCharType="separate"/>
      </w:r>
      <w:r w:rsidR="003263D1" w:rsidRPr="009D266E">
        <w:rPr>
          <w:rStyle w:val="Verwijzing"/>
        </w:rPr>
        <w:t>22</w:t>
      </w:r>
      <w:r w:rsidRPr="009D266E">
        <w:rPr>
          <w:rStyle w:val="Verwijzing"/>
        </w:rPr>
        <w:fldChar w:fldCharType="end"/>
      </w:r>
    </w:p>
    <w:p w14:paraId="1A18C551" w14:textId="686D530A" w:rsidR="00F73CE0" w:rsidRDefault="00F73CE0">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9D266E">
        <w:rPr>
          <w:rStyle w:val="Verwijzing"/>
        </w:rPr>
        <w:fldChar w:fldCharType="begin"/>
      </w:r>
      <w:r w:rsidRPr="009D266E">
        <w:rPr>
          <w:rStyle w:val="Verwijzing"/>
        </w:rPr>
        <w:instrText xml:space="preserve"> PAGEREF _Toc55152152 \h </w:instrText>
      </w:r>
      <w:r w:rsidRPr="009D266E">
        <w:rPr>
          <w:rStyle w:val="Verwijzing"/>
        </w:rPr>
      </w:r>
      <w:r w:rsidRPr="009D266E">
        <w:rPr>
          <w:rStyle w:val="Verwijzing"/>
        </w:rPr>
        <w:fldChar w:fldCharType="separate"/>
      </w:r>
      <w:r w:rsidR="003263D1" w:rsidRPr="009D266E">
        <w:rPr>
          <w:rStyle w:val="Verwijzing"/>
        </w:rPr>
        <w:t>23</w:t>
      </w:r>
      <w:r w:rsidRPr="009D266E">
        <w:rPr>
          <w:rStyle w:val="Verwijzing"/>
        </w:rPr>
        <w:fldChar w:fldCharType="end"/>
      </w:r>
    </w:p>
    <w:p w14:paraId="4356717E" w14:textId="34B37095" w:rsidR="00F73CE0" w:rsidRDefault="00F73CE0">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9D266E">
        <w:rPr>
          <w:rStyle w:val="Verwijzing"/>
        </w:rPr>
        <w:fldChar w:fldCharType="begin"/>
      </w:r>
      <w:r w:rsidRPr="009D266E">
        <w:rPr>
          <w:rStyle w:val="Verwijzing"/>
        </w:rPr>
        <w:instrText xml:space="preserve"> PAGEREF _Toc55152153 \h </w:instrText>
      </w:r>
      <w:r w:rsidRPr="009D266E">
        <w:rPr>
          <w:rStyle w:val="Verwijzing"/>
        </w:rPr>
      </w:r>
      <w:r w:rsidRPr="009D266E">
        <w:rPr>
          <w:rStyle w:val="Verwijzing"/>
        </w:rPr>
        <w:fldChar w:fldCharType="separate"/>
      </w:r>
      <w:r w:rsidR="003263D1" w:rsidRPr="009D266E">
        <w:rPr>
          <w:rStyle w:val="Verwijzing"/>
        </w:rPr>
        <w:t>23</w:t>
      </w:r>
      <w:r w:rsidRPr="009D266E">
        <w:rPr>
          <w:rStyle w:val="Verwijzing"/>
        </w:rPr>
        <w:fldChar w:fldCharType="end"/>
      </w:r>
    </w:p>
    <w:p w14:paraId="664CCA09" w14:textId="19852CEA" w:rsidR="00F73CE0" w:rsidRDefault="00F73CE0">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9D266E">
        <w:rPr>
          <w:rStyle w:val="Verwijzing"/>
        </w:rPr>
        <w:fldChar w:fldCharType="begin"/>
      </w:r>
      <w:r w:rsidRPr="009D266E">
        <w:rPr>
          <w:rStyle w:val="Verwijzing"/>
        </w:rPr>
        <w:instrText xml:space="preserve"> PAGEREF _Toc55152154 \h </w:instrText>
      </w:r>
      <w:r w:rsidRPr="009D266E">
        <w:rPr>
          <w:rStyle w:val="Verwijzing"/>
        </w:rPr>
      </w:r>
      <w:r w:rsidRPr="009D266E">
        <w:rPr>
          <w:rStyle w:val="Verwijzing"/>
        </w:rPr>
        <w:fldChar w:fldCharType="separate"/>
      </w:r>
      <w:r w:rsidR="003263D1" w:rsidRPr="009D266E">
        <w:rPr>
          <w:rStyle w:val="Verwijzing"/>
        </w:rPr>
        <w:t>23</w:t>
      </w:r>
      <w:r w:rsidRPr="009D266E">
        <w:rPr>
          <w:rStyle w:val="Verwijzing"/>
        </w:rPr>
        <w:fldChar w:fldCharType="end"/>
      </w:r>
    </w:p>
    <w:p w14:paraId="2AEF9E40" w14:textId="45F594AB" w:rsidR="00F73CE0" w:rsidRDefault="00F73CE0">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9D266E">
        <w:rPr>
          <w:rStyle w:val="Verwijzing"/>
        </w:rPr>
        <w:fldChar w:fldCharType="begin"/>
      </w:r>
      <w:r w:rsidRPr="009D266E">
        <w:rPr>
          <w:rStyle w:val="Verwijzing"/>
        </w:rPr>
        <w:instrText xml:space="preserve"> PAGEREF _Toc55152155 \h </w:instrText>
      </w:r>
      <w:r w:rsidRPr="009D266E">
        <w:rPr>
          <w:rStyle w:val="Verwijzing"/>
        </w:rPr>
      </w:r>
      <w:r w:rsidRPr="009D266E">
        <w:rPr>
          <w:rStyle w:val="Verwijzing"/>
        </w:rPr>
        <w:fldChar w:fldCharType="separate"/>
      </w:r>
      <w:r w:rsidR="003263D1" w:rsidRPr="009D266E">
        <w:rPr>
          <w:rStyle w:val="Verwijzing"/>
        </w:rPr>
        <w:t>24</w:t>
      </w:r>
      <w:r w:rsidRPr="009D266E">
        <w:rPr>
          <w:rStyle w:val="Verwijzing"/>
        </w:rPr>
        <w:fldChar w:fldCharType="end"/>
      </w:r>
    </w:p>
    <w:p w14:paraId="4596D511" w14:textId="589B1C7E" w:rsidR="00F73CE0" w:rsidRDefault="00F73CE0">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9D266E">
        <w:rPr>
          <w:rStyle w:val="Verwijzing"/>
        </w:rPr>
        <w:fldChar w:fldCharType="begin"/>
      </w:r>
      <w:r w:rsidRPr="009D266E">
        <w:rPr>
          <w:rStyle w:val="Verwijzing"/>
        </w:rPr>
        <w:instrText xml:space="preserve"> PAGEREF _Toc55152156 \h </w:instrText>
      </w:r>
      <w:r w:rsidRPr="009D266E">
        <w:rPr>
          <w:rStyle w:val="Verwijzing"/>
        </w:rPr>
      </w:r>
      <w:r w:rsidRPr="009D266E">
        <w:rPr>
          <w:rStyle w:val="Verwijzing"/>
        </w:rPr>
        <w:fldChar w:fldCharType="separate"/>
      </w:r>
      <w:r w:rsidR="003263D1" w:rsidRPr="009D266E">
        <w:rPr>
          <w:rStyle w:val="Verwijzing"/>
        </w:rPr>
        <w:t>24</w:t>
      </w:r>
      <w:r w:rsidRPr="009D266E">
        <w:rPr>
          <w:rStyle w:val="Verwijzing"/>
        </w:rPr>
        <w:fldChar w:fldCharType="end"/>
      </w:r>
    </w:p>
    <w:p w14:paraId="4678C285" w14:textId="25833C77" w:rsidR="00F73CE0" w:rsidRDefault="00F73CE0">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9D266E">
        <w:rPr>
          <w:rStyle w:val="Verwijzing"/>
        </w:rPr>
        <w:fldChar w:fldCharType="begin"/>
      </w:r>
      <w:r w:rsidRPr="009D266E">
        <w:rPr>
          <w:rStyle w:val="Verwijzing"/>
        </w:rPr>
        <w:instrText xml:space="preserve"> PAGEREF _Toc55152157 \h </w:instrText>
      </w:r>
      <w:r w:rsidRPr="009D266E">
        <w:rPr>
          <w:rStyle w:val="Verwijzing"/>
        </w:rPr>
      </w:r>
      <w:r w:rsidRPr="009D266E">
        <w:rPr>
          <w:rStyle w:val="Verwijzing"/>
        </w:rPr>
        <w:fldChar w:fldCharType="separate"/>
      </w:r>
      <w:r w:rsidR="003263D1" w:rsidRPr="009D266E">
        <w:rPr>
          <w:rStyle w:val="Verwijzing"/>
        </w:rPr>
        <w:t>24</w:t>
      </w:r>
      <w:r w:rsidRPr="009D266E">
        <w:rPr>
          <w:rStyle w:val="Verwijzing"/>
        </w:rPr>
        <w:fldChar w:fldCharType="end"/>
      </w:r>
    </w:p>
    <w:p w14:paraId="21CB3DE3" w14:textId="1E5CF506" w:rsidR="00F73CE0" w:rsidRDefault="00F73CE0">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instructie</w:t>
      </w:r>
      <w:r>
        <w:rPr>
          <w:noProof/>
        </w:rPr>
        <w:tab/>
      </w:r>
      <w:r w:rsidRPr="009D266E">
        <w:rPr>
          <w:rStyle w:val="Verwijzing"/>
        </w:rPr>
        <w:fldChar w:fldCharType="begin"/>
      </w:r>
      <w:r w:rsidRPr="009D266E">
        <w:rPr>
          <w:rStyle w:val="Verwijzing"/>
        </w:rPr>
        <w:instrText xml:space="preserve"> PAGEREF _Toc55152158 \h </w:instrText>
      </w:r>
      <w:r w:rsidRPr="009D266E">
        <w:rPr>
          <w:rStyle w:val="Verwijzing"/>
        </w:rPr>
      </w:r>
      <w:r w:rsidRPr="009D266E">
        <w:rPr>
          <w:rStyle w:val="Verwijzing"/>
        </w:rPr>
        <w:fldChar w:fldCharType="separate"/>
      </w:r>
      <w:r w:rsidR="003263D1" w:rsidRPr="009D266E">
        <w:rPr>
          <w:rStyle w:val="Verwijzing"/>
        </w:rPr>
        <w:t>25</w:t>
      </w:r>
      <w:r w:rsidRPr="009D266E">
        <w:rPr>
          <w:rStyle w:val="Verwijzing"/>
        </w:rPr>
        <w:fldChar w:fldCharType="end"/>
      </w:r>
    </w:p>
    <w:p w14:paraId="0D11F194" w14:textId="397E501D" w:rsidR="00F73CE0" w:rsidRDefault="00F73CE0">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instructie</w:t>
      </w:r>
      <w:r>
        <w:rPr>
          <w:noProof/>
        </w:rPr>
        <w:tab/>
      </w:r>
      <w:r w:rsidRPr="009D266E">
        <w:rPr>
          <w:rStyle w:val="Verwijzing"/>
        </w:rPr>
        <w:fldChar w:fldCharType="begin"/>
      </w:r>
      <w:r w:rsidRPr="009D266E">
        <w:rPr>
          <w:rStyle w:val="Verwijzing"/>
        </w:rPr>
        <w:instrText xml:space="preserve"> PAGEREF _Toc55152159 \h </w:instrText>
      </w:r>
      <w:r w:rsidRPr="009D266E">
        <w:rPr>
          <w:rStyle w:val="Verwijzing"/>
        </w:rPr>
      </w:r>
      <w:r w:rsidRPr="009D266E">
        <w:rPr>
          <w:rStyle w:val="Verwijzing"/>
        </w:rPr>
        <w:fldChar w:fldCharType="separate"/>
      </w:r>
      <w:r w:rsidR="003263D1" w:rsidRPr="009D266E">
        <w:rPr>
          <w:rStyle w:val="Verwijzing"/>
        </w:rPr>
        <w:t>26</w:t>
      </w:r>
      <w:r w:rsidRPr="009D266E">
        <w:rPr>
          <w:rStyle w:val="Verwijzing"/>
        </w:rPr>
        <w:fldChar w:fldCharType="end"/>
      </w:r>
    </w:p>
    <w:p w14:paraId="046D7284" w14:textId="129033B9" w:rsidR="00F73CE0" w:rsidRDefault="00F73CE0">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9D266E">
        <w:rPr>
          <w:rStyle w:val="Verwijzing"/>
        </w:rPr>
        <w:fldChar w:fldCharType="begin"/>
      </w:r>
      <w:r w:rsidRPr="009D266E">
        <w:rPr>
          <w:rStyle w:val="Verwijzing"/>
        </w:rPr>
        <w:instrText xml:space="preserve"> PAGEREF _Toc55152160 \h </w:instrText>
      </w:r>
      <w:r w:rsidRPr="009D266E">
        <w:rPr>
          <w:rStyle w:val="Verwijzing"/>
        </w:rPr>
      </w:r>
      <w:r w:rsidRPr="009D266E">
        <w:rPr>
          <w:rStyle w:val="Verwijzing"/>
        </w:rPr>
        <w:fldChar w:fldCharType="separate"/>
      </w:r>
      <w:r w:rsidR="003263D1" w:rsidRPr="009D266E">
        <w:rPr>
          <w:rStyle w:val="Verwijzing"/>
        </w:rPr>
        <w:t>26</w:t>
      </w:r>
      <w:r w:rsidRPr="009D266E">
        <w:rPr>
          <w:rStyle w:val="Verwijzing"/>
        </w:rPr>
        <w:fldChar w:fldCharType="end"/>
      </w:r>
    </w:p>
    <w:p w14:paraId="75CEEAD2" w14:textId="1060FF5E" w:rsidR="00F73CE0" w:rsidRDefault="00F73CE0">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9D266E">
        <w:rPr>
          <w:rStyle w:val="Verwijzing"/>
        </w:rPr>
        <w:fldChar w:fldCharType="begin"/>
      </w:r>
      <w:r w:rsidRPr="009D266E">
        <w:rPr>
          <w:rStyle w:val="Verwijzing"/>
        </w:rPr>
        <w:instrText xml:space="preserve"> PAGEREF _Toc55152161 \h </w:instrText>
      </w:r>
      <w:r w:rsidRPr="009D266E">
        <w:rPr>
          <w:rStyle w:val="Verwijzing"/>
        </w:rPr>
      </w:r>
      <w:r w:rsidRPr="009D266E">
        <w:rPr>
          <w:rStyle w:val="Verwijzing"/>
        </w:rPr>
        <w:fldChar w:fldCharType="separate"/>
      </w:r>
      <w:r w:rsidR="003263D1" w:rsidRPr="009D266E">
        <w:rPr>
          <w:rStyle w:val="Verwijzing"/>
        </w:rPr>
        <w:t>26</w:t>
      </w:r>
      <w:r w:rsidRPr="009D266E">
        <w:rPr>
          <w:rStyle w:val="Verwijzing"/>
        </w:rPr>
        <w:fldChar w:fldCharType="end"/>
      </w:r>
    </w:p>
    <w:p w14:paraId="1E137553" w14:textId="28E173A0" w:rsidR="00F73CE0" w:rsidRDefault="00F73CE0">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_Toc55152162 \h </w:instrText>
      </w:r>
      <w:r w:rsidRPr="009D266E">
        <w:rPr>
          <w:rStyle w:val="Verwijzing"/>
        </w:rPr>
      </w:r>
      <w:r w:rsidRPr="009D266E">
        <w:rPr>
          <w:rStyle w:val="Verwijzing"/>
        </w:rPr>
        <w:fldChar w:fldCharType="separate"/>
      </w:r>
      <w:r w:rsidR="003263D1" w:rsidRPr="009D266E">
        <w:rPr>
          <w:rStyle w:val="Verwijzing"/>
        </w:rPr>
        <w:t>27</w:t>
      </w:r>
      <w:r w:rsidRPr="009D266E">
        <w:rPr>
          <w:rStyle w:val="Verwijzing"/>
        </w:rPr>
        <w:fldChar w:fldCharType="end"/>
      </w:r>
    </w:p>
    <w:p w14:paraId="6B88AE84" w14:textId="4267FA19" w:rsidR="00F73CE0" w:rsidRDefault="00F73CE0">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instructie</w:t>
      </w:r>
      <w:r>
        <w:rPr>
          <w:noProof/>
        </w:rPr>
        <w:tab/>
      </w:r>
      <w:r w:rsidRPr="009D266E">
        <w:rPr>
          <w:rStyle w:val="Verwijzing"/>
        </w:rPr>
        <w:fldChar w:fldCharType="begin"/>
      </w:r>
      <w:r w:rsidRPr="009D266E">
        <w:rPr>
          <w:rStyle w:val="Verwijzing"/>
        </w:rPr>
        <w:instrText xml:space="preserve"> PAGEREF _Toc55152163 \h </w:instrText>
      </w:r>
      <w:r w:rsidRPr="009D266E">
        <w:rPr>
          <w:rStyle w:val="Verwijzing"/>
        </w:rPr>
      </w:r>
      <w:r w:rsidRPr="009D266E">
        <w:rPr>
          <w:rStyle w:val="Verwijzing"/>
        </w:rPr>
        <w:fldChar w:fldCharType="separate"/>
      </w:r>
      <w:r w:rsidR="003263D1" w:rsidRPr="009D266E">
        <w:rPr>
          <w:rStyle w:val="Verwijzing"/>
        </w:rPr>
        <w:t>27</w:t>
      </w:r>
      <w:r w:rsidRPr="009D266E">
        <w:rPr>
          <w:rStyle w:val="Verwijzing"/>
        </w:rPr>
        <w:fldChar w:fldCharType="end"/>
      </w:r>
    </w:p>
    <w:p w14:paraId="759BF516" w14:textId="54922AAE" w:rsidR="00F73CE0" w:rsidRDefault="00F73CE0">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instructie</w:t>
      </w:r>
      <w:r>
        <w:rPr>
          <w:noProof/>
        </w:rPr>
        <w:tab/>
      </w:r>
      <w:r w:rsidRPr="009D266E">
        <w:rPr>
          <w:rStyle w:val="Verwijzing"/>
        </w:rPr>
        <w:fldChar w:fldCharType="begin"/>
      </w:r>
      <w:r w:rsidRPr="009D266E">
        <w:rPr>
          <w:rStyle w:val="Verwijzing"/>
        </w:rPr>
        <w:instrText xml:space="preserve"> PAGEREF _Toc55152164 \h </w:instrText>
      </w:r>
      <w:r w:rsidRPr="009D266E">
        <w:rPr>
          <w:rStyle w:val="Verwijzing"/>
        </w:rPr>
      </w:r>
      <w:r w:rsidRPr="009D266E">
        <w:rPr>
          <w:rStyle w:val="Verwijzing"/>
        </w:rPr>
        <w:fldChar w:fldCharType="separate"/>
      </w:r>
      <w:r w:rsidR="003263D1" w:rsidRPr="009D266E">
        <w:rPr>
          <w:rStyle w:val="Verwijzing"/>
        </w:rPr>
        <w:t>27</w:t>
      </w:r>
      <w:r w:rsidRPr="009D266E">
        <w:rPr>
          <w:rStyle w:val="Verwijzing"/>
        </w:rPr>
        <w:fldChar w:fldCharType="end"/>
      </w:r>
    </w:p>
    <w:p w14:paraId="7B164600" w14:textId="6775FCC0" w:rsidR="00F73CE0" w:rsidRDefault="00F73CE0">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9D266E">
        <w:rPr>
          <w:rStyle w:val="Verwijzing"/>
        </w:rPr>
        <w:fldChar w:fldCharType="begin"/>
      </w:r>
      <w:r w:rsidRPr="009D266E">
        <w:rPr>
          <w:rStyle w:val="Verwijzing"/>
        </w:rPr>
        <w:instrText xml:space="preserve"> PAGEREF _Toc55152165 \h </w:instrText>
      </w:r>
      <w:r w:rsidRPr="009D266E">
        <w:rPr>
          <w:rStyle w:val="Verwijzing"/>
        </w:rPr>
      </w:r>
      <w:r w:rsidRPr="009D266E">
        <w:rPr>
          <w:rStyle w:val="Verwijzing"/>
        </w:rPr>
        <w:fldChar w:fldCharType="separate"/>
      </w:r>
      <w:r w:rsidR="003263D1" w:rsidRPr="009D266E">
        <w:rPr>
          <w:rStyle w:val="Verwijzing"/>
        </w:rPr>
        <w:t>28</w:t>
      </w:r>
      <w:r w:rsidRPr="009D266E">
        <w:rPr>
          <w:rStyle w:val="Verwijzing"/>
        </w:rPr>
        <w:fldChar w:fldCharType="end"/>
      </w:r>
    </w:p>
    <w:p w14:paraId="20885554" w14:textId="067BD8A1" w:rsidR="00F73CE0" w:rsidRDefault="00F73CE0">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9D266E">
        <w:rPr>
          <w:rStyle w:val="Verwijzing"/>
        </w:rPr>
        <w:fldChar w:fldCharType="begin"/>
      </w:r>
      <w:r w:rsidRPr="009D266E">
        <w:rPr>
          <w:rStyle w:val="Verwijzing"/>
        </w:rPr>
        <w:instrText xml:space="preserve"> PAGEREF _Toc55152166 \h </w:instrText>
      </w:r>
      <w:r w:rsidRPr="009D266E">
        <w:rPr>
          <w:rStyle w:val="Verwijzing"/>
        </w:rPr>
      </w:r>
      <w:r w:rsidRPr="009D266E">
        <w:rPr>
          <w:rStyle w:val="Verwijzing"/>
        </w:rPr>
        <w:fldChar w:fldCharType="separate"/>
      </w:r>
      <w:r w:rsidR="003263D1" w:rsidRPr="009D266E">
        <w:rPr>
          <w:rStyle w:val="Verwijzing"/>
        </w:rPr>
        <w:t>28</w:t>
      </w:r>
      <w:r w:rsidRPr="009D266E">
        <w:rPr>
          <w:rStyle w:val="Verwijzing"/>
        </w:rPr>
        <w:fldChar w:fldCharType="end"/>
      </w:r>
    </w:p>
    <w:p w14:paraId="293E3D93" w14:textId="1B00E6C5" w:rsidR="00F73CE0" w:rsidRDefault="00F73CE0">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Vrijetekststructuur</w:t>
      </w:r>
      <w:r>
        <w:rPr>
          <w:noProof/>
        </w:rPr>
        <w:tab/>
      </w:r>
      <w:r w:rsidRPr="009D266E">
        <w:rPr>
          <w:rStyle w:val="Verwijzing"/>
        </w:rPr>
        <w:fldChar w:fldCharType="begin"/>
      </w:r>
      <w:r w:rsidRPr="009D266E">
        <w:rPr>
          <w:rStyle w:val="Verwijzing"/>
        </w:rPr>
        <w:instrText xml:space="preserve"> PAGEREF _Toc55152167 \h </w:instrText>
      </w:r>
      <w:r w:rsidRPr="009D266E">
        <w:rPr>
          <w:rStyle w:val="Verwijzing"/>
        </w:rPr>
      </w:r>
      <w:r w:rsidRPr="009D266E">
        <w:rPr>
          <w:rStyle w:val="Verwijzing"/>
        </w:rPr>
        <w:fldChar w:fldCharType="separate"/>
      </w:r>
      <w:r w:rsidR="003263D1" w:rsidRPr="009D266E">
        <w:rPr>
          <w:rStyle w:val="Verwijzing"/>
        </w:rPr>
        <w:t>28</w:t>
      </w:r>
      <w:r w:rsidRPr="009D266E">
        <w:rPr>
          <w:rStyle w:val="Verwijzing"/>
        </w:rPr>
        <w:fldChar w:fldCharType="end"/>
      </w:r>
    </w:p>
    <w:p w14:paraId="53CD03DF" w14:textId="36C232A2" w:rsidR="00F73CE0" w:rsidRDefault="00F73CE0">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Toelichting</w:t>
      </w:r>
      <w:r>
        <w:rPr>
          <w:noProof/>
        </w:rPr>
        <w:tab/>
      </w:r>
      <w:r w:rsidRPr="009D266E">
        <w:rPr>
          <w:rStyle w:val="Verwijzing"/>
        </w:rPr>
        <w:fldChar w:fldCharType="begin"/>
      </w:r>
      <w:r w:rsidRPr="009D266E">
        <w:rPr>
          <w:rStyle w:val="Verwijzing"/>
        </w:rPr>
        <w:instrText xml:space="preserve"> PAGEREF _Toc55152168 \h </w:instrText>
      </w:r>
      <w:r w:rsidRPr="009D266E">
        <w:rPr>
          <w:rStyle w:val="Verwijzing"/>
        </w:rPr>
      </w:r>
      <w:r w:rsidRPr="009D266E">
        <w:rPr>
          <w:rStyle w:val="Verwijzing"/>
        </w:rPr>
        <w:fldChar w:fldCharType="separate"/>
      </w:r>
      <w:r w:rsidR="003263D1" w:rsidRPr="009D266E">
        <w:rPr>
          <w:rStyle w:val="Verwijzing"/>
        </w:rPr>
        <w:t>29</w:t>
      </w:r>
      <w:r w:rsidRPr="009D266E">
        <w:rPr>
          <w:rStyle w:val="Verwijzing"/>
        </w:rPr>
        <w:fldChar w:fldCharType="end"/>
      </w:r>
    </w:p>
    <w:p w14:paraId="7B1A692F" w14:textId="23DE8FF6" w:rsidR="00F73CE0" w:rsidRDefault="00F73CE0">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_Toc55152169 \h </w:instrText>
      </w:r>
      <w:r w:rsidRPr="009D266E">
        <w:rPr>
          <w:rStyle w:val="Verwijzing"/>
        </w:rPr>
      </w:r>
      <w:r w:rsidRPr="009D266E">
        <w:rPr>
          <w:rStyle w:val="Verwijzing"/>
        </w:rPr>
        <w:fldChar w:fldCharType="separate"/>
      </w:r>
      <w:r w:rsidR="003263D1" w:rsidRPr="009D266E">
        <w:rPr>
          <w:rStyle w:val="Verwijzing"/>
        </w:rPr>
        <w:t>29</w:t>
      </w:r>
      <w:r w:rsidRPr="009D266E">
        <w:rPr>
          <w:rStyle w:val="Verwijzing"/>
        </w:rPr>
        <w:fldChar w:fldCharType="end"/>
      </w:r>
    </w:p>
    <w:p w14:paraId="3F4234D9" w14:textId="034FB697" w:rsidR="00F73CE0" w:rsidRDefault="00F73CE0">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Bijlagen bij Besluit en Regeling</w:t>
      </w:r>
      <w:r>
        <w:rPr>
          <w:noProof/>
        </w:rPr>
        <w:tab/>
      </w:r>
      <w:r w:rsidRPr="009D266E">
        <w:rPr>
          <w:rStyle w:val="Verwijzing"/>
        </w:rPr>
        <w:fldChar w:fldCharType="begin"/>
      </w:r>
      <w:r w:rsidRPr="009D266E">
        <w:rPr>
          <w:rStyle w:val="Verwijzing"/>
        </w:rPr>
        <w:instrText xml:space="preserve"> PAGEREF _Toc55152170 \h </w:instrText>
      </w:r>
      <w:r w:rsidRPr="009D266E">
        <w:rPr>
          <w:rStyle w:val="Verwijzing"/>
        </w:rPr>
      </w:r>
      <w:r w:rsidRPr="009D266E">
        <w:rPr>
          <w:rStyle w:val="Verwijzing"/>
        </w:rPr>
        <w:fldChar w:fldCharType="separate"/>
      </w:r>
      <w:r w:rsidR="003263D1" w:rsidRPr="009D266E">
        <w:rPr>
          <w:rStyle w:val="Verwijzing"/>
        </w:rPr>
        <w:t>31</w:t>
      </w:r>
      <w:r w:rsidRPr="009D266E">
        <w:rPr>
          <w:rStyle w:val="Verwijzing"/>
        </w:rPr>
        <w:fldChar w:fldCharType="end"/>
      </w:r>
    </w:p>
    <w:p w14:paraId="69F23D93" w14:textId="73B9A8C6" w:rsidR="00F73CE0" w:rsidRDefault="00F73CE0">
      <w:pPr>
        <w:pStyle w:val="Inhopg4"/>
        <w:rPr>
          <w:rFonts w:asciiTheme="minorHAnsi" w:eastAsiaTheme="minorEastAsia" w:hAnsiTheme="minorHAnsi" w:cstheme="minorBidi"/>
          <w:noProof/>
          <w:sz w:val="22"/>
          <w:szCs w:val="22"/>
        </w:rPr>
      </w:pPr>
      <w:r>
        <w:rPr>
          <w:noProof/>
        </w:rPr>
        <w:lastRenderedPageBreak/>
        <w:t>5.3.1</w:t>
      </w:r>
      <w:r>
        <w:rPr>
          <w:rFonts w:asciiTheme="minorHAnsi" w:eastAsiaTheme="minorEastAsia" w:hAnsiTheme="minorHAnsi" w:cstheme="minorBidi"/>
          <w:noProof/>
          <w:sz w:val="22"/>
          <w:szCs w:val="22"/>
        </w:rPr>
        <w:tab/>
      </w:r>
      <w:r>
        <w:rPr>
          <w:noProof/>
        </w:rPr>
        <w:t>Bijlage als onderdeel van de tekst in STOP-XML</w:t>
      </w:r>
      <w:r>
        <w:rPr>
          <w:noProof/>
        </w:rPr>
        <w:tab/>
      </w:r>
      <w:r w:rsidRPr="009D266E">
        <w:rPr>
          <w:rStyle w:val="Verwijzing"/>
        </w:rPr>
        <w:fldChar w:fldCharType="begin"/>
      </w:r>
      <w:r w:rsidRPr="009D266E">
        <w:rPr>
          <w:rStyle w:val="Verwijzing"/>
        </w:rPr>
        <w:instrText xml:space="preserve"> PAGEREF _Toc55152171 \h </w:instrText>
      </w:r>
      <w:r w:rsidRPr="009D266E">
        <w:rPr>
          <w:rStyle w:val="Verwijzing"/>
        </w:rPr>
      </w:r>
      <w:r w:rsidRPr="009D266E">
        <w:rPr>
          <w:rStyle w:val="Verwijzing"/>
        </w:rPr>
        <w:fldChar w:fldCharType="separate"/>
      </w:r>
      <w:r w:rsidR="003263D1" w:rsidRPr="009D266E">
        <w:rPr>
          <w:rStyle w:val="Verwijzing"/>
        </w:rPr>
        <w:t>31</w:t>
      </w:r>
      <w:r w:rsidRPr="009D266E">
        <w:rPr>
          <w:rStyle w:val="Verwijzing"/>
        </w:rPr>
        <w:fldChar w:fldCharType="end"/>
      </w:r>
    </w:p>
    <w:p w14:paraId="0D311AF4" w14:textId="11ED9073" w:rsidR="00F73CE0" w:rsidRDefault="00F73CE0">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Informatieobject als bijlage</w:t>
      </w:r>
      <w:r>
        <w:rPr>
          <w:noProof/>
        </w:rPr>
        <w:tab/>
      </w:r>
      <w:r w:rsidRPr="009D266E">
        <w:rPr>
          <w:rStyle w:val="Verwijzing"/>
        </w:rPr>
        <w:fldChar w:fldCharType="begin"/>
      </w:r>
      <w:r w:rsidRPr="009D266E">
        <w:rPr>
          <w:rStyle w:val="Verwijzing"/>
        </w:rPr>
        <w:instrText xml:space="preserve"> PAGEREF _Toc55152172 \h </w:instrText>
      </w:r>
      <w:r w:rsidRPr="009D266E">
        <w:rPr>
          <w:rStyle w:val="Verwijzing"/>
        </w:rPr>
      </w:r>
      <w:r w:rsidRPr="009D266E">
        <w:rPr>
          <w:rStyle w:val="Verwijzing"/>
        </w:rPr>
        <w:fldChar w:fldCharType="separate"/>
      </w:r>
      <w:r w:rsidR="003263D1" w:rsidRPr="009D266E">
        <w:rPr>
          <w:rStyle w:val="Verwijzing"/>
        </w:rPr>
        <w:t>31</w:t>
      </w:r>
      <w:r w:rsidRPr="009D266E">
        <w:rPr>
          <w:rStyle w:val="Verwijzing"/>
        </w:rPr>
        <w:fldChar w:fldCharType="end"/>
      </w:r>
    </w:p>
    <w:p w14:paraId="2FE3C15B" w14:textId="4C3B1E50" w:rsidR="00F73CE0" w:rsidRDefault="00F73CE0">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Standaardindeling instructie</w:t>
      </w:r>
      <w:r>
        <w:rPr>
          <w:noProof/>
        </w:rPr>
        <w:tab/>
      </w:r>
      <w:r w:rsidRPr="009D266E">
        <w:rPr>
          <w:rStyle w:val="Verwijzing"/>
        </w:rPr>
        <w:fldChar w:fldCharType="begin"/>
      </w:r>
      <w:r w:rsidRPr="009D266E">
        <w:rPr>
          <w:rStyle w:val="Verwijzing"/>
        </w:rPr>
        <w:instrText xml:space="preserve"> PAGEREF _Toc55152173 \h </w:instrText>
      </w:r>
      <w:r w:rsidRPr="009D266E">
        <w:rPr>
          <w:rStyle w:val="Verwijzing"/>
        </w:rPr>
      </w:r>
      <w:r w:rsidRPr="009D266E">
        <w:rPr>
          <w:rStyle w:val="Verwijzing"/>
        </w:rPr>
        <w:fldChar w:fldCharType="separate"/>
      </w:r>
      <w:r w:rsidR="003263D1" w:rsidRPr="009D266E">
        <w:rPr>
          <w:rStyle w:val="Verwijzing"/>
        </w:rPr>
        <w:t>32</w:t>
      </w:r>
      <w:r w:rsidRPr="009D266E">
        <w:rPr>
          <w:rStyle w:val="Verwijzing"/>
        </w:rPr>
        <w:fldChar w:fldCharType="end"/>
      </w:r>
    </w:p>
    <w:p w14:paraId="4F7D9B2C" w14:textId="046A1D04" w:rsidR="00F73CE0" w:rsidRDefault="00F73CE0">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Verwijzing</w:t>
      </w:r>
      <w:r>
        <w:rPr>
          <w:noProof/>
        </w:rPr>
        <w:tab/>
      </w:r>
      <w:r w:rsidRPr="009D266E">
        <w:rPr>
          <w:rStyle w:val="Verwijzing"/>
        </w:rPr>
        <w:fldChar w:fldCharType="begin"/>
      </w:r>
      <w:r w:rsidRPr="009D266E">
        <w:rPr>
          <w:rStyle w:val="Verwijzing"/>
        </w:rPr>
        <w:instrText xml:space="preserve"> PAGEREF _Toc55152174 \h </w:instrText>
      </w:r>
      <w:r w:rsidRPr="009D266E">
        <w:rPr>
          <w:rStyle w:val="Verwijzing"/>
        </w:rPr>
      </w:r>
      <w:r w:rsidRPr="009D266E">
        <w:rPr>
          <w:rStyle w:val="Verwijzing"/>
        </w:rPr>
        <w:fldChar w:fldCharType="separate"/>
      </w:r>
      <w:r w:rsidR="003263D1" w:rsidRPr="009D266E">
        <w:rPr>
          <w:rStyle w:val="Verwijzing"/>
        </w:rPr>
        <w:t>32</w:t>
      </w:r>
      <w:r w:rsidRPr="009D266E">
        <w:rPr>
          <w:rStyle w:val="Verwijzing"/>
        </w:rPr>
        <w:fldChar w:fldCharType="end"/>
      </w:r>
    </w:p>
    <w:p w14:paraId="20B6BC08" w14:textId="5B00F1E1" w:rsidR="00F73CE0" w:rsidRDefault="00F73CE0">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9D266E">
        <w:rPr>
          <w:rStyle w:val="Verwijzing"/>
        </w:rPr>
        <w:fldChar w:fldCharType="begin"/>
      </w:r>
      <w:r w:rsidRPr="009D266E">
        <w:rPr>
          <w:rStyle w:val="Verwijzing"/>
        </w:rPr>
        <w:instrText xml:space="preserve"> PAGEREF _Toc55152175 \h </w:instrText>
      </w:r>
      <w:r w:rsidRPr="009D266E">
        <w:rPr>
          <w:rStyle w:val="Verwijzing"/>
        </w:rPr>
      </w:r>
      <w:r w:rsidRPr="009D266E">
        <w:rPr>
          <w:rStyle w:val="Verwijzing"/>
        </w:rPr>
        <w:fldChar w:fldCharType="separate"/>
      </w:r>
      <w:r w:rsidR="003263D1" w:rsidRPr="009D266E">
        <w:rPr>
          <w:rStyle w:val="Verwijzing"/>
        </w:rPr>
        <w:t>32</w:t>
      </w:r>
      <w:r w:rsidRPr="009D266E">
        <w:rPr>
          <w:rStyle w:val="Verwijzing"/>
        </w:rPr>
        <w:fldChar w:fldCharType="end"/>
      </w:r>
    </w:p>
    <w:p w14:paraId="1D58389A" w14:textId="5CF27AC2" w:rsidR="00F73CE0" w:rsidRDefault="00F73CE0">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_Toc55152176 \h </w:instrText>
      </w:r>
      <w:r w:rsidRPr="009D266E">
        <w:rPr>
          <w:rStyle w:val="Verwijzing"/>
        </w:rPr>
      </w:r>
      <w:r w:rsidRPr="009D266E">
        <w:rPr>
          <w:rStyle w:val="Verwijzing"/>
        </w:rPr>
        <w:fldChar w:fldCharType="separate"/>
      </w:r>
      <w:r w:rsidR="003263D1" w:rsidRPr="009D266E">
        <w:rPr>
          <w:rStyle w:val="Verwijzing"/>
        </w:rPr>
        <w:t>33</w:t>
      </w:r>
      <w:r w:rsidRPr="009D266E">
        <w:rPr>
          <w:rStyle w:val="Verwijzing"/>
        </w:rPr>
        <w:fldChar w:fldCharType="end"/>
      </w:r>
    </w:p>
    <w:p w14:paraId="5C80408A" w14:textId="39E8D768" w:rsidR="00F73CE0" w:rsidRDefault="00F73CE0">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9D266E">
        <w:rPr>
          <w:rStyle w:val="Verwijzing"/>
        </w:rPr>
        <w:fldChar w:fldCharType="begin"/>
      </w:r>
      <w:r w:rsidRPr="009D266E">
        <w:rPr>
          <w:rStyle w:val="Verwijzing"/>
        </w:rPr>
        <w:instrText xml:space="preserve"> PAGEREF _Toc55152177 \h </w:instrText>
      </w:r>
      <w:r w:rsidRPr="009D266E">
        <w:rPr>
          <w:rStyle w:val="Verwijzing"/>
        </w:rPr>
      </w:r>
      <w:r w:rsidRPr="009D266E">
        <w:rPr>
          <w:rStyle w:val="Verwijzing"/>
        </w:rPr>
        <w:fldChar w:fldCharType="separate"/>
      </w:r>
      <w:r w:rsidR="003263D1" w:rsidRPr="009D266E">
        <w:rPr>
          <w:rStyle w:val="Verwijzing"/>
        </w:rPr>
        <w:t>34</w:t>
      </w:r>
      <w:r w:rsidRPr="009D266E">
        <w:rPr>
          <w:rStyle w:val="Verwijzing"/>
        </w:rPr>
        <w:fldChar w:fldCharType="end"/>
      </w:r>
    </w:p>
    <w:p w14:paraId="3F38CABF" w14:textId="70B33325" w:rsidR="00F73CE0" w:rsidRDefault="00F73CE0">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9D266E">
        <w:rPr>
          <w:rStyle w:val="Verwijzing"/>
        </w:rPr>
        <w:fldChar w:fldCharType="begin"/>
      </w:r>
      <w:r w:rsidRPr="009D266E">
        <w:rPr>
          <w:rStyle w:val="Verwijzing"/>
        </w:rPr>
        <w:instrText xml:space="preserve"> PAGEREF _Toc55152178 \h </w:instrText>
      </w:r>
      <w:r w:rsidRPr="009D266E">
        <w:rPr>
          <w:rStyle w:val="Verwijzing"/>
        </w:rPr>
      </w:r>
      <w:r w:rsidRPr="009D266E">
        <w:rPr>
          <w:rStyle w:val="Verwijzing"/>
        </w:rPr>
        <w:fldChar w:fldCharType="separate"/>
      </w:r>
      <w:r w:rsidR="003263D1" w:rsidRPr="009D266E">
        <w:rPr>
          <w:rStyle w:val="Verwijzing"/>
        </w:rPr>
        <w:t>34</w:t>
      </w:r>
      <w:r w:rsidRPr="009D266E">
        <w:rPr>
          <w:rStyle w:val="Verwijzing"/>
        </w:rPr>
        <w:fldChar w:fldCharType="end"/>
      </w:r>
    </w:p>
    <w:p w14:paraId="00C6C859" w14:textId="03D34440" w:rsidR="00F73CE0" w:rsidRDefault="00F73CE0">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9D266E">
        <w:rPr>
          <w:rStyle w:val="Verwijzing"/>
        </w:rPr>
        <w:fldChar w:fldCharType="begin"/>
      </w:r>
      <w:r w:rsidRPr="009D266E">
        <w:rPr>
          <w:rStyle w:val="Verwijzing"/>
        </w:rPr>
        <w:instrText xml:space="preserve"> PAGEREF _Toc55152179 \h </w:instrText>
      </w:r>
      <w:r w:rsidRPr="009D266E">
        <w:rPr>
          <w:rStyle w:val="Verwijzing"/>
        </w:rPr>
      </w:r>
      <w:r w:rsidRPr="009D266E">
        <w:rPr>
          <w:rStyle w:val="Verwijzing"/>
        </w:rPr>
        <w:fldChar w:fldCharType="separate"/>
      </w:r>
      <w:r w:rsidR="003263D1" w:rsidRPr="009D266E">
        <w:rPr>
          <w:rStyle w:val="Verwijzing"/>
        </w:rPr>
        <w:t>34</w:t>
      </w:r>
      <w:r w:rsidRPr="009D266E">
        <w:rPr>
          <w:rStyle w:val="Verwijzing"/>
        </w:rPr>
        <w:fldChar w:fldCharType="end"/>
      </w:r>
    </w:p>
    <w:p w14:paraId="6500B255" w14:textId="766921B7" w:rsidR="00F73CE0" w:rsidRDefault="00F73CE0">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Tekst</w:t>
      </w:r>
      <w:r>
        <w:rPr>
          <w:noProof/>
        </w:rPr>
        <w:tab/>
      </w:r>
      <w:r w:rsidRPr="009D266E">
        <w:rPr>
          <w:rStyle w:val="Verwijzing"/>
        </w:rPr>
        <w:fldChar w:fldCharType="begin"/>
      </w:r>
      <w:r w:rsidRPr="009D266E">
        <w:rPr>
          <w:rStyle w:val="Verwijzing"/>
        </w:rPr>
        <w:instrText xml:space="preserve"> PAGEREF _Toc55152180 \h </w:instrText>
      </w:r>
      <w:r w:rsidRPr="009D266E">
        <w:rPr>
          <w:rStyle w:val="Verwijzing"/>
        </w:rPr>
      </w:r>
      <w:r w:rsidRPr="009D266E">
        <w:rPr>
          <w:rStyle w:val="Verwijzing"/>
        </w:rPr>
        <w:fldChar w:fldCharType="separate"/>
      </w:r>
      <w:r w:rsidR="003263D1" w:rsidRPr="009D266E">
        <w:rPr>
          <w:rStyle w:val="Verwijzing"/>
        </w:rPr>
        <w:t>35</w:t>
      </w:r>
      <w:r w:rsidRPr="009D266E">
        <w:rPr>
          <w:rStyle w:val="Verwijzing"/>
        </w:rPr>
        <w:fldChar w:fldCharType="end"/>
      </w:r>
    </w:p>
    <w:p w14:paraId="66C642F7" w14:textId="2BFD24CF" w:rsidR="00F73CE0" w:rsidRDefault="00F73CE0">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Locatie</w:t>
      </w:r>
      <w:r>
        <w:rPr>
          <w:noProof/>
        </w:rPr>
        <w:tab/>
      </w:r>
      <w:r w:rsidRPr="009D266E">
        <w:rPr>
          <w:rStyle w:val="Verwijzing"/>
        </w:rPr>
        <w:fldChar w:fldCharType="begin"/>
      </w:r>
      <w:r w:rsidRPr="009D266E">
        <w:rPr>
          <w:rStyle w:val="Verwijzing"/>
        </w:rPr>
        <w:instrText xml:space="preserve"> PAGEREF _Toc55152181 \h </w:instrText>
      </w:r>
      <w:r w:rsidRPr="009D266E">
        <w:rPr>
          <w:rStyle w:val="Verwijzing"/>
        </w:rPr>
      </w:r>
      <w:r w:rsidRPr="009D266E">
        <w:rPr>
          <w:rStyle w:val="Verwijzing"/>
        </w:rPr>
        <w:fldChar w:fldCharType="separate"/>
      </w:r>
      <w:r w:rsidR="003263D1" w:rsidRPr="009D266E">
        <w:rPr>
          <w:rStyle w:val="Verwijzing"/>
        </w:rPr>
        <w:t>35</w:t>
      </w:r>
      <w:r w:rsidRPr="009D266E">
        <w:rPr>
          <w:rStyle w:val="Verwijzing"/>
        </w:rPr>
        <w:fldChar w:fldCharType="end"/>
      </w:r>
    </w:p>
    <w:p w14:paraId="5F03EC19" w14:textId="46D233C7" w:rsidR="00F73CE0" w:rsidRDefault="00F73CE0">
      <w:pPr>
        <w:pStyle w:val="Inhopg5"/>
        <w:rPr>
          <w:rFonts w:asciiTheme="minorHAnsi" w:eastAsiaTheme="minorEastAsia" w:hAnsiTheme="minorHAnsi" w:cstheme="minorBidi"/>
          <w:noProof/>
          <w:sz w:val="22"/>
          <w:szCs w:val="22"/>
        </w:rPr>
      </w:pPr>
      <w:r>
        <w:rPr>
          <w:noProof/>
        </w:rPr>
        <w:t>6.2.3.1</w:t>
      </w:r>
      <w:r>
        <w:rPr>
          <w:rFonts w:asciiTheme="minorHAnsi" w:eastAsiaTheme="minorEastAsia" w:hAnsiTheme="minorHAnsi" w:cstheme="minorBidi"/>
          <w:noProof/>
          <w:sz w:val="22"/>
          <w:szCs w:val="22"/>
        </w:rPr>
        <w:tab/>
      </w:r>
      <w:r>
        <w:rPr>
          <w:noProof/>
        </w:rPr>
        <w:t>Werkingsgebied en Locatie</w:t>
      </w:r>
      <w:r>
        <w:rPr>
          <w:noProof/>
        </w:rPr>
        <w:tab/>
      </w:r>
      <w:r w:rsidRPr="009D266E">
        <w:rPr>
          <w:rStyle w:val="Verwijzing"/>
        </w:rPr>
        <w:fldChar w:fldCharType="begin"/>
      </w:r>
      <w:r w:rsidRPr="009D266E">
        <w:rPr>
          <w:rStyle w:val="Verwijzing"/>
        </w:rPr>
        <w:instrText xml:space="preserve"> PAGEREF _Toc55152182 \h </w:instrText>
      </w:r>
      <w:r w:rsidRPr="009D266E">
        <w:rPr>
          <w:rStyle w:val="Verwijzing"/>
        </w:rPr>
      </w:r>
      <w:r w:rsidRPr="009D266E">
        <w:rPr>
          <w:rStyle w:val="Verwijzing"/>
        </w:rPr>
        <w:fldChar w:fldCharType="separate"/>
      </w:r>
      <w:r w:rsidR="003263D1" w:rsidRPr="009D266E">
        <w:rPr>
          <w:rStyle w:val="Verwijzing"/>
        </w:rPr>
        <w:t>35</w:t>
      </w:r>
      <w:r w:rsidRPr="009D266E">
        <w:rPr>
          <w:rStyle w:val="Verwijzing"/>
        </w:rPr>
        <w:fldChar w:fldCharType="end"/>
      </w:r>
    </w:p>
    <w:p w14:paraId="34856A47" w14:textId="281BC1E5" w:rsidR="00F73CE0" w:rsidRDefault="00F73CE0">
      <w:pPr>
        <w:pStyle w:val="Inhopg5"/>
        <w:rPr>
          <w:rFonts w:asciiTheme="minorHAnsi" w:eastAsiaTheme="minorEastAsia" w:hAnsiTheme="minorHAnsi" w:cstheme="minorBidi"/>
          <w:noProof/>
          <w:sz w:val="22"/>
          <w:szCs w:val="22"/>
        </w:rPr>
      </w:pPr>
      <w:r>
        <w:rPr>
          <w:noProof/>
        </w:rPr>
        <w:t>6.2.3.2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9D266E">
        <w:rPr>
          <w:rStyle w:val="Verwijzing"/>
        </w:rPr>
        <w:fldChar w:fldCharType="begin"/>
      </w:r>
      <w:r w:rsidRPr="009D266E">
        <w:rPr>
          <w:rStyle w:val="Verwijzing"/>
        </w:rPr>
        <w:instrText xml:space="preserve"> PAGEREF _Toc55152183 \h </w:instrText>
      </w:r>
      <w:r w:rsidRPr="009D266E">
        <w:rPr>
          <w:rStyle w:val="Verwijzing"/>
        </w:rPr>
      </w:r>
      <w:r w:rsidRPr="009D266E">
        <w:rPr>
          <w:rStyle w:val="Verwijzing"/>
        </w:rPr>
        <w:fldChar w:fldCharType="separate"/>
      </w:r>
      <w:r w:rsidR="003263D1" w:rsidRPr="009D266E">
        <w:rPr>
          <w:rStyle w:val="Verwijzing"/>
        </w:rPr>
        <w:t>37</w:t>
      </w:r>
      <w:r w:rsidRPr="009D266E">
        <w:rPr>
          <w:rStyle w:val="Verwijzing"/>
        </w:rPr>
        <w:fldChar w:fldCharType="end"/>
      </w:r>
    </w:p>
    <w:p w14:paraId="7D4AEE8C" w14:textId="728472FC" w:rsidR="00F73CE0" w:rsidRDefault="00F73CE0">
      <w:pPr>
        <w:pStyle w:val="Inhopg4"/>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Annotatie</w:t>
      </w:r>
      <w:r>
        <w:rPr>
          <w:noProof/>
        </w:rPr>
        <w:tab/>
      </w:r>
      <w:r w:rsidRPr="009D266E">
        <w:rPr>
          <w:rStyle w:val="Verwijzing"/>
        </w:rPr>
        <w:fldChar w:fldCharType="begin"/>
      </w:r>
      <w:r w:rsidRPr="009D266E">
        <w:rPr>
          <w:rStyle w:val="Verwijzing"/>
        </w:rPr>
        <w:instrText xml:space="preserve"> PAGEREF _Toc55152184 \h </w:instrText>
      </w:r>
      <w:r w:rsidRPr="009D266E">
        <w:rPr>
          <w:rStyle w:val="Verwijzing"/>
        </w:rPr>
      </w:r>
      <w:r w:rsidRPr="009D266E">
        <w:rPr>
          <w:rStyle w:val="Verwijzing"/>
        </w:rPr>
        <w:fldChar w:fldCharType="separate"/>
      </w:r>
      <w:r w:rsidR="003263D1" w:rsidRPr="009D266E">
        <w:rPr>
          <w:rStyle w:val="Verwijzing"/>
        </w:rPr>
        <w:t>39</w:t>
      </w:r>
      <w:r w:rsidRPr="009D266E">
        <w:rPr>
          <w:rStyle w:val="Verwijzing"/>
        </w:rPr>
        <w:fldChar w:fldCharType="end"/>
      </w:r>
    </w:p>
    <w:p w14:paraId="3EAE5903" w14:textId="4515D789" w:rsidR="00F73CE0" w:rsidRDefault="00F73CE0">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 voor de instructie</w:t>
      </w:r>
      <w:r>
        <w:rPr>
          <w:noProof/>
        </w:rPr>
        <w:tab/>
      </w:r>
      <w:r w:rsidRPr="009D266E">
        <w:rPr>
          <w:rStyle w:val="Verwijzing"/>
        </w:rPr>
        <w:fldChar w:fldCharType="begin"/>
      </w:r>
      <w:r w:rsidRPr="009D266E">
        <w:rPr>
          <w:rStyle w:val="Verwijzing"/>
        </w:rPr>
        <w:instrText xml:space="preserve"> PAGEREF _Toc55152185 \h </w:instrText>
      </w:r>
      <w:r w:rsidRPr="009D266E">
        <w:rPr>
          <w:rStyle w:val="Verwijzing"/>
        </w:rPr>
      </w:r>
      <w:r w:rsidRPr="009D266E">
        <w:rPr>
          <w:rStyle w:val="Verwijzing"/>
        </w:rPr>
        <w:fldChar w:fldCharType="separate"/>
      </w:r>
      <w:r w:rsidR="003263D1" w:rsidRPr="009D266E">
        <w:rPr>
          <w:rStyle w:val="Verwijzing"/>
        </w:rPr>
        <w:t>40</w:t>
      </w:r>
      <w:r w:rsidRPr="009D266E">
        <w:rPr>
          <w:rStyle w:val="Verwijzing"/>
        </w:rPr>
        <w:fldChar w:fldCharType="end"/>
      </w:r>
    </w:p>
    <w:p w14:paraId="41998E26" w14:textId="30F2E533" w:rsidR="00F73CE0" w:rsidRDefault="00F73CE0">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objecten en attributen</w:t>
      </w:r>
      <w:r>
        <w:rPr>
          <w:noProof/>
        </w:rPr>
        <w:tab/>
      </w:r>
      <w:r w:rsidRPr="009D266E">
        <w:rPr>
          <w:rStyle w:val="Verwijzing"/>
        </w:rPr>
        <w:fldChar w:fldCharType="begin"/>
      </w:r>
      <w:r w:rsidRPr="009D266E">
        <w:rPr>
          <w:rStyle w:val="Verwijzing"/>
        </w:rPr>
        <w:instrText xml:space="preserve"> PAGEREF _Toc55152186 \h </w:instrText>
      </w:r>
      <w:r w:rsidRPr="009D266E">
        <w:rPr>
          <w:rStyle w:val="Verwijzing"/>
        </w:rPr>
      </w:r>
      <w:r w:rsidRPr="009D266E">
        <w:rPr>
          <w:rStyle w:val="Verwijzing"/>
        </w:rPr>
        <w:fldChar w:fldCharType="separate"/>
      </w:r>
      <w:r w:rsidR="003263D1" w:rsidRPr="009D266E">
        <w:rPr>
          <w:rStyle w:val="Verwijzing"/>
        </w:rPr>
        <w:t>41</w:t>
      </w:r>
      <w:r w:rsidRPr="009D266E">
        <w:rPr>
          <w:rStyle w:val="Verwijzing"/>
        </w:rPr>
        <w:fldChar w:fldCharType="end"/>
      </w:r>
    </w:p>
    <w:p w14:paraId="3AEF1B47" w14:textId="1735CFC6" w:rsidR="00F73CE0" w:rsidRDefault="00F73CE0">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Objecttype Divisie</w:t>
      </w:r>
      <w:r>
        <w:rPr>
          <w:noProof/>
        </w:rPr>
        <w:tab/>
      </w:r>
      <w:r w:rsidRPr="009D266E">
        <w:rPr>
          <w:rStyle w:val="Verwijzing"/>
        </w:rPr>
        <w:fldChar w:fldCharType="begin"/>
      </w:r>
      <w:r w:rsidRPr="009D266E">
        <w:rPr>
          <w:rStyle w:val="Verwijzing"/>
        </w:rPr>
        <w:instrText xml:space="preserve"> PAGEREF _Toc55152187 \h </w:instrText>
      </w:r>
      <w:r w:rsidRPr="009D266E">
        <w:rPr>
          <w:rStyle w:val="Verwijzing"/>
        </w:rPr>
      </w:r>
      <w:r w:rsidRPr="009D266E">
        <w:rPr>
          <w:rStyle w:val="Verwijzing"/>
        </w:rPr>
        <w:fldChar w:fldCharType="separate"/>
      </w:r>
      <w:r w:rsidR="003263D1" w:rsidRPr="009D266E">
        <w:rPr>
          <w:rStyle w:val="Verwijzing"/>
        </w:rPr>
        <w:t>41</w:t>
      </w:r>
      <w:r w:rsidRPr="009D266E">
        <w:rPr>
          <w:rStyle w:val="Verwijzing"/>
        </w:rPr>
        <w:fldChar w:fldCharType="end"/>
      </w:r>
    </w:p>
    <w:p w14:paraId="01F6339C" w14:textId="29EC5797" w:rsidR="00F73CE0" w:rsidRDefault="00F73CE0">
      <w:pPr>
        <w:pStyle w:val="Inhopg5"/>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Toelichting op de toepassing</w:t>
      </w:r>
      <w:r>
        <w:rPr>
          <w:noProof/>
        </w:rPr>
        <w:tab/>
      </w:r>
      <w:r w:rsidRPr="009D266E">
        <w:rPr>
          <w:rStyle w:val="Verwijzing"/>
        </w:rPr>
        <w:fldChar w:fldCharType="begin"/>
      </w:r>
      <w:r w:rsidRPr="009D266E">
        <w:rPr>
          <w:rStyle w:val="Verwijzing"/>
        </w:rPr>
        <w:instrText xml:space="preserve"> PAGEREF _Toc55152188 \h </w:instrText>
      </w:r>
      <w:r w:rsidRPr="009D266E">
        <w:rPr>
          <w:rStyle w:val="Verwijzing"/>
        </w:rPr>
      </w:r>
      <w:r w:rsidRPr="009D266E">
        <w:rPr>
          <w:rStyle w:val="Verwijzing"/>
        </w:rPr>
        <w:fldChar w:fldCharType="separate"/>
      </w:r>
      <w:r w:rsidR="003263D1" w:rsidRPr="009D266E">
        <w:rPr>
          <w:rStyle w:val="Verwijzing"/>
        </w:rPr>
        <w:t>41</w:t>
      </w:r>
      <w:r w:rsidRPr="009D266E">
        <w:rPr>
          <w:rStyle w:val="Verwijzing"/>
        </w:rPr>
        <w:fldChar w:fldCharType="end"/>
      </w:r>
    </w:p>
    <w:p w14:paraId="5D269FB7" w14:textId="08180030" w:rsidR="00F73CE0" w:rsidRDefault="00F73CE0">
      <w:pPr>
        <w:pStyle w:val="Inhopg5"/>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Definitie</w:t>
      </w:r>
      <w:r>
        <w:rPr>
          <w:noProof/>
        </w:rPr>
        <w:tab/>
      </w:r>
      <w:r w:rsidRPr="009D266E">
        <w:rPr>
          <w:rStyle w:val="Verwijzing"/>
        </w:rPr>
        <w:fldChar w:fldCharType="begin"/>
      </w:r>
      <w:r w:rsidRPr="009D266E">
        <w:rPr>
          <w:rStyle w:val="Verwijzing"/>
        </w:rPr>
        <w:instrText xml:space="preserve"> PAGEREF _Toc55152189 \h </w:instrText>
      </w:r>
      <w:r w:rsidRPr="009D266E">
        <w:rPr>
          <w:rStyle w:val="Verwijzing"/>
        </w:rPr>
      </w:r>
      <w:r w:rsidRPr="009D266E">
        <w:rPr>
          <w:rStyle w:val="Verwijzing"/>
        </w:rPr>
        <w:fldChar w:fldCharType="separate"/>
      </w:r>
      <w:r w:rsidR="003263D1" w:rsidRPr="009D266E">
        <w:rPr>
          <w:rStyle w:val="Verwijzing"/>
        </w:rPr>
        <w:t>41</w:t>
      </w:r>
      <w:r w:rsidRPr="009D266E">
        <w:rPr>
          <w:rStyle w:val="Verwijzing"/>
        </w:rPr>
        <w:fldChar w:fldCharType="end"/>
      </w:r>
    </w:p>
    <w:p w14:paraId="2DCA2A97" w14:textId="79AC2492" w:rsidR="00F73CE0" w:rsidRDefault="00F73CE0">
      <w:pPr>
        <w:pStyle w:val="Inhopg5"/>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Doel</w:t>
      </w:r>
      <w:r>
        <w:rPr>
          <w:noProof/>
        </w:rPr>
        <w:tab/>
      </w:r>
      <w:r w:rsidRPr="009D266E">
        <w:rPr>
          <w:rStyle w:val="Verwijzing"/>
        </w:rPr>
        <w:fldChar w:fldCharType="begin"/>
      </w:r>
      <w:r w:rsidRPr="009D266E">
        <w:rPr>
          <w:rStyle w:val="Verwijzing"/>
        </w:rPr>
        <w:instrText xml:space="preserve"> PAGEREF _Toc55152190 \h </w:instrText>
      </w:r>
      <w:r w:rsidRPr="009D266E">
        <w:rPr>
          <w:rStyle w:val="Verwijzing"/>
        </w:rPr>
      </w:r>
      <w:r w:rsidRPr="009D266E">
        <w:rPr>
          <w:rStyle w:val="Verwijzing"/>
        </w:rPr>
        <w:fldChar w:fldCharType="separate"/>
      </w:r>
      <w:r w:rsidR="003263D1" w:rsidRPr="009D266E">
        <w:rPr>
          <w:rStyle w:val="Verwijzing"/>
        </w:rPr>
        <w:t>42</w:t>
      </w:r>
      <w:r w:rsidRPr="009D266E">
        <w:rPr>
          <w:rStyle w:val="Verwijzing"/>
        </w:rPr>
        <w:fldChar w:fldCharType="end"/>
      </w:r>
    </w:p>
    <w:p w14:paraId="3FD0BE0B" w14:textId="1E9960A3" w:rsidR="00F73CE0" w:rsidRDefault="00F73CE0">
      <w:pPr>
        <w:pStyle w:val="Inhopg5"/>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_Toc55152191 \h </w:instrText>
      </w:r>
      <w:r w:rsidRPr="009D266E">
        <w:rPr>
          <w:rStyle w:val="Verwijzing"/>
        </w:rPr>
      </w:r>
      <w:r w:rsidRPr="009D266E">
        <w:rPr>
          <w:rStyle w:val="Verwijzing"/>
        </w:rPr>
        <w:fldChar w:fldCharType="separate"/>
      </w:r>
      <w:r w:rsidR="003263D1" w:rsidRPr="009D266E">
        <w:rPr>
          <w:rStyle w:val="Verwijzing"/>
        </w:rPr>
        <w:t>42</w:t>
      </w:r>
      <w:r w:rsidRPr="009D266E">
        <w:rPr>
          <w:rStyle w:val="Verwijzing"/>
        </w:rPr>
        <w:fldChar w:fldCharType="end"/>
      </w:r>
    </w:p>
    <w:p w14:paraId="46178802" w14:textId="5C79BA6E" w:rsidR="00F73CE0" w:rsidRDefault="00F73CE0">
      <w:pPr>
        <w:pStyle w:val="Inhopg5"/>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Toelichting op de norm</w:t>
      </w:r>
      <w:r>
        <w:rPr>
          <w:noProof/>
        </w:rPr>
        <w:tab/>
      </w:r>
      <w:r w:rsidRPr="009D266E">
        <w:rPr>
          <w:rStyle w:val="Verwijzing"/>
        </w:rPr>
        <w:fldChar w:fldCharType="begin"/>
      </w:r>
      <w:r w:rsidRPr="009D266E">
        <w:rPr>
          <w:rStyle w:val="Verwijzing"/>
        </w:rPr>
        <w:instrText xml:space="preserve"> PAGEREF _Toc55152192 \h </w:instrText>
      </w:r>
      <w:r w:rsidRPr="009D266E">
        <w:rPr>
          <w:rStyle w:val="Verwijzing"/>
        </w:rPr>
      </w:r>
      <w:r w:rsidRPr="009D266E">
        <w:rPr>
          <w:rStyle w:val="Verwijzing"/>
        </w:rPr>
        <w:fldChar w:fldCharType="separate"/>
      </w:r>
      <w:r w:rsidR="003263D1" w:rsidRPr="009D266E">
        <w:rPr>
          <w:rStyle w:val="Verwijzing"/>
        </w:rPr>
        <w:t>42</w:t>
      </w:r>
      <w:r w:rsidRPr="009D266E">
        <w:rPr>
          <w:rStyle w:val="Verwijzing"/>
        </w:rPr>
        <w:fldChar w:fldCharType="end"/>
      </w:r>
    </w:p>
    <w:p w14:paraId="0FC990AB" w14:textId="0F847314" w:rsidR="00F73CE0" w:rsidRDefault="00F73CE0">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Tekstdeel</w:t>
      </w:r>
      <w:r>
        <w:rPr>
          <w:noProof/>
        </w:rPr>
        <w:tab/>
      </w:r>
      <w:r w:rsidRPr="009D266E">
        <w:rPr>
          <w:rStyle w:val="Verwijzing"/>
        </w:rPr>
        <w:fldChar w:fldCharType="begin"/>
      </w:r>
      <w:r w:rsidRPr="009D266E">
        <w:rPr>
          <w:rStyle w:val="Verwijzing"/>
        </w:rPr>
        <w:instrText xml:space="preserve"> PAGEREF _Toc55152193 \h </w:instrText>
      </w:r>
      <w:r w:rsidRPr="009D266E">
        <w:rPr>
          <w:rStyle w:val="Verwijzing"/>
        </w:rPr>
      </w:r>
      <w:r w:rsidRPr="009D266E">
        <w:rPr>
          <w:rStyle w:val="Verwijzing"/>
        </w:rPr>
        <w:fldChar w:fldCharType="separate"/>
      </w:r>
      <w:r w:rsidR="003263D1" w:rsidRPr="009D266E">
        <w:rPr>
          <w:rStyle w:val="Verwijzing"/>
        </w:rPr>
        <w:t>42</w:t>
      </w:r>
      <w:r w:rsidRPr="009D266E">
        <w:rPr>
          <w:rStyle w:val="Verwijzing"/>
        </w:rPr>
        <w:fldChar w:fldCharType="end"/>
      </w:r>
    </w:p>
    <w:p w14:paraId="42BF9EBA" w14:textId="0ABAEDDA" w:rsidR="00F73CE0" w:rsidRDefault="00F73CE0">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9D266E">
        <w:rPr>
          <w:rStyle w:val="Verwijzing"/>
        </w:rPr>
        <w:fldChar w:fldCharType="begin"/>
      </w:r>
      <w:r w:rsidRPr="009D266E">
        <w:rPr>
          <w:rStyle w:val="Verwijzing"/>
        </w:rPr>
        <w:instrText xml:space="preserve"> PAGEREF _Toc55152194 \h </w:instrText>
      </w:r>
      <w:r w:rsidRPr="009D266E">
        <w:rPr>
          <w:rStyle w:val="Verwijzing"/>
        </w:rPr>
      </w:r>
      <w:r w:rsidRPr="009D266E">
        <w:rPr>
          <w:rStyle w:val="Verwijzing"/>
        </w:rPr>
        <w:fldChar w:fldCharType="separate"/>
      </w:r>
      <w:r w:rsidR="003263D1" w:rsidRPr="009D266E">
        <w:rPr>
          <w:rStyle w:val="Verwijzing"/>
        </w:rPr>
        <w:t>42</w:t>
      </w:r>
      <w:r w:rsidRPr="009D266E">
        <w:rPr>
          <w:rStyle w:val="Verwijzing"/>
        </w:rPr>
        <w:fldChar w:fldCharType="end"/>
      </w:r>
    </w:p>
    <w:p w14:paraId="4C391EA9" w14:textId="7844484A" w:rsidR="00F73CE0" w:rsidRDefault="00F73CE0">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9D266E">
        <w:rPr>
          <w:rStyle w:val="Verwijzing"/>
        </w:rPr>
        <w:fldChar w:fldCharType="begin"/>
      </w:r>
      <w:r w:rsidRPr="009D266E">
        <w:rPr>
          <w:rStyle w:val="Verwijzing"/>
        </w:rPr>
        <w:instrText xml:space="preserve"> PAGEREF _Toc55152195 \h </w:instrText>
      </w:r>
      <w:r w:rsidRPr="009D266E">
        <w:rPr>
          <w:rStyle w:val="Verwijzing"/>
        </w:rPr>
      </w:r>
      <w:r w:rsidRPr="009D266E">
        <w:rPr>
          <w:rStyle w:val="Verwijzing"/>
        </w:rPr>
        <w:fldChar w:fldCharType="separate"/>
      </w:r>
      <w:r w:rsidR="003263D1" w:rsidRPr="009D266E">
        <w:rPr>
          <w:rStyle w:val="Verwijzing"/>
        </w:rPr>
        <w:t>43</w:t>
      </w:r>
      <w:r w:rsidRPr="009D266E">
        <w:rPr>
          <w:rStyle w:val="Verwijzing"/>
        </w:rPr>
        <w:fldChar w:fldCharType="end"/>
      </w:r>
    </w:p>
    <w:p w14:paraId="465A121C" w14:textId="14CB4312" w:rsidR="00F73CE0" w:rsidRDefault="00F73CE0">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9D266E">
        <w:rPr>
          <w:rStyle w:val="Verwijzing"/>
        </w:rPr>
        <w:fldChar w:fldCharType="begin"/>
      </w:r>
      <w:r w:rsidRPr="009D266E">
        <w:rPr>
          <w:rStyle w:val="Verwijzing"/>
        </w:rPr>
        <w:instrText xml:space="preserve"> PAGEREF _Toc55152196 \h </w:instrText>
      </w:r>
      <w:r w:rsidRPr="009D266E">
        <w:rPr>
          <w:rStyle w:val="Verwijzing"/>
        </w:rPr>
      </w:r>
      <w:r w:rsidRPr="009D266E">
        <w:rPr>
          <w:rStyle w:val="Verwijzing"/>
        </w:rPr>
        <w:fldChar w:fldCharType="separate"/>
      </w:r>
      <w:r w:rsidR="003263D1" w:rsidRPr="009D266E">
        <w:rPr>
          <w:rStyle w:val="Verwijzing"/>
        </w:rPr>
        <w:t>43</w:t>
      </w:r>
      <w:r w:rsidRPr="009D266E">
        <w:rPr>
          <w:rStyle w:val="Verwijzing"/>
        </w:rPr>
        <w:fldChar w:fldCharType="end"/>
      </w:r>
    </w:p>
    <w:p w14:paraId="0875986A" w14:textId="1A734D25" w:rsidR="00F73CE0" w:rsidRDefault="00F73CE0">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_Toc55152197 \h </w:instrText>
      </w:r>
      <w:r w:rsidRPr="009D266E">
        <w:rPr>
          <w:rStyle w:val="Verwijzing"/>
        </w:rPr>
      </w:r>
      <w:r w:rsidRPr="009D266E">
        <w:rPr>
          <w:rStyle w:val="Verwijzing"/>
        </w:rPr>
        <w:fldChar w:fldCharType="separate"/>
      </w:r>
      <w:r w:rsidR="003263D1" w:rsidRPr="009D266E">
        <w:rPr>
          <w:rStyle w:val="Verwijzing"/>
        </w:rPr>
        <w:t>43</w:t>
      </w:r>
      <w:r w:rsidRPr="009D266E">
        <w:rPr>
          <w:rStyle w:val="Verwijzing"/>
        </w:rPr>
        <w:fldChar w:fldCharType="end"/>
      </w:r>
    </w:p>
    <w:p w14:paraId="2264BEA0" w14:textId="7E78F7A0" w:rsidR="00F73CE0" w:rsidRDefault="00F73CE0">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9D266E">
        <w:rPr>
          <w:rStyle w:val="Verwijzing"/>
        </w:rPr>
        <w:fldChar w:fldCharType="begin"/>
      </w:r>
      <w:r w:rsidRPr="009D266E">
        <w:rPr>
          <w:rStyle w:val="Verwijzing"/>
        </w:rPr>
        <w:instrText xml:space="preserve"> PAGEREF _Toc55152198 \h </w:instrText>
      </w:r>
      <w:r w:rsidRPr="009D266E">
        <w:rPr>
          <w:rStyle w:val="Verwijzing"/>
        </w:rPr>
      </w:r>
      <w:r w:rsidRPr="009D266E">
        <w:rPr>
          <w:rStyle w:val="Verwijzing"/>
        </w:rPr>
        <w:fldChar w:fldCharType="separate"/>
      </w:r>
      <w:r w:rsidR="003263D1" w:rsidRPr="009D266E">
        <w:rPr>
          <w:rStyle w:val="Verwijzing"/>
        </w:rPr>
        <w:t>44</w:t>
      </w:r>
      <w:r w:rsidRPr="009D266E">
        <w:rPr>
          <w:rStyle w:val="Verwijzing"/>
        </w:rPr>
        <w:fldChar w:fldCharType="end"/>
      </w:r>
    </w:p>
    <w:p w14:paraId="0DF1C8BC" w14:textId="571BFEBB" w:rsidR="00F73CE0" w:rsidRDefault="00F73CE0">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Hoofdlijn</w:t>
      </w:r>
      <w:r>
        <w:rPr>
          <w:noProof/>
        </w:rPr>
        <w:tab/>
      </w:r>
      <w:r w:rsidRPr="009D266E">
        <w:rPr>
          <w:rStyle w:val="Verwijzing"/>
        </w:rPr>
        <w:fldChar w:fldCharType="begin"/>
      </w:r>
      <w:r w:rsidRPr="009D266E">
        <w:rPr>
          <w:rStyle w:val="Verwijzing"/>
        </w:rPr>
        <w:instrText xml:space="preserve"> PAGEREF _Toc55152199 \h </w:instrText>
      </w:r>
      <w:r w:rsidRPr="009D266E">
        <w:rPr>
          <w:rStyle w:val="Verwijzing"/>
        </w:rPr>
      </w:r>
      <w:r w:rsidRPr="009D266E">
        <w:rPr>
          <w:rStyle w:val="Verwijzing"/>
        </w:rPr>
        <w:fldChar w:fldCharType="separate"/>
      </w:r>
      <w:r w:rsidR="003263D1" w:rsidRPr="009D266E">
        <w:rPr>
          <w:rStyle w:val="Verwijzing"/>
        </w:rPr>
        <w:t>45</w:t>
      </w:r>
      <w:r w:rsidRPr="009D266E">
        <w:rPr>
          <w:rStyle w:val="Verwijzing"/>
        </w:rPr>
        <w:fldChar w:fldCharType="end"/>
      </w:r>
    </w:p>
    <w:p w14:paraId="0FAE8827" w14:textId="1BA0E57A" w:rsidR="00F73CE0" w:rsidRDefault="00F73CE0">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toepassing</w:t>
      </w:r>
      <w:r>
        <w:rPr>
          <w:noProof/>
        </w:rPr>
        <w:tab/>
      </w:r>
      <w:r w:rsidRPr="009D266E">
        <w:rPr>
          <w:rStyle w:val="Verwijzing"/>
        </w:rPr>
        <w:fldChar w:fldCharType="begin"/>
      </w:r>
      <w:r w:rsidRPr="009D266E">
        <w:rPr>
          <w:rStyle w:val="Verwijzing"/>
        </w:rPr>
        <w:instrText xml:space="preserve"> PAGEREF _Toc55152200 \h </w:instrText>
      </w:r>
      <w:r w:rsidRPr="009D266E">
        <w:rPr>
          <w:rStyle w:val="Verwijzing"/>
        </w:rPr>
      </w:r>
      <w:r w:rsidRPr="009D266E">
        <w:rPr>
          <w:rStyle w:val="Verwijzing"/>
        </w:rPr>
        <w:fldChar w:fldCharType="separate"/>
      </w:r>
      <w:r w:rsidR="003263D1" w:rsidRPr="009D266E">
        <w:rPr>
          <w:rStyle w:val="Verwijzing"/>
        </w:rPr>
        <w:t>45</w:t>
      </w:r>
      <w:r w:rsidRPr="009D266E">
        <w:rPr>
          <w:rStyle w:val="Verwijzing"/>
        </w:rPr>
        <w:fldChar w:fldCharType="end"/>
      </w:r>
    </w:p>
    <w:p w14:paraId="35A9E7F5" w14:textId="67C7F51A" w:rsidR="00F73CE0" w:rsidRDefault="00F73CE0">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9D266E">
        <w:rPr>
          <w:rStyle w:val="Verwijzing"/>
        </w:rPr>
        <w:fldChar w:fldCharType="begin"/>
      </w:r>
      <w:r w:rsidRPr="009D266E">
        <w:rPr>
          <w:rStyle w:val="Verwijzing"/>
        </w:rPr>
        <w:instrText xml:space="preserve"> PAGEREF _Toc55152201 \h </w:instrText>
      </w:r>
      <w:r w:rsidRPr="009D266E">
        <w:rPr>
          <w:rStyle w:val="Verwijzing"/>
        </w:rPr>
      </w:r>
      <w:r w:rsidRPr="009D266E">
        <w:rPr>
          <w:rStyle w:val="Verwijzing"/>
        </w:rPr>
        <w:fldChar w:fldCharType="separate"/>
      </w:r>
      <w:r w:rsidR="003263D1" w:rsidRPr="009D266E">
        <w:rPr>
          <w:rStyle w:val="Verwijzing"/>
        </w:rPr>
        <w:t>46</w:t>
      </w:r>
      <w:r w:rsidRPr="009D266E">
        <w:rPr>
          <w:rStyle w:val="Verwijzing"/>
        </w:rPr>
        <w:fldChar w:fldCharType="end"/>
      </w:r>
    </w:p>
    <w:p w14:paraId="523466CA" w14:textId="5680DE7F" w:rsidR="00F73CE0" w:rsidRDefault="00F73CE0">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9D266E">
        <w:rPr>
          <w:rStyle w:val="Verwijzing"/>
        </w:rPr>
        <w:fldChar w:fldCharType="begin"/>
      </w:r>
      <w:r w:rsidRPr="009D266E">
        <w:rPr>
          <w:rStyle w:val="Verwijzing"/>
        </w:rPr>
        <w:instrText xml:space="preserve"> PAGEREF _Toc55152202 \h </w:instrText>
      </w:r>
      <w:r w:rsidRPr="009D266E">
        <w:rPr>
          <w:rStyle w:val="Verwijzing"/>
        </w:rPr>
      </w:r>
      <w:r w:rsidRPr="009D266E">
        <w:rPr>
          <w:rStyle w:val="Verwijzing"/>
        </w:rPr>
        <w:fldChar w:fldCharType="separate"/>
      </w:r>
      <w:r w:rsidR="003263D1" w:rsidRPr="009D266E">
        <w:rPr>
          <w:rStyle w:val="Verwijzing"/>
        </w:rPr>
        <w:t>46</w:t>
      </w:r>
      <w:r w:rsidRPr="009D266E">
        <w:rPr>
          <w:rStyle w:val="Verwijzing"/>
        </w:rPr>
        <w:fldChar w:fldCharType="end"/>
      </w:r>
    </w:p>
    <w:p w14:paraId="3F58237B" w14:textId="643B3CBB" w:rsidR="00F73CE0" w:rsidRDefault="00F73CE0">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_Toc55152203 \h </w:instrText>
      </w:r>
      <w:r w:rsidRPr="009D266E">
        <w:rPr>
          <w:rStyle w:val="Verwijzing"/>
        </w:rPr>
      </w:r>
      <w:r w:rsidRPr="009D266E">
        <w:rPr>
          <w:rStyle w:val="Verwijzing"/>
        </w:rPr>
        <w:fldChar w:fldCharType="separate"/>
      </w:r>
      <w:r w:rsidR="003263D1" w:rsidRPr="009D266E">
        <w:rPr>
          <w:rStyle w:val="Verwijzing"/>
        </w:rPr>
        <w:t>46</w:t>
      </w:r>
      <w:r w:rsidRPr="009D266E">
        <w:rPr>
          <w:rStyle w:val="Verwijzing"/>
        </w:rPr>
        <w:fldChar w:fldCharType="end"/>
      </w:r>
    </w:p>
    <w:p w14:paraId="33560631" w14:textId="3C64572C" w:rsidR="00F73CE0" w:rsidRDefault="00F73CE0">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9D266E">
        <w:rPr>
          <w:rStyle w:val="Verwijzing"/>
        </w:rPr>
        <w:fldChar w:fldCharType="begin"/>
      </w:r>
      <w:r w:rsidRPr="009D266E">
        <w:rPr>
          <w:rStyle w:val="Verwijzing"/>
        </w:rPr>
        <w:instrText xml:space="preserve"> PAGEREF _Toc55152204 \h </w:instrText>
      </w:r>
      <w:r w:rsidRPr="009D266E">
        <w:rPr>
          <w:rStyle w:val="Verwijzing"/>
        </w:rPr>
      </w:r>
      <w:r w:rsidRPr="009D266E">
        <w:rPr>
          <w:rStyle w:val="Verwijzing"/>
        </w:rPr>
        <w:fldChar w:fldCharType="separate"/>
      </w:r>
      <w:r w:rsidR="003263D1" w:rsidRPr="009D266E">
        <w:rPr>
          <w:rStyle w:val="Verwijzing"/>
        </w:rPr>
        <w:t>47</w:t>
      </w:r>
      <w:r w:rsidRPr="009D266E">
        <w:rPr>
          <w:rStyle w:val="Verwijzing"/>
        </w:rPr>
        <w:fldChar w:fldCharType="end"/>
      </w:r>
    </w:p>
    <w:p w14:paraId="06385DD8" w14:textId="39036EFC" w:rsidR="00F73CE0" w:rsidRDefault="00F73CE0">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Locatie</w:t>
      </w:r>
      <w:r>
        <w:rPr>
          <w:noProof/>
        </w:rPr>
        <w:tab/>
      </w:r>
      <w:r w:rsidRPr="009D266E">
        <w:rPr>
          <w:rStyle w:val="Verwijzing"/>
        </w:rPr>
        <w:fldChar w:fldCharType="begin"/>
      </w:r>
      <w:r w:rsidRPr="009D266E">
        <w:rPr>
          <w:rStyle w:val="Verwijzing"/>
        </w:rPr>
        <w:instrText xml:space="preserve"> PAGEREF _Toc55152205 \h </w:instrText>
      </w:r>
      <w:r w:rsidRPr="009D266E">
        <w:rPr>
          <w:rStyle w:val="Verwijzing"/>
        </w:rPr>
      </w:r>
      <w:r w:rsidRPr="009D266E">
        <w:rPr>
          <w:rStyle w:val="Verwijzing"/>
        </w:rPr>
        <w:fldChar w:fldCharType="separate"/>
      </w:r>
      <w:r w:rsidR="003263D1" w:rsidRPr="009D266E">
        <w:rPr>
          <w:rStyle w:val="Verwijzing"/>
        </w:rPr>
        <w:t>47</w:t>
      </w:r>
      <w:r w:rsidRPr="009D266E">
        <w:rPr>
          <w:rStyle w:val="Verwijzing"/>
        </w:rPr>
        <w:fldChar w:fldCharType="end"/>
      </w:r>
    </w:p>
    <w:p w14:paraId="3B74EB5B" w14:textId="5C721D1F" w:rsidR="00F73CE0" w:rsidRDefault="00F73CE0">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sidRPr="009D266E">
        <w:rPr>
          <w:rStyle w:val="Verwijzing"/>
        </w:rPr>
        <w:fldChar w:fldCharType="begin"/>
      </w:r>
      <w:r w:rsidRPr="009D266E">
        <w:rPr>
          <w:rStyle w:val="Verwijzing"/>
        </w:rPr>
        <w:instrText xml:space="preserve"> PAGEREF _Toc55152206 \h </w:instrText>
      </w:r>
      <w:r w:rsidRPr="009D266E">
        <w:rPr>
          <w:rStyle w:val="Verwijzing"/>
        </w:rPr>
      </w:r>
      <w:r w:rsidRPr="009D266E">
        <w:rPr>
          <w:rStyle w:val="Verwijzing"/>
        </w:rPr>
        <w:fldChar w:fldCharType="separate"/>
      </w:r>
      <w:r w:rsidR="003263D1" w:rsidRPr="009D266E">
        <w:rPr>
          <w:rStyle w:val="Verwijzing"/>
        </w:rPr>
        <w:t>47</w:t>
      </w:r>
      <w:r w:rsidRPr="009D266E">
        <w:rPr>
          <w:rStyle w:val="Verwijzing"/>
        </w:rPr>
        <w:fldChar w:fldCharType="end"/>
      </w:r>
    </w:p>
    <w:p w14:paraId="0F75CB44" w14:textId="01645DD4" w:rsidR="00F73CE0" w:rsidRDefault="00F73CE0">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9D266E">
        <w:rPr>
          <w:rStyle w:val="Verwijzing"/>
        </w:rPr>
        <w:fldChar w:fldCharType="begin"/>
      </w:r>
      <w:r w:rsidRPr="009D266E">
        <w:rPr>
          <w:rStyle w:val="Verwijzing"/>
        </w:rPr>
        <w:instrText xml:space="preserve"> PAGEREF _Toc55152207 \h </w:instrText>
      </w:r>
      <w:r w:rsidRPr="009D266E">
        <w:rPr>
          <w:rStyle w:val="Verwijzing"/>
        </w:rPr>
      </w:r>
      <w:r w:rsidRPr="009D266E">
        <w:rPr>
          <w:rStyle w:val="Verwijzing"/>
        </w:rPr>
        <w:fldChar w:fldCharType="separate"/>
      </w:r>
      <w:r w:rsidR="003263D1" w:rsidRPr="009D266E">
        <w:rPr>
          <w:rStyle w:val="Verwijzing"/>
        </w:rPr>
        <w:t>47</w:t>
      </w:r>
      <w:r w:rsidRPr="009D266E">
        <w:rPr>
          <w:rStyle w:val="Verwijzing"/>
        </w:rPr>
        <w:fldChar w:fldCharType="end"/>
      </w:r>
    </w:p>
    <w:p w14:paraId="3503B4F0" w14:textId="270ED623" w:rsidR="00F73CE0" w:rsidRDefault="00F73CE0">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9D266E">
        <w:rPr>
          <w:rStyle w:val="Verwijzing"/>
        </w:rPr>
        <w:fldChar w:fldCharType="begin"/>
      </w:r>
      <w:r w:rsidRPr="009D266E">
        <w:rPr>
          <w:rStyle w:val="Verwijzing"/>
        </w:rPr>
        <w:instrText xml:space="preserve"> PAGEREF _Toc55152208 \h </w:instrText>
      </w:r>
      <w:r w:rsidRPr="009D266E">
        <w:rPr>
          <w:rStyle w:val="Verwijzing"/>
        </w:rPr>
      </w:r>
      <w:r w:rsidRPr="009D266E">
        <w:rPr>
          <w:rStyle w:val="Verwijzing"/>
        </w:rPr>
        <w:fldChar w:fldCharType="separate"/>
      </w:r>
      <w:r w:rsidR="003263D1" w:rsidRPr="009D266E">
        <w:rPr>
          <w:rStyle w:val="Verwijzing"/>
        </w:rPr>
        <w:t>47</w:t>
      </w:r>
      <w:r w:rsidRPr="009D266E">
        <w:rPr>
          <w:rStyle w:val="Verwijzing"/>
        </w:rPr>
        <w:fldChar w:fldCharType="end"/>
      </w:r>
    </w:p>
    <w:p w14:paraId="6A412EBB" w14:textId="68FE4F48" w:rsidR="00F73CE0" w:rsidRDefault="00F73CE0">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_Toc55152209 \h </w:instrText>
      </w:r>
      <w:r w:rsidRPr="009D266E">
        <w:rPr>
          <w:rStyle w:val="Verwijzing"/>
        </w:rPr>
      </w:r>
      <w:r w:rsidRPr="009D266E">
        <w:rPr>
          <w:rStyle w:val="Verwijzing"/>
        </w:rPr>
        <w:fldChar w:fldCharType="separate"/>
      </w:r>
      <w:r w:rsidR="003263D1" w:rsidRPr="009D266E">
        <w:rPr>
          <w:rStyle w:val="Verwijzing"/>
        </w:rPr>
        <w:t>48</w:t>
      </w:r>
      <w:r w:rsidRPr="009D266E">
        <w:rPr>
          <w:rStyle w:val="Verwijzing"/>
        </w:rPr>
        <w:fldChar w:fldCharType="end"/>
      </w:r>
    </w:p>
    <w:p w14:paraId="61AAAA14" w14:textId="1B470945" w:rsidR="00F73CE0" w:rsidRDefault="00F73CE0">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9D266E">
        <w:rPr>
          <w:rStyle w:val="Verwijzing"/>
        </w:rPr>
        <w:fldChar w:fldCharType="begin"/>
      </w:r>
      <w:r w:rsidRPr="009D266E">
        <w:rPr>
          <w:rStyle w:val="Verwijzing"/>
        </w:rPr>
        <w:instrText xml:space="preserve"> PAGEREF _Toc55152210 \h </w:instrText>
      </w:r>
      <w:r w:rsidRPr="009D266E">
        <w:rPr>
          <w:rStyle w:val="Verwijzing"/>
        </w:rPr>
      </w:r>
      <w:r w:rsidRPr="009D266E">
        <w:rPr>
          <w:rStyle w:val="Verwijzing"/>
        </w:rPr>
        <w:fldChar w:fldCharType="separate"/>
      </w:r>
      <w:r w:rsidR="003263D1" w:rsidRPr="009D266E">
        <w:rPr>
          <w:rStyle w:val="Verwijzing"/>
        </w:rPr>
        <w:t>50</w:t>
      </w:r>
      <w:r w:rsidRPr="009D266E">
        <w:rPr>
          <w:rStyle w:val="Verwijzing"/>
        </w:rPr>
        <w:fldChar w:fldCharType="end"/>
      </w:r>
    </w:p>
    <w:p w14:paraId="6B4B9B8D" w14:textId="7310C606" w:rsidR="00F73CE0" w:rsidRDefault="00F73CE0">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Geometrie</w:t>
      </w:r>
      <w:r>
        <w:rPr>
          <w:noProof/>
        </w:rPr>
        <w:tab/>
      </w:r>
      <w:r w:rsidRPr="009D266E">
        <w:rPr>
          <w:rStyle w:val="Verwijzing"/>
        </w:rPr>
        <w:fldChar w:fldCharType="begin"/>
      </w:r>
      <w:r w:rsidRPr="009D266E">
        <w:rPr>
          <w:rStyle w:val="Verwijzing"/>
        </w:rPr>
        <w:instrText xml:space="preserve"> PAGEREF _Toc55152211 \h </w:instrText>
      </w:r>
      <w:r w:rsidRPr="009D266E">
        <w:rPr>
          <w:rStyle w:val="Verwijzing"/>
        </w:rPr>
      </w:r>
      <w:r w:rsidRPr="009D266E">
        <w:rPr>
          <w:rStyle w:val="Verwijzing"/>
        </w:rPr>
        <w:fldChar w:fldCharType="separate"/>
      </w:r>
      <w:r w:rsidR="003263D1" w:rsidRPr="009D266E">
        <w:rPr>
          <w:rStyle w:val="Verwijzing"/>
        </w:rPr>
        <w:t>52</w:t>
      </w:r>
      <w:r w:rsidRPr="009D266E">
        <w:rPr>
          <w:rStyle w:val="Verwijzing"/>
        </w:rPr>
        <w:fldChar w:fldCharType="end"/>
      </w:r>
    </w:p>
    <w:p w14:paraId="4E9B6BB4" w14:textId="7429BF65" w:rsidR="00F73CE0" w:rsidRDefault="00F73CE0">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9D266E">
        <w:rPr>
          <w:rStyle w:val="Verwijzing"/>
        </w:rPr>
        <w:fldChar w:fldCharType="begin"/>
      </w:r>
      <w:r w:rsidRPr="009D266E">
        <w:rPr>
          <w:rStyle w:val="Verwijzing"/>
        </w:rPr>
        <w:instrText xml:space="preserve"> PAGEREF _Toc55152212 \h </w:instrText>
      </w:r>
      <w:r w:rsidRPr="009D266E">
        <w:rPr>
          <w:rStyle w:val="Verwijzing"/>
        </w:rPr>
      </w:r>
      <w:r w:rsidRPr="009D266E">
        <w:rPr>
          <w:rStyle w:val="Verwijzing"/>
        </w:rPr>
        <w:fldChar w:fldCharType="separate"/>
      </w:r>
      <w:r w:rsidR="003263D1" w:rsidRPr="009D266E">
        <w:rPr>
          <w:rStyle w:val="Verwijzing"/>
        </w:rPr>
        <w:t>52</w:t>
      </w:r>
      <w:r w:rsidRPr="009D266E">
        <w:rPr>
          <w:rStyle w:val="Verwijzing"/>
        </w:rPr>
        <w:fldChar w:fldCharType="end"/>
      </w:r>
    </w:p>
    <w:p w14:paraId="3B7FBF6B" w14:textId="2A8DC4BC" w:rsidR="00F73CE0" w:rsidRDefault="00F73CE0">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9D266E">
        <w:rPr>
          <w:rStyle w:val="Verwijzing"/>
        </w:rPr>
        <w:fldChar w:fldCharType="begin"/>
      </w:r>
      <w:r w:rsidRPr="009D266E">
        <w:rPr>
          <w:rStyle w:val="Verwijzing"/>
        </w:rPr>
        <w:instrText xml:space="preserve"> PAGEREF _Toc55152213 \h </w:instrText>
      </w:r>
      <w:r w:rsidRPr="009D266E">
        <w:rPr>
          <w:rStyle w:val="Verwijzing"/>
        </w:rPr>
      </w:r>
      <w:r w:rsidRPr="009D266E">
        <w:rPr>
          <w:rStyle w:val="Verwijzing"/>
        </w:rPr>
        <w:fldChar w:fldCharType="separate"/>
      </w:r>
      <w:r w:rsidR="003263D1" w:rsidRPr="009D266E">
        <w:rPr>
          <w:rStyle w:val="Verwijzing"/>
        </w:rPr>
        <w:t>52</w:t>
      </w:r>
      <w:r w:rsidRPr="009D266E">
        <w:rPr>
          <w:rStyle w:val="Verwijzing"/>
        </w:rPr>
        <w:fldChar w:fldCharType="end"/>
      </w:r>
    </w:p>
    <w:p w14:paraId="2EDF3C58" w14:textId="5B8A744C" w:rsidR="00F73CE0" w:rsidRDefault="00F73CE0">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9D266E">
        <w:rPr>
          <w:rStyle w:val="Verwijzing"/>
        </w:rPr>
        <w:fldChar w:fldCharType="begin"/>
      </w:r>
      <w:r w:rsidRPr="009D266E">
        <w:rPr>
          <w:rStyle w:val="Verwijzing"/>
        </w:rPr>
        <w:instrText xml:space="preserve"> PAGEREF _Toc55152214 \h </w:instrText>
      </w:r>
      <w:r w:rsidRPr="009D266E">
        <w:rPr>
          <w:rStyle w:val="Verwijzing"/>
        </w:rPr>
      </w:r>
      <w:r w:rsidRPr="009D266E">
        <w:rPr>
          <w:rStyle w:val="Verwijzing"/>
        </w:rPr>
        <w:fldChar w:fldCharType="separate"/>
      </w:r>
      <w:r w:rsidR="003263D1" w:rsidRPr="009D266E">
        <w:rPr>
          <w:rStyle w:val="Verwijzing"/>
        </w:rPr>
        <w:t>52</w:t>
      </w:r>
      <w:r w:rsidRPr="009D266E">
        <w:rPr>
          <w:rStyle w:val="Verwijzing"/>
        </w:rPr>
        <w:fldChar w:fldCharType="end"/>
      </w:r>
    </w:p>
    <w:p w14:paraId="451AD8F4" w14:textId="30E7283E" w:rsidR="00F73CE0" w:rsidRDefault="00F73CE0">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_Toc55152215 \h </w:instrText>
      </w:r>
      <w:r w:rsidRPr="009D266E">
        <w:rPr>
          <w:rStyle w:val="Verwijzing"/>
        </w:rPr>
      </w:r>
      <w:r w:rsidRPr="009D266E">
        <w:rPr>
          <w:rStyle w:val="Verwijzing"/>
        </w:rPr>
        <w:fldChar w:fldCharType="separate"/>
      </w:r>
      <w:r w:rsidR="003263D1" w:rsidRPr="009D266E">
        <w:rPr>
          <w:rStyle w:val="Verwijzing"/>
        </w:rPr>
        <w:t>52</w:t>
      </w:r>
      <w:r w:rsidRPr="009D266E">
        <w:rPr>
          <w:rStyle w:val="Verwijzing"/>
        </w:rPr>
        <w:fldChar w:fldCharType="end"/>
      </w:r>
    </w:p>
    <w:p w14:paraId="3201F271" w14:textId="2064CA64" w:rsidR="00F73CE0" w:rsidRDefault="00F73CE0">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9D266E">
        <w:rPr>
          <w:rStyle w:val="Verwijzing"/>
        </w:rPr>
        <w:fldChar w:fldCharType="begin"/>
      </w:r>
      <w:r w:rsidRPr="009D266E">
        <w:rPr>
          <w:rStyle w:val="Verwijzing"/>
        </w:rPr>
        <w:instrText xml:space="preserve"> PAGEREF _Toc55152216 \h </w:instrText>
      </w:r>
      <w:r w:rsidRPr="009D266E">
        <w:rPr>
          <w:rStyle w:val="Verwijzing"/>
        </w:rPr>
      </w:r>
      <w:r w:rsidRPr="009D266E">
        <w:rPr>
          <w:rStyle w:val="Verwijzing"/>
        </w:rPr>
        <w:fldChar w:fldCharType="separate"/>
      </w:r>
      <w:r w:rsidR="003263D1" w:rsidRPr="009D266E">
        <w:rPr>
          <w:rStyle w:val="Verwijzing"/>
        </w:rPr>
        <w:t>53</w:t>
      </w:r>
      <w:r w:rsidRPr="009D266E">
        <w:rPr>
          <w:rStyle w:val="Verwijzing"/>
        </w:rPr>
        <w:fldChar w:fldCharType="end"/>
      </w:r>
    </w:p>
    <w:p w14:paraId="0FBE9ED0" w14:textId="22ABED24" w:rsidR="00F73CE0" w:rsidRDefault="00F73CE0">
      <w:pPr>
        <w:pStyle w:val="Inhopg4"/>
        <w:rPr>
          <w:rFonts w:asciiTheme="minorHAnsi" w:eastAsiaTheme="minorEastAsia" w:hAnsiTheme="minorHAnsi" w:cstheme="minorBidi"/>
          <w:noProof/>
          <w:sz w:val="22"/>
          <w:szCs w:val="22"/>
        </w:rPr>
      </w:pPr>
      <w:r>
        <w:rPr>
          <w:noProof/>
        </w:rPr>
        <w:lastRenderedPageBreak/>
        <w:t>6.4.6</w:t>
      </w:r>
      <w:r>
        <w:rPr>
          <w:rFonts w:asciiTheme="minorHAnsi" w:eastAsiaTheme="minorEastAsia" w:hAnsiTheme="minorHAnsi" w:cstheme="minorBidi"/>
          <w:noProof/>
          <w:sz w:val="22"/>
          <w:szCs w:val="22"/>
        </w:rPr>
        <w:tab/>
      </w:r>
      <w:r>
        <w:rPr>
          <w:noProof/>
        </w:rPr>
        <w:t>Objecttype Regelingsgebied</w:t>
      </w:r>
      <w:r>
        <w:rPr>
          <w:noProof/>
        </w:rPr>
        <w:tab/>
      </w:r>
      <w:r w:rsidRPr="009D266E">
        <w:rPr>
          <w:rStyle w:val="Verwijzing"/>
        </w:rPr>
        <w:fldChar w:fldCharType="begin"/>
      </w:r>
      <w:r w:rsidRPr="009D266E">
        <w:rPr>
          <w:rStyle w:val="Verwijzing"/>
        </w:rPr>
        <w:instrText xml:space="preserve"> PAGEREF _Toc55152217 \h </w:instrText>
      </w:r>
      <w:r w:rsidRPr="009D266E">
        <w:rPr>
          <w:rStyle w:val="Verwijzing"/>
        </w:rPr>
      </w:r>
      <w:r w:rsidRPr="009D266E">
        <w:rPr>
          <w:rStyle w:val="Verwijzing"/>
        </w:rPr>
        <w:fldChar w:fldCharType="separate"/>
      </w:r>
      <w:r w:rsidR="003263D1" w:rsidRPr="009D266E">
        <w:rPr>
          <w:rStyle w:val="Verwijzing"/>
        </w:rPr>
        <w:t>53</w:t>
      </w:r>
      <w:r w:rsidRPr="009D266E">
        <w:rPr>
          <w:rStyle w:val="Verwijzing"/>
        </w:rPr>
        <w:fldChar w:fldCharType="end"/>
      </w:r>
    </w:p>
    <w:p w14:paraId="1EDF4929" w14:textId="1EE6B076" w:rsidR="00F73CE0" w:rsidRDefault="00F73CE0">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de toepassing</w:t>
      </w:r>
      <w:r>
        <w:rPr>
          <w:noProof/>
        </w:rPr>
        <w:tab/>
      </w:r>
      <w:r w:rsidRPr="009D266E">
        <w:rPr>
          <w:rStyle w:val="Verwijzing"/>
        </w:rPr>
        <w:fldChar w:fldCharType="begin"/>
      </w:r>
      <w:r w:rsidRPr="009D266E">
        <w:rPr>
          <w:rStyle w:val="Verwijzing"/>
        </w:rPr>
        <w:instrText xml:space="preserve"> PAGEREF _Toc55152218 \h </w:instrText>
      </w:r>
      <w:r w:rsidRPr="009D266E">
        <w:rPr>
          <w:rStyle w:val="Verwijzing"/>
        </w:rPr>
      </w:r>
      <w:r w:rsidRPr="009D266E">
        <w:rPr>
          <w:rStyle w:val="Verwijzing"/>
        </w:rPr>
        <w:fldChar w:fldCharType="separate"/>
      </w:r>
      <w:r w:rsidR="003263D1" w:rsidRPr="009D266E">
        <w:rPr>
          <w:rStyle w:val="Verwijzing"/>
        </w:rPr>
        <w:t>53</w:t>
      </w:r>
      <w:r w:rsidRPr="009D266E">
        <w:rPr>
          <w:rStyle w:val="Verwijzing"/>
        </w:rPr>
        <w:fldChar w:fldCharType="end"/>
      </w:r>
    </w:p>
    <w:p w14:paraId="77067B30" w14:textId="5C7A77B9" w:rsidR="00F73CE0" w:rsidRDefault="00F73CE0">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9D266E">
        <w:rPr>
          <w:rStyle w:val="Verwijzing"/>
        </w:rPr>
        <w:fldChar w:fldCharType="begin"/>
      </w:r>
      <w:r w:rsidRPr="009D266E">
        <w:rPr>
          <w:rStyle w:val="Verwijzing"/>
        </w:rPr>
        <w:instrText xml:space="preserve"> PAGEREF _Toc55152219 \h </w:instrText>
      </w:r>
      <w:r w:rsidRPr="009D266E">
        <w:rPr>
          <w:rStyle w:val="Verwijzing"/>
        </w:rPr>
      </w:r>
      <w:r w:rsidRPr="009D266E">
        <w:rPr>
          <w:rStyle w:val="Verwijzing"/>
        </w:rPr>
        <w:fldChar w:fldCharType="separate"/>
      </w:r>
      <w:r w:rsidR="003263D1" w:rsidRPr="009D266E">
        <w:rPr>
          <w:rStyle w:val="Verwijzing"/>
        </w:rPr>
        <w:t>53</w:t>
      </w:r>
      <w:r w:rsidRPr="009D266E">
        <w:rPr>
          <w:rStyle w:val="Verwijzing"/>
        </w:rPr>
        <w:fldChar w:fldCharType="end"/>
      </w:r>
    </w:p>
    <w:p w14:paraId="4EB0E3B6" w14:textId="502FD68B" w:rsidR="00F73CE0" w:rsidRDefault="00F73CE0">
      <w:pPr>
        <w:pStyle w:val="Inhopg5"/>
        <w:rPr>
          <w:rFonts w:asciiTheme="minorHAnsi" w:eastAsiaTheme="minorEastAsia" w:hAnsiTheme="minorHAnsi" w:cstheme="minorBidi"/>
          <w:noProof/>
          <w:sz w:val="22"/>
          <w:szCs w:val="22"/>
        </w:rPr>
      </w:pPr>
      <w:r>
        <w:rPr>
          <w:noProof/>
        </w:rPr>
        <w:t>6.4.6.3</w:t>
      </w:r>
      <w:r>
        <w:rPr>
          <w:rFonts w:asciiTheme="minorHAnsi" w:eastAsiaTheme="minorEastAsia" w:hAnsiTheme="minorHAnsi" w:cstheme="minorBidi"/>
          <w:noProof/>
          <w:sz w:val="22"/>
          <w:szCs w:val="22"/>
        </w:rPr>
        <w:tab/>
      </w:r>
      <w:r>
        <w:rPr>
          <w:noProof/>
        </w:rPr>
        <w:t>Doel</w:t>
      </w:r>
      <w:r>
        <w:rPr>
          <w:noProof/>
        </w:rPr>
        <w:tab/>
      </w:r>
      <w:r w:rsidRPr="009D266E">
        <w:rPr>
          <w:rStyle w:val="Verwijzing"/>
        </w:rPr>
        <w:fldChar w:fldCharType="begin"/>
      </w:r>
      <w:r w:rsidRPr="009D266E">
        <w:rPr>
          <w:rStyle w:val="Verwijzing"/>
        </w:rPr>
        <w:instrText xml:space="preserve"> PAGEREF _Toc55152220 \h </w:instrText>
      </w:r>
      <w:r w:rsidRPr="009D266E">
        <w:rPr>
          <w:rStyle w:val="Verwijzing"/>
        </w:rPr>
      </w:r>
      <w:r w:rsidRPr="009D266E">
        <w:rPr>
          <w:rStyle w:val="Verwijzing"/>
        </w:rPr>
        <w:fldChar w:fldCharType="separate"/>
      </w:r>
      <w:r w:rsidR="003263D1" w:rsidRPr="009D266E">
        <w:rPr>
          <w:rStyle w:val="Verwijzing"/>
        </w:rPr>
        <w:t>53</w:t>
      </w:r>
      <w:r w:rsidRPr="009D266E">
        <w:rPr>
          <w:rStyle w:val="Verwijzing"/>
        </w:rPr>
        <w:fldChar w:fldCharType="end"/>
      </w:r>
    </w:p>
    <w:p w14:paraId="731C9FF2" w14:textId="69911010" w:rsidR="00F73CE0" w:rsidRDefault="00F73CE0">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_Toc55152221 \h </w:instrText>
      </w:r>
      <w:r w:rsidRPr="009D266E">
        <w:rPr>
          <w:rStyle w:val="Verwijzing"/>
        </w:rPr>
      </w:r>
      <w:r w:rsidRPr="009D266E">
        <w:rPr>
          <w:rStyle w:val="Verwijzing"/>
        </w:rPr>
        <w:fldChar w:fldCharType="separate"/>
      </w:r>
      <w:r w:rsidR="003263D1" w:rsidRPr="009D266E">
        <w:rPr>
          <w:rStyle w:val="Verwijzing"/>
        </w:rPr>
        <w:t>53</w:t>
      </w:r>
      <w:r w:rsidRPr="009D266E">
        <w:rPr>
          <w:rStyle w:val="Verwijzing"/>
        </w:rPr>
        <w:fldChar w:fldCharType="end"/>
      </w:r>
    </w:p>
    <w:p w14:paraId="2C30F728" w14:textId="22CA1CC9" w:rsidR="00F73CE0" w:rsidRDefault="00F73CE0">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9D266E">
        <w:rPr>
          <w:rStyle w:val="Verwijzing"/>
        </w:rPr>
        <w:fldChar w:fldCharType="begin"/>
      </w:r>
      <w:r w:rsidRPr="009D266E">
        <w:rPr>
          <w:rStyle w:val="Verwijzing"/>
        </w:rPr>
        <w:instrText xml:space="preserve"> PAGEREF _Toc55152222 \h </w:instrText>
      </w:r>
      <w:r w:rsidRPr="009D266E">
        <w:rPr>
          <w:rStyle w:val="Verwijzing"/>
        </w:rPr>
      </w:r>
      <w:r w:rsidRPr="009D266E">
        <w:rPr>
          <w:rStyle w:val="Verwijzing"/>
        </w:rPr>
        <w:fldChar w:fldCharType="separate"/>
      </w:r>
      <w:r w:rsidR="003263D1" w:rsidRPr="009D266E">
        <w:rPr>
          <w:rStyle w:val="Verwijzing"/>
        </w:rPr>
        <w:t>54</w:t>
      </w:r>
      <w:r w:rsidRPr="009D266E">
        <w:rPr>
          <w:rStyle w:val="Verwijzing"/>
        </w:rPr>
        <w:fldChar w:fldCharType="end"/>
      </w:r>
    </w:p>
    <w:p w14:paraId="6D869744" w14:textId="420D8A99" w:rsidR="00F73CE0" w:rsidRDefault="00F73CE0">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9D266E">
        <w:rPr>
          <w:rStyle w:val="Verwijzing"/>
        </w:rPr>
        <w:fldChar w:fldCharType="begin"/>
      </w:r>
      <w:r w:rsidRPr="009D266E">
        <w:rPr>
          <w:rStyle w:val="Verwijzing"/>
        </w:rPr>
        <w:instrText xml:space="preserve"> PAGEREF _Toc55152223 \h </w:instrText>
      </w:r>
      <w:r w:rsidRPr="009D266E">
        <w:rPr>
          <w:rStyle w:val="Verwijzing"/>
        </w:rPr>
      </w:r>
      <w:r w:rsidRPr="009D266E">
        <w:rPr>
          <w:rStyle w:val="Verwijzing"/>
        </w:rPr>
        <w:fldChar w:fldCharType="separate"/>
      </w:r>
      <w:r w:rsidR="003263D1" w:rsidRPr="009D266E">
        <w:rPr>
          <w:rStyle w:val="Verwijzing"/>
        </w:rPr>
        <w:t>54</w:t>
      </w:r>
      <w:r w:rsidRPr="009D266E">
        <w:rPr>
          <w:rStyle w:val="Verwijzing"/>
        </w:rPr>
        <w:fldChar w:fldCharType="end"/>
      </w:r>
    </w:p>
    <w:p w14:paraId="5F65EE75" w14:textId="1A4BCD56" w:rsidR="00F73CE0" w:rsidRDefault="00F73CE0">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9D266E">
        <w:rPr>
          <w:rStyle w:val="Verwijzing"/>
        </w:rPr>
        <w:fldChar w:fldCharType="begin"/>
      </w:r>
      <w:r w:rsidRPr="009D266E">
        <w:rPr>
          <w:rStyle w:val="Verwijzing"/>
        </w:rPr>
        <w:instrText xml:space="preserve"> PAGEREF _Toc55152224 \h </w:instrText>
      </w:r>
      <w:r w:rsidRPr="009D266E">
        <w:rPr>
          <w:rStyle w:val="Verwijzing"/>
        </w:rPr>
      </w:r>
      <w:r w:rsidRPr="009D266E">
        <w:rPr>
          <w:rStyle w:val="Verwijzing"/>
        </w:rPr>
        <w:fldChar w:fldCharType="separate"/>
      </w:r>
      <w:r w:rsidR="003263D1" w:rsidRPr="009D266E">
        <w:rPr>
          <w:rStyle w:val="Verwijzing"/>
        </w:rPr>
        <w:t>54</w:t>
      </w:r>
      <w:r w:rsidRPr="009D266E">
        <w:rPr>
          <w:rStyle w:val="Verwijzing"/>
        </w:rPr>
        <w:fldChar w:fldCharType="end"/>
      </w:r>
    </w:p>
    <w:p w14:paraId="6479E7ED" w14:textId="51E7B13C" w:rsidR="00F73CE0" w:rsidRDefault="00F73CE0">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Verplichte en onverplichte onderdelen van de standaard en onderdelen die noodzakelijk zijn om de instructie in DSO-LV te kunnen tonen</w:t>
      </w:r>
      <w:r>
        <w:rPr>
          <w:noProof/>
        </w:rPr>
        <w:tab/>
      </w:r>
      <w:r w:rsidRPr="009D266E">
        <w:rPr>
          <w:rStyle w:val="Verwijzing"/>
        </w:rPr>
        <w:fldChar w:fldCharType="begin"/>
      </w:r>
      <w:r w:rsidRPr="009D266E">
        <w:rPr>
          <w:rStyle w:val="Verwijzing"/>
        </w:rPr>
        <w:instrText xml:space="preserve"> PAGEREF _Toc55152225 \h </w:instrText>
      </w:r>
      <w:r w:rsidRPr="009D266E">
        <w:rPr>
          <w:rStyle w:val="Verwijzing"/>
        </w:rPr>
      </w:r>
      <w:r w:rsidRPr="009D266E">
        <w:rPr>
          <w:rStyle w:val="Verwijzing"/>
        </w:rPr>
        <w:fldChar w:fldCharType="separate"/>
      </w:r>
      <w:r w:rsidR="003263D1" w:rsidRPr="009D266E">
        <w:rPr>
          <w:rStyle w:val="Verwijzing"/>
        </w:rPr>
        <w:t>55</w:t>
      </w:r>
      <w:r w:rsidRPr="009D266E">
        <w:rPr>
          <w:rStyle w:val="Verwijzing"/>
        </w:rPr>
        <w:fldChar w:fldCharType="end"/>
      </w:r>
    </w:p>
    <w:p w14:paraId="33C35EBE" w14:textId="1CAF0637" w:rsidR="00F73CE0" w:rsidRDefault="00F73CE0">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9D266E">
        <w:rPr>
          <w:rStyle w:val="Verwijzing"/>
        </w:rPr>
        <w:fldChar w:fldCharType="begin"/>
      </w:r>
      <w:r w:rsidRPr="009D266E">
        <w:rPr>
          <w:rStyle w:val="Verwijzing"/>
        </w:rPr>
        <w:instrText xml:space="preserve"> PAGEREF _Toc55152226 \h </w:instrText>
      </w:r>
      <w:r w:rsidRPr="009D266E">
        <w:rPr>
          <w:rStyle w:val="Verwijzing"/>
        </w:rPr>
      </w:r>
      <w:r w:rsidRPr="009D266E">
        <w:rPr>
          <w:rStyle w:val="Verwijzing"/>
        </w:rPr>
        <w:fldChar w:fldCharType="separate"/>
      </w:r>
      <w:r w:rsidR="003263D1" w:rsidRPr="009D266E">
        <w:rPr>
          <w:rStyle w:val="Verwijzing"/>
        </w:rPr>
        <w:t>56</w:t>
      </w:r>
      <w:r w:rsidRPr="009D266E">
        <w:rPr>
          <w:rStyle w:val="Verwijzing"/>
        </w:rPr>
        <w:fldChar w:fldCharType="end"/>
      </w:r>
    </w:p>
    <w:p w14:paraId="69166B39" w14:textId="46FFFEA8" w:rsidR="00F73CE0" w:rsidRDefault="00F73CE0">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9D266E">
        <w:rPr>
          <w:rStyle w:val="Verwijzing"/>
        </w:rPr>
        <w:fldChar w:fldCharType="begin"/>
      </w:r>
      <w:r w:rsidRPr="009D266E">
        <w:rPr>
          <w:rStyle w:val="Verwijzing"/>
        </w:rPr>
        <w:instrText xml:space="preserve"> PAGEREF _Toc55152227 \h </w:instrText>
      </w:r>
      <w:r w:rsidRPr="009D266E">
        <w:rPr>
          <w:rStyle w:val="Verwijzing"/>
        </w:rPr>
      </w:r>
      <w:r w:rsidRPr="009D266E">
        <w:rPr>
          <w:rStyle w:val="Verwijzing"/>
        </w:rPr>
        <w:fldChar w:fldCharType="separate"/>
      </w:r>
      <w:r w:rsidR="003263D1" w:rsidRPr="009D266E">
        <w:rPr>
          <w:rStyle w:val="Verwijzing"/>
        </w:rPr>
        <w:t>57</w:t>
      </w:r>
      <w:r w:rsidRPr="009D266E">
        <w:rPr>
          <w:rStyle w:val="Verwijzing"/>
        </w:rPr>
        <w:fldChar w:fldCharType="end"/>
      </w:r>
    </w:p>
    <w:p w14:paraId="1C1C5F7F" w14:textId="5A503C33" w:rsidR="00F73CE0" w:rsidRDefault="00F73CE0">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9D266E">
        <w:rPr>
          <w:rStyle w:val="Verwijzing"/>
        </w:rPr>
        <w:fldChar w:fldCharType="begin"/>
      </w:r>
      <w:r w:rsidRPr="009D266E">
        <w:rPr>
          <w:rStyle w:val="Verwijzing"/>
        </w:rPr>
        <w:instrText xml:space="preserve"> PAGEREF _Toc55152228 \h </w:instrText>
      </w:r>
      <w:r w:rsidRPr="009D266E">
        <w:rPr>
          <w:rStyle w:val="Verwijzing"/>
        </w:rPr>
      </w:r>
      <w:r w:rsidRPr="009D266E">
        <w:rPr>
          <w:rStyle w:val="Verwijzing"/>
        </w:rPr>
        <w:fldChar w:fldCharType="separate"/>
      </w:r>
      <w:r w:rsidR="003263D1" w:rsidRPr="009D266E">
        <w:rPr>
          <w:rStyle w:val="Verwijzing"/>
        </w:rPr>
        <w:t>57</w:t>
      </w:r>
      <w:r w:rsidRPr="009D266E">
        <w:rPr>
          <w:rStyle w:val="Verwijzing"/>
        </w:rPr>
        <w:fldChar w:fldCharType="end"/>
      </w:r>
    </w:p>
    <w:p w14:paraId="0788534C" w14:textId="69E9F783" w:rsidR="00F73CE0" w:rsidRDefault="00F73CE0">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9D266E">
        <w:rPr>
          <w:rStyle w:val="Verwijzing"/>
        </w:rPr>
        <w:fldChar w:fldCharType="begin"/>
      </w:r>
      <w:r w:rsidRPr="009D266E">
        <w:rPr>
          <w:rStyle w:val="Verwijzing"/>
        </w:rPr>
        <w:instrText xml:space="preserve"> PAGEREF _Toc55152229 \h </w:instrText>
      </w:r>
      <w:r w:rsidRPr="009D266E">
        <w:rPr>
          <w:rStyle w:val="Verwijzing"/>
        </w:rPr>
      </w:r>
      <w:r w:rsidRPr="009D266E">
        <w:rPr>
          <w:rStyle w:val="Verwijzing"/>
        </w:rPr>
        <w:fldChar w:fldCharType="separate"/>
      </w:r>
      <w:r w:rsidR="003263D1" w:rsidRPr="009D266E">
        <w:rPr>
          <w:rStyle w:val="Verwijzing"/>
        </w:rPr>
        <w:t>57</w:t>
      </w:r>
      <w:r w:rsidRPr="009D266E">
        <w:rPr>
          <w:rStyle w:val="Verwijzing"/>
        </w:rPr>
        <w:fldChar w:fldCharType="end"/>
      </w:r>
    </w:p>
    <w:p w14:paraId="13F03B04" w14:textId="7661FE4F" w:rsidR="00F73CE0" w:rsidRDefault="00F73CE0">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De toepassing van Doel bij de instructie</w:t>
      </w:r>
      <w:r>
        <w:rPr>
          <w:noProof/>
        </w:rPr>
        <w:tab/>
      </w:r>
      <w:r w:rsidRPr="009D266E">
        <w:rPr>
          <w:rStyle w:val="Verwijzing"/>
        </w:rPr>
        <w:fldChar w:fldCharType="begin"/>
      </w:r>
      <w:r w:rsidRPr="009D266E">
        <w:rPr>
          <w:rStyle w:val="Verwijzing"/>
        </w:rPr>
        <w:instrText xml:space="preserve"> PAGEREF _Toc55152230 \h </w:instrText>
      </w:r>
      <w:r w:rsidRPr="009D266E">
        <w:rPr>
          <w:rStyle w:val="Verwijzing"/>
        </w:rPr>
      </w:r>
      <w:r w:rsidRPr="009D266E">
        <w:rPr>
          <w:rStyle w:val="Verwijzing"/>
        </w:rPr>
        <w:fldChar w:fldCharType="separate"/>
      </w:r>
      <w:r w:rsidR="003263D1" w:rsidRPr="009D266E">
        <w:rPr>
          <w:rStyle w:val="Verwijzing"/>
        </w:rPr>
        <w:t>59</w:t>
      </w:r>
      <w:r w:rsidRPr="009D266E">
        <w:rPr>
          <w:rStyle w:val="Verwijzing"/>
        </w:rPr>
        <w:fldChar w:fldCharType="end"/>
      </w:r>
    </w:p>
    <w:p w14:paraId="0214C8F8" w14:textId="6FFF80A2" w:rsidR="00F73CE0" w:rsidRDefault="00F73CE0">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de instructie</w:t>
      </w:r>
      <w:r>
        <w:rPr>
          <w:noProof/>
        </w:rPr>
        <w:tab/>
      </w:r>
      <w:r w:rsidRPr="009D266E">
        <w:rPr>
          <w:rStyle w:val="Verwijzing"/>
        </w:rPr>
        <w:fldChar w:fldCharType="begin"/>
      </w:r>
      <w:r w:rsidRPr="009D266E">
        <w:rPr>
          <w:rStyle w:val="Verwijzing"/>
        </w:rPr>
        <w:instrText xml:space="preserve"> PAGEREF _Toc55152231 \h </w:instrText>
      </w:r>
      <w:r w:rsidRPr="009D266E">
        <w:rPr>
          <w:rStyle w:val="Verwijzing"/>
        </w:rPr>
      </w:r>
      <w:r w:rsidRPr="009D266E">
        <w:rPr>
          <w:rStyle w:val="Verwijzing"/>
        </w:rPr>
        <w:fldChar w:fldCharType="separate"/>
      </w:r>
      <w:r w:rsidR="003263D1" w:rsidRPr="009D266E">
        <w:rPr>
          <w:rStyle w:val="Verwijzing"/>
        </w:rPr>
        <w:t>60</w:t>
      </w:r>
      <w:r w:rsidRPr="009D266E">
        <w:rPr>
          <w:rStyle w:val="Verwijzing"/>
        </w:rPr>
        <w:fldChar w:fldCharType="end"/>
      </w:r>
    </w:p>
    <w:p w14:paraId="726E94A1" w14:textId="0C850C5B" w:rsidR="00F73CE0" w:rsidRDefault="00F73CE0">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Inleiding</w:t>
      </w:r>
      <w:r>
        <w:rPr>
          <w:noProof/>
        </w:rPr>
        <w:tab/>
      </w:r>
      <w:r w:rsidRPr="009D266E">
        <w:rPr>
          <w:rStyle w:val="Verwijzing"/>
        </w:rPr>
        <w:fldChar w:fldCharType="begin"/>
      </w:r>
      <w:r w:rsidRPr="009D266E">
        <w:rPr>
          <w:rStyle w:val="Verwijzing"/>
        </w:rPr>
        <w:instrText xml:space="preserve"> PAGEREF _Toc55152232 \h </w:instrText>
      </w:r>
      <w:r w:rsidRPr="009D266E">
        <w:rPr>
          <w:rStyle w:val="Verwijzing"/>
        </w:rPr>
      </w:r>
      <w:r w:rsidRPr="009D266E">
        <w:rPr>
          <w:rStyle w:val="Verwijzing"/>
        </w:rPr>
        <w:fldChar w:fldCharType="separate"/>
      </w:r>
      <w:r w:rsidR="003263D1" w:rsidRPr="009D266E">
        <w:rPr>
          <w:rStyle w:val="Verwijzing"/>
        </w:rPr>
        <w:t>60</w:t>
      </w:r>
      <w:r w:rsidRPr="009D266E">
        <w:rPr>
          <w:rStyle w:val="Verwijzing"/>
        </w:rPr>
        <w:fldChar w:fldCharType="end"/>
      </w:r>
    </w:p>
    <w:p w14:paraId="1748C9B9" w14:textId="6218FD4A" w:rsidR="00F73CE0" w:rsidRDefault="00F73CE0">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9D266E">
        <w:rPr>
          <w:rStyle w:val="Verwijzing"/>
        </w:rPr>
        <w:fldChar w:fldCharType="begin"/>
      </w:r>
      <w:r w:rsidRPr="009D266E">
        <w:rPr>
          <w:rStyle w:val="Verwijzing"/>
        </w:rPr>
        <w:instrText xml:space="preserve"> PAGEREF _Toc55152233 \h </w:instrText>
      </w:r>
      <w:r w:rsidRPr="009D266E">
        <w:rPr>
          <w:rStyle w:val="Verwijzing"/>
        </w:rPr>
      </w:r>
      <w:r w:rsidRPr="009D266E">
        <w:rPr>
          <w:rStyle w:val="Verwijzing"/>
        </w:rPr>
        <w:fldChar w:fldCharType="separate"/>
      </w:r>
      <w:r w:rsidR="003263D1" w:rsidRPr="009D266E">
        <w:rPr>
          <w:rStyle w:val="Verwijzing"/>
        </w:rPr>
        <w:t>60</w:t>
      </w:r>
      <w:r w:rsidRPr="009D266E">
        <w:rPr>
          <w:rStyle w:val="Verwijzing"/>
        </w:rPr>
        <w:fldChar w:fldCharType="end"/>
      </w:r>
    </w:p>
    <w:p w14:paraId="5E6F7188" w14:textId="3D9A2C18" w:rsidR="00F73CE0" w:rsidRDefault="00F73CE0">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_Toc55152234 \h </w:instrText>
      </w:r>
      <w:r w:rsidRPr="009D266E">
        <w:rPr>
          <w:rStyle w:val="Verwijzing"/>
        </w:rPr>
      </w:r>
      <w:r w:rsidRPr="009D266E">
        <w:rPr>
          <w:rStyle w:val="Verwijzing"/>
        </w:rPr>
        <w:fldChar w:fldCharType="separate"/>
      </w:r>
      <w:r w:rsidR="003263D1" w:rsidRPr="009D266E">
        <w:rPr>
          <w:rStyle w:val="Verwijzing"/>
        </w:rPr>
        <w:t>60</w:t>
      </w:r>
      <w:r w:rsidRPr="009D266E">
        <w:rPr>
          <w:rStyle w:val="Verwijzing"/>
        </w:rPr>
        <w:fldChar w:fldCharType="end"/>
      </w:r>
    </w:p>
    <w:p w14:paraId="74635880" w14:textId="6300D31B" w:rsidR="00F73CE0" w:rsidRDefault="00F73CE0">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9D266E">
        <w:rPr>
          <w:rStyle w:val="Verwijzing"/>
        </w:rPr>
        <w:fldChar w:fldCharType="begin"/>
      </w:r>
      <w:r w:rsidRPr="009D266E">
        <w:rPr>
          <w:rStyle w:val="Verwijzing"/>
        </w:rPr>
        <w:instrText xml:space="preserve"> PAGEREF _Toc55152235 \h </w:instrText>
      </w:r>
      <w:r w:rsidRPr="009D266E">
        <w:rPr>
          <w:rStyle w:val="Verwijzing"/>
        </w:rPr>
      </w:r>
      <w:r w:rsidRPr="009D266E">
        <w:rPr>
          <w:rStyle w:val="Verwijzing"/>
        </w:rPr>
        <w:fldChar w:fldCharType="separate"/>
      </w:r>
      <w:r w:rsidR="003263D1" w:rsidRPr="009D266E">
        <w:rPr>
          <w:rStyle w:val="Verwijzing"/>
        </w:rPr>
        <w:t>61</w:t>
      </w:r>
      <w:r w:rsidRPr="009D266E">
        <w:rPr>
          <w:rStyle w:val="Verwijzing"/>
        </w:rPr>
        <w:fldChar w:fldCharType="end"/>
      </w:r>
    </w:p>
    <w:p w14:paraId="22472E7F" w14:textId="3976AE2A" w:rsidR="00F73CE0" w:rsidRDefault="00F73CE0">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9D266E">
        <w:rPr>
          <w:rStyle w:val="Verwijzing"/>
        </w:rPr>
        <w:fldChar w:fldCharType="begin"/>
      </w:r>
      <w:r w:rsidRPr="009D266E">
        <w:rPr>
          <w:rStyle w:val="Verwijzing"/>
        </w:rPr>
        <w:instrText xml:space="preserve"> PAGEREF _Toc55152236 \h </w:instrText>
      </w:r>
      <w:r w:rsidRPr="009D266E">
        <w:rPr>
          <w:rStyle w:val="Verwijzing"/>
        </w:rPr>
      </w:r>
      <w:r w:rsidRPr="009D266E">
        <w:rPr>
          <w:rStyle w:val="Verwijzing"/>
        </w:rPr>
        <w:fldChar w:fldCharType="separate"/>
      </w:r>
      <w:r w:rsidR="003263D1" w:rsidRPr="009D266E">
        <w:rPr>
          <w:rStyle w:val="Verwijzing"/>
        </w:rPr>
        <w:t>61</w:t>
      </w:r>
      <w:r w:rsidRPr="009D266E">
        <w:rPr>
          <w:rStyle w:val="Verwijzing"/>
        </w:rPr>
        <w:fldChar w:fldCharType="end"/>
      </w:r>
    </w:p>
    <w:p w14:paraId="1FCF8BB1" w14:textId="54A3BCB9" w:rsidR="00F73CE0" w:rsidRDefault="00F73CE0">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9D266E">
        <w:rPr>
          <w:rStyle w:val="Verwijzing"/>
        </w:rPr>
        <w:fldChar w:fldCharType="begin"/>
      </w:r>
      <w:r w:rsidRPr="009D266E">
        <w:rPr>
          <w:rStyle w:val="Verwijzing"/>
        </w:rPr>
        <w:instrText xml:space="preserve"> PAGEREF _Toc55152237 \h </w:instrText>
      </w:r>
      <w:r w:rsidRPr="009D266E">
        <w:rPr>
          <w:rStyle w:val="Verwijzing"/>
        </w:rPr>
      </w:r>
      <w:r w:rsidRPr="009D266E">
        <w:rPr>
          <w:rStyle w:val="Verwijzing"/>
        </w:rPr>
        <w:fldChar w:fldCharType="separate"/>
      </w:r>
      <w:r w:rsidR="003263D1" w:rsidRPr="009D266E">
        <w:rPr>
          <w:rStyle w:val="Verwijzing"/>
        </w:rPr>
        <w:t>61</w:t>
      </w:r>
      <w:r w:rsidRPr="009D266E">
        <w:rPr>
          <w:rStyle w:val="Verwijzing"/>
        </w:rPr>
        <w:fldChar w:fldCharType="end"/>
      </w:r>
    </w:p>
    <w:p w14:paraId="782EB8B3" w14:textId="19435DAC" w:rsidR="00F73CE0" w:rsidRDefault="00F73CE0">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9D266E">
        <w:rPr>
          <w:rStyle w:val="Verwijzing"/>
        </w:rPr>
        <w:fldChar w:fldCharType="begin"/>
      </w:r>
      <w:r w:rsidRPr="009D266E">
        <w:rPr>
          <w:rStyle w:val="Verwijzing"/>
        </w:rPr>
        <w:instrText xml:space="preserve"> PAGEREF _Toc55152238 \h </w:instrText>
      </w:r>
      <w:r w:rsidRPr="009D266E">
        <w:rPr>
          <w:rStyle w:val="Verwijzing"/>
        </w:rPr>
      </w:r>
      <w:r w:rsidRPr="009D266E">
        <w:rPr>
          <w:rStyle w:val="Verwijzing"/>
        </w:rPr>
        <w:fldChar w:fldCharType="separate"/>
      </w:r>
      <w:r w:rsidR="003263D1" w:rsidRPr="009D266E">
        <w:rPr>
          <w:rStyle w:val="Verwijzing"/>
        </w:rPr>
        <w:t>62</w:t>
      </w:r>
      <w:r w:rsidRPr="009D266E">
        <w:rPr>
          <w:rStyle w:val="Verwijzing"/>
        </w:rPr>
        <w:fldChar w:fldCharType="end"/>
      </w:r>
    </w:p>
    <w:p w14:paraId="33709C18" w14:textId="23CE1C1C" w:rsidR="00F73CE0" w:rsidRDefault="00F73CE0">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9D266E">
        <w:rPr>
          <w:rStyle w:val="Verwijzing"/>
        </w:rPr>
        <w:fldChar w:fldCharType="begin"/>
      </w:r>
      <w:r w:rsidRPr="009D266E">
        <w:rPr>
          <w:rStyle w:val="Verwijzing"/>
        </w:rPr>
        <w:instrText xml:space="preserve"> PAGEREF _Toc55152239 \h </w:instrText>
      </w:r>
      <w:r w:rsidRPr="009D266E">
        <w:rPr>
          <w:rStyle w:val="Verwijzing"/>
        </w:rPr>
      </w:r>
      <w:r w:rsidRPr="009D266E">
        <w:rPr>
          <w:rStyle w:val="Verwijzing"/>
        </w:rPr>
        <w:fldChar w:fldCharType="separate"/>
      </w:r>
      <w:r w:rsidR="003263D1" w:rsidRPr="009D266E">
        <w:rPr>
          <w:rStyle w:val="Verwijzing"/>
        </w:rPr>
        <w:t>64</w:t>
      </w:r>
      <w:r w:rsidRPr="009D266E">
        <w:rPr>
          <w:rStyle w:val="Verwijzing"/>
        </w:rPr>
        <w:fldChar w:fldCharType="end"/>
      </w:r>
    </w:p>
    <w:p w14:paraId="0221224F" w14:textId="1F310EAF" w:rsidR="00F73CE0" w:rsidRDefault="00F73CE0">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9D266E">
        <w:rPr>
          <w:rStyle w:val="Verwijzing"/>
        </w:rPr>
        <w:fldChar w:fldCharType="begin"/>
      </w:r>
      <w:r w:rsidRPr="009D266E">
        <w:rPr>
          <w:rStyle w:val="Verwijzing"/>
        </w:rPr>
        <w:instrText xml:space="preserve"> PAGEREF _Toc55152240 \h </w:instrText>
      </w:r>
      <w:r w:rsidRPr="009D266E">
        <w:rPr>
          <w:rStyle w:val="Verwijzing"/>
        </w:rPr>
      </w:r>
      <w:r w:rsidRPr="009D266E">
        <w:rPr>
          <w:rStyle w:val="Verwijzing"/>
        </w:rPr>
        <w:fldChar w:fldCharType="separate"/>
      </w:r>
      <w:r w:rsidR="003263D1" w:rsidRPr="009D266E">
        <w:rPr>
          <w:rStyle w:val="Verwijzing"/>
        </w:rPr>
        <w:t>64</w:t>
      </w:r>
      <w:r w:rsidRPr="009D266E">
        <w:rPr>
          <w:rStyle w:val="Verwijzing"/>
        </w:rPr>
        <w:fldChar w:fldCharType="end"/>
      </w:r>
    </w:p>
    <w:p w14:paraId="4C2DDF28" w14:textId="68D5BD64" w:rsidR="00F73CE0" w:rsidRDefault="00F73CE0">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Beëindigen zichtbaarheid van de instructie in de regelingenbank en in DSO-LV</w:t>
      </w:r>
      <w:r>
        <w:rPr>
          <w:noProof/>
        </w:rPr>
        <w:tab/>
      </w:r>
      <w:r w:rsidRPr="009D266E">
        <w:rPr>
          <w:rStyle w:val="Verwijzing"/>
        </w:rPr>
        <w:fldChar w:fldCharType="begin"/>
      </w:r>
      <w:r w:rsidRPr="009D266E">
        <w:rPr>
          <w:rStyle w:val="Verwijzing"/>
        </w:rPr>
        <w:instrText xml:space="preserve"> PAGEREF _Toc55152241 \h </w:instrText>
      </w:r>
      <w:r w:rsidRPr="009D266E">
        <w:rPr>
          <w:rStyle w:val="Verwijzing"/>
        </w:rPr>
      </w:r>
      <w:r w:rsidRPr="009D266E">
        <w:rPr>
          <w:rStyle w:val="Verwijzing"/>
        </w:rPr>
        <w:fldChar w:fldCharType="separate"/>
      </w:r>
      <w:r w:rsidR="003263D1" w:rsidRPr="009D266E">
        <w:rPr>
          <w:rStyle w:val="Verwijzing"/>
        </w:rPr>
        <w:t>65</w:t>
      </w:r>
      <w:r w:rsidRPr="009D266E">
        <w:rPr>
          <w:rStyle w:val="Verwijzing"/>
        </w:rPr>
        <w:fldChar w:fldCharType="end"/>
      </w:r>
    </w:p>
    <w:p w14:paraId="16D6CCB1" w14:textId="35B021E6" w:rsidR="00F73CE0" w:rsidRDefault="00F73CE0">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Procedurestatus van onderdelen van de Regeling</w:t>
      </w:r>
      <w:r>
        <w:rPr>
          <w:noProof/>
        </w:rPr>
        <w:tab/>
      </w:r>
      <w:r w:rsidRPr="009D266E">
        <w:rPr>
          <w:rStyle w:val="Verwijzing"/>
        </w:rPr>
        <w:fldChar w:fldCharType="begin"/>
      </w:r>
      <w:r w:rsidRPr="009D266E">
        <w:rPr>
          <w:rStyle w:val="Verwijzing"/>
        </w:rPr>
        <w:instrText xml:space="preserve"> PAGEREF _Toc55152242 \h </w:instrText>
      </w:r>
      <w:r w:rsidRPr="009D266E">
        <w:rPr>
          <w:rStyle w:val="Verwijzing"/>
        </w:rPr>
      </w:r>
      <w:r w:rsidRPr="009D266E">
        <w:rPr>
          <w:rStyle w:val="Verwijzing"/>
        </w:rPr>
        <w:fldChar w:fldCharType="separate"/>
      </w:r>
      <w:r w:rsidR="003263D1" w:rsidRPr="009D266E">
        <w:rPr>
          <w:rStyle w:val="Verwijzing"/>
        </w:rPr>
        <w:t>65</w:t>
      </w:r>
      <w:r w:rsidRPr="009D266E">
        <w:rPr>
          <w:rStyle w:val="Verwijzing"/>
        </w:rPr>
        <w:fldChar w:fldCharType="end"/>
      </w:r>
    </w:p>
    <w:p w14:paraId="49774D89" w14:textId="4C27F655" w:rsidR="00F73CE0" w:rsidRDefault="00F73CE0">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Muteren van IMOW-objecten</w:t>
      </w:r>
      <w:r>
        <w:rPr>
          <w:noProof/>
        </w:rPr>
        <w:tab/>
      </w:r>
      <w:r w:rsidRPr="009D266E">
        <w:rPr>
          <w:rStyle w:val="Verwijzing"/>
        </w:rPr>
        <w:fldChar w:fldCharType="begin"/>
      </w:r>
      <w:r w:rsidRPr="009D266E">
        <w:rPr>
          <w:rStyle w:val="Verwijzing"/>
        </w:rPr>
        <w:instrText xml:space="preserve"> PAGEREF _Toc55152243 \h </w:instrText>
      </w:r>
      <w:r w:rsidRPr="009D266E">
        <w:rPr>
          <w:rStyle w:val="Verwijzing"/>
        </w:rPr>
      </w:r>
      <w:r w:rsidRPr="009D266E">
        <w:rPr>
          <w:rStyle w:val="Verwijzing"/>
        </w:rPr>
        <w:fldChar w:fldCharType="separate"/>
      </w:r>
      <w:r w:rsidR="003263D1" w:rsidRPr="009D266E">
        <w:rPr>
          <w:rStyle w:val="Verwijzing"/>
        </w:rPr>
        <w:t>66</w:t>
      </w:r>
      <w:r w:rsidRPr="009D266E">
        <w:rPr>
          <w:rStyle w:val="Verwijzing"/>
        </w:rPr>
        <w:fldChar w:fldCharType="end"/>
      </w:r>
    </w:p>
    <w:p w14:paraId="00E65332" w14:textId="18A726A3" w:rsidR="00F73CE0" w:rsidRDefault="00F73CE0">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9D266E">
        <w:rPr>
          <w:rStyle w:val="Verwijzing"/>
        </w:rPr>
        <w:fldChar w:fldCharType="begin"/>
      </w:r>
      <w:r w:rsidRPr="009D266E">
        <w:rPr>
          <w:rStyle w:val="Verwijzing"/>
        </w:rPr>
        <w:instrText xml:space="preserve"> PAGEREF _Toc55152244 \h </w:instrText>
      </w:r>
      <w:r w:rsidRPr="009D266E">
        <w:rPr>
          <w:rStyle w:val="Verwijzing"/>
        </w:rPr>
      </w:r>
      <w:r w:rsidRPr="009D266E">
        <w:rPr>
          <w:rStyle w:val="Verwijzing"/>
        </w:rPr>
        <w:fldChar w:fldCharType="separate"/>
      </w:r>
      <w:r w:rsidR="003263D1" w:rsidRPr="009D266E">
        <w:rPr>
          <w:rStyle w:val="Verwijzing"/>
        </w:rPr>
        <w:t>67</w:t>
      </w:r>
      <w:r w:rsidRPr="009D266E">
        <w:rPr>
          <w:rStyle w:val="Verwijzing"/>
        </w:rPr>
        <w:fldChar w:fldCharType="end"/>
      </w:r>
    </w:p>
    <w:p w14:paraId="1F125126" w14:textId="15C8D852" w:rsidR="00F73CE0" w:rsidRDefault="00F73CE0">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9D266E">
        <w:rPr>
          <w:rStyle w:val="Verwijzing"/>
        </w:rPr>
        <w:fldChar w:fldCharType="begin"/>
      </w:r>
      <w:r w:rsidRPr="009D266E">
        <w:rPr>
          <w:rStyle w:val="Verwijzing"/>
        </w:rPr>
        <w:instrText xml:space="preserve"> PAGEREF _Toc55152245 \h </w:instrText>
      </w:r>
      <w:r w:rsidRPr="009D266E">
        <w:rPr>
          <w:rStyle w:val="Verwijzing"/>
        </w:rPr>
      </w:r>
      <w:r w:rsidRPr="009D266E">
        <w:rPr>
          <w:rStyle w:val="Verwijzing"/>
        </w:rPr>
        <w:fldChar w:fldCharType="separate"/>
      </w:r>
      <w:r w:rsidR="003263D1" w:rsidRPr="009D266E">
        <w:rPr>
          <w:rStyle w:val="Verwijzing"/>
        </w:rPr>
        <w:t>68</w:t>
      </w:r>
      <w:r w:rsidRPr="009D266E">
        <w:rPr>
          <w:rStyle w:val="Verwijzing"/>
        </w:rPr>
        <w:fldChar w:fldCharType="end"/>
      </w:r>
    </w:p>
    <w:p w14:paraId="1CBFEA30" w14:textId="363B1CD6" w:rsidR="00F73CE0" w:rsidRDefault="00F73CE0">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9D266E">
        <w:rPr>
          <w:rStyle w:val="Verwijzing"/>
        </w:rPr>
        <w:fldChar w:fldCharType="begin"/>
      </w:r>
      <w:r w:rsidRPr="009D266E">
        <w:rPr>
          <w:rStyle w:val="Verwijzing"/>
        </w:rPr>
        <w:instrText xml:space="preserve"> PAGEREF _Toc55152246 \h </w:instrText>
      </w:r>
      <w:r w:rsidRPr="009D266E">
        <w:rPr>
          <w:rStyle w:val="Verwijzing"/>
        </w:rPr>
      </w:r>
      <w:r w:rsidRPr="009D266E">
        <w:rPr>
          <w:rStyle w:val="Verwijzing"/>
        </w:rPr>
        <w:fldChar w:fldCharType="separate"/>
      </w:r>
      <w:r w:rsidR="003263D1" w:rsidRPr="009D266E">
        <w:rPr>
          <w:rStyle w:val="Verwijzing"/>
        </w:rPr>
        <w:t>69</w:t>
      </w:r>
      <w:r w:rsidRPr="009D266E">
        <w:rPr>
          <w:rStyle w:val="Verwijzing"/>
        </w:rPr>
        <w:fldChar w:fldCharType="end"/>
      </w:r>
    </w:p>
    <w:p w14:paraId="4AC23992" w14:textId="30230466" w:rsidR="007645B0" w:rsidRPr="00B117DC" w:rsidRDefault="007645B0" w:rsidP="007645B0">
      <w:r>
        <w:rPr>
          <w:b/>
        </w:rPr>
        <w:fldChar w:fldCharType="end"/>
      </w:r>
    </w:p>
    <w:p w14:paraId="182762EB" w14:textId="77777777" w:rsidR="007645B0" w:rsidRPr="00B117DC" w:rsidRDefault="007645B0" w:rsidP="007645B0">
      <w:pPr>
        <w:sectPr w:rsidR="007645B0" w:rsidRPr="00B117DC" w:rsidSect="00E22C54">
          <w:endnotePr>
            <w:numFmt w:val="decimal"/>
          </w:endnotePr>
          <w:pgSz w:w="11906" w:h="16838" w:code="9"/>
          <w:pgMar w:top="1701" w:right="1134" w:bottom="1701" w:left="2268" w:header="567" w:footer="567" w:gutter="0"/>
          <w:cols w:space="708"/>
          <w:docGrid w:linePitch="360"/>
        </w:sectPr>
      </w:pPr>
    </w:p>
    <w:p w14:paraId="38A5D766" w14:textId="77777777" w:rsidR="007B6BFB" w:rsidRDefault="007B6BFB"/>
    <w:sectPr w:rsidR="007B6B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581A" w14:textId="77777777" w:rsidR="007B6BFB" w:rsidRDefault="007B6BFB">
      <w:r>
        <w:separator/>
      </w:r>
    </w:p>
    <w:p w14:paraId="1D5FCB25" w14:textId="77777777" w:rsidR="007B6BFB" w:rsidRDefault="007B6BFB"/>
  </w:endnote>
  <w:endnote w:type="continuationSeparator" w:id="0">
    <w:p w14:paraId="63A6F737" w14:textId="77777777" w:rsidR="007B6BFB" w:rsidRPr="003C450F" w:rsidRDefault="007B6BFB" w:rsidP="003C450F"/>
  </w:endnote>
  <w:endnote w:type="continuationNotice" w:id="1">
    <w:p w14:paraId="605C00D2" w14:textId="77777777" w:rsidR="007B6BFB" w:rsidRDefault="007B6BF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MS Mincho"/>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ACC0" w14:textId="77777777" w:rsidR="007B6BFB" w:rsidRPr="00B35331" w:rsidRDefault="007B6BFB" w:rsidP="00577995">
      <w:pPr>
        <w:pStyle w:val="Voettekst"/>
      </w:pPr>
    </w:p>
  </w:footnote>
  <w:footnote w:type="continuationSeparator" w:id="0">
    <w:p w14:paraId="2C77AC52" w14:textId="77777777" w:rsidR="007B6BFB" w:rsidRDefault="007B6BFB">
      <w:r>
        <w:continuationSeparator/>
      </w:r>
    </w:p>
    <w:p w14:paraId="061A8782" w14:textId="77777777" w:rsidR="007B6BFB" w:rsidRDefault="007B6BFB"/>
    <w:p w14:paraId="42CD2D30" w14:textId="77777777" w:rsidR="007B6BFB" w:rsidRDefault="007B6BFB"/>
  </w:footnote>
  <w:footnote w:type="continuationNotice" w:id="1">
    <w:p w14:paraId="6DEDAB75" w14:textId="77777777" w:rsidR="007B6BFB" w:rsidRDefault="007B6B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28E81446" w:rsidR="000564A4" w:rsidRPr="00CA6C0C" w:rsidRDefault="000564A4" w:rsidP="00FF3E80">
          <w:r>
            <w:fldChar w:fldCharType="begin"/>
          </w:r>
          <w:r>
            <w:instrText xml:space="preserve"> SAVEDATE  \@ "d MMMM yyyy" </w:instrText>
          </w:r>
          <w:r>
            <w:fldChar w:fldCharType="separate"/>
          </w:r>
          <w:r w:rsidR="0078434A">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021995E0" w:rsidR="000564A4" w:rsidRPr="00CA6C0C" w:rsidRDefault="000564A4" w:rsidP="00577995">
          <w:r>
            <w:fldChar w:fldCharType="begin"/>
          </w:r>
          <w:r>
            <w:instrText xml:space="preserve"> SAVEDATE  \@ "d MMMM yyyy" </w:instrText>
          </w:r>
          <w:r>
            <w:fldChar w:fldCharType="separate"/>
          </w:r>
          <w:r w:rsidR="0078434A">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17D234B2"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8434A">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D3C6" w14:textId="77777777" w:rsidR="0078434A" w:rsidRDefault="0078434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51</TotalTime>
  <Pages>10</Pages>
  <Words>2286</Words>
  <Characters>12576</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14833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10</cp:revision>
  <cp:lastPrinted>2020-08-17T08:31:00Z</cp:lastPrinted>
  <dcterms:created xsi:type="dcterms:W3CDTF">2021-06-02T14:02:00Z</dcterms:created>
  <dcterms:modified xsi:type="dcterms:W3CDTF">2021-06-06T20:29:00Z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