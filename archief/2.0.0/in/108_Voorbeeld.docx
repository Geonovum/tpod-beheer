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7942F" w14:textId="4112F8F2" w:rsidR="009F235E" w:rsidRPr="009F235E" w:rsidRDefault="00C85FA3" w:rsidP="009F235E">
      <w:pPr>
        <w:pStyle w:val="Kop5"/>
      </w:pPr>
      <w:bookmarkStart w:id="166" w:name="_Ref_93eb82846bfe8e903487856c9a4d52ab_1"/>
      <w:r>
        <w:t>Voorbeeld</w:t>
      </w:r>
      <w:bookmarkEnd w:id="166"/>
    </w:p>
    <w:p w14:paraId="37B7ECD9" w14:textId="274F4118" w:rsidR="00A12301" w:rsidRDefault="00C85FA3" w:rsidP="00A12301">
      <w:r w:rsidRPr="00917591">
        <w:t xml:space="preserve">Door toepassing van tekstmodel BesluitCompact ziet </w:t>
      </w:r>
      <w:r w:rsidR="00402BF5">
        <w:t xml:space="preserve">het </w:t>
      </w:r>
      <w:r w:rsidRPr="00917591">
        <w:t xml:space="preserve">besluit </w:t>
      </w:r>
      <w:r w:rsidR="00402BF5">
        <w:t xml:space="preserve">waarmee een </w:t>
      </w:r>
      <w:r w:rsidR="00B573F1">
        <w:t>instructie</w:t>
      </w:r>
      <w:r w:rsidR="00402BF5">
        <w:t xml:space="preserve"> wordt gegeven</w:t>
      </w:r>
      <w:r w:rsidRPr="00917591">
        <w:t xml:space="preserve">, oftewel </w:t>
      </w:r>
      <w:r w:rsidR="00402BF5">
        <w:t xml:space="preserve">het </w:t>
      </w:r>
      <w:r w:rsidRPr="00917591">
        <w:t>initi</w:t>
      </w:r>
      <w:r w:rsidR="00402BF5">
        <w:t>ë</w:t>
      </w:r>
      <w:r w:rsidRPr="00917591">
        <w:t>l</w:t>
      </w:r>
      <w:r w:rsidR="00402BF5">
        <w:t>e</w:t>
      </w:r>
      <w:r w:rsidRPr="00917591">
        <w:t xml:space="preserve"> besluit dat </w:t>
      </w:r>
      <w:r w:rsidR="00402BF5">
        <w:t xml:space="preserve">de </w:t>
      </w:r>
      <w:r w:rsidRPr="00917591">
        <w:t>initiële Regeling instelt, er schematisch uit zoals aangegeven in</w:t>
      </w:r>
      <w:r>
        <w:t xml:space="preserve"> </w:t>
      </w:r>
      <w:r w:rsidRPr="009D266E">
        <w:rPr>
          <w:rStyle w:val="Verwijzing"/>
        </w:rPr>
        <w:fldChar w:fldCharType="begin"/>
      </w:r>
      <w:r w:rsidRPr="009D266E">
        <w:rPr>
          <w:rStyle w:val="Verwijzing"/>
        </w:rPr>
        <w:instrText xml:space="preserve"> REF _Ref_93eb82846bfe8e903487856c9a4d52ab_2 \n \h </w:instrText>
      </w:r>
      <w:r w:rsidRPr="009D266E">
        <w:rPr>
          <w:rStyle w:val="Verwijzing"/>
        </w:rPr>
      </w:r>
      <w:r w:rsidRPr="009D266E">
        <w:rPr>
          <w:rStyle w:val="Verwijzing"/>
        </w:rPr>
        <w:fldChar w:fldCharType="separate"/>
      </w:r>
      <w:r w:rsidR="003263D1" w:rsidRPr="009D266E">
        <w:rPr>
          <w:rStyle w:val="Verwijzing"/>
        </w:rPr>
        <w:t>Figuur 15</w:t>
      </w:r>
      <w:r w:rsidRPr="009D266E">
        <w:rPr>
          <w:rStyle w:val="Verwijzing"/>
        </w:rPr>
        <w:fldChar w:fldCharType="end"/>
      </w:r>
      <w:r>
        <w:t>.</w:t>
      </w:r>
    </w:p>
    <w:p w14:paraId="26061787" w14:textId="751032A2" w:rsidR="00A12301" w:rsidRDefault="00A81932" w:rsidP="00A12301">
      <w:pPr>
        <w:pStyle w:val="Figuur"/>
      </w:pPr>
      <w:r>
        <w:rPr>
          <w:noProof/>
        </w:rPr>
        <w:lastRenderedPageBreak/>
        <w:drawing>
          <wp:inline distT="0" distB="0" distL="0" distR="0" wp14:anchorId="5992616A" wp14:editId="6183E808">
            <wp:extent cx="5364147" cy="3346450"/>
            <wp:effectExtent l="0" t="0" r="8255" b="635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399" cy="33534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C14F96" w14:textId="746BC022" w:rsidR="00A12301" w:rsidRDefault="00C85FA3" w:rsidP="00A12301">
      <w:pPr>
        <w:pStyle w:val="Figuurbijschrift"/>
      </w:pPr>
      <w:bookmarkStart w:id="168" w:name="_Ref_93eb82846bfe8e903487856c9a4d52ab_2"/>
      <w:bookmarkStart w:id="169" w:name="_Ref_93eb82846bfe8e903487856c9a4d52ab_3"/>
      <w:r w:rsidRPr="00573C5F">
        <w:t xml:space="preserve">Voorbeeld </w:t>
      </w:r>
      <w:r w:rsidR="00E26A71" w:rsidRPr="00E26A71">
        <w:t xml:space="preserve">toepassing tekstmodel </w:t>
      </w:r>
      <w:r w:rsidR="00E26A71">
        <w:t>Besluit</w:t>
      </w:r>
      <w:r w:rsidR="00E26A71" w:rsidRPr="00E26A71">
        <w:t xml:space="preserve">Compact </w:t>
      </w:r>
      <w:r w:rsidR="005875FD" w:rsidRPr="005875FD">
        <w:t xml:space="preserve">en WijzigBijlage/RegelingVrijetekst </w:t>
      </w:r>
      <w:r w:rsidR="00E26A71">
        <w:t xml:space="preserve">op </w:t>
      </w:r>
      <w:r w:rsidRPr="00573C5F">
        <w:t xml:space="preserve">initieel </w:t>
      </w:r>
      <w:r>
        <w:t>b</w:t>
      </w:r>
      <w:r w:rsidRPr="00573C5F">
        <w:t>esluit</w:t>
      </w:r>
      <w:bookmarkEnd w:id="168"/>
      <w:r>
        <w:t xml:space="preserve"> </w:t>
      </w:r>
      <w:bookmarkEnd w:id="169"/>
      <w:r w:rsidR="001F0093" w:rsidRPr="001F0093">
        <w:t>instructie</w:t>
      </w:r>
    </w:p>
    <w:p w14:paraId="5D171A83" w14:textId="3B032EE3" w:rsidR="00A12301" w:rsidRDefault="00C85FA3" w:rsidP="00917591">
      <w:r w:rsidRPr="00917591">
        <w:t xml:space="preserve">Door toepassing van tekstmodel BesluitCompact ziet een besluit tot wijziging van een </w:t>
      </w:r>
      <w:r w:rsidR="00E72DAB">
        <w:t>instructie</w:t>
      </w:r>
      <w:r w:rsidRPr="00917591">
        <w:t>, oftewel een wijzigingsbesluit, er schematisch uit zoals aangegeven in</w:t>
      </w:r>
      <w:r>
        <w:t xml:space="preserve"> </w:t>
      </w:r>
      <w:r w:rsidRPr="009D266E">
        <w:rPr>
          <w:rStyle w:val="Verwijzing"/>
        </w:rPr>
        <w:fldChar w:fldCharType="begin"/>
      </w:r>
      <w:r w:rsidRPr="009D266E">
        <w:rPr>
          <w:rStyle w:val="Verwijzing"/>
        </w:rPr>
        <w:instrText xml:space="preserve"> REF _Ref_93eb82846bfe8e903487856c9a4d52ab_4 \n \h </w:instrText>
      </w:r>
      <w:r w:rsidRPr="009D266E">
        <w:rPr>
          <w:rStyle w:val="Verwijzing"/>
        </w:rPr>
      </w:r>
      <w:r w:rsidRPr="009D266E">
        <w:rPr>
          <w:rStyle w:val="Verwijzing"/>
        </w:rPr>
        <w:fldChar w:fldCharType="separate"/>
      </w:r>
      <w:r w:rsidR="003263D1" w:rsidRPr="009D266E">
        <w:rPr>
          <w:rStyle w:val="Verwijzing"/>
        </w:rPr>
        <w:t>Figuur 16</w:t>
      </w:r>
      <w:r w:rsidRPr="009D266E">
        <w:rPr>
          <w:rStyle w:val="Verwijzing"/>
        </w:rPr>
        <w:fldChar w:fldCharType="end"/>
      </w:r>
      <w:r>
        <w:t>.</w:t>
      </w:r>
    </w:p>
    <w:p w14:paraId="5A60F871" w14:textId="69BA3CE7" w:rsidR="00A12301" w:rsidRDefault="00ED7D32" w:rsidP="00A12301">
      <w:pPr>
        <w:pStyle w:val="Figuur"/>
      </w:pPr>
      <w:r>
        <w:rPr>
          <w:noProof/>
        </w:rPr>
        <w:drawing>
          <wp:inline distT="0" distB="0" distL="0" distR="0" wp14:anchorId="394B7C44" wp14:editId="3993B074">
            <wp:extent cx="5344795" cy="3412998"/>
            <wp:effectExtent l="0" t="0" r="8255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093" cy="34348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27F39F" w14:textId="638C0A5D" w:rsidR="00A12301" w:rsidRDefault="00C85FA3" w:rsidP="00A12301">
      <w:pPr>
        <w:pStyle w:val="Figuurbijschrift"/>
      </w:pPr>
      <w:bookmarkStart w:id="170" w:name="_Ref_93eb82846bfe8e903487856c9a4d52ab_4"/>
      <w:bookmarkStart w:id="171" w:name="_Ref_93eb82846bfe8e903487856c9a4d52ab_5"/>
      <w:r w:rsidRPr="008604C4">
        <w:t xml:space="preserve">Voorbeeld </w:t>
      </w:r>
      <w:r w:rsidR="00F10AFF" w:rsidRPr="00F10AFF">
        <w:t xml:space="preserve">toepassing tekstmodel BesluitCompact </w:t>
      </w:r>
      <w:r w:rsidR="007C7AFA" w:rsidRPr="007C7AFA">
        <w:t xml:space="preserve">en WijzigBijlage/RegelingMutatie </w:t>
      </w:r>
      <w:r w:rsidR="00F10AFF" w:rsidRPr="00F10AFF">
        <w:t xml:space="preserve">op </w:t>
      </w:r>
      <w:r>
        <w:t>wijzigingsb</w:t>
      </w:r>
      <w:r w:rsidRPr="008604C4">
        <w:t>esluit</w:t>
      </w:r>
      <w:bookmarkEnd w:id="170"/>
      <w:r>
        <w:t xml:space="preserve"> </w:t>
      </w:r>
      <w:r w:rsidR="00F10AFF">
        <w:t>i</w:t>
      </w:r>
      <w:r w:rsidR="008B79A3">
        <w:t>nstructie</w:t>
      </w:r>
      <w:bookmarkEnd w:id="171"/>
    </w:p>
    <w:p w14:paraId="4F18A190" w14:textId="62509610" w:rsidR="00D4308F" w:rsidRPr="00D4308F" w:rsidRDefault="00665803" w:rsidP="00D4308F">
      <w:r w:rsidRPr="00665803">
        <w:lastRenderedPageBreak/>
        <w:t xml:space="preserve">In het voorbeeld van het initieel besluit van </w:t>
      </w:r>
      <w:r w:rsidRPr="009D266E">
        <w:rPr>
          <w:rStyle w:val="Verwijzing"/>
        </w:rPr>
        <w:fldChar w:fldCharType="begin"/>
      </w:r>
      <w:r w:rsidRPr="009D266E">
        <w:rPr>
          <w:rStyle w:val="Verwijzing"/>
        </w:rPr>
        <w:instrText xml:space="preserve"> REF _Ref_93eb82846bfe8e903487856c9a4d52ab_3 \n \h </w:instrText>
      </w:r>
      <w:r w:rsidRPr="009D266E">
        <w:rPr>
          <w:rStyle w:val="Verwijzing"/>
        </w:rPr>
      </w:r>
      <w:r w:rsidRPr="009D266E">
        <w:rPr>
          <w:rStyle w:val="Verwijzing"/>
        </w:rPr>
        <w:fldChar w:fldCharType="separate"/>
      </w:r>
      <w:r w:rsidR="003263D1" w:rsidRPr="009D266E">
        <w:rPr>
          <w:rStyle w:val="Verwijzing"/>
        </w:rPr>
        <w:t>Figuur 15</w:t>
      </w:r>
      <w:r w:rsidRPr="009D266E">
        <w:rPr>
          <w:rStyle w:val="Verwijzing"/>
        </w:rPr>
        <w:fldChar w:fldCharType="end"/>
      </w:r>
      <w:r w:rsidRPr="00665803">
        <w:t xml:space="preserve"> zijn WijzigArtikel en Artikel in het Lichaam van het Besluit-deel letterlijk opgevat door </w:t>
      </w:r>
      <w:r w:rsidR="00B61AA0">
        <w:t xml:space="preserve">in de </w:t>
      </w:r>
      <w:r w:rsidRPr="00665803">
        <w:t xml:space="preserve">Kop </w:t>
      </w:r>
      <w:r w:rsidR="00B61AA0">
        <w:t xml:space="preserve">van ieder artikel </w:t>
      </w:r>
      <w:r w:rsidR="003011D0">
        <w:t xml:space="preserve">het </w:t>
      </w:r>
      <w:r w:rsidRPr="00665803">
        <w:t xml:space="preserve">Label Artikel te </w:t>
      </w:r>
      <w:r w:rsidR="00B61AA0">
        <w:t>gebruiken</w:t>
      </w:r>
      <w:r w:rsidRPr="00665803">
        <w:t xml:space="preserve">. </w:t>
      </w:r>
      <w:r w:rsidR="00B74CA5" w:rsidRPr="00B74CA5">
        <w:t xml:space="preserve">Dat is niet verplicht, STOP verplicht er slechts toe dat de Kop van een Artikel ten minste één van de elementen Label, Nummer en Opschrift bevat. </w:t>
      </w:r>
      <w:r w:rsidR="0091047C">
        <w:t xml:space="preserve">Het is dus ook mogelijk om in de kop va de betreffende artikelen alleen een nummer op te nemen. </w:t>
      </w:r>
      <w:r w:rsidRPr="00665803">
        <w:t xml:space="preserve">Het voorbeeld van </w:t>
      </w:r>
      <w:r w:rsidRPr="009D266E">
        <w:rPr>
          <w:rStyle w:val="Verwijzing"/>
        </w:rPr>
        <w:fldChar w:fldCharType="begin"/>
      </w:r>
      <w:r w:rsidRPr="009D266E">
        <w:rPr>
          <w:rStyle w:val="Verwijzing"/>
        </w:rPr>
        <w:instrText xml:space="preserve"> REF _Ref_93eb82846bfe8e903487856c9a4d52ab_5 \n \h </w:instrText>
      </w:r>
      <w:r w:rsidRPr="009D266E">
        <w:rPr>
          <w:rStyle w:val="Verwijzing"/>
        </w:rPr>
      </w:r>
      <w:r w:rsidRPr="009D266E">
        <w:rPr>
          <w:rStyle w:val="Verwijzing"/>
        </w:rPr>
        <w:fldChar w:fldCharType="separate"/>
      </w:r>
      <w:r w:rsidR="003263D1" w:rsidRPr="009D266E">
        <w:rPr>
          <w:rStyle w:val="Verwijzing"/>
        </w:rPr>
        <w:t>Figuur 16</w:t>
      </w:r>
      <w:r w:rsidRPr="009D266E">
        <w:rPr>
          <w:rStyle w:val="Verwijzing"/>
        </w:rPr>
        <w:fldChar w:fldCharType="end"/>
      </w:r>
      <w:r w:rsidRPr="00665803">
        <w:t xml:space="preserve"> toont een toepassing van een WijzigArtikel en Artikel zonder gebruik te maken van Label </w:t>
      </w:r>
      <w:r w:rsidR="0054637D">
        <w:t>en Opschrift</w:t>
      </w:r>
      <w:r w:rsidRPr="00665803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B68A5" w14:textId="77777777" w:rsidR="00FA3FD1" w:rsidRDefault="00FA3FD1">
      <w:r>
        <w:separator/>
      </w:r>
    </w:p>
    <w:p w14:paraId="7C3A38DC" w14:textId="77777777" w:rsidR="00FA3FD1" w:rsidRDefault="00FA3FD1"/>
  </w:endnote>
  <w:endnote w:type="continuationSeparator" w:id="0">
    <w:p w14:paraId="1B7483DC" w14:textId="77777777" w:rsidR="00FA3FD1" w:rsidRPr="003C450F" w:rsidRDefault="00FA3FD1" w:rsidP="003C450F"/>
  </w:endnote>
  <w:endnote w:type="continuationNotice" w:id="1">
    <w:p w14:paraId="131EAB08" w14:textId="77777777" w:rsidR="00FA3FD1" w:rsidRDefault="00FA3FD1" w:rsidP="003C450F"/>
  </w:endnote>
  <w:endnote w:id="2">
    <w:p w14:paraId="1000717E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1000717F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0007181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0007182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5F567B3F" w14:textId="77777777" w:rsidR="000B3BF3" w:rsidRDefault="000B3BF3"/>
  </w:endnote>
  <w:endnote w:id="7">
    <w:p w14:paraId="3BE46FDF" w14:textId="77777777" w:rsidR="000B3BF3" w:rsidRDefault="000B3B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1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62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3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0007164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0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2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73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711F7" w14:textId="77777777" w:rsidR="00FA3FD1" w:rsidRPr="00B35331" w:rsidRDefault="00FA3FD1" w:rsidP="00577995">
      <w:pPr>
        <w:pStyle w:val="Voettekst"/>
      </w:pPr>
    </w:p>
  </w:footnote>
  <w:footnote w:type="continuationSeparator" w:id="0">
    <w:p w14:paraId="17BEA48C" w14:textId="77777777" w:rsidR="00FA3FD1" w:rsidRDefault="00FA3FD1">
      <w:r>
        <w:continuationSeparator/>
      </w:r>
    </w:p>
    <w:p w14:paraId="07BB57D8" w14:textId="77777777" w:rsidR="00FA3FD1" w:rsidRDefault="00FA3FD1"/>
    <w:p w14:paraId="3925A9CC" w14:textId="77777777" w:rsidR="00FA3FD1" w:rsidRDefault="00FA3FD1"/>
  </w:footnote>
  <w:footnote w:type="continuationNotice" w:id="1">
    <w:p w14:paraId="3018A17A" w14:textId="77777777" w:rsidR="00FA3FD1" w:rsidRDefault="00FA3FD1">
      <w:pPr>
        <w:spacing w:line="240" w:lineRule="auto"/>
      </w:pPr>
    </w:p>
  </w:footnote>
  <w:footnote w:id="2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3">
    <w:p w14:paraId="449FE2BE" w14:textId="77777777" w:rsidR="00962CCF" w:rsidRDefault="00962CCF"/>
    <w:p w14:paraId="3B69A7C8" w14:textId="77777777" w:rsidR="000B3BF3" w:rsidRDefault="000B3BF3"/>
  </w:footnote>
  <w:footnote w:id="4">
    <w:p w14:paraId="52D1E27D" w14:textId="77777777" w:rsidR="0088157E" w:rsidRDefault="0088157E" w:rsidP="008815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564A4" w:rsidRPr="00275984" w14:paraId="10007154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10007153" w14:textId="77777777" w:rsidR="000564A4" w:rsidRPr="002E14E1" w:rsidRDefault="000564A4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10007155" w14:textId="77777777" w:rsidR="000564A4" w:rsidRDefault="000564A4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5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56" w14:textId="77777777" w:rsidR="000564A4" w:rsidRPr="00BC3B53" w:rsidRDefault="000564A4" w:rsidP="00FF3E80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10007174" wp14:editId="5CB9570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59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8" w14:textId="551C2086" w:rsidR="000564A4" w:rsidRPr="00FA6FAC" w:rsidRDefault="000564A4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5C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A" w14:textId="53FE3D76" w:rsidR="000564A4" w:rsidRPr="00B60860" w:rsidRDefault="000564A4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1000715B" w14:textId="1CECB501" w:rsidR="000564A4" w:rsidRPr="00B60860" w:rsidRDefault="000564A4" w:rsidP="00FF3E80">
          <w:r>
            <w:t>Geonovum</w:t>
          </w:r>
        </w:p>
      </w:tc>
    </w:tr>
    <w:tr w:rsidR="000564A4" w:rsidRPr="00B60860" w14:paraId="1000715F" w14:textId="77777777" w:rsidTr="00FF3E80">
      <w:trPr>
        <w:cantSplit/>
      </w:trPr>
      <w:tc>
        <w:tcPr>
          <w:tcW w:w="1134" w:type="dxa"/>
          <w:shd w:val="clear" w:color="auto" w:fill="auto"/>
        </w:tcPr>
        <w:p w14:paraId="1000715D" w14:textId="77777777" w:rsidR="000564A4" w:rsidRPr="00CA6C0C" w:rsidRDefault="000564A4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1000715E" w14:textId="064289A3" w:rsidR="000564A4" w:rsidRPr="00CA6C0C" w:rsidRDefault="000564A4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0" w14:textId="77777777" w:rsidR="000564A4" w:rsidRPr="00EB5B83" w:rsidRDefault="000564A4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66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65" w14:textId="77777777" w:rsidR="000564A4" w:rsidRPr="00BC3B53" w:rsidRDefault="000564A4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10007176" wp14:editId="10007177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68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7" w14:textId="2380A678" w:rsidR="000564A4" w:rsidRPr="00FA6FAC" w:rsidRDefault="000564A4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6B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9" w14:textId="39185DB1" w:rsidR="000564A4" w:rsidRPr="00B60860" w:rsidRDefault="000564A4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1000716A" w14:textId="77777777" w:rsidR="000564A4" w:rsidRPr="00B60860" w:rsidRDefault="000564A4" w:rsidP="00577995">
          <w:r>
            <w:t>Geonovum – KOOP</w:t>
          </w:r>
        </w:p>
      </w:tc>
    </w:tr>
    <w:tr w:rsidR="000564A4" w:rsidRPr="00B60860" w14:paraId="1000716E" w14:textId="77777777" w:rsidTr="00C7236D">
      <w:trPr>
        <w:cantSplit/>
      </w:trPr>
      <w:tc>
        <w:tcPr>
          <w:tcW w:w="1134" w:type="dxa"/>
          <w:shd w:val="clear" w:color="auto" w:fill="auto"/>
        </w:tcPr>
        <w:p w14:paraId="1000716C" w14:textId="77777777" w:rsidR="000564A4" w:rsidRPr="00CA6C0C" w:rsidRDefault="000564A4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000716D" w14:textId="6B33ACE2" w:rsidR="000564A4" w:rsidRPr="00CA6C0C" w:rsidRDefault="000564A4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F" w14:textId="77777777" w:rsidR="000564A4" w:rsidRDefault="000564A4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1" w14:textId="7258BD8A" w:rsidR="000564A4" w:rsidRDefault="000564A4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263D1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263D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263D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6D40DF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4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1"/>
  </w:num>
  <w:num w:numId="8">
    <w:abstractNumId w:val="6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4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3E9"/>
    <w:rsid w:val="0003583D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4EC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E84"/>
    <w:rsid w:val="000B1261"/>
    <w:rsid w:val="000B12ED"/>
    <w:rsid w:val="000B12F5"/>
    <w:rsid w:val="000B168E"/>
    <w:rsid w:val="000B16C3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E74"/>
    <w:rsid w:val="000B51B2"/>
    <w:rsid w:val="000B51C1"/>
    <w:rsid w:val="000B5242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D6"/>
    <w:rsid w:val="000C595C"/>
    <w:rsid w:val="000C5DE9"/>
    <w:rsid w:val="000C5E89"/>
    <w:rsid w:val="000C5F15"/>
    <w:rsid w:val="000C611F"/>
    <w:rsid w:val="000C636D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C1A"/>
    <w:rsid w:val="00193D08"/>
    <w:rsid w:val="00193D50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A5A"/>
    <w:rsid w:val="001C4B4B"/>
    <w:rsid w:val="001C4D63"/>
    <w:rsid w:val="001C4F6D"/>
    <w:rsid w:val="001C4F82"/>
    <w:rsid w:val="001C50F1"/>
    <w:rsid w:val="001C5102"/>
    <w:rsid w:val="001C5AB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71"/>
    <w:rsid w:val="002107D3"/>
    <w:rsid w:val="00210ADA"/>
    <w:rsid w:val="00210E63"/>
    <w:rsid w:val="00211044"/>
    <w:rsid w:val="00211216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618"/>
    <w:rsid w:val="003047BC"/>
    <w:rsid w:val="00304CC6"/>
    <w:rsid w:val="00304F9F"/>
    <w:rsid w:val="0030510F"/>
    <w:rsid w:val="003051EF"/>
    <w:rsid w:val="00305235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3E7"/>
    <w:rsid w:val="003C648E"/>
    <w:rsid w:val="003C6986"/>
    <w:rsid w:val="003C6ADD"/>
    <w:rsid w:val="003C6C1E"/>
    <w:rsid w:val="003C6DE3"/>
    <w:rsid w:val="003C75AA"/>
    <w:rsid w:val="003C7769"/>
    <w:rsid w:val="003C7F4F"/>
    <w:rsid w:val="003C7FEB"/>
    <w:rsid w:val="003D031B"/>
    <w:rsid w:val="003D0BA8"/>
    <w:rsid w:val="003D0C2F"/>
    <w:rsid w:val="003D0D12"/>
    <w:rsid w:val="003D0E25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2036"/>
    <w:rsid w:val="004223FF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51A3"/>
    <w:rsid w:val="00455433"/>
    <w:rsid w:val="0045555E"/>
    <w:rsid w:val="0045571F"/>
    <w:rsid w:val="00455920"/>
    <w:rsid w:val="00455B28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678"/>
    <w:rsid w:val="004926E4"/>
    <w:rsid w:val="004929FB"/>
    <w:rsid w:val="004930B3"/>
    <w:rsid w:val="0049317C"/>
    <w:rsid w:val="00493231"/>
    <w:rsid w:val="0049389D"/>
    <w:rsid w:val="00493D6D"/>
    <w:rsid w:val="0049422F"/>
    <w:rsid w:val="00494702"/>
    <w:rsid w:val="004954F2"/>
    <w:rsid w:val="004955B5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E05"/>
    <w:rsid w:val="004B5289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D86"/>
    <w:rsid w:val="00512FF0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1493"/>
    <w:rsid w:val="00531982"/>
    <w:rsid w:val="00531AE6"/>
    <w:rsid w:val="00531C50"/>
    <w:rsid w:val="0053206D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B56"/>
    <w:rsid w:val="00704CAE"/>
    <w:rsid w:val="00704F39"/>
    <w:rsid w:val="0070508F"/>
    <w:rsid w:val="0070515D"/>
    <w:rsid w:val="00705212"/>
    <w:rsid w:val="00705507"/>
    <w:rsid w:val="00705726"/>
    <w:rsid w:val="007059AA"/>
    <w:rsid w:val="00705C3F"/>
    <w:rsid w:val="00705CAC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324A"/>
    <w:rsid w:val="007134CE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F67"/>
    <w:rsid w:val="0072264B"/>
    <w:rsid w:val="007229FE"/>
    <w:rsid w:val="00722CB3"/>
    <w:rsid w:val="00722D86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BA"/>
    <w:rsid w:val="00733571"/>
    <w:rsid w:val="0073358E"/>
    <w:rsid w:val="00733842"/>
    <w:rsid w:val="00733FAF"/>
    <w:rsid w:val="007340C3"/>
    <w:rsid w:val="00734147"/>
    <w:rsid w:val="00734409"/>
    <w:rsid w:val="007344A4"/>
    <w:rsid w:val="00734852"/>
    <w:rsid w:val="007349A7"/>
    <w:rsid w:val="00734C0A"/>
    <w:rsid w:val="00734C6B"/>
    <w:rsid w:val="00734DB8"/>
    <w:rsid w:val="00734E96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A63"/>
    <w:rsid w:val="00771B42"/>
    <w:rsid w:val="00771E09"/>
    <w:rsid w:val="007721A6"/>
    <w:rsid w:val="00772378"/>
    <w:rsid w:val="00772474"/>
    <w:rsid w:val="00772982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D4"/>
    <w:rsid w:val="007847C5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E02EA"/>
    <w:rsid w:val="007E0D10"/>
    <w:rsid w:val="007E1134"/>
    <w:rsid w:val="007E1719"/>
    <w:rsid w:val="007E1AB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C1A"/>
    <w:rsid w:val="00802E89"/>
    <w:rsid w:val="00802FB6"/>
    <w:rsid w:val="00803343"/>
    <w:rsid w:val="0080342C"/>
    <w:rsid w:val="00803475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ED0"/>
    <w:rsid w:val="008374AA"/>
    <w:rsid w:val="00837D67"/>
    <w:rsid w:val="00837DFF"/>
    <w:rsid w:val="0084007B"/>
    <w:rsid w:val="0084014B"/>
    <w:rsid w:val="008401C7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81F"/>
    <w:rsid w:val="00904A0B"/>
    <w:rsid w:val="00904A29"/>
    <w:rsid w:val="009051C5"/>
    <w:rsid w:val="0090559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FF1"/>
    <w:rsid w:val="009634DD"/>
    <w:rsid w:val="0096350C"/>
    <w:rsid w:val="009649A4"/>
    <w:rsid w:val="00964C9C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2E5"/>
    <w:rsid w:val="009754D3"/>
    <w:rsid w:val="00975692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62B"/>
    <w:rsid w:val="009C56B0"/>
    <w:rsid w:val="009C5D35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F9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B5D"/>
    <w:rsid w:val="00A26D5C"/>
    <w:rsid w:val="00A270B4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E3B"/>
    <w:rsid w:val="00A36E8D"/>
    <w:rsid w:val="00A36F0A"/>
    <w:rsid w:val="00A370E6"/>
    <w:rsid w:val="00A37AD2"/>
    <w:rsid w:val="00A37D90"/>
    <w:rsid w:val="00A37D94"/>
    <w:rsid w:val="00A37E02"/>
    <w:rsid w:val="00A37F21"/>
    <w:rsid w:val="00A401C1"/>
    <w:rsid w:val="00A405BA"/>
    <w:rsid w:val="00A40636"/>
    <w:rsid w:val="00A40684"/>
    <w:rsid w:val="00A41189"/>
    <w:rsid w:val="00A41401"/>
    <w:rsid w:val="00A42016"/>
    <w:rsid w:val="00A42314"/>
    <w:rsid w:val="00A42FE6"/>
    <w:rsid w:val="00A4311C"/>
    <w:rsid w:val="00A4363D"/>
    <w:rsid w:val="00A43853"/>
    <w:rsid w:val="00A43A9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90A"/>
    <w:rsid w:val="00A60BDB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64D"/>
    <w:rsid w:val="00AC577D"/>
    <w:rsid w:val="00AC5A4A"/>
    <w:rsid w:val="00AC5A9C"/>
    <w:rsid w:val="00AC5B25"/>
    <w:rsid w:val="00AC6B73"/>
    <w:rsid w:val="00AC6E16"/>
    <w:rsid w:val="00AC7451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AD7"/>
    <w:rsid w:val="00AD1DD6"/>
    <w:rsid w:val="00AD2224"/>
    <w:rsid w:val="00AD2238"/>
    <w:rsid w:val="00AD25C1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CCB"/>
    <w:rsid w:val="00B03D87"/>
    <w:rsid w:val="00B04073"/>
    <w:rsid w:val="00B04275"/>
    <w:rsid w:val="00B045F3"/>
    <w:rsid w:val="00B04B93"/>
    <w:rsid w:val="00B04C39"/>
    <w:rsid w:val="00B05104"/>
    <w:rsid w:val="00B05116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A8D"/>
    <w:rsid w:val="00B13C39"/>
    <w:rsid w:val="00B13D92"/>
    <w:rsid w:val="00B142E3"/>
    <w:rsid w:val="00B146C9"/>
    <w:rsid w:val="00B14DA2"/>
    <w:rsid w:val="00B14F65"/>
    <w:rsid w:val="00B14F9F"/>
    <w:rsid w:val="00B152EB"/>
    <w:rsid w:val="00B1567D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E9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CFF"/>
    <w:rsid w:val="00C06D5E"/>
    <w:rsid w:val="00C06E25"/>
    <w:rsid w:val="00C06F7E"/>
    <w:rsid w:val="00C071A9"/>
    <w:rsid w:val="00C07504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AAA"/>
    <w:rsid w:val="00C22B87"/>
    <w:rsid w:val="00C22C4C"/>
    <w:rsid w:val="00C22F67"/>
    <w:rsid w:val="00C231B1"/>
    <w:rsid w:val="00C2362C"/>
    <w:rsid w:val="00C23683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42B6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8E7"/>
    <w:rsid w:val="00CB1984"/>
    <w:rsid w:val="00CB19FB"/>
    <w:rsid w:val="00CB1A22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1B0"/>
    <w:rsid w:val="00CF347E"/>
    <w:rsid w:val="00CF36BE"/>
    <w:rsid w:val="00CF3994"/>
    <w:rsid w:val="00CF3A16"/>
    <w:rsid w:val="00CF3B7B"/>
    <w:rsid w:val="00CF3C0F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217D"/>
    <w:rsid w:val="00D4246D"/>
    <w:rsid w:val="00D42669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E5"/>
    <w:rsid w:val="00D54C5F"/>
    <w:rsid w:val="00D54FA2"/>
    <w:rsid w:val="00D55068"/>
    <w:rsid w:val="00D55138"/>
    <w:rsid w:val="00D552AD"/>
    <w:rsid w:val="00D556AB"/>
    <w:rsid w:val="00D556EA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24E"/>
    <w:rsid w:val="00DB273B"/>
    <w:rsid w:val="00DB277B"/>
    <w:rsid w:val="00DB2AB2"/>
    <w:rsid w:val="00DB2C95"/>
    <w:rsid w:val="00DB3267"/>
    <w:rsid w:val="00DB388B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4A7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C4"/>
    <w:rsid w:val="00DF68EA"/>
    <w:rsid w:val="00DF691B"/>
    <w:rsid w:val="00DF6B56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FDF"/>
    <w:rsid w:val="00E33EDD"/>
    <w:rsid w:val="00E3417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7857"/>
    <w:rsid w:val="00E778C0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FF"/>
    <w:rsid w:val="00F10B48"/>
    <w:rsid w:val="00F10C8C"/>
    <w:rsid w:val="00F10E48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F47"/>
    <w:rsid w:val="00F51110"/>
    <w:rsid w:val="00F51290"/>
    <w:rsid w:val="00F512D6"/>
    <w:rsid w:val="00F512EB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D9E"/>
    <w:rsid w:val="00F81123"/>
    <w:rsid w:val="00F81220"/>
    <w:rsid w:val="00F813E3"/>
    <w:rsid w:val="00F81500"/>
    <w:rsid w:val="00F816B8"/>
    <w:rsid w:val="00F816D8"/>
    <w:rsid w:val="00F81A36"/>
    <w:rsid w:val="00F82132"/>
    <w:rsid w:val="00F82708"/>
    <w:rsid w:val="00F827A1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F3"/>
    <w:rsid w:val="00FD3A44"/>
    <w:rsid w:val="00FD3AD2"/>
    <w:rsid w:val="00FD3BEE"/>
    <w:rsid w:val="00FD47B3"/>
    <w:rsid w:val="00FD4831"/>
    <w:rsid w:val="00FD4851"/>
    <w:rsid w:val="00FD49CD"/>
    <w:rsid w:val="00FD50B4"/>
    <w:rsid w:val="00FD52DF"/>
    <w:rsid w:val="00FD5B62"/>
    <w:rsid w:val="00FD5C47"/>
    <w:rsid w:val="00FD5CE1"/>
    <w:rsid w:val="00FD62E8"/>
    <w:rsid w:val="00FD65B5"/>
    <w:rsid w:val="00FD6905"/>
    <w:rsid w:val="00FD694D"/>
    <w:rsid w:val="00FD6A5A"/>
    <w:rsid w:val="00FD6B32"/>
    <w:rsid w:val="00FD6C79"/>
    <w:rsid w:val="00FD7520"/>
    <w:rsid w:val="00FD7958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000691F"/>
  <w15:docId w15:val="{FB77701C-D248-4716-BC8C-48C76703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40DF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40DF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40DF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40DF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40DF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6D40DF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40DF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40DF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40DF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40DF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D40DF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D40DF"/>
  </w:style>
  <w:style w:type="paragraph" w:customStyle="1" w:styleId="Kop1voorwerk">
    <w:name w:val="Kop 1 voorwerk"/>
    <w:basedOn w:val="Standaard"/>
    <w:rsid w:val="006D40DF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40DF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D40DF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40DF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40DF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40DF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6D40DF"/>
    <w:rPr>
      <w:szCs w:val="20"/>
    </w:rPr>
  </w:style>
  <w:style w:type="table" w:customStyle="1" w:styleId="Versiehistorie">
    <w:name w:val="Versiehistorie"/>
    <w:basedOn w:val="Standaardtabel"/>
    <w:uiPriority w:val="99"/>
    <w:rsid w:val="006D40DF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D40DF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D40DF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D40DF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D40DF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40DF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40DF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D40DF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D40DF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D40DF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40DF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40DF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D40DF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D40DF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D40DF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D40DF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D40DF"/>
  </w:style>
  <w:style w:type="numbering" w:styleId="1ai">
    <w:name w:val="Outline List 1"/>
    <w:basedOn w:val="Geenlijst"/>
    <w:semiHidden/>
    <w:unhideWhenUsed/>
    <w:rsid w:val="006D40DF"/>
  </w:style>
  <w:style w:type="table" w:styleId="3D-effectenvoortabel1">
    <w:name w:val="Table 3D effects 1"/>
    <w:basedOn w:val="Standaardtabel"/>
    <w:semiHidden/>
    <w:unhideWhenUsed/>
    <w:rsid w:val="006D40DF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40DF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40DF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D40DF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D40DF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40DF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40DF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D40DF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40DF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40DF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40DF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40DF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40DF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40DF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40DF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40DF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D40DF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40DF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40DF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40DF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40DF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40DF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40D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40D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40D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40D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40D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40D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40D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D40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D40DF"/>
  </w:style>
  <w:style w:type="table" w:styleId="Professioneletabel">
    <w:name w:val="Table Professional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40DF"/>
  </w:style>
  <w:style w:type="table" w:styleId="Tabelkolommen1">
    <w:name w:val="Table Columns 1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40DF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40DF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40DF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40DF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40DF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40DF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40DF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D40DF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40DF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40DF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D40DF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40DF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40DF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40D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D40DF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40DF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D40DF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40DF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40DF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D40DF"/>
  </w:style>
  <w:style w:type="character" w:customStyle="1" w:styleId="Colofonprojectnaam">
    <w:name w:val="Colofon projectnaam"/>
    <w:basedOn w:val="Standaardalinea-lettertype"/>
    <w:uiPriority w:val="1"/>
    <w:rsid w:val="006D40DF"/>
  </w:style>
  <w:style w:type="character" w:customStyle="1" w:styleId="Colofonprojectnummer">
    <w:name w:val="Colofon projectnummer"/>
    <w:basedOn w:val="Standaardalinea-lettertype"/>
    <w:uiPriority w:val="1"/>
    <w:rsid w:val="006D40DF"/>
  </w:style>
  <w:style w:type="character" w:customStyle="1" w:styleId="Colofoncontactpersoon">
    <w:name w:val="Colofon contactpersoon"/>
    <w:basedOn w:val="Standaardalinea-lettertype"/>
    <w:uiPriority w:val="1"/>
    <w:rsid w:val="006D40DF"/>
  </w:style>
  <w:style w:type="character" w:customStyle="1" w:styleId="Colofonauteur">
    <w:name w:val="Colofon auteur"/>
    <w:basedOn w:val="Standaardalinea-lettertype"/>
    <w:uiPriority w:val="1"/>
    <w:rsid w:val="006D40DF"/>
  </w:style>
  <w:style w:type="table" w:customStyle="1" w:styleId="Implementatie">
    <w:name w:val="Implementatie"/>
    <w:basedOn w:val="Standaardtabel"/>
    <w:uiPriority w:val="99"/>
    <w:rsid w:val="006D40DF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40DF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D40DF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40DF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D40DF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40DF"/>
  </w:style>
  <w:style w:type="paragraph" w:styleId="Berichtkop">
    <w:name w:val="Message Header"/>
    <w:basedOn w:val="Standaard"/>
    <w:link w:val="BerichtkopChar"/>
    <w:semiHidden/>
    <w:unhideWhenUsed/>
    <w:rsid w:val="006D40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40DF"/>
  </w:style>
  <w:style w:type="paragraph" w:styleId="Bloktekst">
    <w:name w:val="Block Text"/>
    <w:basedOn w:val="Standaard"/>
    <w:semiHidden/>
    <w:unhideWhenUsed/>
    <w:rsid w:val="006D40DF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40DF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40DF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D40DF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D40DF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40DF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40DF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40DF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40DF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40DF"/>
  </w:style>
  <w:style w:type="paragraph" w:styleId="HTML-adres">
    <w:name w:val="HTML Address"/>
    <w:basedOn w:val="Standaard"/>
    <w:link w:val="HTML-adresChar"/>
    <w:semiHidden/>
    <w:unhideWhenUsed/>
    <w:rsid w:val="006D40DF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D40DF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40DF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D40DF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D40DF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D40DF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40DF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40DF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40DF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40DF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40DF"/>
  </w:style>
  <w:style w:type="paragraph" w:styleId="Lijstopsomteken">
    <w:name w:val="List Bullet"/>
    <w:basedOn w:val="Standaard"/>
    <w:semiHidden/>
    <w:unhideWhenUsed/>
    <w:rsid w:val="006D40DF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40DF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40DF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40DF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40DF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40DF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D40DF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40DF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D40DF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D40DF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D40DF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40DF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D40DF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40DF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D40DF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D40DF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D40DF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D40DF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D40DF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6D40DF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D40DF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D40DF"/>
    <w:rPr>
      <w:u w:val="single"/>
    </w:rPr>
  </w:style>
  <w:style w:type="paragraph" w:customStyle="1" w:styleId="Kader">
    <w:name w:val="Kader"/>
    <w:basedOn w:val="Standaard"/>
    <w:next w:val="Standaard"/>
    <w:qFormat/>
    <w:rsid w:val="006D40DF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37" Type="http://schemas.openxmlformats.org/officeDocument/2006/relationships/image" Target="media/image_4944a9dd6f001bccf5a7880016a20ab0.png"/><Relationship Id="rId38" Type="http://schemas.openxmlformats.org/officeDocument/2006/relationships/image" Target="media/image_ead09727e111f03972956cbbfcfc7e9f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6B1D8A-D040-4899-92EA-20E1B0263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48</TotalTime>
  <Pages>70</Pages>
  <Words>25187</Words>
  <Characters>138531</Characters>
  <Application>Microsoft Office Word</Application>
  <DocSecurity>0</DocSecurity>
  <Lines>1154</Lines>
  <Paragraphs>326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163392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9</cp:revision>
  <cp:lastPrinted>2020-08-17T08:31:00Z</cp:lastPrinted>
  <dcterms:created xsi:type="dcterms:W3CDTF">2021-06-02T14:02:00Z</dcterms:created>
  <dcterms:modified xsi:type="dcterms:W3CDTF">2021-06-03T13:04:00Z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