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30F0" w14:textId="486177A0" w:rsidR="00E33D5F" w:rsidRDefault="00C85FA3" w:rsidP="00E33D5F">
      <w:pPr>
        <w:pStyle w:val="Kop5"/>
      </w:pPr>
      <w:r>
        <w:t>Voorbeeld</w:t>
      </w:r>
    </w:p>
    <w:p w14:paraId="39589A3F" w14:textId="2994E0C8" w:rsidR="00A12301" w:rsidRDefault="00C85FA3" w:rsidP="00A12301">
      <w:r w:rsidRPr="006119D9">
        <w:t>Door toepassing van tekstmodel Regeling</w:t>
      </w:r>
      <w:r>
        <w:t>Vrijetekst</w:t>
      </w:r>
      <w:r w:rsidRPr="006119D9">
        <w:t xml:space="preserve"> ziet de Regeling van een </w:t>
      </w:r>
      <w:r w:rsidR="007C508B">
        <w:t>i</w:t>
      </w:r>
      <w:r w:rsidR="00920095">
        <w:t>nstructie</w:t>
      </w:r>
      <w:r w:rsidRPr="006119D9">
        <w:t xml:space="preserve"> er schematisch uit zoals aangegeven in</w:t>
      </w:r>
      <w:r w:rsidR="006B75C7">
        <w:t xml:space="preserve"> </w:t>
      </w:r>
      <w:r w:rsidRPr="009D266E">
        <w:rPr>
          <w:rStyle w:val="Verwijzing"/>
        </w:rPr>
        <w:fldChar w:fldCharType="begin"/>
      </w:r>
      <w:r w:rsidRPr="009D266E">
        <w:rPr>
          <w:rStyle w:val="Verwijzing"/>
        </w:rPr>
        <w:instrText xml:space="preserve"> REF _Ref_ddaed8f0f07c918721dbb5eb61210349_1 \n \h </w:instrText>
      </w:r>
      <w:r w:rsidRPr="009D266E">
        <w:rPr>
          <w:rStyle w:val="Verwijzing"/>
        </w:rPr>
      </w:r>
      <w:r w:rsidRPr="009D266E">
        <w:rPr>
          <w:rStyle w:val="Verwijzing"/>
        </w:rPr>
        <w:fldChar w:fldCharType="separate"/>
      </w:r>
      <w:r w:rsidR="003263D1" w:rsidRPr="009D266E">
        <w:rPr>
          <w:rStyle w:val="Verwijzing"/>
        </w:rPr>
        <w:t>Figuur 14</w:t>
      </w:r>
      <w:r w:rsidRPr="009D266E">
        <w:rPr>
          <w:rStyle w:val="Verwijzing"/>
        </w:rPr>
        <w:fldChar w:fldCharType="end"/>
      </w:r>
      <w:r>
        <w:t>.</w:t>
      </w:r>
    </w:p>
    <w:p w14:paraId="172242B9" w14:textId="35AB8EB8" w:rsidR="00A12301" w:rsidRDefault="00CD65E7" w:rsidP="00A12301">
      <w:pPr>
        <w:pStyle w:val="Figuur"/>
      </w:pPr>
      <w:r>
        <w:rPr>
          <w:noProof/>
        </w:rPr>
        <w:lastRenderedPageBreak/>
        <w:drawing>
          <wp:inline distT="0" distB="0" distL="0" distR="0" wp14:anchorId="76AAE304" wp14:editId="66B31890">
            <wp:extent cx="5390575" cy="3308350"/>
            <wp:effectExtent l="0" t="0" r="635" b="635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340" cy="33186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6672E6" w14:textId="2E4344CE" w:rsidR="00A12301" w:rsidRDefault="001F0093" w:rsidP="00A12301">
      <w:pPr>
        <w:pStyle w:val="Figuurbijschrift"/>
      </w:pPr>
      <w:bookmarkStart w:id="163" w:name="_Ref_ddaed8f0f07c918721dbb5eb61210349_1"/>
      <w:r>
        <w:t>Voorbeeld t</w:t>
      </w:r>
      <w:r w:rsidR="005A3E9C">
        <w:t xml:space="preserve">oepassing tekstmodel </w:t>
      </w:r>
      <w:r w:rsidR="00C85FA3" w:rsidRPr="00A52330">
        <w:t>Regeling</w:t>
      </w:r>
      <w:bookmarkEnd w:id="163"/>
      <w:r w:rsidR="00C8355B">
        <w:t>Compact</w:t>
      </w:r>
      <w:r w:rsidR="00C85FA3">
        <w:t xml:space="preserve"> </w:t>
      </w:r>
      <w:r w:rsidR="00790FC0">
        <w:t>op</w:t>
      </w:r>
      <w:r w:rsidR="00A3389E">
        <w:t xml:space="preserve"> i</w:t>
      </w:r>
      <w:r w:rsidR="00B8774F">
        <w:t>nstructie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6" Type="http://schemas.openxmlformats.org/officeDocument/2006/relationships/image" Target="media/image_75f1d5974532881359f7827525dd16f3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