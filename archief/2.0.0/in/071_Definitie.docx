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15B6A" w14:textId="77777777" w:rsidR="0044679D" w:rsidRDefault="0044679D" w:rsidP="007D5679">
      <w:pPr>
        <w:pStyle w:val="Kop5"/>
      </w:pPr>
      <w:r>
        <w:t>Definitie</w:t>
      </w:r>
    </w:p>
    <w:p w14:paraId="180C6AAA" w14:textId="754D8F80" w:rsidR="002A39C5" w:rsidRDefault="00C85FA3" w:rsidP="007D5679">
      <w:r w:rsidRPr="00677A20">
        <w:t>Hoofdlijn is het objecttype</w:t>
      </w:r>
      <w:r w:rsidRPr="00F858B5">
        <w:t>, te gebruiken in het lichaam van omgevingsdocumenten met Vrijetekststructuur,</w:t>
      </w:r>
      <w:r w:rsidRPr="00677A20">
        <w:t xml:space="preserve"> dat machineleesbaar maakt dat in een bepaald Tekstdeel een hoofdlijn van de kwaliteit, ontwikkeling of staat van </w:t>
      </w:r>
      <w:r>
        <w:t xml:space="preserve">of </w:t>
      </w:r>
      <w:r w:rsidRPr="003570E1">
        <w:t xml:space="preserve">het beleid voor </w:t>
      </w:r>
      <w:r w:rsidRPr="00677A20">
        <w:t>de fysieke leefomgeving is vastgelegd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B68A5" w14:textId="77777777" w:rsidR="00FA3FD1" w:rsidRDefault="00FA3FD1">
      <w:r>
        <w:separator/>
      </w:r>
    </w:p>
    <w:p w14:paraId="7C3A38DC" w14:textId="77777777" w:rsidR="00FA3FD1" w:rsidRDefault="00FA3FD1"/>
  </w:endnote>
  <w:endnote w:type="continuationSeparator" w:id="0">
    <w:p w14:paraId="1B7483DC" w14:textId="77777777" w:rsidR="00FA3FD1" w:rsidRPr="003C450F" w:rsidRDefault="00FA3FD1" w:rsidP="003C450F"/>
  </w:endnote>
  <w:endnote w:type="continuationNotice" w:id="1">
    <w:p w14:paraId="131EAB08" w14:textId="77777777" w:rsidR="00FA3FD1" w:rsidRDefault="00FA3FD1" w:rsidP="003C450F"/>
  </w:endnote>
  <w:endnote w:id="2">
    <w:p w14:paraId="1000717E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1000717F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0007181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0007182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5F567B3F" w14:textId="77777777" w:rsidR="000B3BF3" w:rsidRDefault="000B3BF3"/>
  </w:endnote>
  <w:endnote w:id="7">
    <w:p w14:paraId="3BE46FDF" w14:textId="77777777" w:rsidR="000B3BF3" w:rsidRDefault="000B3B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1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62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3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0007164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0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2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73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711F7" w14:textId="77777777" w:rsidR="00FA3FD1" w:rsidRPr="00B35331" w:rsidRDefault="00FA3FD1" w:rsidP="00577995">
      <w:pPr>
        <w:pStyle w:val="Voettekst"/>
      </w:pPr>
    </w:p>
  </w:footnote>
  <w:footnote w:type="continuationSeparator" w:id="0">
    <w:p w14:paraId="17BEA48C" w14:textId="77777777" w:rsidR="00FA3FD1" w:rsidRDefault="00FA3FD1">
      <w:r>
        <w:continuationSeparator/>
      </w:r>
    </w:p>
    <w:p w14:paraId="07BB57D8" w14:textId="77777777" w:rsidR="00FA3FD1" w:rsidRDefault="00FA3FD1"/>
    <w:p w14:paraId="3925A9CC" w14:textId="77777777" w:rsidR="00FA3FD1" w:rsidRDefault="00FA3FD1"/>
  </w:footnote>
  <w:footnote w:type="continuationNotice" w:id="1">
    <w:p w14:paraId="3018A17A" w14:textId="77777777" w:rsidR="00FA3FD1" w:rsidRDefault="00FA3FD1">
      <w:pPr>
        <w:spacing w:line="240" w:lineRule="auto"/>
      </w:pPr>
    </w:p>
  </w:footnote>
  <w:footnote w:id="2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3">
    <w:p w14:paraId="449FE2BE" w14:textId="77777777" w:rsidR="00962CCF" w:rsidRDefault="00962CCF"/>
    <w:p w14:paraId="3B69A7C8" w14:textId="77777777" w:rsidR="000B3BF3" w:rsidRDefault="000B3BF3"/>
  </w:footnote>
  <w:footnote w:id="4">
    <w:p w14:paraId="52D1E27D" w14:textId="77777777" w:rsidR="0088157E" w:rsidRDefault="0088157E" w:rsidP="008815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564A4" w:rsidRPr="00275984" w14:paraId="10007154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10007153" w14:textId="77777777" w:rsidR="000564A4" w:rsidRPr="002E14E1" w:rsidRDefault="000564A4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10007155" w14:textId="77777777" w:rsidR="000564A4" w:rsidRDefault="000564A4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5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56" w14:textId="77777777" w:rsidR="000564A4" w:rsidRPr="00BC3B53" w:rsidRDefault="000564A4" w:rsidP="00FF3E80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10007174" wp14:editId="5CB9570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59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8" w14:textId="551C2086" w:rsidR="000564A4" w:rsidRPr="00FA6FAC" w:rsidRDefault="000564A4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5C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A" w14:textId="53FE3D76" w:rsidR="000564A4" w:rsidRPr="00B60860" w:rsidRDefault="000564A4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1000715B" w14:textId="1CECB501" w:rsidR="000564A4" w:rsidRPr="00B60860" w:rsidRDefault="000564A4" w:rsidP="00FF3E80">
          <w:r>
            <w:t>Geonovum</w:t>
          </w:r>
        </w:p>
      </w:tc>
    </w:tr>
    <w:tr w:rsidR="000564A4" w:rsidRPr="00B60860" w14:paraId="1000715F" w14:textId="77777777" w:rsidTr="00FF3E80">
      <w:trPr>
        <w:cantSplit/>
      </w:trPr>
      <w:tc>
        <w:tcPr>
          <w:tcW w:w="1134" w:type="dxa"/>
          <w:shd w:val="clear" w:color="auto" w:fill="auto"/>
        </w:tcPr>
        <w:p w14:paraId="1000715D" w14:textId="77777777" w:rsidR="000564A4" w:rsidRPr="00CA6C0C" w:rsidRDefault="000564A4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1000715E" w14:textId="064289A3" w:rsidR="000564A4" w:rsidRPr="00CA6C0C" w:rsidRDefault="000564A4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0" w14:textId="77777777" w:rsidR="000564A4" w:rsidRPr="00EB5B83" w:rsidRDefault="000564A4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66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65" w14:textId="77777777" w:rsidR="000564A4" w:rsidRPr="00BC3B53" w:rsidRDefault="000564A4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10007176" wp14:editId="10007177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68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7" w14:textId="2380A678" w:rsidR="000564A4" w:rsidRPr="00FA6FAC" w:rsidRDefault="000564A4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6B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9" w14:textId="39185DB1" w:rsidR="000564A4" w:rsidRPr="00B60860" w:rsidRDefault="000564A4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1000716A" w14:textId="77777777" w:rsidR="000564A4" w:rsidRPr="00B60860" w:rsidRDefault="000564A4" w:rsidP="00577995">
          <w:r>
            <w:t>Geonovum – KOOP</w:t>
          </w:r>
        </w:p>
      </w:tc>
    </w:tr>
    <w:tr w:rsidR="000564A4" w:rsidRPr="00B60860" w14:paraId="1000716E" w14:textId="77777777" w:rsidTr="00C7236D">
      <w:trPr>
        <w:cantSplit/>
      </w:trPr>
      <w:tc>
        <w:tcPr>
          <w:tcW w:w="1134" w:type="dxa"/>
          <w:shd w:val="clear" w:color="auto" w:fill="auto"/>
        </w:tcPr>
        <w:p w14:paraId="1000716C" w14:textId="77777777" w:rsidR="000564A4" w:rsidRPr="00CA6C0C" w:rsidRDefault="000564A4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000716D" w14:textId="6B33ACE2" w:rsidR="000564A4" w:rsidRPr="00CA6C0C" w:rsidRDefault="000564A4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F" w14:textId="77777777" w:rsidR="000564A4" w:rsidRDefault="000564A4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1" w14:textId="7258BD8A" w:rsidR="000564A4" w:rsidRDefault="000564A4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263D1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263D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263D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6D40DF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4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1"/>
  </w:num>
  <w:num w:numId="8">
    <w:abstractNumId w:val="6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4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3E9"/>
    <w:rsid w:val="0003583D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4EC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E84"/>
    <w:rsid w:val="000B1261"/>
    <w:rsid w:val="000B12ED"/>
    <w:rsid w:val="000B12F5"/>
    <w:rsid w:val="000B168E"/>
    <w:rsid w:val="000B16C3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E74"/>
    <w:rsid w:val="000B51B2"/>
    <w:rsid w:val="000B51C1"/>
    <w:rsid w:val="000B5242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D6"/>
    <w:rsid w:val="000C595C"/>
    <w:rsid w:val="000C5DE9"/>
    <w:rsid w:val="000C5E89"/>
    <w:rsid w:val="000C5F15"/>
    <w:rsid w:val="000C611F"/>
    <w:rsid w:val="000C636D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C1A"/>
    <w:rsid w:val="00193D08"/>
    <w:rsid w:val="00193D50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A5A"/>
    <w:rsid w:val="001C4B4B"/>
    <w:rsid w:val="001C4D63"/>
    <w:rsid w:val="001C4F6D"/>
    <w:rsid w:val="001C4F82"/>
    <w:rsid w:val="001C50F1"/>
    <w:rsid w:val="001C5102"/>
    <w:rsid w:val="001C5AB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71"/>
    <w:rsid w:val="002107D3"/>
    <w:rsid w:val="00210ADA"/>
    <w:rsid w:val="00210E63"/>
    <w:rsid w:val="00211044"/>
    <w:rsid w:val="00211216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618"/>
    <w:rsid w:val="003047BC"/>
    <w:rsid w:val="00304CC6"/>
    <w:rsid w:val="00304F9F"/>
    <w:rsid w:val="0030510F"/>
    <w:rsid w:val="003051EF"/>
    <w:rsid w:val="00305235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3E7"/>
    <w:rsid w:val="003C648E"/>
    <w:rsid w:val="003C6986"/>
    <w:rsid w:val="003C6ADD"/>
    <w:rsid w:val="003C6C1E"/>
    <w:rsid w:val="003C6DE3"/>
    <w:rsid w:val="003C75AA"/>
    <w:rsid w:val="003C7769"/>
    <w:rsid w:val="003C7F4F"/>
    <w:rsid w:val="003C7FEB"/>
    <w:rsid w:val="003D031B"/>
    <w:rsid w:val="003D0BA8"/>
    <w:rsid w:val="003D0C2F"/>
    <w:rsid w:val="003D0D12"/>
    <w:rsid w:val="003D0E25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2036"/>
    <w:rsid w:val="004223FF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51A3"/>
    <w:rsid w:val="00455433"/>
    <w:rsid w:val="0045555E"/>
    <w:rsid w:val="0045571F"/>
    <w:rsid w:val="00455920"/>
    <w:rsid w:val="00455B28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678"/>
    <w:rsid w:val="004926E4"/>
    <w:rsid w:val="004929FB"/>
    <w:rsid w:val="004930B3"/>
    <w:rsid w:val="0049317C"/>
    <w:rsid w:val="00493231"/>
    <w:rsid w:val="0049389D"/>
    <w:rsid w:val="00493D6D"/>
    <w:rsid w:val="0049422F"/>
    <w:rsid w:val="00494702"/>
    <w:rsid w:val="004954F2"/>
    <w:rsid w:val="004955B5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E05"/>
    <w:rsid w:val="004B5289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D86"/>
    <w:rsid w:val="00512FF0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1493"/>
    <w:rsid w:val="00531982"/>
    <w:rsid w:val="00531AE6"/>
    <w:rsid w:val="00531C50"/>
    <w:rsid w:val="0053206D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B56"/>
    <w:rsid w:val="00704CAE"/>
    <w:rsid w:val="00704F39"/>
    <w:rsid w:val="0070508F"/>
    <w:rsid w:val="0070515D"/>
    <w:rsid w:val="00705212"/>
    <w:rsid w:val="00705507"/>
    <w:rsid w:val="00705726"/>
    <w:rsid w:val="007059AA"/>
    <w:rsid w:val="00705C3F"/>
    <w:rsid w:val="00705CAC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324A"/>
    <w:rsid w:val="007134CE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F67"/>
    <w:rsid w:val="0072264B"/>
    <w:rsid w:val="007229FE"/>
    <w:rsid w:val="00722CB3"/>
    <w:rsid w:val="00722D86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BA"/>
    <w:rsid w:val="00733571"/>
    <w:rsid w:val="0073358E"/>
    <w:rsid w:val="00733842"/>
    <w:rsid w:val="00733FAF"/>
    <w:rsid w:val="007340C3"/>
    <w:rsid w:val="00734147"/>
    <w:rsid w:val="00734409"/>
    <w:rsid w:val="007344A4"/>
    <w:rsid w:val="00734852"/>
    <w:rsid w:val="007349A7"/>
    <w:rsid w:val="00734C0A"/>
    <w:rsid w:val="00734C6B"/>
    <w:rsid w:val="00734DB8"/>
    <w:rsid w:val="00734E96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A63"/>
    <w:rsid w:val="00771B42"/>
    <w:rsid w:val="00771E09"/>
    <w:rsid w:val="007721A6"/>
    <w:rsid w:val="00772378"/>
    <w:rsid w:val="00772474"/>
    <w:rsid w:val="00772982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D4"/>
    <w:rsid w:val="007847C5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E02EA"/>
    <w:rsid w:val="007E0D10"/>
    <w:rsid w:val="007E1134"/>
    <w:rsid w:val="007E1719"/>
    <w:rsid w:val="007E1AB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C1A"/>
    <w:rsid w:val="00802E89"/>
    <w:rsid w:val="00802FB6"/>
    <w:rsid w:val="00803343"/>
    <w:rsid w:val="0080342C"/>
    <w:rsid w:val="00803475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ED0"/>
    <w:rsid w:val="008374AA"/>
    <w:rsid w:val="00837D67"/>
    <w:rsid w:val="00837DFF"/>
    <w:rsid w:val="0084007B"/>
    <w:rsid w:val="0084014B"/>
    <w:rsid w:val="008401C7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81F"/>
    <w:rsid w:val="00904A0B"/>
    <w:rsid w:val="00904A29"/>
    <w:rsid w:val="009051C5"/>
    <w:rsid w:val="0090559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FF1"/>
    <w:rsid w:val="009634DD"/>
    <w:rsid w:val="0096350C"/>
    <w:rsid w:val="009649A4"/>
    <w:rsid w:val="00964C9C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2E5"/>
    <w:rsid w:val="009754D3"/>
    <w:rsid w:val="00975692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62B"/>
    <w:rsid w:val="009C56B0"/>
    <w:rsid w:val="009C5D35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F9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B5D"/>
    <w:rsid w:val="00A26D5C"/>
    <w:rsid w:val="00A270B4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E3B"/>
    <w:rsid w:val="00A36E8D"/>
    <w:rsid w:val="00A36F0A"/>
    <w:rsid w:val="00A370E6"/>
    <w:rsid w:val="00A37AD2"/>
    <w:rsid w:val="00A37D90"/>
    <w:rsid w:val="00A37D94"/>
    <w:rsid w:val="00A37E02"/>
    <w:rsid w:val="00A37F21"/>
    <w:rsid w:val="00A401C1"/>
    <w:rsid w:val="00A405BA"/>
    <w:rsid w:val="00A40636"/>
    <w:rsid w:val="00A40684"/>
    <w:rsid w:val="00A41189"/>
    <w:rsid w:val="00A41401"/>
    <w:rsid w:val="00A42016"/>
    <w:rsid w:val="00A42314"/>
    <w:rsid w:val="00A42FE6"/>
    <w:rsid w:val="00A4311C"/>
    <w:rsid w:val="00A4363D"/>
    <w:rsid w:val="00A43853"/>
    <w:rsid w:val="00A43A9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90A"/>
    <w:rsid w:val="00A60BDB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64D"/>
    <w:rsid w:val="00AC577D"/>
    <w:rsid w:val="00AC5A4A"/>
    <w:rsid w:val="00AC5A9C"/>
    <w:rsid w:val="00AC5B25"/>
    <w:rsid w:val="00AC6B73"/>
    <w:rsid w:val="00AC6E16"/>
    <w:rsid w:val="00AC7451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AD7"/>
    <w:rsid w:val="00AD1DD6"/>
    <w:rsid w:val="00AD2224"/>
    <w:rsid w:val="00AD2238"/>
    <w:rsid w:val="00AD25C1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CCB"/>
    <w:rsid w:val="00B03D87"/>
    <w:rsid w:val="00B04073"/>
    <w:rsid w:val="00B04275"/>
    <w:rsid w:val="00B045F3"/>
    <w:rsid w:val="00B04B93"/>
    <w:rsid w:val="00B04C39"/>
    <w:rsid w:val="00B05104"/>
    <w:rsid w:val="00B05116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A8D"/>
    <w:rsid w:val="00B13C39"/>
    <w:rsid w:val="00B13D92"/>
    <w:rsid w:val="00B142E3"/>
    <w:rsid w:val="00B146C9"/>
    <w:rsid w:val="00B14DA2"/>
    <w:rsid w:val="00B14F65"/>
    <w:rsid w:val="00B14F9F"/>
    <w:rsid w:val="00B152EB"/>
    <w:rsid w:val="00B1567D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E9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CFF"/>
    <w:rsid w:val="00C06D5E"/>
    <w:rsid w:val="00C06E25"/>
    <w:rsid w:val="00C06F7E"/>
    <w:rsid w:val="00C071A9"/>
    <w:rsid w:val="00C07504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AAA"/>
    <w:rsid w:val="00C22B87"/>
    <w:rsid w:val="00C22C4C"/>
    <w:rsid w:val="00C22F67"/>
    <w:rsid w:val="00C231B1"/>
    <w:rsid w:val="00C2362C"/>
    <w:rsid w:val="00C23683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42B6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8E7"/>
    <w:rsid w:val="00CB1984"/>
    <w:rsid w:val="00CB19FB"/>
    <w:rsid w:val="00CB1A22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1B0"/>
    <w:rsid w:val="00CF347E"/>
    <w:rsid w:val="00CF36BE"/>
    <w:rsid w:val="00CF3994"/>
    <w:rsid w:val="00CF3A16"/>
    <w:rsid w:val="00CF3B7B"/>
    <w:rsid w:val="00CF3C0F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217D"/>
    <w:rsid w:val="00D4246D"/>
    <w:rsid w:val="00D42669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E5"/>
    <w:rsid w:val="00D54C5F"/>
    <w:rsid w:val="00D54FA2"/>
    <w:rsid w:val="00D55068"/>
    <w:rsid w:val="00D55138"/>
    <w:rsid w:val="00D552AD"/>
    <w:rsid w:val="00D556AB"/>
    <w:rsid w:val="00D556EA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24E"/>
    <w:rsid w:val="00DB273B"/>
    <w:rsid w:val="00DB277B"/>
    <w:rsid w:val="00DB2AB2"/>
    <w:rsid w:val="00DB2C95"/>
    <w:rsid w:val="00DB3267"/>
    <w:rsid w:val="00DB388B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4A7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C4"/>
    <w:rsid w:val="00DF68EA"/>
    <w:rsid w:val="00DF691B"/>
    <w:rsid w:val="00DF6B56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FDF"/>
    <w:rsid w:val="00E33EDD"/>
    <w:rsid w:val="00E3417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7857"/>
    <w:rsid w:val="00E778C0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FF"/>
    <w:rsid w:val="00F10B48"/>
    <w:rsid w:val="00F10C8C"/>
    <w:rsid w:val="00F10E48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F47"/>
    <w:rsid w:val="00F51110"/>
    <w:rsid w:val="00F51290"/>
    <w:rsid w:val="00F512D6"/>
    <w:rsid w:val="00F512EB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D9E"/>
    <w:rsid w:val="00F81123"/>
    <w:rsid w:val="00F81220"/>
    <w:rsid w:val="00F813E3"/>
    <w:rsid w:val="00F81500"/>
    <w:rsid w:val="00F816B8"/>
    <w:rsid w:val="00F816D8"/>
    <w:rsid w:val="00F81A36"/>
    <w:rsid w:val="00F82132"/>
    <w:rsid w:val="00F82708"/>
    <w:rsid w:val="00F827A1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F3"/>
    <w:rsid w:val="00FD3A44"/>
    <w:rsid w:val="00FD3AD2"/>
    <w:rsid w:val="00FD3BEE"/>
    <w:rsid w:val="00FD47B3"/>
    <w:rsid w:val="00FD4831"/>
    <w:rsid w:val="00FD4851"/>
    <w:rsid w:val="00FD49CD"/>
    <w:rsid w:val="00FD50B4"/>
    <w:rsid w:val="00FD52DF"/>
    <w:rsid w:val="00FD5B62"/>
    <w:rsid w:val="00FD5C47"/>
    <w:rsid w:val="00FD5CE1"/>
    <w:rsid w:val="00FD62E8"/>
    <w:rsid w:val="00FD65B5"/>
    <w:rsid w:val="00FD6905"/>
    <w:rsid w:val="00FD694D"/>
    <w:rsid w:val="00FD6A5A"/>
    <w:rsid w:val="00FD6B32"/>
    <w:rsid w:val="00FD6C79"/>
    <w:rsid w:val="00FD7520"/>
    <w:rsid w:val="00FD7958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000691F"/>
  <w15:docId w15:val="{FB77701C-D248-4716-BC8C-48C76703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40DF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40DF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40DF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40DF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40DF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6D40DF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40DF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40DF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40DF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40DF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D40DF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D40DF"/>
  </w:style>
  <w:style w:type="paragraph" w:customStyle="1" w:styleId="Kop1voorwerk">
    <w:name w:val="Kop 1 voorwerk"/>
    <w:basedOn w:val="Standaard"/>
    <w:rsid w:val="006D40DF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40DF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D40DF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40DF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40DF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40DF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6D40DF"/>
    <w:rPr>
      <w:szCs w:val="20"/>
    </w:rPr>
  </w:style>
  <w:style w:type="table" w:customStyle="1" w:styleId="Versiehistorie">
    <w:name w:val="Versiehistorie"/>
    <w:basedOn w:val="Standaardtabel"/>
    <w:uiPriority w:val="99"/>
    <w:rsid w:val="006D40DF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D40DF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D40DF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D40DF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D40DF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40DF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40DF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D40DF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D40DF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D40DF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40DF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40DF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D40DF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D40DF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D40DF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D40DF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D40DF"/>
  </w:style>
  <w:style w:type="numbering" w:styleId="1ai">
    <w:name w:val="Outline List 1"/>
    <w:basedOn w:val="Geenlijst"/>
    <w:semiHidden/>
    <w:unhideWhenUsed/>
    <w:rsid w:val="006D40DF"/>
  </w:style>
  <w:style w:type="table" w:styleId="3D-effectenvoortabel1">
    <w:name w:val="Table 3D effects 1"/>
    <w:basedOn w:val="Standaardtabel"/>
    <w:semiHidden/>
    <w:unhideWhenUsed/>
    <w:rsid w:val="006D40DF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40DF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40DF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D40DF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D40DF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40DF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40DF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D40DF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40DF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40DF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40DF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40DF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40DF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40DF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40DF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40DF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D40DF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40DF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40DF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40DF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40DF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40DF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40D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40D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40D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40D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40D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40D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40D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D40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D40DF"/>
  </w:style>
  <w:style w:type="table" w:styleId="Professioneletabel">
    <w:name w:val="Table Professional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40DF"/>
  </w:style>
  <w:style w:type="table" w:styleId="Tabelkolommen1">
    <w:name w:val="Table Columns 1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40DF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40DF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40DF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40DF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40DF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40DF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40DF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D40DF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40DF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40DF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D40DF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40DF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40DF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40D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D40DF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40DF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D40DF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40DF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40DF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D40DF"/>
  </w:style>
  <w:style w:type="character" w:customStyle="1" w:styleId="Colofonprojectnaam">
    <w:name w:val="Colofon projectnaam"/>
    <w:basedOn w:val="Standaardalinea-lettertype"/>
    <w:uiPriority w:val="1"/>
    <w:rsid w:val="006D40DF"/>
  </w:style>
  <w:style w:type="character" w:customStyle="1" w:styleId="Colofonprojectnummer">
    <w:name w:val="Colofon projectnummer"/>
    <w:basedOn w:val="Standaardalinea-lettertype"/>
    <w:uiPriority w:val="1"/>
    <w:rsid w:val="006D40DF"/>
  </w:style>
  <w:style w:type="character" w:customStyle="1" w:styleId="Colofoncontactpersoon">
    <w:name w:val="Colofon contactpersoon"/>
    <w:basedOn w:val="Standaardalinea-lettertype"/>
    <w:uiPriority w:val="1"/>
    <w:rsid w:val="006D40DF"/>
  </w:style>
  <w:style w:type="character" w:customStyle="1" w:styleId="Colofonauteur">
    <w:name w:val="Colofon auteur"/>
    <w:basedOn w:val="Standaardalinea-lettertype"/>
    <w:uiPriority w:val="1"/>
    <w:rsid w:val="006D40DF"/>
  </w:style>
  <w:style w:type="table" w:customStyle="1" w:styleId="Implementatie">
    <w:name w:val="Implementatie"/>
    <w:basedOn w:val="Standaardtabel"/>
    <w:uiPriority w:val="99"/>
    <w:rsid w:val="006D40DF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40DF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D40DF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40DF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D40DF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40DF"/>
  </w:style>
  <w:style w:type="paragraph" w:styleId="Berichtkop">
    <w:name w:val="Message Header"/>
    <w:basedOn w:val="Standaard"/>
    <w:link w:val="BerichtkopChar"/>
    <w:semiHidden/>
    <w:unhideWhenUsed/>
    <w:rsid w:val="006D40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40DF"/>
  </w:style>
  <w:style w:type="paragraph" w:styleId="Bloktekst">
    <w:name w:val="Block Text"/>
    <w:basedOn w:val="Standaard"/>
    <w:semiHidden/>
    <w:unhideWhenUsed/>
    <w:rsid w:val="006D40DF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40DF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40DF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D40DF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D40DF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40DF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40DF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40DF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40DF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40DF"/>
  </w:style>
  <w:style w:type="paragraph" w:styleId="HTML-adres">
    <w:name w:val="HTML Address"/>
    <w:basedOn w:val="Standaard"/>
    <w:link w:val="HTML-adresChar"/>
    <w:semiHidden/>
    <w:unhideWhenUsed/>
    <w:rsid w:val="006D40DF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D40DF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40DF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D40DF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D40DF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D40DF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40DF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40DF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40DF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40DF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40DF"/>
  </w:style>
  <w:style w:type="paragraph" w:styleId="Lijstopsomteken">
    <w:name w:val="List Bullet"/>
    <w:basedOn w:val="Standaard"/>
    <w:semiHidden/>
    <w:unhideWhenUsed/>
    <w:rsid w:val="006D40DF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40DF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40DF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40DF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40DF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40DF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D40DF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40DF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D40DF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D40DF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D40DF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40DF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D40DF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40DF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D40DF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D40DF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D40DF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D40D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D40DF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6D40DF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D40DF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D40DF"/>
    <w:rPr>
      <w:u w:val="single"/>
    </w:rPr>
  </w:style>
  <w:style w:type="paragraph" w:customStyle="1" w:styleId="Kader">
    <w:name w:val="Kader"/>
    <w:basedOn w:val="Standaard"/>
    <w:next w:val="Standaard"/>
    <w:qFormat/>
    <w:rsid w:val="006D40DF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6B1D8A-D040-4899-92EA-20E1B0263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48</TotalTime>
  <Pages>70</Pages>
  <Words>25187</Words>
  <Characters>138531</Characters>
  <Application>Microsoft Office Word</Application>
  <DocSecurity>0</DocSecurity>
  <Lines>1154</Lines>
  <Paragraphs>326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163392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9</cp:revision>
  <cp:lastPrinted>2020-08-17T08:31:00Z</cp:lastPrinted>
  <dcterms:created xsi:type="dcterms:W3CDTF">2021-06-02T14:02:00Z</dcterms:created>
  <dcterms:modified xsi:type="dcterms:W3CDTF">2021-06-03T13:04:00Z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