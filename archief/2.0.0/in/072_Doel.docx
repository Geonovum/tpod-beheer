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D50" w14:textId="2C8DD17E" w:rsidR="00EB1D3B" w:rsidRDefault="00C85FA3" w:rsidP="00EB1D3B">
      <w:pPr>
        <w:pStyle w:val="Kop5"/>
      </w:pPr>
      <w:r>
        <w:t>Doel</w:t>
      </w:r>
    </w:p>
    <w:p w14:paraId="027D380F" w14:textId="3B2FBCF2" w:rsidR="00522052" w:rsidRDefault="00C85FA3" w:rsidP="001E2A7C">
      <w:r>
        <w:t xml:space="preserve">Doel van het objecttype Hoofdlijn is </w:t>
      </w:r>
      <w:r w:rsidRPr="00514C48">
        <w:t>het mogelijk maken om</w:t>
      </w:r>
      <w:r>
        <w:t>:</w:t>
      </w:r>
    </w:p>
    <w:p w14:paraId="4CC40CE2" w14:textId="67650162" w:rsidR="00E446FD" w:rsidRDefault="00C85FA3" w:rsidP="002C70A6">
      <w:pPr>
        <w:pStyle w:val="Opsommingtekens1"/>
      </w:pPr>
      <w:r>
        <w:t xml:space="preserve">in een </w:t>
      </w:r>
      <w:r w:rsidRPr="00B75B6B">
        <w:t xml:space="preserve">omgevingsdocument </w:t>
      </w:r>
      <w:r>
        <w:t xml:space="preserve">met </w:t>
      </w:r>
      <w:r w:rsidRPr="00B75B6B">
        <w:t>Vrijetekststructuur</w:t>
      </w:r>
      <w:r>
        <w:t xml:space="preserve"> verschillende onderdelen met eenzelfde Hoofdlijn te selecteren;</w:t>
      </w:r>
    </w:p>
    <w:p w14:paraId="59593C1B" w14:textId="50A8C12C" w:rsidR="00EB1D3B" w:rsidRPr="00EB1D3B" w:rsidRDefault="00C85FA3" w:rsidP="00C65969">
      <w:pPr>
        <w:pStyle w:val="Opsommingtekens1"/>
      </w:pPr>
      <w:r w:rsidRPr="00E446FD">
        <w:t xml:space="preserve">in </w:t>
      </w:r>
      <w:r>
        <w:t>verschillende</w:t>
      </w:r>
      <w:r w:rsidRPr="00E446FD">
        <w:t xml:space="preserve"> omgevingsdocument</w:t>
      </w:r>
      <w:r>
        <w:t>en</w:t>
      </w:r>
      <w:r w:rsidRPr="00E446FD">
        <w:t xml:space="preserve"> </w:t>
      </w:r>
      <w:r>
        <w:t xml:space="preserve">met </w:t>
      </w:r>
      <w:r w:rsidRPr="00E446FD">
        <w:t>Vrijetekststructuur</w:t>
      </w:r>
      <w:r>
        <w:t xml:space="preserve"> </w:t>
      </w:r>
      <w:r w:rsidRPr="00E446FD">
        <w:t>onderdelen met eenzelfde Hoofdlijn te selecteren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