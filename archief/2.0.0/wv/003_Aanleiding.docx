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DA704" w14:textId="77777777" w:rsidR="004624F3" w:rsidRPr="00F62F31" w:rsidRDefault="00DC3F34" w:rsidP="004624F3">
      <w:pPr>
        <w:pStyle w:val="Kop3"/>
      </w:pPr>
      <w:r w:rsidRPr="00F62F31">
        <w:t>Aanleiding</w:t>
      </w:r>
    </w:p>
    <w:p w14:paraId="1CBCEBA5" w14:textId="084D6BDC" w:rsidR="004624F3" w:rsidRPr="00F62F31" w:rsidRDefault="00DC3F34" w:rsidP="004624F3">
      <w:r w:rsidRPr="00F62F31">
        <w:t xml:space="preserve">Het motto van de Omgevingswet is </w:t>
      </w:r>
      <w:r>
        <w:t>‘</w:t>
      </w:r>
      <w:r w:rsidRPr="00F62F31">
        <w:t>Ruimte voor ontwikkeling, waarborgen voor kwaliteit</w:t>
      </w:r>
      <w:r>
        <w:t>’</w:t>
      </w:r>
      <w:r w:rsidRPr="00F62F31">
        <w:t>. De Omgevingswet staat voor een goede balans tussen het benutten en beschermen van de fysieke leefomgeving. Met benutten wordt bedoeld het doelmatig beheren, gebruiken en ontwikkelen van de fysieke leefomgeving om maatschappelijke behoeften te vervullen. Bij beschermen gaat het over het bereiken en in stand houden van een veilige en gezonde fysieke leefomgeving en een goede omgevingskwaliteit.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1247" w14:textId="77777777" w:rsidR="00F00F23" w:rsidRDefault="00F00F23">
      <w:r>
        <w:separator/>
      </w:r>
    </w:p>
    <w:p w14:paraId="745C114B" w14:textId="77777777" w:rsidR="00F00F23" w:rsidRDefault="00F00F23"/>
    <w:p w14:paraId="0B1072D8" w14:textId="77777777" w:rsidR="00F00F23" w:rsidRDefault="00F00F23"/>
  </w:endnote>
  <w:endnote w:type="continuationSeparator" w:id="0">
    <w:p w14:paraId="0DED3BCC" w14:textId="77777777" w:rsidR="00F00F23" w:rsidRDefault="00F00F23">
      <w:r>
        <w:continuationSeparator/>
      </w:r>
    </w:p>
    <w:p w14:paraId="611BA872" w14:textId="77777777" w:rsidR="00F00F23" w:rsidRDefault="00F00F23"/>
    <w:p w14:paraId="7D1A051D" w14:textId="77777777" w:rsidR="00F00F23" w:rsidRDefault="00F00F23"/>
  </w:endnote>
  <w:endnote w:type="continuationNotice" w:id="1">
    <w:p w14:paraId="2A2431C2" w14:textId="77777777" w:rsidR="00F00F23" w:rsidRDefault="00F00F23">
      <w:pPr>
        <w:spacing w:line="240" w:lineRule="auto"/>
      </w:pPr>
    </w:p>
  </w:endnote>
  <w:endnote w:id="2">
    <w:p w14:paraId="5EF658FF" w14:textId="77777777" w:rsidR="00F50911" w:rsidRDefault="00F50911" w:rsidP="00C171D2">
      <w:pPr>
        <w:pStyle w:val="Eindnoottekst"/>
      </w:pPr>
      <w:r>
        <w:rPr>
          <w:rStyle w:val="Eindnootmarkering"/>
        </w:rPr>
        <w:endnoteRef/>
      </w:r>
      <w:r>
        <w:t xml:space="preserve"> TPOD30</w:t>
      </w:r>
    </w:p>
  </w:endnote>
  <w:endnote w:id="3">
    <w:p w14:paraId="2BC11969" w14:textId="77777777" w:rsidR="00F50911" w:rsidRDefault="00F50911" w:rsidP="00C171D2">
      <w:pPr>
        <w:pStyle w:val="Eindnoottekst"/>
      </w:pPr>
      <w:r>
        <w:rPr>
          <w:rStyle w:val="Eindnootmarkering"/>
        </w:rPr>
        <w:endnoteRef/>
      </w:r>
      <w:r>
        <w:t xml:space="preserve"> TPOD40</w:t>
      </w:r>
    </w:p>
  </w:endnote>
  <w:endnote w:id="4">
    <w:p w14:paraId="29F8A4C4" w14:textId="77777777" w:rsidR="00F50911" w:rsidRDefault="00F50911" w:rsidP="00C171D2">
      <w:pPr>
        <w:pStyle w:val="Eindnoottekst"/>
      </w:pPr>
      <w:r>
        <w:rPr>
          <w:rStyle w:val="Eindnootmarkering"/>
        </w:rPr>
        <w:endnoteRef/>
      </w:r>
      <w:r>
        <w:t xml:space="preserve"> TPOD50</w:t>
      </w:r>
    </w:p>
  </w:endnote>
  <w:endnote w:id="5">
    <w:p w14:paraId="0F124C3B" w14:textId="77777777" w:rsidR="00F50911" w:rsidRDefault="00F50911" w:rsidP="003D6A0D">
      <w:pPr>
        <w:pStyle w:val="Eindnoottekst"/>
      </w:pPr>
      <w:r>
        <w:rPr>
          <w:rStyle w:val="Eindnootmarkering"/>
        </w:rPr>
        <w:endnoteRef/>
      </w:r>
      <w:r>
        <w:t xml:space="preserve"> TPOD60</w:t>
      </w:r>
    </w:p>
  </w:endnote>
  <w:endnote w:id="6">
    <w:p w14:paraId="4C032F60" w14:textId="77777777" w:rsidR="00F50911" w:rsidRDefault="00F50911" w:rsidP="003D6A0D">
      <w:pPr>
        <w:pStyle w:val="Eindnoottekst"/>
      </w:pPr>
      <w:r>
        <w:rPr>
          <w:rStyle w:val="Eindnootmarkering"/>
        </w:rPr>
        <w:endnoteRef/>
      </w:r>
      <w:r>
        <w:t xml:space="preserve"> TPOD70</w:t>
      </w:r>
    </w:p>
  </w:endnote>
  <w:endnote w:id="7">
    <w:p w14:paraId="313D5BB4" w14:textId="77777777" w:rsidR="00F50911" w:rsidRDefault="00F50911" w:rsidP="003D6A0D">
      <w:pPr>
        <w:pStyle w:val="Eindnoottekst"/>
      </w:pPr>
      <w:r>
        <w:rPr>
          <w:rStyle w:val="Eindnootmarkering"/>
        </w:rPr>
        <w:endnoteRef/>
      </w:r>
      <w:r>
        <w:t xml:space="preserve"> TPOD80</w:t>
      </w:r>
    </w:p>
  </w:endnote>
  <w:endnote w:id="8">
    <w:p w14:paraId="64D73259" w14:textId="77777777" w:rsidR="00F50911" w:rsidRPr="001602D5" w:rsidRDefault="00F50911" w:rsidP="00FE7388">
      <w:pPr>
        <w:pStyle w:val="Eindnoottekst"/>
      </w:pPr>
      <w:r>
        <w:rPr>
          <w:rStyle w:val="Eindnootmarkering"/>
        </w:rPr>
        <w:endnoteRef/>
      </w:r>
      <w:r>
        <w:t xml:space="preserve"> TPOD1780</w:t>
      </w:r>
    </w:p>
  </w:endnote>
  <w:endnote w:id="9">
    <w:p w14:paraId="2EB37A18" w14:textId="77777777" w:rsidR="00F50911" w:rsidRDefault="00F50911" w:rsidP="00FE7388">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75C473E2" w14:textId="77777777" w:rsidR="00D4000E" w:rsidRDefault="00D4000E" w:rsidP="00D4000E">
      <w:pPr>
        <w:pStyle w:val="Eindnoottekst"/>
      </w:pPr>
      <w:r>
        <w:rPr>
          <w:rStyle w:val="Eindnootmarkering"/>
        </w:rPr>
        <w:endnoteRef/>
      </w:r>
      <w:r>
        <w:t xml:space="preserve"> TPOD880</w:t>
      </w:r>
    </w:p>
  </w:endnote>
  <w:endnote w:id="11">
    <w:p w14:paraId="3FB215E2" w14:textId="77777777" w:rsidR="00F50911" w:rsidRDefault="00F50911" w:rsidP="00FE7388">
      <w:pPr>
        <w:pStyle w:val="Eindnoottekst"/>
      </w:pPr>
      <w:r>
        <w:rPr>
          <w:rStyle w:val="Eindnootmarkering"/>
        </w:rPr>
        <w:endnoteRef/>
      </w:r>
      <w:r>
        <w:t xml:space="preserve"> TPOD880</w:t>
      </w:r>
    </w:p>
  </w:endnote>
  <w:endnote w:id="12">
    <w:p w14:paraId="6FF1039F" w14:textId="77777777" w:rsidR="00F50911" w:rsidRDefault="00F50911" w:rsidP="00FE7388">
      <w:pPr>
        <w:pStyle w:val="Eindnoottekst"/>
      </w:pPr>
      <w:r>
        <w:rPr>
          <w:rStyle w:val="Eindnootmarkering"/>
        </w:rPr>
        <w:endnoteRef/>
      </w:r>
      <w:r>
        <w:t xml:space="preserve"> TPOD980</w:t>
      </w:r>
    </w:p>
  </w:endnote>
  <w:endnote w:id="13">
    <w:p w14:paraId="0C24CB59" w14:textId="77777777" w:rsidR="00F50911" w:rsidRDefault="00F50911" w:rsidP="00FE7388">
      <w:pPr>
        <w:pStyle w:val="Eindnoottekst"/>
      </w:pPr>
      <w:r>
        <w:rPr>
          <w:rStyle w:val="Eindnootmarkering"/>
        </w:rPr>
        <w:endnoteRef/>
      </w:r>
      <w:r>
        <w:t xml:space="preserve"> TPOD990</w:t>
      </w:r>
    </w:p>
  </w:endnote>
  <w:endnote w:id="14">
    <w:p w14:paraId="7A99CE0D" w14:textId="77777777" w:rsidR="00F50911" w:rsidRDefault="00F50911" w:rsidP="00FE7388">
      <w:pPr>
        <w:pStyle w:val="Eindnoottekst"/>
      </w:pPr>
      <w:r>
        <w:rPr>
          <w:rStyle w:val="Eindnootmarkering"/>
        </w:rPr>
        <w:endnoteRef/>
      </w:r>
      <w:r>
        <w:t xml:space="preserve"> TPOD1000</w:t>
      </w:r>
    </w:p>
  </w:endnote>
  <w:endnote w:id="15">
    <w:p w14:paraId="7982B5D1" w14:textId="77777777" w:rsidR="00F50911" w:rsidRDefault="00F50911" w:rsidP="00FE7388">
      <w:pPr>
        <w:pStyle w:val="Eindnoottekst"/>
      </w:pPr>
      <w:r>
        <w:rPr>
          <w:rStyle w:val="Eindnootmarkering"/>
        </w:rPr>
        <w:endnoteRef/>
      </w:r>
      <w:r>
        <w:t xml:space="preserve"> TPOD1010, TPOD1020</w:t>
      </w:r>
    </w:p>
  </w:endnote>
  <w:endnote w:id="16">
    <w:p w14:paraId="577FB287" w14:textId="77777777" w:rsidR="00F50911" w:rsidRDefault="00F50911" w:rsidP="00FE7388">
      <w:pPr>
        <w:pStyle w:val="Eindnoottekst"/>
      </w:pPr>
      <w:r>
        <w:rPr>
          <w:rStyle w:val="Eindnootmarkering"/>
        </w:rPr>
        <w:endnoteRef/>
      </w:r>
      <w:r>
        <w:t xml:space="preserve"> TPOD1030</w:t>
      </w:r>
    </w:p>
  </w:endnote>
  <w:endnote w:id="17">
    <w:p w14:paraId="58F0B823" w14:textId="77777777" w:rsidR="00F50911" w:rsidRDefault="00F50911" w:rsidP="00FE7388">
      <w:pPr>
        <w:pStyle w:val="Eindnoottekst"/>
      </w:pPr>
      <w:r>
        <w:rPr>
          <w:rStyle w:val="Eindnootmarkering"/>
        </w:rPr>
        <w:endnoteRef/>
      </w:r>
      <w:r>
        <w:t xml:space="preserve"> TPOD1040</w:t>
      </w:r>
    </w:p>
  </w:endnote>
  <w:endnote w:id="18">
    <w:p w14:paraId="25D5016A" w14:textId="77777777" w:rsidR="00F50911" w:rsidRDefault="00F50911" w:rsidP="00FE7388">
      <w:pPr>
        <w:pStyle w:val="Eindnoottekst"/>
      </w:pPr>
      <w:r>
        <w:rPr>
          <w:rStyle w:val="Eindnootmarkering"/>
        </w:rPr>
        <w:endnoteRef/>
      </w:r>
      <w:r>
        <w:t xml:space="preserve"> TPOD1050</w:t>
      </w:r>
    </w:p>
  </w:endnote>
  <w:endnote w:id="19">
    <w:p w14:paraId="77A40C28" w14:textId="77777777" w:rsidR="00F50911" w:rsidRDefault="00F50911" w:rsidP="00FE7388">
      <w:pPr>
        <w:pStyle w:val="Eindnoottekst"/>
      </w:pPr>
      <w:r>
        <w:rPr>
          <w:rStyle w:val="Eindnootmarkering"/>
        </w:rPr>
        <w:endnoteRef/>
      </w:r>
      <w:r>
        <w:t xml:space="preserve"> TPOD1060, TPOD1070</w:t>
      </w:r>
    </w:p>
  </w:endnote>
  <w:endnote w:id="20">
    <w:p w14:paraId="6B7353C3" w14:textId="77777777" w:rsidR="00F50911" w:rsidRDefault="00F50911" w:rsidP="00FE7388">
      <w:pPr>
        <w:pStyle w:val="Eindnoottekst"/>
      </w:pPr>
      <w:r>
        <w:rPr>
          <w:rStyle w:val="Eindnootmarkering"/>
        </w:rPr>
        <w:endnoteRef/>
      </w:r>
      <w:r>
        <w:t xml:space="preserve"> TPOD1560</w:t>
      </w:r>
    </w:p>
  </w:endnote>
  <w:endnote w:id="21">
    <w:p w14:paraId="42615C25" w14:textId="77777777" w:rsidR="00F50911" w:rsidRDefault="00F50911" w:rsidP="00FE7388">
      <w:pPr>
        <w:pStyle w:val="Eindnoottekst"/>
      </w:pPr>
      <w:r>
        <w:rPr>
          <w:rStyle w:val="Eindnootmarkering"/>
        </w:rPr>
        <w:endnoteRef/>
      </w:r>
      <w:r>
        <w:t xml:space="preserve"> TPOD1570</w:t>
      </w:r>
    </w:p>
  </w:endnote>
  <w:endnote w:id="22">
    <w:p w14:paraId="3942313B" w14:textId="76745E49" w:rsidR="00F50911" w:rsidRPr="005315DA" w:rsidRDefault="00F50911">
      <w:pPr>
        <w:pStyle w:val="Eindnoottekst"/>
      </w:pPr>
      <w:r>
        <w:rPr>
          <w:rStyle w:val="Eindnootmarkering"/>
        </w:rPr>
        <w:endnoteRef/>
      </w:r>
      <w:r>
        <w:t xml:space="preserve"> TPOD1790</w:t>
      </w:r>
    </w:p>
  </w:endnote>
  <w:endnote w:id="23">
    <w:p w14:paraId="2C18DE78" w14:textId="77777777" w:rsidR="00F50911" w:rsidRPr="005315DA" w:rsidRDefault="00F50911" w:rsidP="00FE7388">
      <w:pPr>
        <w:pStyle w:val="Eindnoottekst"/>
      </w:pPr>
      <w:r>
        <w:rPr>
          <w:rStyle w:val="Eindnootmarkering"/>
        </w:rPr>
        <w:endnoteRef/>
      </w:r>
      <w:r>
        <w:t xml:space="preserve"> TPOD1670</w:t>
      </w:r>
    </w:p>
  </w:endnote>
  <w:endnote w:id="24">
    <w:p w14:paraId="38F8B5B2" w14:textId="77777777" w:rsidR="00F50911" w:rsidRPr="005315DA" w:rsidRDefault="00F50911" w:rsidP="00FE7388">
      <w:pPr>
        <w:pStyle w:val="Eindnoottekst"/>
      </w:pPr>
      <w:r>
        <w:rPr>
          <w:rStyle w:val="Eindnootmarkering"/>
        </w:rPr>
        <w:endnoteRef/>
      </w:r>
      <w:r>
        <w:t xml:space="preserve"> TPOD1310</w:t>
      </w:r>
    </w:p>
  </w:endnote>
  <w:endnote w:id="25">
    <w:p w14:paraId="385F336C" w14:textId="77777777" w:rsidR="00F50911" w:rsidRPr="005315DA" w:rsidRDefault="00F50911" w:rsidP="00FE7388">
      <w:pPr>
        <w:pStyle w:val="Eindnoottekst"/>
      </w:pPr>
      <w:r>
        <w:rPr>
          <w:rStyle w:val="Eindnootmarkering"/>
        </w:rPr>
        <w:endnoteRef/>
      </w:r>
      <w:r>
        <w:t xml:space="preserve"> TPOD930, TPOD940</w:t>
      </w:r>
    </w:p>
  </w:endnote>
  <w:endnote w:id="26">
    <w:p w14:paraId="37449432" w14:textId="77777777" w:rsidR="00F50911" w:rsidRDefault="00F50911" w:rsidP="00FE7388">
      <w:pPr>
        <w:pStyle w:val="Eindnoottekst"/>
      </w:pPr>
      <w:r>
        <w:rPr>
          <w:rStyle w:val="Eindnootmarkering"/>
        </w:rPr>
        <w:endnoteRef/>
      </w:r>
      <w:r>
        <w:t xml:space="preserve"> TPOD1700</w:t>
      </w:r>
    </w:p>
  </w:endnote>
  <w:endnote w:id="27">
    <w:p w14:paraId="5CF61376" w14:textId="77777777" w:rsidR="00F50911" w:rsidRDefault="00F50911" w:rsidP="00FE7388">
      <w:pPr>
        <w:pStyle w:val="Eindnoottekst"/>
      </w:pPr>
      <w:r>
        <w:rPr>
          <w:rStyle w:val="Eindnootmarkering"/>
        </w:rPr>
        <w:endnoteRef/>
      </w:r>
      <w:r>
        <w:t xml:space="preserve"> TPOD1740</w:t>
      </w:r>
    </w:p>
  </w:endnote>
  <w:endnote w:id="28">
    <w:p w14:paraId="675572C7" w14:textId="77777777" w:rsidR="00F50911" w:rsidRDefault="00F50911" w:rsidP="00FE7388">
      <w:pPr>
        <w:pStyle w:val="Eindnoottekst"/>
      </w:pPr>
      <w:r>
        <w:rPr>
          <w:rStyle w:val="Eindnootmarkering"/>
        </w:rPr>
        <w:endnoteRef/>
      </w:r>
      <w:r>
        <w:t xml:space="preserve"> TPOD1710</w:t>
      </w:r>
    </w:p>
  </w:endnote>
  <w:endnote w:id="29">
    <w:p w14:paraId="54211F1F" w14:textId="77777777" w:rsidR="00F50911" w:rsidRPr="00174FFC" w:rsidRDefault="00F50911" w:rsidP="00FE7388">
      <w:pPr>
        <w:pStyle w:val="Eindnoottekst"/>
      </w:pPr>
      <w:r>
        <w:rPr>
          <w:rStyle w:val="Eindnootmarkering"/>
        </w:rPr>
        <w:endnoteRef/>
      </w:r>
      <w:r>
        <w:t xml:space="preserve"> TPOD1730</w:t>
      </w:r>
    </w:p>
  </w:endnote>
  <w:endnote w:id="30">
    <w:p w14:paraId="2F85AA73" w14:textId="77777777" w:rsidR="00F50911" w:rsidRPr="006D1F7F" w:rsidRDefault="00F50911" w:rsidP="00FE7388">
      <w:pPr>
        <w:pStyle w:val="Eindnoottekst"/>
      </w:pPr>
      <w:r>
        <w:rPr>
          <w:rStyle w:val="Eindnootmarkering"/>
        </w:rPr>
        <w:endnoteRef/>
      </w:r>
      <w:r w:rsidRPr="006D1F7F">
        <w:t xml:space="preserve"> TPOD1650</w:t>
      </w:r>
    </w:p>
  </w:endnote>
  <w:endnote w:id="31">
    <w:p w14:paraId="35E8D299" w14:textId="77777777" w:rsidR="00F50911" w:rsidRPr="00A21A54" w:rsidRDefault="00F50911" w:rsidP="00FE7388">
      <w:pPr>
        <w:pStyle w:val="Eindnoottekst"/>
      </w:pPr>
      <w:r>
        <w:rPr>
          <w:rStyle w:val="Eindnootmarkering"/>
        </w:rPr>
        <w:endnoteRef/>
      </w:r>
      <w:r>
        <w:t xml:space="preserve"> TPOD1770</w:t>
      </w:r>
    </w:p>
  </w:endnote>
  <w:endnote w:id="32">
    <w:p w14:paraId="0E6DE41B" w14:textId="77777777" w:rsidR="00F50911" w:rsidRDefault="00F50911" w:rsidP="00FE7388">
      <w:pPr>
        <w:pStyle w:val="Eindnoottekst"/>
      </w:pPr>
      <w:r>
        <w:rPr>
          <w:rStyle w:val="Eindnootmarkering"/>
        </w:rPr>
        <w:endnoteRef/>
      </w:r>
      <w:r>
        <w:t xml:space="preserve"> TPOD1760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F50911" w:rsidRPr="006B1455" w:rsidRDefault="00F50911"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1358A95D" w14:textId="77777777" w:rsidR="00F50911" w:rsidRPr="00BC3B53" w:rsidRDefault="00F50911"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Pr>
        <w:noProof/>
      </w:rPr>
      <w:t>1</w:t>
    </w:r>
    <w:r w:rsidRPr="049A10CD">
      <w:rPr>
        <w:noProof/>
      </w:rPr>
      <w:fldChar w:fldCharType="end"/>
    </w:r>
  </w:p>
  <w:p w14:paraId="6170D8DC" w14:textId="77777777" w:rsidR="00F50911" w:rsidRPr="00BC3B53" w:rsidRDefault="00F50911"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F50911" w:rsidRPr="00BC3B53" w:rsidRDefault="00F50911"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F50911" w:rsidRPr="006B1455" w:rsidRDefault="00F50911" w:rsidP="00577995">
    <w:pPr>
      <w:tabs>
        <w:tab w:val="left" w:pos="6260"/>
      </w:tabs>
    </w:pPr>
    <w:r>
      <w:t xml:space="preserve">Pagina </w:t>
    </w:r>
    <w:r w:rsidRPr="049A10CD">
      <w:rPr>
        <w:noProof/>
      </w:rPr>
      <w:fldChar w:fldCharType="begin"/>
    </w:r>
    <w:r w:rsidRPr="049A10CD">
      <w:rPr>
        <w:noProof/>
      </w:rPr>
      <w:instrText xml:space="preserve"> PAGE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   \* MERGEFORMAT </w:instrText>
    </w:r>
    <w:r w:rsidRPr="049A10CD">
      <w:rPr>
        <w:noProof/>
      </w:rPr>
      <w:fldChar w:fldCharType="separate"/>
    </w:r>
    <w:r w:rsidRPr="049A10CD">
      <w:rPr>
        <w:noProof/>
      </w:rPr>
      <w:t>1</w:t>
    </w:r>
    <w:r w:rsidRPr="049A10CD">
      <w:rPr>
        <w:noProof/>
      </w:rPr>
      <w:fldChar w:fldCharType="end"/>
    </w:r>
  </w:p>
  <w:p w14:paraId="6328848F" w14:textId="77777777" w:rsidR="00F50911" w:rsidRPr="00BC3B53" w:rsidRDefault="00F50911"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4ECA" w14:textId="62DB4214" w:rsidR="000351A1" w:rsidRPr="006B1455" w:rsidRDefault="00F50911" w:rsidP="00577995">
    <w:pPr>
      <w:tabs>
        <w:tab w:val="left" w:pos="6260"/>
      </w:tabs>
    </w:pPr>
    <w:r>
      <w:t>Pagina</w:t>
    </w:r>
    <w:r w:rsidR="000351A1">
      <w:t xml:space="preserve"> </w:t>
    </w:r>
    <w:r>
      <w:t>van</w:t>
    </w:r>
  </w:p>
  <w:p w14:paraId="19676954" w14:textId="05D47154" w:rsidR="00F50911" w:rsidRDefault="00F5091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956D8" w14:textId="77777777" w:rsidR="00F00F23" w:rsidRPr="00B35331" w:rsidRDefault="00F00F23" w:rsidP="00577995">
      <w:pPr>
        <w:pStyle w:val="Voettekst"/>
      </w:pPr>
    </w:p>
  </w:footnote>
  <w:footnote w:type="continuationSeparator" w:id="0">
    <w:p w14:paraId="33E04208" w14:textId="77777777" w:rsidR="00F00F23" w:rsidRDefault="00F00F23">
      <w:r>
        <w:continuationSeparator/>
      </w:r>
    </w:p>
    <w:p w14:paraId="3D51FF2E" w14:textId="77777777" w:rsidR="00F00F23" w:rsidRDefault="00F00F23"/>
    <w:p w14:paraId="0DB74C20" w14:textId="77777777" w:rsidR="00F00F23" w:rsidRDefault="00F00F23"/>
  </w:footnote>
  <w:footnote w:type="continuationNotice" w:id="1">
    <w:p w14:paraId="545DF0DA" w14:textId="77777777" w:rsidR="00F00F23" w:rsidRDefault="00F00F23">
      <w:pPr>
        <w:spacing w:line="240" w:lineRule="auto"/>
      </w:pPr>
    </w:p>
  </w:footnote>
  <w:footnote w:id="2">
    <w:p w14:paraId="1273744A" w14:textId="452BC25E" w:rsidR="00F50911" w:rsidRPr="005315DA" w:rsidRDefault="00F50911">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3">
    <w:p w14:paraId="4005CF88" w14:textId="77777777" w:rsidR="00F50911" w:rsidRDefault="00F50911" w:rsidP="00FE7388">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4">
    <w:p w14:paraId="39F771D8" w14:textId="6217C4F5" w:rsidR="00F50911" w:rsidRDefault="00F50911" w:rsidP="00FE7388">
      <w:pPr>
        <w:pStyle w:val="Voetnoottekst"/>
      </w:pPr>
      <w:r>
        <w:rPr>
          <w:rStyle w:val="Voetnootmarkering"/>
        </w:rPr>
        <w:footnoteRef/>
      </w:r>
      <w:r>
        <w:t xml:space="preserve"> </w:t>
      </w:r>
      <w:r w:rsidR="007B56C0" w:rsidRPr="007B56C0">
        <w:t>Een compleet overzicht van alle inhoud-elementen is te vinden in het IMOP-tekstschema met de bijbehorende documentatie</w:t>
      </w:r>
    </w:p>
  </w:footnote>
  <w:footnote w:id="5">
    <w:p w14:paraId="775E7422" w14:textId="77777777" w:rsidR="006E026C" w:rsidRDefault="006E026C" w:rsidP="006E026C">
      <w:pPr>
        <w:pStyle w:val="Voetnoottekst"/>
      </w:pPr>
      <w:r>
        <w:rPr>
          <w:rStyle w:val="Voetnootmarkering"/>
        </w:rPr>
        <w:footnoteRef/>
      </w:r>
      <w:r>
        <w:t xml:space="preserve"> Aanwijzing 3.57 van de Aanwijzingen voor de regelgeving</w:t>
      </w:r>
    </w:p>
  </w:footnote>
  <w:footnote w:id="6">
    <w:p w14:paraId="3B9D055A" w14:textId="77777777" w:rsidR="00410742" w:rsidRDefault="00410742" w:rsidP="00410742">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F50911" w:rsidRPr="00275984" w14:paraId="22BDE509" w14:textId="77777777" w:rsidTr="049A10CD">
      <w:trPr>
        <w:trHeight w:val="400"/>
      </w:trPr>
      <w:tc>
        <w:tcPr>
          <w:tcW w:w="7520" w:type="dxa"/>
          <w:shd w:val="clear" w:color="auto" w:fill="auto"/>
        </w:tcPr>
        <w:p w14:paraId="2874C532" w14:textId="756C2180" w:rsidR="00F50911" w:rsidRPr="002E14E1" w:rsidRDefault="00F50911" w:rsidP="002F3B2E">
          <w:pPr>
            <w:pStyle w:val="Koptekst"/>
          </w:pPr>
          <w:r w:rsidRPr="049A10CD">
            <w:rPr>
              <w:b/>
            </w:rPr>
            <w:t xml:space="preserve">Toepassingsprofiel (TPOD) [Tekst] </w:t>
          </w:r>
          <w:r>
            <w:t>| Versie [Tekst] | Standaard officiële publicaties met specifieke toepassing voor OmgevingsdocumentOmgevingsdocumenten | [datum]</w:t>
          </w:r>
        </w:p>
      </w:tc>
    </w:tr>
  </w:tbl>
  <w:p w14:paraId="6A0843E3" w14:textId="77777777" w:rsidR="00F50911" w:rsidRDefault="00F50911"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3F7258F5" w14:textId="77777777" w:rsidTr="066869B0">
      <w:trPr>
        <w:cantSplit/>
        <w:trHeight w:hRule="exact" w:val="3402"/>
      </w:trPr>
      <w:tc>
        <w:tcPr>
          <w:tcW w:w="6236" w:type="dxa"/>
          <w:gridSpan w:val="2"/>
          <w:shd w:val="clear" w:color="auto" w:fill="auto"/>
        </w:tcPr>
        <w:p w14:paraId="4AF1F5DF" w14:textId="03A23381" w:rsidR="00F50911" w:rsidRPr="00BC3B53" w:rsidRDefault="00F50911" w:rsidP="00FF3E80">
          <w:r>
            <w:rPr>
              <w:noProof/>
            </w:rPr>
            <w:drawing>
              <wp:anchor distT="0" distB="0" distL="114300" distR="114300" simplePos="0" relativeHeight="251658240" behindDoc="0" locked="1" layoutInCell="1" allowOverlap="1" wp14:anchorId="5A66E479" wp14:editId="63D93EBD">
                <wp:simplePos x="0" y="0"/>
                <wp:positionH relativeFrom="margin">
                  <wp:posOffset>-1083945</wp:posOffset>
                </wp:positionH>
                <wp:positionV relativeFrom="margin">
                  <wp:posOffset>363855</wp:posOffset>
                </wp:positionV>
                <wp:extent cx="3041650" cy="925195"/>
                <wp:effectExtent l="0" t="0" r="6350" b="8255"/>
                <wp:wrapNone/>
                <wp:docPr id="4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fbeelding 8"/>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BE8D128" w14:textId="77777777" w:rsidTr="066869B0">
      <w:trPr>
        <w:cantSplit/>
        <w:trHeight w:hRule="exact" w:val="1701"/>
      </w:trPr>
      <w:tc>
        <w:tcPr>
          <w:tcW w:w="6236" w:type="dxa"/>
          <w:gridSpan w:val="2"/>
          <w:shd w:val="clear" w:color="auto" w:fill="auto"/>
        </w:tcPr>
        <w:p w14:paraId="20CB8CE4" w14:textId="6691935E" w:rsidR="00F50911" w:rsidRPr="00FA6FAC" w:rsidRDefault="00F50911" w:rsidP="049A10CD">
          <w:pPr>
            <w:pStyle w:val="Titel"/>
            <w:rPr>
              <w:sz w:val="20"/>
              <w:szCs w:val="20"/>
            </w:rPr>
          </w:pPr>
          <w:r>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p>
      </w:tc>
    </w:tr>
    <w:tr w:rsidR="00F50911" w:rsidRPr="00B60860" w14:paraId="777B5D1D" w14:textId="77777777" w:rsidTr="066869B0">
      <w:trPr>
        <w:cantSplit/>
        <w:trHeight w:hRule="exact" w:val="1701"/>
      </w:trPr>
      <w:tc>
        <w:tcPr>
          <w:tcW w:w="6236" w:type="dxa"/>
          <w:gridSpan w:val="2"/>
          <w:shd w:val="clear" w:color="auto" w:fill="auto"/>
        </w:tcPr>
        <w:p w14:paraId="6DACCC90" w14:textId="2622ED3A" w:rsidR="00F50911" w:rsidRPr="00B60860" w:rsidRDefault="00F50911" w:rsidP="00FF3E80">
          <w:r w:rsidRPr="00CA6C0C">
            <w:t xml:space="preserve">Versie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p>
        <w:p w14:paraId="193092C5" w14:textId="504E1838" w:rsidR="00F50911" w:rsidRPr="00B60860" w:rsidRDefault="00F50911" w:rsidP="00FF3E80">
          <w:r>
            <w:t>Geonovum</w:t>
          </w:r>
        </w:p>
      </w:tc>
    </w:tr>
    <w:tr w:rsidR="00F50911" w:rsidRPr="00B60860" w14:paraId="39C9E91F" w14:textId="77777777" w:rsidTr="066869B0">
      <w:trPr>
        <w:cantSplit/>
      </w:trPr>
      <w:tc>
        <w:tcPr>
          <w:tcW w:w="1134" w:type="dxa"/>
          <w:shd w:val="clear" w:color="auto" w:fill="auto"/>
        </w:tcPr>
        <w:p w14:paraId="52B021A9" w14:textId="77777777" w:rsidR="00F50911" w:rsidRPr="00CA6C0C" w:rsidRDefault="00F50911" w:rsidP="00FF3E80">
          <w:r>
            <w:t>Datum</w:t>
          </w:r>
        </w:p>
      </w:tc>
      <w:tc>
        <w:tcPr>
          <w:tcW w:w="3118" w:type="dxa"/>
          <w:shd w:val="clear" w:color="auto" w:fill="auto"/>
        </w:tcPr>
        <w:p w14:paraId="4A08419C" w14:textId="35895953" w:rsidR="00F50911" w:rsidRPr="00CA6C0C" w:rsidRDefault="00F50911" w:rsidP="00FF3E80">
          <w:r>
            <w:fldChar w:fldCharType="begin"/>
          </w:r>
          <w:r>
            <w:instrText xml:space="preserve"> SAVEDATE  \@ "d MMMM yyyy" </w:instrText>
          </w:r>
          <w:r>
            <w:fldChar w:fldCharType="separate"/>
          </w:r>
          <w:r w:rsidR="00150730">
            <w:rPr>
              <w:noProof/>
            </w:rPr>
            <w:t>3 juni 2021</w:t>
          </w:r>
          <w:r>
            <w:fldChar w:fldCharType="end"/>
          </w:r>
        </w:p>
      </w:tc>
    </w:tr>
  </w:tbl>
  <w:p w14:paraId="12010FE0" w14:textId="77777777" w:rsidR="00F50911" w:rsidRPr="00EB5B83" w:rsidRDefault="00F50911"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F50911" w14:paraId="4FB542D3" w14:textId="77777777" w:rsidTr="066869B0">
      <w:trPr>
        <w:cantSplit/>
        <w:trHeight w:hRule="exact" w:val="3402"/>
      </w:trPr>
      <w:tc>
        <w:tcPr>
          <w:tcW w:w="6236" w:type="dxa"/>
          <w:gridSpan w:val="2"/>
          <w:shd w:val="clear" w:color="auto" w:fill="auto"/>
        </w:tcPr>
        <w:p w14:paraId="4589BA1A" w14:textId="5F0599EE" w:rsidR="00F50911" w:rsidRPr="00BC3B53" w:rsidRDefault="00F50911" w:rsidP="00E034D2">
          <w:r>
            <w:rPr>
              <w:noProof/>
            </w:rPr>
            <w:drawing>
              <wp:anchor distT="0" distB="0" distL="114300" distR="114300" simplePos="0" relativeHeight="251658241" behindDoc="0" locked="1" layoutInCell="1" allowOverlap="1" wp14:anchorId="0F84FC87" wp14:editId="7BD881B5">
                <wp:simplePos x="0" y="0"/>
                <wp:positionH relativeFrom="margin">
                  <wp:posOffset>-1080135</wp:posOffset>
                </wp:positionH>
                <wp:positionV relativeFrom="margin">
                  <wp:posOffset>360045</wp:posOffset>
                </wp:positionV>
                <wp:extent cx="3042000" cy="925200"/>
                <wp:effectExtent l="0" t="0" r="6350" b="8255"/>
                <wp:wrapNone/>
                <wp:docPr id="43" name="Afbeelding 1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F50911" w:rsidRPr="0056454C" w14:paraId="37956F4B" w14:textId="77777777" w:rsidTr="066869B0">
      <w:trPr>
        <w:cantSplit/>
        <w:trHeight w:hRule="exact" w:val="1701"/>
      </w:trPr>
      <w:tc>
        <w:tcPr>
          <w:tcW w:w="6236" w:type="dxa"/>
          <w:gridSpan w:val="2"/>
          <w:shd w:val="clear" w:color="auto" w:fill="auto"/>
        </w:tcPr>
        <w:p w14:paraId="77D16826" w14:textId="5BDB089A" w:rsidR="00F50911" w:rsidRPr="00FA6FAC" w:rsidRDefault="00F50911" w:rsidP="049A10CD">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2E0677">
            <w:rPr>
              <w:noProof/>
            </w:rPr>
            <w:t>waterschapsverordening</w:t>
          </w:r>
          <w:r w:rsidRPr="049A10CD">
            <w:fldChar w:fldCharType="end"/>
          </w:r>
        </w:p>
      </w:tc>
    </w:tr>
    <w:tr w:rsidR="00F50911" w:rsidRPr="00B60860" w14:paraId="036F60CC" w14:textId="77777777" w:rsidTr="066869B0">
      <w:trPr>
        <w:cantSplit/>
        <w:trHeight w:hRule="exact" w:val="1701"/>
      </w:trPr>
      <w:tc>
        <w:tcPr>
          <w:tcW w:w="6236" w:type="dxa"/>
          <w:gridSpan w:val="2"/>
          <w:shd w:val="clear" w:color="auto" w:fill="auto"/>
        </w:tcPr>
        <w:p w14:paraId="7ADB62E4" w14:textId="27221765" w:rsidR="00F50911" w:rsidRPr="00B60860" w:rsidRDefault="00F50911" w:rsidP="00577995">
          <w:r w:rsidRPr="00CA6C0C">
            <w:t xml:space="preserve">Versie </w:t>
          </w:r>
          <w:r w:rsidRPr="049A10CD">
            <w:fldChar w:fldCharType="begin"/>
          </w:r>
          <w:r>
            <w:rPr>
              <w:noProof/>
            </w:rPr>
            <w:instrText xml:space="preserve"> DOCVARIABLE ID04 </w:instrText>
          </w:r>
          <w:r w:rsidRPr="049A10CD">
            <w:rPr>
              <w:noProof/>
            </w:rPr>
            <w:fldChar w:fldCharType="separate"/>
          </w:r>
          <w:r w:rsidR="002E0677">
            <w:rPr>
              <w:noProof/>
            </w:rPr>
            <w:t>1.0</w:t>
          </w:r>
          <w:r w:rsidRPr="049A10CD">
            <w:fldChar w:fldCharType="end"/>
          </w:r>
        </w:p>
        <w:p w14:paraId="4D6DAC14" w14:textId="77777777" w:rsidR="00F50911" w:rsidRPr="00B60860" w:rsidRDefault="00F50911" w:rsidP="00577995">
          <w:r>
            <w:t>Geonovum – KOOP</w:t>
          </w:r>
        </w:p>
      </w:tc>
    </w:tr>
    <w:tr w:rsidR="00F50911" w:rsidRPr="00B60860" w14:paraId="4D98DCC2" w14:textId="77777777" w:rsidTr="066869B0">
      <w:trPr>
        <w:cantSplit/>
      </w:trPr>
      <w:tc>
        <w:tcPr>
          <w:tcW w:w="1134" w:type="dxa"/>
          <w:shd w:val="clear" w:color="auto" w:fill="auto"/>
        </w:tcPr>
        <w:p w14:paraId="62E12A4E" w14:textId="77777777" w:rsidR="00F50911" w:rsidRPr="00CA6C0C" w:rsidRDefault="00F50911" w:rsidP="00577995">
          <w:r>
            <w:t>Datum</w:t>
          </w:r>
        </w:p>
      </w:tc>
      <w:tc>
        <w:tcPr>
          <w:tcW w:w="3118" w:type="dxa"/>
          <w:shd w:val="clear" w:color="auto" w:fill="auto"/>
        </w:tcPr>
        <w:p w14:paraId="7320D504" w14:textId="6BA2DB00" w:rsidR="00F50911" w:rsidRPr="00CA6C0C" w:rsidRDefault="00F50911" w:rsidP="00577995">
          <w:r>
            <w:fldChar w:fldCharType="begin"/>
          </w:r>
          <w:r>
            <w:instrText xml:space="preserve"> SAVEDATE  \@ "d MMMM yyyy" </w:instrText>
          </w:r>
          <w:r>
            <w:fldChar w:fldCharType="separate"/>
          </w:r>
          <w:r w:rsidR="00150730">
            <w:rPr>
              <w:noProof/>
            </w:rPr>
            <w:t>3 juni 2021</w:t>
          </w:r>
          <w:r>
            <w:fldChar w:fldCharType="end"/>
          </w:r>
        </w:p>
      </w:tc>
    </w:tr>
  </w:tbl>
  <w:p w14:paraId="7C59E44D" w14:textId="77777777" w:rsidR="00F50911" w:rsidRDefault="00F50911"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E577BB7" w:rsidR="00F50911" w:rsidRPr="00A31523" w:rsidRDefault="00F50911" w:rsidP="00A31523">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ECAC3" w14:textId="3507ED48" w:rsidR="00F50911" w:rsidRDefault="00F50911">
    <w:pPr>
      <w:pStyle w:val="Koptekst"/>
    </w:pPr>
    <w:r w:rsidRPr="002F3B2E">
      <w:t xml:space="preserve">Toepassingsprofiel </w:t>
    </w:r>
    <w:r w:rsidR="00F00F23">
      <w:fldChar w:fldCharType="begin"/>
    </w:r>
    <w:r w:rsidR="00F00F23">
      <w:instrText xml:space="preserve"> DOCVARIABLE ID01 </w:instrText>
    </w:r>
    <w:r w:rsidR="00F00F23">
      <w:fldChar w:fldCharType="separate"/>
    </w:r>
    <w:r w:rsidR="00F42094">
      <w:t>waterschapsverordening</w:t>
    </w:r>
    <w:r w:rsidR="00F00F23">
      <w:fldChar w:fldCharType="end"/>
    </w:r>
    <w:r w:rsidRPr="002F3B2E">
      <w:t xml:space="preserve"> | Versie</w:t>
    </w:r>
    <w:r>
      <w:t xml:space="preserve"> </w:t>
    </w:r>
    <w:r w:rsidRPr="049A10CD">
      <w:fldChar w:fldCharType="begin"/>
    </w:r>
    <w:r>
      <w:rPr>
        <w:noProof/>
      </w:rPr>
      <w:instrText xml:space="preserve"> DOCVARIABLE ID04 </w:instrText>
    </w:r>
    <w:r w:rsidRPr="049A10CD">
      <w:fldChar w:fldCharType="separate"/>
    </w:r>
    <w:r w:rsidR="00F42094">
      <w:rPr>
        <w:noProof/>
      </w:rPr>
      <w:t>2.0.0-rc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F42094">
      <w:rPr>
        <w:noProof/>
      </w:rPr>
      <w:t>STandaard Officiële Publicaties met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15073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A7B"/>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0A65690A"/>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230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77440"/>
    <w:multiLevelType w:val="multilevel"/>
    <w:tmpl w:val="1D94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B83FE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F051F8"/>
    <w:multiLevelType w:val="multilevel"/>
    <w:tmpl w:val="6080A6DC"/>
    <w:numStyleLink w:val="Nummering"/>
  </w:abstractNum>
  <w:abstractNum w:abstractNumId="12"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3" w15:restartNumberingAfterBreak="0">
    <w:nsid w:val="22CC2D20"/>
    <w:multiLevelType w:val="multilevel"/>
    <w:tmpl w:val="A7AC080A"/>
    <w:lvl w:ilvl="0">
      <w:start w:val="1"/>
      <w:numFmt w:val="bullet"/>
      <w:lvlText w:val=""/>
      <w:lvlJc w:val="left"/>
      <w:pPr>
        <w:tabs>
          <w:tab w:val="num" w:pos="720"/>
        </w:tabs>
        <w:ind w:left="720" w:hanging="360"/>
      </w:pPr>
      <w:rPr>
        <w:rFonts w:ascii="Symbol" w:hAnsi="Symbol" w:hint="default"/>
        <w:sz w:val="20"/>
      </w:rPr>
    </w:lvl>
    <w:lvl w:ilvl="1">
      <w:start w:val="27"/>
      <w:numFmt w:val="bullet"/>
      <w:lvlText w:val="-"/>
      <w:lvlJc w:val="left"/>
      <w:pPr>
        <w:tabs>
          <w:tab w:val="num" w:pos="1440"/>
        </w:tabs>
        <w:ind w:left="1440" w:hanging="360"/>
      </w:pPr>
      <w:rPr>
        <w:rFonts w:ascii="Verdana" w:eastAsia="Times New Roman" w:hAnsi="Verdana" w:cs="Times New Roman"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313BF9"/>
    <w:multiLevelType w:val="multilevel"/>
    <w:tmpl w:val="FEF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4F85B74"/>
    <w:multiLevelType w:val="multilevel"/>
    <w:tmpl w:val="694E5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017EA3"/>
    <w:multiLevelType w:val="hybridMultilevel"/>
    <w:tmpl w:val="B8C264F0"/>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4" w15:restartNumberingAfterBreak="0">
    <w:nsid w:val="4E246EDF"/>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4F9144AD"/>
    <w:multiLevelType w:val="multilevel"/>
    <w:tmpl w:val="EAA8D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972C6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187125"/>
    <w:multiLevelType w:val="hybridMultilevel"/>
    <w:tmpl w:val="C3866F0A"/>
    <w:lvl w:ilvl="0" w:tplc="1C4011AE">
      <w:start w:val="27"/>
      <w:numFmt w:val="bullet"/>
      <w:lvlText w:val="-"/>
      <w:lvlJc w:val="left"/>
      <w:pPr>
        <w:ind w:left="1174" w:hanging="360"/>
      </w:pPr>
      <w:rPr>
        <w:rFonts w:ascii="Verdana" w:eastAsia="Times New Roman" w:hAnsi="Verdana" w:cs="Times New Roman" w:hint="default"/>
      </w:rPr>
    </w:lvl>
    <w:lvl w:ilvl="1" w:tplc="04130003">
      <w:start w:val="1"/>
      <w:numFmt w:val="bullet"/>
      <w:lvlText w:val="o"/>
      <w:lvlJc w:val="left"/>
      <w:pPr>
        <w:ind w:left="1894" w:hanging="360"/>
      </w:pPr>
      <w:rPr>
        <w:rFonts w:ascii="Courier New" w:hAnsi="Courier New" w:cs="Courier New"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29" w15:restartNumberingAfterBreak="0">
    <w:nsid w:val="60C82B19"/>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741F23"/>
    <w:multiLevelType w:val="hybridMultilevel"/>
    <w:tmpl w:val="848ECDBE"/>
    <w:lvl w:ilvl="0" w:tplc="1C4011AE">
      <w:start w:val="27"/>
      <w:numFmt w:val="bullet"/>
      <w:lvlText w:val="-"/>
      <w:lvlJc w:val="left"/>
      <w:pPr>
        <w:ind w:left="1174" w:hanging="360"/>
      </w:pPr>
      <w:rPr>
        <w:rFonts w:ascii="Verdana" w:eastAsia="Times New Roman" w:hAnsi="Verdana" w:cs="Times New Roman" w:hint="default"/>
      </w:rPr>
    </w:lvl>
    <w:lvl w:ilvl="1" w:tplc="1C4011AE">
      <w:start w:val="27"/>
      <w:numFmt w:val="bullet"/>
      <w:lvlText w:val="-"/>
      <w:lvlJc w:val="left"/>
      <w:pPr>
        <w:ind w:left="1894" w:hanging="360"/>
      </w:pPr>
      <w:rPr>
        <w:rFonts w:ascii="Verdana" w:eastAsia="Times New Roman" w:hAnsi="Verdana" w:cs="Times New Roman" w:hint="default"/>
      </w:rPr>
    </w:lvl>
    <w:lvl w:ilvl="2" w:tplc="04130005" w:tentative="1">
      <w:start w:val="1"/>
      <w:numFmt w:val="bullet"/>
      <w:lvlText w:val=""/>
      <w:lvlJc w:val="left"/>
      <w:pPr>
        <w:ind w:left="2614" w:hanging="360"/>
      </w:pPr>
      <w:rPr>
        <w:rFonts w:ascii="Wingdings" w:hAnsi="Wingdings" w:cs="Wingdings" w:hint="default"/>
      </w:rPr>
    </w:lvl>
    <w:lvl w:ilvl="3" w:tplc="04130001" w:tentative="1">
      <w:start w:val="1"/>
      <w:numFmt w:val="bullet"/>
      <w:lvlText w:val=""/>
      <w:lvlJc w:val="left"/>
      <w:pPr>
        <w:ind w:left="3334" w:hanging="360"/>
      </w:pPr>
      <w:rPr>
        <w:rFonts w:ascii="Symbol" w:hAnsi="Symbol" w:cs="Symbol" w:hint="default"/>
      </w:rPr>
    </w:lvl>
    <w:lvl w:ilvl="4" w:tplc="04130003" w:tentative="1">
      <w:start w:val="1"/>
      <w:numFmt w:val="bullet"/>
      <w:lvlText w:val="o"/>
      <w:lvlJc w:val="left"/>
      <w:pPr>
        <w:ind w:left="4054" w:hanging="360"/>
      </w:pPr>
      <w:rPr>
        <w:rFonts w:ascii="Courier New" w:hAnsi="Courier New" w:cs="Courier New" w:hint="default"/>
      </w:rPr>
    </w:lvl>
    <w:lvl w:ilvl="5" w:tplc="04130005" w:tentative="1">
      <w:start w:val="1"/>
      <w:numFmt w:val="bullet"/>
      <w:lvlText w:val=""/>
      <w:lvlJc w:val="left"/>
      <w:pPr>
        <w:ind w:left="4774" w:hanging="360"/>
      </w:pPr>
      <w:rPr>
        <w:rFonts w:ascii="Wingdings" w:hAnsi="Wingdings" w:cs="Wingdings" w:hint="default"/>
      </w:rPr>
    </w:lvl>
    <w:lvl w:ilvl="6" w:tplc="04130001" w:tentative="1">
      <w:start w:val="1"/>
      <w:numFmt w:val="bullet"/>
      <w:lvlText w:val=""/>
      <w:lvlJc w:val="left"/>
      <w:pPr>
        <w:ind w:left="5494" w:hanging="360"/>
      </w:pPr>
      <w:rPr>
        <w:rFonts w:ascii="Symbol" w:hAnsi="Symbol" w:cs="Symbol" w:hint="default"/>
      </w:rPr>
    </w:lvl>
    <w:lvl w:ilvl="7" w:tplc="04130003" w:tentative="1">
      <w:start w:val="1"/>
      <w:numFmt w:val="bullet"/>
      <w:lvlText w:val="o"/>
      <w:lvlJc w:val="left"/>
      <w:pPr>
        <w:ind w:left="6214" w:hanging="360"/>
      </w:pPr>
      <w:rPr>
        <w:rFonts w:ascii="Courier New" w:hAnsi="Courier New" w:cs="Courier New" w:hint="default"/>
      </w:rPr>
    </w:lvl>
    <w:lvl w:ilvl="8" w:tplc="04130005" w:tentative="1">
      <w:start w:val="1"/>
      <w:numFmt w:val="bullet"/>
      <w:lvlText w:val=""/>
      <w:lvlJc w:val="left"/>
      <w:pPr>
        <w:ind w:left="6934" w:hanging="360"/>
      </w:pPr>
      <w:rPr>
        <w:rFonts w:ascii="Wingdings" w:hAnsi="Wingdings" w:cs="Wingdings" w:hint="default"/>
      </w:r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7C5BFE"/>
    <w:multiLevelType w:val="multilevel"/>
    <w:tmpl w:val="4CE8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5"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6"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8"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A527CAD"/>
    <w:multiLevelType w:val="multilevel"/>
    <w:tmpl w:val="AA2A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0965E8"/>
    <w:multiLevelType w:val="multilevel"/>
    <w:tmpl w:val="E1784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25"/>
  </w:num>
  <w:num w:numId="5">
    <w:abstractNumId w:val="36"/>
  </w:num>
  <w:num w:numId="6">
    <w:abstractNumId w:val="23"/>
  </w:num>
  <w:num w:numId="7">
    <w:abstractNumId w:val="12"/>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1"/>
  </w:num>
  <w:num w:numId="11">
    <w:abstractNumId w:val="39"/>
  </w:num>
  <w:num w:numId="12">
    <w:abstractNumId w:val="8"/>
  </w:num>
  <w:num w:numId="13">
    <w:abstractNumId w:val="26"/>
  </w:num>
  <w:num w:numId="14">
    <w:abstractNumId w:val="13"/>
  </w:num>
  <w:num w:numId="15">
    <w:abstractNumId w:val="28"/>
  </w:num>
  <w:num w:numId="16">
    <w:abstractNumId w:val="30"/>
  </w:num>
  <w:num w:numId="17">
    <w:abstractNumId w:val="14"/>
  </w:num>
  <w:num w:numId="18">
    <w:abstractNumId w:val="18"/>
  </w:num>
  <w:num w:numId="19">
    <w:abstractNumId w:val="6"/>
  </w:num>
  <w:num w:numId="20">
    <w:abstractNumId w:val="27"/>
  </w:num>
  <w:num w:numId="21">
    <w:abstractNumId w:val="40"/>
  </w:num>
  <w:num w:numId="22">
    <w:abstractNumId w:val="7"/>
  </w:num>
  <w:num w:numId="23">
    <w:abstractNumId w:val="24"/>
  </w:num>
  <w:num w:numId="24">
    <w:abstractNumId w:val="29"/>
  </w:num>
  <w:num w:numId="25">
    <w:abstractNumId w:val="3"/>
  </w:num>
  <w:num w:numId="26">
    <w:abstractNumId w:val="33"/>
  </w:num>
  <w:num w:numId="27">
    <w:abstractNumId w:val="9"/>
  </w:num>
  <w:num w:numId="28">
    <w:abstractNumId w:val="20"/>
  </w:num>
  <w:num w:numId="29">
    <w:abstractNumId w:val="10"/>
  </w:num>
  <w:num w:numId="30">
    <w:abstractNumId w:val="16"/>
  </w:num>
  <w:num w:numId="31">
    <w:abstractNumId w:val="32"/>
  </w:num>
  <w:num w:numId="32">
    <w:abstractNumId w:val="22"/>
  </w:num>
  <w:num w:numId="33">
    <w:abstractNumId w:val="15"/>
  </w:num>
  <w:num w:numId="34">
    <w:abstractNumId w:val="4"/>
  </w:num>
  <w:num w:numId="35">
    <w:abstractNumId w:val="1"/>
  </w:num>
  <w:num w:numId="36">
    <w:abstractNumId w:val="17"/>
  </w:num>
  <w:num w:numId="37">
    <w:abstractNumId w:val="38"/>
  </w:num>
  <w:num w:numId="38">
    <w:abstractNumId w:val="21"/>
  </w:num>
  <w:num w:numId="39">
    <w:abstractNumId w:val="31"/>
  </w:num>
  <w:num w:numId="40">
    <w:abstractNumId w:val="2"/>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0"/>
  </w:num>
  <w:num w:numId="53">
    <w:abstractNumId w:val="34"/>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5"/>
  </w:num>
  <w:num w:numId="56">
    <w:abstractNumId w:val="5"/>
  </w:num>
  <w:num w:numId="57">
    <w:abstractNumId w:val="5"/>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waterschapsverordening"/>
    <w:docVar w:name="ID01_CAPS" w:val="Waterschapsverordening"/>
    <w:docVar w:name="ID01+" w:val="de waterschapsverordening"/>
    <w:docVar w:name="ID01+_CAPS" w:val="De waterschapsverordening"/>
    <w:docVar w:name="ID02" w:val="de"/>
    <w:docVar w:name="ID03" w:val="w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094"/>
    <w:rsid w:val="00000219"/>
    <w:rsid w:val="00000298"/>
    <w:rsid w:val="000010A5"/>
    <w:rsid w:val="000010FF"/>
    <w:rsid w:val="00001372"/>
    <w:rsid w:val="00001468"/>
    <w:rsid w:val="00001F28"/>
    <w:rsid w:val="00001F83"/>
    <w:rsid w:val="00001FC5"/>
    <w:rsid w:val="000024A6"/>
    <w:rsid w:val="00002681"/>
    <w:rsid w:val="000026A9"/>
    <w:rsid w:val="00002705"/>
    <w:rsid w:val="00002788"/>
    <w:rsid w:val="000028F0"/>
    <w:rsid w:val="00002BDF"/>
    <w:rsid w:val="00002D87"/>
    <w:rsid w:val="000030C4"/>
    <w:rsid w:val="000036D3"/>
    <w:rsid w:val="000038C7"/>
    <w:rsid w:val="00003BCF"/>
    <w:rsid w:val="00004864"/>
    <w:rsid w:val="00004B8D"/>
    <w:rsid w:val="00004C1A"/>
    <w:rsid w:val="00004C44"/>
    <w:rsid w:val="00005BAB"/>
    <w:rsid w:val="00005DB3"/>
    <w:rsid w:val="00005E4D"/>
    <w:rsid w:val="000065F5"/>
    <w:rsid w:val="000067A6"/>
    <w:rsid w:val="00006F31"/>
    <w:rsid w:val="000071E0"/>
    <w:rsid w:val="00007E61"/>
    <w:rsid w:val="00007EF7"/>
    <w:rsid w:val="00010034"/>
    <w:rsid w:val="000104E3"/>
    <w:rsid w:val="000104E4"/>
    <w:rsid w:val="000106D3"/>
    <w:rsid w:val="00010818"/>
    <w:rsid w:val="0001084B"/>
    <w:rsid w:val="0001098F"/>
    <w:rsid w:val="00010C3F"/>
    <w:rsid w:val="00010DFA"/>
    <w:rsid w:val="000112CC"/>
    <w:rsid w:val="000114D6"/>
    <w:rsid w:val="0001173D"/>
    <w:rsid w:val="00011B02"/>
    <w:rsid w:val="0001258D"/>
    <w:rsid w:val="000134C3"/>
    <w:rsid w:val="0001374B"/>
    <w:rsid w:val="00013855"/>
    <w:rsid w:val="00013B5E"/>
    <w:rsid w:val="00013BF5"/>
    <w:rsid w:val="00014154"/>
    <w:rsid w:val="0001443D"/>
    <w:rsid w:val="00014A11"/>
    <w:rsid w:val="00014C3F"/>
    <w:rsid w:val="000150B8"/>
    <w:rsid w:val="000154D8"/>
    <w:rsid w:val="000158C4"/>
    <w:rsid w:val="00016277"/>
    <w:rsid w:val="000165AC"/>
    <w:rsid w:val="00016797"/>
    <w:rsid w:val="00016C48"/>
    <w:rsid w:val="0001700D"/>
    <w:rsid w:val="00017EBD"/>
    <w:rsid w:val="000201D2"/>
    <w:rsid w:val="000202D7"/>
    <w:rsid w:val="00020A25"/>
    <w:rsid w:val="00021059"/>
    <w:rsid w:val="000210BD"/>
    <w:rsid w:val="00021284"/>
    <w:rsid w:val="0002195F"/>
    <w:rsid w:val="00021A8D"/>
    <w:rsid w:val="00021E2F"/>
    <w:rsid w:val="00021F1B"/>
    <w:rsid w:val="00022676"/>
    <w:rsid w:val="00022D52"/>
    <w:rsid w:val="00023069"/>
    <w:rsid w:val="00023125"/>
    <w:rsid w:val="00023D95"/>
    <w:rsid w:val="00023DA2"/>
    <w:rsid w:val="000243B3"/>
    <w:rsid w:val="000245A1"/>
    <w:rsid w:val="000247C0"/>
    <w:rsid w:val="00025008"/>
    <w:rsid w:val="000251F9"/>
    <w:rsid w:val="0002577A"/>
    <w:rsid w:val="000257AF"/>
    <w:rsid w:val="00025A56"/>
    <w:rsid w:val="00025B0B"/>
    <w:rsid w:val="00026469"/>
    <w:rsid w:val="000269F8"/>
    <w:rsid w:val="00027F47"/>
    <w:rsid w:val="000301BF"/>
    <w:rsid w:val="0003079A"/>
    <w:rsid w:val="0003090D"/>
    <w:rsid w:val="00030A34"/>
    <w:rsid w:val="00030E25"/>
    <w:rsid w:val="000317C7"/>
    <w:rsid w:val="00031DFD"/>
    <w:rsid w:val="00032175"/>
    <w:rsid w:val="00032241"/>
    <w:rsid w:val="00032660"/>
    <w:rsid w:val="000326D5"/>
    <w:rsid w:val="00032737"/>
    <w:rsid w:val="000335C0"/>
    <w:rsid w:val="00033AFA"/>
    <w:rsid w:val="00034581"/>
    <w:rsid w:val="00034EA4"/>
    <w:rsid w:val="0003519F"/>
    <w:rsid w:val="000351A1"/>
    <w:rsid w:val="000352D1"/>
    <w:rsid w:val="00035A70"/>
    <w:rsid w:val="00035B5E"/>
    <w:rsid w:val="00035E6A"/>
    <w:rsid w:val="000365AA"/>
    <w:rsid w:val="000370E7"/>
    <w:rsid w:val="0003739D"/>
    <w:rsid w:val="0003752F"/>
    <w:rsid w:val="00037E53"/>
    <w:rsid w:val="00040B34"/>
    <w:rsid w:val="00040B75"/>
    <w:rsid w:val="000415D8"/>
    <w:rsid w:val="00041D27"/>
    <w:rsid w:val="00041DD1"/>
    <w:rsid w:val="0004265D"/>
    <w:rsid w:val="000427D3"/>
    <w:rsid w:val="0004282F"/>
    <w:rsid w:val="0004309C"/>
    <w:rsid w:val="00043367"/>
    <w:rsid w:val="00043AA1"/>
    <w:rsid w:val="00043C27"/>
    <w:rsid w:val="00043F16"/>
    <w:rsid w:val="000444FF"/>
    <w:rsid w:val="000446F5"/>
    <w:rsid w:val="00044858"/>
    <w:rsid w:val="00044E0B"/>
    <w:rsid w:val="00044EA4"/>
    <w:rsid w:val="00044EEC"/>
    <w:rsid w:val="00045063"/>
    <w:rsid w:val="00045172"/>
    <w:rsid w:val="000457A5"/>
    <w:rsid w:val="00045AF1"/>
    <w:rsid w:val="00045B82"/>
    <w:rsid w:val="000465A8"/>
    <w:rsid w:val="0004668D"/>
    <w:rsid w:val="00047640"/>
    <w:rsid w:val="0005021D"/>
    <w:rsid w:val="00050EE9"/>
    <w:rsid w:val="00050F00"/>
    <w:rsid w:val="000512BC"/>
    <w:rsid w:val="00051504"/>
    <w:rsid w:val="00051D6C"/>
    <w:rsid w:val="00051D87"/>
    <w:rsid w:val="00051E09"/>
    <w:rsid w:val="00052289"/>
    <w:rsid w:val="00052F2E"/>
    <w:rsid w:val="00053009"/>
    <w:rsid w:val="000537A6"/>
    <w:rsid w:val="00053874"/>
    <w:rsid w:val="00053C89"/>
    <w:rsid w:val="0005418C"/>
    <w:rsid w:val="000545A0"/>
    <w:rsid w:val="00054AD5"/>
    <w:rsid w:val="00055356"/>
    <w:rsid w:val="000554C6"/>
    <w:rsid w:val="000557A4"/>
    <w:rsid w:val="00055BCF"/>
    <w:rsid w:val="00055E16"/>
    <w:rsid w:val="00055EDA"/>
    <w:rsid w:val="00056330"/>
    <w:rsid w:val="0005639C"/>
    <w:rsid w:val="00056D6C"/>
    <w:rsid w:val="00057768"/>
    <w:rsid w:val="00060A9D"/>
    <w:rsid w:val="00060E50"/>
    <w:rsid w:val="0006169D"/>
    <w:rsid w:val="00061A18"/>
    <w:rsid w:val="0006210E"/>
    <w:rsid w:val="0006256C"/>
    <w:rsid w:val="0006258E"/>
    <w:rsid w:val="0006259F"/>
    <w:rsid w:val="000627FD"/>
    <w:rsid w:val="00062BCD"/>
    <w:rsid w:val="00062F79"/>
    <w:rsid w:val="00063203"/>
    <w:rsid w:val="00063261"/>
    <w:rsid w:val="000633B8"/>
    <w:rsid w:val="000636DD"/>
    <w:rsid w:val="000638A5"/>
    <w:rsid w:val="00063A47"/>
    <w:rsid w:val="0006406C"/>
    <w:rsid w:val="0006441A"/>
    <w:rsid w:val="00064638"/>
    <w:rsid w:val="000649EB"/>
    <w:rsid w:val="00064A0F"/>
    <w:rsid w:val="00064DD3"/>
    <w:rsid w:val="00064EBD"/>
    <w:rsid w:val="0006537D"/>
    <w:rsid w:val="000654FB"/>
    <w:rsid w:val="00065679"/>
    <w:rsid w:val="00065CCE"/>
    <w:rsid w:val="0006627B"/>
    <w:rsid w:val="000664D0"/>
    <w:rsid w:val="00066B1A"/>
    <w:rsid w:val="00066C7B"/>
    <w:rsid w:val="0006721A"/>
    <w:rsid w:val="0006725B"/>
    <w:rsid w:val="00067308"/>
    <w:rsid w:val="00067369"/>
    <w:rsid w:val="00067466"/>
    <w:rsid w:val="000674C9"/>
    <w:rsid w:val="00067554"/>
    <w:rsid w:val="00067658"/>
    <w:rsid w:val="00067676"/>
    <w:rsid w:val="00067843"/>
    <w:rsid w:val="000679FD"/>
    <w:rsid w:val="00067AD6"/>
    <w:rsid w:val="00067EB7"/>
    <w:rsid w:val="00067F4D"/>
    <w:rsid w:val="00070076"/>
    <w:rsid w:val="000705D8"/>
    <w:rsid w:val="0007067D"/>
    <w:rsid w:val="00070C3A"/>
    <w:rsid w:val="000713D4"/>
    <w:rsid w:val="000719BC"/>
    <w:rsid w:val="00072674"/>
    <w:rsid w:val="00072973"/>
    <w:rsid w:val="00072C8F"/>
    <w:rsid w:val="00073406"/>
    <w:rsid w:val="00073538"/>
    <w:rsid w:val="000735F1"/>
    <w:rsid w:val="00073801"/>
    <w:rsid w:val="0007423A"/>
    <w:rsid w:val="00074498"/>
    <w:rsid w:val="00074D6D"/>
    <w:rsid w:val="0007507E"/>
    <w:rsid w:val="00075786"/>
    <w:rsid w:val="00075D5E"/>
    <w:rsid w:val="000761F8"/>
    <w:rsid w:val="00076626"/>
    <w:rsid w:val="000768B6"/>
    <w:rsid w:val="000768D1"/>
    <w:rsid w:val="0007691D"/>
    <w:rsid w:val="0007701E"/>
    <w:rsid w:val="000774B5"/>
    <w:rsid w:val="00077B01"/>
    <w:rsid w:val="00077B0C"/>
    <w:rsid w:val="00077CCF"/>
    <w:rsid w:val="00080158"/>
    <w:rsid w:val="0008091D"/>
    <w:rsid w:val="00080A7C"/>
    <w:rsid w:val="00080E0F"/>
    <w:rsid w:val="00080FE5"/>
    <w:rsid w:val="00081567"/>
    <w:rsid w:val="000816A0"/>
    <w:rsid w:val="00081A52"/>
    <w:rsid w:val="00082959"/>
    <w:rsid w:val="00082EFC"/>
    <w:rsid w:val="0008317E"/>
    <w:rsid w:val="000835C0"/>
    <w:rsid w:val="000835C5"/>
    <w:rsid w:val="00083874"/>
    <w:rsid w:val="00083C4C"/>
    <w:rsid w:val="00084323"/>
    <w:rsid w:val="00084DB1"/>
    <w:rsid w:val="000859AA"/>
    <w:rsid w:val="00085D81"/>
    <w:rsid w:val="000864E1"/>
    <w:rsid w:val="00086B90"/>
    <w:rsid w:val="0008710A"/>
    <w:rsid w:val="0008724D"/>
    <w:rsid w:val="000872AD"/>
    <w:rsid w:val="000873BE"/>
    <w:rsid w:val="0008741C"/>
    <w:rsid w:val="00087AAE"/>
    <w:rsid w:val="00090030"/>
    <w:rsid w:val="000905F7"/>
    <w:rsid w:val="00090A13"/>
    <w:rsid w:val="00090D5E"/>
    <w:rsid w:val="00090EFB"/>
    <w:rsid w:val="00090F54"/>
    <w:rsid w:val="000910CF"/>
    <w:rsid w:val="00091280"/>
    <w:rsid w:val="00092067"/>
    <w:rsid w:val="00092653"/>
    <w:rsid w:val="000926D8"/>
    <w:rsid w:val="00092997"/>
    <w:rsid w:val="00092DAE"/>
    <w:rsid w:val="00092DC7"/>
    <w:rsid w:val="00092E1F"/>
    <w:rsid w:val="00093042"/>
    <w:rsid w:val="000934E3"/>
    <w:rsid w:val="00093A90"/>
    <w:rsid w:val="00093DC8"/>
    <w:rsid w:val="00094215"/>
    <w:rsid w:val="00094584"/>
    <w:rsid w:val="000945B7"/>
    <w:rsid w:val="00094E6C"/>
    <w:rsid w:val="000952D4"/>
    <w:rsid w:val="000957AE"/>
    <w:rsid w:val="00095E99"/>
    <w:rsid w:val="0009603E"/>
    <w:rsid w:val="00096400"/>
    <w:rsid w:val="00096565"/>
    <w:rsid w:val="0009694C"/>
    <w:rsid w:val="00097242"/>
    <w:rsid w:val="000976CD"/>
    <w:rsid w:val="0009781A"/>
    <w:rsid w:val="000A0666"/>
    <w:rsid w:val="000A0AFA"/>
    <w:rsid w:val="000A0D39"/>
    <w:rsid w:val="000A11BB"/>
    <w:rsid w:val="000A1385"/>
    <w:rsid w:val="000A1913"/>
    <w:rsid w:val="000A20A2"/>
    <w:rsid w:val="000A2989"/>
    <w:rsid w:val="000A2A97"/>
    <w:rsid w:val="000A333A"/>
    <w:rsid w:val="000A4A98"/>
    <w:rsid w:val="000A4AA2"/>
    <w:rsid w:val="000A4EF9"/>
    <w:rsid w:val="000A4EFD"/>
    <w:rsid w:val="000A50EA"/>
    <w:rsid w:val="000A538E"/>
    <w:rsid w:val="000A577C"/>
    <w:rsid w:val="000A57FC"/>
    <w:rsid w:val="000A5A9A"/>
    <w:rsid w:val="000A5F1E"/>
    <w:rsid w:val="000A61FA"/>
    <w:rsid w:val="000A635C"/>
    <w:rsid w:val="000A6605"/>
    <w:rsid w:val="000A68BB"/>
    <w:rsid w:val="000A6F5E"/>
    <w:rsid w:val="000A745A"/>
    <w:rsid w:val="000A7A7C"/>
    <w:rsid w:val="000A7BD7"/>
    <w:rsid w:val="000B028A"/>
    <w:rsid w:val="000B0610"/>
    <w:rsid w:val="000B0B24"/>
    <w:rsid w:val="000B1048"/>
    <w:rsid w:val="000B1932"/>
    <w:rsid w:val="000B1993"/>
    <w:rsid w:val="000B2025"/>
    <w:rsid w:val="000B23FB"/>
    <w:rsid w:val="000B240A"/>
    <w:rsid w:val="000B242A"/>
    <w:rsid w:val="000B2648"/>
    <w:rsid w:val="000B27F4"/>
    <w:rsid w:val="000B2AFA"/>
    <w:rsid w:val="000B2B92"/>
    <w:rsid w:val="000B2C17"/>
    <w:rsid w:val="000B2F4F"/>
    <w:rsid w:val="000B31E5"/>
    <w:rsid w:val="000B3407"/>
    <w:rsid w:val="000B3593"/>
    <w:rsid w:val="000B39CB"/>
    <w:rsid w:val="000B3BFB"/>
    <w:rsid w:val="000B3DEC"/>
    <w:rsid w:val="000B402A"/>
    <w:rsid w:val="000B41B9"/>
    <w:rsid w:val="000B437C"/>
    <w:rsid w:val="000B45FA"/>
    <w:rsid w:val="000B4641"/>
    <w:rsid w:val="000B4D20"/>
    <w:rsid w:val="000B4E74"/>
    <w:rsid w:val="000B4F79"/>
    <w:rsid w:val="000B50F7"/>
    <w:rsid w:val="000B51B2"/>
    <w:rsid w:val="000B5393"/>
    <w:rsid w:val="000B5464"/>
    <w:rsid w:val="000B573F"/>
    <w:rsid w:val="000B592E"/>
    <w:rsid w:val="000B6931"/>
    <w:rsid w:val="000B6B61"/>
    <w:rsid w:val="000B6C9C"/>
    <w:rsid w:val="000B75AF"/>
    <w:rsid w:val="000B7766"/>
    <w:rsid w:val="000B7D40"/>
    <w:rsid w:val="000B7EEA"/>
    <w:rsid w:val="000C0B24"/>
    <w:rsid w:val="000C0F26"/>
    <w:rsid w:val="000C1945"/>
    <w:rsid w:val="000C1987"/>
    <w:rsid w:val="000C1A9D"/>
    <w:rsid w:val="000C1E4A"/>
    <w:rsid w:val="000C261F"/>
    <w:rsid w:val="000C27BB"/>
    <w:rsid w:val="000C28A1"/>
    <w:rsid w:val="000C293E"/>
    <w:rsid w:val="000C2DE9"/>
    <w:rsid w:val="000C3185"/>
    <w:rsid w:val="000C3972"/>
    <w:rsid w:val="000C3A5C"/>
    <w:rsid w:val="000C3AB5"/>
    <w:rsid w:val="000C4005"/>
    <w:rsid w:val="000C41C5"/>
    <w:rsid w:val="000C46B1"/>
    <w:rsid w:val="000C4EB2"/>
    <w:rsid w:val="000C53C4"/>
    <w:rsid w:val="000C562F"/>
    <w:rsid w:val="000C5DE9"/>
    <w:rsid w:val="000C5E30"/>
    <w:rsid w:val="000C5FE8"/>
    <w:rsid w:val="000C6026"/>
    <w:rsid w:val="000C61FB"/>
    <w:rsid w:val="000C6C6A"/>
    <w:rsid w:val="000C6DDB"/>
    <w:rsid w:val="000C6E5B"/>
    <w:rsid w:val="000C7BE7"/>
    <w:rsid w:val="000C7F9A"/>
    <w:rsid w:val="000D0154"/>
    <w:rsid w:val="000D0293"/>
    <w:rsid w:val="000D0530"/>
    <w:rsid w:val="000D1029"/>
    <w:rsid w:val="000D11BF"/>
    <w:rsid w:val="000D199B"/>
    <w:rsid w:val="000D2725"/>
    <w:rsid w:val="000D28D6"/>
    <w:rsid w:val="000D2CAA"/>
    <w:rsid w:val="000D326B"/>
    <w:rsid w:val="000D3808"/>
    <w:rsid w:val="000D3C2F"/>
    <w:rsid w:val="000D3C9C"/>
    <w:rsid w:val="000D3CA9"/>
    <w:rsid w:val="000D3E99"/>
    <w:rsid w:val="000D477E"/>
    <w:rsid w:val="000D48D1"/>
    <w:rsid w:val="000D4C36"/>
    <w:rsid w:val="000D5424"/>
    <w:rsid w:val="000D5CFF"/>
    <w:rsid w:val="000D688D"/>
    <w:rsid w:val="000D690E"/>
    <w:rsid w:val="000D6E2D"/>
    <w:rsid w:val="000D7119"/>
    <w:rsid w:val="000D7652"/>
    <w:rsid w:val="000D7888"/>
    <w:rsid w:val="000E0017"/>
    <w:rsid w:val="000E0256"/>
    <w:rsid w:val="000E0289"/>
    <w:rsid w:val="000E071D"/>
    <w:rsid w:val="000E07B1"/>
    <w:rsid w:val="000E0AAE"/>
    <w:rsid w:val="000E0DA2"/>
    <w:rsid w:val="000E0E79"/>
    <w:rsid w:val="000E1317"/>
    <w:rsid w:val="000E16B5"/>
    <w:rsid w:val="000E1975"/>
    <w:rsid w:val="000E1C4A"/>
    <w:rsid w:val="000E29C4"/>
    <w:rsid w:val="000E2AAE"/>
    <w:rsid w:val="000E308A"/>
    <w:rsid w:val="000E31FA"/>
    <w:rsid w:val="000E4229"/>
    <w:rsid w:val="000E46DE"/>
    <w:rsid w:val="000E4E4A"/>
    <w:rsid w:val="000E50FD"/>
    <w:rsid w:val="000E53FB"/>
    <w:rsid w:val="000E573B"/>
    <w:rsid w:val="000E5796"/>
    <w:rsid w:val="000E63CD"/>
    <w:rsid w:val="000E6681"/>
    <w:rsid w:val="000E6B8D"/>
    <w:rsid w:val="000E6DCD"/>
    <w:rsid w:val="000E7027"/>
    <w:rsid w:val="000E7070"/>
    <w:rsid w:val="000E7FA3"/>
    <w:rsid w:val="000F035A"/>
    <w:rsid w:val="000F1177"/>
    <w:rsid w:val="000F1C9C"/>
    <w:rsid w:val="000F2780"/>
    <w:rsid w:val="000F2C62"/>
    <w:rsid w:val="000F3130"/>
    <w:rsid w:val="000F33FE"/>
    <w:rsid w:val="000F3999"/>
    <w:rsid w:val="000F3A7E"/>
    <w:rsid w:val="000F3D07"/>
    <w:rsid w:val="000F4526"/>
    <w:rsid w:val="000F49A1"/>
    <w:rsid w:val="000F4A1F"/>
    <w:rsid w:val="000F4A76"/>
    <w:rsid w:val="000F4E23"/>
    <w:rsid w:val="000F50E7"/>
    <w:rsid w:val="000F570D"/>
    <w:rsid w:val="000F59C1"/>
    <w:rsid w:val="000F5CC5"/>
    <w:rsid w:val="000F5D41"/>
    <w:rsid w:val="000F5DD3"/>
    <w:rsid w:val="000F6008"/>
    <w:rsid w:val="000F61CD"/>
    <w:rsid w:val="000F648A"/>
    <w:rsid w:val="000F6887"/>
    <w:rsid w:val="000F6E1F"/>
    <w:rsid w:val="000F7041"/>
    <w:rsid w:val="000F7123"/>
    <w:rsid w:val="000F7A69"/>
    <w:rsid w:val="000F7AD8"/>
    <w:rsid w:val="000F7F47"/>
    <w:rsid w:val="001001FE"/>
    <w:rsid w:val="00100464"/>
    <w:rsid w:val="00101087"/>
    <w:rsid w:val="001011FD"/>
    <w:rsid w:val="00101233"/>
    <w:rsid w:val="00101267"/>
    <w:rsid w:val="00101302"/>
    <w:rsid w:val="00101413"/>
    <w:rsid w:val="00101B3F"/>
    <w:rsid w:val="0010205F"/>
    <w:rsid w:val="00102214"/>
    <w:rsid w:val="00102383"/>
    <w:rsid w:val="00102AFE"/>
    <w:rsid w:val="00102C39"/>
    <w:rsid w:val="001032B0"/>
    <w:rsid w:val="0010374B"/>
    <w:rsid w:val="001037A8"/>
    <w:rsid w:val="00103D42"/>
    <w:rsid w:val="00103E19"/>
    <w:rsid w:val="00103F4A"/>
    <w:rsid w:val="00104B9B"/>
    <w:rsid w:val="00104C66"/>
    <w:rsid w:val="001050E6"/>
    <w:rsid w:val="0010564F"/>
    <w:rsid w:val="001056CB"/>
    <w:rsid w:val="00105A3D"/>
    <w:rsid w:val="00105AFA"/>
    <w:rsid w:val="00105BE4"/>
    <w:rsid w:val="00106245"/>
    <w:rsid w:val="0010642C"/>
    <w:rsid w:val="001065A8"/>
    <w:rsid w:val="00106C4A"/>
    <w:rsid w:val="001077F1"/>
    <w:rsid w:val="0010786E"/>
    <w:rsid w:val="00107AAF"/>
    <w:rsid w:val="00107CC8"/>
    <w:rsid w:val="00110071"/>
    <w:rsid w:val="00110832"/>
    <w:rsid w:val="00110959"/>
    <w:rsid w:val="0011097D"/>
    <w:rsid w:val="00110A8D"/>
    <w:rsid w:val="0011182B"/>
    <w:rsid w:val="00111ED7"/>
    <w:rsid w:val="00112107"/>
    <w:rsid w:val="00112492"/>
    <w:rsid w:val="001126E3"/>
    <w:rsid w:val="00112760"/>
    <w:rsid w:val="00112A13"/>
    <w:rsid w:val="00112AB6"/>
    <w:rsid w:val="00112C61"/>
    <w:rsid w:val="00112F5E"/>
    <w:rsid w:val="00113D14"/>
    <w:rsid w:val="00113E1E"/>
    <w:rsid w:val="00113FCF"/>
    <w:rsid w:val="001143D9"/>
    <w:rsid w:val="001145C9"/>
    <w:rsid w:val="0011473A"/>
    <w:rsid w:val="00114E6B"/>
    <w:rsid w:val="00114EC6"/>
    <w:rsid w:val="00114FE1"/>
    <w:rsid w:val="001156C0"/>
    <w:rsid w:val="0011585C"/>
    <w:rsid w:val="00115D2E"/>
    <w:rsid w:val="00116767"/>
    <w:rsid w:val="0011687F"/>
    <w:rsid w:val="00116DFF"/>
    <w:rsid w:val="00116F13"/>
    <w:rsid w:val="0011737E"/>
    <w:rsid w:val="00117B30"/>
    <w:rsid w:val="00120470"/>
    <w:rsid w:val="00120698"/>
    <w:rsid w:val="001206F8"/>
    <w:rsid w:val="0012074D"/>
    <w:rsid w:val="0012123F"/>
    <w:rsid w:val="00121385"/>
    <w:rsid w:val="001216E1"/>
    <w:rsid w:val="001218B0"/>
    <w:rsid w:val="00121B5A"/>
    <w:rsid w:val="00121BC8"/>
    <w:rsid w:val="00121E9F"/>
    <w:rsid w:val="001224CA"/>
    <w:rsid w:val="001226B7"/>
    <w:rsid w:val="00122B36"/>
    <w:rsid w:val="00122EB9"/>
    <w:rsid w:val="001234E9"/>
    <w:rsid w:val="00123C7D"/>
    <w:rsid w:val="00123CFF"/>
    <w:rsid w:val="00123E73"/>
    <w:rsid w:val="001241FB"/>
    <w:rsid w:val="00124996"/>
    <w:rsid w:val="00125718"/>
    <w:rsid w:val="00125B64"/>
    <w:rsid w:val="00125DAF"/>
    <w:rsid w:val="00125F4B"/>
    <w:rsid w:val="001265EE"/>
    <w:rsid w:val="00126E18"/>
    <w:rsid w:val="001279F1"/>
    <w:rsid w:val="00127DB2"/>
    <w:rsid w:val="00127DFF"/>
    <w:rsid w:val="00130003"/>
    <w:rsid w:val="00130058"/>
    <w:rsid w:val="001300FD"/>
    <w:rsid w:val="001304FE"/>
    <w:rsid w:val="00130A14"/>
    <w:rsid w:val="0013114E"/>
    <w:rsid w:val="001325A9"/>
    <w:rsid w:val="001325F4"/>
    <w:rsid w:val="00133281"/>
    <w:rsid w:val="001339A3"/>
    <w:rsid w:val="00133B5C"/>
    <w:rsid w:val="00133BAD"/>
    <w:rsid w:val="00133E0B"/>
    <w:rsid w:val="001344ED"/>
    <w:rsid w:val="001345A3"/>
    <w:rsid w:val="0013494A"/>
    <w:rsid w:val="001349C1"/>
    <w:rsid w:val="00134C47"/>
    <w:rsid w:val="00134D5E"/>
    <w:rsid w:val="001352AA"/>
    <w:rsid w:val="001353CE"/>
    <w:rsid w:val="00135E64"/>
    <w:rsid w:val="001361B6"/>
    <w:rsid w:val="001367D1"/>
    <w:rsid w:val="00136B45"/>
    <w:rsid w:val="00136B5A"/>
    <w:rsid w:val="00137228"/>
    <w:rsid w:val="001375FD"/>
    <w:rsid w:val="00137BEE"/>
    <w:rsid w:val="00140CD5"/>
    <w:rsid w:val="001415E5"/>
    <w:rsid w:val="001418A4"/>
    <w:rsid w:val="00141B8F"/>
    <w:rsid w:val="00141D8B"/>
    <w:rsid w:val="00141E3F"/>
    <w:rsid w:val="00141F36"/>
    <w:rsid w:val="0014202E"/>
    <w:rsid w:val="00142BF8"/>
    <w:rsid w:val="001430F0"/>
    <w:rsid w:val="00143831"/>
    <w:rsid w:val="0014388B"/>
    <w:rsid w:val="00143CEE"/>
    <w:rsid w:val="00144058"/>
    <w:rsid w:val="001442B9"/>
    <w:rsid w:val="00145054"/>
    <w:rsid w:val="00145E4A"/>
    <w:rsid w:val="00145FDE"/>
    <w:rsid w:val="001469E3"/>
    <w:rsid w:val="00146A97"/>
    <w:rsid w:val="00146BF9"/>
    <w:rsid w:val="0014767C"/>
    <w:rsid w:val="00147882"/>
    <w:rsid w:val="00147A6A"/>
    <w:rsid w:val="00147C0A"/>
    <w:rsid w:val="00147D59"/>
    <w:rsid w:val="00150232"/>
    <w:rsid w:val="00150331"/>
    <w:rsid w:val="00150564"/>
    <w:rsid w:val="00150730"/>
    <w:rsid w:val="00150DD9"/>
    <w:rsid w:val="0015109A"/>
    <w:rsid w:val="00151648"/>
    <w:rsid w:val="00151677"/>
    <w:rsid w:val="00151DD5"/>
    <w:rsid w:val="001522FE"/>
    <w:rsid w:val="0015230B"/>
    <w:rsid w:val="001524F0"/>
    <w:rsid w:val="0015264C"/>
    <w:rsid w:val="00152774"/>
    <w:rsid w:val="001528E5"/>
    <w:rsid w:val="00152BA9"/>
    <w:rsid w:val="00153597"/>
    <w:rsid w:val="0015389E"/>
    <w:rsid w:val="001539D6"/>
    <w:rsid w:val="00153ACF"/>
    <w:rsid w:val="00154225"/>
    <w:rsid w:val="0015440F"/>
    <w:rsid w:val="00154994"/>
    <w:rsid w:val="001558CA"/>
    <w:rsid w:val="00155D5B"/>
    <w:rsid w:val="00155E89"/>
    <w:rsid w:val="00155F46"/>
    <w:rsid w:val="0015690C"/>
    <w:rsid w:val="00156A58"/>
    <w:rsid w:val="00156EB2"/>
    <w:rsid w:val="00156F87"/>
    <w:rsid w:val="00156FE5"/>
    <w:rsid w:val="0015712C"/>
    <w:rsid w:val="00157144"/>
    <w:rsid w:val="00157524"/>
    <w:rsid w:val="00157679"/>
    <w:rsid w:val="00157A75"/>
    <w:rsid w:val="001600B4"/>
    <w:rsid w:val="001601B8"/>
    <w:rsid w:val="00160E00"/>
    <w:rsid w:val="001621DE"/>
    <w:rsid w:val="00162560"/>
    <w:rsid w:val="00162760"/>
    <w:rsid w:val="00162929"/>
    <w:rsid w:val="00162E31"/>
    <w:rsid w:val="00163039"/>
    <w:rsid w:val="001631FA"/>
    <w:rsid w:val="00163571"/>
    <w:rsid w:val="001639DC"/>
    <w:rsid w:val="00163BB9"/>
    <w:rsid w:val="00163D90"/>
    <w:rsid w:val="00163DA4"/>
    <w:rsid w:val="00164656"/>
    <w:rsid w:val="001646A6"/>
    <w:rsid w:val="001646AA"/>
    <w:rsid w:val="00164D32"/>
    <w:rsid w:val="00164DE0"/>
    <w:rsid w:val="00165738"/>
    <w:rsid w:val="00165869"/>
    <w:rsid w:val="0016597E"/>
    <w:rsid w:val="00165BEC"/>
    <w:rsid w:val="001667E6"/>
    <w:rsid w:val="00166B20"/>
    <w:rsid w:val="00166D38"/>
    <w:rsid w:val="00166DD5"/>
    <w:rsid w:val="001670CC"/>
    <w:rsid w:val="0016724F"/>
    <w:rsid w:val="001675FE"/>
    <w:rsid w:val="00167602"/>
    <w:rsid w:val="001677EB"/>
    <w:rsid w:val="00167C71"/>
    <w:rsid w:val="00167F8F"/>
    <w:rsid w:val="00170121"/>
    <w:rsid w:val="0017028E"/>
    <w:rsid w:val="0017030D"/>
    <w:rsid w:val="001703B3"/>
    <w:rsid w:val="001703BC"/>
    <w:rsid w:val="001704AA"/>
    <w:rsid w:val="001707DE"/>
    <w:rsid w:val="00170866"/>
    <w:rsid w:val="00171B1E"/>
    <w:rsid w:val="00171CD5"/>
    <w:rsid w:val="00171EE7"/>
    <w:rsid w:val="00172004"/>
    <w:rsid w:val="001720FF"/>
    <w:rsid w:val="00172175"/>
    <w:rsid w:val="001724BF"/>
    <w:rsid w:val="00172775"/>
    <w:rsid w:val="001727FB"/>
    <w:rsid w:val="00172E0B"/>
    <w:rsid w:val="00172F6C"/>
    <w:rsid w:val="0017367F"/>
    <w:rsid w:val="0017379E"/>
    <w:rsid w:val="00173841"/>
    <w:rsid w:val="00173D07"/>
    <w:rsid w:val="00173FA8"/>
    <w:rsid w:val="00174193"/>
    <w:rsid w:val="00174263"/>
    <w:rsid w:val="0017432B"/>
    <w:rsid w:val="00174752"/>
    <w:rsid w:val="001749A8"/>
    <w:rsid w:val="00174A8F"/>
    <w:rsid w:val="00174C45"/>
    <w:rsid w:val="00174C4C"/>
    <w:rsid w:val="001752C4"/>
    <w:rsid w:val="0017588F"/>
    <w:rsid w:val="00175DE4"/>
    <w:rsid w:val="00175FD7"/>
    <w:rsid w:val="0017604C"/>
    <w:rsid w:val="00176402"/>
    <w:rsid w:val="00176BA5"/>
    <w:rsid w:val="001774C1"/>
    <w:rsid w:val="00177540"/>
    <w:rsid w:val="00177A62"/>
    <w:rsid w:val="00177D39"/>
    <w:rsid w:val="001807F4"/>
    <w:rsid w:val="00180A58"/>
    <w:rsid w:val="00180E1C"/>
    <w:rsid w:val="0018103A"/>
    <w:rsid w:val="00181A24"/>
    <w:rsid w:val="00181AE9"/>
    <w:rsid w:val="00181FB7"/>
    <w:rsid w:val="00182D6D"/>
    <w:rsid w:val="00182F89"/>
    <w:rsid w:val="001830BC"/>
    <w:rsid w:val="00183595"/>
    <w:rsid w:val="001839C7"/>
    <w:rsid w:val="00183E9F"/>
    <w:rsid w:val="001842A1"/>
    <w:rsid w:val="00184AC7"/>
    <w:rsid w:val="00184FE9"/>
    <w:rsid w:val="00185285"/>
    <w:rsid w:val="001856F8"/>
    <w:rsid w:val="0018587A"/>
    <w:rsid w:val="0018649D"/>
    <w:rsid w:val="00186631"/>
    <w:rsid w:val="00186695"/>
    <w:rsid w:val="001869C2"/>
    <w:rsid w:val="00187825"/>
    <w:rsid w:val="00190D31"/>
    <w:rsid w:val="00190E33"/>
    <w:rsid w:val="001912D8"/>
    <w:rsid w:val="0019158C"/>
    <w:rsid w:val="00191968"/>
    <w:rsid w:val="00191A54"/>
    <w:rsid w:val="00192978"/>
    <w:rsid w:val="001930DB"/>
    <w:rsid w:val="0019333B"/>
    <w:rsid w:val="00193AD4"/>
    <w:rsid w:val="0019419D"/>
    <w:rsid w:val="001942F9"/>
    <w:rsid w:val="00194A5E"/>
    <w:rsid w:val="00194E89"/>
    <w:rsid w:val="001952AC"/>
    <w:rsid w:val="0019538D"/>
    <w:rsid w:val="00195419"/>
    <w:rsid w:val="001957BC"/>
    <w:rsid w:val="00195919"/>
    <w:rsid w:val="00195AC5"/>
    <w:rsid w:val="00196455"/>
    <w:rsid w:val="00196E0B"/>
    <w:rsid w:val="001975FD"/>
    <w:rsid w:val="00197D18"/>
    <w:rsid w:val="00197DB5"/>
    <w:rsid w:val="001A008D"/>
    <w:rsid w:val="001A012F"/>
    <w:rsid w:val="001A04E6"/>
    <w:rsid w:val="001A0B1C"/>
    <w:rsid w:val="001A0EB7"/>
    <w:rsid w:val="001A11C6"/>
    <w:rsid w:val="001A14FF"/>
    <w:rsid w:val="001A17D3"/>
    <w:rsid w:val="001A20CF"/>
    <w:rsid w:val="001A21B0"/>
    <w:rsid w:val="001A2259"/>
    <w:rsid w:val="001A283C"/>
    <w:rsid w:val="001A3444"/>
    <w:rsid w:val="001A3540"/>
    <w:rsid w:val="001A35EF"/>
    <w:rsid w:val="001A37C4"/>
    <w:rsid w:val="001A3B89"/>
    <w:rsid w:val="001A3C64"/>
    <w:rsid w:val="001A3F03"/>
    <w:rsid w:val="001A4347"/>
    <w:rsid w:val="001A4B3F"/>
    <w:rsid w:val="001A56FC"/>
    <w:rsid w:val="001A570C"/>
    <w:rsid w:val="001A5CC9"/>
    <w:rsid w:val="001A6148"/>
    <w:rsid w:val="001A63CD"/>
    <w:rsid w:val="001A64E7"/>
    <w:rsid w:val="001A677D"/>
    <w:rsid w:val="001A7270"/>
    <w:rsid w:val="001A737C"/>
    <w:rsid w:val="001A760A"/>
    <w:rsid w:val="001A786A"/>
    <w:rsid w:val="001A786D"/>
    <w:rsid w:val="001B006F"/>
    <w:rsid w:val="001B0091"/>
    <w:rsid w:val="001B03EF"/>
    <w:rsid w:val="001B06A1"/>
    <w:rsid w:val="001B0BC2"/>
    <w:rsid w:val="001B0C8D"/>
    <w:rsid w:val="001B0CA2"/>
    <w:rsid w:val="001B1257"/>
    <w:rsid w:val="001B1307"/>
    <w:rsid w:val="001B1427"/>
    <w:rsid w:val="001B1821"/>
    <w:rsid w:val="001B1DC6"/>
    <w:rsid w:val="001B1E4D"/>
    <w:rsid w:val="001B20FD"/>
    <w:rsid w:val="001B2539"/>
    <w:rsid w:val="001B2C26"/>
    <w:rsid w:val="001B2DEC"/>
    <w:rsid w:val="001B3033"/>
    <w:rsid w:val="001B3049"/>
    <w:rsid w:val="001B304E"/>
    <w:rsid w:val="001B323A"/>
    <w:rsid w:val="001B3524"/>
    <w:rsid w:val="001B3733"/>
    <w:rsid w:val="001B3B36"/>
    <w:rsid w:val="001B3E1A"/>
    <w:rsid w:val="001B4044"/>
    <w:rsid w:val="001B4B7F"/>
    <w:rsid w:val="001B4E12"/>
    <w:rsid w:val="001B4F3A"/>
    <w:rsid w:val="001B5215"/>
    <w:rsid w:val="001B56FF"/>
    <w:rsid w:val="001B5AA8"/>
    <w:rsid w:val="001B5C7E"/>
    <w:rsid w:val="001B5E8C"/>
    <w:rsid w:val="001B612C"/>
    <w:rsid w:val="001B6238"/>
    <w:rsid w:val="001B6496"/>
    <w:rsid w:val="001B6AB1"/>
    <w:rsid w:val="001B6FB6"/>
    <w:rsid w:val="001B717C"/>
    <w:rsid w:val="001B7504"/>
    <w:rsid w:val="001B75E3"/>
    <w:rsid w:val="001B796A"/>
    <w:rsid w:val="001B7985"/>
    <w:rsid w:val="001B7BA6"/>
    <w:rsid w:val="001B7CB5"/>
    <w:rsid w:val="001B7E6D"/>
    <w:rsid w:val="001C0D12"/>
    <w:rsid w:val="001C108C"/>
    <w:rsid w:val="001C2326"/>
    <w:rsid w:val="001C254C"/>
    <w:rsid w:val="001C266A"/>
    <w:rsid w:val="001C297C"/>
    <w:rsid w:val="001C2A1A"/>
    <w:rsid w:val="001C30F4"/>
    <w:rsid w:val="001C3214"/>
    <w:rsid w:val="001C3240"/>
    <w:rsid w:val="001C3271"/>
    <w:rsid w:val="001C36E8"/>
    <w:rsid w:val="001C3C01"/>
    <w:rsid w:val="001C448E"/>
    <w:rsid w:val="001C46D6"/>
    <w:rsid w:val="001C47B9"/>
    <w:rsid w:val="001C4B4B"/>
    <w:rsid w:val="001C4B4E"/>
    <w:rsid w:val="001C4C97"/>
    <w:rsid w:val="001C4F81"/>
    <w:rsid w:val="001C4F82"/>
    <w:rsid w:val="001C5C7E"/>
    <w:rsid w:val="001C5FD8"/>
    <w:rsid w:val="001C5FF0"/>
    <w:rsid w:val="001C6048"/>
    <w:rsid w:val="001C60BF"/>
    <w:rsid w:val="001C6100"/>
    <w:rsid w:val="001C67C0"/>
    <w:rsid w:val="001C6AB7"/>
    <w:rsid w:val="001C7F21"/>
    <w:rsid w:val="001D08E7"/>
    <w:rsid w:val="001D0900"/>
    <w:rsid w:val="001D1006"/>
    <w:rsid w:val="001D1228"/>
    <w:rsid w:val="001D16DF"/>
    <w:rsid w:val="001D1844"/>
    <w:rsid w:val="001D18C2"/>
    <w:rsid w:val="001D1E0A"/>
    <w:rsid w:val="001D1F1B"/>
    <w:rsid w:val="001D1F31"/>
    <w:rsid w:val="001D1F9A"/>
    <w:rsid w:val="001D2AB6"/>
    <w:rsid w:val="001D2ECF"/>
    <w:rsid w:val="001D2F3E"/>
    <w:rsid w:val="001D34AE"/>
    <w:rsid w:val="001D35FC"/>
    <w:rsid w:val="001D3BF7"/>
    <w:rsid w:val="001D3C1D"/>
    <w:rsid w:val="001D3D0C"/>
    <w:rsid w:val="001D3EB9"/>
    <w:rsid w:val="001D429C"/>
    <w:rsid w:val="001D4644"/>
    <w:rsid w:val="001D47CF"/>
    <w:rsid w:val="001D4A30"/>
    <w:rsid w:val="001D4D80"/>
    <w:rsid w:val="001D4ED4"/>
    <w:rsid w:val="001D5320"/>
    <w:rsid w:val="001D58F2"/>
    <w:rsid w:val="001D5980"/>
    <w:rsid w:val="001D599F"/>
    <w:rsid w:val="001D618A"/>
    <w:rsid w:val="001D666A"/>
    <w:rsid w:val="001D6D88"/>
    <w:rsid w:val="001D6EDD"/>
    <w:rsid w:val="001D7A0D"/>
    <w:rsid w:val="001D7A45"/>
    <w:rsid w:val="001D7D65"/>
    <w:rsid w:val="001D7EDC"/>
    <w:rsid w:val="001D7F35"/>
    <w:rsid w:val="001E01FE"/>
    <w:rsid w:val="001E07F0"/>
    <w:rsid w:val="001E0AB0"/>
    <w:rsid w:val="001E0D47"/>
    <w:rsid w:val="001E120A"/>
    <w:rsid w:val="001E24BE"/>
    <w:rsid w:val="001E2A06"/>
    <w:rsid w:val="001E2C87"/>
    <w:rsid w:val="001E2FDC"/>
    <w:rsid w:val="001E33B1"/>
    <w:rsid w:val="001E3D9B"/>
    <w:rsid w:val="001E430A"/>
    <w:rsid w:val="001E4551"/>
    <w:rsid w:val="001E518C"/>
    <w:rsid w:val="001E52E1"/>
    <w:rsid w:val="001E5623"/>
    <w:rsid w:val="001E56F9"/>
    <w:rsid w:val="001E5962"/>
    <w:rsid w:val="001E6160"/>
    <w:rsid w:val="001E6427"/>
    <w:rsid w:val="001E6840"/>
    <w:rsid w:val="001E72D3"/>
    <w:rsid w:val="001E7611"/>
    <w:rsid w:val="001E7E0F"/>
    <w:rsid w:val="001F092A"/>
    <w:rsid w:val="001F0EC1"/>
    <w:rsid w:val="001F0F50"/>
    <w:rsid w:val="001F0F63"/>
    <w:rsid w:val="001F1155"/>
    <w:rsid w:val="001F119F"/>
    <w:rsid w:val="001F13AF"/>
    <w:rsid w:val="001F1674"/>
    <w:rsid w:val="001F1753"/>
    <w:rsid w:val="001F1AEA"/>
    <w:rsid w:val="001F1B57"/>
    <w:rsid w:val="001F1D39"/>
    <w:rsid w:val="001F1F5F"/>
    <w:rsid w:val="001F20D8"/>
    <w:rsid w:val="001F2117"/>
    <w:rsid w:val="001F2B8E"/>
    <w:rsid w:val="001F2EE7"/>
    <w:rsid w:val="001F2F93"/>
    <w:rsid w:val="001F3348"/>
    <w:rsid w:val="001F37BF"/>
    <w:rsid w:val="001F3A0A"/>
    <w:rsid w:val="001F3AEB"/>
    <w:rsid w:val="001F4017"/>
    <w:rsid w:val="001F40EE"/>
    <w:rsid w:val="001F4579"/>
    <w:rsid w:val="001F461A"/>
    <w:rsid w:val="001F4774"/>
    <w:rsid w:val="001F4A45"/>
    <w:rsid w:val="001F5CC9"/>
    <w:rsid w:val="001F5E27"/>
    <w:rsid w:val="001F613A"/>
    <w:rsid w:val="001F6BFF"/>
    <w:rsid w:val="001F6CE5"/>
    <w:rsid w:val="001F71D5"/>
    <w:rsid w:val="001F7582"/>
    <w:rsid w:val="001F77DC"/>
    <w:rsid w:val="001F7908"/>
    <w:rsid w:val="001F7FD9"/>
    <w:rsid w:val="002001C0"/>
    <w:rsid w:val="0020042C"/>
    <w:rsid w:val="002004F5"/>
    <w:rsid w:val="002007F3"/>
    <w:rsid w:val="00200803"/>
    <w:rsid w:val="00200B0A"/>
    <w:rsid w:val="00202181"/>
    <w:rsid w:val="002022D3"/>
    <w:rsid w:val="002029DB"/>
    <w:rsid w:val="00202A39"/>
    <w:rsid w:val="00202F35"/>
    <w:rsid w:val="002031A1"/>
    <w:rsid w:val="0020328F"/>
    <w:rsid w:val="002032FE"/>
    <w:rsid w:val="00203671"/>
    <w:rsid w:val="00203C6C"/>
    <w:rsid w:val="00203E17"/>
    <w:rsid w:val="00203FBE"/>
    <w:rsid w:val="00204033"/>
    <w:rsid w:val="00204496"/>
    <w:rsid w:val="002045EB"/>
    <w:rsid w:val="00204A56"/>
    <w:rsid w:val="00204ECA"/>
    <w:rsid w:val="0020570B"/>
    <w:rsid w:val="002067C8"/>
    <w:rsid w:val="00206A9E"/>
    <w:rsid w:val="00206CF3"/>
    <w:rsid w:val="00206EA5"/>
    <w:rsid w:val="002070D7"/>
    <w:rsid w:val="0020767B"/>
    <w:rsid w:val="0020793F"/>
    <w:rsid w:val="00207C17"/>
    <w:rsid w:val="00207EBF"/>
    <w:rsid w:val="00207EDD"/>
    <w:rsid w:val="00210083"/>
    <w:rsid w:val="002107D3"/>
    <w:rsid w:val="0021089D"/>
    <w:rsid w:val="00210B5F"/>
    <w:rsid w:val="00210EFE"/>
    <w:rsid w:val="0021114C"/>
    <w:rsid w:val="00211415"/>
    <w:rsid w:val="002119B5"/>
    <w:rsid w:val="00211A2F"/>
    <w:rsid w:val="00211CF8"/>
    <w:rsid w:val="00211D5E"/>
    <w:rsid w:val="002121AF"/>
    <w:rsid w:val="002124C1"/>
    <w:rsid w:val="0021254D"/>
    <w:rsid w:val="00212A05"/>
    <w:rsid w:val="00212D2E"/>
    <w:rsid w:val="00213178"/>
    <w:rsid w:val="0021384A"/>
    <w:rsid w:val="00213EE9"/>
    <w:rsid w:val="002140AB"/>
    <w:rsid w:val="002140B1"/>
    <w:rsid w:val="002143BA"/>
    <w:rsid w:val="002144D6"/>
    <w:rsid w:val="002145C6"/>
    <w:rsid w:val="00214AA3"/>
    <w:rsid w:val="00214C38"/>
    <w:rsid w:val="00215144"/>
    <w:rsid w:val="002155C6"/>
    <w:rsid w:val="00215A23"/>
    <w:rsid w:val="002163F4"/>
    <w:rsid w:val="00216AC7"/>
    <w:rsid w:val="0021719E"/>
    <w:rsid w:val="002178AD"/>
    <w:rsid w:val="002200FE"/>
    <w:rsid w:val="00220D70"/>
    <w:rsid w:val="002215F6"/>
    <w:rsid w:val="00221802"/>
    <w:rsid w:val="002218FC"/>
    <w:rsid w:val="00222435"/>
    <w:rsid w:val="002224F6"/>
    <w:rsid w:val="002227B0"/>
    <w:rsid w:val="00223314"/>
    <w:rsid w:val="00223350"/>
    <w:rsid w:val="002233FA"/>
    <w:rsid w:val="0022342D"/>
    <w:rsid w:val="0022413E"/>
    <w:rsid w:val="0022429D"/>
    <w:rsid w:val="002246A4"/>
    <w:rsid w:val="00224D10"/>
    <w:rsid w:val="00224E0B"/>
    <w:rsid w:val="0022515F"/>
    <w:rsid w:val="002258B4"/>
    <w:rsid w:val="00226323"/>
    <w:rsid w:val="0022632C"/>
    <w:rsid w:val="0022682E"/>
    <w:rsid w:val="002268DC"/>
    <w:rsid w:val="0022695B"/>
    <w:rsid w:val="002269C9"/>
    <w:rsid w:val="00226D2D"/>
    <w:rsid w:val="00226DDC"/>
    <w:rsid w:val="00226E91"/>
    <w:rsid w:val="002272AF"/>
    <w:rsid w:val="0022736E"/>
    <w:rsid w:val="00227426"/>
    <w:rsid w:val="002274A5"/>
    <w:rsid w:val="0022752B"/>
    <w:rsid w:val="00227A9B"/>
    <w:rsid w:val="00227DFC"/>
    <w:rsid w:val="00230449"/>
    <w:rsid w:val="002306E5"/>
    <w:rsid w:val="00230789"/>
    <w:rsid w:val="0023127D"/>
    <w:rsid w:val="0023162A"/>
    <w:rsid w:val="0023177C"/>
    <w:rsid w:val="00231995"/>
    <w:rsid w:val="00232127"/>
    <w:rsid w:val="00232CB8"/>
    <w:rsid w:val="00232E4F"/>
    <w:rsid w:val="00233205"/>
    <w:rsid w:val="00233511"/>
    <w:rsid w:val="00233A44"/>
    <w:rsid w:val="00234135"/>
    <w:rsid w:val="00234CA5"/>
    <w:rsid w:val="002354F2"/>
    <w:rsid w:val="00235774"/>
    <w:rsid w:val="00235A16"/>
    <w:rsid w:val="0023617E"/>
    <w:rsid w:val="0023618F"/>
    <w:rsid w:val="002367CE"/>
    <w:rsid w:val="00236D01"/>
    <w:rsid w:val="00237004"/>
    <w:rsid w:val="00237714"/>
    <w:rsid w:val="00237715"/>
    <w:rsid w:val="00237D1F"/>
    <w:rsid w:val="00237DC8"/>
    <w:rsid w:val="00240E73"/>
    <w:rsid w:val="00241546"/>
    <w:rsid w:val="002415A8"/>
    <w:rsid w:val="00241B53"/>
    <w:rsid w:val="00241F3E"/>
    <w:rsid w:val="002422EF"/>
    <w:rsid w:val="00242483"/>
    <w:rsid w:val="00242804"/>
    <w:rsid w:val="002428D9"/>
    <w:rsid w:val="00242B78"/>
    <w:rsid w:val="00242E9D"/>
    <w:rsid w:val="00243000"/>
    <w:rsid w:val="002431B3"/>
    <w:rsid w:val="0024326A"/>
    <w:rsid w:val="00243331"/>
    <w:rsid w:val="002437CD"/>
    <w:rsid w:val="002437DB"/>
    <w:rsid w:val="00243A78"/>
    <w:rsid w:val="00243FD5"/>
    <w:rsid w:val="0024406A"/>
    <w:rsid w:val="00244077"/>
    <w:rsid w:val="002440C0"/>
    <w:rsid w:val="00244880"/>
    <w:rsid w:val="00244E81"/>
    <w:rsid w:val="00245673"/>
    <w:rsid w:val="00245B4E"/>
    <w:rsid w:val="00245BBE"/>
    <w:rsid w:val="00246216"/>
    <w:rsid w:val="00246333"/>
    <w:rsid w:val="002463F7"/>
    <w:rsid w:val="00246462"/>
    <w:rsid w:val="00246C86"/>
    <w:rsid w:val="002475FC"/>
    <w:rsid w:val="0024770E"/>
    <w:rsid w:val="002479CB"/>
    <w:rsid w:val="00250039"/>
    <w:rsid w:val="00250097"/>
    <w:rsid w:val="00250B20"/>
    <w:rsid w:val="00250C58"/>
    <w:rsid w:val="00250DFC"/>
    <w:rsid w:val="002516FD"/>
    <w:rsid w:val="0025198D"/>
    <w:rsid w:val="00251C33"/>
    <w:rsid w:val="00251D5C"/>
    <w:rsid w:val="00251DE4"/>
    <w:rsid w:val="00252025"/>
    <w:rsid w:val="0025206F"/>
    <w:rsid w:val="002523CF"/>
    <w:rsid w:val="00252984"/>
    <w:rsid w:val="00253B4F"/>
    <w:rsid w:val="00254103"/>
    <w:rsid w:val="0025456E"/>
    <w:rsid w:val="002545FE"/>
    <w:rsid w:val="00254664"/>
    <w:rsid w:val="00254895"/>
    <w:rsid w:val="00254CEE"/>
    <w:rsid w:val="00254F5F"/>
    <w:rsid w:val="00255147"/>
    <w:rsid w:val="00255B18"/>
    <w:rsid w:val="002563F4"/>
    <w:rsid w:val="00256B1C"/>
    <w:rsid w:val="00256D50"/>
    <w:rsid w:val="0025729B"/>
    <w:rsid w:val="00257ED0"/>
    <w:rsid w:val="002600A2"/>
    <w:rsid w:val="0026063D"/>
    <w:rsid w:val="0026081A"/>
    <w:rsid w:val="002608E1"/>
    <w:rsid w:val="00260EDD"/>
    <w:rsid w:val="002612E3"/>
    <w:rsid w:val="00261302"/>
    <w:rsid w:val="0026170C"/>
    <w:rsid w:val="002623F2"/>
    <w:rsid w:val="0026274C"/>
    <w:rsid w:val="00262BC5"/>
    <w:rsid w:val="0026333B"/>
    <w:rsid w:val="00263682"/>
    <w:rsid w:val="0026389F"/>
    <w:rsid w:val="002647D4"/>
    <w:rsid w:val="002647F5"/>
    <w:rsid w:val="00264C3D"/>
    <w:rsid w:val="00265036"/>
    <w:rsid w:val="002658A3"/>
    <w:rsid w:val="00265D8E"/>
    <w:rsid w:val="00266188"/>
    <w:rsid w:val="0026684B"/>
    <w:rsid w:val="00266F1A"/>
    <w:rsid w:val="00267152"/>
    <w:rsid w:val="0027038A"/>
    <w:rsid w:val="002703D9"/>
    <w:rsid w:val="00270965"/>
    <w:rsid w:val="00270AC0"/>
    <w:rsid w:val="00270B12"/>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53C5"/>
    <w:rsid w:val="00275598"/>
    <w:rsid w:val="00275A32"/>
    <w:rsid w:val="00276239"/>
    <w:rsid w:val="00276419"/>
    <w:rsid w:val="00276D3B"/>
    <w:rsid w:val="00276D3E"/>
    <w:rsid w:val="00277693"/>
    <w:rsid w:val="002779AE"/>
    <w:rsid w:val="0028123E"/>
    <w:rsid w:val="00281829"/>
    <w:rsid w:val="00281AE6"/>
    <w:rsid w:val="002828CC"/>
    <w:rsid w:val="002828EC"/>
    <w:rsid w:val="00282AD1"/>
    <w:rsid w:val="00282C4A"/>
    <w:rsid w:val="00283504"/>
    <w:rsid w:val="002836E3"/>
    <w:rsid w:val="00284041"/>
    <w:rsid w:val="0028434A"/>
    <w:rsid w:val="00284551"/>
    <w:rsid w:val="00284BA4"/>
    <w:rsid w:val="0028557A"/>
    <w:rsid w:val="00285A98"/>
    <w:rsid w:val="00285BF5"/>
    <w:rsid w:val="00285DF9"/>
    <w:rsid w:val="00286340"/>
    <w:rsid w:val="00286694"/>
    <w:rsid w:val="00286C19"/>
    <w:rsid w:val="00286DF2"/>
    <w:rsid w:val="0028735D"/>
    <w:rsid w:val="00287E4A"/>
    <w:rsid w:val="00290029"/>
    <w:rsid w:val="00290126"/>
    <w:rsid w:val="00290731"/>
    <w:rsid w:val="00290B3F"/>
    <w:rsid w:val="00290FB7"/>
    <w:rsid w:val="00290FD6"/>
    <w:rsid w:val="00291169"/>
    <w:rsid w:val="00291853"/>
    <w:rsid w:val="00292886"/>
    <w:rsid w:val="00292924"/>
    <w:rsid w:val="00292A73"/>
    <w:rsid w:val="00292B03"/>
    <w:rsid w:val="0029356E"/>
    <w:rsid w:val="002937DF"/>
    <w:rsid w:val="0029382B"/>
    <w:rsid w:val="00293C11"/>
    <w:rsid w:val="002941E5"/>
    <w:rsid w:val="00294B6D"/>
    <w:rsid w:val="00295668"/>
    <w:rsid w:val="0029568F"/>
    <w:rsid w:val="00295A99"/>
    <w:rsid w:val="00295AD5"/>
    <w:rsid w:val="00295BB1"/>
    <w:rsid w:val="00295D79"/>
    <w:rsid w:val="00295F55"/>
    <w:rsid w:val="0029604B"/>
    <w:rsid w:val="002963A7"/>
    <w:rsid w:val="00296FBD"/>
    <w:rsid w:val="002970BD"/>
    <w:rsid w:val="00297293"/>
    <w:rsid w:val="00297511"/>
    <w:rsid w:val="00297CE8"/>
    <w:rsid w:val="00297EF3"/>
    <w:rsid w:val="002A02E8"/>
    <w:rsid w:val="002A0479"/>
    <w:rsid w:val="002A08EF"/>
    <w:rsid w:val="002A0A7A"/>
    <w:rsid w:val="002A0C38"/>
    <w:rsid w:val="002A127A"/>
    <w:rsid w:val="002A1837"/>
    <w:rsid w:val="002A1892"/>
    <w:rsid w:val="002A1D55"/>
    <w:rsid w:val="002A2233"/>
    <w:rsid w:val="002A28DA"/>
    <w:rsid w:val="002A2B3F"/>
    <w:rsid w:val="002A2E0F"/>
    <w:rsid w:val="002A335E"/>
    <w:rsid w:val="002A36B4"/>
    <w:rsid w:val="002A3CE4"/>
    <w:rsid w:val="002A3E42"/>
    <w:rsid w:val="002A436A"/>
    <w:rsid w:val="002A4633"/>
    <w:rsid w:val="002A49B5"/>
    <w:rsid w:val="002A4AAC"/>
    <w:rsid w:val="002A4D36"/>
    <w:rsid w:val="002A521D"/>
    <w:rsid w:val="002A53EF"/>
    <w:rsid w:val="002A5877"/>
    <w:rsid w:val="002A5F13"/>
    <w:rsid w:val="002A6015"/>
    <w:rsid w:val="002A60BB"/>
    <w:rsid w:val="002A610B"/>
    <w:rsid w:val="002A61AB"/>
    <w:rsid w:val="002A6208"/>
    <w:rsid w:val="002A62DE"/>
    <w:rsid w:val="002A64C5"/>
    <w:rsid w:val="002A6F81"/>
    <w:rsid w:val="002A79F6"/>
    <w:rsid w:val="002B01F1"/>
    <w:rsid w:val="002B0288"/>
    <w:rsid w:val="002B075B"/>
    <w:rsid w:val="002B08D4"/>
    <w:rsid w:val="002B0934"/>
    <w:rsid w:val="002B0AD7"/>
    <w:rsid w:val="002B0E2D"/>
    <w:rsid w:val="002B0FC3"/>
    <w:rsid w:val="002B1045"/>
    <w:rsid w:val="002B1236"/>
    <w:rsid w:val="002B128A"/>
    <w:rsid w:val="002B1889"/>
    <w:rsid w:val="002B1A42"/>
    <w:rsid w:val="002B2807"/>
    <w:rsid w:val="002B290E"/>
    <w:rsid w:val="002B2C9F"/>
    <w:rsid w:val="002B3295"/>
    <w:rsid w:val="002B32C6"/>
    <w:rsid w:val="002B3CF4"/>
    <w:rsid w:val="002B44FD"/>
    <w:rsid w:val="002B5746"/>
    <w:rsid w:val="002B583E"/>
    <w:rsid w:val="002B5B6D"/>
    <w:rsid w:val="002B5BAA"/>
    <w:rsid w:val="002B5C6B"/>
    <w:rsid w:val="002B5DBC"/>
    <w:rsid w:val="002B60EB"/>
    <w:rsid w:val="002B60F4"/>
    <w:rsid w:val="002B615B"/>
    <w:rsid w:val="002B63D0"/>
    <w:rsid w:val="002B65FF"/>
    <w:rsid w:val="002B665A"/>
    <w:rsid w:val="002B684C"/>
    <w:rsid w:val="002B69A8"/>
    <w:rsid w:val="002B6E12"/>
    <w:rsid w:val="002B7049"/>
    <w:rsid w:val="002B710C"/>
    <w:rsid w:val="002B71F9"/>
    <w:rsid w:val="002B72FC"/>
    <w:rsid w:val="002B7342"/>
    <w:rsid w:val="002B7497"/>
    <w:rsid w:val="002B74A8"/>
    <w:rsid w:val="002B74BB"/>
    <w:rsid w:val="002B764F"/>
    <w:rsid w:val="002B796B"/>
    <w:rsid w:val="002C03BD"/>
    <w:rsid w:val="002C09DF"/>
    <w:rsid w:val="002C1205"/>
    <w:rsid w:val="002C1241"/>
    <w:rsid w:val="002C13F2"/>
    <w:rsid w:val="002C1440"/>
    <w:rsid w:val="002C14EE"/>
    <w:rsid w:val="002C16FE"/>
    <w:rsid w:val="002C170C"/>
    <w:rsid w:val="002C1E4E"/>
    <w:rsid w:val="002C20DA"/>
    <w:rsid w:val="002C21AE"/>
    <w:rsid w:val="002C25E6"/>
    <w:rsid w:val="002C2B23"/>
    <w:rsid w:val="002C2BDC"/>
    <w:rsid w:val="002C309A"/>
    <w:rsid w:val="002C3295"/>
    <w:rsid w:val="002C343E"/>
    <w:rsid w:val="002C35B3"/>
    <w:rsid w:val="002C3682"/>
    <w:rsid w:val="002C3775"/>
    <w:rsid w:val="002C38A4"/>
    <w:rsid w:val="002C3A2B"/>
    <w:rsid w:val="002C3A9F"/>
    <w:rsid w:val="002C3B6E"/>
    <w:rsid w:val="002C3C9D"/>
    <w:rsid w:val="002C4118"/>
    <w:rsid w:val="002C4215"/>
    <w:rsid w:val="002C47E1"/>
    <w:rsid w:val="002C47F1"/>
    <w:rsid w:val="002C508B"/>
    <w:rsid w:val="002C5192"/>
    <w:rsid w:val="002C5224"/>
    <w:rsid w:val="002C53CC"/>
    <w:rsid w:val="002C5798"/>
    <w:rsid w:val="002C5A76"/>
    <w:rsid w:val="002C5AAD"/>
    <w:rsid w:val="002C5EEC"/>
    <w:rsid w:val="002C65C5"/>
    <w:rsid w:val="002C65C7"/>
    <w:rsid w:val="002C6742"/>
    <w:rsid w:val="002C67A9"/>
    <w:rsid w:val="002C67FE"/>
    <w:rsid w:val="002C6D7C"/>
    <w:rsid w:val="002C6E0E"/>
    <w:rsid w:val="002C6FAF"/>
    <w:rsid w:val="002C7D5F"/>
    <w:rsid w:val="002D00E7"/>
    <w:rsid w:val="002D0198"/>
    <w:rsid w:val="002D0275"/>
    <w:rsid w:val="002D0287"/>
    <w:rsid w:val="002D091E"/>
    <w:rsid w:val="002D0A01"/>
    <w:rsid w:val="002D0A60"/>
    <w:rsid w:val="002D141E"/>
    <w:rsid w:val="002D19F0"/>
    <w:rsid w:val="002D1C06"/>
    <w:rsid w:val="002D2494"/>
    <w:rsid w:val="002D26FD"/>
    <w:rsid w:val="002D2818"/>
    <w:rsid w:val="002D2A1E"/>
    <w:rsid w:val="002D2EC9"/>
    <w:rsid w:val="002D2EFB"/>
    <w:rsid w:val="002D2FE7"/>
    <w:rsid w:val="002D32BA"/>
    <w:rsid w:val="002D4635"/>
    <w:rsid w:val="002D4746"/>
    <w:rsid w:val="002D5026"/>
    <w:rsid w:val="002D577A"/>
    <w:rsid w:val="002D58EC"/>
    <w:rsid w:val="002D5F78"/>
    <w:rsid w:val="002D6069"/>
    <w:rsid w:val="002D691C"/>
    <w:rsid w:val="002D6C46"/>
    <w:rsid w:val="002D6C9E"/>
    <w:rsid w:val="002D71F5"/>
    <w:rsid w:val="002D72D0"/>
    <w:rsid w:val="002D76DD"/>
    <w:rsid w:val="002D7928"/>
    <w:rsid w:val="002D7AD0"/>
    <w:rsid w:val="002D7C87"/>
    <w:rsid w:val="002E0152"/>
    <w:rsid w:val="002E0231"/>
    <w:rsid w:val="002E0346"/>
    <w:rsid w:val="002E0677"/>
    <w:rsid w:val="002E0DE8"/>
    <w:rsid w:val="002E1075"/>
    <w:rsid w:val="002E12FE"/>
    <w:rsid w:val="002E143D"/>
    <w:rsid w:val="002E149C"/>
    <w:rsid w:val="002E1733"/>
    <w:rsid w:val="002E1DA9"/>
    <w:rsid w:val="002E205A"/>
    <w:rsid w:val="002E22D8"/>
    <w:rsid w:val="002E289C"/>
    <w:rsid w:val="002E32B4"/>
    <w:rsid w:val="002E3F4D"/>
    <w:rsid w:val="002E419C"/>
    <w:rsid w:val="002E44FF"/>
    <w:rsid w:val="002E46F7"/>
    <w:rsid w:val="002E4E29"/>
    <w:rsid w:val="002E5014"/>
    <w:rsid w:val="002E51FF"/>
    <w:rsid w:val="002E559A"/>
    <w:rsid w:val="002E58F2"/>
    <w:rsid w:val="002E5A1F"/>
    <w:rsid w:val="002E5C99"/>
    <w:rsid w:val="002E6152"/>
    <w:rsid w:val="002E61C7"/>
    <w:rsid w:val="002E65BD"/>
    <w:rsid w:val="002E696B"/>
    <w:rsid w:val="002E72C6"/>
    <w:rsid w:val="002E7305"/>
    <w:rsid w:val="002E7521"/>
    <w:rsid w:val="002E7733"/>
    <w:rsid w:val="002E7974"/>
    <w:rsid w:val="002E7B09"/>
    <w:rsid w:val="002E7B3F"/>
    <w:rsid w:val="002F01DF"/>
    <w:rsid w:val="002F03A3"/>
    <w:rsid w:val="002F0CD9"/>
    <w:rsid w:val="002F15DB"/>
    <w:rsid w:val="002F190A"/>
    <w:rsid w:val="002F1D47"/>
    <w:rsid w:val="002F1F50"/>
    <w:rsid w:val="002F2A50"/>
    <w:rsid w:val="002F2EB0"/>
    <w:rsid w:val="002F2F87"/>
    <w:rsid w:val="002F317E"/>
    <w:rsid w:val="002F32CF"/>
    <w:rsid w:val="002F3423"/>
    <w:rsid w:val="002F3487"/>
    <w:rsid w:val="002F37F0"/>
    <w:rsid w:val="002F3B2E"/>
    <w:rsid w:val="002F3D9A"/>
    <w:rsid w:val="002F3D9E"/>
    <w:rsid w:val="002F3E6B"/>
    <w:rsid w:val="002F4B6E"/>
    <w:rsid w:val="002F5277"/>
    <w:rsid w:val="002F54B9"/>
    <w:rsid w:val="002F5726"/>
    <w:rsid w:val="002F5C3C"/>
    <w:rsid w:val="002F5D67"/>
    <w:rsid w:val="002F5DCE"/>
    <w:rsid w:val="002F5E37"/>
    <w:rsid w:val="002F640E"/>
    <w:rsid w:val="002F6577"/>
    <w:rsid w:val="002F682E"/>
    <w:rsid w:val="002F6CB4"/>
    <w:rsid w:val="002F6D94"/>
    <w:rsid w:val="002F7037"/>
    <w:rsid w:val="002F7139"/>
    <w:rsid w:val="002F74AB"/>
    <w:rsid w:val="002F762B"/>
    <w:rsid w:val="002F7BD9"/>
    <w:rsid w:val="00300C47"/>
    <w:rsid w:val="00300F28"/>
    <w:rsid w:val="00301067"/>
    <w:rsid w:val="0030122E"/>
    <w:rsid w:val="00301278"/>
    <w:rsid w:val="00301A8C"/>
    <w:rsid w:val="00301ABB"/>
    <w:rsid w:val="00301B45"/>
    <w:rsid w:val="00302014"/>
    <w:rsid w:val="003021CB"/>
    <w:rsid w:val="00302241"/>
    <w:rsid w:val="003023D0"/>
    <w:rsid w:val="00302716"/>
    <w:rsid w:val="00302818"/>
    <w:rsid w:val="00302B24"/>
    <w:rsid w:val="00302F4D"/>
    <w:rsid w:val="00302FC0"/>
    <w:rsid w:val="003032B5"/>
    <w:rsid w:val="0030370A"/>
    <w:rsid w:val="003047F9"/>
    <w:rsid w:val="003048D5"/>
    <w:rsid w:val="003049CA"/>
    <w:rsid w:val="00304BB2"/>
    <w:rsid w:val="00304DC2"/>
    <w:rsid w:val="003051EF"/>
    <w:rsid w:val="00305484"/>
    <w:rsid w:val="003056C2"/>
    <w:rsid w:val="0030576C"/>
    <w:rsid w:val="00305A7C"/>
    <w:rsid w:val="003063C0"/>
    <w:rsid w:val="00306969"/>
    <w:rsid w:val="00306F86"/>
    <w:rsid w:val="00306FD4"/>
    <w:rsid w:val="00306FD5"/>
    <w:rsid w:val="003070FC"/>
    <w:rsid w:val="00307258"/>
    <w:rsid w:val="00307379"/>
    <w:rsid w:val="0030774A"/>
    <w:rsid w:val="00307853"/>
    <w:rsid w:val="00307DE5"/>
    <w:rsid w:val="00307EE7"/>
    <w:rsid w:val="003102AF"/>
    <w:rsid w:val="003102B9"/>
    <w:rsid w:val="00310343"/>
    <w:rsid w:val="003106CE"/>
    <w:rsid w:val="00310705"/>
    <w:rsid w:val="00310754"/>
    <w:rsid w:val="003108BE"/>
    <w:rsid w:val="00310BB9"/>
    <w:rsid w:val="00310F2C"/>
    <w:rsid w:val="003113FD"/>
    <w:rsid w:val="00311416"/>
    <w:rsid w:val="003116BC"/>
    <w:rsid w:val="00311909"/>
    <w:rsid w:val="00311D8D"/>
    <w:rsid w:val="00312676"/>
    <w:rsid w:val="0031336D"/>
    <w:rsid w:val="0031375F"/>
    <w:rsid w:val="00313AE9"/>
    <w:rsid w:val="00313F73"/>
    <w:rsid w:val="003145F3"/>
    <w:rsid w:val="0031462D"/>
    <w:rsid w:val="00314D34"/>
    <w:rsid w:val="00315006"/>
    <w:rsid w:val="003150B3"/>
    <w:rsid w:val="00315223"/>
    <w:rsid w:val="0031544A"/>
    <w:rsid w:val="00315562"/>
    <w:rsid w:val="003155AA"/>
    <w:rsid w:val="00315C6B"/>
    <w:rsid w:val="003162F7"/>
    <w:rsid w:val="0031726C"/>
    <w:rsid w:val="003173C6"/>
    <w:rsid w:val="003176B7"/>
    <w:rsid w:val="00317B3A"/>
    <w:rsid w:val="00317B6D"/>
    <w:rsid w:val="00317F99"/>
    <w:rsid w:val="003200A3"/>
    <w:rsid w:val="00320568"/>
    <w:rsid w:val="003205EA"/>
    <w:rsid w:val="003206CE"/>
    <w:rsid w:val="00320CE4"/>
    <w:rsid w:val="003214D6"/>
    <w:rsid w:val="00321723"/>
    <w:rsid w:val="0032183D"/>
    <w:rsid w:val="003219C6"/>
    <w:rsid w:val="00321B8A"/>
    <w:rsid w:val="00322433"/>
    <w:rsid w:val="00322D13"/>
    <w:rsid w:val="00322E5D"/>
    <w:rsid w:val="00322E60"/>
    <w:rsid w:val="00322F30"/>
    <w:rsid w:val="00323572"/>
    <w:rsid w:val="003239BD"/>
    <w:rsid w:val="00323F5E"/>
    <w:rsid w:val="003240B9"/>
    <w:rsid w:val="00324115"/>
    <w:rsid w:val="0032428B"/>
    <w:rsid w:val="00324C9F"/>
    <w:rsid w:val="003251B5"/>
    <w:rsid w:val="00325240"/>
    <w:rsid w:val="003254E0"/>
    <w:rsid w:val="0032575C"/>
    <w:rsid w:val="00325F4F"/>
    <w:rsid w:val="00326BCE"/>
    <w:rsid w:val="00326D3D"/>
    <w:rsid w:val="00326EE8"/>
    <w:rsid w:val="00326F23"/>
    <w:rsid w:val="00327CAF"/>
    <w:rsid w:val="003300F9"/>
    <w:rsid w:val="003301AC"/>
    <w:rsid w:val="003301F5"/>
    <w:rsid w:val="00330338"/>
    <w:rsid w:val="0033063F"/>
    <w:rsid w:val="003308C1"/>
    <w:rsid w:val="00330A2F"/>
    <w:rsid w:val="00330B5D"/>
    <w:rsid w:val="00330CAB"/>
    <w:rsid w:val="0033118D"/>
    <w:rsid w:val="00331A21"/>
    <w:rsid w:val="00331F39"/>
    <w:rsid w:val="0033203A"/>
    <w:rsid w:val="00332259"/>
    <w:rsid w:val="00332387"/>
    <w:rsid w:val="00332947"/>
    <w:rsid w:val="003331DC"/>
    <w:rsid w:val="00333DA4"/>
    <w:rsid w:val="0033423C"/>
    <w:rsid w:val="0033458C"/>
    <w:rsid w:val="003346D5"/>
    <w:rsid w:val="00334A72"/>
    <w:rsid w:val="00334BA2"/>
    <w:rsid w:val="00334D49"/>
    <w:rsid w:val="003353E0"/>
    <w:rsid w:val="0033558F"/>
    <w:rsid w:val="00335F6E"/>
    <w:rsid w:val="00336384"/>
    <w:rsid w:val="0033690D"/>
    <w:rsid w:val="00336976"/>
    <w:rsid w:val="00336FDD"/>
    <w:rsid w:val="0033704D"/>
    <w:rsid w:val="00337285"/>
    <w:rsid w:val="003372BB"/>
    <w:rsid w:val="003372E0"/>
    <w:rsid w:val="003375C1"/>
    <w:rsid w:val="003378D4"/>
    <w:rsid w:val="00337A62"/>
    <w:rsid w:val="00337B2A"/>
    <w:rsid w:val="00337BF7"/>
    <w:rsid w:val="003401CF"/>
    <w:rsid w:val="00340420"/>
    <w:rsid w:val="003408D5"/>
    <w:rsid w:val="00340F55"/>
    <w:rsid w:val="00341D3A"/>
    <w:rsid w:val="0034205E"/>
    <w:rsid w:val="0034230A"/>
    <w:rsid w:val="0034290A"/>
    <w:rsid w:val="003430B6"/>
    <w:rsid w:val="00343165"/>
    <w:rsid w:val="0034359C"/>
    <w:rsid w:val="00343B1D"/>
    <w:rsid w:val="00343BB1"/>
    <w:rsid w:val="00343BCA"/>
    <w:rsid w:val="00343DB7"/>
    <w:rsid w:val="00344364"/>
    <w:rsid w:val="003443A8"/>
    <w:rsid w:val="003444CD"/>
    <w:rsid w:val="00344842"/>
    <w:rsid w:val="00344BAE"/>
    <w:rsid w:val="00345AE2"/>
    <w:rsid w:val="00345E07"/>
    <w:rsid w:val="00345E6C"/>
    <w:rsid w:val="00346DF8"/>
    <w:rsid w:val="00347486"/>
    <w:rsid w:val="003476C7"/>
    <w:rsid w:val="00347B89"/>
    <w:rsid w:val="0035012F"/>
    <w:rsid w:val="00350BB2"/>
    <w:rsid w:val="00351A13"/>
    <w:rsid w:val="00351A28"/>
    <w:rsid w:val="00351B08"/>
    <w:rsid w:val="00351BB4"/>
    <w:rsid w:val="00351C94"/>
    <w:rsid w:val="00351D13"/>
    <w:rsid w:val="00351F07"/>
    <w:rsid w:val="00352169"/>
    <w:rsid w:val="003523FD"/>
    <w:rsid w:val="0035286D"/>
    <w:rsid w:val="00352937"/>
    <w:rsid w:val="00352B9B"/>
    <w:rsid w:val="00352BD9"/>
    <w:rsid w:val="00352CCE"/>
    <w:rsid w:val="00353391"/>
    <w:rsid w:val="00353551"/>
    <w:rsid w:val="0035393D"/>
    <w:rsid w:val="00353F5A"/>
    <w:rsid w:val="00353FF2"/>
    <w:rsid w:val="0035403C"/>
    <w:rsid w:val="003541C1"/>
    <w:rsid w:val="0035451B"/>
    <w:rsid w:val="00354793"/>
    <w:rsid w:val="00354FB3"/>
    <w:rsid w:val="00355200"/>
    <w:rsid w:val="0035548A"/>
    <w:rsid w:val="003556EE"/>
    <w:rsid w:val="00355753"/>
    <w:rsid w:val="003557C3"/>
    <w:rsid w:val="00355D3C"/>
    <w:rsid w:val="00355FC5"/>
    <w:rsid w:val="00356892"/>
    <w:rsid w:val="00356AD8"/>
    <w:rsid w:val="00356D60"/>
    <w:rsid w:val="00356EDF"/>
    <w:rsid w:val="00357266"/>
    <w:rsid w:val="0035788D"/>
    <w:rsid w:val="003578BF"/>
    <w:rsid w:val="00357E42"/>
    <w:rsid w:val="003600BD"/>
    <w:rsid w:val="00360467"/>
    <w:rsid w:val="00360627"/>
    <w:rsid w:val="003609AA"/>
    <w:rsid w:val="00360AF5"/>
    <w:rsid w:val="003614D8"/>
    <w:rsid w:val="0036172C"/>
    <w:rsid w:val="00361873"/>
    <w:rsid w:val="00362208"/>
    <w:rsid w:val="0036262A"/>
    <w:rsid w:val="00362A26"/>
    <w:rsid w:val="00362A55"/>
    <w:rsid w:val="003630BB"/>
    <w:rsid w:val="00363410"/>
    <w:rsid w:val="00363513"/>
    <w:rsid w:val="003638F1"/>
    <w:rsid w:val="00363946"/>
    <w:rsid w:val="00363AC1"/>
    <w:rsid w:val="00364060"/>
    <w:rsid w:val="00364A5F"/>
    <w:rsid w:val="00364B9D"/>
    <w:rsid w:val="00364C80"/>
    <w:rsid w:val="00365235"/>
    <w:rsid w:val="00365848"/>
    <w:rsid w:val="00365993"/>
    <w:rsid w:val="00365A2F"/>
    <w:rsid w:val="00365AD9"/>
    <w:rsid w:val="00365CCB"/>
    <w:rsid w:val="00365D89"/>
    <w:rsid w:val="003660BE"/>
    <w:rsid w:val="003662A1"/>
    <w:rsid w:val="003665D8"/>
    <w:rsid w:val="00367155"/>
    <w:rsid w:val="00367447"/>
    <w:rsid w:val="0036797A"/>
    <w:rsid w:val="00367BE0"/>
    <w:rsid w:val="00370E43"/>
    <w:rsid w:val="003713DA"/>
    <w:rsid w:val="0037143E"/>
    <w:rsid w:val="00371A33"/>
    <w:rsid w:val="00371BCA"/>
    <w:rsid w:val="00371EBD"/>
    <w:rsid w:val="003722E4"/>
    <w:rsid w:val="003726DD"/>
    <w:rsid w:val="00372819"/>
    <w:rsid w:val="003728F3"/>
    <w:rsid w:val="00372CB3"/>
    <w:rsid w:val="003737B0"/>
    <w:rsid w:val="00373869"/>
    <w:rsid w:val="00374710"/>
    <w:rsid w:val="00374A3C"/>
    <w:rsid w:val="00374AF5"/>
    <w:rsid w:val="00374D50"/>
    <w:rsid w:val="00375751"/>
    <w:rsid w:val="003758FB"/>
    <w:rsid w:val="00375AF6"/>
    <w:rsid w:val="00375C48"/>
    <w:rsid w:val="00375DD7"/>
    <w:rsid w:val="00375DDB"/>
    <w:rsid w:val="00375F78"/>
    <w:rsid w:val="003760EC"/>
    <w:rsid w:val="0037632D"/>
    <w:rsid w:val="0037791F"/>
    <w:rsid w:val="0038029F"/>
    <w:rsid w:val="003802A8"/>
    <w:rsid w:val="00380489"/>
    <w:rsid w:val="00380587"/>
    <w:rsid w:val="0038072F"/>
    <w:rsid w:val="00380D61"/>
    <w:rsid w:val="00380D9A"/>
    <w:rsid w:val="003813A1"/>
    <w:rsid w:val="003814AF"/>
    <w:rsid w:val="00381DF5"/>
    <w:rsid w:val="0038203D"/>
    <w:rsid w:val="0038218C"/>
    <w:rsid w:val="003823B6"/>
    <w:rsid w:val="0038270C"/>
    <w:rsid w:val="003827B3"/>
    <w:rsid w:val="00382848"/>
    <w:rsid w:val="003828E3"/>
    <w:rsid w:val="00382A1E"/>
    <w:rsid w:val="00382A20"/>
    <w:rsid w:val="00382CC5"/>
    <w:rsid w:val="00382E47"/>
    <w:rsid w:val="00383008"/>
    <w:rsid w:val="0038490A"/>
    <w:rsid w:val="00384C5C"/>
    <w:rsid w:val="00384CF0"/>
    <w:rsid w:val="00384D3B"/>
    <w:rsid w:val="00385455"/>
    <w:rsid w:val="00386381"/>
    <w:rsid w:val="00386780"/>
    <w:rsid w:val="00386791"/>
    <w:rsid w:val="00386B6E"/>
    <w:rsid w:val="00386C4F"/>
    <w:rsid w:val="00386E83"/>
    <w:rsid w:val="00387581"/>
    <w:rsid w:val="00387694"/>
    <w:rsid w:val="00387A51"/>
    <w:rsid w:val="00390038"/>
    <w:rsid w:val="0039027D"/>
    <w:rsid w:val="00390296"/>
    <w:rsid w:val="00390C2D"/>
    <w:rsid w:val="0039115A"/>
    <w:rsid w:val="00391425"/>
    <w:rsid w:val="00391475"/>
    <w:rsid w:val="00391C34"/>
    <w:rsid w:val="00391C9C"/>
    <w:rsid w:val="00391F08"/>
    <w:rsid w:val="00391F2D"/>
    <w:rsid w:val="003929FE"/>
    <w:rsid w:val="00392A11"/>
    <w:rsid w:val="00392BF5"/>
    <w:rsid w:val="00392CE0"/>
    <w:rsid w:val="00392F3B"/>
    <w:rsid w:val="00393157"/>
    <w:rsid w:val="003935E8"/>
    <w:rsid w:val="00393B30"/>
    <w:rsid w:val="00393BB1"/>
    <w:rsid w:val="00393CDB"/>
    <w:rsid w:val="00393E0C"/>
    <w:rsid w:val="00393F1F"/>
    <w:rsid w:val="00394A01"/>
    <w:rsid w:val="00394B62"/>
    <w:rsid w:val="00394D4B"/>
    <w:rsid w:val="00394F16"/>
    <w:rsid w:val="0039565C"/>
    <w:rsid w:val="00395714"/>
    <w:rsid w:val="00395752"/>
    <w:rsid w:val="00396003"/>
    <w:rsid w:val="003963AC"/>
    <w:rsid w:val="003964FA"/>
    <w:rsid w:val="00396A1C"/>
    <w:rsid w:val="00396DD9"/>
    <w:rsid w:val="0039720C"/>
    <w:rsid w:val="00397937"/>
    <w:rsid w:val="00397BE3"/>
    <w:rsid w:val="003A00BD"/>
    <w:rsid w:val="003A0279"/>
    <w:rsid w:val="003A0401"/>
    <w:rsid w:val="003A0F87"/>
    <w:rsid w:val="003A1343"/>
    <w:rsid w:val="003A1A09"/>
    <w:rsid w:val="003A1C43"/>
    <w:rsid w:val="003A1E7B"/>
    <w:rsid w:val="003A209B"/>
    <w:rsid w:val="003A24BA"/>
    <w:rsid w:val="003A25D3"/>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504A"/>
    <w:rsid w:val="003A55B2"/>
    <w:rsid w:val="003A5C63"/>
    <w:rsid w:val="003A5DB9"/>
    <w:rsid w:val="003A5E0A"/>
    <w:rsid w:val="003A5F44"/>
    <w:rsid w:val="003A6043"/>
    <w:rsid w:val="003A67B8"/>
    <w:rsid w:val="003A68EE"/>
    <w:rsid w:val="003A69B3"/>
    <w:rsid w:val="003A6E3D"/>
    <w:rsid w:val="003A74E3"/>
    <w:rsid w:val="003A7A4E"/>
    <w:rsid w:val="003A7B99"/>
    <w:rsid w:val="003A7BD7"/>
    <w:rsid w:val="003B006E"/>
    <w:rsid w:val="003B007F"/>
    <w:rsid w:val="003B013B"/>
    <w:rsid w:val="003B0163"/>
    <w:rsid w:val="003B0445"/>
    <w:rsid w:val="003B044B"/>
    <w:rsid w:val="003B04A8"/>
    <w:rsid w:val="003B080A"/>
    <w:rsid w:val="003B0953"/>
    <w:rsid w:val="003B0EA1"/>
    <w:rsid w:val="003B0FC6"/>
    <w:rsid w:val="003B1013"/>
    <w:rsid w:val="003B11BB"/>
    <w:rsid w:val="003B1ACB"/>
    <w:rsid w:val="003B1AF3"/>
    <w:rsid w:val="003B25B2"/>
    <w:rsid w:val="003B2794"/>
    <w:rsid w:val="003B289E"/>
    <w:rsid w:val="003B28AC"/>
    <w:rsid w:val="003B28E7"/>
    <w:rsid w:val="003B2A48"/>
    <w:rsid w:val="003B2E58"/>
    <w:rsid w:val="003B354A"/>
    <w:rsid w:val="003B3A46"/>
    <w:rsid w:val="003B3B98"/>
    <w:rsid w:val="003B41EC"/>
    <w:rsid w:val="003B43DB"/>
    <w:rsid w:val="003B4A95"/>
    <w:rsid w:val="003B4C74"/>
    <w:rsid w:val="003B4EAD"/>
    <w:rsid w:val="003B50FB"/>
    <w:rsid w:val="003B54BB"/>
    <w:rsid w:val="003B5521"/>
    <w:rsid w:val="003B5E79"/>
    <w:rsid w:val="003B5E93"/>
    <w:rsid w:val="003B5F4A"/>
    <w:rsid w:val="003B5F9F"/>
    <w:rsid w:val="003B6015"/>
    <w:rsid w:val="003B6158"/>
    <w:rsid w:val="003B617A"/>
    <w:rsid w:val="003B64B7"/>
    <w:rsid w:val="003B666C"/>
    <w:rsid w:val="003B6674"/>
    <w:rsid w:val="003B6812"/>
    <w:rsid w:val="003B7ACB"/>
    <w:rsid w:val="003B7D31"/>
    <w:rsid w:val="003B7FA6"/>
    <w:rsid w:val="003C068B"/>
    <w:rsid w:val="003C06B7"/>
    <w:rsid w:val="003C0D22"/>
    <w:rsid w:val="003C0D50"/>
    <w:rsid w:val="003C0F69"/>
    <w:rsid w:val="003C0FB7"/>
    <w:rsid w:val="003C0FC7"/>
    <w:rsid w:val="003C1386"/>
    <w:rsid w:val="003C15A6"/>
    <w:rsid w:val="003C15CB"/>
    <w:rsid w:val="003C1746"/>
    <w:rsid w:val="003C187E"/>
    <w:rsid w:val="003C1C7F"/>
    <w:rsid w:val="003C231E"/>
    <w:rsid w:val="003C2842"/>
    <w:rsid w:val="003C286C"/>
    <w:rsid w:val="003C2BEE"/>
    <w:rsid w:val="003C31EC"/>
    <w:rsid w:val="003C31FC"/>
    <w:rsid w:val="003C372C"/>
    <w:rsid w:val="003C3A54"/>
    <w:rsid w:val="003C4034"/>
    <w:rsid w:val="003C459E"/>
    <w:rsid w:val="003C4F19"/>
    <w:rsid w:val="003C531F"/>
    <w:rsid w:val="003C57B5"/>
    <w:rsid w:val="003C5A49"/>
    <w:rsid w:val="003C5B2C"/>
    <w:rsid w:val="003C5BF1"/>
    <w:rsid w:val="003C6BB0"/>
    <w:rsid w:val="003C7382"/>
    <w:rsid w:val="003C78F1"/>
    <w:rsid w:val="003D0081"/>
    <w:rsid w:val="003D04F7"/>
    <w:rsid w:val="003D0680"/>
    <w:rsid w:val="003D071B"/>
    <w:rsid w:val="003D0D12"/>
    <w:rsid w:val="003D162F"/>
    <w:rsid w:val="003D2023"/>
    <w:rsid w:val="003D216B"/>
    <w:rsid w:val="003D2817"/>
    <w:rsid w:val="003D2AAA"/>
    <w:rsid w:val="003D2FED"/>
    <w:rsid w:val="003D359D"/>
    <w:rsid w:val="003D385F"/>
    <w:rsid w:val="003D386F"/>
    <w:rsid w:val="003D3AE8"/>
    <w:rsid w:val="003D40DB"/>
    <w:rsid w:val="003D415B"/>
    <w:rsid w:val="003D490F"/>
    <w:rsid w:val="003D4966"/>
    <w:rsid w:val="003D49CA"/>
    <w:rsid w:val="003D4AB3"/>
    <w:rsid w:val="003D4DC0"/>
    <w:rsid w:val="003D5275"/>
    <w:rsid w:val="003D61C8"/>
    <w:rsid w:val="003D6A0D"/>
    <w:rsid w:val="003D6DA3"/>
    <w:rsid w:val="003D6DE8"/>
    <w:rsid w:val="003D71AF"/>
    <w:rsid w:val="003D7978"/>
    <w:rsid w:val="003D7BDA"/>
    <w:rsid w:val="003D7D11"/>
    <w:rsid w:val="003E0914"/>
    <w:rsid w:val="003E0B83"/>
    <w:rsid w:val="003E16D7"/>
    <w:rsid w:val="003E1AD2"/>
    <w:rsid w:val="003E1BCF"/>
    <w:rsid w:val="003E1C66"/>
    <w:rsid w:val="003E26A9"/>
    <w:rsid w:val="003E2939"/>
    <w:rsid w:val="003E2A43"/>
    <w:rsid w:val="003E2E2B"/>
    <w:rsid w:val="003E315F"/>
    <w:rsid w:val="003E31AE"/>
    <w:rsid w:val="003E32E0"/>
    <w:rsid w:val="003E3480"/>
    <w:rsid w:val="003E39A1"/>
    <w:rsid w:val="003E39C9"/>
    <w:rsid w:val="003E3E74"/>
    <w:rsid w:val="003E4209"/>
    <w:rsid w:val="003E44E9"/>
    <w:rsid w:val="003E47AF"/>
    <w:rsid w:val="003E4D13"/>
    <w:rsid w:val="003E4D67"/>
    <w:rsid w:val="003E4F4C"/>
    <w:rsid w:val="003E55F5"/>
    <w:rsid w:val="003E5803"/>
    <w:rsid w:val="003E59EB"/>
    <w:rsid w:val="003E5BF2"/>
    <w:rsid w:val="003E5D68"/>
    <w:rsid w:val="003E5E90"/>
    <w:rsid w:val="003E6388"/>
    <w:rsid w:val="003E657C"/>
    <w:rsid w:val="003E6661"/>
    <w:rsid w:val="003E6E79"/>
    <w:rsid w:val="003E70F6"/>
    <w:rsid w:val="003E7329"/>
    <w:rsid w:val="003E7505"/>
    <w:rsid w:val="003E7597"/>
    <w:rsid w:val="003E7738"/>
    <w:rsid w:val="003E7915"/>
    <w:rsid w:val="003F0405"/>
    <w:rsid w:val="003F055C"/>
    <w:rsid w:val="003F096A"/>
    <w:rsid w:val="003F0A02"/>
    <w:rsid w:val="003F182D"/>
    <w:rsid w:val="003F19A9"/>
    <w:rsid w:val="003F2CC1"/>
    <w:rsid w:val="003F2E67"/>
    <w:rsid w:val="003F341F"/>
    <w:rsid w:val="003F3B82"/>
    <w:rsid w:val="003F3CC2"/>
    <w:rsid w:val="003F45BE"/>
    <w:rsid w:val="003F5957"/>
    <w:rsid w:val="003F5FC2"/>
    <w:rsid w:val="003F6F44"/>
    <w:rsid w:val="003F73AA"/>
    <w:rsid w:val="003F7942"/>
    <w:rsid w:val="003F7A1D"/>
    <w:rsid w:val="003F7D05"/>
    <w:rsid w:val="00400091"/>
    <w:rsid w:val="00400092"/>
    <w:rsid w:val="004004BF"/>
    <w:rsid w:val="004004C2"/>
    <w:rsid w:val="004004D9"/>
    <w:rsid w:val="00400A04"/>
    <w:rsid w:val="00400FFB"/>
    <w:rsid w:val="00401551"/>
    <w:rsid w:val="004015EA"/>
    <w:rsid w:val="00401771"/>
    <w:rsid w:val="004017D9"/>
    <w:rsid w:val="00401813"/>
    <w:rsid w:val="004024FA"/>
    <w:rsid w:val="00402514"/>
    <w:rsid w:val="00402948"/>
    <w:rsid w:val="00402B4C"/>
    <w:rsid w:val="00402F8C"/>
    <w:rsid w:val="00402FEB"/>
    <w:rsid w:val="00403064"/>
    <w:rsid w:val="004032EC"/>
    <w:rsid w:val="00403534"/>
    <w:rsid w:val="00403F20"/>
    <w:rsid w:val="00404065"/>
    <w:rsid w:val="00404718"/>
    <w:rsid w:val="00404A44"/>
    <w:rsid w:val="004055C4"/>
    <w:rsid w:val="00405C55"/>
    <w:rsid w:val="004060BF"/>
    <w:rsid w:val="004062F8"/>
    <w:rsid w:val="00406438"/>
    <w:rsid w:val="00406596"/>
    <w:rsid w:val="0040670F"/>
    <w:rsid w:val="00406C5B"/>
    <w:rsid w:val="00406D25"/>
    <w:rsid w:val="0040723E"/>
    <w:rsid w:val="00407F65"/>
    <w:rsid w:val="00410082"/>
    <w:rsid w:val="00410339"/>
    <w:rsid w:val="00410508"/>
    <w:rsid w:val="00410742"/>
    <w:rsid w:val="0041098D"/>
    <w:rsid w:val="00410B84"/>
    <w:rsid w:val="00410C48"/>
    <w:rsid w:val="00410DD4"/>
    <w:rsid w:val="00410E3B"/>
    <w:rsid w:val="00410FD9"/>
    <w:rsid w:val="00411138"/>
    <w:rsid w:val="004112F3"/>
    <w:rsid w:val="004118F3"/>
    <w:rsid w:val="00411ABB"/>
    <w:rsid w:val="00411AE5"/>
    <w:rsid w:val="00411F3A"/>
    <w:rsid w:val="0041235F"/>
    <w:rsid w:val="0041326F"/>
    <w:rsid w:val="00413468"/>
    <w:rsid w:val="00413716"/>
    <w:rsid w:val="00413C56"/>
    <w:rsid w:val="004142FE"/>
    <w:rsid w:val="00414468"/>
    <w:rsid w:val="004148FC"/>
    <w:rsid w:val="00414DD7"/>
    <w:rsid w:val="00414F5C"/>
    <w:rsid w:val="00414F85"/>
    <w:rsid w:val="0041572B"/>
    <w:rsid w:val="00415846"/>
    <w:rsid w:val="0041591E"/>
    <w:rsid w:val="00415B2E"/>
    <w:rsid w:val="00415DB5"/>
    <w:rsid w:val="00416307"/>
    <w:rsid w:val="00416CE5"/>
    <w:rsid w:val="00417708"/>
    <w:rsid w:val="0041772F"/>
    <w:rsid w:val="00417E32"/>
    <w:rsid w:val="00417F35"/>
    <w:rsid w:val="00420284"/>
    <w:rsid w:val="00420586"/>
    <w:rsid w:val="00420CC0"/>
    <w:rsid w:val="00420F83"/>
    <w:rsid w:val="00421443"/>
    <w:rsid w:val="004214F2"/>
    <w:rsid w:val="004216B2"/>
    <w:rsid w:val="00422240"/>
    <w:rsid w:val="004223A3"/>
    <w:rsid w:val="00422550"/>
    <w:rsid w:val="004229A8"/>
    <w:rsid w:val="00422C46"/>
    <w:rsid w:val="00423239"/>
    <w:rsid w:val="004232E6"/>
    <w:rsid w:val="0042336B"/>
    <w:rsid w:val="004233D1"/>
    <w:rsid w:val="0042353D"/>
    <w:rsid w:val="00423860"/>
    <w:rsid w:val="00423CEA"/>
    <w:rsid w:val="00423D18"/>
    <w:rsid w:val="00424336"/>
    <w:rsid w:val="004243D0"/>
    <w:rsid w:val="00424943"/>
    <w:rsid w:val="00424E05"/>
    <w:rsid w:val="004251EC"/>
    <w:rsid w:val="00425787"/>
    <w:rsid w:val="00425ABA"/>
    <w:rsid w:val="00425AF1"/>
    <w:rsid w:val="00425CDF"/>
    <w:rsid w:val="00426027"/>
    <w:rsid w:val="00426338"/>
    <w:rsid w:val="00426703"/>
    <w:rsid w:val="00427046"/>
    <w:rsid w:val="0042727F"/>
    <w:rsid w:val="00427471"/>
    <w:rsid w:val="00427615"/>
    <w:rsid w:val="004277FC"/>
    <w:rsid w:val="00427F83"/>
    <w:rsid w:val="0043058E"/>
    <w:rsid w:val="00430789"/>
    <w:rsid w:val="00430927"/>
    <w:rsid w:val="00430C58"/>
    <w:rsid w:val="00431672"/>
    <w:rsid w:val="00431949"/>
    <w:rsid w:val="00431CDE"/>
    <w:rsid w:val="004323BC"/>
    <w:rsid w:val="004327F4"/>
    <w:rsid w:val="00432AE2"/>
    <w:rsid w:val="00432E41"/>
    <w:rsid w:val="00432E8E"/>
    <w:rsid w:val="0043327F"/>
    <w:rsid w:val="004332CF"/>
    <w:rsid w:val="00433A94"/>
    <w:rsid w:val="004342EB"/>
    <w:rsid w:val="0043467A"/>
    <w:rsid w:val="004347DD"/>
    <w:rsid w:val="004348C2"/>
    <w:rsid w:val="00434FF2"/>
    <w:rsid w:val="00435650"/>
    <w:rsid w:val="00435986"/>
    <w:rsid w:val="0043621A"/>
    <w:rsid w:val="0043632F"/>
    <w:rsid w:val="00436599"/>
    <w:rsid w:val="004366C8"/>
    <w:rsid w:val="00436A4D"/>
    <w:rsid w:val="00437351"/>
    <w:rsid w:val="0043762E"/>
    <w:rsid w:val="00437714"/>
    <w:rsid w:val="0043775B"/>
    <w:rsid w:val="0043790D"/>
    <w:rsid w:val="00440347"/>
    <w:rsid w:val="00440712"/>
    <w:rsid w:val="004407B3"/>
    <w:rsid w:val="0044094F"/>
    <w:rsid w:val="00440C5E"/>
    <w:rsid w:val="00440DFD"/>
    <w:rsid w:val="004410B1"/>
    <w:rsid w:val="00441634"/>
    <w:rsid w:val="00441701"/>
    <w:rsid w:val="00441739"/>
    <w:rsid w:val="004419B6"/>
    <w:rsid w:val="00441F88"/>
    <w:rsid w:val="004422D8"/>
    <w:rsid w:val="0044285A"/>
    <w:rsid w:val="004429F4"/>
    <w:rsid w:val="00442DE8"/>
    <w:rsid w:val="00443023"/>
    <w:rsid w:val="0044303F"/>
    <w:rsid w:val="00443960"/>
    <w:rsid w:val="00443999"/>
    <w:rsid w:val="00444027"/>
    <w:rsid w:val="0044453A"/>
    <w:rsid w:val="00444996"/>
    <w:rsid w:val="00444AD9"/>
    <w:rsid w:val="00444D5D"/>
    <w:rsid w:val="004452A6"/>
    <w:rsid w:val="00445587"/>
    <w:rsid w:val="00446170"/>
    <w:rsid w:val="004465B2"/>
    <w:rsid w:val="00446C56"/>
    <w:rsid w:val="0044774A"/>
    <w:rsid w:val="004478B1"/>
    <w:rsid w:val="00447F66"/>
    <w:rsid w:val="00447FA7"/>
    <w:rsid w:val="004502B3"/>
    <w:rsid w:val="00450477"/>
    <w:rsid w:val="00450DA5"/>
    <w:rsid w:val="00450DC6"/>
    <w:rsid w:val="00450E7A"/>
    <w:rsid w:val="00450EB1"/>
    <w:rsid w:val="00450EF3"/>
    <w:rsid w:val="0045116D"/>
    <w:rsid w:val="0045146B"/>
    <w:rsid w:val="004515B7"/>
    <w:rsid w:val="004520AA"/>
    <w:rsid w:val="0045261F"/>
    <w:rsid w:val="00452827"/>
    <w:rsid w:val="00452849"/>
    <w:rsid w:val="00453408"/>
    <w:rsid w:val="0045344B"/>
    <w:rsid w:val="004539EA"/>
    <w:rsid w:val="00453A53"/>
    <w:rsid w:val="00454012"/>
    <w:rsid w:val="004544BF"/>
    <w:rsid w:val="00454630"/>
    <w:rsid w:val="0045487C"/>
    <w:rsid w:val="00454882"/>
    <w:rsid w:val="00454B4E"/>
    <w:rsid w:val="00454D15"/>
    <w:rsid w:val="004552A2"/>
    <w:rsid w:val="00455536"/>
    <w:rsid w:val="004556D2"/>
    <w:rsid w:val="004556E1"/>
    <w:rsid w:val="00455713"/>
    <w:rsid w:val="00455A97"/>
    <w:rsid w:val="00455CA8"/>
    <w:rsid w:val="00455E8C"/>
    <w:rsid w:val="00456081"/>
    <w:rsid w:val="00456309"/>
    <w:rsid w:val="00456803"/>
    <w:rsid w:val="00456E49"/>
    <w:rsid w:val="00457072"/>
    <w:rsid w:val="00457A65"/>
    <w:rsid w:val="00457CB8"/>
    <w:rsid w:val="00457F00"/>
    <w:rsid w:val="00457F83"/>
    <w:rsid w:val="00460002"/>
    <w:rsid w:val="00460270"/>
    <w:rsid w:val="004606C1"/>
    <w:rsid w:val="00460843"/>
    <w:rsid w:val="00461819"/>
    <w:rsid w:val="0046185E"/>
    <w:rsid w:val="004622BF"/>
    <w:rsid w:val="00462417"/>
    <w:rsid w:val="004624F3"/>
    <w:rsid w:val="00462B09"/>
    <w:rsid w:val="00463032"/>
    <w:rsid w:val="0046332F"/>
    <w:rsid w:val="00463504"/>
    <w:rsid w:val="00463E8E"/>
    <w:rsid w:val="0046417C"/>
    <w:rsid w:val="0046429D"/>
    <w:rsid w:val="00464552"/>
    <w:rsid w:val="00464956"/>
    <w:rsid w:val="00464A9D"/>
    <w:rsid w:val="00464B07"/>
    <w:rsid w:val="00464CC1"/>
    <w:rsid w:val="00464E12"/>
    <w:rsid w:val="00464FDD"/>
    <w:rsid w:val="004656A6"/>
    <w:rsid w:val="00465758"/>
    <w:rsid w:val="00465E07"/>
    <w:rsid w:val="0046657E"/>
    <w:rsid w:val="00466CA3"/>
    <w:rsid w:val="00466D90"/>
    <w:rsid w:val="00467129"/>
    <w:rsid w:val="0046761A"/>
    <w:rsid w:val="00467656"/>
    <w:rsid w:val="00467759"/>
    <w:rsid w:val="004678B1"/>
    <w:rsid w:val="00467EC5"/>
    <w:rsid w:val="004700A8"/>
    <w:rsid w:val="004700DD"/>
    <w:rsid w:val="0047034C"/>
    <w:rsid w:val="0047061F"/>
    <w:rsid w:val="00470684"/>
    <w:rsid w:val="0047075A"/>
    <w:rsid w:val="004710A2"/>
    <w:rsid w:val="0047115D"/>
    <w:rsid w:val="00471341"/>
    <w:rsid w:val="00471854"/>
    <w:rsid w:val="00471BDC"/>
    <w:rsid w:val="00471C41"/>
    <w:rsid w:val="00472191"/>
    <w:rsid w:val="004729BA"/>
    <w:rsid w:val="00472F6A"/>
    <w:rsid w:val="0047349F"/>
    <w:rsid w:val="004735B5"/>
    <w:rsid w:val="00474231"/>
    <w:rsid w:val="0047433B"/>
    <w:rsid w:val="004748EB"/>
    <w:rsid w:val="00474D32"/>
    <w:rsid w:val="00475160"/>
    <w:rsid w:val="004751E4"/>
    <w:rsid w:val="0047588B"/>
    <w:rsid w:val="00475D0A"/>
    <w:rsid w:val="00476150"/>
    <w:rsid w:val="00476229"/>
    <w:rsid w:val="004770AA"/>
    <w:rsid w:val="00477A43"/>
    <w:rsid w:val="00477C7B"/>
    <w:rsid w:val="00477CEC"/>
    <w:rsid w:val="0048024A"/>
    <w:rsid w:val="00480471"/>
    <w:rsid w:val="0048136B"/>
    <w:rsid w:val="0048220E"/>
    <w:rsid w:val="0048226C"/>
    <w:rsid w:val="004822C8"/>
    <w:rsid w:val="004831D0"/>
    <w:rsid w:val="0048320E"/>
    <w:rsid w:val="0048330F"/>
    <w:rsid w:val="00483B9F"/>
    <w:rsid w:val="00483E5A"/>
    <w:rsid w:val="00483FAE"/>
    <w:rsid w:val="00484225"/>
    <w:rsid w:val="004842A1"/>
    <w:rsid w:val="004842D9"/>
    <w:rsid w:val="00484625"/>
    <w:rsid w:val="004847C4"/>
    <w:rsid w:val="004847D4"/>
    <w:rsid w:val="004849CB"/>
    <w:rsid w:val="00484F28"/>
    <w:rsid w:val="0048511D"/>
    <w:rsid w:val="00485603"/>
    <w:rsid w:val="00485890"/>
    <w:rsid w:val="004859F0"/>
    <w:rsid w:val="00485A00"/>
    <w:rsid w:val="0048617F"/>
    <w:rsid w:val="004862A4"/>
    <w:rsid w:val="00486475"/>
    <w:rsid w:val="00486864"/>
    <w:rsid w:val="00486B3A"/>
    <w:rsid w:val="00486F2D"/>
    <w:rsid w:val="0048752C"/>
    <w:rsid w:val="004875FF"/>
    <w:rsid w:val="00487771"/>
    <w:rsid w:val="0048779A"/>
    <w:rsid w:val="00487942"/>
    <w:rsid w:val="00490D69"/>
    <w:rsid w:val="00490EA4"/>
    <w:rsid w:val="00490FAB"/>
    <w:rsid w:val="004911E3"/>
    <w:rsid w:val="0049152F"/>
    <w:rsid w:val="00491625"/>
    <w:rsid w:val="0049194C"/>
    <w:rsid w:val="00491992"/>
    <w:rsid w:val="00491BE8"/>
    <w:rsid w:val="00491FFF"/>
    <w:rsid w:val="004929D5"/>
    <w:rsid w:val="00493AAD"/>
    <w:rsid w:val="00493B24"/>
    <w:rsid w:val="00493D81"/>
    <w:rsid w:val="00493EB4"/>
    <w:rsid w:val="00493F2F"/>
    <w:rsid w:val="004945B7"/>
    <w:rsid w:val="004947F7"/>
    <w:rsid w:val="0049487A"/>
    <w:rsid w:val="00494B99"/>
    <w:rsid w:val="00494DDF"/>
    <w:rsid w:val="004952DC"/>
    <w:rsid w:val="00495630"/>
    <w:rsid w:val="004958E6"/>
    <w:rsid w:val="00495C41"/>
    <w:rsid w:val="00495C5A"/>
    <w:rsid w:val="00495F58"/>
    <w:rsid w:val="004960A1"/>
    <w:rsid w:val="004962FE"/>
    <w:rsid w:val="00496997"/>
    <w:rsid w:val="00496DCC"/>
    <w:rsid w:val="0049787B"/>
    <w:rsid w:val="00497E66"/>
    <w:rsid w:val="004A007F"/>
    <w:rsid w:val="004A03C5"/>
    <w:rsid w:val="004A05B5"/>
    <w:rsid w:val="004A05BB"/>
    <w:rsid w:val="004A0660"/>
    <w:rsid w:val="004A095A"/>
    <w:rsid w:val="004A0FC3"/>
    <w:rsid w:val="004A13F6"/>
    <w:rsid w:val="004A1752"/>
    <w:rsid w:val="004A1782"/>
    <w:rsid w:val="004A22D5"/>
    <w:rsid w:val="004A2789"/>
    <w:rsid w:val="004A280F"/>
    <w:rsid w:val="004A324D"/>
    <w:rsid w:val="004A3976"/>
    <w:rsid w:val="004A3DB9"/>
    <w:rsid w:val="004A418A"/>
    <w:rsid w:val="004A4F31"/>
    <w:rsid w:val="004A4FB9"/>
    <w:rsid w:val="004A507F"/>
    <w:rsid w:val="004A5403"/>
    <w:rsid w:val="004A6024"/>
    <w:rsid w:val="004A6131"/>
    <w:rsid w:val="004A61FB"/>
    <w:rsid w:val="004A6454"/>
    <w:rsid w:val="004A64C3"/>
    <w:rsid w:val="004A6786"/>
    <w:rsid w:val="004A6978"/>
    <w:rsid w:val="004A6B86"/>
    <w:rsid w:val="004A6FBF"/>
    <w:rsid w:val="004A7240"/>
    <w:rsid w:val="004A7533"/>
    <w:rsid w:val="004B043A"/>
    <w:rsid w:val="004B05B5"/>
    <w:rsid w:val="004B05C0"/>
    <w:rsid w:val="004B0A49"/>
    <w:rsid w:val="004B0C17"/>
    <w:rsid w:val="004B0F9B"/>
    <w:rsid w:val="004B13EE"/>
    <w:rsid w:val="004B19FD"/>
    <w:rsid w:val="004B1FDE"/>
    <w:rsid w:val="004B226C"/>
    <w:rsid w:val="004B2594"/>
    <w:rsid w:val="004B2C30"/>
    <w:rsid w:val="004B2E44"/>
    <w:rsid w:val="004B2ED0"/>
    <w:rsid w:val="004B2F8C"/>
    <w:rsid w:val="004B312A"/>
    <w:rsid w:val="004B3AFC"/>
    <w:rsid w:val="004B3E07"/>
    <w:rsid w:val="004B3F44"/>
    <w:rsid w:val="004B4153"/>
    <w:rsid w:val="004B42BE"/>
    <w:rsid w:val="004B44EC"/>
    <w:rsid w:val="004B48B3"/>
    <w:rsid w:val="004B4F62"/>
    <w:rsid w:val="004B5394"/>
    <w:rsid w:val="004B5CAA"/>
    <w:rsid w:val="004B5F49"/>
    <w:rsid w:val="004B62DF"/>
    <w:rsid w:val="004B676A"/>
    <w:rsid w:val="004B6866"/>
    <w:rsid w:val="004B68D5"/>
    <w:rsid w:val="004B69CD"/>
    <w:rsid w:val="004B6C6C"/>
    <w:rsid w:val="004B6F0F"/>
    <w:rsid w:val="004C0052"/>
    <w:rsid w:val="004C02C6"/>
    <w:rsid w:val="004C0696"/>
    <w:rsid w:val="004C06C7"/>
    <w:rsid w:val="004C0788"/>
    <w:rsid w:val="004C07D2"/>
    <w:rsid w:val="004C08CB"/>
    <w:rsid w:val="004C0B2F"/>
    <w:rsid w:val="004C0CA3"/>
    <w:rsid w:val="004C0E26"/>
    <w:rsid w:val="004C0ED6"/>
    <w:rsid w:val="004C12E3"/>
    <w:rsid w:val="004C138A"/>
    <w:rsid w:val="004C14B9"/>
    <w:rsid w:val="004C18F4"/>
    <w:rsid w:val="004C1D03"/>
    <w:rsid w:val="004C1E02"/>
    <w:rsid w:val="004C1F1B"/>
    <w:rsid w:val="004C2159"/>
    <w:rsid w:val="004C21BA"/>
    <w:rsid w:val="004C2863"/>
    <w:rsid w:val="004C2D34"/>
    <w:rsid w:val="004C3027"/>
    <w:rsid w:val="004C3069"/>
    <w:rsid w:val="004C30ED"/>
    <w:rsid w:val="004C31D1"/>
    <w:rsid w:val="004C325F"/>
    <w:rsid w:val="004C3777"/>
    <w:rsid w:val="004C3C94"/>
    <w:rsid w:val="004C414B"/>
    <w:rsid w:val="004C42B2"/>
    <w:rsid w:val="004C4327"/>
    <w:rsid w:val="004C44E7"/>
    <w:rsid w:val="004C4A6C"/>
    <w:rsid w:val="004C4DEE"/>
    <w:rsid w:val="004C541E"/>
    <w:rsid w:val="004C5911"/>
    <w:rsid w:val="004C5A6C"/>
    <w:rsid w:val="004C5D22"/>
    <w:rsid w:val="004C5EAA"/>
    <w:rsid w:val="004C5F50"/>
    <w:rsid w:val="004C6AD6"/>
    <w:rsid w:val="004C6CA9"/>
    <w:rsid w:val="004C6F62"/>
    <w:rsid w:val="004C7512"/>
    <w:rsid w:val="004C7FA4"/>
    <w:rsid w:val="004D0602"/>
    <w:rsid w:val="004D0CAC"/>
    <w:rsid w:val="004D0D77"/>
    <w:rsid w:val="004D0E3A"/>
    <w:rsid w:val="004D0F73"/>
    <w:rsid w:val="004D1240"/>
    <w:rsid w:val="004D12C2"/>
    <w:rsid w:val="004D14C2"/>
    <w:rsid w:val="004D195E"/>
    <w:rsid w:val="004D1A57"/>
    <w:rsid w:val="004D1B2A"/>
    <w:rsid w:val="004D1DFF"/>
    <w:rsid w:val="004D1E3B"/>
    <w:rsid w:val="004D20B9"/>
    <w:rsid w:val="004D2853"/>
    <w:rsid w:val="004D2893"/>
    <w:rsid w:val="004D2AA0"/>
    <w:rsid w:val="004D2F0D"/>
    <w:rsid w:val="004D313E"/>
    <w:rsid w:val="004D348F"/>
    <w:rsid w:val="004D35C8"/>
    <w:rsid w:val="004D386B"/>
    <w:rsid w:val="004D39FE"/>
    <w:rsid w:val="004D3AA0"/>
    <w:rsid w:val="004D40ED"/>
    <w:rsid w:val="004D47C2"/>
    <w:rsid w:val="004D4E72"/>
    <w:rsid w:val="004D4EF3"/>
    <w:rsid w:val="004D52D1"/>
    <w:rsid w:val="004D5699"/>
    <w:rsid w:val="004D5AA1"/>
    <w:rsid w:val="004D5BFB"/>
    <w:rsid w:val="004D6658"/>
    <w:rsid w:val="004D66D3"/>
    <w:rsid w:val="004D6751"/>
    <w:rsid w:val="004D6C67"/>
    <w:rsid w:val="004D6CE5"/>
    <w:rsid w:val="004D6EA5"/>
    <w:rsid w:val="004D710B"/>
    <w:rsid w:val="004D7F26"/>
    <w:rsid w:val="004E000D"/>
    <w:rsid w:val="004E0061"/>
    <w:rsid w:val="004E011C"/>
    <w:rsid w:val="004E0827"/>
    <w:rsid w:val="004E0886"/>
    <w:rsid w:val="004E0A19"/>
    <w:rsid w:val="004E0D49"/>
    <w:rsid w:val="004E0E81"/>
    <w:rsid w:val="004E0ECD"/>
    <w:rsid w:val="004E17EF"/>
    <w:rsid w:val="004E1A38"/>
    <w:rsid w:val="004E1A87"/>
    <w:rsid w:val="004E2085"/>
    <w:rsid w:val="004E20E0"/>
    <w:rsid w:val="004E2241"/>
    <w:rsid w:val="004E2D15"/>
    <w:rsid w:val="004E32EA"/>
    <w:rsid w:val="004E33AE"/>
    <w:rsid w:val="004E3541"/>
    <w:rsid w:val="004E36D7"/>
    <w:rsid w:val="004E375C"/>
    <w:rsid w:val="004E3BDE"/>
    <w:rsid w:val="004E3D51"/>
    <w:rsid w:val="004E410B"/>
    <w:rsid w:val="004E4285"/>
    <w:rsid w:val="004E460C"/>
    <w:rsid w:val="004E46E7"/>
    <w:rsid w:val="004E4BB3"/>
    <w:rsid w:val="004E4C38"/>
    <w:rsid w:val="004E4C59"/>
    <w:rsid w:val="004E54EA"/>
    <w:rsid w:val="004E572E"/>
    <w:rsid w:val="004E5755"/>
    <w:rsid w:val="004E5864"/>
    <w:rsid w:val="004E5912"/>
    <w:rsid w:val="004E59F6"/>
    <w:rsid w:val="004E5B37"/>
    <w:rsid w:val="004E5D62"/>
    <w:rsid w:val="004E600A"/>
    <w:rsid w:val="004E6964"/>
    <w:rsid w:val="004E6A4D"/>
    <w:rsid w:val="004E6BD2"/>
    <w:rsid w:val="004E6D06"/>
    <w:rsid w:val="004E6F4E"/>
    <w:rsid w:val="004E7119"/>
    <w:rsid w:val="004E79F1"/>
    <w:rsid w:val="004E7F30"/>
    <w:rsid w:val="004F0401"/>
    <w:rsid w:val="004F051E"/>
    <w:rsid w:val="004F05DE"/>
    <w:rsid w:val="004F07FD"/>
    <w:rsid w:val="004F0C7C"/>
    <w:rsid w:val="004F0EC8"/>
    <w:rsid w:val="004F1250"/>
    <w:rsid w:val="004F14E3"/>
    <w:rsid w:val="004F19F9"/>
    <w:rsid w:val="004F1B70"/>
    <w:rsid w:val="004F1CA8"/>
    <w:rsid w:val="004F21B6"/>
    <w:rsid w:val="004F2387"/>
    <w:rsid w:val="004F2639"/>
    <w:rsid w:val="004F2DBC"/>
    <w:rsid w:val="004F2F5D"/>
    <w:rsid w:val="004F3526"/>
    <w:rsid w:val="004F381E"/>
    <w:rsid w:val="004F448E"/>
    <w:rsid w:val="004F46CA"/>
    <w:rsid w:val="004F4A45"/>
    <w:rsid w:val="004F4EBB"/>
    <w:rsid w:val="004F5555"/>
    <w:rsid w:val="004F58C5"/>
    <w:rsid w:val="004F5DD0"/>
    <w:rsid w:val="004F6348"/>
    <w:rsid w:val="004F6569"/>
    <w:rsid w:val="004F6ADF"/>
    <w:rsid w:val="004F6CEF"/>
    <w:rsid w:val="004F7084"/>
    <w:rsid w:val="004F7443"/>
    <w:rsid w:val="004F75DA"/>
    <w:rsid w:val="004F7691"/>
    <w:rsid w:val="00500D53"/>
    <w:rsid w:val="00501069"/>
    <w:rsid w:val="005010FE"/>
    <w:rsid w:val="005019B0"/>
    <w:rsid w:val="00501D29"/>
    <w:rsid w:val="00502501"/>
    <w:rsid w:val="00502798"/>
    <w:rsid w:val="00502C8C"/>
    <w:rsid w:val="00502F99"/>
    <w:rsid w:val="00503F92"/>
    <w:rsid w:val="0050403F"/>
    <w:rsid w:val="0050407A"/>
    <w:rsid w:val="005040ED"/>
    <w:rsid w:val="00504126"/>
    <w:rsid w:val="00504AF3"/>
    <w:rsid w:val="00504BA7"/>
    <w:rsid w:val="00504DB6"/>
    <w:rsid w:val="005051AF"/>
    <w:rsid w:val="005069DF"/>
    <w:rsid w:val="005069E8"/>
    <w:rsid w:val="00507087"/>
    <w:rsid w:val="0050759D"/>
    <w:rsid w:val="0050763D"/>
    <w:rsid w:val="00507BCE"/>
    <w:rsid w:val="00507EBB"/>
    <w:rsid w:val="00510030"/>
    <w:rsid w:val="005101BB"/>
    <w:rsid w:val="0051036F"/>
    <w:rsid w:val="00510A31"/>
    <w:rsid w:val="00510FF0"/>
    <w:rsid w:val="005112B1"/>
    <w:rsid w:val="005114C5"/>
    <w:rsid w:val="00511DF1"/>
    <w:rsid w:val="00512376"/>
    <w:rsid w:val="005125F8"/>
    <w:rsid w:val="00512E5F"/>
    <w:rsid w:val="005133B7"/>
    <w:rsid w:val="0051360C"/>
    <w:rsid w:val="00513F7A"/>
    <w:rsid w:val="00514308"/>
    <w:rsid w:val="005145C6"/>
    <w:rsid w:val="00514969"/>
    <w:rsid w:val="00514AFE"/>
    <w:rsid w:val="00514C73"/>
    <w:rsid w:val="00514C98"/>
    <w:rsid w:val="00514DE7"/>
    <w:rsid w:val="0051503F"/>
    <w:rsid w:val="005153BB"/>
    <w:rsid w:val="00515BA6"/>
    <w:rsid w:val="00516436"/>
    <w:rsid w:val="005167EA"/>
    <w:rsid w:val="00516928"/>
    <w:rsid w:val="00516931"/>
    <w:rsid w:val="00516BD1"/>
    <w:rsid w:val="00516DFB"/>
    <w:rsid w:val="00516F41"/>
    <w:rsid w:val="005173B5"/>
    <w:rsid w:val="005176D1"/>
    <w:rsid w:val="00517CB7"/>
    <w:rsid w:val="00517DA1"/>
    <w:rsid w:val="00517E72"/>
    <w:rsid w:val="005200BB"/>
    <w:rsid w:val="005201C0"/>
    <w:rsid w:val="00520372"/>
    <w:rsid w:val="00520570"/>
    <w:rsid w:val="00520743"/>
    <w:rsid w:val="00520E09"/>
    <w:rsid w:val="005210FA"/>
    <w:rsid w:val="0052190B"/>
    <w:rsid w:val="00521B88"/>
    <w:rsid w:val="00521C56"/>
    <w:rsid w:val="00521CDB"/>
    <w:rsid w:val="00522408"/>
    <w:rsid w:val="00522476"/>
    <w:rsid w:val="0052302B"/>
    <w:rsid w:val="005231D4"/>
    <w:rsid w:val="005231D9"/>
    <w:rsid w:val="005234B7"/>
    <w:rsid w:val="005234C1"/>
    <w:rsid w:val="00523558"/>
    <w:rsid w:val="005236D0"/>
    <w:rsid w:val="00524428"/>
    <w:rsid w:val="00524EDD"/>
    <w:rsid w:val="00525222"/>
    <w:rsid w:val="0052553F"/>
    <w:rsid w:val="005259BC"/>
    <w:rsid w:val="005262A6"/>
    <w:rsid w:val="005266B1"/>
    <w:rsid w:val="00526F89"/>
    <w:rsid w:val="005270AA"/>
    <w:rsid w:val="00527184"/>
    <w:rsid w:val="00527B71"/>
    <w:rsid w:val="005303A8"/>
    <w:rsid w:val="005307CA"/>
    <w:rsid w:val="00530946"/>
    <w:rsid w:val="00531294"/>
    <w:rsid w:val="005313CD"/>
    <w:rsid w:val="00531493"/>
    <w:rsid w:val="00531538"/>
    <w:rsid w:val="005315DA"/>
    <w:rsid w:val="00531C50"/>
    <w:rsid w:val="00532337"/>
    <w:rsid w:val="005323C1"/>
    <w:rsid w:val="00532681"/>
    <w:rsid w:val="005329C3"/>
    <w:rsid w:val="00533558"/>
    <w:rsid w:val="00533742"/>
    <w:rsid w:val="0053396F"/>
    <w:rsid w:val="00533EAB"/>
    <w:rsid w:val="00534030"/>
    <w:rsid w:val="0053406F"/>
    <w:rsid w:val="00534093"/>
    <w:rsid w:val="005342EA"/>
    <w:rsid w:val="00534378"/>
    <w:rsid w:val="005343BE"/>
    <w:rsid w:val="00534624"/>
    <w:rsid w:val="00534A6D"/>
    <w:rsid w:val="00534B1B"/>
    <w:rsid w:val="0053619B"/>
    <w:rsid w:val="00536230"/>
    <w:rsid w:val="0053624D"/>
    <w:rsid w:val="005362C2"/>
    <w:rsid w:val="00536597"/>
    <w:rsid w:val="005366B9"/>
    <w:rsid w:val="00537424"/>
    <w:rsid w:val="0053767E"/>
    <w:rsid w:val="0053774E"/>
    <w:rsid w:val="0053780C"/>
    <w:rsid w:val="00540012"/>
    <w:rsid w:val="00540160"/>
    <w:rsid w:val="005401D3"/>
    <w:rsid w:val="005406D6"/>
    <w:rsid w:val="00540C91"/>
    <w:rsid w:val="00540F7E"/>
    <w:rsid w:val="0054103B"/>
    <w:rsid w:val="00541101"/>
    <w:rsid w:val="0054111C"/>
    <w:rsid w:val="0054141F"/>
    <w:rsid w:val="00541830"/>
    <w:rsid w:val="00541870"/>
    <w:rsid w:val="00541990"/>
    <w:rsid w:val="00541A47"/>
    <w:rsid w:val="00541D95"/>
    <w:rsid w:val="00541D9E"/>
    <w:rsid w:val="00541DE4"/>
    <w:rsid w:val="00541EE8"/>
    <w:rsid w:val="0054235F"/>
    <w:rsid w:val="00542833"/>
    <w:rsid w:val="00542E29"/>
    <w:rsid w:val="00543309"/>
    <w:rsid w:val="00543385"/>
    <w:rsid w:val="00543483"/>
    <w:rsid w:val="00543A61"/>
    <w:rsid w:val="00543D4D"/>
    <w:rsid w:val="00544024"/>
    <w:rsid w:val="005440EF"/>
    <w:rsid w:val="00544273"/>
    <w:rsid w:val="00544354"/>
    <w:rsid w:val="005444D9"/>
    <w:rsid w:val="005446DE"/>
    <w:rsid w:val="0054473E"/>
    <w:rsid w:val="00545BA1"/>
    <w:rsid w:val="00545F05"/>
    <w:rsid w:val="005475EE"/>
    <w:rsid w:val="00547718"/>
    <w:rsid w:val="0054782D"/>
    <w:rsid w:val="00547B13"/>
    <w:rsid w:val="00547E2A"/>
    <w:rsid w:val="0055056D"/>
    <w:rsid w:val="005507EE"/>
    <w:rsid w:val="00550CE7"/>
    <w:rsid w:val="00551684"/>
    <w:rsid w:val="005517CA"/>
    <w:rsid w:val="00551817"/>
    <w:rsid w:val="00551864"/>
    <w:rsid w:val="00551A0C"/>
    <w:rsid w:val="00551A22"/>
    <w:rsid w:val="00552166"/>
    <w:rsid w:val="0055252C"/>
    <w:rsid w:val="00552637"/>
    <w:rsid w:val="00552E06"/>
    <w:rsid w:val="00552E67"/>
    <w:rsid w:val="00552F6A"/>
    <w:rsid w:val="00552FFE"/>
    <w:rsid w:val="00553461"/>
    <w:rsid w:val="005535AB"/>
    <w:rsid w:val="00553951"/>
    <w:rsid w:val="0055430A"/>
    <w:rsid w:val="00554AC8"/>
    <w:rsid w:val="00554B14"/>
    <w:rsid w:val="00554B7C"/>
    <w:rsid w:val="00554BA3"/>
    <w:rsid w:val="00554D77"/>
    <w:rsid w:val="0055522D"/>
    <w:rsid w:val="0055561F"/>
    <w:rsid w:val="005563AD"/>
    <w:rsid w:val="005563DC"/>
    <w:rsid w:val="00556503"/>
    <w:rsid w:val="00556726"/>
    <w:rsid w:val="005572FD"/>
    <w:rsid w:val="00557A8B"/>
    <w:rsid w:val="00557C3D"/>
    <w:rsid w:val="0056004B"/>
    <w:rsid w:val="005604E0"/>
    <w:rsid w:val="00560B5E"/>
    <w:rsid w:val="00560EA4"/>
    <w:rsid w:val="0056142A"/>
    <w:rsid w:val="005624DA"/>
    <w:rsid w:val="00562B23"/>
    <w:rsid w:val="0056398C"/>
    <w:rsid w:val="00563BC3"/>
    <w:rsid w:val="00563C85"/>
    <w:rsid w:val="00563D60"/>
    <w:rsid w:val="005645B5"/>
    <w:rsid w:val="005648A6"/>
    <w:rsid w:val="00564BA7"/>
    <w:rsid w:val="00565561"/>
    <w:rsid w:val="00565D9C"/>
    <w:rsid w:val="0056660E"/>
    <w:rsid w:val="005666D7"/>
    <w:rsid w:val="00566AC2"/>
    <w:rsid w:val="00566B3B"/>
    <w:rsid w:val="00566C87"/>
    <w:rsid w:val="00566E22"/>
    <w:rsid w:val="00567028"/>
    <w:rsid w:val="005671AE"/>
    <w:rsid w:val="00570A97"/>
    <w:rsid w:val="00571502"/>
    <w:rsid w:val="005715A3"/>
    <w:rsid w:val="00571A04"/>
    <w:rsid w:val="00571BE6"/>
    <w:rsid w:val="005723DF"/>
    <w:rsid w:val="00572661"/>
    <w:rsid w:val="00573EB8"/>
    <w:rsid w:val="00573F3E"/>
    <w:rsid w:val="00574298"/>
    <w:rsid w:val="0057437A"/>
    <w:rsid w:val="00574410"/>
    <w:rsid w:val="005744C5"/>
    <w:rsid w:val="00574665"/>
    <w:rsid w:val="00574763"/>
    <w:rsid w:val="00574CE7"/>
    <w:rsid w:val="00574EDB"/>
    <w:rsid w:val="00574EF9"/>
    <w:rsid w:val="0057537A"/>
    <w:rsid w:val="005754E6"/>
    <w:rsid w:val="005755C6"/>
    <w:rsid w:val="00576510"/>
    <w:rsid w:val="00576534"/>
    <w:rsid w:val="0057675B"/>
    <w:rsid w:val="00576833"/>
    <w:rsid w:val="00576A42"/>
    <w:rsid w:val="00576D05"/>
    <w:rsid w:val="00577639"/>
    <w:rsid w:val="00577658"/>
    <w:rsid w:val="00577995"/>
    <w:rsid w:val="00577FC1"/>
    <w:rsid w:val="005809DC"/>
    <w:rsid w:val="0058166F"/>
    <w:rsid w:val="00581888"/>
    <w:rsid w:val="00581A28"/>
    <w:rsid w:val="00581A8A"/>
    <w:rsid w:val="005820D9"/>
    <w:rsid w:val="00582CA9"/>
    <w:rsid w:val="0058305C"/>
    <w:rsid w:val="0058341A"/>
    <w:rsid w:val="00583737"/>
    <w:rsid w:val="005838C0"/>
    <w:rsid w:val="00583D6B"/>
    <w:rsid w:val="00583F27"/>
    <w:rsid w:val="005849ED"/>
    <w:rsid w:val="00584B75"/>
    <w:rsid w:val="00584E71"/>
    <w:rsid w:val="00585254"/>
    <w:rsid w:val="00585358"/>
    <w:rsid w:val="0058579F"/>
    <w:rsid w:val="00585AD0"/>
    <w:rsid w:val="00585E23"/>
    <w:rsid w:val="0058631A"/>
    <w:rsid w:val="00586461"/>
    <w:rsid w:val="00586C81"/>
    <w:rsid w:val="00587A76"/>
    <w:rsid w:val="00587D1A"/>
    <w:rsid w:val="00587D26"/>
    <w:rsid w:val="00590158"/>
    <w:rsid w:val="005905B5"/>
    <w:rsid w:val="005906C8"/>
    <w:rsid w:val="00590B95"/>
    <w:rsid w:val="00590B98"/>
    <w:rsid w:val="00590BDB"/>
    <w:rsid w:val="00590C0D"/>
    <w:rsid w:val="0059202B"/>
    <w:rsid w:val="005920C6"/>
    <w:rsid w:val="00592114"/>
    <w:rsid w:val="00592421"/>
    <w:rsid w:val="005927D7"/>
    <w:rsid w:val="00593087"/>
    <w:rsid w:val="00593E9A"/>
    <w:rsid w:val="00593E9F"/>
    <w:rsid w:val="0059439B"/>
    <w:rsid w:val="0059481E"/>
    <w:rsid w:val="00594B89"/>
    <w:rsid w:val="00594DEA"/>
    <w:rsid w:val="00595710"/>
    <w:rsid w:val="00595C4A"/>
    <w:rsid w:val="00595F09"/>
    <w:rsid w:val="00596154"/>
    <w:rsid w:val="005963C9"/>
    <w:rsid w:val="0059648C"/>
    <w:rsid w:val="005967A4"/>
    <w:rsid w:val="00596921"/>
    <w:rsid w:val="00596D4F"/>
    <w:rsid w:val="00596ECC"/>
    <w:rsid w:val="0059753B"/>
    <w:rsid w:val="005976DD"/>
    <w:rsid w:val="005977DC"/>
    <w:rsid w:val="00597E01"/>
    <w:rsid w:val="005A02B8"/>
    <w:rsid w:val="005A06F2"/>
    <w:rsid w:val="005A0D20"/>
    <w:rsid w:val="005A118C"/>
    <w:rsid w:val="005A143B"/>
    <w:rsid w:val="005A1527"/>
    <w:rsid w:val="005A17A9"/>
    <w:rsid w:val="005A1F93"/>
    <w:rsid w:val="005A2244"/>
    <w:rsid w:val="005A3016"/>
    <w:rsid w:val="005A364A"/>
    <w:rsid w:val="005A3866"/>
    <w:rsid w:val="005A3B83"/>
    <w:rsid w:val="005A4020"/>
    <w:rsid w:val="005A4053"/>
    <w:rsid w:val="005A4824"/>
    <w:rsid w:val="005A4D42"/>
    <w:rsid w:val="005A505B"/>
    <w:rsid w:val="005A538B"/>
    <w:rsid w:val="005A5467"/>
    <w:rsid w:val="005A5B6A"/>
    <w:rsid w:val="005A6036"/>
    <w:rsid w:val="005A60B0"/>
    <w:rsid w:val="005A6738"/>
    <w:rsid w:val="005A6928"/>
    <w:rsid w:val="005A7021"/>
    <w:rsid w:val="005A7156"/>
    <w:rsid w:val="005A73B3"/>
    <w:rsid w:val="005A757D"/>
    <w:rsid w:val="005A75BF"/>
    <w:rsid w:val="005A75F4"/>
    <w:rsid w:val="005A7900"/>
    <w:rsid w:val="005A796E"/>
    <w:rsid w:val="005A79E6"/>
    <w:rsid w:val="005A7B13"/>
    <w:rsid w:val="005B0703"/>
    <w:rsid w:val="005B0792"/>
    <w:rsid w:val="005B07DF"/>
    <w:rsid w:val="005B09A6"/>
    <w:rsid w:val="005B16AF"/>
    <w:rsid w:val="005B1CDB"/>
    <w:rsid w:val="005B1CE3"/>
    <w:rsid w:val="005B1DA1"/>
    <w:rsid w:val="005B1FAE"/>
    <w:rsid w:val="005B2219"/>
    <w:rsid w:val="005B2622"/>
    <w:rsid w:val="005B26B9"/>
    <w:rsid w:val="005B2865"/>
    <w:rsid w:val="005B2920"/>
    <w:rsid w:val="005B2A43"/>
    <w:rsid w:val="005B2D21"/>
    <w:rsid w:val="005B2D89"/>
    <w:rsid w:val="005B3451"/>
    <w:rsid w:val="005B3479"/>
    <w:rsid w:val="005B3521"/>
    <w:rsid w:val="005B3ACD"/>
    <w:rsid w:val="005B3C51"/>
    <w:rsid w:val="005B3E34"/>
    <w:rsid w:val="005B42BE"/>
    <w:rsid w:val="005B4883"/>
    <w:rsid w:val="005B499D"/>
    <w:rsid w:val="005B4D7C"/>
    <w:rsid w:val="005B4E5B"/>
    <w:rsid w:val="005B51A8"/>
    <w:rsid w:val="005B53BE"/>
    <w:rsid w:val="005B553F"/>
    <w:rsid w:val="005B6266"/>
    <w:rsid w:val="005B635B"/>
    <w:rsid w:val="005B6417"/>
    <w:rsid w:val="005B6431"/>
    <w:rsid w:val="005B64DC"/>
    <w:rsid w:val="005B6845"/>
    <w:rsid w:val="005B68E8"/>
    <w:rsid w:val="005B6B84"/>
    <w:rsid w:val="005B70AF"/>
    <w:rsid w:val="005B7BD6"/>
    <w:rsid w:val="005B7E49"/>
    <w:rsid w:val="005C028C"/>
    <w:rsid w:val="005C0665"/>
    <w:rsid w:val="005C06E4"/>
    <w:rsid w:val="005C082E"/>
    <w:rsid w:val="005C0938"/>
    <w:rsid w:val="005C0C80"/>
    <w:rsid w:val="005C1118"/>
    <w:rsid w:val="005C125A"/>
    <w:rsid w:val="005C1662"/>
    <w:rsid w:val="005C199B"/>
    <w:rsid w:val="005C1A06"/>
    <w:rsid w:val="005C1BEE"/>
    <w:rsid w:val="005C1CFB"/>
    <w:rsid w:val="005C20DA"/>
    <w:rsid w:val="005C3198"/>
    <w:rsid w:val="005C34E0"/>
    <w:rsid w:val="005C355A"/>
    <w:rsid w:val="005C35BC"/>
    <w:rsid w:val="005C37BF"/>
    <w:rsid w:val="005C37D8"/>
    <w:rsid w:val="005C387E"/>
    <w:rsid w:val="005C40BC"/>
    <w:rsid w:val="005C413B"/>
    <w:rsid w:val="005C4440"/>
    <w:rsid w:val="005C44BE"/>
    <w:rsid w:val="005C4B4C"/>
    <w:rsid w:val="005C55BD"/>
    <w:rsid w:val="005C57EA"/>
    <w:rsid w:val="005C592E"/>
    <w:rsid w:val="005C6267"/>
    <w:rsid w:val="005C6361"/>
    <w:rsid w:val="005C63E9"/>
    <w:rsid w:val="005C68FC"/>
    <w:rsid w:val="005C6FA8"/>
    <w:rsid w:val="005C7067"/>
    <w:rsid w:val="005C712A"/>
    <w:rsid w:val="005C7267"/>
    <w:rsid w:val="005C7795"/>
    <w:rsid w:val="005C7A63"/>
    <w:rsid w:val="005C7E59"/>
    <w:rsid w:val="005D00C4"/>
    <w:rsid w:val="005D018C"/>
    <w:rsid w:val="005D01AF"/>
    <w:rsid w:val="005D04EA"/>
    <w:rsid w:val="005D0E25"/>
    <w:rsid w:val="005D120C"/>
    <w:rsid w:val="005D1334"/>
    <w:rsid w:val="005D1607"/>
    <w:rsid w:val="005D1ACF"/>
    <w:rsid w:val="005D1EBD"/>
    <w:rsid w:val="005D1F6D"/>
    <w:rsid w:val="005D23B5"/>
    <w:rsid w:val="005D2EC3"/>
    <w:rsid w:val="005D3074"/>
    <w:rsid w:val="005D3514"/>
    <w:rsid w:val="005D3B31"/>
    <w:rsid w:val="005D3DDB"/>
    <w:rsid w:val="005D4316"/>
    <w:rsid w:val="005D4513"/>
    <w:rsid w:val="005D48A6"/>
    <w:rsid w:val="005D49BC"/>
    <w:rsid w:val="005D4D67"/>
    <w:rsid w:val="005D4F4D"/>
    <w:rsid w:val="005D5656"/>
    <w:rsid w:val="005D6758"/>
    <w:rsid w:val="005D6B36"/>
    <w:rsid w:val="005D6E7F"/>
    <w:rsid w:val="005D7132"/>
    <w:rsid w:val="005D7513"/>
    <w:rsid w:val="005D7D62"/>
    <w:rsid w:val="005D7D73"/>
    <w:rsid w:val="005E03DA"/>
    <w:rsid w:val="005E0714"/>
    <w:rsid w:val="005E090B"/>
    <w:rsid w:val="005E0D27"/>
    <w:rsid w:val="005E0FE9"/>
    <w:rsid w:val="005E11ED"/>
    <w:rsid w:val="005E14AC"/>
    <w:rsid w:val="005E1684"/>
    <w:rsid w:val="005E1929"/>
    <w:rsid w:val="005E1A19"/>
    <w:rsid w:val="005E1FA9"/>
    <w:rsid w:val="005E2262"/>
    <w:rsid w:val="005E2714"/>
    <w:rsid w:val="005E3036"/>
    <w:rsid w:val="005E39F7"/>
    <w:rsid w:val="005E3AAB"/>
    <w:rsid w:val="005E401A"/>
    <w:rsid w:val="005E4B03"/>
    <w:rsid w:val="005E51E9"/>
    <w:rsid w:val="005E5204"/>
    <w:rsid w:val="005E561D"/>
    <w:rsid w:val="005E5E61"/>
    <w:rsid w:val="005E5FA3"/>
    <w:rsid w:val="005E621D"/>
    <w:rsid w:val="005E63EC"/>
    <w:rsid w:val="005E6625"/>
    <w:rsid w:val="005E68B7"/>
    <w:rsid w:val="005E72CD"/>
    <w:rsid w:val="005E7611"/>
    <w:rsid w:val="005E7687"/>
    <w:rsid w:val="005E7B29"/>
    <w:rsid w:val="005E7ED9"/>
    <w:rsid w:val="005E7FE5"/>
    <w:rsid w:val="005F0075"/>
    <w:rsid w:val="005F0992"/>
    <w:rsid w:val="005F0F8B"/>
    <w:rsid w:val="005F1733"/>
    <w:rsid w:val="005F175E"/>
    <w:rsid w:val="005F1906"/>
    <w:rsid w:val="005F1AE1"/>
    <w:rsid w:val="005F2049"/>
    <w:rsid w:val="005F22B8"/>
    <w:rsid w:val="005F234C"/>
    <w:rsid w:val="005F253F"/>
    <w:rsid w:val="005F258D"/>
    <w:rsid w:val="005F27DE"/>
    <w:rsid w:val="005F28A8"/>
    <w:rsid w:val="005F29D5"/>
    <w:rsid w:val="005F2AFB"/>
    <w:rsid w:val="005F2D90"/>
    <w:rsid w:val="005F33C2"/>
    <w:rsid w:val="005F3F43"/>
    <w:rsid w:val="005F4205"/>
    <w:rsid w:val="005F4BBF"/>
    <w:rsid w:val="005F537E"/>
    <w:rsid w:val="005F55B0"/>
    <w:rsid w:val="005F580D"/>
    <w:rsid w:val="005F5825"/>
    <w:rsid w:val="005F59D6"/>
    <w:rsid w:val="005F5A2A"/>
    <w:rsid w:val="005F5A85"/>
    <w:rsid w:val="005F5FE1"/>
    <w:rsid w:val="005F6073"/>
    <w:rsid w:val="005F63CD"/>
    <w:rsid w:val="005F684D"/>
    <w:rsid w:val="005F69CE"/>
    <w:rsid w:val="005F6E16"/>
    <w:rsid w:val="005F7C46"/>
    <w:rsid w:val="005F7E84"/>
    <w:rsid w:val="005F7E91"/>
    <w:rsid w:val="0060048A"/>
    <w:rsid w:val="0060075C"/>
    <w:rsid w:val="0060097A"/>
    <w:rsid w:val="00601132"/>
    <w:rsid w:val="00601145"/>
    <w:rsid w:val="00601DBF"/>
    <w:rsid w:val="00602014"/>
    <w:rsid w:val="00602701"/>
    <w:rsid w:val="00603076"/>
    <w:rsid w:val="00603099"/>
    <w:rsid w:val="00603208"/>
    <w:rsid w:val="00603543"/>
    <w:rsid w:val="006036B0"/>
    <w:rsid w:val="00603CBE"/>
    <w:rsid w:val="00603E08"/>
    <w:rsid w:val="006040EE"/>
    <w:rsid w:val="006042E8"/>
    <w:rsid w:val="00604657"/>
    <w:rsid w:val="00605343"/>
    <w:rsid w:val="00605D7F"/>
    <w:rsid w:val="00605F08"/>
    <w:rsid w:val="00605F1D"/>
    <w:rsid w:val="00605F2C"/>
    <w:rsid w:val="00605FDB"/>
    <w:rsid w:val="00606A19"/>
    <w:rsid w:val="00606DD1"/>
    <w:rsid w:val="00606F21"/>
    <w:rsid w:val="00607035"/>
    <w:rsid w:val="006070ED"/>
    <w:rsid w:val="00607A05"/>
    <w:rsid w:val="00607D0B"/>
    <w:rsid w:val="00610874"/>
    <w:rsid w:val="00610880"/>
    <w:rsid w:val="00610D73"/>
    <w:rsid w:val="006111F6"/>
    <w:rsid w:val="00611588"/>
    <w:rsid w:val="0061180A"/>
    <w:rsid w:val="006119A1"/>
    <w:rsid w:val="006119F5"/>
    <w:rsid w:val="00611F83"/>
    <w:rsid w:val="00611FBC"/>
    <w:rsid w:val="00612185"/>
    <w:rsid w:val="006122AC"/>
    <w:rsid w:val="00612D61"/>
    <w:rsid w:val="006133CB"/>
    <w:rsid w:val="0061354F"/>
    <w:rsid w:val="00613F53"/>
    <w:rsid w:val="00614498"/>
    <w:rsid w:val="0061453A"/>
    <w:rsid w:val="0061464F"/>
    <w:rsid w:val="0061473D"/>
    <w:rsid w:val="006147E1"/>
    <w:rsid w:val="006147EF"/>
    <w:rsid w:val="00614951"/>
    <w:rsid w:val="0061495F"/>
    <w:rsid w:val="00614A06"/>
    <w:rsid w:val="00615163"/>
    <w:rsid w:val="006151FE"/>
    <w:rsid w:val="00615436"/>
    <w:rsid w:val="006157D2"/>
    <w:rsid w:val="00615F97"/>
    <w:rsid w:val="00615FA5"/>
    <w:rsid w:val="00616286"/>
    <w:rsid w:val="006162C3"/>
    <w:rsid w:val="00616724"/>
    <w:rsid w:val="00616E2A"/>
    <w:rsid w:val="00616E3B"/>
    <w:rsid w:val="00617352"/>
    <w:rsid w:val="0061757F"/>
    <w:rsid w:val="00617653"/>
    <w:rsid w:val="00617E61"/>
    <w:rsid w:val="00620269"/>
    <w:rsid w:val="0062049F"/>
    <w:rsid w:val="00620A66"/>
    <w:rsid w:val="00621567"/>
    <w:rsid w:val="0062183E"/>
    <w:rsid w:val="0062197C"/>
    <w:rsid w:val="00621C8F"/>
    <w:rsid w:val="0062234D"/>
    <w:rsid w:val="00622589"/>
    <w:rsid w:val="0062299A"/>
    <w:rsid w:val="006233CA"/>
    <w:rsid w:val="00623496"/>
    <w:rsid w:val="0062363F"/>
    <w:rsid w:val="006236F1"/>
    <w:rsid w:val="006241A0"/>
    <w:rsid w:val="006243AA"/>
    <w:rsid w:val="00624D0C"/>
    <w:rsid w:val="006256D1"/>
    <w:rsid w:val="00625990"/>
    <w:rsid w:val="00625B26"/>
    <w:rsid w:val="00625F2C"/>
    <w:rsid w:val="006263D0"/>
    <w:rsid w:val="006265B6"/>
    <w:rsid w:val="0062667E"/>
    <w:rsid w:val="006267E2"/>
    <w:rsid w:val="006269FC"/>
    <w:rsid w:val="00626CAA"/>
    <w:rsid w:val="006270D4"/>
    <w:rsid w:val="0062737A"/>
    <w:rsid w:val="0062781E"/>
    <w:rsid w:val="00627E45"/>
    <w:rsid w:val="00630E19"/>
    <w:rsid w:val="00631069"/>
    <w:rsid w:val="006311AC"/>
    <w:rsid w:val="0063132C"/>
    <w:rsid w:val="00631353"/>
    <w:rsid w:val="006315B0"/>
    <w:rsid w:val="00631789"/>
    <w:rsid w:val="00631864"/>
    <w:rsid w:val="00631B96"/>
    <w:rsid w:val="0063256E"/>
    <w:rsid w:val="00632579"/>
    <w:rsid w:val="006327B4"/>
    <w:rsid w:val="00632956"/>
    <w:rsid w:val="00633095"/>
    <w:rsid w:val="00633F92"/>
    <w:rsid w:val="006340D4"/>
    <w:rsid w:val="00634174"/>
    <w:rsid w:val="006344C7"/>
    <w:rsid w:val="00634762"/>
    <w:rsid w:val="0063478A"/>
    <w:rsid w:val="00634DE8"/>
    <w:rsid w:val="006352F7"/>
    <w:rsid w:val="0063557B"/>
    <w:rsid w:val="006357DE"/>
    <w:rsid w:val="00635835"/>
    <w:rsid w:val="00635EBF"/>
    <w:rsid w:val="00636242"/>
    <w:rsid w:val="00636407"/>
    <w:rsid w:val="00636439"/>
    <w:rsid w:val="006367BB"/>
    <w:rsid w:val="006370AD"/>
    <w:rsid w:val="00637126"/>
    <w:rsid w:val="00637384"/>
    <w:rsid w:val="006375BA"/>
    <w:rsid w:val="00637823"/>
    <w:rsid w:val="00637A1F"/>
    <w:rsid w:val="00637C92"/>
    <w:rsid w:val="00637E26"/>
    <w:rsid w:val="00640023"/>
    <w:rsid w:val="006400D6"/>
    <w:rsid w:val="00640201"/>
    <w:rsid w:val="006406E4"/>
    <w:rsid w:val="006408D8"/>
    <w:rsid w:val="00640D7E"/>
    <w:rsid w:val="006414C1"/>
    <w:rsid w:val="00641B2B"/>
    <w:rsid w:val="00641FB3"/>
    <w:rsid w:val="00642143"/>
    <w:rsid w:val="0064218D"/>
    <w:rsid w:val="0064227B"/>
    <w:rsid w:val="0064257F"/>
    <w:rsid w:val="00643493"/>
    <w:rsid w:val="006437DE"/>
    <w:rsid w:val="00643B96"/>
    <w:rsid w:val="00644134"/>
    <w:rsid w:val="00644433"/>
    <w:rsid w:val="00644548"/>
    <w:rsid w:val="006445CF"/>
    <w:rsid w:val="00644C35"/>
    <w:rsid w:val="00644D30"/>
    <w:rsid w:val="00644FE4"/>
    <w:rsid w:val="00645FAF"/>
    <w:rsid w:val="00646225"/>
    <w:rsid w:val="0064648F"/>
    <w:rsid w:val="00646819"/>
    <w:rsid w:val="00646A9F"/>
    <w:rsid w:val="0064781A"/>
    <w:rsid w:val="00647B07"/>
    <w:rsid w:val="00647D05"/>
    <w:rsid w:val="00647FF6"/>
    <w:rsid w:val="00650447"/>
    <w:rsid w:val="0065138C"/>
    <w:rsid w:val="0065173C"/>
    <w:rsid w:val="00651A6D"/>
    <w:rsid w:val="006527DB"/>
    <w:rsid w:val="0065312E"/>
    <w:rsid w:val="00653295"/>
    <w:rsid w:val="00653447"/>
    <w:rsid w:val="00653D80"/>
    <w:rsid w:val="00653E4E"/>
    <w:rsid w:val="0065446A"/>
    <w:rsid w:val="006548C0"/>
    <w:rsid w:val="00654F0C"/>
    <w:rsid w:val="00654F49"/>
    <w:rsid w:val="006550A3"/>
    <w:rsid w:val="0065539E"/>
    <w:rsid w:val="006555FF"/>
    <w:rsid w:val="006567D1"/>
    <w:rsid w:val="00656C4D"/>
    <w:rsid w:val="006576AA"/>
    <w:rsid w:val="00660141"/>
    <w:rsid w:val="006602AD"/>
    <w:rsid w:val="006602D3"/>
    <w:rsid w:val="00660671"/>
    <w:rsid w:val="006608BF"/>
    <w:rsid w:val="00660BFC"/>
    <w:rsid w:val="006611D7"/>
    <w:rsid w:val="00661250"/>
    <w:rsid w:val="006614C4"/>
    <w:rsid w:val="00661725"/>
    <w:rsid w:val="00661E42"/>
    <w:rsid w:val="006629FC"/>
    <w:rsid w:val="00662C32"/>
    <w:rsid w:val="00662EF0"/>
    <w:rsid w:val="0066301A"/>
    <w:rsid w:val="00663E15"/>
    <w:rsid w:val="00663F2F"/>
    <w:rsid w:val="006640AA"/>
    <w:rsid w:val="00664973"/>
    <w:rsid w:val="00664B36"/>
    <w:rsid w:val="00664E52"/>
    <w:rsid w:val="00664E9F"/>
    <w:rsid w:val="00664EB5"/>
    <w:rsid w:val="006650EA"/>
    <w:rsid w:val="006656A7"/>
    <w:rsid w:val="00665C73"/>
    <w:rsid w:val="00665D3F"/>
    <w:rsid w:val="00665D7F"/>
    <w:rsid w:val="00665D87"/>
    <w:rsid w:val="006662CA"/>
    <w:rsid w:val="006667E4"/>
    <w:rsid w:val="0066690B"/>
    <w:rsid w:val="00666A6A"/>
    <w:rsid w:val="00666AFF"/>
    <w:rsid w:val="00667109"/>
    <w:rsid w:val="00667210"/>
    <w:rsid w:val="00667445"/>
    <w:rsid w:val="006674EF"/>
    <w:rsid w:val="006677D0"/>
    <w:rsid w:val="00667A53"/>
    <w:rsid w:val="00667E49"/>
    <w:rsid w:val="00670644"/>
    <w:rsid w:val="00670807"/>
    <w:rsid w:val="00670AE4"/>
    <w:rsid w:val="00670EF3"/>
    <w:rsid w:val="00671790"/>
    <w:rsid w:val="006717A4"/>
    <w:rsid w:val="00671848"/>
    <w:rsid w:val="00671BF7"/>
    <w:rsid w:val="00671C43"/>
    <w:rsid w:val="0067245F"/>
    <w:rsid w:val="00672DD2"/>
    <w:rsid w:val="00672DDE"/>
    <w:rsid w:val="00672F4B"/>
    <w:rsid w:val="00672F9D"/>
    <w:rsid w:val="00673113"/>
    <w:rsid w:val="00673867"/>
    <w:rsid w:val="00673AB2"/>
    <w:rsid w:val="00673AE7"/>
    <w:rsid w:val="00673BEA"/>
    <w:rsid w:val="006748D5"/>
    <w:rsid w:val="00674BF1"/>
    <w:rsid w:val="00674CD7"/>
    <w:rsid w:val="006753FF"/>
    <w:rsid w:val="0067583B"/>
    <w:rsid w:val="00675A53"/>
    <w:rsid w:val="00675CD3"/>
    <w:rsid w:val="00675D2A"/>
    <w:rsid w:val="00676298"/>
    <w:rsid w:val="00676305"/>
    <w:rsid w:val="006765B0"/>
    <w:rsid w:val="00676DD7"/>
    <w:rsid w:val="00677307"/>
    <w:rsid w:val="0067787D"/>
    <w:rsid w:val="00677901"/>
    <w:rsid w:val="00677BF6"/>
    <w:rsid w:val="00677CE3"/>
    <w:rsid w:val="0068040C"/>
    <w:rsid w:val="00680892"/>
    <w:rsid w:val="00680C8A"/>
    <w:rsid w:val="00680EB3"/>
    <w:rsid w:val="006810B0"/>
    <w:rsid w:val="0068122E"/>
    <w:rsid w:val="006816C5"/>
    <w:rsid w:val="00681745"/>
    <w:rsid w:val="00681BB5"/>
    <w:rsid w:val="00682096"/>
    <w:rsid w:val="006823E9"/>
    <w:rsid w:val="006828D8"/>
    <w:rsid w:val="006836AF"/>
    <w:rsid w:val="0068382D"/>
    <w:rsid w:val="0068415E"/>
    <w:rsid w:val="00684479"/>
    <w:rsid w:val="006844C4"/>
    <w:rsid w:val="006848F3"/>
    <w:rsid w:val="00684D1D"/>
    <w:rsid w:val="00684DA2"/>
    <w:rsid w:val="006857B4"/>
    <w:rsid w:val="00685932"/>
    <w:rsid w:val="00685965"/>
    <w:rsid w:val="006863BF"/>
    <w:rsid w:val="00686948"/>
    <w:rsid w:val="00686E9E"/>
    <w:rsid w:val="006870AD"/>
    <w:rsid w:val="00687C47"/>
    <w:rsid w:val="00687E86"/>
    <w:rsid w:val="00687E88"/>
    <w:rsid w:val="0069012F"/>
    <w:rsid w:val="00690299"/>
    <w:rsid w:val="0069037B"/>
    <w:rsid w:val="006907D6"/>
    <w:rsid w:val="00691110"/>
    <w:rsid w:val="00691194"/>
    <w:rsid w:val="006916C4"/>
    <w:rsid w:val="00691FBB"/>
    <w:rsid w:val="006921AD"/>
    <w:rsid w:val="00692388"/>
    <w:rsid w:val="006924A1"/>
    <w:rsid w:val="006925C1"/>
    <w:rsid w:val="006927E4"/>
    <w:rsid w:val="00692BFC"/>
    <w:rsid w:val="00692FF0"/>
    <w:rsid w:val="006930D4"/>
    <w:rsid w:val="0069364B"/>
    <w:rsid w:val="00693A2B"/>
    <w:rsid w:val="00693C47"/>
    <w:rsid w:val="00693E75"/>
    <w:rsid w:val="00694672"/>
    <w:rsid w:val="00694BA4"/>
    <w:rsid w:val="00694BEE"/>
    <w:rsid w:val="00694C91"/>
    <w:rsid w:val="00695758"/>
    <w:rsid w:val="00695C66"/>
    <w:rsid w:val="00695FFF"/>
    <w:rsid w:val="006960BD"/>
    <w:rsid w:val="006961B9"/>
    <w:rsid w:val="006962E5"/>
    <w:rsid w:val="0069637E"/>
    <w:rsid w:val="006964A9"/>
    <w:rsid w:val="00696542"/>
    <w:rsid w:val="0069656D"/>
    <w:rsid w:val="006968A1"/>
    <w:rsid w:val="00696BD1"/>
    <w:rsid w:val="006972EB"/>
    <w:rsid w:val="00697645"/>
    <w:rsid w:val="006A0229"/>
    <w:rsid w:val="006A0240"/>
    <w:rsid w:val="006A03A2"/>
    <w:rsid w:val="006A0B7A"/>
    <w:rsid w:val="006A0DDD"/>
    <w:rsid w:val="006A0DE2"/>
    <w:rsid w:val="006A0E33"/>
    <w:rsid w:val="006A104C"/>
    <w:rsid w:val="006A159F"/>
    <w:rsid w:val="006A163C"/>
    <w:rsid w:val="006A1CAE"/>
    <w:rsid w:val="006A20D2"/>
    <w:rsid w:val="006A2143"/>
    <w:rsid w:val="006A24D2"/>
    <w:rsid w:val="006A29A4"/>
    <w:rsid w:val="006A310B"/>
    <w:rsid w:val="006A347A"/>
    <w:rsid w:val="006A34CF"/>
    <w:rsid w:val="006A369D"/>
    <w:rsid w:val="006A3FEB"/>
    <w:rsid w:val="006A4C94"/>
    <w:rsid w:val="006A4F56"/>
    <w:rsid w:val="006A4FEE"/>
    <w:rsid w:val="006A585B"/>
    <w:rsid w:val="006A5AC0"/>
    <w:rsid w:val="006A5F13"/>
    <w:rsid w:val="006A6068"/>
    <w:rsid w:val="006A6077"/>
    <w:rsid w:val="006A6228"/>
    <w:rsid w:val="006A630B"/>
    <w:rsid w:val="006A6705"/>
    <w:rsid w:val="006A6B3E"/>
    <w:rsid w:val="006A6BA0"/>
    <w:rsid w:val="006A6C8E"/>
    <w:rsid w:val="006A708F"/>
    <w:rsid w:val="006A733D"/>
    <w:rsid w:val="006A7459"/>
    <w:rsid w:val="006A7A64"/>
    <w:rsid w:val="006A7E5B"/>
    <w:rsid w:val="006B0322"/>
    <w:rsid w:val="006B0DF3"/>
    <w:rsid w:val="006B11A9"/>
    <w:rsid w:val="006B121B"/>
    <w:rsid w:val="006B12E2"/>
    <w:rsid w:val="006B141D"/>
    <w:rsid w:val="006B17E4"/>
    <w:rsid w:val="006B1E81"/>
    <w:rsid w:val="006B1F59"/>
    <w:rsid w:val="006B200C"/>
    <w:rsid w:val="006B2495"/>
    <w:rsid w:val="006B2EC1"/>
    <w:rsid w:val="006B2F46"/>
    <w:rsid w:val="006B315B"/>
    <w:rsid w:val="006B3814"/>
    <w:rsid w:val="006B3854"/>
    <w:rsid w:val="006B3BEE"/>
    <w:rsid w:val="006B3F0F"/>
    <w:rsid w:val="006B3F33"/>
    <w:rsid w:val="006B4891"/>
    <w:rsid w:val="006B4D10"/>
    <w:rsid w:val="006B5402"/>
    <w:rsid w:val="006B5421"/>
    <w:rsid w:val="006B5777"/>
    <w:rsid w:val="006B5974"/>
    <w:rsid w:val="006B5EC4"/>
    <w:rsid w:val="006B62E7"/>
    <w:rsid w:val="006B643E"/>
    <w:rsid w:val="006B69FC"/>
    <w:rsid w:val="006B6AA2"/>
    <w:rsid w:val="006B6C23"/>
    <w:rsid w:val="006B6E2A"/>
    <w:rsid w:val="006B70AB"/>
    <w:rsid w:val="006B7527"/>
    <w:rsid w:val="006B7F96"/>
    <w:rsid w:val="006C062A"/>
    <w:rsid w:val="006C0D02"/>
    <w:rsid w:val="006C0EAA"/>
    <w:rsid w:val="006C0EAB"/>
    <w:rsid w:val="006C1580"/>
    <w:rsid w:val="006C15CD"/>
    <w:rsid w:val="006C1651"/>
    <w:rsid w:val="006C1746"/>
    <w:rsid w:val="006C1DC8"/>
    <w:rsid w:val="006C1E36"/>
    <w:rsid w:val="006C1EB1"/>
    <w:rsid w:val="006C1EFF"/>
    <w:rsid w:val="006C202E"/>
    <w:rsid w:val="006C217A"/>
    <w:rsid w:val="006C24A8"/>
    <w:rsid w:val="006C2982"/>
    <w:rsid w:val="006C2B62"/>
    <w:rsid w:val="006C2BAE"/>
    <w:rsid w:val="006C31D3"/>
    <w:rsid w:val="006C3497"/>
    <w:rsid w:val="006C372D"/>
    <w:rsid w:val="006C433F"/>
    <w:rsid w:val="006C4351"/>
    <w:rsid w:val="006C4F0C"/>
    <w:rsid w:val="006C5AFD"/>
    <w:rsid w:val="006C5B01"/>
    <w:rsid w:val="006C639C"/>
    <w:rsid w:val="006C64FA"/>
    <w:rsid w:val="006C6EA9"/>
    <w:rsid w:val="006C7388"/>
    <w:rsid w:val="006C77C0"/>
    <w:rsid w:val="006C78CE"/>
    <w:rsid w:val="006D0368"/>
    <w:rsid w:val="006D05C8"/>
    <w:rsid w:val="006D0623"/>
    <w:rsid w:val="006D097C"/>
    <w:rsid w:val="006D0A3C"/>
    <w:rsid w:val="006D0D6C"/>
    <w:rsid w:val="006D15AC"/>
    <w:rsid w:val="006D15DC"/>
    <w:rsid w:val="006D16C8"/>
    <w:rsid w:val="006D16D8"/>
    <w:rsid w:val="006D1A5D"/>
    <w:rsid w:val="006D1BB4"/>
    <w:rsid w:val="006D33F9"/>
    <w:rsid w:val="006D35C3"/>
    <w:rsid w:val="006D4089"/>
    <w:rsid w:val="006D40A8"/>
    <w:rsid w:val="006D4181"/>
    <w:rsid w:val="006D41AC"/>
    <w:rsid w:val="006D421B"/>
    <w:rsid w:val="006D453F"/>
    <w:rsid w:val="006D56EA"/>
    <w:rsid w:val="006D5719"/>
    <w:rsid w:val="006D5E16"/>
    <w:rsid w:val="006D6028"/>
    <w:rsid w:val="006D6179"/>
    <w:rsid w:val="006D6394"/>
    <w:rsid w:val="006D651C"/>
    <w:rsid w:val="006D6C7C"/>
    <w:rsid w:val="006D72B6"/>
    <w:rsid w:val="006D73C3"/>
    <w:rsid w:val="006D764A"/>
    <w:rsid w:val="006D7836"/>
    <w:rsid w:val="006D7879"/>
    <w:rsid w:val="006D7A50"/>
    <w:rsid w:val="006D7BB0"/>
    <w:rsid w:val="006E026C"/>
    <w:rsid w:val="006E0325"/>
    <w:rsid w:val="006E044D"/>
    <w:rsid w:val="006E04B6"/>
    <w:rsid w:val="006E0604"/>
    <w:rsid w:val="006E0785"/>
    <w:rsid w:val="006E0810"/>
    <w:rsid w:val="006E0905"/>
    <w:rsid w:val="006E0918"/>
    <w:rsid w:val="006E09AA"/>
    <w:rsid w:val="006E0CEB"/>
    <w:rsid w:val="006E1455"/>
    <w:rsid w:val="006E1788"/>
    <w:rsid w:val="006E186E"/>
    <w:rsid w:val="006E1960"/>
    <w:rsid w:val="006E2243"/>
    <w:rsid w:val="006E2931"/>
    <w:rsid w:val="006E2A29"/>
    <w:rsid w:val="006E2E59"/>
    <w:rsid w:val="006E307A"/>
    <w:rsid w:val="006E3808"/>
    <w:rsid w:val="006E3A31"/>
    <w:rsid w:val="006E3CAF"/>
    <w:rsid w:val="006E3DB6"/>
    <w:rsid w:val="006E3DBB"/>
    <w:rsid w:val="006E428E"/>
    <w:rsid w:val="006E445A"/>
    <w:rsid w:val="006E485C"/>
    <w:rsid w:val="006E4DC3"/>
    <w:rsid w:val="006E53A4"/>
    <w:rsid w:val="006E5B56"/>
    <w:rsid w:val="006E5C03"/>
    <w:rsid w:val="006E635A"/>
    <w:rsid w:val="006E6733"/>
    <w:rsid w:val="006E6929"/>
    <w:rsid w:val="006E6AEC"/>
    <w:rsid w:val="006E6C80"/>
    <w:rsid w:val="006E73CD"/>
    <w:rsid w:val="006E771E"/>
    <w:rsid w:val="006E7B13"/>
    <w:rsid w:val="006E7B1D"/>
    <w:rsid w:val="006F02F3"/>
    <w:rsid w:val="006F06A2"/>
    <w:rsid w:val="006F0761"/>
    <w:rsid w:val="006F076A"/>
    <w:rsid w:val="006F088F"/>
    <w:rsid w:val="006F118F"/>
    <w:rsid w:val="006F142F"/>
    <w:rsid w:val="006F1A16"/>
    <w:rsid w:val="006F1E76"/>
    <w:rsid w:val="006F2ABC"/>
    <w:rsid w:val="006F2D04"/>
    <w:rsid w:val="006F2D44"/>
    <w:rsid w:val="006F2D54"/>
    <w:rsid w:val="006F318B"/>
    <w:rsid w:val="006F32EB"/>
    <w:rsid w:val="006F3C01"/>
    <w:rsid w:val="006F3F44"/>
    <w:rsid w:val="006F56F0"/>
    <w:rsid w:val="006F5906"/>
    <w:rsid w:val="006F5AB7"/>
    <w:rsid w:val="006F5B96"/>
    <w:rsid w:val="006F5C43"/>
    <w:rsid w:val="006F5D19"/>
    <w:rsid w:val="006F65FF"/>
    <w:rsid w:val="006F6BA1"/>
    <w:rsid w:val="006F6C27"/>
    <w:rsid w:val="006F6FFB"/>
    <w:rsid w:val="006F7227"/>
    <w:rsid w:val="006F75CC"/>
    <w:rsid w:val="006F7667"/>
    <w:rsid w:val="006F7FB0"/>
    <w:rsid w:val="0070061E"/>
    <w:rsid w:val="0070085E"/>
    <w:rsid w:val="00700886"/>
    <w:rsid w:val="00700B5B"/>
    <w:rsid w:val="00700BCD"/>
    <w:rsid w:val="00700DD2"/>
    <w:rsid w:val="007015EA"/>
    <w:rsid w:val="007016F0"/>
    <w:rsid w:val="0070181C"/>
    <w:rsid w:val="00701AB6"/>
    <w:rsid w:val="007022AB"/>
    <w:rsid w:val="00702461"/>
    <w:rsid w:val="00702532"/>
    <w:rsid w:val="00702536"/>
    <w:rsid w:val="007026A9"/>
    <w:rsid w:val="00702B3C"/>
    <w:rsid w:val="00702F22"/>
    <w:rsid w:val="00703839"/>
    <w:rsid w:val="00703A10"/>
    <w:rsid w:val="00703C82"/>
    <w:rsid w:val="00703CF5"/>
    <w:rsid w:val="00704237"/>
    <w:rsid w:val="0070427F"/>
    <w:rsid w:val="007042AF"/>
    <w:rsid w:val="00705726"/>
    <w:rsid w:val="00705B25"/>
    <w:rsid w:val="00705BF4"/>
    <w:rsid w:val="00705CAC"/>
    <w:rsid w:val="00705DA3"/>
    <w:rsid w:val="00705EB9"/>
    <w:rsid w:val="007063CB"/>
    <w:rsid w:val="0070653B"/>
    <w:rsid w:val="007065D8"/>
    <w:rsid w:val="0070684E"/>
    <w:rsid w:val="0070689E"/>
    <w:rsid w:val="00706E29"/>
    <w:rsid w:val="0070731D"/>
    <w:rsid w:val="00707A11"/>
    <w:rsid w:val="00707B83"/>
    <w:rsid w:val="0071005A"/>
    <w:rsid w:val="00710292"/>
    <w:rsid w:val="00710524"/>
    <w:rsid w:val="0071068C"/>
    <w:rsid w:val="007106CB"/>
    <w:rsid w:val="007109F8"/>
    <w:rsid w:val="00711386"/>
    <w:rsid w:val="007115E1"/>
    <w:rsid w:val="00711EF4"/>
    <w:rsid w:val="007124FB"/>
    <w:rsid w:val="0071263A"/>
    <w:rsid w:val="007126D2"/>
    <w:rsid w:val="00712B0A"/>
    <w:rsid w:val="00712D9B"/>
    <w:rsid w:val="00713236"/>
    <w:rsid w:val="0071345F"/>
    <w:rsid w:val="007135CC"/>
    <w:rsid w:val="00713CFA"/>
    <w:rsid w:val="00713D5A"/>
    <w:rsid w:val="00713F5C"/>
    <w:rsid w:val="00714089"/>
    <w:rsid w:val="0071445D"/>
    <w:rsid w:val="007147C2"/>
    <w:rsid w:val="00714F53"/>
    <w:rsid w:val="00715319"/>
    <w:rsid w:val="00715D73"/>
    <w:rsid w:val="00717EC2"/>
    <w:rsid w:val="007202B1"/>
    <w:rsid w:val="00720498"/>
    <w:rsid w:val="007207F5"/>
    <w:rsid w:val="00720C94"/>
    <w:rsid w:val="00720D58"/>
    <w:rsid w:val="00721640"/>
    <w:rsid w:val="00721874"/>
    <w:rsid w:val="007220F5"/>
    <w:rsid w:val="007223C0"/>
    <w:rsid w:val="0072249C"/>
    <w:rsid w:val="0072277A"/>
    <w:rsid w:val="007228A6"/>
    <w:rsid w:val="00723AAA"/>
    <w:rsid w:val="00723F77"/>
    <w:rsid w:val="00723FF9"/>
    <w:rsid w:val="0072449D"/>
    <w:rsid w:val="007244FE"/>
    <w:rsid w:val="007251D1"/>
    <w:rsid w:val="00725293"/>
    <w:rsid w:val="00725DA4"/>
    <w:rsid w:val="007264EE"/>
    <w:rsid w:val="007265EF"/>
    <w:rsid w:val="007266D0"/>
    <w:rsid w:val="00726A74"/>
    <w:rsid w:val="00726E23"/>
    <w:rsid w:val="0072720C"/>
    <w:rsid w:val="00727416"/>
    <w:rsid w:val="007274A3"/>
    <w:rsid w:val="00727CB0"/>
    <w:rsid w:val="00727CDD"/>
    <w:rsid w:val="00727E84"/>
    <w:rsid w:val="007301C4"/>
    <w:rsid w:val="00730387"/>
    <w:rsid w:val="00730669"/>
    <w:rsid w:val="0073099F"/>
    <w:rsid w:val="00730C9F"/>
    <w:rsid w:val="00730D32"/>
    <w:rsid w:val="0073112D"/>
    <w:rsid w:val="00731C3E"/>
    <w:rsid w:val="00731D7E"/>
    <w:rsid w:val="0073206B"/>
    <w:rsid w:val="007321EA"/>
    <w:rsid w:val="0073282C"/>
    <w:rsid w:val="00732C5A"/>
    <w:rsid w:val="00732E73"/>
    <w:rsid w:val="00732EA3"/>
    <w:rsid w:val="00732FE6"/>
    <w:rsid w:val="00733995"/>
    <w:rsid w:val="00733DD1"/>
    <w:rsid w:val="00733DFA"/>
    <w:rsid w:val="00734251"/>
    <w:rsid w:val="007343D4"/>
    <w:rsid w:val="00734836"/>
    <w:rsid w:val="00734852"/>
    <w:rsid w:val="00734C6B"/>
    <w:rsid w:val="00734F66"/>
    <w:rsid w:val="00735486"/>
    <w:rsid w:val="00735B66"/>
    <w:rsid w:val="00735C89"/>
    <w:rsid w:val="00735D9B"/>
    <w:rsid w:val="00735E16"/>
    <w:rsid w:val="00735E3E"/>
    <w:rsid w:val="00736211"/>
    <w:rsid w:val="007364C0"/>
    <w:rsid w:val="00736991"/>
    <w:rsid w:val="00736BA3"/>
    <w:rsid w:val="00736D90"/>
    <w:rsid w:val="007370DD"/>
    <w:rsid w:val="0073749A"/>
    <w:rsid w:val="00737A87"/>
    <w:rsid w:val="00737CA5"/>
    <w:rsid w:val="0074010D"/>
    <w:rsid w:val="007405EE"/>
    <w:rsid w:val="007407E4"/>
    <w:rsid w:val="00740E2B"/>
    <w:rsid w:val="00740FE4"/>
    <w:rsid w:val="0074139E"/>
    <w:rsid w:val="0074181B"/>
    <w:rsid w:val="00741CE3"/>
    <w:rsid w:val="00741F35"/>
    <w:rsid w:val="00741F4A"/>
    <w:rsid w:val="00742027"/>
    <w:rsid w:val="007421DA"/>
    <w:rsid w:val="0074227E"/>
    <w:rsid w:val="00742316"/>
    <w:rsid w:val="0074277D"/>
    <w:rsid w:val="00742798"/>
    <w:rsid w:val="00742B8F"/>
    <w:rsid w:val="00742EB1"/>
    <w:rsid w:val="0074306B"/>
    <w:rsid w:val="00743105"/>
    <w:rsid w:val="007441B7"/>
    <w:rsid w:val="00744BFC"/>
    <w:rsid w:val="00744C8B"/>
    <w:rsid w:val="00744D8E"/>
    <w:rsid w:val="00744F1B"/>
    <w:rsid w:val="007452E9"/>
    <w:rsid w:val="0074542E"/>
    <w:rsid w:val="0074559D"/>
    <w:rsid w:val="00745768"/>
    <w:rsid w:val="0074591F"/>
    <w:rsid w:val="00745B41"/>
    <w:rsid w:val="00745C70"/>
    <w:rsid w:val="00745F50"/>
    <w:rsid w:val="007468A5"/>
    <w:rsid w:val="00746992"/>
    <w:rsid w:val="00746A4F"/>
    <w:rsid w:val="00746A93"/>
    <w:rsid w:val="00746BA0"/>
    <w:rsid w:val="00746F4E"/>
    <w:rsid w:val="00747014"/>
    <w:rsid w:val="00747018"/>
    <w:rsid w:val="007470A4"/>
    <w:rsid w:val="0074796F"/>
    <w:rsid w:val="007479D1"/>
    <w:rsid w:val="00747B1B"/>
    <w:rsid w:val="00747B27"/>
    <w:rsid w:val="007500E1"/>
    <w:rsid w:val="0075035F"/>
    <w:rsid w:val="00750464"/>
    <w:rsid w:val="0075053D"/>
    <w:rsid w:val="007509EE"/>
    <w:rsid w:val="00750CEF"/>
    <w:rsid w:val="00750D73"/>
    <w:rsid w:val="00750F74"/>
    <w:rsid w:val="00751237"/>
    <w:rsid w:val="00751495"/>
    <w:rsid w:val="007516C6"/>
    <w:rsid w:val="00751C7D"/>
    <w:rsid w:val="00751CF9"/>
    <w:rsid w:val="00751FDD"/>
    <w:rsid w:val="00752679"/>
    <w:rsid w:val="00752DCD"/>
    <w:rsid w:val="00752E64"/>
    <w:rsid w:val="00753BA5"/>
    <w:rsid w:val="00754286"/>
    <w:rsid w:val="007548F3"/>
    <w:rsid w:val="00754D49"/>
    <w:rsid w:val="0075502C"/>
    <w:rsid w:val="00755C8F"/>
    <w:rsid w:val="00755D05"/>
    <w:rsid w:val="00755D1D"/>
    <w:rsid w:val="00755DAD"/>
    <w:rsid w:val="00756311"/>
    <w:rsid w:val="00756921"/>
    <w:rsid w:val="0075717C"/>
    <w:rsid w:val="007572AC"/>
    <w:rsid w:val="00757A17"/>
    <w:rsid w:val="00757E57"/>
    <w:rsid w:val="007600F7"/>
    <w:rsid w:val="00760240"/>
    <w:rsid w:val="007608A5"/>
    <w:rsid w:val="00760BF6"/>
    <w:rsid w:val="00761683"/>
    <w:rsid w:val="00761814"/>
    <w:rsid w:val="00761FC0"/>
    <w:rsid w:val="0076240B"/>
    <w:rsid w:val="00762680"/>
    <w:rsid w:val="007627CF"/>
    <w:rsid w:val="00762AA1"/>
    <w:rsid w:val="00762BB4"/>
    <w:rsid w:val="00762C7E"/>
    <w:rsid w:val="00762CC4"/>
    <w:rsid w:val="00762F05"/>
    <w:rsid w:val="00762F11"/>
    <w:rsid w:val="00763519"/>
    <w:rsid w:val="00763745"/>
    <w:rsid w:val="00763A07"/>
    <w:rsid w:val="00764B0E"/>
    <w:rsid w:val="00764DCB"/>
    <w:rsid w:val="00764E3F"/>
    <w:rsid w:val="00764FDE"/>
    <w:rsid w:val="00765207"/>
    <w:rsid w:val="007654CC"/>
    <w:rsid w:val="00765BCD"/>
    <w:rsid w:val="00766109"/>
    <w:rsid w:val="00766238"/>
    <w:rsid w:val="007662EA"/>
    <w:rsid w:val="0076630F"/>
    <w:rsid w:val="00766724"/>
    <w:rsid w:val="0076739B"/>
    <w:rsid w:val="0076750A"/>
    <w:rsid w:val="00767C83"/>
    <w:rsid w:val="00767F29"/>
    <w:rsid w:val="00770194"/>
    <w:rsid w:val="00770422"/>
    <w:rsid w:val="0077078E"/>
    <w:rsid w:val="00770805"/>
    <w:rsid w:val="0077084B"/>
    <w:rsid w:val="0077088C"/>
    <w:rsid w:val="0077094E"/>
    <w:rsid w:val="0077097A"/>
    <w:rsid w:val="00770A8E"/>
    <w:rsid w:val="00770C06"/>
    <w:rsid w:val="00771378"/>
    <w:rsid w:val="007716CC"/>
    <w:rsid w:val="00771A63"/>
    <w:rsid w:val="00771F36"/>
    <w:rsid w:val="00772846"/>
    <w:rsid w:val="007729AF"/>
    <w:rsid w:val="00772C6C"/>
    <w:rsid w:val="00772ED6"/>
    <w:rsid w:val="0077327E"/>
    <w:rsid w:val="0077391E"/>
    <w:rsid w:val="00773C58"/>
    <w:rsid w:val="00773C89"/>
    <w:rsid w:val="00774298"/>
    <w:rsid w:val="00774517"/>
    <w:rsid w:val="007745AC"/>
    <w:rsid w:val="00774CFD"/>
    <w:rsid w:val="007750CC"/>
    <w:rsid w:val="007757D9"/>
    <w:rsid w:val="007758AD"/>
    <w:rsid w:val="00775C55"/>
    <w:rsid w:val="00776026"/>
    <w:rsid w:val="0077622D"/>
    <w:rsid w:val="007763F3"/>
    <w:rsid w:val="007764AD"/>
    <w:rsid w:val="007767D9"/>
    <w:rsid w:val="00776807"/>
    <w:rsid w:val="00776B25"/>
    <w:rsid w:val="00777505"/>
    <w:rsid w:val="00777B80"/>
    <w:rsid w:val="007800D2"/>
    <w:rsid w:val="007803E5"/>
    <w:rsid w:val="0078040B"/>
    <w:rsid w:val="0078062C"/>
    <w:rsid w:val="007808D0"/>
    <w:rsid w:val="00781BAA"/>
    <w:rsid w:val="007824CE"/>
    <w:rsid w:val="0078280C"/>
    <w:rsid w:val="00782D21"/>
    <w:rsid w:val="00782D4C"/>
    <w:rsid w:val="007835E0"/>
    <w:rsid w:val="0078372A"/>
    <w:rsid w:val="00783CED"/>
    <w:rsid w:val="007841C8"/>
    <w:rsid w:val="00784B92"/>
    <w:rsid w:val="00784D1A"/>
    <w:rsid w:val="0078527F"/>
    <w:rsid w:val="0078577D"/>
    <w:rsid w:val="007857FE"/>
    <w:rsid w:val="00785C1B"/>
    <w:rsid w:val="00786187"/>
    <w:rsid w:val="00786256"/>
    <w:rsid w:val="0078631B"/>
    <w:rsid w:val="007867CF"/>
    <w:rsid w:val="007868C7"/>
    <w:rsid w:val="007871A8"/>
    <w:rsid w:val="007872E0"/>
    <w:rsid w:val="007873B0"/>
    <w:rsid w:val="00787622"/>
    <w:rsid w:val="00787F11"/>
    <w:rsid w:val="0079026C"/>
    <w:rsid w:val="00790487"/>
    <w:rsid w:val="007906BA"/>
    <w:rsid w:val="00790736"/>
    <w:rsid w:val="007909F1"/>
    <w:rsid w:val="0079119C"/>
    <w:rsid w:val="007914C0"/>
    <w:rsid w:val="0079161A"/>
    <w:rsid w:val="00792390"/>
    <w:rsid w:val="007925B9"/>
    <w:rsid w:val="007926E7"/>
    <w:rsid w:val="00792C0E"/>
    <w:rsid w:val="00792DC7"/>
    <w:rsid w:val="00793418"/>
    <w:rsid w:val="00793883"/>
    <w:rsid w:val="00794157"/>
    <w:rsid w:val="0079454F"/>
    <w:rsid w:val="00794A6B"/>
    <w:rsid w:val="00794DB7"/>
    <w:rsid w:val="0079569E"/>
    <w:rsid w:val="00795D2C"/>
    <w:rsid w:val="00795D36"/>
    <w:rsid w:val="00795FE5"/>
    <w:rsid w:val="00796C33"/>
    <w:rsid w:val="00796D38"/>
    <w:rsid w:val="0079769D"/>
    <w:rsid w:val="00797791"/>
    <w:rsid w:val="0079790D"/>
    <w:rsid w:val="00797995"/>
    <w:rsid w:val="00797BCB"/>
    <w:rsid w:val="00797C08"/>
    <w:rsid w:val="007A0439"/>
    <w:rsid w:val="007A04CD"/>
    <w:rsid w:val="007A0D74"/>
    <w:rsid w:val="007A0FA5"/>
    <w:rsid w:val="007A1C3E"/>
    <w:rsid w:val="007A1D94"/>
    <w:rsid w:val="007A1E08"/>
    <w:rsid w:val="007A1EE5"/>
    <w:rsid w:val="007A2191"/>
    <w:rsid w:val="007A249C"/>
    <w:rsid w:val="007A2AE7"/>
    <w:rsid w:val="007A2BCE"/>
    <w:rsid w:val="007A3218"/>
    <w:rsid w:val="007A3B0B"/>
    <w:rsid w:val="007A3B6C"/>
    <w:rsid w:val="007A3C64"/>
    <w:rsid w:val="007A3DAB"/>
    <w:rsid w:val="007A4079"/>
    <w:rsid w:val="007A43E3"/>
    <w:rsid w:val="007A4E67"/>
    <w:rsid w:val="007A4F76"/>
    <w:rsid w:val="007A6810"/>
    <w:rsid w:val="007A6CD5"/>
    <w:rsid w:val="007A712C"/>
    <w:rsid w:val="007A72EB"/>
    <w:rsid w:val="007A7606"/>
    <w:rsid w:val="007A7AAC"/>
    <w:rsid w:val="007A7B6E"/>
    <w:rsid w:val="007A7DDE"/>
    <w:rsid w:val="007A7EAD"/>
    <w:rsid w:val="007A7EC0"/>
    <w:rsid w:val="007A7F8E"/>
    <w:rsid w:val="007B0013"/>
    <w:rsid w:val="007B01CC"/>
    <w:rsid w:val="007B056E"/>
    <w:rsid w:val="007B094E"/>
    <w:rsid w:val="007B0EE6"/>
    <w:rsid w:val="007B1424"/>
    <w:rsid w:val="007B1870"/>
    <w:rsid w:val="007B1C40"/>
    <w:rsid w:val="007B21C5"/>
    <w:rsid w:val="007B2632"/>
    <w:rsid w:val="007B2762"/>
    <w:rsid w:val="007B2A52"/>
    <w:rsid w:val="007B2F7F"/>
    <w:rsid w:val="007B39FB"/>
    <w:rsid w:val="007B3FE4"/>
    <w:rsid w:val="007B49C5"/>
    <w:rsid w:val="007B52A6"/>
    <w:rsid w:val="007B5533"/>
    <w:rsid w:val="007B55D6"/>
    <w:rsid w:val="007B56C0"/>
    <w:rsid w:val="007B5764"/>
    <w:rsid w:val="007B593E"/>
    <w:rsid w:val="007B5DBC"/>
    <w:rsid w:val="007B5E4A"/>
    <w:rsid w:val="007B70AD"/>
    <w:rsid w:val="007B72F8"/>
    <w:rsid w:val="007B7522"/>
    <w:rsid w:val="007B7FE1"/>
    <w:rsid w:val="007C002F"/>
    <w:rsid w:val="007C044E"/>
    <w:rsid w:val="007C0A1A"/>
    <w:rsid w:val="007C0C5B"/>
    <w:rsid w:val="007C0DE7"/>
    <w:rsid w:val="007C16AD"/>
    <w:rsid w:val="007C170C"/>
    <w:rsid w:val="007C17D1"/>
    <w:rsid w:val="007C18A3"/>
    <w:rsid w:val="007C18E8"/>
    <w:rsid w:val="007C1A24"/>
    <w:rsid w:val="007C1AC4"/>
    <w:rsid w:val="007C1D32"/>
    <w:rsid w:val="007C2439"/>
    <w:rsid w:val="007C2616"/>
    <w:rsid w:val="007C317B"/>
    <w:rsid w:val="007C36CE"/>
    <w:rsid w:val="007C3902"/>
    <w:rsid w:val="007C3A51"/>
    <w:rsid w:val="007C4433"/>
    <w:rsid w:val="007C479F"/>
    <w:rsid w:val="007C4AEF"/>
    <w:rsid w:val="007C4FDB"/>
    <w:rsid w:val="007C4FFA"/>
    <w:rsid w:val="007C59CE"/>
    <w:rsid w:val="007C5D7E"/>
    <w:rsid w:val="007C6317"/>
    <w:rsid w:val="007C6BF7"/>
    <w:rsid w:val="007C6C40"/>
    <w:rsid w:val="007C7040"/>
    <w:rsid w:val="007C7410"/>
    <w:rsid w:val="007C742B"/>
    <w:rsid w:val="007C75FE"/>
    <w:rsid w:val="007C760D"/>
    <w:rsid w:val="007C78BE"/>
    <w:rsid w:val="007C7A11"/>
    <w:rsid w:val="007C7C0C"/>
    <w:rsid w:val="007C7F1A"/>
    <w:rsid w:val="007D0400"/>
    <w:rsid w:val="007D0646"/>
    <w:rsid w:val="007D069E"/>
    <w:rsid w:val="007D07E2"/>
    <w:rsid w:val="007D0AC1"/>
    <w:rsid w:val="007D0B50"/>
    <w:rsid w:val="007D0B5F"/>
    <w:rsid w:val="007D0ED0"/>
    <w:rsid w:val="007D101F"/>
    <w:rsid w:val="007D1224"/>
    <w:rsid w:val="007D210C"/>
    <w:rsid w:val="007D21B7"/>
    <w:rsid w:val="007D2497"/>
    <w:rsid w:val="007D2728"/>
    <w:rsid w:val="007D2878"/>
    <w:rsid w:val="007D2962"/>
    <w:rsid w:val="007D37DC"/>
    <w:rsid w:val="007D398A"/>
    <w:rsid w:val="007D3B74"/>
    <w:rsid w:val="007D3E67"/>
    <w:rsid w:val="007D466B"/>
    <w:rsid w:val="007D4746"/>
    <w:rsid w:val="007D488D"/>
    <w:rsid w:val="007D4A5C"/>
    <w:rsid w:val="007D50F2"/>
    <w:rsid w:val="007D566D"/>
    <w:rsid w:val="007D59B6"/>
    <w:rsid w:val="007D64F6"/>
    <w:rsid w:val="007D66F7"/>
    <w:rsid w:val="007D6E69"/>
    <w:rsid w:val="007D7379"/>
    <w:rsid w:val="007D7642"/>
    <w:rsid w:val="007D7644"/>
    <w:rsid w:val="007D77AD"/>
    <w:rsid w:val="007D7BE8"/>
    <w:rsid w:val="007E074F"/>
    <w:rsid w:val="007E184C"/>
    <w:rsid w:val="007E22FB"/>
    <w:rsid w:val="007E2D78"/>
    <w:rsid w:val="007E2F2E"/>
    <w:rsid w:val="007E3317"/>
    <w:rsid w:val="007E388E"/>
    <w:rsid w:val="007E3B7B"/>
    <w:rsid w:val="007E3F5A"/>
    <w:rsid w:val="007E4657"/>
    <w:rsid w:val="007E4A8D"/>
    <w:rsid w:val="007E4C30"/>
    <w:rsid w:val="007E4D3C"/>
    <w:rsid w:val="007E50DF"/>
    <w:rsid w:val="007E5595"/>
    <w:rsid w:val="007E5A8A"/>
    <w:rsid w:val="007E6B72"/>
    <w:rsid w:val="007E7277"/>
    <w:rsid w:val="007E737E"/>
    <w:rsid w:val="007E7409"/>
    <w:rsid w:val="007E74A2"/>
    <w:rsid w:val="007E7786"/>
    <w:rsid w:val="007E7803"/>
    <w:rsid w:val="007E7F26"/>
    <w:rsid w:val="007E7F91"/>
    <w:rsid w:val="007F0786"/>
    <w:rsid w:val="007F0ACB"/>
    <w:rsid w:val="007F0CB1"/>
    <w:rsid w:val="007F0E8E"/>
    <w:rsid w:val="007F0EFE"/>
    <w:rsid w:val="007F12ED"/>
    <w:rsid w:val="007F2002"/>
    <w:rsid w:val="007F24F5"/>
    <w:rsid w:val="007F255C"/>
    <w:rsid w:val="007F2751"/>
    <w:rsid w:val="007F2DA5"/>
    <w:rsid w:val="007F3427"/>
    <w:rsid w:val="007F3C7D"/>
    <w:rsid w:val="007F43BB"/>
    <w:rsid w:val="007F49FD"/>
    <w:rsid w:val="007F4C97"/>
    <w:rsid w:val="007F4CC9"/>
    <w:rsid w:val="007F500B"/>
    <w:rsid w:val="007F527F"/>
    <w:rsid w:val="007F5827"/>
    <w:rsid w:val="007F5A00"/>
    <w:rsid w:val="007F5EC7"/>
    <w:rsid w:val="007F5F64"/>
    <w:rsid w:val="007F658F"/>
    <w:rsid w:val="007F6822"/>
    <w:rsid w:val="007F6F88"/>
    <w:rsid w:val="007F701B"/>
    <w:rsid w:val="007F747B"/>
    <w:rsid w:val="007F76A8"/>
    <w:rsid w:val="00800AB4"/>
    <w:rsid w:val="008013E7"/>
    <w:rsid w:val="00801495"/>
    <w:rsid w:val="00801BCB"/>
    <w:rsid w:val="00801E10"/>
    <w:rsid w:val="00802613"/>
    <w:rsid w:val="00802A0F"/>
    <w:rsid w:val="00802FB6"/>
    <w:rsid w:val="00803577"/>
    <w:rsid w:val="00803616"/>
    <w:rsid w:val="0080375C"/>
    <w:rsid w:val="00803908"/>
    <w:rsid w:val="00803A5B"/>
    <w:rsid w:val="00803F33"/>
    <w:rsid w:val="00804078"/>
    <w:rsid w:val="008041AB"/>
    <w:rsid w:val="0080427C"/>
    <w:rsid w:val="008042C1"/>
    <w:rsid w:val="00804371"/>
    <w:rsid w:val="0080478C"/>
    <w:rsid w:val="0080487C"/>
    <w:rsid w:val="00804BA3"/>
    <w:rsid w:val="00804C71"/>
    <w:rsid w:val="0080547F"/>
    <w:rsid w:val="00805622"/>
    <w:rsid w:val="008058F5"/>
    <w:rsid w:val="0080628A"/>
    <w:rsid w:val="008064C7"/>
    <w:rsid w:val="00806A81"/>
    <w:rsid w:val="00806B92"/>
    <w:rsid w:val="00806CC4"/>
    <w:rsid w:val="00807BBB"/>
    <w:rsid w:val="00807D39"/>
    <w:rsid w:val="00807EEE"/>
    <w:rsid w:val="00807F59"/>
    <w:rsid w:val="008108CC"/>
    <w:rsid w:val="008109E5"/>
    <w:rsid w:val="00810C51"/>
    <w:rsid w:val="0081126C"/>
    <w:rsid w:val="0081138E"/>
    <w:rsid w:val="008113DB"/>
    <w:rsid w:val="00811418"/>
    <w:rsid w:val="00811662"/>
    <w:rsid w:val="008117B9"/>
    <w:rsid w:val="00812159"/>
    <w:rsid w:val="008124FA"/>
    <w:rsid w:val="008126CB"/>
    <w:rsid w:val="00812AD9"/>
    <w:rsid w:val="00812F60"/>
    <w:rsid w:val="008131D3"/>
    <w:rsid w:val="00813676"/>
    <w:rsid w:val="00813A90"/>
    <w:rsid w:val="00813C9D"/>
    <w:rsid w:val="00813EED"/>
    <w:rsid w:val="0081431C"/>
    <w:rsid w:val="0081461A"/>
    <w:rsid w:val="00814772"/>
    <w:rsid w:val="00814D91"/>
    <w:rsid w:val="00815189"/>
    <w:rsid w:val="00815679"/>
    <w:rsid w:val="00815D24"/>
    <w:rsid w:val="0081602B"/>
    <w:rsid w:val="0081611D"/>
    <w:rsid w:val="008162A3"/>
    <w:rsid w:val="008162CB"/>
    <w:rsid w:val="00816787"/>
    <w:rsid w:val="00816C8D"/>
    <w:rsid w:val="00816CD1"/>
    <w:rsid w:val="00817796"/>
    <w:rsid w:val="00817F7F"/>
    <w:rsid w:val="0082046B"/>
    <w:rsid w:val="0082047E"/>
    <w:rsid w:val="0082063B"/>
    <w:rsid w:val="008219A3"/>
    <w:rsid w:val="00822023"/>
    <w:rsid w:val="008222E0"/>
    <w:rsid w:val="0082287D"/>
    <w:rsid w:val="00822B91"/>
    <w:rsid w:val="00822E38"/>
    <w:rsid w:val="0082342C"/>
    <w:rsid w:val="0082375F"/>
    <w:rsid w:val="00823853"/>
    <w:rsid w:val="0082397A"/>
    <w:rsid w:val="00823A24"/>
    <w:rsid w:val="00823C20"/>
    <w:rsid w:val="00823CC3"/>
    <w:rsid w:val="00824114"/>
    <w:rsid w:val="00824340"/>
    <w:rsid w:val="00825233"/>
    <w:rsid w:val="008258F8"/>
    <w:rsid w:val="008259B1"/>
    <w:rsid w:val="00825A38"/>
    <w:rsid w:val="00825BB9"/>
    <w:rsid w:val="00825C6A"/>
    <w:rsid w:val="00825CF8"/>
    <w:rsid w:val="00825E48"/>
    <w:rsid w:val="00825FCF"/>
    <w:rsid w:val="008261D1"/>
    <w:rsid w:val="00827409"/>
    <w:rsid w:val="00827657"/>
    <w:rsid w:val="00830522"/>
    <w:rsid w:val="008308D6"/>
    <w:rsid w:val="00830BFB"/>
    <w:rsid w:val="00830C5B"/>
    <w:rsid w:val="00831404"/>
    <w:rsid w:val="00831682"/>
    <w:rsid w:val="00831F96"/>
    <w:rsid w:val="00832642"/>
    <w:rsid w:val="00832950"/>
    <w:rsid w:val="00832C04"/>
    <w:rsid w:val="00832D75"/>
    <w:rsid w:val="00832F32"/>
    <w:rsid w:val="00833635"/>
    <w:rsid w:val="00833800"/>
    <w:rsid w:val="00833971"/>
    <w:rsid w:val="00834229"/>
    <w:rsid w:val="0083479A"/>
    <w:rsid w:val="008349AA"/>
    <w:rsid w:val="008354F4"/>
    <w:rsid w:val="00835D72"/>
    <w:rsid w:val="00835E28"/>
    <w:rsid w:val="0083671F"/>
    <w:rsid w:val="00836C1A"/>
    <w:rsid w:val="00836C51"/>
    <w:rsid w:val="00836C59"/>
    <w:rsid w:val="008379AD"/>
    <w:rsid w:val="00837DFF"/>
    <w:rsid w:val="00837F9C"/>
    <w:rsid w:val="00840006"/>
    <w:rsid w:val="00840013"/>
    <w:rsid w:val="00840064"/>
    <w:rsid w:val="00840AAC"/>
    <w:rsid w:val="008411DD"/>
    <w:rsid w:val="00841238"/>
    <w:rsid w:val="008424B0"/>
    <w:rsid w:val="00842899"/>
    <w:rsid w:val="008428BB"/>
    <w:rsid w:val="00842D47"/>
    <w:rsid w:val="008430A7"/>
    <w:rsid w:val="00843714"/>
    <w:rsid w:val="008437B1"/>
    <w:rsid w:val="008437CA"/>
    <w:rsid w:val="00843A3A"/>
    <w:rsid w:val="00843B5E"/>
    <w:rsid w:val="00843D8D"/>
    <w:rsid w:val="00844140"/>
    <w:rsid w:val="0084456F"/>
    <w:rsid w:val="00844DB7"/>
    <w:rsid w:val="0084557B"/>
    <w:rsid w:val="008458D0"/>
    <w:rsid w:val="008458DC"/>
    <w:rsid w:val="00845D0A"/>
    <w:rsid w:val="00846193"/>
    <w:rsid w:val="008465A1"/>
    <w:rsid w:val="00846794"/>
    <w:rsid w:val="0084690D"/>
    <w:rsid w:val="00847248"/>
    <w:rsid w:val="008477D4"/>
    <w:rsid w:val="0084781A"/>
    <w:rsid w:val="00847E93"/>
    <w:rsid w:val="0085011D"/>
    <w:rsid w:val="00850451"/>
    <w:rsid w:val="0085095D"/>
    <w:rsid w:val="00850B20"/>
    <w:rsid w:val="008510D1"/>
    <w:rsid w:val="0085137E"/>
    <w:rsid w:val="008513F1"/>
    <w:rsid w:val="00852682"/>
    <w:rsid w:val="008529E6"/>
    <w:rsid w:val="00852C93"/>
    <w:rsid w:val="00853125"/>
    <w:rsid w:val="00853BDF"/>
    <w:rsid w:val="00853F35"/>
    <w:rsid w:val="0085460E"/>
    <w:rsid w:val="0085478F"/>
    <w:rsid w:val="00854949"/>
    <w:rsid w:val="00855111"/>
    <w:rsid w:val="0085562F"/>
    <w:rsid w:val="008556FE"/>
    <w:rsid w:val="008557F5"/>
    <w:rsid w:val="00855863"/>
    <w:rsid w:val="00855B90"/>
    <w:rsid w:val="00855EB6"/>
    <w:rsid w:val="00855F68"/>
    <w:rsid w:val="008565E5"/>
    <w:rsid w:val="00856805"/>
    <w:rsid w:val="0085698C"/>
    <w:rsid w:val="00857290"/>
    <w:rsid w:val="0085745C"/>
    <w:rsid w:val="00857E55"/>
    <w:rsid w:val="00857F4C"/>
    <w:rsid w:val="00860088"/>
    <w:rsid w:val="008605EF"/>
    <w:rsid w:val="0086084E"/>
    <w:rsid w:val="00860995"/>
    <w:rsid w:val="008614BE"/>
    <w:rsid w:val="00861B88"/>
    <w:rsid w:val="00861D59"/>
    <w:rsid w:val="008624F0"/>
    <w:rsid w:val="00862C92"/>
    <w:rsid w:val="00862F48"/>
    <w:rsid w:val="008630ED"/>
    <w:rsid w:val="00863332"/>
    <w:rsid w:val="00863528"/>
    <w:rsid w:val="00863E1D"/>
    <w:rsid w:val="0086424A"/>
    <w:rsid w:val="0086479A"/>
    <w:rsid w:val="00864FA8"/>
    <w:rsid w:val="008656A7"/>
    <w:rsid w:val="00865B88"/>
    <w:rsid w:val="00865EB6"/>
    <w:rsid w:val="00865FBC"/>
    <w:rsid w:val="008662BA"/>
    <w:rsid w:val="008667B7"/>
    <w:rsid w:val="008667C6"/>
    <w:rsid w:val="00866B47"/>
    <w:rsid w:val="0086723A"/>
    <w:rsid w:val="00867693"/>
    <w:rsid w:val="00867DE3"/>
    <w:rsid w:val="008704E2"/>
    <w:rsid w:val="00870DAB"/>
    <w:rsid w:val="00870E0B"/>
    <w:rsid w:val="0087175F"/>
    <w:rsid w:val="00871AF8"/>
    <w:rsid w:val="0087210A"/>
    <w:rsid w:val="008723AC"/>
    <w:rsid w:val="008725B8"/>
    <w:rsid w:val="00872647"/>
    <w:rsid w:val="008729F5"/>
    <w:rsid w:val="00872A19"/>
    <w:rsid w:val="00872B3B"/>
    <w:rsid w:val="00873169"/>
    <w:rsid w:val="008733A1"/>
    <w:rsid w:val="0087344D"/>
    <w:rsid w:val="008736FB"/>
    <w:rsid w:val="00873BB1"/>
    <w:rsid w:val="0087412D"/>
    <w:rsid w:val="00874189"/>
    <w:rsid w:val="008741E3"/>
    <w:rsid w:val="008747FD"/>
    <w:rsid w:val="008749EA"/>
    <w:rsid w:val="00875446"/>
    <w:rsid w:val="00876393"/>
    <w:rsid w:val="008766ED"/>
    <w:rsid w:val="008767F2"/>
    <w:rsid w:val="00877127"/>
    <w:rsid w:val="008774A1"/>
    <w:rsid w:val="00877F9C"/>
    <w:rsid w:val="0088013F"/>
    <w:rsid w:val="0088024C"/>
    <w:rsid w:val="00880D00"/>
    <w:rsid w:val="0088124B"/>
    <w:rsid w:val="0088169C"/>
    <w:rsid w:val="00881BC3"/>
    <w:rsid w:val="00882198"/>
    <w:rsid w:val="008822A8"/>
    <w:rsid w:val="00883200"/>
    <w:rsid w:val="008834DC"/>
    <w:rsid w:val="0088351F"/>
    <w:rsid w:val="0088376A"/>
    <w:rsid w:val="008838E3"/>
    <w:rsid w:val="00884C6D"/>
    <w:rsid w:val="0088596C"/>
    <w:rsid w:val="00885989"/>
    <w:rsid w:val="00885B02"/>
    <w:rsid w:val="00885D17"/>
    <w:rsid w:val="0088623E"/>
    <w:rsid w:val="00886586"/>
    <w:rsid w:val="00886AA6"/>
    <w:rsid w:val="0088722F"/>
    <w:rsid w:val="0088796B"/>
    <w:rsid w:val="00887AFC"/>
    <w:rsid w:val="00887BBF"/>
    <w:rsid w:val="00887D1E"/>
    <w:rsid w:val="00887DB2"/>
    <w:rsid w:val="008904F4"/>
    <w:rsid w:val="00890578"/>
    <w:rsid w:val="00890CA8"/>
    <w:rsid w:val="008912CF"/>
    <w:rsid w:val="008912F1"/>
    <w:rsid w:val="00891704"/>
    <w:rsid w:val="00891C2A"/>
    <w:rsid w:val="00891D83"/>
    <w:rsid w:val="00892036"/>
    <w:rsid w:val="008925F6"/>
    <w:rsid w:val="0089264E"/>
    <w:rsid w:val="0089288F"/>
    <w:rsid w:val="00892A05"/>
    <w:rsid w:val="00892D6A"/>
    <w:rsid w:val="00893768"/>
    <w:rsid w:val="008937CA"/>
    <w:rsid w:val="008938B5"/>
    <w:rsid w:val="008939E9"/>
    <w:rsid w:val="00893CDD"/>
    <w:rsid w:val="00893F67"/>
    <w:rsid w:val="00893FAB"/>
    <w:rsid w:val="008940A3"/>
    <w:rsid w:val="008941AE"/>
    <w:rsid w:val="0089431B"/>
    <w:rsid w:val="00894351"/>
    <w:rsid w:val="008944B9"/>
    <w:rsid w:val="00894B19"/>
    <w:rsid w:val="00894D80"/>
    <w:rsid w:val="0089542C"/>
    <w:rsid w:val="00895625"/>
    <w:rsid w:val="00896878"/>
    <w:rsid w:val="00896C07"/>
    <w:rsid w:val="00896F3D"/>
    <w:rsid w:val="008972A6"/>
    <w:rsid w:val="0089737B"/>
    <w:rsid w:val="0089798D"/>
    <w:rsid w:val="00897CA0"/>
    <w:rsid w:val="00897F15"/>
    <w:rsid w:val="00897F1A"/>
    <w:rsid w:val="008A02F6"/>
    <w:rsid w:val="008A06FF"/>
    <w:rsid w:val="008A07B4"/>
    <w:rsid w:val="008A10E0"/>
    <w:rsid w:val="008A1310"/>
    <w:rsid w:val="008A166C"/>
    <w:rsid w:val="008A1677"/>
    <w:rsid w:val="008A17DD"/>
    <w:rsid w:val="008A1D4B"/>
    <w:rsid w:val="008A1DC9"/>
    <w:rsid w:val="008A1F54"/>
    <w:rsid w:val="008A214A"/>
    <w:rsid w:val="008A284D"/>
    <w:rsid w:val="008A2A78"/>
    <w:rsid w:val="008A2E71"/>
    <w:rsid w:val="008A2F61"/>
    <w:rsid w:val="008A2FEE"/>
    <w:rsid w:val="008A312A"/>
    <w:rsid w:val="008A359C"/>
    <w:rsid w:val="008A3935"/>
    <w:rsid w:val="008A3A28"/>
    <w:rsid w:val="008A3B4B"/>
    <w:rsid w:val="008A3BD0"/>
    <w:rsid w:val="008A3D3D"/>
    <w:rsid w:val="008A3DAD"/>
    <w:rsid w:val="008A413B"/>
    <w:rsid w:val="008A4572"/>
    <w:rsid w:val="008A4E4E"/>
    <w:rsid w:val="008A57C5"/>
    <w:rsid w:val="008A6F84"/>
    <w:rsid w:val="008A74FB"/>
    <w:rsid w:val="008A7561"/>
    <w:rsid w:val="008B0627"/>
    <w:rsid w:val="008B06C3"/>
    <w:rsid w:val="008B0838"/>
    <w:rsid w:val="008B09DC"/>
    <w:rsid w:val="008B0D47"/>
    <w:rsid w:val="008B0EED"/>
    <w:rsid w:val="008B1456"/>
    <w:rsid w:val="008B2488"/>
    <w:rsid w:val="008B30CF"/>
    <w:rsid w:val="008B3328"/>
    <w:rsid w:val="008B3BE2"/>
    <w:rsid w:val="008B3C23"/>
    <w:rsid w:val="008B3E2F"/>
    <w:rsid w:val="008B409E"/>
    <w:rsid w:val="008B4391"/>
    <w:rsid w:val="008B49D7"/>
    <w:rsid w:val="008B4DDC"/>
    <w:rsid w:val="008B4F84"/>
    <w:rsid w:val="008B5174"/>
    <w:rsid w:val="008B52DA"/>
    <w:rsid w:val="008B5566"/>
    <w:rsid w:val="008B55D5"/>
    <w:rsid w:val="008B569F"/>
    <w:rsid w:val="008B576D"/>
    <w:rsid w:val="008B594A"/>
    <w:rsid w:val="008B5E6A"/>
    <w:rsid w:val="008B61B3"/>
    <w:rsid w:val="008B6538"/>
    <w:rsid w:val="008B6825"/>
    <w:rsid w:val="008B75AD"/>
    <w:rsid w:val="008B7962"/>
    <w:rsid w:val="008B7DC9"/>
    <w:rsid w:val="008C014C"/>
    <w:rsid w:val="008C03AE"/>
    <w:rsid w:val="008C0564"/>
    <w:rsid w:val="008C0567"/>
    <w:rsid w:val="008C0BE4"/>
    <w:rsid w:val="008C12B4"/>
    <w:rsid w:val="008C1775"/>
    <w:rsid w:val="008C1AEA"/>
    <w:rsid w:val="008C22F7"/>
    <w:rsid w:val="008C2718"/>
    <w:rsid w:val="008C280A"/>
    <w:rsid w:val="008C3074"/>
    <w:rsid w:val="008C36E2"/>
    <w:rsid w:val="008C38FF"/>
    <w:rsid w:val="008C3990"/>
    <w:rsid w:val="008C3CA7"/>
    <w:rsid w:val="008C3E76"/>
    <w:rsid w:val="008C4184"/>
    <w:rsid w:val="008C44C1"/>
    <w:rsid w:val="008C44D6"/>
    <w:rsid w:val="008C4B0A"/>
    <w:rsid w:val="008C4B0B"/>
    <w:rsid w:val="008C4C23"/>
    <w:rsid w:val="008C4E41"/>
    <w:rsid w:val="008C531F"/>
    <w:rsid w:val="008C5560"/>
    <w:rsid w:val="008C5AD3"/>
    <w:rsid w:val="008C5CD9"/>
    <w:rsid w:val="008C6AE9"/>
    <w:rsid w:val="008C6C96"/>
    <w:rsid w:val="008C7ADD"/>
    <w:rsid w:val="008C7C1B"/>
    <w:rsid w:val="008D048F"/>
    <w:rsid w:val="008D0818"/>
    <w:rsid w:val="008D0993"/>
    <w:rsid w:val="008D0D87"/>
    <w:rsid w:val="008D1277"/>
    <w:rsid w:val="008D1640"/>
    <w:rsid w:val="008D1B15"/>
    <w:rsid w:val="008D1C29"/>
    <w:rsid w:val="008D1CFA"/>
    <w:rsid w:val="008D20AC"/>
    <w:rsid w:val="008D2478"/>
    <w:rsid w:val="008D284F"/>
    <w:rsid w:val="008D2E4F"/>
    <w:rsid w:val="008D31AD"/>
    <w:rsid w:val="008D3695"/>
    <w:rsid w:val="008D39A2"/>
    <w:rsid w:val="008D3C2B"/>
    <w:rsid w:val="008D4321"/>
    <w:rsid w:val="008D434B"/>
    <w:rsid w:val="008D45F8"/>
    <w:rsid w:val="008D4B81"/>
    <w:rsid w:val="008D4C23"/>
    <w:rsid w:val="008D4EBD"/>
    <w:rsid w:val="008D50D8"/>
    <w:rsid w:val="008D54AE"/>
    <w:rsid w:val="008D5512"/>
    <w:rsid w:val="008D5991"/>
    <w:rsid w:val="008D6A67"/>
    <w:rsid w:val="008D710F"/>
    <w:rsid w:val="008D74AE"/>
    <w:rsid w:val="008D7757"/>
    <w:rsid w:val="008D7A4A"/>
    <w:rsid w:val="008D7B78"/>
    <w:rsid w:val="008E0285"/>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E96"/>
    <w:rsid w:val="008E416B"/>
    <w:rsid w:val="008E44E0"/>
    <w:rsid w:val="008E47EA"/>
    <w:rsid w:val="008E48A7"/>
    <w:rsid w:val="008E4B5D"/>
    <w:rsid w:val="008E4BCB"/>
    <w:rsid w:val="008E4E21"/>
    <w:rsid w:val="008E4F3C"/>
    <w:rsid w:val="008E4F60"/>
    <w:rsid w:val="008E50CF"/>
    <w:rsid w:val="008E5B73"/>
    <w:rsid w:val="008E5C6C"/>
    <w:rsid w:val="008E6857"/>
    <w:rsid w:val="008E6C3E"/>
    <w:rsid w:val="008E6E0B"/>
    <w:rsid w:val="008E6E45"/>
    <w:rsid w:val="008E6E8D"/>
    <w:rsid w:val="008E7206"/>
    <w:rsid w:val="008E74EB"/>
    <w:rsid w:val="008E7ED4"/>
    <w:rsid w:val="008E7FF0"/>
    <w:rsid w:val="008F0610"/>
    <w:rsid w:val="008F0CA2"/>
    <w:rsid w:val="008F1758"/>
    <w:rsid w:val="008F17AA"/>
    <w:rsid w:val="008F1D92"/>
    <w:rsid w:val="008F1FEE"/>
    <w:rsid w:val="008F282C"/>
    <w:rsid w:val="008F2983"/>
    <w:rsid w:val="008F2B9E"/>
    <w:rsid w:val="008F2C0E"/>
    <w:rsid w:val="008F315F"/>
    <w:rsid w:val="008F3A67"/>
    <w:rsid w:val="008F45AE"/>
    <w:rsid w:val="008F45E7"/>
    <w:rsid w:val="008F478E"/>
    <w:rsid w:val="008F4818"/>
    <w:rsid w:val="008F4AD3"/>
    <w:rsid w:val="008F4CA6"/>
    <w:rsid w:val="008F5390"/>
    <w:rsid w:val="008F545D"/>
    <w:rsid w:val="008F5E65"/>
    <w:rsid w:val="008F5E7C"/>
    <w:rsid w:val="008F69AA"/>
    <w:rsid w:val="008F7620"/>
    <w:rsid w:val="008F7726"/>
    <w:rsid w:val="008F7892"/>
    <w:rsid w:val="008F78FA"/>
    <w:rsid w:val="0090122B"/>
    <w:rsid w:val="009015C4"/>
    <w:rsid w:val="009015EC"/>
    <w:rsid w:val="00901D20"/>
    <w:rsid w:val="00901E85"/>
    <w:rsid w:val="009020C9"/>
    <w:rsid w:val="0090213A"/>
    <w:rsid w:val="0090226C"/>
    <w:rsid w:val="0090238A"/>
    <w:rsid w:val="0090263A"/>
    <w:rsid w:val="009036E4"/>
    <w:rsid w:val="00904907"/>
    <w:rsid w:val="0090492F"/>
    <w:rsid w:val="00904D3C"/>
    <w:rsid w:val="00905376"/>
    <w:rsid w:val="00905A54"/>
    <w:rsid w:val="00905F78"/>
    <w:rsid w:val="00906108"/>
    <w:rsid w:val="00906470"/>
    <w:rsid w:val="00907399"/>
    <w:rsid w:val="00907E41"/>
    <w:rsid w:val="0091006E"/>
    <w:rsid w:val="0091036C"/>
    <w:rsid w:val="009103B8"/>
    <w:rsid w:val="00910958"/>
    <w:rsid w:val="00910DAF"/>
    <w:rsid w:val="00910F38"/>
    <w:rsid w:val="00910F89"/>
    <w:rsid w:val="009116D1"/>
    <w:rsid w:val="00911E05"/>
    <w:rsid w:val="00912250"/>
    <w:rsid w:val="00912FED"/>
    <w:rsid w:val="009132E6"/>
    <w:rsid w:val="00913DDE"/>
    <w:rsid w:val="00913F7B"/>
    <w:rsid w:val="00914173"/>
    <w:rsid w:val="0091495F"/>
    <w:rsid w:val="00915950"/>
    <w:rsid w:val="00915B8B"/>
    <w:rsid w:val="00915F64"/>
    <w:rsid w:val="00916128"/>
    <w:rsid w:val="00916521"/>
    <w:rsid w:val="009168B1"/>
    <w:rsid w:val="009168BA"/>
    <w:rsid w:val="0091730B"/>
    <w:rsid w:val="00917882"/>
    <w:rsid w:val="0092000D"/>
    <w:rsid w:val="009200C5"/>
    <w:rsid w:val="0092024C"/>
    <w:rsid w:val="009204EF"/>
    <w:rsid w:val="0092088F"/>
    <w:rsid w:val="009208EA"/>
    <w:rsid w:val="00920D6D"/>
    <w:rsid w:val="00920DB4"/>
    <w:rsid w:val="00920F1A"/>
    <w:rsid w:val="00920FCD"/>
    <w:rsid w:val="00921376"/>
    <w:rsid w:val="00921933"/>
    <w:rsid w:val="00921DC9"/>
    <w:rsid w:val="00921E84"/>
    <w:rsid w:val="009224B5"/>
    <w:rsid w:val="00922AC4"/>
    <w:rsid w:val="00922B3B"/>
    <w:rsid w:val="00922CC6"/>
    <w:rsid w:val="00922F0B"/>
    <w:rsid w:val="009231FB"/>
    <w:rsid w:val="0092320E"/>
    <w:rsid w:val="00923DD3"/>
    <w:rsid w:val="00924048"/>
    <w:rsid w:val="0092429C"/>
    <w:rsid w:val="00924466"/>
    <w:rsid w:val="00924EB4"/>
    <w:rsid w:val="00924EFD"/>
    <w:rsid w:val="00924FF6"/>
    <w:rsid w:val="0092529B"/>
    <w:rsid w:val="009253A4"/>
    <w:rsid w:val="00925558"/>
    <w:rsid w:val="009256D9"/>
    <w:rsid w:val="009257D1"/>
    <w:rsid w:val="00925A19"/>
    <w:rsid w:val="00925F81"/>
    <w:rsid w:val="00925FC5"/>
    <w:rsid w:val="009261AF"/>
    <w:rsid w:val="009261B1"/>
    <w:rsid w:val="00926328"/>
    <w:rsid w:val="009265B5"/>
    <w:rsid w:val="00926C96"/>
    <w:rsid w:val="00926F5B"/>
    <w:rsid w:val="00926F80"/>
    <w:rsid w:val="0092708C"/>
    <w:rsid w:val="0092710F"/>
    <w:rsid w:val="0092745D"/>
    <w:rsid w:val="00927A92"/>
    <w:rsid w:val="00927CB5"/>
    <w:rsid w:val="00927FA7"/>
    <w:rsid w:val="009301FC"/>
    <w:rsid w:val="009306FB"/>
    <w:rsid w:val="0093084A"/>
    <w:rsid w:val="00930AE4"/>
    <w:rsid w:val="00930B77"/>
    <w:rsid w:val="00930E5C"/>
    <w:rsid w:val="009313EC"/>
    <w:rsid w:val="0093245F"/>
    <w:rsid w:val="00932909"/>
    <w:rsid w:val="00932F2D"/>
    <w:rsid w:val="009334DB"/>
    <w:rsid w:val="00933AC7"/>
    <w:rsid w:val="00933C06"/>
    <w:rsid w:val="0093403D"/>
    <w:rsid w:val="0093485C"/>
    <w:rsid w:val="00934A14"/>
    <w:rsid w:val="00934DB1"/>
    <w:rsid w:val="00934E9B"/>
    <w:rsid w:val="0093553E"/>
    <w:rsid w:val="00935584"/>
    <w:rsid w:val="009355C1"/>
    <w:rsid w:val="009356B3"/>
    <w:rsid w:val="00935B9A"/>
    <w:rsid w:val="00935F34"/>
    <w:rsid w:val="00935FA0"/>
    <w:rsid w:val="00936194"/>
    <w:rsid w:val="009364C6"/>
    <w:rsid w:val="009367A5"/>
    <w:rsid w:val="0093692B"/>
    <w:rsid w:val="00936C3A"/>
    <w:rsid w:val="0093759D"/>
    <w:rsid w:val="009377C8"/>
    <w:rsid w:val="00937D18"/>
    <w:rsid w:val="00937E1B"/>
    <w:rsid w:val="00940035"/>
    <w:rsid w:val="0094009A"/>
    <w:rsid w:val="00940226"/>
    <w:rsid w:val="0094053A"/>
    <w:rsid w:val="009407E6"/>
    <w:rsid w:val="00940AB4"/>
    <w:rsid w:val="00940D3D"/>
    <w:rsid w:val="00941839"/>
    <w:rsid w:val="00941FFA"/>
    <w:rsid w:val="009422EE"/>
    <w:rsid w:val="009428CE"/>
    <w:rsid w:val="00942D06"/>
    <w:rsid w:val="00942D12"/>
    <w:rsid w:val="00942EF3"/>
    <w:rsid w:val="00943192"/>
    <w:rsid w:val="009431D4"/>
    <w:rsid w:val="0094373A"/>
    <w:rsid w:val="009439B5"/>
    <w:rsid w:val="00943CD6"/>
    <w:rsid w:val="00943DB3"/>
    <w:rsid w:val="00943E5D"/>
    <w:rsid w:val="0094415C"/>
    <w:rsid w:val="00944544"/>
    <w:rsid w:val="009446DC"/>
    <w:rsid w:val="0094470B"/>
    <w:rsid w:val="00944854"/>
    <w:rsid w:val="00944BE5"/>
    <w:rsid w:val="00944CBF"/>
    <w:rsid w:val="00944F8C"/>
    <w:rsid w:val="00944FF1"/>
    <w:rsid w:val="00945097"/>
    <w:rsid w:val="0094559B"/>
    <w:rsid w:val="009456FC"/>
    <w:rsid w:val="009458A5"/>
    <w:rsid w:val="009458DF"/>
    <w:rsid w:val="00945978"/>
    <w:rsid w:val="00945989"/>
    <w:rsid w:val="009459A2"/>
    <w:rsid w:val="00945A3C"/>
    <w:rsid w:val="00945A97"/>
    <w:rsid w:val="00945B67"/>
    <w:rsid w:val="00945BBB"/>
    <w:rsid w:val="00946005"/>
    <w:rsid w:val="00946078"/>
    <w:rsid w:val="009461A9"/>
    <w:rsid w:val="0094625C"/>
    <w:rsid w:val="0094659B"/>
    <w:rsid w:val="0094684A"/>
    <w:rsid w:val="009469AD"/>
    <w:rsid w:val="00946DA8"/>
    <w:rsid w:val="00947270"/>
    <w:rsid w:val="00947487"/>
    <w:rsid w:val="00947A96"/>
    <w:rsid w:val="00947AD4"/>
    <w:rsid w:val="00947B3D"/>
    <w:rsid w:val="00947C45"/>
    <w:rsid w:val="00947F97"/>
    <w:rsid w:val="0095000F"/>
    <w:rsid w:val="0095044C"/>
    <w:rsid w:val="00950738"/>
    <w:rsid w:val="00950C3F"/>
    <w:rsid w:val="00951280"/>
    <w:rsid w:val="009512DC"/>
    <w:rsid w:val="00951626"/>
    <w:rsid w:val="00951759"/>
    <w:rsid w:val="00951924"/>
    <w:rsid w:val="00951E53"/>
    <w:rsid w:val="00952043"/>
    <w:rsid w:val="00952537"/>
    <w:rsid w:val="0095282B"/>
    <w:rsid w:val="00952F62"/>
    <w:rsid w:val="009534FD"/>
    <w:rsid w:val="009536BC"/>
    <w:rsid w:val="00953C7C"/>
    <w:rsid w:val="009540C4"/>
    <w:rsid w:val="00954118"/>
    <w:rsid w:val="0095469C"/>
    <w:rsid w:val="00954877"/>
    <w:rsid w:val="00954939"/>
    <w:rsid w:val="00954C51"/>
    <w:rsid w:val="00955109"/>
    <w:rsid w:val="00955343"/>
    <w:rsid w:val="00955AA3"/>
    <w:rsid w:val="00955D48"/>
    <w:rsid w:val="00956595"/>
    <w:rsid w:val="0095671F"/>
    <w:rsid w:val="009576F9"/>
    <w:rsid w:val="009578B9"/>
    <w:rsid w:val="00957946"/>
    <w:rsid w:val="00960237"/>
    <w:rsid w:val="009603A7"/>
    <w:rsid w:val="0096053E"/>
    <w:rsid w:val="00960DC0"/>
    <w:rsid w:val="0096197C"/>
    <w:rsid w:val="00961A02"/>
    <w:rsid w:val="00962146"/>
    <w:rsid w:val="00962601"/>
    <w:rsid w:val="00962638"/>
    <w:rsid w:val="00962917"/>
    <w:rsid w:val="009629AB"/>
    <w:rsid w:val="00963367"/>
    <w:rsid w:val="00964069"/>
    <w:rsid w:val="00964128"/>
    <w:rsid w:val="00964AE8"/>
    <w:rsid w:val="00964F67"/>
    <w:rsid w:val="00965928"/>
    <w:rsid w:val="00965EA7"/>
    <w:rsid w:val="00965FE7"/>
    <w:rsid w:val="00965FF0"/>
    <w:rsid w:val="0096620D"/>
    <w:rsid w:val="0096636B"/>
    <w:rsid w:val="009663A0"/>
    <w:rsid w:val="00966B8C"/>
    <w:rsid w:val="0096715F"/>
    <w:rsid w:val="009676F8"/>
    <w:rsid w:val="009678AA"/>
    <w:rsid w:val="00967B38"/>
    <w:rsid w:val="00967B78"/>
    <w:rsid w:val="00970D6B"/>
    <w:rsid w:val="00970E3B"/>
    <w:rsid w:val="0097124E"/>
    <w:rsid w:val="00971F7C"/>
    <w:rsid w:val="00972B05"/>
    <w:rsid w:val="00972B67"/>
    <w:rsid w:val="00972F3F"/>
    <w:rsid w:val="00972FBF"/>
    <w:rsid w:val="00973064"/>
    <w:rsid w:val="009732E5"/>
    <w:rsid w:val="00973434"/>
    <w:rsid w:val="009736ED"/>
    <w:rsid w:val="00975306"/>
    <w:rsid w:val="009758BB"/>
    <w:rsid w:val="009760CE"/>
    <w:rsid w:val="009762D2"/>
    <w:rsid w:val="00976FBD"/>
    <w:rsid w:val="009772F7"/>
    <w:rsid w:val="00977991"/>
    <w:rsid w:val="00977B57"/>
    <w:rsid w:val="00980066"/>
    <w:rsid w:val="009806AA"/>
    <w:rsid w:val="00980A09"/>
    <w:rsid w:val="009816A5"/>
    <w:rsid w:val="00981A78"/>
    <w:rsid w:val="00981C97"/>
    <w:rsid w:val="00981FBD"/>
    <w:rsid w:val="00981FFE"/>
    <w:rsid w:val="00982162"/>
    <w:rsid w:val="00982912"/>
    <w:rsid w:val="00982ADD"/>
    <w:rsid w:val="00982EAF"/>
    <w:rsid w:val="00982FCC"/>
    <w:rsid w:val="00983395"/>
    <w:rsid w:val="009835D5"/>
    <w:rsid w:val="009836BC"/>
    <w:rsid w:val="00983F37"/>
    <w:rsid w:val="00984267"/>
    <w:rsid w:val="0098438B"/>
    <w:rsid w:val="00984B82"/>
    <w:rsid w:val="0098553F"/>
    <w:rsid w:val="0098560F"/>
    <w:rsid w:val="00985CD8"/>
    <w:rsid w:val="00986349"/>
    <w:rsid w:val="009866BD"/>
    <w:rsid w:val="00986C7A"/>
    <w:rsid w:val="00986F3A"/>
    <w:rsid w:val="00986F69"/>
    <w:rsid w:val="00987354"/>
    <w:rsid w:val="0098766D"/>
    <w:rsid w:val="0098779D"/>
    <w:rsid w:val="0099080E"/>
    <w:rsid w:val="00990E7B"/>
    <w:rsid w:val="00990FBD"/>
    <w:rsid w:val="009911B9"/>
    <w:rsid w:val="00991D04"/>
    <w:rsid w:val="00991D47"/>
    <w:rsid w:val="00991F53"/>
    <w:rsid w:val="00992237"/>
    <w:rsid w:val="00992324"/>
    <w:rsid w:val="00992631"/>
    <w:rsid w:val="00992F12"/>
    <w:rsid w:val="00993596"/>
    <w:rsid w:val="00993C20"/>
    <w:rsid w:val="00993E2D"/>
    <w:rsid w:val="009941AD"/>
    <w:rsid w:val="00994891"/>
    <w:rsid w:val="00994D13"/>
    <w:rsid w:val="0099528D"/>
    <w:rsid w:val="009952D0"/>
    <w:rsid w:val="00995A3E"/>
    <w:rsid w:val="00995B30"/>
    <w:rsid w:val="00995FBE"/>
    <w:rsid w:val="00996632"/>
    <w:rsid w:val="009966AC"/>
    <w:rsid w:val="00996DBE"/>
    <w:rsid w:val="009971EB"/>
    <w:rsid w:val="00997444"/>
    <w:rsid w:val="009A0000"/>
    <w:rsid w:val="009A022F"/>
    <w:rsid w:val="009A046C"/>
    <w:rsid w:val="009A1127"/>
    <w:rsid w:val="009A1325"/>
    <w:rsid w:val="009A1902"/>
    <w:rsid w:val="009A1B3E"/>
    <w:rsid w:val="009A1E96"/>
    <w:rsid w:val="009A1EF1"/>
    <w:rsid w:val="009A1EFD"/>
    <w:rsid w:val="009A2452"/>
    <w:rsid w:val="009A2CD1"/>
    <w:rsid w:val="009A3260"/>
    <w:rsid w:val="009A3434"/>
    <w:rsid w:val="009A343E"/>
    <w:rsid w:val="009A36C0"/>
    <w:rsid w:val="009A3934"/>
    <w:rsid w:val="009A3D1A"/>
    <w:rsid w:val="009A467C"/>
    <w:rsid w:val="009A48A0"/>
    <w:rsid w:val="009A4CBE"/>
    <w:rsid w:val="009A561E"/>
    <w:rsid w:val="009A56BF"/>
    <w:rsid w:val="009A67EE"/>
    <w:rsid w:val="009A6861"/>
    <w:rsid w:val="009A6AD1"/>
    <w:rsid w:val="009A6BE3"/>
    <w:rsid w:val="009A70E6"/>
    <w:rsid w:val="009A74EF"/>
    <w:rsid w:val="009A75AA"/>
    <w:rsid w:val="009A761E"/>
    <w:rsid w:val="009A7C2D"/>
    <w:rsid w:val="009A7D06"/>
    <w:rsid w:val="009A7E7F"/>
    <w:rsid w:val="009B0006"/>
    <w:rsid w:val="009B0DBE"/>
    <w:rsid w:val="009B0E65"/>
    <w:rsid w:val="009B1522"/>
    <w:rsid w:val="009B157C"/>
    <w:rsid w:val="009B28DE"/>
    <w:rsid w:val="009B2C33"/>
    <w:rsid w:val="009B3492"/>
    <w:rsid w:val="009B389D"/>
    <w:rsid w:val="009B4010"/>
    <w:rsid w:val="009B4106"/>
    <w:rsid w:val="009B413B"/>
    <w:rsid w:val="009B4317"/>
    <w:rsid w:val="009B433C"/>
    <w:rsid w:val="009B4594"/>
    <w:rsid w:val="009B4A71"/>
    <w:rsid w:val="009B4DE1"/>
    <w:rsid w:val="009B4E93"/>
    <w:rsid w:val="009B4FF1"/>
    <w:rsid w:val="009B50A1"/>
    <w:rsid w:val="009B5357"/>
    <w:rsid w:val="009B54F1"/>
    <w:rsid w:val="009B5878"/>
    <w:rsid w:val="009B5AC2"/>
    <w:rsid w:val="009B5BC4"/>
    <w:rsid w:val="009B61BD"/>
    <w:rsid w:val="009B6311"/>
    <w:rsid w:val="009B6358"/>
    <w:rsid w:val="009B694B"/>
    <w:rsid w:val="009B71EA"/>
    <w:rsid w:val="009B7674"/>
    <w:rsid w:val="009B7D59"/>
    <w:rsid w:val="009C0494"/>
    <w:rsid w:val="009C0614"/>
    <w:rsid w:val="009C1124"/>
    <w:rsid w:val="009C1709"/>
    <w:rsid w:val="009C1B5C"/>
    <w:rsid w:val="009C1C0F"/>
    <w:rsid w:val="009C1EE5"/>
    <w:rsid w:val="009C20C8"/>
    <w:rsid w:val="009C2180"/>
    <w:rsid w:val="009C3335"/>
    <w:rsid w:val="009C3813"/>
    <w:rsid w:val="009C3A61"/>
    <w:rsid w:val="009C3B37"/>
    <w:rsid w:val="009C4FAB"/>
    <w:rsid w:val="009C5182"/>
    <w:rsid w:val="009C526C"/>
    <w:rsid w:val="009C56AB"/>
    <w:rsid w:val="009C57F2"/>
    <w:rsid w:val="009C5DA6"/>
    <w:rsid w:val="009C5FE3"/>
    <w:rsid w:val="009C60CE"/>
    <w:rsid w:val="009C6213"/>
    <w:rsid w:val="009C6355"/>
    <w:rsid w:val="009C63B6"/>
    <w:rsid w:val="009C652F"/>
    <w:rsid w:val="009C6E29"/>
    <w:rsid w:val="009C70DB"/>
    <w:rsid w:val="009C718C"/>
    <w:rsid w:val="009C728E"/>
    <w:rsid w:val="009C769F"/>
    <w:rsid w:val="009C76FD"/>
    <w:rsid w:val="009C775B"/>
    <w:rsid w:val="009C7A60"/>
    <w:rsid w:val="009C7C7E"/>
    <w:rsid w:val="009D01D0"/>
    <w:rsid w:val="009D020A"/>
    <w:rsid w:val="009D056D"/>
    <w:rsid w:val="009D11B7"/>
    <w:rsid w:val="009D1207"/>
    <w:rsid w:val="009D1252"/>
    <w:rsid w:val="009D14EA"/>
    <w:rsid w:val="009D1790"/>
    <w:rsid w:val="009D1BB5"/>
    <w:rsid w:val="009D2822"/>
    <w:rsid w:val="009D2B39"/>
    <w:rsid w:val="009D2DA1"/>
    <w:rsid w:val="009D318A"/>
    <w:rsid w:val="009D3471"/>
    <w:rsid w:val="009D3741"/>
    <w:rsid w:val="009D38EC"/>
    <w:rsid w:val="009D3A41"/>
    <w:rsid w:val="009D4105"/>
    <w:rsid w:val="009D41A0"/>
    <w:rsid w:val="009D42BB"/>
    <w:rsid w:val="009D4302"/>
    <w:rsid w:val="009D4387"/>
    <w:rsid w:val="009D4844"/>
    <w:rsid w:val="009D518B"/>
    <w:rsid w:val="009D5354"/>
    <w:rsid w:val="009D59D6"/>
    <w:rsid w:val="009D5FF1"/>
    <w:rsid w:val="009D6C03"/>
    <w:rsid w:val="009D6FBB"/>
    <w:rsid w:val="009D710B"/>
    <w:rsid w:val="009D744B"/>
    <w:rsid w:val="009D7AB6"/>
    <w:rsid w:val="009E0851"/>
    <w:rsid w:val="009E0BDD"/>
    <w:rsid w:val="009E1513"/>
    <w:rsid w:val="009E18EF"/>
    <w:rsid w:val="009E1C48"/>
    <w:rsid w:val="009E1F2A"/>
    <w:rsid w:val="009E27B7"/>
    <w:rsid w:val="009E27D3"/>
    <w:rsid w:val="009E28AA"/>
    <w:rsid w:val="009E2AD7"/>
    <w:rsid w:val="009E31A2"/>
    <w:rsid w:val="009E3458"/>
    <w:rsid w:val="009E364D"/>
    <w:rsid w:val="009E3FC1"/>
    <w:rsid w:val="009E4424"/>
    <w:rsid w:val="009E4697"/>
    <w:rsid w:val="009E48E9"/>
    <w:rsid w:val="009E49C0"/>
    <w:rsid w:val="009E4B43"/>
    <w:rsid w:val="009E4B7A"/>
    <w:rsid w:val="009E4D16"/>
    <w:rsid w:val="009E4E23"/>
    <w:rsid w:val="009E514F"/>
    <w:rsid w:val="009E5377"/>
    <w:rsid w:val="009E5878"/>
    <w:rsid w:val="009E5B8D"/>
    <w:rsid w:val="009E5C96"/>
    <w:rsid w:val="009E6525"/>
    <w:rsid w:val="009E6621"/>
    <w:rsid w:val="009E6FE1"/>
    <w:rsid w:val="009E79E8"/>
    <w:rsid w:val="009F01A3"/>
    <w:rsid w:val="009F042D"/>
    <w:rsid w:val="009F06E6"/>
    <w:rsid w:val="009F09AE"/>
    <w:rsid w:val="009F09EA"/>
    <w:rsid w:val="009F0A92"/>
    <w:rsid w:val="009F0B9A"/>
    <w:rsid w:val="009F0DA6"/>
    <w:rsid w:val="009F1393"/>
    <w:rsid w:val="009F2176"/>
    <w:rsid w:val="009F266D"/>
    <w:rsid w:val="009F281E"/>
    <w:rsid w:val="009F28EE"/>
    <w:rsid w:val="009F346D"/>
    <w:rsid w:val="009F38E6"/>
    <w:rsid w:val="009F3F1A"/>
    <w:rsid w:val="009F42F0"/>
    <w:rsid w:val="009F5326"/>
    <w:rsid w:val="009F5383"/>
    <w:rsid w:val="009F5541"/>
    <w:rsid w:val="009F58B3"/>
    <w:rsid w:val="009F5EBE"/>
    <w:rsid w:val="009F5EFE"/>
    <w:rsid w:val="009F611C"/>
    <w:rsid w:val="009F61FE"/>
    <w:rsid w:val="009F6943"/>
    <w:rsid w:val="009F6E0D"/>
    <w:rsid w:val="009F6E28"/>
    <w:rsid w:val="009F6F23"/>
    <w:rsid w:val="009F78C2"/>
    <w:rsid w:val="009F7A4B"/>
    <w:rsid w:val="00A004A3"/>
    <w:rsid w:val="00A00A47"/>
    <w:rsid w:val="00A00D44"/>
    <w:rsid w:val="00A00FCA"/>
    <w:rsid w:val="00A011FF"/>
    <w:rsid w:val="00A017F1"/>
    <w:rsid w:val="00A02F2F"/>
    <w:rsid w:val="00A03017"/>
    <w:rsid w:val="00A0356E"/>
    <w:rsid w:val="00A03C66"/>
    <w:rsid w:val="00A03D50"/>
    <w:rsid w:val="00A03E29"/>
    <w:rsid w:val="00A04581"/>
    <w:rsid w:val="00A049E6"/>
    <w:rsid w:val="00A04B2C"/>
    <w:rsid w:val="00A0502B"/>
    <w:rsid w:val="00A0518D"/>
    <w:rsid w:val="00A051FA"/>
    <w:rsid w:val="00A052EE"/>
    <w:rsid w:val="00A05EEA"/>
    <w:rsid w:val="00A06035"/>
    <w:rsid w:val="00A06711"/>
    <w:rsid w:val="00A0683F"/>
    <w:rsid w:val="00A06FC5"/>
    <w:rsid w:val="00A07ED9"/>
    <w:rsid w:val="00A1005E"/>
    <w:rsid w:val="00A101E3"/>
    <w:rsid w:val="00A10BC4"/>
    <w:rsid w:val="00A111AE"/>
    <w:rsid w:val="00A11410"/>
    <w:rsid w:val="00A1165D"/>
    <w:rsid w:val="00A11779"/>
    <w:rsid w:val="00A1181D"/>
    <w:rsid w:val="00A118F2"/>
    <w:rsid w:val="00A1215C"/>
    <w:rsid w:val="00A12276"/>
    <w:rsid w:val="00A1351B"/>
    <w:rsid w:val="00A1363D"/>
    <w:rsid w:val="00A13A63"/>
    <w:rsid w:val="00A1435E"/>
    <w:rsid w:val="00A146EA"/>
    <w:rsid w:val="00A14971"/>
    <w:rsid w:val="00A14FE4"/>
    <w:rsid w:val="00A15280"/>
    <w:rsid w:val="00A15DAC"/>
    <w:rsid w:val="00A15E3F"/>
    <w:rsid w:val="00A1669B"/>
    <w:rsid w:val="00A17435"/>
    <w:rsid w:val="00A179C2"/>
    <w:rsid w:val="00A17F27"/>
    <w:rsid w:val="00A2047E"/>
    <w:rsid w:val="00A20518"/>
    <w:rsid w:val="00A2084D"/>
    <w:rsid w:val="00A212AA"/>
    <w:rsid w:val="00A212AF"/>
    <w:rsid w:val="00A212E2"/>
    <w:rsid w:val="00A21F5B"/>
    <w:rsid w:val="00A22077"/>
    <w:rsid w:val="00A22286"/>
    <w:rsid w:val="00A223D2"/>
    <w:rsid w:val="00A230F9"/>
    <w:rsid w:val="00A233AC"/>
    <w:rsid w:val="00A2365D"/>
    <w:rsid w:val="00A23C54"/>
    <w:rsid w:val="00A24236"/>
    <w:rsid w:val="00A243C1"/>
    <w:rsid w:val="00A248B1"/>
    <w:rsid w:val="00A24BDC"/>
    <w:rsid w:val="00A25145"/>
    <w:rsid w:val="00A252AD"/>
    <w:rsid w:val="00A254F0"/>
    <w:rsid w:val="00A259C9"/>
    <w:rsid w:val="00A25F19"/>
    <w:rsid w:val="00A2623E"/>
    <w:rsid w:val="00A262CB"/>
    <w:rsid w:val="00A263DD"/>
    <w:rsid w:val="00A265A5"/>
    <w:rsid w:val="00A27472"/>
    <w:rsid w:val="00A27874"/>
    <w:rsid w:val="00A27E7B"/>
    <w:rsid w:val="00A30042"/>
    <w:rsid w:val="00A30053"/>
    <w:rsid w:val="00A3080E"/>
    <w:rsid w:val="00A3145D"/>
    <w:rsid w:val="00A31523"/>
    <w:rsid w:val="00A31AAD"/>
    <w:rsid w:val="00A31ED6"/>
    <w:rsid w:val="00A321E7"/>
    <w:rsid w:val="00A323E4"/>
    <w:rsid w:val="00A32B15"/>
    <w:rsid w:val="00A3331E"/>
    <w:rsid w:val="00A334ED"/>
    <w:rsid w:val="00A3366A"/>
    <w:rsid w:val="00A337FC"/>
    <w:rsid w:val="00A33835"/>
    <w:rsid w:val="00A34027"/>
    <w:rsid w:val="00A3413B"/>
    <w:rsid w:val="00A345E7"/>
    <w:rsid w:val="00A34895"/>
    <w:rsid w:val="00A34BB1"/>
    <w:rsid w:val="00A34FB2"/>
    <w:rsid w:val="00A35E98"/>
    <w:rsid w:val="00A360EA"/>
    <w:rsid w:val="00A3666E"/>
    <w:rsid w:val="00A3688A"/>
    <w:rsid w:val="00A3695B"/>
    <w:rsid w:val="00A36B9E"/>
    <w:rsid w:val="00A36FD2"/>
    <w:rsid w:val="00A37124"/>
    <w:rsid w:val="00A3715A"/>
    <w:rsid w:val="00A37174"/>
    <w:rsid w:val="00A375FE"/>
    <w:rsid w:val="00A3782E"/>
    <w:rsid w:val="00A37B2C"/>
    <w:rsid w:val="00A37BD4"/>
    <w:rsid w:val="00A37E02"/>
    <w:rsid w:val="00A40402"/>
    <w:rsid w:val="00A4085E"/>
    <w:rsid w:val="00A4091E"/>
    <w:rsid w:val="00A40AB3"/>
    <w:rsid w:val="00A40C5D"/>
    <w:rsid w:val="00A41943"/>
    <w:rsid w:val="00A41D7F"/>
    <w:rsid w:val="00A41E31"/>
    <w:rsid w:val="00A42C29"/>
    <w:rsid w:val="00A42CA2"/>
    <w:rsid w:val="00A42DB6"/>
    <w:rsid w:val="00A430EF"/>
    <w:rsid w:val="00A44388"/>
    <w:rsid w:val="00A44466"/>
    <w:rsid w:val="00A447EE"/>
    <w:rsid w:val="00A45329"/>
    <w:rsid w:val="00A45CBE"/>
    <w:rsid w:val="00A46FF2"/>
    <w:rsid w:val="00A473C8"/>
    <w:rsid w:val="00A47660"/>
    <w:rsid w:val="00A47ACF"/>
    <w:rsid w:val="00A47C4C"/>
    <w:rsid w:val="00A47E65"/>
    <w:rsid w:val="00A47F10"/>
    <w:rsid w:val="00A47FC7"/>
    <w:rsid w:val="00A50066"/>
    <w:rsid w:val="00A50243"/>
    <w:rsid w:val="00A50380"/>
    <w:rsid w:val="00A5078C"/>
    <w:rsid w:val="00A50B1A"/>
    <w:rsid w:val="00A5151D"/>
    <w:rsid w:val="00A515BB"/>
    <w:rsid w:val="00A51A48"/>
    <w:rsid w:val="00A51DAE"/>
    <w:rsid w:val="00A522BD"/>
    <w:rsid w:val="00A5258B"/>
    <w:rsid w:val="00A52609"/>
    <w:rsid w:val="00A52A15"/>
    <w:rsid w:val="00A52C3F"/>
    <w:rsid w:val="00A536F1"/>
    <w:rsid w:val="00A539CF"/>
    <w:rsid w:val="00A544EE"/>
    <w:rsid w:val="00A54B00"/>
    <w:rsid w:val="00A54FC2"/>
    <w:rsid w:val="00A554C4"/>
    <w:rsid w:val="00A5565B"/>
    <w:rsid w:val="00A556A9"/>
    <w:rsid w:val="00A56AC5"/>
    <w:rsid w:val="00A571A7"/>
    <w:rsid w:val="00A5720E"/>
    <w:rsid w:val="00A576A9"/>
    <w:rsid w:val="00A577DD"/>
    <w:rsid w:val="00A578E4"/>
    <w:rsid w:val="00A6075D"/>
    <w:rsid w:val="00A607FD"/>
    <w:rsid w:val="00A611B2"/>
    <w:rsid w:val="00A61D3D"/>
    <w:rsid w:val="00A6202F"/>
    <w:rsid w:val="00A62286"/>
    <w:rsid w:val="00A627D4"/>
    <w:rsid w:val="00A6316C"/>
    <w:rsid w:val="00A636F5"/>
    <w:rsid w:val="00A638A6"/>
    <w:rsid w:val="00A6395C"/>
    <w:rsid w:val="00A63E82"/>
    <w:rsid w:val="00A643B0"/>
    <w:rsid w:val="00A6471D"/>
    <w:rsid w:val="00A64B2B"/>
    <w:rsid w:val="00A64BA0"/>
    <w:rsid w:val="00A64D20"/>
    <w:rsid w:val="00A64DDA"/>
    <w:rsid w:val="00A6524E"/>
    <w:rsid w:val="00A652E6"/>
    <w:rsid w:val="00A655EC"/>
    <w:rsid w:val="00A6571E"/>
    <w:rsid w:val="00A65EAD"/>
    <w:rsid w:val="00A661A9"/>
    <w:rsid w:val="00A67566"/>
    <w:rsid w:val="00A67707"/>
    <w:rsid w:val="00A67921"/>
    <w:rsid w:val="00A67A42"/>
    <w:rsid w:val="00A67D38"/>
    <w:rsid w:val="00A7008A"/>
    <w:rsid w:val="00A70552"/>
    <w:rsid w:val="00A7062D"/>
    <w:rsid w:val="00A706AD"/>
    <w:rsid w:val="00A706E0"/>
    <w:rsid w:val="00A7071F"/>
    <w:rsid w:val="00A70B75"/>
    <w:rsid w:val="00A70CB6"/>
    <w:rsid w:val="00A70F2F"/>
    <w:rsid w:val="00A70F43"/>
    <w:rsid w:val="00A70F4A"/>
    <w:rsid w:val="00A71270"/>
    <w:rsid w:val="00A71282"/>
    <w:rsid w:val="00A71727"/>
    <w:rsid w:val="00A71731"/>
    <w:rsid w:val="00A71E60"/>
    <w:rsid w:val="00A71E8A"/>
    <w:rsid w:val="00A72214"/>
    <w:rsid w:val="00A7228C"/>
    <w:rsid w:val="00A726CC"/>
    <w:rsid w:val="00A727C0"/>
    <w:rsid w:val="00A729D1"/>
    <w:rsid w:val="00A72B91"/>
    <w:rsid w:val="00A72F71"/>
    <w:rsid w:val="00A732E0"/>
    <w:rsid w:val="00A734EB"/>
    <w:rsid w:val="00A735E1"/>
    <w:rsid w:val="00A73C27"/>
    <w:rsid w:val="00A74545"/>
    <w:rsid w:val="00A751C1"/>
    <w:rsid w:val="00A755A1"/>
    <w:rsid w:val="00A75644"/>
    <w:rsid w:val="00A75787"/>
    <w:rsid w:val="00A757DF"/>
    <w:rsid w:val="00A75B22"/>
    <w:rsid w:val="00A75F3F"/>
    <w:rsid w:val="00A7653B"/>
    <w:rsid w:val="00A76B7A"/>
    <w:rsid w:val="00A76E75"/>
    <w:rsid w:val="00A76FE4"/>
    <w:rsid w:val="00A77DD3"/>
    <w:rsid w:val="00A80B0A"/>
    <w:rsid w:val="00A80CD4"/>
    <w:rsid w:val="00A81775"/>
    <w:rsid w:val="00A81A89"/>
    <w:rsid w:val="00A827F3"/>
    <w:rsid w:val="00A83072"/>
    <w:rsid w:val="00A830B1"/>
    <w:rsid w:val="00A8390F"/>
    <w:rsid w:val="00A83FAF"/>
    <w:rsid w:val="00A84481"/>
    <w:rsid w:val="00A84635"/>
    <w:rsid w:val="00A84680"/>
    <w:rsid w:val="00A84925"/>
    <w:rsid w:val="00A849F2"/>
    <w:rsid w:val="00A849FF"/>
    <w:rsid w:val="00A84DF8"/>
    <w:rsid w:val="00A84F77"/>
    <w:rsid w:val="00A857BF"/>
    <w:rsid w:val="00A85999"/>
    <w:rsid w:val="00A859A5"/>
    <w:rsid w:val="00A85A12"/>
    <w:rsid w:val="00A85A80"/>
    <w:rsid w:val="00A860AC"/>
    <w:rsid w:val="00A8610E"/>
    <w:rsid w:val="00A86883"/>
    <w:rsid w:val="00A86B09"/>
    <w:rsid w:val="00A86BAA"/>
    <w:rsid w:val="00A87BB7"/>
    <w:rsid w:val="00A87C5D"/>
    <w:rsid w:val="00A900EF"/>
    <w:rsid w:val="00A90346"/>
    <w:rsid w:val="00A9042A"/>
    <w:rsid w:val="00A90522"/>
    <w:rsid w:val="00A90E9A"/>
    <w:rsid w:val="00A9109E"/>
    <w:rsid w:val="00A9165A"/>
    <w:rsid w:val="00A9178D"/>
    <w:rsid w:val="00A91A17"/>
    <w:rsid w:val="00A922C6"/>
    <w:rsid w:val="00A92416"/>
    <w:rsid w:val="00A92507"/>
    <w:rsid w:val="00A92624"/>
    <w:rsid w:val="00A9269F"/>
    <w:rsid w:val="00A9278B"/>
    <w:rsid w:val="00A9279C"/>
    <w:rsid w:val="00A927FB"/>
    <w:rsid w:val="00A92BA8"/>
    <w:rsid w:val="00A92FE1"/>
    <w:rsid w:val="00A9305D"/>
    <w:rsid w:val="00A9317F"/>
    <w:rsid w:val="00A93710"/>
    <w:rsid w:val="00A9386B"/>
    <w:rsid w:val="00A938E5"/>
    <w:rsid w:val="00A93A05"/>
    <w:rsid w:val="00A94322"/>
    <w:rsid w:val="00A94506"/>
    <w:rsid w:val="00A94812"/>
    <w:rsid w:val="00A94B38"/>
    <w:rsid w:val="00A950AC"/>
    <w:rsid w:val="00A9516D"/>
    <w:rsid w:val="00A95539"/>
    <w:rsid w:val="00A9574C"/>
    <w:rsid w:val="00A95B15"/>
    <w:rsid w:val="00A962DF"/>
    <w:rsid w:val="00A96694"/>
    <w:rsid w:val="00A96A55"/>
    <w:rsid w:val="00A96C5E"/>
    <w:rsid w:val="00A96FAA"/>
    <w:rsid w:val="00A97176"/>
    <w:rsid w:val="00A97713"/>
    <w:rsid w:val="00A977E9"/>
    <w:rsid w:val="00A97CEB"/>
    <w:rsid w:val="00A97ED9"/>
    <w:rsid w:val="00A97F9A"/>
    <w:rsid w:val="00A97FE5"/>
    <w:rsid w:val="00AA02F5"/>
    <w:rsid w:val="00AA0434"/>
    <w:rsid w:val="00AA0671"/>
    <w:rsid w:val="00AA068E"/>
    <w:rsid w:val="00AA0829"/>
    <w:rsid w:val="00AA08A5"/>
    <w:rsid w:val="00AA0BF0"/>
    <w:rsid w:val="00AA0F32"/>
    <w:rsid w:val="00AA101B"/>
    <w:rsid w:val="00AA123A"/>
    <w:rsid w:val="00AA157C"/>
    <w:rsid w:val="00AA1603"/>
    <w:rsid w:val="00AA26AA"/>
    <w:rsid w:val="00AA29B0"/>
    <w:rsid w:val="00AA2A70"/>
    <w:rsid w:val="00AA2E1C"/>
    <w:rsid w:val="00AA2E3E"/>
    <w:rsid w:val="00AA30C7"/>
    <w:rsid w:val="00AA3302"/>
    <w:rsid w:val="00AA3A52"/>
    <w:rsid w:val="00AA3B1A"/>
    <w:rsid w:val="00AA45C0"/>
    <w:rsid w:val="00AA4CEA"/>
    <w:rsid w:val="00AA4FD8"/>
    <w:rsid w:val="00AA536D"/>
    <w:rsid w:val="00AA5380"/>
    <w:rsid w:val="00AA5D76"/>
    <w:rsid w:val="00AA5F74"/>
    <w:rsid w:val="00AA5FCF"/>
    <w:rsid w:val="00AA68FE"/>
    <w:rsid w:val="00AA6B44"/>
    <w:rsid w:val="00AA6EEB"/>
    <w:rsid w:val="00AA736F"/>
    <w:rsid w:val="00AB0726"/>
    <w:rsid w:val="00AB087F"/>
    <w:rsid w:val="00AB0E22"/>
    <w:rsid w:val="00AB185D"/>
    <w:rsid w:val="00AB2222"/>
    <w:rsid w:val="00AB2456"/>
    <w:rsid w:val="00AB2AAD"/>
    <w:rsid w:val="00AB2AC8"/>
    <w:rsid w:val="00AB40AE"/>
    <w:rsid w:val="00AB4891"/>
    <w:rsid w:val="00AB4C02"/>
    <w:rsid w:val="00AB4F3D"/>
    <w:rsid w:val="00AB52AF"/>
    <w:rsid w:val="00AB5C61"/>
    <w:rsid w:val="00AB5F45"/>
    <w:rsid w:val="00AB6202"/>
    <w:rsid w:val="00AB6638"/>
    <w:rsid w:val="00AB6705"/>
    <w:rsid w:val="00AB68B3"/>
    <w:rsid w:val="00AB6B79"/>
    <w:rsid w:val="00AB74F2"/>
    <w:rsid w:val="00AB7557"/>
    <w:rsid w:val="00AB7C1C"/>
    <w:rsid w:val="00AB7E9C"/>
    <w:rsid w:val="00AB7F4E"/>
    <w:rsid w:val="00AC02F3"/>
    <w:rsid w:val="00AC04DB"/>
    <w:rsid w:val="00AC0690"/>
    <w:rsid w:val="00AC0774"/>
    <w:rsid w:val="00AC0977"/>
    <w:rsid w:val="00AC1155"/>
    <w:rsid w:val="00AC12C9"/>
    <w:rsid w:val="00AC153C"/>
    <w:rsid w:val="00AC19CD"/>
    <w:rsid w:val="00AC1A22"/>
    <w:rsid w:val="00AC1A40"/>
    <w:rsid w:val="00AC2BBE"/>
    <w:rsid w:val="00AC2CC2"/>
    <w:rsid w:val="00AC2D62"/>
    <w:rsid w:val="00AC3454"/>
    <w:rsid w:val="00AC34E7"/>
    <w:rsid w:val="00AC3AA1"/>
    <w:rsid w:val="00AC3AB7"/>
    <w:rsid w:val="00AC437A"/>
    <w:rsid w:val="00AC46F5"/>
    <w:rsid w:val="00AC480D"/>
    <w:rsid w:val="00AC5009"/>
    <w:rsid w:val="00AC5968"/>
    <w:rsid w:val="00AC5A14"/>
    <w:rsid w:val="00AC60AF"/>
    <w:rsid w:val="00AC66B7"/>
    <w:rsid w:val="00AC6B5C"/>
    <w:rsid w:val="00AC6FE6"/>
    <w:rsid w:val="00AC7220"/>
    <w:rsid w:val="00AC7563"/>
    <w:rsid w:val="00AC77A6"/>
    <w:rsid w:val="00AC7A2B"/>
    <w:rsid w:val="00AC7A8B"/>
    <w:rsid w:val="00AC7BDB"/>
    <w:rsid w:val="00AC7D09"/>
    <w:rsid w:val="00AC7F60"/>
    <w:rsid w:val="00AD0107"/>
    <w:rsid w:val="00AD04F5"/>
    <w:rsid w:val="00AD0529"/>
    <w:rsid w:val="00AD055C"/>
    <w:rsid w:val="00AD05D4"/>
    <w:rsid w:val="00AD0801"/>
    <w:rsid w:val="00AD09EC"/>
    <w:rsid w:val="00AD0A5D"/>
    <w:rsid w:val="00AD0AB3"/>
    <w:rsid w:val="00AD0CDC"/>
    <w:rsid w:val="00AD0FA4"/>
    <w:rsid w:val="00AD1450"/>
    <w:rsid w:val="00AD15F2"/>
    <w:rsid w:val="00AD1B67"/>
    <w:rsid w:val="00AD1C85"/>
    <w:rsid w:val="00AD1E5B"/>
    <w:rsid w:val="00AD25C1"/>
    <w:rsid w:val="00AD2872"/>
    <w:rsid w:val="00AD299E"/>
    <w:rsid w:val="00AD32F4"/>
    <w:rsid w:val="00AD3449"/>
    <w:rsid w:val="00AD3658"/>
    <w:rsid w:val="00AD455A"/>
    <w:rsid w:val="00AD47DD"/>
    <w:rsid w:val="00AD4A1E"/>
    <w:rsid w:val="00AD4C26"/>
    <w:rsid w:val="00AD50A4"/>
    <w:rsid w:val="00AD52F3"/>
    <w:rsid w:val="00AD549E"/>
    <w:rsid w:val="00AD5595"/>
    <w:rsid w:val="00AD5749"/>
    <w:rsid w:val="00AD5BE6"/>
    <w:rsid w:val="00AD5F1B"/>
    <w:rsid w:val="00AD63C5"/>
    <w:rsid w:val="00AD6745"/>
    <w:rsid w:val="00AD712D"/>
    <w:rsid w:val="00AD71A0"/>
    <w:rsid w:val="00AD7306"/>
    <w:rsid w:val="00AD7F46"/>
    <w:rsid w:val="00AE0250"/>
    <w:rsid w:val="00AE0288"/>
    <w:rsid w:val="00AE0327"/>
    <w:rsid w:val="00AE0A9B"/>
    <w:rsid w:val="00AE119A"/>
    <w:rsid w:val="00AE11FC"/>
    <w:rsid w:val="00AE1270"/>
    <w:rsid w:val="00AE1871"/>
    <w:rsid w:val="00AE19E6"/>
    <w:rsid w:val="00AE19F5"/>
    <w:rsid w:val="00AE1B0D"/>
    <w:rsid w:val="00AE1B61"/>
    <w:rsid w:val="00AE1C8D"/>
    <w:rsid w:val="00AE2272"/>
    <w:rsid w:val="00AE26D8"/>
    <w:rsid w:val="00AE310A"/>
    <w:rsid w:val="00AE328D"/>
    <w:rsid w:val="00AE3943"/>
    <w:rsid w:val="00AE4041"/>
    <w:rsid w:val="00AE4086"/>
    <w:rsid w:val="00AE47B6"/>
    <w:rsid w:val="00AE48B8"/>
    <w:rsid w:val="00AE4CF4"/>
    <w:rsid w:val="00AE51FA"/>
    <w:rsid w:val="00AE520C"/>
    <w:rsid w:val="00AE55A7"/>
    <w:rsid w:val="00AE5EE6"/>
    <w:rsid w:val="00AE5F7E"/>
    <w:rsid w:val="00AE5F98"/>
    <w:rsid w:val="00AE6CCB"/>
    <w:rsid w:val="00AE6EA4"/>
    <w:rsid w:val="00AE7265"/>
    <w:rsid w:val="00AE735B"/>
    <w:rsid w:val="00AE7BE9"/>
    <w:rsid w:val="00AF007F"/>
    <w:rsid w:val="00AF00C0"/>
    <w:rsid w:val="00AF011C"/>
    <w:rsid w:val="00AF02F0"/>
    <w:rsid w:val="00AF0585"/>
    <w:rsid w:val="00AF0798"/>
    <w:rsid w:val="00AF0A19"/>
    <w:rsid w:val="00AF13B0"/>
    <w:rsid w:val="00AF21AD"/>
    <w:rsid w:val="00AF2834"/>
    <w:rsid w:val="00AF2D1C"/>
    <w:rsid w:val="00AF2E32"/>
    <w:rsid w:val="00AF3128"/>
    <w:rsid w:val="00AF3449"/>
    <w:rsid w:val="00AF3647"/>
    <w:rsid w:val="00AF37DB"/>
    <w:rsid w:val="00AF3F2D"/>
    <w:rsid w:val="00AF3FCF"/>
    <w:rsid w:val="00AF411D"/>
    <w:rsid w:val="00AF41EF"/>
    <w:rsid w:val="00AF44EE"/>
    <w:rsid w:val="00AF4BCC"/>
    <w:rsid w:val="00AF54C4"/>
    <w:rsid w:val="00AF5E22"/>
    <w:rsid w:val="00AF5F29"/>
    <w:rsid w:val="00AF6600"/>
    <w:rsid w:val="00AF704A"/>
    <w:rsid w:val="00AF7200"/>
    <w:rsid w:val="00AF73A6"/>
    <w:rsid w:val="00AF7754"/>
    <w:rsid w:val="00AF778C"/>
    <w:rsid w:val="00AF7AD9"/>
    <w:rsid w:val="00AF7D17"/>
    <w:rsid w:val="00B00155"/>
    <w:rsid w:val="00B00C99"/>
    <w:rsid w:val="00B00EDE"/>
    <w:rsid w:val="00B0110B"/>
    <w:rsid w:val="00B01205"/>
    <w:rsid w:val="00B01BEA"/>
    <w:rsid w:val="00B02214"/>
    <w:rsid w:val="00B0227F"/>
    <w:rsid w:val="00B02B8E"/>
    <w:rsid w:val="00B0365C"/>
    <w:rsid w:val="00B036EE"/>
    <w:rsid w:val="00B03822"/>
    <w:rsid w:val="00B03D3A"/>
    <w:rsid w:val="00B0410E"/>
    <w:rsid w:val="00B0411D"/>
    <w:rsid w:val="00B04275"/>
    <w:rsid w:val="00B0455F"/>
    <w:rsid w:val="00B0619A"/>
    <w:rsid w:val="00B0638A"/>
    <w:rsid w:val="00B064D8"/>
    <w:rsid w:val="00B064F9"/>
    <w:rsid w:val="00B07091"/>
    <w:rsid w:val="00B073C7"/>
    <w:rsid w:val="00B074A2"/>
    <w:rsid w:val="00B076AC"/>
    <w:rsid w:val="00B0770E"/>
    <w:rsid w:val="00B07763"/>
    <w:rsid w:val="00B07E44"/>
    <w:rsid w:val="00B07EB5"/>
    <w:rsid w:val="00B10097"/>
    <w:rsid w:val="00B10180"/>
    <w:rsid w:val="00B103C8"/>
    <w:rsid w:val="00B1065A"/>
    <w:rsid w:val="00B106EE"/>
    <w:rsid w:val="00B10AE1"/>
    <w:rsid w:val="00B10BFC"/>
    <w:rsid w:val="00B11326"/>
    <w:rsid w:val="00B11A2D"/>
    <w:rsid w:val="00B11D93"/>
    <w:rsid w:val="00B11EAE"/>
    <w:rsid w:val="00B11ED1"/>
    <w:rsid w:val="00B12506"/>
    <w:rsid w:val="00B12618"/>
    <w:rsid w:val="00B126B7"/>
    <w:rsid w:val="00B12769"/>
    <w:rsid w:val="00B12AB4"/>
    <w:rsid w:val="00B12ADA"/>
    <w:rsid w:val="00B1326D"/>
    <w:rsid w:val="00B138A0"/>
    <w:rsid w:val="00B13901"/>
    <w:rsid w:val="00B13A15"/>
    <w:rsid w:val="00B13B1D"/>
    <w:rsid w:val="00B13C77"/>
    <w:rsid w:val="00B13D92"/>
    <w:rsid w:val="00B13FB3"/>
    <w:rsid w:val="00B147FE"/>
    <w:rsid w:val="00B14CB2"/>
    <w:rsid w:val="00B15201"/>
    <w:rsid w:val="00B15676"/>
    <w:rsid w:val="00B156F7"/>
    <w:rsid w:val="00B1584D"/>
    <w:rsid w:val="00B159CA"/>
    <w:rsid w:val="00B15CAE"/>
    <w:rsid w:val="00B161FF"/>
    <w:rsid w:val="00B1631E"/>
    <w:rsid w:val="00B16637"/>
    <w:rsid w:val="00B16A32"/>
    <w:rsid w:val="00B16AC1"/>
    <w:rsid w:val="00B16AFC"/>
    <w:rsid w:val="00B16EA4"/>
    <w:rsid w:val="00B17108"/>
    <w:rsid w:val="00B173AE"/>
    <w:rsid w:val="00B17772"/>
    <w:rsid w:val="00B17FB8"/>
    <w:rsid w:val="00B20157"/>
    <w:rsid w:val="00B206CA"/>
    <w:rsid w:val="00B20704"/>
    <w:rsid w:val="00B20ED4"/>
    <w:rsid w:val="00B21496"/>
    <w:rsid w:val="00B2164C"/>
    <w:rsid w:val="00B21D2B"/>
    <w:rsid w:val="00B21DFA"/>
    <w:rsid w:val="00B21E1B"/>
    <w:rsid w:val="00B22104"/>
    <w:rsid w:val="00B22401"/>
    <w:rsid w:val="00B2277F"/>
    <w:rsid w:val="00B227DF"/>
    <w:rsid w:val="00B22B1F"/>
    <w:rsid w:val="00B22CD3"/>
    <w:rsid w:val="00B238FC"/>
    <w:rsid w:val="00B23DCB"/>
    <w:rsid w:val="00B24660"/>
    <w:rsid w:val="00B248F5"/>
    <w:rsid w:val="00B24A39"/>
    <w:rsid w:val="00B24C0C"/>
    <w:rsid w:val="00B25324"/>
    <w:rsid w:val="00B254B5"/>
    <w:rsid w:val="00B25DF6"/>
    <w:rsid w:val="00B261F4"/>
    <w:rsid w:val="00B26AEB"/>
    <w:rsid w:val="00B26DFF"/>
    <w:rsid w:val="00B26EA3"/>
    <w:rsid w:val="00B27017"/>
    <w:rsid w:val="00B272BA"/>
    <w:rsid w:val="00B272F6"/>
    <w:rsid w:val="00B273B2"/>
    <w:rsid w:val="00B2756A"/>
    <w:rsid w:val="00B277C3"/>
    <w:rsid w:val="00B27906"/>
    <w:rsid w:val="00B27A72"/>
    <w:rsid w:val="00B30617"/>
    <w:rsid w:val="00B30677"/>
    <w:rsid w:val="00B30875"/>
    <w:rsid w:val="00B30C1A"/>
    <w:rsid w:val="00B3125A"/>
    <w:rsid w:val="00B315BA"/>
    <w:rsid w:val="00B316AB"/>
    <w:rsid w:val="00B32EF1"/>
    <w:rsid w:val="00B33551"/>
    <w:rsid w:val="00B3382F"/>
    <w:rsid w:val="00B33DE9"/>
    <w:rsid w:val="00B34EA5"/>
    <w:rsid w:val="00B35466"/>
    <w:rsid w:val="00B356B1"/>
    <w:rsid w:val="00B356DC"/>
    <w:rsid w:val="00B35815"/>
    <w:rsid w:val="00B35970"/>
    <w:rsid w:val="00B364B3"/>
    <w:rsid w:val="00B369D3"/>
    <w:rsid w:val="00B36EA4"/>
    <w:rsid w:val="00B370F6"/>
    <w:rsid w:val="00B37360"/>
    <w:rsid w:val="00B37B2A"/>
    <w:rsid w:val="00B41303"/>
    <w:rsid w:val="00B4195B"/>
    <w:rsid w:val="00B42633"/>
    <w:rsid w:val="00B42676"/>
    <w:rsid w:val="00B428CD"/>
    <w:rsid w:val="00B430EC"/>
    <w:rsid w:val="00B437D0"/>
    <w:rsid w:val="00B43A6F"/>
    <w:rsid w:val="00B43AD6"/>
    <w:rsid w:val="00B43B45"/>
    <w:rsid w:val="00B440D9"/>
    <w:rsid w:val="00B44AE7"/>
    <w:rsid w:val="00B44B91"/>
    <w:rsid w:val="00B44D75"/>
    <w:rsid w:val="00B44FC2"/>
    <w:rsid w:val="00B45113"/>
    <w:rsid w:val="00B45A41"/>
    <w:rsid w:val="00B45B00"/>
    <w:rsid w:val="00B45C3B"/>
    <w:rsid w:val="00B45E6B"/>
    <w:rsid w:val="00B46533"/>
    <w:rsid w:val="00B465B2"/>
    <w:rsid w:val="00B47055"/>
    <w:rsid w:val="00B470C9"/>
    <w:rsid w:val="00B479DF"/>
    <w:rsid w:val="00B47C2A"/>
    <w:rsid w:val="00B50231"/>
    <w:rsid w:val="00B50937"/>
    <w:rsid w:val="00B5104F"/>
    <w:rsid w:val="00B51230"/>
    <w:rsid w:val="00B51857"/>
    <w:rsid w:val="00B51872"/>
    <w:rsid w:val="00B5196E"/>
    <w:rsid w:val="00B51C2E"/>
    <w:rsid w:val="00B51C68"/>
    <w:rsid w:val="00B51F95"/>
    <w:rsid w:val="00B52076"/>
    <w:rsid w:val="00B521A3"/>
    <w:rsid w:val="00B5230A"/>
    <w:rsid w:val="00B5258F"/>
    <w:rsid w:val="00B525DB"/>
    <w:rsid w:val="00B52C7F"/>
    <w:rsid w:val="00B52DCE"/>
    <w:rsid w:val="00B53E21"/>
    <w:rsid w:val="00B541C0"/>
    <w:rsid w:val="00B54408"/>
    <w:rsid w:val="00B545D6"/>
    <w:rsid w:val="00B54909"/>
    <w:rsid w:val="00B54E48"/>
    <w:rsid w:val="00B54F5F"/>
    <w:rsid w:val="00B552C9"/>
    <w:rsid w:val="00B552F4"/>
    <w:rsid w:val="00B55570"/>
    <w:rsid w:val="00B55E4F"/>
    <w:rsid w:val="00B55EC7"/>
    <w:rsid w:val="00B563D6"/>
    <w:rsid w:val="00B5681E"/>
    <w:rsid w:val="00B56B54"/>
    <w:rsid w:val="00B56C27"/>
    <w:rsid w:val="00B572BE"/>
    <w:rsid w:val="00B5783B"/>
    <w:rsid w:val="00B57C23"/>
    <w:rsid w:val="00B601D6"/>
    <w:rsid w:val="00B6045F"/>
    <w:rsid w:val="00B6051B"/>
    <w:rsid w:val="00B608A1"/>
    <w:rsid w:val="00B60C08"/>
    <w:rsid w:val="00B60C4A"/>
    <w:rsid w:val="00B61793"/>
    <w:rsid w:val="00B62601"/>
    <w:rsid w:val="00B62917"/>
    <w:rsid w:val="00B62C6B"/>
    <w:rsid w:val="00B62F5E"/>
    <w:rsid w:val="00B63361"/>
    <w:rsid w:val="00B63E5F"/>
    <w:rsid w:val="00B64026"/>
    <w:rsid w:val="00B648D7"/>
    <w:rsid w:val="00B64B2E"/>
    <w:rsid w:val="00B650B6"/>
    <w:rsid w:val="00B65961"/>
    <w:rsid w:val="00B65CC3"/>
    <w:rsid w:val="00B65E96"/>
    <w:rsid w:val="00B662B9"/>
    <w:rsid w:val="00B66336"/>
    <w:rsid w:val="00B664D2"/>
    <w:rsid w:val="00B66BDD"/>
    <w:rsid w:val="00B66D7F"/>
    <w:rsid w:val="00B66DE8"/>
    <w:rsid w:val="00B66E35"/>
    <w:rsid w:val="00B67658"/>
    <w:rsid w:val="00B6797F"/>
    <w:rsid w:val="00B67CB7"/>
    <w:rsid w:val="00B700D4"/>
    <w:rsid w:val="00B7035D"/>
    <w:rsid w:val="00B70450"/>
    <w:rsid w:val="00B7046A"/>
    <w:rsid w:val="00B70773"/>
    <w:rsid w:val="00B7084C"/>
    <w:rsid w:val="00B70B3F"/>
    <w:rsid w:val="00B70BDC"/>
    <w:rsid w:val="00B7106B"/>
    <w:rsid w:val="00B71455"/>
    <w:rsid w:val="00B71516"/>
    <w:rsid w:val="00B716B9"/>
    <w:rsid w:val="00B718E9"/>
    <w:rsid w:val="00B71A40"/>
    <w:rsid w:val="00B71B81"/>
    <w:rsid w:val="00B72BE5"/>
    <w:rsid w:val="00B72E91"/>
    <w:rsid w:val="00B73238"/>
    <w:rsid w:val="00B736BC"/>
    <w:rsid w:val="00B73775"/>
    <w:rsid w:val="00B73B8A"/>
    <w:rsid w:val="00B74523"/>
    <w:rsid w:val="00B746B2"/>
    <w:rsid w:val="00B746EB"/>
    <w:rsid w:val="00B74846"/>
    <w:rsid w:val="00B74AB2"/>
    <w:rsid w:val="00B74E0C"/>
    <w:rsid w:val="00B75833"/>
    <w:rsid w:val="00B75A88"/>
    <w:rsid w:val="00B75FA3"/>
    <w:rsid w:val="00B761DD"/>
    <w:rsid w:val="00B76658"/>
    <w:rsid w:val="00B76694"/>
    <w:rsid w:val="00B77461"/>
    <w:rsid w:val="00B779BD"/>
    <w:rsid w:val="00B808BF"/>
    <w:rsid w:val="00B815B9"/>
    <w:rsid w:val="00B81AD9"/>
    <w:rsid w:val="00B81EAD"/>
    <w:rsid w:val="00B81F86"/>
    <w:rsid w:val="00B82117"/>
    <w:rsid w:val="00B82311"/>
    <w:rsid w:val="00B82336"/>
    <w:rsid w:val="00B825DD"/>
    <w:rsid w:val="00B828FA"/>
    <w:rsid w:val="00B8319D"/>
    <w:rsid w:val="00B83834"/>
    <w:rsid w:val="00B839DC"/>
    <w:rsid w:val="00B83BC9"/>
    <w:rsid w:val="00B83F0E"/>
    <w:rsid w:val="00B84538"/>
    <w:rsid w:val="00B846AF"/>
    <w:rsid w:val="00B84CFF"/>
    <w:rsid w:val="00B84D30"/>
    <w:rsid w:val="00B84E2D"/>
    <w:rsid w:val="00B85055"/>
    <w:rsid w:val="00B8528B"/>
    <w:rsid w:val="00B85561"/>
    <w:rsid w:val="00B85C62"/>
    <w:rsid w:val="00B861C8"/>
    <w:rsid w:val="00B8639C"/>
    <w:rsid w:val="00B86A99"/>
    <w:rsid w:val="00B86B16"/>
    <w:rsid w:val="00B879F3"/>
    <w:rsid w:val="00B87F1E"/>
    <w:rsid w:val="00B900CB"/>
    <w:rsid w:val="00B901AE"/>
    <w:rsid w:val="00B901CE"/>
    <w:rsid w:val="00B9032D"/>
    <w:rsid w:val="00B9131C"/>
    <w:rsid w:val="00B9159B"/>
    <w:rsid w:val="00B91736"/>
    <w:rsid w:val="00B91869"/>
    <w:rsid w:val="00B925A0"/>
    <w:rsid w:val="00B9279C"/>
    <w:rsid w:val="00B9289C"/>
    <w:rsid w:val="00B928CA"/>
    <w:rsid w:val="00B9298E"/>
    <w:rsid w:val="00B93084"/>
    <w:rsid w:val="00B93133"/>
    <w:rsid w:val="00B939DB"/>
    <w:rsid w:val="00B93C39"/>
    <w:rsid w:val="00B941DD"/>
    <w:rsid w:val="00B941F1"/>
    <w:rsid w:val="00B94691"/>
    <w:rsid w:val="00B947EB"/>
    <w:rsid w:val="00B94926"/>
    <w:rsid w:val="00B94A02"/>
    <w:rsid w:val="00B95720"/>
    <w:rsid w:val="00B95D43"/>
    <w:rsid w:val="00B95D4C"/>
    <w:rsid w:val="00B95E93"/>
    <w:rsid w:val="00B9624C"/>
    <w:rsid w:val="00B97160"/>
    <w:rsid w:val="00B97402"/>
    <w:rsid w:val="00B97F33"/>
    <w:rsid w:val="00BA00C1"/>
    <w:rsid w:val="00BA0A5F"/>
    <w:rsid w:val="00BA0C52"/>
    <w:rsid w:val="00BA1411"/>
    <w:rsid w:val="00BA1855"/>
    <w:rsid w:val="00BA1898"/>
    <w:rsid w:val="00BA18DF"/>
    <w:rsid w:val="00BA2709"/>
    <w:rsid w:val="00BA2772"/>
    <w:rsid w:val="00BA29AF"/>
    <w:rsid w:val="00BA2A5B"/>
    <w:rsid w:val="00BA2C08"/>
    <w:rsid w:val="00BA3124"/>
    <w:rsid w:val="00BA3CBF"/>
    <w:rsid w:val="00BA3DA1"/>
    <w:rsid w:val="00BA3DFB"/>
    <w:rsid w:val="00BA3F47"/>
    <w:rsid w:val="00BA3F74"/>
    <w:rsid w:val="00BA44EF"/>
    <w:rsid w:val="00BA46A7"/>
    <w:rsid w:val="00BA4DB6"/>
    <w:rsid w:val="00BA5EC1"/>
    <w:rsid w:val="00BA603B"/>
    <w:rsid w:val="00BA6394"/>
    <w:rsid w:val="00BA6694"/>
    <w:rsid w:val="00BA6834"/>
    <w:rsid w:val="00BA6D4E"/>
    <w:rsid w:val="00BA7784"/>
    <w:rsid w:val="00BA783B"/>
    <w:rsid w:val="00BA79B2"/>
    <w:rsid w:val="00BA7A94"/>
    <w:rsid w:val="00BB0706"/>
    <w:rsid w:val="00BB0C75"/>
    <w:rsid w:val="00BB0D39"/>
    <w:rsid w:val="00BB1A90"/>
    <w:rsid w:val="00BB1AC9"/>
    <w:rsid w:val="00BB1F2D"/>
    <w:rsid w:val="00BB20B5"/>
    <w:rsid w:val="00BB223D"/>
    <w:rsid w:val="00BB2B78"/>
    <w:rsid w:val="00BB2BEA"/>
    <w:rsid w:val="00BB2CAB"/>
    <w:rsid w:val="00BB2E17"/>
    <w:rsid w:val="00BB2FC5"/>
    <w:rsid w:val="00BB35E7"/>
    <w:rsid w:val="00BB39C4"/>
    <w:rsid w:val="00BB3CB0"/>
    <w:rsid w:val="00BB3E7F"/>
    <w:rsid w:val="00BB3F59"/>
    <w:rsid w:val="00BB4304"/>
    <w:rsid w:val="00BB4F3E"/>
    <w:rsid w:val="00BB5325"/>
    <w:rsid w:val="00BB5601"/>
    <w:rsid w:val="00BB5FC4"/>
    <w:rsid w:val="00BB62BE"/>
    <w:rsid w:val="00BB6392"/>
    <w:rsid w:val="00BB66BD"/>
    <w:rsid w:val="00BB7C3F"/>
    <w:rsid w:val="00BB7DA7"/>
    <w:rsid w:val="00BC0202"/>
    <w:rsid w:val="00BC06A9"/>
    <w:rsid w:val="00BC0CFF"/>
    <w:rsid w:val="00BC103C"/>
    <w:rsid w:val="00BC13B3"/>
    <w:rsid w:val="00BC13B8"/>
    <w:rsid w:val="00BC1814"/>
    <w:rsid w:val="00BC190A"/>
    <w:rsid w:val="00BC1E01"/>
    <w:rsid w:val="00BC1F64"/>
    <w:rsid w:val="00BC2036"/>
    <w:rsid w:val="00BC2129"/>
    <w:rsid w:val="00BC23A2"/>
    <w:rsid w:val="00BC25FA"/>
    <w:rsid w:val="00BC260E"/>
    <w:rsid w:val="00BC2787"/>
    <w:rsid w:val="00BC29EA"/>
    <w:rsid w:val="00BC2A32"/>
    <w:rsid w:val="00BC2D89"/>
    <w:rsid w:val="00BC3259"/>
    <w:rsid w:val="00BC345A"/>
    <w:rsid w:val="00BC3C9C"/>
    <w:rsid w:val="00BC41EB"/>
    <w:rsid w:val="00BC4334"/>
    <w:rsid w:val="00BC45B6"/>
    <w:rsid w:val="00BC5017"/>
    <w:rsid w:val="00BC51A3"/>
    <w:rsid w:val="00BC63C9"/>
    <w:rsid w:val="00BC64BE"/>
    <w:rsid w:val="00BC6D1C"/>
    <w:rsid w:val="00BC6FFE"/>
    <w:rsid w:val="00BC704D"/>
    <w:rsid w:val="00BC71FB"/>
    <w:rsid w:val="00BC7204"/>
    <w:rsid w:val="00BC79F1"/>
    <w:rsid w:val="00BC7D68"/>
    <w:rsid w:val="00BC7FF5"/>
    <w:rsid w:val="00BD060B"/>
    <w:rsid w:val="00BD092C"/>
    <w:rsid w:val="00BD0CB8"/>
    <w:rsid w:val="00BD0D36"/>
    <w:rsid w:val="00BD117A"/>
    <w:rsid w:val="00BD1190"/>
    <w:rsid w:val="00BD1976"/>
    <w:rsid w:val="00BD2218"/>
    <w:rsid w:val="00BD2D81"/>
    <w:rsid w:val="00BD2E28"/>
    <w:rsid w:val="00BD2EC7"/>
    <w:rsid w:val="00BD2F28"/>
    <w:rsid w:val="00BD2FF7"/>
    <w:rsid w:val="00BD31A3"/>
    <w:rsid w:val="00BD37C3"/>
    <w:rsid w:val="00BD39B8"/>
    <w:rsid w:val="00BD3D98"/>
    <w:rsid w:val="00BD3DD3"/>
    <w:rsid w:val="00BD4114"/>
    <w:rsid w:val="00BD44F8"/>
    <w:rsid w:val="00BD4598"/>
    <w:rsid w:val="00BD4620"/>
    <w:rsid w:val="00BD4B5C"/>
    <w:rsid w:val="00BD51B8"/>
    <w:rsid w:val="00BD534D"/>
    <w:rsid w:val="00BD56AA"/>
    <w:rsid w:val="00BD5728"/>
    <w:rsid w:val="00BD5AA1"/>
    <w:rsid w:val="00BD62F1"/>
    <w:rsid w:val="00BD6325"/>
    <w:rsid w:val="00BD65E2"/>
    <w:rsid w:val="00BD6D6D"/>
    <w:rsid w:val="00BD6FE7"/>
    <w:rsid w:val="00BD7018"/>
    <w:rsid w:val="00BD7557"/>
    <w:rsid w:val="00BD78E7"/>
    <w:rsid w:val="00BD7993"/>
    <w:rsid w:val="00BD79C0"/>
    <w:rsid w:val="00BD7F1E"/>
    <w:rsid w:val="00BE015C"/>
    <w:rsid w:val="00BE0312"/>
    <w:rsid w:val="00BE0B5F"/>
    <w:rsid w:val="00BE0B88"/>
    <w:rsid w:val="00BE1040"/>
    <w:rsid w:val="00BE108C"/>
    <w:rsid w:val="00BE10C4"/>
    <w:rsid w:val="00BE14BB"/>
    <w:rsid w:val="00BE1623"/>
    <w:rsid w:val="00BE1927"/>
    <w:rsid w:val="00BE1F02"/>
    <w:rsid w:val="00BE21E7"/>
    <w:rsid w:val="00BE26B8"/>
    <w:rsid w:val="00BE2F02"/>
    <w:rsid w:val="00BE2FBE"/>
    <w:rsid w:val="00BE338A"/>
    <w:rsid w:val="00BE33BA"/>
    <w:rsid w:val="00BE34EB"/>
    <w:rsid w:val="00BE3A10"/>
    <w:rsid w:val="00BE3E07"/>
    <w:rsid w:val="00BE423D"/>
    <w:rsid w:val="00BE43AB"/>
    <w:rsid w:val="00BE4F20"/>
    <w:rsid w:val="00BE4FA2"/>
    <w:rsid w:val="00BE54D1"/>
    <w:rsid w:val="00BE54FE"/>
    <w:rsid w:val="00BE5581"/>
    <w:rsid w:val="00BE558D"/>
    <w:rsid w:val="00BE5DA8"/>
    <w:rsid w:val="00BE6164"/>
    <w:rsid w:val="00BE65C2"/>
    <w:rsid w:val="00BE692A"/>
    <w:rsid w:val="00BE6D9F"/>
    <w:rsid w:val="00BE722B"/>
    <w:rsid w:val="00BE7760"/>
    <w:rsid w:val="00BE78C4"/>
    <w:rsid w:val="00BE796F"/>
    <w:rsid w:val="00BF0486"/>
    <w:rsid w:val="00BF0528"/>
    <w:rsid w:val="00BF0AB1"/>
    <w:rsid w:val="00BF0BA8"/>
    <w:rsid w:val="00BF0EE7"/>
    <w:rsid w:val="00BF1299"/>
    <w:rsid w:val="00BF17AF"/>
    <w:rsid w:val="00BF1B87"/>
    <w:rsid w:val="00BF1EA5"/>
    <w:rsid w:val="00BF211B"/>
    <w:rsid w:val="00BF2286"/>
    <w:rsid w:val="00BF2479"/>
    <w:rsid w:val="00BF2EFB"/>
    <w:rsid w:val="00BF2F54"/>
    <w:rsid w:val="00BF2F8F"/>
    <w:rsid w:val="00BF305F"/>
    <w:rsid w:val="00BF32D9"/>
    <w:rsid w:val="00BF33D3"/>
    <w:rsid w:val="00BF348E"/>
    <w:rsid w:val="00BF3536"/>
    <w:rsid w:val="00BF36F2"/>
    <w:rsid w:val="00BF3A27"/>
    <w:rsid w:val="00BF3BE7"/>
    <w:rsid w:val="00BF3EED"/>
    <w:rsid w:val="00BF3F78"/>
    <w:rsid w:val="00BF404C"/>
    <w:rsid w:val="00BF4404"/>
    <w:rsid w:val="00BF44DF"/>
    <w:rsid w:val="00BF4722"/>
    <w:rsid w:val="00BF47FB"/>
    <w:rsid w:val="00BF490D"/>
    <w:rsid w:val="00BF4C02"/>
    <w:rsid w:val="00BF4CDE"/>
    <w:rsid w:val="00BF4E28"/>
    <w:rsid w:val="00BF53BA"/>
    <w:rsid w:val="00BF5DA0"/>
    <w:rsid w:val="00BF620E"/>
    <w:rsid w:val="00BF75F5"/>
    <w:rsid w:val="00BF7AE0"/>
    <w:rsid w:val="00C001ED"/>
    <w:rsid w:val="00C0072F"/>
    <w:rsid w:val="00C009E7"/>
    <w:rsid w:val="00C0100E"/>
    <w:rsid w:val="00C012E2"/>
    <w:rsid w:val="00C01336"/>
    <w:rsid w:val="00C013CB"/>
    <w:rsid w:val="00C01446"/>
    <w:rsid w:val="00C022A0"/>
    <w:rsid w:val="00C0239E"/>
    <w:rsid w:val="00C028C6"/>
    <w:rsid w:val="00C029D9"/>
    <w:rsid w:val="00C02B5E"/>
    <w:rsid w:val="00C02C38"/>
    <w:rsid w:val="00C03BBA"/>
    <w:rsid w:val="00C03E4D"/>
    <w:rsid w:val="00C03F78"/>
    <w:rsid w:val="00C03FE4"/>
    <w:rsid w:val="00C04377"/>
    <w:rsid w:val="00C043D1"/>
    <w:rsid w:val="00C0489C"/>
    <w:rsid w:val="00C05067"/>
    <w:rsid w:val="00C056CE"/>
    <w:rsid w:val="00C056D7"/>
    <w:rsid w:val="00C05853"/>
    <w:rsid w:val="00C05A59"/>
    <w:rsid w:val="00C05C1F"/>
    <w:rsid w:val="00C05D0A"/>
    <w:rsid w:val="00C06FB7"/>
    <w:rsid w:val="00C070BE"/>
    <w:rsid w:val="00C074DA"/>
    <w:rsid w:val="00C07E97"/>
    <w:rsid w:val="00C07FA8"/>
    <w:rsid w:val="00C10C58"/>
    <w:rsid w:val="00C10EAB"/>
    <w:rsid w:val="00C10FC3"/>
    <w:rsid w:val="00C11110"/>
    <w:rsid w:val="00C11114"/>
    <w:rsid w:val="00C1125C"/>
    <w:rsid w:val="00C11EA8"/>
    <w:rsid w:val="00C11FA5"/>
    <w:rsid w:val="00C121D9"/>
    <w:rsid w:val="00C122FC"/>
    <w:rsid w:val="00C126C8"/>
    <w:rsid w:val="00C1291A"/>
    <w:rsid w:val="00C12B5E"/>
    <w:rsid w:val="00C12EA8"/>
    <w:rsid w:val="00C136A9"/>
    <w:rsid w:val="00C137BE"/>
    <w:rsid w:val="00C13901"/>
    <w:rsid w:val="00C13BD9"/>
    <w:rsid w:val="00C1476F"/>
    <w:rsid w:val="00C14944"/>
    <w:rsid w:val="00C14B55"/>
    <w:rsid w:val="00C14EA2"/>
    <w:rsid w:val="00C15095"/>
    <w:rsid w:val="00C1567E"/>
    <w:rsid w:val="00C1575D"/>
    <w:rsid w:val="00C1591A"/>
    <w:rsid w:val="00C15B9A"/>
    <w:rsid w:val="00C15F81"/>
    <w:rsid w:val="00C15FCE"/>
    <w:rsid w:val="00C16467"/>
    <w:rsid w:val="00C16BB7"/>
    <w:rsid w:val="00C16C4A"/>
    <w:rsid w:val="00C171D2"/>
    <w:rsid w:val="00C1780C"/>
    <w:rsid w:val="00C179B7"/>
    <w:rsid w:val="00C17E0A"/>
    <w:rsid w:val="00C17ECF"/>
    <w:rsid w:val="00C2046B"/>
    <w:rsid w:val="00C2074F"/>
    <w:rsid w:val="00C20870"/>
    <w:rsid w:val="00C213F0"/>
    <w:rsid w:val="00C216FB"/>
    <w:rsid w:val="00C21F2B"/>
    <w:rsid w:val="00C21F83"/>
    <w:rsid w:val="00C2251C"/>
    <w:rsid w:val="00C2264A"/>
    <w:rsid w:val="00C2289B"/>
    <w:rsid w:val="00C22973"/>
    <w:rsid w:val="00C22976"/>
    <w:rsid w:val="00C22C47"/>
    <w:rsid w:val="00C234DF"/>
    <w:rsid w:val="00C23D20"/>
    <w:rsid w:val="00C241B8"/>
    <w:rsid w:val="00C244B5"/>
    <w:rsid w:val="00C24900"/>
    <w:rsid w:val="00C24F2E"/>
    <w:rsid w:val="00C25032"/>
    <w:rsid w:val="00C2592B"/>
    <w:rsid w:val="00C25E82"/>
    <w:rsid w:val="00C26576"/>
    <w:rsid w:val="00C26930"/>
    <w:rsid w:val="00C26A75"/>
    <w:rsid w:val="00C27044"/>
    <w:rsid w:val="00C271C3"/>
    <w:rsid w:val="00C2746A"/>
    <w:rsid w:val="00C277B0"/>
    <w:rsid w:val="00C2786B"/>
    <w:rsid w:val="00C27D4B"/>
    <w:rsid w:val="00C303BC"/>
    <w:rsid w:val="00C3050B"/>
    <w:rsid w:val="00C30E67"/>
    <w:rsid w:val="00C31844"/>
    <w:rsid w:val="00C31D06"/>
    <w:rsid w:val="00C31F89"/>
    <w:rsid w:val="00C324B5"/>
    <w:rsid w:val="00C32DCB"/>
    <w:rsid w:val="00C32FDC"/>
    <w:rsid w:val="00C33955"/>
    <w:rsid w:val="00C33E1A"/>
    <w:rsid w:val="00C3420D"/>
    <w:rsid w:val="00C349FD"/>
    <w:rsid w:val="00C35159"/>
    <w:rsid w:val="00C35442"/>
    <w:rsid w:val="00C35897"/>
    <w:rsid w:val="00C359AA"/>
    <w:rsid w:val="00C35A70"/>
    <w:rsid w:val="00C35D0D"/>
    <w:rsid w:val="00C35E31"/>
    <w:rsid w:val="00C369C3"/>
    <w:rsid w:val="00C36A26"/>
    <w:rsid w:val="00C36BF5"/>
    <w:rsid w:val="00C36C2E"/>
    <w:rsid w:val="00C36D95"/>
    <w:rsid w:val="00C37587"/>
    <w:rsid w:val="00C375DB"/>
    <w:rsid w:val="00C3775B"/>
    <w:rsid w:val="00C4056E"/>
    <w:rsid w:val="00C407E4"/>
    <w:rsid w:val="00C408E3"/>
    <w:rsid w:val="00C40EEE"/>
    <w:rsid w:val="00C41392"/>
    <w:rsid w:val="00C4167B"/>
    <w:rsid w:val="00C417E1"/>
    <w:rsid w:val="00C41B85"/>
    <w:rsid w:val="00C41E7D"/>
    <w:rsid w:val="00C41F21"/>
    <w:rsid w:val="00C42451"/>
    <w:rsid w:val="00C42DE7"/>
    <w:rsid w:val="00C430CF"/>
    <w:rsid w:val="00C43176"/>
    <w:rsid w:val="00C440EC"/>
    <w:rsid w:val="00C44721"/>
    <w:rsid w:val="00C44995"/>
    <w:rsid w:val="00C44DE3"/>
    <w:rsid w:val="00C450AB"/>
    <w:rsid w:val="00C454E3"/>
    <w:rsid w:val="00C45652"/>
    <w:rsid w:val="00C4570B"/>
    <w:rsid w:val="00C457D0"/>
    <w:rsid w:val="00C46856"/>
    <w:rsid w:val="00C4697C"/>
    <w:rsid w:val="00C46C06"/>
    <w:rsid w:val="00C46E9A"/>
    <w:rsid w:val="00C46F4A"/>
    <w:rsid w:val="00C47365"/>
    <w:rsid w:val="00C47725"/>
    <w:rsid w:val="00C4791F"/>
    <w:rsid w:val="00C47F8F"/>
    <w:rsid w:val="00C50031"/>
    <w:rsid w:val="00C50B33"/>
    <w:rsid w:val="00C50B95"/>
    <w:rsid w:val="00C50F8F"/>
    <w:rsid w:val="00C5107C"/>
    <w:rsid w:val="00C51A52"/>
    <w:rsid w:val="00C51A84"/>
    <w:rsid w:val="00C51C64"/>
    <w:rsid w:val="00C51CAF"/>
    <w:rsid w:val="00C52DA2"/>
    <w:rsid w:val="00C52F3C"/>
    <w:rsid w:val="00C53042"/>
    <w:rsid w:val="00C5358C"/>
    <w:rsid w:val="00C5491E"/>
    <w:rsid w:val="00C549DD"/>
    <w:rsid w:val="00C54AC9"/>
    <w:rsid w:val="00C54B75"/>
    <w:rsid w:val="00C54CD3"/>
    <w:rsid w:val="00C54E10"/>
    <w:rsid w:val="00C55243"/>
    <w:rsid w:val="00C55997"/>
    <w:rsid w:val="00C55A9E"/>
    <w:rsid w:val="00C56783"/>
    <w:rsid w:val="00C56F22"/>
    <w:rsid w:val="00C60006"/>
    <w:rsid w:val="00C6014F"/>
    <w:rsid w:val="00C60663"/>
    <w:rsid w:val="00C608D9"/>
    <w:rsid w:val="00C60C63"/>
    <w:rsid w:val="00C60E0E"/>
    <w:rsid w:val="00C60E5B"/>
    <w:rsid w:val="00C60F23"/>
    <w:rsid w:val="00C6167A"/>
    <w:rsid w:val="00C61CB7"/>
    <w:rsid w:val="00C61F94"/>
    <w:rsid w:val="00C62134"/>
    <w:rsid w:val="00C62385"/>
    <w:rsid w:val="00C6242C"/>
    <w:rsid w:val="00C626B1"/>
    <w:rsid w:val="00C626BD"/>
    <w:rsid w:val="00C62FF1"/>
    <w:rsid w:val="00C63A94"/>
    <w:rsid w:val="00C63AA4"/>
    <w:rsid w:val="00C64057"/>
    <w:rsid w:val="00C642A8"/>
    <w:rsid w:val="00C6467B"/>
    <w:rsid w:val="00C64773"/>
    <w:rsid w:val="00C64B09"/>
    <w:rsid w:val="00C6509A"/>
    <w:rsid w:val="00C65BFA"/>
    <w:rsid w:val="00C66111"/>
    <w:rsid w:val="00C66187"/>
    <w:rsid w:val="00C6621D"/>
    <w:rsid w:val="00C664FB"/>
    <w:rsid w:val="00C66FD9"/>
    <w:rsid w:val="00C6713C"/>
    <w:rsid w:val="00C67311"/>
    <w:rsid w:val="00C67989"/>
    <w:rsid w:val="00C67B1A"/>
    <w:rsid w:val="00C70185"/>
    <w:rsid w:val="00C7021F"/>
    <w:rsid w:val="00C70242"/>
    <w:rsid w:val="00C7066B"/>
    <w:rsid w:val="00C70975"/>
    <w:rsid w:val="00C70ACF"/>
    <w:rsid w:val="00C71559"/>
    <w:rsid w:val="00C71675"/>
    <w:rsid w:val="00C7170C"/>
    <w:rsid w:val="00C71BF6"/>
    <w:rsid w:val="00C71DE7"/>
    <w:rsid w:val="00C71F22"/>
    <w:rsid w:val="00C7236D"/>
    <w:rsid w:val="00C72773"/>
    <w:rsid w:val="00C72FBB"/>
    <w:rsid w:val="00C73242"/>
    <w:rsid w:val="00C73367"/>
    <w:rsid w:val="00C73A76"/>
    <w:rsid w:val="00C73AB6"/>
    <w:rsid w:val="00C7430B"/>
    <w:rsid w:val="00C75148"/>
    <w:rsid w:val="00C75F4F"/>
    <w:rsid w:val="00C75FFD"/>
    <w:rsid w:val="00C76153"/>
    <w:rsid w:val="00C762C5"/>
    <w:rsid w:val="00C76491"/>
    <w:rsid w:val="00C764CA"/>
    <w:rsid w:val="00C76790"/>
    <w:rsid w:val="00C76D80"/>
    <w:rsid w:val="00C77010"/>
    <w:rsid w:val="00C77073"/>
    <w:rsid w:val="00C77569"/>
    <w:rsid w:val="00C776E1"/>
    <w:rsid w:val="00C77952"/>
    <w:rsid w:val="00C80AC3"/>
    <w:rsid w:val="00C80DD4"/>
    <w:rsid w:val="00C80FB1"/>
    <w:rsid w:val="00C810E1"/>
    <w:rsid w:val="00C812D5"/>
    <w:rsid w:val="00C81322"/>
    <w:rsid w:val="00C813F6"/>
    <w:rsid w:val="00C814F7"/>
    <w:rsid w:val="00C819A2"/>
    <w:rsid w:val="00C8244D"/>
    <w:rsid w:val="00C82591"/>
    <w:rsid w:val="00C83EAE"/>
    <w:rsid w:val="00C83F01"/>
    <w:rsid w:val="00C847BD"/>
    <w:rsid w:val="00C84A96"/>
    <w:rsid w:val="00C84B1A"/>
    <w:rsid w:val="00C84C77"/>
    <w:rsid w:val="00C84CC0"/>
    <w:rsid w:val="00C84E11"/>
    <w:rsid w:val="00C84FAA"/>
    <w:rsid w:val="00C852D9"/>
    <w:rsid w:val="00C8538D"/>
    <w:rsid w:val="00C859FA"/>
    <w:rsid w:val="00C85BB7"/>
    <w:rsid w:val="00C85BD9"/>
    <w:rsid w:val="00C85C96"/>
    <w:rsid w:val="00C85CF7"/>
    <w:rsid w:val="00C85D8B"/>
    <w:rsid w:val="00C86371"/>
    <w:rsid w:val="00C86621"/>
    <w:rsid w:val="00C8666D"/>
    <w:rsid w:val="00C86774"/>
    <w:rsid w:val="00C86B67"/>
    <w:rsid w:val="00C86C93"/>
    <w:rsid w:val="00C86F54"/>
    <w:rsid w:val="00C86FD8"/>
    <w:rsid w:val="00C87312"/>
    <w:rsid w:val="00C873B7"/>
    <w:rsid w:val="00C87B32"/>
    <w:rsid w:val="00C87D02"/>
    <w:rsid w:val="00C90488"/>
    <w:rsid w:val="00C90596"/>
    <w:rsid w:val="00C90D5D"/>
    <w:rsid w:val="00C90E5F"/>
    <w:rsid w:val="00C91297"/>
    <w:rsid w:val="00C91D1A"/>
    <w:rsid w:val="00C91D6E"/>
    <w:rsid w:val="00C9203F"/>
    <w:rsid w:val="00C920FA"/>
    <w:rsid w:val="00C93094"/>
    <w:rsid w:val="00C933FA"/>
    <w:rsid w:val="00C9389C"/>
    <w:rsid w:val="00C9398E"/>
    <w:rsid w:val="00C93D8A"/>
    <w:rsid w:val="00C94058"/>
    <w:rsid w:val="00C94071"/>
    <w:rsid w:val="00C94202"/>
    <w:rsid w:val="00C94CF0"/>
    <w:rsid w:val="00C951E5"/>
    <w:rsid w:val="00C953DD"/>
    <w:rsid w:val="00C9577C"/>
    <w:rsid w:val="00C959E6"/>
    <w:rsid w:val="00C95C92"/>
    <w:rsid w:val="00C9632C"/>
    <w:rsid w:val="00C968CA"/>
    <w:rsid w:val="00C96E7A"/>
    <w:rsid w:val="00C96FE4"/>
    <w:rsid w:val="00C96FFD"/>
    <w:rsid w:val="00C9701E"/>
    <w:rsid w:val="00C9785F"/>
    <w:rsid w:val="00C979FB"/>
    <w:rsid w:val="00CA038A"/>
    <w:rsid w:val="00CA03B0"/>
    <w:rsid w:val="00CA0690"/>
    <w:rsid w:val="00CA0822"/>
    <w:rsid w:val="00CA0827"/>
    <w:rsid w:val="00CA0ADF"/>
    <w:rsid w:val="00CA0CDD"/>
    <w:rsid w:val="00CA0CEB"/>
    <w:rsid w:val="00CA18BB"/>
    <w:rsid w:val="00CA1A79"/>
    <w:rsid w:val="00CA1B12"/>
    <w:rsid w:val="00CA1B80"/>
    <w:rsid w:val="00CA1DE1"/>
    <w:rsid w:val="00CA2188"/>
    <w:rsid w:val="00CA228A"/>
    <w:rsid w:val="00CA36F8"/>
    <w:rsid w:val="00CA3A9D"/>
    <w:rsid w:val="00CA481E"/>
    <w:rsid w:val="00CA49DE"/>
    <w:rsid w:val="00CA508E"/>
    <w:rsid w:val="00CA509B"/>
    <w:rsid w:val="00CA50A9"/>
    <w:rsid w:val="00CA59B4"/>
    <w:rsid w:val="00CA5AF7"/>
    <w:rsid w:val="00CA5FA9"/>
    <w:rsid w:val="00CA6554"/>
    <w:rsid w:val="00CA6C0C"/>
    <w:rsid w:val="00CA6C60"/>
    <w:rsid w:val="00CA6E44"/>
    <w:rsid w:val="00CA6F96"/>
    <w:rsid w:val="00CA7147"/>
    <w:rsid w:val="00CA728C"/>
    <w:rsid w:val="00CA7603"/>
    <w:rsid w:val="00CA7665"/>
    <w:rsid w:val="00CA7A05"/>
    <w:rsid w:val="00CA7AB6"/>
    <w:rsid w:val="00CB0350"/>
    <w:rsid w:val="00CB077F"/>
    <w:rsid w:val="00CB09AC"/>
    <w:rsid w:val="00CB0C7D"/>
    <w:rsid w:val="00CB15AF"/>
    <w:rsid w:val="00CB1802"/>
    <w:rsid w:val="00CB1984"/>
    <w:rsid w:val="00CB1B9F"/>
    <w:rsid w:val="00CB213F"/>
    <w:rsid w:val="00CB2191"/>
    <w:rsid w:val="00CB2879"/>
    <w:rsid w:val="00CB2D46"/>
    <w:rsid w:val="00CB3C2C"/>
    <w:rsid w:val="00CB3F75"/>
    <w:rsid w:val="00CB4215"/>
    <w:rsid w:val="00CB4531"/>
    <w:rsid w:val="00CB45C0"/>
    <w:rsid w:val="00CB4D40"/>
    <w:rsid w:val="00CB50E6"/>
    <w:rsid w:val="00CB581B"/>
    <w:rsid w:val="00CB5F6E"/>
    <w:rsid w:val="00CB6C9F"/>
    <w:rsid w:val="00CB7282"/>
    <w:rsid w:val="00CB7365"/>
    <w:rsid w:val="00CB7499"/>
    <w:rsid w:val="00CB74D8"/>
    <w:rsid w:val="00CB7536"/>
    <w:rsid w:val="00CB7AD8"/>
    <w:rsid w:val="00CB7AEF"/>
    <w:rsid w:val="00CB7B41"/>
    <w:rsid w:val="00CB7E73"/>
    <w:rsid w:val="00CB7FDC"/>
    <w:rsid w:val="00CC0047"/>
    <w:rsid w:val="00CC025A"/>
    <w:rsid w:val="00CC0275"/>
    <w:rsid w:val="00CC03E5"/>
    <w:rsid w:val="00CC0565"/>
    <w:rsid w:val="00CC06CD"/>
    <w:rsid w:val="00CC0ED6"/>
    <w:rsid w:val="00CC101E"/>
    <w:rsid w:val="00CC1287"/>
    <w:rsid w:val="00CC15DC"/>
    <w:rsid w:val="00CC1742"/>
    <w:rsid w:val="00CC2115"/>
    <w:rsid w:val="00CC2264"/>
    <w:rsid w:val="00CC2585"/>
    <w:rsid w:val="00CC27E1"/>
    <w:rsid w:val="00CC29B8"/>
    <w:rsid w:val="00CC2A5E"/>
    <w:rsid w:val="00CC30F5"/>
    <w:rsid w:val="00CC319D"/>
    <w:rsid w:val="00CC4AEE"/>
    <w:rsid w:val="00CC4C53"/>
    <w:rsid w:val="00CC4E13"/>
    <w:rsid w:val="00CC4FD4"/>
    <w:rsid w:val="00CC513C"/>
    <w:rsid w:val="00CC5299"/>
    <w:rsid w:val="00CC5336"/>
    <w:rsid w:val="00CC58AF"/>
    <w:rsid w:val="00CC5C19"/>
    <w:rsid w:val="00CC5CF8"/>
    <w:rsid w:val="00CC61AC"/>
    <w:rsid w:val="00CC6BC9"/>
    <w:rsid w:val="00CC71BF"/>
    <w:rsid w:val="00CD08D6"/>
    <w:rsid w:val="00CD14DF"/>
    <w:rsid w:val="00CD1644"/>
    <w:rsid w:val="00CD164B"/>
    <w:rsid w:val="00CD1671"/>
    <w:rsid w:val="00CD1FD4"/>
    <w:rsid w:val="00CD2214"/>
    <w:rsid w:val="00CD2E75"/>
    <w:rsid w:val="00CD31ED"/>
    <w:rsid w:val="00CD34FE"/>
    <w:rsid w:val="00CD3A89"/>
    <w:rsid w:val="00CD3AE4"/>
    <w:rsid w:val="00CD3CC7"/>
    <w:rsid w:val="00CD4398"/>
    <w:rsid w:val="00CD4445"/>
    <w:rsid w:val="00CD4686"/>
    <w:rsid w:val="00CD4A66"/>
    <w:rsid w:val="00CD4D5D"/>
    <w:rsid w:val="00CD63C5"/>
    <w:rsid w:val="00CD63F0"/>
    <w:rsid w:val="00CD67E7"/>
    <w:rsid w:val="00CD6D23"/>
    <w:rsid w:val="00CD76E4"/>
    <w:rsid w:val="00CD7ACB"/>
    <w:rsid w:val="00CD7C6E"/>
    <w:rsid w:val="00CE0298"/>
    <w:rsid w:val="00CE0448"/>
    <w:rsid w:val="00CE0B49"/>
    <w:rsid w:val="00CE14FA"/>
    <w:rsid w:val="00CE166D"/>
    <w:rsid w:val="00CE187C"/>
    <w:rsid w:val="00CE18D1"/>
    <w:rsid w:val="00CE1A9B"/>
    <w:rsid w:val="00CE212C"/>
    <w:rsid w:val="00CE239E"/>
    <w:rsid w:val="00CE23B2"/>
    <w:rsid w:val="00CE25C4"/>
    <w:rsid w:val="00CE25D8"/>
    <w:rsid w:val="00CE2742"/>
    <w:rsid w:val="00CE27AE"/>
    <w:rsid w:val="00CE3034"/>
    <w:rsid w:val="00CE3CAE"/>
    <w:rsid w:val="00CE3D50"/>
    <w:rsid w:val="00CE3E92"/>
    <w:rsid w:val="00CE49F7"/>
    <w:rsid w:val="00CE4FD4"/>
    <w:rsid w:val="00CE5702"/>
    <w:rsid w:val="00CE5AC3"/>
    <w:rsid w:val="00CE68C6"/>
    <w:rsid w:val="00CE6943"/>
    <w:rsid w:val="00CE6AAF"/>
    <w:rsid w:val="00CE7081"/>
    <w:rsid w:val="00CE73E7"/>
    <w:rsid w:val="00CE7486"/>
    <w:rsid w:val="00CE76AD"/>
    <w:rsid w:val="00CE77B8"/>
    <w:rsid w:val="00CE7818"/>
    <w:rsid w:val="00CE7BE2"/>
    <w:rsid w:val="00CE7CA1"/>
    <w:rsid w:val="00CE7E44"/>
    <w:rsid w:val="00CF00D8"/>
    <w:rsid w:val="00CF00EF"/>
    <w:rsid w:val="00CF06EB"/>
    <w:rsid w:val="00CF079C"/>
    <w:rsid w:val="00CF0890"/>
    <w:rsid w:val="00CF131F"/>
    <w:rsid w:val="00CF14B1"/>
    <w:rsid w:val="00CF17EB"/>
    <w:rsid w:val="00CF1834"/>
    <w:rsid w:val="00CF1A66"/>
    <w:rsid w:val="00CF1FC1"/>
    <w:rsid w:val="00CF279B"/>
    <w:rsid w:val="00CF29D2"/>
    <w:rsid w:val="00CF2E45"/>
    <w:rsid w:val="00CF339A"/>
    <w:rsid w:val="00CF36F6"/>
    <w:rsid w:val="00CF388B"/>
    <w:rsid w:val="00CF38E4"/>
    <w:rsid w:val="00CF39D3"/>
    <w:rsid w:val="00CF3A00"/>
    <w:rsid w:val="00CF3B7B"/>
    <w:rsid w:val="00CF3BF2"/>
    <w:rsid w:val="00CF3C19"/>
    <w:rsid w:val="00CF3C53"/>
    <w:rsid w:val="00CF4D34"/>
    <w:rsid w:val="00CF4F99"/>
    <w:rsid w:val="00CF54F0"/>
    <w:rsid w:val="00CF595B"/>
    <w:rsid w:val="00CF59FF"/>
    <w:rsid w:val="00CF5E21"/>
    <w:rsid w:val="00CF6924"/>
    <w:rsid w:val="00CF6A25"/>
    <w:rsid w:val="00CF6C2A"/>
    <w:rsid w:val="00CF6DA7"/>
    <w:rsid w:val="00CF6DE2"/>
    <w:rsid w:val="00CF6DF0"/>
    <w:rsid w:val="00CF6E4B"/>
    <w:rsid w:val="00CF7024"/>
    <w:rsid w:val="00CF7042"/>
    <w:rsid w:val="00CF70B2"/>
    <w:rsid w:val="00CF7185"/>
    <w:rsid w:val="00CF7336"/>
    <w:rsid w:val="00CF73E0"/>
    <w:rsid w:val="00CF743D"/>
    <w:rsid w:val="00CF769B"/>
    <w:rsid w:val="00CF77DE"/>
    <w:rsid w:val="00CF7A59"/>
    <w:rsid w:val="00CF7D8E"/>
    <w:rsid w:val="00CF7F8A"/>
    <w:rsid w:val="00D00E90"/>
    <w:rsid w:val="00D00FD2"/>
    <w:rsid w:val="00D014D9"/>
    <w:rsid w:val="00D01610"/>
    <w:rsid w:val="00D01795"/>
    <w:rsid w:val="00D01945"/>
    <w:rsid w:val="00D02317"/>
    <w:rsid w:val="00D023E0"/>
    <w:rsid w:val="00D0266A"/>
    <w:rsid w:val="00D027FE"/>
    <w:rsid w:val="00D02A77"/>
    <w:rsid w:val="00D02CA8"/>
    <w:rsid w:val="00D02D5C"/>
    <w:rsid w:val="00D03C1B"/>
    <w:rsid w:val="00D0424B"/>
    <w:rsid w:val="00D043A9"/>
    <w:rsid w:val="00D043D0"/>
    <w:rsid w:val="00D044F3"/>
    <w:rsid w:val="00D048E0"/>
    <w:rsid w:val="00D0500B"/>
    <w:rsid w:val="00D0518F"/>
    <w:rsid w:val="00D053EF"/>
    <w:rsid w:val="00D057BD"/>
    <w:rsid w:val="00D059B9"/>
    <w:rsid w:val="00D05B3D"/>
    <w:rsid w:val="00D06226"/>
    <w:rsid w:val="00D06B11"/>
    <w:rsid w:val="00D06BF0"/>
    <w:rsid w:val="00D06CA1"/>
    <w:rsid w:val="00D072B7"/>
    <w:rsid w:val="00D073C7"/>
    <w:rsid w:val="00D0761C"/>
    <w:rsid w:val="00D0791A"/>
    <w:rsid w:val="00D07F0A"/>
    <w:rsid w:val="00D1012C"/>
    <w:rsid w:val="00D101C8"/>
    <w:rsid w:val="00D10426"/>
    <w:rsid w:val="00D10563"/>
    <w:rsid w:val="00D1099F"/>
    <w:rsid w:val="00D10F25"/>
    <w:rsid w:val="00D112FE"/>
    <w:rsid w:val="00D11408"/>
    <w:rsid w:val="00D116DF"/>
    <w:rsid w:val="00D116EC"/>
    <w:rsid w:val="00D11F8E"/>
    <w:rsid w:val="00D12A3C"/>
    <w:rsid w:val="00D12CB5"/>
    <w:rsid w:val="00D12CE0"/>
    <w:rsid w:val="00D12D5F"/>
    <w:rsid w:val="00D13129"/>
    <w:rsid w:val="00D1322B"/>
    <w:rsid w:val="00D1328A"/>
    <w:rsid w:val="00D13AD0"/>
    <w:rsid w:val="00D1433D"/>
    <w:rsid w:val="00D14403"/>
    <w:rsid w:val="00D14B9B"/>
    <w:rsid w:val="00D15682"/>
    <w:rsid w:val="00D1599B"/>
    <w:rsid w:val="00D15AF3"/>
    <w:rsid w:val="00D1609C"/>
    <w:rsid w:val="00D16240"/>
    <w:rsid w:val="00D16566"/>
    <w:rsid w:val="00D16D26"/>
    <w:rsid w:val="00D16E09"/>
    <w:rsid w:val="00D16F3C"/>
    <w:rsid w:val="00D17236"/>
    <w:rsid w:val="00D17A1A"/>
    <w:rsid w:val="00D17D53"/>
    <w:rsid w:val="00D17D9C"/>
    <w:rsid w:val="00D17DF0"/>
    <w:rsid w:val="00D20188"/>
    <w:rsid w:val="00D201C8"/>
    <w:rsid w:val="00D20A88"/>
    <w:rsid w:val="00D20C51"/>
    <w:rsid w:val="00D20EA9"/>
    <w:rsid w:val="00D20F99"/>
    <w:rsid w:val="00D22388"/>
    <w:rsid w:val="00D22824"/>
    <w:rsid w:val="00D2296A"/>
    <w:rsid w:val="00D22C58"/>
    <w:rsid w:val="00D22E45"/>
    <w:rsid w:val="00D23255"/>
    <w:rsid w:val="00D23464"/>
    <w:rsid w:val="00D23621"/>
    <w:rsid w:val="00D238A3"/>
    <w:rsid w:val="00D23A43"/>
    <w:rsid w:val="00D23A51"/>
    <w:rsid w:val="00D23E27"/>
    <w:rsid w:val="00D23F70"/>
    <w:rsid w:val="00D23FA1"/>
    <w:rsid w:val="00D2408D"/>
    <w:rsid w:val="00D2422A"/>
    <w:rsid w:val="00D242A6"/>
    <w:rsid w:val="00D245A8"/>
    <w:rsid w:val="00D246FD"/>
    <w:rsid w:val="00D2476E"/>
    <w:rsid w:val="00D24C5C"/>
    <w:rsid w:val="00D25676"/>
    <w:rsid w:val="00D25DDE"/>
    <w:rsid w:val="00D25E46"/>
    <w:rsid w:val="00D26647"/>
    <w:rsid w:val="00D267CC"/>
    <w:rsid w:val="00D269CA"/>
    <w:rsid w:val="00D26ECA"/>
    <w:rsid w:val="00D27042"/>
    <w:rsid w:val="00D272DF"/>
    <w:rsid w:val="00D30073"/>
    <w:rsid w:val="00D30715"/>
    <w:rsid w:val="00D308AB"/>
    <w:rsid w:val="00D30959"/>
    <w:rsid w:val="00D30B1F"/>
    <w:rsid w:val="00D30F3F"/>
    <w:rsid w:val="00D31C69"/>
    <w:rsid w:val="00D31F68"/>
    <w:rsid w:val="00D32086"/>
    <w:rsid w:val="00D32865"/>
    <w:rsid w:val="00D3332A"/>
    <w:rsid w:val="00D33672"/>
    <w:rsid w:val="00D3380B"/>
    <w:rsid w:val="00D33962"/>
    <w:rsid w:val="00D339D7"/>
    <w:rsid w:val="00D33E32"/>
    <w:rsid w:val="00D34856"/>
    <w:rsid w:val="00D34ABA"/>
    <w:rsid w:val="00D34ABE"/>
    <w:rsid w:val="00D34B9D"/>
    <w:rsid w:val="00D34CE7"/>
    <w:rsid w:val="00D34CEE"/>
    <w:rsid w:val="00D34DE3"/>
    <w:rsid w:val="00D350A1"/>
    <w:rsid w:val="00D35441"/>
    <w:rsid w:val="00D36446"/>
    <w:rsid w:val="00D364B9"/>
    <w:rsid w:val="00D36581"/>
    <w:rsid w:val="00D366F0"/>
    <w:rsid w:val="00D36AD8"/>
    <w:rsid w:val="00D36D8C"/>
    <w:rsid w:val="00D376CB"/>
    <w:rsid w:val="00D3770C"/>
    <w:rsid w:val="00D37983"/>
    <w:rsid w:val="00D37B5F"/>
    <w:rsid w:val="00D37E4E"/>
    <w:rsid w:val="00D4000E"/>
    <w:rsid w:val="00D4002A"/>
    <w:rsid w:val="00D40901"/>
    <w:rsid w:val="00D40EBD"/>
    <w:rsid w:val="00D40F9C"/>
    <w:rsid w:val="00D418FB"/>
    <w:rsid w:val="00D41F0E"/>
    <w:rsid w:val="00D4246D"/>
    <w:rsid w:val="00D42669"/>
    <w:rsid w:val="00D428C1"/>
    <w:rsid w:val="00D42AD2"/>
    <w:rsid w:val="00D42E4A"/>
    <w:rsid w:val="00D431C5"/>
    <w:rsid w:val="00D435B7"/>
    <w:rsid w:val="00D436B4"/>
    <w:rsid w:val="00D44472"/>
    <w:rsid w:val="00D44BD5"/>
    <w:rsid w:val="00D44EEB"/>
    <w:rsid w:val="00D45165"/>
    <w:rsid w:val="00D455D4"/>
    <w:rsid w:val="00D45C27"/>
    <w:rsid w:val="00D45D72"/>
    <w:rsid w:val="00D4620D"/>
    <w:rsid w:val="00D4626B"/>
    <w:rsid w:val="00D46297"/>
    <w:rsid w:val="00D4681D"/>
    <w:rsid w:val="00D46EE9"/>
    <w:rsid w:val="00D47007"/>
    <w:rsid w:val="00D476FD"/>
    <w:rsid w:val="00D50295"/>
    <w:rsid w:val="00D5038F"/>
    <w:rsid w:val="00D504CC"/>
    <w:rsid w:val="00D505DC"/>
    <w:rsid w:val="00D509C4"/>
    <w:rsid w:val="00D50CE3"/>
    <w:rsid w:val="00D50F84"/>
    <w:rsid w:val="00D510E7"/>
    <w:rsid w:val="00D513E1"/>
    <w:rsid w:val="00D518BB"/>
    <w:rsid w:val="00D518DB"/>
    <w:rsid w:val="00D5210E"/>
    <w:rsid w:val="00D52184"/>
    <w:rsid w:val="00D52826"/>
    <w:rsid w:val="00D52A20"/>
    <w:rsid w:val="00D52CA6"/>
    <w:rsid w:val="00D52E73"/>
    <w:rsid w:val="00D52F7B"/>
    <w:rsid w:val="00D52FE9"/>
    <w:rsid w:val="00D536E4"/>
    <w:rsid w:val="00D54319"/>
    <w:rsid w:val="00D5447F"/>
    <w:rsid w:val="00D54A6D"/>
    <w:rsid w:val="00D54EEF"/>
    <w:rsid w:val="00D553F7"/>
    <w:rsid w:val="00D55AEE"/>
    <w:rsid w:val="00D55B64"/>
    <w:rsid w:val="00D55C42"/>
    <w:rsid w:val="00D55C8C"/>
    <w:rsid w:val="00D5739E"/>
    <w:rsid w:val="00D57569"/>
    <w:rsid w:val="00D57B41"/>
    <w:rsid w:val="00D60071"/>
    <w:rsid w:val="00D601F6"/>
    <w:rsid w:val="00D6020A"/>
    <w:rsid w:val="00D607D8"/>
    <w:rsid w:val="00D609EB"/>
    <w:rsid w:val="00D60B14"/>
    <w:rsid w:val="00D60F10"/>
    <w:rsid w:val="00D612F8"/>
    <w:rsid w:val="00D62300"/>
    <w:rsid w:val="00D62383"/>
    <w:rsid w:val="00D6240A"/>
    <w:rsid w:val="00D62611"/>
    <w:rsid w:val="00D62983"/>
    <w:rsid w:val="00D62A43"/>
    <w:rsid w:val="00D62A81"/>
    <w:rsid w:val="00D62EEF"/>
    <w:rsid w:val="00D62FED"/>
    <w:rsid w:val="00D63193"/>
    <w:rsid w:val="00D631D3"/>
    <w:rsid w:val="00D63345"/>
    <w:rsid w:val="00D63671"/>
    <w:rsid w:val="00D63853"/>
    <w:rsid w:val="00D638EF"/>
    <w:rsid w:val="00D63AFD"/>
    <w:rsid w:val="00D63FBA"/>
    <w:rsid w:val="00D64015"/>
    <w:rsid w:val="00D64F66"/>
    <w:rsid w:val="00D655E4"/>
    <w:rsid w:val="00D65DCA"/>
    <w:rsid w:val="00D65EC0"/>
    <w:rsid w:val="00D6628A"/>
    <w:rsid w:val="00D66377"/>
    <w:rsid w:val="00D673DF"/>
    <w:rsid w:val="00D6770F"/>
    <w:rsid w:val="00D67927"/>
    <w:rsid w:val="00D7074E"/>
    <w:rsid w:val="00D70C95"/>
    <w:rsid w:val="00D70F03"/>
    <w:rsid w:val="00D7137F"/>
    <w:rsid w:val="00D71650"/>
    <w:rsid w:val="00D720AC"/>
    <w:rsid w:val="00D720D2"/>
    <w:rsid w:val="00D72188"/>
    <w:rsid w:val="00D726B2"/>
    <w:rsid w:val="00D7295F"/>
    <w:rsid w:val="00D72BA7"/>
    <w:rsid w:val="00D72F00"/>
    <w:rsid w:val="00D7300C"/>
    <w:rsid w:val="00D7345F"/>
    <w:rsid w:val="00D734B9"/>
    <w:rsid w:val="00D736BE"/>
    <w:rsid w:val="00D739E8"/>
    <w:rsid w:val="00D73C8B"/>
    <w:rsid w:val="00D74596"/>
    <w:rsid w:val="00D74C91"/>
    <w:rsid w:val="00D7565C"/>
    <w:rsid w:val="00D7588A"/>
    <w:rsid w:val="00D762BF"/>
    <w:rsid w:val="00D76458"/>
    <w:rsid w:val="00D76490"/>
    <w:rsid w:val="00D76A3E"/>
    <w:rsid w:val="00D76C5B"/>
    <w:rsid w:val="00D76D64"/>
    <w:rsid w:val="00D76E47"/>
    <w:rsid w:val="00D77208"/>
    <w:rsid w:val="00D7752C"/>
    <w:rsid w:val="00D77BD9"/>
    <w:rsid w:val="00D801AF"/>
    <w:rsid w:val="00D8084A"/>
    <w:rsid w:val="00D8094B"/>
    <w:rsid w:val="00D80E9B"/>
    <w:rsid w:val="00D81503"/>
    <w:rsid w:val="00D819B8"/>
    <w:rsid w:val="00D826FD"/>
    <w:rsid w:val="00D82B4C"/>
    <w:rsid w:val="00D82C63"/>
    <w:rsid w:val="00D8345C"/>
    <w:rsid w:val="00D842CE"/>
    <w:rsid w:val="00D84949"/>
    <w:rsid w:val="00D84A95"/>
    <w:rsid w:val="00D8540B"/>
    <w:rsid w:val="00D855C2"/>
    <w:rsid w:val="00D85763"/>
    <w:rsid w:val="00D8595B"/>
    <w:rsid w:val="00D8596C"/>
    <w:rsid w:val="00D859C3"/>
    <w:rsid w:val="00D85BA5"/>
    <w:rsid w:val="00D86136"/>
    <w:rsid w:val="00D86671"/>
    <w:rsid w:val="00D86B3B"/>
    <w:rsid w:val="00D86BCB"/>
    <w:rsid w:val="00D871CF"/>
    <w:rsid w:val="00D87B6F"/>
    <w:rsid w:val="00D87FA6"/>
    <w:rsid w:val="00D901EC"/>
    <w:rsid w:val="00D905E3"/>
    <w:rsid w:val="00D909F6"/>
    <w:rsid w:val="00D90A04"/>
    <w:rsid w:val="00D90E09"/>
    <w:rsid w:val="00D90E63"/>
    <w:rsid w:val="00D910C7"/>
    <w:rsid w:val="00D912D3"/>
    <w:rsid w:val="00D91405"/>
    <w:rsid w:val="00D91788"/>
    <w:rsid w:val="00D91A7A"/>
    <w:rsid w:val="00D92A5A"/>
    <w:rsid w:val="00D92C3B"/>
    <w:rsid w:val="00D92F95"/>
    <w:rsid w:val="00D93193"/>
    <w:rsid w:val="00D932A9"/>
    <w:rsid w:val="00D93C54"/>
    <w:rsid w:val="00D9434D"/>
    <w:rsid w:val="00D943AA"/>
    <w:rsid w:val="00D943EA"/>
    <w:rsid w:val="00D94A54"/>
    <w:rsid w:val="00D94D0B"/>
    <w:rsid w:val="00D94EE9"/>
    <w:rsid w:val="00D9597A"/>
    <w:rsid w:val="00D95C35"/>
    <w:rsid w:val="00D95C8F"/>
    <w:rsid w:val="00D95DEE"/>
    <w:rsid w:val="00D967EF"/>
    <w:rsid w:val="00D96B12"/>
    <w:rsid w:val="00D96D8C"/>
    <w:rsid w:val="00D96EE9"/>
    <w:rsid w:val="00D96F0C"/>
    <w:rsid w:val="00D9730B"/>
    <w:rsid w:val="00D97360"/>
    <w:rsid w:val="00D97732"/>
    <w:rsid w:val="00D97ABC"/>
    <w:rsid w:val="00D97D79"/>
    <w:rsid w:val="00D97E68"/>
    <w:rsid w:val="00DA05A1"/>
    <w:rsid w:val="00DA0B06"/>
    <w:rsid w:val="00DA0C1B"/>
    <w:rsid w:val="00DA0D6F"/>
    <w:rsid w:val="00DA1200"/>
    <w:rsid w:val="00DA144F"/>
    <w:rsid w:val="00DA150C"/>
    <w:rsid w:val="00DA17B5"/>
    <w:rsid w:val="00DA1C2F"/>
    <w:rsid w:val="00DA20CF"/>
    <w:rsid w:val="00DA2A52"/>
    <w:rsid w:val="00DA2D15"/>
    <w:rsid w:val="00DA2E09"/>
    <w:rsid w:val="00DA2E79"/>
    <w:rsid w:val="00DA34CA"/>
    <w:rsid w:val="00DA55AC"/>
    <w:rsid w:val="00DA586A"/>
    <w:rsid w:val="00DA5933"/>
    <w:rsid w:val="00DA5BF1"/>
    <w:rsid w:val="00DA60C5"/>
    <w:rsid w:val="00DA684E"/>
    <w:rsid w:val="00DA69B4"/>
    <w:rsid w:val="00DA6CFD"/>
    <w:rsid w:val="00DA727B"/>
    <w:rsid w:val="00DA77F2"/>
    <w:rsid w:val="00DA7DDF"/>
    <w:rsid w:val="00DA7E53"/>
    <w:rsid w:val="00DA7FA1"/>
    <w:rsid w:val="00DB0272"/>
    <w:rsid w:val="00DB0892"/>
    <w:rsid w:val="00DB0F0B"/>
    <w:rsid w:val="00DB19A9"/>
    <w:rsid w:val="00DB1E81"/>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A17"/>
    <w:rsid w:val="00DB5DF0"/>
    <w:rsid w:val="00DB6200"/>
    <w:rsid w:val="00DB631E"/>
    <w:rsid w:val="00DB64DA"/>
    <w:rsid w:val="00DB67A9"/>
    <w:rsid w:val="00DB67AF"/>
    <w:rsid w:val="00DB6C0F"/>
    <w:rsid w:val="00DB750D"/>
    <w:rsid w:val="00DB792D"/>
    <w:rsid w:val="00DC053C"/>
    <w:rsid w:val="00DC0FE9"/>
    <w:rsid w:val="00DC113D"/>
    <w:rsid w:val="00DC1546"/>
    <w:rsid w:val="00DC15B9"/>
    <w:rsid w:val="00DC191B"/>
    <w:rsid w:val="00DC1CD5"/>
    <w:rsid w:val="00DC2369"/>
    <w:rsid w:val="00DC2517"/>
    <w:rsid w:val="00DC28D1"/>
    <w:rsid w:val="00DC2D12"/>
    <w:rsid w:val="00DC2F2F"/>
    <w:rsid w:val="00DC2FF7"/>
    <w:rsid w:val="00DC347D"/>
    <w:rsid w:val="00DC36BC"/>
    <w:rsid w:val="00DC387B"/>
    <w:rsid w:val="00DC38E4"/>
    <w:rsid w:val="00DC3A2C"/>
    <w:rsid w:val="00DC3F34"/>
    <w:rsid w:val="00DC3F6E"/>
    <w:rsid w:val="00DC4854"/>
    <w:rsid w:val="00DC48A3"/>
    <w:rsid w:val="00DC4B0A"/>
    <w:rsid w:val="00DC551C"/>
    <w:rsid w:val="00DC5891"/>
    <w:rsid w:val="00DC62A3"/>
    <w:rsid w:val="00DC6754"/>
    <w:rsid w:val="00DC689E"/>
    <w:rsid w:val="00DC6A32"/>
    <w:rsid w:val="00DC6A3E"/>
    <w:rsid w:val="00DC6AD6"/>
    <w:rsid w:val="00DC6EC1"/>
    <w:rsid w:val="00DC7629"/>
    <w:rsid w:val="00DC77C5"/>
    <w:rsid w:val="00DD00A8"/>
    <w:rsid w:val="00DD00D1"/>
    <w:rsid w:val="00DD075F"/>
    <w:rsid w:val="00DD0AD9"/>
    <w:rsid w:val="00DD0B5D"/>
    <w:rsid w:val="00DD0FD1"/>
    <w:rsid w:val="00DD15D9"/>
    <w:rsid w:val="00DD193E"/>
    <w:rsid w:val="00DD303A"/>
    <w:rsid w:val="00DD36E2"/>
    <w:rsid w:val="00DD3CEC"/>
    <w:rsid w:val="00DD4519"/>
    <w:rsid w:val="00DD45ED"/>
    <w:rsid w:val="00DD4918"/>
    <w:rsid w:val="00DD4D30"/>
    <w:rsid w:val="00DD4E2C"/>
    <w:rsid w:val="00DD4E73"/>
    <w:rsid w:val="00DD4F02"/>
    <w:rsid w:val="00DD5356"/>
    <w:rsid w:val="00DD5462"/>
    <w:rsid w:val="00DD5A37"/>
    <w:rsid w:val="00DD5B6A"/>
    <w:rsid w:val="00DD5D39"/>
    <w:rsid w:val="00DD5ECB"/>
    <w:rsid w:val="00DD670F"/>
    <w:rsid w:val="00DD6758"/>
    <w:rsid w:val="00DD6808"/>
    <w:rsid w:val="00DD683C"/>
    <w:rsid w:val="00DD7002"/>
    <w:rsid w:val="00DD7328"/>
    <w:rsid w:val="00DD753A"/>
    <w:rsid w:val="00DD7666"/>
    <w:rsid w:val="00DE0011"/>
    <w:rsid w:val="00DE0289"/>
    <w:rsid w:val="00DE066B"/>
    <w:rsid w:val="00DE06E1"/>
    <w:rsid w:val="00DE082C"/>
    <w:rsid w:val="00DE124F"/>
    <w:rsid w:val="00DE157B"/>
    <w:rsid w:val="00DE16DB"/>
    <w:rsid w:val="00DE1BB0"/>
    <w:rsid w:val="00DE1CE1"/>
    <w:rsid w:val="00DE1EAE"/>
    <w:rsid w:val="00DE206E"/>
    <w:rsid w:val="00DE20CC"/>
    <w:rsid w:val="00DE270A"/>
    <w:rsid w:val="00DE28B2"/>
    <w:rsid w:val="00DE28B7"/>
    <w:rsid w:val="00DE2A6A"/>
    <w:rsid w:val="00DE2B87"/>
    <w:rsid w:val="00DE3124"/>
    <w:rsid w:val="00DE34E4"/>
    <w:rsid w:val="00DE35BA"/>
    <w:rsid w:val="00DE36E6"/>
    <w:rsid w:val="00DE3807"/>
    <w:rsid w:val="00DE3887"/>
    <w:rsid w:val="00DE3BD3"/>
    <w:rsid w:val="00DE3FC0"/>
    <w:rsid w:val="00DE4494"/>
    <w:rsid w:val="00DE4E9B"/>
    <w:rsid w:val="00DE53AF"/>
    <w:rsid w:val="00DE564C"/>
    <w:rsid w:val="00DE5765"/>
    <w:rsid w:val="00DE595B"/>
    <w:rsid w:val="00DE5A03"/>
    <w:rsid w:val="00DE656C"/>
    <w:rsid w:val="00DE661C"/>
    <w:rsid w:val="00DE6668"/>
    <w:rsid w:val="00DE67B6"/>
    <w:rsid w:val="00DE68C2"/>
    <w:rsid w:val="00DE6973"/>
    <w:rsid w:val="00DE701B"/>
    <w:rsid w:val="00DE7485"/>
    <w:rsid w:val="00DE755E"/>
    <w:rsid w:val="00DF02F6"/>
    <w:rsid w:val="00DF0E98"/>
    <w:rsid w:val="00DF1078"/>
    <w:rsid w:val="00DF1138"/>
    <w:rsid w:val="00DF1159"/>
    <w:rsid w:val="00DF1C26"/>
    <w:rsid w:val="00DF2234"/>
    <w:rsid w:val="00DF2476"/>
    <w:rsid w:val="00DF29B6"/>
    <w:rsid w:val="00DF2CD1"/>
    <w:rsid w:val="00DF2F15"/>
    <w:rsid w:val="00DF3164"/>
    <w:rsid w:val="00DF3330"/>
    <w:rsid w:val="00DF3368"/>
    <w:rsid w:val="00DF33A9"/>
    <w:rsid w:val="00DF3CDC"/>
    <w:rsid w:val="00DF45E7"/>
    <w:rsid w:val="00DF4638"/>
    <w:rsid w:val="00DF4A72"/>
    <w:rsid w:val="00DF4B74"/>
    <w:rsid w:val="00DF5503"/>
    <w:rsid w:val="00DF56F9"/>
    <w:rsid w:val="00DF58BB"/>
    <w:rsid w:val="00DF5EEF"/>
    <w:rsid w:val="00DF6049"/>
    <w:rsid w:val="00DF6350"/>
    <w:rsid w:val="00DF6687"/>
    <w:rsid w:val="00DF68C4"/>
    <w:rsid w:val="00DF6B51"/>
    <w:rsid w:val="00DF6F20"/>
    <w:rsid w:val="00DF7508"/>
    <w:rsid w:val="00DF7E4A"/>
    <w:rsid w:val="00E0057D"/>
    <w:rsid w:val="00E00990"/>
    <w:rsid w:val="00E00A45"/>
    <w:rsid w:val="00E00D15"/>
    <w:rsid w:val="00E00F2B"/>
    <w:rsid w:val="00E01228"/>
    <w:rsid w:val="00E01DAA"/>
    <w:rsid w:val="00E020B9"/>
    <w:rsid w:val="00E02E88"/>
    <w:rsid w:val="00E0335C"/>
    <w:rsid w:val="00E034D2"/>
    <w:rsid w:val="00E03D63"/>
    <w:rsid w:val="00E03DE0"/>
    <w:rsid w:val="00E03F9A"/>
    <w:rsid w:val="00E04A16"/>
    <w:rsid w:val="00E04F63"/>
    <w:rsid w:val="00E04F79"/>
    <w:rsid w:val="00E0547E"/>
    <w:rsid w:val="00E05A9A"/>
    <w:rsid w:val="00E05E1C"/>
    <w:rsid w:val="00E06843"/>
    <w:rsid w:val="00E06893"/>
    <w:rsid w:val="00E06DDA"/>
    <w:rsid w:val="00E06E60"/>
    <w:rsid w:val="00E07815"/>
    <w:rsid w:val="00E07896"/>
    <w:rsid w:val="00E07956"/>
    <w:rsid w:val="00E07B6D"/>
    <w:rsid w:val="00E07EA9"/>
    <w:rsid w:val="00E10A44"/>
    <w:rsid w:val="00E115C1"/>
    <w:rsid w:val="00E11644"/>
    <w:rsid w:val="00E11B1D"/>
    <w:rsid w:val="00E1204C"/>
    <w:rsid w:val="00E125F6"/>
    <w:rsid w:val="00E12898"/>
    <w:rsid w:val="00E12BCB"/>
    <w:rsid w:val="00E12C46"/>
    <w:rsid w:val="00E12C51"/>
    <w:rsid w:val="00E12FEC"/>
    <w:rsid w:val="00E13C7A"/>
    <w:rsid w:val="00E14889"/>
    <w:rsid w:val="00E14A43"/>
    <w:rsid w:val="00E150DA"/>
    <w:rsid w:val="00E15415"/>
    <w:rsid w:val="00E154E4"/>
    <w:rsid w:val="00E15701"/>
    <w:rsid w:val="00E15B25"/>
    <w:rsid w:val="00E15D2B"/>
    <w:rsid w:val="00E160C4"/>
    <w:rsid w:val="00E16140"/>
    <w:rsid w:val="00E16511"/>
    <w:rsid w:val="00E16576"/>
    <w:rsid w:val="00E168DF"/>
    <w:rsid w:val="00E16B35"/>
    <w:rsid w:val="00E16EEF"/>
    <w:rsid w:val="00E16F82"/>
    <w:rsid w:val="00E1705A"/>
    <w:rsid w:val="00E1719B"/>
    <w:rsid w:val="00E17982"/>
    <w:rsid w:val="00E205C0"/>
    <w:rsid w:val="00E2071B"/>
    <w:rsid w:val="00E20AFB"/>
    <w:rsid w:val="00E20F9E"/>
    <w:rsid w:val="00E21580"/>
    <w:rsid w:val="00E216EB"/>
    <w:rsid w:val="00E21876"/>
    <w:rsid w:val="00E2188B"/>
    <w:rsid w:val="00E21904"/>
    <w:rsid w:val="00E21E7A"/>
    <w:rsid w:val="00E21F18"/>
    <w:rsid w:val="00E2223F"/>
    <w:rsid w:val="00E224DE"/>
    <w:rsid w:val="00E22C8B"/>
    <w:rsid w:val="00E22D6D"/>
    <w:rsid w:val="00E24545"/>
    <w:rsid w:val="00E24BC1"/>
    <w:rsid w:val="00E24E1F"/>
    <w:rsid w:val="00E24E6A"/>
    <w:rsid w:val="00E2527C"/>
    <w:rsid w:val="00E257C9"/>
    <w:rsid w:val="00E257D1"/>
    <w:rsid w:val="00E259EA"/>
    <w:rsid w:val="00E2625E"/>
    <w:rsid w:val="00E26CC4"/>
    <w:rsid w:val="00E26DD8"/>
    <w:rsid w:val="00E26FAE"/>
    <w:rsid w:val="00E2736A"/>
    <w:rsid w:val="00E27A2A"/>
    <w:rsid w:val="00E27A77"/>
    <w:rsid w:val="00E27F80"/>
    <w:rsid w:val="00E27FF1"/>
    <w:rsid w:val="00E301B4"/>
    <w:rsid w:val="00E30817"/>
    <w:rsid w:val="00E30B2C"/>
    <w:rsid w:val="00E30C3E"/>
    <w:rsid w:val="00E30D68"/>
    <w:rsid w:val="00E30ED6"/>
    <w:rsid w:val="00E311A9"/>
    <w:rsid w:val="00E3124C"/>
    <w:rsid w:val="00E3148E"/>
    <w:rsid w:val="00E314EE"/>
    <w:rsid w:val="00E316F7"/>
    <w:rsid w:val="00E31751"/>
    <w:rsid w:val="00E317EC"/>
    <w:rsid w:val="00E31FDC"/>
    <w:rsid w:val="00E3217A"/>
    <w:rsid w:val="00E3231D"/>
    <w:rsid w:val="00E3320A"/>
    <w:rsid w:val="00E336AF"/>
    <w:rsid w:val="00E339F2"/>
    <w:rsid w:val="00E33A33"/>
    <w:rsid w:val="00E33A51"/>
    <w:rsid w:val="00E33B17"/>
    <w:rsid w:val="00E33B6C"/>
    <w:rsid w:val="00E33E5F"/>
    <w:rsid w:val="00E3440E"/>
    <w:rsid w:val="00E348E8"/>
    <w:rsid w:val="00E34B69"/>
    <w:rsid w:val="00E35702"/>
    <w:rsid w:val="00E35848"/>
    <w:rsid w:val="00E35B17"/>
    <w:rsid w:val="00E35BBB"/>
    <w:rsid w:val="00E35CFD"/>
    <w:rsid w:val="00E360F4"/>
    <w:rsid w:val="00E3618D"/>
    <w:rsid w:val="00E3628A"/>
    <w:rsid w:val="00E36704"/>
    <w:rsid w:val="00E368D3"/>
    <w:rsid w:val="00E37339"/>
    <w:rsid w:val="00E37709"/>
    <w:rsid w:val="00E37D57"/>
    <w:rsid w:val="00E40243"/>
    <w:rsid w:val="00E40256"/>
    <w:rsid w:val="00E402C8"/>
    <w:rsid w:val="00E40FB1"/>
    <w:rsid w:val="00E41152"/>
    <w:rsid w:val="00E4156A"/>
    <w:rsid w:val="00E4167B"/>
    <w:rsid w:val="00E41F94"/>
    <w:rsid w:val="00E422E5"/>
    <w:rsid w:val="00E4265C"/>
    <w:rsid w:val="00E426EF"/>
    <w:rsid w:val="00E431CB"/>
    <w:rsid w:val="00E43BD8"/>
    <w:rsid w:val="00E43CCE"/>
    <w:rsid w:val="00E44AA3"/>
    <w:rsid w:val="00E4526A"/>
    <w:rsid w:val="00E458E0"/>
    <w:rsid w:val="00E45B16"/>
    <w:rsid w:val="00E45C5A"/>
    <w:rsid w:val="00E45C95"/>
    <w:rsid w:val="00E45D4E"/>
    <w:rsid w:val="00E463FA"/>
    <w:rsid w:val="00E4647B"/>
    <w:rsid w:val="00E46487"/>
    <w:rsid w:val="00E46AB0"/>
    <w:rsid w:val="00E46C41"/>
    <w:rsid w:val="00E46C7D"/>
    <w:rsid w:val="00E46CB2"/>
    <w:rsid w:val="00E46E2F"/>
    <w:rsid w:val="00E4742C"/>
    <w:rsid w:val="00E47CF7"/>
    <w:rsid w:val="00E47F6A"/>
    <w:rsid w:val="00E50558"/>
    <w:rsid w:val="00E50577"/>
    <w:rsid w:val="00E507DA"/>
    <w:rsid w:val="00E50BF8"/>
    <w:rsid w:val="00E50CC8"/>
    <w:rsid w:val="00E511D2"/>
    <w:rsid w:val="00E5124C"/>
    <w:rsid w:val="00E51473"/>
    <w:rsid w:val="00E5181A"/>
    <w:rsid w:val="00E5243A"/>
    <w:rsid w:val="00E526B0"/>
    <w:rsid w:val="00E52878"/>
    <w:rsid w:val="00E52927"/>
    <w:rsid w:val="00E5297A"/>
    <w:rsid w:val="00E52984"/>
    <w:rsid w:val="00E52A15"/>
    <w:rsid w:val="00E52DEA"/>
    <w:rsid w:val="00E52DF2"/>
    <w:rsid w:val="00E52DF3"/>
    <w:rsid w:val="00E53601"/>
    <w:rsid w:val="00E53699"/>
    <w:rsid w:val="00E53B08"/>
    <w:rsid w:val="00E53E29"/>
    <w:rsid w:val="00E540A5"/>
    <w:rsid w:val="00E542AF"/>
    <w:rsid w:val="00E54332"/>
    <w:rsid w:val="00E5446D"/>
    <w:rsid w:val="00E547C2"/>
    <w:rsid w:val="00E54D6F"/>
    <w:rsid w:val="00E54EAA"/>
    <w:rsid w:val="00E54F0D"/>
    <w:rsid w:val="00E55599"/>
    <w:rsid w:val="00E56462"/>
    <w:rsid w:val="00E5662B"/>
    <w:rsid w:val="00E56635"/>
    <w:rsid w:val="00E56AF7"/>
    <w:rsid w:val="00E56CE9"/>
    <w:rsid w:val="00E570D3"/>
    <w:rsid w:val="00E5732A"/>
    <w:rsid w:val="00E57476"/>
    <w:rsid w:val="00E57895"/>
    <w:rsid w:val="00E57BF2"/>
    <w:rsid w:val="00E57BFF"/>
    <w:rsid w:val="00E604F0"/>
    <w:rsid w:val="00E61E78"/>
    <w:rsid w:val="00E61F21"/>
    <w:rsid w:val="00E62218"/>
    <w:rsid w:val="00E62289"/>
    <w:rsid w:val="00E6233B"/>
    <w:rsid w:val="00E62E1B"/>
    <w:rsid w:val="00E63079"/>
    <w:rsid w:val="00E630F8"/>
    <w:rsid w:val="00E632D2"/>
    <w:rsid w:val="00E63B7F"/>
    <w:rsid w:val="00E63E0C"/>
    <w:rsid w:val="00E640D7"/>
    <w:rsid w:val="00E646A7"/>
    <w:rsid w:val="00E64D42"/>
    <w:rsid w:val="00E64E4E"/>
    <w:rsid w:val="00E64ED7"/>
    <w:rsid w:val="00E65153"/>
    <w:rsid w:val="00E656B6"/>
    <w:rsid w:val="00E656CA"/>
    <w:rsid w:val="00E6596E"/>
    <w:rsid w:val="00E659CC"/>
    <w:rsid w:val="00E65A9B"/>
    <w:rsid w:val="00E65C4C"/>
    <w:rsid w:val="00E66768"/>
    <w:rsid w:val="00E667B9"/>
    <w:rsid w:val="00E6685A"/>
    <w:rsid w:val="00E66892"/>
    <w:rsid w:val="00E66A31"/>
    <w:rsid w:val="00E66B54"/>
    <w:rsid w:val="00E66D68"/>
    <w:rsid w:val="00E67132"/>
    <w:rsid w:val="00E67554"/>
    <w:rsid w:val="00E67A5F"/>
    <w:rsid w:val="00E67BAC"/>
    <w:rsid w:val="00E67F5D"/>
    <w:rsid w:val="00E7004D"/>
    <w:rsid w:val="00E7032C"/>
    <w:rsid w:val="00E704D8"/>
    <w:rsid w:val="00E70559"/>
    <w:rsid w:val="00E70CE0"/>
    <w:rsid w:val="00E70E9D"/>
    <w:rsid w:val="00E711FC"/>
    <w:rsid w:val="00E7189B"/>
    <w:rsid w:val="00E72046"/>
    <w:rsid w:val="00E7208E"/>
    <w:rsid w:val="00E7212C"/>
    <w:rsid w:val="00E72505"/>
    <w:rsid w:val="00E729CD"/>
    <w:rsid w:val="00E72C25"/>
    <w:rsid w:val="00E72CDB"/>
    <w:rsid w:val="00E72FE5"/>
    <w:rsid w:val="00E73462"/>
    <w:rsid w:val="00E73780"/>
    <w:rsid w:val="00E73881"/>
    <w:rsid w:val="00E73F52"/>
    <w:rsid w:val="00E740EF"/>
    <w:rsid w:val="00E7427C"/>
    <w:rsid w:val="00E743F4"/>
    <w:rsid w:val="00E74782"/>
    <w:rsid w:val="00E74896"/>
    <w:rsid w:val="00E74AC2"/>
    <w:rsid w:val="00E74CBB"/>
    <w:rsid w:val="00E74F66"/>
    <w:rsid w:val="00E75082"/>
    <w:rsid w:val="00E75662"/>
    <w:rsid w:val="00E7638B"/>
    <w:rsid w:val="00E763CA"/>
    <w:rsid w:val="00E76437"/>
    <w:rsid w:val="00E7660A"/>
    <w:rsid w:val="00E766DA"/>
    <w:rsid w:val="00E769D8"/>
    <w:rsid w:val="00E7705A"/>
    <w:rsid w:val="00E772B6"/>
    <w:rsid w:val="00E77384"/>
    <w:rsid w:val="00E77421"/>
    <w:rsid w:val="00E77457"/>
    <w:rsid w:val="00E77599"/>
    <w:rsid w:val="00E777C0"/>
    <w:rsid w:val="00E777C8"/>
    <w:rsid w:val="00E77D16"/>
    <w:rsid w:val="00E8046A"/>
    <w:rsid w:val="00E804FB"/>
    <w:rsid w:val="00E80716"/>
    <w:rsid w:val="00E80A5B"/>
    <w:rsid w:val="00E80C30"/>
    <w:rsid w:val="00E80CA7"/>
    <w:rsid w:val="00E810E5"/>
    <w:rsid w:val="00E81175"/>
    <w:rsid w:val="00E813DD"/>
    <w:rsid w:val="00E81472"/>
    <w:rsid w:val="00E81542"/>
    <w:rsid w:val="00E81546"/>
    <w:rsid w:val="00E819AF"/>
    <w:rsid w:val="00E81FA5"/>
    <w:rsid w:val="00E82105"/>
    <w:rsid w:val="00E8216C"/>
    <w:rsid w:val="00E8218E"/>
    <w:rsid w:val="00E8224B"/>
    <w:rsid w:val="00E82A9A"/>
    <w:rsid w:val="00E82AB4"/>
    <w:rsid w:val="00E82BDD"/>
    <w:rsid w:val="00E83207"/>
    <w:rsid w:val="00E834DF"/>
    <w:rsid w:val="00E839F5"/>
    <w:rsid w:val="00E83A2E"/>
    <w:rsid w:val="00E83C34"/>
    <w:rsid w:val="00E84BA2"/>
    <w:rsid w:val="00E84F1F"/>
    <w:rsid w:val="00E84F5B"/>
    <w:rsid w:val="00E85685"/>
    <w:rsid w:val="00E85A87"/>
    <w:rsid w:val="00E85D2E"/>
    <w:rsid w:val="00E85E27"/>
    <w:rsid w:val="00E86014"/>
    <w:rsid w:val="00E867BE"/>
    <w:rsid w:val="00E86915"/>
    <w:rsid w:val="00E86AC2"/>
    <w:rsid w:val="00E87138"/>
    <w:rsid w:val="00E873B9"/>
    <w:rsid w:val="00E87611"/>
    <w:rsid w:val="00E87655"/>
    <w:rsid w:val="00E879C0"/>
    <w:rsid w:val="00E87FAE"/>
    <w:rsid w:val="00E901BF"/>
    <w:rsid w:val="00E901F6"/>
    <w:rsid w:val="00E90ED5"/>
    <w:rsid w:val="00E912B2"/>
    <w:rsid w:val="00E91938"/>
    <w:rsid w:val="00E91A7E"/>
    <w:rsid w:val="00E91AAE"/>
    <w:rsid w:val="00E91CC6"/>
    <w:rsid w:val="00E91EE6"/>
    <w:rsid w:val="00E92134"/>
    <w:rsid w:val="00E9281E"/>
    <w:rsid w:val="00E932D1"/>
    <w:rsid w:val="00E9334B"/>
    <w:rsid w:val="00E9374C"/>
    <w:rsid w:val="00E93806"/>
    <w:rsid w:val="00E93B43"/>
    <w:rsid w:val="00E9401F"/>
    <w:rsid w:val="00E945B0"/>
    <w:rsid w:val="00E94B86"/>
    <w:rsid w:val="00E954D6"/>
    <w:rsid w:val="00E95723"/>
    <w:rsid w:val="00E95CC7"/>
    <w:rsid w:val="00E95F42"/>
    <w:rsid w:val="00E96244"/>
    <w:rsid w:val="00E968EE"/>
    <w:rsid w:val="00E96DC0"/>
    <w:rsid w:val="00E96EC8"/>
    <w:rsid w:val="00E96FAA"/>
    <w:rsid w:val="00E976DD"/>
    <w:rsid w:val="00E9779E"/>
    <w:rsid w:val="00E97CD5"/>
    <w:rsid w:val="00E97E57"/>
    <w:rsid w:val="00EA02D3"/>
    <w:rsid w:val="00EA04A9"/>
    <w:rsid w:val="00EA079B"/>
    <w:rsid w:val="00EA0EBF"/>
    <w:rsid w:val="00EA1091"/>
    <w:rsid w:val="00EA14F3"/>
    <w:rsid w:val="00EA1682"/>
    <w:rsid w:val="00EA172E"/>
    <w:rsid w:val="00EA1873"/>
    <w:rsid w:val="00EA1D50"/>
    <w:rsid w:val="00EA2319"/>
    <w:rsid w:val="00EA2397"/>
    <w:rsid w:val="00EA23F9"/>
    <w:rsid w:val="00EA2C09"/>
    <w:rsid w:val="00EA2D4E"/>
    <w:rsid w:val="00EA31E4"/>
    <w:rsid w:val="00EA3E97"/>
    <w:rsid w:val="00EA4002"/>
    <w:rsid w:val="00EA427D"/>
    <w:rsid w:val="00EA4A66"/>
    <w:rsid w:val="00EA4D9C"/>
    <w:rsid w:val="00EA4DB2"/>
    <w:rsid w:val="00EA5609"/>
    <w:rsid w:val="00EA5DA7"/>
    <w:rsid w:val="00EA6382"/>
    <w:rsid w:val="00EA6961"/>
    <w:rsid w:val="00EA6B91"/>
    <w:rsid w:val="00EA7270"/>
    <w:rsid w:val="00EB00E0"/>
    <w:rsid w:val="00EB0297"/>
    <w:rsid w:val="00EB0535"/>
    <w:rsid w:val="00EB0D61"/>
    <w:rsid w:val="00EB0E86"/>
    <w:rsid w:val="00EB109C"/>
    <w:rsid w:val="00EB1430"/>
    <w:rsid w:val="00EB17A2"/>
    <w:rsid w:val="00EB1EB3"/>
    <w:rsid w:val="00EB24F1"/>
    <w:rsid w:val="00EB24F2"/>
    <w:rsid w:val="00EB290D"/>
    <w:rsid w:val="00EB29BC"/>
    <w:rsid w:val="00EB3580"/>
    <w:rsid w:val="00EB3592"/>
    <w:rsid w:val="00EB3B36"/>
    <w:rsid w:val="00EB46C1"/>
    <w:rsid w:val="00EB4B08"/>
    <w:rsid w:val="00EB4E20"/>
    <w:rsid w:val="00EB4FA2"/>
    <w:rsid w:val="00EB528B"/>
    <w:rsid w:val="00EB5B83"/>
    <w:rsid w:val="00EB5D4A"/>
    <w:rsid w:val="00EB5F65"/>
    <w:rsid w:val="00EB631F"/>
    <w:rsid w:val="00EB6B3B"/>
    <w:rsid w:val="00EB735B"/>
    <w:rsid w:val="00EB7653"/>
    <w:rsid w:val="00EB78F5"/>
    <w:rsid w:val="00EB7BD2"/>
    <w:rsid w:val="00EB7EB3"/>
    <w:rsid w:val="00EC015F"/>
    <w:rsid w:val="00EC028A"/>
    <w:rsid w:val="00EC0340"/>
    <w:rsid w:val="00EC034D"/>
    <w:rsid w:val="00EC070C"/>
    <w:rsid w:val="00EC1099"/>
    <w:rsid w:val="00EC1A1A"/>
    <w:rsid w:val="00EC1AD6"/>
    <w:rsid w:val="00EC1BB4"/>
    <w:rsid w:val="00EC2343"/>
    <w:rsid w:val="00EC26B3"/>
    <w:rsid w:val="00EC27D7"/>
    <w:rsid w:val="00EC2872"/>
    <w:rsid w:val="00EC2A97"/>
    <w:rsid w:val="00EC2C1E"/>
    <w:rsid w:val="00EC2D95"/>
    <w:rsid w:val="00EC30F3"/>
    <w:rsid w:val="00EC3305"/>
    <w:rsid w:val="00EC3382"/>
    <w:rsid w:val="00EC33DE"/>
    <w:rsid w:val="00EC34F0"/>
    <w:rsid w:val="00EC3583"/>
    <w:rsid w:val="00EC362A"/>
    <w:rsid w:val="00EC3B7E"/>
    <w:rsid w:val="00EC3C40"/>
    <w:rsid w:val="00EC3CCF"/>
    <w:rsid w:val="00EC3E30"/>
    <w:rsid w:val="00EC406E"/>
    <w:rsid w:val="00EC4634"/>
    <w:rsid w:val="00EC4EA0"/>
    <w:rsid w:val="00EC5BB5"/>
    <w:rsid w:val="00EC5C5A"/>
    <w:rsid w:val="00EC5F50"/>
    <w:rsid w:val="00EC60D5"/>
    <w:rsid w:val="00EC6594"/>
    <w:rsid w:val="00EC6D72"/>
    <w:rsid w:val="00EC7027"/>
    <w:rsid w:val="00EC782D"/>
    <w:rsid w:val="00EC7E28"/>
    <w:rsid w:val="00ED03DE"/>
    <w:rsid w:val="00ED0608"/>
    <w:rsid w:val="00ED0725"/>
    <w:rsid w:val="00ED0E4C"/>
    <w:rsid w:val="00ED0F54"/>
    <w:rsid w:val="00ED10CE"/>
    <w:rsid w:val="00ED1260"/>
    <w:rsid w:val="00ED1708"/>
    <w:rsid w:val="00ED19C6"/>
    <w:rsid w:val="00ED1B12"/>
    <w:rsid w:val="00ED24A7"/>
    <w:rsid w:val="00ED2A9E"/>
    <w:rsid w:val="00ED2C56"/>
    <w:rsid w:val="00ED34B2"/>
    <w:rsid w:val="00ED357E"/>
    <w:rsid w:val="00ED379E"/>
    <w:rsid w:val="00ED3A4B"/>
    <w:rsid w:val="00ED3FCD"/>
    <w:rsid w:val="00ED4210"/>
    <w:rsid w:val="00ED43E0"/>
    <w:rsid w:val="00ED4531"/>
    <w:rsid w:val="00ED4595"/>
    <w:rsid w:val="00ED48BD"/>
    <w:rsid w:val="00ED4C17"/>
    <w:rsid w:val="00ED4D51"/>
    <w:rsid w:val="00ED4E12"/>
    <w:rsid w:val="00ED4F51"/>
    <w:rsid w:val="00ED5037"/>
    <w:rsid w:val="00ED5093"/>
    <w:rsid w:val="00ED5538"/>
    <w:rsid w:val="00ED564F"/>
    <w:rsid w:val="00ED5ADB"/>
    <w:rsid w:val="00ED5B0D"/>
    <w:rsid w:val="00ED5C09"/>
    <w:rsid w:val="00ED5FF7"/>
    <w:rsid w:val="00ED6300"/>
    <w:rsid w:val="00ED68DE"/>
    <w:rsid w:val="00ED6951"/>
    <w:rsid w:val="00ED6A42"/>
    <w:rsid w:val="00ED6BD5"/>
    <w:rsid w:val="00ED6C5A"/>
    <w:rsid w:val="00ED6D3C"/>
    <w:rsid w:val="00EE0004"/>
    <w:rsid w:val="00EE055D"/>
    <w:rsid w:val="00EE059C"/>
    <w:rsid w:val="00EE07D5"/>
    <w:rsid w:val="00EE0C5D"/>
    <w:rsid w:val="00EE0FE3"/>
    <w:rsid w:val="00EE1233"/>
    <w:rsid w:val="00EE1460"/>
    <w:rsid w:val="00EE1991"/>
    <w:rsid w:val="00EE1CC7"/>
    <w:rsid w:val="00EE1F21"/>
    <w:rsid w:val="00EE2236"/>
    <w:rsid w:val="00EE25CD"/>
    <w:rsid w:val="00EE318D"/>
    <w:rsid w:val="00EE3214"/>
    <w:rsid w:val="00EE3B6B"/>
    <w:rsid w:val="00EE522B"/>
    <w:rsid w:val="00EE5379"/>
    <w:rsid w:val="00EE5882"/>
    <w:rsid w:val="00EE5B7B"/>
    <w:rsid w:val="00EE6017"/>
    <w:rsid w:val="00EE6149"/>
    <w:rsid w:val="00EE61F2"/>
    <w:rsid w:val="00EE6477"/>
    <w:rsid w:val="00EE6492"/>
    <w:rsid w:val="00EE6C03"/>
    <w:rsid w:val="00EE7391"/>
    <w:rsid w:val="00EE7428"/>
    <w:rsid w:val="00EE7DA8"/>
    <w:rsid w:val="00EF0121"/>
    <w:rsid w:val="00EF16D5"/>
    <w:rsid w:val="00EF1B14"/>
    <w:rsid w:val="00EF1BEE"/>
    <w:rsid w:val="00EF1D03"/>
    <w:rsid w:val="00EF2014"/>
    <w:rsid w:val="00EF2441"/>
    <w:rsid w:val="00EF25BE"/>
    <w:rsid w:val="00EF27C9"/>
    <w:rsid w:val="00EF2B10"/>
    <w:rsid w:val="00EF2B84"/>
    <w:rsid w:val="00EF2C28"/>
    <w:rsid w:val="00EF341C"/>
    <w:rsid w:val="00EF35B5"/>
    <w:rsid w:val="00EF382E"/>
    <w:rsid w:val="00EF3C19"/>
    <w:rsid w:val="00EF3FD8"/>
    <w:rsid w:val="00EF414B"/>
    <w:rsid w:val="00EF4C72"/>
    <w:rsid w:val="00EF5024"/>
    <w:rsid w:val="00EF55D8"/>
    <w:rsid w:val="00EF57A3"/>
    <w:rsid w:val="00EF5922"/>
    <w:rsid w:val="00EF5924"/>
    <w:rsid w:val="00EF5A00"/>
    <w:rsid w:val="00EF6160"/>
    <w:rsid w:val="00EF6701"/>
    <w:rsid w:val="00EF6BF1"/>
    <w:rsid w:val="00EF6E55"/>
    <w:rsid w:val="00EF6E8D"/>
    <w:rsid w:val="00EF794A"/>
    <w:rsid w:val="00EF7C06"/>
    <w:rsid w:val="00EF7EC0"/>
    <w:rsid w:val="00F0006D"/>
    <w:rsid w:val="00F000DC"/>
    <w:rsid w:val="00F00497"/>
    <w:rsid w:val="00F00561"/>
    <w:rsid w:val="00F00EC8"/>
    <w:rsid w:val="00F00F23"/>
    <w:rsid w:val="00F01555"/>
    <w:rsid w:val="00F01681"/>
    <w:rsid w:val="00F01F4E"/>
    <w:rsid w:val="00F021C3"/>
    <w:rsid w:val="00F02514"/>
    <w:rsid w:val="00F0254E"/>
    <w:rsid w:val="00F0273D"/>
    <w:rsid w:val="00F029B4"/>
    <w:rsid w:val="00F029BE"/>
    <w:rsid w:val="00F02D8A"/>
    <w:rsid w:val="00F02E18"/>
    <w:rsid w:val="00F03B02"/>
    <w:rsid w:val="00F03B12"/>
    <w:rsid w:val="00F03EFC"/>
    <w:rsid w:val="00F03F09"/>
    <w:rsid w:val="00F03F14"/>
    <w:rsid w:val="00F044CC"/>
    <w:rsid w:val="00F0475B"/>
    <w:rsid w:val="00F0480F"/>
    <w:rsid w:val="00F04B6B"/>
    <w:rsid w:val="00F05158"/>
    <w:rsid w:val="00F05518"/>
    <w:rsid w:val="00F05A40"/>
    <w:rsid w:val="00F05F55"/>
    <w:rsid w:val="00F05FDD"/>
    <w:rsid w:val="00F0618C"/>
    <w:rsid w:val="00F0631E"/>
    <w:rsid w:val="00F0633A"/>
    <w:rsid w:val="00F06CE0"/>
    <w:rsid w:val="00F07228"/>
    <w:rsid w:val="00F07366"/>
    <w:rsid w:val="00F07592"/>
    <w:rsid w:val="00F07B7F"/>
    <w:rsid w:val="00F07BEC"/>
    <w:rsid w:val="00F07F73"/>
    <w:rsid w:val="00F10007"/>
    <w:rsid w:val="00F1069A"/>
    <w:rsid w:val="00F106C5"/>
    <w:rsid w:val="00F110BD"/>
    <w:rsid w:val="00F11467"/>
    <w:rsid w:val="00F116B5"/>
    <w:rsid w:val="00F119D7"/>
    <w:rsid w:val="00F12637"/>
    <w:rsid w:val="00F12A92"/>
    <w:rsid w:val="00F12AC3"/>
    <w:rsid w:val="00F12B8B"/>
    <w:rsid w:val="00F12D52"/>
    <w:rsid w:val="00F134AC"/>
    <w:rsid w:val="00F1367C"/>
    <w:rsid w:val="00F13685"/>
    <w:rsid w:val="00F13725"/>
    <w:rsid w:val="00F143AB"/>
    <w:rsid w:val="00F143C0"/>
    <w:rsid w:val="00F143C4"/>
    <w:rsid w:val="00F1465F"/>
    <w:rsid w:val="00F14888"/>
    <w:rsid w:val="00F14A14"/>
    <w:rsid w:val="00F14C14"/>
    <w:rsid w:val="00F1515D"/>
    <w:rsid w:val="00F158C0"/>
    <w:rsid w:val="00F158E9"/>
    <w:rsid w:val="00F159A1"/>
    <w:rsid w:val="00F15A45"/>
    <w:rsid w:val="00F15FDA"/>
    <w:rsid w:val="00F16242"/>
    <w:rsid w:val="00F165E4"/>
    <w:rsid w:val="00F16899"/>
    <w:rsid w:val="00F16971"/>
    <w:rsid w:val="00F16C84"/>
    <w:rsid w:val="00F16DA8"/>
    <w:rsid w:val="00F17410"/>
    <w:rsid w:val="00F177E3"/>
    <w:rsid w:val="00F17A80"/>
    <w:rsid w:val="00F201EC"/>
    <w:rsid w:val="00F2035C"/>
    <w:rsid w:val="00F210B0"/>
    <w:rsid w:val="00F2149D"/>
    <w:rsid w:val="00F214AB"/>
    <w:rsid w:val="00F21ACC"/>
    <w:rsid w:val="00F21B55"/>
    <w:rsid w:val="00F2303F"/>
    <w:rsid w:val="00F2311E"/>
    <w:rsid w:val="00F237FE"/>
    <w:rsid w:val="00F238BB"/>
    <w:rsid w:val="00F23CB9"/>
    <w:rsid w:val="00F23E8B"/>
    <w:rsid w:val="00F23FE1"/>
    <w:rsid w:val="00F24CBF"/>
    <w:rsid w:val="00F25445"/>
    <w:rsid w:val="00F2598A"/>
    <w:rsid w:val="00F25E4C"/>
    <w:rsid w:val="00F2603E"/>
    <w:rsid w:val="00F2610F"/>
    <w:rsid w:val="00F264C1"/>
    <w:rsid w:val="00F26667"/>
    <w:rsid w:val="00F26DCB"/>
    <w:rsid w:val="00F26E9C"/>
    <w:rsid w:val="00F26F2B"/>
    <w:rsid w:val="00F26FA3"/>
    <w:rsid w:val="00F271BA"/>
    <w:rsid w:val="00F275BA"/>
    <w:rsid w:val="00F275C1"/>
    <w:rsid w:val="00F275DB"/>
    <w:rsid w:val="00F2798F"/>
    <w:rsid w:val="00F27B5A"/>
    <w:rsid w:val="00F27F44"/>
    <w:rsid w:val="00F3059E"/>
    <w:rsid w:val="00F305FC"/>
    <w:rsid w:val="00F30688"/>
    <w:rsid w:val="00F30C58"/>
    <w:rsid w:val="00F30D11"/>
    <w:rsid w:val="00F30EC2"/>
    <w:rsid w:val="00F310B6"/>
    <w:rsid w:val="00F312AB"/>
    <w:rsid w:val="00F3146E"/>
    <w:rsid w:val="00F3161A"/>
    <w:rsid w:val="00F31DD5"/>
    <w:rsid w:val="00F32365"/>
    <w:rsid w:val="00F32A4E"/>
    <w:rsid w:val="00F330C7"/>
    <w:rsid w:val="00F335A1"/>
    <w:rsid w:val="00F3375D"/>
    <w:rsid w:val="00F337FB"/>
    <w:rsid w:val="00F33D9D"/>
    <w:rsid w:val="00F3435C"/>
    <w:rsid w:val="00F34D0E"/>
    <w:rsid w:val="00F34FC7"/>
    <w:rsid w:val="00F35509"/>
    <w:rsid w:val="00F3562E"/>
    <w:rsid w:val="00F35723"/>
    <w:rsid w:val="00F35750"/>
    <w:rsid w:val="00F3594D"/>
    <w:rsid w:val="00F35A98"/>
    <w:rsid w:val="00F35ECD"/>
    <w:rsid w:val="00F36106"/>
    <w:rsid w:val="00F3694E"/>
    <w:rsid w:val="00F36C0A"/>
    <w:rsid w:val="00F36CE8"/>
    <w:rsid w:val="00F37843"/>
    <w:rsid w:val="00F37A73"/>
    <w:rsid w:val="00F37CC0"/>
    <w:rsid w:val="00F40372"/>
    <w:rsid w:val="00F405CA"/>
    <w:rsid w:val="00F4075C"/>
    <w:rsid w:val="00F4084F"/>
    <w:rsid w:val="00F408F8"/>
    <w:rsid w:val="00F40F3E"/>
    <w:rsid w:val="00F41136"/>
    <w:rsid w:val="00F41C18"/>
    <w:rsid w:val="00F41CB1"/>
    <w:rsid w:val="00F41CF7"/>
    <w:rsid w:val="00F41D8A"/>
    <w:rsid w:val="00F42069"/>
    <w:rsid w:val="00F42090"/>
    <w:rsid w:val="00F42094"/>
    <w:rsid w:val="00F42130"/>
    <w:rsid w:val="00F422B9"/>
    <w:rsid w:val="00F42354"/>
    <w:rsid w:val="00F42C9F"/>
    <w:rsid w:val="00F42CB9"/>
    <w:rsid w:val="00F42FFD"/>
    <w:rsid w:val="00F4316C"/>
    <w:rsid w:val="00F438BC"/>
    <w:rsid w:val="00F43A18"/>
    <w:rsid w:val="00F43AD0"/>
    <w:rsid w:val="00F43B6B"/>
    <w:rsid w:val="00F43D41"/>
    <w:rsid w:val="00F447F4"/>
    <w:rsid w:val="00F44975"/>
    <w:rsid w:val="00F44AA4"/>
    <w:rsid w:val="00F44B4F"/>
    <w:rsid w:val="00F44F46"/>
    <w:rsid w:val="00F45002"/>
    <w:rsid w:val="00F451C7"/>
    <w:rsid w:val="00F45575"/>
    <w:rsid w:val="00F4557F"/>
    <w:rsid w:val="00F4570A"/>
    <w:rsid w:val="00F46985"/>
    <w:rsid w:val="00F47445"/>
    <w:rsid w:val="00F47619"/>
    <w:rsid w:val="00F47A29"/>
    <w:rsid w:val="00F5043B"/>
    <w:rsid w:val="00F504EF"/>
    <w:rsid w:val="00F50743"/>
    <w:rsid w:val="00F50911"/>
    <w:rsid w:val="00F509BF"/>
    <w:rsid w:val="00F50B07"/>
    <w:rsid w:val="00F50E51"/>
    <w:rsid w:val="00F50F47"/>
    <w:rsid w:val="00F51924"/>
    <w:rsid w:val="00F51A32"/>
    <w:rsid w:val="00F51D41"/>
    <w:rsid w:val="00F524B6"/>
    <w:rsid w:val="00F5288C"/>
    <w:rsid w:val="00F53359"/>
    <w:rsid w:val="00F53400"/>
    <w:rsid w:val="00F53C82"/>
    <w:rsid w:val="00F53D08"/>
    <w:rsid w:val="00F53EC1"/>
    <w:rsid w:val="00F54013"/>
    <w:rsid w:val="00F54700"/>
    <w:rsid w:val="00F5481C"/>
    <w:rsid w:val="00F54B4F"/>
    <w:rsid w:val="00F54DD2"/>
    <w:rsid w:val="00F54E20"/>
    <w:rsid w:val="00F54F5A"/>
    <w:rsid w:val="00F55006"/>
    <w:rsid w:val="00F550F4"/>
    <w:rsid w:val="00F55184"/>
    <w:rsid w:val="00F553FA"/>
    <w:rsid w:val="00F55529"/>
    <w:rsid w:val="00F55695"/>
    <w:rsid w:val="00F5636D"/>
    <w:rsid w:val="00F57308"/>
    <w:rsid w:val="00F573C0"/>
    <w:rsid w:val="00F578B5"/>
    <w:rsid w:val="00F5795F"/>
    <w:rsid w:val="00F57CA6"/>
    <w:rsid w:val="00F57D02"/>
    <w:rsid w:val="00F57E37"/>
    <w:rsid w:val="00F61172"/>
    <w:rsid w:val="00F6136A"/>
    <w:rsid w:val="00F61387"/>
    <w:rsid w:val="00F6181B"/>
    <w:rsid w:val="00F627BC"/>
    <w:rsid w:val="00F62B12"/>
    <w:rsid w:val="00F62D23"/>
    <w:rsid w:val="00F62F31"/>
    <w:rsid w:val="00F6343E"/>
    <w:rsid w:val="00F63A44"/>
    <w:rsid w:val="00F64324"/>
    <w:rsid w:val="00F64522"/>
    <w:rsid w:val="00F6481A"/>
    <w:rsid w:val="00F648C9"/>
    <w:rsid w:val="00F6509A"/>
    <w:rsid w:val="00F65241"/>
    <w:rsid w:val="00F65393"/>
    <w:rsid w:val="00F66051"/>
    <w:rsid w:val="00F661A7"/>
    <w:rsid w:val="00F662D9"/>
    <w:rsid w:val="00F66355"/>
    <w:rsid w:val="00F66735"/>
    <w:rsid w:val="00F66739"/>
    <w:rsid w:val="00F66A77"/>
    <w:rsid w:val="00F66C3D"/>
    <w:rsid w:val="00F66C67"/>
    <w:rsid w:val="00F6729A"/>
    <w:rsid w:val="00F67A67"/>
    <w:rsid w:val="00F67A7E"/>
    <w:rsid w:val="00F67AE6"/>
    <w:rsid w:val="00F67CE7"/>
    <w:rsid w:val="00F67D29"/>
    <w:rsid w:val="00F67F6A"/>
    <w:rsid w:val="00F7012F"/>
    <w:rsid w:val="00F702B0"/>
    <w:rsid w:val="00F703EF"/>
    <w:rsid w:val="00F704CC"/>
    <w:rsid w:val="00F7078E"/>
    <w:rsid w:val="00F70C8B"/>
    <w:rsid w:val="00F70CEC"/>
    <w:rsid w:val="00F70F02"/>
    <w:rsid w:val="00F7103F"/>
    <w:rsid w:val="00F71414"/>
    <w:rsid w:val="00F71864"/>
    <w:rsid w:val="00F719CE"/>
    <w:rsid w:val="00F71ACA"/>
    <w:rsid w:val="00F71B38"/>
    <w:rsid w:val="00F71BD9"/>
    <w:rsid w:val="00F71EFF"/>
    <w:rsid w:val="00F72031"/>
    <w:rsid w:val="00F720A3"/>
    <w:rsid w:val="00F72F8B"/>
    <w:rsid w:val="00F732BA"/>
    <w:rsid w:val="00F73404"/>
    <w:rsid w:val="00F73773"/>
    <w:rsid w:val="00F74097"/>
    <w:rsid w:val="00F74130"/>
    <w:rsid w:val="00F7432B"/>
    <w:rsid w:val="00F74650"/>
    <w:rsid w:val="00F74F99"/>
    <w:rsid w:val="00F751E2"/>
    <w:rsid w:val="00F756F0"/>
    <w:rsid w:val="00F75BBE"/>
    <w:rsid w:val="00F767FD"/>
    <w:rsid w:val="00F76A0E"/>
    <w:rsid w:val="00F76ACD"/>
    <w:rsid w:val="00F77618"/>
    <w:rsid w:val="00F77F84"/>
    <w:rsid w:val="00F807BD"/>
    <w:rsid w:val="00F80D4F"/>
    <w:rsid w:val="00F80DAF"/>
    <w:rsid w:val="00F80DF8"/>
    <w:rsid w:val="00F81220"/>
    <w:rsid w:val="00F81B52"/>
    <w:rsid w:val="00F8227B"/>
    <w:rsid w:val="00F822B8"/>
    <w:rsid w:val="00F824E3"/>
    <w:rsid w:val="00F825AA"/>
    <w:rsid w:val="00F827D6"/>
    <w:rsid w:val="00F83078"/>
    <w:rsid w:val="00F8344D"/>
    <w:rsid w:val="00F834F4"/>
    <w:rsid w:val="00F83D87"/>
    <w:rsid w:val="00F83ECF"/>
    <w:rsid w:val="00F844C6"/>
    <w:rsid w:val="00F84A54"/>
    <w:rsid w:val="00F84E0B"/>
    <w:rsid w:val="00F84F53"/>
    <w:rsid w:val="00F85030"/>
    <w:rsid w:val="00F850C8"/>
    <w:rsid w:val="00F851CA"/>
    <w:rsid w:val="00F85414"/>
    <w:rsid w:val="00F856BC"/>
    <w:rsid w:val="00F8594A"/>
    <w:rsid w:val="00F85C1A"/>
    <w:rsid w:val="00F86817"/>
    <w:rsid w:val="00F87377"/>
    <w:rsid w:val="00F874CF"/>
    <w:rsid w:val="00F875CC"/>
    <w:rsid w:val="00F87E23"/>
    <w:rsid w:val="00F900E8"/>
    <w:rsid w:val="00F905B1"/>
    <w:rsid w:val="00F90E57"/>
    <w:rsid w:val="00F91037"/>
    <w:rsid w:val="00F915BC"/>
    <w:rsid w:val="00F91B49"/>
    <w:rsid w:val="00F91B53"/>
    <w:rsid w:val="00F91F79"/>
    <w:rsid w:val="00F92A91"/>
    <w:rsid w:val="00F92C4F"/>
    <w:rsid w:val="00F92F82"/>
    <w:rsid w:val="00F9302D"/>
    <w:rsid w:val="00F93094"/>
    <w:rsid w:val="00F942AE"/>
    <w:rsid w:val="00F94902"/>
    <w:rsid w:val="00F952B8"/>
    <w:rsid w:val="00F95449"/>
    <w:rsid w:val="00F95746"/>
    <w:rsid w:val="00F9576E"/>
    <w:rsid w:val="00F958A7"/>
    <w:rsid w:val="00F96039"/>
    <w:rsid w:val="00F961ED"/>
    <w:rsid w:val="00F96445"/>
    <w:rsid w:val="00F96489"/>
    <w:rsid w:val="00F971E8"/>
    <w:rsid w:val="00F97C1A"/>
    <w:rsid w:val="00F97DF2"/>
    <w:rsid w:val="00FA020D"/>
    <w:rsid w:val="00FA0856"/>
    <w:rsid w:val="00FA0D64"/>
    <w:rsid w:val="00FA11BF"/>
    <w:rsid w:val="00FA175A"/>
    <w:rsid w:val="00FA1F2A"/>
    <w:rsid w:val="00FA2454"/>
    <w:rsid w:val="00FA256B"/>
    <w:rsid w:val="00FA267C"/>
    <w:rsid w:val="00FA2CAA"/>
    <w:rsid w:val="00FA2FFB"/>
    <w:rsid w:val="00FA3268"/>
    <w:rsid w:val="00FA3846"/>
    <w:rsid w:val="00FA38BA"/>
    <w:rsid w:val="00FA423B"/>
    <w:rsid w:val="00FA4623"/>
    <w:rsid w:val="00FA467F"/>
    <w:rsid w:val="00FA4780"/>
    <w:rsid w:val="00FA4BEF"/>
    <w:rsid w:val="00FA4D6B"/>
    <w:rsid w:val="00FA4E4A"/>
    <w:rsid w:val="00FA4E7C"/>
    <w:rsid w:val="00FA5179"/>
    <w:rsid w:val="00FA5493"/>
    <w:rsid w:val="00FA5529"/>
    <w:rsid w:val="00FA5793"/>
    <w:rsid w:val="00FA57D4"/>
    <w:rsid w:val="00FA5A33"/>
    <w:rsid w:val="00FA5D73"/>
    <w:rsid w:val="00FA5EEC"/>
    <w:rsid w:val="00FA604F"/>
    <w:rsid w:val="00FA67A3"/>
    <w:rsid w:val="00FA6981"/>
    <w:rsid w:val="00FA69F5"/>
    <w:rsid w:val="00FA6A42"/>
    <w:rsid w:val="00FA6DA5"/>
    <w:rsid w:val="00FA6FAC"/>
    <w:rsid w:val="00FA71DF"/>
    <w:rsid w:val="00FA7592"/>
    <w:rsid w:val="00FA77B7"/>
    <w:rsid w:val="00FA7A7C"/>
    <w:rsid w:val="00FB0364"/>
    <w:rsid w:val="00FB0A37"/>
    <w:rsid w:val="00FB0E73"/>
    <w:rsid w:val="00FB1284"/>
    <w:rsid w:val="00FB17FD"/>
    <w:rsid w:val="00FB1815"/>
    <w:rsid w:val="00FB18EC"/>
    <w:rsid w:val="00FB1D5E"/>
    <w:rsid w:val="00FB1E8D"/>
    <w:rsid w:val="00FB20EE"/>
    <w:rsid w:val="00FB24F2"/>
    <w:rsid w:val="00FB28C6"/>
    <w:rsid w:val="00FB2B25"/>
    <w:rsid w:val="00FB2D0D"/>
    <w:rsid w:val="00FB2D96"/>
    <w:rsid w:val="00FB33D6"/>
    <w:rsid w:val="00FB37F0"/>
    <w:rsid w:val="00FB3D05"/>
    <w:rsid w:val="00FB3DCF"/>
    <w:rsid w:val="00FB3F25"/>
    <w:rsid w:val="00FB423C"/>
    <w:rsid w:val="00FB42F2"/>
    <w:rsid w:val="00FB4369"/>
    <w:rsid w:val="00FB4405"/>
    <w:rsid w:val="00FB4518"/>
    <w:rsid w:val="00FB454D"/>
    <w:rsid w:val="00FB533A"/>
    <w:rsid w:val="00FB55B5"/>
    <w:rsid w:val="00FB6300"/>
    <w:rsid w:val="00FB6845"/>
    <w:rsid w:val="00FB68BD"/>
    <w:rsid w:val="00FB6992"/>
    <w:rsid w:val="00FB6FA6"/>
    <w:rsid w:val="00FB725A"/>
    <w:rsid w:val="00FB78B9"/>
    <w:rsid w:val="00FB7BC6"/>
    <w:rsid w:val="00FB7BCE"/>
    <w:rsid w:val="00FC0134"/>
    <w:rsid w:val="00FC12CF"/>
    <w:rsid w:val="00FC131B"/>
    <w:rsid w:val="00FC154C"/>
    <w:rsid w:val="00FC15F8"/>
    <w:rsid w:val="00FC1815"/>
    <w:rsid w:val="00FC1B19"/>
    <w:rsid w:val="00FC1CD6"/>
    <w:rsid w:val="00FC1DD9"/>
    <w:rsid w:val="00FC2039"/>
    <w:rsid w:val="00FC24A0"/>
    <w:rsid w:val="00FC2899"/>
    <w:rsid w:val="00FC35DC"/>
    <w:rsid w:val="00FC4016"/>
    <w:rsid w:val="00FC4101"/>
    <w:rsid w:val="00FC4AFE"/>
    <w:rsid w:val="00FC4DB9"/>
    <w:rsid w:val="00FC51C7"/>
    <w:rsid w:val="00FC55AC"/>
    <w:rsid w:val="00FC5B6E"/>
    <w:rsid w:val="00FC5E6E"/>
    <w:rsid w:val="00FC6C65"/>
    <w:rsid w:val="00FC73BE"/>
    <w:rsid w:val="00FC783F"/>
    <w:rsid w:val="00FC7D0D"/>
    <w:rsid w:val="00FD063F"/>
    <w:rsid w:val="00FD0692"/>
    <w:rsid w:val="00FD0862"/>
    <w:rsid w:val="00FD09B3"/>
    <w:rsid w:val="00FD129C"/>
    <w:rsid w:val="00FD14FB"/>
    <w:rsid w:val="00FD15A4"/>
    <w:rsid w:val="00FD1DEF"/>
    <w:rsid w:val="00FD2113"/>
    <w:rsid w:val="00FD2181"/>
    <w:rsid w:val="00FD2267"/>
    <w:rsid w:val="00FD2604"/>
    <w:rsid w:val="00FD27C5"/>
    <w:rsid w:val="00FD2CBA"/>
    <w:rsid w:val="00FD346B"/>
    <w:rsid w:val="00FD3477"/>
    <w:rsid w:val="00FD355F"/>
    <w:rsid w:val="00FD3660"/>
    <w:rsid w:val="00FD3A44"/>
    <w:rsid w:val="00FD4104"/>
    <w:rsid w:val="00FD42A2"/>
    <w:rsid w:val="00FD46E5"/>
    <w:rsid w:val="00FD5054"/>
    <w:rsid w:val="00FD510E"/>
    <w:rsid w:val="00FD5159"/>
    <w:rsid w:val="00FD545A"/>
    <w:rsid w:val="00FD5B7D"/>
    <w:rsid w:val="00FD5FDF"/>
    <w:rsid w:val="00FD617A"/>
    <w:rsid w:val="00FD6360"/>
    <w:rsid w:val="00FD668D"/>
    <w:rsid w:val="00FD6913"/>
    <w:rsid w:val="00FD7466"/>
    <w:rsid w:val="00FD746D"/>
    <w:rsid w:val="00FE050C"/>
    <w:rsid w:val="00FE07D2"/>
    <w:rsid w:val="00FE0C23"/>
    <w:rsid w:val="00FE0CEE"/>
    <w:rsid w:val="00FE0CF1"/>
    <w:rsid w:val="00FE10FA"/>
    <w:rsid w:val="00FE12D3"/>
    <w:rsid w:val="00FE1417"/>
    <w:rsid w:val="00FE167D"/>
    <w:rsid w:val="00FE1726"/>
    <w:rsid w:val="00FE1A52"/>
    <w:rsid w:val="00FE2060"/>
    <w:rsid w:val="00FE25F6"/>
    <w:rsid w:val="00FE2AC8"/>
    <w:rsid w:val="00FE2C10"/>
    <w:rsid w:val="00FE2C9F"/>
    <w:rsid w:val="00FE2F35"/>
    <w:rsid w:val="00FE3090"/>
    <w:rsid w:val="00FE3450"/>
    <w:rsid w:val="00FE34EF"/>
    <w:rsid w:val="00FE368E"/>
    <w:rsid w:val="00FE3932"/>
    <w:rsid w:val="00FE3B11"/>
    <w:rsid w:val="00FE45D1"/>
    <w:rsid w:val="00FE4C7E"/>
    <w:rsid w:val="00FE5099"/>
    <w:rsid w:val="00FE5F14"/>
    <w:rsid w:val="00FE6B04"/>
    <w:rsid w:val="00FE7388"/>
    <w:rsid w:val="00FE7A77"/>
    <w:rsid w:val="00FE7C8A"/>
    <w:rsid w:val="00FE7EA8"/>
    <w:rsid w:val="00FF0442"/>
    <w:rsid w:val="00FF0C34"/>
    <w:rsid w:val="00FF0FDA"/>
    <w:rsid w:val="00FF138E"/>
    <w:rsid w:val="00FF13BE"/>
    <w:rsid w:val="00FF1616"/>
    <w:rsid w:val="00FF1885"/>
    <w:rsid w:val="00FF19EE"/>
    <w:rsid w:val="00FF1EB0"/>
    <w:rsid w:val="00FF1FFE"/>
    <w:rsid w:val="00FF22EE"/>
    <w:rsid w:val="00FF2516"/>
    <w:rsid w:val="00FF26AA"/>
    <w:rsid w:val="00FF2B32"/>
    <w:rsid w:val="00FF2B5F"/>
    <w:rsid w:val="00FF2C14"/>
    <w:rsid w:val="00FF2DB1"/>
    <w:rsid w:val="00FF2FC7"/>
    <w:rsid w:val="00FF30C3"/>
    <w:rsid w:val="00FF31E7"/>
    <w:rsid w:val="00FF3273"/>
    <w:rsid w:val="00FF332E"/>
    <w:rsid w:val="00FF343D"/>
    <w:rsid w:val="00FF3E80"/>
    <w:rsid w:val="00FF4175"/>
    <w:rsid w:val="00FF4277"/>
    <w:rsid w:val="00FF4AB0"/>
    <w:rsid w:val="00FF4BAE"/>
    <w:rsid w:val="00FF5607"/>
    <w:rsid w:val="00FF5C5E"/>
    <w:rsid w:val="00FF5DAE"/>
    <w:rsid w:val="00FF6076"/>
    <w:rsid w:val="00FF660C"/>
    <w:rsid w:val="00FF66FE"/>
    <w:rsid w:val="00FF68BE"/>
    <w:rsid w:val="00FF6E3E"/>
    <w:rsid w:val="00FF77C5"/>
    <w:rsid w:val="00FF7E01"/>
    <w:rsid w:val="04358142"/>
    <w:rsid w:val="049A10CD"/>
    <w:rsid w:val="066869B0"/>
    <w:rsid w:val="0D8D8D50"/>
    <w:rsid w:val="1204059A"/>
    <w:rsid w:val="13D658FA"/>
    <w:rsid w:val="1810899F"/>
    <w:rsid w:val="24A4E0D4"/>
    <w:rsid w:val="2C291B27"/>
    <w:rsid w:val="366ABC1E"/>
    <w:rsid w:val="3BEAF468"/>
    <w:rsid w:val="41AD7CCA"/>
    <w:rsid w:val="43834C68"/>
    <w:rsid w:val="4FD652B7"/>
    <w:rsid w:val="56941A01"/>
    <w:rsid w:val="622E6869"/>
    <w:rsid w:val="630A52C8"/>
    <w:rsid w:val="6AF184EE"/>
    <w:rsid w:val="6D3ED1CC"/>
    <w:rsid w:val="6FCB30A0"/>
    <w:rsid w:val="70CEB920"/>
    <w:rsid w:val="764ABEB4"/>
    <w:rsid w:val="76B16DA7"/>
    <w:rsid w:val="7818261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829D9E6-6F21-4EB0-BE00-39DC5C84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50730"/>
    <w:pPr>
      <w:spacing w:line="280" w:lineRule="exact"/>
    </w:pPr>
    <w:rPr>
      <w:rFonts w:ascii="Verdana" w:hAnsi="Verdana"/>
      <w:sz w:val="18"/>
      <w:szCs w:val="24"/>
    </w:rPr>
  </w:style>
  <w:style w:type="paragraph" w:styleId="Kop1">
    <w:name w:val="heading 1"/>
    <w:basedOn w:val="Standaard"/>
    <w:next w:val="Standaard"/>
    <w:qFormat/>
    <w:rsid w:val="00150730"/>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150730"/>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50730"/>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50730"/>
    <w:pPr>
      <w:keepNext/>
      <w:numPr>
        <w:ilvl w:val="3"/>
        <w:numId w:val="1"/>
      </w:numPr>
      <w:spacing w:before="280"/>
      <w:outlineLvl w:val="3"/>
    </w:pPr>
    <w:rPr>
      <w:b/>
      <w:bCs/>
      <w:szCs w:val="28"/>
    </w:rPr>
  </w:style>
  <w:style w:type="paragraph" w:styleId="Kop5">
    <w:name w:val="heading 5"/>
    <w:basedOn w:val="Standaard"/>
    <w:next w:val="Standaard"/>
    <w:link w:val="Kop5Char"/>
    <w:rsid w:val="00150730"/>
    <w:pPr>
      <w:keepNext/>
      <w:numPr>
        <w:ilvl w:val="4"/>
        <w:numId w:val="1"/>
      </w:numPr>
      <w:spacing w:before="280"/>
      <w:outlineLvl w:val="4"/>
    </w:pPr>
    <w:rPr>
      <w:bCs/>
      <w:i/>
      <w:iCs/>
      <w:szCs w:val="26"/>
    </w:rPr>
  </w:style>
  <w:style w:type="paragraph" w:styleId="Kop6">
    <w:name w:val="heading 6"/>
    <w:basedOn w:val="Standaard"/>
    <w:next w:val="Standaard"/>
    <w:rsid w:val="00150730"/>
    <w:pPr>
      <w:keepNext/>
      <w:numPr>
        <w:ilvl w:val="5"/>
        <w:numId w:val="1"/>
      </w:numPr>
      <w:spacing w:before="280"/>
      <w:outlineLvl w:val="5"/>
    </w:pPr>
    <w:rPr>
      <w:bCs/>
      <w:i/>
      <w:szCs w:val="22"/>
    </w:rPr>
  </w:style>
  <w:style w:type="paragraph" w:styleId="Kop7">
    <w:name w:val="heading 7"/>
    <w:basedOn w:val="Standaard"/>
    <w:next w:val="Standaard"/>
    <w:rsid w:val="00150730"/>
    <w:pPr>
      <w:keepNext/>
      <w:spacing w:before="280"/>
      <w:outlineLvl w:val="6"/>
    </w:pPr>
  </w:style>
  <w:style w:type="paragraph" w:styleId="Kop8">
    <w:name w:val="heading 8"/>
    <w:basedOn w:val="Standaard"/>
    <w:next w:val="Standaard"/>
    <w:rsid w:val="00150730"/>
    <w:pPr>
      <w:keepNext/>
      <w:spacing w:before="280"/>
      <w:outlineLvl w:val="7"/>
    </w:pPr>
    <w:rPr>
      <w:iCs/>
    </w:rPr>
  </w:style>
  <w:style w:type="paragraph" w:styleId="Kop9">
    <w:name w:val="heading 9"/>
    <w:basedOn w:val="Standaard"/>
    <w:next w:val="Standaard"/>
    <w:rsid w:val="00150730"/>
    <w:pPr>
      <w:keepNext/>
      <w:spacing w:before="280"/>
      <w:outlineLvl w:val="8"/>
    </w:pPr>
    <w:rPr>
      <w:rFonts w:cs="Arial"/>
      <w:szCs w:val="22"/>
    </w:rPr>
  </w:style>
  <w:style w:type="character" w:default="1" w:styleId="Standaardalinea-lettertype">
    <w:name w:val="Default Paragraph Font"/>
    <w:uiPriority w:val="1"/>
    <w:semiHidden/>
    <w:unhideWhenUsed/>
    <w:rsid w:val="0015073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150730"/>
  </w:style>
  <w:style w:type="character" w:customStyle="1" w:styleId="Colofonversie">
    <w:name w:val="Colofon versie"/>
    <w:basedOn w:val="Standaardalinea-lettertype"/>
    <w:uiPriority w:val="1"/>
    <w:rsid w:val="00150730"/>
  </w:style>
  <w:style w:type="paragraph" w:customStyle="1" w:styleId="Kop1voorwerk">
    <w:name w:val="Kop 1 voorwerk"/>
    <w:basedOn w:val="Standaard"/>
    <w:rsid w:val="00150730"/>
    <w:pPr>
      <w:keepNext/>
      <w:pageBreakBefore/>
      <w:spacing w:after="700"/>
      <w:contextualSpacing/>
      <w:outlineLvl w:val="0"/>
    </w:pPr>
    <w:rPr>
      <w:sz w:val="24"/>
    </w:rPr>
  </w:style>
  <w:style w:type="numbering" w:customStyle="1" w:styleId="Nummering">
    <w:name w:val="Nummering"/>
    <w:basedOn w:val="Geenlijst"/>
    <w:uiPriority w:val="99"/>
    <w:rsid w:val="00150730"/>
    <w:pPr>
      <w:numPr>
        <w:numId w:val="3"/>
      </w:numPr>
    </w:pPr>
  </w:style>
  <w:style w:type="paragraph" w:styleId="Inhopg1">
    <w:name w:val="toc 1"/>
    <w:basedOn w:val="Standaard"/>
    <w:next w:val="Standaard"/>
    <w:uiPriority w:val="39"/>
    <w:rsid w:val="00150730"/>
    <w:pPr>
      <w:keepNext/>
      <w:tabs>
        <w:tab w:val="right" w:leader="dot" w:pos="8505"/>
      </w:tabs>
      <w:spacing w:before="280"/>
      <w:ind w:hanging="1134"/>
    </w:pPr>
    <w:rPr>
      <w:b/>
    </w:rPr>
  </w:style>
  <w:style w:type="paragraph" w:styleId="Lijstalinea">
    <w:name w:val="List Paragraph"/>
    <w:basedOn w:val="Standaard"/>
    <w:uiPriority w:val="34"/>
    <w:qFormat/>
    <w:rsid w:val="00D74596"/>
    <w:pPr>
      <w:ind w:left="720"/>
      <w:contextualSpacing/>
    </w:pPr>
  </w:style>
  <w:style w:type="paragraph" w:styleId="Koptekst">
    <w:name w:val="header"/>
    <w:basedOn w:val="Standaard"/>
    <w:rsid w:val="00150730"/>
    <w:pPr>
      <w:spacing w:line="200" w:lineRule="exact"/>
    </w:pPr>
    <w:rPr>
      <w:rFonts w:cs="Verdana-Bold"/>
      <w:bCs/>
      <w:smallCaps/>
      <w:sz w:val="14"/>
      <w:szCs w:val="13"/>
    </w:rPr>
  </w:style>
  <w:style w:type="paragraph" w:styleId="Voettekst">
    <w:name w:val="footer"/>
    <w:basedOn w:val="Standaard"/>
    <w:rsid w:val="00150730"/>
    <w:pPr>
      <w:tabs>
        <w:tab w:val="center" w:pos="4536"/>
        <w:tab w:val="right" w:pos="9072"/>
      </w:tabs>
    </w:pPr>
  </w:style>
  <w:style w:type="paragraph" w:styleId="Titel">
    <w:name w:val="Title"/>
    <w:basedOn w:val="Standaard"/>
    <w:uiPriority w:val="10"/>
    <w:rsid w:val="00150730"/>
    <w:pPr>
      <w:spacing w:line="320" w:lineRule="atLeast"/>
    </w:pPr>
    <w:rPr>
      <w:rFonts w:cs="Arial"/>
      <w:b/>
      <w:bCs/>
      <w:kern w:val="28"/>
      <w:sz w:val="24"/>
      <w:szCs w:val="32"/>
    </w:rPr>
  </w:style>
  <w:style w:type="table" w:customStyle="1" w:styleId="Versiehistorie">
    <w:name w:val="Versiehistorie"/>
    <w:basedOn w:val="Standaardtabel"/>
    <w:uiPriority w:val="99"/>
    <w:rsid w:val="0015073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50730"/>
    <w:pPr>
      <w:keepNext/>
      <w:tabs>
        <w:tab w:val="right" w:leader="dot" w:pos="8505"/>
      </w:tabs>
      <w:spacing w:before="280"/>
      <w:ind w:hanging="1134"/>
    </w:pPr>
    <w:rPr>
      <w:b/>
    </w:rPr>
  </w:style>
  <w:style w:type="paragraph" w:styleId="Inhopg3">
    <w:name w:val="toc 3"/>
    <w:basedOn w:val="Standaard"/>
    <w:next w:val="Standaard"/>
    <w:uiPriority w:val="39"/>
    <w:rsid w:val="00150730"/>
    <w:pPr>
      <w:tabs>
        <w:tab w:val="right" w:leader="dot" w:pos="8505"/>
      </w:tabs>
      <w:ind w:hanging="1134"/>
    </w:pPr>
  </w:style>
  <w:style w:type="table" w:customStyle="1" w:styleId="Tabel">
    <w:name w:val="Tabel"/>
    <w:basedOn w:val="Standaardtabel"/>
    <w:uiPriority w:val="99"/>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50730"/>
    <w:pPr>
      <w:tabs>
        <w:tab w:val="right" w:leader="dot" w:pos="8505"/>
      </w:tabs>
      <w:ind w:hanging="1134"/>
    </w:pPr>
  </w:style>
  <w:style w:type="paragraph" w:styleId="Inhopg5">
    <w:name w:val="toc 5"/>
    <w:basedOn w:val="Standaard"/>
    <w:next w:val="Standaard"/>
    <w:uiPriority w:val="39"/>
    <w:rsid w:val="00150730"/>
    <w:pPr>
      <w:tabs>
        <w:tab w:val="right" w:leader="dot" w:pos="8505"/>
      </w:tabs>
      <w:ind w:hanging="1134"/>
    </w:pPr>
  </w:style>
  <w:style w:type="paragraph" w:styleId="Voetnoottekst">
    <w:name w:val="footnote text"/>
    <w:basedOn w:val="Standaard"/>
    <w:link w:val="VoetnoottekstChar"/>
    <w:uiPriority w:val="99"/>
    <w:rsid w:val="00150730"/>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A334ED"/>
    <w:rPr>
      <w:vertAlign w:val="superscript"/>
    </w:rPr>
  </w:style>
  <w:style w:type="paragraph" w:styleId="Eindnoottekst">
    <w:name w:val="endnote text"/>
    <w:basedOn w:val="Standaard"/>
    <w:semiHidden/>
    <w:rsid w:val="00150730"/>
    <w:rPr>
      <w:szCs w:val="20"/>
    </w:rPr>
  </w:style>
  <w:style w:type="paragraph" w:styleId="Onderwerpvanopmerking">
    <w:name w:val="annotation subject"/>
    <w:basedOn w:val="Standaard"/>
    <w:semiHidden/>
    <w:unhideWhenUsed/>
    <w:rsid w:val="00150730"/>
    <w:pPr>
      <w:spacing w:line="240" w:lineRule="auto"/>
    </w:pPr>
    <w:rPr>
      <w:b/>
      <w:bCs/>
      <w:sz w:val="20"/>
      <w:szCs w:val="20"/>
    </w:rPr>
  </w:style>
  <w:style w:type="paragraph" w:styleId="Kopvaninhoudsopgave">
    <w:name w:val="TOC Heading"/>
    <w:basedOn w:val="Kop1"/>
    <w:next w:val="Standaard"/>
    <w:uiPriority w:val="39"/>
    <w:semiHidden/>
    <w:unhideWhenUsed/>
    <w:qFormat/>
    <w:rsid w:val="0015073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50730"/>
    <w:rPr>
      <w:rFonts w:ascii="Verdana" w:hAnsi="Verdana"/>
      <w:sz w:val="18"/>
      <w:szCs w:val="24"/>
    </w:rPr>
  </w:style>
  <w:style w:type="table" w:styleId="Tabelraster">
    <w:name w:val="Table Grid"/>
    <w:basedOn w:val="Standaardtabel"/>
    <w:rsid w:val="00150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50730"/>
    <w:pPr>
      <w:shd w:val="clear" w:color="auto" w:fill="FFFF00"/>
      <w:spacing w:before="280" w:after="280"/>
      <w:contextualSpacing/>
    </w:pPr>
  </w:style>
  <w:style w:type="paragraph" w:customStyle="1" w:styleId="Code">
    <w:name w:val="Code"/>
    <w:basedOn w:val="Standaard"/>
    <w:rsid w:val="0015073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50730"/>
    <w:rPr>
      <w:color w:val="808080"/>
    </w:rPr>
  </w:style>
  <w:style w:type="paragraph" w:styleId="Ballontekst">
    <w:name w:val="Balloon Text"/>
    <w:basedOn w:val="Standaard"/>
    <w:uiPriority w:val="99"/>
    <w:semiHidden/>
    <w:unhideWhenUsed/>
    <w:rsid w:val="0015073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50730"/>
  </w:style>
  <w:style w:type="paragraph" w:customStyle="1" w:styleId="Colofon">
    <w:name w:val="Colofon"/>
    <w:basedOn w:val="Standaard"/>
    <w:rsid w:val="00150730"/>
    <w:pPr>
      <w:ind w:left="2268" w:hanging="2268"/>
    </w:pPr>
  </w:style>
  <w:style w:type="character" w:customStyle="1" w:styleId="Colofonprojectnaam">
    <w:name w:val="Colofon projectnaam"/>
    <w:basedOn w:val="Standaardalinea-lettertype"/>
    <w:uiPriority w:val="1"/>
    <w:rsid w:val="00150730"/>
  </w:style>
  <w:style w:type="character" w:customStyle="1" w:styleId="Colofonprojectnummer">
    <w:name w:val="Colofon projectnummer"/>
    <w:basedOn w:val="Standaardalinea-lettertype"/>
    <w:uiPriority w:val="1"/>
    <w:rsid w:val="00150730"/>
  </w:style>
  <w:style w:type="character" w:customStyle="1" w:styleId="Colofoncontactpersoon">
    <w:name w:val="Colofon contactpersoon"/>
    <w:basedOn w:val="Standaardalinea-lettertype"/>
    <w:uiPriority w:val="1"/>
    <w:rsid w:val="00150730"/>
  </w:style>
  <w:style w:type="character" w:customStyle="1" w:styleId="Colofonauteur">
    <w:name w:val="Colofon auteur"/>
    <w:basedOn w:val="Standaardalinea-lettertype"/>
    <w:uiPriority w:val="1"/>
    <w:rsid w:val="00150730"/>
  </w:style>
  <w:style w:type="paragraph" w:customStyle="1" w:styleId="Versiehistorietekst">
    <w:name w:val="Versiehistorie tekst"/>
    <w:basedOn w:val="Standaard"/>
    <w:rsid w:val="00150730"/>
    <w:pPr>
      <w:spacing w:line="240" w:lineRule="auto"/>
    </w:pPr>
    <w:rPr>
      <w:sz w:val="14"/>
    </w:rPr>
  </w:style>
  <w:style w:type="paragraph" w:customStyle="1" w:styleId="Kop2bijlage">
    <w:name w:val="Kop 2 bijlage"/>
    <w:basedOn w:val="Standaard"/>
    <w:next w:val="Standaard"/>
    <w:rsid w:val="00150730"/>
    <w:pPr>
      <w:keepNext/>
      <w:pageBreakBefore/>
      <w:numPr>
        <w:ilvl w:val="6"/>
        <w:numId w:val="1"/>
      </w:numPr>
      <w:spacing w:after="700"/>
    </w:pPr>
    <w:rPr>
      <w:sz w:val="24"/>
    </w:rPr>
  </w:style>
  <w:style w:type="paragraph" w:customStyle="1" w:styleId="Kop3bijlage">
    <w:name w:val="Kop 3 bijlage"/>
    <w:basedOn w:val="Standaard"/>
    <w:next w:val="Standaard"/>
    <w:rsid w:val="00150730"/>
    <w:pPr>
      <w:keepNext/>
      <w:tabs>
        <w:tab w:val="num" w:pos="1276"/>
      </w:tabs>
      <w:spacing w:before="280"/>
      <w:outlineLvl w:val="2"/>
    </w:pPr>
    <w:rPr>
      <w:b/>
    </w:rPr>
  </w:style>
  <w:style w:type="paragraph" w:customStyle="1" w:styleId="Opsommingnummers1">
    <w:name w:val="Opsomming nummers 1"/>
    <w:basedOn w:val="Standaard"/>
    <w:qFormat/>
    <w:rsid w:val="00150730"/>
    <w:pPr>
      <w:numPr>
        <w:numId w:val="3"/>
      </w:numPr>
    </w:pPr>
  </w:style>
  <w:style w:type="paragraph" w:customStyle="1" w:styleId="Opsommingnummers2">
    <w:name w:val="Opsomming nummers 2"/>
    <w:basedOn w:val="Standaard"/>
    <w:qFormat/>
    <w:rsid w:val="00150730"/>
    <w:pPr>
      <w:numPr>
        <w:ilvl w:val="2"/>
        <w:numId w:val="3"/>
      </w:numPr>
    </w:pPr>
  </w:style>
  <w:style w:type="paragraph" w:styleId="Inhopg6">
    <w:name w:val="toc 6"/>
    <w:basedOn w:val="Standaard"/>
    <w:next w:val="Standaard"/>
    <w:uiPriority w:val="39"/>
    <w:unhideWhenUsed/>
    <w:rsid w:val="00150730"/>
    <w:pPr>
      <w:tabs>
        <w:tab w:val="right" w:leader="dot" w:pos="8505"/>
      </w:tabs>
      <w:ind w:hanging="1134"/>
    </w:pPr>
  </w:style>
  <w:style w:type="paragraph" w:styleId="Inhopg7">
    <w:name w:val="toc 7"/>
    <w:basedOn w:val="Standaard"/>
    <w:next w:val="Standaard"/>
    <w:uiPriority w:val="39"/>
    <w:rsid w:val="00150730"/>
    <w:pPr>
      <w:tabs>
        <w:tab w:val="right" w:leader="dot" w:pos="8505"/>
      </w:tabs>
    </w:pPr>
  </w:style>
  <w:style w:type="paragraph" w:customStyle="1" w:styleId="Opsommingtekens1">
    <w:name w:val="Opsomming tekens 1"/>
    <w:basedOn w:val="Standaard"/>
    <w:qFormat/>
    <w:rsid w:val="00150730"/>
    <w:pPr>
      <w:numPr>
        <w:ilvl w:val="1"/>
        <w:numId w:val="3"/>
      </w:numPr>
    </w:pPr>
  </w:style>
  <w:style w:type="paragraph" w:customStyle="1" w:styleId="Opsommingtekens2">
    <w:name w:val="Opsomming tekens 2"/>
    <w:basedOn w:val="Standaard"/>
    <w:qFormat/>
    <w:rsid w:val="00150730"/>
    <w:pPr>
      <w:numPr>
        <w:ilvl w:val="3"/>
        <w:numId w:val="3"/>
      </w:numPr>
    </w:pPr>
  </w:style>
  <w:style w:type="paragraph" w:customStyle="1" w:styleId="Opsommingtekens3">
    <w:name w:val="Opsomming tekens 3"/>
    <w:basedOn w:val="Standaard"/>
    <w:qFormat/>
    <w:rsid w:val="00150730"/>
    <w:pPr>
      <w:numPr>
        <w:ilvl w:val="5"/>
        <w:numId w:val="3"/>
      </w:numPr>
    </w:pPr>
  </w:style>
  <w:style w:type="paragraph" w:customStyle="1" w:styleId="Opsommingtekens4">
    <w:name w:val="Opsomming tekens 4"/>
    <w:basedOn w:val="Standaard"/>
    <w:qFormat/>
    <w:rsid w:val="00150730"/>
    <w:pPr>
      <w:numPr>
        <w:ilvl w:val="6"/>
        <w:numId w:val="3"/>
      </w:numPr>
    </w:pPr>
  </w:style>
  <w:style w:type="paragraph" w:customStyle="1" w:styleId="Tabeltitel">
    <w:name w:val="Tabeltitel"/>
    <w:basedOn w:val="Standaard"/>
    <w:next w:val="Standaard"/>
    <w:qFormat/>
    <w:rsid w:val="00150730"/>
    <w:pPr>
      <w:keepNext/>
      <w:numPr>
        <w:numId w:val="7"/>
      </w:numPr>
      <w:spacing w:before="280" w:after="140"/>
    </w:pPr>
    <w:rPr>
      <w:b/>
    </w:rPr>
  </w:style>
  <w:style w:type="table" w:customStyle="1" w:styleId="Implementatie">
    <w:name w:val="Implementatie"/>
    <w:basedOn w:val="Standaardtabel"/>
    <w:uiPriority w:val="99"/>
    <w:rsid w:val="0015073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150730"/>
    <w:rPr>
      <w:sz w:val="16"/>
      <w:szCs w:val="16"/>
    </w:rPr>
  </w:style>
  <w:style w:type="table" w:customStyle="1" w:styleId="Huisstijl-Tabel">
    <w:name w:val="Huisstijl-Tabel"/>
    <w:basedOn w:val="Standaardtabel"/>
    <w:rsid w:val="00F9644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15073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5073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5073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50730"/>
  </w:style>
  <w:style w:type="paragraph" w:styleId="Adresenvelop">
    <w:name w:val="envelope address"/>
    <w:basedOn w:val="Standaard"/>
    <w:semiHidden/>
    <w:unhideWhenUsed/>
    <w:rsid w:val="0015073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50730"/>
    <w:pPr>
      <w:spacing w:line="240" w:lineRule="auto"/>
      <w:ind w:left="4252"/>
    </w:pPr>
  </w:style>
  <w:style w:type="paragraph" w:styleId="Afzender">
    <w:name w:val="envelope return"/>
    <w:basedOn w:val="Standaard"/>
    <w:semiHidden/>
    <w:unhideWhenUsed/>
    <w:rsid w:val="00150730"/>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15073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50730"/>
  </w:style>
  <w:style w:type="paragraph" w:styleId="Bloktekst">
    <w:name w:val="Block Text"/>
    <w:basedOn w:val="Standaard"/>
    <w:semiHidden/>
    <w:unhideWhenUsed/>
    <w:rsid w:val="0015073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50730"/>
    <w:pPr>
      <w:ind w:left="180" w:hanging="180"/>
    </w:pPr>
  </w:style>
  <w:style w:type="paragraph" w:styleId="Datum">
    <w:name w:val="Date"/>
    <w:basedOn w:val="Standaard"/>
    <w:next w:val="Standaard"/>
    <w:semiHidden/>
    <w:unhideWhenUsed/>
    <w:rsid w:val="00150730"/>
  </w:style>
  <w:style w:type="paragraph" w:styleId="Documentstructuur">
    <w:name w:val="Document Map"/>
    <w:basedOn w:val="Standaard"/>
    <w:semiHidden/>
    <w:unhideWhenUsed/>
    <w:rsid w:val="00150730"/>
    <w:pPr>
      <w:spacing w:line="240" w:lineRule="auto"/>
    </w:pPr>
    <w:rPr>
      <w:rFonts w:ascii="Tahoma" w:hAnsi="Tahoma" w:cs="Tahoma"/>
      <w:sz w:val="16"/>
      <w:szCs w:val="16"/>
    </w:rPr>
  </w:style>
  <w:style w:type="table" w:styleId="Donkerelijst">
    <w:name w:val="Dark List"/>
    <w:basedOn w:val="Standaardtabel"/>
    <w:uiPriority w:val="61"/>
    <w:rsid w:val="0015073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5073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5073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5073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5073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5073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5073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5073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5073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5073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5073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50730"/>
    <w:pPr>
      <w:spacing w:line="240" w:lineRule="auto"/>
    </w:pPr>
  </w:style>
  <w:style w:type="table" w:styleId="Gemiddeldraster1">
    <w:name w:val="Medium Grid 1"/>
    <w:basedOn w:val="Standaardtabel"/>
    <w:uiPriority w:val="99"/>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5073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5073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5073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5073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5073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5073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5073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5073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5073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5073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5073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5073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5073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5073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5073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5073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5073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5073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5073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50730"/>
    <w:rPr>
      <w:color w:val="800080" w:themeColor="followedHyperlink"/>
      <w:u w:val="single"/>
    </w:rPr>
  </w:style>
  <w:style w:type="paragraph" w:styleId="Handtekening">
    <w:name w:val="Signature"/>
    <w:basedOn w:val="Standaard"/>
    <w:semiHidden/>
    <w:unhideWhenUsed/>
    <w:rsid w:val="00150730"/>
    <w:pPr>
      <w:spacing w:line="240" w:lineRule="auto"/>
      <w:ind w:left="4252"/>
    </w:pPr>
  </w:style>
  <w:style w:type="paragraph" w:styleId="HTML-voorafopgemaakt">
    <w:name w:val="HTML Preformatted"/>
    <w:basedOn w:val="Standaard"/>
    <w:uiPriority w:val="99"/>
    <w:semiHidden/>
    <w:unhideWhenUsed/>
    <w:rsid w:val="00150730"/>
    <w:pPr>
      <w:spacing w:line="240" w:lineRule="auto"/>
    </w:pPr>
    <w:rPr>
      <w:rFonts w:ascii="Consolas" w:hAnsi="Consolas"/>
      <w:sz w:val="20"/>
      <w:szCs w:val="20"/>
    </w:rPr>
  </w:style>
  <w:style w:type="character" w:styleId="HTMLCode">
    <w:name w:val="HTML Code"/>
    <w:basedOn w:val="Standaardalinea-lettertype"/>
    <w:semiHidden/>
    <w:unhideWhenUsed/>
    <w:rsid w:val="00150730"/>
    <w:rPr>
      <w:rFonts w:ascii="Consolas" w:hAnsi="Consolas"/>
      <w:sz w:val="20"/>
      <w:szCs w:val="20"/>
    </w:rPr>
  </w:style>
  <w:style w:type="character" w:styleId="HTMLDefinition">
    <w:name w:val="HTML Definition"/>
    <w:basedOn w:val="Standaardalinea-lettertype"/>
    <w:semiHidden/>
    <w:unhideWhenUsed/>
    <w:rsid w:val="00150730"/>
    <w:rPr>
      <w:i/>
      <w:iCs/>
    </w:rPr>
  </w:style>
  <w:style w:type="character" w:styleId="HTMLVariable">
    <w:name w:val="HTML Variable"/>
    <w:basedOn w:val="Standaardalinea-lettertype"/>
    <w:semiHidden/>
    <w:unhideWhenUsed/>
    <w:rsid w:val="00150730"/>
    <w:rPr>
      <w:i/>
      <w:iCs/>
    </w:rPr>
  </w:style>
  <w:style w:type="character" w:styleId="HTML-acroniem">
    <w:name w:val="HTML Acronym"/>
    <w:basedOn w:val="Standaardalinea-lettertype"/>
    <w:semiHidden/>
    <w:unhideWhenUsed/>
    <w:rsid w:val="00150730"/>
  </w:style>
  <w:style w:type="paragraph" w:styleId="HTML-adres">
    <w:name w:val="HTML Address"/>
    <w:basedOn w:val="Standaard"/>
    <w:semiHidden/>
    <w:unhideWhenUsed/>
    <w:rsid w:val="00150730"/>
    <w:pPr>
      <w:spacing w:line="240" w:lineRule="auto"/>
    </w:pPr>
    <w:rPr>
      <w:i/>
      <w:iCs/>
    </w:rPr>
  </w:style>
  <w:style w:type="character" w:styleId="HTML-citaat">
    <w:name w:val="HTML Cite"/>
    <w:basedOn w:val="Standaardalinea-lettertype"/>
    <w:semiHidden/>
    <w:unhideWhenUsed/>
    <w:rsid w:val="00150730"/>
    <w:rPr>
      <w:i/>
      <w:iCs/>
    </w:rPr>
  </w:style>
  <w:style w:type="character" w:styleId="HTML-schrijfmachine">
    <w:name w:val="HTML Typewriter"/>
    <w:basedOn w:val="Standaardalinea-lettertype"/>
    <w:semiHidden/>
    <w:unhideWhenUsed/>
    <w:rsid w:val="00150730"/>
    <w:rPr>
      <w:rFonts w:ascii="Consolas" w:hAnsi="Consolas"/>
      <w:sz w:val="20"/>
      <w:szCs w:val="20"/>
    </w:rPr>
  </w:style>
  <w:style w:type="character" w:styleId="HTML-toetsenbord">
    <w:name w:val="HTML Keyboard"/>
    <w:basedOn w:val="Standaardalinea-lettertype"/>
    <w:semiHidden/>
    <w:unhideWhenUsed/>
    <w:rsid w:val="00150730"/>
    <w:rPr>
      <w:rFonts w:ascii="Consolas" w:hAnsi="Consolas"/>
      <w:sz w:val="20"/>
      <w:szCs w:val="20"/>
    </w:rPr>
  </w:style>
  <w:style w:type="character" w:styleId="HTML-voorbeeld">
    <w:name w:val="HTML Sample"/>
    <w:basedOn w:val="Standaardalinea-lettertype"/>
    <w:semiHidden/>
    <w:unhideWhenUsed/>
    <w:rsid w:val="00150730"/>
    <w:rPr>
      <w:rFonts w:ascii="Consolas" w:hAnsi="Consolas"/>
      <w:sz w:val="24"/>
      <w:szCs w:val="24"/>
    </w:rPr>
  </w:style>
  <w:style w:type="paragraph" w:styleId="Index1">
    <w:name w:val="index 1"/>
    <w:basedOn w:val="Standaard"/>
    <w:next w:val="Standaard"/>
    <w:semiHidden/>
    <w:unhideWhenUsed/>
    <w:rsid w:val="00150730"/>
    <w:pPr>
      <w:spacing w:line="240" w:lineRule="auto"/>
      <w:ind w:left="180" w:hanging="180"/>
    </w:pPr>
  </w:style>
  <w:style w:type="paragraph" w:styleId="Index2">
    <w:name w:val="index 2"/>
    <w:basedOn w:val="Standaard"/>
    <w:next w:val="Standaard"/>
    <w:semiHidden/>
    <w:unhideWhenUsed/>
    <w:rsid w:val="00150730"/>
    <w:pPr>
      <w:spacing w:line="240" w:lineRule="auto"/>
      <w:ind w:left="360" w:hanging="180"/>
    </w:pPr>
  </w:style>
  <w:style w:type="paragraph" w:styleId="Index3">
    <w:name w:val="index 3"/>
    <w:basedOn w:val="Standaard"/>
    <w:next w:val="Standaard"/>
    <w:semiHidden/>
    <w:unhideWhenUsed/>
    <w:rsid w:val="00150730"/>
    <w:pPr>
      <w:spacing w:line="240" w:lineRule="auto"/>
      <w:ind w:left="540" w:hanging="180"/>
    </w:pPr>
  </w:style>
  <w:style w:type="paragraph" w:styleId="Index4">
    <w:name w:val="index 4"/>
    <w:basedOn w:val="Standaard"/>
    <w:next w:val="Standaard"/>
    <w:semiHidden/>
    <w:unhideWhenUsed/>
    <w:rsid w:val="00150730"/>
    <w:pPr>
      <w:spacing w:line="240" w:lineRule="auto"/>
      <w:ind w:left="720" w:hanging="180"/>
    </w:pPr>
  </w:style>
  <w:style w:type="paragraph" w:styleId="Index5">
    <w:name w:val="index 5"/>
    <w:basedOn w:val="Standaard"/>
    <w:next w:val="Standaard"/>
    <w:semiHidden/>
    <w:unhideWhenUsed/>
    <w:rsid w:val="00150730"/>
    <w:pPr>
      <w:spacing w:line="240" w:lineRule="auto"/>
      <w:ind w:left="900" w:hanging="180"/>
    </w:pPr>
  </w:style>
  <w:style w:type="paragraph" w:styleId="Index6">
    <w:name w:val="index 6"/>
    <w:basedOn w:val="Standaard"/>
    <w:next w:val="Standaard"/>
    <w:semiHidden/>
    <w:unhideWhenUsed/>
    <w:rsid w:val="00150730"/>
    <w:pPr>
      <w:spacing w:line="240" w:lineRule="auto"/>
      <w:ind w:left="1080" w:hanging="180"/>
    </w:pPr>
  </w:style>
  <w:style w:type="paragraph" w:styleId="Index7">
    <w:name w:val="index 7"/>
    <w:basedOn w:val="Standaard"/>
    <w:next w:val="Standaard"/>
    <w:semiHidden/>
    <w:unhideWhenUsed/>
    <w:rsid w:val="00150730"/>
    <w:pPr>
      <w:spacing w:line="240" w:lineRule="auto"/>
      <w:ind w:left="1260" w:hanging="180"/>
    </w:pPr>
  </w:style>
  <w:style w:type="paragraph" w:styleId="Index8">
    <w:name w:val="index 8"/>
    <w:basedOn w:val="Standaard"/>
    <w:next w:val="Standaard"/>
    <w:semiHidden/>
    <w:unhideWhenUsed/>
    <w:rsid w:val="00150730"/>
    <w:pPr>
      <w:spacing w:line="240" w:lineRule="auto"/>
      <w:ind w:left="1440" w:hanging="180"/>
    </w:pPr>
  </w:style>
  <w:style w:type="paragraph" w:styleId="Index9">
    <w:name w:val="index 9"/>
    <w:basedOn w:val="Standaard"/>
    <w:next w:val="Standaard"/>
    <w:semiHidden/>
    <w:unhideWhenUsed/>
    <w:rsid w:val="00150730"/>
    <w:pPr>
      <w:spacing w:line="240" w:lineRule="auto"/>
      <w:ind w:left="1620" w:hanging="180"/>
    </w:pPr>
  </w:style>
  <w:style w:type="paragraph" w:styleId="Indexkop">
    <w:name w:val="index heading"/>
    <w:basedOn w:val="Standaard"/>
    <w:next w:val="Index1"/>
    <w:semiHidden/>
    <w:unhideWhenUsed/>
    <w:rsid w:val="00150730"/>
    <w:rPr>
      <w:rFonts w:asciiTheme="majorHAnsi" w:eastAsiaTheme="majorEastAsia" w:hAnsiTheme="majorHAnsi" w:cstheme="majorBidi"/>
      <w:b/>
      <w:bCs/>
    </w:rPr>
  </w:style>
  <w:style w:type="paragraph" w:styleId="Inhopg8">
    <w:name w:val="toc 8"/>
    <w:basedOn w:val="Standaard"/>
    <w:next w:val="Standaard"/>
    <w:uiPriority w:val="39"/>
    <w:unhideWhenUsed/>
    <w:rsid w:val="00150730"/>
    <w:pPr>
      <w:tabs>
        <w:tab w:val="right" w:leader="dot" w:pos="8505"/>
      </w:tabs>
    </w:pPr>
  </w:style>
  <w:style w:type="paragraph" w:styleId="Inhopg9">
    <w:name w:val="toc 9"/>
    <w:basedOn w:val="Standaard"/>
    <w:next w:val="Standaard"/>
    <w:uiPriority w:val="39"/>
    <w:unhideWhenUsed/>
    <w:rsid w:val="00150730"/>
    <w:pPr>
      <w:spacing w:after="100"/>
      <w:ind w:left="1260"/>
    </w:pPr>
  </w:style>
  <w:style w:type="table" w:styleId="Klassieketabel1">
    <w:name w:val="Table Classic 1"/>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5073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5073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5073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5073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5073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5073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5073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5073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5073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5073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5073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5073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5073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5073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5073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5073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5073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5073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5073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5073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5073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50730"/>
    <w:pPr>
      <w:spacing w:before="120"/>
    </w:pPr>
    <w:rPr>
      <w:rFonts w:asciiTheme="majorHAnsi" w:eastAsiaTheme="majorEastAsia" w:hAnsiTheme="majorHAnsi" w:cstheme="majorBidi"/>
      <w:b/>
      <w:bCs/>
      <w:sz w:val="24"/>
    </w:rPr>
  </w:style>
  <w:style w:type="table" w:styleId="Lichtraster">
    <w:name w:val="Light Grid"/>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5073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507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5073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5073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5073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5073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5073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5073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5073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5073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5073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5073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5073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5073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50730"/>
    <w:pPr>
      <w:ind w:left="283" w:hanging="283"/>
      <w:contextualSpacing/>
    </w:pPr>
  </w:style>
  <w:style w:type="paragraph" w:styleId="Lijst2">
    <w:name w:val="List 2"/>
    <w:basedOn w:val="Standaard"/>
    <w:semiHidden/>
    <w:unhideWhenUsed/>
    <w:rsid w:val="00150730"/>
    <w:pPr>
      <w:ind w:left="566" w:hanging="283"/>
      <w:contextualSpacing/>
    </w:pPr>
  </w:style>
  <w:style w:type="paragraph" w:styleId="Lijst3">
    <w:name w:val="List 3"/>
    <w:basedOn w:val="Standaard"/>
    <w:semiHidden/>
    <w:unhideWhenUsed/>
    <w:rsid w:val="00150730"/>
    <w:pPr>
      <w:ind w:left="849" w:hanging="283"/>
      <w:contextualSpacing/>
    </w:pPr>
  </w:style>
  <w:style w:type="paragraph" w:styleId="Lijst4">
    <w:name w:val="List 4"/>
    <w:basedOn w:val="Standaard"/>
    <w:semiHidden/>
    <w:unhideWhenUsed/>
    <w:rsid w:val="00150730"/>
    <w:pPr>
      <w:ind w:left="1132" w:hanging="283"/>
      <w:contextualSpacing/>
    </w:pPr>
  </w:style>
  <w:style w:type="paragraph" w:styleId="Lijst5">
    <w:name w:val="List 5"/>
    <w:basedOn w:val="Standaard"/>
    <w:semiHidden/>
    <w:unhideWhenUsed/>
    <w:rsid w:val="00150730"/>
    <w:pPr>
      <w:ind w:left="1415" w:hanging="283"/>
      <w:contextualSpacing/>
    </w:pPr>
  </w:style>
  <w:style w:type="paragraph" w:styleId="Lijstmetafbeeldingen">
    <w:name w:val="table of figures"/>
    <w:basedOn w:val="Standaard"/>
    <w:next w:val="Standaard"/>
    <w:semiHidden/>
    <w:unhideWhenUsed/>
    <w:rsid w:val="00150730"/>
  </w:style>
  <w:style w:type="paragraph" w:styleId="Lijstopsomteken">
    <w:name w:val="List Bullet"/>
    <w:basedOn w:val="Standaard"/>
    <w:semiHidden/>
    <w:unhideWhenUsed/>
    <w:rsid w:val="00150730"/>
    <w:pPr>
      <w:numPr>
        <w:numId w:val="2"/>
      </w:numPr>
      <w:contextualSpacing/>
    </w:pPr>
  </w:style>
  <w:style w:type="paragraph" w:styleId="Lijstopsomteken2">
    <w:name w:val="List Bullet 2"/>
    <w:basedOn w:val="Standaard"/>
    <w:semiHidden/>
    <w:unhideWhenUsed/>
    <w:rsid w:val="00150730"/>
    <w:pPr>
      <w:tabs>
        <w:tab w:val="num" w:pos="720"/>
      </w:tabs>
      <w:ind w:left="720" w:hanging="720"/>
      <w:contextualSpacing/>
    </w:pPr>
  </w:style>
  <w:style w:type="paragraph" w:styleId="Lijstopsomteken3">
    <w:name w:val="List Bullet 3"/>
    <w:basedOn w:val="Standaard"/>
    <w:semiHidden/>
    <w:unhideWhenUsed/>
    <w:rsid w:val="00150730"/>
    <w:pPr>
      <w:tabs>
        <w:tab w:val="num" w:pos="720"/>
      </w:tabs>
      <w:ind w:left="720" w:hanging="720"/>
      <w:contextualSpacing/>
    </w:pPr>
  </w:style>
  <w:style w:type="paragraph" w:styleId="Lijstopsomteken4">
    <w:name w:val="List Bullet 4"/>
    <w:basedOn w:val="Standaard"/>
    <w:semiHidden/>
    <w:unhideWhenUsed/>
    <w:rsid w:val="00150730"/>
    <w:pPr>
      <w:tabs>
        <w:tab w:val="num" w:pos="720"/>
      </w:tabs>
      <w:ind w:left="720" w:hanging="720"/>
      <w:contextualSpacing/>
    </w:pPr>
  </w:style>
  <w:style w:type="paragraph" w:styleId="Lijstopsomteken5">
    <w:name w:val="List Bullet 5"/>
    <w:basedOn w:val="Standaard"/>
    <w:semiHidden/>
    <w:unhideWhenUsed/>
    <w:rsid w:val="00150730"/>
    <w:pPr>
      <w:tabs>
        <w:tab w:val="num" w:pos="720"/>
      </w:tabs>
      <w:ind w:left="720" w:hanging="720"/>
      <w:contextualSpacing/>
    </w:pPr>
  </w:style>
  <w:style w:type="paragraph" w:styleId="Lijstnummering2">
    <w:name w:val="List Number 2"/>
    <w:basedOn w:val="Standaard"/>
    <w:semiHidden/>
    <w:unhideWhenUsed/>
    <w:rsid w:val="00150730"/>
    <w:pPr>
      <w:tabs>
        <w:tab w:val="num" w:pos="720"/>
      </w:tabs>
      <w:ind w:left="720" w:hanging="720"/>
      <w:contextualSpacing/>
    </w:pPr>
  </w:style>
  <w:style w:type="paragraph" w:styleId="Lijstnummering3">
    <w:name w:val="List Number 3"/>
    <w:basedOn w:val="Standaard"/>
    <w:semiHidden/>
    <w:unhideWhenUsed/>
    <w:rsid w:val="00150730"/>
    <w:pPr>
      <w:tabs>
        <w:tab w:val="num" w:pos="720"/>
      </w:tabs>
      <w:ind w:left="720" w:hanging="720"/>
      <w:contextualSpacing/>
    </w:pPr>
  </w:style>
  <w:style w:type="paragraph" w:styleId="Lijstnummering4">
    <w:name w:val="List Number 4"/>
    <w:basedOn w:val="Standaard"/>
    <w:semiHidden/>
    <w:unhideWhenUsed/>
    <w:rsid w:val="00150730"/>
    <w:pPr>
      <w:tabs>
        <w:tab w:val="num" w:pos="720"/>
      </w:tabs>
      <w:ind w:left="720" w:hanging="720"/>
      <w:contextualSpacing/>
    </w:pPr>
  </w:style>
  <w:style w:type="paragraph" w:styleId="Lijstnummering5">
    <w:name w:val="List Number 5"/>
    <w:basedOn w:val="Standaard"/>
    <w:semiHidden/>
    <w:unhideWhenUsed/>
    <w:rsid w:val="00150730"/>
    <w:pPr>
      <w:tabs>
        <w:tab w:val="num" w:pos="720"/>
      </w:tabs>
      <w:ind w:left="720" w:hanging="720"/>
      <w:contextualSpacing/>
    </w:pPr>
  </w:style>
  <w:style w:type="paragraph" w:styleId="Lijstvoortzetting">
    <w:name w:val="List Continue"/>
    <w:basedOn w:val="Standaard"/>
    <w:semiHidden/>
    <w:unhideWhenUsed/>
    <w:rsid w:val="00150730"/>
    <w:pPr>
      <w:spacing w:after="120"/>
      <w:ind w:left="283"/>
      <w:contextualSpacing/>
    </w:pPr>
  </w:style>
  <w:style w:type="paragraph" w:styleId="Lijstvoortzetting2">
    <w:name w:val="List Continue 2"/>
    <w:basedOn w:val="Standaard"/>
    <w:semiHidden/>
    <w:unhideWhenUsed/>
    <w:rsid w:val="00150730"/>
    <w:pPr>
      <w:spacing w:after="120"/>
      <w:ind w:left="566"/>
      <w:contextualSpacing/>
    </w:pPr>
  </w:style>
  <w:style w:type="paragraph" w:styleId="Lijstvoortzetting3">
    <w:name w:val="List Continue 3"/>
    <w:basedOn w:val="Standaard"/>
    <w:semiHidden/>
    <w:unhideWhenUsed/>
    <w:rsid w:val="00150730"/>
    <w:pPr>
      <w:spacing w:after="120"/>
      <w:ind w:left="849"/>
      <w:contextualSpacing/>
    </w:pPr>
  </w:style>
  <w:style w:type="paragraph" w:styleId="Lijstvoortzetting4">
    <w:name w:val="List Continue 4"/>
    <w:basedOn w:val="Standaard"/>
    <w:semiHidden/>
    <w:unhideWhenUsed/>
    <w:rsid w:val="00150730"/>
    <w:pPr>
      <w:spacing w:after="120"/>
      <w:ind w:left="1132"/>
      <w:contextualSpacing/>
    </w:pPr>
  </w:style>
  <w:style w:type="paragraph" w:styleId="Lijstvoortzetting5">
    <w:name w:val="List Continue 5"/>
    <w:basedOn w:val="Standaard"/>
    <w:semiHidden/>
    <w:unhideWhenUsed/>
    <w:rsid w:val="00150730"/>
    <w:pPr>
      <w:spacing w:after="120"/>
      <w:ind w:left="1415"/>
      <w:contextualSpacing/>
    </w:pPr>
  </w:style>
  <w:style w:type="paragraph" w:styleId="Macrotekst">
    <w:name w:val="macro"/>
    <w:semiHidden/>
    <w:unhideWhenUsed/>
    <w:rsid w:val="0015073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50730"/>
    <w:rPr>
      <w:rFonts w:ascii="Times New Roman" w:hAnsi="Times New Roman"/>
      <w:sz w:val="24"/>
    </w:rPr>
  </w:style>
  <w:style w:type="paragraph" w:styleId="Notitiekop">
    <w:name w:val="Note Heading"/>
    <w:basedOn w:val="Standaard"/>
    <w:next w:val="Standaard"/>
    <w:semiHidden/>
    <w:unhideWhenUsed/>
    <w:rsid w:val="00150730"/>
    <w:pPr>
      <w:spacing w:line="240" w:lineRule="auto"/>
    </w:pPr>
  </w:style>
  <w:style w:type="character" w:styleId="Paginanummer">
    <w:name w:val="page number"/>
    <w:basedOn w:val="Standaardalinea-lettertype"/>
    <w:semiHidden/>
    <w:unhideWhenUsed/>
    <w:rsid w:val="00150730"/>
  </w:style>
  <w:style w:type="paragraph" w:styleId="Plattetekst">
    <w:name w:val="Body Text"/>
    <w:basedOn w:val="Standaard"/>
    <w:semiHidden/>
    <w:unhideWhenUsed/>
    <w:rsid w:val="00150730"/>
    <w:pPr>
      <w:spacing w:after="120"/>
    </w:pPr>
  </w:style>
  <w:style w:type="paragraph" w:styleId="Plattetekst2">
    <w:name w:val="Body Text 2"/>
    <w:basedOn w:val="Standaard"/>
    <w:semiHidden/>
    <w:unhideWhenUsed/>
    <w:rsid w:val="00150730"/>
    <w:pPr>
      <w:spacing w:after="120" w:line="480" w:lineRule="auto"/>
    </w:pPr>
  </w:style>
  <w:style w:type="paragraph" w:styleId="Plattetekst3">
    <w:name w:val="Body Text 3"/>
    <w:basedOn w:val="Standaard"/>
    <w:semiHidden/>
    <w:unhideWhenUsed/>
    <w:rsid w:val="00150730"/>
    <w:pPr>
      <w:spacing w:after="120"/>
    </w:pPr>
    <w:rPr>
      <w:sz w:val="16"/>
      <w:szCs w:val="16"/>
    </w:rPr>
  </w:style>
  <w:style w:type="paragraph" w:styleId="Platteteksteersteinspringing">
    <w:name w:val="Body Text First Indent"/>
    <w:basedOn w:val="Plattetekst"/>
    <w:semiHidden/>
    <w:unhideWhenUsed/>
    <w:rsid w:val="00150730"/>
    <w:pPr>
      <w:spacing w:after="0"/>
      <w:ind w:firstLine="360"/>
    </w:pPr>
  </w:style>
  <w:style w:type="paragraph" w:styleId="Plattetekstinspringen">
    <w:name w:val="Body Text Indent"/>
    <w:basedOn w:val="Standaard"/>
    <w:semiHidden/>
    <w:unhideWhenUsed/>
    <w:rsid w:val="00150730"/>
    <w:pPr>
      <w:spacing w:after="120"/>
      <w:ind w:left="283"/>
    </w:pPr>
  </w:style>
  <w:style w:type="paragraph" w:styleId="Platteteksteersteinspringing2">
    <w:name w:val="Body Text First Indent 2"/>
    <w:basedOn w:val="Plattetekstinspringen"/>
    <w:semiHidden/>
    <w:unhideWhenUsed/>
    <w:rsid w:val="00150730"/>
    <w:pPr>
      <w:spacing w:after="0"/>
      <w:ind w:left="360" w:firstLine="360"/>
    </w:pPr>
  </w:style>
  <w:style w:type="paragraph" w:styleId="Plattetekstinspringen2">
    <w:name w:val="Body Text Indent 2"/>
    <w:basedOn w:val="Standaard"/>
    <w:semiHidden/>
    <w:unhideWhenUsed/>
    <w:rsid w:val="00150730"/>
    <w:pPr>
      <w:spacing w:after="120" w:line="480" w:lineRule="auto"/>
      <w:ind w:left="283"/>
    </w:pPr>
  </w:style>
  <w:style w:type="paragraph" w:styleId="Plattetekstinspringen3">
    <w:name w:val="Body Text Indent 3"/>
    <w:basedOn w:val="Standaard"/>
    <w:semiHidden/>
    <w:unhideWhenUsed/>
    <w:rsid w:val="00150730"/>
    <w:pPr>
      <w:spacing w:after="120"/>
      <w:ind w:left="283"/>
    </w:pPr>
    <w:rPr>
      <w:sz w:val="16"/>
      <w:szCs w:val="16"/>
    </w:rPr>
  </w:style>
  <w:style w:type="table" w:styleId="Professioneletabel">
    <w:name w:val="Table Professional"/>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50730"/>
  </w:style>
  <w:style w:type="paragraph" w:styleId="Standaardinspringing">
    <w:name w:val="Normal Indent"/>
    <w:basedOn w:val="Standaard"/>
    <w:semiHidden/>
    <w:unhideWhenUsed/>
    <w:rsid w:val="00150730"/>
    <w:pPr>
      <w:ind w:left="708"/>
    </w:pPr>
  </w:style>
  <w:style w:type="table" w:styleId="Tabelkolommen1">
    <w:name w:val="Table Columns 1"/>
    <w:basedOn w:val="Standaardtabel"/>
    <w:semiHidden/>
    <w:unhideWhenUsed/>
    <w:rsid w:val="0015073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5073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5073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5073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5073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5073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5073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5073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5073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5073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5073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5073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5073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5073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5073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5073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5073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5073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50730"/>
    <w:pPr>
      <w:spacing w:line="240" w:lineRule="auto"/>
    </w:pPr>
    <w:rPr>
      <w:rFonts w:ascii="Consolas" w:hAnsi="Consolas"/>
      <w:sz w:val="21"/>
      <w:szCs w:val="21"/>
    </w:rPr>
  </w:style>
  <w:style w:type="table" w:styleId="Verfijndetabel1">
    <w:name w:val="Table Subtle 1"/>
    <w:basedOn w:val="Standaardtabel"/>
    <w:semiHidden/>
    <w:unhideWhenUsed/>
    <w:rsid w:val="0015073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5073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5073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5073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5073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50730"/>
    <w:pPr>
      <w:keepNext/>
      <w:spacing w:before="280" w:after="280" w:line="240" w:lineRule="auto"/>
    </w:pPr>
    <w:rPr>
      <w:color w:val="FF0000"/>
    </w:rPr>
  </w:style>
  <w:style w:type="paragraph" w:customStyle="1" w:styleId="Figuurbijschrift">
    <w:name w:val="Figuurbijschrift"/>
    <w:basedOn w:val="Standaard"/>
    <w:next w:val="Standaard"/>
    <w:qFormat/>
    <w:rsid w:val="00150730"/>
    <w:pPr>
      <w:numPr>
        <w:numId w:val="6"/>
      </w:numPr>
      <w:tabs>
        <w:tab w:val="left" w:pos="1134"/>
      </w:tabs>
      <w:spacing w:before="280" w:after="280"/>
    </w:pPr>
    <w:rPr>
      <w:b/>
    </w:rPr>
  </w:style>
  <w:style w:type="character" w:styleId="Zwaar">
    <w:name w:val="Strong"/>
    <w:basedOn w:val="Standaardalinea-lettertype"/>
    <w:rsid w:val="00A334ED"/>
    <w:rPr>
      <w:b/>
      <w:bCs/>
    </w:rPr>
  </w:style>
  <w:style w:type="character" w:styleId="Eindnootmarkering">
    <w:name w:val="endnote reference"/>
    <w:basedOn w:val="Standaardalinea-lettertype"/>
    <w:semiHidden/>
    <w:unhideWhenUsed/>
    <w:rsid w:val="00150730"/>
    <w:rPr>
      <w:vanish/>
      <w:vertAlign w:val="superscript"/>
    </w:rPr>
  </w:style>
  <w:style w:type="paragraph" w:styleId="Tekstopmerking">
    <w:name w:val="annotation text"/>
    <w:basedOn w:val="Standaard"/>
    <w:link w:val="TekstopmerkingChar"/>
    <w:uiPriority w:val="99"/>
    <w:unhideWhenUsed/>
    <w:rsid w:val="00150730"/>
    <w:pPr>
      <w:spacing w:line="240" w:lineRule="auto"/>
    </w:pPr>
    <w:rPr>
      <w:sz w:val="20"/>
      <w:szCs w:val="20"/>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character" w:styleId="Hyperlink">
    <w:name w:val="Hyperlink"/>
    <w:basedOn w:val="Standaardalinea-lettertype"/>
    <w:uiPriority w:val="99"/>
    <w:unhideWhenUsed/>
    <w:rsid w:val="002E58F2"/>
    <w:rPr>
      <w:color w:val="0000FF" w:themeColor="hyperlink"/>
      <w:u w:val="single"/>
    </w:rPr>
  </w:style>
  <w:style w:type="character" w:styleId="Onopgelostemelding">
    <w:name w:val="Unresolved Mention"/>
    <w:basedOn w:val="Standaardalinea-lettertype"/>
    <w:uiPriority w:val="99"/>
    <w:unhideWhenUsed/>
    <w:rsid w:val="002E58F2"/>
    <w:rPr>
      <w:color w:val="605E5C"/>
      <w:shd w:val="clear" w:color="auto" w:fill="E1DFDD"/>
    </w:rPr>
  </w:style>
  <w:style w:type="paragraph" w:customStyle="1" w:styleId="Opsommingnummers3">
    <w:name w:val="Opsomming nummers 3"/>
    <w:basedOn w:val="Standaard"/>
    <w:qFormat/>
    <w:rsid w:val="00150730"/>
    <w:pPr>
      <w:numPr>
        <w:ilvl w:val="4"/>
        <w:numId w:val="3"/>
      </w:numPr>
    </w:pPr>
  </w:style>
  <w:style w:type="character" w:customStyle="1" w:styleId="Colofonidentificatie">
    <w:name w:val="Colofon identificatie"/>
    <w:basedOn w:val="Standaardalinea-lettertype"/>
    <w:uiPriority w:val="1"/>
    <w:qFormat/>
    <w:rsid w:val="00150730"/>
  </w:style>
  <w:style w:type="character" w:styleId="Titelvanboek">
    <w:name w:val="Book Title"/>
    <w:basedOn w:val="Standaardalinea-lettertype"/>
    <w:uiPriority w:val="69"/>
    <w:rsid w:val="00F961ED"/>
    <w:rPr>
      <w:b/>
      <w:bCs/>
      <w:smallCaps/>
      <w:spacing w:val="5"/>
    </w:rPr>
  </w:style>
  <w:style w:type="paragraph" w:customStyle="1" w:styleId="Table">
    <w:name w:val="Table"/>
    <w:basedOn w:val="Standaard"/>
    <w:rsid w:val="00F961E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F961E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F961E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F961E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F961ED"/>
    <w:rPr>
      <w:color w:val="2B579A"/>
      <w:shd w:val="clear" w:color="auto" w:fill="E1DFDD"/>
    </w:rPr>
  </w:style>
  <w:style w:type="paragraph" w:customStyle="1" w:styleId="Kop">
    <w:name w:val="Kop"/>
    <w:basedOn w:val="Kop4"/>
    <w:qFormat/>
    <w:rsid w:val="007C3902"/>
    <w:pPr>
      <w:numPr>
        <w:ilvl w:val="0"/>
        <w:numId w:val="0"/>
      </w:numPr>
      <w:tabs>
        <w:tab w:val="num" w:pos="2880"/>
      </w:tabs>
      <w:ind w:left="2880" w:hanging="720"/>
    </w:pPr>
  </w:style>
  <w:style w:type="paragraph" w:customStyle="1" w:styleId="paragraph">
    <w:name w:val="paragraph"/>
    <w:basedOn w:val="Standaard"/>
    <w:rsid w:val="00540C91"/>
    <w:pPr>
      <w:spacing w:before="100" w:beforeAutospacing="1" w:after="100" w:afterAutospacing="1" w:line="240" w:lineRule="auto"/>
    </w:pPr>
    <w:rPr>
      <w:rFonts w:ascii="Times New Roman" w:hAnsi="Times New Roman"/>
      <w:sz w:val="24"/>
    </w:rPr>
  </w:style>
  <w:style w:type="character" w:customStyle="1" w:styleId="eop">
    <w:name w:val="eop"/>
    <w:basedOn w:val="Standaardalinea-lettertype"/>
    <w:rsid w:val="00540C91"/>
  </w:style>
  <w:style w:type="character" w:customStyle="1" w:styleId="spellingerror">
    <w:name w:val="spellingerror"/>
    <w:basedOn w:val="Standaardalinea-lettertype"/>
    <w:rsid w:val="008822A8"/>
  </w:style>
  <w:style w:type="character" w:customStyle="1" w:styleId="VoetnoottekstChar">
    <w:name w:val="Voetnoottekst Char"/>
    <w:basedOn w:val="Standaardalinea-lettertype"/>
    <w:link w:val="Voetnoottekst"/>
    <w:uiPriority w:val="99"/>
    <w:rsid w:val="006E026C"/>
    <w:rPr>
      <w:rFonts w:ascii="Verdana" w:hAnsi="Verdana"/>
      <w:sz w:val="14"/>
    </w:rPr>
  </w:style>
  <w:style w:type="character" w:customStyle="1" w:styleId="contextualspellingandgrammarerror">
    <w:name w:val="contextualspellingandgrammarerror"/>
    <w:basedOn w:val="Standaardalinea-lettertype"/>
    <w:rsid w:val="00E507DA"/>
  </w:style>
  <w:style w:type="character" w:customStyle="1" w:styleId="Kop3Char">
    <w:name w:val="Kop 3 Char"/>
    <w:basedOn w:val="Standaardalinea-lettertype"/>
    <w:link w:val="Kop3"/>
    <w:uiPriority w:val="9"/>
    <w:rsid w:val="00841238"/>
    <w:rPr>
      <w:rFonts w:ascii="Verdana" w:hAnsi="Verdana"/>
      <w:b/>
      <w:bCs/>
      <w:sz w:val="18"/>
      <w:szCs w:val="26"/>
    </w:rPr>
  </w:style>
  <w:style w:type="character" w:customStyle="1" w:styleId="Kop4Char">
    <w:name w:val="Kop 4 Char"/>
    <w:basedOn w:val="Standaardalinea-lettertype"/>
    <w:link w:val="Kop4"/>
    <w:rsid w:val="00841238"/>
    <w:rPr>
      <w:rFonts w:ascii="Verdana" w:hAnsi="Verdana"/>
      <w:b/>
      <w:bCs/>
      <w:sz w:val="18"/>
      <w:szCs w:val="28"/>
    </w:rPr>
  </w:style>
  <w:style w:type="numbering" w:customStyle="1" w:styleId="Nummering1">
    <w:name w:val="Nummering1"/>
    <w:basedOn w:val="Geenlijst"/>
    <w:uiPriority w:val="99"/>
    <w:rsid w:val="00E73881"/>
  </w:style>
  <w:style w:type="character" w:customStyle="1" w:styleId="TekstopmerkingChar">
    <w:name w:val="Tekst opmerking Char"/>
    <w:basedOn w:val="Standaardalinea-lettertype"/>
    <w:link w:val="Tekstopmerking"/>
    <w:uiPriority w:val="99"/>
    <w:rsid w:val="00B650B6"/>
    <w:rPr>
      <w:rFonts w:ascii="Verdana" w:hAnsi="Verdana"/>
    </w:rPr>
  </w:style>
  <w:style w:type="numbering" w:styleId="111111">
    <w:name w:val="Outline List 2"/>
    <w:basedOn w:val="Geenlijst"/>
    <w:semiHidden/>
    <w:unhideWhenUsed/>
    <w:rsid w:val="00150730"/>
  </w:style>
  <w:style w:type="numbering" w:styleId="1ai">
    <w:name w:val="Outline List 1"/>
    <w:basedOn w:val="Geenlijst"/>
    <w:semiHidden/>
    <w:unhideWhenUsed/>
    <w:rsid w:val="00150730"/>
  </w:style>
  <w:style w:type="numbering" w:styleId="Artikelsectie">
    <w:name w:val="Outline List 3"/>
    <w:basedOn w:val="Geenlijst"/>
    <w:semiHidden/>
    <w:unhideWhenUsed/>
    <w:rsid w:val="00150730"/>
  </w:style>
  <w:style w:type="numbering" w:customStyle="1" w:styleId="Nummering2">
    <w:name w:val="Nummering2"/>
    <w:basedOn w:val="Geenlijst"/>
    <w:rsid w:val="0022515F"/>
  </w:style>
  <w:style w:type="character" w:customStyle="1" w:styleId="Kop5Char">
    <w:name w:val="Kop 5 Char"/>
    <w:basedOn w:val="Standaardalinea-lettertype"/>
    <w:link w:val="Kop5"/>
    <w:locked/>
    <w:rsid w:val="00F01681"/>
    <w:rPr>
      <w:rFonts w:ascii="Verdana" w:hAnsi="Verdana"/>
      <w:bCs/>
      <w:i/>
      <w:iCs/>
      <w:sz w:val="18"/>
      <w:szCs w:val="26"/>
    </w:rPr>
  </w:style>
  <w:style w:type="paragraph" w:customStyle="1" w:styleId="Opsommingtekens5">
    <w:name w:val="Opsomming tekens 5"/>
    <w:basedOn w:val="Standaard"/>
    <w:qFormat/>
    <w:rsid w:val="00150730"/>
    <w:pPr>
      <w:numPr>
        <w:ilvl w:val="7"/>
        <w:numId w:val="3"/>
      </w:numPr>
    </w:pPr>
  </w:style>
  <w:style w:type="paragraph" w:customStyle="1" w:styleId="Opsommingtekens6">
    <w:name w:val="Opsomming tekens 6"/>
    <w:basedOn w:val="Standaard"/>
    <w:qFormat/>
    <w:rsid w:val="00150730"/>
    <w:pPr>
      <w:numPr>
        <w:ilvl w:val="8"/>
        <w:numId w:val="3"/>
      </w:numPr>
    </w:pPr>
  </w:style>
  <w:style w:type="character" w:customStyle="1" w:styleId="Verwijzing">
    <w:name w:val="Verwijzing"/>
    <w:basedOn w:val="Standaardalinea-lettertype"/>
    <w:uiPriority w:val="1"/>
    <w:rsid w:val="00150730"/>
    <w:rPr>
      <w:u w:val="single"/>
    </w:rPr>
  </w:style>
  <w:style w:type="paragraph" w:customStyle="1" w:styleId="Kader">
    <w:name w:val="Kader"/>
    <w:basedOn w:val="Standaard"/>
    <w:next w:val="Standaard"/>
    <w:qFormat/>
    <w:rsid w:val="0015073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0586513">
      <w:bodyDiv w:val="1"/>
      <w:marLeft w:val="0"/>
      <w:marRight w:val="0"/>
      <w:marTop w:val="0"/>
      <w:marBottom w:val="0"/>
      <w:divBdr>
        <w:top w:val="none" w:sz="0" w:space="0" w:color="auto"/>
        <w:left w:val="none" w:sz="0" w:space="0" w:color="auto"/>
        <w:bottom w:val="none" w:sz="0" w:space="0" w:color="auto"/>
        <w:right w:val="none" w:sz="0" w:space="0" w:color="auto"/>
      </w:divBdr>
      <w:divsChild>
        <w:div w:id="1308634599">
          <w:marLeft w:val="0"/>
          <w:marRight w:val="0"/>
          <w:marTop w:val="0"/>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437456308">
      <w:bodyDiv w:val="1"/>
      <w:marLeft w:val="0"/>
      <w:marRight w:val="0"/>
      <w:marTop w:val="0"/>
      <w:marBottom w:val="0"/>
      <w:divBdr>
        <w:top w:val="none" w:sz="0" w:space="0" w:color="auto"/>
        <w:left w:val="none" w:sz="0" w:space="0" w:color="auto"/>
        <w:bottom w:val="none" w:sz="0" w:space="0" w:color="auto"/>
        <w:right w:val="none" w:sz="0" w:space="0" w:color="auto"/>
      </w:divBdr>
    </w:div>
    <w:div w:id="467208600">
      <w:bodyDiv w:val="1"/>
      <w:marLeft w:val="0"/>
      <w:marRight w:val="0"/>
      <w:marTop w:val="0"/>
      <w:marBottom w:val="0"/>
      <w:divBdr>
        <w:top w:val="none" w:sz="0" w:space="0" w:color="auto"/>
        <w:left w:val="none" w:sz="0" w:space="0" w:color="auto"/>
        <w:bottom w:val="none" w:sz="0" w:space="0" w:color="auto"/>
        <w:right w:val="none" w:sz="0" w:space="0" w:color="auto"/>
      </w:divBdr>
      <w:divsChild>
        <w:div w:id="320935845">
          <w:marLeft w:val="0"/>
          <w:marRight w:val="0"/>
          <w:marTop w:val="0"/>
          <w:marBottom w:val="0"/>
          <w:divBdr>
            <w:top w:val="none" w:sz="0" w:space="0" w:color="auto"/>
            <w:left w:val="none" w:sz="0" w:space="0" w:color="auto"/>
            <w:bottom w:val="none" w:sz="0" w:space="0" w:color="auto"/>
            <w:right w:val="none" w:sz="0" w:space="0" w:color="auto"/>
          </w:divBdr>
          <w:divsChild>
            <w:div w:id="213391838">
              <w:marLeft w:val="0"/>
              <w:marRight w:val="0"/>
              <w:marTop w:val="0"/>
              <w:marBottom w:val="0"/>
              <w:divBdr>
                <w:top w:val="none" w:sz="0" w:space="0" w:color="auto"/>
                <w:left w:val="none" w:sz="0" w:space="0" w:color="auto"/>
                <w:bottom w:val="none" w:sz="0" w:space="0" w:color="auto"/>
                <w:right w:val="none" w:sz="0" w:space="0" w:color="auto"/>
              </w:divBdr>
            </w:div>
            <w:div w:id="376852830">
              <w:marLeft w:val="0"/>
              <w:marRight w:val="0"/>
              <w:marTop w:val="0"/>
              <w:marBottom w:val="0"/>
              <w:divBdr>
                <w:top w:val="none" w:sz="0" w:space="0" w:color="auto"/>
                <w:left w:val="none" w:sz="0" w:space="0" w:color="auto"/>
                <w:bottom w:val="none" w:sz="0" w:space="0" w:color="auto"/>
                <w:right w:val="none" w:sz="0" w:space="0" w:color="auto"/>
              </w:divBdr>
            </w:div>
            <w:div w:id="1046182607">
              <w:marLeft w:val="0"/>
              <w:marRight w:val="0"/>
              <w:marTop w:val="0"/>
              <w:marBottom w:val="0"/>
              <w:divBdr>
                <w:top w:val="none" w:sz="0" w:space="0" w:color="auto"/>
                <w:left w:val="none" w:sz="0" w:space="0" w:color="auto"/>
                <w:bottom w:val="none" w:sz="0" w:space="0" w:color="auto"/>
                <w:right w:val="none" w:sz="0" w:space="0" w:color="auto"/>
              </w:divBdr>
            </w:div>
            <w:div w:id="1294097436">
              <w:marLeft w:val="0"/>
              <w:marRight w:val="0"/>
              <w:marTop w:val="0"/>
              <w:marBottom w:val="0"/>
              <w:divBdr>
                <w:top w:val="none" w:sz="0" w:space="0" w:color="auto"/>
                <w:left w:val="none" w:sz="0" w:space="0" w:color="auto"/>
                <w:bottom w:val="none" w:sz="0" w:space="0" w:color="auto"/>
                <w:right w:val="none" w:sz="0" w:space="0" w:color="auto"/>
              </w:divBdr>
            </w:div>
          </w:divsChild>
        </w:div>
        <w:div w:id="459224045">
          <w:marLeft w:val="0"/>
          <w:marRight w:val="0"/>
          <w:marTop w:val="0"/>
          <w:marBottom w:val="0"/>
          <w:divBdr>
            <w:top w:val="none" w:sz="0" w:space="0" w:color="auto"/>
            <w:left w:val="none" w:sz="0" w:space="0" w:color="auto"/>
            <w:bottom w:val="none" w:sz="0" w:space="0" w:color="auto"/>
            <w:right w:val="none" w:sz="0" w:space="0" w:color="auto"/>
          </w:divBdr>
          <w:divsChild>
            <w:div w:id="355499798">
              <w:marLeft w:val="0"/>
              <w:marRight w:val="0"/>
              <w:marTop w:val="0"/>
              <w:marBottom w:val="0"/>
              <w:divBdr>
                <w:top w:val="none" w:sz="0" w:space="0" w:color="auto"/>
                <w:left w:val="none" w:sz="0" w:space="0" w:color="auto"/>
                <w:bottom w:val="none" w:sz="0" w:space="0" w:color="auto"/>
                <w:right w:val="none" w:sz="0" w:space="0" w:color="auto"/>
              </w:divBdr>
            </w:div>
            <w:div w:id="1057706294">
              <w:marLeft w:val="0"/>
              <w:marRight w:val="0"/>
              <w:marTop w:val="0"/>
              <w:marBottom w:val="0"/>
              <w:divBdr>
                <w:top w:val="none" w:sz="0" w:space="0" w:color="auto"/>
                <w:left w:val="none" w:sz="0" w:space="0" w:color="auto"/>
                <w:bottom w:val="none" w:sz="0" w:space="0" w:color="auto"/>
                <w:right w:val="none" w:sz="0" w:space="0" w:color="auto"/>
              </w:divBdr>
            </w:div>
            <w:div w:id="11979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492">
      <w:bodyDiv w:val="1"/>
      <w:marLeft w:val="0"/>
      <w:marRight w:val="0"/>
      <w:marTop w:val="0"/>
      <w:marBottom w:val="0"/>
      <w:divBdr>
        <w:top w:val="none" w:sz="0" w:space="0" w:color="auto"/>
        <w:left w:val="none" w:sz="0" w:space="0" w:color="auto"/>
        <w:bottom w:val="none" w:sz="0" w:space="0" w:color="auto"/>
        <w:right w:val="none" w:sz="0" w:space="0" w:color="auto"/>
      </w:divBdr>
    </w:div>
    <w:div w:id="504898623">
      <w:bodyDiv w:val="1"/>
      <w:marLeft w:val="0"/>
      <w:marRight w:val="0"/>
      <w:marTop w:val="0"/>
      <w:marBottom w:val="0"/>
      <w:divBdr>
        <w:top w:val="none" w:sz="0" w:space="0" w:color="auto"/>
        <w:left w:val="none" w:sz="0" w:space="0" w:color="auto"/>
        <w:bottom w:val="none" w:sz="0" w:space="0" w:color="auto"/>
        <w:right w:val="none" w:sz="0" w:space="0" w:color="auto"/>
      </w:divBdr>
      <w:divsChild>
        <w:div w:id="12270075">
          <w:marLeft w:val="0"/>
          <w:marRight w:val="0"/>
          <w:marTop w:val="0"/>
          <w:marBottom w:val="0"/>
          <w:divBdr>
            <w:top w:val="none" w:sz="0" w:space="0" w:color="auto"/>
            <w:left w:val="none" w:sz="0" w:space="0" w:color="auto"/>
            <w:bottom w:val="none" w:sz="0" w:space="0" w:color="auto"/>
            <w:right w:val="none" w:sz="0" w:space="0" w:color="auto"/>
          </w:divBdr>
        </w:div>
        <w:div w:id="41445937">
          <w:marLeft w:val="0"/>
          <w:marRight w:val="0"/>
          <w:marTop w:val="0"/>
          <w:marBottom w:val="0"/>
          <w:divBdr>
            <w:top w:val="none" w:sz="0" w:space="0" w:color="auto"/>
            <w:left w:val="none" w:sz="0" w:space="0" w:color="auto"/>
            <w:bottom w:val="none" w:sz="0" w:space="0" w:color="auto"/>
            <w:right w:val="none" w:sz="0" w:space="0" w:color="auto"/>
          </w:divBdr>
        </w:div>
        <w:div w:id="58528638">
          <w:marLeft w:val="0"/>
          <w:marRight w:val="0"/>
          <w:marTop w:val="0"/>
          <w:marBottom w:val="0"/>
          <w:divBdr>
            <w:top w:val="none" w:sz="0" w:space="0" w:color="auto"/>
            <w:left w:val="none" w:sz="0" w:space="0" w:color="auto"/>
            <w:bottom w:val="none" w:sz="0" w:space="0" w:color="auto"/>
            <w:right w:val="none" w:sz="0" w:space="0" w:color="auto"/>
          </w:divBdr>
        </w:div>
        <w:div w:id="72971014">
          <w:marLeft w:val="0"/>
          <w:marRight w:val="0"/>
          <w:marTop w:val="0"/>
          <w:marBottom w:val="0"/>
          <w:divBdr>
            <w:top w:val="none" w:sz="0" w:space="0" w:color="auto"/>
            <w:left w:val="none" w:sz="0" w:space="0" w:color="auto"/>
            <w:bottom w:val="none" w:sz="0" w:space="0" w:color="auto"/>
            <w:right w:val="none" w:sz="0" w:space="0" w:color="auto"/>
          </w:divBdr>
        </w:div>
        <w:div w:id="81031813">
          <w:marLeft w:val="0"/>
          <w:marRight w:val="0"/>
          <w:marTop w:val="0"/>
          <w:marBottom w:val="0"/>
          <w:divBdr>
            <w:top w:val="none" w:sz="0" w:space="0" w:color="auto"/>
            <w:left w:val="none" w:sz="0" w:space="0" w:color="auto"/>
            <w:bottom w:val="none" w:sz="0" w:space="0" w:color="auto"/>
            <w:right w:val="none" w:sz="0" w:space="0" w:color="auto"/>
          </w:divBdr>
        </w:div>
        <w:div w:id="115029900">
          <w:marLeft w:val="0"/>
          <w:marRight w:val="0"/>
          <w:marTop w:val="0"/>
          <w:marBottom w:val="0"/>
          <w:divBdr>
            <w:top w:val="none" w:sz="0" w:space="0" w:color="auto"/>
            <w:left w:val="none" w:sz="0" w:space="0" w:color="auto"/>
            <w:bottom w:val="none" w:sz="0" w:space="0" w:color="auto"/>
            <w:right w:val="none" w:sz="0" w:space="0" w:color="auto"/>
          </w:divBdr>
        </w:div>
        <w:div w:id="155847188">
          <w:marLeft w:val="0"/>
          <w:marRight w:val="0"/>
          <w:marTop w:val="0"/>
          <w:marBottom w:val="0"/>
          <w:divBdr>
            <w:top w:val="none" w:sz="0" w:space="0" w:color="auto"/>
            <w:left w:val="none" w:sz="0" w:space="0" w:color="auto"/>
            <w:bottom w:val="none" w:sz="0" w:space="0" w:color="auto"/>
            <w:right w:val="none" w:sz="0" w:space="0" w:color="auto"/>
          </w:divBdr>
        </w:div>
        <w:div w:id="211814346">
          <w:marLeft w:val="0"/>
          <w:marRight w:val="0"/>
          <w:marTop w:val="0"/>
          <w:marBottom w:val="0"/>
          <w:divBdr>
            <w:top w:val="none" w:sz="0" w:space="0" w:color="auto"/>
            <w:left w:val="none" w:sz="0" w:space="0" w:color="auto"/>
            <w:bottom w:val="none" w:sz="0" w:space="0" w:color="auto"/>
            <w:right w:val="none" w:sz="0" w:space="0" w:color="auto"/>
          </w:divBdr>
        </w:div>
        <w:div w:id="302542482">
          <w:marLeft w:val="0"/>
          <w:marRight w:val="0"/>
          <w:marTop w:val="0"/>
          <w:marBottom w:val="0"/>
          <w:divBdr>
            <w:top w:val="none" w:sz="0" w:space="0" w:color="auto"/>
            <w:left w:val="none" w:sz="0" w:space="0" w:color="auto"/>
            <w:bottom w:val="none" w:sz="0" w:space="0" w:color="auto"/>
            <w:right w:val="none" w:sz="0" w:space="0" w:color="auto"/>
          </w:divBdr>
        </w:div>
        <w:div w:id="334457613">
          <w:marLeft w:val="0"/>
          <w:marRight w:val="0"/>
          <w:marTop w:val="0"/>
          <w:marBottom w:val="0"/>
          <w:divBdr>
            <w:top w:val="none" w:sz="0" w:space="0" w:color="auto"/>
            <w:left w:val="none" w:sz="0" w:space="0" w:color="auto"/>
            <w:bottom w:val="none" w:sz="0" w:space="0" w:color="auto"/>
            <w:right w:val="none" w:sz="0" w:space="0" w:color="auto"/>
          </w:divBdr>
        </w:div>
        <w:div w:id="355274512">
          <w:marLeft w:val="0"/>
          <w:marRight w:val="0"/>
          <w:marTop w:val="0"/>
          <w:marBottom w:val="0"/>
          <w:divBdr>
            <w:top w:val="none" w:sz="0" w:space="0" w:color="auto"/>
            <w:left w:val="none" w:sz="0" w:space="0" w:color="auto"/>
            <w:bottom w:val="none" w:sz="0" w:space="0" w:color="auto"/>
            <w:right w:val="none" w:sz="0" w:space="0" w:color="auto"/>
          </w:divBdr>
        </w:div>
        <w:div w:id="362098186">
          <w:marLeft w:val="0"/>
          <w:marRight w:val="0"/>
          <w:marTop w:val="0"/>
          <w:marBottom w:val="0"/>
          <w:divBdr>
            <w:top w:val="none" w:sz="0" w:space="0" w:color="auto"/>
            <w:left w:val="none" w:sz="0" w:space="0" w:color="auto"/>
            <w:bottom w:val="none" w:sz="0" w:space="0" w:color="auto"/>
            <w:right w:val="none" w:sz="0" w:space="0" w:color="auto"/>
          </w:divBdr>
        </w:div>
        <w:div w:id="377513255">
          <w:marLeft w:val="0"/>
          <w:marRight w:val="0"/>
          <w:marTop w:val="0"/>
          <w:marBottom w:val="0"/>
          <w:divBdr>
            <w:top w:val="none" w:sz="0" w:space="0" w:color="auto"/>
            <w:left w:val="none" w:sz="0" w:space="0" w:color="auto"/>
            <w:bottom w:val="none" w:sz="0" w:space="0" w:color="auto"/>
            <w:right w:val="none" w:sz="0" w:space="0" w:color="auto"/>
          </w:divBdr>
        </w:div>
        <w:div w:id="434518102">
          <w:marLeft w:val="0"/>
          <w:marRight w:val="0"/>
          <w:marTop w:val="0"/>
          <w:marBottom w:val="0"/>
          <w:divBdr>
            <w:top w:val="none" w:sz="0" w:space="0" w:color="auto"/>
            <w:left w:val="none" w:sz="0" w:space="0" w:color="auto"/>
            <w:bottom w:val="none" w:sz="0" w:space="0" w:color="auto"/>
            <w:right w:val="none" w:sz="0" w:space="0" w:color="auto"/>
          </w:divBdr>
        </w:div>
        <w:div w:id="503664953">
          <w:marLeft w:val="0"/>
          <w:marRight w:val="0"/>
          <w:marTop w:val="0"/>
          <w:marBottom w:val="0"/>
          <w:divBdr>
            <w:top w:val="none" w:sz="0" w:space="0" w:color="auto"/>
            <w:left w:val="none" w:sz="0" w:space="0" w:color="auto"/>
            <w:bottom w:val="none" w:sz="0" w:space="0" w:color="auto"/>
            <w:right w:val="none" w:sz="0" w:space="0" w:color="auto"/>
          </w:divBdr>
        </w:div>
        <w:div w:id="521669793">
          <w:marLeft w:val="0"/>
          <w:marRight w:val="0"/>
          <w:marTop w:val="0"/>
          <w:marBottom w:val="0"/>
          <w:divBdr>
            <w:top w:val="none" w:sz="0" w:space="0" w:color="auto"/>
            <w:left w:val="none" w:sz="0" w:space="0" w:color="auto"/>
            <w:bottom w:val="none" w:sz="0" w:space="0" w:color="auto"/>
            <w:right w:val="none" w:sz="0" w:space="0" w:color="auto"/>
          </w:divBdr>
        </w:div>
        <w:div w:id="543369541">
          <w:marLeft w:val="0"/>
          <w:marRight w:val="0"/>
          <w:marTop w:val="0"/>
          <w:marBottom w:val="0"/>
          <w:divBdr>
            <w:top w:val="none" w:sz="0" w:space="0" w:color="auto"/>
            <w:left w:val="none" w:sz="0" w:space="0" w:color="auto"/>
            <w:bottom w:val="none" w:sz="0" w:space="0" w:color="auto"/>
            <w:right w:val="none" w:sz="0" w:space="0" w:color="auto"/>
          </w:divBdr>
        </w:div>
        <w:div w:id="617761010">
          <w:marLeft w:val="0"/>
          <w:marRight w:val="0"/>
          <w:marTop w:val="0"/>
          <w:marBottom w:val="0"/>
          <w:divBdr>
            <w:top w:val="none" w:sz="0" w:space="0" w:color="auto"/>
            <w:left w:val="none" w:sz="0" w:space="0" w:color="auto"/>
            <w:bottom w:val="none" w:sz="0" w:space="0" w:color="auto"/>
            <w:right w:val="none" w:sz="0" w:space="0" w:color="auto"/>
          </w:divBdr>
        </w:div>
        <w:div w:id="620959368">
          <w:marLeft w:val="0"/>
          <w:marRight w:val="0"/>
          <w:marTop w:val="0"/>
          <w:marBottom w:val="0"/>
          <w:divBdr>
            <w:top w:val="none" w:sz="0" w:space="0" w:color="auto"/>
            <w:left w:val="none" w:sz="0" w:space="0" w:color="auto"/>
            <w:bottom w:val="none" w:sz="0" w:space="0" w:color="auto"/>
            <w:right w:val="none" w:sz="0" w:space="0" w:color="auto"/>
          </w:divBdr>
        </w:div>
        <w:div w:id="734595502">
          <w:marLeft w:val="0"/>
          <w:marRight w:val="0"/>
          <w:marTop w:val="0"/>
          <w:marBottom w:val="0"/>
          <w:divBdr>
            <w:top w:val="none" w:sz="0" w:space="0" w:color="auto"/>
            <w:left w:val="none" w:sz="0" w:space="0" w:color="auto"/>
            <w:bottom w:val="none" w:sz="0" w:space="0" w:color="auto"/>
            <w:right w:val="none" w:sz="0" w:space="0" w:color="auto"/>
          </w:divBdr>
        </w:div>
        <w:div w:id="798499732">
          <w:marLeft w:val="0"/>
          <w:marRight w:val="0"/>
          <w:marTop w:val="0"/>
          <w:marBottom w:val="0"/>
          <w:divBdr>
            <w:top w:val="none" w:sz="0" w:space="0" w:color="auto"/>
            <w:left w:val="none" w:sz="0" w:space="0" w:color="auto"/>
            <w:bottom w:val="none" w:sz="0" w:space="0" w:color="auto"/>
            <w:right w:val="none" w:sz="0" w:space="0" w:color="auto"/>
          </w:divBdr>
        </w:div>
        <w:div w:id="892080930">
          <w:marLeft w:val="0"/>
          <w:marRight w:val="0"/>
          <w:marTop w:val="0"/>
          <w:marBottom w:val="0"/>
          <w:divBdr>
            <w:top w:val="none" w:sz="0" w:space="0" w:color="auto"/>
            <w:left w:val="none" w:sz="0" w:space="0" w:color="auto"/>
            <w:bottom w:val="none" w:sz="0" w:space="0" w:color="auto"/>
            <w:right w:val="none" w:sz="0" w:space="0" w:color="auto"/>
          </w:divBdr>
        </w:div>
        <w:div w:id="1025054397">
          <w:marLeft w:val="0"/>
          <w:marRight w:val="0"/>
          <w:marTop w:val="0"/>
          <w:marBottom w:val="0"/>
          <w:divBdr>
            <w:top w:val="none" w:sz="0" w:space="0" w:color="auto"/>
            <w:left w:val="none" w:sz="0" w:space="0" w:color="auto"/>
            <w:bottom w:val="none" w:sz="0" w:space="0" w:color="auto"/>
            <w:right w:val="none" w:sz="0" w:space="0" w:color="auto"/>
          </w:divBdr>
        </w:div>
        <w:div w:id="1060127499">
          <w:marLeft w:val="0"/>
          <w:marRight w:val="0"/>
          <w:marTop w:val="0"/>
          <w:marBottom w:val="0"/>
          <w:divBdr>
            <w:top w:val="none" w:sz="0" w:space="0" w:color="auto"/>
            <w:left w:val="none" w:sz="0" w:space="0" w:color="auto"/>
            <w:bottom w:val="none" w:sz="0" w:space="0" w:color="auto"/>
            <w:right w:val="none" w:sz="0" w:space="0" w:color="auto"/>
          </w:divBdr>
        </w:div>
        <w:div w:id="1062868880">
          <w:marLeft w:val="0"/>
          <w:marRight w:val="0"/>
          <w:marTop w:val="0"/>
          <w:marBottom w:val="0"/>
          <w:divBdr>
            <w:top w:val="none" w:sz="0" w:space="0" w:color="auto"/>
            <w:left w:val="none" w:sz="0" w:space="0" w:color="auto"/>
            <w:bottom w:val="none" w:sz="0" w:space="0" w:color="auto"/>
            <w:right w:val="none" w:sz="0" w:space="0" w:color="auto"/>
          </w:divBdr>
        </w:div>
        <w:div w:id="1103375213">
          <w:marLeft w:val="0"/>
          <w:marRight w:val="0"/>
          <w:marTop w:val="0"/>
          <w:marBottom w:val="0"/>
          <w:divBdr>
            <w:top w:val="none" w:sz="0" w:space="0" w:color="auto"/>
            <w:left w:val="none" w:sz="0" w:space="0" w:color="auto"/>
            <w:bottom w:val="none" w:sz="0" w:space="0" w:color="auto"/>
            <w:right w:val="none" w:sz="0" w:space="0" w:color="auto"/>
          </w:divBdr>
        </w:div>
        <w:div w:id="1147942609">
          <w:marLeft w:val="0"/>
          <w:marRight w:val="0"/>
          <w:marTop w:val="0"/>
          <w:marBottom w:val="0"/>
          <w:divBdr>
            <w:top w:val="none" w:sz="0" w:space="0" w:color="auto"/>
            <w:left w:val="none" w:sz="0" w:space="0" w:color="auto"/>
            <w:bottom w:val="none" w:sz="0" w:space="0" w:color="auto"/>
            <w:right w:val="none" w:sz="0" w:space="0" w:color="auto"/>
          </w:divBdr>
        </w:div>
        <w:div w:id="1196114533">
          <w:marLeft w:val="0"/>
          <w:marRight w:val="0"/>
          <w:marTop w:val="0"/>
          <w:marBottom w:val="0"/>
          <w:divBdr>
            <w:top w:val="none" w:sz="0" w:space="0" w:color="auto"/>
            <w:left w:val="none" w:sz="0" w:space="0" w:color="auto"/>
            <w:bottom w:val="none" w:sz="0" w:space="0" w:color="auto"/>
            <w:right w:val="none" w:sz="0" w:space="0" w:color="auto"/>
          </w:divBdr>
        </w:div>
        <w:div w:id="1204253566">
          <w:marLeft w:val="0"/>
          <w:marRight w:val="0"/>
          <w:marTop w:val="0"/>
          <w:marBottom w:val="0"/>
          <w:divBdr>
            <w:top w:val="none" w:sz="0" w:space="0" w:color="auto"/>
            <w:left w:val="none" w:sz="0" w:space="0" w:color="auto"/>
            <w:bottom w:val="none" w:sz="0" w:space="0" w:color="auto"/>
            <w:right w:val="none" w:sz="0" w:space="0" w:color="auto"/>
          </w:divBdr>
        </w:div>
        <w:div w:id="1214999722">
          <w:marLeft w:val="0"/>
          <w:marRight w:val="0"/>
          <w:marTop w:val="0"/>
          <w:marBottom w:val="0"/>
          <w:divBdr>
            <w:top w:val="none" w:sz="0" w:space="0" w:color="auto"/>
            <w:left w:val="none" w:sz="0" w:space="0" w:color="auto"/>
            <w:bottom w:val="none" w:sz="0" w:space="0" w:color="auto"/>
            <w:right w:val="none" w:sz="0" w:space="0" w:color="auto"/>
          </w:divBdr>
        </w:div>
        <w:div w:id="1243831153">
          <w:marLeft w:val="0"/>
          <w:marRight w:val="0"/>
          <w:marTop w:val="0"/>
          <w:marBottom w:val="0"/>
          <w:divBdr>
            <w:top w:val="none" w:sz="0" w:space="0" w:color="auto"/>
            <w:left w:val="none" w:sz="0" w:space="0" w:color="auto"/>
            <w:bottom w:val="none" w:sz="0" w:space="0" w:color="auto"/>
            <w:right w:val="none" w:sz="0" w:space="0" w:color="auto"/>
          </w:divBdr>
        </w:div>
        <w:div w:id="1245411651">
          <w:marLeft w:val="0"/>
          <w:marRight w:val="0"/>
          <w:marTop w:val="0"/>
          <w:marBottom w:val="0"/>
          <w:divBdr>
            <w:top w:val="none" w:sz="0" w:space="0" w:color="auto"/>
            <w:left w:val="none" w:sz="0" w:space="0" w:color="auto"/>
            <w:bottom w:val="none" w:sz="0" w:space="0" w:color="auto"/>
            <w:right w:val="none" w:sz="0" w:space="0" w:color="auto"/>
          </w:divBdr>
        </w:div>
        <w:div w:id="1245803851">
          <w:marLeft w:val="0"/>
          <w:marRight w:val="0"/>
          <w:marTop w:val="0"/>
          <w:marBottom w:val="0"/>
          <w:divBdr>
            <w:top w:val="none" w:sz="0" w:space="0" w:color="auto"/>
            <w:left w:val="none" w:sz="0" w:space="0" w:color="auto"/>
            <w:bottom w:val="none" w:sz="0" w:space="0" w:color="auto"/>
            <w:right w:val="none" w:sz="0" w:space="0" w:color="auto"/>
          </w:divBdr>
        </w:div>
        <w:div w:id="1335456287">
          <w:marLeft w:val="0"/>
          <w:marRight w:val="0"/>
          <w:marTop w:val="0"/>
          <w:marBottom w:val="0"/>
          <w:divBdr>
            <w:top w:val="none" w:sz="0" w:space="0" w:color="auto"/>
            <w:left w:val="none" w:sz="0" w:space="0" w:color="auto"/>
            <w:bottom w:val="none" w:sz="0" w:space="0" w:color="auto"/>
            <w:right w:val="none" w:sz="0" w:space="0" w:color="auto"/>
          </w:divBdr>
        </w:div>
        <w:div w:id="1344546961">
          <w:marLeft w:val="0"/>
          <w:marRight w:val="0"/>
          <w:marTop w:val="0"/>
          <w:marBottom w:val="0"/>
          <w:divBdr>
            <w:top w:val="none" w:sz="0" w:space="0" w:color="auto"/>
            <w:left w:val="none" w:sz="0" w:space="0" w:color="auto"/>
            <w:bottom w:val="none" w:sz="0" w:space="0" w:color="auto"/>
            <w:right w:val="none" w:sz="0" w:space="0" w:color="auto"/>
          </w:divBdr>
        </w:div>
        <w:div w:id="1350184960">
          <w:marLeft w:val="0"/>
          <w:marRight w:val="0"/>
          <w:marTop w:val="0"/>
          <w:marBottom w:val="0"/>
          <w:divBdr>
            <w:top w:val="none" w:sz="0" w:space="0" w:color="auto"/>
            <w:left w:val="none" w:sz="0" w:space="0" w:color="auto"/>
            <w:bottom w:val="none" w:sz="0" w:space="0" w:color="auto"/>
            <w:right w:val="none" w:sz="0" w:space="0" w:color="auto"/>
          </w:divBdr>
        </w:div>
        <w:div w:id="1357654770">
          <w:marLeft w:val="0"/>
          <w:marRight w:val="0"/>
          <w:marTop w:val="0"/>
          <w:marBottom w:val="0"/>
          <w:divBdr>
            <w:top w:val="none" w:sz="0" w:space="0" w:color="auto"/>
            <w:left w:val="none" w:sz="0" w:space="0" w:color="auto"/>
            <w:bottom w:val="none" w:sz="0" w:space="0" w:color="auto"/>
            <w:right w:val="none" w:sz="0" w:space="0" w:color="auto"/>
          </w:divBdr>
        </w:div>
        <w:div w:id="1378973294">
          <w:marLeft w:val="0"/>
          <w:marRight w:val="0"/>
          <w:marTop w:val="0"/>
          <w:marBottom w:val="0"/>
          <w:divBdr>
            <w:top w:val="none" w:sz="0" w:space="0" w:color="auto"/>
            <w:left w:val="none" w:sz="0" w:space="0" w:color="auto"/>
            <w:bottom w:val="none" w:sz="0" w:space="0" w:color="auto"/>
            <w:right w:val="none" w:sz="0" w:space="0" w:color="auto"/>
          </w:divBdr>
        </w:div>
        <w:div w:id="1380474539">
          <w:marLeft w:val="0"/>
          <w:marRight w:val="0"/>
          <w:marTop w:val="0"/>
          <w:marBottom w:val="0"/>
          <w:divBdr>
            <w:top w:val="none" w:sz="0" w:space="0" w:color="auto"/>
            <w:left w:val="none" w:sz="0" w:space="0" w:color="auto"/>
            <w:bottom w:val="none" w:sz="0" w:space="0" w:color="auto"/>
            <w:right w:val="none" w:sz="0" w:space="0" w:color="auto"/>
          </w:divBdr>
        </w:div>
        <w:div w:id="1382091260">
          <w:marLeft w:val="0"/>
          <w:marRight w:val="0"/>
          <w:marTop w:val="0"/>
          <w:marBottom w:val="0"/>
          <w:divBdr>
            <w:top w:val="none" w:sz="0" w:space="0" w:color="auto"/>
            <w:left w:val="none" w:sz="0" w:space="0" w:color="auto"/>
            <w:bottom w:val="none" w:sz="0" w:space="0" w:color="auto"/>
            <w:right w:val="none" w:sz="0" w:space="0" w:color="auto"/>
          </w:divBdr>
        </w:div>
        <w:div w:id="1395157145">
          <w:marLeft w:val="0"/>
          <w:marRight w:val="0"/>
          <w:marTop w:val="0"/>
          <w:marBottom w:val="0"/>
          <w:divBdr>
            <w:top w:val="none" w:sz="0" w:space="0" w:color="auto"/>
            <w:left w:val="none" w:sz="0" w:space="0" w:color="auto"/>
            <w:bottom w:val="none" w:sz="0" w:space="0" w:color="auto"/>
            <w:right w:val="none" w:sz="0" w:space="0" w:color="auto"/>
          </w:divBdr>
        </w:div>
        <w:div w:id="1400202982">
          <w:marLeft w:val="0"/>
          <w:marRight w:val="0"/>
          <w:marTop w:val="0"/>
          <w:marBottom w:val="0"/>
          <w:divBdr>
            <w:top w:val="none" w:sz="0" w:space="0" w:color="auto"/>
            <w:left w:val="none" w:sz="0" w:space="0" w:color="auto"/>
            <w:bottom w:val="none" w:sz="0" w:space="0" w:color="auto"/>
            <w:right w:val="none" w:sz="0" w:space="0" w:color="auto"/>
          </w:divBdr>
        </w:div>
        <w:div w:id="1415778343">
          <w:marLeft w:val="0"/>
          <w:marRight w:val="0"/>
          <w:marTop w:val="0"/>
          <w:marBottom w:val="0"/>
          <w:divBdr>
            <w:top w:val="none" w:sz="0" w:space="0" w:color="auto"/>
            <w:left w:val="none" w:sz="0" w:space="0" w:color="auto"/>
            <w:bottom w:val="none" w:sz="0" w:space="0" w:color="auto"/>
            <w:right w:val="none" w:sz="0" w:space="0" w:color="auto"/>
          </w:divBdr>
        </w:div>
        <w:div w:id="1425952082">
          <w:marLeft w:val="0"/>
          <w:marRight w:val="0"/>
          <w:marTop w:val="0"/>
          <w:marBottom w:val="0"/>
          <w:divBdr>
            <w:top w:val="none" w:sz="0" w:space="0" w:color="auto"/>
            <w:left w:val="none" w:sz="0" w:space="0" w:color="auto"/>
            <w:bottom w:val="none" w:sz="0" w:space="0" w:color="auto"/>
            <w:right w:val="none" w:sz="0" w:space="0" w:color="auto"/>
          </w:divBdr>
        </w:div>
        <w:div w:id="1471365720">
          <w:marLeft w:val="0"/>
          <w:marRight w:val="0"/>
          <w:marTop w:val="0"/>
          <w:marBottom w:val="0"/>
          <w:divBdr>
            <w:top w:val="none" w:sz="0" w:space="0" w:color="auto"/>
            <w:left w:val="none" w:sz="0" w:space="0" w:color="auto"/>
            <w:bottom w:val="none" w:sz="0" w:space="0" w:color="auto"/>
            <w:right w:val="none" w:sz="0" w:space="0" w:color="auto"/>
          </w:divBdr>
        </w:div>
        <w:div w:id="1473406012">
          <w:marLeft w:val="0"/>
          <w:marRight w:val="0"/>
          <w:marTop w:val="0"/>
          <w:marBottom w:val="0"/>
          <w:divBdr>
            <w:top w:val="none" w:sz="0" w:space="0" w:color="auto"/>
            <w:left w:val="none" w:sz="0" w:space="0" w:color="auto"/>
            <w:bottom w:val="none" w:sz="0" w:space="0" w:color="auto"/>
            <w:right w:val="none" w:sz="0" w:space="0" w:color="auto"/>
          </w:divBdr>
        </w:div>
        <w:div w:id="1570067750">
          <w:marLeft w:val="0"/>
          <w:marRight w:val="0"/>
          <w:marTop w:val="0"/>
          <w:marBottom w:val="0"/>
          <w:divBdr>
            <w:top w:val="none" w:sz="0" w:space="0" w:color="auto"/>
            <w:left w:val="none" w:sz="0" w:space="0" w:color="auto"/>
            <w:bottom w:val="none" w:sz="0" w:space="0" w:color="auto"/>
            <w:right w:val="none" w:sz="0" w:space="0" w:color="auto"/>
          </w:divBdr>
        </w:div>
        <w:div w:id="1609659938">
          <w:marLeft w:val="0"/>
          <w:marRight w:val="0"/>
          <w:marTop w:val="0"/>
          <w:marBottom w:val="0"/>
          <w:divBdr>
            <w:top w:val="none" w:sz="0" w:space="0" w:color="auto"/>
            <w:left w:val="none" w:sz="0" w:space="0" w:color="auto"/>
            <w:bottom w:val="none" w:sz="0" w:space="0" w:color="auto"/>
            <w:right w:val="none" w:sz="0" w:space="0" w:color="auto"/>
          </w:divBdr>
        </w:div>
        <w:div w:id="1617982768">
          <w:marLeft w:val="0"/>
          <w:marRight w:val="0"/>
          <w:marTop w:val="0"/>
          <w:marBottom w:val="0"/>
          <w:divBdr>
            <w:top w:val="none" w:sz="0" w:space="0" w:color="auto"/>
            <w:left w:val="none" w:sz="0" w:space="0" w:color="auto"/>
            <w:bottom w:val="none" w:sz="0" w:space="0" w:color="auto"/>
            <w:right w:val="none" w:sz="0" w:space="0" w:color="auto"/>
          </w:divBdr>
        </w:div>
        <w:div w:id="1716078115">
          <w:marLeft w:val="0"/>
          <w:marRight w:val="0"/>
          <w:marTop w:val="0"/>
          <w:marBottom w:val="0"/>
          <w:divBdr>
            <w:top w:val="none" w:sz="0" w:space="0" w:color="auto"/>
            <w:left w:val="none" w:sz="0" w:space="0" w:color="auto"/>
            <w:bottom w:val="none" w:sz="0" w:space="0" w:color="auto"/>
            <w:right w:val="none" w:sz="0" w:space="0" w:color="auto"/>
          </w:divBdr>
        </w:div>
        <w:div w:id="1787196841">
          <w:marLeft w:val="0"/>
          <w:marRight w:val="0"/>
          <w:marTop w:val="0"/>
          <w:marBottom w:val="0"/>
          <w:divBdr>
            <w:top w:val="none" w:sz="0" w:space="0" w:color="auto"/>
            <w:left w:val="none" w:sz="0" w:space="0" w:color="auto"/>
            <w:bottom w:val="none" w:sz="0" w:space="0" w:color="auto"/>
            <w:right w:val="none" w:sz="0" w:space="0" w:color="auto"/>
          </w:divBdr>
        </w:div>
        <w:div w:id="1806390583">
          <w:marLeft w:val="0"/>
          <w:marRight w:val="0"/>
          <w:marTop w:val="0"/>
          <w:marBottom w:val="0"/>
          <w:divBdr>
            <w:top w:val="none" w:sz="0" w:space="0" w:color="auto"/>
            <w:left w:val="none" w:sz="0" w:space="0" w:color="auto"/>
            <w:bottom w:val="none" w:sz="0" w:space="0" w:color="auto"/>
            <w:right w:val="none" w:sz="0" w:space="0" w:color="auto"/>
          </w:divBdr>
        </w:div>
        <w:div w:id="1825849020">
          <w:marLeft w:val="0"/>
          <w:marRight w:val="0"/>
          <w:marTop w:val="0"/>
          <w:marBottom w:val="0"/>
          <w:divBdr>
            <w:top w:val="none" w:sz="0" w:space="0" w:color="auto"/>
            <w:left w:val="none" w:sz="0" w:space="0" w:color="auto"/>
            <w:bottom w:val="none" w:sz="0" w:space="0" w:color="auto"/>
            <w:right w:val="none" w:sz="0" w:space="0" w:color="auto"/>
          </w:divBdr>
        </w:div>
        <w:div w:id="1838765047">
          <w:marLeft w:val="0"/>
          <w:marRight w:val="0"/>
          <w:marTop w:val="0"/>
          <w:marBottom w:val="0"/>
          <w:divBdr>
            <w:top w:val="none" w:sz="0" w:space="0" w:color="auto"/>
            <w:left w:val="none" w:sz="0" w:space="0" w:color="auto"/>
            <w:bottom w:val="none" w:sz="0" w:space="0" w:color="auto"/>
            <w:right w:val="none" w:sz="0" w:space="0" w:color="auto"/>
          </w:divBdr>
        </w:div>
        <w:div w:id="1847285023">
          <w:marLeft w:val="0"/>
          <w:marRight w:val="0"/>
          <w:marTop w:val="0"/>
          <w:marBottom w:val="0"/>
          <w:divBdr>
            <w:top w:val="none" w:sz="0" w:space="0" w:color="auto"/>
            <w:left w:val="none" w:sz="0" w:space="0" w:color="auto"/>
            <w:bottom w:val="none" w:sz="0" w:space="0" w:color="auto"/>
            <w:right w:val="none" w:sz="0" w:space="0" w:color="auto"/>
          </w:divBdr>
        </w:div>
        <w:div w:id="1893882484">
          <w:marLeft w:val="0"/>
          <w:marRight w:val="0"/>
          <w:marTop w:val="0"/>
          <w:marBottom w:val="0"/>
          <w:divBdr>
            <w:top w:val="none" w:sz="0" w:space="0" w:color="auto"/>
            <w:left w:val="none" w:sz="0" w:space="0" w:color="auto"/>
            <w:bottom w:val="none" w:sz="0" w:space="0" w:color="auto"/>
            <w:right w:val="none" w:sz="0" w:space="0" w:color="auto"/>
          </w:divBdr>
        </w:div>
        <w:div w:id="1909875229">
          <w:marLeft w:val="0"/>
          <w:marRight w:val="0"/>
          <w:marTop w:val="0"/>
          <w:marBottom w:val="0"/>
          <w:divBdr>
            <w:top w:val="none" w:sz="0" w:space="0" w:color="auto"/>
            <w:left w:val="none" w:sz="0" w:space="0" w:color="auto"/>
            <w:bottom w:val="none" w:sz="0" w:space="0" w:color="auto"/>
            <w:right w:val="none" w:sz="0" w:space="0" w:color="auto"/>
          </w:divBdr>
        </w:div>
        <w:div w:id="1971936007">
          <w:marLeft w:val="0"/>
          <w:marRight w:val="0"/>
          <w:marTop w:val="0"/>
          <w:marBottom w:val="0"/>
          <w:divBdr>
            <w:top w:val="none" w:sz="0" w:space="0" w:color="auto"/>
            <w:left w:val="none" w:sz="0" w:space="0" w:color="auto"/>
            <w:bottom w:val="none" w:sz="0" w:space="0" w:color="auto"/>
            <w:right w:val="none" w:sz="0" w:space="0" w:color="auto"/>
          </w:divBdr>
        </w:div>
        <w:div w:id="2027057497">
          <w:marLeft w:val="0"/>
          <w:marRight w:val="0"/>
          <w:marTop w:val="0"/>
          <w:marBottom w:val="0"/>
          <w:divBdr>
            <w:top w:val="none" w:sz="0" w:space="0" w:color="auto"/>
            <w:left w:val="none" w:sz="0" w:space="0" w:color="auto"/>
            <w:bottom w:val="none" w:sz="0" w:space="0" w:color="auto"/>
            <w:right w:val="none" w:sz="0" w:space="0" w:color="auto"/>
          </w:divBdr>
        </w:div>
        <w:div w:id="2062746840">
          <w:marLeft w:val="0"/>
          <w:marRight w:val="0"/>
          <w:marTop w:val="0"/>
          <w:marBottom w:val="0"/>
          <w:divBdr>
            <w:top w:val="none" w:sz="0" w:space="0" w:color="auto"/>
            <w:left w:val="none" w:sz="0" w:space="0" w:color="auto"/>
            <w:bottom w:val="none" w:sz="0" w:space="0" w:color="auto"/>
            <w:right w:val="none" w:sz="0" w:space="0" w:color="auto"/>
          </w:divBdr>
        </w:div>
        <w:div w:id="2087413281">
          <w:marLeft w:val="0"/>
          <w:marRight w:val="0"/>
          <w:marTop w:val="0"/>
          <w:marBottom w:val="0"/>
          <w:divBdr>
            <w:top w:val="none" w:sz="0" w:space="0" w:color="auto"/>
            <w:left w:val="none" w:sz="0" w:space="0" w:color="auto"/>
            <w:bottom w:val="none" w:sz="0" w:space="0" w:color="auto"/>
            <w:right w:val="none" w:sz="0" w:space="0" w:color="auto"/>
          </w:divBdr>
        </w:div>
        <w:div w:id="2095278062">
          <w:marLeft w:val="0"/>
          <w:marRight w:val="0"/>
          <w:marTop w:val="0"/>
          <w:marBottom w:val="0"/>
          <w:divBdr>
            <w:top w:val="none" w:sz="0" w:space="0" w:color="auto"/>
            <w:left w:val="none" w:sz="0" w:space="0" w:color="auto"/>
            <w:bottom w:val="none" w:sz="0" w:space="0" w:color="auto"/>
            <w:right w:val="none" w:sz="0" w:space="0" w:color="auto"/>
          </w:divBdr>
        </w:div>
      </w:divsChild>
    </w:div>
    <w:div w:id="562758268">
      <w:bodyDiv w:val="1"/>
      <w:marLeft w:val="0"/>
      <w:marRight w:val="0"/>
      <w:marTop w:val="0"/>
      <w:marBottom w:val="0"/>
      <w:divBdr>
        <w:top w:val="none" w:sz="0" w:space="0" w:color="auto"/>
        <w:left w:val="none" w:sz="0" w:space="0" w:color="auto"/>
        <w:bottom w:val="none" w:sz="0" w:space="0" w:color="auto"/>
        <w:right w:val="none" w:sz="0" w:space="0" w:color="auto"/>
      </w:divBdr>
    </w:div>
    <w:div w:id="615453910">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669217856">
      <w:bodyDiv w:val="1"/>
      <w:marLeft w:val="0"/>
      <w:marRight w:val="0"/>
      <w:marTop w:val="0"/>
      <w:marBottom w:val="0"/>
      <w:divBdr>
        <w:top w:val="none" w:sz="0" w:space="0" w:color="auto"/>
        <w:left w:val="none" w:sz="0" w:space="0" w:color="auto"/>
        <w:bottom w:val="none" w:sz="0" w:space="0" w:color="auto"/>
        <w:right w:val="none" w:sz="0" w:space="0" w:color="auto"/>
      </w:divBdr>
      <w:divsChild>
        <w:div w:id="1067075153">
          <w:marLeft w:val="0"/>
          <w:marRight w:val="0"/>
          <w:marTop w:val="0"/>
          <w:marBottom w:val="0"/>
          <w:divBdr>
            <w:top w:val="none" w:sz="0" w:space="0" w:color="auto"/>
            <w:left w:val="none" w:sz="0" w:space="0" w:color="auto"/>
            <w:bottom w:val="none" w:sz="0" w:space="0" w:color="auto"/>
            <w:right w:val="none" w:sz="0" w:space="0" w:color="auto"/>
          </w:divBdr>
        </w:div>
      </w:divsChild>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32339502">
      <w:bodyDiv w:val="1"/>
      <w:marLeft w:val="0"/>
      <w:marRight w:val="0"/>
      <w:marTop w:val="0"/>
      <w:marBottom w:val="0"/>
      <w:divBdr>
        <w:top w:val="none" w:sz="0" w:space="0" w:color="auto"/>
        <w:left w:val="none" w:sz="0" w:space="0" w:color="auto"/>
        <w:bottom w:val="none" w:sz="0" w:space="0" w:color="auto"/>
        <w:right w:val="none" w:sz="0" w:space="0" w:color="auto"/>
      </w:divBdr>
    </w:div>
    <w:div w:id="1052311977">
      <w:bodyDiv w:val="1"/>
      <w:marLeft w:val="0"/>
      <w:marRight w:val="0"/>
      <w:marTop w:val="0"/>
      <w:marBottom w:val="0"/>
      <w:divBdr>
        <w:top w:val="none" w:sz="0" w:space="0" w:color="auto"/>
        <w:left w:val="none" w:sz="0" w:space="0" w:color="auto"/>
        <w:bottom w:val="none" w:sz="0" w:space="0" w:color="auto"/>
        <w:right w:val="none" w:sz="0" w:space="0" w:color="auto"/>
      </w:divBdr>
      <w:divsChild>
        <w:div w:id="206525028">
          <w:marLeft w:val="0"/>
          <w:marRight w:val="0"/>
          <w:marTop w:val="0"/>
          <w:marBottom w:val="0"/>
          <w:divBdr>
            <w:top w:val="none" w:sz="0" w:space="0" w:color="auto"/>
            <w:left w:val="none" w:sz="0" w:space="0" w:color="auto"/>
            <w:bottom w:val="none" w:sz="0" w:space="0" w:color="auto"/>
            <w:right w:val="none" w:sz="0" w:space="0" w:color="auto"/>
          </w:divBdr>
          <w:divsChild>
            <w:div w:id="769621264">
              <w:marLeft w:val="0"/>
              <w:marRight w:val="0"/>
              <w:marTop w:val="0"/>
              <w:marBottom w:val="0"/>
              <w:divBdr>
                <w:top w:val="none" w:sz="0" w:space="0" w:color="auto"/>
                <w:left w:val="none" w:sz="0" w:space="0" w:color="auto"/>
                <w:bottom w:val="none" w:sz="0" w:space="0" w:color="auto"/>
                <w:right w:val="none" w:sz="0" w:space="0" w:color="auto"/>
              </w:divBdr>
            </w:div>
          </w:divsChild>
        </w:div>
        <w:div w:id="227154165">
          <w:marLeft w:val="0"/>
          <w:marRight w:val="0"/>
          <w:marTop w:val="0"/>
          <w:marBottom w:val="0"/>
          <w:divBdr>
            <w:top w:val="none" w:sz="0" w:space="0" w:color="auto"/>
            <w:left w:val="none" w:sz="0" w:space="0" w:color="auto"/>
            <w:bottom w:val="none" w:sz="0" w:space="0" w:color="auto"/>
            <w:right w:val="none" w:sz="0" w:space="0" w:color="auto"/>
          </w:divBdr>
          <w:divsChild>
            <w:div w:id="212888130">
              <w:marLeft w:val="0"/>
              <w:marRight w:val="0"/>
              <w:marTop w:val="0"/>
              <w:marBottom w:val="0"/>
              <w:divBdr>
                <w:top w:val="none" w:sz="0" w:space="0" w:color="auto"/>
                <w:left w:val="none" w:sz="0" w:space="0" w:color="auto"/>
                <w:bottom w:val="none" w:sz="0" w:space="0" w:color="auto"/>
                <w:right w:val="none" w:sz="0" w:space="0" w:color="auto"/>
              </w:divBdr>
            </w:div>
            <w:div w:id="1307934559">
              <w:marLeft w:val="0"/>
              <w:marRight w:val="0"/>
              <w:marTop w:val="0"/>
              <w:marBottom w:val="0"/>
              <w:divBdr>
                <w:top w:val="none" w:sz="0" w:space="0" w:color="auto"/>
                <w:left w:val="none" w:sz="0" w:space="0" w:color="auto"/>
                <w:bottom w:val="none" w:sz="0" w:space="0" w:color="auto"/>
                <w:right w:val="none" w:sz="0" w:space="0" w:color="auto"/>
              </w:divBdr>
            </w:div>
          </w:divsChild>
        </w:div>
        <w:div w:id="267130495">
          <w:marLeft w:val="0"/>
          <w:marRight w:val="0"/>
          <w:marTop w:val="0"/>
          <w:marBottom w:val="0"/>
          <w:divBdr>
            <w:top w:val="none" w:sz="0" w:space="0" w:color="auto"/>
            <w:left w:val="none" w:sz="0" w:space="0" w:color="auto"/>
            <w:bottom w:val="none" w:sz="0" w:space="0" w:color="auto"/>
            <w:right w:val="none" w:sz="0" w:space="0" w:color="auto"/>
          </w:divBdr>
          <w:divsChild>
            <w:div w:id="1527328651">
              <w:marLeft w:val="0"/>
              <w:marRight w:val="0"/>
              <w:marTop w:val="0"/>
              <w:marBottom w:val="0"/>
              <w:divBdr>
                <w:top w:val="none" w:sz="0" w:space="0" w:color="auto"/>
                <w:left w:val="none" w:sz="0" w:space="0" w:color="auto"/>
                <w:bottom w:val="none" w:sz="0" w:space="0" w:color="auto"/>
                <w:right w:val="none" w:sz="0" w:space="0" w:color="auto"/>
              </w:divBdr>
            </w:div>
          </w:divsChild>
        </w:div>
        <w:div w:id="284577746">
          <w:marLeft w:val="0"/>
          <w:marRight w:val="0"/>
          <w:marTop w:val="0"/>
          <w:marBottom w:val="0"/>
          <w:divBdr>
            <w:top w:val="none" w:sz="0" w:space="0" w:color="auto"/>
            <w:left w:val="none" w:sz="0" w:space="0" w:color="auto"/>
            <w:bottom w:val="none" w:sz="0" w:space="0" w:color="auto"/>
            <w:right w:val="none" w:sz="0" w:space="0" w:color="auto"/>
          </w:divBdr>
          <w:divsChild>
            <w:div w:id="52494372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sChild>
        </w:div>
        <w:div w:id="526870995">
          <w:marLeft w:val="0"/>
          <w:marRight w:val="0"/>
          <w:marTop w:val="0"/>
          <w:marBottom w:val="0"/>
          <w:divBdr>
            <w:top w:val="none" w:sz="0" w:space="0" w:color="auto"/>
            <w:left w:val="none" w:sz="0" w:space="0" w:color="auto"/>
            <w:bottom w:val="none" w:sz="0" w:space="0" w:color="auto"/>
            <w:right w:val="none" w:sz="0" w:space="0" w:color="auto"/>
          </w:divBdr>
          <w:divsChild>
            <w:div w:id="105583925">
              <w:marLeft w:val="0"/>
              <w:marRight w:val="0"/>
              <w:marTop w:val="0"/>
              <w:marBottom w:val="0"/>
              <w:divBdr>
                <w:top w:val="none" w:sz="0" w:space="0" w:color="auto"/>
                <w:left w:val="none" w:sz="0" w:space="0" w:color="auto"/>
                <w:bottom w:val="none" w:sz="0" w:space="0" w:color="auto"/>
                <w:right w:val="none" w:sz="0" w:space="0" w:color="auto"/>
              </w:divBdr>
            </w:div>
            <w:div w:id="1901094991">
              <w:marLeft w:val="0"/>
              <w:marRight w:val="0"/>
              <w:marTop w:val="0"/>
              <w:marBottom w:val="0"/>
              <w:divBdr>
                <w:top w:val="none" w:sz="0" w:space="0" w:color="auto"/>
                <w:left w:val="none" w:sz="0" w:space="0" w:color="auto"/>
                <w:bottom w:val="none" w:sz="0" w:space="0" w:color="auto"/>
                <w:right w:val="none" w:sz="0" w:space="0" w:color="auto"/>
              </w:divBdr>
            </w:div>
          </w:divsChild>
        </w:div>
        <w:div w:id="542057209">
          <w:marLeft w:val="0"/>
          <w:marRight w:val="0"/>
          <w:marTop w:val="0"/>
          <w:marBottom w:val="0"/>
          <w:divBdr>
            <w:top w:val="none" w:sz="0" w:space="0" w:color="auto"/>
            <w:left w:val="none" w:sz="0" w:space="0" w:color="auto"/>
            <w:bottom w:val="none" w:sz="0" w:space="0" w:color="auto"/>
            <w:right w:val="none" w:sz="0" w:space="0" w:color="auto"/>
          </w:divBdr>
          <w:divsChild>
            <w:div w:id="1309090861">
              <w:marLeft w:val="0"/>
              <w:marRight w:val="0"/>
              <w:marTop w:val="0"/>
              <w:marBottom w:val="0"/>
              <w:divBdr>
                <w:top w:val="none" w:sz="0" w:space="0" w:color="auto"/>
                <w:left w:val="none" w:sz="0" w:space="0" w:color="auto"/>
                <w:bottom w:val="none" w:sz="0" w:space="0" w:color="auto"/>
                <w:right w:val="none" w:sz="0" w:space="0" w:color="auto"/>
              </w:divBdr>
            </w:div>
          </w:divsChild>
        </w:div>
        <w:div w:id="724063994">
          <w:marLeft w:val="0"/>
          <w:marRight w:val="0"/>
          <w:marTop w:val="0"/>
          <w:marBottom w:val="0"/>
          <w:divBdr>
            <w:top w:val="none" w:sz="0" w:space="0" w:color="auto"/>
            <w:left w:val="none" w:sz="0" w:space="0" w:color="auto"/>
            <w:bottom w:val="none" w:sz="0" w:space="0" w:color="auto"/>
            <w:right w:val="none" w:sz="0" w:space="0" w:color="auto"/>
          </w:divBdr>
          <w:divsChild>
            <w:div w:id="1643071373">
              <w:marLeft w:val="0"/>
              <w:marRight w:val="0"/>
              <w:marTop w:val="0"/>
              <w:marBottom w:val="0"/>
              <w:divBdr>
                <w:top w:val="none" w:sz="0" w:space="0" w:color="auto"/>
                <w:left w:val="none" w:sz="0" w:space="0" w:color="auto"/>
                <w:bottom w:val="none" w:sz="0" w:space="0" w:color="auto"/>
                <w:right w:val="none" w:sz="0" w:space="0" w:color="auto"/>
              </w:divBdr>
            </w:div>
          </w:divsChild>
        </w:div>
        <w:div w:id="748229198">
          <w:marLeft w:val="0"/>
          <w:marRight w:val="0"/>
          <w:marTop w:val="0"/>
          <w:marBottom w:val="0"/>
          <w:divBdr>
            <w:top w:val="none" w:sz="0" w:space="0" w:color="auto"/>
            <w:left w:val="none" w:sz="0" w:space="0" w:color="auto"/>
            <w:bottom w:val="none" w:sz="0" w:space="0" w:color="auto"/>
            <w:right w:val="none" w:sz="0" w:space="0" w:color="auto"/>
          </w:divBdr>
          <w:divsChild>
            <w:div w:id="55780979">
              <w:marLeft w:val="0"/>
              <w:marRight w:val="0"/>
              <w:marTop w:val="0"/>
              <w:marBottom w:val="0"/>
              <w:divBdr>
                <w:top w:val="none" w:sz="0" w:space="0" w:color="auto"/>
                <w:left w:val="none" w:sz="0" w:space="0" w:color="auto"/>
                <w:bottom w:val="none" w:sz="0" w:space="0" w:color="auto"/>
                <w:right w:val="none" w:sz="0" w:space="0" w:color="auto"/>
              </w:divBdr>
            </w:div>
            <w:div w:id="1148598443">
              <w:marLeft w:val="0"/>
              <w:marRight w:val="0"/>
              <w:marTop w:val="0"/>
              <w:marBottom w:val="0"/>
              <w:divBdr>
                <w:top w:val="none" w:sz="0" w:space="0" w:color="auto"/>
                <w:left w:val="none" w:sz="0" w:space="0" w:color="auto"/>
                <w:bottom w:val="none" w:sz="0" w:space="0" w:color="auto"/>
                <w:right w:val="none" w:sz="0" w:space="0" w:color="auto"/>
              </w:divBdr>
            </w:div>
          </w:divsChild>
        </w:div>
        <w:div w:id="1085688500">
          <w:marLeft w:val="0"/>
          <w:marRight w:val="0"/>
          <w:marTop w:val="0"/>
          <w:marBottom w:val="0"/>
          <w:divBdr>
            <w:top w:val="none" w:sz="0" w:space="0" w:color="auto"/>
            <w:left w:val="none" w:sz="0" w:space="0" w:color="auto"/>
            <w:bottom w:val="none" w:sz="0" w:space="0" w:color="auto"/>
            <w:right w:val="none" w:sz="0" w:space="0" w:color="auto"/>
          </w:divBdr>
          <w:divsChild>
            <w:div w:id="138620816">
              <w:marLeft w:val="0"/>
              <w:marRight w:val="0"/>
              <w:marTop w:val="0"/>
              <w:marBottom w:val="0"/>
              <w:divBdr>
                <w:top w:val="none" w:sz="0" w:space="0" w:color="auto"/>
                <w:left w:val="none" w:sz="0" w:space="0" w:color="auto"/>
                <w:bottom w:val="none" w:sz="0" w:space="0" w:color="auto"/>
                <w:right w:val="none" w:sz="0" w:space="0" w:color="auto"/>
              </w:divBdr>
            </w:div>
          </w:divsChild>
        </w:div>
        <w:div w:id="1178957494">
          <w:marLeft w:val="0"/>
          <w:marRight w:val="0"/>
          <w:marTop w:val="0"/>
          <w:marBottom w:val="0"/>
          <w:divBdr>
            <w:top w:val="none" w:sz="0" w:space="0" w:color="auto"/>
            <w:left w:val="none" w:sz="0" w:space="0" w:color="auto"/>
            <w:bottom w:val="none" w:sz="0" w:space="0" w:color="auto"/>
            <w:right w:val="none" w:sz="0" w:space="0" w:color="auto"/>
          </w:divBdr>
          <w:divsChild>
            <w:div w:id="1587227522">
              <w:marLeft w:val="0"/>
              <w:marRight w:val="0"/>
              <w:marTop w:val="0"/>
              <w:marBottom w:val="0"/>
              <w:divBdr>
                <w:top w:val="none" w:sz="0" w:space="0" w:color="auto"/>
                <w:left w:val="none" w:sz="0" w:space="0" w:color="auto"/>
                <w:bottom w:val="none" w:sz="0" w:space="0" w:color="auto"/>
                <w:right w:val="none" w:sz="0" w:space="0" w:color="auto"/>
              </w:divBdr>
            </w:div>
          </w:divsChild>
        </w:div>
        <w:div w:id="1193499703">
          <w:marLeft w:val="0"/>
          <w:marRight w:val="0"/>
          <w:marTop w:val="0"/>
          <w:marBottom w:val="0"/>
          <w:divBdr>
            <w:top w:val="none" w:sz="0" w:space="0" w:color="auto"/>
            <w:left w:val="none" w:sz="0" w:space="0" w:color="auto"/>
            <w:bottom w:val="none" w:sz="0" w:space="0" w:color="auto"/>
            <w:right w:val="none" w:sz="0" w:space="0" w:color="auto"/>
          </w:divBdr>
          <w:divsChild>
            <w:div w:id="150754863">
              <w:marLeft w:val="0"/>
              <w:marRight w:val="0"/>
              <w:marTop w:val="0"/>
              <w:marBottom w:val="0"/>
              <w:divBdr>
                <w:top w:val="none" w:sz="0" w:space="0" w:color="auto"/>
                <w:left w:val="none" w:sz="0" w:space="0" w:color="auto"/>
                <w:bottom w:val="none" w:sz="0" w:space="0" w:color="auto"/>
                <w:right w:val="none" w:sz="0" w:space="0" w:color="auto"/>
              </w:divBdr>
            </w:div>
          </w:divsChild>
        </w:div>
        <w:div w:id="1226451271">
          <w:marLeft w:val="0"/>
          <w:marRight w:val="0"/>
          <w:marTop w:val="0"/>
          <w:marBottom w:val="0"/>
          <w:divBdr>
            <w:top w:val="none" w:sz="0" w:space="0" w:color="auto"/>
            <w:left w:val="none" w:sz="0" w:space="0" w:color="auto"/>
            <w:bottom w:val="none" w:sz="0" w:space="0" w:color="auto"/>
            <w:right w:val="none" w:sz="0" w:space="0" w:color="auto"/>
          </w:divBdr>
          <w:divsChild>
            <w:div w:id="1285387142">
              <w:marLeft w:val="0"/>
              <w:marRight w:val="0"/>
              <w:marTop w:val="0"/>
              <w:marBottom w:val="0"/>
              <w:divBdr>
                <w:top w:val="none" w:sz="0" w:space="0" w:color="auto"/>
                <w:left w:val="none" w:sz="0" w:space="0" w:color="auto"/>
                <w:bottom w:val="none" w:sz="0" w:space="0" w:color="auto"/>
                <w:right w:val="none" w:sz="0" w:space="0" w:color="auto"/>
              </w:divBdr>
            </w:div>
          </w:divsChild>
        </w:div>
        <w:div w:id="1332948874">
          <w:marLeft w:val="0"/>
          <w:marRight w:val="0"/>
          <w:marTop w:val="0"/>
          <w:marBottom w:val="0"/>
          <w:divBdr>
            <w:top w:val="none" w:sz="0" w:space="0" w:color="auto"/>
            <w:left w:val="none" w:sz="0" w:space="0" w:color="auto"/>
            <w:bottom w:val="none" w:sz="0" w:space="0" w:color="auto"/>
            <w:right w:val="none" w:sz="0" w:space="0" w:color="auto"/>
          </w:divBdr>
          <w:divsChild>
            <w:div w:id="1467234710">
              <w:marLeft w:val="0"/>
              <w:marRight w:val="0"/>
              <w:marTop w:val="0"/>
              <w:marBottom w:val="0"/>
              <w:divBdr>
                <w:top w:val="none" w:sz="0" w:space="0" w:color="auto"/>
                <w:left w:val="none" w:sz="0" w:space="0" w:color="auto"/>
                <w:bottom w:val="none" w:sz="0" w:space="0" w:color="auto"/>
                <w:right w:val="none" w:sz="0" w:space="0" w:color="auto"/>
              </w:divBdr>
            </w:div>
            <w:div w:id="1907567786">
              <w:marLeft w:val="0"/>
              <w:marRight w:val="0"/>
              <w:marTop w:val="0"/>
              <w:marBottom w:val="0"/>
              <w:divBdr>
                <w:top w:val="none" w:sz="0" w:space="0" w:color="auto"/>
                <w:left w:val="none" w:sz="0" w:space="0" w:color="auto"/>
                <w:bottom w:val="none" w:sz="0" w:space="0" w:color="auto"/>
                <w:right w:val="none" w:sz="0" w:space="0" w:color="auto"/>
              </w:divBdr>
            </w:div>
          </w:divsChild>
        </w:div>
        <w:div w:id="1695229961">
          <w:marLeft w:val="0"/>
          <w:marRight w:val="0"/>
          <w:marTop w:val="0"/>
          <w:marBottom w:val="0"/>
          <w:divBdr>
            <w:top w:val="none" w:sz="0" w:space="0" w:color="auto"/>
            <w:left w:val="none" w:sz="0" w:space="0" w:color="auto"/>
            <w:bottom w:val="none" w:sz="0" w:space="0" w:color="auto"/>
            <w:right w:val="none" w:sz="0" w:space="0" w:color="auto"/>
          </w:divBdr>
          <w:divsChild>
            <w:div w:id="1212767433">
              <w:marLeft w:val="0"/>
              <w:marRight w:val="0"/>
              <w:marTop w:val="0"/>
              <w:marBottom w:val="0"/>
              <w:divBdr>
                <w:top w:val="none" w:sz="0" w:space="0" w:color="auto"/>
                <w:left w:val="none" w:sz="0" w:space="0" w:color="auto"/>
                <w:bottom w:val="none" w:sz="0" w:space="0" w:color="auto"/>
                <w:right w:val="none" w:sz="0" w:space="0" w:color="auto"/>
              </w:divBdr>
            </w:div>
          </w:divsChild>
        </w:div>
        <w:div w:id="1733581998">
          <w:marLeft w:val="0"/>
          <w:marRight w:val="0"/>
          <w:marTop w:val="0"/>
          <w:marBottom w:val="0"/>
          <w:divBdr>
            <w:top w:val="none" w:sz="0" w:space="0" w:color="auto"/>
            <w:left w:val="none" w:sz="0" w:space="0" w:color="auto"/>
            <w:bottom w:val="none" w:sz="0" w:space="0" w:color="auto"/>
            <w:right w:val="none" w:sz="0" w:space="0" w:color="auto"/>
          </w:divBdr>
          <w:divsChild>
            <w:div w:id="20786353">
              <w:marLeft w:val="0"/>
              <w:marRight w:val="0"/>
              <w:marTop w:val="0"/>
              <w:marBottom w:val="0"/>
              <w:divBdr>
                <w:top w:val="none" w:sz="0" w:space="0" w:color="auto"/>
                <w:left w:val="none" w:sz="0" w:space="0" w:color="auto"/>
                <w:bottom w:val="none" w:sz="0" w:space="0" w:color="auto"/>
                <w:right w:val="none" w:sz="0" w:space="0" w:color="auto"/>
              </w:divBdr>
            </w:div>
            <w:div w:id="1405450884">
              <w:marLeft w:val="0"/>
              <w:marRight w:val="0"/>
              <w:marTop w:val="0"/>
              <w:marBottom w:val="0"/>
              <w:divBdr>
                <w:top w:val="none" w:sz="0" w:space="0" w:color="auto"/>
                <w:left w:val="none" w:sz="0" w:space="0" w:color="auto"/>
                <w:bottom w:val="none" w:sz="0" w:space="0" w:color="auto"/>
                <w:right w:val="none" w:sz="0" w:space="0" w:color="auto"/>
              </w:divBdr>
            </w:div>
          </w:divsChild>
        </w:div>
        <w:div w:id="1739210983">
          <w:marLeft w:val="0"/>
          <w:marRight w:val="0"/>
          <w:marTop w:val="0"/>
          <w:marBottom w:val="0"/>
          <w:divBdr>
            <w:top w:val="none" w:sz="0" w:space="0" w:color="auto"/>
            <w:left w:val="none" w:sz="0" w:space="0" w:color="auto"/>
            <w:bottom w:val="none" w:sz="0" w:space="0" w:color="auto"/>
            <w:right w:val="none" w:sz="0" w:space="0" w:color="auto"/>
          </w:divBdr>
          <w:divsChild>
            <w:div w:id="1749958859">
              <w:marLeft w:val="0"/>
              <w:marRight w:val="0"/>
              <w:marTop w:val="0"/>
              <w:marBottom w:val="0"/>
              <w:divBdr>
                <w:top w:val="none" w:sz="0" w:space="0" w:color="auto"/>
                <w:left w:val="none" w:sz="0" w:space="0" w:color="auto"/>
                <w:bottom w:val="none" w:sz="0" w:space="0" w:color="auto"/>
                <w:right w:val="none" w:sz="0" w:space="0" w:color="auto"/>
              </w:divBdr>
            </w:div>
          </w:divsChild>
        </w:div>
        <w:div w:id="1975676882">
          <w:marLeft w:val="0"/>
          <w:marRight w:val="0"/>
          <w:marTop w:val="0"/>
          <w:marBottom w:val="0"/>
          <w:divBdr>
            <w:top w:val="none" w:sz="0" w:space="0" w:color="auto"/>
            <w:left w:val="none" w:sz="0" w:space="0" w:color="auto"/>
            <w:bottom w:val="none" w:sz="0" w:space="0" w:color="auto"/>
            <w:right w:val="none" w:sz="0" w:space="0" w:color="auto"/>
          </w:divBdr>
          <w:divsChild>
            <w:div w:id="139734697">
              <w:marLeft w:val="0"/>
              <w:marRight w:val="0"/>
              <w:marTop w:val="0"/>
              <w:marBottom w:val="0"/>
              <w:divBdr>
                <w:top w:val="none" w:sz="0" w:space="0" w:color="auto"/>
                <w:left w:val="none" w:sz="0" w:space="0" w:color="auto"/>
                <w:bottom w:val="none" w:sz="0" w:space="0" w:color="auto"/>
                <w:right w:val="none" w:sz="0" w:space="0" w:color="auto"/>
              </w:divBdr>
            </w:div>
            <w:div w:id="10265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0078">
      <w:bodyDiv w:val="1"/>
      <w:marLeft w:val="0"/>
      <w:marRight w:val="0"/>
      <w:marTop w:val="0"/>
      <w:marBottom w:val="0"/>
      <w:divBdr>
        <w:top w:val="none" w:sz="0" w:space="0" w:color="auto"/>
        <w:left w:val="none" w:sz="0" w:space="0" w:color="auto"/>
        <w:bottom w:val="none" w:sz="0" w:space="0" w:color="auto"/>
        <w:right w:val="none" w:sz="0" w:space="0" w:color="auto"/>
      </w:divBdr>
      <w:divsChild>
        <w:div w:id="33386047">
          <w:marLeft w:val="0"/>
          <w:marRight w:val="0"/>
          <w:marTop w:val="0"/>
          <w:marBottom w:val="0"/>
          <w:divBdr>
            <w:top w:val="none" w:sz="0" w:space="0" w:color="auto"/>
            <w:left w:val="none" w:sz="0" w:space="0" w:color="auto"/>
            <w:bottom w:val="none" w:sz="0" w:space="0" w:color="auto"/>
            <w:right w:val="none" w:sz="0" w:space="0" w:color="auto"/>
          </w:divBdr>
          <w:divsChild>
            <w:div w:id="1008144669">
              <w:marLeft w:val="0"/>
              <w:marRight w:val="0"/>
              <w:marTop w:val="0"/>
              <w:marBottom w:val="0"/>
              <w:divBdr>
                <w:top w:val="none" w:sz="0" w:space="0" w:color="auto"/>
                <w:left w:val="none" w:sz="0" w:space="0" w:color="auto"/>
                <w:bottom w:val="none" w:sz="0" w:space="0" w:color="auto"/>
                <w:right w:val="none" w:sz="0" w:space="0" w:color="auto"/>
              </w:divBdr>
            </w:div>
            <w:div w:id="1701276761">
              <w:marLeft w:val="0"/>
              <w:marRight w:val="0"/>
              <w:marTop w:val="0"/>
              <w:marBottom w:val="0"/>
              <w:divBdr>
                <w:top w:val="none" w:sz="0" w:space="0" w:color="auto"/>
                <w:left w:val="none" w:sz="0" w:space="0" w:color="auto"/>
                <w:bottom w:val="none" w:sz="0" w:space="0" w:color="auto"/>
                <w:right w:val="none" w:sz="0" w:space="0" w:color="auto"/>
              </w:divBdr>
            </w:div>
          </w:divsChild>
        </w:div>
        <w:div w:id="39133805">
          <w:marLeft w:val="0"/>
          <w:marRight w:val="0"/>
          <w:marTop w:val="0"/>
          <w:marBottom w:val="0"/>
          <w:divBdr>
            <w:top w:val="none" w:sz="0" w:space="0" w:color="auto"/>
            <w:left w:val="none" w:sz="0" w:space="0" w:color="auto"/>
            <w:bottom w:val="none" w:sz="0" w:space="0" w:color="auto"/>
            <w:right w:val="none" w:sz="0" w:space="0" w:color="auto"/>
          </w:divBdr>
          <w:divsChild>
            <w:div w:id="547647779">
              <w:marLeft w:val="0"/>
              <w:marRight w:val="0"/>
              <w:marTop w:val="0"/>
              <w:marBottom w:val="0"/>
              <w:divBdr>
                <w:top w:val="none" w:sz="0" w:space="0" w:color="auto"/>
                <w:left w:val="none" w:sz="0" w:space="0" w:color="auto"/>
                <w:bottom w:val="none" w:sz="0" w:space="0" w:color="auto"/>
                <w:right w:val="none" w:sz="0" w:space="0" w:color="auto"/>
              </w:divBdr>
            </w:div>
          </w:divsChild>
        </w:div>
        <w:div w:id="85394358">
          <w:marLeft w:val="0"/>
          <w:marRight w:val="0"/>
          <w:marTop w:val="0"/>
          <w:marBottom w:val="0"/>
          <w:divBdr>
            <w:top w:val="none" w:sz="0" w:space="0" w:color="auto"/>
            <w:left w:val="none" w:sz="0" w:space="0" w:color="auto"/>
            <w:bottom w:val="none" w:sz="0" w:space="0" w:color="auto"/>
            <w:right w:val="none" w:sz="0" w:space="0" w:color="auto"/>
          </w:divBdr>
          <w:divsChild>
            <w:div w:id="1307856701">
              <w:marLeft w:val="0"/>
              <w:marRight w:val="0"/>
              <w:marTop w:val="0"/>
              <w:marBottom w:val="0"/>
              <w:divBdr>
                <w:top w:val="none" w:sz="0" w:space="0" w:color="auto"/>
                <w:left w:val="none" w:sz="0" w:space="0" w:color="auto"/>
                <w:bottom w:val="none" w:sz="0" w:space="0" w:color="auto"/>
                <w:right w:val="none" w:sz="0" w:space="0" w:color="auto"/>
              </w:divBdr>
            </w:div>
          </w:divsChild>
        </w:div>
        <w:div w:id="185363538">
          <w:marLeft w:val="0"/>
          <w:marRight w:val="0"/>
          <w:marTop w:val="0"/>
          <w:marBottom w:val="0"/>
          <w:divBdr>
            <w:top w:val="none" w:sz="0" w:space="0" w:color="auto"/>
            <w:left w:val="none" w:sz="0" w:space="0" w:color="auto"/>
            <w:bottom w:val="none" w:sz="0" w:space="0" w:color="auto"/>
            <w:right w:val="none" w:sz="0" w:space="0" w:color="auto"/>
          </w:divBdr>
          <w:divsChild>
            <w:div w:id="1058700684">
              <w:marLeft w:val="0"/>
              <w:marRight w:val="0"/>
              <w:marTop w:val="0"/>
              <w:marBottom w:val="0"/>
              <w:divBdr>
                <w:top w:val="none" w:sz="0" w:space="0" w:color="auto"/>
                <w:left w:val="none" w:sz="0" w:space="0" w:color="auto"/>
                <w:bottom w:val="none" w:sz="0" w:space="0" w:color="auto"/>
                <w:right w:val="none" w:sz="0" w:space="0" w:color="auto"/>
              </w:divBdr>
            </w:div>
          </w:divsChild>
        </w:div>
        <w:div w:id="245379678">
          <w:marLeft w:val="0"/>
          <w:marRight w:val="0"/>
          <w:marTop w:val="0"/>
          <w:marBottom w:val="0"/>
          <w:divBdr>
            <w:top w:val="none" w:sz="0" w:space="0" w:color="auto"/>
            <w:left w:val="none" w:sz="0" w:space="0" w:color="auto"/>
            <w:bottom w:val="none" w:sz="0" w:space="0" w:color="auto"/>
            <w:right w:val="none" w:sz="0" w:space="0" w:color="auto"/>
          </w:divBdr>
          <w:divsChild>
            <w:div w:id="133182408">
              <w:marLeft w:val="0"/>
              <w:marRight w:val="0"/>
              <w:marTop w:val="0"/>
              <w:marBottom w:val="0"/>
              <w:divBdr>
                <w:top w:val="none" w:sz="0" w:space="0" w:color="auto"/>
                <w:left w:val="none" w:sz="0" w:space="0" w:color="auto"/>
                <w:bottom w:val="none" w:sz="0" w:space="0" w:color="auto"/>
                <w:right w:val="none" w:sz="0" w:space="0" w:color="auto"/>
              </w:divBdr>
            </w:div>
          </w:divsChild>
        </w:div>
        <w:div w:id="273555813">
          <w:marLeft w:val="0"/>
          <w:marRight w:val="0"/>
          <w:marTop w:val="0"/>
          <w:marBottom w:val="0"/>
          <w:divBdr>
            <w:top w:val="none" w:sz="0" w:space="0" w:color="auto"/>
            <w:left w:val="none" w:sz="0" w:space="0" w:color="auto"/>
            <w:bottom w:val="none" w:sz="0" w:space="0" w:color="auto"/>
            <w:right w:val="none" w:sz="0" w:space="0" w:color="auto"/>
          </w:divBdr>
          <w:divsChild>
            <w:div w:id="11298259">
              <w:marLeft w:val="0"/>
              <w:marRight w:val="0"/>
              <w:marTop w:val="0"/>
              <w:marBottom w:val="0"/>
              <w:divBdr>
                <w:top w:val="none" w:sz="0" w:space="0" w:color="auto"/>
                <w:left w:val="none" w:sz="0" w:space="0" w:color="auto"/>
                <w:bottom w:val="none" w:sz="0" w:space="0" w:color="auto"/>
                <w:right w:val="none" w:sz="0" w:space="0" w:color="auto"/>
              </w:divBdr>
            </w:div>
            <w:div w:id="821193325">
              <w:marLeft w:val="0"/>
              <w:marRight w:val="0"/>
              <w:marTop w:val="0"/>
              <w:marBottom w:val="0"/>
              <w:divBdr>
                <w:top w:val="none" w:sz="0" w:space="0" w:color="auto"/>
                <w:left w:val="none" w:sz="0" w:space="0" w:color="auto"/>
                <w:bottom w:val="none" w:sz="0" w:space="0" w:color="auto"/>
                <w:right w:val="none" w:sz="0" w:space="0" w:color="auto"/>
              </w:divBdr>
            </w:div>
          </w:divsChild>
        </w:div>
        <w:div w:id="281620120">
          <w:marLeft w:val="0"/>
          <w:marRight w:val="0"/>
          <w:marTop w:val="0"/>
          <w:marBottom w:val="0"/>
          <w:divBdr>
            <w:top w:val="none" w:sz="0" w:space="0" w:color="auto"/>
            <w:left w:val="none" w:sz="0" w:space="0" w:color="auto"/>
            <w:bottom w:val="none" w:sz="0" w:space="0" w:color="auto"/>
            <w:right w:val="none" w:sz="0" w:space="0" w:color="auto"/>
          </w:divBdr>
          <w:divsChild>
            <w:div w:id="1392457846">
              <w:marLeft w:val="0"/>
              <w:marRight w:val="0"/>
              <w:marTop w:val="0"/>
              <w:marBottom w:val="0"/>
              <w:divBdr>
                <w:top w:val="none" w:sz="0" w:space="0" w:color="auto"/>
                <w:left w:val="none" w:sz="0" w:space="0" w:color="auto"/>
                <w:bottom w:val="none" w:sz="0" w:space="0" w:color="auto"/>
                <w:right w:val="none" w:sz="0" w:space="0" w:color="auto"/>
              </w:divBdr>
            </w:div>
          </w:divsChild>
        </w:div>
        <w:div w:id="285700889">
          <w:marLeft w:val="0"/>
          <w:marRight w:val="0"/>
          <w:marTop w:val="0"/>
          <w:marBottom w:val="0"/>
          <w:divBdr>
            <w:top w:val="none" w:sz="0" w:space="0" w:color="auto"/>
            <w:left w:val="none" w:sz="0" w:space="0" w:color="auto"/>
            <w:bottom w:val="none" w:sz="0" w:space="0" w:color="auto"/>
            <w:right w:val="none" w:sz="0" w:space="0" w:color="auto"/>
          </w:divBdr>
          <w:divsChild>
            <w:div w:id="1537500808">
              <w:marLeft w:val="0"/>
              <w:marRight w:val="0"/>
              <w:marTop w:val="0"/>
              <w:marBottom w:val="0"/>
              <w:divBdr>
                <w:top w:val="none" w:sz="0" w:space="0" w:color="auto"/>
                <w:left w:val="none" w:sz="0" w:space="0" w:color="auto"/>
                <w:bottom w:val="none" w:sz="0" w:space="0" w:color="auto"/>
                <w:right w:val="none" w:sz="0" w:space="0" w:color="auto"/>
              </w:divBdr>
            </w:div>
          </w:divsChild>
        </w:div>
        <w:div w:id="286201457">
          <w:marLeft w:val="0"/>
          <w:marRight w:val="0"/>
          <w:marTop w:val="0"/>
          <w:marBottom w:val="0"/>
          <w:divBdr>
            <w:top w:val="none" w:sz="0" w:space="0" w:color="auto"/>
            <w:left w:val="none" w:sz="0" w:space="0" w:color="auto"/>
            <w:bottom w:val="none" w:sz="0" w:space="0" w:color="auto"/>
            <w:right w:val="none" w:sz="0" w:space="0" w:color="auto"/>
          </w:divBdr>
          <w:divsChild>
            <w:div w:id="542788473">
              <w:marLeft w:val="0"/>
              <w:marRight w:val="0"/>
              <w:marTop w:val="0"/>
              <w:marBottom w:val="0"/>
              <w:divBdr>
                <w:top w:val="none" w:sz="0" w:space="0" w:color="auto"/>
                <w:left w:val="none" w:sz="0" w:space="0" w:color="auto"/>
                <w:bottom w:val="none" w:sz="0" w:space="0" w:color="auto"/>
                <w:right w:val="none" w:sz="0" w:space="0" w:color="auto"/>
              </w:divBdr>
            </w:div>
          </w:divsChild>
        </w:div>
        <w:div w:id="315695364">
          <w:marLeft w:val="0"/>
          <w:marRight w:val="0"/>
          <w:marTop w:val="0"/>
          <w:marBottom w:val="0"/>
          <w:divBdr>
            <w:top w:val="none" w:sz="0" w:space="0" w:color="auto"/>
            <w:left w:val="none" w:sz="0" w:space="0" w:color="auto"/>
            <w:bottom w:val="none" w:sz="0" w:space="0" w:color="auto"/>
            <w:right w:val="none" w:sz="0" w:space="0" w:color="auto"/>
          </w:divBdr>
          <w:divsChild>
            <w:div w:id="1260993250">
              <w:marLeft w:val="0"/>
              <w:marRight w:val="0"/>
              <w:marTop w:val="0"/>
              <w:marBottom w:val="0"/>
              <w:divBdr>
                <w:top w:val="none" w:sz="0" w:space="0" w:color="auto"/>
                <w:left w:val="none" w:sz="0" w:space="0" w:color="auto"/>
                <w:bottom w:val="none" w:sz="0" w:space="0" w:color="auto"/>
                <w:right w:val="none" w:sz="0" w:space="0" w:color="auto"/>
              </w:divBdr>
            </w:div>
          </w:divsChild>
        </w:div>
        <w:div w:id="356544301">
          <w:marLeft w:val="0"/>
          <w:marRight w:val="0"/>
          <w:marTop w:val="0"/>
          <w:marBottom w:val="0"/>
          <w:divBdr>
            <w:top w:val="none" w:sz="0" w:space="0" w:color="auto"/>
            <w:left w:val="none" w:sz="0" w:space="0" w:color="auto"/>
            <w:bottom w:val="none" w:sz="0" w:space="0" w:color="auto"/>
            <w:right w:val="none" w:sz="0" w:space="0" w:color="auto"/>
          </w:divBdr>
          <w:divsChild>
            <w:div w:id="669867509">
              <w:marLeft w:val="0"/>
              <w:marRight w:val="0"/>
              <w:marTop w:val="0"/>
              <w:marBottom w:val="0"/>
              <w:divBdr>
                <w:top w:val="none" w:sz="0" w:space="0" w:color="auto"/>
                <w:left w:val="none" w:sz="0" w:space="0" w:color="auto"/>
                <w:bottom w:val="none" w:sz="0" w:space="0" w:color="auto"/>
                <w:right w:val="none" w:sz="0" w:space="0" w:color="auto"/>
              </w:divBdr>
            </w:div>
            <w:div w:id="1860704488">
              <w:marLeft w:val="0"/>
              <w:marRight w:val="0"/>
              <w:marTop w:val="0"/>
              <w:marBottom w:val="0"/>
              <w:divBdr>
                <w:top w:val="none" w:sz="0" w:space="0" w:color="auto"/>
                <w:left w:val="none" w:sz="0" w:space="0" w:color="auto"/>
                <w:bottom w:val="none" w:sz="0" w:space="0" w:color="auto"/>
                <w:right w:val="none" w:sz="0" w:space="0" w:color="auto"/>
              </w:divBdr>
            </w:div>
          </w:divsChild>
        </w:div>
        <w:div w:id="367026495">
          <w:marLeft w:val="0"/>
          <w:marRight w:val="0"/>
          <w:marTop w:val="0"/>
          <w:marBottom w:val="0"/>
          <w:divBdr>
            <w:top w:val="none" w:sz="0" w:space="0" w:color="auto"/>
            <w:left w:val="none" w:sz="0" w:space="0" w:color="auto"/>
            <w:bottom w:val="none" w:sz="0" w:space="0" w:color="auto"/>
            <w:right w:val="none" w:sz="0" w:space="0" w:color="auto"/>
          </w:divBdr>
          <w:divsChild>
            <w:div w:id="854348306">
              <w:marLeft w:val="0"/>
              <w:marRight w:val="0"/>
              <w:marTop w:val="0"/>
              <w:marBottom w:val="0"/>
              <w:divBdr>
                <w:top w:val="none" w:sz="0" w:space="0" w:color="auto"/>
                <w:left w:val="none" w:sz="0" w:space="0" w:color="auto"/>
                <w:bottom w:val="none" w:sz="0" w:space="0" w:color="auto"/>
                <w:right w:val="none" w:sz="0" w:space="0" w:color="auto"/>
              </w:divBdr>
            </w:div>
            <w:div w:id="1753693888">
              <w:marLeft w:val="0"/>
              <w:marRight w:val="0"/>
              <w:marTop w:val="0"/>
              <w:marBottom w:val="0"/>
              <w:divBdr>
                <w:top w:val="none" w:sz="0" w:space="0" w:color="auto"/>
                <w:left w:val="none" w:sz="0" w:space="0" w:color="auto"/>
                <w:bottom w:val="none" w:sz="0" w:space="0" w:color="auto"/>
                <w:right w:val="none" w:sz="0" w:space="0" w:color="auto"/>
              </w:divBdr>
            </w:div>
          </w:divsChild>
        </w:div>
        <w:div w:id="385840982">
          <w:marLeft w:val="0"/>
          <w:marRight w:val="0"/>
          <w:marTop w:val="0"/>
          <w:marBottom w:val="0"/>
          <w:divBdr>
            <w:top w:val="none" w:sz="0" w:space="0" w:color="auto"/>
            <w:left w:val="none" w:sz="0" w:space="0" w:color="auto"/>
            <w:bottom w:val="none" w:sz="0" w:space="0" w:color="auto"/>
            <w:right w:val="none" w:sz="0" w:space="0" w:color="auto"/>
          </w:divBdr>
          <w:divsChild>
            <w:div w:id="1592929069">
              <w:marLeft w:val="0"/>
              <w:marRight w:val="0"/>
              <w:marTop w:val="0"/>
              <w:marBottom w:val="0"/>
              <w:divBdr>
                <w:top w:val="none" w:sz="0" w:space="0" w:color="auto"/>
                <w:left w:val="none" w:sz="0" w:space="0" w:color="auto"/>
                <w:bottom w:val="none" w:sz="0" w:space="0" w:color="auto"/>
                <w:right w:val="none" w:sz="0" w:space="0" w:color="auto"/>
              </w:divBdr>
            </w:div>
            <w:div w:id="1835339811">
              <w:marLeft w:val="0"/>
              <w:marRight w:val="0"/>
              <w:marTop w:val="0"/>
              <w:marBottom w:val="0"/>
              <w:divBdr>
                <w:top w:val="none" w:sz="0" w:space="0" w:color="auto"/>
                <w:left w:val="none" w:sz="0" w:space="0" w:color="auto"/>
                <w:bottom w:val="none" w:sz="0" w:space="0" w:color="auto"/>
                <w:right w:val="none" w:sz="0" w:space="0" w:color="auto"/>
              </w:divBdr>
            </w:div>
          </w:divsChild>
        </w:div>
        <w:div w:id="432937903">
          <w:marLeft w:val="0"/>
          <w:marRight w:val="0"/>
          <w:marTop w:val="0"/>
          <w:marBottom w:val="0"/>
          <w:divBdr>
            <w:top w:val="none" w:sz="0" w:space="0" w:color="auto"/>
            <w:left w:val="none" w:sz="0" w:space="0" w:color="auto"/>
            <w:bottom w:val="none" w:sz="0" w:space="0" w:color="auto"/>
            <w:right w:val="none" w:sz="0" w:space="0" w:color="auto"/>
          </w:divBdr>
          <w:divsChild>
            <w:div w:id="33311112">
              <w:marLeft w:val="0"/>
              <w:marRight w:val="0"/>
              <w:marTop w:val="0"/>
              <w:marBottom w:val="0"/>
              <w:divBdr>
                <w:top w:val="none" w:sz="0" w:space="0" w:color="auto"/>
                <w:left w:val="none" w:sz="0" w:space="0" w:color="auto"/>
                <w:bottom w:val="none" w:sz="0" w:space="0" w:color="auto"/>
                <w:right w:val="none" w:sz="0" w:space="0" w:color="auto"/>
              </w:divBdr>
            </w:div>
            <w:div w:id="48382060">
              <w:marLeft w:val="0"/>
              <w:marRight w:val="0"/>
              <w:marTop w:val="0"/>
              <w:marBottom w:val="0"/>
              <w:divBdr>
                <w:top w:val="none" w:sz="0" w:space="0" w:color="auto"/>
                <w:left w:val="none" w:sz="0" w:space="0" w:color="auto"/>
                <w:bottom w:val="none" w:sz="0" w:space="0" w:color="auto"/>
                <w:right w:val="none" w:sz="0" w:space="0" w:color="auto"/>
              </w:divBdr>
            </w:div>
          </w:divsChild>
        </w:div>
        <w:div w:id="437674236">
          <w:marLeft w:val="0"/>
          <w:marRight w:val="0"/>
          <w:marTop w:val="0"/>
          <w:marBottom w:val="0"/>
          <w:divBdr>
            <w:top w:val="none" w:sz="0" w:space="0" w:color="auto"/>
            <w:left w:val="none" w:sz="0" w:space="0" w:color="auto"/>
            <w:bottom w:val="none" w:sz="0" w:space="0" w:color="auto"/>
            <w:right w:val="none" w:sz="0" w:space="0" w:color="auto"/>
          </w:divBdr>
          <w:divsChild>
            <w:div w:id="1976443100">
              <w:marLeft w:val="0"/>
              <w:marRight w:val="0"/>
              <w:marTop w:val="0"/>
              <w:marBottom w:val="0"/>
              <w:divBdr>
                <w:top w:val="none" w:sz="0" w:space="0" w:color="auto"/>
                <w:left w:val="none" w:sz="0" w:space="0" w:color="auto"/>
                <w:bottom w:val="none" w:sz="0" w:space="0" w:color="auto"/>
                <w:right w:val="none" w:sz="0" w:space="0" w:color="auto"/>
              </w:divBdr>
            </w:div>
          </w:divsChild>
        </w:div>
        <w:div w:id="469908024">
          <w:marLeft w:val="0"/>
          <w:marRight w:val="0"/>
          <w:marTop w:val="0"/>
          <w:marBottom w:val="0"/>
          <w:divBdr>
            <w:top w:val="none" w:sz="0" w:space="0" w:color="auto"/>
            <w:left w:val="none" w:sz="0" w:space="0" w:color="auto"/>
            <w:bottom w:val="none" w:sz="0" w:space="0" w:color="auto"/>
            <w:right w:val="none" w:sz="0" w:space="0" w:color="auto"/>
          </w:divBdr>
          <w:divsChild>
            <w:div w:id="175972472">
              <w:marLeft w:val="0"/>
              <w:marRight w:val="0"/>
              <w:marTop w:val="0"/>
              <w:marBottom w:val="0"/>
              <w:divBdr>
                <w:top w:val="none" w:sz="0" w:space="0" w:color="auto"/>
                <w:left w:val="none" w:sz="0" w:space="0" w:color="auto"/>
                <w:bottom w:val="none" w:sz="0" w:space="0" w:color="auto"/>
                <w:right w:val="none" w:sz="0" w:space="0" w:color="auto"/>
              </w:divBdr>
            </w:div>
            <w:div w:id="545146479">
              <w:marLeft w:val="0"/>
              <w:marRight w:val="0"/>
              <w:marTop w:val="0"/>
              <w:marBottom w:val="0"/>
              <w:divBdr>
                <w:top w:val="none" w:sz="0" w:space="0" w:color="auto"/>
                <w:left w:val="none" w:sz="0" w:space="0" w:color="auto"/>
                <w:bottom w:val="none" w:sz="0" w:space="0" w:color="auto"/>
                <w:right w:val="none" w:sz="0" w:space="0" w:color="auto"/>
              </w:divBdr>
            </w:div>
          </w:divsChild>
        </w:div>
        <w:div w:id="488133257">
          <w:marLeft w:val="0"/>
          <w:marRight w:val="0"/>
          <w:marTop w:val="0"/>
          <w:marBottom w:val="0"/>
          <w:divBdr>
            <w:top w:val="none" w:sz="0" w:space="0" w:color="auto"/>
            <w:left w:val="none" w:sz="0" w:space="0" w:color="auto"/>
            <w:bottom w:val="none" w:sz="0" w:space="0" w:color="auto"/>
            <w:right w:val="none" w:sz="0" w:space="0" w:color="auto"/>
          </w:divBdr>
          <w:divsChild>
            <w:div w:id="1638027127">
              <w:marLeft w:val="0"/>
              <w:marRight w:val="0"/>
              <w:marTop w:val="0"/>
              <w:marBottom w:val="0"/>
              <w:divBdr>
                <w:top w:val="none" w:sz="0" w:space="0" w:color="auto"/>
                <w:left w:val="none" w:sz="0" w:space="0" w:color="auto"/>
                <w:bottom w:val="none" w:sz="0" w:space="0" w:color="auto"/>
                <w:right w:val="none" w:sz="0" w:space="0" w:color="auto"/>
              </w:divBdr>
            </w:div>
          </w:divsChild>
        </w:div>
        <w:div w:id="493690204">
          <w:marLeft w:val="0"/>
          <w:marRight w:val="0"/>
          <w:marTop w:val="0"/>
          <w:marBottom w:val="0"/>
          <w:divBdr>
            <w:top w:val="none" w:sz="0" w:space="0" w:color="auto"/>
            <w:left w:val="none" w:sz="0" w:space="0" w:color="auto"/>
            <w:bottom w:val="none" w:sz="0" w:space="0" w:color="auto"/>
            <w:right w:val="none" w:sz="0" w:space="0" w:color="auto"/>
          </w:divBdr>
          <w:divsChild>
            <w:div w:id="462424619">
              <w:marLeft w:val="0"/>
              <w:marRight w:val="0"/>
              <w:marTop w:val="0"/>
              <w:marBottom w:val="0"/>
              <w:divBdr>
                <w:top w:val="none" w:sz="0" w:space="0" w:color="auto"/>
                <w:left w:val="none" w:sz="0" w:space="0" w:color="auto"/>
                <w:bottom w:val="none" w:sz="0" w:space="0" w:color="auto"/>
                <w:right w:val="none" w:sz="0" w:space="0" w:color="auto"/>
              </w:divBdr>
            </w:div>
          </w:divsChild>
        </w:div>
        <w:div w:id="522670746">
          <w:marLeft w:val="0"/>
          <w:marRight w:val="0"/>
          <w:marTop w:val="0"/>
          <w:marBottom w:val="0"/>
          <w:divBdr>
            <w:top w:val="none" w:sz="0" w:space="0" w:color="auto"/>
            <w:left w:val="none" w:sz="0" w:space="0" w:color="auto"/>
            <w:bottom w:val="none" w:sz="0" w:space="0" w:color="auto"/>
            <w:right w:val="none" w:sz="0" w:space="0" w:color="auto"/>
          </w:divBdr>
          <w:divsChild>
            <w:div w:id="984774608">
              <w:marLeft w:val="0"/>
              <w:marRight w:val="0"/>
              <w:marTop w:val="0"/>
              <w:marBottom w:val="0"/>
              <w:divBdr>
                <w:top w:val="none" w:sz="0" w:space="0" w:color="auto"/>
                <w:left w:val="none" w:sz="0" w:space="0" w:color="auto"/>
                <w:bottom w:val="none" w:sz="0" w:space="0" w:color="auto"/>
                <w:right w:val="none" w:sz="0" w:space="0" w:color="auto"/>
              </w:divBdr>
            </w:div>
            <w:div w:id="1376857472">
              <w:marLeft w:val="0"/>
              <w:marRight w:val="0"/>
              <w:marTop w:val="0"/>
              <w:marBottom w:val="0"/>
              <w:divBdr>
                <w:top w:val="none" w:sz="0" w:space="0" w:color="auto"/>
                <w:left w:val="none" w:sz="0" w:space="0" w:color="auto"/>
                <w:bottom w:val="none" w:sz="0" w:space="0" w:color="auto"/>
                <w:right w:val="none" w:sz="0" w:space="0" w:color="auto"/>
              </w:divBdr>
            </w:div>
          </w:divsChild>
        </w:div>
        <w:div w:id="616647320">
          <w:marLeft w:val="0"/>
          <w:marRight w:val="0"/>
          <w:marTop w:val="0"/>
          <w:marBottom w:val="0"/>
          <w:divBdr>
            <w:top w:val="none" w:sz="0" w:space="0" w:color="auto"/>
            <w:left w:val="none" w:sz="0" w:space="0" w:color="auto"/>
            <w:bottom w:val="none" w:sz="0" w:space="0" w:color="auto"/>
            <w:right w:val="none" w:sz="0" w:space="0" w:color="auto"/>
          </w:divBdr>
          <w:divsChild>
            <w:div w:id="95909330">
              <w:marLeft w:val="0"/>
              <w:marRight w:val="0"/>
              <w:marTop w:val="0"/>
              <w:marBottom w:val="0"/>
              <w:divBdr>
                <w:top w:val="none" w:sz="0" w:space="0" w:color="auto"/>
                <w:left w:val="none" w:sz="0" w:space="0" w:color="auto"/>
                <w:bottom w:val="none" w:sz="0" w:space="0" w:color="auto"/>
                <w:right w:val="none" w:sz="0" w:space="0" w:color="auto"/>
              </w:divBdr>
            </w:div>
            <w:div w:id="1427117154">
              <w:marLeft w:val="0"/>
              <w:marRight w:val="0"/>
              <w:marTop w:val="0"/>
              <w:marBottom w:val="0"/>
              <w:divBdr>
                <w:top w:val="none" w:sz="0" w:space="0" w:color="auto"/>
                <w:left w:val="none" w:sz="0" w:space="0" w:color="auto"/>
                <w:bottom w:val="none" w:sz="0" w:space="0" w:color="auto"/>
                <w:right w:val="none" w:sz="0" w:space="0" w:color="auto"/>
              </w:divBdr>
            </w:div>
          </w:divsChild>
        </w:div>
        <w:div w:id="680815174">
          <w:marLeft w:val="0"/>
          <w:marRight w:val="0"/>
          <w:marTop w:val="0"/>
          <w:marBottom w:val="0"/>
          <w:divBdr>
            <w:top w:val="none" w:sz="0" w:space="0" w:color="auto"/>
            <w:left w:val="none" w:sz="0" w:space="0" w:color="auto"/>
            <w:bottom w:val="none" w:sz="0" w:space="0" w:color="auto"/>
            <w:right w:val="none" w:sz="0" w:space="0" w:color="auto"/>
          </w:divBdr>
          <w:divsChild>
            <w:div w:id="589319817">
              <w:marLeft w:val="0"/>
              <w:marRight w:val="0"/>
              <w:marTop w:val="0"/>
              <w:marBottom w:val="0"/>
              <w:divBdr>
                <w:top w:val="none" w:sz="0" w:space="0" w:color="auto"/>
                <w:left w:val="none" w:sz="0" w:space="0" w:color="auto"/>
                <w:bottom w:val="none" w:sz="0" w:space="0" w:color="auto"/>
                <w:right w:val="none" w:sz="0" w:space="0" w:color="auto"/>
              </w:divBdr>
            </w:div>
            <w:div w:id="1367833016">
              <w:marLeft w:val="0"/>
              <w:marRight w:val="0"/>
              <w:marTop w:val="0"/>
              <w:marBottom w:val="0"/>
              <w:divBdr>
                <w:top w:val="none" w:sz="0" w:space="0" w:color="auto"/>
                <w:left w:val="none" w:sz="0" w:space="0" w:color="auto"/>
                <w:bottom w:val="none" w:sz="0" w:space="0" w:color="auto"/>
                <w:right w:val="none" w:sz="0" w:space="0" w:color="auto"/>
              </w:divBdr>
            </w:div>
          </w:divsChild>
        </w:div>
        <w:div w:id="690254339">
          <w:marLeft w:val="0"/>
          <w:marRight w:val="0"/>
          <w:marTop w:val="0"/>
          <w:marBottom w:val="0"/>
          <w:divBdr>
            <w:top w:val="none" w:sz="0" w:space="0" w:color="auto"/>
            <w:left w:val="none" w:sz="0" w:space="0" w:color="auto"/>
            <w:bottom w:val="none" w:sz="0" w:space="0" w:color="auto"/>
            <w:right w:val="none" w:sz="0" w:space="0" w:color="auto"/>
          </w:divBdr>
          <w:divsChild>
            <w:div w:id="952446320">
              <w:marLeft w:val="0"/>
              <w:marRight w:val="0"/>
              <w:marTop w:val="0"/>
              <w:marBottom w:val="0"/>
              <w:divBdr>
                <w:top w:val="none" w:sz="0" w:space="0" w:color="auto"/>
                <w:left w:val="none" w:sz="0" w:space="0" w:color="auto"/>
                <w:bottom w:val="none" w:sz="0" w:space="0" w:color="auto"/>
                <w:right w:val="none" w:sz="0" w:space="0" w:color="auto"/>
              </w:divBdr>
            </w:div>
          </w:divsChild>
        </w:div>
        <w:div w:id="692652548">
          <w:marLeft w:val="0"/>
          <w:marRight w:val="0"/>
          <w:marTop w:val="0"/>
          <w:marBottom w:val="0"/>
          <w:divBdr>
            <w:top w:val="none" w:sz="0" w:space="0" w:color="auto"/>
            <w:left w:val="none" w:sz="0" w:space="0" w:color="auto"/>
            <w:bottom w:val="none" w:sz="0" w:space="0" w:color="auto"/>
            <w:right w:val="none" w:sz="0" w:space="0" w:color="auto"/>
          </w:divBdr>
          <w:divsChild>
            <w:div w:id="868447271">
              <w:marLeft w:val="0"/>
              <w:marRight w:val="0"/>
              <w:marTop w:val="0"/>
              <w:marBottom w:val="0"/>
              <w:divBdr>
                <w:top w:val="none" w:sz="0" w:space="0" w:color="auto"/>
                <w:left w:val="none" w:sz="0" w:space="0" w:color="auto"/>
                <w:bottom w:val="none" w:sz="0" w:space="0" w:color="auto"/>
                <w:right w:val="none" w:sz="0" w:space="0" w:color="auto"/>
              </w:divBdr>
            </w:div>
          </w:divsChild>
        </w:div>
        <w:div w:id="707531768">
          <w:marLeft w:val="0"/>
          <w:marRight w:val="0"/>
          <w:marTop w:val="0"/>
          <w:marBottom w:val="0"/>
          <w:divBdr>
            <w:top w:val="none" w:sz="0" w:space="0" w:color="auto"/>
            <w:left w:val="none" w:sz="0" w:space="0" w:color="auto"/>
            <w:bottom w:val="none" w:sz="0" w:space="0" w:color="auto"/>
            <w:right w:val="none" w:sz="0" w:space="0" w:color="auto"/>
          </w:divBdr>
          <w:divsChild>
            <w:div w:id="33308788">
              <w:marLeft w:val="0"/>
              <w:marRight w:val="0"/>
              <w:marTop w:val="0"/>
              <w:marBottom w:val="0"/>
              <w:divBdr>
                <w:top w:val="none" w:sz="0" w:space="0" w:color="auto"/>
                <w:left w:val="none" w:sz="0" w:space="0" w:color="auto"/>
                <w:bottom w:val="none" w:sz="0" w:space="0" w:color="auto"/>
                <w:right w:val="none" w:sz="0" w:space="0" w:color="auto"/>
              </w:divBdr>
            </w:div>
          </w:divsChild>
        </w:div>
        <w:div w:id="721368591">
          <w:marLeft w:val="0"/>
          <w:marRight w:val="0"/>
          <w:marTop w:val="0"/>
          <w:marBottom w:val="0"/>
          <w:divBdr>
            <w:top w:val="none" w:sz="0" w:space="0" w:color="auto"/>
            <w:left w:val="none" w:sz="0" w:space="0" w:color="auto"/>
            <w:bottom w:val="none" w:sz="0" w:space="0" w:color="auto"/>
            <w:right w:val="none" w:sz="0" w:space="0" w:color="auto"/>
          </w:divBdr>
          <w:divsChild>
            <w:div w:id="586036752">
              <w:marLeft w:val="0"/>
              <w:marRight w:val="0"/>
              <w:marTop w:val="0"/>
              <w:marBottom w:val="0"/>
              <w:divBdr>
                <w:top w:val="none" w:sz="0" w:space="0" w:color="auto"/>
                <w:left w:val="none" w:sz="0" w:space="0" w:color="auto"/>
                <w:bottom w:val="none" w:sz="0" w:space="0" w:color="auto"/>
                <w:right w:val="none" w:sz="0" w:space="0" w:color="auto"/>
              </w:divBdr>
            </w:div>
          </w:divsChild>
        </w:div>
        <w:div w:id="737702299">
          <w:marLeft w:val="0"/>
          <w:marRight w:val="0"/>
          <w:marTop w:val="0"/>
          <w:marBottom w:val="0"/>
          <w:divBdr>
            <w:top w:val="none" w:sz="0" w:space="0" w:color="auto"/>
            <w:left w:val="none" w:sz="0" w:space="0" w:color="auto"/>
            <w:bottom w:val="none" w:sz="0" w:space="0" w:color="auto"/>
            <w:right w:val="none" w:sz="0" w:space="0" w:color="auto"/>
          </w:divBdr>
          <w:divsChild>
            <w:div w:id="1828937719">
              <w:marLeft w:val="0"/>
              <w:marRight w:val="0"/>
              <w:marTop w:val="0"/>
              <w:marBottom w:val="0"/>
              <w:divBdr>
                <w:top w:val="none" w:sz="0" w:space="0" w:color="auto"/>
                <w:left w:val="none" w:sz="0" w:space="0" w:color="auto"/>
                <w:bottom w:val="none" w:sz="0" w:space="0" w:color="auto"/>
                <w:right w:val="none" w:sz="0" w:space="0" w:color="auto"/>
              </w:divBdr>
            </w:div>
          </w:divsChild>
        </w:div>
        <w:div w:id="783618986">
          <w:marLeft w:val="0"/>
          <w:marRight w:val="0"/>
          <w:marTop w:val="0"/>
          <w:marBottom w:val="0"/>
          <w:divBdr>
            <w:top w:val="none" w:sz="0" w:space="0" w:color="auto"/>
            <w:left w:val="none" w:sz="0" w:space="0" w:color="auto"/>
            <w:bottom w:val="none" w:sz="0" w:space="0" w:color="auto"/>
            <w:right w:val="none" w:sz="0" w:space="0" w:color="auto"/>
          </w:divBdr>
          <w:divsChild>
            <w:div w:id="936476605">
              <w:marLeft w:val="0"/>
              <w:marRight w:val="0"/>
              <w:marTop w:val="0"/>
              <w:marBottom w:val="0"/>
              <w:divBdr>
                <w:top w:val="none" w:sz="0" w:space="0" w:color="auto"/>
                <w:left w:val="none" w:sz="0" w:space="0" w:color="auto"/>
                <w:bottom w:val="none" w:sz="0" w:space="0" w:color="auto"/>
                <w:right w:val="none" w:sz="0" w:space="0" w:color="auto"/>
              </w:divBdr>
            </w:div>
          </w:divsChild>
        </w:div>
        <w:div w:id="797914297">
          <w:marLeft w:val="0"/>
          <w:marRight w:val="0"/>
          <w:marTop w:val="0"/>
          <w:marBottom w:val="0"/>
          <w:divBdr>
            <w:top w:val="none" w:sz="0" w:space="0" w:color="auto"/>
            <w:left w:val="none" w:sz="0" w:space="0" w:color="auto"/>
            <w:bottom w:val="none" w:sz="0" w:space="0" w:color="auto"/>
            <w:right w:val="none" w:sz="0" w:space="0" w:color="auto"/>
          </w:divBdr>
          <w:divsChild>
            <w:div w:id="1720594133">
              <w:marLeft w:val="0"/>
              <w:marRight w:val="0"/>
              <w:marTop w:val="0"/>
              <w:marBottom w:val="0"/>
              <w:divBdr>
                <w:top w:val="none" w:sz="0" w:space="0" w:color="auto"/>
                <w:left w:val="none" w:sz="0" w:space="0" w:color="auto"/>
                <w:bottom w:val="none" w:sz="0" w:space="0" w:color="auto"/>
                <w:right w:val="none" w:sz="0" w:space="0" w:color="auto"/>
              </w:divBdr>
            </w:div>
          </w:divsChild>
        </w:div>
        <w:div w:id="866410410">
          <w:marLeft w:val="0"/>
          <w:marRight w:val="0"/>
          <w:marTop w:val="0"/>
          <w:marBottom w:val="0"/>
          <w:divBdr>
            <w:top w:val="none" w:sz="0" w:space="0" w:color="auto"/>
            <w:left w:val="none" w:sz="0" w:space="0" w:color="auto"/>
            <w:bottom w:val="none" w:sz="0" w:space="0" w:color="auto"/>
            <w:right w:val="none" w:sz="0" w:space="0" w:color="auto"/>
          </w:divBdr>
          <w:divsChild>
            <w:div w:id="1528568762">
              <w:marLeft w:val="0"/>
              <w:marRight w:val="0"/>
              <w:marTop w:val="0"/>
              <w:marBottom w:val="0"/>
              <w:divBdr>
                <w:top w:val="none" w:sz="0" w:space="0" w:color="auto"/>
                <w:left w:val="none" w:sz="0" w:space="0" w:color="auto"/>
                <w:bottom w:val="none" w:sz="0" w:space="0" w:color="auto"/>
                <w:right w:val="none" w:sz="0" w:space="0" w:color="auto"/>
              </w:divBdr>
            </w:div>
          </w:divsChild>
        </w:div>
        <w:div w:id="887643802">
          <w:marLeft w:val="0"/>
          <w:marRight w:val="0"/>
          <w:marTop w:val="0"/>
          <w:marBottom w:val="0"/>
          <w:divBdr>
            <w:top w:val="none" w:sz="0" w:space="0" w:color="auto"/>
            <w:left w:val="none" w:sz="0" w:space="0" w:color="auto"/>
            <w:bottom w:val="none" w:sz="0" w:space="0" w:color="auto"/>
            <w:right w:val="none" w:sz="0" w:space="0" w:color="auto"/>
          </w:divBdr>
          <w:divsChild>
            <w:div w:id="1001156987">
              <w:marLeft w:val="0"/>
              <w:marRight w:val="0"/>
              <w:marTop w:val="0"/>
              <w:marBottom w:val="0"/>
              <w:divBdr>
                <w:top w:val="none" w:sz="0" w:space="0" w:color="auto"/>
                <w:left w:val="none" w:sz="0" w:space="0" w:color="auto"/>
                <w:bottom w:val="none" w:sz="0" w:space="0" w:color="auto"/>
                <w:right w:val="none" w:sz="0" w:space="0" w:color="auto"/>
              </w:divBdr>
            </w:div>
          </w:divsChild>
        </w:div>
        <w:div w:id="929973243">
          <w:marLeft w:val="0"/>
          <w:marRight w:val="0"/>
          <w:marTop w:val="0"/>
          <w:marBottom w:val="0"/>
          <w:divBdr>
            <w:top w:val="none" w:sz="0" w:space="0" w:color="auto"/>
            <w:left w:val="none" w:sz="0" w:space="0" w:color="auto"/>
            <w:bottom w:val="none" w:sz="0" w:space="0" w:color="auto"/>
            <w:right w:val="none" w:sz="0" w:space="0" w:color="auto"/>
          </w:divBdr>
          <w:divsChild>
            <w:div w:id="746265303">
              <w:marLeft w:val="0"/>
              <w:marRight w:val="0"/>
              <w:marTop w:val="0"/>
              <w:marBottom w:val="0"/>
              <w:divBdr>
                <w:top w:val="none" w:sz="0" w:space="0" w:color="auto"/>
                <w:left w:val="none" w:sz="0" w:space="0" w:color="auto"/>
                <w:bottom w:val="none" w:sz="0" w:space="0" w:color="auto"/>
                <w:right w:val="none" w:sz="0" w:space="0" w:color="auto"/>
              </w:divBdr>
            </w:div>
          </w:divsChild>
        </w:div>
        <w:div w:id="935988097">
          <w:marLeft w:val="0"/>
          <w:marRight w:val="0"/>
          <w:marTop w:val="0"/>
          <w:marBottom w:val="0"/>
          <w:divBdr>
            <w:top w:val="none" w:sz="0" w:space="0" w:color="auto"/>
            <w:left w:val="none" w:sz="0" w:space="0" w:color="auto"/>
            <w:bottom w:val="none" w:sz="0" w:space="0" w:color="auto"/>
            <w:right w:val="none" w:sz="0" w:space="0" w:color="auto"/>
          </w:divBdr>
          <w:divsChild>
            <w:div w:id="530997109">
              <w:marLeft w:val="0"/>
              <w:marRight w:val="0"/>
              <w:marTop w:val="0"/>
              <w:marBottom w:val="0"/>
              <w:divBdr>
                <w:top w:val="none" w:sz="0" w:space="0" w:color="auto"/>
                <w:left w:val="none" w:sz="0" w:space="0" w:color="auto"/>
                <w:bottom w:val="none" w:sz="0" w:space="0" w:color="auto"/>
                <w:right w:val="none" w:sz="0" w:space="0" w:color="auto"/>
              </w:divBdr>
            </w:div>
            <w:div w:id="1460763519">
              <w:marLeft w:val="0"/>
              <w:marRight w:val="0"/>
              <w:marTop w:val="0"/>
              <w:marBottom w:val="0"/>
              <w:divBdr>
                <w:top w:val="none" w:sz="0" w:space="0" w:color="auto"/>
                <w:left w:val="none" w:sz="0" w:space="0" w:color="auto"/>
                <w:bottom w:val="none" w:sz="0" w:space="0" w:color="auto"/>
                <w:right w:val="none" w:sz="0" w:space="0" w:color="auto"/>
              </w:divBdr>
            </w:div>
            <w:div w:id="1521972493">
              <w:marLeft w:val="0"/>
              <w:marRight w:val="0"/>
              <w:marTop w:val="0"/>
              <w:marBottom w:val="0"/>
              <w:divBdr>
                <w:top w:val="none" w:sz="0" w:space="0" w:color="auto"/>
                <w:left w:val="none" w:sz="0" w:space="0" w:color="auto"/>
                <w:bottom w:val="none" w:sz="0" w:space="0" w:color="auto"/>
                <w:right w:val="none" w:sz="0" w:space="0" w:color="auto"/>
              </w:divBdr>
            </w:div>
          </w:divsChild>
        </w:div>
        <w:div w:id="945188032">
          <w:marLeft w:val="0"/>
          <w:marRight w:val="0"/>
          <w:marTop w:val="0"/>
          <w:marBottom w:val="0"/>
          <w:divBdr>
            <w:top w:val="none" w:sz="0" w:space="0" w:color="auto"/>
            <w:left w:val="none" w:sz="0" w:space="0" w:color="auto"/>
            <w:bottom w:val="none" w:sz="0" w:space="0" w:color="auto"/>
            <w:right w:val="none" w:sz="0" w:space="0" w:color="auto"/>
          </w:divBdr>
          <w:divsChild>
            <w:div w:id="1012948963">
              <w:marLeft w:val="0"/>
              <w:marRight w:val="0"/>
              <w:marTop w:val="0"/>
              <w:marBottom w:val="0"/>
              <w:divBdr>
                <w:top w:val="none" w:sz="0" w:space="0" w:color="auto"/>
                <w:left w:val="none" w:sz="0" w:space="0" w:color="auto"/>
                <w:bottom w:val="none" w:sz="0" w:space="0" w:color="auto"/>
                <w:right w:val="none" w:sz="0" w:space="0" w:color="auto"/>
              </w:divBdr>
            </w:div>
            <w:div w:id="1189609653">
              <w:marLeft w:val="0"/>
              <w:marRight w:val="0"/>
              <w:marTop w:val="0"/>
              <w:marBottom w:val="0"/>
              <w:divBdr>
                <w:top w:val="none" w:sz="0" w:space="0" w:color="auto"/>
                <w:left w:val="none" w:sz="0" w:space="0" w:color="auto"/>
                <w:bottom w:val="none" w:sz="0" w:space="0" w:color="auto"/>
                <w:right w:val="none" w:sz="0" w:space="0" w:color="auto"/>
              </w:divBdr>
            </w:div>
          </w:divsChild>
        </w:div>
        <w:div w:id="947933149">
          <w:marLeft w:val="0"/>
          <w:marRight w:val="0"/>
          <w:marTop w:val="0"/>
          <w:marBottom w:val="0"/>
          <w:divBdr>
            <w:top w:val="none" w:sz="0" w:space="0" w:color="auto"/>
            <w:left w:val="none" w:sz="0" w:space="0" w:color="auto"/>
            <w:bottom w:val="none" w:sz="0" w:space="0" w:color="auto"/>
            <w:right w:val="none" w:sz="0" w:space="0" w:color="auto"/>
          </w:divBdr>
          <w:divsChild>
            <w:div w:id="472525742">
              <w:marLeft w:val="0"/>
              <w:marRight w:val="0"/>
              <w:marTop w:val="0"/>
              <w:marBottom w:val="0"/>
              <w:divBdr>
                <w:top w:val="none" w:sz="0" w:space="0" w:color="auto"/>
                <w:left w:val="none" w:sz="0" w:space="0" w:color="auto"/>
                <w:bottom w:val="none" w:sz="0" w:space="0" w:color="auto"/>
                <w:right w:val="none" w:sz="0" w:space="0" w:color="auto"/>
              </w:divBdr>
            </w:div>
          </w:divsChild>
        </w:div>
        <w:div w:id="952859094">
          <w:marLeft w:val="0"/>
          <w:marRight w:val="0"/>
          <w:marTop w:val="0"/>
          <w:marBottom w:val="0"/>
          <w:divBdr>
            <w:top w:val="none" w:sz="0" w:space="0" w:color="auto"/>
            <w:left w:val="none" w:sz="0" w:space="0" w:color="auto"/>
            <w:bottom w:val="none" w:sz="0" w:space="0" w:color="auto"/>
            <w:right w:val="none" w:sz="0" w:space="0" w:color="auto"/>
          </w:divBdr>
          <w:divsChild>
            <w:div w:id="649598996">
              <w:marLeft w:val="0"/>
              <w:marRight w:val="0"/>
              <w:marTop w:val="0"/>
              <w:marBottom w:val="0"/>
              <w:divBdr>
                <w:top w:val="none" w:sz="0" w:space="0" w:color="auto"/>
                <w:left w:val="none" w:sz="0" w:space="0" w:color="auto"/>
                <w:bottom w:val="none" w:sz="0" w:space="0" w:color="auto"/>
                <w:right w:val="none" w:sz="0" w:space="0" w:color="auto"/>
              </w:divBdr>
            </w:div>
          </w:divsChild>
        </w:div>
        <w:div w:id="969288848">
          <w:marLeft w:val="0"/>
          <w:marRight w:val="0"/>
          <w:marTop w:val="0"/>
          <w:marBottom w:val="0"/>
          <w:divBdr>
            <w:top w:val="none" w:sz="0" w:space="0" w:color="auto"/>
            <w:left w:val="none" w:sz="0" w:space="0" w:color="auto"/>
            <w:bottom w:val="none" w:sz="0" w:space="0" w:color="auto"/>
            <w:right w:val="none" w:sz="0" w:space="0" w:color="auto"/>
          </w:divBdr>
          <w:divsChild>
            <w:div w:id="1125583744">
              <w:marLeft w:val="0"/>
              <w:marRight w:val="0"/>
              <w:marTop w:val="0"/>
              <w:marBottom w:val="0"/>
              <w:divBdr>
                <w:top w:val="none" w:sz="0" w:space="0" w:color="auto"/>
                <w:left w:val="none" w:sz="0" w:space="0" w:color="auto"/>
                <w:bottom w:val="none" w:sz="0" w:space="0" w:color="auto"/>
                <w:right w:val="none" w:sz="0" w:space="0" w:color="auto"/>
              </w:divBdr>
            </w:div>
            <w:div w:id="2028753696">
              <w:marLeft w:val="0"/>
              <w:marRight w:val="0"/>
              <w:marTop w:val="0"/>
              <w:marBottom w:val="0"/>
              <w:divBdr>
                <w:top w:val="none" w:sz="0" w:space="0" w:color="auto"/>
                <w:left w:val="none" w:sz="0" w:space="0" w:color="auto"/>
                <w:bottom w:val="none" w:sz="0" w:space="0" w:color="auto"/>
                <w:right w:val="none" w:sz="0" w:space="0" w:color="auto"/>
              </w:divBdr>
            </w:div>
          </w:divsChild>
        </w:div>
        <w:div w:id="979924771">
          <w:marLeft w:val="0"/>
          <w:marRight w:val="0"/>
          <w:marTop w:val="0"/>
          <w:marBottom w:val="0"/>
          <w:divBdr>
            <w:top w:val="none" w:sz="0" w:space="0" w:color="auto"/>
            <w:left w:val="none" w:sz="0" w:space="0" w:color="auto"/>
            <w:bottom w:val="none" w:sz="0" w:space="0" w:color="auto"/>
            <w:right w:val="none" w:sz="0" w:space="0" w:color="auto"/>
          </w:divBdr>
          <w:divsChild>
            <w:div w:id="376471005">
              <w:marLeft w:val="0"/>
              <w:marRight w:val="0"/>
              <w:marTop w:val="0"/>
              <w:marBottom w:val="0"/>
              <w:divBdr>
                <w:top w:val="none" w:sz="0" w:space="0" w:color="auto"/>
                <w:left w:val="none" w:sz="0" w:space="0" w:color="auto"/>
                <w:bottom w:val="none" w:sz="0" w:space="0" w:color="auto"/>
                <w:right w:val="none" w:sz="0" w:space="0" w:color="auto"/>
              </w:divBdr>
            </w:div>
          </w:divsChild>
        </w:div>
        <w:div w:id="993685232">
          <w:marLeft w:val="0"/>
          <w:marRight w:val="0"/>
          <w:marTop w:val="0"/>
          <w:marBottom w:val="0"/>
          <w:divBdr>
            <w:top w:val="none" w:sz="0" w:space="0" w:color="auto"/>
            <w:left w:val="none" w:sz="0" w:space="0" w:color="auto"/>
            <w:bottom w:val="none" w:sz="0" w:space="0" w:color="auto"/>
            <w:right w:val="none" w:sz="0" w:space="0" w:color="auto"/>
          </w:divBdr>
          <w:divsChild>
            <w:div w:id="963197857">
              <w:marLeft w:val="0"/>
              <w:marRight w:val="0"/>
              <w:marTop w:val="0"/>
              <w:marBottom w:val="0"/>
              <w:divBdr>
                <w:top w:val="none" w:sz="0" w:space="0" w:color="auto"/>
                <w:left w:val="none" w:sz="0" w:space="0" w:color="auto"/>
                <w:bottom w:val="none" w:sz="0" w:space="0" w:color="auto"/>
                <w:right w:val="none" w:sz="0" w:space="0" w:color="auto"/>
              </w:divBdr>
            </w:div>
          </w:divsChild>
        </w:div>
        <w:div w:id="1044865040">
          <w:marLeft w:val="0"/>
          <w:marRight w:val="0"/>
          <w:marTop w:val="0"/>
          <w:marBottom w:val="0"/>
          <w:divBdr>
            <w:top w:val="none" w:sz="0" w:space="0" w:color="auto"/>
            <w:left w:val="none" w:sz="0" w:space="0" w:color="auto"/>
            <w:bottom w:val="none" w:sz="0" w:space="0" w:color="auto"/>
            <w:right w:val="none" w:sz="0" w:space="0" w:color="auto"/>
          </w:divBdr>
          <w:divsChild>
            <w:div w:id="547570627">
              <w:marLeft w:val="0"/>
              <w:marRight w:val="0"/>
              <w:marTop w:val="0"/>
              <w:marBottom w:val="0"/>
              <w:divBdr>
                <w:top w:val="none" w:sz="0" w:space="0" w:color="auto"/>
                <w:left w:val="none" w:sz="0" w:space="0" w:color="auto"/>
                <w:bottom w:val="none" w:sz="0" w:space="0" w:color="auto"/>
                <w:right w:val="none" w:sz="0" w:space="0" w:color="auto"/>
              </w:divBdr>
            </w:div>
          </w:divsChild>
        </w:div>
        <w:div w:id="1089736786">
          <w:marLeft w:val="0"/>
          <w:marRight w:val="0"/>
          <w:marTop w:val="0"/>
          <w:marBottom w:val="0"/>
          <w:divBdr>
            <w:top w:val="none" w:sz="0" w:space="0" w:color="auto"/>
            <w:left w:val="none" w:sz="0" w:space="0" w:color="auto"/>
            <w:bottom w:val="none" w:sz="0" w:space="0" w:color="auto"/>
            <w:right w:val="none" w:sz="0" w:space="0" w:color="auto"/>
          </w:divBdr>
          <w:divsChild>
            <w:div w:id="17629429">
              <w:marLeft w:val="0"/>
              <w:marRight w:val="0"/>
              <w:marTop w:val="0"/>
              <w:marBottom w:val="0"/>
              <w:divBdr>
                <w:top w:val="none" w:sz="0" w:space="0" w:color="auto"/>
                <w:left w:val="none" w:sz="0" w:space="0" w:color="auto"/>
                <w:bottom w:val="none" w:sz="0" w:space="0" w:color="auto"/>
                <w:right w:val="none" w:sz="0" w:space="0" w:color="auto"/>
              </w:divBdr>
            </w:div>
          </w:divsChild>
        </w:div>
        <w:div w:id="1178958600">
          <w:marLeft w:val="0"/>
          <w:marRight w:val="0"/>
          <w:marTop w:val="0"/>
          <w:marBottom w:val="0"/>
          <w:divBdr>
            <w:top w:val="none" w:sz="0" w:space="0" w:color="auto"/>
            <w:left w:val="none" w:sz="0" w:space="0" w:color="auto"/>
            <w:bottom w:val="none" w:sz="0" w:space="0" w:color="auto"/>
            <w:right w:val="none" w:sz="0" w:space="0" w:color="auto"/>
          </w:divBdr>
          <w:divsChild>
            <w:div w:id="1283926241">
              <w:marLeft w:val="0"/>
              <w:marRight w:val="0"/>
              <w:marTop w:val="0"/>
              <w:marBottom w:val="0"/>
              <w:divBdr>
                <w:top w:val="none" w:sz="0" w:space="0" w:color="auto"/>
                <w:left w:val="none" w:sz="0" w:space="0" w:color="auto"/>
                <w:bottom w:val="none" w:sz="0" w:space="0" w:color="auto"/>
                <w:right w:val="none" w:sz="0" w:space="0" w:color="auto"/>
              </w:divBdr>
            </w:div>
          </w:divsChild>
        </w:div>
        <w:div w:id="1180124440">
          <w:marLeft w:val="0"/>
          <w:marRight w:val="0"/>
          <w:marTop w:val="0"/>
          <w:marBottom w:val="0"/>
          <w:divBdr>
            <w:top w:val="none" w:sz="0" w:space="0" w:color="auto"/>
            <w:left w:val="none" w:sz="0" w:space="0" w:color="auto"/>
            <w:bottom w:val="none" w:sz="0" w:space="0" w:color="auto"/>
            <w:right w:val="none" w:sz="0" w:space="0" w:color="auto"/>
          </w:divBdr>
          <w:divsChild>
            <w:div w:id="274338479">
              <w:marLeft w:val="0"/>
              <w:marRight w:val="0"/>
              <w:marTop w:val="0"/>
              <w:marBottom w:val="0"/>
              <w:divBdr>
                <w:top w:val="none" w:sz="0" w:space="0" w:color="auto"/>
                <w:left w:val="none" w:sz="0" w:space="0" w:color="auto"/>
                <w:bottom w:val="none" w:sz="0" w:space="0" w:color="auto"/>
                <w:right w:val="none" w:sz="0" w:space="0" w:color="auto"/>
              </w:divBdr>
            </w:div>
          </w:divsChild>
        </w:div>
        <w:div w:id="1184827595">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185485578">
          <w:marLeft w:val="0"/>
          <w:marRight w:val="0"/>
          <w:marTop w:val="0"/>
          <w:marBottom w:val="0"/>
          <w:divBdr>
            <w:top w:val="none" w:sz="0" w:space="0" w:color="auto"/>
            <w:left w:val="none" w:sz="0" w:space="0" w:color="auto"/>
            <w:bottom w:val="none" w:sz="0" w:space="0" w:color="auto"/>
            <w:right w:val="none" w:sz="0" w:space="0" w:color="auto"/>
          </w:divBdr>
          <w:divsChild>
            <w:div w:id="104278891">
              <w:marLeft w:val="0"/>
              <w:marRight w:val="0"/>
              <w:marTop w:val="0"/>
              <w:marBottom w:val="0"/>
              <w:divBdr>
                <w:top w:val="none" w:sz="0" w:space="0" w:color="auto"/>
                <w:left w:val="none" w:sz="0" w:space="0" w:color="auto"/>
                <w:bottom w:val="none" w:sz="0" w:space="0" w:color="auto"/>
                <w:right w:val="none" w:sz="0" w:space="0" w:color="auto"/>
              </w:divBdr>
            </w:div>
          </w:divsChild>
        </w:div>
        <w:div w:id="1201938739">
          <w:marLeft w:val="0"/>
          <w:marRight w:val="0"/>
          <w:marTop w:val="0"/>
          <w:marBottom w:val="0"/>
          <w:divBdr>
            <w:top w:val="none" w:sz="0" w:space="0" w:color="auto"/>
            <w:left w:val="none" w:sz="0" w:space="0" w:color="auto"/>
            <w:bottom w:val="none" w:sz="0" w:space="0" w:color="auto"/>
            <w:right w:val="none" w:sz="0" w:space="0" w:color="auto"/>
          </w:divBdr>
          <w:divsChild>
            <w:div w:id="1235630686">
              <w:marLeft w:val="0"/>
              <w:marRight w:val="0"/>
              <w:marTop w:val="0"/>
              <w:marBottom w:val="0"/>
              <w:divBdr>
                <w:top w:val="none" w:sz="0" w:space="0" w:color="auto"/>
                <w:left w:val="none" w:sz="0" w:space="0" w:color="auto"/>
                <w:bottom w:val="none" w:sz="0" w:space="0" w:color="auto"/>
                <w:right w:val="none" w:sz="0" w:space="0" w:color="auto"/>
              </w:divBdr>
            </w:div>
          </w:divsChild>
        </w:div>
        <w:div w:id="1217090367">
          <w:marLeft w:val="0"/>
          <w:marRight w:val="0"/>
          <w:marTop w:val="0"/>
          <w:marBottom w:val="0"/>
          <w:divBdr>
            <w:top w:val="none" w:sz="0" w:space="0" w:color="auto"/>
            <w:left w:val="none" w:sz="0" w:space="0" w:color="auto"/>
            <w:bottom w:val="none" w:sz="0" w:space="0" w:color="auto"/>
            <w:right w:val="none" w:sz="0" w:space="0" w:color="auto"/>
          </w:divBdr>
          <w:divsChild>
            <w:div w:id="1619875918">
              <w:marLeft w:val="0"/>
              <w:marRight w:val="0"/>
              <w:marTop w:val="0"/>
              <w:marBottom w:val="0"/>
              <w:divBdr>
                <w:top w:val="none" w:sz="0" w:space="0" w:color="auto"/>
                <w:left w:val="none" w:sz="0" w:space="0" w:color="auto"/>
                <w:bottom w:val="none" w:sz="0" w:space="0" w:color="auto"/>
                <w:right w:val="none" w:sz="0" w:space="0" w:color="auto"/>
              </w:divBdr>
            </w:div>
            <w:div w:id="1699115151">
              <w:marLeft w:val="0"/>
              <w:marRight w:val="0"/>
              <w:marTop w:val="0"/>
              <w:marBottom w:val="0"/>
              <w:divBdr>
                <w:top w:val="none" w:sz="0" w:space="0" w:color="auto"/>
                <w:left w:val="none" w:sz="0" w:space="0" w:color="auto"/>
                <w:bottom w:val="none" w:sz="0" w:space="0" w:color="auto"/>
                <w:right w:val="none" w:sz="0" w:space="0" w:color="auto"/>
              </w:divBdr>
            </w:div>
          </w:divsChild>
        </w:div>
        <w:div w:id="1236286555">
          <w:marLeft w:val="0"/>
          <w:marRight w:val="0"/>
          <w:marTop w:val="0"/>
          <w:marBottom w:val="0"/>
          <w:divBdr>
            <w:top w:val="none" w:sz="0" w:space="0" w:color="auto"/>
            <w:left w:val="none" w:sz="0" w:space="0" w:color="auto"/>
            <w:bottom w:val="none" w:sz="0" w:space="0" w:color="auto"/>
            <w:right w:val="none" w:sz="0" w:space="0" w:color="auto"/>
          </w:divBdr>
          <w:divsChild>
            <w:div w:id="424346736">
              <w:marLeft w:val="0"/>
              <w:marRight w:val="0"/>
              <w:marTop w:val="0"/>
              <w:marBottom w:val="0"/>
              <w:divBdr>
                <w:top w:val="none" w:sz="0" w:space="0" w:color="auto"/>
                <w:left w:val="none" w:sz="0" w:space="0" w:color="auto"/>
                <w:bottom w:val="none" w:sz="0" w:space="0" w:color="auto"/>
                <w:right w:val="none" w:sz="0" w:space="0" w:color="auto"/>
              </w:divBdr>
            </w:div>
          </w:divsChild>
        </w:div>
        <w:div w:id="1246845716">
          <w:marLeft w:val="0"/>
          <w:marRight w:val="0"/>
          <w:marTop w:val="0"/>
          <w:marBottom w:val="0"/>
          <w:divBdr>
            <w:top w:val="none" w:sz="0" w:space="0" w:color="auto"/>
            <w:left w:val="none" w:sz="0" w:space="0" w:color="auto"/>
            <w:bottom w:val="none" w:sz="0" w:space="0" w:color="auto"/>
            <w:right w:val="none" w:sz="0" w:space="0" w:color="auto"/>
          </w:divBdr>
          <w:divsChild>
            <w:div w:id="883516742">
              <w:marLeft w:val="0"/>
              <w:marRight w:val="0"/>
              <w:marTop w:val="0"/>
              <w:marBottom w:val="0"/>
              <w:divBdr>
                <w:top w:val="none" w:sz="0" w:space="0" w:color="auto"/>
                <w:left w:val="none" w:sz="0" w:space="0" w:color="auto"/>
                <w:bottom w:val="none" w:sz="0" w:space="0" w:color="auto"/>
                <w:right w:val="none" w:sz="0" w:space="0" w:color="auto"/>
              </w:divBdr>
            </w:div>
          </w:divsChild>
        </w:div>
        <w:div w:id="1260136552">
          <w:marLeft w:val="0"/>
          <w:marRight w:val="0"/>
          <w:marTop w:val="0"/>
          <w:marBottom w:val="0"/>
          <w:divBdr>
            <w:top w:val="none" w:sz="0" w:space="0" w:color="auto"/>
            <w:left w:val="none" w:sz="0" w:space="0" w:color="auto"/>
            <w:bottom w:val="none" w:sz="0" w:space="0" w:color="auto"/>
            <w:right w:val="none" w:sz="0" w:space="0" w:color="auto"/>
          </w:divBdr>
          <w:divsChild>
            <w:div w:id="1435133981">
              <w:marLeft w:val="0"/>
              <w:marRight w:val="0"/>
              <w:marTop w:val="0"/>
              <w:marBottom w:val="0"/>
              <w:divBdr>
                <w:top w:val="none" w:sz="0" w:space="0" w:color="auto"/>
                <w:left w:val="none" w:sz="0" w:space="0" w:color="auto"/>
                <w:bottom w:val="none" w:sz="0" w:space="0" w:color="auto"/>
                <w:right w:val="none" w:sz="0" w:space="0" w:color="auto"/>
              </w:divBdr>
            </w:div>
          </w:divsChild>
        </w:div>
        <w:div w:id="1310135340">
          <w:marLeft w:val="0"/>
          <w:marRight w:val="0"/>
          <w:marTop w:val="0"/>
          <w:marBottom w:val="0"/>
          <w:divBdr>
            <w:top w:val="none" w:sz="0" w:space="0" w:color="auto"/>
            <w:left w:val="none" w:sz="0" w:space="0" w:color="auto"/>
            <w:bottom w:val="none" w:sz="0" w:space="0" w:color="auto"/>
            <w:right w:val="none" w:sz="0" w:space="0" w:color="auto"/>
          </w:divBdr>
          <w:divsChild>
            <w:div w:id="455679023">
              <w:marLeft w:val="0"/>
              <w:marRight w:val="0"/>
              <w:marTop w:val="0"/>
              <w:marBottom w:val="0"/>
              <w:divBdr>
                <w:top w:val="none" w:sz="0" w:space="0" w:color="auto"/>
                <w:left w:val="none" w:sz="0" w:space="0" w:color="auto"/>
                <w:bottom w:val="none" w:sz="0" w:space="0" w:color="auto"/>
                <w:right w:val="none" w:sz="0" w:space="0" w:color="auto"/>
              </w:divBdr>
            </w:div>
          </w:divsChild>
        </w:div>
        <w:div w:id="1366175966">
          <w:marLeft w:val="0"/>
          <w:marRight w:val="0"/>
          <w:marTop w:val="0"/>
          <w:marBottom w:val="0"/>
          <w:divBdr>
            <w:top w:val="none" w:sz="0" w:space="0" w:color="auto"/>
            <w:left w:val="none" w:sz="0" w:space="0" w:color="auto"/>
            <w:bottom w:val="none" w:sz="0" w:space="0" w:color="auto"/>
            <w:right w:val="none" w:sz="0" w:space="0" w:color="auto"/>
          </w:divBdr>
          <w:divsChild>
            <w:div w:id="558321932">
              <w:marLeft w:val="0"/>
              <w:marRight w:val="0"/>
              <w:marTop w:val="0"/>
              <w:marBottom w:val="0"/>
              <w:divBdr>
                <w:top w:val="none" w:sz="0" w:space="0" w:color="auto"/>
                <w:left w:val="none" w:sz="0" w:space="0" w:color="auto"/>
                <w:bottom w:val="none" w:sz="0" w:space="0" w:color="auto"/>
                <w:right w:val="none" w:sz="0" w:space="0" w:color="auto"/>
              </w:divBdr>
            </w:div>
          </w:divsChild>
        </w:div>
        <w:div w:id="1436555743">
          <w:marLeft w:val="0"/>
          <w:marRight w:val="0"/>
          <w:marTop w:val="0"/>
          <w:marBottom w:val="0"/>
          <w:divBdr>
            <w:top w:val="none" w:sz="0" w:space="0" w:color="auto"/>
            <w:left w:val="none" w:sz="0" w:space="0" w:color="auto"/>
            <w:bottom w:val="none" w:sz="0" w:space="0" w:color="auto"/>
            <w:right w:val="none" w:sz="0" w:space="0" w:color="auto"/>
          </w:divBdr>
          <w:divsChild>
            <w:div w:id="445851092">
              <w:marLeft w:val="0"/>
              <w:marRight w:val="0"/>
              <w:marTop w:val="0"/>
              <w:marBottom w:val="0"/>
              <w:divBdr>
                <w:top w:val="none" w:sz="0" w:space="0" w:color="auto"/>
                <w:left w:val="none" w:sz="0" w:space="0" w:color="auto"/>
                <w:bottom w:val="none" w:sz="0" w:space="0" w:color="auto"/>
                <w:right w:val="none" w:sz="0" w:space="0" w:color="auto"/>
              </w:divBdr>
            </w:div>
          </w:divsChild>
        </w:div>
        <w:div w:id="1470245414">
          <w:marLeft w:val="0"/>
          <w:marRight w:val="0"/>
          <w:marTop w:val="0"/>
          <w:marBottom w:val="0"/>
          <w:divBdr>
            <w:top w:val="none" w:sz="0" w:space="0" w:color="auto"/>
            <w:left w:val="none" w:sz="0" w:space="0" w:color="auto"/>
            <w:bottom w:val="none" w:sz="0" w:space="0" w:color="auto"/>
            <w:right w:val="none" w:sz="0" w:space="0" w:color="auto"/>
          </w:divBdr>
          <w:divsChild>
            <w:div w:id="1195001763">
              <w:marLeft w:val="0"/>
              <w:marRight w:val="0"/>
              <w:marTop w:val="0"/>
              <w:marBottom w:val="0"/>
              <w:divBdr>
                <w:top w:val="none" w:sz="0" w:space="0" w:color="auto"/>
                <w:left w:val="none" w:sz="0" w:space="0" w:color="auto"/>
                <w:bottom w:val="none" w:sz="0" w:space="0" w:color="auto"/>
                <w:right w:val="none" w:sz="0" w:space="0" w:color="auto"/>
              </w:divBdr>
            </w:div>
          </w:divsChild>
        </w:div>
        <w:div w:id="1489059543">
          <w:marLeft w:val="0"/>
          <w:marRight w:val="0"/>
          <w:marTop w:val="0"/>
          <w:marBottom w:val="0"/>
          <w:divBdr>
            <w:top w:val="none" w:sz="0" w:space="0" w:color="auto"/>
            <w:left w:val="none" w:sz="0" w:space="0" w:color="auto"/>
            <w:bottom w:val="none" w:sz="0" w:space="0" w:color="auto"/>
            <w:right w:val="none" w:sz="0" w:space="0" w:color="auto"/>
          </w:divBdr>
          <w:divsChild>
            <w:div w:id="591940329">
              <w:marLeft w:val="0"/>
              <w:marRight w:val="0"/>
              <w:marTop w:val="0"/>
              <w:marBottom w:val="0"/>
              <w:divBdr>
                <w:top w:val="none" w:sz="0" w:space="0" w:color="auto"/>
                <w:left w:val="none" w:sz="0" w:space="0" w:color="auto"/>
                <w:bottom w:val="none" w:sz="0" w:space="0" w:color="auto"/>
                <w:right w:val="none" w:sz="0" w:space="0" w:color="auto"/>
              </w:divBdr>
            </w:div>
          </w:divsChild>
        </w:div>
        <w:div w:id="1507357539">
          <w:marLeft w:val="0"/>
          <w:marRight w:val="0"/>
          <w:marTop w:val="0"/>
          <w:marBottom w:val="0"/>
          <w:divBdr>
            <w:top w:val="none" w:sz="0" w:space="0" w:color="auto"/>
            <w:left w:val="none" w:sz="0" w:space="0" w:color="auto"/>
            <w:bottom w:val="none" w:sz="0" w:space="0" w:color="auto"/>
            <w:right w:val="none" w:sz="0" w:space="0" w:color="auto"/>
          </w:divBdr>
          <w:divsChild>
            <w:div w:id="591594855">
              <w:marLeft w:val="0"/>
              <w:marRight w:val="0"/>
              <w:marTop w:val="0"/>
              <w:marBottom w:val="0"/>
              <w:divBdr>
                <w:top w:val="none" w:sz="0" w:space="0" w:color="auto"/>
                <w:left w:val="none" w:sz="0" w:space="0" w:color="auto"/>
                <w:bottom w:val="none" w:sz="0" w:space="0" w:color="auto"/>
                <w:right w:val="none" w:sz="0" w:space="0" w:color="auto"/>
              </w:divBdr>
            </w:div>
          </w:divsChild>
        </w:div>
        <w:div w:id="1555846767">
          <w:marLeft w:val="0"/>
          <w:marRight w:val="0"/>
          <w:marTop w:val="0"/>
          <w:marBottom w:val="0"/>
          <w:divBdr>
            <w:top w:val="none" w:sz="0" w:space="0" w:color="auto"/>
            <w:left w:val="none" w:sz="0" w:space="0" w:color="auto"/>
            <w:bottom w:val="none" w:sz="0" w:space="0" w:color="auto"/>
            <w:right w:val="none" w:sz="0" w:space="0" w:color="auto"/>
          </w:divBdr>
          <w:divsChild>
            <w:div w:id="1302728127">
              <w:marLeft w:val="0"/>
              <w:marRight w:val="0"/>
              <w:marTop w:val="0"/>
              <w:marBottom w:val="0"/>
              <w:divBdr>
                <w:top w:val="none" w:sz="0" w:space="0" w:color="auto"/>
                <w:left w:val="none" w:sz="0" w:space="0" w:color="auto"/>
                <w:bottom w:val="none" w:sz="0" w:space="0" w:color="auto"/>
                <w:right w:val="none" w:sz="0" w:space="0" w:color="auto"/>
              </w:divBdr>
            </w:div>
          </w:divsChild>
        </w:div>
        <w:div w:id="1571231638">
          <w:marLeft w:val="0"/>
          <w:marRight w:val="0"/>
          <w:marTop w:val="0"/>
          <w:marBottom w:val="0"/>
          <w:divBdr>
            <w:top w:val="none" w:sz="0" w:space="0" w:color="auto"/>
            <w:left w:val="none" w:sz="0" w:space="0" w:color="auto"/>
            <w:bottom w:val="none" w:sz="0" w:space="0" w:color="auto"/>
            <w:right w:val="none" w:sz="0" w:space="0" w:color="auto"/>
          </w:divBdr>
          <w:divsChild>
            <w:div w:id="735517060">
              <w:marLeft w:val="0"/>
              <w:marRight w:val="0"/>
              <w:marTop w:val="0"/>
              <w:marBottom w:val="0"/>
              <w:divBdr>
                <w:top w:val="none" w:sz="0" w:space="0" w:color="auto"/>
                <w:left w:val="none" w:sz="0" w:space="0" w:color="auto"/>
                <w:bottom w:val="none" w:sz="0" w:space="0" w:color="auto"/>
                <w:right w:val="none" w:sz="0" w:space="0" w:color="auto"/>
              </w:divBdr>
            </w:div>
          </w:divsChild>
        </w:div>
        <w:div w:id="1585606601">
          <w:marLeft w:val="0"/>
          <w:marRight w:val="0"/>
          <w:marTop w:val="0"/>
          <w:marBottom w:val="0"/>
          <w:divBdr>
            <w:top w:val="none" w:sz="0" w:space="0" w:color="auto"/>
            <w:left w:val="none" w:sz="0" w:space="0" w:color="auto"/>
            <w:bottom w:val="none" w:sz="0" w:space="0" w:color="auto"/>
            <w:right w:val="none" w:sz="0" w:space="0" w:color="auto"/>
          </w:divBdr>
          <w:divsChild>
            <w:div w:id="1450852841">
              <w:marLeft w:val="0"/>
              <w:marRight w:val="0"/>
              <w:marTop w:val="0"/>
              <w:marBottom w:val="0"/>
              <w:divBdr>
                <w:top w:val="none" w:sz="0" w:space="0" w:color="auto"/>
                <w:left w:val="none" w:sz="0" w:space="0" w:color="auto"/>
                <w:bottom w:val="none" w:sz="0" w:space="0" w:color="auto"/>
                <w:right w:val="none" w:sz="0" w:space="0" w:color="auto"/>
              </w:divBdr>
            </w:div>
            <w:div w:id="1683628330">
              <w:marLeft w:val="0"/>
              <w:marRight w:val="0"/>
              <w:marTop w:val="0"/>
              <w:marBottom w:val="0"/>
              <w:divBdr>
                <w:top w:val="none" w:sz="0" w:space="0" w:color="auto"/>
                <w:left w:val="none" w:sz="0" w:space="0" w:color="auto"/>
                <w:bottom w:val="none" w:sz="0" w:space="0" w:color="auto"/>
                <w:right w:val="none" w:sz="0" w:space="0" w:color="auto"/>
              </w:divBdr>
            </w:div>
          </w:divsChild>
        </w:div>
        <w:div w:id="1648389885">
          <w:marLeft w:val="0"/>
          <w:marRight w:val="0"/>
          <w:marTop w:val="0"/>
          <w:marBottom w:val="0"/>
          <w:divBdr>
            <w:top w:val="none" w:sz="0" w:space="0" w:color="auto"/>
            <w:left w:val="none" w:sz="0" w:space="0" w:color="auto"/>
            <w:bottom w:val="none" w:sz="0" w:space="0" w:color="auto"/>
            <w:right w:val="none" w:sz="0" w:space="0" w:color="auto"/>
          </w:divBdr>
          <w:divsChild>
            <w:div w:id="1025406586">
              <w:marLeft w:val="0"/>
              <w:marRight w:val="0"/>
              <w:marTop w:val="0"/>
              <w:marBottom w:val="0"/>
              <w:divBdr>
                <w:top w:val="none" w:sz="0" w:space="0" w:color="auto"/>
                <w:left w:val="none" w:sz="0" w:space="0" w:color="auto"/>
                <w:bottom w:val="none" w:sz="0" w:space="0" w:color="auto"/>
                <w:right w:val="none" w:sz="0" w:space="0" w:color="auto"/>
              </w:divBdr>
            </w:div>
          </w:divsChild>
        </w:div>
        <w:div w:id="1662192002">
          <w:marLeft w:val="0"/>
          <w:marRight w:val="0"/>
          <w:marTop w:val="0"/>
          <w:marBottom w:val="0"/>
          <w:divBdr>
            <w:top w:val="none" w:sz="0" w:space="0" w:color="auto"/>
            <w:left w:val="none" w:sz="0" w:space="0" w:color="auto"/>
            <w:bottom w:val="none" w:sz="0" w:space="0" w:color="auto"/>
            <w:right w:val="none" w:sz="0" w:space="0" w:color="auto"/>
          </w:divBdr>
          <w:divsChild>
            <w:div w:id="559246259">
              <w:marLeft w:val="0"/>
              <w:marRight w:val="0"/>
              <w:marTop w:val="0"/>
              <w:marBottom w:val="0"/>
              <w:divBdr>
                <w:top w:val="none" w:sz="0" w:space="0" w:color="auto"/>
                <w:left w:val="none" w:sz="0" w:space="0" w:color="auto"/>
                <w:bottom w:val="none" w:sz="0" w:space="0" w:color="auto"/>
                <w:right w:val="none" w:sz="0" w:space="0" w:color="auto"/>
              </w:divBdr>
            </w:div>
            <w:div w:id="1741948969">
              <w:marLeft w:val="0"/>
              <w:marRight w:val="0"/>
              <w:marTop w:val="0"/>
              <w:marBottom w:val="0"/>
              <w:divBdr>
                <w:top w:val="none" w:sz="0" w:space="0" w:color="auto"/>
                <w:left w:val="none" w:sz="0" w:space="0" w:color="auto"/>
                <w:bottom w:val="none" w:sz="0" w:space="0" w:color="auto"/>
                <w:right w:val="none" w:sz="0" w:space="0" w:color="auto"/>
              </w:divBdr>
            </w:div>
          </w:divsChild>
        </w:div>
        <w:div w:id="1753240188">
          <w:marLeft w:val="0"/>
          <w:marRight w:val="0"/>
          <w:marTop w:val="0"/>
          <w:marBottom w:val="0"/>
          <w:divBdr>
            <w:top w:val="none" w:sz="0" w:space="0" w:color="auto"/>
            <w:left w:val="none" w:sz="0" w:space="0" w:color="auto"/>
            <w:bottom w:val="none" w:sz="0" w:space="0" w:color="auto"/>
            <w:right w:val="none" w:sz="0" w:space="0" w:color="auto"/>
          </w:divBdr>
          <w:divsChild>
            <w:div w:id="687635551">
              <w:marLeft w:val="0"/>
              <w:marRight w:val="0"/>
              <w:marTop w:val="0"/>
              <w:marBottom w:val="0"/>
              <w:divBdr>
                <w:top w:val="none" w:sz="0" w:space="0" w:color="auto"/>
                <w:left w:val="none" w:sz="0" w:space="0" w:color="auto"/>
                <w:bottom w:val="none" w:sz="0" w:space="0" w:color="auto"/>
                <w:right w:val="none" w:sz="0" w:space="0" w:color="auto"/>
              </w:divBdr>
            </w:div>
          </w:divsChild>
        </w:div>
        <w:div w:id="1801537594">
          <w:marLeft w:val="0"/>
          <w:marRight w:val="0"/>
          <w:marTop w:val="0"/>
          <w:marBottom w:val="0"/>
          <w:divBdr>
            <w:top w:val="none" w:sz="0" w:space="0" w:color="auto"/>
            <w:left w:val="none" w:sz="0" w:space="0" w:color="auto"/>
            <w:bottom w:val="none" w:sz="0" w:space="0" w:color="auto"/>
            <w:right w:val="none" w:sz="0" w:space="0" w:color="auto"/>
          </w:divBdr>
          <w:divsChild>
            <w:div w:id="1187478499">
              <w:marLeft w:val="0"/>
              <w:marRight w:val="0"/>
              <w:marTop w:val="0"/>
              <w:marBottom w:val="0"/>
              <w:divBdr>
                <w:top w:val="none" w:sz="0" w:space="0" w:color="auto"/>
                <w:left w:val="none" w:sz="0" w:space="0" w:color="auto"/>
                <w:bottom w:val="none" w:sz="0" w:space="0" w:color="auto"/>
                <w:right w:val="none" w:sz="0" w:space="0" w:color="auto"/>
              </w:divBdr>
            </w:div>
          </w:divsChild>
        </w:div>
        <w:div w:id="1809782344">
          <w:marLeft w:val="0"/>
          <w:marRight w:val="0"/>
          <w:marTop w:val="0"/>
          <w:marBottom w:val="0"/>
          <w:divBdr>
            <w:top w:val="none" w:sz="0" w:space="0" w:color="auto"/>
            <w:left w:val="none" w:sz="0" w:space="0" w:color="auto"/>
            <w:bottom w:val="none" w:sz="0" w:space="0" w:color="auto"/>
            <w:right w:val="none" w:sz="0" w:space="0" w:color="auto"/>
          </w:divBdr>
          <w:divsChild>
            <w:div w:id="111362055">
              <w:marLeft w:val="0"/>
              <w:marRight w:val="0"/>
              <w:marTop w:val="0"/>
              <w:marBottom w:val="0"/>
              <w:divBdr>
                <w:top w:val="none" w:sz="0" w:space="0" w:color="auto"/>
                <w:left w:val="none" w:sz="0" w:space="0" w:color="auto"/>
                <w:bottom w:val="none" w:sz="0" w:space="0" w:color="auto"/>
                <w:right w:val="none" w:sz="0" w:space="0" w:color="auto"/>
              </w:divBdr>
            </w:div>
          </w:divsChild>
        </w:div>
        <w:div w:id="1816340336">
          <w:marLeft w:val="0"/>
          <w:marRight w:val="0"/>
          <w:marTop w:val="0"/>
          <w:marBottom w:val="0"/>
          <w:divBdr>
            <w:top w:val="none" w:sz="0" w:space="0" w:color="auto"/>
            <w:left w:val="none" w:sz="0" w:space="0" w:color="auto"/>
            <w:bottom w:val="none" w:sz="0" w:space="0" w:color="auto"/>
            <w:right w:val="none" w:sz="0" w:space="0" w:color="auto"/>
          </w:divBdr>
          <w:divsChild>
            <w:div w:id="912162637">
              <w:marLeft w:val="0"/>
              <w:marRight w:val="0"/>
              <w:marTop w:val="0"/>
              <w:marBottom w:val="0"/>
              <w:divBdr>
                <w:top w:val="none" w:sz="0" w:space="0" w:color="auto"/>
                <w:left w:val="none" w:sz="0" w:space="0" w:color="auto"/>
                <w:bottom w:val="none" w:sz="0" w:space="0" w:color="auto"/>
                <w:right w:val="none" w:sz="0" w:space="0" w:color="auto"/>
              </w:divBdr>
            </w:div>
            <w:div w:id="1882745899">
              <w:marLeft w:val="0"/>
              <w:marRight w:val="0"/>
              <w:marTop w:val="0"/>
              <w:marBottom w:val="0"/>
              <w:divBdr>
                <w:top w:val="none" w:sz="0" w:space="0" w:color="auto"/>
                <w:left w:val="none" w:sz="0" w:space="0" w:color="auto"/>
                <w:bottom w:val="none" w:sz="0" w:space="0" w:color="auto"/>
                <w:right w:val="none" w:sz="0" w:space="0" w:color="auto"/>
              </w:divBdr>
            </w:div>
          </w:divsChild>
        </w:div>
        <w:div w:id="1874687856">
          <w:marLeft w:val="0"/>
          <w:marRight w:val="0"/>
          <w:marTop w:val="0"/>
          <w:marBottom w:val="0"/>
          <w:divBdr>
            <w:top w:val="none" w:sz="0" w:space="0" w:color="auto"/>
            <w:left w:val="none" w:sz="0" w:space="0" w:color="auto"/>
            <w:bottom w:val="none" w:sz="0" w:space="0" w:color="auto"/>
            <w:right w:val="none" w:sz="0" w:space="0" w:color="auto"/>
          </w:divBdr>
          <w:divsChild>
            <w:div w:id="1418094005">
              <w:marLeft w:val="0"/>
              <w:marRight w:val="0"/>
              <w:marTop w:val="0"/>
              <w:marBottom w:val="0"/>
              <w:divBdr>
                <w:top w:val="none" w:sz="0" w:space="0" w:color="auto"/>
                <w:left w:val="none" w:sz="0" w:space="0" w:color="auto"/>
                <w:bottom w:val="none" w:sz="0" w:space="0" w:color="auto"/>
                <w:right w:val="none" w:sz="0" w:space="0" w:color="auto"/>
              </w:divBdr>
            </w:div>
          </w:divsChild>
        </w:div>
        <w:div w:id="1903250332">
          <w:marLeft w:val="0"/>
          <w:marRight w:val="0"/>
          <w:marTop w:val="0"/>
          <w:marBottom w:val="0"/>
          <w:divBdr>
            <w:top w:val="none" w:sz="0" w:space="0" w:color="auto"/>
            <w:left w:val="none" w:sz="0" w:space="0" w:color="auto"/>
            <w:bottom w:val="none" w:sz="0" w:space="0" w:color="auto"/>
            <w:right w:val="none" w:sz="0" w:space="0" w:color="auto"/>
          </w:divBdr>
          <w:divsChild>
            <w:div w:id="1093163004">
              <w:marLeft w:val="0"/>
              <w:marRight w:val="0"/>
              <w:marTop w:val="0"/>
              <w:marBottom w:val="0"/>
              <w:divBdr>
                <w:top w:val="none" w:sz="0" w:space="0" w:color="auto"/>
                <w:left w:val="none" w:sz="0" w:space="0" w:color="auto"/>
                <w:bottom w:val="none" w:sz="0" w:space="0" w:color="auto"/>
                <w:right w:val="none" w:sz="0" w:space="0" w:color="auto"/>
              </w:divBdr>
            </w:div>
            <w:div w:id="1611662940">
              <w:marLeft w:val="0"/>
              <w:marRight w:val="0"/>
              <w:marTop w:val="0"/>
              <w:marBottom w:val="0"/>
              <w:divBdr>
                <w:top w:val="none" w:sz="0" w:space="0" w:color="auto"/>
                <w:left w:val="none" w:sz="0" w:space="0" w:color="auto"/>
                <w:bottom w:val="none" w:sz="0" w:space="0" w:color="auto"/>
                <w:right w:val="none" w:sz="0" w:space="0" w:color="auto"/>
              </w:divBdr>
            </w:div>
          </w:divsChild>
        </w:div>
        <w:div w:id="1916621039">
          <w:marLeft w:val="0"/>
          <w:marRight w:val="0"/>
          <w:marTop w:val="0"/>
          <w:marBottom w:val="0"/>
          <w:divBdr>
            <w:top w:val="none" w:sz="0" w:space="0" w:color="auto"/>
            <w:left w:val="none" w:sz="0" w:space="0" w:color="auto"/>
            <w:bottom w:val="none" w:sz="0" w:space="0" w:color="auto"/>
            <w:right w:val="none" w:sz="0" w:space="0" w:color="auto"/>
          </w:divBdr>
          <w:divsChild>
            <w:div w:id="999770110">
              <w:marLeft w:val="0"/>
              <w:marRight w:val="0"/>
              <w:marTop w:val="0"/>
              <w:marBottom w:val="0"/>
              <w:divBdr>
                <w:top w:val="none" w:sz="0" w:space="0" w:color="auto"/>
                <w:left w:val="none" w:sz="0" w:space="0" w:color="auto"/>
                <w:bottom w:val="none" w:sz="0" w:space="0" w:color="auto"/>
                <w:right w:val="none" w:sz="0" w:space="0" w:color="auto"/>
              </w:divBdr>
            </w:div>
          </w:divsChild>
        </w:div>
        <w:div w:id="1962615624">
          <w:marLeft w:val="0"/>
          <w:marRight w:val="0"/>
          <w:marTop w:val="0"/>
          <w:marBottom w:val="0"/>
          <w:divBdr>
            <w:top w:val="none" w:sz="0" w:space="0" w:color="auto"/>
            <w:left w:val="none" w:sz="0" w:space="0" w:color="auto"/>
            <w:bottom w:val="none" w:sz="0" w:space="0" w:color="auto"/>
            <w:right w:val="none" w:sz="0" w:space="0" w:color="auto"/>
          </w:divBdr>
          <w:divsChild>
            <w:div w:id="126901211">
              <w:marLeft w:val="0"/>
              <w:marRight w:val="0"/>
              <w:marTop w:val="0"/>
              <w:marBottom w:val="0"/>
              <w:divBdr>
                <w:top w:val="none" w:sz="0" w:space="0" w:color="auto"/>
                <w:left w:val="none" w:sz="0" w:space="0" w:color="auto"/>
                <w:bottom w:val="none" w:sz="0" w:space="0" w:color="auto"/>
                <w:right w:val="none" w:sz="0" w:space="0" w:color="auto"/>
              </w:divBdr>
            </w:div>
          </w:divsChild>
        </w:div>
        <w:div w:id="1971394263">
          <w:marLeft w:val="0"/>
          <w:marRight w:val="0"/>
          <w:marTop w:val="0"/>
          <w:marBottom w:val="0"/>
          <w:divBdr>
            <w:top w:val="none" w:sz="0" w:space="0" w:color="auto"/>
            <w:left w:val="none" w:sz="0" w:space="0" w:color="auto"/>
            <w:bottom w:val="none" w:sz="0" w:space="0" w:color="auto"/>
            <w:right w:val="none" w:sz="0" w:space="0" w:color="auto"/>
          </w:divBdr>
          <w:divsChild>
            <w:div w:id="1728412343">
              <w:marLeft w:val="0"/>
              <w:marRight w:val="0"/>
              <w:marTop w:val="0"/>
              <w:marBottom w:val="0"/>
              <w:divBdr>
                <w:top w:val="none" w:sz="0" w:space="0" w:color="auto"/>
                <w:left w:val="none" w:sz="0" w:space="0" w:color="auto"/>
                <w:bottom w:val="none" w:sz="0" w:space="0" w:color="auto"/>
                <w:right w:val="none" w:sz="0" w:space="0" w:color="auto"/>
              </w:divBdr>
            </w:div>
            <w:div w:id="2137869909">
              <w:marLeft w:val="0"/>
              <w:marRight w:val="0"/>
              <w:marTop w:val="0"/>
              <w:marBottom w:val="0"/>
              <w:divBdr>
                <w:top w:val="none" w:sz="0" w:space="0" w:color="auto"/>
                <w:left w:val="none" w:sz="0" w:space="0" w:color="auto"/>
                <w:bottom w:val="none" w:sz="0" w:space="0" w:color="auto"/>
                <w:right w:val="none" w:sz="0" w:space="0" w:color="auto"/>
              </w:divBdr>
            </w:div>
          </w:divsChild>
        </w:div>
        <w:div w:id="2077973636">
          <w:marLeft w:val="0"/>
          <w:marRight w:val="0"/>
          <w:marTop w:val="0"/>
          <w:marBottom w:val="0"/>
          <w:divBdr>
            <w:top w:val="none" w:sz="0" w:space="0" w:color="auto"/>
            <w:left w:val="none" w:sz="0" w:space="0" w:color="auto"/>
            <w:bottom w:val="none" w:sz="0" w:space="0" w:color="auto"/>
            <w:right w:val="none" w:sz="0" w:space="0" w:color="auto"/>
          </w:divBdr>
          <w:divsChild>
            <w:div w:id="1007370831">
              <w:marLeft w:val="0"/>
              <w:marRight w:val="0"/>
              <w:marTop w:val="0"/>
              <w:marBottom w:val="0"/>
              <w:divBdr>
                <w:top w:val="none" w:sz="0" w:space="0" w:color="auto"/>
                <w:left w:val="none" w:sz="0" w:space="0" w:color="auto"/>
                <w:bottom w:val="none" w:sz="0" w:space="0" w:color="auto"/>
                <w:right w:val="none" w:sz="0" w:space="0" w:color="auto"/>
              </w:divBdr>
            </w:div>
          </w:divsChild>
        </w:div>
        <w:div w:id="2090811559">
          <w:marLeft w:val="0"/>
          <w:marRight w:val="0"/>
          <w:marTop w:val="0"/>
          <w:marBottom w:val="0"/>
          <w:divBdr>
            <w:top w:val="none" w:sz="0" w:space="0" w:color="auto"/>
            <w:left w:val="none" w:sz="0" w:space="0" w:color="auto"/>
            <w:bottom w:val="none" w:sz="0" w:space="0" w:color="auto"/>
            <w:right w:val="none" w:sz="0" w:space="0" w:color="auto"/>
          </w:divBdr>
          <w:divsChild>
            <w:div w:id="884677187">
              <w:marLeft w:val="0"/>
              <w:marRight w:val="0"/>
              <w:marTop w:val="0"/>
              <w:marBottom w:val="0"/>
              <w:divBdr>
                <w:top w:val="none" w:sz="0" w:space="0" w:color="auto"/>
                <w:left w:val="none" w:sz="0" w:space="0" w:color="auto"/>
                <w:bottom w:val="none" w:sz="0" w:space="0" w:color="auto"/>
                <w:right w:val="none" w:sz="0" w:space="0" w:color="auto"/>
              </w:divBdr>
            </w:div>
          </w:divsChild>
        </w:div>
        <w:div w:id="2118865588">
          <w:marLeft w:val="0"/>
          <w:marRight w:val="0"/>
          <w:marTop w:val="0"/>
          <w:marBottom w:val="0"/>
          <w:divBdr>
            <w:top w:val="none" w:sz="0" w:space="0" w:color="auto"/>
            <w:left w:val="none" w:sz="0" w:space="0" w:color="auto"/>
            <w:bottom w:val="none" w:sz="0" w:space="0" w:color="auto"/>
            <w:right w:val="none" w:sz="0" w:space="0" w:color="auto"/>
          </w:divBdr>
          <w:divsChild>
            <w:div w:id="7053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4038">
      <w:bodyDiv w:val="1"/>
      <w:marLeft w:val="0"/>
      <w:marRight w:val="0"/>
      <w:marTop w:val="0"/>
      <w:marBottom w:val="0"/>
      <w:divBdr>
        <w:top w:val="none" w:sz="0" w:space="0" w:color="auto"/>
        <w:left w:val="none" w:sz="0" w:space="0" w:color="auto"/>
        <w:bottom w:val="none" w:sz="0" w:space="0" w:color="auto"/>
        <w:right w:val="none" w:sz="0" w:space="0" w:color="auto"/>
      </w:divBdr>
      <w:divsChild>
        <w:div w:id="252662718">
          <w:marLeft w:val="0"/>
          <w:marRight w:val="0"/>
          <w:marTop w:val="0"/>
          <w:marBottom w:val="0"/>
          <w:divBdr>
            <w:top w:val="none" w:sz="0" w:space="0" w:color="auto"/>
            <w:left w:val="none" w:sz="0" w:space="0" w:color="auto"/>
            <w:bottom w:val="none" w:sz="0" w:space="0" w:color="auto"/>
            <w:right w:val="none" w:sz="0" w:space="0" w:color="auto"/>
          </w:divBdr>
        </w:div>
        <w:div w:id="868369528">
          <w:marLeft w:val="0"/>
          <w:marRight w:val="0"/>
          <w:marTop w:val="0"/>
          <w:marBottom w:val="0"/>
          <w:divBdr>
            <w:top w:val="none" w:sz="0" w:space="0" w:color="auto"/>
            <w:left w:val="none" w:sz="0" w:space="0" w:color="auto"/>
            <w:bottom w:val="none" w:sz="0" w:space="0" w:color="auto"/>
            <w:right w:val="none" w:sz="0" w:space="0" w:color="auto"/>
          </w:divBdr>
        </w:div>
        <w:div w:id="1132479145">
          <w:marLeft w:val="0"/>
          <w:marRight w:val="0"/>
          <w:marTop w:val="0"/>
          <w:marBottom w:val="0"/>
          <w:divBdr>
            <w:top w:val="none" w:sz="0" w:space="0" w:color="auto"/>
            <w:left w:val="none" w:sz="0" w:space="0" w:color="auto"/>
            <w:bottom w:val="none" w:sz="0" w:space="0" w:color="auto"/>
            <w:right w:val="none" w:sz="0" w:space="0" w:color="auto"/>
          </w:divBdr>
        </w:div>
        <w:div w:id="1216812075">
          <w:marLeft w:val="0"/>
          <w:marRight w:val="0"/>
          <w:marTop w:val="0"/>
          <w:marBottom w:val="0"/>
          <w:divBdr>
            <w:top w:val="none" w:sz="0" w:space="0" w:color="auto"/>
            <w:left w:val="none" w:sz="0" w:space="0" w:color="auto"/>
            <w:bottom w:val="none" w:sz="0" w:space="0" w:color="auto"/>
            <w:right w:val="none" w:sz="0" w:space="0" w:color="auto"/>
          </w:divBdr>
        </w:div>
        <w:div w:id="1956253944">
          <w:marLeft w:val="0"/>
          <w:marRight w:val="0"/>
          <w:marTop w:val="0"/>
          <w:marBottom w:val="0"/>
          <w:divBdr>
            <w:top w:val="none" w:sz="0" w:space="0" w:color="auto"/>
            <w:left w:val="none" w:sz="0" w:space="0" w:color="auto"/>
            <w:bottom w:val="none" w:sz="0" w:space="0" w:color="auto"/>
            <w:right w:val="none" w:sz="0" w:space="0" w:color="auto"/>
          </w:divBdr>
        </w:div>
      </w:divsChild>
    </w:div>
    <w:div w:id="1307859869">
      <w:bodyDiv w:val="1"/>
      <w:marLeft w:val="0"/>
      <w:marRight w:val="0"/>
      <w:marTop w:val="0"/>
      <w:marBottom w:val="0"/>
      <w:divBdr>
        <w:top w:val="none" w:sz="0" w:space="0" w:color="auto"/>
        <w:left w:val="none" w:sz="0" w:space="0" w:color="auto"/>
        <w:bottom w:val="none" w:sz="0" w:space="0" w:color="auto"/>
        <w:right w:val="none" w:sz="0" w:space="0" w:color="auto"/>
      </w:divBdr>
      <w:divsChild>
        <w:div w:id="10687416">
          <w:marLeft w:val="0"/>
          <w:marRight w:val="0"/>
          <w:marTop w:val="0"/>
          <w:marBottom w:val="0"/>
          <w:divBdr>
            <w:top w:val="none" w:sz="0" w:space="0" w:color="auto"/>
            <w:left w:val="none" w:sz="0" w:space="0" w:color="auto"/>
            <w:bottom w:val="none" w:sz="0" w:space="0" w:color="auto"/>
            <w:right w:val="none" w:sz="0" w:space="0" w:color="auto"/>
          </w:divBdr>
          <w:divsChild>
            <w:div w:id="1346440393">
              <w:marLeft w:val="0"/>
              <w:marRight w:val="0"/>
              <w:marTop w:val="0"/>
              <w:marBottom w:val="0"/>
              <w:divBdr>
                <w:top w:val="none" w:sz="0" w:space="0" w:color="auto"/>
                <w:left w:val="none" w:sz="0" w:space="0" w:color="auto"/>
                <w:bottom w:val="none" w:sz="0" w:space="0" w:color="auto"/>
                <w:right w:val="none" w:sz="0" w:space="0" w:color="auto"/>
              </w:divBdr>
            </w:div>
          </w:divsChild>
        </w:div>
        <w:div w:id="84882501">
          <w:marLeft w:val="0"/>
          <w:marRight w:val="0"/>
          <w:marTop w:val="0"/>
          <w:marBottom w:val="0"/>
          <w:divBdr>
            <w:top w:val="none" w:sz="0" w:space="0" w:color="auto"/>
            <w:left w:val="none" w:sz="0" w:space="0" w:color="auto"/>
            <w:bottom w:val="none" w:sz="0" w:space="0" w:color="auto"/>
            <w:right w:val="none" w:sz="0" w:space="0" w:color="auto"/>
          </w:divBdr>
          <w:divsChild>
            <w:div w:id="1491751855">
              <w:marLeft w:val="0"/>
              <w:marRight w:val="0"/>
              <w:marTop w:val="0"/>
              <w:marBottom w:val="0"/>
              <w:divBdr>
                <w:top w:val="none" w:sz="0" w:space="0" w:color="auto"/>
                <w:left w:val="none" w:sz="0" w:space="0" w:color="auto"/>
                <w:bottom w:val="none" w:sz="0" w:space="0" w:color="auto"/>
                <w:right w:val="none" w:sz="0" w:space="0" w:color="auto"/>
              </w:divBdr>
            </w:div>
          </w:divsChild>
        </w:div>
        <w:div w:id="153450621">
          <w:marLeft w:val="0"/>
          <w:marRight w:val="0"/>
          <w:marTop w:val="0"/>
          <w:marBottom w:val="0"/>
          <w:divBdr>
            <w:top w:val="none" w:sz="0" w:space="0" w:color="auto"/>
            <w:left w:val="none" w:sz="0" w:space="0" w:color="auto"/>
            <w:bottom w:val="none" w:sz="0" w:space="0" w:color="auto"/>
            <w:right w:val="none" w:sz="0" w:space="0" w:color="auto"/>
          </w:divBdr>
          <w:divsChild>
            <w:div w:id="965698510">
              <w:marLeft w:val="0"/>
              <w:marRight w:val="0"/>
              <w:marTop w:val="0"/>
              <w:marBottom w:val="0"/>
              <w:divBdr>
                <w:top w:val="none" w:sz="0" w:space="0" w:color="auto"/>
                <w:left w:val="none" w:sz="0" w:space="0" w:color="auto"/>
                <w:bottom w:val="none" w:sz="0" w:space="0" w:color="auto"/>
                <w:right w:val="none" w:sz="0" w:space="0" w:color="auto"/>
              </w:divBdr>
            </w:div>
          </w:divsChild>
        </w:div>
        <w:div w:id="163402822">
          <w:marLeft w:val="0"/>
          <w:marRight w:val="0"/>
          <w:marTop w:val="0"/>
          <w:marBottom w:val="0"/>
          <w:divBdr>
            <w:top w:val="none" w:sz="0" w:space="0" w:color="auto"/>
            <w:left w:val="none" w:sz="0" w:space="0" w:color="auto"/>
            <w:bottom w:val="none" w:sz="0" w:space="0" w:color="auto"/>
            <w:right w:val="none" w:sz="0" w:space="0" w:color="auto"/>
          </w:divBdr>
          <w:divsChild>
            <w:div w:id="1092311153">
              <w:marLeft w:val="0"/>
              <w:marRight w:val="0"/>
              <w:marTop w:val="0"/>
              <w:marBottom w:val="0"/>
              <w:divBdr>
                <w:top w:val="none" w:sz="0" w:space="0" w:color="auto"/>
                <w:left w:val="none" w:sz="0" w:space="0" w:color="auto"/>
                <w:bottom w:val="none" w:sz="0" w:space="0" w:color="auto"/>
                <w:right w:val="none" w:sz="0" w:space="0" w:color="auto"/>
              </w:divBdr>
            </w:div>
          </w:divsChild>
        </w:div>
        <w:div w:id="195509464">
          <w:marLeft w:val="0"/>
          <w:marRight w:val="0"/>
          <w:marTop w:val="0"/>
          <w:marBottom w:val="0"/>
          <w:divBdr>
            <w:top w:val="none" w:sz="0" w:space="0" w:color="auto"/>
            <w:left w:val="none" w:sz="0" w:space="0" w:color="auto"/>
            <w:bottom w:val="none" w:sz="0" w:space="0" w:color="auto"/>
            <w:right w:val="none" w:sz="0" w:space="0" w:color="auto"/>
          </w:divBdr>
          <w:divsChild>
            <w:div w:id="1753160236">
              <w:marLeft w:val="0"/>
              <w:marRight w:val="0"/>
              <w:marTop w:val="0"/>
              <w:marBottom w:val="0"/>
              <w:divBdr>
                <w:top w:val="none" w:sz="0" w:space="0" w:color="auto"/>
                <w:left w:val="none" w:sz="0" w:space="0" w:color="auto"/>
                <w:bottom w:val="none" w:sz="0" w:space="0" w:color="auto"/>
                <w:right w:val="none" w:sz="0" w:space="0" w:color="auto"/>
              </w:divBdr>
            </w:div>
          </w:divsChild>
        </w:div>
        <w:div w:id="238291414">
          <w:marLeft w:val="0"/>
          <w:marRight w:val="0"/>
          <w:marTop w:val="0"/>
          <w:marBottom w:val="0"/>
          <w:divBdr>
            <w:top w:val="none" w:sz="0" w:space="0" w:color="auto"/>
            <w:left w:val="none" w:sz="0" w:space="0" w:color="auto"/>
            <w:bottom w:val="none" w:sz="0" w:space="0" w:color="auto"/>
            <w:right w:val="none" w:sz="0" w:space="0" w:color="auto"/>
          </w:divBdr>
          <w:divsChild>
            <w:div w:id="469204391">
              <w:marLeft w:val="0"/>
              <w:marRight w:val="0"/>
              <w:marTop w:val="0"/>
              <w:marBottom w:val="0"/>
              <w:divBdr>
                <w:top w:val="none" w:sz="0" w:space="0" w:color="auto"/>
                <w:left w:val="none" w:sz="0" w:space="0" w:color="auto"/>
                <w:bottom w:val="none" w:sz="0" w:space="0" w:color="auto"/>
                <w:right w:val="none" w:sz="0" w:space="0" w:color="auto"/>
              </w:divBdr>
            </w:div>
          </w:divsChild>
        </w:div>
        <w:div w:id="288585895">
          <w:marLeft w:val="0"/>
          <w:marRight w:val="0"/>
          <w:marTop w:val="0"/>
          <w:marBottom w:val="0"/>
          <w:divBdr>
            <w:top w:val="none" w:sz="0" w:space="0" w:color="auto"/>
            <w:left w:val="none" w:sz="0" w:space="0" w:color="auto"/>
            <w:bottom w:val="none" w:sz="0" w:space="0" w:color="auto"/>
            <w:right w:val="none" w:sz="0" w:space="0" w:color="auto"/>
          </w:divBdr>
          <w:divsChild>
            <w:div w:id="598218892">
              <w:marLeft w:val="0"/>
              <w:marRight w:val="0"/>
              <w:marTop w:val="0"/>
              <w:marBottom w:val="0"/>
              <w:divBdr>
                <w:top w:val="none" w:sz="0" w:space="0" w:color="auto"/>
                <w:left w:val="none" w:sz="0" w:space="0" w:color="auto"/>
                <w:bottom w:val="none" w:sz="0" w:space="0" w:color="auto"/>
                <w:right w:val="none" w:sz="0" w:space="0" w:color="auto"/>
              </w:divBdr>
            </w:div>
            <w:div w:id="1500922531">
              <w:marLeft w:val="0"/>
              <w:marRight w:val="0"/>
              <w:marTop w:val="0"/>
              <w:marBottom w:val="0"/>
              <w:divBdr>
                <w:top w:val="none" w:sz="0" w:space="0" w:color="auto"/>
                <w:left w:val="none" w:sz="0" w:space="0" w:color="auto"/>
                <w:bottom w:val="none" w:sz="0" w:space="0" w:color="auto"/>
                <w:right w:val="none" w:sz="0" w:space="0" w:color="auto"/>
              </w:divBdr>
            </w:div>
          </w:divsChild>
        </w:div>
        <w:div w:id="381247877">
          <w:marLeft w:val="0"/>
          <w:marRight w:val="0"/>
          <w:marTop w:val="0"/>
          <w:marBottom w:val="0"/>
          <w:divBdr>
            <w:top w:val="none" w:sz="0" w:space="0" w:color="auto"/>
            <w:left w:val="none" w:sz="0" w:space="0" w:color="auto"/>
            <w:bottom w:val="none" w:sz="0" w:space="0" w:color="auto"/>
            <w:right w:val="none" w:sz="0" w:space="0" w:color="auto"/>
          </w:divBdr>
          <w:divsChild>
            <w:div w:id="766733263">
              <w:marLeft w:val="0"/>
              <w:marRight w:val="0"/>
              <w:marTop w:val="0"/>
              <w:marBottom w:val="0"/>
              <w:divBdr>
                <w:top w:val="none" w:sz="0" w:space="0" w:color="auto"/>
                <w:left w:val="none" w:sz="0" w:space="0" w:color="auto"/>
                <w:bottom w:val="none" w:sz="0" w:space="0" w:color="auto"/>
                <w:right w:val="none" w:sz="0" w:space="0" w:color="auto"/>
              </w:divBdr>
            </w:div>
          </w:divsChild>
        </w:div>
        <w:div w:id="478690569">
          <w:marLeft w:val="0"/>
          <w:marRight w:val="0"/>
          <w:marTop w:val="0"/>
          <w:marBottom w:val="0"/>
          <w:divBdr>
            <w:top w:val="none" w:sz="0" w:space="0" w:color="auto"/>
            <w:left w:val="none" w:sz="0" w:space="0" w:color="auto"/>
            <w:bottom w:val="none" w:sz="0" w:space="0" w:color="auto"/>
            <w:right w:val="none" w:sz="0" w:space="0" w:color="auto"/>
          </w:divBdr>
          <w:divsChild>
            <w:div w:id="374934009">
              <w:marLeft w:val="0"/>
              <w:marRight w:val="0"/>
              <w:marTop w:val="0"/>
              <w:marBottom w:val="0"/>
              <w:divBdr>
                <w:top w:val="none" w:sz="0" w:space="0" w:color="auto"/>
                <w:left w:val="none" w:sz="0" w:space="0" w:color="auto"/>
                <w:bottom w:val="none" w:sz="0" w:space="0" w:color="auto"/>
                <w:right w:val="none" w:sz="0" w:space="0" w:color="auto"/>
              </w:divBdr>
            </w:div>
          </w:divsChild>
        </w:div>
        <w:div w:id="558252948">
          <w:marLeft w:val="0"/>
          <w:marRight w:val="0"/>
          <w:marTop w:val="0"/>
          <w:marBottom w:val="0"/>
          <w:divBdr>
            <w:top w:val="none" w:sz="0" w:space="0" w:color="auto"/>
            <w:left w:val="none" w:sz="0" w:space="0" w:color="auto"/>
            <w:bottom w:val="none" w:sz="0" w:space="0" w:color="auto"/>
            <w:right w:val="none" w:sz="0" w:space="0" w:color="auto"/>
          </w:divBdr>
          <w:divsChild>
            <w:div w:id="1455707870">
              <w:marLeft w:val="0"/>
              <w:marRight w:val="0"/>
              <w:marTop w:val="0"/>
              <w:marBottom w:val="0"/>
              <w:divBdr>
                <w:top w:val="none" w:sz="0" w:space="0" w:color="auto"/>
                <w:left w:val="none" w:sz="0" w:space="0" w:color="auto"/>
                <w:bottom w:val="none" w:sz="0" w:space="0" w:color="auto"/>
                <w:right w:val="none" w:sz="0" w:space="0" w:color="auto"/>
              </w:divBdr>
            </w:div>
          </w:divsChild>
        </w:div>
        <w:div w:id="678240728">
          <w:marLeft w:val="0"/>
          <w:marRight w:val="0"/>
          <w:marTop w:val="0"/>
          <w:marBottom w:val="0"/>
          <w:divBdr>
            <w:top w:val="none" w:sz="0" w:space="0" w:color="auto"/>
            <w:left w:val="none" w:sz="0" w:space="0" w:color="auto"/>
            <w:bottom w:val="none" w:sz="0" w:space="0" w:color="auto"/>
            <w:right w:val="none" w:sz="0" w:space="0" w:color="auto"/>
          </w:divBdr>
          <w:divsChild>
            <w:div w:id="246425207">
              <w:marLeft w:val="0"/>
              <w:marRight w:val="0"/>
              <w:marTop w:val="0"/>
              <w:marBottom w:val="0"/>
              <w:divBdr>
                <w:top w:val="none" w:sz="0" w:space="0" w:color="auto"/>
                <w:left w:val="none" w:sz="0" w:space="0" w:color="auto"/>
                <w:bottom w:val="none" w:sz="0" w:space="0" w:color="auto"/>
                <w:right w:val="none" w:sz="0" w:space="0" w:color="auto"/>
              </w:divBdr>
            </w:div>
            <w:div w:id="293760728">
              <w:marLeft w:val="0"/>
              <w:marRight w:val="0"/>
              <w:marTop w:val="0"/>
              <w:marBottom w:val="0"/>
              <w:divBdr>
                <w:top w:val="none" w:sz="0" w:space="0" w:color="auto"/>
                <w:left w:val="none" w:sz="0" w:space="0" w:color="auto"/>
                <w:bottom w:val="none" w:sz="0" w:space="0" w:color="auto"/>
                <w:right w:val="none" w:sz="0" w:space="0" w:color="auto"/>
              </w:divBdr>
            </w:div>
            <w:div w:id="1812749418">
              <w:marLeft w:val="0"/>
              <w:marRight w:val="0"/>
              <w:marTop w:val="0"/>
              <w:marBottom w:val="0"/>
              <w:divBdr>
                <w:top w:val="none" w:sz="0" w:space="0" w:color="auto"/>
                <w:left w:val="none" w:sz="0" w:space="0" w:color="auto"/>
                <w:bottom w:val="none" w:sz="0" w:space="0" w:color="auto"/>
                <w:right w:val="none" w:sz="0" w:space="0" w:color="auto"/>
              </w:divBdr>
            </w:div>
          </w:divsChild>
        </w:div>
        <w:div w:id="725028789">
          <w:marLeft w:val="0"/>
          <w:marRight w:val="0"/>
          <w:marTop w:val="0"/>
          <w:marBottom w:val="0"/>
          <w:divBdr>
            <w:top w:val="none" w:sz="0" w:space="0" w:color="auto"/>
            <w:left w:val="none" w:sz="0" w:space="0" w:color="auto"/>
            <w:bottom w:val="none" w:sz="0" w:space="0" w:color="auto"/>
            <w:right w:val="none" w:sz="0" w:space="0" w:color="auto"/>
          </w:divBdr>
          <w:divsChild>
            <w:div w:id="2021076876">
              <w:marLeft w:val="0"/>
              <w:marRight w:val="0"/>
              <w:marTop w:val="0"/>
              <w:marBottom w:val="0"/>
              <w:divBdr>
                <w:top w:val="none" w:sz="0" w:space="0" w:color="auto"/>
                <w:left w:val="none" w:sz="0" w:space="0" w:color="auto"/>
                <w:bottom w:val="none" w:sz="0" w:space="0" w:color="auto"/>
                <w:right w:val="none" w:sz="0" w:space="0" w:color="auto"/>
              </w:divBdr>
            </w:div>
          </w:divsChild>
        </w:div>
        <w:div w:id="770055695">
          <w:marLeft w:val="0"/>
          <w:marRight w:val="0"/>
          <w:marTop w:val="0"/>
          <w:marBottom w:val="0"/>
          <w:divBdr>
            <w:top w:val="none" w:sz="0" w:space="0" w:color="auto"/>
            <w:left w:val="none" w:sz="0" w:space="0" w:color="auto"/>
            <w:bottom w:val="none" w:sz="0" w:space="0" w:color="auto"/>
            <w:right w:val="none" w:sz="0" w:space="0" w:color="auto"/>
          </w:divBdr>
          <w:divsChild>
            <w:div w:id="1084182334">
              <w:marLeft w:val="0"/>
              <w:marRight w:val="0"/>
              <w:marTop w:val="0"/>
              <w:marBottom w:val="0"/>
              <w:divBdr>
                <w:top w:val="none" w:sz="0" w:space="0" w:color="auto"/>
                <w:left w:val="none" w:sz="0" w:space="0" w:color="auto"/>
                <w:bottom w:val="none" w:sz="0" w:space="0" w:color="auto"/>
                <w:right w:val="none" w:sz="0" w:space="0" w:color="auto"/>
              </w:divBdr>
            </w:div>
          </w:divsChild>
        </w:div>
        <w:div w:id="779229592">
          <w:marLeft w:val="0"/>
          <w:marRight w:val="0"/>
          <w:marTop w:val="0"/>
          <w:marBottom w:val="0"/>
          <w:divBdr>
            <w:top w:val="none" w:sz="0" w:space="0" w:color="auto"/>
            <w:left w:val="none" w:sz="0" w:space="0" w:color="auto"/>
            <w:bottom w:val="none" w:sz="0" w:space="0" w:color="auto"/>
            <w:right w:val="none" w:sz="0" w:space="0" w:color="auto"/>
          </w:divBdr>
          <w:divsChild>
            <w:div w:id="641499126">
              <w:marLeft w:val="0"/>
              <w:marRight w:val="0"/>
              <w:marTop w:val="0"/>
              <w:marBottom w:val="0"/>
              <w:divBdr>
                <w:top w:val="none" w:sz="0" w:space="0" w:color="auto"/>
                <w:left w:val="none" w:sz="0" w:space="0" w:color="auto"/>
                <w:bottom w:val="none" w:sz="0" w:space="0" w:color="auto"/>
                <w:right w:val="none" w:sz="0" w:space="0" w:color="auto"/>
              </w:divBdr>
            </w:div>
          </w:divsChild>
        </w:div>
        <w:div w:id="790636575">
          <w:marLeft w:val="0"/>
          <w:marRight w:val="0"/>
          <w:marTop w:val="0"/>
          <w:marBottom w:val="0"/>
          <w:divBdr>
            <w:top w:val="none" w:sz="0" w:space="0" w:color="auto"/>
            <w:left w:val="none" w:sz="0" w:space="0" w:color="auto"/>
            <w:bottom w:val="none" w:sz="0" w:space="0" w:color="auto"/>
            <w:right w:val="none" w:sz="0" w:space="0" w:color="auto"/>
          </w:divBdr>
          <w:divsChild>
            <w:div w:id="170803416">
              <w:marLeft w:val="0"/>
              <w:marRight w:val="0"/>
              <w:marTop w:val="0"/>
              <w:marBottom w:val="0"/>
              <w:divBdr>
                <w:top w:val="none" w:sz="0" w:space="0" w:color="auto"/>
                <w:left w:val="none" w:sz="0" w:space="0" w:color="auto"/>
                <w:bottom w:val="none" w:sz="0" w:space="0" w:color="auto"/>
                <w:right w:val="none" w:sz="0" w:space="0" w:color="auto"/>
              </w:divBdr>
            </w:div>
          </w:divsChild>
        </w:div>
        <w:div w:id="900680664">
          <w:marLeft w:val="0"/>
          <w:marRight w:val="0"/>
          <w:marTop w:val="0"/>
          <w:marBottom w:val="0"/>
          <w:divBdr>
            <w:top w:val="none" w:sz="0" w:space="0" w:color="auto"/>
            <w:left w:val="none" w:sz="0" w:space="0" w:color="auto"/>
            <w:bottom w:val="none" w:sz="0" w:space="0" w:color="auto"/>
            <w:right w:val="none" w:sz="0" w:space="0" w:color="auto"/>
          </w:divBdr>
          <w:divsChild>
            <w:div w:id="1917666594">
              <w:marLeft w:val="0"/>
              <w:marRight w:val="0"/>
              <w:marTop w:val="0"/>
              <w:marBottom w:val="0"/>
              <w:divBdr>
                <w:top w:val="none" w:sz="0" w:space="0" w:color="auto"/>
                <w:left w:val="none" w:sz="0" w:space="0" w:color="auto"/>
                <w:bottom w:val="none" w:sz="0" w:space="0" w:color="auto"/>
                <w:right w:val="none" w:sz="0" w:space="0" w:color="auto"/>
              </w:divBdr>
            </w:div>
          </w:divsChild>
        </w:div>
        <w:div w:id="928922862">
          <w:marLeft w:val="0"/>
          <w:marRight w:val="0"/>
          <w:marTop w:val="0"/>
          <w:marBottom w:val="0"/>
          <w:divBdr>
            <w:top w:val="none" w:sz="0" w:space="0" w:color="auto"/>
            <w:left w:val="none" w:sz="0" w:space="0" w:color="auto"/>
            <w:bottom w:val="none" w:sz="0" w:space="0" w:color="auto"/>
            <w:right w:val="none" w:sz="0" w:space="0" w:color="auto"/>
          </w:divBdr>
          <w:divsChild>
            <w:div w:id="2120441317">
              <w:marLeft w:val="0"/>
              <w:marRight w:val="0"/>
              <w:marTop w:val="0"/>
              <w:marBottom w:val="0"/>
              <w:divBdr>
                <w:top w:val="none" w:sz="0" w:space="0" w:color="auto"/>
                <w:left w:val="none" w:sz="0" w:space="0" w:color="auto"/>
                <w:bottom w:val="none" w:sz="0" w:space="0" w:color="auto"/>
                <w:right w:val="none" w:sz="0" w:space="0" w:color="auto"/>
              </w:divBdr>
            </w:div>
          </w:divsChild>
        </w:div>
        <w:div w:id="956253104">
          <w:marLeft w:val="0"/>
          <w:marRight w:val="0"/>
          <w:marTop w:val="0"/>
          <w:marBottom w:val="0"/>
          <w:divBdr>
            <w:top w:val="none" w:sz="0" w:space="0" w:color="auto"/>
            <w:left w:val="none" w:sz="0" w:space="0" w:color="auto"/>
            <w:bottom w:val="none" w:sz="0" w:space="0" w:color="auto"/>
            <w:right w:val="none" w:sz="0" w:space="0" w:color="auto"/>
          </w:divBdr>
          <w:divsChild>
            <w:div w:id="582109007">
              <w:marLeft w:val="0"/>
              <w:marRight w:val="0"/>
              <w:marTop w:val="0"/>
              <w:marBottom w:val="0"/>
              <w:divBdr>
                <w:top w:val="none" w:sz="0" w:space="0" w:color="auto"/>
                <w:left w:val="none" w:sz="0" w:space="0" w:color="auto"/>
                <w:bottom w:val="none" w:sz="0" w:space="0" w:color="auto"/>
                <w:right w:val="none" w:sz="0" w:space="0" w:color="auto"/>
              </w:divBdr>
            </w:div>
          </w:divsChild>
        </w:div>
        <w:div w:id="957640607">
          <w:marLeft w:val="0"/>
          <w:marRight w:val="0"/>
          <w:marTop w:val="0"/>
          <w:marBottom w:val="0"/>
          <w:divBdr>
            <w:top w:val="none" w:sz="0" w:space="0" w:color="auto"/>
            <w:left w:val="none" w:sz="0" w:space="0" w:color="auto"/>
            <w:bottom w:val="none" w:sz="0" w:space="0" w:color="auto"/>
            <w:right w:val="none" w:sz="0" w:space="0" w:color="auto"/>
          </w:divBdr>
          <w:divsChild>
            <w:div w:id="411776592">
              <w:marLeft w:val="0"/>
              <w:marRight w:val="0"/>
              <w:marTop w:val="0"/>
              <w:marBottom w:val="0"/>
              <w:divBdr>
                <w:top w:val="none" w:sz="0" w:space="0" w:color="auto"/>
                <w:left w:val="none" w:sz="0" w:space="0" w:color="auto"/>
                <w:bottom w:val="none" w:sz="0" w:space="0" w:color="auto"/>
                <w:right w:val="none" w:sz="0" w:space="0" w:color="auto"/>
              </w:divBdr>
            </w:div>
          </w:divsChild>
        </w:div>
        <w:div w:id="973832013">
          <w:marLeft w:val="0"/>
          <w:marRight w:val="0"/>
          <w:marTop w:val="0"/>
          <w:marBottom w:val="0"/>
          <w:divBdr>
            <w:top w:val="none" w:sz="0" w:space="0" w:color="auto"/>
            <w:left w:val="none" w:sz="0" w:space="0" w:color="auto"/>
            <w:bottom w:val="none" w:sz="0" w:space="0" w:color="auto"/>
            <w:right w:val="none" w:sz="0" w:space="0" w:color="auto"/>
          </w:divBdr>
          <w:divsChild>
            <w:div w:id="396368746">
              <w:marLeft w:val="0"/>
              <w:marRight w:val="0"/>
              <w:marTop w:val="0"/>
              <w:marBottom w:val="0"/>
              <w:divBdr>
                <w:top w:val="none" w:sz="0" w:space="0" w:color="auto"/>
                <w:left w:val="none" w:sz="0" w:space="0" w:color="auto"/>
                <w:bottom w:val="none" w:sz="0" w:space="0" w:color="auto"/>
                <w:right w:val="none" w:sz="0" w:space="0" w:color="auto"/>
              </w:divBdr>
            </w:div>
          </w:divsChild>
        </w:div>
        <w:div w:id="986982563">
          <w:marLeft w:val="0"/>
          <w:marRight w:val="0"/>
          <w:marTop w:val="0"/>
          <w:marBottom w:val="0"/>
          <w:divBdr>
            <w:top w:val="none" w:sz="0" w:space="0" w:color="auto"/>
            <w:left w:val="none" w:sz="0" w:space="0" w:color="auto"/>
            <w:bottom w:val="none" w:sz="0" w:space="0" w:color="auto"/>
            <w:right w:val="none" w:sz="0" w:space="0" w:color="auto"/>
          </w:divBdr>
          <w:divsChild>
            <w:div w:id="170534202">
              <w:marLeft w:val="0"/>
              <w:marRight w:val="0"/>
              <w:marTop w:val="0"/>
              <w:marBottom w:val="0"/>
              <w:divBdr>
                <w:top w:val="none" w:sz="0" w:space="0" w:color="auto"/>
                <w:left w:val="none" w:sz="0" w:space="0" w:color="auto"/>
                <w:bottom w:val="none" w:sz="0" w:space="0" w:color="auto"/>
                <w:right w:val="none" w:sz="0" w:space="0" w:color="auto"/>
              </w:divBdr>
            </w:div>
          </w:divsChild>
        </w:div>
        <w:div w:id="997072653">
          <w:marLeft w:val="0"/>
          <w:marRight w:val="0"/>
          <w:marTop w:val="0"/>
          <w:marBottom w:val="0"/>
          <w:divBdr>
            <w:top w:val="none" w:sz="0" w:space="0" w:color="auto"/>
            <w:left w:val="none" w:sz="0" w:space="0" w:color="auto"/>
            <w:bottom w:val="none" w:sz="0" w:space="0" w:color="auto"/>
            <w:right w:val="none" w:sz="0" w:space="0" w:color="auto"/>
          </w:divBdr>
          <w:divsChild>
            <w:div w:id="20009201">
              <w:marLeft w:val="0"/>
              <w:marRight w:val="0"/>
              <w:marTop w:val="0"/>
              <w:marBottom w:val="0"/>
              <w:divBdr>
                <w:top w:val="none" w:sz="0" w:space="0" w:color="auto"/>
                <w:left w:val="none" w:sz="0" w:space="0" w:color="auto"/>
                <w:bottom w:val="none" w:sz="0" w:space="0" w:color="auto"/>
                <w:right w:val="none" w:sz="0" w:space="0" w:color="auto"/>
              </w:divBdr>
            </w:div>
          </w:divsChild>
        </w:div>
        <w:div w:id="1021323724">
          <w:marLeft w:val="0"/>
          <w:marRight w:val="0"/>
          <w:marTop w:val="0"/>
          <w:marBottom w:val="0"/>
          <w:divBdr>
            <w:top w:val="none" w:sz="0" w:space="0" w:color="auto"/>
            <w:left w:val="none" w:sz="0" w:space="0" w:color="auto"/>
            <w:bottom w:val="none" w:sz="0" w:space="0" w:color="auto"/>
            <w:right w:val="none" w:sz="0" w:space="0" w:color="auto"/>
          </w:divBdr>
          <w:divsChild>
            <w:div w:id="236675427">
              <w:marLeft w:val="0"/>
              <w:marRight w:val="0"/>
              <w:marTop w:val="0"/>
              <w:marBottom w:val="0"/>
              <w:divBdr>
                <w:top w:val="none" w:sz="0" w:space="0" w:color="auto"/>
                <w:left w:val="none" w:sz="0" w:space="0" w:color="auto"/>
                <w:bottom w:val="none" w:sz="0" w:space="0" w:color="auto"/>
                <w:right w:val="none" w:sz="0" w:space="0" w:color="auto"/>
              </w:divBdr>
            </w:div>
          </w:divsChild>
        </w:div>
        <w:div w:id="1025521416">
          <w:marLeft w:val="0"/>
          <w:marRight w:val="0"/>
          <w:marTop w:val="0"/>
          <w:marBottom w:val="0"/>
          <w:divBdr>
            <w:top w:val="none" w:sz="0" w:space="0" w:color="auto"/>
            <w:left w:val="none" w:sz="0" w:space="0" w:color="auto"/>
            <w:bottom w:val="none" w:sz="0" w:space="0" w:color="auto"/>
            <w:right w:val="none" w:sz="0" w:space="0" w:color="auto"/>
          </w:divBdr>
          <w:divsChild>
            <w:div w:id="402337880">
              <w:marLeft w:val="0"/>
              <w:marRight w:val="0"/>
              <w:marTop w:val="0"/>
              <w:marBottom w:val="0"/>
              <w:divBdr>
                <w:top w:val="none" w:sz="0" w:space="0" w:color="auto"/>
                <w:left w:val="none" w:sz="0" w:space="0" w:color="auto"/>
                <w:bottom w:val="none" w:sz="0" w:space="0" w:color="auto"/>
                <w:right w:val="none" w:sz="0" w:space="0" w:color="auto"/>
              </w:divBdr>
            </w:div>
          </w:divsChild>
        </w:div>
        <w:div w:id="1033993732">
          <w:marLeft w:val="0"/>
          <w:marRight w:val="0"/>
          <w:marTop w:val="0"/>
          <w:marBottom w:val="0"/>
          <w:divBdr>
            <w:top w:val="none" w:sz="0" w:space="0" w:color="auto"/>
            <w:left w:val="none" w:sz="0" w:space="0" w:color="auto"/>
            <w:bottom w:val="none" w:sz="0" w:space="0" w:color="auto"/>
            <w:right w:val="none" w:sz="0" w:space="0" w:color="auto"/>
          </w:divBdr>
          <w:divsChild>
            <w:div w:id="1168638304">
              <w:marLeft w:val="0"/>
              <w:marRight w:val="0"/>
              <w:marTop w:val="0"/>
              <w:marBottom w:val="0"/>
              <w:divBdr>
                <w:top w:val="none" w:sz="0" w:space="0" w:color="auto"/>
                <w:left w:val="none" w:sz="0" w:space="0" w:color="auto"/>
                <w:bottom w:val="none" w:sz="0" w:space="0" w:color="auto"/>
                <w:right w:val="none" w:sz="0" w:space="0" w:color="auto"/>
              </w:divBdr>
            </w:div>
          </w:divsChild>
        </w:div>
        <w:div w:id="1094134413">
          <w:marLeft w:val="0"/>
          <w:marRight w:val="0"/>
          <w:marTop w:val="0"/>
          <w:marBottom w:val="0"/>
          <w:divBdr>
            <w:top w:val="none" w:sz="0" w:space="0" w:color="auto"/>
            <w:left w:val="none" w:sz="0" w:space="0" w:color="auto"/>
            <w:bottom w:val="none" w:sz="0" w:space="0" w:color="auto"/>
            <w:right w:val="none" w:sz="0" w:space="0" w:color="auto"/>
          </w:divBdr>
          <w:divsChild>
            <w:div w:id="1729305610">
              <w:marLeft w:val="0"/>
              <w:marRight w:val="0"/>
              <w:marTop w:val="0"/>
              <w:marBottom w:val="0"/>
              <w:divBdr>
                <w:top w:val="none" w:sz="0" w:space="0" w:color="auto"/>
                <w:left w:val="none" w:sz="0" w:space="0" w:color="auto"/>
                <w:bottom w:val="none" w:sz="0" w:space="0" w:color="auto"/>
                <w:right w:val="none" w:sz="0" w:space="0" w:color="auto"/>
              </w:divBdr>
            </w:div>
          </w:divsChild>
        </w:div>
        <w:div w:id="1107195240">
          <w:marLeft w:val="0"/>
          <w:marRight w:val="0"/>
          <w:marTop w:val="0"/>
          <w:marBottom w:val="0"/>
          <w:divBdr>
            <w:top w:val="none" w:sz="0" w:space="0" w:color="auto"/>
            <w:left w:val="none" w:sz="0" w:space="0" w:color="auto"/>
            <w:bottom w:val="none" w:sz="0" w:space="0" w:color="auto"/>
            <w:right w:val="none" w:sz="0" w:space="0" w:color="auto"/>
          </w:divBdr>
          <w:divsChild>
            <w:div w:id="1362242354">
              <w:marLeft w:val="0"/>
              <w:marRight w:val="0"/>
              <w:marTop w:val="0"/>
              <w:marBottom w:val="0"/>
              <w:divBdr>
                <w:top w:val="none" w:sz="0" w:space="0" w:color="auto"/>
                <w:left w:val="none" w:sz="0" w:space="0" w:color="auto"/>
                <w:bottom w:val="none" w:sz="0" w:space="0" w:color="auto"/>
                <w:right w:val="none" w:sz="0" w:space="0" w:color="auto"/>
              </w:divBdr>
            </w:div>
          </w:divsChild>
        </w:div>
        <w:div w:id="1136290307">
          <w:marLeft w:val="0"/>
          <w:marRight w:val="0"/>
          <w:marTop w:val="0"/>
          <w:marBottom w:val="0"/>
          <w:divBdr>
            <w:top w:val="none" w:sz="0" w:space="0" w:color="auto"/>
            <w:left w:val="none" w:sz="0" w:space="0" w:color="auto"/>
            <w:bottom w:val="none" w:sz="0" w:space="0" w:color="auto"/>
            <w:right w:val="none" w:sz="0" w:space="0" w:color="auto"/>
          </w:divBdr>
          <w:divsChild>
            <w:div w:id="756827899">
              <w:marLeft w:val="0"/>
              <w:marRight w:val="0"/>
              <w:marTop w:val="0"/>
              <w:marBottom w:val="0"/>
              <w:divBdr>
                <w:top w:val="none" w:sz="0" w:space="0" w:color="auto"/>
                <w:left w:val="none" w:sz="0" w:space="0" w:color="auto"/>
                <w:bottom w:val="none" w:sz="0" w:space="0" w:color="auto"/>
                <w:right w:val="none" w:sz="0" w:space="0" w:color="auto"/>
              </w:divBdr>
            </w:div>
            <w:div w:id="914784233">
              <w:marLeft w:val="0"/>
              <w:marRight w:val="0"/>
              <w:marTop w:val="0"/>
              <w:marBottom w:val="0"/>
              <w:divBdr>
                <w:top w:val="none" w:sz="0" w:space="0" w:color="auto"/>
                <w:left w:val="none" w:sz="0" w:space="0" w:color="auto"/>
                <w:bottom w:val="none" w:sz="0" w:space="0" w:color="auto"/>
                <w:right w:val="none" w:sz="0" w:space="0" w:color="auto"/>
              </w:divBdr>
            </w:div>
          </w:divsChild>
        </w:div>
        <w:div w:id="1147820476">
          <w:marLeft w:val="0"/>
          <w:marRight w:val="0"/>
          <w:marTop w:val="0"/>
          <w:marBottom w:val="0"/>
          <w:divBdr>
            <w:top w:val="none" w:sz="0" w:space="0" w:color="auto"/>
            <w:left w:val="none" w:sz="0" w:space="0" w:color="auto"/>
            <w:bottom w:val="none" w:sz="0" w:space="0" w:color="auto"/>
            <w:right w:val="none" w:sz="0" w:space="0" w:color="auto"/>
          </w:divBdr>
          <w:divsChild>
            <w:div w:id="507185104">
              <w:marLeft w:val="0"/>
              <w:marRight w:val="0"/>
              <w:marTop w:val="0"/>
              <w:marBottom w:val="0"/>
              <w:divBdr>
                <w:top w:val="none" w:sz="0" w:space="0" w:color="auto"/>
                <w:left w:val="none" w:sz="0" w:space="0" w:color="auto"/>
                <w:bottom w:val="none" w:sz="0" w:space="0" w:color="auto"/>
                <w:right w:val="none" w:sz="0" w:space="0" w:color="auto"/>
              </w:divBdr>
            </w:div>
          </w:divsChild>
        </w:div>
        <w:div w:id="1161577284">
          <w:marLeft w:val="0"/>
          <w:marRight w:val="0"/>
          <w:marTop w:val="0"/>
          <w:marBottom w:val="0"/>
          <w:divBdr>
            <w:top w:val="none" w:sz="0" w:space="0" w:color="auto"/>
            <w:left w:val="none" w:sz="0" w:space="0" w:color="auto"/>
            <w:bottom w:val="none" w:sz="0" w:space="0" w:color="auto"/>
            <w:right w:val="none" w:sz="0" w:space="0" w:color="auto"/>
          </w:divBdr>
          <w:divsChild>
            <w:div w:id="863902190">
              <w:marLeft w:val="0"/>
              <w:marRight w:val="0"/>
              <w:marTop w:val="0"/>
              <w:marBottom w:val="0"/>
              <w:divBdr>
                <w:top w:val="none" w:sz="0" w:space="0" w:color="auto"/>
                <w:left w:val="none" w:sz="0" w:space="0" w:color="auto"/>
                <w:bottom w:val="none" w:sz="0" w:space="0" w:color="auto"/>
                <w:right w:val="none" w:sz="0" w:space="0" w:color="auto"/>
              </w:divBdr>
            </w:div>
          </w:divsChild>
        </w:div>
        <w:div w:id="1189680226">
          <w:marLeft w:val="0"/>
          <w:marRight w:val="0"/>
          <w:marTop w:val="0"/>
          <w:marBottom w:val="0"/>
          <w:divBdr>
            <w:top w:val="none" w:sz="0" w:space="0" w:color="auto"/>
            <w:left w:val="none" w:sz="0" w:space="0" w:color="auto"/>
            <w:bottom w:val="none" w:sz="0" w:space="0" w:color="auto"/>
            <w:right w:val="none" w:sz="0" w:space="0" w:color="auto"/>
          </w:divBdr>
          <w:divsChild>
            <w:div w:id="1870679090">
              <w:marLeft w:val="0"/>
              <w:marRight w:val="0"/>
              <w:marTop w:val="0"/>
              <w:marBottom w:val="0"/>
              <w:divBdr>
                <w:top w:val="none" w:sz="0" w:space="0" w:color="auto"/>
                <w:left w:val="none" w:sz="0" w:space="0" w:color="auto"/>
                <w:bottom w:val="none" w:sz="0" w:space="0" w:color="auto"/>
                <w:right w:val="none" w:sz="0" w:space="0" w:color="auto"/>
              </w:divBdr>
            </w:div>
          </w:divsChild>
        </w:div>
        <w:div w:id="1213737720">
          <w:marLeft w:val="0"/>
          <w:marRight w:val="0"/>
          <w:marTop w:val="0"/>
          <w:marBottom w:val="0"/>
          <w:divBdr>
            <w:top w:val="none" w:sz="0" w:space="0" w:color="auto"/>
            <w:left w:val="none" w:sz="0" w:space="0" w:color="auto"/>
            <w:bottom w:val="none" w:sz="0" w:space="0" w:color="auto"/>
            <w:right w:val="none" w:sz="0" w:space="0" w:color="auto"/>
          </w:divBdr>
          <w:divsChild>
            <w:div w:id="1026253900">
              <w:marLeft w:val="0"/>
              <w:marRight w:val="0"/>
              <w:marTop w:val="0"/>
              <w:marBottom w:val="0"/>
              <w:divBdr>
                <w:top w:val="none" w:sz="0" w:space="0" w:color="auto"/>
                <w:left w:val="none" w:sz="0" w:space="0" w:color="auto"/>
                <w:bottom w:val="none" w:sz="0" w:space="0" w:color="auto"/>
                <w:right w:val="none" w:sz="0" w:space="0" w:color="auto"/>
              </w:divBdr>
            </w:div>
            <w:div w:id="2013096135">
              <w:marLeft w:val="0"/>
              <w:marRight w:val="0"/>
              <w:marTop w:val="0"/>
              <w:marBottom w:val="0"/>
              <w:divBdr>
                <w:top w:val="none" w:sz="0" w:space="0" w:color="auto"/>
                <w:left w:val="none" w:sz="0" w:space="0" w:color="auto"/>
                <w:bottom w:val="none" w:sz="0" w:space="0" w:color="auto"/>
                <w:right w:val="none" w:sz="0" w:space="0" w:color="auto"/>
              </w:divBdr>
            </w:div>
          </w:divsChild>
        </w:div>
        <w:div w:id="1228955267">
          <w:marLeft w:val="0"/>
          <w:marRight w:val="0"/>
          <w:marTop w:val="0"/>
          <w:marBottom w:val="0"/>
          <w:divBdr>
            <w:top w:val="none" w:sz="0" w:space="0" w:color="auto"/>
            <w:left w:val="none" w:sz="0" w:space="0" w:color="auto"/>
            <w:bottom w:val="none" w:sz="0" w:space="0" w:color="auto"/>
            <w:right w:val="none" w:sz="0" w:space="0" w:color="auto"/>
          </w:divBdr>
          <w:divsChild>
            <w:div w:id="1049494246">
              <w:marLeft w:val="0"/>
              <w:marRight w:val="0"/>
              <w:marTop w:val="0"/>
              <w:marBottom w:val="0"/>
              <w:divBdr>
                <w:top w:val="none" w:sz="0" w:space="0" w:color="auto"/>
                <w:left w:val="none" w:sz="0" w:space="0" w:color="auto"/>
                <w:bottom w:val="none" w:sz="0" w:space="0" w:color="auto"/>
                <w:right w:val="none" w:sz="0" w:space="0" w:color="auto"/>
              </w:divBdr>
            </w:div>
          </w:divsChild>
        </w:div>
        <w:div w:id="1237013232">
          <w:marLeft w:val="0"/>
          <w:marRight w:val="0"/>
          <w:marTop w:val="0"/>
          <w:marBottom w:val="0"/>
          <w:divBdr>
            <w:top w:val="none" w:sz="0" w:space="0" w:color="auto"/>
            <w:left w:val="none" w:sz="0" w:space="0" w:color="auto"/>
            <w:bottom w:val="none" w:sz="0" w:space="0" w:color="auto"/>
            <w:right w:val="none" w:sz="0" w:space="0" w:color="auto"/>
          </w:divBdr>
          <w:divsChild>
            <w:div w:id="841429291">
              <w:marLeft w:val="0"/>
              <w:marRight w:val="0"/>
              <w:marTop w:val="0"/>
              <w:marBottom w:val="0"/>
              <w:divBdr>
                <w:top w:val="none" w:sz="0" w:space="0" w:color="auto"/>
                <w:left w:val="none" w:sz="0" w:space="0" w:color="auto"/>
                <w:bottom w:val="none" w:sz="0" w:space="0" w:color="auto"/>
                <w:right w:val="none" w:sz="0" w:space="0" w:color="auto"/>
              </w:divBdr>
            </w:div>
          </w:divsChild>
        </w:div>
        <w:div w:id="1295331564">
          <w:marLeft w:val="0"/>
          <w:marRight w:val="0"/>
          <w:marTop w:val="0"/>
          <w:marBottom w:val="0"/>
          <w:divBdr>
            <w:top w:val="none" w:sz="0" w:space="0" w:color="auto"/>
            <w:left w:val="none" w:sz="0" w:space="0" w:color="auto"/>
            <w:bottom w:val="none" w:sz="0" w:space="0" w:color="auto"/>
            <w:right w:val="none" w:sz="0" w:space="0" w:color="auto"/>
          </w:divBdr>
          <w:divsChild>
            <w:div w:id="1524393022">
              <w:marLeft w:val="0"/>
              <w:marRight w:val="0"/>
              <w:marTop w:val="0"/>
              <w:marBottom w:val="0"/>
              <w:divBdr>
                <w:top w:val="none" w:sz="0" w:space="0" w:color="auto"/>
                <w:left w:val="none" w:sz="0" w:space="0" w:color="auto"/>
                <w:bottom w:val="none" w:sz="0" w:space="0" w:color="auto"/>
                <w:right w:val="none" w:sz="0" w:space="0" w:color="auto"/>
              </w:divBdr>
            </w:div>
          </w:divsChild>
        </w:div>
        <w:div w:id="1315522848">
          <w:marLeft w:val="0"/>
          <w:marRight w:val="0"/>
          <w:marTop w:val="0"/>
          <w:marBottom w:val="0"/>
          <w:divBdr>
            <w:top w:val="none" w:sz="0" w:space="0" w:color="auto"/>
            <w:left w:val="none" w:sz="0" w:space="0" w:color="auto"/>
            <w:bottom w:val="none" w:sz="0" w:space="0" w:color="auto"/>
            <w:right w:val="none" w:sz="0" w:space="0" w:color="auto"/>
          </w:divBdr>
          <w:divsChild>
            <w:div w:id="548610482">
              <w:marLeft w:val="0"/>
              <w:marRight w:val="0"/>
              <w:marTop w:val="0"/>
              <w:marBottom w:val="0"/>
              <w:divBdr>
                <w:top w:val="none" w:sz="0" w:space="0" w:color="auto"/>
                <w:left w:val="none" w:sz="0" w:space="0" w:color="auto"/>
                <w:bottom w:val="none" w:sz="0" w:space="0" w:color="auto"/>
                <w:right w:val="none" w:sz="0" w:space="0" w:color="auto"/>
              </w:divBdr>
            </w:div>
          </w:divsChild>
        </w:div>
        <w:div w:id="1323512075">
          <w:marLeft w:val="0"/>
          <w:marRight w:val="0"/>
          <w:marTop w:val="0"/>
          <w:marBottom w:val="0"/>
          <w:divBdr>
            <w:top w:val="none" w:sz="0" w:space="0" w:color="auto"/>
            <w:left w:val="none" w:sz="0" w:space="0" w:color="auto"/>
            <w:bottom w:val="none" w:sz="0" w:space="0" w:color="auto"/>
            <w:right w:val="none" w:sz="0" w:space="0" w:color="auto"/>
          </w:divBdr>
          <w:divsChild>
            <w:div w:id="457989859">
              <w:marLeft w:val="0"/>
              <w:marRight w:val="0"/>
              <w:marTop w:val="0"/>
              <w:marBottom w:val="0"/>
              <w:divBdr>
                <w:top w:val="none" w:sz="0" w:space="0" w:color="auto"/>
                <w:left w:val="none" w:sz="0" w:space="0" w:color="auto"/>
                <w:bottom w:val="none" w:sz="0" w:space="0" w:color="auto"/>
                <w:right w:val="none" w:sz="0" w:space="0" w:color="auto"/>
              </w:divBdr>
            </w:div>
          </w:divsChild>
        </w:div>
        <w:div w:id="1399860170">
          <w:marLeft w:val="0"/>
          <w:marRight w:val="0"/>
          <w:marTop w:val="0"/>
          <w:marBottom w:val="0"/>
          <w:divBdr>
            <w:top w:val="none" w:sz="0" w:space="0" w:color="auto"/>
            <w:left w:val="none" w:sz="0" w:space="0" w:color="auto"/>
            <w:bottom w:val="none" w:sz="0" w:space="0" w:color="auto"/>
            <w:right w:val="none" w:sz="0" w:space="0" w:color="auto"/>
          </w:divBdr>
          <w:divsChild>
            <w:div w:id="337542919">
              <w:marLeft w:val="0"/>
              <w:marRight w:val="0"/>
              <w:marTop w:val="0"/>
              <w:marBottom w:val="0"/>
              <w:divBdr>
                <w:top w:val="none" w:sz="0" w:space="0" w:color="auto"/>
                <w:left w:val="none" w:sz="0" w:space="0" w:color="auto"/>
                <w:bottom w:val="none" w:sz="0" w:space="0" w:color="auto"/>
                <w:right w:val="none" w:sz="0" w:space="0" w:color="auto"/>
              </w:divBdr>
            </w:div>
          </w:divsChild>
        </w:div>
        <w:div w:id="1465848444">
          <w:marLeft w:val="0"/>
          <w:marRight w:val="0"/>
          <w:marTop w:val="0"/>
          <w:marBottom w:val="0"/>
          <w:divBdr>
            <w:top w:val="none" w:sz="0" w:space="0" w:color="auto"/>
            <w:left w:val="none" w:sz="0" w:space="0" w:color="auto"/>
            <w:bottom w:val="none" w:sz="0" w:space="0" w:color="auto"/>
            <w:right w:val="none" w:sz="0" w:space="0" w:color="auto"/>
          </w:divBdr>
          <w:divsChild>
            <w:div w:id="1728140246">
              <w:marLeft w:val="0"/>
              <w:marRight w:val="0"/>
              <w:marTop w:val="0"/>
              <w:marBottom w:val="0"/>
              <w:divBdr>
                <w:top w:val="none" w:sz="0" w:space="0" w:color="auto"/>
                <w:left w:val="none" w:sz="0" w:space="0" w:color="auto"/>
                <w:bottom w:val="none" w:sz="0" w:space="0" w:color="auto"/>
                <w:right w:val="none" w:sz="0" w:space="0" w:color="auto"/>
              </w:divBdr>
            </w:div>
          </w:divsChild>
        </w:div>
        <w:div w:id="1478299610">
          <w:marLeft w:val="0"/>
          <w:marRight w:val="0"/>
          <w:marTop w:val="0"/>
          <w:marBottom w:val="0"/>
          <w:divBdr>
            <w:top w:val="none" w:sz="0" w:space="0" w:color="auto"/>
            <w:left w:val="none" w:sz="0" w:space="0" w:color="auto"/>
            <w:bottom w:val="none" w:sz="0" w:space="0" w:color="auto"/>
            <w:right w:val="none" w:sz="0" w:space="0" w:color="auto"/>
          </w:divBdr>
          <w:divsChild>
            <w:div w:id="1347710569">
              <w:marLeft w:val="0"/>
              <w:marRight w:val="0"/>
              <w:marTop w:val="0"/>
              <w:marBottom w:val="0"/>
              <w:divBdr>
                <w:top w:val="none" w:sz="0" w:space="0" w:color="auto"/>
                <w:left w:val="none" w:sz="0" w:space="0" w:color="auto"/>
                <w:bottom w:val="none" w:sz="0" w:space="0" w:color="auto"/>
                <w:right w:val="none" w:sz="0" w:space="0" w:color="auto"/>
              </w:divBdr>
            </w:div>
          </w:divsChild>
        </w:div>
        <w:div w:id="1483352268">
          <w:marLeft w:val="0"/>
          <w:marRight w:val="0"/>
          <w:marTop w:val="0"/>
          <w:marBottom w:val="0"/>
          <w:divBdr>
            <w:top w:val="none" w:sz="0" w:space="0" w:color="auto"/>
            <w:left w:val="none" w:sz="0" w:space="0" w:color="auto"/>
            <w:bottom w:val="none" w:sz="0" w:space="0" w:color="auto"/>
            <w:right w:val="none" w:sz="0" w:space="0" w:color="auto"/>
          </w:divBdr>
          <w:divsChild>
            <w:div w:id="1007291712">
              <w:marLeft w:val="0"/>
              <w:marRight w:val="0"/>
              <w:marTop w:val="0"/>
              <w:marBottom w:val="0"/>
              <w:divBdr>
                <w:top w:val="none" w:sz="0" w:space="0" w:color="auto"/>
                <w:left w:val="none" w:sz="0" w:space="0" w:color="auto"/>
                <w:bottom w:val="none" w:sz="0" w:space="0" w:color="auto"/>
                <w:right w:val="none" w:sz="0" w:space="0" w:color="auto"/>
              </w:divBdr>
            </w:div>
            <w:div w:id="1996182360">
              <w:marLeft w:val="0"/>
              <w:marRight w:val="0"/>
              <w:marTop w:val="0"/>
              <w:marBottom w:val="0"/>
              <w:divBdr>
                <w:top w:val="none" w:sz="0" w:space="0" w:color="auto"/>
                <w:left w:val="none" w:sz="0" w:space="0" w:color="auto"/>
                <w:bottom w:val="none" w:sz="0" w:space="0" w:color="auto"/>
                <w:right w:val="none" w:sz="0" w:space="0" w:color="auto"/>
              </w:divBdr>
            </w:div>
            <w:div w:id="2025479179">
              <w:marLeft w:val="0"/>
              <w:marRight w:val="0"/>
              <w:marTop w:val="0"/>
              <w:marBottom w:val="0"/>
              <w:divBdr>
                <w:top w:val="none" w:sz="0" w:space="0" w:color="auto"/>
                <w:left w:val="none" w:sz="0" w:space="0" w:color="auto"/>
                <w:bottom w:val="none" w:sz="0" w:space="0" w:color="auto"/>
                <w:right w:val="none" w:sz="0" w:space="0" w:color="auto"/>
              </w:divBdr>
            </w:div>
          </w:divsChild>
        </w:div>
        <w:div w:id="1508860744">
          <w:marLeft w:val="0"/>
          <w:marRight w:val="0"/>
          <w:marTop w:val="0"/>
          <w:marBottom w:val="0"/>
          <w:divBdr>
            <w:top w:val="none" w:sz="0" w:space="0" w:color="auto"/>
            <w:left w:val="none" w:sz="0" w:space="0" w:color="auto"/>
            <w:bottom w:val="none" w:sz="0" w:space="0" w:color="auto"/>
            <w:right w:val="none" w:sz="0" w:space="0" w:color="auto"/>
          </w:divBdr>
          <w:divsChild>
            <w:div w:id="769080053">
              <w:marLeft w:val="0"/>
              <w:marRight w:val="0"/>
              <w:marTop w:val="0"/>
              <w:marBottom w:val="0"/>
              <w:divBdr>
                <w:top w:val="none" w:sz="0" w:space="0" w:color="auto"/>
                <w:left w:val="none" w:sz="0" w:space="0" w:color="auto"/>
                <w:bottom w:val="none" w:sz="0" w:space="0" w:color="auto"/>
                <w:right w:val="none" w:sz="0" w:space="0" w:color="auto"/>
              </w:divBdr>
            </w:div>
          </w:divsChild>
        </w:div>
        <w:div w:id="1515680566">
          <w:marLeft w:val="0"/>
          <w:marRight w:val="0"/>
          <w:marTop w:val="0"/>
          <w:marBottom w:val="0"/>
          <w:divBdr>
            <w:top w:val="none" w:sz="0" w:space="0" w:color="auto"/>
            <w:left w:val="none" w:sz="0" w:space="0" w:color="auto"/>
            <w:bottom w:val="none" w:sz="0" w:space="0" w:color="auto"/>
            <w:right w:val="none" w:sz="0" w:space="0" w:color="auto"/>
          </w:divBdr>
          <w:divsChild>
            <w:div w:id="275989008">
              <w:marLeft w:val="0"/>
              <w:marRight w:val="0"/>
              <w:marTop w:val="0"/>
              <w:marBottom w:val="0"/>
              <w:divBdr>
                <w:top w:val="none" w:sz="0" w:space="0" w:color="auto"/>
                <w:left w:val="none" w:sz="0" w:space="0" w:color="auto"/>
                <w:bottom w:val="none" w:sz="0" w:space="0" w:color="auto"/>
                <w:right w:val="none" w:sz="0" w:space="0" w:color="auto"/>
              </w:divBdr>
            </w:div>
            <w:div w:id="1575235666">
              <w:marLeft w:val="0"/>
              <w:marRight w:val="0"/>
              <w:marTop w:val="0"/>
              <w:marBottom w:val="0"/>
              <w:divBdr>
                <w:top w:val="none" w:sz="0" w:space="0" w:color="auto"/>
                <w:left w:val="none" w:sz="0" w:space="0" w:color="auto"/>
                <w:bottom w:val="none" w:sz="0" w:space="0" w:color="auto"/>
                <w:right w:val="none" w:sz="0" w:space="0" w:color="auto"/>
              </w:divBdr>
            </w:div>
          </w:divsChild>
        </w:div>
        <w:div w:id="1604454956">
          <w:marLeft w:val="0"/>
          <w:marRight w:val="0"/>
          <w:marTop w:val="0"/>
          <w:marBottom w:val="0"/>
          <w:divBdr>
            <w:top w:val="none" w:sz="0" w:space="0" w:color="auto"/>
            <w:left w:val="none" w:sz="0" w:space="0" w:color="auto"/>
            <w:bottom w:val="none" w:sz="0" w:space="0" w:color="auto"/>
            <w:right w:val="none" w:sz="0" w:space="0" w:color="auto"/>
          </w:divBdr>
          <w:divsChild>
            <w:div w:id="203493599">
              <w:marLeft w:val="0"/>
              <w:marRight w:val="0"/>
              <w:marTop w:val="0"/>
              <w:marBottom w:val="0"/>
              <w:divBdr>
                <w:top w:val="none" w:sz="0" w:space="0" w:color="auto"/>
                <w:left w:val="none" w:sz="0" w:space="0" w:color="auto"/>
                <w:bottom w:val="none" w:sz="0" w:space="0" w:color="auto"/>
                <w:right w:val="none" w:sz="0" w:space="0" w:color="auto"/>
              </w:divBdr>
            </w:div>
            <w:div w:id="1860315802">
              <w:marLeft w:val="0"/>
              <w:marRight w:val="0"/>
              <w:marTop w:val="0"/>
              <w:marBottom w:val="0"/>
              <w:divBdr>
                <w:top w:val="none" w:sz="0" w:space="0" w:color="auto"/>
                <w:left w:val="none" w:sz="0" w:space="0" w:color="auto"/>
                <w:bottom w:val="none" w:sz="0" w:space="0" w:color="auto"/>
                <w:right w:val="none" w:sz="0" w:space="0" w:color="auto"/>
              </w:divBdr>
            </w:div>
          </w:divsChild>
        </w:div>
        <w:div w:id="1641836684">
          <w:marLeft w:val="0"/>
          <w:marRight w:val="0"/>
          <w:marTop w:val="0"/>
          <w:marBottom w:val="0"/>
          <w:divBdr>
            <w:top w:val="none" w:sz="0" w:space="0" w:color="auto"/>
            <w:left w:val="none" w:sz="0" w:space="0" w:color="auto"/>
            <w:bottom w:val="none" w:sz="0" w:space="0" w:color="auto"/>
            <w:right w:val="none" w:sz="0" w:space="0" w:color="auto"/>
          </w:divBdr>
          <w:divsChild>
            <w:div w:id="766926897">
              <w:marLeft w:val="0"/>
              <w:marRight w:val="0"/>
              <w:marTop w:val="0"/>
              <w:marBottom w:val="0"/>
              <w:divBdr>
                <w:top w:val="none" w:sz="0" w:space="0" w:color="auto"/>
                <w:left w:val="none" w:sz="0" w:space="0" w:color="auto"/>
                <w:bottom w:val="none" w:sz="0" w:space="0" w:color="auto"/>
                <w:right w:val="none" w:sz="0" w:space="0" w:color="auto"/>
              </w:divBdr>
            </w:div>
          </w:divsChild>
        </w:div>
        <w:div w:id="1653756217">
          <w:marLeft w:val="0"/>
          <w:marRight w:val="0"/>
          <w:marTop w:val="0"/>
          <w:marBottom w:val="0"/>
          <w:divBdr>
            <w:top w:val="none" w:sz="0" w:space="0" w:color="auto"/>
            <w:left w:val="none" w:sz="0" w:space="0" w:color="auto"/>
            <w:bottom w:val="none" w:sz="0" w:space="0" w:color="auto"/>
            <w:right w:val="none" w:sz="0" w:space="0" w:color="auto"/>
          </w:divBdr>
          <w:divsChild>
            <w:div w:id="1404642683">
              <w:marLeft w:val="0"/>
              <w:marRight w:val="0"/>
              <w:marTop w:val="0"/>
              <w:marBottom w:val="0"/>
              <w:divBdr>
                <w:top w:val="none" w:sz="0" w:space="0" w:color="auto"/>
                <w:left w:val="none" w:sz="0" w:space="0" w:color="auto"/>
                <w:bottom w:val="none" w:sz="0" w:space="0" w:color="auto"/>
                <w:right w:val="none" w:sz="0" w:space="0" w:color="auto"/>
              </w:divBdr>
            </w:div>
          </w:divsChild>
        </w:div>
        <w:div w:id="1667585505">
          <w:marLeft w:val="0"/>
          <w:marRight w:val="0"/>
          <w:marTop w:val="0"/>
          <w:marBottom w:val="0"/>
          <w:divBdr>
            <w:top w:val="none" w:sz="0" w:space="0" w:color="auto"/>
            <w:left w:val="none" w:sz="0" w:space="0" w:color="auto"/>
            <w:bottom w:val="none" w:sz="0" w:space="0" w:color="auto"/>
            <w:right w:val="none" w:sz="0" w:space="0" w:color="auto"/>
          </w:divBdr>
          <w:divsChild>
            <w:div w:id="999040832">
              <w:marLeft w:val="0"/>
              <w:marRight w:val="0"/>
              <w:marTop w:val="0"/>
              <w:marBottom w:val="0"/>
              <w:divBdr>
                <w:top w:val="none" w:sz="0" w:space="0" w:color="auto"/>
                <w:left w:val="none" w:sz="0" w:space="0" w:color="auto"/>
                <w:bottom w:val="none" w:sz="0" w:space="0" w:color="auto"/>
                <w:right w:val="none" w:sz="0" w:space="0" w:color="auto"/>
              </w:divBdr>
            </w:div>
          </w:divsChild>
        </w:div>
        <w:div w:id="1678187515">
          <w:marLeft w:val="0"/>
          <w:marRight w:val="0"/>
          <w:marTop w:val="0"/>
          <w:marBottom w:val="0"/>
          <w:divBdr>
            <w:top w:val="none" w:sz="0" w:space="0" w:color="auto"/>
            <w:left w:val="none" w:sz="0" w:space="0" w:color="auto"/>
            <w:bottom w:val="none" w:sz="0" w:space="0" w:color="auto"/>
            <w:right w:val="none" w:sz="0" w:space="0" w:color="auto"/>
          </w:divBdr>
          <w:divsChild>
            <w:div w:id="353306143">
              <w:marLeft w:val="0"/>
              <w:marRight w:val="0"/>
              <w:marTop w:val="0"/>
              <w:marBottom w:val="0"/>
              <w:divBdr>
                <w:top w:val="none" w:sz="0" w:space="0" w:color="auto"/>
                <w:left w:val="none" w:sz="0" w:space="0" w:color="auto"/>
                <w:bottom w:val="none" w:sz="0" w:space="0" w:color="auto"/>
                <w:right w:val="none" w:sz="0" w:space="0" w:color="auto"/>
              </w:divBdr>
            </w:div>
          </w:divsChild>
        </w:div>
        <w:div w:id="1705013067">
          <w:marLeft w:val="0"/>
          <w:marRight w:val="0"/>
          <w:marTop w:val="0"/>
          <w:marBottom w:val="0"/>
          <w:divBdr>
            <w:top w:val="none" w:sz="0" w:space="0" w:color="auto"/>
            <w:left w:val="none" w:sz="0" w:space="0" w:color="auto"/>
            <w:bottom w:val="none" w:sz="0" w:space="0" w:color="auto"/>
            <w:right w:val="none" w:sz="0" w:space="0" w:color="auto"/>
          </w:divBdr>
          <w:divsChild>
            <w:div w:id="169367944">
              <w:marLeft w:val="0"/>
              <w:marRight w:val="0"/>
              <w:marTop w:val="0"/>
              <w:marBottom w:val="0"/>
              <w:divBdr>
                <w:top w:val="none" w:sz="0" w:space="0" w:color="auto"/>
                <w:left w:val="none" w:sz="0" w:space="0" w:color="auto"/>
                <w:bottom w:val="none" w:sz="0" w:space="0" w:color="auto"/>
                <w:right w:val="none" w:sz="0" w:space="0" w:color="auto"/>
              </w:divBdr>
            </w:div>
          </w:divsChild>
        </w:div>
        <w:div w:id="1713773814">
          <w:marLeft w:val="0"/>
          <w:marRight w:val="0"/>
          <w:marTop w:val="0"/>
          <w:marBottom w:val="0"/>
          <w:divBdr>
            <w:top w:val="none" w:sz="0" w:space="0" w:color="auto"/>
            <w:left w:val="none" w:sz="0" w:space="0" w:color="auto"/>
            <w:bottom w:val="none" w:sz="0" w:space="0" w:color="auto"/>
            <w:right w:val="none" w:sz="0" w:space="0" w:color="auto"/>
          </w:divBdr>
          <w:divsChild>
            <w:div w:id="419254360">
              <w:marLeft w:val="0"/>
              <w:marRight w:val="0"/>
              <w:marTop w:val="0"/>
              <w:marBottom w:val="0"/>
              <w:divBdr>
                <w:top w:val="none" w:sz="0" w:space="0" w:color="auto"/>
                <w:left w:val="none" w:sz="0" w:space="0" w:color="auto"/>
                <w:bottom w:val="none" w:sz="0" w:space="0" w:color="auto"/>
                <w:right w:val="none" w:sz="0" w:space="0" w:color="auto"/>
              </w:divBdr>
            </w:div>
          </w:divsChild>
        </w:div>
        <w:div w:id="1740126221">
          <w:marLeft w:val="0"/>
          <w:marRight w:val="0"/>
          <w:marTop w:val="0"/>
          <w:marBottom w:val="0"/>
          <w:divBdr>
            <w:top w:val="none" w:sz="0" w:space="0" w:color="auto"/>
            <w:left w:val="none" w:sz="0" w:space="0" w:color="auto"/>
            <w:bottom w:val="none" w:sz="0" w:space="0" w:color="auto"/>
            <w:right w:val="none" w:sz="0" w:space="0" w:color="auto"/>
          </w:divBdr>
          <w:divsChild>
            <w:div w:id="1332611009">
              <w:marLeft w:val="0"/>
              <w:marRight w:val="0"/>
              <w:marTop w:val="0"/>
              <w:marBottom w:val="0"/>
              <w:divBdr>
                <w:top w:val="none" w:sz="0" w:space="0" w:color="auto"/>
                <w:left w:val="none" w:sz="0" w:space="0" w:color="auto"/>
                <w:bottom w:val="none" w:sz="0" w:space="0" w:color="auto"/>
                <w:right w:val="none" w:sz="0" w:space="0" w:color="auto"/>
              </w:divBdr>
            </w:div>
            <w:div w:id="2074766066">
              <w:marLeft w:val="0"/>
              <w:marRight w:val="0"/>
              <w:marTop w:val="0"/>
              <w:marBottom w:val="0"/>
              <w:divBdr>
                <w:top w:val="none" w:sz="0" w:space="0" w:color="auto"/>
                <w:left w:val="none" w:sz="0" w:space="0" w:color="auto"/>
                <w:bottom w:val="none" w:sz="0" w:space="0" w:color="auto"/>
                <w:right w:val="none" w:sz="0" w:space="0" w:color="auto"/>
              </w:divBdr>
            </w:div>
          </w:divsChild>
        </w:div>
        <w:div w:id="1796867924">
          <w:marLeft w:val="0"/>
          <w:marRight w:val="0"/>
          <w:marTop w:val="0"/>
          <w:marBottom w:val="0"/>
          <w:divBdr>
            <w:top w:val="none" w:sz="0" w:space="0" w:color="auto"/>
            <w:left w:val="none" w:sz="0" w:space="0" w:color="auto"/>
            <w:bottom w:val="none" w:sz="0" w:space="0" w:color="auto"/>
            <w:right w:val="none" w:sz="0" w:space="0" w:color="auto"/>
          </w:divBdr>
          <w:divsChild>
            <w:div w:id="1417097072">
              <w:marLeft w:val="0"/>
              <w:marRight w:val="0"/>
              <w:marTop w:val="0"/>
              <w:marBottom w:val="0"/>
              <w:divBdr>
                <w:top w:val="none" w:sz="0" w:space="0" w:color="auto"/>
                <w:left w:val="none" w:sz="0" w:space="0" w:color="auto"/>
                <w:bottom w:val="none" w:sz="0" w:space="0" w:color="auto"/>
                <w:right w:val="none" w:sz="0" w:space="0" w:color="auto"/>
              </w:divBdr>
            </w:div>
          </w:divsChild>
        </w:div>
        <w:div w:id="1811635690">
          <w:marLeft w:val="0"/>
          <w:marRight w:val="0"/>
          <w:marTop w:val="0"/>
          <w:marBottom w:val="0"/>
          <w:divBdr>
            <w:top w:val="none" w:sz="0" w:space="0" w:color="auto"/>
            <w:left w:val="none" w:sz="0" w:space="0" w:color="auto"/>
            <w:bottom w:val="none" w:sz="0" w:space="0" w:color="auto"/>
            <w:right w:val="none" w:sz="0" w:space="0" w:color="auto"/>
          </w:divBdr>
          <w:divsChild>
            <w:div w:id="1851871437">
              <w:marLeft w:val="0"/>
              <w:marRight w:val="0"/>
              <w:marTop w:val="0"/>
              <w:marBottom w:val="0"/>
              <w:divBdr>
                <w:top w:val="none" w:sz="0" w:space="0" w:color="auto"/>
                <w:left w:val="none" w:sz="0" w:space="0" w:color="auto"/>
                <w:bottom w:val="none" w:sz="0" w:space="0" w:color="auto"/>
                <w:right w:val="none" w:sz="0" w:space="0" w:color="auto"/>
              </w:divBdr>
            </w:div>
          </w:divsChild>
        </w:div>
        <w:div w:id="1852915032">
          <w:marLeft w:val="0"/>
          <w:marRight w:val="0"/>
          <w:marTop w:val="0"/>
          <w:marBottom w:val="0"/>
          <w:divBdr>
            <w:top w:val="none" w:sz="0" w:space="0" w:color="auto"/>
            <w:left w:val="none" w:sz="0" w:space="0" w:color="auto"/>
            <w:bottom w:val="none" w:sz="0" w:space="0" w:color="auto"/>
            <w:right w:val="none" w:sz="0" w:space="0" w:color="auto"/>
          </w:divBdr>
          <w:divsChild>
            <w:div w:id="1261252594">
              <w:marLeft w:val="0"/>
              <w:marRight w:val="0"/>
              <w:marTop w:val="0"/>
              <w:marBottom w:val="0"/>
              <w:divBdr>
                <w:top w:val="none" w:sz="0" w:space="0" w:color="auto"/>
                <w:left w:val="none" w:sz="0" w:space="0" w:color="auto"/>
                <w:bottom w:val="none" w:sz="0" w:space="0" w:color="auto"/>
                <w:right w:val="none" w:sz="0" w:space="0" w:color="auto"/>
              </w:divBdr>
            </w:div>
          </w:divsChild>
        </w:div>
        <w:div w:id="1856728900">
          <w:marLeft w:val="0"/>
          <w:marRight w:val="0"/>
          <w:marTop w:val="0"/>
          <w:marBottom w:val="0"/>
          <w:divBdr>
            <w:top w:val="none" w:sz="0" w:space="0" w:color="auto"/>
            <w:left w:val="none" w:sz="0" w:space="0" w:color="auto"/>
            <w:bottom w:val="none" w:sz="0" w:space="0" w:color="auto"/>
            <w:right w:val="none" w:sz="0" w:space="0" w:color="auto"/>
          </w:divBdr>
          <w:divsChild>
            <w:div w:id="1556117989">
              <w:marLeft w:val="0"/>
              <w:marRight w:val="0"/>
              <w:marTop w:val="0"/>
              <w:marBottom w:val="0"/>
              <w:divBdr>
                <w:top w:val="none" w:sz="0" w:space="0" w:color="auto"/>
                <w:left w:val="none" w:sz="0" w:space="0" w:color="auto"/>
                <w:bottom w:val="none" w:sz="0" w:space="0" w:color="auto"/>
                <w:right w:val="none" w:sz="0" w:space="0" w:color="auto"/>
              </w:divBdr>
            </w:div>
          </w:divsChild>
        </w:div>
        <w:div w:id="1863324398">
          <w:marLeft w:val="0"/>
          <w:marRight w:val="0"/>
          <w:marTop w:val="0"/>
          <w:marBottom w:val="0"/>
          <w:divBdr>
            <w:top w:val="none" w:sz="0" w:space="0" w:color="auto"/>
            <w:left w:val="none" w:sz="0" w:space="0" w:color="auto"/>
            <w:bottom w:val="none" w:sz="0" w:space="0" w:color="auto"/>
            <w:right w:val="none" w:sz="0" w:space="0" w:color="auto"/>
          </w:divBdr>
          <w:divsChild>
            <w:div w:id="833029473">
              <w:marLeft w:val="0"/>
              <w:marRight w:val="0"/>
              <w:marTop w:val="0"/>
              <w:marBottom w:val="0"/>
              <w:divBdr>
                <w:top w:val="none" w:sz="0" w:space="0" w:color="auto"/>
                <w:left w:val="none" w:sz="0" w:space="0" w:color="auto"/>
                <w:bottom w:val="none" w:sz="0" w:space="0" w:color="auto"/>
                <w:right w:val="none" w:sz="0" w:space="0" w:color="auto"/>
              </w:divBdr>
            </w:div>
          </w:divsChild>
        </w:div>
        <w:div w:id="1874148003">
          <w:marLeft w:val="0"/>
          <w:marRight w:val="0"/>
          <w:marTop w:val="0"/>
          <w:marBottom w:val="0"/>
          <w:divBdr>
            <w:top w:val="none" w:sz="0" w:space="0" w:color="auto"/>
            <w:left w:val="none" w:sz="0" w:space="0" w:color="auto"/>
            <w:bottom w:val="none" w:sz="0" w:space="0" w:color="auto"/>
            <w:right w:val="none" w:sz="0" w:space="0" w:color="auto"/>
          </w:divBdr>
          <w:divsChild>
            <w:div w:id="824978908">
              <w:marLeft w:val="0"/>
              <w:marRight w:val="0"/>
              <w:marTop w:val="0"/>
              <w:marBottom w:val="0"/>
              <w:divBdr>
                <w:top w:val="none" w:sz="0" w:space="0" w:color="auto"/>
                <w:left w:val="none" w:sz="0" w:space="0" w:color="auto"/>
                <w:bottom w:val="none" w:sz="0" w:space="0" w:color="auto"/>
                <w:right w:val="none" w:sz="0" w:space="0" w:color="auto"/>
              </w:divBdr>
            </w:div>
          </w:divsChild>
        </w:div>
        <w:div w:id="1892888109">
          <w:marLeft w:val="0"/>
          <w:marRight w:val="0"/>
          <w:marTop w:val="0"/>
          <w:marBottom w:val="0"/>
          <w:divBdr>
            <w:top w:val="none" w:sz="0" w:space="0" w:color="auto"/>
            <w:left w:val="none" w:sz="0" w:space="0" w:color="auto"/>
            <w:bottom w:val="none" w:sz="0" w:space="0" w:color="auto"/>
            <w:right w:val="none" w:sz="0" w:space="0" w:color="auto"/>
          </w:divBdr>
          <w:divsChild>
            <w:div w:id="449476903">
              <w:marLeft w:val="0"/>
              <w:marRight w:val="0"/>
              <w:marTop w:val="0"/>
              <w:marBottom w:val="0"/>
              <w:divBdr>
                <w:top w:val="none" w:sz="0" w:space="0" w:color="auto"/>
                <w:left w:val="none" w:sz="0" w:space="0" w:color="auto"/>
                <w:bottom w:val="none" w:sz="0" w:space="0" w:color="auto"/>
                <w:right w:val="none" w:sz="0" w:space="0" w:color="auto"/>
              </w:divBdr>
            </w:div>
          </w:divsChild>
        </w:div>
        <w:div w:id="2060780997">
          <w:marLeft w:val="0"/>
          <w:marRight w:val="0"/>
          <w:marTop w:val="0"/>
          <w:marBottom w:val="0"/>
          <w:divBdr>
            <w:top w:val="none" w:sz="0" w:space="0" w:color="auto"/>
            <w:left w:val="none" w:sz="0" w:space="0" w:color="auto"/>
            <w:bottom w:val="none" w:sz="0" w:space="0" w:color="auto"/>
            <w:right w:val="none" w:sz="0" w:space="0" w:color="auto"/>
          </w:divBdr>
          <w:divsChild>
            <w:div w:id="1386679820">
              <w:marLeft w:val="0"/>
              <w:marRight w:val="0"/>
              <w:marTop w:val="0"/>
              <w:marBottom w:val="0"/>
              <w:divBdr>
                <w:top w:val="none" w:sz="0" w:space="0" w:color="auto"/>
                <w:left w:val="none" w:sz="0" w:space="0" w:color="auto"/>
                <w:bottom w:val="none" w:sz="0" w:space="0" w:color="auto"/>
                <w:right w:val="none" w:sz="0" w:space="0" w:color="auto"/>
              </w:divBdr>
            </w:div>
          </w:divsChild>
        </w:div>
        <w:div w:id="2085953087">
          <w:marLeft w:val="0"/>
          <w:marRight w:val="0"/>
          <w:marTop w:val="0"/>
          <w:marBottom w:val="0"/>
          <w:divBdr>
            <w:top w:val="none" w:sz="0" w:space="0" w:color="auto"/>
            <w:left w:val="none" w:sz="0" w:space="0" w:color="auto"/>
            <w:bottom w:val="none" w:sz="0" w:space="0" w:color="auto"/>
            <w:right w:val="none" w:sz="0" w:space="0" w:color="auto"/>
          </w:divBdr>
          <w:divsChild>
            <w:div w:id="30421322">
              <w:marLeft w:val="0"/>
              <w:marRight w:val="0"/>
              <w:marTop w:val="0"/>
              <w:marBottom w:val="0"/>
              <w:divBdr>
                <w:top w:val="none" w:sz="0" w:space="0" w:color="auto"/>
                <w:left w:val="none" w:sz="0" w:space="0" w:color="auto"/>
                <w:bottom w:val="none" w:sz="0" w:space="0" w:color="auto"/>
                <w:right w:val="none" w:sz="0" w:space="0" w:color="auto"/>
              </w:divBdr>
            </w:div>
            <w:div w:id="1095828373">
              <w:marLeft w:val="0"/>
              <w:marRight w:val="0"/>
              <w:marTop w:val="0"/>
              <w:marBottom w:val="0"/>
              <w:divBdr>
                <w:top w:val="none" w:sz="0" w:space="0" w:color="auto"/>
                <w:left w:val="none" w:sz="0" w:space="0" w:color="auto"/>
                <w:bottom w:val="none" w:sz="0" w:space="0" w:color="auto"/>
                <w:right w:val="none" w:sz="0" w:space="0" w:color="auto"/>
              </w:divBdr>
            </w:div>
          </w:divsChild>
        </w:div>
        <w:div w:id="2089886690">
          <w:marLeft w:val="0"/>
          <w:marRight w:val="0"/>
          <w:marTop w:val="0"/>
          <w:marBottom w:val="0"/>
          <w:divBdr>
            <w:top w:val="none" w:sz="0" w:space="0" w:color="auto"/>
            <w:left w:val="none" w:sz="0" w:space="0" w:color="auto"/>
            <w:bottom w:val="none" w:sz="0" w:space="0" w:color="auto"/>
            <w:right w:val="none" w:sz="0" w:space="0" w:color="auto"/>
          </w:divBdr>
          <w:divsChild>
            <w:div w:id="1882668036">
              <w:marLeft w:val="0"/>
              <w:marRight w:val="0"/>
              <w:marTop w:val="0"/>
              <w:marBottom w:val="0"/>
              <w:divBdr>
                <w:top w:val="none" w:sz="0" w:space="0" w:color="auto"/>
                <w:left w:val="none" w:sz="0" w:space="0" w:color="auto"/>
                <w:bottom w:val="none" w:sz="0" w:space="0" w:color="auto"/>
                <w:right w:val="none" w:sz="0" w:space="0" w:color="auto"/>
              </w:divBdr>
            </w:div>
          </w:divsChild>
        </w:div>
        <w:div w:id="2108769584">
          <w:marLeft w:val="0"/>
          <w:marRight w:val="0"/>
          <w:marTop w:val="0"/>
          <w:marBottom w:val="0"/>
          <w:divBdr>
            <w:top w:val="none" w:sz="0" w:space="0" w:color="auto"/>
            <w:left w:val="none" w:sz="0" w:space="0" w:color="auto"/>
            <w:bottom w:val="none" w:sz="0" w:space="0" w:color="auto"/>
            <w:right w:val="none" w:sz="0" w:space="0" w:color="auto"/>
          </w:divBdr>
          <w:divsChild>
            <w:div w:id="1129475373">
              <w:marLeft w:val="0"/>
              <w:marRight w:val="0"/>
              <w:marTop w:val="0"/>
              <w:marBottom w:val="0"/>
              <w:divBdr>
                <w:top w:val="none" w:sz="0" w:space="0" w:color="auto"/>
                <w:left w:val="none" w:sz="0" w:space="0" w:color="auto"/>
                <w:bottom w:val="none" w:sz="0" w:space="0" w:color="auto"/>
                <w:right w:val="none" w:sz="0" w:space="0" w:color="auto"/>
              </w:divBdr>
            </w:div>
          </w:divsChild>
        </w:div>
        <w:div w:id="2136868986">
          <w:marLeft w:val="0"/>
          <w:marRight w:val="0"/>
          <w:marTop w:val="0"/>
          <w:marBottom w:val="0"/>
          <w:divBdr>
            <w:top w:val="none" w:sz="0" w:space="0" w:color="auto"/>
            <w:left w:val="none" w:sz="0" w:space="0" w:color="auto"/>
            <w:bottom w:val="none" w:sz="0" w:space="0" w:color="auto"/>
            <w:right w:val="none" w:sz="0" w:space="0" w:color="auto"/>
          </w:divBdr>
          <w:divsChild>
            <w:div w:id="21237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7141">
      <w:bodyDiv w:val="1"/>
      <w:marLeft w:val="0"/>
      <w:marRight w:val="0"/>
      <w:marTop w:val="0"/>
      <w:marBottom w:val="0"/>
      <w:divBdr>
        <w:top w:val="none" w:sz="0" w:space="0" w:color="auto"/>
        <w:left w:val="none" w:sz="0" w:space="0" w:color="auto"/>
        <w:bottom w:val="none" w:sz="0" w:space="0" w:color="auto"/>
        <w:right w:val="none" w:sz="0" w:space="0" w:color="auto"/>
      </w:divBdr>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520048541">
      <w:bodyDiv w:val="1"/>
      <w:marLeft w:val="0"/>
      <w:marRight w:val="0"/>
      <w:marTop w:val="0"/>
      <w:marBottom w:val="0"/>
      <w:divBdr>
        <w:top w:val="none" w:sz="0" w:space="0" w:color="auto"/>
        <w:left w:val="none" w:sz="0" w:space="0" w:color="auto"/>
        <w:bottom w:val="none" w:sz="0" w:space="0" w:color="auto"/>
        <w:right w:val="none" w:sz="0" w:space="0" w:color="auto"/>
      </w:divBdr>
      <w:divsChild>
        <w:div w:id="370108236">
          <w:marLeft w:val="0"/>
          <w:marRight w:val="0"/>
          <w:marTop w:val="0"/>
          <w:marBottom w:val="0"/>
          <w:divBdr>
            <w:top w:val="none" w:sz="0" w:space="0" w:color="auto"/>
            <w:left w:val="none" w:sz="0" w:space="0" w:color="auto"/>
            <w:bottom w:val="none" w:sz="0" w:space="0" w:color="auto"/>
            <w:right w:val="none" w:sz="0" w:space="0" w:color="auto"/>
          </w:divBdr>
          <w:divsChild>
            <w:div w:id="1966619422">
              <w:marLeft w:val="-75"/>
              <w:marRight w:val="0"/>
              <w:marTop w:val="30"/>
              <w:marBottom w:val="30"/>
              <w:divBdr>
                <w:top w:val="none" w:sz="0" w:space="0" w:color="auto"/>
                <w:left w:val="none" w:sz="0" w:space="0" w:color="auto"/>
                <w:bottom w:val="none" w:sz="0" w:space="0" w:color="auto"/>
                <w:right w:val="none" w:sz="0" w:space="0" w:color="auto"/>
              </w:divBdr>
              <w:divsChild>
                <w:div w:id="24214122">
                  <w:marLeft w:val="0"/>
                  <w:marRight w:val="0"/>
                  <w:marTop w:val="0"/>
                  <w:marBottom w:val="0"/>
                  <w:divBdr>
                    <w:top w:val="none" w:sz="0" w:space="0" w:color="auto"/>
                    <w:left w:val="none" w:sz="0" w:space="0" w:color="auto"/>
                    <w:bottom w:val="none" w:sz="0" w:space="0" w:color="auto"/>
                    <w:right w:val="none" w:sz="0" w:space="0" w:color="auto"/>
                  </w:divBdr>
                  <w:divsChild>
                    <w:div w:id="1888033250">
                      <w:marLeft w:val="0"/>
                      <w:marRight w:val="0"/>
                      <w:marTop w:val="0"/>
                      <w:marBottom w:val="0"/>
                      <w:divBdr>
                        <w:top w:val="none" w:sz="0" w:space="0" w:color="auto"/>
                        <w:left w:val="none" w:sz="0" w:space="0" w:color="auto"/>
                        <w:bottom w:val="none" w:sz="0" w:space="0" w:color="auto"/>
                        <w:right w:val="none" w:sz="0" w:space="0" w:color="auto"/>
                      </w:divBdr>
                    </w:div>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98182420">
                  <w:marLeft w:val="0"/>
                  <w:marRight w:val="0"/>
                  <w:marTop w:val="0"/>
                  <w:marBottom w:val="0"/>
                  <w:divBdr>
                    <w:top w:val="none" w:sz="0" w:space="0" w:color="auto"/>
                    <w:left w:val="none" w:sz="0" w:space="0" w:color="auto"/>
                    <w:bottom w:val="none" w:sz="0" w:space="0" w:color="auto"/>
                    <w:right w:val="none" w:sz="0" w:space="0" w:color="auto"/>
                  </w:divBdr>
                  <w:divsChild>
                    <w:div w:id="692807153">
                      <w:marLeft w:val="0"/>
                      <w:marRight w:val="0"/>
                      <w:marTop w:val="0"/>
                      <w:marBottom w:val="0"/>
                      <w:divBdr>
                        <w:top w:val="none" w:sz="0" w:space="0" w:color="auto"/>
                        <w:left w:val="none" w:sz="0" w:space="0" w:color="auto"/>
                        <w:bottom w:val="none" w:sz="0" w:space="0" w:color="auto"/>
                        <w:right w:val="none" w:sz="0" w:space="0" w:color="auto"/>
                      </w:divBdr>
                    </w:div>
                  </w:divsChild>
                </w:div>
                <w:div w:id="106200076">
                  <w:marLeft w:val="0"/>
                  <w:marRight w:val="0"/>
                  <w:marTop w:val="0"/>
                  <w:marBottom w:val="0"/>
                  <w:divBdr>
                    <w:top w:val="none" w:sz="0" w:space="0" w:color="auto"/>
                    <w:left w:val="none" w:sz="0" w:space="0" w:color="auto"/>
                    <w:bottom w:val="none" w:sz="0" w:space="0" w:color="auto"/>
                    <w:right w:val="none" w:sz="0" w:space="0" w:color="auto"/>
                  </w:divBdr>
                  <w:divsChild>
                    <w:div w:id="771435086">
                      <w:marLeft w:val="0"/>
                      <w:marRight w:val="0"/>
                      <w:marTop w:val="0"/>
                      <w:marBottom w:val="0"/>
                      <w:divBdr>
                        <w:top w:val="none" w:sz="0" w:space="0" w:color="auto"/>
                        <w:left w:val="none" w:sz="0" w:space="0" w:color="auto"/>
                        <w:bottom w:val="none" w:sz="0" w:space="0" w:color="auto"/>
                        <w:right w:val="none" w:sz="0" w:space="0" w:color="auto"/>
                      </w:divBdr>
                    </w:div>
                  </w:divsChild>
                </w:div>
                <w:div w:id="119998820">
                  <w:marLeft w:val="0"/>
                  <w:marRight w:val="0"/>
                  <w:marTop w:val="0"/>
                  <w:marBottom w:val="0"/>
                  <w:divBdr>
                    <w:top w:val="none" w:sz="0" w:space="0" w:color="auto"/>
                    <w:left w:val="none" w:sz="0" w:space="0" w:color="auto"/>
                    <w:bottom w:val="none" w:sz="0" w:space="0" w:color="auto"/>
                    <w:right w:val="none" w:sz="0" w:space="0" w:color="auto"/>
                  </w:divBdr>
                  <w:divsChild>
                    <w:div w:id="1133445494">
                      <w:marLeft w:val="0"/>
                      <w:marRight w:val="0"/>
                      <w:marTop w:val="0"/>
                      <w:marBottom w:val="0"/>
                      <w:divBdr>
                        <w:top w:val="none" w:sz="0" w:space="0" w:color="auto"/>
                        <w:left w:val="none" w:sz="0" w:space="0" w:color="auto"/>
                        <w:bottom w:val="none" w:sz="0" w:space="0" w:color="auto"/>
                        <w:right w:val="none" w:sz="0" w:space="0" w:color="auto"/>
                      </w:divBdr>
                    </w:div>
                  </w:divsChild>
                </w:div>
                <w:div w:id="151651428">
                  <w:marLeft w:val="0"/>
                  <w:marRight w:val="0"/>
                  <w:marTop w:val="0"/>
                  <w:marBottom w:val="0"/>
                  <w:divBdr>
                    <w:top w:val="none" w:sz="0" w:space="0" w:color="auto"/>
                    <w:left w:val="none" w:sz="0" w:space="0" w:color="auto"/>
                    <w:bottom w:val="none" w:sz="0" w:space="0" w:color="auto"/>
                    <w:right w:val="none" w:sz="0" w:space="0" w:color="auto"/>
                  </w:divBdr>
                  <w:divsChild>
                    <w:div w:id="1636793096">
                      <w:marLeft w:val="0"/>
                      <w:marRight w:val="0"/>
                      <w:marTop w:val="0"/>
                      <w:marBottom w:val="0"/>
                      <w:divBdr>
                        <w:top w:val="none" w:sz="0" w:space="0" w:color="auto"/>
                        <w:left w:val="none" w:sz="0" w:space="0" w:color="auto"/>
                        <w:bottom w:val="none" w:sz="0" w:space="0" w:color="auto"/>
                        <w:right w:val="none" w:sz="0" w:space="0" w:color="auto"/>
                      </w:divBdr>
                    </w:div>
                  </w:divsChild>
                </w:div>
                <w:div w:id="181751912">
                  <w:marLeft w:val="0"/>
                  <w:marRight w:val="0"/>
                  <w:marTop w:val="0"/>
                  <w:marBottom w:val="0"/>
                  <w:divBdr>
                    <w:top w:val="none" w:sz="0" w:space="0" w:color="auto"/>
                    <w:left w:val="none" w:sz="0" w:space="0" w:color="auto"/>
                    <w:bottom w:val="none" w:sz="0" w:space="0" w:color="auto"/>
                    <w:right w:val="none" w:sz="0" w:space="0" w:color="auto"/>
                  </w:divBdr>
                  <w:divsChild>
                    <w:div w:id="1180006662">
                      <w:marLeft w:val="0"/>
                      <w:marRight w:val="0"/>
                      <w:marTop w:val="0"/>
                      <w:marBottom w:val="0"/>
                      <w:divBdr>
                        <w:top w:val="none" w:sz="0" w:space="0" w:color="auto"/>
                        <w:left w:val="none" w:sz="0" w:space="0" w:color="auto"/>
                        <w:bottom w:val="none" w:sz="0" w:space="0" w:color="auto"/>
                        <w:right w:val="none" w:sz="0" w:space="0" w:color="auto"/>
                      </w:divBdr>
                    </w:div>
                  </w:divsChild>
                </w:div>
                <w:div w:id="332758541">
                  <w:marLeft w:val="0"/>
                  <w:marRight w:val="0"/>
                  <w:marTop w:val="0"/>
                  <w:marBottom w:val="0"/>
                  <w:divBdr>
                    <w:top w:val="none" w:sz="0" w:space="0" w:color="auto"/>
                    <w:left w:val="none" w:sz="0" w:space="0" w:color="auto"/>
                    <w:bottom w:val="none" w:sz="0" w:space="0" w:color="auto"/>
                    <w:right w:val="none" w:sz="0" w:space="0" w:color="auto"/>
                  </w:divBdr>
                  <w:divsChild>
                    <w:div w:id="1030109582">
                      <w:marLeft w:val="0"/>
                      <w:marRight w:val="0"/>
                      <w:marTop w:val="0"/>
                      <w:marBottom w:val="0"/>
                      <w:divBdr>
                        <w:top w:val="none" w:sz="0" w:space="0" w:color="auto"/>
                        <w:left w:val="none" w:sz="0" w:space="0" w:color="auto"/>
                        <w:bottom w:val="none" w:sz="0" w:space="0" w:color="auto"/>
                        <w:right w:val="none" w:sz="0" w:space="0" w:color="auto"/>
                      </w:divBdr>
                    </w:div>
                  </w:divsChild>
                </w:div>
                <w:div w:id="370308754">
                  <w:marLeft w:val="0"/>
                  <w:marRight w:val="0"/>
                  <w:marTop w:val="0"/>
                  <w:marBottom w:val="0"/>
                  <w:divBdr>
                    <w:top w:val="none" w:sz="0" w:space="0" w:color="auto"/>
                    <w:left w:val="none" w:sz="0" w:space="0" w:color="auto"/>
                    <w:bottom w:val="none" w:sz="0" w:space="0" w:color="auto"/>
                    <w:right w:val="none" w:sz="0" w:space="0" w:color="auto"/>
                  </w:divBdr>
                  <w:divsChild>
                    <w:div w:id="1995601098">
                      <w:marLeft w:val="0"/>
                      <w:marRight w:val="0"/>
                      <w:marTop w:val="0"/>
                      <w:marBottom w:val="0"/>
                      <w:divBdr>
                        <w:top w:val="none" w:sz="0" w:space="0" w:color="auto"/>
                        <w:left w:val="none" w:sz="0" w:space="0" w:color="auto"/>
                        <w:bottom w:val="none" w:sz="0" w:space="0" w:color="auto"/>
                        <w:right w:val="none" w:sz="0" w:space="0" w:color="auto"/>
                      </w:divBdr>
                    </w:div>
                  </w:divsChild>
                </w:div>
                <w:div w:id="489295312">
                  <w:marLeft w:val="0"/>
                  <w:marRight w:val="0"/>
                  <w:marTop w:val="0"/>
                  <w:marBottom w:val="0"/>
                  <w:divBdr>
                    <w:top w:val="none" w:sz="0" w:space="0" w:color="auto"/>
                    <w:left w:val="none" w:sz="0" w:space="0" w:color="auto"/>
                    <w:bottom w:val="none" w:sz="0" w:space="0" w:color="auto"/>
                    <w:right w:val="none" w:sz="0" w:space="0" w:color="auto"/>
                  </w:divBdr>
                  <w:divsChild>
                    <w:div w:id="1164053679">
                      <w:marLeft w:val="0"/>
                      <w:marRight w:val="0"/>
                      <w:marTop w:val="0"/>
                      <w:marBottom w:val="0"/>
                      <w:divBdr>
                        <w:top w:val="none" w:sz="0" w:space="0" w:color="auto"/>
                        <w:left w:val="none" w:sz="0" w:space="0" w:color="auto"/>
                        <w:bottom w:val="none" w:sz="0" w:space="0" w:color="auto"/>
                        <w:right w:val="none" w:sz="0" w:space="0" w:color="auto"/>
                      </w:divBdr>
                    </w:div>
                  </w:divsChild>
                </w:div>
                <w:div w:id="569534247">
                  <w:marLeft w:val="0"/>
                  <w:marRight w:val="0"/>
                  <w:marTop w:val="0"/>
                  <w:marBottom w:val="0"/>
                  <w:divBdr>
                    <w:top w:val="none" w:sz="0" w:space="0" w:color="auto"/>
                    <w:left w:val="none" w:sz="0" w:space="0" w:color="auto"/>
                    <w:bottom w:val="none" w:sz="0" w:space="0" w:color="auto"/>
                    <w:right w:val="none" w:sz="0" w:space="0" w:color="auto"/>
                  </w:divBdr>
                  <w:divsChild>
                    <w:div w:id="1987735821">
                      <w:marLeft w:val="0"/>
                      <w:marRight w:val="0"/>
                      <w:marTop w:val="0"/>
                      <w:marBottom w:val="0"/>
                      <w:divBdr>
                        <w:top w:val="none" w:sz="0" w:space="0" w:color="auto"/>
                        <w:left w:val="none" w:sz="0" w:space="0" w:color="auto"/>
                        <w:bottom w:val="none" w:sz="0" w:space="0" w:color="auto"/>
                        <w:right w:val="none" w:sz="0" w:space="0" w:color="auto"/>
                      </w:divBdr>
                    </w:div>
                  </w:divsChild>
                </w:div>
                <w:div w:id="629019579">
                  <w:marLeft w:val="0"/>
                  <w:marRight w:val="0"/>
                  <w:marTop w:val="0"/>
                  <w:marBottom w:val="0"/>
                  <w:divBdr>
                    <w:top w:val="none" w:sz="0" w:space="0" w:color="auto"/>
                    <w:left w:val="none" w:sz="0" w:space="0" w:color="auto"/>
                    <w:bottom w:val="none" w:sz="0" w:space="0" w:color="auto"/>
                    <w:right w:val="none" w:sz="0" w:space="0" w:color="auto"/>
                  </w:divBdr>
                  <w:divsChild>
                    <w:div w:id="1698045705">
                      <w:marLeft w:val="0"/>
                      <w:marRight w:val="0"/>
                      <w:marTop w:val="0"/>
                      <w:marBottom w:val="0"/>
                      <w:divBdr>
                        <w:top w:val="none" w:sz="0" w:space="0" w:color="auto"/>
                        <w:left w:val="none" w:sz="0" w:space="0" w:color="auto"/>
                        <w:bottom w:val="none" w:sz="0" w:space="0" w:color="auto"/>
                        <w:right w:val="none" w:sz="0" w:space="0" w:color="auto"/>
                      </w:divBdr>
                    </w:div>
                  </w:divsChild>
                </w:div>
                <w:div w:id="741876281">
                  <w:marLeft w:val="0"/>
                  <w:marRight w:val="0"/>
                  <w:marTop w:val="0"/>
                  <w:marBottom w:val="0"/>
                  <w:divBdr>
                    <w:top w:val="none" w:sz="0" w:space="0" w:color="auto"/>
                    <w:left w:val="none" w:sz="0" w:space="0" w:color="auto"/>
                    <w:bottom w:val="none" w:sz="0" w:space="0" w:color="auto"/>
                    <w:right w:val="none" w:sz="0" w:space="0" w:color="auto"/>
                  </w:divBdr>
                  <w:divsChild>
                    <w:div w:id="1802260370">
                      <w:marLeft w:val="0"/>
                      <w:marRight w:val="0"/>
                      <w:marTop w:val="0"/>
                      <w:marBottom w:val="0"/>
                      <w:divBdr>
                        <w:top w:val="none" w:sz="0" w:space="0" w:color="auto"/>
                        <w:left w:val="none" w:sz="0" w:space="0" w:color="auto"/>
                        <w:bottom w:val="none" w:sz="0" w:space="0" w:color="auto"/>
                        <w:right w:val="none" w:sz="0" w:space="0" w:color="auto"/>
                      </w:divBdr>
                    </w:div>
                  </w:divsChild>
                </w:div>
                <w:div w:id="835075420">
                  <w:marLeft w:val="0"/>
                  <w:marRight w:val="0"/>
                  <w:marTop w:val="0"/>
                  <w:marBottom w:val="0"/>
                  <w:divBdr>
                    <w:top w:val="none" w:sz="0" w:space="0" w:color="auto"/>
                    <w:left w:val="none" w:sz="0" w:space="0" w:color="auto"/>
                    <w:bottom w:val="none" w:sz="0" w:space="0" w:color="auto"/>
                    <w:right w:val="none" w:sz="0" w:space="0" w:color="auto"/>
                  </w:divBdr>
                  <w:divsChild>
                    <w:div w:id="1953201372">
                      <w:marLeft w:val="0"/>
                      <w:marRight w:val="0"/>
                      <w:marTop w:val="0"/>
                      <w:marBottom w:val="0"/>
                      <w:divBdr>
                        <w:top w:val="none" w:sz="0" w:space="0" w:color="auto"/>
                        <w:left w:val="none" w:sz="0" w:space="0" w:color="auto"/>
                        <w:bottom w:val="none" w:sz="0" w:space="0" w:color="auto"/>
                        <w:right w:val="none" w:sz="0" w:space="0" w:color="auto"/>
                      </w:divBdr>
                    </w:div>
                  </w:divsChild>
                </w:div>
                <w:div w:id="871964712">
                  <w:marLeft w:val="0"/>
                  <w:marRight w:val="0"/>
                  <w:marTop w:val="0"/>
                  <w:marBottom w:val="0"/>
                  <w:divBdr>
                    <w:top w:val="none" w:sz="0" w:space="0" w:color="auto"/>
                    <w:left w:val="none" w:sz="0" w:space="0" w:color="auto"/>
                    <w:bottom w:val="none" w:sz="0" w:space="0" w:color="auto"/>
                    <w:right w:val="none" w:sz="0" w:space="0" w:color="auto"/>
                  </w:divBdr>
                  <w:divsChild>
                    <w:div w:id="102313918">
                      <w:marLeft w:val="0"/>
                      <w:marRight w:val="0"/>
                      <w:marTop w:val="0"/>
                      <w:marBottom w:val="0"/>
                      <w:divBdr>
                        <w:top w:val="none" w:sz="0" w:space="0" w:color="auto"/>
                        <w:left w:val="none" w:sz="0" w:space="0" w:color="auto"/>
                        <w:bottom w:val="none" w:sz="0" w:space="0" w:color="auto"/>
                        <w:right w:val="none" w:sz="0" w:space="0" w:color="auto"/>
                      </w:divBdr>
                    </w:div>
                  </w:divsChild>
                </w:div>
                <w:div w:id="943921309">
                  <w:marLeft w:val="0"/>
                  <w:marRight w:val="0"/>
                  <w:marTop w:val="0"/>
                  <w:marBottom w:val="0"/>
                  <w:divBdr>
                    <w:top w:val="none" w:sz="0" w:space="0" w:color="auto"/>
                    <w:left w:val="none" w:sz="0" w:space="0" w:color="auto"/>
                    <w:bottom w:val="none" w:sz="0" w:space="0" w:color="auto"/>
                    <w:right w:val="none" w:sz="0" w:space="0" w:color="auto"/>
                  </w:divBdr>
                  <w:divsChild>
                    <w:div w:id="2032995150">
                      <w:marLeft w:val="0"/>
                      <w:marRight w:val="0"/>
                      <w:marTop w:val="0"/>
                      <w:marBottom w:val="0"/>
                      <w:divBdr>
                        <w:top w:val="none" w:sz="0" w:space="0" w:color="auto"/>
                        <w:left w:val="none" w:sz="0" w:space="0" w:color="auto"/>
                        <w:bottom w:val="none" w:sz="0" w:space="0" w:color="auto"/>
                        <w:right w:val="none" w:sz="0" w:space="0" w:color="auto"/>
                      </w:divBdr>
                    </w:div>
                  </w:divsChild>
                </w:div>
                <w:div w:id="948394468">
                  <w:marLeft w:val="0"/>
                  <w:marRight w:val="0"/>
                  <w:marTop w:val="0"/>
                  <w:marBottom w:val="0"/>
                  <w:divBdr>
                    <w:top w:val="none" w:sz="0" w:space="0" w:color="auto"/>
                    <w:left w:val="none" w:sz="0" w:space="0" w:color="auto"/>
                    <w:bottom w:val="none" w:sz="0" w:space="0" w:color="auto"/>
                    <w:right w:val="none" w:sz="0" w:space="0" w:color="auto"/>
                  </w:divBdr>
                  <w:divsChild>
                    <w:div w:id="40599292">
                      <w:marLeft w:val="0"/>
                      <w:marRight w:val="0"/>
                      <w:marTop w:val="0"/>
                      <w:marBottom w:val="0"/>
                      <w:divBdr>
                        <w:top w:val="none" w:sz="0" w:space="0" w:color="auto"/>
                        <w:left w:val="none" w:sz="0" w:space="0" w:color="auto"/>
                        <w:bottom w:val="none" w:sz="0" w:space="0" w:color="auto"/>
                        <w:right w:val="none" w:sz="0" w:space="0" w:color="auto"/>
                      </w:divBdr>
                    </w:div>
                  </w:divsChild>
                </w:div>
                <w:div w:id="995917416">
                  <w:marLeft w:val="0"/>
                  <w:marRight w:val="0"/>
                  <w:marTop w:val="0"/>
                  <w:marBottom w:val="0"/>
                  <w:divBdr>
                    <w:top w:val="none" w:sz="0" w:space="0" w:color="auto"/>
                    <w:left w:val="none" w:sz="0" w:space="0" w:color="auto"/>
                    <w:bottom w:val="none" w:sz="0" w:space="0" w:color="auto"/>
                    <w:right w:val="none" w:sz="0" w:space="0" w:color="auto"/>
                  </w:divBdr>
                  <w:divsChild>
                    <w:div w:id="1354917426">
                      <w:marLeft w:val="0"/>
                      <w:marRight w:val="0"/>
                      <w:marTop w:val="0"/>
                      <w:marBottom w:val="0"/>
                      <w:divBdr>
                        <w:top w:val="none" w:sz="0" w:space="0" w:color="auto"/>
                        <w:left w:val="none" w:sz="0" w:space="0" w:color="auto"/>
                        <w:bottom w:val="none" w:sz="0" w:space="0" w:color="auto"/>
                        <w:right w:val="none" w:sz="0" w:space="0" w:color="auto"/>
                      </w:divBdr>
                    </w:div>
                  </w:divsChild>
                </w:div>
                <w:div w:id="1032800955">
                  <w:marLeft w:val="0"/>
                  <w:marRight w:val="0"/>
                  <w:marTop w:val="0"/>
                  <w:marBottom w:val="0"/>
                  <w:divBdr>
                    <w:top w:val="none" w:sz="0" w:space="0" w:color="auto"/>
                    <w:left w:val="none" w:sz="0" w:space="0" w:color="auto"/>
                    <w:bottom w:val="none" w:sz="0" w:space="0" w:color="auto"/>
                    <w:right w:val="none" w:sz="0" w:space="0" w:color="auto"/>
                  </w:divBdr>
                  <w:divsChild>
                    <w:div w:id="1782719292">
                      <w:marLeft w:val="0"/>
                      <w:marRight w:val="0"/>
                      <w:marTop w:val="0"/>
                      <w:marBottom w:val="0"/>
                      <w:divBdr>
                        <w:top w:val="none" w:sz="0" w:space="0" w:color="auto"/>
                        <w:left w:val="none" w:sz="0" w:space="0" w:color="auto"/>
                        <w:bottom w:val="none" w:sz="0" w:space="0" w:color="auto"/>
                        <w:right w:val="none" w:sz="0" w:space="0" w:color="auto"/>
                      </w:divBdr>
                    </w:div>
                  </w:divsChild>
                </w:div>
                <w:div w:id="1084956262">
                  <w:marLeft w:val="0"/>
                  <w:marRight w:val="0"/>
                  <w:marTop w:val="0"/>
                  <w:marBottom w:val="0"/>
                  <w:divBdr>
                    <w:top w:val="none" w:sz="0" w:space="0" w:color="auto"/>
                    <w:left w:val="none" w:sz="0" w:space="0" w:color="auto"/>
                    <w:bottom w:val="none" w:sz="0" w:space="0" w:color="auto"/>
                    <w:right w:val="none" w:sz="0" w:space="0" w:color="auto"/>
                  </w:divBdr>
                  <w:divsChild>
                    <w:div w:id="823819668">
                      <w:marLeft w:val="0"/>
                      <w:marRight w:val="0"/>
                      <w:marTop w:val="0"/>
                      <w:marBottom w:val="0"/>
                      <w:divBdr>
                        <w:top w:val="none" w:sz="0" w:space="0" w:color="auto"/>
                        <w:left w:val="none" w:sz="0" w:space="0" w:color="auto"/>
                        <w:bottom w:val="none" w:sz="0" w:space="0" w:color="auto"/>
                        <w:right w:val="none" w:sz="0" w:space="0" w:color="auto"/>
                      </w:divBdr>
                    </w:div>
                  </w:divsChild>
                </w:div>
                <w:div w:id="1322663953">
                  <w:marLeft w:val="0"/>
                  <w:marRight w:val="0"/>
                  <w:marTop w:val="0"/>
                  <w:marBottom w:val="0"/>
                  <w:divBdr>
                    <w:top w:val="none" w:sz="0" w:space="0" w:color="auto"/>
                    <w:left w:val="none" w:sz="0" w:space="0" w:color="auto"/>
                    <w:bottom w:val="none" w:sz="0" w:space="0" w:color="auto"/>
                    <w:right w:val="none" w:sz="0" w:space="0" w:color="auto"/>
                  </w:divBdr>
                  <w:divsChild>
                    <w:div w:id="249169349">
                      <w:marLeft w:val="0"/>
                      <w:marRight w:val="0"/>
                      <w:marTop w:val="0"/>
                      <w:marBottom w:val="0"/>
                      <w:divBdr>
                        <w:top w:val="none" w:sz="0" w:space="0" w:color="auto"/>
                        <w:left w:val="none" w:sz="0" w:space="0" w:color="auto"/>
                        <w:bottom w:val="none" w:sz="0" w:space="0" w:color="auto"/>
                        <w:right w:val="none" w:sz="0" w:space="0" w:color="auto"/>
                      </w:divBdr>
                    </w:div>
                  </w:divsChild>
                </w:div>
                <w:div w:id="1512260566">
                  <w:marLeft w:val="0"/>
                  <w:marRight w:val="0"/>
                  <w:marTop w:val="0"/>
                  <w:marBottom w:val="0"/>
                  <w:divBdr>
                    <w:top w:val="none" w:sz="0" w:space="0" w:color="auto"/>
                    <w:left w:val="none" w:sz="0" w:space="0" w:color="auto"/>
                    <w:bottom w:val="none" w:sz="0" w:space="0" w:color="auto"/>
                    <w:right w:val="none" w:sz="0" w:space="0" w:color="auto"/>
                  </w:divBdr>
                  <w:divsChild>
                    <w:div w:id="1741903754">
                      <w:marLeft w:val="0"/>
                      <w:marRight w:val="0"/>
                      <w:marTop w:val="0"/>
                      <w:marBottom w:val="0"/>
                      <w:divBdr>
                        <w:top w:val="none" w:sz="0" w:space="0" w:color="auto"/>
                        <w:left w:val="none" w:sz="0" w:space="0" w:color="auto"/>
                        <w:bottom w:val="none" w:sz="0" w:space="0" w:color="auto"/>
                        <w:right w:val="none" w:sz="0" w:space="0" w:color="auto"/>
                      </w:divBdr>
                    </w:div>
                  </w:divsChild>
                </w:div>
                <w:div w:id="1543208723">
                  <w:marLeft w:val="0"/>
                  <w:marRight w:val="0"/>
                  <w:marTop w:val="0"/>
                  <w:marBottom w:val="0"/>
                  <w:divBdr>
                    <w:top w:val="none" w:sz="0" w:space="0" w:color="auto"/>
                    <w:left w:val="none" w:sz="0" w:space="0" w:color="auto"/>
                    <w:bottom w:val="none" w:sz="0" w:space="0" w:color="auto"/>
                    <w:right w:val="none" w:sz="0" w:space="0" w:color="auto"/>
                  </w:divBdr>
                  <w:divsChild>
                    <w:div w:id="2049331375">
                      <w:marLeft w:val="0"/>
                      <w:marRight w:val="0"/>
                      <w:marTop w:val="0"/>
                      <w:marBottom w:val="0"/>
                      <w:divBdr>
                        <w:top w:val="none" w:sz="0" w:space="0" w:color="auto"/>
                        <w:left w:val="none" w:sz="0" w:space="0" w:color="auto"/>
                        <w:bottom w:val="none" w:sz="0" w:space="0" w:color="auto"/>
                        <w:right w:val="none" w:sz="0" w:space="0" w:color="auto"/>
                      </w:divBdr>
                    </w:div>
                  </w:divsChild>
                </w:div>
                <w:div w:id="1688628835">
                  <w:marLeft w:val="0"/>
                  <w:marRight w:val="0"/>
                  <w:marTop w:val="0"/>
                  <w:marBottom w:val="0"/>
                  <w:divBdr>
                    <w:top w:val="none" w:sz="0" w:space="0" w:color="auto"/>
                    <w:left w:val="none" w:sz="0" w:space="0" w:color="auto"/>
                    <w:bottom w:val="none" w:sz="0" w:space="0" w:color="auto"/>
                    <w:right w:val="none" w:sz="0" w:space="0" w:color="auto"/>
                  </w:divBdr>
                  <w:divsChild>
                    <w:div w:id="2056928163">
                      <w:marLeft w:val="0"/>
                      <w:marRight w:val="0"/>
                      <w:marTop w:val="0"/>
                      <w:marBottom w:val="0"/>
                      <w:divBdr>
                        <w:top w:val="none" w:sz="0" w:space="0" w:color="auto"/>
                        <w:left w:val="none" w:sz="0" w:space="0" w:color="auto"/>
                        <w:bottom w:val="none" w:sz="0" w:space="0" w:color="auto"/>
                        <w:right w:val="none" w:sz="0" w:space="0" w:color="auto"/>
                      </w:divBdr>
                    </w:div>
                  </w:divsChild>
                </w:div>
                <w:div w:id="1710301368">
                  <w:marLeft w:val="0"/>
                  <w:marRight w:val="0"/>
                  <w:marTop w:val="0"/>
                  <w:marBottom w:val="0"/>
                  <w:divBdr>
                    <w:top w:val="none" w:sz="0" w:space="0" w:color="auto"/>
                    <w:left w:val="none" w:sz="0" w:space="0" w:color="auto"/>
                    <w:bottom w:val="none" w:sz="0" w:space="0" w:color="auto"/>
                    <w:right w:val="none" w:sz="0" w:space="0" w:color="auto"/>
                  </w:divBdr>
                  <w:divsChild>
                    <w:div w:id="1005548455">
                      <w:marLeft w:val="0"/>
                      <w:marRight w:val="0"/>
                      <w:marTop w:val="0"/>
                      <w:marBottom w:val="0"/>
                      <w:divBdr>
                        <w:top w:val="none" w:sz="0" w:space="0" w:color="auto"/>
                        <w:left w:val="none" w:sz="0" w:space="0" w:color="auto"/>
                        <w:bottom w:val="none" w:sz="0" w:space="0" w:color="auto"/>
                        <w:right w:val="none" w:sz="0" w:space="0" w:color="auto"/>
                      </w:divBdr>
                    </w:div>
                  </w:divsChild>
                </w:div>
                <w:div w:id="1731491488">
                  <w:marLeft w:val="0"/>
                  <w:marRight w:val="0"/>
                  <w:marTop w:val="0"/>
                  <w:marBottom w:val="0"/>
                  <w:divBdr>
                    <w:top w:val="none" w:sz="0" w:space="0" w:color="auto"/>
                    <w:left w:val="none" w:sz="0" w:space="0" w:color="auto"/>
                    <w:bottom w:val="none" w:sz="0" w:space="0" w:color="auto"/>
                    <w:right w:val="none" w:sz="0" w:space="0" w:color="auto"/>
                  </w:divBdr>
                  <w:divsChild>
                    <w:div w:id="947349073">
                      <w:marLeft w:val="0"/>
                      <w:marRight w:val="0"/>
                      <w:marTop w:val="0"/>
                      <w:marBottom w:val="0"/>
                      <w:divBdr>
                        <w:top w:val="none" w:sz="0" w:space="0" w:color="auto"/>
                        <w:left w:val="none" w:sz="0" w:space="0" w:color="auto"/>
                        <w:bottom w:val="none" w:sz="0" w:space="0" w:color="auto"/>
                        <w:right w:val="none" w:sz="0" w:space="0" w:color="auto"/>
                      </w:divBdr>
                    </w:div>
                  </w:divsChild>
                </w:div>
                <w:div w:id="1809669482">
                  <w:marLeft w:val="0"/>
                  <w:marRight w:val="0"/>
                  <w:marTop w:val="0"/>
                  <w:marBottom w:val="0"/>
                  <w:divBdr>
                    <w:top w:val="none" w:sz="0" w:space="0" w:color="auto"/>
                    <w:left w:val="none" w:sz="0" w:space="0" w:color="auto"/>
                    <w:bottom w:val="none" w:sz="0" w:space="0" w:color="auto"/>
                    <w:right w:val="none" w:sz="0" w:space="0" w:color="auto"/>
                  </w:divBdr>
                  <w:divsChild>
                    <w:div w:id="1193689893">
                      <w:marLeft w:val="0"/>
                      <w:marRight w:val="0"/>
                      <w:marTop w:val="0"/>
                      <w:marBottom w:val="0"/>
                      <w:divBdr>
                        <w:top w:val="none" w:sz="0" w:space="0" w:color="auto"/>
                        <w:left w:val="none" w:sz="0" w:space="0" w:color="auto"/>
                        <w:bottom w:val="none" w:sz="0" w:space="0" w:color="auto"/>
                        <w:right w:val="none" w:sz="0" w:space="0" w:color="auto"/>
                      </w:divBdr>
                    </w:div>
                  </w:divsChild>
                </w:div>
                <w:div w:id="1837376236">
                  <w:marLeft w:val="0"/>
                  <w:marRight w:val="0"/>
                  <w:marTop w:val="0"/>
                  <w:marBottom w:val="0"/>
                  <w:divBdr>
                    <w:top w:val="none" w:sz="0" w:space="0" w:color="auto"/>
                    <w:left w:val="none" w:sz="0" w:space="0" w:color="auto"/>
                    <w:bottom w:val="none" w:sz="0" w:space="0" w:color="auto"/>
                    <w:right w:val="none" w:sz="0" w:space="0" w:color="auto"/>
                  </w:divBdr>
                  <w:divsChild>
                    <w:div w:id="329791545">
                      <w:marLeft w:val="0"/>
                      <w:marRight w:val="0"/>
                      <w:marTop w:val="0"/>
                      <w:marBottom w:val="0"/>
                      <w:divBdr>
                        <w:top w:val="none" w:sz="0" w:space="0" w:color="auto"/>
                        <w:left w:val="none" w:sz="0" w:space="0" w:color="auto"/>
                        <w:bottom w:val="none" w:sz="0" w:space="0" w:color="auto"/>
                        <w:right w:val="none" w:sz="0" w:space="0" w:color="auto"/>
                      </w:divBdr>
                    </w:div>
                  </w:divsChild>
                </w:div>
                <w:div w:id="1995987679">
                  <w:marLeft w:val="0"/>
                  <w:marRight w:val="0"/>
                  <w:marTop w:val="0"/>
                  <w:marBottom w:val="0"/>
                  <w:divBdr>
                    <w:top w:val="none" w:sz="0" w:space="0" w:color="auto"/>
                    <w:left w:val="none" w:sz="0" w:space="0" w:color="auto"/>
                    <w:bottom w:val="none" w:sz="0" w:space="0" w:color="auto"/>
                    <w:right w:val="none" w:sz="0" w:space="0" w:color="auto"/>
                  </w:divBdr>
                  <w:divsChild>
                    <w:div w:id="369384688">
                      <w:marLeft w:val="0"/>
                      <w:marRight w:val="0"/>
                      <w:marTop w:val="0"/>
                      <w:marBottom w:val="0"/>
                      <w:divBdr>
                        <w:top w:val="none" w:sz="0" w:space="0" w:color="auto"/>
                        <w:left w:val="none" w:sz="0" w:space="0" w:color="auto"/>
                        <w:bottom w:val="none" w:sz="0" w:space="0" w:color="auto"/>
                        <w:right w:val="none" w:sz="0" w:space="0" w:color="auto"/>
                      </w:divBdr>
                    </w:div>
                  </w:divsChild>
                </w:div>
                <w:div w:id="2012249163">
                  <w:marLeft w:val="0"/>
                  <w:marRight w:val="0"/>
                  <w:marTop w:val="0"/>
                  <w:marBottom w:val="0"/>
                  <w:divBdr>
                    <w:top w:val="none" w:sz="0" w:space="0" w:color="auto"/>
                    <w:left w:val="none" w:sz="0" w:space="0" w:color="auto"/>
                    <w:bottom w:val="none" w:sz="0" w:space="0" w:color="auto"/>
                    <w:right w:val="none" w:sz="0" w:space="0" w:color="auto"/>
                  </w:divBdr>
                  <w:divsChild>
                    <w:div w:id="1748500883">
                      <w:marLeft w:val="0"/>
                      <w:marRight w:val="0"/>
                      <w:marTop w:val="0"/>
                      <w:marBottom w:val="0"/>
                      <w:divBdr>
                        <w:top w:val="none" w:sz="0" w:space="0" w:color="auto"/>
                        <w:left w:val="none" w:sz="0" w:space="0" w:color="auto"/>
                        <w:bottom w:val="none" w:sz="0" w:space="0" w:color="auto"/>
                        <w:right w:val="none" w:sz="0" w:space="0" w:color="auto"/>
                      </w:divBdr>
                    </w:div>
                  </w:divsChild>
                </w:div>
                <w:div w:id="2137405542">
                  <w:marLeft w:val="0"/>
                  <w:marRight w:val="0"/>
                  <w:marTop w:val="0"/>
                  <w:marBottom w:val="0"/>
                  <w:divBdr>
                    <w:top w:val="none" w:sz="0" w:space="0" w:color="auto"/>
                    <w:left w:val="none" w:sz="0" w:space="0" w:color="auto"/>
                    <w:bottom w:val="none" w:sz="0" w:space="0" w:color="auto"/>
                    <w:right w:val="none" w:sz="0" w:space="0" w:color="auto"/>
                  </w:divBdr>
                  <w:divsChild>
                    <w:div w:id="816992377">
                      <w:marLeft w:val="0"/>
                      <w:marRight w:val="0"/>
                      <w:marTop w:val="0"/>
                      <w:marBottom w:val="0"/>
                      <w:divBdr>
                        <w:top w:val="none" w:sz="0" w:space="0" w:color="auto"/>
                        <w:left w:val="none" w:sz="0" w:space="0" w:color="auto"/>
                        <w:bottom w:val="none" w:sz="0" w:space="0" w:color="auto"/>
                        <w:right w:val="none" w:sz="0" w:space="0" w:color="auto"/>
                      </w:divBdr>
                    </w:div>
                    <w:div w:id="122684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5111">
          <w:marLeft w:val="0"/>
          <w:marRight w:val="0"/>
          <w:marTop w:val="0"/>
          <w:marBottom w:val="0"/>
          <w:divBdr>
            <w:top w:val="none" w:sz="0" w:space="0" w:color="auto"/>
            <w:left w:val="none" w:sz="0" w:space="0" w:color="auto"/>
            <w:bottom w:val="none" w:sz="0" w:space="0" w:color="auto"/>
            <w:right w:val="none" w:sz="0" w:space="0" w:color="auto"/>
          </w:divBdr>
        </w:div>
      </w:divsChild>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859460891">
      <w:bodyDiv w:val="1"/>
      <w:marLeft w:val="0"/>
      <w:marRight w:val="0"/>
      <w:marTop w:val="0"/>
      <w:marBottom w:val="0"/>
      <w:divBdr>
        <w:top w:val="none" w:sz="0" w:space="0" w:color="auto"/>
        <w:left w:val="none" w:sz="0" w:space="0" w:color="auto"/>
        <w:bottom w:val="none" w:sz="0" w:space="0" w:color="auto"/>
        <w:right w:val="none" w:sz="0" w:space="0" w:color="auto"/>
      </w:divBdr>
      <w:divsChild>
        <w:div w:id="552737809">
          <w:marLeft w:val="0"/>
          <w:marRight w:val="0"/>
          <w:marTop w:val="0"/>
          <w:marBottom w:val="0"/>
          <w:divBdr>
            <w:top w:val="none" w:sz="0" w:space="0" w:color="auto"/>
            <w:left w:val="none" w:sz="0" w:space="0" w:color="auto"/>
            <w:bottom w:val="none" w:sz="0" w:space="0" w:color="auto"/>
            <w:right w:val="none" w:sz="0" w:space="0" w:color="auto"/>
          </w:divBdr>
        </w:div>
        <w:div w:id="1283421171">
          <w:marLeft w:val="0"/>
          <w:marRight w:val="0"/>
          <w:marTop w:val="0"/>
          <w:marBottom w:val="0"/>
          <w:divBdr>
            <w:top w:val="none" w:sz="0" w:space="0" w:color="auto"/>
            <w:left w:val="none" w:sz="0" w:space="0" w:color="auto"/>
            <w:bottom w:val="none" w:sz="0" w:space="0" w:color="auto"/>
            <w:right w:val="none" w:sz="0" w:space="0" w:color="auto"/>
          </w:divBdr>
        </w:div>
        <w:div w:id="1524435611">
          <w:marLeft w:val="0"/>
          <w:marRight w:val="0"/>
          <w:marTop w:val="0"/>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6"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EDC2846-0D94-4DDE-8CD8-3FF7EC7DA1F8}">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970E9375-463E-4AA6-9C4A-F1ABCDFCA8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168</Pages>
  <Words>68316</Words>
  <Characters>375741</Characters>
  <Application>Microsoft Office Word</Application>
  <DocSecurity>0</DocSecurity>
  <Lines>3131</Lines>
  <Paragraphs>886</Paragraphs>
  <ScaleCrop>false</ScaleCrop>
  <Company/>
  <LinksUpToDate>false</LinksUpToDate>
  <CharactersWithSpaces>443171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Waterschapsverordening 1.0</dc:title>
  <dc:subject/>
  <dc:creator>Gerard Wolbers</dc:creator>
  <cp:keywords/>
  <cp:lastModifiedBy>Gerard Wolbers</cp:lastModifiedBy>
  <cp:revision>5</cp:revision>
  <cp:lastPrinted>2018-01-16T07:59:00Z</cp:lastPrinted>
  <dcterms:created xsi:type="dcterms:W3CDTF">2021-06-02T14:15:00Z</dcterms:created>
  <dcterms:modified xsi:type="dcterms:W3CDTF">2021-06-03T14:11:00Z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5632">
    <vt:lpwstr>23</vt:lpwstr>
  </property>
  <property fmtid="{D5CDD505-2E9C-101B-9397-08002B2CF9AE}" pid="3" name="ContentTypeId">
    <vt:lpwstr>0x0101003ADD3040E3157B4E913BCA65F34844D7</vt:lpwstr>
  </property>
  <property fmtid="{D5CDD505-2E9C-101B-9397-08002B2CF9AE}" pid="4" name="_dlc_DocIdItemGuid">
    <vt:lpwstr>665906b0-8db5-4efa-bdb0-ace001e866cf</vt:lpwstr>
  </property>
  <property fmtid="{D5CDD505-2E9C-101B-9397-08002B2CF9AE}" pid="5" name="_NewReviewCycle">
    <vt:lpwstr/>
  </property>
</Properties>
</file>