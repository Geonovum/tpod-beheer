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4624F3" w:rsidRDefault="00DC3F34" w:rsidP="004624F3">
      <w:pPr>
        <w:pStyle w:val="Kop5"/>
      </w:pPr>
      <w:r w:rsidRPr="00D60BFF">
        <w:t>Toelichting op de toepassing</w:t>
      </w:r>
    </w:p>
    <w:p w14:paraId="14369D35" w14:textId="453CA9F3" w:rsidR="004624F3" w:rsidRDefault="00DC3F34" w:rsidP="004624F3">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00D1433D">
        <w:t xml:space="preserve"> </w:t>
      </w:r>
      <w:r w:rsidR="00D1433D" w:rsidRPr="00D1433D">
        <w:t>Het objecttype Regelingsgebied is noodzakelijk voor DSO-LV om het omgevingsdocument te kunnen tonen.</w:t>
      </w:r>
    </w:p>
    <w:p w14:paraId="2E02550A" w14:textId="0B8C060A" w:rsidR="004624F3" w:rsidRDefault="00DC3F34" w:rsidP="004624F3">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