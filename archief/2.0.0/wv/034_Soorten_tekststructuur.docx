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4D8E" w14:textId="77777777" w:rsidR="004624F3" w:rsidRPr="00F62F31" w:rsidRDefault="00DC3F34" w:rsidP="004624F3">
      <w:pPr>
        <w:pStyle w:val="Kop3"/>
      </w:pPr>
      <w:bookmarkStart w:id="59" w:name="_Ref_ca85207a23295b37d9cf32b2274690b5_1"/>
      <w:r>
        <w:rPr>
          <w:noProof/>
        </w:rPr>
        <w:t>Soorten tekststructuur</w:t>
      </w:r>
      <w:bookmarkEnd w:id="59"/>
    </w:p>
    <w:p w14:paraId="275A200C" w14:textId="75F1423E" w:rsidR="004624F3" w:rsidRPr="00F62F31" w:rsidRDefault="00DC3F34" w:rsidP="004624F3">
      <w:r>
        <w:t>STOP</w:t>
      </w:r>
      <w:r w:rsidRPr="00F62F31">
        <w:t xml:space="preserve"> onderscheidt </w:t>
      </w:r>
      <w:r>
        <w:t xml:space="preserve">voor inhoudelijke tekst </w:t>
      </w:r>
      <w:r w:rsidRPr="00F62F31">
        <w:t xml:space="preserve">twee soorten </w:t>
      </w:r>
      <w:r>
        <w:t>t</w:t>
      </w:r>
      <w:r w:rsidRPr="00F62F31">
        <w:t>ekststructuren:</w:t>
      </w:r>
    </w:p>
    <w:p w14:paraId="478C2F92" w14:textId="6EACCF91" w:rsidR="004624F3" w:rsidRPr="00D5226C" w:rsidRDefault="00DC3F34" w:rsidP="004624F3">
      <w:pPr>
        <w:pStyle w:val="Opsommingtekens1"/>
      </w:pPr>
      <w:r w:rsidRPr="00D5226C">
        <w:t xml:space="preserve">Artikelstructuur: </w:t>
      </w:r>
      <w:r w:rsidRPr="00BF12E9">
        <w:t xml:space="preserve">de tekststructuur </w:t>
      </w:r>
      <w:r>
        <w:t xml:space="preserve">van </w:t>
      </w:r>
      <w:r w:rsidRPr="00BF12E9">
        <w:t>het lichaam</w:t>
      </w:r>
      <w:r w:rsidRPr="00F62F31">
        <w:rPr>
          <w:rStyle w:val="Voetnootmarkering"/>
        </w:rPr>
        <w:footnoteReference w:id="3"/>
      </w:r>
      <w:r w:rsidRPr="00BF12E9">
        <w:t xml:space="preserve"> van een regeling </w:t>
      </w:r>
      <w:r>
        <w:t xml:space="preserve">die </w:t>
      </w:r>
      <w:r w:rsidRPr="00BF12E9">
        <w:t>is opgebouwd uit één of meer artikelen</w:t>
      </w:r>
      <w:r w:rsidRPr="00D5226C">
        <w:t>;</w:t>
      </w:r>
    </w:p>
    <w:p w14:paraId="098EDEFE" w14:textId="0D60566B" w:rsidR="00A95539" w:rsidRDefault="00DC3F34" w:rsidP="004624F3">
      <w:pPr>
        <w:pStyle w:val="Opsommingtekens1"/>
      </w:pPr>
      <w:r w:rsidRPr="00D5226C">
        <w:t xml:space="preserve">Vrijetekststructuur: </w:t>
      </w:r>
      <w:r>
        <w:t xml:space="preserve">de tekststructuur die wordt gebruikt voor die onderdelen van </w:t>
      </w:r>
      <w:r w:rsidRPr="00835852">
        <w:t>regeling</w:t>
      </w:r>
      <w:r>
        <w:t>en die geen artikelen bevatten.</w:t>
      </w:r>
    </w:p>
    <w:p w14:paraId="328C73DE" w14:textId="490D6627" w:rsidR="004624F3" w:rsidRDefault="004624F3" w:rsidP="004624F3"/>
    <w:p w14:paraId="5E920292" w14:textId="26F2B677" w:rsidR="004624F3" w:rsidRDefault="00DC3F34" w:rsidP="004624F3">
      <w:r>
        <w:t>Er zijn omgevingsdocumenten waarvan het lichaam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w:t>
      </w:r>
      <w:r w:rsidRPr="004369BB">
        <w:t xml:space="preserve">omgevingsdocumenten </w:t>
      </w:r>
      <w:r>
        <w:t xml:space="preserve">met Artikelstructuur’ genoemd en worden </w:t>
      </w:r>
      <w:r w:rsidRPr="004369BB">
        <w:t>omgevingsdocumenten</w:t>
      </w:r>
      <w:r>
        <w:t xml:space="preserve"> </w:t>
      </w:r>
      <w:r w:rsidRPr="004369BB">
        <w:t xml:space="preserve">waarvan het lichaam </w:t>
      </w:r>
      <w:r>
        <w:t xml:space="preserve">de Vrijetekststructuur heeft (oftewel </w:t>
      </w:r>
      <w:r w:rsidRPr="004369BB">
        <w:t>geen artikelen bevat</w:t>
      </w:r>
      <w:r>
        <w:t xml:space="preserve">) </w:t>
      </w:r>
      <w:r w:rsidRPr="004369BB">
        <w:t xml:space="preserve">‘omgevingsdocumenten met </w:t>
      </w:r>
      <w:r>
        <w:t>Vrijetekst</w:t>
      </w:r>
      <w:r w:rsidRPr="004369BB">
        <w:t>structuur’ genoemd</w:t>
      </w:r>
      <w:r>
        <w:t>.</w:t>
      </w:r>
    </w:p>
    <w:p w14:paraId="6809CB41" w14:textId="771170B5" w:rsidR="004624F3" w:rsidRDefault="00DC3F34" w:rsidP="004624F3">
      <w:r w:rsidRPr="00773C68">
        <w:t xml:space="preserve">In omgevingsdocumenten komt </w:t>
      </w:r>
      <w:r w:rsidRPr="006E202A">
        <w:t xml:space="preserve">Vrijetekststructuur </w:t>
      </w:r>
      <w:r>
        <w:t xml:space="preserve">(zoals bedoeld in STOP) </w:t>
      </w:r>
      <w:r w:rsidRPr="00773C68">
        <w:t xml:space="preserve">voor in alle onderdelen die geen Artikelstructuur kennen: </w:t>
      </w:r>
      <w:r w:rsidR="009B0DBE">
        <w:t xml:space="preserve">nagenoeg </w:t>
      </w:r>
      <w:r w:rsidRPr="00773C68">
        <w:t xml:space="preserve">alle delen van een besluit tot vaststelling of wijziging van een omgevingsdocument met Vrijetekststructuur </w:t>
      </w:r>
      <w:r w:rsidRPr="009D4BD3">
        <w:t>en die delen van een besluit tot vaststelling of wijziging van een omgevingsdocument met Artikelstructuur die geen artikelen bevatten. Dit geldt ook voor bijlagen bij al</w:t>
      </w:r>
      <w:r>
        <w:t>le</w:t>
      </w:r>
      <w:r w:rsidRPr="009D4BD3">
        <w:t xml:space="preserve"> onderdelen, dus ook voor bijlagen bij het onderdeel dat de Artikelstructuur heeft.</w:t>
      </w:r>
    </w:p>
    <w:p w14:paraId="66C70E32" w14:textId="1D744BD8" w:rsidR="004624F3" w:rsidRPr="00D5226C" w:rsidRDefault="00DC3F34" w:rsidP="004624F3">
      <w:r>
        <w:t xml:space="preserve">De specificatie van de STOP-Artikelstructuur is alleen van toepassing op </w:t>
      </w:r>
      <w:r w:rsidRPr="005149AF">
        <w:t>omgevingsdocument</w:t>
      </w:r>
      <w:r>
        <w:t>en</w:t>
      </w:r>
      <w:r w:rsidRPr="005149AF">
        <w:t xml:space="preserve"> met Artikelstructuur</w:t>
      </w:r>
      <w:r>
        <w:t>, en dan alleen op die onderdelen die de regels oftewel de artikelen bevatten. De specificatie van de STOP-</w:t>
      </w:r>
      <w:r w:rsidRPr="007E7935">
        <w:t xml:space="preserve">Vrijetekststructuur </w:t>
      </w:r>
      <w:r>
        <w:t xml:space="preserve">is van toepassing op alle </w:t>
      </w:r>
      <w:r w:rsidRPr="007E7935">
        <w:t>omgevingsdocument</w:t>
      </w:r>
      <w:r>
        <w:t>en, te weten op al die onderdelen die geen regels oftewel artikelen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