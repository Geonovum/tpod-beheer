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240AF" w14:textId="12A880D5" w:rsidR="004624F3" w:rsidRDefault="00DC3F34" w:rsidP="004624F3">
      <w:pPr>
        <w:pStyle w:val="Kop5"/>
      </w:pPr>
      <w:r>
        <w:t>Doel</w:t>
      </w:r>
    </w:p>
    <w:p w14:paraId="65632D9D" w14:textId="28BFA0E2" w:rsidR="004624F3" w:rsidRDefault="00DC3F34" w:rsidP="004624F3">
      <w:r>
        <w:t>Doel van het objecttype Leiding is:</w:t>
      </w:r>
    </w:p>
    <w:p w14:paraId="481A121A" w14:textId="5BA77E34" w:rsidR="004624F3" w:rsidRDefault="00DC3F34" w:rsidP="004624F3">
      <w:pPr>
        <w:pStyle w:val="Opsommingtekens1"/>
      </w:pPr>
      <w:r>
        <w:t>machineleesbaar vastleggen dat een Juridische regel of Tekstdeel en de bijbehorende Locatie(s) gaan over een gebied waar regels of beleid gelden voor l</w:t>
      </w:r>
      <w:r w:rsidRPr="00D67077">
        <w:t>eiding</w:t>
      </w:r>
      <w:r>
        <w:t>en;</w:t>
      </w:r>
    </w:p>
    <w:p w14:paraId="2B35544D" w14:textId="2043C55A" w:rsidR="004624F3" w:rsidRDefault="00DC3F34" w:rsidP="004624F3">
      <w:pPr>
        <w:pStyle w:val="Opsommingtekens1"/>
      </w:pPr>
      <w:r>
        <w:t>betekenisvol presenteren van de Locaties waar de regels of het beleid over l</w:t>
      </w:r>
      <w:r w:rsidRPr="00D67077">
        <w:t>eiding</w:t>
      </w:r>
      <w:r>
        <w:t>en</w:t>
      </w:r>
      <w:r w:rsidRPr="00D67077">
        <w:t xml:space="preserve"> </w:t>
      </w:r>
      <w:r>
        <w:t>gelden;</w:t>
      </w:r>
    </w:p>
    <w:p w14:paraId="66848218" w14:textId="20879101" w:rsidR="004624F3" w:rsidRPr="0037771A" w:rsidRDefault="00DC3F34" w:rsidP="004624F3">
      <w:pPr>
        <w:pStyle w:val="Opsommingtekens1"/>
      </w:pPr>
      <w:r>
        <w:t>kunnen filteren in een viewer of op een kaart.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BA1247" w14:textId="77777777" w:rsidR="00F00F23" w:rsidRDefault="00F00F23">
      <w:r>
        <w:separator/>
      </w:r>
    </w:p>
    <w:p w14:paraId="745C114B" w14:textId="77777777" w:rsidR="00F00F23" w:rsidRDefault="00F00F23"/>
    <w:p w14:paraId="0B1072D8" w14:textId="77777777" w:rsidR="00F00F23" w:rsidRDefault="00F00F23"/>
  </w:endnote>
  <w:endnote w:type="continuationSeparator" w:id="0">
    <w:p w14:paraId="0DED3BCC" w14:textId="77777777" w:rsidR="00F00F23" w:rsidRDefault="00F00F23">
      <w:r>
        <w:continuationSeparator/>
      </w:r>
    </w:p>
    <w:p w14:paraId="611BA872" w14:textId="77777777" w:rsidR="00F00F23" w:rsidRDefault="00F00F23"/>
    <w:p w14:paraId="7D1A051D" w14:textId="77777777" w:rsidR="00F00F23" w:rsidRDefault="00F00F23"/>
  </w:endnote>
  <w:endnote w:type="continuationNotice" w:id="1">
    <w:p w14:paraId="2A2431C2" w14:textId="77777777" w:rsidR="00F00F23" w:rsidRDefault="00F00F23">
      <w:pPr>
        <w:spacing w:line="240" w:lineRule="auto"/>
      </w:pPr>
    </w:p>
  </w:endnote>
  <w:endnote w:id="2">
    <w:p w14:paraId="5EF658FF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2BC11969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29F8A4C4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0F124C3B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C032F60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313D5BB4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4D73259" w14:textId="77777777" w:rsidR="00F50911" w:rsidRPr="001602D5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2EB37A18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10">
    <w:p w14:paraId="75C473E2" w14:textId="77777777" w:rsidR="00D4000E" w:rsidRDefault="00D4000E" w:rsidP="00D4000E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FB215E2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2">
    <w:p w14:paraId="6FF1039F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3">
    <w:p w14:paraId="0C24CB59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4">
    <w:p w14:paraId="7A99CE0D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5">
    <w:p w14:paraId="7982B5D1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6">
    <w:p w14:paraId="577FB287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7">
    <w:p w14:paraId="58F0B823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8">
    <w:p w14:paraId="25D5016A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9">
    <w:p w14:paraId="77A40C28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0">
    <w:p w14:paraId="6B7353C3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1">
    <w:p w14:paraId="42615C25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2">
    <w:p w14:paraId="3942313B" w14:textId="76745E49" w:rsidR="00F50911" w:rsidRPr="005315DA" w:rsidRDefault="00F50911">
      <w:pPr>
        <w:pStyle w:val="Eindnoottekst"/>
      </w:pPr>
      <w:r>
        <w:rPr>
          <w:rStyle w:val="Eindnootmarkering"/>
        </w:rPr>
        <w:endnoteRef/>
      </w:r>
      <w:r>
        <w:t xml:space="preserve"> TPOD1790</w:t>
      </w:r>
    </w:p>
  </w:endnote>
  <w:endnote w:id="23">
    <w:p w14:paraId="2C18DE78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4">
    <w:p w14:paraId="38F8B5B2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TPOD1310</w:t>
      </w:r>
    </w:p>
  </w:endnote>
  <w:endnote w:id="25">
    <w:p w14:paraId="385F336C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26">
    <w:p w14:paraId="37449432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27">
    <w:p w14:paraId="5CF61376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28">
    <w:p w14:paraId="675572C7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29">
    <w:p w14:paraId="54211F1F" w14:textId="77777777" w:rsidR="00F50911" w:rsidRPr="00174FFC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TPOD1730</w:t>
      </w:r>
    </w:p>
  </w:endnote>
  <w:endnote w:id="30">
    <w:p w14:paraId="2F85AA73" w14:textId="77777777" w:rsidR="00F50911" w:rsidRPr="006D1F7F" w:rsidRDefault="00F50911" w:rsidP="00FE7388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31">
    <w:p w14:paraId="35E8D299" w14:textId="77777777" w:rsidR="00F50911" w:rsidRPr="00A21A54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TPOD1770</w:t>
      </w:r>
    </w:p>
  </w:endnote>
  <w:endnote w:id="32">
    <w:p w14:paraId="0E6DE41B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TPOD1760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 w:rsidRPr="049A10CD">
      <w:rPr>
        <w:noProof/>
      </w:rPr>
      <w:t>1</w:t>
    </w:r>
    <w:r w:rsidRPr="049A10CD">
      <w:rPr>
        <w:noProof/>
      </w:rPr>
      <w:fldChar w:fldCharType="end"/>
    </w:r>
  </w:p>
  <w:p w14:paraId="1358A95D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</w:p>
  <w:p w14:paraId="6170D8DC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</w:rPr>
      <w:fldChar w:fldCharType="separate"/>
    </w:r>
    <w:r w:rsidRPr="049A10CD">
      <w:rPr>
        <w:noProof/>
      </w:rPr>
      <w:t>16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 w:rsidRPr="049A10CD">
      <w:rPr>
        <w:noProof/>
      </w:rPr>
      <w:t>1</w:t>
    </w:r>
    <w:r w:rsidRPr="049A10CD">
      <w:rPr>
        <w:noProof/>
      </w:rPr>
      <w:fldChar w:fldCharType="end"/>
    </w:r>
  </w:p>
  <w:p w14:paraId="6328848F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4D4ECA" w14:textId="62DB4214" w:rsidR="000351A1" w:rsidRPr="006B1455" w:rsidRDefault="00F50911" w:rsidP="00577995">
    <w:pPr>
      <w:tabs>
        <w:tab w:val="left" w:pos="6260"/>
      </w:tabs>
    </w:pPr>
    <w:r>
      <w:t>Pagina</w:t>
    </w:r>
    <w:r w:rsidR="000351A1">
      <w:t xml:space="preserve"> </w:t>
    </w:r>
    <w:r>
      <w:t>van</w:t>
    </w:r>
  </w:p>
  <w:p w14:paraId="19676954" w14:textId="05D47154" w:rsidR="00F50911" w:rsidRDefault="00F50911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9956D8" w14:textId="77777777" w:rsidR="00F00F23" w:rsidRPr="00B35331" w:rsidRDefault="00F00F23" w:rsidP="00577995">
      <w:pPr>
        <w:pStyle w:val="Voettekst"/>
      </w:pPr>
    </w:p>
  </w:footnote>
  <w:footnote w:type="continuationSeparator" w:id="0">
    <w:p w14:paraId="33E04208" w14:textId="77777777" w:rsidR="00F00F23" w:rsidRDefault="00F00F23">
      <w:r>
        <w:continuationSeparator/>
      </w:r>
    </w:p>
    <w:p w14:paraId="3D51FF2E" w14:textId="77777777" w:rsidR="00F00F23" w:rsidRDefault="00F00F23"/>
    <w:p w14:paraId="0DB74C20" w14:textId="77777777" w:rsidR="00F00F23" w:rsidRDefault="00F00F23"/>
  </w:footnote>
  <w:footnote w:type="continuationNotice" w:id="1">
    <w:p w14:paraId="545DF0DA" w14:textId="77777777" w:rsidR="00F00F23" w:rsidRDefault="00F00F23">
      <w:pPr>
        <w:spacing w:line="240" w:lineRule="auto"/>
      </w:pPr>
    </w:p>
  </w:footnote>
  <w:footnote w:id="2">
    <w:p w14:paraId="1273744A" w14:textId="452BC25E" w:rsidR="00F50911" w:rsidRPr="005315DA" w:rsidRDefault="00F5091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746BA0">
        <w:t>De Handreiking Waterschapsverordening wordt aangeboden door Het Waterschapshuis en de Unie van Waterschappen.</w:t>
      </w:r>
    </w:p>
  </w:footnote>
  <w:footnote w:id="3">
    <w:p w14:paraId="4005CF88" w14:textId="77777777" w:rsidR="00F50911" w:rsidRDefault="00F50911" w:rsidP="00FE738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4">
    <w:p w14:paraId="39F771D8" w14:textId="6217C4F5" w:rsidR="00F50911" w:rsidRDefault="00F50911" w:rsidP="00FE738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7B56C0" w:rsidRPr="007B56C0">
        <w:t>Een compleet overzicht van alle inhoud-elementen is te vinden in het IMOP-tekstschema met de bijbehorende documentatie</w:t>
      </w:r>
    </w:p>
  </w:footnote>
  <w:footnote w:id="5">
    <w:p w14:paraId="775E7422" w14:textId="77777777" w:rsidR="006E026C" w:rsidRDefault="006E026C" w:rsidP="006E026C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6">
    <w:p w14:paraId="3B9D055A" w14:textId="77777777" w:rsidR="00410742" w:rsidRDefault="00410742" w:rsidP="0041074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F50911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756C2180" w:rsidR="00F50911" w:rsidRPr="002E14E1" w:rsidRDefault="00F50911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OmgevingsdocumentOmgevingsdocumenten | [datum]</w:t>
          </w:r>
        </w:p>
      </w:tc>
    </w:tr>
  </w:tbl>
  <w:p w14:paraId="6A0843E3" w14:textId="77777777" w:rsidR="00F50911" w:rsidRDefault="00F50911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F50911" w14:paraId="3F7258F5" w14:textId="77777777" w:rsidTr="066869B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03A23381" w:rsidR="00F50911" w:rsidRPr="00BC3B53" w:rsidRDefault="00F50911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5A66E479" wp14:editId="63D93EBD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42" name="Afbeelding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2" name="Afbeelding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F50911" w:rsidRPr="0056454C" w14:paraId="3BE8D128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6691935E" w:rsidR="00F50911" w:rsidRPr="00FA6FAC" w:rsidRDefault="00F50911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="00F00F23">
            <w:fldChar w:fldCharType="begin"/>
          </w:r>
          <w:r w:rsidR="00F00F23">
            <w:instrText xml:space="preserve"> DOCVARIABLE ID01 </w:instrText>
          </w:r>
          <w:r w:rsidR="00F00F23">
            <w:fldChar w:fldCharType="separate"/>
          </w:r>
          <w:r w:rsidR="00F42094">
            <w:t>waterschapsverordening</w:t>
          </w:r>
          <w:r w:rsidR="00F00F23">
            <w:fldChar w:fldCharType="end"/>
          </w:r>
        </w:p>
      </w:tc>
    </w:tr>
    <w:tr w:rsidR="00F50911" w:rsidRPr="00B60860" w14:paraId="777B5D1D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2622ED3A" w:rsidR="00F50911" w:rsidRPr="00B60860" w:rsidRDefault="00F50911" w:rsidP="00FF3E80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fldChar w:fldCharType="separate"/>
          </w:r>
          <w:r w:rsidR="00F42094">
            <w:rPr>
              <w:noProof/>
            </w:rPr>
            <w:t>2.0.0-rc</w:t>
          </w:r>
          <w:r w:rsidRPr="049A10CD">
            <w:fldChar w:fldCharType="end"/>
          </w:r>
        </w:p>
        <w:p w14:paraId="193092C5" w14:textId="504E1838" w:rsidR="00F50911" w:rsidRPr="00B60860" w:rsidRDefault="00F50911" w:rsidP="00FF3E80">
          <w:r>
            <w:t>Geonovum</w:t>
          </w:r>
        </w:p>
      </w:tc>
    </w:tr>
    <w:tr w:rsidR="00F50911" w:rsidRPr="00B60860" w14:paraId="39C9E91F" w14:textId="77777777" w:rsidTr="066869B0">
      <w:trPr>
        <w:cantSplit/>
      </w:trPr>
      <w:tc>
        <w:tcPr>
          <w:tcW w:w="1134" w:type="dxa"/>
          <w:shd w:val="clear" w:color="auto" w:fill="auto"/>
        </w:tcPr>
        <w:p w14:paraId="52B021A9" w14:textId="77777777" w:rsidR="00F50911" w:rsidRPr="00CA6C0C" w:rsidRDefault="00F50911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35895953" w:rsidR="00F50911" w:rsidRPr="00CA6C0C" w:rsidRDefault="00F50911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50730">
            <w:rPr>
              <w:noProof/>
            </w:rPr>
            <w:t>3 juni 2021</w:t>
          </w:r>
          <w:r>
            <w:fldChar w:fldCharType="end"/>
          </w:r>
        </w:p>
      </w:tc>
    </w:tr>
  </w:tbl>
  <w:p w14:paraId="12010FE0" w14:textId="77777777" w:rsidR="00F50911" w:rsidRPr="00EB5B83" w:rsidRDefault="00F50911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F50911" w14:paraId="4FB542D3" w14:textId="77777777" w:rsidTr="066869B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5F0599EE" w:rsidR="00F50911" w:rsidRPr="00BC3B53" w:rsidRDefault="00F50911" w:rsidP="00E034D2">
          <w:r>
            <w:rPr>
              <w:noProof/>
            </w:rPr>
            <w:drawing>
              <wp:anchor distT="0" distB="0" distL="114300" distR="114300" simplePos="0" relativeHeight="251658241" behindDoc="0" locked="1" layoutInCell="1" allowOverlap="1" wp14:anchorId="0F84FC87" wp14:editId="7BD881B5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43" name="Afbeelding 1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F50911" w:rsidRPr="0056454C" w14:paraId="37956F4B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BDB089A" w:rsidR="00F50911" w:rsidRPr="00FA6FAC" w:rsidRDefault="00F50911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 w:rsidR="002E0677">
            <w:rPr>
              <w:noProof/>
            </w:rPr>
            <w:t>waterschapsverordening</w:t>
          </w:r>
          <w:r w:rsidRPr="049A10CD">
            <w:fldChar w:fldCharType="end"/>
          </w:r>
        </w:p>
      </w:tc>
    </w:tr>
    <w:tr w:rsidR="00F50911" w:rsidRPr="00B60860" w14:paraId="036F60CC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7221765" w:rsidR="00F50911" w:rsidRPr="00B60860" w:rsidRDefault="00F50911" w:rsidP="00577995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</w:rPr>
            <w:fldChar w:fldCharType="separate"/>
          </w:r>
          <w:r w:rsidR="002E0677">
            <w:rPr>
              <w:noProof/>
            </w:rPr>
            <w:t>1.0</w:t>
          </w:r>
          <w:r w:rsidRPr="049A10CD">
            <w:fldChar w:fldCharType="end"/>
          </w:r>
        </w:p>
        <w:p w14:paraId="4D6DAC14" w14:textId="77777777" w:rsidR="00F50911" w:rsidRPr="00B60860" w:rsidRDefault="00F50911" w:rsidP="00577995">
          <w:r>
            <w:t>Geonovum – KOOP</w:t>
          </w:r>
        </w:p>
      </w:tc>
    </w:tr>
    <w:tr w:rsidR="00F50911" w:rsidRPr="00B60860" w14:paraId="4D98DCC2" w14:textId="77777777" w:rsidTr="066869B0">
      <w:trPr>
        <w:cantSplit/>
      </w:trPr>
      <w:tc>
        <w:tcPr>
          <w:tcW w:w="1134" w:type="dxa"/>
          <w:shd w:val="clear" w:color="auto" w:fill="auto"/>
        </w:tcPr>
        <w:p w14:paraId="62E12A4E" w14:textId="77777777" w:rsidR="00F50911" w:rsidRPr="00CA6C0C" w:rsidRDefault="00F50911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BA2DB00" w:rsidR="00F50911" w:rsidRPr="00CA6C0C" w:rsidRDefault="00F50911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50730">
            <w:rPr>
              <w:noProof/>
            </w:rPr>
            <w:t>3 juni 2021</w:t>
          </w:r>
          <w:r>
            <w:fldChar w:fldCharType="end"/>
          </w:r>
        </w:p>
      </w:tc>
    </w:tr>
  </w:tbl>
  <w:p w14:paraId="7C59E44D" w14:textId="77777777" w:rsidR="00F50911" w:rsidRDefault="00F50911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1E577BB7" w:rsidR="00F50911" w:rsidRPr="00A31523" w:rsidRDefault="00F50911" w:rsidP="00A31523">
    <w:pPr>
      <w:pStyle w:val="Koptekst"/>
    </w:pPr>
    <w:r w:rsidRPr="002F3B2E">
      <w:t xml:space="preserve">Toepassingsprofiel </w:t>
    </w:r>
    <w:r w:rsidR="00F00F23">
      <w:fldChar w:fldCharType="begin"/>
    </w:r>
    <w:r w:rsidR="00F00F23">
      <w:instrText xml:space="preserve"> DOCVARIABLE ID01 </w:instrText>
    </w:r>
    <w:r w:rsidR="00F00F23">
      <w:fldChar w:fldCharType="separate"/>
    </w:r>
    <w:r w:rsidR="00F42094">
      <w:t>waterschapsverordening</w:t>
    </w:r>
    <w:r w:rsidR="00F00F23">
      <w:fldChar w:fldCharType="end"/>
    </w:r>
    <w:r w:rsidRPr="002F3B2E">
      <w:t xml:space="preserve"> | Versie</w:t>
    </w:r>
    <w:r>
      <w:t xml:space="preserve">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F42094">
      <w:rPr>
        <w:noProof/>
      </w:rPr>
      <w:t>2.0.0-rc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F42094">
      <w:rPr>
        <w:noProof/>
      </w:rPr>
      <w:t>STandaard Officiële Publicaties met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50730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ECAC3" w14:textId="3507ED48" w:rsidR="00F50911" w:rsidRDefault="00F50911">
    <w:pPr>
      <w:pStyle w:val="Koptekst"/>
    </w:pPr>
    <w:r w:rsidRPr="002F3B2E">
      <w:t xml:space="preserve">Toepassingsprofiel </w:t>
    </w:r>
    <w:r w:rsidR="00F00F23">
      <w:fldChar w:fldCharType="begin"/>
    </w:r>
    <w:r w:rsidR="00F00F23">
      <w:instrText xml:space="preserve"> DOCVARIABLE ID01 </w:instrText>
    </w:r>
    <w:r w:rsidR="00F00F23">
      <w:fldChar w:fldCharType="separate"/>
    </w:r>
    <w:r w:rsidR="00F42094">
      <w:t>waterschapsverordening</w:t>
    </w:r>
    <w:r w:rsidR="00F00F23">
      <w:fldChar w:fldCharType="end"/>
    </w:r>
    <w:r w:rsidRPr="002F3B2E">
      <w:t xml:space="preserve"> | Versie</w:t>
    </w:r>
    <w:r>
      <w:t xml:space="preserve">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F42094">
      <w:rPr>
        <w:noProof/>
      </w:rPr>
      <w:t>2.0.0-rc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F42094">
      <w:rPr>
        <w:noProof/>
      </w:rPr>
      <w:t>STandaard Officiële Publicaties met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50730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05E41A7B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0A65690A"/>
    <w:multiLevelType w:val="multilevel"/>
    <w:tmpl w:val="E178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E42306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4F77440"/>
    <w:multiLevelType w:val="multilevel"/>
    <w:tmpl w:val="1D940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6B83FE9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F051F8"/>
    <w:multiLevelType w:val="multilevel"/>
    <w:tmpl w:val="6080A6DC"/>
    <w:numStyleLink w:val="Nummering"/>
  </w:abstractNum>
  <w:abstractNum w:abstractNumId="12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3" w15:restartNumberingAfterBreak="0">
    <w:nsid w:val="22CC2D20"/>
    <w:multiLevelType w:val="multilevel"/>
    <w:tmpl w:val="A7AC0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7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Verdana" w:eastAsia="Times New Roman" w:hAnsi="Verdana" w:cs="Times New Roman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3313BF9"/>
    <w:multiLevelType w:val="multilevel"/>
    <w:tmpl w:val="FEF24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F85B74"/>
    <w:multiLevelType w:val="multilevel"/>
    <w:tmpl w:val="694E5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D017EA3"/>
    <w:multiLevelType w:val="hybridMultilevel"/>
    <w:tmpl w:val="B8C264F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4" w15:restartNumberingAfterBreak="0">
    <w:nsid w:val="4E246EDF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E5F5AA7"/>
    <w:multiLevelType w:val="hybridMultilevel"/>
    <w:tmpl w:val="E5B28A8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F9144AD"/>
    <w:multiLevelType w:val="multilevel"/>
    <w:tmpl w:val="EAA8D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9972C6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F187125"/>
    <w:multiLevelType w:val="hybridMultilevel"/>
    <w:tmpl w:val="C3866F0A"/>
    <w:lvl w:ilvl="0" w:tplc="1C4011AE">
      <w:start w:val="27"/>
      <w:numFmt w:val="bullet"/>
      <w:lvlText w:val="-"/>
      <w:lvlJc w:val="left"/>
      <w:pPr>
        <w:ind w:left="1174" w:hanging="360"/>
      </w:pPr>
      <w:rPr>
        <w:rFonts w:ascii="Verdana" w:eastAsia="Times New Roman" w:hAnsi="Verdana" w:cs="Times New Roman" w:hint="default"/>
      </w:rPr>
    </w:lvl>
    <w:lvl w:ilvl="1" w:tplc="0413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60C82B19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7741F23"/>
    <w:multiLevelType w:val="hybridMultilevel"/>
    <w:tmpl w:val="848ECDBE"/>
    <w:lvl w:ilvl="0" w:tplc="1C4011AE">
      <w:start w:val="27"/>
      <w:numFmt w:val="bullet"/>
      <w:lvlText w:val="-"/>
      <w:lvlJc w:val="left"/>
      <w:pPr>
        <w:ind w:left="1174" w:hanging="360"/>
      </w:pPr>
      <w:rPr>
        <w:rFonts w:ascii="Verdana" w:eastAsia="Times New Roman" w:hAnsi="Verdana" w:cs="Times New Roman" w:hint="default"/>
      </w:rPr>
    </w:lvl>
    <w:lvl w:ilvl="1" w:tplc="1C4011AE">
      <w:start w:val="27"/>
      <w:numFmt w:val="bullet"/>
      <w:lvlText w:val="-"/>
      <w:lvlJc w:val="left"/>
      <w:pPr>
        <w:ind w:left="1894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7C5BF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5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6" w15:restartNumberingAfterBreak="0">
    <w:nsid w:val="6D9655E2"/>
    <w:multiLevelType w:val="hybridMultilevel"/>
    <w:tmpl w:val="24C6493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8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527CAD"/>
    <w:multiLevelType w:val="multilevel"/>
    <w:tmpl w:val="AA2AA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B0965E8"/>
    <w:multiLevelType w:val="multilevel"/>
    <w:tmpl w:val="E178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7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25"/>
  </w:num>
  <w:num w:numId="5">
    <w:abstractNumId w:val="36"/>
  </w:num>
  <w:num w:numId="6">
    <w:abstractNumId w:val="23"/>
  </w:num>
  <w:num w:numId="7">
    <w:abstractNumId w:val="12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9"/>
  </w:num>
  <w:num w:numId="10">
    <w:abstractNumId w:val="11"/>
  </w:num>
  <w:num w:numId="11">
    <w:abstractNumId w:val="39"/>
  </w:num>
  <w:num w:numId="12">
    <w:abstractNumId w:val="8"/>
  </w:num>
  <w:num w:numId="13">
    <w:abstractNumId w:val="26"/>
  </w:num>
  <w:num w:numId="14">
    <w:abstractNumId w:val="13"/>
  </w:num>
  <w:num w:numId="15">
    <w:abstractNumId w:val="28"/>
  </w:num>
  <w:num w:numId="16">
    <w:abstractNumId w:val="30"/>
  </w:num>
  <w:num w:numId="17">
    <w:abstractNumId w:val="14"/>
  </w:num>
  <w:num w:numId="18">
    <w:abstractNumId w:val="18"/>
  </w:num>
  <w:num w:numId="19">
    <w:abstractNumId w:val="6"/>
  </w:num>
  <w:num w:numId="20">
    <w:abstractNumId w:val="27"/>
  </w:num>
  <w:num w:numId="21">
    <w:abstractNumId w:val="40"/>
  </w:num>
  <w:num w:numId="22">
    <w:abstractNumId w:val="7"/>
  </w:num>
  <w:num w:numId="23">
    <w:abstractNumId w:val="24"/>
  </w:num>
  <w:num w:numId="24">
    <w:abstractNumId w:val="29"/>
  </w:num>
  <w:num w:numId="25">
    <w:abstractNumId w:val="3"/>
  </w:num>
  <w:num w:numId="26">
    <w:abstractNumId w:val="33"/>
  </w:num>
  <w:num w:numId="27">
    <w:abstractNumId w:val="9"/>
  </w:num>
  <w:num w:numId="28">
    <w:abstractNumId w:val="20"/>
  </w:num>
  <w:num w:numId="29">
    <w:abstractNumId w:val="10"/>
  </w:num>
  <w:num w:numId="30">
    <w:abstractNumId w:val="16"/>
  </w:num>
  <w:num w:numId="31">
    <w:abstractNumId w:val="32"/>
  </w:num>
  <w:num w:numId="32">
    <w:abstractNumId w:val="22"/>
  </w:num>
  <w:num w:numId="33">
    <w:abstractNumId w:val="15"/>
  </w:num>
  <w:num w:numId="34">
    <w:abstractNumId w:val="4"/>
  </w:num>
  <w:num w:numId="35">
    <w:abstractNumId w:val="1"/>
  </w:num>
  <w:num w:numId="36">
    <w:abstractNumId w:val="17"/>
  </w:num>
  <w:num w:numId="37">
    <w:abstractNumId w:val="38"/>
  </w:num>
  <w:num w:numId="38">
    <w:abstractNumId w:val="21"/>
  </w:num>
  <w:num w:numId="39">
    <w:abstractNumId w:val="31"/>
  </w:num>
  <w:num w:numId="40">
    <w:abstractNumId w:val="2"/>
  </w:num>
  <w:num w:numId="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0"/>
  </w:num>
  <w:num w:numId="53">
    <w:abstractNumId w:val="34"/>
  </w:num>
  <w:num w:numId="5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35"/>
  </w:num>
  <w:num w:numId="56">
    <w:abstractNumId w:val="5"/>
  </w:num>
  <w:num w:numId="57">
    <w:abstractNumId w:val="5"/>
  </w:num>
  <w:num w:numId="5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waterschapsverordening"/>
    <w:docVar w:name="ID01_CAPS" w:val="Waterschapsverordening"/>
    <w:docVar w:name="ID01+" w:val="de waterschapsverordening"/>
    <w:docVar w:name="ID01+_CAPS" w:val="De waterschapsverordening"/>
    <w:docVar w:name="ID02" w:val="de"/>
    <w:docVar w:name="ID03" w:val="wv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B553F"/>
    <w:rsid w:val="00000094"/>
    <w:rsid w:val="00000219"/>
    <w:rsid w:val="00000298"/>
    <w:rsid w:val="000010A5"/>
    <w:rsid w:val="000010FF"/>
    <w:rsid w:val="00001372"/>
    <w:rsid w:val="00001468"/>
    <w:rsid w:val="00001F28"/>
    <w:rsid w:val="00001F83"/>
    <w:rsid w:val="00001FC5"/>
    <w:rsid w:val="000024A6"/>
    <w:rsid w:val="00002681"/>
    <w:rsid w:val="000026A9"/>
    <w:rsid w:val="00002705"/>
    <w:rsid w:val="00002788"/>
    <w:rsid w:val="000028F0"/>
    <w:rsid w:val="00002BDF"/>
    <w:rsid w:val="00002D87"/>
    <w:rsid w:val="000030C4"/>
    <w:rsid w:val="000036D3"/>
    <w:rsid w:val="000038C7"/>
    <w:rsid w:val="00003BCF"/>
    <w:rsid w:val="00004864"/>
    <w:rsid w:val="00004B8D"/>
    <w:rsid w:val="00004C1A"/>
    <w:rsid w:val="00004C44"/>
    <w:rsid w:val="00005BAB"/>
    <w:rsid w:val="00005DB3"/>
    <w:rsid w:val="00005E4D"/>
    <w:rsid w:val="000065F5"/>
    <w:rsid w:val="000067A6"/>
    <w:rsid w:val="00006F31"/>
    <w:rsid w:val="000071E0"/>
    <w:rsid w:val="00007E61"/>
    <w:rsid w:val="00007EF7"/>
    <w:rsid w:val="00010034"/>
    <w:rsid w:val="000104E3"/>
    <w:rsid w:val="000104E4"/>
    <w:rsid w:val="000106D3"/>
    <w:rsid w:val="00010818"/>
    <w:rsid w:val="0001084B"/>
    <w:rsid w:val="0001098F"/>
    <w:rsid w:val="00010C3F"/>
    <w:rsid w:val="00010DFA"/>
    <w:rsid w:val="000112CC"/>
    <w:rsid w:val="000114D6"/>
    <w:rsid w:val="0001173D"/>
    <w:rsid w:val="00011B02"/>
    <w:rsid w:val="0001258D"/>
    <w:rsid w:val="000134C3"/>
    <w:rsid w:val="0001374B"/>
    <w:rsid w:val="00013855"/>
    <w:rsid w:val="00013B5E"/>
    <w:rsid w:val="00013BF5"/>
    <w:rsid w:val="00014154"/>
    <w:rsid w:val="0001443D"/>
    <w:rsid w:val="00014A11"/>
    <w:rsid w:val="00014C3F"/>
    <w:rsid w:val="000150B8"/>
    <w:rsid w:val="000154D8"/>
    <w:rsid w:val="000158C4"/>
    <w:rsid w:val="00016277"/>
    <w:rsid w:val="000165AC"/>
    <w:rsid w:val="00016797"/>
    <w:rsid w:val="00016C48"/>
    <w:rsid w:val="0001700D"/>
    <w:rsid w:val="00017EBD"/>
    <w:rsid w:val="000201D2"/>
    <w:rsid w:val="000202D7"/>
    <w:rsid w:val="00020A25"/>
    <w:rsid w:val="00021059"/>
    <w:rsid w:val="000210BD"/>
    <w:rsid w:val="00021284"/>
    <w:rsid w:val="0002195F"/>
    <w:rsid w:val="00021A8D"/>
    <w:rsid w:val="00021E2F"/>
    <w:rsid w:val="00021F1B"/>
    <w:rsid w:val="00022676"/>
    <w:rsid w:val="00022D52"/>
    <w:rsid w:val="00023069"/>
    <w:rsid w:val="00023125"/>
    <w:rsid w:val="00023D95"/>
    <w:rsid w:val="00023DA2"/>
    <w:rsid w:val="000243B3"/>
    <w:rsid w:val="000245A1"/>
    <w:rsid w:val="000247C0"/>
    <w:rsid w:val="00025008"/>
    <w:rsid w:val="000251F9"/>
    <w:rsid w:val="0002577A"/>
    <w:rsid w:val="000257AF"/>
    <w:rsid w:val="00025A56"/>
    <w:rsid w:val="00025B0B"/>
    <w:rsid w:val="00026469"/>
    <w:rsid w:val="000269F8"/>
    <w:rsid w:val="00027F47"/>
    <w:rsid w:val="000301BF"/>
    <w:rsid w:val="0003079A"/>
    <w:rsid w:val="0003090D"/>
    <w:rsid w:val="00030A34"/>
    <w:rsid w:val="00030E25"/>
    <w:rsid w:val="000317C7"/>
    <w:rsid w:val="00031DFD"/>
    <w:rsid w:val="00032175"/>
    <w:rsid w:val="00032241"/>
    <w:rsid w:val="00032660"/>
    <w:rsid w:val="000326D5"/>
    <w:rsid w:val="00032737"/>
    <w:rsid w:val="000335C0"/>
    <w:rsid w:val="00033AFA"/>
    <w:rsid w:val="00034581"/>
    <w:rsid w:val="00034EA4"/>
    <w:rsid w:val="0003519F"/>
    <w:rsid w:val="000351A1"/>
    <w:rsid w:val="000352D1"/>
    <w:rsid w:val="00035A70"/>
    <w:rsid w:val="00035B5E"/>
    <w:rsid w:val="00035E6A"/>
    <w:rsid w:val="000365AA"/>
    <w:rsid w:val="000370E7"/>
    <w:rsid w:val="0003739D"/>
    <w:rsid w:val="0003752F"/>
    <w:rsid w:val="00037E53"/>
    <w:rsid w:val="00040B34"/>
    <w:rsid w:val="00040B75"/>
    <w:rsid w:val="000415D8"/>
    <w:rsid w:val="00041D27"/>
    <w:rsid w:val="00041DD1"/>
    <w:rsid w:val="0004265D"/>
    <w:rsid w:val="000427D3"/>
    <w:rsid w:val="0004282F"/>
    <w:rsid w:val="0004309C"/>
    <w:rsid w:val="00043367"/>
    <w:rsid w:val="00043AA1"/>
    <w:rsid w:val="00043C27"/>
    <w:rsid w:val="00043F16"/>
    <w:rsid w:val="000444FF"/>
    <w:rsid w:val="000446F5"/>
    <w:rsid w:val="00044858"/>
    <w:rsid w:val="00044E0B"/>
    <w:rsid w:val="00044EA4"/>
    <w:rsid w:val="00044EEC"/>
    <w:rsid w:val="00045063"/>
    <w:rsid w:val="00045172"/>
    <w:rsid w:val="000457A5"/>
    <w:rsid w:val="00045AF1"/>
    <w:rsid w:val="00045B82"/>
    <w:rsid w:val="000465A8"/>
    <w:rsid w:val="0004668D"/>
    <w:rsid w:val="00047640"/>
    <w:rsid w:val="0005021D"/>
    <w:rsid w:val="00050EE9"/>
    <w:rsid w:val="00050F00"/>
    <w:rsid w:val="000512BC"/>
    <w:rsid w:val="00051504"/>
    <w:rsid w:val="00051D6C"/>
    <w:rsid w:val="00051D87"/>
    <w:rsid w:val="00051E09"/>
    <w:rsid w:val="00052289"/>
    <w:rsid w:val="00052F2E"/>
    <w:rsid w:val="00053009"/>
    <w:rsid w:val="000537A6"/>
    <w:rsid w:val="00053874"/>
    <w:rsid w:val="00053C89"/>
    <w:rsid w:val="0005418C"/>
    <w:rsid w:val="000545A0"/>
    <w:rsid w:val="00054AD5"/>
    <w:rsid w:val="00055356"/>
    <w:rsid w:val="000554C6"/>
    <w:rsid w:val="000557A4"/>
    <w:rsid w:val="00055BCF"/>
    <w:rsid w:val="00055E16"/>
    <w:rsid w:val="00055EDA"/>
    <w:rsid w:val="00056330"/>
    <w:rsid w:val="0005639C"/>
    <w:rsid w:val="00056D6C"/>
    <w:rsid w:val="00057768"/>
    <w:rsid w:val="00060A9D"/>
    <w:rsid w:val="00060E50"/>
    <w:rsid w:val="0006169D"/>
    <w:rsid w:val="00061A18"/>
    <w:rsid w:val="0006210E"/>
    <w:rsid w:val="0006256C"/>
    <w:rsid w:val="0006258E"/>
    <w:rsid w:val="0006259F"/>
    <w:rsid w:val="000627FD"/>
    <w:rsid w:val="00062BCD"/>
    <w:rsid w:val="00062F79"/>
    <w:rsid w:val="00063203"/>
    <w:rsid w:val="00063261"/>
    <w:rsid w:val="000633B8"/>
    <w:rsid w:val="000636DD"/>
    <w:rsid w:val="000638A5"/>
    <w:rsid w:val="00063A47"/>
    <w:rsid w:val="0006406C"/>
    <w:rsid w:val="0006441A"/>
    <w:rsid w:val="00064638"/>
    <w:rsid w:val="000649EB"/>
    <w:rsid w:val="00064A0F"/>
    <w:rsid w:val="00064DD3"/>
    <w:rsid w:val="00064EBD"/>
    <w:rsid w:val="0006537D"/>
    <w:rsid w:val="000654FB"/>
    <w:rsid w:val="00065679"/>
    <w:rsid w:val="00065CCE"/>
    <w:rsid w:val="0006627B"/>
    <w:rsid w:val="000664D0"/>
    <w:rsid w:val="00066B1A"/>
    <w:rsid w:val="00066C7B"/>
    <w:rsid w:val="0006721A"/>
    <w:rsid w:val="0006725B"/>
    <w:rsid w:val="00067308"/>
    <w:rsid w:val="00067369"/>
    <w:rsid w:val="00067466"/>
    <w:rsid w:val="000674C9"/>
    <w:rsid w:val="00067554"/>
    <w:rsid w:val="00067658"/>
    <w:rsid w:val="00067676"/>
    <w:rsid w:val="00067843"/>
    <w:rsid w:val="000679FD"/>
    <w:rsid w:val="00067AD6"/>
    <w:rsid w:val="00067EB7"/>
    <w:rsid w:val="00067F4D"/>
    <w:rsid w:val="00070076"/>
    <w:rsid w:val="000705D8"/>
    <w:rsid w:val="0007067D"/>
    <w:rsid w:val="00070C3A"/>
    <w:rsid w:val="000713D4"/>
    <w:rsid w:val="000719BC"/>
    <w:rsid w:val="00072674"/>
    <w:rsid w:val="00072973"/>
    <w:rsid w:val="00072C8F"/>
    <w:rsid w:val="00073406"/>
    <w:rsid w:val="00073538"/>
    <w:rsid w:val="000735F1"/>
    <w:rsid w:val="00073801"/>
    <w:rsid w:val="0007423A"/>
    <w:rsid w:val="00074498"/>
    <w:rsid w:val="00074D6D"/>
    <w:rsid w:val="0007507E"/>
    <w:rsid w:val="00075786"/>
    <w:rsid w:val="00075D5E"/>
    <w:rsid w:val="000761F8"/>
    <w:rsid w:val="00076626"/>
    <w:rsid w:val="000768B6"/>
    <w:rsid w:val="000768D1"/>
    <w:rsid w:val="0007691D"/>
    <w:rsid w:val="0007701E"/>
    <w:rsid w:val="000774B5"/>
    <w:rsid w:val="00077B01"/>
    <w:rsid w:val="00077B0C"/>
    <w:rsid w:val="00077CCF"/>
    <w:rsid w:val="00080158"/>
    <w:rsid w:val="0008091D"/>
    <w:rsid w:val="00080A7C"/>
    <w:rsid w:val="00080E0F"/>
    <w:rsid w:val="00080FE5"/>
    <w:rsid w:val="00081567"/>
    <w:rsid w:val="000816A0"/>
    <w:rsid w:val="00081A52"/>
    <w:rsid w:val="00082959"/>
    <w:rsid w:val="00082EFC"/>
    <w:rsid w:val="0008317E"/>
    <w:rsid w:val="000835C0"/>
    <w:rsid w:val="000835C5"/>
    <w:rsid w:val="00083874"/>
    <w:rsid w:val="00083C4C"/>
    <w:rsid w:val="00084323"/>
    <w:rsid w:val="00084DB1"/>
    <w:rsid w:val="000859AA"/>
    <w:rsid w:val="00085D81"/>
    <w:rsid w:val="000864E1"/>
    <w:rsid w:val="00086B90"/>
    <w:rsid w:val="0008710A"/>
    <w:rsid w:val="0008724D"/>
    <w:rsid w:val="000872AD"/>
    <w:rsid w:val="000873BE"/>
    <w:rsid w:val="0008741C"/>
    <w:rsid w:val="00087AAE"/>
    <w:rsid w:val="00090030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997"/>
    <w:rsid w:val="00092DAE"/>
    <w:rsid w:val="00092DC7"/>
    <w:rsid w:val="00092E1F"/>
    <w:rsid w:val="00093042"/>
    <w:rsid w:val="000934E3"/>
    <w:rsid w:val="00093A90"/>
    <w:rsid w:val="00093DC8"/>
    <w:rsid w:val="00094215"/>
    <w:rsid w:val="00094584"/>
    <w:rsid w:val="000945B7"/>
    <w:rsid w:val="00094E6C"/>
    <w:rsid w:val="000952D4"/>
    <w:rsid w:val="000957AE"/>
    <w:rsid w:val="00095E99"/>
    <w:rsid w:val="0009603E"/>
    <w:rsid w:val="00096400"/>
    <w:rsid w:val="00096565"/>
    <w:rsid w:val="0009694C"/>
    <w:rsid w:val="00097242"/>
    <w:rsid w:val="000976CD"/>
    <w:rsid w:val="0009781A"/>
    <w:rsid w:val="000A0666"/>
    <w:rsid w:val="000A0AFA"/>
    <w:rsid w:val="000A0D39"/>
    <w:rsid w:val="000A11BB"/>
    <w:rsid w:val="000A1385"/>
    <w:rsid w:val="000A1913"/>
    <w:rsid w:val="000A20A2"/>
    <w:rsid w:val="000A2989"/>
    <w:rsid w:val="000A2A97"/>
    <w:rsid w:val="000A333A"/>
    <w:rsid w:val="000A4A98"/>
    <w:rsid w:val="000A4AA2"/>
    <w:rsid w:val="000A4EF9"/>
    <w:rsid w:val="000A4EFD"/>
    <w:rsid w:val="000A50EA"/>
    <w:rsid w:val="000A538E"/>
    <w:rsid w:val="000A577C"/>
    <w:rsid w:val="000A57FC"/>
    <w:rsid w:val="000A5A9A"/>
    <w:rsid w:val="000A5F1E"/>
    <w:rsid w:val="000A61FA"/>
    <w:rsid w:val="000A635C"/>
    <w:rsid w:val="000A6605"/>
    <w:rsid w:val="000A68BB"/>
    <w:rsid w:val="000A6F5E"/>
    <w:rsid w:val="000A745A"/>
    <w:rsid w:val="000A7A7C"/>
    <w:rsid w:val="000A7BD7"/>
    <w:rsid w:val="000B028A"/>
    <w:rsid w:val="000B0610"/>
    <w:rsid w:val="000B0B24"/>
    <w:rsid w:val="000B1048"/>
    <w:rsid w:val="000B1932"/>
    <w:rsid w:val="000B1993"/>
    <w:rsid w:val="000B2025"/>
    <w:rsid w:val="000B23FB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407"/>
    <w:rsid w:val="000B3593"/>
    <w:rsid w:val="000B39CB"/>
    <w:rsid w:val="000B3BFB"/>
    <w:rsid w:val="000B3DEC"/>
    <w:rsid w:val="000B402A"/>
    <w:rsid w:val="000B41B9"/>
    <w:rsid w:val="000B437C"/>
    <w:rsid w:val="000B45FA"/>
    <w:rsid w:val="000B4641"/>
    <w:rsid w:val="000B4D20"/>
    <w:rsid w:val="000B4E74"/>
    <w:rsid w:val="000B4F79"/>
    <w:rsid w:val="000B50F7"/>
    <w:rsid w:val="000B51B2"/>
    <w:rsid w:val="000B5393"/>
    <w:rsid w:val="000B5464"/>
    <w:rsid w:val="000B573F"/>
    <w:rsid w:val="000B592E"/>
    <w:rsid w:val="000B6931"/>
    <w:rsid w:val="000B6B61"/>
    <w:rsid w:val="000B6C9C"/>
    <w:rsid w:val="000B75AF"/>
    <w:rsid w:val="000B7766"/>
    <w:rsid w:val="000B7D40"/>
    <w:rsid w:val="000B7EEA"/>
    <w:rsid w:val="000C0B24"/>
    <w:rsid w:val="000C0F26"/>
    <w:rsid w:val="000C1945"/>
    <w:rsid w:val="000C1987"/>
    <w:rsid w:val="000C1A9D"/>
    <w:rsid w:val="000C1E4A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4005"/>
    <w:rsid w:val="000C41C5"/>
    <w:rsid w:val="000C46B1"/>
    <w:rsid w:val="000C4EB2"/>
    <w:rsid w:val="000C53C4"/>
    <w:rsid w:val="000C562F"/>
    <w:rsid w:val="000C5DE9"/>
    <w:rsid w:val="000C5E30"/>
    <w:rsid w:val="000C5FE8"/>
    <w:rsid w:val="000C6026"/>
    <w:rsid w:val="000C61FB"/>
    <w:rsid w:val="000C6C6A"/>
    <w:rsid w:val="000C6DDB"/>
    <w:rsid w:val="000C6E5B"/>
    <w:rsid w:val="000C7BE7"/>
    <w:rsid w:val="000C7F9A"/>
    <w:rsid w:val="000D0154"/>
    <w:rsid w:val="000D0293"/>
    <w:rsid w:val="000D0530"/>
    <w:rsid w:val="000D1029"/>
    <w:rsid w:val="000D11BF"/>
    <w:rsid w:val="000D199B"/>
    <w:rsid w:val="000D2725"/>
    <w:rsid w:val="000D28D6"/>
    <w:rsid w:val="000D2CAA"/>
    <w:rsid w:val="000D326B"/>
    <w:rsid w:val="000D3808"/>
    <w:rsid w:val="000D3C2F"/>
    <w:rsid w:val="000D3C9C"/>
    <w:rsid w:val="000D3CA9"/>
    <w:rsid w:val="000D3E99"/>
    <w:rsid w:val="000D477E"/>
    <w:rsid w:val="000D48D1"/>
    <w:rsid w:val="000D4C36"/>
    <w:rsid w:val="000D5424"/>
    <w:rsid w:val="000D5CFF"/>
    <w:rsid w:val="000D688D"/>
    <w:rsid w:val="000D690E"/>
    <w:rsid w:val="000D6E2D"/>
    <w:rsid w:val="000D7119"/>
    <w:rsid w:val="000D7652"/>
    <w:rsid w:val="000D7888"/>
    <w:rsid w:val="000E0017"/>
    <w:rsid w:val="000E0256"/>
    <w:rsid w:val="000E0289"/>
    <w:rsid w:val="000E071D"/>
    <w:rsid w:val="000E07B1"/>
    <w:rsid w:val="000E0AAE"/>
    <w:rsid w:val="000E0DA2"/>
    <w:rsid w:val="000E0E79"/>
    <w:rsid w:val="000E1317"/>
    <w:rsid w:val="000E16B5"/>
    <w:rsid w:val="000E1975"/>
    <w:rsid w:val="000E1C4A"/>
    <w:rsid w:val="000E29C4"/>
    <w:rsid w:val="000E2AAE"/>
    <w:rsid w:val="000E308A"/>
    <w:rsid w:val="000E31FA"/>
    <w:rsid w:val="000E4229"/>
    <w:rsid w:val="000E46DE"/>
    <w:rsid w:val="000E4E4A"/>
    <w:rsid w:val="000E50FD"/>
    <w:rsid w:val="000E53FB"/>
    <w:rsid w:val="000E573B"/>
    <w:rsid w:val="000E5796"/>
    <w:rsid w:val="000E63CD"/>
    <w:rsid w:val="000E6681"/>
    <w:rsid w:val="000E6B8D"/>
    <w:rsid w:val="000E6DCD"/>
    <w:rsid w:val="000E7027"/>
    <w:rsid w:val="000E7070"/>
    <w:rsid w:val="000E7FA3"/>
    <w:rsid w:val="000F035A"/>
    <w:rsid w:val="000F1177"/>
    <w:rsid w:val="000F1C9C"/>
    <w:rsid w:val="000F2780"/>
    <w:rsid w:val="000F2C62"/>
    <w:rsid w:val="000F3130"/>
    <w:rsid w:val="000F33FE"/>
    <w:rsid w:val="000F3999"/>
    <w:rsid w:val="000F3A7E"/>
    <w:rsid w:val="000F3D07"/>
    <w:rsid w:val="000F4526"/>
    <w:rsid w:val="000F49A1"/>
    <w:rsid w:val="000F4A1F"/>
    <w:rsid w:val="000F4A76"/>
    <w:rsid w:val="000F4E23"/>
    <w:rsid w:val="000F50E7"/>
    <w:rsid w:val="000F570D"/>
    <w:rsid w:val="000F59C1"/>
    <w:rsid w:val="000F5CC5"/>
    <w:rsid w:val="000F5D41"/>
    <w:rsid w:val="000F5DD3"/>
    <w:rsid w:val="000F6008"/>
    <w:rsid w:val="000F61CD"/>
    <w:rsid w:val="000F648A"/>
    <w:rsid w:val="000F6887"/>
    <w:rsid w:val="000F6E1F"/>
    <w:rsid w:val="000F7041"/>
    <w:rsid w:val="000F7123"/>
    <w:rsid w:val="000F7A69"/>
    <w:rsid w:val="000F7AD8"/>
    <w:rsid w:val="000F7F47"/>
    <w:rsid w:val="001001FE"/>
    <w:rsid w:val="00100464"/>
    <w:rsid w:val="00101087"/>
    <w:rsid w:val="001011FD"/>
    <w:rsid w:val="00101233"/>
    <w:rsid w:val="00101267"/>
    <w:rsid w:val="00101302"/>
    <w:rsid w:val="00101413"/>
    <w:rsid w:val="00101B3F"/>
    <w:rsid w:val="0010205F"/>
    <w:rsid w:val="00102214"/>
    <w:rsid w:val="00102383"/>
    <w:rsid w:val="00102AFE"/>
    <w:rsid w:val="00102C39"/>
    <w:rsid w:val="001032B0"/>
    <w:rsid w:val="0010374B"/>
    <w:rsid w:val="001037A8"/>
    <w:rsid w:val="00103D42"/>
    <w:rsid w:val="00103E19"/>
    <w:rsid w:val="00103F4A"/>
    <w:rsid w:val="00104B9B"/>
    <w:rsid w:val="00104C66"/>
    <w:rsid w:val="001050E6"/>
    <w:rsid w:val="0010564F"/>
    <w:rsid w:val="001056CB"/>
    <w:rsid w:val="00105A3D"/>
    <w:rsid w:val="00105AFA"/>
    <w:rsid w:val="00105BE4"/>
    <w:rsid w:val="00106245"/>
    <w:rsid w:val="0010642C"/>
    <w:rsid w:val="001065A8"/>
    <w:rsid w:val="00106C4A"/>
    <w:rsid w:val="001077F1"/>
    <w:rsid w:val="0010786E"/>
    <w:rsid w:val="00107AAF"/>
    <w:rsid w:val="00107CC8"/>
    <w:rsid w:val="00110071"/>
    <w:rsid w:val="00110832"/>
    <w:rsid w:val="00110959"/>
    <w:rsid w:val="0011097D"/>
    <w:rsid w:val="00110A8D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F5E"/>
    <w:rsid w:val="00113D14"/>
    <w:rsid w:val="00113E1E"/>
    <w:rsid w:val="00113FCF"/>
    <w:rsid w:val="001143D9"/>
    <w:rsid w:val="001145C9"/>
    <w:rsid w:val="0011473A"/>
    <w:rsid w:val="00114E6B"/>
    <w:rsid w:val="00114EC6"/>
    <w:rsid w:val="00114FE1"/>
    <w:rsid w:val="001156C0"/>
    <w:rsid w:val="0011585C"/>
    <w:rsid w:val="00115D2E"/>
    <w:rsid w:val="00116767"/>
    <w:rsid w:val="0011687F"/>
    <w:rsid w:val="00116DFF"/>
    <w:rsid w:val="00116F13"/>
    <w:rsid w:val="0011737E"/>
    <w:rsid w:val="00117B30"/>
    <w:rsid w:val="00120470"/>
    <w:rsid w:val="00120698"/>
    <w:rsid w:val="001206F8"/>
    <w:rsid w:val="0012074D"/>
    <w:rsid w:val="0012123F"/>
    <w:rsid w:val="00121385"/>
    <w:rsid w:val="001216E1"/>
    <w:rsid w:val="001218B0"/>
    <w:rsid w:val="00121B5A"/>
    <w:rsid w:val="00121BC8"/>
    <w:rsid w:val="00121E9F"/>
    <w:rsid w:val="001224CA"/>
    <w:rsid w:val="001226B7"/>
    <w:rsid w:val="00122B36"/>
    <w:rsid w:val="00122EB9"/>
    <w:rsid w:val="001234E9"/>
    <w:rsid w:val="00123C7D"/>
    <w:rsid w:val="00123CFF"/>
    <w:rsid w:val="00123E73"/>
    <w:rsid w:val="001241FB"/>
    <w:rsid w:val="00124996"/>
    <w:rsid w:val="00125718"/>
    <w:rsid w:val="00125B64"/>
    <w:rsid w:val="00125DAF"/>
    <w:rsid w:val="00125F4B"/>
    <w:rsid w:val="001265EE"/>
    <w:rsid w:val="00126E18"/>
    <w:rsid w:val="001279F1"/>
    <w:rsid w:val="00127DB2"/>
    <w:rsid w:val="00127DFF"/>
    <w:rsid w:val="00130003"/>
    <w:rsid w:val="00130058"/>
    <w:rsid w:val="001300FD"/>
    <w:rsid w:val="001304FE"/>
    <w:rsid w:val="00130A14"/>
    <w:rsid w:val="0013114E"/>
    <w:rsid w:val="001325A9"/>
    <w:rsid w:val="001325F4"/>
    <w:rsid w:val="00133281"/>
    <w:rsid w:val="001339A3"/>
    <w:rsid w:val="00133B5C"/>
    <w:rsid w:val="00133BAD"/>
    <w:rsid w:val="00133E0B"/>
    <w:rsid w:val="001344ED"/>
    <w:rsid w:val="001345A3"/>
    <w:rsid w:val="0013494A"/>
    <w:rsid w:val="001349C1"/>
    <w:rsid w:val="00134C47"/>
    <w:rsid w:val="00134D5E"/>
    <w:rsid w:val="001352AA"/>
    <w:rsid w:val="001353CE"/>
    <w:rsid w:val="00135E64"/>
    <w:rsid w:val="001361B6"/>
    <w:rsid w:val="001367D1"/>
    <w:rsid w:val="00136B45"/>
    <w:rsid w:val="00136B5A"/>
    <w:rsid w:val="00137228"/>
    <w:rsid w:val="001375FD"/>
    <w:rsid w:val="00137BEE"/>
    <w:rsid w:val="00140CD5"/>
    <w:rsid w:val="001415E5"/>
    <w:rsid w:val="001418A4"/>
    <w:rsid w:val="00141B8F"/>
    <w:rsid w:val="00141D8B"/>
    <w:rsid w:val="00141E3F"/>
    <w:rsid w:val="00141F36"/>
    <w:rsid w:val="0014202E"/>
    <w:rsid w:val="00142BF8"/>
    <w:rsid w:val="001430F0"/>
    <w:rsid w:val="00143831"/>
    <w:rsid w:val="0014388B"/>
    <w:rsid w:val="00143CEE"/>
    <w:rsid w:val="00144058"/>
    <w:rsid w:val="001442B9"/>
    <w:rsid w:val="00145054"/>
    <w:rsid w:val="00145E4A"/>
    <w:rsid w:val="00145FDE"/>
    <w:rsid w:val="001469E3"/>
    <w:rsid w:val="00146A97"/>
    <w:rsid w:val="00146BF9"/>
    <w:rsid w:val="0014767C"/>
    <w:rsid w:val="00147882"/>
    <w:rsid w:val="00147A6A"/>
    <w:rsid w:val="00147C0A"/>
    <w:rsid w:val="00147D59"/>
    <w:rsid w:val="00150232"/>
    <w:rsid w:val="00150331"/>
    <w:rsid w:val="00150564"/>
    <w:rsid w:val="00150730"/>
    <w:rsid w:val="00150DD9"/>
    <w:rsid w:val="0015109A"/>
    <w:rsid w:val="00151648"/>
    <w:rsid w:val="00151677"/>
    <w:rsid w:val="00151DD5"/>
    <w:rsid w:val="001522FE"/>
    <w:rsid w:val="0015230B"/>
    <w:rsid w:val="001524F0"/>
    <w:rsid w:val="0015264C"/>
    <w:rsid w:val="00152774"/>
    <w:rsid w:val="001528E5"/>
    <w:rsid w:val="00152BA9"/>
    <w:rsid w:val="00153597"/>
    <w:rsid w:val="0015389E"/>
    <w:rsid w:val="001539D6"/>
    <w:rsid w:val="00153ACF"/>
    <w:rsid w:val="00154225"/>
    <w:rsid w:val="0015440F"/>
    <w:rsid w:val="00154994"/>
    <w:rsid w:val="001558CA"/>
    <w:rsid w:val="00155D5B"/>
    <w:rsid w:val="00155E89"/>
    <w:rsid w:val="00155F46"/>
    <w:rsid w:val="0015690C"/>
    <w:rsid w:val="00156A58"/>
    <w:rsid w:val="00156EB2"/>
    <w:rsid w:val="00156F87"/>
    <w:rsid w:val="00156FE5"/>
    <w:rsid w:val="0015712C"/>
    <w:rsid w:val="00157144"/>
    <w:rsid w:val="00157524"/>
    <w:rsid w:val="00157679"/>
    <w:rsid w:val="00157A75"/>
    <w:rsid w:val="001600B4"/>
    <w:rsid w:val="001601B8"/>
    <w:rsid w:val="00160E00"/>
    <w:rsid w:val="001621DE"/>
    <w:rsid w:val="00162560"/>
    <w:rsid w:val="00162760"/>
    <w:rsid w:val="00162929"/>
    <w:rsid w:val="00162E31"/>
    <w:rsid w:val="00163039"/>
    <w:rsid w:val="001631FA"/>
    <w:rsid w:val="00163571"/>
    <w:rsid w:val="001639DC"/>
    <w:rsid w:val="00163BB9"/>
    <w:rsid w:val="00163D90"/>
    <w:rsid w:val="00163DA4"/>
    <w:rsid w:val="00164656"/>
    <w:rsid w:val="001646A6"/>
    <w:rsid w:val="001646AA"/>
    <w:rsid w:val="00164D32"/>
    <w:rsid w:val="00164DE0"/>
    <w:rsid w:val="00165738"/>
    <w:rsid w:val="00165869"/>
    <w:rsid w:val="0016597E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8E"/>
    <w:rsid w:val="0017030D"/>
    <w:rsid w:val="001703B3"/>
    <w:rsid w:val="001703BC"/>
    <w:rsid w:val="001704AA"/>
    <w:rsid w:val="001707DE"/>
    <w:rsid w:val="00170866"/>
    <w:rsid w:val="00171B1E"/>
    <w:rsid w:val="00171CD5"/>
    <w:rsid w:val="00171EE7"/>
    <w:rsid w:val="00172004"/>
    <w:rsid w:val="001720FF"/>
    <w:rsid w:val="00172175"/>
    <w:rsid w:val="001724BF"/>
    <w:rsid w:val="00172775"/>
    <w:rsid w:val="001727FB"/>
    <w:rsid w:val="00172E0B"/>
    <w:rsid w:val="00172F6C"/>
    <w:rsid w:val="0017367F"/>
    <w:rsid w:val="0017379E"/>
    <w:rsid w:val="00173841"/>
    <w:rsid w:val="00173D07"/>
    <w:rsid w:val="00173FA8"/>
    <w:rsid w:val="00174193"/>
    <w:rsid w:val="00174263"/>
    <w:rsid w:val="0017432B"/>
    <w:rsid w:val="00174752"/>
    <w:rsid w:val="001749A8"/>
    <w:rsid w:val="00174A8F"/>
    <w:rsid w:val="00174C45"/>
    <w:rsid w:val="00174C4C"/>
    <w:rsid w:val="001752C4"/>
    <w:rsid w:val="0017588F"/>
    <w:rsid w:val="00175DE4"/>
    <w:rsid w:val="00175FD7"/>
    <w:rsid w:val="0017604C"/>
    <w:rsid w:val="00176402"/>
    <w:rsid w:val="00176BA5"/>
    <w:rsid w:val="001774C1"/>
    <w:rsid w:val="00177540"/>
    <w:rsid w:val="00177A62"/>
    <w:rsid w:val="00177D39"/>
    <w:rsid w:val="001807F4"/>
    <w:rsid w:val="00180A58"/>
    <w:rsid w:val="00180E1C"/>
    <w:rsid w:val="0018103A"/>
    <w:rsid w:val="00181A24"/>
    <w:rsid w:val="00181AE9"/>
    <w:rsid w:val="00181FB7"/>
    <w:rsid w:val="00182D6D"/>
    <w:rsid w:val="00182F89"/>
    <w:rsid w:val="001830BC"/>
    <w:rsid w:val="00183595"/>
    <w:rsid w:val="001839C7"/>
    <w:rsid w:val="00183E9F"/>
    <w:rsid w:val="001842A1"/>
    <w:rsid w:val="00184AC7"/>
    <w:rsid w:val="00184FE9"/>
    <w:rsid w:val="00185285"/>
    <w:rsid w:val="001856F8"/>
    <w:rsid w:val="0018587A"/>
    <w:rsid w:val="0018649D"/>
    <w:rsid w:val="00186631"/>
    <w:rsid w:val="00186695"/>
    <w:rsid w:val="001869C2"/>
    <w:rsid w:val="00187825"/>
    <w:rsid w:val="00190D31"/>
    <w:rsid w:val="00190E33"/>
    <w:rsid w:val="001912D8"/>
    <w:rsid w:val="0019158C"/>
    <w:rsid w:val="00191968"/>
    <w:rsid w:val="00191A54"/>
    <w:rsid w:val="00192978"/>
    <w:rsid w:val="001930DB"/>
    <w:rsid w:val="0019333B"/>
    <w:rsid w:val="00193AD4"/>
    <w:rsid w:val="0019419D"/>
    <w:rsid w:val="001942F9"/>
    <w:rsid w:val="00194A5E"/>
    <w:rsid w:val="00194E89"/>
    <w:rsid w:val="001952AC"/>
    <w:rsid w:val="0019538D"/>
    <w:rsid w:val="00195419"/>
    <w:rsid w:val="001957BC"/>
    <w:rsid w:val="00195919"/>
    <w:rsid w:val="00195AC5"/>
    <w:rsid w:val="00196455"/>
    <w:rsid w:val="00196E0B"/>
    <w:rsid w:val="001975FD"/>
    <w:rsid w:val="00197D18"/>
    <w:rsid w:val="00197DB5"/>
    <w:rsid w:val="001A008D"/>
    <w:rsid w:val="001A012F"/>
    <w:rsid w:val="001A04E6"/>
    <w:rsid w:val="001A0B1C"/>
    <w:rsid w:val="001A0EB7"/>
    <w:rsid w:val="001A11C6"/>
    <w:rsid w:val="001A14FF"/>
    <w:rsid w:val="001A17D3"/>
    <w:rsid w:val="001A20CF"/>
    <w:rsid w:val="001A21B0"/>
    <w:rsid w:val="001A2259"/>
    <w:rsid w:val="001A283C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5CC9"/>
    <w:rsid w:val="001A6148"/>
    <w:rsid w:val="001A63CD"/>
    <w:rsid w:val="001A64E7"/>
    <w:rsid w:val="001A677D"/>
    <w:rsid w:val="001A7270"/>
    <w:rsid w:val="001A737C"/>
    <w:rsid w:val="001A760A"/>
    <w:rsid w:val="001A786A"/>
    <w:rsid w:val="001A786D"/>
    <w:rsid w:val="001B006F"/>
    <w:rsid w:val="001B0091"/>
    <w:rsid w:val="001B03EF"/>
    <w:rsid w:val="001B06A1"/>
    <w:rsid w:val="001B0BC2"/>
    <w:rsid w:val="001B0C8D"/>
    <w:rsid w:val="001B0CA2"/>
    <w:rsid w:val="001B1257"/>
    <w:rsid w:val="001B1307"/>
    <w:rsid w:val="001B1427"/>
    <w:rsid w:val="001B1821"/>
    <w:rsid w:val="001B1DC6"/>
    <w:rsid w:val="001B1E4D"/>
    <w:rsid w:val="001B20FD"/>
    <w:rsid w:val="001B2539"/>
    <w:rsid w:val="001B2C26"/>
    <w:rsid w:val="001B2DEC"/>
    <w:rsid w:val="001B3033"/>
    <w:rsid w:val="001B3049"/>
    <w:rsid w:val="001B304E"/>
    <w:rsid w:val="001B323A"/>
    <w:rsid w:val="001B3524"/>
    <w:rsid w:val="001B3733"/>
    <w:rsid w:val="001B3B36"/>
    <w:rsid w:val="001B3E1A"/>
    <w:rsid w:val="001B4044"/>
    <w:rsid w:val="001B4B7F"/>
    <w:rsid w:val="001B4E12"/>
    <w:rsid w:val="001B4F3A"/>
    <w:rsid w:val="001B5215"/>
    <w:rsid w:val="001B56FF"/>
    <w:rsid w:val="001B5AA8"/>
    <w:rsid w:val="001B5C7E"/>
    <w:rsid w:val="001B5E8C"/>
    <w:rsid w:val="001B612C"/>
    <w:rsid w:val="001B6238"/>
    <w:rsid w:val="001B6496"/>
    <w:rsid w:val="001B6AB1"/>
    <w:rsid w:val="001B6FB6"/>
    <w:rsid w:val="001B717C"/>
    <w:rsid w:val="001B7504"/>
    <w:rsid w:val="001B75E3"/>
    <w:rsid w:val="001B796A"/>
    <w:rsid w:val="001B7985"/>
    <w:rsid w:val="001B7BA6"/>
    <w:rsid w:val="001B7CB5"/>
    <w:rsid w:val="001B7E6D"/>
    <w:rsid w:val="001C0D12"/>
    <w:rsid w:val="001C108C"/>
    <w:rsid w:val="001C2326"/>
    <w:rsid w:val="001C254C"/>
    <w:rsid w:val="001C266A"/>
    <w:rsid w:val="001C297C"/>
    <w:rsid w:val="001C2A1A"/>
    <w:rsid w:val="001C30F4"/>
    <w:rsid w:val="001C3214"/>
    <w:rsid w:val="001C3240"/>
    <w:rsid w:val="001C3271"/>
    <w:rsid w:val="001C36E8"/>
    <w:rsid w:val="001C3C01"/>
    <w:rsid w:val="001C448E"/>
    <w:rsid w:val="001C46D6"/>
    <w:rsid w:val="001C47B9"/>
    <w:rsid w:val="001C4B4B"/>
    <w:rsid w:val="001C4B4E"/>
    <w:rsid w:val="001C4C97"/>
    <w:rsid w:val="001C4F81"/>
    <w:rsid w:val="001C4F82"/>
    <w:rsid w:val="001C5C7E"/>
    <w:rsid w:val="001C5FD8"/>
    <w:rsid w:val="001C5FF0"/>
    <w:rsid w:val="001C6048"/>
    <w:rsid w:val="001C60BF"/>
    <w:rsid w:val="001C6100"/>
    <w:rsid w:val="001C67C0"/>
    <w:rsid w:val="001C6AB7"/>
    <w:rsid w:val="001C7F21"/>
    <w:rsid w:val="001D08E7"/>
    <w:rsid w:val="001D0900"/>
    <w:rsid w:val="001D1006"/>
    <w:rsid w:val="001D1228"/>
    <w:rsid w:val="001D16DF"/>
    <w:rsid w:val="001D1844"/>
    <w:rsid w:val="001D18C2"/>
    <w:rsid w:val="001D1E0A"/>
    <w:rsid w:val="001D1F1B"/>
    <w:rsid w:val="001D1F31"/>
    <w:rsid w:val="001D1F9A"/>
    <w:rsid w:val="001D2AB6"/>
    <w:rsid w:val="001D2ECF"/>
    <w:rsid w:val="001D2F3E"/>
    <w:rsid w:val="001D34AE"/>
    <w:rsid w:val="001D35FC"/>
    <w:rsid w:val="001D3BF7"/>
    <w:rsid w:val="001D3C1D"/>
    <w:rsid w:val="001D3D0C"/>
    <w:rsid w:val="001D3EB9"/>
    <w:rsid w:val="001D429C"/>
    <w:rsid w:val="001D4644"/>
    <w:rsid w:val="001D47CF"/>
    <w:rsid w:val="001D4A30"/>
    <w:rsid w:val="001D4D80"/>
    <w:rsid w:val="001D4ED4"/>
    <w:rsid w:val="001D5320"/>
    <w:rsid w:val="001D58F2"/>
    <w:rsid w:val="001D5980"/>
    <w:rsid w:val="001D599F"/>
    <w:rsid w:val="001D618A"/>
    <w:rsid w:val="001D666A"/>
    <w:rsid w:val="001D6D88"/>
    <w:rsid w:val="001D6EDD"/>
    <w:rsid w:val="001D7A0D"/>
    <w:rsid w:val="001D7A45"/>
    <w:rsid w:val="001D7D65"/>
    <w:rsid w:val="001D7EDC"/>
    <w:rsid w:val="001D7F35"/>
    <w:rsid w:val="001E01FE"/>
    <w:rsid w:val="001E07F0"/>
    <w:rsid w:val="001E0AB0"/>
    <w:rsid w:val="001E0D47"/>
    <w:rsid w:val="001E120A"/>
    <w:rsid w:val="001E24BE"/>
    <w:rsid w:val="001E2A06"/>
    <w:rsid w:val="001E2C87"/>
    <w:rsid w:val="001E2FDC"/>
    <w:rsid w:val="001E33B1"/>
    <w:rsid w:val="001E3D9B"/>
    <w:rsid w:val="001E430A"/>
    <w:rsid w:val="001E4551"/>
    <w:rsid w:val="001E518C"/>
    <w:rsid w:val="001E52E1"/>
    <w:rsid w:val="001E5623"/>
    <w:rsid w:val="001E56F9"/>
    <w:rsid w:val="001E5962"/>
    <w:rsid w:val="001E6160"/>
    <w:rsid w:val="001E6427"/>
    <w:rsid w:val="001E6840"/>
    <w:rsid w:val="001E72D3"/>
    <w:rsid w:val="001E7611"/>
    <w:rsid w:val="001E7E0F"/>
    <w:rsid w:val="001F092A"/>
    <w:rsid w:val="001F0EC1"/>
    <w:rsid w:val="001F0F50"/>
    <w:rsid w:val="001F0F63"/>
    <w:rsid w:val="001F1155"/>
    <w:rsid w:val="001F119F"/>
    <w:rsid w:val="001F13AF"/>
    <w:rsid w:val="001F1674"/>
    <w:rsid w:val="001F1753"/>
    <w:rsid w:val="001F1AEA"/>
    <w:rsid w:val="001F1B57"/>
    <w:rsid w:val="001F1D39"/>
    <w:rsid w:val="001F1F5F"/>
    <w:rsid w:val="001F20D8"/>
    <w:rsid w:val="001F2117"/>
    <w:rsid w:val="001F2B8E"/>
    <w:rsid w:val="001F2EE7"/>
    <w:rsid w:val="001F2F93"/>
    <w:rsid w:val="001F3348"/>
    <w:rsid w:val="001F37BF"/>
    <w:rsid w:val="001F3A0A"/>
    <w:rsid w:val="001F3AEB"/>
    <w:rsid w:val="001F4017"/>
    <w:rsid w:val="001F40EE"/>
    <w:rsid w:val="001F4579"/>
    <w:rsid w:val="001F461A"/>
    <w:rsid w:val="001F4774"/>
    <w:rsid w:val="001F4A45"/>
    <w:rsid w:val="001F5CC9"/>
    <w:rsid w:val="001F5E27"/>
    <w:rsid w:val="001F613A"/>
    <w:rsid w:val="001F6BFF"/>
    <w:rsid w:val="001F6CE5"/>
    <w:rsid w:val="001F71D5"/>
    <w:rsid w:val="001F7582"/>
    <w:rsid w:val="001F77DC"/>
    <w:rsid w:val="001F7908"/>
    <w:rsid w:val="001F7FD9"/>
    <w:rsid w:val="002001C0"/>
    <w:rsid w:val="0020042C"/>
    <w:rsid w:val="002004F5"/>
    <w:rsid w:val="002007F3"/>
    <w:rsid w:val="00200803"/>
    <w:rsid w:val="00200B0A"/>
    <w:rsid w:val="00202181"/>
    <w:rsid w:val="002022D3"/>
    <w:rsid w:val="002029DB"/>
    <w:rsid w:val="00202A39"/>
    <w:rsid w:val="00202F35"/>
    <w:rsid w:val="002031A1"/>
    <w:rsid w:val="0020328F"/>
    <w:rsid w:val="002032FE"/>
    <w:rsid w:val="00203671"/>
    <w:rsid w:val="00203C6C"/>
    <w:rsid w:val="00203E17"/>
    <w:rsid w:val="00203FBE"/>
    <w:rsid w:val="00204033"/>
    <w:rsid w:val="00204496"/>
    <w:rsid w:val="002045EB"/>
    <w:rsid w:val="00204A56"/>
    <w:rsid w:val="00204ECA"/>
    <w:rsid w:val="0020570B"/>
    <w:rsid w:val="002067C8"/>
    <w:rsid w:val="00206A9E"/>
    <w:rsid w:val="00206CF3"/>
    <w:rsid w:val="00206EA5"/>
    <w:rsid w:val="002070D7"/>
    <w:rsid w:val="0020767B"/>
    <w:rsid w:val="0020793F"/>
    <w:rsid w:val="00207C17"/>
    <w:rsid w:val="00207EBF"/>
    <w:rsid w:val="00207EDD"/>
    <w:rsid w:val="00210083"/>
    <w:rsid w:val="002107D3"/>
    <w:rsid w:val="0021089D"/>
    <w:rsid w:val="00210B5F"/>
    <w:rsid w:val="00210EFE"/>
    <w:rsid w:val="0021114C"/>
    <w:rsid w:val="00211415"/>
    <w:rsid w:val="002119B5"/>
    <w:rsid w:val="00211A2F"/>
    <w:rsid w:val="00211CF8"/>
    <w:rsid w:val="00211D5E"/>
    <w:rsid w:val="002121AF"/>
    <w:rsid w:val="002124C1"/>
    <w:rsid w:val="0021254D"/>
    <w:rsid w:val="00212A05"/>
    <w:rsid w:val="00212D2E"/>
    <w:rsid w:val="00213178"/>
    <w:rsid w:val="0021384A"/>
    <w:rsid w:val="00213EE9"/>
    <w:rsid w:val="002140AB"/>
    <w:rsid w:val="002140B1"/>
    <w:rsid w:val="002143BA"/>
    <w:rsid w:val="002144D6"/>
    <w:rsid w:val="002145C6"/>
    <w:rsid w:val="00214AA3"/>
    <w:rsid w:val="00214C38"/>
    <w:rsid w:val="00215144"/>
    <w:rsid w:val="002155C6"/>
    <w:rsid w:val="00215A23"/>
    <w:rsid w:val="002163F4"/>
    <w:rsid w:val="00216AC7"/>
    <w:rsid w:val="0021719E"/>
    <w:rsid w:val="002178AD"/>
    <w:rsid w:val="002200FE"/>
    <w:rsid w:val="00220D70"/>
    <w:rsid w:val="002215F6"/>
    <w:rsid w:val="00221802"/>
    <w:rsid w:val="002218FC"/>
    <w:rsid w:val="00222435"/>
    <w:rsid w:val="002224F6"/>
    <w:rsid w:val="002227B0"/>
    <w:rsid w:val="00223314"/>
    <w:rsid w:val="00223350"/>
    <w:rsid w:val="002233FA"/>
    <w:rsid w:val="0022342D"/>
    <w:rsid w:val="0022413E"/>
    <w:rsid w:val="0022429D"/>
    <w:rsid w:val="002246A4"/>
    <w:rsid w:val="00224D10"/>
    <w:rsid w:val="00224E0B"/>
    <w:rsid w:val="0022515F"/>
    <w:rsid w:val="002258B4"/>
    <w:rsid w:val="00226323"/>
    <w:rsid w:val="0022632C"/>
    <w:rsid w:val="0022682E"/>
    <w:rsid w:val="002268DC"/>
    <w:rsid w:val="0022695B"/>
    <w:rsid w:val="002269C9"/>
    <w:rsid w:val="00226D2D"/>
    <w:rsid w:val="00226DDC"/>
    <w:rsid w:val="00226E91"/>
    <w:rsid w:val="002272AF"/>
    <w:rsid w:val="0022736E"/>
    <w:rsid w:val="00227426"/>
    <w:rsid w:val="002274A5"/>
    <w:rsid w:val="0022752B"/>
    <w:rsid w:val="00227A9B"/>
    <w:rsid w:val="00227DFC"/>
    <w:rsid w:val="00230449"/>
    <w:rsid w:val="002306E5"/>
    <w:rsid w:val="00230789"/>
    <w:rsid w:val="0023127D"/>
    <w:rsid w:val="0023162A"/>
    <w:rsid w:val="0023177C"/>
    <w:rsid w:val="00231995"/>
    <w:rsid w:val="00232127"/>
    <w:rsid w:val="00232CB8"/>
    <w:rsid w:val="00232E4F"/>
    <w:rsid w:val="00233205"/>
    <w:rsid w:val="00233511"/>
    <w:rsid w:val="00233A44"/>
    <w:rsid w:val="00234135"/>
    <w:rsid w:val="00234CA5"/>
    <w:rsid w:val="002354F2"/>
    <w:rsid w:val="00235774"/>
    <w:rsid w:val="00235A16"/>
    <w:rsid w:val="0023617E"/>
    <w:rsid w:val="0023618F"/>
    <w:rsid w:val="002367CE"/>
    <w:rsid w:val="00236D01"/>
    <w:rsid w:val="00237004"/>
    <w:rsid w:val="00237714"/>
    <w:rsid w:val="00237715"/>
    <w:rsid w:val="00237D1F"/>
    <w:rsid w:val="00237DC8"/>
    <w:rsid w:val="00240E73"/>
    <w:rsid w:val="00241546"/>
    <w:rsid w:val="002415A8"/>
    <w:rsid w:val="00241B53"/>
    <w:rsid w:val="00241F3E"/>
    <w:rsid w:val="002422EF"/>
    <w:rsid w:val="00242483"/>
    <w:rsid w:val="00242804"/>
    <w:rsid w:val="002428D9"/>
    <w:rsid w:val="00242B78"/>
    <w:rsid w:val="00242E9D"/>
    <w:rsid w:val="00243000"/>
    <w:rsid w:val="002431B3"/>
    <w:rsid w:val="0024326A"/>
    <w:rsid w:val="00243331"/>
    <w:rsid w:val="002437CD"/>
    <w:rsid w:val="002437DB"/>
    <w:rsid w:val="00243A78"/>
    <w:rsid w:val="00243FD5"/>
    <w:rsid w:val="0024406A"/>
    <w:rsid w:val="00244077"/>
    <w:rsid w:val="002440C0"/>
    <w:rsid w:val="00244880"/>
    <w:rsid w:val="00244E81"/>
    <w:rsid w:val="00245673"/>
    <w:rsid w:val="00245B4E"/>
    <w:rsid w:val="00245BBE"/>
    <w:rsid w:val="00246216"/>
    <w:rsid w:val="00246333"/>
    <w:rsid w:val="002463F7"/>
    <w:rsid w:val="00246462"/>
    <w:rsid w:val="00246C86"/>
    <w:rsid w:val="002475FC"/>
    <w:rsid w:val="0024770E"/>
    <w:rsid w:val="002479CB"/>
    <w:rsid w:val="00250039"/>
    <w:rsid w:val="00250097"/>
    <w:rsid w:val="00250B20"/>
    <w:rsid w:val="00250C58"/>
    <w:rsid w:val="00250DFC"/>
    <w:rsid w:val="002516FD"/>
    <w:rsid w:val="0025198D"/>
    <w:rsid w:val="00251C33"/>
    <w:rsid w:val="00251D5C"/>
    <w:rsid w:val="00251DE4"/>
    <w:rsid w:val="00252025"/>
    <w:rsid w:val="0025206F"/>
    <w:rsid w:val="002523CF"/>
    <w:rsid w:val="00252984"/>
    <w:rsid w:val="00253B4F"/>
    <w:rsid w:val="00254103"/>
    <w:rsid w:val="0025456E"/>
    <w:rsid w:val="002545FE"/>
    <w:rsid w:val="00254664"/>
    <w:rsid w:val="00254895"/>
    <w:rsid w:val="00254CEE"/>
    <w:rsid w:val="00254F5F"/>
    <w:rsid w:val="00255147"/>
    <w:rsid w:val="00255B18"/>
    <w:rsid w:val="002563F4"/>
    <w:rsid w:val="00256B1C"/>
    <w:rsid w:val="00256D50"/>
    <w:rsid w:val="0025729B"/>
    <w:rsid w:val="00257ED0"/>
    <w:rsid w:val="002600A2"/>
    <w:rsid w:val="0026063D"/>
    <w:rsid w:val="0026081A"/>
    <w:rsid w:val="002608E1"/>
    <w:rsid w:val="00260EDD"/>
    <w:rsid w:val="002612E3"/>
    <w:rsid w:val="00261302"/>
    <w:rsid w:val="0026170C"/>
    <w:rsid w:val="002623F2"/>
    <w:rsid w:val="0026274C"/>
    <w:rsid w:val="00262BC5"/>
    <w:rsid w:val="0026333B"/>
    <w:rsid w:val="00263682"/>
    <w:rsid w:val="0026389F"/>
    <w:rsid w:val="002647D4"/>
    <w:rsid w:val="002647F5"/>
    <w:rsid w:val="00264C3D"/>
    <w:rsid w:val="00265036"/>
    <w:rsid w:val="002658A3"/>
    <w:rsid w:val="00265D8E"/>
    <w:rsid w:val="00266188"/>
    <w:rsid w:val="0026684B"/>
    <w:rsid w:val="00266F1A"/>
    <w:rsid w:val="00267152"/>
    <w:rsid w:val="0027038A"/>
    <w:rsid w:val="002703D9"/>
    <w:rsid w:val="00270965"/>
    <w:rsid w:val="00270AC0"/>
    <w:rsid w:val="00270B12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53C5"/>
    <w:rsid w:val="00275598"/>
    <w:rsid w:val="00275A32"/>
    <w:rsid w:val="00276239"/>
    <w:rsid w:val="00276419"/>
    <w:rsid w:val="00276D3B"/>
    <w:rsid w:val="00276D3E"/>
    <w:rsid w:val="00277693"/>
    <w:rsid w:val="002779AE"/>
    <w:rsid w:val="0028123E"/>
    <w:rsid w:val="00281829"/>
    <w:rsid w:val="00281AE6"/>
    <w:rsid w:val="002828CC"/>
    <w:rsid w:val="002828EC"/>
    <w:rsid w:val="00282AD1"/>
    <w:rsid w:val="00282C4A"/>
    <w:rsid w:val="00283504"/>
    <w:rsid w:val="002836E3"/>
    <w:rsid w:val="00284041"/>
    <w:rsid w:val="0028434A"/>
    <w:rsid w:val="00284551"/>
    <w:rsid w:val="00284BA4"/>
    <w:rsid w:val="0028557A"/>
    <w:rsid w:val="00285A98"/>
    <w:rsid w:val="00285BF5"/>
    <w:rsid w:val="00285DF9"/>
    <w:rsid w:val="00286340"/>
    <w:rsid w:val="00286694"/>
    <w:rsid w:val="00286C19"/>
    <w:rsid w:val="00286DF2"/>
    <w:rsid w:val="0028735D"/>
    <w:rsid w:val="00287E4A"/>
    <w:rsid w:val="00290029"/>
    <w:rsid w:val="00290126"/>
    <w:rsid w:val="00290731"/>
    <w:rsid w:val="00290B3F"/>
    <w:rsid w:val="00290FB7"/>
    <w:rsid w:val="00290FD6"/>
    <w:rsid w:val="00291169"/>
    <w:rsid w:val="00291853"/>
    <w:rsid w:val="00292886"/>
    <w:rsid w:val="00292924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AD5"/>
    <w:rsid w:val="00295BB1"/>
    <w:rsid w:val="00295D79"/>
    <w:rsid w:val="00295F55"/>
    <w:rsid w:val="0029604B"/>
    <w:rsid w:val="002963A7"/>
    <w:rsid w:val="00296FBD"/>
    <w:rsid w:val="002970BD"/>
    <w:rsid w:val="00297293"/>
    <w:rsid w:val="00297511"/>
    <w:rsid w:val="00297CE8"/>
    <w:rsid w:val="00297EF3"/>
    <w:rsid w:val="002A02E8"/>
    <w:rsid w:val="002A0479"/>
    <w:rsid w:val="002A08EF"/>
    <w:rsid w:val="002A0A7A"/>
    <w:rsid w:val="002A0C38"/>
    <w:rsid w:val="002A127A"/>
    <w:rsid w:val="002A1837"/>
    <w:rsid w:val="002A1892"/>
    <w:rsid w:val="002A1D55"/>
    <w:rsid w:val="002A2233"/>
    <w:rsid w:val="002A28DA"/>
    <w:rsid w:val="002A2B3F"/>
    <w:rsid w:val="002A2E0F"/>
    <w:rsid w:val="002A335E"/>
    <w:rsid w:val="002A36B4"/>
    <w:rsid w:val="002A3CE4"/>
    <w:rsid w:val="002A3E42"/>
    <w:rsid w:val="002A436A"/>
    <w:rsid w:val="002A4633"/>
    <w:rsid w:val="002A49B5"/>
    <w:rsid w:val="002A4AAC"/>
    <w:rsid w:val="002A4D36"/>
    <w:rsid w:val="002A521D"/>
    <w:rsid w:val="002A53EF"/>
    <w:rsid w:val="002A5877"/>
    <w:rsid w:val="002A5F13"/>
    <w:rsid w:val="002A6015"/>
    <w:rsid w:val="002A60BB"/>
    <w:rsid w:val="002A610B"/>
    <w:rsid w:val="002A61AB"/>
    <w:rsid w:val="002A6208"/>
    <w:rsid w:val="002A62DE"/>
    <w:rsid w:val="002A64C5"/>
    <w:rsid w:val="002A6F81"/>
    <w:rsid w:val="002A79F6"/>
    <w:rsid w:val="002B01F1"/>
    <w:rsid w:val="002B0288"/>
    <w:rsid w:val="002B075B"/>
    <w:rsid w:val="002B08D4"/>
    <w:rsid w:val="002B0934"/>
    <w:rsid w:val="002B0AD7"/>
    <w:rsid w:val="002B0E2D"/>
    <w:rsid w:val="002B0FC3"/>
    <w:rsid w:val="002B1045"/>
    <w:rsid w:val="002B1236"/>
    <w:rsid w:val="002B128A"/>
    <w:rsid w:val="002B1889"/>
    <w:rsid w:val="002B1A42"/>
    <w:rsid w:val="002B2807"/>
    <w:rsid w:val="002B290E"/>
    <w:rsid w:val="002B2C9F"/>
    <w:rsid w:val="002B3295"/>
    <w:rsid w:val="002B32C6"/>
    <w:rsid w:val="002B3CF4"/>
    <w:rsid w:val="002B44FD"/>
    <w:rsid w:val="002B5746"/>
    <w:rsid w:val="002B583E"/>
    <w:rsid w:val="002B5B6D"/>
    <w:rsid w:val="002B5BAA"/>
    <w:rsid w:val="002B5C6B"/>
    <w:rsid w:val="002B5DBC"/>
    <w:rsid w:val="002B60EB"/>
    <w:rsid w:val="002B60F4"/>
    <w:rsid w:val="002B615B"/>
    <w:rsid w:val="002B63D0"/>
    <w:rsid w:val="002B65FF"/>
    <w:rsid w:val="002B665A"/>
    <w:rsid w:val="002B684C"/>
    <w:rsid w:val="002B69A8"/>
    <w:rsid w:val="002B6E12"/>
    <w:rsid w:val="002B7049"/>
    <w:rsid w:val="002B710C"/>
    <w:rsid w:val="002B71F9"/>
    <w:rsid w:val="002B72FC"/>
    <w:rsid w:val="002B7342"/>
    <w:rsid w:val="002B7497"/>
    <w:rsid w:val="002B74A8"/>
    <w:rsid w:val="002B74BB"/>
    <w:rsid w:val="002B764F"/>
    <w:rsid w:val="002B796B"/>
    <w:rsid w:val="002C03BD"/>
    <w:rsid w:val="002C09DF"/>
    <w:rsid w:val="002C1205"/>
    <w:rsid w:val="002C1241"/>
    <w:rsid w:val="002C13F2"/>
    <w:rsid w:val="002C1440"/>
    <w:rsid w:val="002C14EE"/>
    <w:rsid w:val="002C16FE"/>
    <w:rsid w:val="002C170C"/>
    <w:rsid w:val="002C1E4E"/>
    <w:rsid w:val="002C20DA"/>
    <w:rsid w:val="002C21AE"/>
    <w:rsid w:val="002C25E6"/>
    <w:rsid w:val="002C2B23"/>
    <w:rsid w:val="002C2BDC"/>
    <w:rsid w:val="002C309A"/>
    <w:rsid w:val="002C3295"/>
    <w:rsid w:val="002C343E"/>
    <w:rsid w:val="002C35B3"/>
    <w:rsid w:val="002C3682"/>
    <w:rsid w:val="002C3775"/>
    <w:rsid w:val="002C38A4"/>
    <w:rsid w:val="002C3A2B"/>
    <w:rsid w:val="002C3A9F"/>
    <w:rsid w:val="002C3B6E"/>
    <w:rsid w:val="002C3C9D"/>
    <w:rsid w:val="002C4118"/>
    <w:rsid w:val="002C4215"/>
    <w:rsid w:val="002C47E1"/>
    <w:rsid w:val="002C47F1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5C7"/>
    <w:rsid w:val="002C6742"/>
    <w:rsid w:val="002C67A9"/>
    <w:rsid w:val="002C67FE"/>
    <w:rsid w:val="002C6D7C"/>
    <w:rsid w:val="002C6E0E"/>
    <w:rsid w:val="002C6FAF"/>
    <w:rsid w:val="002C7D5F"/>
    <w:rsid w:val="002D00E7"/>
    <w:rsid w:val="002D0198"/>
    <w:rsid w:val="002D0275"/>
    <w:rsid w:val="002D0287"/>
    <w:rsid w:val="002D091E"/>
    <w:rsid w:val="002D0A01"/>
    <w:rsid w:val="002D0A60"/>
    <w:rsid w:val="002D141E"/>
    <w:rsid w:val="002D19F0"/>
    <w:rsid w:val="002D1C06"/>
    <w:rsid w:val="002D2494"/>
    <w:rsid w:val="002D26FD"/>
    <w:rsid w:val="002D2818"/>
    <w:rsid w:val="002D2A1E"/>
    <w:rsid w:val="002D2EC9"/>
    <w:rsid w:val="002D2EFB"/>
    <w:rsid w:val="002D2FE7"/>
    <w:rsid w:val="002D32BA"/>
    <w:rsid w:val="002D4635"/>
    <w:rsid w:val="002D4746"/>
    <w:rsid w:val="002D5026"/>
    <w:rsid w:val="002D577A"/>
    <w:rsid w:val="002D58EC"/>
    <w:rsid w:val="002D5F78"/>
    <w:rsid w:val="002D6069"/>
    <w:rsid w:val="002D691C"/>
    <w:rsid w:val="002D6C46"/>
    <w:rsid w:val="002D6C9E"/>
    <w:rsid w:val="002D71F5"/>
    <w:rsid w:val="002D72D0"/>
    <w:rsid w:val="002D76DD"/>
    <w:rsid w:val="002D7928"/>
    <w:rsid w:val="002D7AD0"/>
    <w:rsid w:val="002D7C87"/>
    <w:rsid w:val="002E0152"/>
    <w:rsid w:val="002E0231"/>
    <w:rsid w:val="002E0346"/>
    <w:rsid w:val="002E0677"/>
    <w:rsid w:val="002E0DE8"/>
    <w:rsid w:val="002E1075"/>
    <w:rsid w:val="002E12FE"/>
    <w:rsid w:val="002E143D"/>
    <w:rsid w:val="002E149C"/>
    <w:rsid w:val="002E1733"/>
    <w:rsid w:val="002E1DA9"/>
    <w:rsid w:val="002E205A"/>
    <w:rsid w:val="002E22D8"/>
    <w:rsid w:val="002E289C"/>
    <w:rsid w:val="002E32B4"/>
    <w:rsid w:val="002E3F4D"/>
    <w:rsid w:val="002E419C"/>
    <w:rsid w:val="002E44FF"/>
    <w:rsid w:val="002E46F7"/>
    <w:rsid w:val="002E4E29"/>
    <w:rsid w:val="002E5014"/>
    <w:rsid w:val="002E51FF"/>
    <w:rsid w:val="002E559A"/>
    <w:rsid w:val="002E58F2"/>
    <w:rsid w:val="002E5A1F"/>
    <w:rsid w:val="002E5C99"/>
    <w:rsid w:val="002E6152"/>
    <w:rsid w:val="002E61C7"/>
    <w:rsid w:val="002E65BD"/>
    <w:rsid w:val="002E696B"/>
    <w:rsid w:val="002E72C6"/>
    <w:rsid w:val="002E7305"/>
    <w:rsid w:val="002E7521"/>
    <w:rsid w:val="002E7733"/>
    <w:rsid w:val="002E7974"/>
    <w:rsid w:val="002E7B09"/>
    <w:rsid w:val="002E7B3F"/>
    <w:rsid w:val="002F01DF"/>
    <w:rsid w:val="002F03A3"/>
    <w:rsid w:val="002F0CD9"/>
    <w:rsid w:val="002F15DB"/>
    <w:rsid w:val="002F190A"/>
    <w:rsid w:val="002F1D47"/>
    <w:rsid w:val="002F1F50"/>
    <w:rsid w:val="002F2A50"/>
    <w:rsid w:val="002F2EB0"/>
    <w:rsid w:val="002F2F87"/>
    <w:rsid w:val="002F317E"/>
    <w:rsid w:val="002F32CF"/>
    <w:rsid w:val="002F3423"/>
    <w:rsid w:val="002F3487"/>
    <w:rsid w:val="002F37F0"/>
    <w:rsid w:val="002F3B2E"/>
    <w:rsid w:val="002F3D9A"/>
    <w:rsid w:val="002F3D9E"/>
    <w:rsid w:val="002F3E6B"/>
    <w:rsid w:val="002F4B6E"/>
    <w:rsid w:val="002F5277"/>
    <w:rsid w:val="002F54B9"/>
    <w:rsid w:val="002F5726"/>
    <w:rsid w:val="002F5C3C"/>
    <w:rsid w:val="002F5D67"/>
    <w:rsid w:val="002F5DCE"/>
    <w:rsid w:val="002F5E37"/>
    <w:rsid w:val="002F640E"/>
    <w:rsid w:val="002F6577"/>
    <w:rsid w:val="002F682E"/>
    <w:rsid w:val="002F6CB4"/>
    <w:rsid w:val="002F6D94"/>
    <w:rsid w:val="002F7037"/>
    <w:rsid w:val="002F7139"/>
    <w:rsid w:val="002F74AB"/>
    <w:rsid w:val="002F762B"/>
    <w:rsid w:val="002F7BD9"/>
    <w:rsid w:val="00300C47"/>
    <w:rsid w:val="00300F28"/>
    <w:rsid w:val="00301067"/>
    <w:rsid w:val="0030122E"/>
    <w:rsid w:val="00301278"/>
    <w:rsid w:val="00301A8C"/>
    <w:rsid w:val="00301ABB"/>
    <w:rsid w:val="00301B45"/>
    <w:rsid w:val="00302014"/>
    <w:rsid w:val="003021CB"/>
    <w:rsid w:val="00302241"/>
    <w:rsid w:val="003023D0"/>
    <w:rsid w:val="00302716"/>
    <w:rsid w:val="00302818"/>
    <w:rsid w:val="00302B24"/>
    <w:rsid w:val="00302F4D"/>
    <w:rsid w:val="00302FC0"/>
    <w:rsid w:val="003032B5"/>
    <w:rsid w:val="0030370A"/>
    <w:rsid w:val="003047F9"/>
    <w:rsid w:val="003048D5"/>
    <w:rsid w:val="003049CA"/>
    <w:rsid w:val="00304BB2"/>
    <w:rsid w:val="00304DC2"/>
    <w:rsid w:val="003051EF"/>
    <w:rsid w:val="00305484"/>
    <w:rsid w:val="003056C2"/>
    <w:rsid w:val="0030576C"/>
    <w:rsid w:val="00305A7C"/>
    <w:rsid w:val="003063C0"/>
    <w:rsid w:val="00306969"/>
    <w:rsid w:val="00306F86"/>
    <w:rsid w:val="00306FD4"/>
    <w:rsid w:val="00306FD5"/>
    <w:rsid w:val="003070FC"/>
    <w:rsid w:val="00307258"/>
    <w:rsid w:val="00307379"/>
    <w:rsid w:val="0030774A"/>
    <w:rsid w:val="00307853"/>
    <w:rsid w:val="00307DE5"/>
    <w:rsid w:val="00307EE7"/>
    <w:rsid w:val="003102AF"/>
    <w:rsid w:val="003102B9"/>
    <w:rsid w:val="00310343"/>
    <w:rsid w:val="003106CE"/>
    <w:rsid w:val="00310705"/>
    <w:rsid w:val="00310754"/>
    <w:rsid w:val="003108BE"/>
    <w:rsid w:val="00310BB9"/>
    <w:rsid w:val="00310F2C"/>
    <w:rsid w:val="003113FD"/>
    <w:rsid w:val="00311416"/>
    <w:rsid w:val="003116BC"/>
    <w:rsid w:val="00311909"/>
    <w:rsid w:val="00311D8D"/>
    <w:rsid w:val="00312676"/>
    <w:rsid w:val="0031336D"/>
    <w:rsid w:val="0031375F"/>
    <w:rsid w:val="00313AE9"/>
    <w:rsid w:val="00313F73"/>
    <w:rsid w:val="003145F3"/>
    <w:rsid w:val="0031462D"/>
    <w:rsid w:val="00314D34"/>
    <w:rsid w:val="00315006"/>
    <w:rsid w:val="003150B3"/>
    <w:rsid w:val="00315223"/>
    <w:rsid w:val="0031544A"/>
    <w:rsid w:val="00315562"/>
    <w:rsid w:val="003155AA"/>
    <w:rsid w:val="00315C6B"/>
    <w:rsid w:val="003162F7"/>
    <w:rsid w:val="0031726C"/>
    <w:rsid w:val="003173C6"/>
    <w:rsid w:val="003176B7"/>
    <w:rsid w:val="00317B3A"/>
    <w:rsid w:val="00317B6D"/>
    <w:rsid w:val="00317F99"/>
    <w:rsid w:val="003200A3"/>
    <w:rsid w:val="00320568"/>
    <w:rsid w:val="003205EA"/>
    <w:rsid w:val="003206CE"/>
    <w:rsid w:val="00320CE4"/>
    <w:rsid w:val="003214D6"/>
    <w:rsid w:val="00321723"/>
    <w:rsid w:val="0032183D"/>
    <w:rsid w:val="003219C6"/>
    <w:rsid w:val="00321B8A"/>
    <w:rsid w:val="00322433"/>
    <w:rsid w:val="00322D13"/>
    <w:rsid w:val="00322E5D"/>
    <w:rsid w:val="00322E60"/>
    <w:rsid w:val="00322F30"/>
    <w:rsid w:val="00323572"/>
    <w:rsid w:val="003239BD"/>
    <w:rsid w:val="00323F5E"/>
    <w:rsid w:val="003240B9"/>
    <w:rsid w:val="00324115"/>
    <w:rsid w:val="0032428B"/>
    <w:rsid w:val="00324C9F"/>
    <w:rsid w:val="003251B5"/>
    <w:rsid w:val="00325240"/>
    <w:rsid w:val="003254E0"/>
    <w:rsid w:val="0032575C"/>
    <w:rsid w:val="00325F4F"/>
    <w:rsid w:val="00326BCE"/>
    <w:rsid w:val="00326D3D"/>
    <w:rsid w:val="00326EE8"/>
    <w:rsid w:val="00326F23"/>
    <w:rsid w:val="00327CAF"/>
    <w:rsid w:val="003300F9"/>
    <w:rsid w:val="003301AC"/>
    <w:rsid w:val="003301F5"/>
    <w:rsid w:val="00330338"/>
    <w:rsid w:val="0033063F"/>
    <w:rsid w:val="003308C1"/>
    <w:rsid w:val="00330A2F"/>
    <w:rsid w:val="00330B5D"/>
    <w:rsid w:val="00330CAB"/>
    <w:rsid w:val="0033118D"/>
    <w:rsid w:val="00331A21"/>
    <w:rsid w:val="00331F39"/>
    <w:rsid w:val="0033203A"/>
    <w:rsid w:val="00332259"/>
    <w:rsid w:val="00332387"/>
    <w:rsid w:val="00332947"/>
    <w:rsid w:val="003331DC"/>
    <w:rsid w:val="00333DA4"/>
    <w:rsid w:val="0033423C"/>
    <w:rsid w:val="0033458C"/>
    <w:rsid w:val="003346D5"/>
    <w:rsid w:val="00334A72"/>
    <w:rsid w:val="00334BA2"/>
    <w:rsid w:val="00334D49"/>
    <w:rsid w:val="003353E0"/>
    <w:rsid w:val="0033558F"/>
    <w:rsid w:val="00335F6E"/>
    <w:rsid w:val="00336384"/>
    <w:rsid w:val="0033690D"/>
    <w:rsid w:val="00336976"/>
    <w:rsid w:val="00336FDD"/>
    <w:rsid w:val="0033704D"/>
    <w:rsid w:val="00337285"/>
    <w:rsid w:val="003372BB"/>
    <w:rsid w:val="003372E0"/>
    <w:rsid w:val="003375C1"/>
    <w:rsid w:val="003378D4"/>
    <w:rsid w:val="00337A62"/>
    <w:rsid w:val="00337B2A"/>
    <w:rsid w:val="00337BF7"/>
    <w:rsid w:val="003401CF"/>
    <w:rsid w:val="00340420"/>
    <w:rsid w:val="003408D5"/>
    <w:rsid w:val="00340F55"/>
    <w:rsid w:val="00341D3A"/>
    <w:rsid w:val="0034205E"/>
    <w:rsid w:val="0034230A"/>
    <w:rsid w:val="0034290A"/>
    <w:rsid w:val="003430B6"/>
    <w:rsid w:val="00343165"/>
    <w:rsid w:val="0034359C"/>
    <w:rsid w:val="00343B1D"/>
    <w:rsid w:val="00343BB1"/>
    <w:rsid w:val="00343BCA"/>
    <w:rsid w:val="00343DB7"/>
    <w:rsid w:val="00344364"/>
    <w:rsid w:val="003443A8"/>
    <w:rsid w:val="003444CD"/>
    <w:rsid w:val="00344842"/>
    <w:rsid w:val="00344BAE"/>
    <w:rsid w:val="00345AE2"/>
    <w:rsid w:val="00345E07"/>
    <w:rsid w:val="00345E6C"/>
    <w:rsid w:val="00346DF8"/>
    <w:rsid w:val="00347486"/>
    <w:rsid w:val="003476C7"/>
    <w:rsid w:val="00347B89"/>
    <w:rsid w:val="0035012F"/>
    <w:rsid w:val="00350BB2"/>
    <w:rsid w:val="00351A13"/>
    <w:rsid w:val="00351A28"/>
    <w:rsid w:val="00351B08"/>
    <w:rsid w:val="00351BB4"/>
    <w:rsid w:val="00351C94"/>
    <w:rsid w:val="00351D13"/>
    <w:rsid w:val="00351F07"/>
    <w:rsid w:val="00352169"/>
    <w:rsid w:val="003523FD"/>
    <w:rsid w:val="0035286D"/>
    <w:rsid w:val="00352937"/>
    <w:rsid w:val="00352B9B"/>
    <w:rsid w:val="00352BD9"/>
    <w:rsid w:val="00352CCE"/>
    <w:rsid w:val="00353391"/>
    <w:rsid w:val="00353551"/>
    <w:rsid w:val="0035393D"/>
    <w:rsid w:val="00353F5A"/>
    <w:rsid w:val="00353FF2"/>
    <w:rsid w:val="0035403C"/>
    <w:rsid w:val="003541C1"/>
    <w:rsid w:val="0035451B"/>
    <w:rsid w:val="00354793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60"/>
    <w:rsid w:val="00356EDF"/>
    <w:rsid w:val="00357266"/>
    <w:rsid w:val="0035788D"/>
    <w:rsid w:val="003578BF"/>
    <w:rsid w:val="00357E42"/>
    <w:rsid w:val="003600BD"/>
    <w:rsid w:val="00360467"/>
    <w:rsid w:val="00360627"/>
    <w:rsid w:val="003609AA"/>
    <w:rsid w:val="00360AF5"/>
    <w:rsid w:val="003614D8"/>
    <w:rsid w:val="0036172C"/>
    <w:rsid w:val="00361873"/>
    <w:rsid w:val="00362208"/>
    <w:rsid w:val="0036262A"/>
    <w:rsid w:val="00362A26"/>
    <w:rsid w:val="00362A55"/>
    <w:rsid w:val="003630BB"/>
    <w:rsid w:val="00363410"/>
    <w:rsid w:val="00363513"/>
    <w:rsid w:val="003638F1"/>
    <w:rsid w:val="00363946"/>
    <w:rsid w:val="00363AC1"/>
    <w:rsid w:val="00364060"/>
    <w:rsid w:val="00364A5F"/>
    <w:rsid w:val="00364B9D"/>
    <w:rsid w:val="00364C80"/>
    <w:rsid w:val="00365235"/>
    <w:rsid w:val="00365848"/>
    <w:rsid w:val="00365993"/>
    <w:rsid w:val="00365A2F"/>
    <w:rsid w:val="00365AD9"/>
    <w:rsid w:val="00365CCB"/>
    <w:rsid w:val="00365D89"/>
    <w:rsid w:val="003660BE"/>
    <w:rsid w:val="003662A1"/>
    <w:rsid w:val="003665D8"/>
    <w:rsid w:val="00367155"/>
    <w:rsid w:val="00367447"/>
    <w:rsid w:val="0036797A"/>
    <w:rsid w:val="00367BE0"/>
    <w:rsid w:val="00370E43"/>
    <w:rsid w:val="003713DA"/>
    <w:rsid w:val="0037143E"/>
    <w:rsid w:val="00371A33"/>
    <w:rsid w:val="00371BCA"/>
    <w:rsid w:val="00371EBD"/>
    <w:rsid w:val="003722E4"/>
    <w:rsid w:val="003726DD"/>
    <w:rsid w:val="00372819"/>
    <w:rsid w:val="003728F3"/>
    <w:rsid w:val="00372CB3"/>
    <w:rsid w:val="003737B0"/>
    <w:rsid w:val="00373869"/>
    <w:rsid w:val="00374710"/>
    <w:rsid w:val="00374A3C"/>
    <w:rsid w:val="00374AF5"/>
    <w:rsid w:val="00374D50"/>
    <w:rsid w:val="00375751"/>
    <w:rsid w:val="003758FB"/>
    <w:rsid w:val="00375AF6"/>
    <w:rsid w:val="00375C48"/>
    <w:rsid w:val="00375DD7"/>
    <w:rsid w:val="00375DDB"/>
    <w:rsid w:val="00375F78"/>
    <w:rsid w:val="003760EC"/>
    <w:rsid w:val="0037632D"/>
    <w:rsid w:val="0037791F"/>
    <w:rsid w:val="0038029F"/>
    <w:rsid w:val="003802A8"/>
    <w:rsid w:val="00380489"/>
    <w:rsid w:val="00380587"/>
    <w:rsid w:val="0038072F"/>
    <w:rsid w:val="00380D61"/>
    <w:rsid w:val="00380D9A"/>
    <w:rsid w:val="003813A1"/>
    <w:rsid w:val="003814AF"/>
    <w:rsid w:val="00381DF5"/>
    <w:rsid w:val="0038203D"/>
    <w:rsid w:val="0038218C"/>
    <w:rsid w:val="003823B6"/>
    <w:rsid w:val="0038270C"/>
    <w:rsid w:val="003827B3"/>
    <w:rsid w:val="00382848"/>
    <w:rsid w:val="003828E3"/>
    <w:rsid w:val="00382A1E"/>
    <w:rsid w:val="00382A20"/>
    <w:rsid w:val="00382CC5"/>
    <w:rsid w:val="00382E47"/>
    <w:rsid w:val="00383008"/>
    <w:rsid w:val="0038490A"/>
    <w:rsid w:val="00384C5C"/>
    <w:rsid w:val="00384CF0"/>
    <w:rsid w:val="00384D3B"/>
    <w:rsid w:val="00385455"/>
    <w:rsid w:val="00386381"/>
    <w:rsid w:val="00386780"/>
    <w:rsid w:val="00386791"/>
    <w:rsid w:val="00386B6E"/>
    <w:rsid w:val="00386C4F"/>
    <w:rsid w:val="00386E83"/>
    <w:rsid w:val="00387581"/>
    <w:rsid w:val="00387694"/>
    <w:rsid w:val="00387A51"/>
    <w:rsid w:val="00390038"/>
    <w:rsid w:val="0039027D"/>
    <w:rsid w:val="00390296"/>
    <w:rsid w:val="00390C2D"/>
    <w:rsid w:val="0039115A"/>
    <w:rsid w:val="00391425"/>
    <w:rsid w:val="00391475"/>
    <w:rsid w:val="00391C34"/>
    <w:rsid w:val="00391C9C"/>
    <w:rsid w:val="00391F08"/>
    <w:rsid w:val="00391F2D"/>
    <w:rsid w:val="003929FE"/>
    <w:rsid w:val="00392A11"/>
    <w:rsid w:val="00392BF5"/>
    <w:rsid w:val="00392CE0"/>
    <w:rsid w:val="00392F3B"/>
    <w:rsid w:val="00393157"/>
    <w:rsid w:val="003935E8"/>
    <w:rsid w:val="00393B30"/>
    <w:rsid w:val="00393BB1"/>
    <w:rsid w:val="00393CDB"/>
    <w:rsid w:val="00393E0C"/>
    <w:rsid w:val="00393F1F"/>
    <w:rsid w:val="00394A01"/>
    <w:rsid w:val="00394B62"/>
    <w:rsid w:val="00394D4B"/>
    <w:rsid w:val="00394F16"/>
    <w:rsid w:val="0039565C"/>
    <w:rsid w:val="00395714"/>
    <w:rsid w:val="00395752"/>
    <w:rsid w:val="00396003"/>
    <w:rsid w:val="003963AC"/>
    <w:rsid w:val="003964FA"/>
    <w:rsid w:val="00396A1C"/>
    <w:rsid w:val="00396DD9"/>
    <w:rsid w:val="0039720C"/>
    <w:rsid w:val="00397937"/>
    <w:rsid w:val="00397BE3"/>
    <w:rsid w:val="003A00BD"/>
    <w:rsid w:val="003A0279"/>
    <w:rsid w:val="003A0401"/>
    <w:rsid w:val="003A0F87"/>
    <w:rsid w:val="003A1343"/>
    <w:rsid w:val="003A1A09"/>
    <w:rsid w:val="003A1C43"/>
    <w:rsid w:val="003A1E7B"/>
    <w:rsid w:val="003A209B"/>
    <w:rsid w:val="003A24BA"/>
    <w:rsid w:val="003A25D3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504A"/>
    <w:rsid w:val="003A55B2"/>
    <w:rsid w:val="003A5C63"/>
    <w:rsid w:val="003A5DB9"/>
    <w:rsid w:val="003A5E0A"/>
    <w:rsid w:val="003A5F44"/>
    <w:rsid w:val="003A6043"/>
    <w:rsid w:val="003A67B8"/>
    <w:rsid w:val="003A68EE"/>
    <w:rsid w:val="003A69B3"/>
    <w:rsid w:val="003A6E3D"/>
    <w:rsid w:val="003A74E3"/>
    <w:rsid w:val="003A7A4E"/>
    <w:rsid w:val="003A7B99"/>
    <w:rsid w:val="003A7BD7"/>
    <w:rsid w:val="003B006E"/>
    <w:rsid w:val="003B007F"/>
    <w:rsid w:val="003B013B"/>
    <w:rsid w:val="003B0163"/>
    <w:rsid w:val="003B0445"/>
    <w:rsid w:val="003B044B"/>
    <w:rsid w:val="003B04A8"/>
    <w:rsid w:val="003B080A"/>
    <w:rsid w:val="003B0953"/>
    <w:rsid w:val="003B0EA1"/>
    <w:rsid w:val="003B0FC6"/>
    <w:rsid w:val="003B1013"/>
    <w:rsid w:val="003B11BB"/>
    <w:rsid w:val="003B1ACB"/>
    <w:rsid w:val="003B1AF3"/>
    <w:rsid w:val="003B25B2"/>
    <w:rsid w:val="003B2794"/>
    <w:rsid w:val="003B289E"/>
    <w:rsid w:val="003B28AC"/>
    <w:rsid w:val="003B28E7"/>
    <w:rsid w:val="003B2A48"/>
    <w:rsid w:val="003B2E58"/>
    <w:rsid w:val="003B354A"/>
    <w:rsid w:val="003B3A46"/>
    <w:rsid w:val="003B3B98"/>
    <w:rsid w:val="003B41EC"/>
    <w:rsid w:val="003B43DB"/>
    <w:rsid w:val="003B4A95"/>
    <w:rsid w:val="003B4C74"/>
    <w:rsid w:val="003B4EAD"/>
    <w:rsid w:val="003B50FB"/>
    <w:rsid w:val="003B54BB"/>
    <w:rsid w:val="003B5521"/>
    <w:rsid w:val="003B5E79"/>
    <w:rsid w:val="003B5E93"/>
    <w:rsid w:val="003B5F4A"/>
    <w:rsid w:val="003B5F9F"/>
    <w:rsid w:val="003B6015"/>
    <w:rsid w:val="003B6158"/>
    <w:rsid w:val="003B617A"/>
    <w:rsid w:val="003B64B7"/>
    <w:rsid w:val="003B666C"/>
    <w:rsid w:val="003B6674"/>
    <w:rsid w:val="003B6812"/>
    <w:rsid w:val="003B7ACB"/>
    <w:rsid w:val="003B7D31"/>
    <w:rsid w:val="003B7FA6"/>
    <w:rsid w:val="003C068B"/>
    <w:rsid w:val="003C06B7"/>
    <w:rsid w:val="003C0D22"/>
    <w:rsid w:val="003C0D50"/>
    <w:rsid w:val="003C0F69"/>
    <w:rsid w:val="003C0FB7"/>
    <w:rsid w:val="003C0FC7"/>
    <w:rsid w:val="003C1386"/>
    <w:rsid w:val="003C15A6"/>
    <w:rsid w:val="003C15CB"/>
    <w:rsid w:val="003C1746"/>
    <w:rsid w:val="003C187E"/>
    <w:rsid w:val="003C1C7F"/>
    <w:rsid w:val="003C231E"/>
    <w:rsid w:val="003C2842"/>
    <w:rsid w:val="003C286C"/>
    <w:rsid w:val="003C2BEE"/>
    <w:rsid w:val="003C31EC"/>
    <w:rsid w:val="003C31FC"/>
    <w:rsid w:val="003C372C"/>
    <w:rsid w:val="003C3A54"/>
    <w:rsid w:val="003C4034"/>
    <w:rsid w:val="003C459E"/>
    <w:rsid w:val="003C4F19"/>
    <w:rsid w:val="003C531F"/>
    <w:rsid w:val="003C57B5"/>
    <w:rsid w:val="003C5A49"/>
    <w:rsid w:val="003C5B2C"/>
    <w:rsid w:val="003C5BF1"/>
    <w:rsid w:val="003C6BB0"/>
    <w:rsid w:val="003C7382"/>
    <w:rsid w:val="003C78F1"/>
    <w:rsid w:val="003D0081"/>
    <w:rsid w:val="003D04F7"/>
    <w:rsid w:val="003D0680"/>
    <w:rsid w:val="003D071B"/>
    <w:rsid w:val="003D0D12"/>
    <w:rsid w:val="003D162F"/>
    <w:rsid w:val="003D2023"/>
    <w:rsid w:val="003D216B"/>
    <w:rsid w:val="003D2817"/>
    <w:rsid w:val="003D2AAA"/>
    <w:rsid w:val="003D2FED"/>
    <w:rsid w:val="003D359D"/>
    <w:rsid w:val="003D385F"/>
    <w:rsid w:val="003D386F"/>
    <w:rsid w:val="003D3AE8"/>
    <w:rsid w:val="003D40DB"/>
    <w:rsid w:val="003D415B"/>
    <w:rsid w:val="003D490F"/>
    <w:rsid w:val="003D4966"/>
    <w:rsid w:val="003D49CA"/>
    <w:rsid w:val="003D4AB3"/>
    <w:rsid w:val="003D4DC0"/>
    <w:rsid w:val="003D5275"/>
    <w:rsid w:val="003D61C8"/>
    <w:rsid w:val="003D6A0D"/>
    <w:rsid w:val="003D6DA3"/>
    <w:rsid w:val="003D6DE8"/>
    <w:rsid w:val="003D71AF"/>
    <w:rsid w:val="003D7978"/>
    <w:rsid w:val="003D7BDA"/>
    <w:rsid w:val="003D7D11"/>
    <w:rsid w:val="003E0914"/>
    <w:rsid w:val="003E0B83"/>
    <w:rsid w:val="003E16D7"/>
    <w:rsid w:val="003E1AD2"/>
    <w:rsid w:val="003E1BCF"/>
    <w:rsid w:val="003E1C66"/>
    <w:rsid w:val="003E26A9"/>
    <w:rsid w:val="003E2939"/>
    <w:rsid w:val="003E2A43"/>
    <w:rsid w:val="003E2E2B"/>
    <w:rsid w:val="003E315F"/>
    <w:rsid w:val="003E31AE"/>
    <w:rsid w:val="003E32E0"/>
    <w:rsid w:val="003E3480"/>
    <w:rsid w:val="003E39A1"/>
    <w:rsid w:val="003E39C9"/>
    <w:rsid w:val="003E3E74"/>
    <w:rsid w:val="003E4209"/>
    <w:rsid w:val="003E44E9"/>
    <w:rsid w:val="003E47AF"/>
    <w:rsid w:val="003E4D13"/>
    <w:rsid w:val="003E4D67"/>
    <w:rsid w:val="003E4F4C"/>
    <w:rsid w:val="003E55F5"/>
    <w:rsid w:val="003E5803"/>
    <w:rsid w:val="003E59EB"/>
    <w:rsid w:val="003E5BF2"/>
    <w:rsid w:val="003E5D68"/>
    <w:rsid w:val="003E5E90"/>
    <w:rsid w:val="003E6388"/>
    <w:rsid w:val="003E657C"/>
    <w:rsid w:val="003E6661"/>
    <w:rsid w:val="003E6E79"/>
    <w:rsid w:val="003E70F6"/>
    <w:rsid w:val="003E7329"/>
    <w:rsid w:val="003E7505"/>
    <w:rsid w:val="003E7597"/>
    <w:rsid w:val="003E7738"/>
    <w:rsid w:val="003E7915"/>
    <w:rsid w:val="003F0405"/>
    <w:rsid w:val="003F055C"/>
    <w:rsid w:val="003F096A"/>
    <w:rsid w:val="003F0A02"/>
    <w:rsid w:val="003F182D"/>
    <w:rsid w:val="003F19A9"/>
    <w:rsid w:val="003F2CC1"/>
    <w:rsid w:val="003F2E67"/>
    <w:rsid w:val="003F341F"/>
    <w:rsid w:val="003F3B82"/>
    <w:rsid w:val="003F3CC2"/>
    <w:rsid w:val="003F45BE"/>
    <w:rsid w:val="003F5957"/>
    <w:rsid w:val="003F5FC2"/>
    <w:rsid w:val="003F6F44"/>
    <w:rsid w:val="003F73AA"/>
    <w:rsid w:val="003F7942"/>
    <w:rsid w:val="003F7A1D"/>
    <w:rsid w:val="003F7D05"/>
    <w:rsid w:val="00400091"/>
    <w:rsid w:val="00400092"/>
    <w:rsid w:val="004004BF"/>
    <w:rsid w:val="004004C2"/>
    <w:rsid w:val="004004D9"/>
    <w:rsid w:val="00400A04"/>
    <w:rsid w:val="00400FFB"/>
    <w:rsid w:val="00401551"/>
    <w:rsid w:val="004015EA"/>
    <w:rsid w:val="00401771"/>
    <w:rsid w:val="004017D9"/>
    <w:rsid w:val="00401813"/>
    <w:rsid w:val="004024FA"/>
    <w:rsid w:val="00402514"/>
    <w:rsid w:val="00402948"/>
    <w:rsid w:val="00402B4C"/>
    <w:rsid w:val="00402F8C"/>
    <w:rsid w:val="00402FEB"/>
    <w:rsid w:val="00403064"/>
    <w:rsid w:val="004032EC"/>
    <w:rsid w:val="00403534"/>
    <w:rsid w:val="00403F20"/>
    <w:rsid w:val="00404065"/>
    <w:rsid w:val="00404718"/>
    <w:rsid w:val="00404A44"/>
    <w:rsid w:val="004055C4"/>
    <w:rsid w:val="00405C55"/>
    <w:rsid w:val="004060BF"/>
    <w:rsid w:val="004062F8"/>
    <w:rsid w:val="00406438"/>
    <w:rsid w:val="00406596"/>
    <w:rsid w:val="0040670F"/>
    <w:rsid w:val="00406C5B"/>
    <w:rsid w:val="00406D25"/>
    <w:rsid w:val="0040723E"/>
    <w:rsid w:val="00407F65"/>
    <w:rsid w:val="00410082"/>
    <w:rsid w:val="00410339"/>
    <w:rsid w:val="00410508"/>
    <w:rsid w:val="00410742"/>
    <w:rsid w:val="0041098D"/>
    <w:rsid w:val="00410B84"/>
    <w:rsid w:val="00410C48"/>
    <w:rsid w:val="00410DD4"/>
    <w:rsid w:val="00410E3B"/>
    <w:rsid w:val="00410FD9"/>
    <w:rsid w:val="00411138"/>
    <w:rsid w:val="004112F3"/>
    <w:rsid w:val="004118F3"/>
    <w:rsid w:val="00411ABB"/>
    <w:rsid w:val="00411AE5"/>
    <w:rsid w:val="00411F3A"/>
    <w:rsid w:val="0041235F"/>
    <w:rsid w:val="0041326F"/>
    <w:rsid w:val="00413468"/>
    <w:rsid w:val="00413716"/>
    <w:rsid w:val="00413C56"/>
    <w:rsid w:val="004142FE"/>
    <w:rsid w:val="00414468"/>
    <w:rsid w:val="004148FC"/>
    <w:rsid w:val="00414DD7"/>
    <w:rsid w:val="00414F5C"/>
    <w:rsid w:val="00414F85"/>
    <w:rsid w:val="0041572B"/>
    <w:rsid w:val="00415846"/>
    <w:rsid w:val="0041591E"/>
    <w:rsid w:val="00415B2E"/>
    <w:rsid w:val="00415DB5"/>
    <w:rsid w:val="00416307"/>
    <w:rsid w:val="00416CE5"/>
    <w:rsid w:val="00417708"/>
    <w:rsid w:val="0041772F"/>
    <w:rsid w:val="00417E32"/>
    <w:rsid w:val="00417F35"/>
    <w:rsid w:val="00420284"/>
    <w:rsid w:val="00420586"/>
    <w:rsid w:val="00420CC0"/>
    <w:rsid w:val="00420F83"/>
    <w:rsid w:val="00421443"/>
    <w:rsid w:val="004214F2"/>
    <w:rsid w:val="004216B2"/>
    <w:rsid w:val="00422240"/>
    <w:rsid w:val="004223A3"/>
    <w:rsid w:val="00422550"/>
    <w:rsid w:val="004229A8"/>
    <w:rsid w:val="00422C46"/>
    <w:rsid w:val="00423239"/>
    <w:rsid w:val="004232E6"/>
    <w:rsid w:val="0042336B"/>
    <w:rsid w:val="004233D1"/>
    <w:rsid w:val="0042353D"/>
    <w:rsid w:val="00423860"/>
    <w:rsid w:val="00423CEA"/>
    <w:rsid w:val="00423D18"/>
    <w:rsid w:val="00424336"/>
    <w:rsid w:val="004243D0"/>
    <w:rsid w:val="00424943"/>
    <w:rsid w:val="00424E05"/>
    <w:rsid w:val="004251EC"/>
    <w:rsid w:val="00425787"/>
    <w:rsid w:val="00425ABA"/>
    <w:rsid w:val="00425AF1"/>
    <w:rsid w:val="00425CDF"/>
    <w:rsid w:val="00426027"/>
    <w:rsid w:val="00426338"/>
    <w:rsid w:val="00426703"/>
    <w:rsid w:val="00427046"/>
    <w:rsid w:val="0042727F"/>
    <w:rsid w:val="00427471"/>
    <w:rsid w:val="00427615"/>
    <w:rsid w:val="004277FC"/>
    <w:rsid w:val="00427F83"/>
    <w:rsid w:val="0043058E"/>
    <w:rsid w:val="00430789"/>
    <w:rsid w:val="00430927"/>
    <w:rsid w:val="00430C58"/>
    <w:rsid w:val="00431672"/>
    <w:rsid w:val="00431949"/>
    <w:rsid w:val="00431CDE"/>
    <w:rsid w:val="004323BC"/>
    <w:rsid w:val="004327F4"/>
    <w:rsid w:val="00432AE2"/>
    <w:rsid w:val="00432E41"/>
    <w:rsid w:val="00432E8E"/>
    <w:rsid w:val="0043327F"/>
    <w:rsid w:val="004332CF"/>
    <w:rsid w:val="00433A94"/>
    <w:rsid w:val="004342EB"/>
    <w:rsid w:val="0043467A"/>
    <w:rsid w:val="004347DD"/>
    <w:rsid w:val="004348C2"/>
    <w:rsid w:val="00434FF2"/>
    <w:rsid w:val="00435650"/>
    <w:rsid w:val="00435986"/>
    <w:rsid w:val="0043621A"/>
    <w:rsid w:val="0043632F"/>
    <w:rsid w:val="00436599"/>
    <w:rsid w:val="004366C8"/>
    <w:rsid w:val="00436A4D"/>
    <w:rsid w:val="00437351"/>
    <w:rsid w:val="0043762E"/>
    <w:rsid w:val="00437714"/>
    <w:rsid w:val="0043775B"/>
    <w:rsid w:val="0043790D"/>
    <w:rsid w:val="00440347"/>
    <w:rsid w:val="00440712"/>
    <w:rsid w:val="004407B3"/>
    <w:rsid w:val="0044094F"/>
    <w:rsid w:val="00440C5E"/>
    <w:rsid w:val="00440DFD"/>
    <w:rsid w:val="004410B1"/>
    <w:rsid w:val="00441634"/>
    <w:rsid w:val="00441701"/>
    <w:rsid w:val="00441739"/>
    <w:rsid w:val="004419B6"/>
    <w:rsid w:val="00441F88"/>
    <w:rsid w:val="004422D8"/>
    <w:rsid w:val="0044285A"/>
    <w:rsid w:val="004429F4"/>
    <w:rsid w:val="00442DE8"/>
    <w:rsid w:val="00443023"/>
    <w:rsid w:val="0044303F"/>
    <w:rsid w:val="00443960"/>
    <w:rsid w:val="00443999"/>
    <w:rsid w:val="00444027"/>
    <w:rsid w:val="0044453A"/>
    <w:rsid w:val="00444996"/>
    <w:rsid w:val="00444AD9"/>
    <w:rsid w:val="00444D5D"/>
    <w:rsid w:val="004452A6"/>
    <w:rsid w:val="00445587"/>
    <w:rsid w:val="00446170"/>
    <w:rsid w:val="004465B2"/>
    <w:rsid w:val="00446C56"/>
    <w:rsid w:val="0044774A"/>
    <w:rsid w:val="004478B1"/>
    <w:rsid w:val="00447F66"/>
    <w:rsid w:val="00447FA7"/>
    <w:rsid w:val="004502B3"/>
    <w:rsid w:val="0045047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1F"/>
    <w:rsid w:val="00452827"/>
    <w:rsid w:val="00452849"/>
    <w:rsid w:val="00453408"/>
    <w:rsid w:val="0045344B"/>
    <w:rsid w:val="004539EA"/>
    <w:rsid w:val="00453A53"/>
    <w:rsid w:val="00454012"/>
    <w:rsid w:val="004544BF"/>
    <w:rsid w:val="00454630"/>
    <w:rsid w:val="0045487C"/>
    <w:rsid w:val="00454882"/>
    <w:rsid w:val="00454B4E"/>
    <w:rsid w:val="00454D15"/>
    <w:rsid w:val="004552A2"/>
    <w:rsid w:val="00455536"/>
    <w:rsid w:val="004556D2"/>
    <w:rsid w:val="004556E1"/>
    <w:rsid w:val="00455713"/>
    <w:rsid w:val="00455A97"/>
    <w:rsid w:val="00455CA8"/>
    <w:rsid w:val="00455E8C"/>
    <w:rsid w:val="00456081"/>
    <w:rsid w:val="00456309"/>
    <w:rsid w:val="00456803"/>
    <w:rsid w:val="00456E49"/>
    <w:rsid w:val="00457072"/>
    <w:rsid w:val="00457A65"/>
    <w:rsid w:val="00457CB8"/>
    <w:rsid w:val="00457F00"/>
    <w:rsid w:val="00457F83"/>
    <w:rsid w:val="00460002"/>
    <w:rsid w:val="00460270"/>
    <w:rsid w:val="004606C1"/>
    <w:rsid w:val="00460843"/>
    <w:rsid w:val="00461819"/>
    <w:rsid w:val="0046185E"/>
    <w:rsid w:val="004622BF"/>
    <w:rsid w:val="00462417"/>
    <w:rsid w:val="004624F3"/>
    <w:rsid w:val="00462B09"/>
    <w:rsid w:val="00463032"/>
    <w:rsid w:val="0046332F"/>
    <w:rsid w:val="00463504"/>
    <w:rsid w:val="00463E8E"/>
    <w:rsid w:val="0046417C"/>
    <w:rsid w:val="0046429D"/>
    <w:rsid w:val="00464552"/>
    <w:rsid w:val="00464956"/>
    <w:rsid w:val="00464A9D"/>
    <w:rsid w:val="00464B07"/>
    <w:rsid w:val="00464CC1"/>
    <w:rsid w:val="00464E12"/>
    <w:rsid w:val="00464FDD"/>
    <w:rsid w:val="004656A6"/>
    <w:rsid w:val="00465758"/>
    <w:rsid w:val="00465E07"/>
    <w:rsid w:val="0046657E"/>
    <w:rsid w:val="00466CA3"/>
    <w:rsid w:val="00466D90"/>
    <w:rsid w:val="00467129"/>
    <w:rsid w:val="0046761A"/>
    <w:rsid w:val="00467656"/>
    <w:rsid w:val="00467759"/>
    <w:rsid w:val="004678B1"/>
    <w:rsid w:val="00467EC5"/>
    <w:rsid w:val="004700A8"/>
    <w:rsid w:val="004700DD"/>
    <w:rsid w:val="0047034C"/>
    <w:rsid w:val="0047061F"/>
    <w:rsid w:val="00470684"/>
    <w:rsid w:val="0047075A"/>
    <w:rsid w:val="004710A2"/>
    <w:rsid w:val="0047115D"/>
    <w:rsid w:val="00471341"/>
    <w:rsid w:val="00471854"/>
    <w:rsid w:val="00471BDC"/>
    <w:rsid w:val="00471C41"/>
    <w:rsid w:val="00472191"/>
    <w:rsid w:val="004729BA"/>
    <w:rsid w:val="00472F6A"/>
    <w:rsid w:val="0047349F"/>
    <w:rsid w:val="004735B5"/>
    <w:rsid w:val="00474231"/>
    <w:rsid w:val="0047433B"/>
    <w:rsid w:val="004748EB"/>
    <w:rsid w:val="00474D32"/>
    <w:rsid w:val="00475160"/>
    <w:rsid w:val="004751E4"/>
    <w:rsid w:val="0047588B"/>
    <w:rsid w:val="00475D0A"/>
    <w:rsid w:val="00476150"/>
    <w:rsid w:val="00476229"/>
    <w:rsid w:val="004770AA"/>
    <w:rsid w:val="00477A43"/>
    <w:rsid w:val="00477C7B"/>
    <w:rsid w:val="00477CEC"/>
    <w:rsid w:val="0048024A"/>
    <w:rsid w:val="00480471"/>
    <w:rsid w:val="0048136B"/>
    <w:rsid w:val="0048220E"/>
    <w:rsid w:val="0048226C"/>
    <w:rsid w:val="004822C8"/>
    <w:rsid w:val="004831D0"/>
    <w:rsid w:val="0048320E"/>
    <w:rsid w:val="0048330F"/>
    <w:rsid w:val="00483B9F"/>
    <w:rsid w:val="00483E5A"/>
    <w:rsid w:val="00483FAE"/>
    <w:rsid w:val="00484225"/>
    <w:rsid w:val="004842A1"/>
    <w:rsid w:val="004842D9"/>
    <w:rsid w:val="00484625"/>
    <w:rsid w:val="004847C4"/>
    <w:rsid w:val="004847D4"/>
    <w:rsid w:val="004849CB"/>
    <w:rsid w:val="00484F28"/>
    <w:rsid w:val="0048511D"/>
    <w:rsid w:val="00485603"/>
    <w:rsid w:val="00485890"/>
    <w:rsid w:val="004859F0"/>
    <w:rsid w:val="00485A00"/>
    <w:rsid w:val="0048617F"/>
    <w:rsid w:val="004862A4"/>
    <w:rsid w:val="00486475"/>
    <w:rsid w:val="00486864"/>
    <w:rsid w:val="00486B3A"/>
    <w:rsid w:val="00486F2D"/>
    <w:rsid w:val="0048752C"/>
    <w:rsid w:val="004875FF"/>
    <w:rsid w:val="00487771"/>
    <w:rsid w:val="0048779A"/>
    <w:rsid w:val="00487942"/>
    <w:rsid w:val="00490D69"/>
    <w:rsid w:val="00490EA4"/>
    <w:rsid w:val="00490FAB"/>
    <w:rsid w:val="004911E3"/>
    <w:rsid w:val="0049152F"/>
    <w:rsid w:val="00491625"/>
    <w:rsid w:val="0049194C"/>
    <w:rsid w:val="00491992"/>
    <w:rsid w:val="00491BE8"/>
    <w:rsid w:val="00491FFF"/>
    <w:rsid w:val="004929D5"/>
    <w:rsid w:val="00493AAD"/>
    <w:rsid w:val="00493B24"/>
    <w:rsid w:val="00493D81"/>
    <w:rsid w:val="00493EB4"/>
    <w:rsid w:val="00493F2F"/>
    <w:rsid w:val="004945B7"/>
    <w:rsid w:val="004947F7"/>
    <w:rsid w:val="0049487A"/>
    <w:rsid w:val="00494B99"/>
    <w:rsid w:val="00494DDF"/>
    <w:rsid w:val="004952DC"/>
    <w:rsid w:val="00495630"/>
    <w:rsid w:val="004958E6"/>
    <w:rsid w:val="00495C41"/>
    <w:rsid w:val="00495C5A"/>
    <w:rsid w:val="00495F58"/>
    <w:rsid w:val="004960A1"/>
    <w:rsid w:val="004962FE"/>
    <w:rsid w:val="00496997"/>
    <w:rsid w:val="00496DCC"/>
    <w:rsid w:val="0049787B"/>
    <w:rsid w:val="00497E66"/>
    <w:rsid w:val="004A007F"/>
    <w:rsid w:val="004A03C5"/>
    <w:rsid w:val="004A05B5"/>
    <w:rsid w:val="004A05BB"/>
    <w:rsid w:val="004A0660"/>
    <w:rsid w:val="004A095A"/>
    <w:rsid w:val="004A0FC3"/>
    <w:rsid w:val="004A13F6"/>
    <w:rsid w:val="004A1752"/>
    <w:rsid w:val="004A1782"/>
    <w:rsid w:val="004A22D5"/>
    <w:rsid w:val="004A2789"/>
    <w:rsid w:val="004A280F"/>
    <w:rsid w:val="004A324D"/>
    <w:rsid w:val="004A3976"/>
    <w:rsid w:val="004A3DB9"/>
    <w:rsid w:val="004A418A"/>
    <w:rsid w:val="004A4F31"/>
    <w:rsid w:val="004A4FB9"/>
    <w:rsid w:val="004A507F"/>
    <w:rsid w:val="004A5403"/>
    <w:rsid w:val="004A6024"/>
    <w:rsid w:val="004A6131"/>
    <w:rsid w:val="004A61FB"/>
    <w:rsid w:val="004A6454"/>
    <w:rsid w:val="004A64C3"/>
    <w:rsid w:val="004A6786"/>
    <w:rsid w:val="004A6978"/>
    <w:rsid w:val="004A6B86"/>
    <w:rsid w:val="004A6FBF"/>
    <w:rsid w:val="004A7240"/>
    <w:rsid w:val="004A7533"/>
    <w:rsid w:val="004B043A"/>
    <w:rsid w:val="004B05B5"/>
    <w:rsid w:val="004B05C0"/>
    <w:rsid w:val="004B0A49"/>
    <w:rsid w:val="004B0C17"/>
    <w:rsid w:val="004B0F9B"/>
    <w:rsid w:val="004B13EE"/>
    <w:rsid w:val="004B19FD"/>
    <w:rsid w:val="004B1FDE"/>
    <w:rsid w:val="004B226C"/>
    <w:rsid w:val="004B2594"/>
    <w:rsid w:val="004B2C30"/>
    <w:rsid w:val="004B2E44"/>
    <w:rsid w:val="004B2ED0"/>
    <w:rsid w:val="004B2F8C"/>
    <w:rsid w:val="004B312A"/>
    <w:rsid w:val="004B3AFC"/>
    <w:rsid w:val="004B3E07"/>
    <w:rsid w:val="004B3F44"/>
    <w:rsid w:val="004B4153"/>
    <w:rsid w:val="004B42BE"/>
    <w:rsid w:val="004B44EC"/>
    <w:rsid w:val="004B48B3"/>
    <w:rsid w:val="004B4F62"/>
    <w:rsid w:val="004B5394"/>
    <w:rsid w:val="004B5CAA"/>
    <w:rsid w:val="004B5F49"/>
    <w:rsid w:val="004B62DF"/>
    <w:rsid w:val="004B676A"/>
    <w:rsid w:val="004B6866"/>
    <w:rsid w:val="004B68D5"/>
    <w:rsid w:val="004B69CD"/>
    <w:rsid w:val="004B6C6C"/>
    <w:rsid w:val="004B6F0F"/>
    <w:rsid w:val="004C0052"/>
    <w:rsid w:val="004C02C6"/>
    <w:rsid w:val="004C0696"/>
    <w:rsid w:val="004C06C7"/>
    <w:rsid w:val="004C0788"/>
    <w:rsid w:val="004C07D2"/>
    <w:rsid w:val="004C08CB"/>
    <w:rsid w:val="004C0B2F"/>
    <w:rsid w:val="004C0CA3"/>
    <w:rsid w:val="004C0E26"/>
    <w:rsid w:val="004C0ED6"/>
    <w:rsid w:val="004C12E3"/>
    <w:rsid w:val="004C138A"/>
    <w:rsid w:val="004C14B9"/>
    <w:rsid w:val="004C18F4"/>
    <w:rsid w:val="004C1D03"/>
    <w:rsid w:val="004C1E02"/>
    <w:rsid w:val="004C1F1B"/>
    <w:rsid w:val="004C2159"/>
    <w:rsid w:val="004C21BA"/>
    <w:rsid w:val="004C2863"/>
    <w:rsid w:val="004C2D34"/>
    <w:rsid w:val="004C3027"/>
    <w:rsid w:val="004C3069"/>
    <w:rsid w:val="004C30ED"/>
    <w:rsid w:val="004C31D1"/>
    <w:rsid w:val="004C325F"/>
    <w:rsid w:val="004C3777"/>
    <w:rsid w:val="004C3C94"/>
    <w:rsid w:val="004C414B"/>
    <w:rsid w:val="004C42B2"/>
    <w:rsid w:val="004C4327"/>
    <w:rsid w:val="004C44E7"/>
    <w:rsid w:val="004C4A6C"/>
    <w:rsid w:val="004C4DEE"/>
    <w:rsid w:val="004C541E"/>
    <w:rsid w:val="004C5911"/>
    <w:rsid w:val="004C5A6C"/>
    <w:rsid w:val="004C5D22"/>
    <w:rsid w:val="004C5EAA"/>
    <w:rsid w:val="004C5F50"/>
    <w:rsid w:val="004C6AD6"/>
    <w:rsid w:val="004C6CA9"/>
    <w:rsid w:val="004C6F62"/>
    <w:rsid w:val="004C7512"/>
    <w:rsid w:val="004C7FA4"/>
    <w:rsid w:val="004D0602"/>
    <w:rsid w:val="004D0CAC"/>
    <w:rsid w:val="004D0D77"/>
    <w:rsid w:val="004D0E3A"/>
    <w:rsid w:val="004D0F73"/>
    <w:rsid w:val="004D1240"/>
    <w:rsid w:val="004D12C2"/>
    <w:rsid w:val="004D14C2"/>
    <w:rsid w:val="004D195E"/>
    <w:rsid w:val="004D1A57"/>
    <w:rsid w:val="004D1B2A"/>
    <w:rsid w:val="004D1DFF"/>
    <w:rsid w:val="004D1E3B"/>
    <w:rsid w:val="004D20B9"/>
    <w:rsid w:val="004D2853"/>
    <w:rsid w:val="004D2893"/>
    <w:rsid w:val="004D2AA0"/>
    <w:rsid w:val="004D2F0D"/>
    <w:rsid w:val="004D313E"/>
    <w:rsid w:val="004D348F"/>
    <w:rsid w:val="004D35C8"/>
    <w:rsid w:val="004D386B"/>
    <w:rsid w:val="004D39FE"/>
    <w:rsid w:val="004D3AA0"/>
    <w:rsid w:val="004D40ED"/>
    <w:rsid w:val="004D47C2"/>
    <w:rsid w:val="004D4E72"/>
    <w:rsid w:val="004D4EF3"/>
    <w:rsid w:val="004D52D1"/>
    <w:rsid w:val="004D5699"/>
    <w:rsid w:val="004D5AA1"/>
    <w:rsid w:val="004D5BFB"/>
    <w:rsid w:val="004D6658"/>
    <w:rsid w:val="004D66D3"/>
    <w:rsid w:val="004D6751"/>
    <w:rsid w:val="004D6C67"/>
    <w:rsid w:val="004D6CE5"/>
    <w:rsid w:val="004D6EA5"/>
    <w:rsid w:val="004D710B"/>
    <w:rsid w:val="004D7F26"/>
    <w:rsid w:val="004E000D"/>
    <w:rsid w:val="004E0061"/>
    <w:rsid w:val="004E011C"/>
    <w:rsid w:val="004E0827"/>
    <w:rsid w:val="004E0886"/>
    <w:rsid w:val="004E0A19"/>
    <w:rsid w:val="004E0D49"/>
    <w:rsid w:val="004E0E81"/>
    <w:rsid w:val="004E0ECD"/>
    <w:rsid w:val="004E17EF"/>
    <w:rsid w:val="004E1A38"/>
    <w:rsid w:val="004E1A87"/>
    <w:rsid w:val="004E2085"/>
    <w:rsid w:val="004E20E0"/>
    <w:rsid w:val="004E2241"/>
    <w:rsid w:val="004E2D15"/>
    <w:rsid w:val="004E32EA"/>
    <w:rsid w:val="004E33AE"/>
    <w:rsid w:val="004E3541"/>
    <w:rsid w:val="004E36D7"/>
    <w:rsid w:val="004E375C"/>
    <w:rsid w:val="004E3BDE"/>
    <w:rsid w:val="004E3D51"/>
    <w:rsid w:val="004E410B"/>
    <w:rsid w:val="004E4285"/>
    <w:rsid w:val="004E460C"/>
    <w:rsid w:val="004E46E7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B37"/>
    <w:rsid w:val="004E5D62"/>
    <w:rsid w:val="004E600A"/>
    <w:rsid w:val="004E6964"/>
    <w:rsid w:val="004E6A4D"/>
    <w:rsid w:val="004E6BD2"/>
    <w:rsid w:val="004E6D06"/>
    <w:rsid w:val="004E6F4E"/>
    <w:rsid w:val="004E7119"/>
    <w:rsid w:val="004E79F1"/>
    <w:rsid w:val="004E7F30"/>
    <w:rsid w:val="004F0401"/>
    <w:rsid w:val="004F051E"/>
    <w:rsid w:val="004F05DE"/>
    <w:rsid w:val="004F07FD"/>
    <w:rsid w:val="004F0C7C"/>
    <w:rsid w:val="004F0EC8"/>
    <w:rsid w:val="004F1250"/>
    <w:rsid w:val="004F14E3"/>
    <w:rsid w:val="004F19F9"/>
    <w:rsid w:val="004F1B70"/>
    <w:rsid w:val="004F1CA8"/>
    <w:rsid w:val="004F21B6"/>
    <w:rsid w:val="004F2387"/>
    <w:rsid w:val="004F2639"/>
    <w:rsid w:val="004F2DBC"/>
    <w:rsid w:val="004F2F5D"/>
    <w:rsid w:val="004F3526"/>
    <w:rsid w:val="004F381E"/>
    <w:rsid w:val="004F448E"/>
    <w:rsid w:val="004F46CA"/>
    <w:rsid w:val="004F4A45"/>
    <w:rsid w:val="004F4EBB"/>
    <w:rsid w:val="004F5555"/>
    <w:rsid w:val="004F58C5"/>
    <w:rsid w:val="004F5DD0"/>
    <w:rsid w:val="004F6348"/>
    <w:rsid w:val="004F6569"/>
    <w:rsid w:val="004F6ADF"/>
    <w:rsid w:val="004F6CEF"/>
    <w:rsid w:val="004F7084"/>
    <w:rsid w:val="004F7443"/>
    <w:rsid w:val="004F75DA"/>
    <w:rsid w:val="004F7691"/>
    <w:rsid w:val="00500D53"/>
    <w:rsid w:val="00501069"/>
    <w:rsid w:val="005010FE"/>
    <w:rsid w:val="005019B0"/>
    <w:rsid w:val="00501D29"/>
    <w:rsid w:val="00502501"/>
    <w:rsid w:val="00502798"/>
    <w:rsid w:val="00502C8C"/>
    <w:rsid w:val="00502F99"/>
    <w:rsid w:val="00503F92"/>
    <w:rsid w:val="0050403F"/>
    <w:rsid w:val="0050407A"/>
    <w:rsid w:val="005040ED"/>
    <w:rsid w:val="00504126"/>
    <w:rsid w:val="00504AF3"/>
    <w:rsid w:val="00504BA7"/>
    <w:rsid w:val="00504DB6"/>
    <w:rsid w:val="005051AF"/>
    <w:rsid w:val="005069DF"/>
    <w:rsid w:val="005069E8"/>
    <w:rsid w:val="00507087"/>
    <w:rsid w:val="0050759D"/>
    <w:rsid w:val="0050763D"/>
    <w:rsid w:val="00507BCE"/>
    <w:rsid w:val="00507EBB"/>
    <w:rsid w:val="00510030"/>
    <w:rsid w:val="005101BB"/>
    <w:rsid w:val="0051036F"/>
    <w:rsid w:val="00510A31"/>
    <w:rsid w:val="00510FF0"/>
    <w:rsid w:val="005112B1"/>
    <w:rsid w:val="005114C5"/>
    <w:rsid w:val="00511DF1"/>
    <w:rsid w:val="00512376"/>
    <w:rsid w:val="005125F8"/>
    <w:rsid w:val="00512E5F"/>
    <w:rsid w:val="005133B7"/>
    <w:rsid w:val="0051360C"/>
    <w:rsid w:val="00513F7A"/>
    <w:rsid w:val="00514308"/>
    <w:rsid w:val="005145C6"/>
    <w:rsid w:val="00514969"/>
    <w:rsid w:val="00514AFE"/>
    <w:rsid w:val="00514C73"/>
    <w:rsid w:val="00514C98"/>
    <w:rsid w:val="00514DE7"/>
    <w:rsid w:val="0051503F"/>
    <w:rsid w:val="005153BB"/>
    <w:rsid w:val="00515BA6"/>
    <w:rsid w:val="00516436"/>
    <w:rsid w:val="005167EA"/>
    <w:rsid w:val="00516928"/>
    <w:rsid w:val="00516931"/>
    <w:rsid w:val="00516BD1"/>
    <w:rsid w:val="00516DFB"/>
    <w:rsid w:val="00516F41"/>
    <w:rsid w:val="005173B5"/>
    <w:rsid w:val="005176D1"/>
    <w:rsid w:val="00517CB7"/>
    <w:rsid w:val="00517DA1"/>
    <w:rsid w:val="00517E72"/>
    <w:rsid w:val="005200BB"/>
    <w:rsid w:val="005201C0"/>
    <w:rsid w:val="00520372"/>
    <w:rsid w:val="00520570"/>
    <w:rsid w:val="00520743"/>
    <w:rsid w:val="00520E09"/>
    <w:rsid w:val="005210FA"/>
    <w:rsid w:val="0052190B"/>
    <w:rsid w:val="00521B88"/>
    <w:rsid w:val="00521C56"/>
    <w:rsid w:val="00521CDB"/>
    <w:rsid w:val="00522408"/>
    <w:rsid w:val="00522476"/>
    <w:rsid w:val="0052302B"/>
    <w:rsid w:val="005231D4"/>
    <w:rsid w:val="005231D9"/>
    <w:rsid w:val="005234B7"/>
    <w:rsid w:val="005234C1"/>
    <w:rsid w:val="00523558"/>
    <w:rsid w:val="005236D0"/>
    <w:rsid w:val="00524428"/>
    <w:rsid w:val="00524EDD"/>
    <w:rsid w:val="00525222"/>
    <w:rsid w:val="0052553F"/>
    <w:rsid w:val="005259BC"/>
    <w:rsid w:val="005262A6"/>
    <w:rsid w:val="005266B1"/>
    <w:rsid w:val="00526F89"/>
    <w:rsid w:val="005270AA"/>
    <w:rsid w:val="00527184"/>
    <w:rsid w:val="00527B71"/>
    <w:rsid w:val="005303A8"/>
    <w:rsid w:val="005307CA"/>
    <w:rsid w:val="00530946"/>
    <w:rsid w:val="00531294"/>
    <w:rsid w:val="005313CD"/>
    <w:rsid w:val="00531493"/>
    <w:rsid w:val="00531538"/>
    <w:rsid w:val="005315DA"/>
    <w:rsid w:val="00531C50"/>
    <w:rsid w:val="00532337"/>
    <w:rsid w:val="005323C1"/>
    <w:rsid w:val="00532681"/>
    <w:rsid w:val="005329C3"/>
    <w:rsid w:val="00533558"/>
    <w:rsid w:val="00533742"/>
    <w:rsid w:val="0053396F"/>
    <w:rsid w:val="00533EAB"/>
    <w:rsid w:val="00534030"/>
    <w:rsid w:val="0053406F"/>
    <w:rsid w:val="00534093"/>
    <w:rsid w:val="005342EA"/>
    <w:rsid w:val="00534378"/>
    <w:rsid w:val="005343BE"/>
    <w:rsid w:val="00534624"/>
    <w:rsid w:val="00534A6D"/>
    <w:rsid w:val="00534B1B"/>
    <w:rsid w:val="0053619B"/>
    <w:rsid w:val="00536230"/>
    <w:rsid w:val="0053624D"/>
    <w:rsid w:val="005362C2"/>
    <w:rsid w:val="00536597"/>
    <w:rsid w:val="005366B9"/>
    <w:rsid w:val="00537424"/>
    <w:rsid w:val="0053767E"/>
    <w:rsid w:val="0053774E"/>
    <w:rsid w:val="0053780C"/>
    <w:rsid w:val="00540012"/>
    <w:rsid w:val="00540160"/>
    <w:rsid w:val="005401D3"/>
    <w:rsid w:val="005406D6"/>
    <w:rsid w:val="00540C91"/>
    <w:rsid w:val="00540F7E"/>
    <w:rsid w:val="0054103B"/>
    <w:rsid w:val="00541101"/>
    <w:rsid w:val="0054111C"/>
    <w:rsid w:val="0054141F"/>
    <w:rsid w:val="00541830"/>
    <w:rsid w:val="00541870"/>
    <w:rsid w:val="00541990"/>
    <w:rsid w:val="00541A47"/>
    <w:rsid w:val="00541D95"/>
    <w:rsid w:val="00541D9E"/>
    <w:rsid w:val="00541DE4"/>
    <w:rsid w:val="00541EE8"/>
    <w:rsid w:val="0054235F"/>
    <w:rsid w:val="00542833"/>
    <w:rsid w:val="00542E29"/>
    <w:rsid w:val="00543309"/>
    <w:rsid w:val="00543385"/>
    <w:rsid w:val="00543483"/>
    <w:rsid w:val="00543A61"/>
    <w:rsid w:val="00543D4D"/>
    <w:rsid w:val="00544024"/>
    <w:rsid w:val="005440EF"/>
    <w:rsid w:val="00544273"/>
    <w:rsid w:val="00544354"/>
    <w:rsid w:val="005444D9"/>
    <w:rsid w:val="005446DE"/>
    <w:rsid w:val="0054473E"/>
    <w:rsid w:val="00545BA1"/>
    <w:rsid w:val="00545F05"/>
    <w:rsid w:val="005475EE"/>
    <w:rsid w:val="00547718"/>
    <w:rsid w:val="0054782D"/>
    <w:rsid w:val="00547B13"/>
    <w:rsid w:val="00547E2A"/>
    <w:rsid w:val="0055056D"/>
    <w:rsid w:val="005507EE"/>
    <w:rsid w:val="00550CE7"/>
    <w:rsid w:val="00551684"/>
    <w:rsid w:val="005517CA"/>
    <w:rsid w:val="00551817"/>
    <w:rsid w:val="00551864"/>
    <w:rsid w:val="00551A0C"/>
    <w:rsid w:val="00551A22"/>
    <w:rsid w:val="00552166"/>
    <w:rsid w:val="0055252C"/>
    <w:rsid w:val="00552637"/>
    <w:rsid w:val="00552E06"/>
    <w:rsid w:val="00552E67"/>
    <w:rsid w:val="00552F6A"/>
    <w:rsid w:val="00552FFE"/>
    <w:rsid w:val="00553461"/>
    <w:rsid w:val="005535AB"/>
    <w:rsid w:val="00553951"/>
    <w:rsid w:val="0055430A"/>
    <w:rsid w:val="00554AC8"/>
    <w:rsid w:val="00554B14"/>
    <w:rsid w:val="00554B7C"/>
    <w:rsid w:val="00554BA3"/>
    <w:rsid w:val="00554D77"/>
    <w:rsid w:val="0055522D"/>
    <w:rsid w:val="0055561F"/>
    <w:rsid w:val="005563AD"/>
    <w:rsid w:val="005563DC"/>
    <w:rsid w:val="00556503"/>
    <w:rsid w:val="00556726"/>
    <w:rsid w:val="005572FD"/>
    <w:rsid w:val="00557A8B"/>
    <w:rsid w:val="00557C3D"/>
    <w:rsid w:val="0056004B"/>
    <w:rsid w:val="005604E0"/>
    <w:rsid w:val="00560B5E"/>
    <w:rsid w:val="00560EA4"/>
    <w:rsid w:val="0056142A"/>
    <w:rsid w:val="005624DA"/>
    <w:rsid w:val="00562B23"/>
    <w:rsid w:val="0056398C"/>
    <w:rsid w:val="00563BC3"/>
    <w:rsid w:val="00563C85"/>
    <w:rsid w:val="00563D60"/>
    <w:rsid w:val="005645B5"/>
    <w:rsid w:val="005648A6"/>
    <w:rsid w:val="00564BA7"/>
    <w:rsid w:val="00565561"/>
    <w:rsid w:val="00565D9C"/>
    <w:rsid w:val="0056660E"/>
    <w:rsid w:val="005666D7"/>
    <w:rsid w:val="00566AC2"/>
    <w:rsid w:val="00566B3B"/>
    <w:rsid w:val="00566C87"/>
    <w:rsid w:val="00566E22"/>
    <w:rsid w:val="00567028"/>
    <w:rsid w:val="005671AE"/>
    <w:rsid w:val="00570A97"/>
    <w:rsid w:val="00571502"/>
    <w:rsid w:val="005715A3"/>
    <w:rsid w:val="00571A04"/>
    <w:rsid w:val="00571BE6"/>
    <w:rsid w:val="005723DF"/>
    <w:rsid w:val="00572661"/>
    <w:rsid w:val="00573EB8"/>
    <w:rsid w:val="00573F3E"/>
    <w:rsid w:val="00574298"/>
    <w:rsid w:val="0057437A"/>
    <w:rsid w:val="00574410"/>
    <w:rsid w:val="005744C5"/>
    <w:rsid w:val="00574665"/>
    <w:rsid w:val="00574763"/>
    <w:rsid w:val="00574CE7"/>
    <w:rsid w:val="00574EDB"/>
    <w:rsid w:val="00574EF9"/>
    <w:rsid w:val="0057537A"/>
    <w:rsid w:val="005754E6"/>
    <w:rsid w:val="005755C6"/>
    <w:rsid w:val="00576510"/>
    <w:rsid w:val="00576534"/>
    <w:rsid w:val="0057675B"/>
    <w:rsid w:val="00576833"/>
    <w:rsid w:val="00576A42"/>
    <w:rsid w:val="00576D05"/>
    <w:rsid w:val="00577639"/>
    <w:rsid w:val="00577658"/>
    <w:rsid w:val="00577995"/>
    <w:rsid w:val="00577FC1"/>
    <w:rsid w:val="005809DC"/>
    <w:rsid w:val="0058166F"/>
    <w:rsid w:val="00581888"/>
    <w:rsid w:val="00581A28"/>
    <w:rsid w:val="00581A8A"/>
    <w:rsid w:val="005820D9"/>
    <w:rsid w:val="00582CA9"/>
    <w:rsid w:val="0058305C"/>
    <w:rsid w:val="0058341A"/>
    <w:rsid w:val="00583737"/>
    <w:rsid w:val="005838C0"/>
    <w:rsid w:val="00583D6B"/>
    <w:rsid w:val="00583F27"/>
    <w:rsid w:val="005849ED"/>
    <w:rsid w:val="00584B75"/>
    <w:rsid w:val="00584E71"/>
    <w:rsid w:val="00585254"/>
    <w:rsid w:val="00585358"/>
    <w:rsid w:val="0058579F"/>
    <w:rsid w:val="00585AD0"/>
    <w:rsid w:val="00585E23"/>
    <w:rsid w:val="0058631A"/>
    <w:rsid w:val="00586461"/>
    <w:rsid w:val="00586C81"/>
    <w:rsid w:val="00587A76"/>
    <w:rsid w:val="00587D1A"/>
    <w:rsid w:val="00587D26"/>
    <w:rsid w:val="00590158"/>
    <w:rsid w:val="005905B5"/>
    <w:rsid w:val="005906C8"/>
    <w:rsid w:val="00590B95"/>
    <w:rsid w:val="00590B98"/>
    <w:rsid w:val="00590BDB"/>
    <w:rsid w:val="00590C0D"/>
    <w:rsid w:val="0059202B"/>
    <w:rsid w:val="005920C6"/>
    <w:rsid w:val="00592114"/>
    <w:rsid w:val="00592421"/>
    <w:rsid w:val="005927D7"/>
    <w:rsid w:val="00593087"/>
    <w:rsid w:val="00593E9A"/>
    <w:rsid w:val="00593E9F"/>
    <w:rsid w:val="0059439B"/>
    <w:rsid w:val="0059481E"/>
    <w:rsid w:val="00594B89"/>
    <w:rsid w:val="00594DEA"/>
    <w:rsid w:val="00595710"/>
    <w:rsid w:val="00595C4A"/>
    <w:rsid w:val="00595F09"/>
    <w:rsid w:val="00596154"/>
    <w:rsid w:val="005963C9"/>
    <w:rsid w:val="0059648C"/>
    <w:rsid w:val="005967A4"/>
    <w:rsid w:val="00596921"/>
    <w:rsid w:val="00596D4F"/>
    <w:rsid w:val="00596ECC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7A9"/>
    <w:rsid w:val="005A1F93"/>
    <w:rsid w:val="005A2244"/>
    <w:rsid w:val="005A3016"/>
    <w:rsid w:val="005A364A"/>
    <w:rsid w:val="005A3866"/>
    <w:rsid w:val="005A3B83"/>
    <w:rsid w:val="005A4020"/>
    <w:rsid w:val="005A4053"/>
    <w:rsid w:val="005A4824"/>
    <w:rsid w:val="005A4D42"/>
    <w:rsid w:val="005A505B"/>
    <w:rsid w:val="005A538B"/>
    <w:rsid w:val="005A5467"/>
    <w:rsid w:val="005A5B6A"/>
    <w:rsid w:val="005A6036"/>
    <w:rsid w:val="005A60B0"/>
    <w:rsid w:val="005A6738"/>
    <w:rsid w:val="005A6928"/>
    <w:rsid w:val="005A7021"/>
    <w:rsid w:val="005A7156"/>
    <w:rsid w:val="005A73B3"/>
    <w:rsid w:val="005A757D"/>
    <w:rsid w:val="005A75BF"/>
    <w:rsid w:val="005A75F4"/>
    <w:rsid w:val="005A7900"/>
    <w:rsid w:val="005A796E"/>
    <w:rsid w:val="005A79E6"/>
    <w:rsid w:val="005A7B13"/>
    <w:rsid w:val="005B0703"/>
    <w:rsid w:val="005B0792"/>
    <w:rsid w:val="005B07DF"/>
    <w:rsid w:val="005B09A6"/>
    <w:rsid w:val="005B16AF"/>
    <w:rsid w:val="005B1CDB"/>
    <w:rsid w:val="005B1CE3"/>
    <w:rsid w:val="005B1DA1"/>
    <w:rsid w:val="005B1FAE"/>
    <w:rsid w:val="005B2219"/>
    <w:rsid w:val="005B2622"/>
    <w:rsid w:val="005B26B9"/>
    <w:rsid w:val="005B2865"/>
    <w:rsid w:val="005B2920"/>
    <w:rsid w:val="005B2A43"/>
    <w:rsid w:val="005B2D21"/>
    <w:rsid w:val="005B2D89"/>
    <w:rsid w:val="005B3451"/>
    <w:rsid w:val="005B3479"/>
    <w:rsid w:val="005B3521"/>
    <w:rsid w:val="005B3ACD"/>
    <w:rsid w:val="005B3C51"/>
    <w:rsid w:val="005B3E34"/>
    <w:rsid w:val="005B42BE"/>
    <w:rsid w:val="005B4883"/>
    <w:rsid w:val="005B499D"/>
    <w:rsid w:val="005B4D7C"/>
    <w:rsid w:val="005B4E5B"/>
    <w:rsid w:val="005B51A8"/>
    <w:rsid w:val="005B53BE"/>
    <w:rsid w:val="005B553F"/>
    <w:rsid w:val="005B6266"/>
    <w:rsid w:val="005B635B"/>
    <w:rsid w:val="005B6417"/>
    <w:rsid w:val="005B6431"/>
    <w:rsid w:val="005B64DC"/>
    <w:rsid w:val="005B6845"/>
    <w:rsid w:val="005B68E8"/>
    <w:rsid w:val="005B6B84"/>
    <w:rsid w:val="005B70AF"/>
    <w:rsid w:val="005B7BD6"/>
    <w:rsid w:val="005B7E49"/>
    <w:rsid w:val="005C028C"/>
    <w:rsid w:val="005C0665"/>
    <w:rsid w:val="005C06E4"/>
    <w:rsid w:val="005C082E"/>
    <w:rsid w:val="005C0938"/>
    <w:rsid w:val="005C0C80"/>
    <w:rsid w:val="005C1118"/>
    <w:rsid w:val="005C125A"/>
    <w:rsid w:val="005C1662"/>
    <w:rsid w:val="005C199B"/>
    <w:rsid w:val="005C1A06"/>
    <w:rsid w:val="005C1BEE"/>
    <w:rsid w:val="005C1CFB"/>
    <w:rsid w:val="005C20DA"/>
    <w:rsid w:val="005C3198"/>
    <w:rsid w:val="005C34E0"/>
    <w:rsid w:val="005C355A"/>
    <w:rsid w:val="005C35BC"/>
    <w:rsid w:val="005C37BF"/>
    <w:rsid w:val="005C37D8"/>
    <w:rsid w:val="005C387E"/>
    <w:rsid w:val="005C40BC"/>
    <w:rsid w:val="005C413B"/>
    <w:rsid w:val="005C4440"/>
    <w:rsid w:val="005C44BE"/>
    <w:rsid w:val="005C4B4C"/>
    <w:rsid w:val="005C55BD"/>
    <w:rsid w:val="005C57EA"/>
    <w:rsid w:val="005C592E"/>
    <w:rsid w:val="005C6267"/>
    <w:rsid w:val="005C6361"/>
    <w:rsid w:val="005C63E9"/>
    <w:rsid w:val="005C68FC"/>
    <w:rsid w:val="005C6FA8"/>
    <w:rsid w:val="005C7067"/>
    <w:rsid w:val="005C712A"/>
    <w:rsid w:val="005C7267"/>
    <w:rsid w:val="005C7795"/>
    <w:rsid w:val="005C7A63"/>
    <w:rsid w:val="005C7E59"/>
    <w:rsid w:val="005D00C4"/>
    <w:rsid w:val="005D018C"/>
    <w:rsid w:val="005D01AF"/>
    <w:rsid w:val="005D04EA"/>
    <w:rsid w:val="005D0E25"/>
    <w:rsid w:val="005D120C"/>
    <w:rsid w:val="005D1334"/>
    <w:rsid w:val="005D1607"/>
    <w:rsid w:val="005D1ACF"/>
    <w:rsid w:val="005D1EBD"/>
    <w:rsid w:val="005D1F6D"/>
    <w:rsid w:val="005D23B5"/>
    <w:rsid w:val="005D2EC3"/>
    <w:rsid w:val="005D3074"/>
    <w:rsid w:val="005D3514"/>
    <w:rsid w:val="005D3B31"/>
    <w:rsid w:val="005D3DDB"/>
    <w:rsid w:val="005D4316"/>
    <w:rsid w:val="005D4513"/>
    <w:rsid w:val="005D48A6"/>
    <w:rsid w:val="005D49BC"/>
    <w:rsid w:val="005D4D67"/>
    <w:rsid w:val="005D4F4D"/>
    <w:rsid w:val="005D5656"/>
    <w:rsid w:val="005D6758"/>
    <w:rsid w:val="005D6B36"/>
    <w:rsid w:val="005D6E7F"/>
    <w:rsid w:val="005D7132"/>
    <w:rsid w:val="005D7513"/>
    <w:rsid w:val="005D7D62"/>
    <w:rsid w:val="005D7D73"/>
    <w:rsid w:val="005E03DA"/>
    <w:rsid w:val="005E0714"/>
    <w:rsid w:val="005E090B"/>
    <w:rsid w:val="005E0D27"/>
    <w:rsid w:val="005E0FE9"/>
    <w:rsid w:val="005E11ED"/>
    <w:rsid w:val="005E14AC"/>
    <w:rsid w:val="005E1684"/>
    <w:rsid w:val="005E1929"/>
    <w:rsid w:val="005E1A19"/>
    <w:rsid w:val="005E1FA9"/>
    <w:rsid w:val="005E2262"/>
    <w:rsid w:val="005E2714"/>
    <w:rsid w:val="005E3036"/>
    <w:rsid w:val="005E39F7"/>
    <w:rsid w:val="005E3AAB"/>
    <w:rsid w:val="005E401A"/>
    <w:rsid w:val="005E4B03"/>
    <w:rsid w:val="005E51E9"/>
    <w:rsid w:val="005E5204"/>
    <w:rsid w:val="005E561D"/>
    <w:rsid w:val="005E5E61"/>
    <w:rsid w:val="005E5FA3"/>
    <w:rsid w:val="005E621D"/>
    <w:rsid w:val="005E63EC"/>
    <w:rsid w:val="005E6625"/>
    <w:rsid w:val="005E68B7"/>
    <w:rsid w:val="005E72CD"/>
    <w:rsid w:val="005E7611"/>
    <w:rsid w:val="005E7687"/>
    <w:rsid w:val="005E7B29"/>
    <w:rsid w:val="005E7ED9"/>
    <w:rsid w:val="005E7FE5"/>
    <w:rsid w:val="005F0075"/>
    <w:rsid w:val="005F0992"/>
    <w:rsid w:val="005F0F8B"/>
    <w:rsid w:val="005F1733"/>
    <w:rsid w:val="005F175E"/>
    <w:rsid w:val="005F1906"/>
    <w:rsid w:val="005F1AE1"/>
    <w:rsid w:val="005F2049"/>
    <w:rsid w:val="005F22B8"/>
    <w:rsid w:val="005F234C"/>
    <w:rsid w:val="005F253F"/>
    <w:rsid w:val="005F258D"/>
    <w:rsid w:val="005F27DE"/>
    <w:rsid w:val="005F28A8"/>
    <w:rsid w:val="005F29D5"/>
    <w:rsid w:val="005F2AFB"/>
    <w:rsid w:val="005F2D90"/>
    <w:rsid w:val="005F33C2"/>
    <w:rsid w:val="005F3F43"/>
    <w:rsid w:val="005F4205"/>
    <w:rsid w:val="005F4BBF"/>
    <w:rsid w:val="005F537E"/>
    <w:rsid w:val="005F55B0"/>
    <w:rsid w:val="005F580D"/>
    <w:rsid w:val="005F5825"/>
    <w:rsid w:val="005F59D6"/>
    <w:rsid w:val="005F5A2A"/>
    <w:rsid w:val="005F5A85"/>
    <w:rsid w:val="005F5FE1"/>
    <w:rsid w:val="005F6073"/>
    <w:rsid w:val="005F63CD"/>
    <w:rsid w:val="005F684D"/>
    <w:rsid w:val="005F69CE"/>
    <w:rsid w:val="005F6E16"/>
    <w:rsid w:val="005F7C46"/>
    <w:rsid w:val="005F7E84"/>
    <w:rsid w:val="005F7E91"/>
    <w:rsid w:val="0060048A"/>
    <w:rsid w:val="0060075C"/>
    <w:rsid w:val="0060097A"/>
    <w:rsid w:val="00601132"/>
    <w:rsid w:val="00601145"/>
    <w:rsid w:val="00601DBF"/>
    <w:rsid w:val="00602014"/>
    <w:rsid w:val="00602701"/>
    <w:rsid w:val="00603076"/>
    <w:rsid w:val="00603099"/>
    <w:rsid w:val="00603208"/>
    <w:rsid w:val="00603543"/>
    <w:rsid w:val="006036B0"/>
    <w:rsid w:val="00603CBE"/>
    <w:rsid w:val="00603E08"/>
    <w:rsid w:val="006040EE"/>
    <w:rsid w:val="006042E8"/>
    <w:rsid w:val="00604657"/>
    <w:rsid w:val="00605343"/>
    <w:rsid w:val="00605D7F"/>
    <w:rsid w:val="00605F08"/>
    <w:rsid w:val="00605F1D"/>
    <w:rsid w:val="00605F2C"/>
    <w:rsid w:val="00605FDB"/>
    <w:rsid w:val="00606A19"/>
    <w:rsid w:val="00606DD1"/>
    <w:rsid w:val="00606F21"/>
    <w:rsid w:val="00607035"/>
    <w:rsid w:val="006070ED"/>
    <w:rsid w:val="00607A05"/>
    <w:rsid w:val="00607D0B"/>
    <w:rsid w:val="00610874"/>
    <w:rsid w:val="00610880"/>
    <w:rsid w:val="00610D73"/>
    <w:rsid w:val="006111F6"/>
    <w:rsid w:val="00611588"/>
    <w:rsid w:val="0061180A"/>
    <w:rsid w:val="006119A1"/>
    <w:rsid w:val="006119F5"/>
    <w:rsid w:val="00611F83"/>
    <w:rsid w:val="00611FBC"/>
    <w:rsid w:val="00612185"/>
    <w:rsid w:val="006122AC"/>
    <w:rsid w:val="00612D61"/>
    <w:rsid w:val="006133CB"/>
    <w:rsid w:val="0061354F"/>
    <w:rsid w:val="00613F53"/>
    <w:rsid w:val="00614498"/>
    <w:rsid w:val="0061453A"/>
    <w:rsid w:val="0061464F"/>
    <w:rsid w:val="0061473D"/>
    <w:rsid w:val="006147E1"/>
    <w:rsid w:val="006147EF"/>
    <w:rsid w:val="00614951"/>
    <w:rsid w:val="0061495F"/>
    <w:rsid w:val="00614A06"/>
    <w:rsid w:val="00615163"/>
    <w:rsid w:val="006151FE"/>
    <w:rsid w:val="00615436"/>
    <w:rsid w:val="006157D2"/>
    <w:rsid w:val="00615F97"/>
    <w:rsid w:val="00615FA5"/>
    <w:rsid w:val="00616286"/>
    <w:rsid w:val="006162C3"/>
    <w:rsid w:val="00616724"/>
    <w:rsid w:val="00616E2A"/>
    <w:rsid w:val="00616E3B"/>
    <w:rsid w:val="00617352"/>
    <w:rsid w:val="0061757F"/>
    <w:rsid w:val="00617653"/>
    <w:rsid w:val="00617E61"/>
    <w:rsid w:val="00620269"/>
    <w:rsid w:val="0062049F"/>
    <w:rsid w:val="00620A66"/>
    <w:rsid w:val="00621567"/>
    <w:rsid w:val="0062183E"/>
    <w:rsid w:val="0062197C"/>
    <w:rsid w:val="00621C8F"/>
    <w:rsid w:val="0062234D"/>
    <w:rsid w:val="00622589"/>
    <w:rsid w:val="0062299A"/>
    <w:rsid w:val="006233CA"/>
    <w:rsid w:val="00623496"/>
    <w:rsid w:val="0062363F"/>
    <w:rsid w:val="006236F1"/>
    <w:rsid w:val="006241A0"/>
    <w:rsid w:val="006243AA"/>
    <w:rsid w:val="00624D0C"/>
    <w:rsid w:val="006256D1"/>
    <w:rsid w:val="00625990"/>
    <w:rsid w:val="00625B26"/>
    <w:rsid w:val="00625F2C"/>
    <w:rsid w:val="006263D0"/>
    <w:rsid w:val="006265B6"/>
    <w:rsid w:val="0062667E"/>
    <w:rsid w:val="006267E2"/>
    <w:rsid w:val="006269FC"/>
    <w:rsid w:val="00626CAA"/>
    <w:rsid w:val="006270D4"/>
    <w:rsid w:val="0062737A"/>
    <w:rsid w:val="0062781E"/>
    <w:rsid w:val="00627E45"/>
    <w:rsid w:val="00630E19"/>
    <w:rsid w:val="00631069"/>
    <w:rsid w:val="006311AC"/>
    <w:rsid w:val="0063132C"/>
    <w:rsid w:val="00631353"/>
    <w:rsid w:val="006315B0"/>
    <w:rsid w:val="00631789"/>
    <w:rsid w:val="00631864"/>
    <w:rsid w:val="00631B96"/>
    <w:rsid w:val="0063256E"/>
    <w:rsid w:val="00632579"/>
    <w:rsid w:val="006327B4"/>
    <w:rsid w:val="00632956"/>
    <w:rsid w:val="00633095"/>
    <w:rsid w:val="00633F92"/>
    <w:rsid w:val="006340D4"/>
    <w:rsid w:val="00634174"/>
    <w:rsid w:val="006344C7"/>
    <w:rsid w:val="00634762"/>
    <w:rsid w:val="0063478A"/>
    <w:rsid w:val="00634DE8"/>
    <w:rsid w:val="006352F7"/>
    <w:rsid w:val="0063557B"/>
    <w:rsid w:val="006357DE"/>
    <w:rsid w:val="00635835"/>
    <w:rsid w:val="00635EBF"/>
    <w:rsid w:val="00636242"/>
    <w:rsid w:val="00636407"/>
    <w:rsid w:val="00636439"/>
    <w:rsid w:val="006367BB"/>
    <w:rsid w:val="006370AD"/>
    <w:rsid w:val="00637126"/>
    <w:rsid w:val="00637384"/>
    <w:rsid w:val="006375BA"/>
    <w:rsid w:val="00637823"/>
    <w:rsid w:val="00637A1F"/>
    <w:rsid w:val="00637C92"/>
    <w:rsid w:val="00637E26"/>
    <w:rsid w:val="00640023"/>
    <w:rsid w:val="006400D6"/>
    <w:rsid w:val="00640201"/>
    <w:rsid w:val="006406E4"/>
    <w:rsid w:val="006408D8"/>
    <w:rsid w:val="00640D7E"/>
    <w:rsid w:val="006414C1"/>
    <w:rsid w:val="00641B2B"/>
    <w:rsid w:val="00641FB3"/>
    <w:rsid w:val="00642143"/>
    <w:rsid w:val="0064218D"/>
    <w:rsid w:val="0064227B"/>
    <w:rsid w:val="0064257F"/>
    <w:rsid w:val="00643493"/>
    <w:rsid w:val="006437DE"/>
    <w:rsid w:val="00643B96"/>
    <w:rsid w:val="00644134"/>
    <w:rsid w:val="00644433"/>
    <w:rsid w:val="00644548"/>
    <w:rsid w:val="006445CF"/>
    <w:rsid w:val="00644C35"/>
    <w:rsid w:val="00644D30"/>
    <w:rsid w:val="00644FE4"/>
    <w:rsid w:val="00645FAF"/>
    <w:rsid w:val="00646225"/>
    <w:rsid w:val="0064648F"/>
    <w:rsid w:val="00646819"/>
    <w:rsid w:val="00646A9F"/>
    <w:rsid w:val="0064781A"/>
    <w:rsid w:val="00647B07"/>
    <w:rsid w:val="00647D05"/>
    <w:rsid w:val="00647FF6"/>
    <w:rsid w:val="00650447"/>
    <w:rsid w:val="0065138C"/>
    <w:rsid w:val="0065173C"/>
    <w:rsid w:val="00651A6D"/>
    <w:rsid w:val="006527DB"/>
    <w:rsid w:val="0065312E"/>
    <w:rsid w:val="00653295"/>
    <w:rsid w:val="00653447"/>
    <w:rsid w:val="00653D80"/>
    <w:rsid w:val="00653E4E"/>
    <w:rsid w:val="0065446A"/>
    <w:rsid w:val="006548C0"/>
    <w:rsid w:val="00654F0C"/>
    <w:rsid w:val="00654F49"/>
    <w:rsid w:val="006550A3"/>
    <w:rsid w:val="0065539E"/>
    <w:rsid w:val="006555FF"/>
    <w:rsid w:val="006567D1"/>
    <w:rsid w:val="00656C4D"/>
    <w:rsid w:val="006576AA"/>
    <w:rsid w:val="00660141"/>
    <w:rsid w:val="006602AD"/>
    <w:rsid w:val="006602D3"/>
    <w:rsid w:val="00660671"/>
    <w:rsid w:val="006608BF"/>
    <w:rsid w:val="00660BFC"/>
    <w:rsid w:val="006611D7"/>
    <w:rsid w:val="00661250"/>
    <w:rsid w:val="006614C4"/>
    <w:rsid w:val="00661725"/>
    <w:rsid w:val="00661E42"/>
    <w:rsid w:val="006629FC"/>
    <w:rsid w:val="00662C32"/>
    <w:rsid w:val="00662EF0"/>
    <w:rsid w:val="0066301A"/>
    <w:rsid w:val="00663E15"/>
    <w:rsid w:val="00663F2F"/>
    <w:rsid w:val="006640AA"/>
    <w:rsid w:val="00664973"/>
    <w:rsid w:val="00664B36"/>
    <w:rsid w:val="00664E52"/>
    <w:rsid w:val="00664E9F"/>
    <w:rsid w:val="00664EB5"/>
    <w:rsid w:val="006650EA"/>
    <w:rsid w:val="006656A7"/>
    <w:rsid w:val="00665C73"/>
    <w:rsid w:val="00665D3F"/>
    <w:rsid w:val="00665D7F"/>
    <w:rsid w:val="00665D87"/>
    <w:rsid w:val="006662CA"/>
    <w:rsid w:val="006667E4"/>
    <w:rsid w:val="0066690B"/>
    <w:rsid w:val="00666A6A"/>
    <w:rsid w:val="00666AFF"/>
    <w:rsid w:val="00667109"/>
    <w:rsid w:val="00667210"/>
    <w:rsid w:val="00667445"/>
    <w:rsid w:val="006674EF"/>
    <w:rsid w:val="006677D0"/>
    <w:rsid w:val="00667A53"/>
    <w:rsid w:val="00667E49"/>
    <w:rsid w:val="00670644"/>
    <w:rsid w:val="00670807"/>
    <w:rsid w:val="00670AE4"/>
    <w:rsid w:val="00670EF3"/>
    <w:rsid w:val="00671790"/>
    <w:rsid w:val="006717A4"/>
    <w:rsid w:val="00671848"/>
    <w:rsid w:val="00671BF7"/>
    <w:rsid w:val="00671C43"/>
    <w:rsid w:val="0067245F"/>
    <w:rsid w:val="00672DD2"/>
    <w:rsid w:val="00672DDE"/>
    <w:rsid w:val="00672F4B"/>
    <w:rsid w:val="00672F9D"/>
    <w:rsid w:val="00673113"/>
    <w:rsid w:val="00673867"/>
    <w:rsid w:val="00673AB2"/>
    <w:rsid w:val="00673AE7"/>
    <w:rsid w:val="00673BEA"/>
    <w:rsid w:val="006748D5"/>
    <w:rsid w:val="00674BF1"/>
    <w:rsid w:val="00674CD7"/>
    <w:rsid w:val="006753FF"/>
    <w:rsid w:val="0067583B"/>
    <w:rsid w:val="00675A53"/>
    <w:rsid w:val="00675CD3"/>
    <w:rsid w:val="00675D2A"/>
    <w:rsid w:val="00676298"/>
    <w:rsid w:val="00676305"/>
    <w:rsid w:val="006765B0"/>
    <w:rsid w:val="00676DD7"/>
    <w:rsid w:val="00677307"/>
    <w:rsid w:val="0067787D"/>
    <w:rsid w:val="00677901"/>
    <w:rsid w:val="00677BF6"/>
    <w:rsid w:val="00677CE3"/>
    <w:rsid w:val="0068040C"/>
    <w:rsid w:val="00680892"/>
    <w:rsid w:val="00680C8A"/>
    <w:rsid w:val="00680EB3"/>
    <w:rsid w:val="006810B0"/>
    <w:rsid w:val="0068122E"/>
    <w:rsid w:val="006816C5"/>
    <w:rsid w:val="00681745"/>
    <w:rsid w:val="00681BB5"/>
    <w:rsid w:val="00682096"/>
    <w:rsid w:val="006823E9"/>
    <w:rsid w:val="006828D8"/>
    <w:rsid w:val="006836AF"/>
    <w:rsid w:val="0068382D"/>
    <w:rsid w:val="0068415E"/>
    <w:rsid w:val="00684479"/>
    <w:rsid w:val="006844C4"/>
    <w:rsid w:val="006848F3"/>
    <w:rsid w:val="00684D1D"/>
    <w:rsid w:val="00684DA2"/>
    <w:rsid w:val="006857B4"/>
    <w:rsid w:val="00685932"/>
    <w:rsid w:val="00685965"/>
    <w:rsid w:val="006863BF"/>
    <w:rsid w:val="00686948"/>
    <w:rsid w:val="00686E9E"/>
    <w:rsid w:val="006870AD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FBB"/>
    <w:rsid w:val="006921AD"/>
    <w:rsid w:val="00692388"/>
    <w:rsid w:val="006924A1"/>
    <w:rsid w:val="006925C1"/>
    <w:rsid w:val="006927E4"/>
    <w:rsid w:val="00692BFC"/>
    <w:rsid w:val="00692FF0"/>
    <w:rsid w:val="006930D4"/>
    <w:rsid w:val="0069364B"/>
    <w:rsid w:val="00693A2B"/>
    <w:rsid w:val="00693C47"/>
    <w:rsid w:val="00693E75"/>
    <w:rsid w:val="00694672"/>
    <w:rsid w:val="00694BA4"/>
    <w:rsid w:val="00694BEE"/>
    <w:rsid w:val="00694C91"/>
    <w:rsid w:val="00695758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2EB"/>
    <w:rsid w:val="00697645"/>
    <w:rsid w:val="006A0229"/>
    <w:rsid w:val="006A0240"/>
    <w:rsid w:val="006A03A2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43"/>
    <w:rsid w:val="006A24D2"/>
    <w:rsid w:val="006A29A4"/>
    <w:rsid w:val="006A310B"/>
    <w:rsid w:val="006A347A"/>
    <w:rsid w:val="006A34CF"/>
    <w:rsid w:val="006A369D"/>
    <w:rsid w:val="006A3FEB"/>
    <w:rsid w:val="006A4C94"/>
    <w:rsid w:val="006A4F56"/>
    <w:rsid w:val="006A4FEE"/>
    <w:rsid w:val="006A585B"/>
    <w:rsid w:val="006A5AC0"/>
    <w:rsid w:val="006A5F13"/>
    <w:rsid w:val="006A6068"/>
    <w:rsid w:val="006A6077"/>
    <w:rsid w:val="006A6228"/>
    <w:rsid w:val="006A630B"/>
    <w:rsid w:val="006A6705"/>
    <w:rsid w:val="006A6B3E"/>
    <w:rsid w:val="006A6BA0"/>
    <w:rsid w:val="006A6C8E"/>
    <w:rsid w:val="006A708F"/>
    <w:rsid w:val="006A733D"/>
    <w:rsid w:val="006A7459"/>
    <w:rsid w:val="006A7A64"/>
    <w:rsid w:val="006A7E5B"/>
    <w:rsid w:val="006B0322"/>
    <w:rsid w:val="006B0DF3"/>
    <w:rsid w:val="006B11A9"/>
    <w:rsid w:val="006B121B"/>
    <w:rsid w:val="006B12E2"/>
    <w:rsid w:val="006B141D"/>
    <w:rsid w:val="006B17E4"/>
    <w:rsid w:val="006B1E81"/>
    <w:rsid w:val="006B1F59"/>
    <w:rsid w:val="006B200C"/>
    <w:rsid w:val="006B2495"/>
    <w:rsid w:val="006B2EC1"/>
    <w:rsid w:val="006B2F46"/>
    <w:rsid w:val="006B315B"/>
    <w:rsid w:val="006B3814"/>
    <w:rsid w:val="006B3854"/>
    <w:rsid w:val="006B3BEE"/>
    <w:rsid w:val="006B3F0F"/>
    <w:rsid w:val="006B3F33"/>
    <w:rsid w:val="006B4891"/>
    <w:rsid w:val="006B4D10"/>
    <w:rsid w:val="006B5402"/>
    <w:rsid w:val="006B5421"/>
    <w:rsid w:val="006B5777"/>
    <w:rsid w:val="006B5974"/>
    <w:rsid w:val="006B5EC4"/>
    <w:rsid w:val="006B62E7"/>
    <w:rsid w:val="006B643E"/>
    <w:rsid w:val="006B69FC"/>
    <w:rsid w:val="006B6AA2"/>
    <w:rsid w:val="006B6C23"/>
    <w:rsid w:val="006B6E2A"/>
    <w:rsid w:val="006B70AB"/>
    <w:rsid w:val="006B7527"/>
    <w:rsid w:val="006B7F96"/>
    <w:rsid w:val="006C062A"/>
    <w:rsid w:val="006C0D02"/>
    <w:rsid w:val="006C0EAA"/>
    <w:rsid w:val="006C0EAB"/>
    <w:rsid w:val="006C1580"/>
    <w:rsid w:val="006C15CD"/>
    <w:rsid w:val="006C1651"/>
    <w:rsid w:val="006C1746"/>
    <w:rsid w:val="006C1DC8"/>
    <w:rsid w:val="006C1E36"/>
    <w:rsid w:val="006C1EB1"/>
    <w:rsid w:val="006C1EFF"/>
    <w:rsid w:val="006C202E"/>
    <w:rsid w:val="006C217A"/>
    <w:rsid w:val="006C24A8"/>
    <w:rsid w:val="006C2982"/>
    <w:rsid w:val="006C2B62"/>
    <w:rsid w:val="006C2BAE"/>
    <w:rsid w:val="006C31D3"/>
    <w:rsid w:val="006C3497"/>
    <w:rsid w:val="006C372D"/>
    <w:rsid w:val="006C433F"/>
    <w:rsid w:val="006C4351"/>
    <w:rsid w:val="006C4F0C"/>
    <w:rsid w:val="006C5AFD"/>
    <w:rsid w:val="006C5B01"/>
    <w:rsid w:val="006C639C"/>
    <w:rsid w:val="006C64FA"/>
    <w:rsid w:val="006C6EA9"/>
    <w:rsid w:val="006C7388"/>
    <w:rsid w:val="006C77C0"/>
    <w:rsid w:val="006C78CE"/>
    <w:rsid w:val="006D0368"/>
    <w:rsid w:val="006D05C8"/>
    <w:rsid w:val="006D0623"/>
    <w:rsid w:val="006D097C"/>
    <w:rsid w:val="006D0A3C"/>
    <w:rsid w:val="006D0D6C"/>
    <w:rsid w:val="006D15AC"/>
    <w:rsid w:val="006D15DC"/>
    <w:rsid w:val="006D16C8"/>
    <w:rsid w:val="006D16D8"/>
    <w:rsid w:val="006D1A5D"/>
    <w:rsid w:val="006D1BB4"/>
    <w:rsid w:val="006D33F9"/>
    <w:rsid w:val="006D35C3"/>
    <w:rsid w:val="006D4089"/>
    <w:rsid w:val="006D40A8"/>
    <w:rsid w:val="006D4181"/>
    <w:rsid w:val="006D41AC"/>
    <w:rsid w:val="006D421B"/>
    <w:rsid w:val="006D453F"/>
    <w:rsid w:val="006D56EA"/>
    <w:rsid w:val="006D5719"/>
    <w:rsid w:val="006D5E16"/>
    <w:rsid w:val="006D6028"/>
    <w:rsid w:val="006D6179"/>
    <w:rsid w:val="006D6394"/>
    <w:rsid w:val="006D651C"/>
    <w:rsid w:val="006D6C7C"/>
    <w:rsid w:val="006D72B6"/>
    <w:rsid w:val="006D73C3"/>
    <w:rsid w:val="006D764A"/>
    <w:rsid w:val="006D7836"/>
    <w:rsid w:val="006D7879"/>
    <w:rsid w:val="006D7A50"/>
    <w:rsid w:val="006D7BB0"/>
    <w:rsid w:val="006E026C"/>
    <w:rsid w:val="006E0325"/>
    <w:rsid w:val="006E044D"/>
    <w:rsid w:val="006E04B6"/>
    <w:rsid w:val="006E0604"/>
    <w:rsid w:val="006E0785"/>
    <w:rsid w:val="006E0810"/>
    <w:rsid w:val="006E0905"/>
    <w:rsid w:val="006E0918"/>
    <w:rsid w:val="006E09AA"/>
    <w:rsid w:val="006E0CEB"/>
    <w:rsid w:val="006E1455"/>
    <w:rsid w:val="006E1788"/>
    <w:rsid w:val="006E186E"/>
    <w:rsid w:val="006E1960"/>
    <w:rsid w:val="006E2243"/>
    <w:rsid w:val="006E2931"/>
    <w:rsid w:val="006E2A29"/>
    <w:rsid w:val="006E2E59"/>
    <w:rsid w:val="006E307A"/>
    <w:rsid w:val="006E3808"/>
    <w:rsid w:val="006E3A31"/>
    <w:rsid w:val="006E3CAF"/>
    <w:rsid w:val="006E3DB6"/>
    <w:rsid w:val="006E3DBB"/>
    <w:rsid w:val="006E428E"/>
    <w:rsid w:val="006E445A"/>
    <w:rsid w:val="006E485C"/>
    <w:rsid w:val="006E4DC3"/>
    <w:rsid w:val="006E53A4"/>
    <w:rsid w:val="006E5B56"/>
    <w:rsid w:val="006E5C03"/>
    <w:rsid w:val="006E635A"/>
    <w:rsid w:val="006E6733"/>
    <w:rsid w:val="006E6929"/>
    <w:rsid w:val="006E6AEC"/>
    <w:rsid w:val="006E6C80"/>
    <w:rsid w:val="006E73CD"/>
    <w:rsid w:val="006E771E"/>
    <w:rsid w:val="006E7B13"/>
    <w:rsid w:val="006E7B1D"/>
    <w:rsid w:val="006F02F3"/>
    <w:rsid w:val="006F06A2"/>
    <w:rsid w:val="006F0761"/>
    <w:rsid w:val="006F076A"/>
    <w:rsid w:val="006F088F"/>
    <w:rsid w:val="006F118F"/>
    <w:rsid w:val="006F142F"/>
    <w:rsid w:val="006F1A16"/>
    <w:rsid w:val="006F1E76"/>
    <w:rsid w:val="006F2ABC"/>
    <w:rsid w:val="006F2D04"/>
    <w:rsid w:val="006F2D44"/>
    <w:rsid w:val="006F2D54"/>
    <w:rsid w:val="006F318B"/>
    <w:rsid w:val="006F32EB"/>
    <w:rsid w:val="006F3C01"/>
    <w:rsid w:val="006F3F44"/>
    <w:rsid w:val="006F56F0"/>
    <w:rsid w:val="006F5906"/>
    <w:rsid w:val="006F5AB7"/>
    <w:rsid w:val="006F5B96"/>
    <w:rsid w:val="006F5C43"/>
    <w:rsid w:val="006F5D19"/>
    <w:rsid w:val="006F65FF"/>
    <w:rsid w:val="006F6BA1"/>
    <w:rsid w:val="006F6C27"/>
    <w:rsid w:val="006F6FFB"/>
    <w:rsid w:val="006F7227"/>
    <w:rsid w:val="006F75CC"/>
    <w:rsid w:val="006F7667"/>
    <w:rsid w:val="006F7FB0"/>
    <w:rsid w:val="0070061E"/>
    <w:rsid w:val="0070085E"/>
    <w:rsid w:val="00700886"/>
    <w:rsid w:val="00700B5B"/>
    <w:rsid w:val="00700BCD"/>
    <w:rsid w:val="00700DD2"/>
    <w:rsid w:val="007015EA"/>
    <w:rsid w:val="007016F0"/>
    <w:rsid w:val="0070181C"/>
    <w:rsid w:val="00701AB6"/>
    <w:rsid w:val="007022AB"/>
    <w:rsid w:val="00702461"/>
    <w:rsid w:val="00702532"/>
    <w:rsid w:val="00702536"/>
    <w:rsid w:val="007026A9"/>
    <w:rsid w:val="00702B3C"/>
    <w:rsid w:val="00702F22"/>
    <w:rsid w:val="00703839"/>
    <w:rsid w:val="00703A10"/>
    <w:rsid w:val="00703C82"/>
    <w:rsid w:val="00703CF5"/>
    <w:rsid w:val="00704237"/>
    <w:rsid w:val="0070427F"/>
    <w:rsid w:val="007042AF"/>
    <w:rsid w:val="00705726"/>
    <w:rsid w:val="00705B25"/>
    <w:rsid w:val="00705BF4"/>
    <w:rsid w:val="00705CAC"/>
    <w:rsid w:val="00705DA3"/>
    <w:rsid w:val="00705EB9"/>
    <w:rsid w:val="007063CB"/>
    <w:rsid w:val="0070653B"/>
    <w:rsid w:val="007065D8"/>
    <w:rsid w:val="0070684E"/>
    <w:rsid w:val="0070689E"/>
    <w:rsid w:val="00706E29"/>
    <w:rsid w:val="0070731D"/>
    <w:rsid w:val="00707A11"/>
    <w:rsid w:val="00707B83"/>
    <w:rsid w:val="0071005A"/>
    <w:rsid w:val="00710292"/>
    <w:rsid w:val="00710524"/>
    <w:rsid w:val="0071068C"/>
    <w:rsid w:val="007106CB"/>
    <w:rsid w:val="007109F8"/>
    <w:rsid w:val="00711386"/>
    <w:rsid w:val="007115E1"/>
    <w:rsid w:val="00711EF4"/>
    <w:rsid w:val="007124FB"/>
    <w:rsid w:val="0071263A"/>
    <w:rsid w:val="007126D2"/>
    <w:rsid w:val="00712B0A"/>
    <w:rsid w:val="00712D9B"/>
    <w:rsid w:val="00713236"/>
    <w:rsid w:val="0071345F"/>
    <w:rsid w:val="007135CC"/>
    <w:rsid w:val="00713CFA"/>
    <w:rsid w:val="00713D5A"/>
    <w:rsid w:val="00713F5C"/>
    <w:rsid w:val="00714089"/>
    <w:rsid w:val="0071445D"/>
    <w:rsid w:val="007147C2"/>
    <w:rsid w:val="00714F53"/>
    <w:rsid w:val="00715319"/>
    <w:rsid w:val="00715D73"/>
    <w:rsid w:val="00717EC2"/>
    <w:rsid w:val="007202B1"/>
    <w:rsid w:val="00720498"/>
    <w:rsid w:val="007207F5"/>
    <w:rsid w:val="00720C94"/>
    <w:rsid w:val="00720D58"/>
    <w:rsid w:val="00721640"/>
    <w:rsid w:val="00721874"/>
    <w:rsid w:val="007220F5"/>
    <w:rsid w:val="007223C0"/>
    <w:rsid w:val="0072249C"/>
    <w:rsid w:val="0072277A"/>
    <w:rsid w:val="007228A6"/>
    <w:rsid w:val="00723AAA"/>
    <w:rsid w:val="00723F77"/>
    <w:rsid w:val="00723FF9"/>
    <w:rsid w:val="0072449D"/>
    <w:rsid w:val="007244FE"/>
    <w:rsid w:val="007251D1"/>
    <w:rsid w:val="00725293"/>
    <w:rsid w:val="00725DA4"/>
    <w:rsid w:val="007264EE"/>
    <w:rsid w:val="007265EF"/>
    <w:rsid w:val="007266D0"/>
    <w:rsid w:val="00726A74"/>
    <w:rsid w:val="00726E23"/>
    <w:rsid w:val="0072720C"/>
    <w:rsid w:val="00727416"/>
    <w:rsid w:val="007274A3"/>
    <w:rsid w:val="00727CB0"/>
    <w:rsid w:val="00727CDD"/>
    <w:rsid w:val="00727E84"/>
    <w:rsid w:val="007301C4"/>
    <w:rsid w:val="00730387"/>
    <w:rsid w:val="00730669"/>
    <w:rsid w:val="0073099F"/>
    <w:rsid w:val="00730C9F"/>
    <w:rsid w:val="00730D32"/>
    <w:rsid w:val="0073112D"/>
    <w:rsid w:val="00731C3E"/>
    <w:rsid w:val="00731D7E"/>
    <w:rsid w:val="0073206B"/>
    <w:rsid w:val="007321EA"/>
    <w:rsid w:val="0073282C"/>
    <w:rsid w:val="00732C5A"/>
    <w:rsid w:val="00732E73"/>
    <w:rsid w:val="00732EA3"/>
    <w:rsid w:val="00732FE6"/>
    <w:rsid w:val="00733995"/>
    <w:rsid w:val="00733DD1"/>
    <w:rsid w:val="00733DFA"/>
    <w:rsid w:val="00734251"/>
    <w:rsid w:val="007343D4"/>
    <w:rsid w:val="00734836"/>
    <w:rsid w:val="00734852"/>
    <w:rsid w:val="00734C6B"/>
    <w:rsid w:val="00734F66"/>
    <w:rsid w:val="00735486"/>
    <w:rsid w:val="00735B66"/>
    <w:rsid w:val="00735C89"/>
    <w:rsid w:val="00735D9B"/>
    <w:rsid w:val="00735E16"/>
    <w:rsid w:val="00735E3E"/>
    <w:rsid w:val="00736211"/>
    <w:rsid w:val="007364C0"/>
    <w:rsid w:val="00736991"/>
    <w:rsid w:val="00736BA3"/>
    <w:rsid w:val="00736D90"/>
    <w:rsid w:val="007370DD"/>
    <w:rsid w:val="0073749A"/>
    <w:rsid w:val="00737A87"/>
    <w:rsid w:val="00737CA5"/>
    <w:rsid w:val="0074010D"/>
    <w:rsid w:val="007405EE"/>
    <w:rsid w:val="007407E4"/>
    <w:rsid w:val="00740E2B"/>
    <w:rsid w:val="00740FE4"/>
    <w:rsid w:val="0074139E"/>
    <w:rsid w:val="0074181B"/>
    <w:rsid w:val="00741CE3"/>
    <w:rsid w:val="00741F35"/>
    <w:rsid w:val="00741F4A"/>
    <w:rsid w:val="00742027"/>
    <w:rsid w:val="007421DA"/>
    <w:rsid w:val="0074227E"/>
    <w:rsid w:val="00742316"/>
    <w:rsid w:val="0074277D"/>
    <w:rsid w:val="00742798"/>
    <w:rsid w:val="00742B8F"/>
    <w:rsid w:val="00742EB1"/>
    <w:rsid w:val="0074306B"/>
    <w:rsid w:val="00743105"/>
    <w:rsid w:val="007441B7"/>
    <w:rsid w:val="00744BFC"/>
    <w:rsid w:val="00744C8B"/>
    <w:rsid w:val="00744D8E"/>
    <w:rsid w:val="00744F1B"/>
    <w:rsid w:val="007452E9"/>
    <w:rsid w:val="0074542E"/>
    <w:rsid w:val="0074559D"/>
    <w:rsid w:val="00745768"/>
    <w:rsid w:val="0074591F"/>
    <w:rsid w:val="00745B41"/>
    <w:rsid w:val="00745C70"/>
    <w:rsid w:val="00745F50"/>
    <w:rsid w:val="007468A5"/>
    <w:rsid w:val="00746992"/>
    <w:rsid w:val="00746A4F"/>
    <w:rsid w:val="00746A93"/>
    <w:rsid w:val="00746BA0"/>
    <w:rsid w:val="00746F4E"/>
    <w:rsid w:val="00747014"/>
    <w:rsid w:val="00747018"/>
    <w:rsid w:val="007470A4"/>
    <w:rsid w:val="0074796F"/>
    <w:rsid w:val="007479D1"/>
    <w:rsid w:val="00747B1B"/>
    <w:rsid w:val="00747B27"/>
    <w:rsid w:val="007500E1"/>
    <w:rsid w:val="0075035F"/>
    <w:rsid w:val="00750464"/>
    <w:rsid w:val="0075053D"/>
    <w:rsid w:val="007509EE"/>
    <w:rsid w:val="00750CEF"/>
    <w:rsid w:val="00750D73"/>
    <w:rsid w:val="00750F74"/>
    <w:rsid w:val="00751237"/>
    <w:rsid w:val="00751495"/>
    <w:rsid w:val="007516C6"/>
    <w:rsid w:val="00751C7D"/>
    <w:rsid w:val="00751CF9"/>
    <w:rsid w:val="00751FDD"/>
    <w:rsid w:val="00752679"/>
    <w:rsid w:val="00752DCD"/>
    <w:rsid w:val="00752E64"/>
    <w:rsid w:val="00753BA5"/>
    <w:rsid w:val="00754286"/>
    <w:rsid w:val="007548F3"/>
    <w:rsid w:val="00754D49"/>
    <w:rsid w:val="0075502C"/>
    <w:rsid w:val="00755C8F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8A5"/>
    <w:rsid w:val="00760BF6"/>
    <w:rsid w:val="00761683"/>
    <w:rsid w:val="00761814"/>
    <w:rsid w:val="00761FC0"/>
    <w:rsid w:val="0076240B"/>
    <w:rsid w:val="00762680"/>
    <w:rsid w:val="007627CF"/>
    <w:rsid w:val="00762AA1"/>
    <w:rsid w:val="00762BB4"/>
    <w:rsid w:val="00762C7E"/>
    <w:rsid w:val="00762CC4"/>
    <w:rsid w:val="00762F05"/>
    <w:rsid w:val="00762F11"/>
    <w:rsid w:val="00763519"/>
    <w:rsid w:val="00763745"/>
    <w:rsid w:val="00763A07"/>
    <w:rsid w:val="00764B0E"/>
    <w:rsid w:val="00764DCB"/>
    <w:rsid w:val="00764E3F"/>
    <w:rsid w:val="00764FDE"/>
    <w:rsid w:val="00765207"/>
    <w:rsid w:val="007654CC"/>
    <w:rsid w:val="00765BCD"/>
    <w:rsid w:val="00766109"/>
    <w:rsid w:val="00766238"/>
    <w:rsid w:val="007662EA"/>
    <w:rsid w:val="0076630F"/>
    <w:rsid w:val="00766724"/>
    <w:rsid w:val="0076739B"/>
    <w:rsid w:val="0076750A"/>
    <w:rsid w:val="00767C83"/>
    <w:rsid w:val="00767F29"/>
    <w:rsid w:val="00770194"/>
    <w:rsid w:val="00770422"/>
    <w:rsid w:val="0077078E"/>
    <w:rsid w:val="00770805"/>
    <w:rsid w:val="0077084B"/>
    <w:rsid w:val="0077088C"/>
    <w:rsid w:val="0077094E"/>
    <w:rsid w:val="0077097A"/>
    <w:rsid w:val="00770A8E"/>
    <w:rsid w:val="00770C06"/>
    <w:rsid w:val="00771378"/>
    <w:rsid w:val="007716CC"/>
    <w:rsid w:val="00771A63"/>
    <w:rsid w:val="00771F36"/>
    <w:rsid w:val="00772846"/>
    <w:rsid w:val="007729AF"/>
    <w:rsid w:val="00772C6C"/>
    <w:rsid w:val="00772ED6"/>
    <w:rsid w:val="0077327E"/>
    <w:rsid w:val="0077391E"/>
    <w:rsid w:val="00773C58"/>
    <w:rsid w:val="00773C89"/>
    <w:rsid w:val="00774298"/>
    <w:rsid w:val="00774517"/>
    <w:rsid w:val="007745AC"/>
    <w:rsid w:val="00774CFD"/>
    <w:rsid w:val="007750CC"/>
    <w:rsid w:val="007757D9"/>
    <w:rsid w:val="007758AD"/>
    <w:rsid w:val="00775C55"/>
    <w:rsid w:val="00776026"/>
    <w:rsid w:val="0077622D"/>
    <w:rsid w:val="007763F3"/>
    <w:rsid w:val="007764AD"/>
    <w:rsid w:val="007767D9"/>
    <w:rsid w:val="00776807"/>
    <w:rsid w:val="00776B25"/>
    <w:rsid w:val="00777505"/>
    <w:rsid w:val="00777B80"/>
    <w:rsid w:val="007800D2"/>
    <w:rsid w:val="007803E5"/>
    <w:rsid w:val="0078040B"/>
    <w:rsid w:val="0078062C"/>
    <w:rsid w:val="007808D0"/>
    <w:rsid w:val="00781BAA"/>
    <w:rsid w:val="007824CE"/>
    <w:rsid w:val="0078280C"/>
    <w:rsid w:val="00782D21"/>
    <w:rsid w:val="00782D4C"/>
    <w:rsid w:val="007835E0"/>
    <w:rsid w:val="0078372A"/>
    <w:rsid w:val="00783CED"/>
    <w:rsid w:val="007841C8"/>
    <w:rsid w:val="00784B92"/>
    <w:rsid w:val="00784D1A"/>
    <w:rsid w:val="0078527F"/>
    <w:rsid w:val="0078577D"/>
    <w:rsid w:val="007857FE"/>
    <w:rsid w:val="00785C1B"/>
    <w:rsid w:val="00786187"/>
    <w:rsid w:val="00786256"/>
    <w:rsid w:val="0078631B"/>
    <w:rsid w:val="007867CF"/>
    <w:rsid w:val="007868C7"/>
    <w:rsid w:val="007871A8"/>
    <w:rsid w:val="007872E0"/>
    <w:rsid w:val="007873B0"/>
    <w:rsid w:val="00787622"/>
    <w:rsid w:val="00787F11"/>
    <w:rsid w:val="0079026C"/>
    <w:rsid w:val="00790487"/>
    <w:rsid w:val="007906BA"/>
    <w:rsid w:val="00790736"/>
    <w:rsid w:val="007909F1"/>
    <w:rsid w:val="0079119C"/>
    <w:rsid w:val="007914C0"/>
    <w:rsid w:val="0079161A"/>
    <w:rsid w:val="00792390"/>
    <w:rsid w:val="007925B9"/>
    <w:rsid w:val="007926E7"/>
    <w:rsid w:val="00792C0E"/>
    <w:rsid w:val="00792DC7"/>
    <w:rsid w:val="00793418"/>
    <w:rsid w:val="00793883"/>
    <w:rsid w:val="00794157"/>
    <w:rsid w:val="0079454F"/>
    <w:rsid w:val="00794A6B"/>
    <w:rsid w:val="00794DB7"/>
    <w:rsid w:val="0079569E"/>
    <w:rsid w:val="00795D2C"/>
    <w:rsid w:val="00795D36"/>
    <w:rsid w:val="00795FE5"/>
    <w:rsid w:val="00796C33"/>
    <w:rsid w:val="00796D38"/>
    <w:rsid w:val="0079769D"/>
    <w:rsid w:val="00797791"/>
    <w:rsid w:val="0079790D"/>
    <w:rsid w:val="00797995"/>
    <w:rsid w:val="00797BCB"/>
    <w:rsid w:val="00797C08"/>
    <w:rsid w:val="007A0439"/>
    <w:rsid w:val="007A04CD"/>
    <w:rsid w:val="007A0D74"/>
    <w:rsid w:val="007A0FA5"/>
    <w:rsid w:val="007A1C3E"/>
    <w:rsid w:val="007A1D94"/>
    <w:rsid w:val="007A1E08"/>
    <w:rsid w:val="007A1EE5"/>
    <w:rsid w:val="007A2191"/>
    <w:rsid w:val="007A249C"/>
    <w:rsid w:val="007A2AE7"/>
    <w:rsid w:val="007A2BCE"/>
    <w:rsid w:val="007A3218"/>
    <w:rsid w:val="007A3B0B"/>
    <w:rsid w:val="007A3B6C"/>
    <w:rsid w:val="007A3C64"/>
    <w:rsid w:val="007A3DAB"/>
    <w:rsid w:val="007A4079"/>
    <w:rsid w:val="007A43E3"/>
    <w:rsid w:val="007A4E67"/>
    <w:rsid w:val="007A4F76"/>
    <w:rsid w:val="007A6810"/>
    <w:rsid w:val="007A6CD5"/>
    <w:rsid w:val="007A712C"/>
    <w:rsid w:val="007A72EB"/>
    <w:rsid w:val="007A7606"/>
    <w:rsid w:val="007A7AAC"/>
    <w:rsid w:val="007A7B6E"/>
    <w:rsid w:val="007A7DDE"/>
    <w:rsid w:val="007A7EAD"/>
    <w:rsid w:val="007A7EC0"/>
    <w:rsid w:val="007A7F8E"/>
    <w:rsid w:val="007B0013"/>
    <w:rsid w:val="007B01CC"/>
    <w:rsid w:val="007B056E"/>
    <w:rsid w:val="007B094E"/>
    <w:rsid w:val="007B0EE6"/>
    <w:rsid w:val="007B1424"/>
    <w:rsid w:val="007B1870"/>
    <w:rsid w:val="007B1C40"/>
    <w:rsid w:val="007B21C5"/>
    <w:rsid w:val="007B2632"/>
    <w:rsid w:val="007B2762"/>
    <w:rsid w:val="007B2A52"/>
    <w:rsid w:val="007B2F7F"/>
    <w:rsid w:val="007B39FB"/>
    <w:rsid w:val="007B3FE4"/>
    <w:rsid w:val="007B49C5"/>
    <w:rsid w:val="007B52A6"/>
    <w:rsid w:val="007B5533"/>
    <w:rsid w:val="007B55D6"/>
    <w:rsid w:val="007B56C0"/>
    <w:rsid w:val="007B5764"/>
    <w:rsid w:val="007B593E"/>
    <w:rsid w:val="007B5DBC"/>
    <w:rsid w:val="007B5E4A"/>
    <w:rsid w:val="007B70AD"/>
    <w:rsid w:val="007B72F8"/>
    <w:rsid w:val="007B7522"/>
    <w:rsid w:val="007B7FE1"/>
    <w:rsid w:val="007C002F"/>
    <w:rsid w:val="007C044E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D32"/>
    <w:rsid w:val="007C2439"/>
    <w:rsid w:val="007C2616"/>
    <w:rsid w:val="007C317B"/>
    <w:rsid w:val="007C36CE"/>
    <w:rsid w:val="007C3902"/>
    <w:rsid w:val="007C3A51"/>
    <w:rsid w:val="007C4433"/>
    <w:rsid w:val="007C479F"/>
    <w:rsid w:val="007C4AEF"/>
    <w:rsid w:val="007C4FDB"/>
    <w:rsid w:val="007C4FFA"/>
    <w:rsid w:val="007C59CE"/>
    <w:rsid w:val="007C5D7E"/>
    <w:rsid w:val="007C6317"/>
    <w:rsid w:val="007C6BF7"/>
    <w:rsid w:val="007C6C40"/>
    <w:rsid w:val="007C7040"/>
    <w:rsid w:val="007C7410"/>
    <w:rsid w:val="007C742B"/>
    <w:rsid w:val="007C75FE"/>
    <w:rsid w:val="007C760D"/>
    <w:rsid w:val="007C78BE"/>
    <w:rsid w:val="007C7A11"/>
    <w:rsid w:val="007C7C0C"/>
    <w:rsid w:val="007C7F1A"/>
    <w:rsid w:val="007D0400"/>
    <w:rsid w:val="007D0646"/>
    <w:rsid w:val="007D069E"/>
    <w:rsid w:val="007D07E2"/>
    <w:rsid w:val="007D0AC1"/>
    <w:rsid w:val="007D0B50"/>
    <w:rsid w:val="007D0B5F"/>
    <w:rsid w:val="007D0ED0"/>
    <w:rsid w:val="007D101F"/>
    <w:rsid w:val="007D1224"/>
    <w:rsid w:val="007D210C"/>
    <w:rsid w:val="007D21B7"/>
    <w:rsid w:val="007D2497"/>
    <w:rsid w:val="007D2728"/>
    <w:rsid w:val="007D2878"/>
    <w:rsid w:val="007D2962"/>
    <w:rsid w:val="007D37DC"/>
    <w:rsid w:val="007D398A"/>
    <w:rsid w:val="007D3B74"/>
    <w:rsid w:val="007D3E67"/>
    <w:rsid w:val="007D466B"/>
    <w:rsid w:val="007D4746"/>
    <w:rsid w:val="007D488D"/>
    <w:rsid w:val="007D4A5C"/>
    <w:rsid w:val="007D50F2"/>
    <w:rsid w:val="007D566D"/>
    <w:rsid w:val="007D59B6"/>
    <w:rsid w:val="007D64F6"/>
    <w:rsid w:val="007D66F7"/>
    <w:rsid w:val="007D6E69"/>
    <w:rsid w:val="007D7379"/>
    <w:rsid w:val="007D7642"/>
    <w:rsid w:val="007D7644"/>
    <w:rsid w:val="007D77AD"/>
    <w:rsid w:val="007D7BE8"/>
    <w:rsid w:val="007E074F"/>
    <w:rsid w:val="007E184C"/>
    <w:rsid w:val="007E22FB"/>
    <w:rsid w:val="007E2D78"/>
    <w:rsid w:val="007E2F2E"/>
    <w:rsid w:val="007E3317"/>
    <w:rsid w:val="007E388E"/>
    <w:rsid w:val="007E3B7B"/>
    <w:rsid w:val="007E3F5A"/>
    <w:rsid w:val="007E4657"/>
    <w:rsid w:val="007E4A8D"/>
    <w:rsid w:val="007E4C30"/>
    <w:rsid w:val="007E4D3C"/>
    <w:rsid w:val="007E50DF"/>
    <w:rsid w:val="007E5595"/>
    <w:rsid w:val="007E5A8A"/>
    <w:rsid w:val="007E6B72"/>
    <w:rsid w:val="007E7277"/>
    <w:rsid w:val="007E737E"/>
    <w:rsid w:val="007E7409"/>
    <w:rsid w:val="007E74A2"/>
    <w:rsid w:val="007E7786"/>
    <w:rsid w:val="007E7803"/>
    <w:rsid w:val="007E7F26"/>
    <w:rsid w:val="007E7F91"/>
    <w:rsid w:val="007F0786"/>
    <w:rsid w:val="007F0ACB"/>
    <w:rsid w:val="007F0CB1"/>
    <w:rsid w:val="007F0E8E"/>
    <w:rsid w:val="007F0EFE"/>
    <w:rsid w:val="007F12ED"/>
    <w:rsid w:val="007F2002"/>
    <w:rsid w:val="007F24F5"/>
    <w:rsid w:val="007F255C"/>
    <w:rsid w:val="007F2751"/>
    <w:rsid w:val="007F2DA5"/>
    <w:rsid w:val="007F3427"/>
    <w:rsid w:val="007F3C7D"/>
    <w:rsid w:val="007F43BB"/>
    <w:rsid w:val="007F49FD"/>
    <w:rsid w:val="007F4C97"/>
    <w:rsid w:val="007F4CC9"/>
    <w:rsid w:val="007F500B"/>
    <w:rsid w:val="007F527F"/>
    <w:rsid w:val="007F5827"/>
    <w:rsid w:val="007F5A00"/>
    <w:rsid w:val="007F5EC7"/>
    <w:rsid w:val="007F5F64"/>
    <w:rsid w:val="007F658F"/>
    <w:rsid w:val="007F6822"/>
    <w:rsid w:val="007F6F88"/>
    <w:rsid w:val="007F701B"/>
    <w:rsid w:val="007F747B"/>
    <w:rsid w:val="007F76A8"/>
    <w:rsid w:val="00800AB4"/>
    <w:rsid w:val="008013E7"/>
    <w:rsid w:val="00801495"/>
    <w:rsid w:val="00801BCB"/>
    <w:rsid w:val="00801E10"/>
    <w:rsid w:val="00802613"/>
    <w:rsid w:val="00802A0F"/>
    <w:rsid w:val="00802FB6"/>
    <w:rsid w:val="00803577"/>
    <w:rsid w:val="00803616"/>
    <w:rsid w:val="0080375C"/>
    <w:rsid w:val="00803908"/>
    <w:rsid w:val="00803A5B"/>
    <w:rsid w:val="00803F33"/>
    <w:rsid w:val="00804078"/>
    <w:rsid w:val="008041AB"/>
    <w:rsid w:val="0080427C"/>
    <w:rsid w:val="008042C1"/>
    <w:rsid w:val="00804371"/>
    <w:rsid w:val="0080478C"/>
    <w:rsid w:val="0080487C"/>
    <w:rsid w:val="00804BA3"/>
    <w:rsid w:val="00804C71"/>
    <w:rsid w:val="0080547F"/>
    <w:rsid w:val="00805622"/>
    <w:rsid w:val="008058F5"/>
    <w:rsid w:val="0080628A"/>
    <w:rsid w:val="008064C7"/>
    <w:rsid w:val="00806A81"/>
    <w:rsid w:val="00806B92"/>
    <w:rsid w:val="00806CC4"/>
    <w:rsid w:val="00807BBB"/>
    <w:rsid w:val="00807D39"/>
    <w:rsid w:val="00807EEE"/>
    <w:rsid w:val="00807F59"/>
    <w:rsid w:val="008108CC"/>
    <w:rsid w:val="008109E5"/>
    <w:rsid w:val="00810C51"/>
    <w:rsid w:val="0081126C"/>
    <w:rsid w:val="0081138E"/>
    <w:rsid w:val="008113DB"/>
    <w:rsid w:val="00811418"/>
    <w:rsid w:val="00811662"/>
    <w:rsid w:val="008117B9"/>
    <w:rsid w:val="00812159"/>
    <w:rsid w:val="008124FA"/>
    <w:rsid w:val="008126CB"/>
    <w:rsid w:val="00812AD9"/>
    <w:rsid w:val="00812F60"/>
    <w:rsid w:val="008131D3"/>
    <w:rsid w:val="00813676"/>
    <w:rsid w:val="00813A90"/>
    <w:rsid w:val="00813C9D"/>
    <w:rsid w:val="00813EED"/>
    <w:rsid w:val="0081431C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787"/>
    <w:rsid w:val="00816C8D"/>
    <w:rsid w:val="00816CD1"/>
    <w:rsid w:val="00817796"/>
    <w:rsid w:val="00817F7F"/>
    <w:rsid w:val="0082046B"/>
    <w:rsid w:val="0082047E"/>
    <w:rsid w:val="0082063B"/>
    <w:rsid w:val="008219A3"/>
    <w:rsid w:val="00822023"/>
    <w:rsid w:val="008222E0"/>
    <w:rsid w:val="0082287D"/>
    <w:rsid w:val="00822B91"/>
    <w:rsid w:val="00822E38"/>
    <w:rsid w:val="0082342C"/>
    <w:rsid w:val="0082375F"/>
    <w:rsid w:val="00823853"/>
    <w:rsid w:val="0082397A"/>
    <w:rsid w:val="00823A24"/>
    <w:rsid w:val="00823C20"/>
    <w:rsid w:val="00823CC3"/>
    <w:rsid w:val="00824114"/>
    <w:rsid w:val="00824340"/>
    <w:rsid w:val="0082523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7409"/>
    <w:rsid w:val="00827657"/>
    <w:rsid w:val="00830522"/>
    <w:rsid w:val="008308D6"/>
    <w:rsid w:val="00830BFB"/>
    <w:rsid w:val="00830C5B"/>
    <w:rsid w:val="00831404"/>
    <w:rsid w:val="00831682"/>
    <w:rsid w:val="00831F96"/>
    <w:rsid w:val="00832642"/>
    <w:rsid w:val="00832950"/>
    <w:rsid w:val="00832C04"/>
    <w:rsid w:val="00832D75"/>
    <w:rsid w:val="00832F32"/>
    <w:rsid w:val="00833635"/>
    <w:rsid w:val="00833800"/>
    <w:rsid w:val="00833971"/>
    <w:rsid w:val="00834229"/>
    <w:rsid w:val="0083479A"/>
    <w:rsid w:val="008349AA"/>
    <w:rsid w:val="008354F4"/>
    <w:rsid w:val="00835D72"/>
    <w:rsid w:val="00835E28"/>
    <w:rsid w:val="0083671F"/>
    <w:rsid w:val="00836C1A"/>
    <w:rsid w:val="00836C51"/>
    <w:rsid w:val="00836C59"/>
    <w:rsid w:val="008379AD"/>
    <w:rsid w:val="00837DFF"/>
    <w:rsid w:val="00837F9C"/>
    <w:rsid w:val="00840006"/>
    <w:rsid w:val="00840013"/>
    <w:rsid w:val="00840064"/>
    <w:rsid w:val="00840AAC"/>
    <w:rsid w:val="008411DD"/>
    <w:rsid w:val="00841238"/>
    <w:rsid w:val="008424B0"/>
    <w:rsid w:val="00842899"/>
    <w:rsid w:val="008428BB"/>
    <w:rsid w:val="00842D47"/>
    <w:rsid w:val="008430A7"/>
    <w:rsid w:val="00843714"/>
    <w:rsid w:val="008437B1"/>
    <w:rsid w:val="008437CA"/>
    <w:rsid w:val="00843A3A"/>
    <w:rsid w:val="00843B5E"/>
    <w:rsid w:val="00843D8D"/>
    <w:rsid w:val="00844140"/>
    <w:rsid w:val="0084456F"/>
    <w:rsid w:val="00844DB7"/>
    <w:rsid w:val="0084557B"/>
    <w:rsid w:val="008458D0"/>
    <w:rsid w:val="008458DC"/>
    <w:rsid w:val="00845D0A"/>
    <w:rsid w:val="00846193"/>
    <w:rsid w:val="008465A1"/>
    <w:rsid w:val="00846794"/>
    <w:rsid w:val="0084690D"/>
    <w:rsid w:val="00847248"/>
    <w:rsid w:val="008477D4"/>
    <w:rsid w:val="0084781A"/>
    <w:rsid w:val="00847E93"/>
    <w:rsid w:val="0085011D"/>
    <w:rsid w:val="00850451"/>
    <w:rsid w:val="0085095D"/>
    <w:rsid w:val="00850B20"/>
    <w:rsid w:val="008510D1"/>
    <w:rsid w:val="0085137E"/>
    <w:rsid w:val="008513F1"/>
    <w:rsid w:val="00852682"/>
    <w:rsid w:val="008529E6"/>
    <w:rsid w:val="00852C93"/>
    <w:rsid w:val="00853125"/>
    <w:rsid w:val="00853BDF"/>
    <w:rsid w:val="00853F35"/>
    <w:rsid w:val="0085460E"/>
    <w:rsid w:val="0085478F"/>
    <w:rsid w:val="00854949"/>
    <w:rsid w:val="00855111"/>
    <w:rsid w:val="0085562F"/>
    <w:rsid w:val="008556FE"/>
    <w:rsid w:val="008557F5"/>
    <w:rsid w:val="00855863"/>
    <w:rsid w:val="00855B90"/>
    <w:rsid w:val="00855EB6"/>
    <w:rsid w:val="00855F68"/>
    <w:rsid w:val="008565E5"/>
    <w:rsid w:val="00856805"/>
    <w:rsid w:val="0085698C"/>
    <w:rsid w:val="00857290"/>
    <w:rsid w:val="0085745C"/>
    <w:rsid w:val="00857E55"/>
    <w:rsid w:val="00857F4C"/>
    <w:rsid w:val="00860088"/>
    <w:rsid w:val="008605EF"/>
    <w:rsid w:val="0086084E"/>
    <w:rsid w:val="00860995"/>
    <w:rsid w:val="008614BE"/>
    <w:rsid w:val="00861B88"/>
    <w:rsid w:val="00861D59"/>
    <w:rsid w:val="008624F0"/>
    <w:rsid w:val="00862C92"/>
    <w:rsid w:val="00862F48"/>
    <w:rsid w:val="008630ED"/>
    <w:rsid w:val="00863332"/>
    <w:rsid w:val="00863528"/>
    <w:rsid w:val="00863E1D"/>
    <w:rsid w:val="0086424A"/>
    <w:rsid w:val="0086479A"/>
    <w:rsid w:val="00864FA8"/>
    <w:rsid w:val="008656A7"/>
    <w:rsid w:val="00865B88"/>
    <w:rsid w:val="00865EB6"/>
    <w:rsid w:val="00865FBC"/>
    <w:rsid w:val="008662BA"/>
    <w:rsid w:val="008667B7"/>
    <w:rsid w:val="008667C6"/>
    <w:rsid w:val="00866B47"/>
    <w:rsid w:val="0086723A"/>
    <w:rsid w:val="00867693"/>
    <w:rsid w:val="00867DE3"/>
    <w:rsid w:val="008704E2"/>
    <w:rsid w:val="00870DAB"/>
    <w:rsid w:val="00870E0B"/>
    <w:rsid w:val="0087175F"/>
    <w:rsid w:val="00871AF8"/>
    <w:rsid w:val="0087210A"/>
    <w:rsid w:val="008723AC"/>
    <w:rsid w:val="008725B8"/>
    <w:rsid w:val="00872647"/>
    <w:rsid w:val="008729F5"/>
    <w:rsid w:val="00872A19"/>
    <w:rsid w:val="00872B3B"/>
    <w:rsid w:val="00873169"/>
    <w:rsid w:val="008733A1"/>
    <w:rsid w:val="0087344D"/>
    <w:rsid w:val="008736FB"/>
    <w:rsid w:val="00873BB1"/>
    <w:rsid w:val="0087412D"/>
    <w:rsid w:val="00874189"/>
    <w:rsid w:val="008741E3"/>
    <w:rsid w:val="008747FD"/>
    <w:rsid w:val="008749EA"/>
    <w:rsid w:val="00875446"/>
    <w:rsid w:val="00876393"/>
    <w:rsid w:val="008766ED"/>
    <w:rsid w:val="008767F2"/>
    <w:rsid w:val="00877127"/>
    <w:rsid w:val="008774A1"/>
    <w:rsid w:val="00877F9C"/>
    <w:rsid w:val="0088013F"/>
    <w:rsid w:val="0088024C"/>
    <w:rsid w:val="00880D00"/>
    <w:rsid w:val="0088124B"/>
    <w:rsid w:val="0088169C"/>
    <w:rsid w:val="00881BC3"/>
    <w:rsid w:val="00882198"/>
    <w:rsid w:val="008822A8"/>
    <w:rsid w:val="00883200"/>
    <w:rsid w:val="008834DC"/>
    <w:rsid w:val="0088351F"/>
    <w:rsid w:val="0088376A"/>
    <w:rsid w:val="008838E3"/>
    <w:rsid w:val="00884C6D"/>
    <w:rsid w:val="0088596C"/>
    <w:rsid w:val="00885989"/>
    <w:rsid w:val="00885B02"/>
    <w:rsid w:val="00885D17"/>
    <w:rsid w:val="0088623E"/>
    <w:rsid w:val="00886586"/>
    <w:rsid w:val="00886AA6"/>
    <w:rsid w:val="0088722F"/>
    <w:rsid w:val="0088796B"/>
    <w:rsid w:val="00887AFC"/>
    <w:rsid w:val="00887BBF"/>
    <w:rsid w:val="00887D1E"/>
    <w:rsid w:val="00887DB2"/>
    <w:rsid w:val="008904F4"/>
    <w:rsid w:val="00890578"/>
    <w:rsid w:val="00890CA8"/>
    <w:rsid w:val="008912CF"/>
    <w:rsid w:val="008912F1"/>
    <w:rsid w:val="00891704"/>
    <w:rsid w:val="00891C2A"/>
    <w:rsid w:val="00891D83"/>
    <w:rsid w:val="00892036"/>
    <w:rsid w:val="008925F6"/>
    <w:rsid w:val="0089264E"/>
    <w:rsid w:val="0089288F"/>
    <w:rsid w:val="00892A05"/>
    <w:rsid w:val="00892D6A"/>
    <w:rsid w:val="00893768"/>
    <w:rsid w:val="008937CA"/>
    <w:rsid w:val="008938B5"/>
    <w:rsid w:val="008939E9"/>
    <w:rsid w:val="00893CDD"/>
    <w:rsid w:val="00893F67"/>
    <w:rsid w:val="00893FAB"/>
    <w:rsid w:val="008940A3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6F3D"/>
    <w:rsid w:val="008972A6"/>
    <w:rsid w:val="0089737B"/>
    <w:rsid w:val="0089798D"/>
    <w:rsid w:val="00897CA0"/>
    <w:rsid w:val="00897F15"/>
    <w:rsid w:val="00897F1A"/>
    <w:rsid w:val="008A02F6"/>
    <w:rsid w:val="008A06FF"/>
    <w:rsid w:val="008A07B4"/>
    <w:rsid w:val="008A10E0"/>
    <w:rsid w:val="008A1310"/>
    <w:rsid w:val="008A166C"/>
    <w:rsid w:val="008A1677"/>
    <w:rsid w:val="008A17DD"/>
    <w:rsid w:val="008A1D4B"/>
    <w:rsid w:val="008A1DC9"/>
    <w:rsid w:val="008A1F54"/>
    <w:rsid w:val="008A214A"/>
    <w:rsid w:val="008A284D"/>
    <w:rsid w:val="008A2A78"/>
    <w:rsid w:val="008A2E71"/>
    <w:rsid w:val="008A2F61"/>
    <w:rsid w:val="008A2FEE"/>
    <w:rsid w:val="008A312A"/>
    <w:rsid w:val="008A359C"/>
    <w:rsid w:val="008A3935"/>
    <w:rsid w:val="008A3A28"/>
    <w:rsid w:val="008A3B4B"/>
    <w:rsid w:val="008A3BD0"/>
    <w:rsid w:val="008A3D3D"/>
    <w:rsid w:val="008A3DAD"/>
    <w:rsid w:val="008A413B"/>
    <w:rsid w:val="008A4572"/>
    <w:rsid w:val="008A4E4E"/>
    <w:rsid w:val="008A57C5"/>
    <w:rsid w:val="008A6F84"/>
    <w:rsid w:val="008A74FB"/>
    <w:rsid w:val="008A7561"/>
    <w:rsid w:val="008B0627"/>
    <w:rsid w:val="008B06C3"/>
    <w:rsid w:val="008B0838"/>
    <w:rsid w:val="008B09DC"/>
    <w:rsid w:val="008B0D47"/>
    <w:rsid w:val="008B0EED"/>
    <w:rsid w:val="008B1456"/>
    <w:rsid w:val="008B2488"/>
    <w:rsid w:val="008B30CF"/>
    <w:rsid w:val="008B3328"/>
    <w:rsid w:val="008B3BE2"/>
    <w:rsid w:val="008B3C23"/>
    <w:rsid w:val="008B3E2F"/>
    <w:rsid w:val="008B409E"/>
    <w:rsid w:val="008B4391"/>
    <w:rsid w:val="008B49D7"/>
    <w:rsid w:val="008B4DDC"/>
    <w:rsid w:val="008B4F84"/>
    <w:rsid w:val="008B5174"/>
    <w:rsid w:val="008B52DA"/>
    <w:rsid w:val="008B5566"/>
    <w:rsid w:val="008B55D5"/>
    <w:rsid w:val="008B569F"/>
    <w:rsid w:val="008B576D"/>
    <w:rsid w:val="008B594A"/>
    <w:rsid w:val="008B5E6A"/>
    <w:rsid w:val="008B61B3"/>
    <w:rsid w:val="008B6538"/>
    <w:rsid w:val="008B6825"/>
    <w:rsid w:val="008B75AD"/>
    <w:rsid w:val="008B7962"/>
    <w:rsid w:val="008B7DC9"/>
    <w:rsid w:val="008C014C"/>
    <w:rsid w:val="008C03AE"/>
    <w:rsid w:val="008C0564"/>
    <w:rsid w:val="008C0567"/>
    <w:rsid w:val="008C0BE4"/>
    <w:rsid w:val="008C12B4"/>
    <w:rsid w:val="008C1775"/>
    <w:rsid w:val="008C1AEA"/>
    <w:rsid w:val="008C22F7"/>
    <w:rsid w:val="008C2718"/>
    <w:rsid w:val="008C280A"/>
    <w:rsid w:val="008C3074"/>
    <w:rsid w:val="008C36E2"/>
    <w:rsid w:val="008C38FF"/>
    <w:rsid w:val="008C3990"/>
    <w:rsid w:val="008C3CA7"/>
    <w:rsid w:val="008C3E76"/>
    <w:rsid w:val="008C4184"/>
    <w:rsid w:val="008C44C1"/>
    <w:rsid w:val="008C44D6"/>
    <w:rsid w:val="008C4B0A"/>
    <w:rsid w:val="008C4B0B"/>
    <w:rsid w:val="008C4C23"/>
    <w:rsid w:val="008C4E41"/>
    <w:rsid w:val="008C531F"/>
    <w:rsid w:val="008C5560"/>
    <w:rsid w:val="008C5AD3"/>
    <w:rsid w:val="008C5CD9"/>
    <w:rsid w:val="008C6AE9"/>
    <w:rsid w:val="008C6C96"/>
    <w:rsid w:val="008C7ADD"/>
    <w:rsid w:val="008C7C1B"/>
    <w:rsid w:val="008D048F"/>
    <w:rsid w:val="008D0818"/>
    <w:rsid w:val="008D0993"/>
    <w:rsid w:val="008D0D87"/>
    <w:rsid w:val="008D1277"/>
    <w:rsid w:val="008D1640"/>
    <w:rsid w:val="008D1B15"/>
    <w:rsid w:val="008D1C29"/>
    <w:rsid w:val="008D1CFA"/>
    <w:rsid w:val="008D20AC"/>
    <w:rsid w:val="008D2478"/>
    <w:rsid w:val="008D284F"/>
    <w:rsid w:val="008D2E4F"/>
    <w:rsid w:val="008D31AD"/>
    <w:rsid w:val="008D3695"/>
    <w:rsid w:val="008D39A2"/>
    <w:rsid w:val="008D3C2B"/>
    <w:rsid w:val="008D4321"/>
    <w:rsid w:val="008D434B"/>
    <w:rsid w:val="008D45F8"/>
    <w:rsid w:val="008D4B81"/>
    <w:rsid w:val="008D4C23"/>
    <w:rsid w:val="008D4EBD"/>
    <w:rsid w:val="008D50D8"/>
    <w:rsid w:val="008D54AE"/>
    <w:rsid w:val="008D5512"/>
    <w:rsid w:val="008D5991"/>
    <w:rsid w:val="008D6A67"/>
    <w:rsid w:val="008D710F"/>
    <w:rsid w:val="008D74AE"/>
    <w:rsid w:val="008D7757"/>
    <w:rsid w:val="008D7A4A"/>
    <w:rsid w:val="008D7B78"/>
    <w:rsid w:val="008E0285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E96"/>
    <w:rsid w:val="008E416B"/>
    <w:rsid w:val="008E44E0"/>
    <w:rsid w:val="008E47EA"/>
    <w:rsid w:val="008E48A7"/>
    <w:rsid w:val="008E4B5D"/>
    <w:rsid w:val="008E4BCB"/>
    <w:rsid w:val="008E4E21"/>
    <w:rsid w:val="008E4F3C"/>
    <w:rsid w:val="008E4F60"/>
    <w:rsid w:val="008E50CF"/>
    <w:rsid w:val="008E5B73"/>
    <w:rsid w:val="008E5C6C"/>
    <w:rsid w:val="008E6857"/>
    <w:rsid w:val="008E6C3E"/>
    <w:rsid w:val="008E6E0B"/>
    <w:rsid w:val="008E6E45"/>
    <w:rsid w:val="008E6E8D"/>
    <w:rsid w:val="008E7206"/>
    <w:rsid w:val="008E74EB"/>
    <w:rsid w:val="008E7ED4"/>
    <w:rsid w:val="008E7FF0"/>
    <w:rsid w:val="008F0610"/>
    <w:rsid w:val="008F0CA2"/>
    <w:rsid w:val="008F1758"/>
    <w:rsid w:val="008F17AA"/>
    <w:rsid w:val="008F1D92"/>
    <w:rsid w:val="008F1FEE"/>
    <w:rsid w:val="008F282C"/>
    <w:rsid w:val="008F2983"/>
    <w:rsid w:val="008F2B9E"/>
    <w:rsid w:val="008F2C0E"/>
    <w:rsid w:val="008F315F"/>
    <w:rsid w:val="008F3A67"/>
    <w:rsid w:val="008F45AE"/>
    <w:rsid w:val="008F45E7"/>
    <w:rsid w:val="008F478E"/>
    <w:rsid w:val="008F4818"/>
    <w:rsid w:val="008F4AD3"/>
    <w:rsid w:val="008F4CA6"/>
    <w:rsid w:val="008F5390"/>
    <w:rsid w:val="008F545D"/>
    <w:rsid w:val="008F5E65"/>
    <w:rsid w:val="008F5E7C"/>
    <w:rsid w:val="008F69AA"/>
    <w:rsid w:val="008F7620"/>
    <w:rsid w:val="008F7726"/>
    <w:rsid w:val="008F7892"/>
    <w:rsid w:val="008F78FA"/>
    <w:rsid w:val="0090122B"/>
    <w:rsid w:val="009015C4"/>
    <w:rsid w:val="009015EC"/>
    <w:rsid w:val="00901D20"/>
    <w:rsid w:val="00901E85"/>
    <w:rsid w:val="009020C9"/>
    <w:rsid w:val="0090213A"/>
    <w:rsid w:val="0090226C"/>
    <w:rsid w:val="0090238A"/>
    <w:rsid w:val="0090263A"/>
    <w:rsid w:val="009036E4"/>
    <w:rsid w:val="00904907"/>
    <w:rsid w:val="0090492F"/>
    <w:rsid w:val="00904D3C"/>
    <w:rsid w:val="00905376"/>
    <w:rsid w:val="00905A54"/>
    <w:rsid w:val="00905F78"/>
    <w:rsid w:val="00906108"/>
    <w:rsid w:val="00906470"/>
    <w:rsid w:val="00907399"/>
    <w:rsid w:val="00907E41"/>
    <w:rsid w:val="0091006E"/>
    <w:rsid w:val="0091036C"/>
    <w:rsid w:val="009103B8"/>
    <w:rsid w:val="00910958"/>
    <w:rsid w:val="00910DAF"/>
    <w:rsid w:val="00910F38"/>
    <w:rsid w:val="00910F89"/>
    <w:rsid w:val="009116D1"/>
    <w:rsid w:val="00911E05"/>
    <w:rsid w:val="00912250"/>
    <w:rsid w:val="00912FED"/>
    <w:rsid w:val="009132E6"/>
    <w:rsid w:val="00913DDE"/>
    <w:rsid w:val="00913F7B"/>
    <w:rsid w:val="00914173"/>
    <w:rsid w:val="0091495F"/>
    <w:rsid w:val="00915950"/>
    <w:rsid w:val="00915B8B"/>
    <w:rsid w:val="00915F64"/>
    <w:rsid w:val="00916128"/>
    <w:rsid w:val="00916521"/>
    <w:rsid w:val="009168B1"/>
    <w:rsid w:val="009168BA"/>
    <w:rsid w:val="0091730B"/>
    <w:rsid w:val="00917882"/>
    <w:rsid w:val="0092000D"/>
    <w:rsid w:val="009200C5"/>
    <w:rsid w:val="0092024C"/>
    <w:rsid w:val="009204EF"/>
    <w:rsid w:val="0092088F"/>
    <w:rsid w:val="009208EA"/>
    <w:rsid w:val="00920D6D"/>
    <w:rsid w:val="00920DB4"/>
    <w:rsid w:val="00920F1A"/>
    <w:rsid w:val="00920FCD"/>
    <w:rsid w:val="00921376"/>
    <w:rsid w:val="00921933"/>
    <w:rsid w:val="00921DC9"/>
    <w:rsid w:val="00921E84"/>
    <w:rsid w:val="009224B5"/>
    <w:rsid w:val="00922AC4"/>
    <w:rsid w:val="00922B3B"/>
    <w:rsid w:val="00922CC6"/>
    <w:rsid w:val="00922F0B"/>
    <w:rsid w:val="009231FB"/>
    <w:rsid w:val="0092320E"/>
    <w:rsid w:val="00923DD3"/>
    <w:rsid w:val="00924048"/>
    <w:rsid w:val="0092429C"/>
    <w:rsid w:val="00924466"/>
    <w:rsid w:val="00924EB4"/>
    <w:rsid w:val="00924EFD"/>
    <w:rsid w:val="00924FF6"/>
    <w:rsid w:val="0092529B"/>
    <w:rsid w:val="009253A4"/>
    <w:rsid w:val="00925558"/>
    <w:rsid w:val="009256D9"/>
    <w:rsid w:val="009257D1"/>
    <w:rsid w:val="00925A19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45D"/>
    <w:rsid w:val="00927A92"/>
    <w:rsid w:val="00927CB5"/>
    <w:rsid w:val="00927FA7"/>
    <w:rsid w:val="009301FC"/>
    <w:rsid w:val="009306FB"/>
    <w:rsid w:val="0093084A"/>
    <w:rsid w:val="00930AE4"/>
    <w:rsid w:val="00930B77"/>
    <w:rsid w:val="00930E5C"/>
    <w:rsid w:val="009313EC"/>
    <w:rsid w:val="0093245F"/>
    <w:rsid w:val="00932909"/>
    <w:rsid w:val="00932F2D"/>
    <w:rsid w:val="009334DB"/>
    <w:rsid w:val="00933AC7"/>
    <w:rsid w:val="00933C06"/>
    <w:rsid w:val="0093403D"/>
    <w:rsid w:val="0093485C"/>
    <w:rsid w:val="00934A14"/>
    <w:rsid w:val="00934DB1"/>
    <w:rsid w:val="00934E9B"/>
    <w:rsid w:val="0093553E"/>
    <w:rsid w:val="00935584"/>
    <w:rsid w:val="009355C1"/>
    <w:rsid w:val="009356B3"/>
    <w:rsid w:val="00935B9A"/>
    <w:rsid w:val="00935F34"/>
    <w:rsid w:val="00935FA0"/>
    <w:rsid w:val="00936194"/>
    <w:rsid w:val="009364C6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7E6"/>
    <w:rsid w:val="00940AB4"/>
    <w:rsid w:val="00940D3D"/>
    <w:rsid w:val="00941839"/>
    <w:rsid w:val="00941FFA"/>
    <w:rsid w:val="009422EE"/>
    <w:rsid w:val="009428CE"/>
    <w:rsid w:val="00942D06"/>
    <w:rsid w:val="00942D12"/>
    <w:rsid w:val="00942EF3"/>
    <w:rsid w:val="00943192"/>
    <w:rsid w:val="009431D4"/>
    <w:rsid w:val="0094373A"/>
    <w:rsid w:val="009439B5"/>
    <w:rsid w:val="00943CD6"/>
    <w:rsid w:val="00943DB3"/>
    <w:rsid w:val="00943E5D"/>
    <w:rsid w:val="0094415C"/>
    <w:rsid w:val="00944544"/>
    <w:rsid w:val="009446DC"/>
    <w:rsid w:val="0094470B"/>
    <w:rsid w:val="00944854"/>
    <w:rsid w:val="00944BE5"/>
    <w:rsid w:val="00944CBF"/>
    <w:rsid w:val="00944F8C"/>
    <w:rsid w:val="00944FF1"/>
    <w:rsid w:val="00945097"/>
    <w:rsid w:val="0094559B"/>
    <w:rsid w:val="009456FC"/>
    <w:rsid w:val="009458A5"/>
    <w:rsid w:val="009458DF"/>
    <w:rsid w:val="00945978"/>
    <w:rsid w:val="00945989"/>
    <w:rsid w:val="009459A2"/>
    <w:rsid w:val="00945A3C"/>
    <w:rsid w:val="00945A97"/>
    <w:rsid w:val="00945B67"/>
    <w:rsid w:val="00945BBB"/>
    <w:rsid w:val="00946005"/>
    <w:rsid w:val="00946078"/>
    <w:rsid w:val="009461A9"/>
    <w:rsid w:val="0094625C"/>
    <w:rsid w:val="0094659B"/>
    <w:rsid w:val="0094684A"/>
    <w:rsid w:val="009469AD"/>
    <w:rsid w:val="00946DA8"/>
    <w:rsid w:val="00947270"/>
    <w:rsid w:val="00947487"/>
    <w:rsid w:val="00947A96"/>
    <w:rsid w:val="00947AD4"/>
    <w:rsid w:val="00947B3D"/>
    <w:rsid w:val="00947C45"/>
    <w:rsid w:val="00947F97"/>
    <w:rsid w:val="0095000F"/>
    <w:rsid w:val="0095044C"/>
    <w:rsid w:val="00950738"/>
    <w:rsid w:val="00950C3F"/>
    <w:rsid w:val="00951280"/>
    <w:rsid w:val="009512DC"/>
    <w:rsid w:val="00951626"/>
    <w:rsid w:val="00951759"/>
    <w:rsid w:val="00951924"/>
    <w:rsid w:val="00951E53"/>
    <w:rsid w:val="00952043"/>
    <w:rsid w:val="00952537"/>
    <w:rsid w:val="0095282B"/>
    <w:rsid w:val="00952F62"/>
    <w:rsid w:val="009534FD"/>
    <w:rsid w:val="009536BC"/>
    <w:rsid w:val="00953C7C"/>
    <w:rsid w:val="009540C4"/>
    <w:rsid w:val="00954118"/>
    <w:rsid w:val="0095469C"/>
    <w:rsid w:val="00954877"/>
    <w:rsid w:val="00954939"/>
    <w:rsid w:val="00954C51"/>
    <w:rsid w:val="00955109"/>
    <w:rsid w:val="00955343"/>
    <w:rsid w:val="00955AA3"/>
    <w:rsid w:val="00955D48"/>
    <w:rsid w:val="00956595"/>
    <w:rsid w:val="0095671F"/>
    <w:rsid w:val="009576F9"/>
    <w:rsid w:val="009578B9"/>
    <w:rsid w:val="00957946"/>
    <w:rsid w:val="00960237"/>
    <w:rsid w:val="009603A7"/>
    <w:rsid w:val="0096053E"/>
    <w:rsid w:val="00960DC0"/>
    <w:rsid w:val="0096197C"/>
    <w:rsid w:val="00961A02"/>
    <w:rsid w:val="00962146"/>
    <w:rsid w:val="00962601"/>
    <w:rsid w:val="00962638"/>
    <w:rsid w:val="00962917"/>
    <w:rsid w:val="009629AB"/>
    <w:rsid w:val="00963367"/>
    <w:rsid w:val="00964069"/>
    <w:rsid w:val="00964128"/>
    <w:rsid w:val="00964AE8"/>
    <w:rsid w:val="00964F67"/>
    <w:rsid w:val="00965928"/>
    <w:rsid w:val="00965EA7"/>
    <w:rsid w:val="00965FE7"/>
    <w:rsid w:val="00965FF0"/>
    <w:rsid w:val="0096620D"/>
    <w:rsid w:val="0096636B"/>
    <w:rsid w:val="009663A0"/>
    <w:rsid w:val="00966B8C"/>
    <w:rsid w:val="0096715F"/>
    <w:rsid w:val="009676F8"/>
    <w:rsid w:val="009678AA"/>
    <w:rsid w:val="00967B38"/>
    <w:rsid w:val="00967B78"/>
    <w:rsid w:val="00970D6B"/>
    <w:rsid w:val="00970E3B"/>
    <w:rsid w:val="0097124E"/>
    <w:rsid w:val="00971F7C"/>
    <w:rsid w:val="00972B05"/>
    <w:rsid w:val="00972B67"/>
    <w:rsid w:val="00972F3F"/>
    <w:rsid w:val="00972FBF"/>
    <w:rsid w:val="00973064"/>
    <w:rsid w:val="009732E5"/>
    <w:rsid w:val="00973434"/>
    <w:rsid w:val="009736ED"/>
    <w:rsid w:val="00975306"/>
    <w:rsid w:val="009758BB"/>
    <w:rsid w:val="009760CE"/>
    <w:rsid w:val="009762D2"/>
    <w:rsid w:val="00976FBD"/>
    <w:rsid w:val="009772F7"/>
    <w:rsid w:val="00977991"/>
    <w:rsid w:val="00977B57"/>
    <w:rsid w:val="00980066"/>
    <w:rsid w:val="009806AA"/>
    <w:rsid w:val="00980A09"/>
    <w:rsid w:val="009816A5"/>
    <w:rsid w:val="00981A78"/>
    <w:rsid w:val="00981C97"/>
    <w:rsid w:val="00981FBD"/>
    <w:rsid w:val="00981FFE"/>
    <w:rsid w:val="00982162"/>
    <w:rsid w:val="00982912"/>
    <w:rsid w:val="00982ADD"/>
    <w:rsid w:val="00982EAF"/>
    <w:rsid w:val="00982FCC"/>
    <w:rsid w:val="00983395"/>
    <w:rsid w:val="009835D5"/>
    <w:rsid w:val="009836BC"/>
    <w:rsid w:val="00983F37"/>
    <w:rsid w:val="00984267"/>
    <w:rsid w:val="0098438B"/>
    <w:rsid w:val="00984B82"/>
    <w:rsid w:val="0098553F"/>
    <w:rsid w:val="0098560F"/>
    <w:rsid w:val="00985CD8"/>
    <w:rsid w:val="00986349"/>
    <w:rsid w:val="009866BD"/>
    <w:rsid w:val="00986C7A"/>
    <w:rsid w:val="00986F3A"/>
    <w:rsid w:val="00986F69"/>
    <w:rsid w:val="00987354"/>
    <w:rsid w:val="0098766D"/>
    <w:rsid w:val="0098779D"/>
    <w:rsid w:val="0099080E"/>
    <w:rsid w:val="00990E7B"/>
    <w:rsid w:val="00990FBD"/>
    <w:rsid w:val="009911B9"/>
    <w:rsid w:val="00991D04"/>
    <w:rsid w:val="00991D47"/>
    <w:rsid w:val="00991F53"/>
    <w:rsid w:val="00992237"/>
    <w:rsid w:val="00992324"/>
    <w:rsid w:val="00992631"/>
    <w:rsid w:val="00992F12"/>
    <w:rsid w:val="00993596"/>
    <w:rsid w:val="00993C20"/>
    <w:rsid w:val="00993E2D"/>
    <w:rsid w:val="009941AD"/>
    <w:rsid w:val="00994891"/>
    <w:rsid w:val="00994D13"/>
    <w:rsid w:val="0099528D"/>
    <w:rsid w:val="009952D0"/>
    <w:rsid w:val="00995A3E"/>
    <w:rsid w:val="00995B30"/>
    <w:rsid w:val="00995FBE"/>
    <w:rsid w:val="00996632"/>
    <w:rsid w:val="009966AC"/>
    <w:rsid w:val="00996DBE"/>
    <w:rsid w:val="009971EB"/>
    <w:rsid w:val="00997444"/>
    <w:rsid w:val="009A0000"/>
    <w:rsid w:val="009A022F"/>
    <w:rsid w:val="009A046C"/>
    <w:rsid w:val="009A1127"/>
    <w:rsid w:val="009A1325"/>
    <w:rsid w:val="009A1902"/>
    <w:rsid w:val="009A1B3E"/>
    <w:rsid w:val="009A1E96"/>
    <w:rsid w:val="009A1EF1"/>
    <w:rsid w:val="009A1EFD"/>
    <w:rsid w:val="009A2452"/>
    <w:rsid w:val="009A2CD1"/>
    <w:rsid w:val="009A3260"/>
    <w:rsid w:val="009A3434"/>
    <w:rsid w:val="009A343E"/>
    <w:rsid w:val="009A36C0"/>
    <w:rsid w:val="009A3934"/>
    <w:rsid w:val="009A3D1A"/>
    <w:rsid w:val="009A467C"/>
    <w:rsid w:val="009A48A0"/>
    <w:rsid w:val="009A4CBE"/>
    <w:rsid w:val="009A561E"/>
    <w:rsid w:val="009A56BF"/>
    <w:rsid w:val="009A67EE"/>
    <w:rsid w:val="009A6861"/>
    <w:rsid w:val="009A6AD1"/>
    <w:rsid w:val="009A6BE3"/>
    <w:rsid w:val="009A70E6"/>
    <w:rsid w:val="009A74EF"/>
    <w:rsid w:val="009A75AA"/>
    <w:rsid w:val="009A761E"/>
    <w:rsid w:val="009A7C2D"/>
    <w:rsid w:val="009A7D06"/>
    <w:rsid w:val="009A7E7F"/>
    <w:rsid w:val="009B0006"/>
    <w:rsid w:val="009B0DBE"/>
    <w:rsid w:val="009B0E65"/>
    <w:rsid w:val="009B1522"/>
    <w:rsid w:val="009B157C"/>
    <w:rsid w:val="009B28DE"/>
    <w:rsid w:val="009B2C33"/>
    <w:rsid w:val="009B3492"/>
    <w:rsid w:val="009B389D"/>
    <w:rsid w:val="009B4010"/>
    <w:rsid w:val="009B4106"/>
    <w:rsid w:val="009B413B"/>
    <w:rsid w:val="009B4317"/>
    <w:rsid w:val="009B433C"/>
    <w:rsid w:val="009B4594"/>
    <w:rsid w:val="009B4A71"/>
    <w:rsid w:val="009B4DE1"/>
    <w:rsid w:val="009B4E93"/>
    <w:rsid w:val="009B4FF1"/>
    <w:rsid w:val="009B50A1"/>
    <w:rsid w:val="009B5357"/>
    <w:rsid w:val="009B54F1"/>
    <w:rsid w:val="009B5878"/>
    <w:rsid w:val="009B5AC2"/>
    <w:rsid w:val="009B5BC4"/>
    <w:rsid w:val="009B61BD"/>
    <w:rsid w:val="009B6311"/>
    <w:rsid w:val="009B6358"/>
    <w:rsid w:val="009B694B"/>
    <w:rsid w:val="009B71EA"/>
    <w:rsid w:val="009B7674"/>
    <w:rsid w:val="009B7D59"/>
    <w:rsid w:val="009C0494"/>
    <w:rsid w:val="009C0614"/>
    <w:rsid w:val="009C1124"/>
    <w:rsid w:val="009C1709"/>
    <w:rsid w:val="009C1B5C"/>
    <w:rsid w:val="009C1C0F"/>
    <w:rsid w:val="009C1EE5"/>
    <w:rsid w:val="009C20C8"/>
    <w:rsid w:val="009C2180"/>
    <w:rsid w:val="009C3335"/>
    <w:rsid w:val="009C3813"/>
    <w:rsid w:val="009C3A61"/>
    <w:rsid w:val="009C3B37"/>
    <w:rsid w:val="009C4FAB"/>
    <w:rsid w:val="009C5182"/>
    <w:rsid w:val="009C526C"/>
    <w:rsid w:val="009C56AB"/>
    <w:rsid w:val="009C57F2"/>
    <w:rsid w:val="009C5DA6"/>
    <w:rsid w:val="009C5FE3"/>
    <w:rsid w:val="009C60CE"/>
    <w:rsid w:val="009C6213"/>
    <w:rsid w:val="009C6355"/>
    <w:rsid w:val="009C63B6"/>
    <w:rsid w:val="009C652F"/>
    <w:rsid w:val="009C6E29"/>
    <w:rsid w:val="009C70DB"/>
    <w:rsid w:val="009C718C"/>
    <w:rsid w:val="009C728E"/>
    <w:rsid w:val="009C769F"/>
    <w:rsid w:val="009C76FD"/>
    <w:rsid w:val="009C775B"/>
    <w:rsid w:val="009C7A60"/>
    <w:rsid w:val="009C7C7E"/>
    <w:rsid w:val="009D01D0"/>
    <w:rsid w:val="009D020A"/>
    <w:rsid w:val="009D056D"/>
    <w:rsid w:val="009D11B7"/>
    <w:rsid w:val="009D1207"/>
    <w:rsid w:val="009D1252"/>
    <w:rsid w:val="009D14EA"/>
    <w:rsid w:val="009D1790"/>
    <w:rsid w:val="009D1BB5"/>
    <w:rsid w:val="009D2822"/>
    <w:rsid w:val="009D2B39"/>
    <w:rsid w:val="009D2DA1"/>
    <w:rsid w:val="009D318A"/>
    <w:rsid w:val="009D3471"/>
    <w:rsid w:val="009D3741"/>
    <w:rsid w:val="009D38EC"/>
    <w:rsid w:val="009D3A41"/>
    <w:rsid w:val="009D4105"/>
    <w:rsid w:val="009D41A0"/>
    <w:rsid w:val="009D42BB"/>
    <w:rsid w:val="009D4302"/>
    <w:rsid w:val="009D4387"/>
    <w:rsid w:val="009D4844"/>
    <w:rsid w:val="009D518B"/>
    <w:rsid w:val="009D5354"/>
    <w:rsid w:val="009D59D6"/>
    <w:rsid w:val="009D5FF1"/>
    <w:rsid w:val="009D6C03"/>
    <w:rsid w:val="009D6FBB"/>
    <w:rsid w:val="009D710B"/>
    <w:rsid w:val="009D744B"/>
    <w:rsid w:val="009D7AB6"/>
    <w:rsid w:val="009E0851"/>
    <w:rsid w:val="009E0BDD"/>
    <w:rsid w:val="009E1513"/>
    <w:rsid w:val="009E18EF"/>
    <w:rsid w:val="009E1C48"/>
    <w:rsid w:val="009E1F2A"/>
    <w:rsid w:val="009E27B7"/>
    <w:rsid w:val="009E27D3"/>
    <w:rsid w:val="009E28AA"/>
    <w:rsid w:val="009E2AD7"/>
    <w:rsid w:val="009E31A2"/>
    <w:rsid w:val="009E3458"/>
    <w:rsid w:val="009E364D"/>
    <w:rsid w:val="009E3FC1"/>
    <w:rsid w:val="009E4424"/>
    <w:rsid w:val="009E4697"/>
    <w:rsid w:val="009E48E9"/>
    <w:rsid w:val="009E49C0"/>
    <w:rsid w:val="009E4B43"/>
    <w:rsid w:val="009E4B7A"/>
    <w:rsid w:val="009E4D16"/>
    <w:rsid w:val="009E4E23"/>
    <w:rsid w:val="009E514F"/>
    <w:rsid w:val="009E5377"/>
    <w:rsid w:val="009E5878"/>
    <w:rsid w:val="009E5B8D"/>
    <w:rsid w:val="009E5C96"/>
    <w:rsid w:val="009E6525"/>
    <w:rsid w:val="009E6621"/>
    <w:rsid w:val="009E6FE1"/>
    <w:rsid w:val="009E79E8"/>
    <w:rsid w:val="009F01A3"/>
    <w:rsid w:val="009F042D"/>
    <w:rsid w:val="009F06E6"/>
    <w:rsid w:val="009F09AE"/>
    <w:rsid w:val="009F09EA"/>
    <w:rsid w:val="009F0A92"/>
    <w:rsid w:val="009F0B9A"/>
    <w:rsid w:val="009F0DA6"/>
    <w:rsid w:val="009F1393"/>
    <w:rsid w:val="009F2176"/>
    <w:rsid w:val="009F266D"/>
    <w:rsid w:val="009F281E"/>
    <w:rsid w:val="009F28EE"/>
    <w:rsid w:val="009F346D"/>
    <w:rsid w:val="009F38E6"/>
    <w:rsid w:val="009F3F1A"/>
    <w:rsid w:val="009F42F0"/>
    <w:rsid w:val="009F5326"/>
    <w:rsid w:val="009F5383"/>
    <w:rsid w:val="009F5541"/>
    <w:rsid w:val="009F58B3"/>
    <w:rsid w:val="009F5EBE"/>
    <w:rsid w:val="009F5EFE"/>
    <w:rsid w:val="009F611C"/>
    <w:rsid w:val="009F61FE"/>
    <w:rsid w:val="009F6943"/>
    <w:rsid w:val="009F6E0D"/>
    <w:rsid w:val="009F6E28"/>
    <w:rsid w:val="009F6F23"/>
    <w:rsid w:val="009F78C2"/>
    <w:rsid w:val="009F7A4B"/>
    <w:rsid w:val="00A004A3"/>
    <w:rsid w:val="00A00A47"/>
    <w:rsid w:val="00A00D44"/>
    <w:rsid w:val="00A00FCA"/>
    <w:rsid w:val="00A011FF"/>
    <w:rsid w:val="00A017F1"/>
    <w:rsid w:val="00A02F2F"/>
    <w:rsid w:val="00A03017"/>
    <w:rsid w:val="00A0356E"/>
    <w:rsid w:val="00A03C66"/>
    <w:rsid w:val="00A03D50"/>
    <w:rsid w:val="00A03E29"/>
    <w:rsid w:val="00A04581"/>
    <w:rsid w:val="00A049E6"/>
    <w:rsid w:val="00A04B2C"/>
    <w:rsid w:val="00A0502B"/>
    <w:rsid w:val="00A0518D"/>
    <w:rsid w:val="00A051FA"/>
    <w:rsid w:val="00A052EE"/>
    <w:rsid w:val="00A05EEA"/>
    <w:rsid w:val="00A06035"/>
    <w:rsid w:val="00A06711"/>
    <w:rsid w:val="00A0683F"/>
    <w:rsid w:val="00A06FC5"/>
    <w:rsid w:val="00A07ED9"/>
    <w:rsid w:val="00A1005E"/>
    <w:rsid w:val="00A101E3"/>
    <w:rsid w:val="00A10BC4"/>
    <w:rsid w:val="00A111AE"/>
    <w:rsid w:val="00A11410"/>
    <w:rsid w:val="00A1165D"/>
    <w:rsid w:val="00A11779"/>
    <w:rsid w:val="00A1181D"/>
    <w:rsid w:val="00A118F2"/>
    <w:rsid w:val="00A1215C"/>
    <w:rsid w:val="00A12276"/>
    <w:rsid w:val="00A1351B"/>
    <w:rsid w:val="00A1363D"/>
    <w:rsid w:val="00A13A63"/>
    <w:rsid w:val="00A1435E"/>
    <w:rsid w:val="00A146EA"/>
    <w:rsid w:val="00A14971"/>
    <w:rsid w:val="00A14FE4"/>
    <w:rsid w:val="00A15280"/>
    <w:rsid w:val="00A15DAC"/>
    <w:rsid w:val="00A15E3F"/>
    <w:rsid w:val="00A1669B"/>
    <w:rsid w:val="00A17435"/>
    <w:rsid w:val="00A179C2"/>
    <w:rsid w:val="00A17F27"/>
    <w:rsid w:val="00A2047E"/>
    <w:rsid w:val="00A20518"/>
    <w:rsid w:val="00A2084D"/>
    <w:rsid w:val="00A212AA"/>
    <w:rsid w:val="00A212AF"/>
    <w:rsid w:val="00A212E2"/>
    <w:rsid w:val="00A21F5B"/>
    <w:rsid w:val="00A22077"/>
    <w:rsid w:val="00A22286"/>
    <w:rsid w:val="00A223D2"/>
    <w:rsid w:val="00A230F9"/>
    <w:rsid w:val="00A233AC"/>
    <w:rsid w:val="00A2365D"/>
    <w:rsid w:val="00A23C54"/>
    <w:rsid w:val="00A24236"/>
    <w:rsid w:val="00A243C1"/>
    <w:rsid w:val="00A248B1"/>
    <w:rsid w:val="00A24BDC"/>
    <w:rsid w:val="00A25145"/>
    <w:rsid w:val="00A252AD"/>
    <w:rsid w:val="00A254F0"/>
    <w:rsid w:val="00A259C9"/>
    <w:rsid w:val="00A25F19"/>
    <w:rsid w:val="00A2623E"/>
    <w:rsid w:val="00A262CB"/>
    <w:rsid w:val="00A263DD"/>
    <w:rsid w:val="00A265A5"/>
    <w:rsid w:val="00A27472"/>
    <w:rsid w:val="00A27874"/>
    <w:rsid w:val="00A27E7B"/>
    <w:rsid w:val="00A30042"/>
    <w:rsid w:val="00A30053"/>
    <w:rsid w:val="00A3080E"/>
    <w:rsid w:val="00A3145D"/>
    <w:rsid w:val="00A31523"/>
    <w:rsid w:val="00A31AAD"/>
    <w:rsid w:val="00A31ED6"/>
    <w:rsid w:val="00A321E7"/>
    <w:rsid w:val="00A323E4"/>
    <w:rsid w:val="00A32B15"/>
    <w:rsid w:val="00A3331E"/>
    <w:rsid w:val="00A334ED"/>
    <w:rsid w:val="00A3366A"/>
    <w:rsid w:val="00A337FC"/>
    <w:rsid w:val="00A33835"/>
    <w:rsid w:val="00A34027"/>
    <w:rsid w:val="00A3413B"/>
    <w:rsid w:val="00A345E7"/>
    <w:rsid w:val="00A34895"/>
    <w:rsid w:val="00A34BB1"/>
    <w:rsid w:val="00A34FB2"/>
    <w:rsid w:val="00A35E98"/>
    <w:rsid w:val="00A360EA"/>
    <w:rsid w:val="00A3666E"/>
    <w:rsid w:val="00A3688A"/>
    <w:rsid w:val="00A3695B"/>
    <w:rsid w:val="00A36B9E"/>
    <w:rsid w:val="00A36FD2"/>
    <w:rsid w:val="00A37124"/>
    <w:rsid w:val="00A3715A"/>
    <w:rsid w:val="00A37174"/>
    <w:rsid w:val="00A375FE"/>
    <w:rsid w:val="00A3782E"/>
    <w:rsid w:val="00A37B2C"/>
    <w:rsid w:val="00A37BD4"/>
    <w:rsid w:val="00A37E02"/>
    <w:rsid w:val="00A40402"/>
    <w:rsid w:val="00A4085E"/>
    <w:rsid w:val="00A4091E"/>
    <w:rsid w:val="00A40AB3"/>
    <w:rsid w:val="00A40C5D"/>
    <w:rsid w:val="00A41943"/>
    <w:rsid w:val="00A41D7F"/>
    <w:rsid w:val="00A41E31"/>
    <w:rsid w:val="00A42C29"/>
    <w:rsid w:val="00A42CA2"/>
    <w:rsid w:val="00A42DB6"/>
    <w:rsid w:val="00A430EF"/>
    <w:rsid w:val="00A44388"/>
    <w:rsid w:val="00A44466"/>
    <w:rsid w:val="00A447EE"/>
    <w:rsid w:val="00A45329"/>
    <w:rsid w:val="00A45CBE"/>
    <w:rsid w:val="00A46FF2"/>
    <w:rsid w:val="00A473C8"/>
    <w:rsid w:val="00A47660"/>
    <w:rsid w:val="00A47ACF"/>
    <w:rsid w:val="00A47C4C"/>
    <w:rsid w:val="00A47E65"/>
    <w:rsid w:val="00A47F10"/>
    <w:rsid w:val="00A47FC7"/>
    <w:rsid w:val="00A50066"/>
    <w:rsid w:val="00A50243"/>
    <w:rsid w:val="00A50380"/>
    <w:rsid w:val="00A5078C"/>
    <w:rsid w:val="00A50B1A"/>
    <w:rsid w:val="00A5151D"/>
    <w:rsid w:val="00A515BB"/>
    <w:rsid w:val="00A51A48"/>
    <w:rsid w:val="00A51DAE"/>
    <w:rsid w:val="00A522BD"/>
    <w:rsid w:val="00A5258B"/>
    <w:rsid w:val="00A52609"/>
    <w:rsid w:val="00A52A15"/>
    <w:rsid w:val="00A52C3F"/>
    <w:rsid w:val="00A536F1"/>
    <w:rsid w:val="00A539CF"/>
    <w:rsid w:val="00A544EE"/>
    <w:rsid w:val="00A54B00"/>
    <w:rsid w:val="00A54FC2"/>
    <w:rsid w:val="00A554C4"/>
    <w:rsid w:val="00A5565B"/>
    <w:rsid w:val="00A556A9"/>
    <w:rsid w:val="00A56AC5"/>
    <w:rsid w:val="00A571A7"/>
    <w:rsid w:val="00A5720E"/>
    <w:rsid w:val="00A576A9"/>
    <w:rsid w:val="00A577DD"/>
    <w:rsid w:val="00A578E4"/>
    <w:rsid w:val="00A6075D"/>
    <w:rsid w:val="00A607FD"/>
    <w:rsid w:val="00A611B2"/>
    <w:rsid w:val="00A61D3D"/>
    <w:rsid w:val="00A6202F"/>
    <w:rsid w:val="00A62286"/>
    <w:rsid w:val="00A627D4"/>
    <w:rsid w:val="00A6316C"/>
    <w:rsid w:val="00A636F5"/>
    <w:rsid w:val="00A638A6"/>
    <w:rsid w:val="00A6395C"/>
    <w:rsid w:val="00A63E82"/>
    <w:rsid w:val="00A643B0"/>
    <w:rsid w:val="00A6471D"/>
    <w:rsid w:val="00A64B2B"/>
    <w:rsid w:val="00A64BA0"/>
    <w:rsid w:val="00A64D20"/>
    <w:rsid w:val="00A64DDA"/>
    <w:rsid w:val="00A6524E"/>
    <w:rsid w:val="00A652E6"/>
    <w:rsid w:val="00A655EC"/>
    <w:rsid w:val="00A6571E"/>
    <w:rsid w:val="00A65EAD"/>
    <w:rsid w:val="00A661A9"/>
    <w:rsid w:val="00A67566"/>
    <w:rsid w:val="00A67707"/>
    <w:rsid w:val="00A67921"/>
    <w:rsid w:val="00A67A42"/>
    <w:rsid w:val="00A67D38"/>
    <w:rsid w:val="00A7008A"/>
    <w:rsid w:val="00A70552"/>
    <w:rsid w:val="00A7062D"/>
    <w:rsid w:val="00A706AD"/>
    <w:rsid w:val="00A706E0"/>
    <w:rsid w:val="00A7071F"/>
    <w:rsid w:val="00A70B75"/>
    <w:rsid w:val="00A70CB6"/>
    <w:rsid w:val="00A70F2F"/>
    <w:rsid w:val="00A70F43"/>
    <w:rsid w:val="00A70F4A"/>
    <w:rsid w:val="00A71270"/>
    <w:rsid w:val="00A71282"/>
    <w:rsid w:val="00A71727"/>
    <w:rsid w:val="00A71731"/>
    <w:rsid w:val="00A71E60"/>
    <w:rsid w:val="00A71E8A"/>
    <w:rsid w:val="00A72214"/>
    <w:rsid w:val="00A7228C"/>
    <w:rsid w:val="00A726CC"/>
    <w:rsid w:val="00A727C0"/>
    <w:rsid w:val="00A729D1"/>
    <w:rsid w:val="00A72B91"/>
    <w:rsid w:val="00A72F71"/>
    <w:rsid w:val="00A732E0"/>
    <w:rsid w:val="00A734EB"/>
    <w:rsid w:val="00A735E1"/>
    <w:rsid w:val="00A73C27"/>
    <w:rsid w:val="00A74545"/>
    <w:rsid w:val="00A751C1"/>
    <w:rsid w:val="00A755A1"/>
    <w:rsid w:val="00A75644"/>
    <w:rsid w:val="00A75787"/>
    <w:rsid w:val="00A757DF"/>
    <w:rsid w:val="00A75B22"/>
    <w:rsid w:val="00A75F3F"/>
    <w:rsid w:val="00A7653B"/>
    <w:rsid w:val="00A76B7A"/>
    <w:rsid w:val="00A76E75"/>
    <w:rsid w:val="00A76FE4"/>
    <w:rsid w:val="00A77DD3"/>
    <w:rsid w:val="00A80B0A"/>
    <w:rsid w:val="00A80CD4"/>
    <w:rsid w:val="00A81775"/>
    <w:rsid w:val="00A81A89"/>
    <w:rsid w:val="00A827F3"/>
    <w:rsid w:val="00A83072"/>
    <w:rsid w:val="00A830B1"/>
    <w:rsid w:val="00A8390F"/>
    <w:rsid w:val="00A83FAF"/>
    <w:rsid w:val="00A84481"/>
    <w:rsid w:val="00A84635"/>
    <w:rsid w:val="00A84680"/>
    <w:rsid w:val="00A84925"/>
    <w:rsid w:val="00A849F2"/>
    <w:rsid w:val="00A849FF"/>
    <w:rsid w:val="00A84DF8"/>
    <w:rsid w:val="00A84F77"/>
    <w:rsid w:val="00A857BF"/>
    <w:rsid w:val="00A85999"/>
    <w:rsid w:val="00A859A5"/>
    <w:rsid w:val="00A85A12"/>
    <w:rsid w:val="00A85A80"/>
    <w:rsid w:val="00A860AC"/>
    <w:rsid w:val="00A8610E"/>
    <w:rsid w:val="00A86883"/>
    <w:rsid w:val="00A86B09"/>
    <w:rsid w:val="00A86BAA"/>
    <w:rsid w:val="00A87BB7"/>
    <w:rsid w:val="00A87C5D"/>
    <w:rsid w:val="00A900EF"/>
    <w:rsid w:val="00A90346"/>
    <w:rsid w:val="00A9042A"/>
    <w:rsid w:val="00A90522"/>
    <w:rsid w:val="00A90E9A"/>
    <w:rsid w:val="00A9109E"/>
    <w:rsid w:val="00A9165A"/>
    <w:rsid w:val="00A9178D"/>
    <w:rsid w:val="00A91A17"/>
    <w:rsid w:val="00A922C6"/>
    <w:rsid w:val="00A92416"/>
    <w:rsid w:val="00A92507"/>
    <w:rsid w:val="00A92624"/>
    <w:rsid w:val="00A9269F"/>
    <w:rsid w:val="00A9278B"/>
    <w:rsid w:val="00A9279C"/>
    <w:rsid w:val="00A927FB"/>
    <w:rsid w:val="00A92BA8"/>
    <w:rsid w:val="00A92FE1"/>
    <w:rsid w:val="00A9305D"/>
    <w:rsid w:val="00A9317F"/>
    <w:rsid w:val="00A93710"/>
    <w:rsid w:val="00A9386B"/>
    <w:rsid w:val="00A938E5"/>
    <w:rsid w:val="00A93A05"/>
    <w:rsid w:val="00A94322"/>
    <w:rsid w:val="00A94506"/>
    <w:rsid w:val="00A94812"/>
    <w:rsid w:val="00A94B38"/>
    <w:rsid w:val="00A950AC"/>
    <w:rsid w:val="00A9516D"/>
    <w:rsid w:val="00A95539"/>
    <w:rsid w:val="00A9574C"/>
    <w:rsid w:val="00A95B15"/>
    <w:rsid w:val="00A962DF"/>
    <w:rsid w:val="00A96694"/>
    <w:rsid w:val="00A96A55"/>
    <w:rsid w:val="00A96C5E"/>
    <w:rsid w:val="00A96FAA"/>
    <w:rsid w:val="00A97176"/>
    <w:rsid w:val="00A97713"/>
    <w:rsid w:val="00A977E9"/>
    <w:rsid w:val="00A97CEB"/>
    <w:rsid w:val="00A97ED9"/>
    <w:rsid w:val="00A97F9A"/>
    <w:rsid w:val="00A97FE5"/>
    <w:rsid w:val="00AA02F5"/>
    <w:rsid w:val="00AA0434"/>
    <w:rsid w:val="00AA0671"/>
    <w:rsid w:val="00AA068E"/>
    <w:rsid w:val="00AA0829"/>
    <w:rsid w:val="00AA08A5"/>
    <w:rsid w:val="00AA0BF0"/>
    <w:rsid w:val="00AA0F32"/>
    <w:rsid w:val="00AA101B"/>
    <w:rsid w:val="00AA123A"/>
    <w:rsid w:val="00AA157C"/>
    <w:rsid w:val="00AA1603"/>
    <w:rsid w:val="00AA26AA"/>
    <w:rsid w:val="00AA29B0"/>
    <w:rsid w:val="00AA2A70"/>
    <w:rsid w:val="00AA2E1C"/>
    <w:rsid w:val="00AA2E3E"/>
    <w:rsid w:val="00AA30C7"/>
    <w:rsid w:val="00AA3302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5FCF"/>
    <w:rsid w:val="00AA68FE"/>
    <w:rsid w:val="00AA6B44"/>
    <w:rsid w:val="00AA6EEB"/>
    <w:rsid w:val="00AA736F"/>
    <w:rsid w:val="00AB0726"/>
    <w:rsid w:val="00AB087F"/>
    <w:rsid w:val="00AB0E22"/>
    <w:rsid w:val="00AB185D"/>
    <w:rsid w:val="00AB2222"/>
    <w:rsid w:val="00AB2456"/>
    <w:rsid w:val="00AB2AAD"/>
    <w:rsid w:val="00AB2AC8"/>
    <w:rsid w:val="00AB40AE"/>
    <w:rsid w:val="00AB4891"/>
    <w:rsid w:val="00AB4C02"/>
    <w:rsid w:val="00AB4F3D"/>
    <w:rsid w:val="00AB52AF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C1C"/>
    <w:rsid w:val="00AB7E9C"/>
    <w:rsid w:val="00AB7F4E"/>
    <w:rsid w:val="00AC02F3"/>
    <w:rsid w:val="00AC04DB"/>
    <w:rsid w:val="00AC0690"/>
    <w:rsid w:val="00AC0774"/>
    <w:rsid w:val="00AC0977"/>
    <w:rsid w:val="00AC1155"/>
    <w:rsid w:val="00AC12C9"/>
    <w:rsid w:val="00AC153C"/>
    <w:rsid w:val="00AC19CD"/>
    <w:rsid w:val="00AC1A22"/>
    <w:rsid w:val="00AC1A40"/>
    <w:rsid w:val="00AC2BBE"/>
    <w:rsid w:val="00AC2CC2"/>
    <w:rsid w:val="00AC2D62"/>
    <w:rsid w:val="00AC3454"/>
    <w:rsid w:val="00AC34E7"/>
    <w:rsid w:val="00AC3AA1"/>
    <w:rsid w:val="00AC3AB7"/>
    <w:rsid w:val="00AC437A"/>
    <w:rsid w:val="00AC46F5"/>
    <w:rsid w:val="00AC480D"/>
    <w:rsid w:val="00AC5009"/>
    <w:rsid w:val="00AC5968"/>
    <w:rsid w:val="00AC5A14"/>
    <w:rsid w:val="00AC60AF"/>
    <w:rsid w:val="00AC66B7"/>
    <w:rsid w:val="00AC6B5C"/>
    <w:rsid w:val="00AC6FE6"/>
    <w:rsid w:val="00AC7220"/>
    <w:rsid w:val="00AC7563"/>
    <w:rsid w:val="00AC77A6"/>
    <w:rsid w:val="00AC7A2B"/>
    <w:rsid w:val="00AC7A8B"/>
    <w:rsid w:val="00AC7BDB"/>
    <w:rsid w:val="00AC7D09"/>
    <w:rsid w:val="00AC7F60"/>
    <w:rsid w:val="00AD0107"/>
    <w:rsid w:val="00AD04F5"/>
    <w:rsid w:val="00AD0529"/>
    <w:rsid w:val="00AD055C"/>
    <w:rsid w:val="00AD05D4"/>
    <w:rsid w:val="00AD0801"/>
    <w:rsid w:val="00AD09EC"/>
    <w:rsid w:val="00AD0A5D"/>
    <w:rsid w:val="00AD0AB3"/>
    <w:rsid w:val="00AD0CDC"/>
    <w:rsid w:val="00AD0FA4"/>
    <w:rsid w:val="00AD1450"/>
    <w:rsid w:val="00AD15F2"/>
    <w:rsid w:val="00AD1B67"/>
    <w:rsid w:val="00AD1C85"/>
    <w:rsid w:val="00AD1E5B"/>
    <w:rsid w:val="00AD25C1"/>
    <w:rsid w:val="00AD2872"/>
    <w:rsid w:val="00AD299E"/>
    <w:rsid w:val="00AD32F4"/>
    <w:rsid w:val="00AD3449"/>
    <w:rsid w:val="00AD3658"/>
    <w:rsid w:val="00AD455A"/>
    <w:rsid w:val="00AD47DD"/>
    <w:rsid w:val="00AD4A1E"/>
    <w:rsid w:val="00AD4C26"/>
    <w:rsid w:val="00AD50A4"/>
    <w:rsid w:val="00AD52F3"/>
    <w:rsid w:val="00AD549E"/>
    <w:rsid w:val="00AD5595"/>
    <w:rsid w:val="00AD5749"/>
    <w:rsid w:val="00AD5BE6"/>
    <w:rsid w:val="00AD5F1B"/>
    <w:rsid w:val="00AD63C5"/>
    <w:rsid w:val="00AD6745"/>
    <w:rsid w:val="00AD712D"/>
    <w:rsid w:val="00AD71A0"/>
    <w:rsid w:val="00AD7306"/>
    <w:rsid w:val="00AD7F46"/>
    <w:rsid w:val="00AE0250"/>
    <w:rsid w:val="00AE0288"/>
    <w:rsid w:val="00AE0327"/>
    <w:rsid w:val="00AE0A9B"/>
    <w:rsid w:val="00AE119A"/>
    <w:rsid w:val="00AE11FC"/>
    <w:rsid w:val="00AE1270"/>
    <w:rsid w:val="00AE1871"/>
    <w:rsid w:val="00AE19E6"/>
    <w:rsid w:val="00AE19F5"/>
    <w:rsid w:val="00AE1B0D"/>
    <w:rsid w:val="00AE1B61"/>
    <w:rsid w:val="00AE1C8D"/>
    <w:rsid w:val="00AE2272"/>
    <w:rsid w:val="00AE26D8"/>
    <w:rsid w:val="00AE310A"/>
    <w:rsid w:val="00AE328D"/>
    <w:rsid w:val="00AE3943"/>
    <w:rsid w:val="00AE4041"/>
    <w:rsid w:val="00AE4086"/>
    <w:rsid w:val="00AE47B6"/>
    <w:rsid w:val="00AE48B8"/>
    <w:rsid w:val="00AE4CF4"/>
    <w:rsid w:val="00AE51FA"/>
    <w:rsid w:val="00AE520C"/>
    <w:rsid w:val="00AE55A7"/>
    <w:rsid w:val="00AE5EE6"/>
    <w:rsid w:val="00AE5F7E"/>
    <w:rsid w:val="00AE5F98"/>
    <w:rsid w:val="00AE6CCB"/>
    <w:rsid w:val="00AE6EA4"/>
    <w:rsid w:val="00AE7265"/>
    <w:rsid w:val="00AE735B"/>
    <w:rsid w:val="00AE7BE9"/>
    <w:rsid w:val="00AF007F"/>
    <w:rsid w:val="00AF00C0"/>
    <w:rsid w:val="00AF011C"/>
    <w:rsid w:val="00AF02F0"/>
    <w:rsid w:val="00AF0585"/>
    <w:rsid w:val="00AF0798"/>
    <w:rsid w:val="00AF0A19"/>
    <w:rsid w:val="00AF13B0"/>
    <w:rsid w:val="00AF21AD"/>
    <w:rsid w:val="00AF2834"/>
    <w:rsid w:val="00AF2D1C"/>
    <w:rsid w:val="00AF2E32"/>
    <w:rsid w:val="00AF3128"/>
    <w:rsid w:val="00AF3449"/>
    <w:rsid w:val="00AF3647"/>
    <w:rsid w:val="00AF37DB"/>
    <w:rsid w:val="00AF3F2D"/>
    <w:rsid w:val="00AF3FCF"/>
    <w:rsid w:val="00AF411D"/>
    <w:rsid w:val="00AF41EF"/>
    <w:rsid w:val="00AF44EE"/>
    <w:rsid w:val="00AF4BCC"/>
    <w:rsid w:val="00AF54C4"/>
    <w:rsid w:val="00AF5E22"/>
    <w:rsid w:val="00AF5F29"/>
    <w:rsid w:val="00AF6600"/>
    <w:rsid w:val="00AF704A"/>
    <w:rsid w:val="00AF7200"/>
    <w:rsid w:val="00AF73A6"/>
    <w:rsid w:val="00AF7754"/>
    <w:rsid w:val="00AF778C"/>
    <w:rsid w:val="00AF7AD9"/>
    <w:rsid w:val="00AF7D17"/>
    <w:rsid w:val="00B00155"/>
    <w:rsid w:val="00B00C99"/>
    <w:rsid w:val="00B00EDE"/>
    <w:rsid w:val="00B0110B"/>
    <w:rsid w:val="00B01205"/>
    <w:rsid w:val="00B01BEA"/>
    <w:rsid w:val="00B02214"/>
    <w:rsid w:val="00B0227F"/>
    <w:rsid w:val="00B02B8E"/>
    <w:rsid w:val="00B0365C"/>
    <w:rsid w:val="00B036EE"/>
    <w:rsid w:val="00B03822"/>
    <w:rsid w:val="00B03D3A"/>
    <w:rsid w:val="00B0410E"/>
    <w:rsid w:val="00B0411D"/>
    <w:rsid w:val="00B04275"/>
    <w:rsid w:val="00B0455F"/>
    <w:rsid w:val="00B0619A"/>
    <w:rsid w:val="00B0638A"/>
    <w:rsid w:val="00B064D8"/>
    <w:rsid w:val="00B064F9"/>
    <w:rsid w:val="00B07091"/>
    <w:rsid w:val="00B073C7"/>
    <w:rsid w:val="00B074A2"/>
    <w:rsid w:val="00B076AC"/>
    <w:rsid w:val="00B0770E"/>
    <w:rsid w:val="00B07763"/>
    <w:rsid w:val="00B07E44"/>
    <w:rsid w:val="00B07EB5"/>
    <w:rsid w:val="00B10097"/>
    <w:rsid w:val="00B10180"/>
    <w:rsid w:val="00B103C8"/>
    <w:rsid w:val="00B1065A"/>
    <w:rsid w:val="00B106EE"/>
    <w:rsid w:val="00B10AE1"/>
    <w:rsid w:val="00B10BFC"/>
    <w:rsid w:val="00B11326"/>
    <w:rsid w:val="00B11A2D"/>
    <w:rsid w:val="00B11D93"/>
    <w:rsid w:val="00B11EAE"/>
    <w:rsid w:val="00B11ED1"/>
    <w:rsid w:val="00B12506"/>
    <w:rsid w:val="00B12618"/>
    <w:rsid w:val="00B126B7"/>
    <w:rsid w:val="00B12769"/>
    <w:rsid w:val="00B12AB4"/>
    <w:rsid w:val="00B12ADA"/>
    <w:rsid w:val="00B1326D"/>
    <w:rsid w:val="00B138A0"/>
    <w:rsid w:val="00B13901"/>
    <w:rsid w:val="00B13A15"/>
    <w:rsid w:val="00B13B1D"/>
    <w:rsid w:val="00B13C77"/>
    <w:rsid w:val="00B13D92"/>
    <w:rsid w:val="00B13FB3"/>
    <w:rsid w:val="00B147FE"/>
    <w:rsid w:val="00B14CB2"/>
    <w:rsid w:val="00B15201"/>
    <w:rsid w:val="00B15676"/>
    <w:rsid w:val="00B156F7"/>
    <w:rsid w:val="00B1584D"/>
    <w:rsid w:val="00B159CA"/>
    <w:rsid w:val="00B15CAE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72"/>
    <w:rsid w:val="00B17FB8"/>
    <w:rsid w:val="00B20157"/>
    <w:rsid w:val="00B206CA"/>
    <w:rsid w:val="00B20704"/>
    <w:rsid w:val="00B20ED4"/>
    <w:rsid w:val="00B21496"/>
    <w:rsid w:val="00B2164C"/>
    <w:rsid w:val="00B21D2B"/>
    <w:rsid w:val="00B21DFA"/>
    <w:rsid w:val="00B21E1B"/>
    <w:rsid w:val="00B22104"/>
    <w:rsid w:val="00B22401"/>
    <w:rsid w:val="00B2277F"/>
    <w:rsid w:val="00B227DF"/>
    <w:rsid w:val="00B22B1F"/>
    <w:rsid w:val="00B22CD3"/>
    <w:rsid w:val="00B238FC"/>
    <w:rsid w:val="00B23DCB"/>
    <w:rsid w:val="00B24660"/>
    <w:rsid w:val="00B248F5"/>
    <w:rsid w:val="00B24A39"/>
    <w:rsid w:val="00B24C0C"/>
    <w:rsid w:val="00B25324"/>
    <w:rsid w:val="00B254B5"/>
    <w:rsid w:val="00B25DF6"/>
    <w:rsid w:val="00B261F4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906"/>
    <w:rsid w:val="00B27A72"/>
    <w:rsid w:val="00B30617"/>
    <w:rsid w:val="00B30677"/>
    <w:rsid w:val="00B30875"/>
    <w:rsid w:val="00B30C1A"/>
    <w:rsid w:val="00B3125A"/>
    <w:rsid w:val="00B315BA"/>
    <w:rsid w:val="00B316AB"/>
    <w:rsid w:val="00B32EF1"/>
    <w:rsid w:val="00B33551"/>
    <w:rsid w:val="00B3382F"/>
    <w:rsid w:val="00B33DE9"/>
    <w:rsid w:val="00B34EA5"/>
    <w:rsid w:val="00B35466"/>
    <w:rsid w:val="00B356B1"/>
    <w:rsid w:val="00B356DC"/>
    <w:rsid w:val="00B35815"/>
    <w:rsid w:val="00B35970"/>
    <w:rsid w:val="00B364B3"/>
    <w:rsid w:val="00B369D3"/>
    <w:rsid w:val="00B36EA4"/>
    <w:rsid w:val="00B370F6"/>
    <w:rsid w:val="00B37360"/>
    <w:rsid w:val="00B37B2A"/>
    <w:rsid w:val="00B41303"/>
    <w:rsid w:val="00B4195B"/>
    <w:rsid w:val="00B42633"/>
    <w:rsid w:val="00B42676"/>
    <w:rsid w:val="00B428CD"/>
    <w:rsid w:val="00B430EC"/>
    <w:rsid w:val="00B437D0"/>
    <w:rsid w:val="00B43A6F"/>
    <w:rsid w:val="00B43AD6"/>
    <w:rsid w:val="00B43B45"/>
    <w:rsid w:val="00B440D9"/>
    <w:rsid w:val="00B44AE7"/>
    <w:rsid w:val="00B44B91"/>
    <w:rsid w:val="00B44D75"/>
    <w:rsid w:val="00B44FC2"/>
    <w:rsid w:val="00B45113"/>
    <w:rsid w:val="00B45A41"/>
    <w:rsid w:val="00B45B00"/>
    <w:rsid w:val="00B45C3B"/>
    <w:rsid w:val="00B45E6B"/>
    <w:rsid w:val="00B46533"/>
    <w:rsid w:val="00B465B2"/>
    <w:rsid w:val="00B47055"/>
    <w:rsid w:val="00B470C9"/>
    <w:rsid w:val="00B479DF"/>
    <w:rsid w:val="00B47C2A"/>
    <w:rsid w:val="00B50231"/>
    <w:rsid w:val="00B50937"/>
    <w:rsid w:val="00B5104F"/>
    <w:rsid w:val="00B51230"/>
    <w:rsid w:val="00B51857"/>
    <w:rsid w:val="00B51872"/>
    <w:rsid w:val="00B5196E"/>
    <w:rsid w:val="00B51C2E"/>
    <w:rsid w:val="00B51C68"/>
    <w:rsid w:val="00B51F95"/>
    <w:rsid w:val="00B52076"/>
    <w:rsid w:val="00B521A3"/>
    <w:rsid w:val="00B5230A"/>
    <w:rsid w:val="00B5258F"/>
    <w:rsid w:val="00B525DB"/>
    <w:rsid w:val="00B52C7F"/>
    <w:rsid w:val="00B52DCE"/>
    <w:rsid w:val="00B53E21"/>
    <w:rsid w:val="00B541C0"/>
    <w:rsid w:val="00B54408"/>
    <w:rsid w:val="00B545D6"/>
    <w:rsid w:val="00B54909"/>
    <w:rsid w:val="00B54E48"/>
    <w:rsid w:val="00B54F5F"/>
    <w:rsid w:val="00B552C9"/>
    <w:rsid w:val="00B552F4"/>
    <w:rsid w:val="00B55570"/>
    <w:rsid w:val="00B55E4F"/>
    <w:rsid w:val="00B55EC7"/>
    <w:rsid w:val="00B563D6"/>
    <w:rsid w:val="00B5681E"/>
    <w:rsid w:val="00B56B54"/>
    <w:rsid w:val="00B56C27"/>
    <w:rsid w:val="00B572BE"/>
    <w:rsid w:val="00B5783B"/>
    <w:rsid w:val="00B57C23"/>
    <w:rsid w:val="00B601D6"/>
    <w:rsid w:val="00B6045F"/>
    <w:rsid w:val="00B6051B"/>
    <w:rsid w:val="00B608A1"/>
    <w:rsid w:val="00B60C08"/>
    <w:rsid w:val="00B60C4A"/>
    <w:rsid w:val="00B61793"/>
    <w:rsid w:val="00B62601"/>
    <w:rsid w:val="00B62917"/>
    <w:rsid w:val="00B62C6B"/>
    <w:rsid w:val="00B62F5E"/>
    <w:rsid w:val="00B63361"/>
    <w:rsid w:val="00B63E5F"/>
    <w:rsid w:val="00B64026"/>
    <w:rsid w:val="00B648D7"/>
    <w:rsid w:val="00B64B2E"/>
    <w:rsid w:val="00B650B6"/>
    <w:rsid w:val="00B65961"/>
    <w:rsid w:val="00B65CC3"/>
    <w:rsid w:val="00B65E96"/>
    <w:rsid w:val="00B662B9"/>
    <w:rsid w:val="00B66336"/>
    <w:rsid w:val="00B664D2"/>
    <w:rsid w:val="00B66BDD"/>
    <w:rsid w:val="00B66D7F"/>
    <w:rsid w:val="00B66DE8"/>
    <w:rsid w:val="00B66E35"/>
    <w:rsid w:val="00B67658"/>
    <w:rsid w:val="00B6797F"/>
    <w:rsid w:val="00B67CB7"/>
    <w:rsid w:val="00B700D4"/>
    <w:rsid w:val="00B7035D"/>
    <w:rsid w:val="00B70450"/>
    <w:rsid w:val="00B7046A"/>
    <w:rsid w:val="00B70773"/>
    <w:rsid w:val="00B7084C"/>
    <w:rsid w:val="00B70B3F"/>
    <w:rsid w:val="00B70BDC"/>
    <w:rsid w:val="00B7106B"/>
    <w:rsid w:val="00B71455"/>
    <w:rsid w:val="00B71516"/>
    <w:rsid w:val="00B716B9"/>
    <w:rsid w:val="00B718E9"/>
    <w:rsid w:val="00B71A40"/>
    <w:rsid w:val="00B71B81"/>
    <w:rsid w:val="00B72BE5"/>
    <w:rsid w:val="00B72E91"/>
    <w:rsid w:val="00B73238"/>
    <w:rsid w:val="00B736BC"/>
    <w:rsid w:val="00B73775"/>
    <w:rsid w:val="00B73B8A"/>
    <w:rsid w:val="00B74523"/>
    <w:rsid w:val="00B746B2"/>
    <w:rsid w:val="00B746EB"/>
    <w:rsid w:val="00B74846"/>
    <w:rsid w:val="00B74AB2"/>
    <w:rsid w:val="00B74E0C"/>
    <w:rsid w:val="00B75833"/>
    <w:rsid w:val="00B75A88"/>
    <w:rsid w:val="00B75FA3"/>
    <w:rsid w:val="00B761DD"/>
    <w:rsid w:val="00B76658"/>
    <w:rsid w:val="00B76694"/>
    <w:rsid w:val="00B77461"/>
    <w:rsid w:val="00B779BD"/>
    <w:rsid w:val="00B808BF"/>
    <w:rsid w:val="00B815B9"/>
    <w:rsid w:val="00B81AD9"/>
    <w:rsid w:val="00B81EAD"/>
    <w:rsid w:val="00B81F86"/>
    <w:rsid w:val="00B82117"/>
    <w:rsid w:val="00B82311"/>
    <w:rsid w:val="00B82336"/>
    <w:rsid w:val="00B825DD"/>
    <w:rsid w:val="00B828FA"/>
    <w:rsid w:val="00B8319D"/>
    <w:rsid w:val="00B83834"/>
    <w:rsid w:val="00B839DC"/>
    <w:rsid w:val="00B83BC9"/>
    <w:rsid w:val="00B83F0E"/>
    <w:rsid w:val="00B84538"/>
    <w:rsid w:val="00B846AF"/>
    <w:rsid w:val="00B84CFF"/>
    <w:rsid w:val="00B84D30"/>
    <w:rsid w:val="00B84E2D"/>
    <w:rsid w:val="00B85055"/>
    <w:rsid w:val="00B8528B"/>
    <w:rsid w:val="00B85561"/>
    <w:rsid w:val="00B85C62"/>
    <w:rsid w:val="00B861C8"/>
    <w:rsid w:val="00B8639C"/>
    <w:rsid w:val="00B86A99"/>
    <w:rsid w:val="00B86B16"/>
    <w:rsid w:val="00B879F3"/>
    <w:rsid w:val="00B87F1E"/>
    <w:rsid w:val="00B900CB"/>
    <w:rsid w:val="00B901AE"/>
    <w:rsid w:val="00B901CE"/>
    <w:rsid w:val="00B9032D"/>
    <w:rsid w:val="00B9131C"/>
    <w:rsid w:val="00B9159B"/>
    <w:rsid w:val="00B91736"/>
    <w:rsid w:val="00B91869"/>
    <w:rsid w:val="00B925A0"/>
    <w:rsid w:val="00B9279C"/>
    <w:rsid w:val="00B9289C"/>
    <w:rsid w:val="00B928CA"/>
    <w:rsid w:val="00B9298E"/>
    <w:rsid w:val="00B93084"/>
    <w:rsid w:val="00B93133"/>
    <w:rsid w:val="00B939DB"/>
    <w:rsid w:val="00B93C39"/>
    <w:rsid w:val="00B941DD"/>
    <w:rsid w:val="00B941F1"/>
    <w:rsid w:val="00B94691"/>
    <w:rsid w:val="00B947EB"/>
    <w:rsid w:val="00B94926"/>
    <w:rsid w:val="00B94A02"/>
    <w:rsid w:val="00B95720"/>
    <w:rsid w:val="00B95D43"/>
    <w:rsid w:val="00B95D4C"/>
    <w:rsid w:val="00B95E93"/>
    <w:rsid w:val="00B9624C"/>
    <w:rsid w:val="00B97160"/>
    <w:rsid w:val="00B97402"/>
    <w:rsid w:val="00B97F33"/>
    <w:rsid w:val="00BA00C1"/>
    <w:rsid w:val="00BA0A5F"/>
    <w:rsid w:val="00BA0C52"/>
    <w:rsid w:val="00BA1411"/>
    <w:rsid w:val="00BA1855"/>
    <w:rsid w:val="00BA1898"/>
    <w:rsid w:val="00BA18DF"/>
    <w:rsid w:val="00BA2709"/>
    <w:rsid w:val="00BA2772"/>
    <w:rsid w:val="00BA29AF"/>
    <w:rsid w:val="00BA2A5B"/>
    <w:rsid w:val="00BA2C08"/>
    <w:rsid w:val="00BA3124"/>
    <w:rsid w:val="00BA3CBF"/>
    <w:rsid w:val="00BA3DA1"/>
    <w:rsid w:val="00BA3DFB"/>
    <w:rsid w:val="00BA3F47"/>
    <w:rsid w:val="00BA3F74"/>
    <w:rsid w:val="00BA44EF"/>
    <w:rsid w:val="00BA46A7"/>
    <w:rsid w:val="00BA4DB6"/>
    <w:rsid w:val="00BA5EC1"/>
    <w:rsid w:val="00BA603B"/>
    <w:rsid w:val="00BA6394"/>
    <w:rsid w:val="00BA6694"/>
    <w:rsid w:val="00BA6834"/>
    <w:rsid w:val="00BA6D4E"/>
    <w:rsid w:val="00BA7784"/>
    <w:rsid w:val="00BA783B"/>
    <w:rsid w:val="00BA79B2"/>
    <w:rsid w:val="00BA7A94"/>
    <w:rsid w:val="00BB0706"/>
    <w:rsid w:val="00BB0C75"/>
    <w:rsid w:val="00BB0D39"/>
    <w:rsid w:val="00BB1A90"/>
    <w:rsid w:val="00BB1AC9"/>
    <w:rsid w:val="00BB1F2D"/>
    <w:rsid w:val="00BB20B5"/>
    <w:rsid w:val="00BB223D"/>
    <w:rsid w:val="00BB2B78"/>
    <w:rsid w:val="00BB2BEA"/>
    <w:rsid w:val="00BB2CAB"/>
    <w:rsid w:val="00BB2E17"/>
    <w:rsid w:val="00BB2FC5"/>
    <w:rsid w:val="00BB35E7"/>
    <w:rsid w:val="00BB39C4"/>
    <w:rsid w:val="00BB3CB0"/>
    <w:rsid w:val="00BB3E7F"/>
    <w:rsid w:val="00BB3F59"/>
    <w:rsid w:val="00BB4304"/>
    <w:rsid w:val="00BB4F3E"/>
    <w:rsid w:val="00BB5325"/>
    <w:rsid w:val="00BB5601"/>
    <w:rsid w:val="00BB5FC4"/>
    <w:rsid w:val="00BB62BE"/>
    <w:rsid w:val="00BB6392"/>
    <w:rsid w:val="00BB66BD"/>
    <w:rsid w:val="00BB7C3F"/>
    <w:rsid w:val="00BB7DA7"/>
    <w:rsid w:val="00BC0202"/>
    <w:rsid w:val="00BC06A9"/>
    <w:rsid w:val="00BC0CFF"/>
    <w:rsid w:val="00BC103C"/>
    <w:rsid w:val="00BC13B3"/>
    <w:rsid w:val="00BC13B8"/>
    <w:rsid w:val="00BC1814"/>
    <w:rsid w:val="00BC190A"/>
    <w:rsid w:val="00BC1E01"/>
    <w:rsid w:val="00BC1F64"/>
    <w:rsid w:val="00BC2036"/>
    <w:rsid w:val="00BC2129"/>
    <w:rsid w:val="00BC23A2"/>
    <w:rsid w:val="00BC25FA"/>
    <w:rsid w:val="00BC260E"/>
    <w:rsid w:val="00BC2787"/>
    <w:rsid w:val="00BC29EA"/>
    <w:rsid w:val="00BC2A32"/>
    <w:rsid w:val="00BC2D89"/>
    <w:rsid w:val="00BC3259"/>
    <w:rsid w:val="00BC345A"/>
    <w:rsid w:val="00BC3C9C"/>
    <w:rsid w:val="00BC41EB"/>
    <w:rsid w:val="00BC4334"/>
    <w:rsid w:val="00BC45B6"/>
    <w:rsid w:val="00BC5017"/>
    <w:rsid w:val="00BC51A3"/>
    <w:rsid w:val="00BC63C9"/>
    <w:rsid w:val="00BC64BE"/>
    <w:rsid w:val="00BC6D1C"/>
    <w:rsid w:val="00BC6FFE"/>
    <w:rsid w:val="00BC704D"/>
    <w:rsid w:val="00BC71FB"/>
    <w:rsid w:val="00BC7204"/>
    <w:rsid w:val="00BC79F1"/>
    <w:rsid w:val="00BC7D68"/>
    <w:rsid w:val="00BC7FF5"/>
    <w:rsid w:val="00BD060B"/>
    <w:rsid w:val="00BD092C"/>
    <w:rsid w:val="00BD0CB8"/>
    <w:rsid w:val="00BD0D36"/>
    <w:rsid w:val="00BD117A"/>
    <w:rsid w:val="00BD1190"/>
    <w:rsid w:val="00BD1976"/>
    <w:rsid w:val="00BD2218"/>
    <w:rsid w:val="00BD2D81"/>
    <w:rsid w:val="00BD2E28"/>
    <w:rsid w:val="00BD2EC7"/>
    <w:rsid w:val="00BD2F28"/>
    <w:rsid w:val="00BD2FF7"/>
    <w:rsid w:val="00BD31A3"/>
    <w:rsid w:val="00BD37C3"/>
    <w:rsid w:val="00BD39B8"/>
    <w:rsid w:val="00BD3D98"/>
    <w:rsid w:val="00BD3DD3"/>
    <w:rsid w:val="00BD4114"/>
    <w:rsid w:val="00BD44F8"/>
    <w:rsid w:val="00BD4598"/>
    <w:rsid w:val="00BD4620"/>
    <w:rsid w:val="00BD4B5C"/>
    <w:rsid w:val="00BD51B8"/>
    <w:rsid w:val="00BD534D"/>
    <w:rsid w:val="00BD56AA"/>
    <w:rsid w:val="00BD5728"/>
    <w:rsid w:val="00BD5AA1"/>
    <w:rsid w:val="00BD62F1"/>
    <w:rsid w:val="00BD6325"/>
    <w:rsid w:val="00BD65E2"/>
    <w:rsid w:val="00BD6D6D"/>
    <w:rsid w:val="00BD6FE7"/>
    <w:rsid w:val="00BD7018"/>
    <w:rsid w:val="00BD7557"/>
    <w:rsid w:val="00BD78E7"/>
    <w:rsid w:val="00BD7993"/>
    <w:rsid w:val="00BD79C0"/>
    <w:rsid w:val="00BD7F1E"/>
    <w:rsid w:val="00BE015C"/>
    <w:rsid w:val="00BE0312"/>
    <w:rsid w:val="00BE0B5F"/>
    <w:rsid w:val="00BE0B88"/>
    <w:rsid w:val="00BE1040"/>
    <w:rsid w:val="00BE108C"/>
    <w:rsid w:val="00BE10C4"/>
    <w:rsid w:val="00BE14BB"/>
    <w:rsid w:val="00BE1623"/>
    <w:rsid w:val="00BE1927"/>
    <w:rsid w:val="00BE1F02"/>
    <w:rsid w:val="00BE21E7"/>
    <w:rsid w:val="00BE26B8"/>
    <w:rsid w:val="00BE2F02"/>
    <w:rsid w:val="00BE2FBE"/>
    <w:rsid w:val="00BE338A"/>
    <w:rsid w:val="00BE33BA"/>
    <w:rsid w:val="00BE34EB"/>
    <w:rsid w:val="00BE3A10"/>
    <w:rsid w:val="00BE3E07"/>
    <w:rsid w:val="00BE423D"/>
    <w:rsid w:val="00BE43AB"/>
    <w:rsid w:val="00BE4F20"/>
    <w:rsid w:val="00BE4FA2"/>
    <w:rsid w:val="00BE54D1"/>
    <w:rsid w:val="00BE54FE"/>
    <w:rsid w:val="00BE5581"/>
    <w:rsid w:val="00BE558D"/>
    <w:rsid w:val="00BE5DA8"/>
    <w:rsid w:val="00BE6164"/>
    <w:rsid w:val="00BE65C2"/>
    <w:rsid w:val="00BE692A"/>
    <w:rsid w:val="00BE6D9F"/>
    <w:rsid w:val="00BE722B"/>
    <w:rsid w:val="00BE7760"/>
    <w:rsid w:val="00BE78C4"/>
    <w:rsid w:val="00BE796F"/>
    <w:rsid w:val="00BF0486"/>
    <w:rsid w:val="00BF0528"/>
    <w:rsid w:val="00BF0AB1"/>
    <w:rsid w:val="00BF0BA8"/>
    <w:rsid w:val="00BF0EE7"/>
    <w:rsid w:val="00BF1299"/>
    <w:rsid w:val="00BF17AF"/>
    <w:rsid w:val="00BF1B87"/>
    <w:rsid w:val="00BF1EA5"/>
    <w:rsid w:val="00BF211B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6F2"/>
    <w:rsid w:val="00BF3A27"/>
    <w:rsid w:val="00BF3BE7"/>
    <w:rsid w:val="00BF3EED"/>
    <w:rsid w:val="00BF3F78"/>
    <w:rsid w:val="00BF404C"/>
    <w:rsid w:val="00BF4404"/>
    <w:rsid w:val="00BF44DF"/>
    <w:rsid w:val="00BF4722"/>
    <w:rsid w:val="00BF47FB"/>
    <w:rsid w:val="00BF490D"/>
    <w:rsid w:val="00BF4C02"/>
    <w:rsid w:val="00BF4CDE"/>
    <w:rsid w:val="00BF4E28"/>
    <w:rsid w:val="00BF53BA"/>
    <w:rsid w:val="00BF5DA0"/>
    <w:rsid w:val="00BF620E"/>
    <w:rsid w:val="00BF75F5"/>
    <w:rsid w:val="00BF7AE0"/>
    <w:rsid w:val="00C001ED"/>
    <w:rsid w:val="00C0072F"/>
    <w:rsid w:val="00C009E7"/>
    <w:rsid w:val="00C0100E"/>
    <w:rsid w:val="00C012E2"/>
    <w:rsid w:val="00C01336"/>
    <w:rsid w:val="00C013CB"/>
    <w:rsid w:val="00C01446"/>
    <w:rsid w:val="00C022A0"/>
    <w:rsid w:val="00C0239E"/>
    <w:rsid w:val="00C028C6"/>
    <w:rsid w:val="00C029D9"/>
    <w:rsid w:val="00C02B5E"/>
    <w:rsid w:val="00C02C38"/>
    <w:rsid w:val="00C03BBA"/>
    <w:rsid w:val="00C03E4D"/>
    <w:rsid w:val="00C03F78"/>
    <w:rsid w:val="00C03FE4"/>
    <w:rsid w:val="00C04377"/>
    <w:rsid w:val="00C043D1"/>
    <w:rsid w:val="00C0489C"/>
    <w:rsid w:val="00C05067"/>
    <w:rsid w:val="00C056CE"/>
    <w:rsid w:val="00C056D7"/>
    <w:rsid w:val="00C05853"/>
    <w:rsid w:val="00C05A59"/>
    <w:rsid w:val="00C05C1F"/>
    <w:rsid w:val="00C05D0A"/>
    <w:rsid w:val="00C06FB7"/>
    <w:rsid w:val="00C070BE"/>
    <w:rsid w:val="00C074DA"/>
    <w:rsid w:val="00C07E97"/>
    <w:rsid w:val="00C07FA8"/>
    <w:rsid w:val="00C10C58"/>
    <w:rsid w:val="00C10EAB"/>
    <w:rsid w:val="00C10FC3"/>
    <w:rsid w:val="00C11110"/>
    <w:rsid w:val="00C11114"/>
    <w:rsid w:val="00C1125C"/>
    <w:rsid w:val="00C11EA8"/>
    <w:rsid w:val="00C11FA5"/>
    <w:rsid w:val="00C121D9"/>
    <w:rsid w:val="00C122FC"/>
    <w:rsid w:val="00C126C8"/>
    <w:rsid w:val="00C1291A"/>
    <w:rsid w:val="00C12B5E"/>
    <w:rsid w:val="00C12EA8"/>
    <w:rsid w:val="00C136A9"/>
    <w:rsid w:val="00C137BE"/>
    <w:rsid w:val="00C13901"/>
    <w:rsid w:val="00C13BD9"/>
    <w:rsid w:val="00C1476F"/>
    <w:rsid w:val="00C14944"/>
    <w:rsid w:val="00C14B55"/>
    <w:rsid w:val="00C14EA2"/>
    <w:rsid w:val="00C15095"/>
    <w:rsid w:val="00C1567E"/>
    <w:rsid w:val="00C1575D"/>
    <w:rsid w:val="00C1591A"/>
    <w:rsid w:val="00C15B9A"/>
    <w:rsid w:val="00C15F81"/>
    <w:rsid w:val="00C15FCE"/>
    <w:rsid w:val="00C16467"/>
    <w:rsid w:val="00C16BB7"/>
    <w:rsid w:val="00C16C4A"/>
    <w:rsid w:val="00C171D2"/>
    <w:rsid w:val="00C1780C"/>
    <w:rsid w:val="00C179B7"/>
    <w:rsid w:val="00C17E0A"/>
    <w:rsid w:val="00C17ECF"/>
    <w:rsid w:val="00C2046B"/>
    <w:rsid w:val="00C2074F"/>
    <w:rsid w:val="00C20870"/>
    <w:rsid w:val="00C213F0"/>
    <w:rsid w:val="00C216FB"/>
    <w:rsid w:val="00C21F2B"/>
    <w:rsid w:val="00C21F83"/>
    <w:rsid w:val="00C2251C"/>
    <w:rsid w:val="00C2264A"/>
    <w:rsid w:val="00C2289B"/>
    <w:rsid w:val="00C22973"/>
    <w:rsid w:val="00C22976"/>
    <w:rsid w:val="00C22C47"/>
    <w:rsid w:val="00C234DF"/>
    <w:rsid w:val="00C23D20"/>
    <w:rsid w:val="00C241B8"/>
    <w:rsid w:val="00C244B5"/>
    <w:rsid w:val="00C24900"/>
    <w:rsid w:val="00C24F2E"/>
    <w:rsid w:val="00C25032"/>
    <w:rsid w:val="00C2592B"/>
    <w:rsid w:val="00C25E82"/>
    <w:rsid w:val="00C26576"/>
    <w:rsid w:val="00C26930"/>
    <w:rsid w:val="00C26A75"/>
    <w:rsid w:val="00C27044"/>
    <w:rsid w:val="00C271C3"/>
    <w:rsid w:val="00C2746A"/>
    <w:rsid w:val="00C277B0"/>
    <w:rsid w:val="00C2786B"/>
    <w:rsid w:val="00C27D4B"/>
    <w:rsid w:val="00C303BC"/>
    <w:rsid w:val="00C3050B"/>
    <w:rsid w:val="00C30E67"/>
    <w:rsid w:val="00C31844"/>
    <w:rsid w:val="00C31D06"/>
    <w:rsid w:val="00C31F89"/>
    <w:rsid w:val="00C324B5"/>
    <w:rsid w:val="00C32DCB"/>
    <w:rsid w:val="00C32FDC"/>
    <w:rsid w:val="00C33955"/>
    <w:rsid w:val="00C33E1A"/>
    <w:rsid w:val="00C3420D"/>
    <w:rsid w:val="00C349FD"/>
    <w:rsid w:val="00C35159"/>
    <w:rsid w:val="00C35442"/>
    <w:rsid w:val="00C35897"/>
    <w:rsid w:val="00C359AA"/>
    <w:rsid w:val="00C35A70"/>
    <w:rsid w:val="00C35D0D"/>
    <w:rsid w:val="00C35E31"/>
    <w:rsid w:val="00C369C3"/>
    <w:rsid w:val="00C36A26"/>
    <w:rsid w:val="00C36BF5"/>
    <w:rsid w:val="00C36C2E"/>
    <w:rsid w:val="00C36D95"/>
    <w:rsid w:val="00C37587"/>
    <w:rsid w:val="00C375DB"/>
    <w:rsid w:val="00C3775B"/>
    <w:rsid w:val="00C4056E"/>
    <w:rsid w:val="00C407E4"/>
    <w:rsid w:val="00C408E3"/>
    <w:rsid w:val="00C40EEE"/>
    <w:rsid w:val="00C41392"/>
    <w:rsid w:val="00C4167B"/>
    <w:rsid w:val="00C417E1"/>
    <w:rsid w:val="00C41B85"/>
    <w:rsid w:val="00C41E7D"/>
    <w:rsid w:val="00C41F21"/>
    <w:rsid w:val="00C42451"/>
    <w:rsid w:val="00C42DE7"/>
    <w:rsid w:val="00C430CF"/>
    <w:rsid w:val="00C43176"/>
    <w:rsid w:val="00C440EC"/>
    <w:rsid w:val="00C44721"/>
    <w:rsid w:val="00C44995"/>
    <w:rsid w:val="00C44DE3"/>
    <w:rsid w:val="00C450AB"/>
    <w:rsid w:val="00C454E3"/>
    <w:rsid w:val="00C45652"/>
    <w:rsid w:val="00C4570B"/>
    <w:rsid w:val="00C457D0"/>
    <w:rsid w:val="00C46856"/>
    <w:rsid w:val="00C4697C"/>
    <w:rsid w:val="00C46C06"/>
    <w:rsid w:val="00C46E9A"/>
    <w:rsid w:val="00C46F4A"/>
    <w:rsid w:val="00C47365"/>
    <w:rsid w:val="00C47725"/>
    <w:rsid w:val="00C4791F"/>
    <w:rsid w:val="00C47F8F"/>
    <w:rsid w:val="00C50031"/>
    <w:rsid w:val="00C50B33"/>
    <w:rsid w:val="00C50B95"/>
    <w:rsid w:val="00C50F8F"/>
    <w:rsid w:val="00C5107C"/>
    <w:rsid w:val="00C51A52"/>
    <w:rsid w:val="00C51A84"/>
    <w:rsid w:val="00C51C64"/>
    <w:rsid w:val="00C51CAF"/>
    <w:rsid w:val="00C52DA2"/>
    <w:rsid w:val="00C52F3C"/>
    <w:rsid w:val="00C53042"/>
    <w:rsid w:val="00C5358C"/>
    <w:rsid w:val="00C5491E"/>
    <w:rsid w:val="00C549DD"/>
    <w:rsid w:val="00C54AC9"/>
    <w:rsid w:val="00C54B75"/>
    <w:rsid w:val="00C54CD3"/>
    <w:rsid w:val="00C54E10"/>
    <w:rsid w:val="00C55243"/>
    <w:rsid w:val="00C55997"/>
    <w:rsid w:val="00C55A9E"/>
    <w:rsid w:val="00C56783"/>
    <w:rsid w:val="00C56F22"/>
    <w:rsid w:val="00C60006"/>
    <w:rsid w:val="00C6014F"/>
    <w:rsid w:val="00C60663"/>
    <w:rsid w:val="00C608D9"/>
    <w:rsid w:val="00C60C63"/>
    <w:rsid w:val="00C60E0E"/>
    <w:rsid w:val="00C60E5B"/>
    <w:rsid w:val="00C60F23"/>
    <w:rsid w:val="00C6167A"/>
    <w:rsid w:val="00C61CB7"/>
    <w:rsid w:val="00C61F94"/>
    <w:rsid w:val="00C62134"/>
    <w:rsid w:val="00C62385"/>
    <w:rsid w:val="00C6242C"/>
    <w:rsid w:val="00C626B1"/>
    <w:rsid w:val="00C626BD"/>
    <w:rsid w:val="00C62FF1"/>
    <w:rsid w:val="00C63A94"/>
    <w:rsid w:val="00C63AA4"/>
    <w:rsid w:val="00C64057"/>
    <w:rsid w:val="00C642A8"/>
    <w:rsid w:val="00C6467B"/>
    <w:rsid w:val="00C64773"/>
    <w:rsid w:val="00C64B09"/>
    <w:rsid w:val="00C6509A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B1A"/>
    <w:rsid w:val="00C70185"/>
    <w:rsid w:val="00C7021F"/>
    <w:rsid w:val="00C70242"/>
    <w:rsid w:val="00C7066B"/>
    <w:rsid w:val="00C70975"/>
    <w:rsid w:val="00C70ACF"/>
    <w:rsid w:val="00C71559"/>
    <w:rsid w:val="00C71675"/>
    <w:rsid w:val="00C7170C"/>
    <w:rsid w:val="00C71BF6"/>
    <w:rsid w:val="00C71DE7"/>
    <w:rsid w:val="00C71F22"/>
    <w:rsid w:val="00C7236D"/>
    <w:rsid w:val="00C72773"/>
    <w:rsid w:val="00C72FBB"/>
    <w:rsid w:val="00C73242"/>
    <w:rsid w:val="00C73367"/>
    <w:rsid w:val="00C73A76"/>
    <w:rsid w:val="00C73AB6"/>
    <w:rsid w:val="00C7430B"/>
    <w:rsid w:val="00C75148"/>
    <w:rsid w:val="00C75F4F"/>
    <w:rsid w:val="00C75FFD"/>
    <w:rsid w:val="00C76153"/>
    <w:rsid w:val="00C762C5"/>
    <w:rsid w:val="00C76491"/>
    <w:rsid w:val="00C764CA"/>
    <w:rsid w:val="00C76790"/>
    <w:rsid w:val="00C76D80"/>
    <w:rsid w:val="00C77010"/>
    <w:rsid w:val="00C77073"/>
    <w:rsid w:val="00C77569"/>
    <w:rsid w:val="00C776E1"/>
    <w:rsid w:val="00C77952"/>
    <w:rsid w:val="00C80AC3"/>
    <w:rsid w:val="00C80DD4"/>
    <w:rsid w:val="00C80FB1"/>
    <w:rsid w:val="00C810E1"/>
    <w:rsid w:val="00C812D5"/>
    <w:rsid w:val="00C81322"/>
    <w:rsid w:val="00C813F6"/>
    <w:rsid w:val="00C814F7"/>
    <w:rsid w:val="00C819A2"/>
    <w:rsid w:val="00C8244D"/>
    <w:rsid w:val="00C82591"/>
    <w:rsid w:val="00C83EAE"/>
    <w:rsid w:val="00C83F01"/>
    <w:rsid w:val="00C847BD"/>
    <w:rsid w:val="00C84A96"/>
    <w:rsid w:val="00C84B1A"/>
    <w:rsid w:val="00C84C77"/>
    <w:rsid w:val="00C84CC0"/>
    <w:rsid w:val="00C84E11"/>
    <w:rsid w:val="00C84FAA"/>
    <w:rsid w:val="00C852D9"/>
    <w:rsid w:val="00C8538D"/>
    <w:rsid w:val="00C859FA"/>
    <w:rsid w:val="00C85BB7"/>
    <w:rsid w:val="00C85BD9"/>
    <w:rsid w:val="00C85C96"/>
    <w:rsid w:val="00C85CF7"/>
    <w:rsid w:val="00C85D8B"/>
    <w:rsid w:val="00C86371"/>
    <w:rsid w:val="00C86621"/>
    <w:rsid w:val="00C8666D"/>
    <w:rsid w:val="00C86774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0E5F"/>
    <w:rsid w:val="00C91297"/>
    <w:rsid w:val="00C91D1A"/>
    <w:rsid w:val="00C91D6E"/>
    <w:rsid w:val="00C9203F"/>
    <w:rsid w:val="00C920FA"/>
    <w:rsid w:val="00C93094"/>
    <w:rsid w:val="00C933FA"/>
    <w:rsid w:val="00C9389C"/>
    <w:rsid w:val="00C9398E"/>
    <w:rsid w:val="00C93D8A"/>
    <w:rsid w:val="00C94058"/>
    <w:rsid w:val="00C94071"/>
    <w:rsid w:val="00C94202"/>
    <w:rsid w:val="00C94CF0"/>
    <w:rsid w:val="00C951E5"/>
    <w:rsid w:val="00C953DD"/>
    <w:rsid w:val="00C9577C"/>
    <w:rsid w:val="00C959E6"/>
    <w:rsid w:val="00C95C92"/>
    <w:rsid w:val="00C9632C"/>
    <w:rsid w:val="00C968CA"/>
    <w:rsid w:val="00C96E7A"/>
    <w:rsid w:val="00C96FE4"/>
    <w:rsid w:val="00C96FFD"/>
    <w:rsid w:val="00C9701E"/>
    <w:rsid w:val="00C9785F"/>
    <w:rsid w:val="00C979FB"/>
    <w:rsid w:val="00CA038A"/>
    <w:rsid w:val="00CA03B0"/>
    <w:rsid w:val="00CA0690"/>
    <w:rsid w:val="00CA0822"/>
    <w:rsid w:val="00CA0827"/>
    <w:rsid w:val="00CA0ADF"/>
    <w:rsid w:val="00CA0CDD"/>
    <w:rsid w:val="00CA0CEB"/>
    <w:rsid w:val="00CA18BB"/>
    <w:rsid w:val="00CA1A79"/>
    <w:rsid w:val="00CA1B12"/>
    <w:rsid w:val="00CA1B80"/>
    <w:rsid w:val="00CA1DE1"/>
    <w:rsid w:val="00CA2188"/>
    <w:rsid w:val="00CA228A"/>
    <w:rsid w:val="00CA36F8"/>
    <w:rsid w:val="00CA3A9D"/>
    <w:rsid w:val="00CA481E"/>
    <w:rsid w:val="00CA49DE"/>
    <w:rsid w:val="00CA508E"/>
    <w:rsid w:val="00CA509B"/>
    <w:rsid w:val="00CA50A9"/>
    <w:rsid w:val="00CA59B4"/>
    <w:rsid w:val="00CA5AF7"/>
    <w:rsid w:val="00CA5FA9"/>
    <w:rsid w:val="00CA6554"/>
    <w:rsid w:val="00CA6C0C"/>
    <w:rsid w:val="00CA6C60"/>
    <w:rsid w:val="00CA6E44"/>
    <w:rsid w:val="00CA6F96"/>
    <w:rsid w:val="00CA7147"/>
    <w:rsid w:val="00CA728C"/>
    <w:rsid w:val="00CA7603"/>
    <w:rsid w:val="00CA7665"/>
    <w:rsid w:val="00CA7A05"/>
    <w:rsid w:val="00CA7AB6"/>
    <w:rsid w:val="00CB0350"/>
    <w:rsid w:val="00CB077F"/>
    <w:rsid w:val="00CB09AC"/>
    <w:rsid w:val="00CB0C7D"/>
    <w:rsid w:val="00CB15AF"/>
    <w:rsid w:val="00CB1802"/>
    <w:rsid w:val="00CB1984"/>
    <w:rsid w:val="00CB1B9F"/>
    <w:rsid w:val="00CB213F"/>
    <w:rsid w:val="00CB2191"/>
    <w:rsid w:val="00CB2879"/>
    <w:rsid w:val="00CB2D46"/>
    <w:rsid w:val="00CB3C2C"/>
    <w:rsid w:val="00CB3F75"/>
    <w:rsid w:val="00CB4215"/>
    <w:rsid w:val="00CB4531"/>
    <w:rsid w:val="00CB45C0"/>
    <w:rsid w:val="00CB4D40"/>
    <w:rsid w:val="00CB50E6"/>
    <w:rsid w:val="00CB581B"/>
    <w:rsid w:val="00CB5F6E"/>
    <w:rsid w:val="00CB6C9F"/>
    <w:rsid w:val="00CB7282"/>
    <w:rsid w:val="00CB7365"/>
    <w:rsid w:val="00CB7499"/>
    <w:rsid w:val="00CB74D8"/>
    <w:rsid w:val="00CB7536"/>
    <w:rsid w:val="00CB7AD8"/>
    <w:rsid w:val="00CB7AEF"/>
    <w:rsid w:val="00CB7B41"/>
    <w:rsid w:val="00CB7E73"/>
    <w:rsid w:val="00CB7FDC"/>
    <w:rsid w:val="00CC0047"/>
    <w:rsid w:val="00CC025A"/>
    <w:rsid w:val="00CC0275"/>
    <w:rsid w:val="00CC03E5"/>
    <w:rsid w:val="00CC0565"/>
    <w:rsid w:val="00CC06CD"/>
    <w:rsid w:val="00CC0ED6"/>
    <w:rsid w:val="00CC101E"/>
    <w:rsid w:val="00CC1287"/>
    <w:rsid w:val="00CC15DC"/>
    <w:rsid w:val="00CC1742"/>
    <w:rsid w:val="00CC2115"/>
    <w:rsid w:val="00CC2264"/>
    <w:rsid w:val="00CC2585"/>
    <w:rsid w:val="00CC27E1"/>
    <w:rsid w:val="00CC29B8"/>
    <w:rsid w:val="00CC2A5E"/>
    <w:rsid w:val="00CC30F5"/>
    <w:rsid w:val="00CC319D"/>
    <w:rsid w:val="00CC4AEE"/>
    <w:rsid w:val="00CC4C53"/>
    <w:rsid w:val="00CC4E13"/>
    <w:rsid w:val="00CC4FD4"/>
    <w:rsid w:val="00CC513C"/>
    <w:rsid w:val="00CC5299"/>
    <w:rsid w:val="00CC5336"/>
    <w:rsid w:val="00CC58AF"/>
    <w:rsid w:val="00CC5C1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FD4"/>
    <w:rsid w:val="00CD2214"/>
    <w:rsid w:val="00CD2E75"/>
    <w:rsid w:val="00CD31ED"/>
    <w:rsid w:val="00CD34FE"/>
    <w:rsid w:val="00CD3A89"/>
    <w:rsid w:val="00CD3AE4"/>
    <w:rsid w:val="00CD3CC7"/>
    <w:rsid w:val="00CD4398"/>
    <w:rsid w:val="00CD4445"/>
    <w:rsid w:val="00CD4686"/>
    <w:rsid w:val="00CD4A66"/>
    <w:rsid w:val="00CD4D5D"/>
    <w:rsid w:val="00CD63C5"/>
    <w:rsid w:val="00CD63F0"/>
    <w:rsid w:val="00CD67E7"/>
    <w:rsid w:val="00CD6D23"/>
    <w:rsid w:val="00CD76E4"/>
    <w:rsid w:val="00CD7ACB"/>
    <w:rsid w:val="00CD7C6E"/>
    <w:rsid w:val="00CE0298"/>
    <w:rsid w:val="00CE0448"/>
    <w:rsid w:val="00CE0B49"/>
    <w:rsid w:val="00CE14FA"/>
    <w:rsid w:val="00CE166D"/>
    <w:rsid w:val="00CE187C"/>
    <w:rsid w:val="00CE18D1"/>
    <w:rsid w:val="00CE1A9B"/>
    <w:rsid w:val="00CE212C"/>
    <w:rsid w:val="00CE239E"/>
    <w:rsid w:val="00CE23B2"/>
    <w:rsid w:val="00CE25C4"/>
    <w:rsid w:val="00CE25D8"/>
    <w:rsid w:val="00CE2742"/>
    <w:rsid w:val="00CE27AE"/>
    <w:rsid w:val="00CE3034"/>
    <w:rsid w:val="00CE3CAE"/>
    <w:rsid w:val="00CE3D50"/>
    <w:rsid w:val="00CE3E92"/>
    <w:rsid w:val="00CE49F7"/>
    <w:rsid w:val="00CE4FD4"/>
    <w:rsid w:val="00CE5702"/>
    <w:rsid w:val="00CE5AC3"/>
    <w:rsid w:val="00CE68C6"/>
    <w:rsid w:val="00CE6943"/>
    <w:rsid w:val="00CE6AAF"/>
    <w:rsid w:val="00CE7081"/>
    <w:rsid w:val="00CE73E7"/>
    <w:rsid w:val="00CE7486"/>
    <w:rsid w:val="00CE76AD"/>
    <w:rsid w:val="00CE77B8"/>
    <w:rsid w:val="00CE7818"/>
    <w:rsid w:val="00CE7BE2"/>
    <w:rsid w:val="00CE7CA1"/>
    <w:rsid w:val="00CE7E44"/>
    <w:rsid w:val="00CF00D8"/>
    <w:rsid w:val="00CF00EF"/>
    <w:rsid w:val="00CF06EB"/>
    <w:rsid w:val="00CF079C"/>
    <w:rsid w:val="00CF0890"/>
    <w:rsid w:val="00CF131F"/>
    <w:rsid w:val="00CF14B1"/>
    <w:rsid w:val="00CF17EB"/>
    <w:rsid w:val="00CF1834"/>
    <w:rsid w:val="00CF1A66"/>
    <w:rsid w:val="00CF1FC1"/>
    <w:rsid w:val="00CF279B"/>
    <w:rsid w:val="00CF29D2"/>
    <w:rsid w:val="00CF2E45"/>
    <w:rsid w:val="00CF339A"/>
    <w:rsid w:val="00CF36F6"/>
    <w:rsid w:val="00CF388B"/>
    <w:rsid w:val="00CF38E4"/>
    <w:rsid w:val="00CF39D3"/>
    <w:rsid w:val="00CF3A00"/>
    <w:rsid w:val="00CF3B7B"/>
    <w:rsid w:val="00CF3BF2"/>
    <w:rsid w:val="00CF3C19"/>
    <w:rsid w:val="00CF3C53"/>
    <w:rsid w:val="00CF4D34"/>
    <w:rsid w:val="00CF4F99"/>
    <w:rsid w:val="00CF54F0"/>
    <w:rsid w:val="00CF595B"/>
    <w:rsid w:val="00CF59FF"/>
    <w:rsid w:val="00CF5E21"/>
    <w:rsid w:val="00CF6924"/>
    <w:rsid w:val="00CF6A25"/>
    <w:rsid w:val="00CF6C2A"/>
    <w:rsid w:val="00CF6DA7"/>
    <w:rsid w:val="00CF6DE2"/>
    <w:rsid w:val="00CF6DF0"/>
    <w:rsid w:val="00CF6E4B"/>
    <w:rsid w:val="00CF7024"/>
    <w:rsid w:val="00CF7042"/>
    <w:rsid w:val="00CF70B2"/>
    <w:rsid w:val="00CF7185"/>
    <w:rsid w:val="00CF7336"/>
    <w:rsid w:val="00CF73E0"/>
    <w:rsid w:val="00CF743D"/>
    <w:rsid w:val="00CF769B"/>
    <w:rsid w:val="00CF77DE"/>
    <w:rsid w:val="00CF7A59"/>
    <w:rsid w:val="00CF7D8E"/>
    <w:rsid w:val="00CF7F8A"/>
    <w:rsid w:val="00D00E90"/>
    <w:rsid w:val="00D00FD2"/>
    <w:rsid w:val="00D014D9"/>
    <w:rsid w:val="00D01610"/>
    <w:rsid w:val="00D01795"/>
    <w:rsid w:val="00D01945"/>
    <w:rsid w:val="00D02317"/>
    <w:rsid w:val="00D023E0"/>
    <w:rsid w:val="00D0266A"/>
    <w:rsid w:val="00D027FE"/>
    <w:rsid w:val="00D02A77"/>
    <w:rsid w:val="00D02CA8"/>
    <w:rsid w:val="00D02D5C"/>
    <w:rsid w:val="00D03C1B"/>
    <w:rsid w:val="00D0424B"/>
    <w:rsid w:val="00D043A9"/>
    <w:rsid w:val="00D043D0"/>
    <w:rsid w:val="00D044F3"/>
    <w:rsid w:val="00D048E0"/>
    <w:rsid w:val="00D0500B"/>
    <w:rsid w:val="00D0518F"/>
    <w:rsid w:val="00D053EF"/>
    <w:rsid w:val="00D057BD"/>
    <w:rsid w:val="00D059B9"/>
    <w:rsid w:val="00D05B3D"/>
    <w:rsid w:val="00D06226"/>
    <w:rsid w:val="00D06B11"/>
    <w:rsid w:val="00D06BF0"/>
    <w:rsid w:val="00D06CA1"/>
    <w:rsid w:val="00D072B7"/>
    <w:rsid w:val="00D073C7"/>
    <w:rsid w:val="00D0761C"/>
    <w:rsid w:val="00D0791A"/>
    <w:rsid w:val="00D07F0A"/>
    <w:rsid w:val="00D1012C"/>
    <w:rsid w:val="00D101C8"/>
    <w:rsid w:val="00D10426"/>
    <w:rsid w:val="00D10563"/>
    <w:rsid w:val="00D1099F"/>
    <w:rsid w:val="00D10F25"/>
    <w:rsid w:val="00D112FE"/>
    <w:rsid w:val="00D11408"/>
    <w:rsid w:val="00D116DF"/>
    <w:rsid w:val="00D116EC"/>
    <w:rsid w:val="00D11F8E"/>
    <w:rsid w:val="00D12A3C"/>
    <w:rsid w:val="00D12CB5"/>
    <w:rsid w:val="00D12CE0"/>
    <w:rsid w:val="00D12D5F"/>
    <w:rsid w:val="00D13129"/>
    <w:rsid w:val="00D1322B"/>
    <w:rsid w:val="00D1328A"/>
    <w:rsid w:val="00D13AD0"/>
    <w:rsid w:val="00D1433D"/>
    <w:rsid w:val="00D14403"/>
    <w:rsid w:val="00D14B9B"/>
    <w:rsid w:val="00D15682"/>
    <w:rsid w:val="00D1599B"/>
    <w:rsid w:val="00D15AF3"/>
    <w:rsid w:val="00D1609C"/>
    <w:rsid w:val="00D16240"/>
    <w:rsid w:val="00D16566"/>
    <w:rsid w:val="00D16D26"/>
    <w:rsid w:val="00D16E09"/>
    <w:rsid w:val="00D16F3C"/>
    <w:rsid w:val="00D17236"/>
    <w:rsid w:val="00D17A1A"/>
    <w:rsid w:val="00D17D53"/>
    <w:rsid w:val="00D17D9C"/>
    <w:rsid w:val="00D17DF0"/>
    <w:rsid w:val="00D20188"/>
    <w:rsid w:val="00D201C8"/>
    <w:rsid w:val="00D20A88"/>
    <w:rsid w:val="00D20C51"/>
    <w:rsid w:val="00D20EA9"/>
    <w:rsid w:val="00D20F99"/>
    <w:rsid w:val="00D22388"/>
    <w:rsid w:val="00D22824"/>
    <w:rsid w:val="00D2296A"/>
    <w:rsid w:val="00D22C58"/>
    <w:rsid w:val="00D22E45"/>
    <w:rsid w:val="00D23255"/>
    <w:rsid w:val="00D23464"/>
    <w:rsid w:val="00D23621"/>
    <w:rsid w:val="00D238A3"/>
    <w:rsid w:val="00D23A43"/>
    <w:rsid w:val="00D23A51"/>
    <w:rsid w:val="00D23E27"/>
    <w:rsid w:val="00D23F70"/>
    <w:rsid w:val="00D23FA1"/>
    <w:rsid w:val="00D2408D"/>
    <w:rsid w:val="00D2422A"/>
    <w:rsid w:val="00D242A6"/>
    <w:rsid w:val="00D245A8"/>
    <w:rsid w:val="00D246FD"/>
    <w:rsid w:val="00D2476E"/>
    <w:rsid w:val="00D24C5C"/>
    <w:rsid w:val="00D25676"/>
    <w:rsid w:val="00D25DDE"/>
    <w:rsid w:val="00D25E46"/>
    <w:rsid w:val="00D26647"/>
    <w:rsid w:val="00D267CC"/>
    <w:rsid w:val="00D269CA"/>
    <w:rsid w:val="00D26ECA"/>
    <w:rsid w:val="00D27042"/>
    <w:rsid w:val="00D272DF"/>
    <w:rsid w:val="00D30073"/>
    <w:rsid w:val="00D30715"/>
    <w:rsid w:val="00D308AB"/>
    <w:rsid w:val="00D30959"/>
    <w:rsid w:val="00D30B1F"/>
    <w:rsid w:val="00D30F3F"/>
    <w:rsid w:val="00D31C69"/>
    <w:rsid w:val="00D31F68"/>
    <w:rsid w:val="00D32086"/>
    <w:rsid w:val="00D32865"/>
    <w:rsid w:val="00D3332A"/>
    <w:rsid w:val="00D33672"/>
    <w:rsid w:val="00D3380B"/>
    <w:rsid w:val="00D33962"/>
    <w:rsid w:val="00D339D7"/>
    <w:rsid w:val="00D33E32"/>
    <w:rsid w:val="00D34856"/>
    <w:rsid w:val="00D34ABA"/>
    <w:rsid w:val="00D34ABE"/>
    <w:rsid w:val="00D34B9D"/>
    <w:rsid w:val="00D34CE7"/>
    <w:rsid w:val="00D34CEE"/>
    <w:rsid w:val="00D34DE3"/>
    <w:rsid w:val="00D350A1"/>
    <w:rsid w:val="00D35441"/>
    <w:rsid w:val="00D36446"/>
    <w:rsid w:val="00D364B9"/>
    <w:rsid w:val="00D36581"/>
    <w:rsid w:val="00D366F0"/>
    <w:rsid w:val="00D36AD8"/>
    <w:rsid w:val="00D36D8C"/>
    <w:rsid w:val="00D376CB"/>
    <w:rsid w:val="00D3770C"/>
    <w:rsid w:val="00D37983"/>
    <w:rsid w:val="00D37B5F"/>
    <w:rsid w:val="00D37E4E"/>
    <w:rsid w:val="00D4000E"/>
    <w:rsid w:val="00D4002A"/>
    <w:rsid w:val="00D40901"/>
    <w:rsid w:val="00D40EBD"/>
    <w:rsid w:val="00D40F9C"/>
    <w:rsid w:val="00D418FB"/>
    <w:rsid w:val="00D41F0E"/>
    <w:rsid w:val="00D4246D"/>
    <w:rsid w:val="00D42669"/>
    <w:rsid w:val="00D428C1"/>
    <w:rsid w:val="00D42AD2"/>
    <w:rsid w:val="00D42E4A"/>
    <w:rsid w:val="00D431C5"/>
    <w:rsid w:val="00D435B7"/>
    <w:rsid w:val="00D436B4"/>
    <w:rsid w:val="00D44472"/>
    <w:rsid w:val="00D44BD5"/>
    <w:rsid w:val="00D44EEB"/>
    <w:rsid w:val="00D45165"/>
    <w:rsid w:val="00D455D4"/>
    <w:rsid w:val="00D45C27"/>
    <w:rsid w:val="00D45D72"/>
    <w:rsid w:val="00D4620D"/>
    <w:rsid w:val="00D4626B"/>
    <w:rsid w:val="00D46297"/>
    <w:rsid w:val="00D4681D"/>
    <w:rsid w:val="00D46EE9"/>
    <w:rsid w:val="00D47007"/>
    <w:rsid w:val="00D476FD"/>
    <w:rsid w:val="00D50295"/>
    <w:rsid w:val="00D5038F"/>
    <w:rsid w:val="00D504CC"/>
    <w:rsid w:val="00D505DC"/>
    <w:rsid w:val="00D509C4"/>
    <w:rsid w:val="00D50CE3"/>
    <w:rsid w:val="00D50F84"/>
    <w:rsid w:val="00D510E7"/>
    <w:rsid w:val="00D513E1"/>
    <w:rsid w:val="00D518BB"/>
    <w:rsid w:val="00D518DB"/>
    <w:rsid w:val="00D5210E"/>
    <w:rsid w:val="00D52184"/>
    <w:rsid w:val="00D52826"/>
    <w:rsid w:val="00D52A20"/>
    <w:rsid w:val="00D52CA6"/>
    <w:rsid w:val="00D52E73"/>
    <w:rsid w:val="00D52F7B"/>
    <w:rsid w:val="00D52FE9"/>
    <w:rsid w:val="00D536E4"/>
    <w:rsid w:val="00D54319"/>
    <w:rsid w:val="00D5447F"/>
    <w:rsid w:val="00D54A6D"/>
    <w:rsid w:val="00D54EEF"/>
    <w:rsid w:val="00D553F7"/>
    <w:rsid w:val="00D55AEE"/>
    <w:rsid w:val="00D55B64"/>
    <w:rsid w:val="00D55C42"/>
    <w:rsid w:val="00D55C8C"/>
    <w:rsid w:val="00D5739E"/>
    <w:rsid w:val="00D57569"/>
    <w:rsid w:val="00D57B41"/>
    <w:rsid w:val="00D60071"/>
    <w:rsid w:val="00D601F6"/>
    <w:rsid w:val="00D6020A"/>
    <w:rsid w:val="00D607D8"/>
    <w:rsid w:val="00D609EB"/>
    <w:rsid w:val="00D60B14"/>
    <w:rsid w:val="00D60F10"/>
    <w:rsid w:val="00D612F8"/>
    <w:rsid w:val="00D62300"/>
    <w:rsid w:val="00D62383"/>
    <w:rsid w:val="00D6240A"/>
    <w:rsid w:val="00D62611"/>
    <w:rsid w:val="00D62983"/>
    <w:rsid w:val="00D62A43"/>
    <w:rsid w:val="00D62A81"/>
    <w:rsid w:val="00D62EEF"/>
    <w:rsid w:val="00D62FED"/>
    <w:rsid w:val="00D63193"/>
    <w:rsid w:val="00D631D3"/>
    <w:rsid w:val="00D63345"/>
    <w:rsid w:val="00D63671"/>
    <w:rsid w:val="00D63853"/>
    <w:rsid w:val="00D638EF"/>
    <w:rsid w:val="00D63AFD"/>
    <w:rsid w:val="00D63FBA"/>
    <w:rsid w:val="00D64015"/>
    <w:rsid w:val="00D64F66"/>
    <w:rsid w:val="00D655E4"/>
    <w:rsid w:val="00D65DCA"/>
    <w:rsid w:val="00D65EC0"/>
    <w:rsid w:val="00D6628A"/>
    <w:rsid w:val="00D66377"/>
    <w:rsid w:val="00D673DF"/>
    <w:rsid w:val="00D6770F"/>
    <w:rsid w:val="00D67927"/>
    <w:rsid w:val="00D7074E"/>
    <w:rsid w:val="00D70C95"/>
    <w:rsid w:val="00D70F03"/>
    <w:rsid w:val="00D7137F"/>
    <w:rsid w:val="00D71650"/>
    <w:rsid w:val="00D720AC"/>
    <w:rsid w:val="00D720D2"/>
    <w:rsid w:val="00D72188"/>
    <w:rsid w:val="00D726B2"/>
    <w:rsid w:val="00D7295F"/>
    <w:rsid w:val="00D72BA7"/>
    <w:rsid w:val="00D72F00"/>
    <w:rsid w:val="00D7300C"/>
    <w:rsid w:val="00D7345F"/>
    <w:rsid w:val="00D734B9"/>
    <w:rsid w:val="00D736BE"/>
    <w:rsid w:val="00D739E8"/>
    <w:rsid w:val="00D73C8B"/>
    <w:rsid w:val="00D74596"/>
    <w:rsid w:val="00D74C91"/>
    <w:rsid w:val="00D7565C"/>
    <w:rsid w:val="00D7588A"/>
    <w:rsid w:val="00D762BF"/>
    <w:rsid w:val="00D76458"/>
    <w:rsid w:val="00D76490"/>
    <w:rsid w:val="00D76A3E"/>
    <w:rsid w:val="00D76C5B"/>
    <w:rsid w:val="00D76D64"/>
    <w:rsid w:val="00D76E47"/>
    <w:rsid w:val="00D77208"/>
    <w:rsid w:val="00D7752C"/>
    <w:rsid w:val="00D77BD9"/>
    <w:rsid w:val="00D801AF"/>
    <w:rsid w:val="00D8084A"/>
    <w:rsid w:val="00D8094B"/>
    <w:rsid w:val="00D80E9B"/>
    <w:rsid w:val="00D81503"/>
    <w:rsid w:val="00D819B8"/>
    <w:rsid w:val="00D826FD"/>
    <w:rsid w:val="00D82B4C"/>
    <w:rsid w:val="00D82C63"/>
    <w:rsid w:val="00D8345C"/>
    <w:rsid w:val="00D842CE"/>
    <w:rsid w:val="00D84949"/>
    <w:rsid w:val="00D84A95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71CF"/>
    <w:rsid w:val="00D87B6F"/>
    <w:rsid w:val="00D87FA6"/>
    <w:rsid w:val="00D901EC"/>
    <w:rsid w:val="00D905E3"/>
    <w:rsid w:val="00D909F6"/>
    <w:rsid w:val="00D90A04"/>
    <w:rsid w:val="00D90E09"/>
    <w:rsid w:val="00D90E63"/>
    <w:rsid w:val="00D910C7"/>
    <w:rsid w:val="00D912D3"/>
    <w:rsid w:val="00D91405"/>
    <w:rsid w:val="00D91788"/>
    <w:rsid w:val="00D91A7A"/>
    <w:rsid w:val="00D92A5A"/>
    <w:rsid w:val="00D92C3B"/>
    <w:rsid w:val="00D92F95"/>
    <w:rsid w:val="00D93193"/>
    <w:rsid w:val="00D932A9"/>
    <w:rsid w:val="00D93C54"/>
    <w:rsid w:val="00D9434D"/>
    <w:rsid w:val="00D943AA"/>
    <w:rsid w:val="00D943EA"/>
    <w:rsid w:val="00D94A54"/>
    <w:rsid w:val="00D94D0B"/>
    <w:rsid w:val="00D94EE9"/>
    <w:rsid w:val="00D9597A"/>
    <w:rsid w:val="00D95C35"/>
    <w:rsid w:val="00D95C8F"/>
    <w:rsid w:val="00D95DEE"/>
    <w:rsid w:val="00D967EF"/>
    <w:rsid w:val="00D96B12"/>
    <w:rsid w:val="00D96D8C"/>
    <w:rsid w:val="00D96EE9"/>
    <w:rsid w:val="00D96F0C"/>
    <w:rsid w:val="00D9730B"/>
    <w:rsid w:val="00D97360"/>
    <w:rsid w:val="00D97732"/>
    <w:rsid w:val="00D97ABC"/>
    <w:rsid w:val="00D97D79"/>
    <w:rsid w:val="00D97E68"/>
    <w:rsid w:val="00DA05A1"/>
    <w:rsid w:val="00DA0B06"/>
    <w:rsid w:val="00DA0C1B"/>
    <w:rsid w:val="00DA0D6F"/>
    <w:rsid w:val="00DA1200"/>
    <w:rsid w:val="00DA144F"/>
    <w:rsid w:val="00DA150C"/>
    <w:rsid w:val="00DA17B5"/>
    <w:rsid w:val="00DA1C2F"/>
    <w:rsid w:val="00DA20CF"/>
    <w:rsid w:val="00DA2A52"/>
    <w:rsid w:val="00DA2D15"/>
    <w:rsid w:val="00DA2E09"/>
    <w:rsid w:val="00DA2E79"/>
    <w:rsid w:val="00DA34CA"/>
    <w:rsid w:val="00DA55AC"/>
    <w:rsid w:val="00DA586A"/>
    <w:rsid w:val="00DA5933"/>
    <w:rsid w:val="00DA5BF1"/>
    <w:rsid w:val="00DA60C5"/>
    <w:rsid w:val="00DA684E"/>
    <w:rsid w:val="00DA69B4"/>
    <w:rsid w:val="00DA6CFD"/>
    <w:rsid w:val="00DA727B"/>
    <w:rsid w:val="00DA77F2"/>
    <w:rsid w:val="00DA7DDF"/>
    <w:rsid w:val="00DA7E53"/>
    <w:rsid w:val="00DA7FA1"/>
    <w:rsid w:val="00DB0272"/>
    <w:rsid w:val="00DB0892"/>
    <w:rsid w:val="00DB0F0B"/>
    <w:rsid w:val="00DB19A9"/>
    <w:rsid w:val="00DB1E81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A17"/>
    <w:rsid w:val="00DB5DF0"/>
    <w:rsid w:val="00DB6200"/>
    <w:rsid w:val="00DB631E"/>
    <w:rsid w:val="00DB64DA"/>
    <w:rsid w:val="00DB67A9"/>
    <w:rsid w:val="00DB67AF"/>
    <w:rsid w:val="00DB6C0F"/>
    <w:rsid w:val="00DB750D"/>
    <w:rsid w:val="00DB792D"/>
    <w:rsid w:val="00DC053C"/>
    <w:rsid w:val="00DC0FE9"/>
    <w:rsid w:val="00DC113D"/>
    <w:rsid w:val="00DC1546"/>
    <w:rsid w:val="00DC15B9"/>
    <w:rsid w:val="00DC191B"/>
    <w:rsid w:val="00DC1CD5"/>
    <w:rsid w:val="00DC2369"/>
    <w:rsid w:val="00DC2517"/>
    <w:rsid w:val="00DC28D1"/>
    <w:rsid w:val="00DC2D12"/>
    <w:rsid w:val="00DC2F2F"/>
    <w:rsid w:val="00DC2FF7"/>
    <w:rsid w:val="00DC347D"/>
    <w:rsid w:val="00DC36BC"/>
    <w:rsid w:val="00DC387B"/>
    <w:rsid w:val="00DC38E4"/>
    <w:rsid w:val="00DC3A2C"/>
    <w:rsid w:val="00DC3F34"/>
    <w:rsid w:val="00DC3F6E"/>
    <w:rsid w:val="00DC4854"/>
    <w:rsid w:val="00DC48A3"/>
    <w:rsid w:val="00DC4B0A"/>
    <w:rsid w:val="00DC551C"/>
    <w:rsid w:val="00DC5891"/>
    <w:rsid w:val="00DC62A3"/>
    <w:rsid w:val="00DC6754"/>
    <w:rsid w:val="00DC689E"/>
    <w:rsid w:val="00DC6A32"/>
    <w:rsid w:val="00DC6A3E"/>
    <w:rsid w:val="00DC6AD6"/>
    <w:rsid w:val="00DC6EC1"/>
    <w:rsid w:val="00DC7629"/>
    <w:rsid w:val="00DC77C5"/>
    <w:rsid w:val="00DD00A8"/>
    <w:rsid w:val="00DD00D1"/>
    <w:rsid w:val="00DD075F"/>
    <w:rsid w:val="00DD0AD9"/>
    <w:rsid w:val="00DD0B5D"/>
    <w:rsid w:val="00DD0FD1"/>
    <w:rsid w:val="00DD15D9"/>
    <w:rsid w:val="00DD193E"/>
    <w:rsid w:val="00DD303A"/>
    <w:rsid w:val="00DD36E2"/>
    <w:rsid w:val="00DD3CEC"/>
    <w:rsid w:val="00DD4519"/>
    <w:rsid w:val="00DD45ED"/>
    <w:rsid w:val="00DD4918"/>
    <w:rsid w:val="00DD4D30"/>
    <w:rsid w:val="00DD4E2C"/>
    <w:rsid w:val="00DD4E73"/>
    <w:rsid w:val="00DD4F02"/>
    <w:rsid w:val="00DD5356"/>
    <w:rsid w:val="00DD5462"/>
    <w:rsid w:val="00DD5A37"/>
    <w:rsid w:val="00DD5B6A"/>
    <w:rsid w:val="00DD5D39"/>
    <w:rsid w:val="00DD5ECB"/>
    <w:rsid w:val="00DD670F"/>
    <w:rsid w:val="00DD6758"/>
    <w:rsid w:val="00DD6808"/>
    <w:rsid w:val="00DD683C"/>
    <w:rsid w:val="00DD7002"/>
    <w:rsid w:val="00DD7328"/>
    <w:rsid w:val="00DD753A"/>
    <w:rsid w:val="00DD7666"/>
    <w:rsid w:val="00DE0011"/>
    <w:rsid w:val="00DE0289"/>
    <w:rsid w:val="00DE066B"/>
    <w:rsid w:val="00DE06E1"/>
    <w:rsid w:val="00DE082C"/>
    <w:rsid w:val="00DE124F"/>
    <w:rsid w:val="00DE157B"/>
    <w:rsid w:val="00DE16DB"/>
    <w:rsid w:val="00DE1BB0"/>
    <w:rsid w:val="00DE1CE1"/>
    <w:rsid w:val="00DE1EAE"/>
    <w:rsid w:val="00DE206E"/>
    <w:rsid w:val="00DE20CC"/>
    <w:rsid w:val="00DE270A"/>
    <w:rsid w:val="00DE28B2"/>
    <w:rsid w:val="00DE28B7"/>
    <w:rsid w:val="00DE2A6A"/>
    <w:rsid w:val="00DE2B87"/>
    <w:rsid w:val="00DE3124"/>
    <w:rsid w:val="00DE34E4"/>
    <w:rsid w:val="00DE35BA"/>
    <w:rsid w:val="00DE36E6"/>
    <w:rsid w:val="00DE3807"/>
    <w:rsid w:val="00DE3887"/>
    <w:rsid w:val="00DE3BD3"/>
    <w:rsid w:val="00DE3FC0"/>
    <w:rsid w:val="00DE4494"/>
    <w:rsid w:val="00DE4E9B"/>
    <w:rsid w:val="00DE53AF"/>
    <w:rsid w:val="00DE564C"/>
    <w:rsid w:val="00DE5765"/>
    <w:rsid w:val="00DE595B"/>
    <w:rsid w:val="00DE5A03"/>
    <w:rsid w:val="00DE656C"/>
    <w:rsid w:val="00DE661C"/>
    <w:rsid w:val="00DE6668"/>
    <w:rsid w:val="00DE67B6"/>
    <w:rsid w:val="00DE68C2"/>
    <w:rsid w:val="00DE6973"/>
    <w:rsid w:val="00DE701B"/>
    <w:rsid w:val="00DE7485"/>
    <w:rsid w:val="00DE755E"/>
    <w:rsid w:val="00DF02F6"/>
    <w:rsid w:val="00DF0E98"/>
    <w:rsid w:val="00DF1078"/>
    <w:rsid w:val="00DF1138"/>
    <w:rsid w:val="00DF1159"/>
    <w:rsid w:val="00DF1C26"/>
    <w:rsid w:val="00DF2234"/>
    <w:rsid w:val="00DF2476"/>
    <w:rsid w:val="00DF29B6"/>
    <w:rsid w:val="00DF2CD1"/>
    <w:rsid w:val="00DF2F15"/>
    <w:rsid w:val="00DF3164"/>
    <w:rsid w:val="00DF3330"/>
    <w:rsid w:val="00DF3368"/>
    <w:rsid w:val="00DF33A9"/>
    <w:rsid w:val="00DF3CDC"/>
    <w:rsid w:val="00DF45E7"/>
    <w:rsid w:val="00DF4638"/>
    <w:rsid w:val="00DF4A72"/>
    <w:rsid w:val="00DF4B74"/>
    <w:rsid w:val="00DF5503"/>
    <w:rsid w:val="00DF56F9"/>
    <w:rsid w:val="00DF58BB"/>
    <w:rsid w:val="00DF5EEF"/>
    <w:rsid w:val="00DF6049"/>
    <w:rsid w:val="00DF6350"/>
    <w:rsid w:val="00DF6687"/>
    <w:rsid w:val="00DF68C4"/>
    <w:rsid w:val="00DF6B51"/>
    <w:rsid w:val="00DF6F20"/>
    <w:rsid w:val="00DF7508"/>
    <w:rsid w:val="00DF7E4A"/>
    <w:rsid w:val="00E0057D"/>
    <w:rsid w:val="00E00990"/>
    <w:rsid w:val="00E00A45"/>
    <w:rsid w:val="00E00D15"/>
    <w:rsid w:val="00E00F2B"/>
    <w:rsid w:val="00E01228"/>
    <w:rsid w:val="00E01DAA"/>
    <w:rsid w:val="00E020B9"/>
    <w:rsid w:val="00E02E88"/>
    <w:rsid w:val="00E0335C"/>
    <w:rsid w:val="00E034D2"/>
    <w:rsid w:val="00E03D63"/>
    <w:rsid w:val="00E03DE0"/>
    <w:rsid w:val="00E03F9A"/>
    <w:rsid w:val="00E04A16"/>
    <w:rsid w:val="00E04F63"/>
    <w:rsid w:val="00E04F79"/>
    <w:rsid w:val="00E0547E"/>
    <w:rsid w:val="00E05A9A"/>
    <w:rsid w:val="00E05E1C"/>
    <w:rsid w:val="00E06843"/>
    <w:rsid w:val="00E06893"/>
    <w:rsid w:val="00E06DDA"/>
    <w:rsid w:val="00E06E60"/>
    <w:rsid w:val="00E07815"/>
    <w:rsid w:val="00E07896"/>
    <w:rsid w:val="00E07956"/>
    <w:rsid w:val="00E07B6D"/>
    <w:rsid w:val="00E07EA9"/>
    <w:rsid w:val="00E10A44"/>
    <w:rsid w:val="00E115C1"/>
    <w:rsid w:val="00E11644"/>
    <w:rsid w:val="00E11B1D"/>
    <w:rsid w:val="00E1204C"/>
    <w:rsid w:val="00E125F6"/>
    <w:rsid w:val="00E12898"/>
    <w:rsid w:val="00E12BCB"/>
    <w:rsid w:val="00E12C46"/>
    <w:rsid w:val="00E12C51"/>
    <w:rsid w:val="00E12FEC"/>
    <w:rsid w:val="00E13C7A"/>
    <w:rsid w:val="00E14889"/>
    <w:rsid w:val="00E14A43"/>
    <w:rsid w:val="00E150DA"/>
    <w:rsid w:val="00E15415"/>
    <w:rsid w:val="00E154E4"/>
    <w:rsid w:val="00E15701"/>
    <w:rsid w:val="00E15B25"/>
    <w:rsid w:val="00E15D2B"/>
    <w:rsid w:val="00E160C4"/>
    <w:rsid w:val="00E16140"/>
    <w:rsid w:val="00E16511"/>
    <w:rsid w:val="00E16576"/>
    <w:rsid w:val="00E168DF"/>
    <w:rsid w:val="00E16B35"/>
    <w:rsid w:val="00E16EEF"/>
    <w:rsid w:val="00E16F82"/>
    <w:rsid w:val="00E1705A"/>
    <w:rsid w:val="00E1719B"/>
    <w:rsid w:val="00E17982"/>
    <w:rsid w:val="00E205C0"/>
    <w:rsid w:val="00E2071B"/>
    <w:rsid w:val="00E20AFB"/>
    <w:rsid w:val="00E20F9E"/>
    <w:rsid w:val="00E21580"/>
    <w:rsid w:val="00E216EB"/>
    <w:rsid w:val="00E21876"/>
    <w:rsid w:val="00E2188B"/>
    <w:rsid w:val="00E21904"/>
    <w:rsid w:val="00E21E7A"/>
    <w:rsid w:val="00E21F18"/>
    <w:rsid w:val="00E2223F"/>
    <w:rsid w:val="00E224DE"/>
    <w:rsid w:val="00E22C8B"/>
    <w:rsid w:val="00E22D6D"/>
    <w:rsid w:val="00E24545"/>
    <w:rsid w:val="00E24BC1"/>
    <w:rsid w:val="00E24E1F"/>
    <w:rsid w:val="00E24E6A"/>
    <w:rsid w:val="00E2527C"/>
    <w:rsid w:val="00E257C9"/>
    <w:rsid w:val="00E257D1"/>
    <w:rsid w:val="00E259EA"/>
    <w:rsid w:val="00E2625E"/>
    <w:rsid w:val="00E26CC4"/>
    <w:rsid w:val="00E26DD8"/>
    <w:rsid w:val="00E26FAE"/>
    <w:rsid w:val="00E2736A"/>
    <w:rsid w:val="00E27A2A"/>
    <w:rsid w:val="00E27A77"/>
    <w:rsid w:val="00E27F80"/>
    <w:rsid w:val="00E27FF1"/>
    <w:rsid w:val="00E301B4"/>
    <w:rsid w:val="00E30817"/>
    <w:rsid w:val="00E30B2C"/>
    <w:rsid w:val="00E30C3E"/>
    <w:rsid w:val="00E30D68"/>
    <w:rsid w:val="00E30ED6"/>
    <w:rsid w:val="00E311A9"/>
    <w:rsid w:val="00E3124C"/>
    <w:rsid w:val="00E3148E"/>
    <w:rsid w:val="00E314EE"/>
    <w:rsid w:val="00E316F7"/>
    <w:rsid w:val="00E31751"/>
    <w:rsid w:val="00E317EC"/>
    <w:rsid w:val="00E31FDC"/>
    <w:rsid w:val="00E3217A"/>
    <w:rsid w:val="00E3231D"/>
    <w:rsid w:val="00E3320A"/>
    <w:rsid w:val="00E336AF"/>
    <w:rsid w:val="00E339F2"/>
    <w:rsid w:val="00E33A33"/>
    <w:rsid w:val="00E33A51"/>
    <w:rsid w:val="00E33B17"/>
    <w:rsid w:val="00E33B6C"/>
    <w:rsid w:val="00E33E5F"/>
    <w:rsid w:val="00E3440E"/>
    <w:rsid w:val="00E348E8"/>
    <w:rsid w:val="00E34B69"/>
    <w:rsid w:val="00E35702"/>
    <w:rsid w:val="00E35848"/>
    <w:rsid w:val="00E35B17"/>
    <w:rsid w:val="00E35BBB"/>
    <w:rsid w:val="00E35CFD"/>
    <w:rsid w:val="00E360F4"/>
    <w:rsid w:val="00E3618D"/>
    <w:rsid w:val="00E3628A"/>
    <w:rsid w:val="00E36704"/>
    <w:rsid w:val="00E368D3"/>
    <w:rsid w:val="00E37339"/>
    <w:rsid w:val="00E37709"/>
    <w:rsid w:val="00E37D57"/>
    <w:rsid w:val="00E40243"/>
    <w:rsid w:val="00E40256"/>
    <w:rsid w:val="00E402C8"/>
    <w:rsid w:val="00E40FB1"/>
    <w:rsid w:val="00E41152"/>
    <w:rsid w:val="00E4156A"/>
    <w:rsid w:val="00E4167B"/>
    <w:rsid w:val="00E41F94"/>
    <w:rsid w:val="00E422E5"/>
    <w:rsid w:val="00E4265C"/>
    <w:rsid w:val="00E426EF"/>
    <w:rsid w:val="00E431CB"/>
    <w:rsid w:val="00E43BD8"/>
    <w:rsid w:val="00E43CCE"/>
    <w:rsid w:val="00E44AA3"/>
    <w:rsid w:val="00E4526A"/>
    <w:rsid w:val="00E458E0"/>
    <w:rsid w:val="00E45B16"/>
    <w:rsid w:val="00E45C5A"/>
    <w:rsid w:val="00E45C95"/>
    <w:rsid w:val="00E45D4E"/>
    <w:rsid w:val="00E463FA"/>
    <w:rsid w:val="00E4647B"/>
    <w:rsid w:val="00E46487"/>
    <w:rsid w:val="00E46AB0"/>
    <w:rsid w:val="00E46C41"/>
    <w:rsid w:val="00E46C7D"/>
    <w:rsid w:val="00E46CB2"/>
    <w:rsid w:val="00E46E2F"/>
    <w:rsid w:val="00E4742C"/>
    <w:rsid w:val="00E47CF7"/>
    <w:rsid w:val="00E47F6A"/>
    <w:rsid w:val="00E50558"/>
    <w:rsid w:val="00E50577"/>
    <w:rsid w:val="00E507DA"/>
    <w:rsid w:val="00E50BF8"/>
    <w:rsid w:val="00E50CC8"/>
    <w:rsid w:val="00E511D2"/>
    <w:rsid w:val="00E5124C"/>
    <w:rsid w:val="00E51473"/>
    <w:rsid w:val="00E5181A"/>
    <w:rsid w:val="00E5243A"/>
    <w:rsid w:val="00E526B0"/>
    <w:rsid w:val="00E52878"/>
    <w:rsid w:val="00E52927"/>
    <w:rsid w:val="00E5297A"/>
    <w:rsid w:val="00E52984"/>
    <w:rsid w:val="00E52A15"/>
    <w:rsid w:val="00E52DEA"/>
    <w:rsid w:val="00E52DF2"/>
    <w:rsid w:val="00E52DF3"/>
    <w:rsid w:val="00E53601"/>
    <w:rsid w:val="00E53699"/>
    <w:rsid w:val="00E53B08"/>
    <w:rsid w:val="00E53E29"/>
    <w:rsid w:val="00E540A5"/>
    <w:rsid w:val="00E542AF"/>
    <w:rsid w:val="00E54332"/>
    <w:rsid w:val="00E5446D"/>
    <w:rsid w:val="00E547C2"/>
    <w:rsid w:val="00E54D6F"/>
    <w:rsid w:val="00E54EAA"/>
    <w:rsid w:val="00E54F0D"/>
    <w:rsid w:val="00E55599"/>
    <w:rsid w:val="00E56462"/>
    <w:rsid w:val="00E5662B"/>
    <w:rsid w:val="00E56635"/>
    <w:rsid w:val="00E56AF7"/>
    <w:rsid w:val="00E56CE9"/>
    <w:rsid w:val="00E570D3"/>
    <w:rsid w:val="00E5732A"/>
    <w:rsid w:val="00E57476"/>
    <w:rsid w:val="00E57895"/>
    <w:rsid w:val="00E57BF2"/>
    <w:rsid w:val="00E57BFF"/>
    <w:rsid w:val="00E604F0"/>
    <w:rsid w:val="00E61E78"/>
    <w:rsid w:val="00E61F21"/>
    <w:rsid w:val="00E62218"/>
    <w:rsid w:val="00E62289"/>
    <w:rsid w:val="00E6233B"/>
    <w:rsid w:val="00E62E1B"/>
    <w:rsid w:val="00E63079"/>
    <w:rsid w:val="00E630F8"/>
    <w:rsid w:val="00E632D2"/>
    <w:rsid w:val="00E63B7F"/>
    <w:rsid w:val="00E63E0C"/>
    <w:rsid w:val="00E640D7"/>
    <w:rsid w:val="00E646A7"/>
    <w:rsid w:val="00E64D42"/>
    <w:rsid w:val="00E64E4E"/>
    <w:rsid w:val="00E64ED7"/>
    <w:rsid w:val="00E65153"/>
    <w:rsid w:val="00E656B6"/>
    <w:rsid w:val="00E656CA"/>
    <w:rsid w:val="00E6596E"/>
    <w:rsid w:val="00E659CC"/>
    <w:rsid w:val="00E65A9B"/>
    <w:rsid w:val="00E65C4C"/>
    <w:rsid w:val="00E66768"/>
    <w:rsid w:val="00E667B9"/>
    <w:rsid w:val="00E6685A"/>
    <w:rsid w:val="00E66892"/>
    <w:rsid w:val="00E66A31"/>
    <w:rsid w:val="00E66B54"/>
    <w:rsid w:val="00E66D68"/>
    <w:rsid w:val="00E67132"/>
    <w:rsid w:val="00E67554"/>
    <w:rsid w:val="00E67A5F"/>
    <w:rsid w:val="00E67BAC"/>
    <w:rsid w:val="00E67F5D"/>
    <w:rsid w:val="00E7004D"/>
    <w:rsid w:val="00E7032C"/>
    <w:rsid w:val="00E704D8"/>
    <w:rsid w:val="00E70559"/>
    <w:rsid w:val="00E70CE0"/>
    <w:rsid w:val="00E70E9D"/>
    <w:rsid w:val="00E711FC"/>
    <w:rsid w:val="00E7189B"/>
    <w:rsid w:val="00E72046"/>
    <w:rsid w:val="00E7208E"/>
    <w:rsid w:val="00E7212C"/>
    <w:rsid w:val="00E72505"/>
    <w:rsid w:val="00E729CD"/>
    <w:rsid w:val="00E72C25"/>
    <w:rsid w:val="00E72CDB"/>
    <w:rsid w:val="00E72FE5"/>
    <w:rsid w:val="00E73462"/>
    <w:rsid w:val="00E73780"/>
    <w:rsid w:val="00E73881"/>
    <w:rsid w:val="00E73F52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662"/>
    <w:rsid w:val="00E7638B"/>
    <w:rsid w:val="00E763CA"/>
    <w:rsid w:val="00E76437"/>
    <w:rsid w:val="00E7660A"/>
    <w:rsid w:val="00E766DA"/>
    <w:rsid w:val="00E769D8"/>
    <w:rsid w:val="00E7705A"/>
    <w:rsid w:val="00E772B6"/>
    <w:rsid w:val="00E77384"/>
    <w:rsid w:val="00E77421"/>
    <w:rsid w:val="00E77457"/>
    <w:rsid w:val="00E77599"/>
    <w:rsid w:val="00E777C0"/>
    <w:rsid w:val="00E777C8"/>
    <w:rsid w:val="00E77D16"/>
    <w:rsid w:val="00E8046A"/>
    <w:rsid w:val="00E804FB"/>
    <w:rsid w:val="00E80716"/>
    <w:rsid w:val="00E80A5B"/>
    <w:rsid w:val="00E80C30"/>
    <w:rsid w:val="00E80CA7"/>
    <w:rsid w:val="00E810E5"/>
    <w:rsid w:val="00E81175"/>
    <w:rsid w:val="00E813DD"/>
    <w:rsid w:val="00E81472"/>
    <w:rsid w:val="00E81542"/>
    <w:rsid w:val="00E81546"/>
    <w:rsid w:val="00E819AF"/>
    <w:rsid w:val="00E81FA5"/>
    <w:rsid w:val="00E82105"/>
    <w:rsid w:val="00E8216C"/>
    <w:rsid w:val="00E8218E"/>
    <w:rsid w:val="00E8224B"/>
    <w:rsid w:val="00E82A9A"/>
    <w:rsid w:val="00E82AB4"/>
    <w:rsid w:val="00E82BDD"/>
    <w:rsid w:val="00E83207"/>
    <w:rsid w:val="00E834DF"/>
    <w:rsid w:val="00E839F5"/>
    <w:rsid w:val="00E83A2E"/>
    <w:rsid w:val="00E83C34"/>
    <w:rsid w:val="00E84BA2"/>
    <w:rsid w:val="00E84F1F"/>
    <w:rsid w:val="00E84F5B"/>
    <w:rsid w:val="00E85685"/>
    <w:rsid w:val="00E85A87"/>
    <w:rsid w:val="00E85D2E"/>
    <w:rsid w:val="00E85E27"/>
    <w:rsid w:val="00E86014"/>
    <w:rsid w:val="00E867BE"/>
    <w:rsid w:val="00E86915"/>
    <w:rsid w:val="00E86AC2"/>
    <w:rsid w:val="00E87138"/>
    <w:rsid w:val="00E873B9"/>
    <w:rsid w:val="00E87611"/>
    <w:rsid w:val="00E87655"/>
    <w:rsid w:val="00E879C0"/>
    <w:rsid w:val="00E87FAE"/>
    <w:rsid w:val="00E901BF"/>
    <w:rsid w:val="00E901F6"/>
    <w:rsid w:val="00E90ED5"/>
    <w:rsid w:val="00E912B2"/>
    <w:rsid w:val="00E91938"/>
    <w:rsid w:val="00E91A7E"/>
    <w:rsid w:val="00E91AAE"/>
    <w:rsid w:val="00E91CC6"/>
    <w:rsid w:val="00E91EE6"/>
    <w:rsid w:val="00E92134"/>
    <w:rsid w:val="00E9281E"/>
    <w:rsid w:val="00E932D1"/>
    <w:rsid w:val="00E9334B"/>
    <w:rsid w:val="00E9374C"/>
    <w:rsid w:val="00E93806"/>
    <w:rsid w:val="00E93B43"/>
    <w:rsid w:val="00E9401F"/>
    <w:rsid w:val="00E945B0"/>
    <w:rsid w:val="00E94B86"/>
    <w:rsid w:val="00E954D6"/>
    <w:rsid w:val="00E95723"/>
    <w:rsid w:val="00E95CC7"/>
    <w:rsid w:val="00E95F42"/>
    <w:rsid w:val="00E96244"/>
    <w:rsid w:val="00E968EE"/>
    <w:rsid w:val="00E96DC0"/>
    <w:rsid w:val="00E96EC8"/>
    <w:rsid w:val="00E96FAA"/>
    <w:rsid w:val="00E976DD"/>
    <w:rsid w:val="00E9779E"/>
    <w:rsid w:val="00E97CD5"/>
    <w:rsid w:val="00E97E57"/>
    <w:rsid w:val="00EA02D3"/>
    <w:rsid w:val="00EA04A9"/>
    <w:rsid w:val="00EA079B"/>
    <w:rsid w:val="00EA0EBF"/>
    <w:rsid w:val="00EA1091"/>
    <w:rsid w:val="00EA14F3"/>
    <w:rsid w:val="00EA1682"/>
    <w:rsid w:val="00EA172E"/>
    <w:rsid w:val="00EA1873"/>
    <w:rsid w:val="00EA1D50"/>
    <w:rsid w:val="00EA2319"/>
    <w:rsid w:val="00EA2397"/>
    <w:rsid w:val="00EA23F9"/>
    <w:rsid w:val="00EA2C09"/>
    <w:rsid w:val="00EA2D4E"/>
    <w:rsid w:val="00EA31E4"/>
    <w:rsid w:val="00EA3E97"/>
    <w:rsid w:val="00EA4002"/>
    <w:rsid w:val="00EA427D"/>
    <w:rsid w:val="00EA4A66"/>
    <w:rsid w:val="00EA4D9C"/>
    <w:rsid w:val="00EA4DB2"/>
    <w:rsid w:val="00EA5609"/>
    <w:rsid w:val="00EA5DA7"/>
    <w:rsid w:val="00EA6382"/>
    <w:rsid w:val="00EA6961"/>
    <w:rsid w:val="00EA6B91"/>
    <w:rsid w:val="00EA7270"/>
    <w:rsid w:val="00EB00E0"/>
    <w:rsid w:val="00EB0297"/>
    <w:rsid w:val="00EB0535"/>
    <w:rsid w:val="00EB0D61"/>
    <w:rsid w:val="00EB0E86"/>
    <w:rsid w:val="00EB109C"/>
    <w:rsid w:val="00EB1430"/>
    <w:rsid w:val="00EB17A2"/>
    <w:rsid w:val="00EB1EB3"/>
    <w:rsid w:val="00EB24F1"/>
    <w:rsid w:val="00EB24F2"/>
    <w:rsid w:val="00EB290D"/>
    <w:rsid w:val="00EB29BC"/>
    <w:rsid w:val="00EB3580"/>
    <w:rsid w:val="00EB3592"/>
    <w:rsid w:val="00EB3B36"/>
    <w:rsid w:val="00EB46C1"/>
    <w:rsid w:val="00EB4B08"/>
    <w:rsid w:val="00EB4E20"/>
    <w:rsid w:val="00EB4FA2"/>
    <w:rsid w:val="00EB528B"/>
    <w:rsid w:val="00EB5B83"/>
    <w:rsid w:val="00EB5D4A"/>
    <w:rsid w:val="00EB5F65"/>
    <w:rsid w:val="00EB631F"/>
    <w:rsid w:val="00EB6B3B"/>
    <w:rsid w:val="00EB735B"/>
    <w:rsid w:val="00EB7653"/>
    <w:rsid w:val="00EB78F5"/>
    <w:rsid w:val="00EB7BD2"/>
    <w:rsid w:val="00EB7EB3"/>
    <w:rsid w:val="00EC015F"/>
    <w:rsid w:val="00EC028A"/>
    <w:rsid w:val="00EC0340"/>
    <w:rsid w:val="00EC034D"/>
    <w:rsid w:val="00EC070C"/>
    <w:rsid w:val="00EC1099"/>
    <w:rsid w:val="00EC1A1A"/>
    <w:rsid w:val="00EC1AD6"/>
    <w:rsid w:val="00EC1BB4"/>
    <w:rsid w:val="00EC2343"/>
    <w:rsid w:val="00EC26B3"/>
    <w:rsid w:val="00EC27D7"/>
    <w:rsid w:val="00EC2872"/>
    <w:rsid w:val="00EC2A97"/>
    <w:rsid w:val="00EC2C1E"/>
    <w:rsid w:val="00EC2D95"/>
    <w:rsid w:val="00EC30F3"/>
    <w:rsid w:val="00EC3305"/>
    <w:rsid w:val="00EC3382"/>
    <w:rsid w:val="00EC33DE"/>
    <w:rsid w:val="00EC34F0"/>
    <w:rsid w:val="00EC3583"/>
    <w:rsid w:val="00EC362A"/>
    <w:rsid w:val="00EC3B7E"/>
    <w:rsid w:val="00EC3C40"/>
    <w:rsid w:val="00EC3CCF"/>
    <w:rsid w:val="00EC3E30"/>
    <w:rsid w:val="00EC406E"/>
    <w:rsid w:val="00EC4634"/>
    <w:rsid w:val="00EC4EA0"/>
    <w:rsid w:val="00EC5BB5"/>
    <w:rsid w:val="00EC5C5A"/>
    <w:rsid w:val="00EC5F50"/>
    <w:rsid w:val="00EC60D5"/>
    <w:rsid w:val="00EC6594"/>
    <w:rsid w:val="00EC6D72"/>
    <w:rsid w:val="00EC7027"/>
    <w:rsid w:val="00EC782D"/>
    <w:rsid w:val="00EC7E28"/>
    <w:rsid w:val="00ED03DE"/>
    <w:rsid w:val="00ED0608"/>
    <w:rsid w:val="00ED0725"/>
    <w:rsid w:val="00ED0E4C"/>
    <w:rsid w:val="00ED0F54"/>
    <w:rsid w:val="00ED10CE"/>
    <w:rsid w:val="00ED1260"/>
    <w:rsid w:val="00ED1708"/>
    <w:rsid w:val="00ED19C6"/>
    <w:rsid w:val="00ED1B12"/>
    <w:rsid w:val="00ED24A7"/>
    <w:rsid w:val="00ED2A9E"/>
    <w:rsid w:val="00ED2C56"/>
    <w:rsid w:val="00ED34B2"/>
    <w:rsid w:val="00ED357E"/>
    <w:rsid w:val="00ED379E"/>
    <w:rsid w:val="00ED3A4B"/>
    <w:rsid w:val="00ED3FCD"/>
    <w:rsid w:val="00ED4210"/>
    <w:rsid w:val="00ED43E0"/>
    <w:rsid w:val="00ED4531"/>
    <w:rsid w:val="00ED4595"/>
    <w:rsid w:val="00ED48BD"/>
    <w:rsid w:val="00ED4C17"/>
    <w:rsid w:val="00ED4D51"/>
    <w:rsid w:val="00ED4E12"/>
    <w:rsid w:val="00ED4F51"/>
    <w:rsid w:val="00ED5037"/>
    <w:rsid w:val="00ED5093"/>
    <w:rsid w:val="00ED5538"/>
    <w:rsid w:val="00ED564F"/>
    <w:rsid w:val="00ED5ADB"/>
    <w:rsid w:val="00ED5B0D"/>
    <w:rsid w:val="00ED5C09"/>
    <w:rsid w:val="00ED5FF7"/>
    <w:rsid w:val="00ED6300"/>
    <w:rsid w:val="00ED68DE"/>
    <w:rsid w:val="00ED6951"/>
    <w:rsid w:val="00ED6A42"/>
    <w:rsid w:val="00ED6BD5"/>
    <w:rsid w:val="00ED6C5A"/>
    <w:rsid w:val="00ED6D3C"/>
    <w:rsid w:val="00EE0004"/>
    <w:rsid w:val="00EE055D"/>
    <w:rsid w:val="00EE059C"/>
    <w:rsid w:val="00EE07D5"/>
    <w:rsid w:val="00EE0C5D"/>
    <w:rsid w:val="00EE0FE3"/>
    <w:rsid w:val="00EE1233"/>
    <w:rsid w:val="00EE1460"/>
    <w:rsid w:val="00EE1991"/>
    <w:rsid w:val="00EE1CC7"/>
    <w:rsid w:val="00EE1F21"/>
    <w:rsid w:val="00EE2236"/>
    <w:rsid w:val="00EE25CD"/>
    <w:rsid w:val="00EE318D"/>
    <w:rsid w:val="00EE3214"/>
    <w:rsid w:val="00EE3B6B"/>
    <w:rsid w:val="00EE522B"/>
    <w:rsid w:val="00EE5379"/>
    <w:rsid w:val="00EE5882"/>
    <w:rsid w:val="00EE5B7B"/>
    <w:rsid w:val="00EE6017"/>
    <w:rsid w:val="00EE6149"/>
    <w:rsid w:val="00EE61F2"/>
    <w:rsid w:val="00EE6477"/>
    <w:rsid w:val="00EE6492"/>
    <w:rsid w:val="00EE6C03"/>
    <w:rsid w:val="00EE7391"/>
    <w:rsid w:val="00EE7428"/>
    <w:rsid w:val="00EE7DA8"/>
    <w:rsid w:val="00EF0121"/>
    <w:rsid w:val="00EF16D5"/>
    <w:rsid w:val="00EF1B14"/>
    <w:rsid w:val="00EF1BEE"/>
    <w:rsid w:val="00EF1D03"/>
    <w:rsid w:val="00EF2014"/>
    <w:rsid w:val="00EF2441"/>
    <w:rsid w:val="00EF25BE"/>
    <w:rsid w:val="00EF27C9"/>
    <w:rsid w:val="00EF2B10"/>
    <w:rsid w:val="00EF2B84"/>
    <w:rsid w:val="00EF2C28"/>
    <w:rsid w:val="00EF341C"/>
    <w:rsid w:val="00EF35B5"/>
    <w:rsid w:val="00EF382E"/>
    <w:rsid w:val="00EF3C19"/>
    <w:rsid w:val="00EF3FD8"/>
    <w:rsid w:val="00EF414B"/>
    <w:rsid w:val="00EF4C72"/>
    <w:rsid w:val="00EF5024"/>
    <w:rsid w:val="00EF55D8"/>
    <w:rsid w:val="00EF57A3"/>
    <w:rsid w:val="00EF5922"/>
    <w:rsid w:val="00EF5924"/>
    <w:rsid w:val="00EF5A00"/>
    <w:rsid w:val="00EF6160"/>
    <w:rsid w:val="00EF6701"/>
    <w:rsid w:val="00EF6BF1"/>
    <w:rsid w:val="00EF6E55"/>
    <w:rsid w:val="00EF6E8D"/>
    <w:rsid w:val="00EF794A"/>
    <w:rsid w:val="00EF7C06"/>
    <w:rsid w:val="00EF7EC0"/>
    <w:rsid w:val="00F0006D"/>
    <w:rsid w:val="00F000DC"/>
    <w:rsid w:val="00F00497"/>
    <w:rsid w:val="00F00561"/>
    <w:rsid w:val="00F00EC8"/>
    <w:rsid w:val="00F00F23"/>
    <w:rsid w:val="00F01555"/>
    <w:rsid w:val="00F01681"/>
    <w:rsid w:val="00F01F4E"/>
    <w:rsid w:val="00F021C3"/>
    <w:rsid w:val="00F02514"/>
    <w:rsid w:val="00F0254E"/>
    <w:rsid w:val="00F0273D"/>
    <w:rsid w:val="00F029B4"/>
    <w:rsid w:val="00F029BE"/>
    <w:rsid w:val="00F02D8A"/>
    <w:rsid w:val="00F02E18"/>
    <w:rsid w:val="00F03B02"/>
    <w:rsid w:val="00F03B12"/>
    <w:rsid w:val="00F03EFC"/>
    <w:rsid w:val="00F03F09"/>
    <w:rsid w:val="00F03F14"/>
    <w:rsid w:val="00F044CC"/>
    <w:rsid w:val="00F0475B"/>
    <w:rsid w:val="00F0480F"/>
    <w:rsid w:val="00F04B6B"/>
    <w:rsid w:val="00F05158"/>
    <w:rsid w:val="00F05518"/>
    <w:rsid w:val="00F05A40"/>
    <w:rsid w:val="00F05F55"/>
    <w:rsid w:val="00F05FDD"/>
    <w:rsid w:val="00F0618C"/>
    <w:rsid w:val="00F0631E"/>
    <w:rsid w:val="00F0633A"/>
    <w:rsid w:val="00F06CE0"/>
    <w:rsid w:val="00F07228"/>
    <w:rsid w:val="00F07366"/>
    <w:rsid w:val="00F07592"/>
    <w:rsid w:val="00F07B7F"/>
    <w:rsid w:val="00F07BEC"/>
    <w:rsid w:val="00F07F73"/>
    <w:rsid w:val="00F10007"/>
    <w:rsid w:val="00F1069A"/>
    <w:rsid w:val="00F106C5"/>
    <w:rsid w:val="00F110BD"/>
    <w:rsid w:val="00F11467"/>
    <w:rsid w:val="00F116B5"/>
    <w:rsid w:val="00F119D7"/>
    <w:rsid w:val="00F12637"/>
    <w:rsid w:val="00F12A92"/>
    <w:rsid w:val="00F12AC3"/>
    <w:rsid w:val="00F12B8B"/>
    <w:rsid w:val="00F12D52"/>
    <w:rsid w:val="00F134AC"/>
    <w:rsid w:val="00F1367C"/>
    <w:rsid w:val="00F13685"/>
    <w:rsid w:val="00F13725"/>
    <w:rsid w:val="00F143AB"/>
    <w:rsid w:val="00F143C0"/>
    <w:rsid w:val="00F143C4"/>
    <w:rsid w:val="00F1465F"/>
    <w:rsid w:val="00F14888"/>
    <w:rsid w:val="00F14A14"/>
    <w:rsid w:val="00F14C14"/>
    <w:rsid w:val="00F1515D"/>
    <w:rsid w:val="00F158C0"/>
    <w:rsid w:val="00F158E9"/>
    <w:rsid w:val="00F159A1"/>
    <w:rsid w:val="00F15A45"/>
    <w:rsid w:val="00F15FDA"/>
    <w:rsid w:val="00F16242"/>
    <w:rsid w:val="00F165E4"/>
    <w:rsid w:val="00F16899"/>
    <w:rsid w:val="00F16971"/>
    <w:rsid w:val="00F16C84"/>
    <w:rsid w:val="00F16DA8"/>
    <w:rsid w:val="00F17410"/>
    <w:rsid w:val="00F177E3"/>
    <w:rsid w:val="00F17A80"/>
    <w:rsid w:val="00F201EC"/>
    <w:rsid w:val="00F2035C"/>
    <w:rsid w:val="00F210B0"/>
    <w:rsid w:val="00F2149D"/>
    <w:rsid w:val="00F214AB"/>
    <w:rsid w:val="00F21ACC"/>
    <w:rsid w:val="00F21B55"/>
    <w:rsid w:val="00F2303F"/>
    <w:rsid w:val="00F2311E"/>
    <w:rsid w:val="00F237FE"/>
    <w:rsid w:val="00F238BB"/>
    <w:rsid w:val="00F23CB9"/>
    <w:rsid w:val="00F23E8B"/>
    <w:rsid w:val="00F23FE1"/>
    <w:rsid w:val="00F24CBF"/>
    <w:rsid w:val="00F25445"/>
    <w:rsid w:val="00F2598A"/>
    <w:rsid w:val="00F25E4C"/>
    <w:rsid w:val="00F2603E"/>
    <w:rsid w:val="00F2610F"/>
    <w:rsid w:val="00F264C1"/>
    <w:rsid w:val="00F26667"/>
    <w:rsid w:val="00F26DCB"/>
    <w:rsid w:val="00F26E9C"/>
    <w:rsid w:val="00F26F2B"/>
    <w:rsid w:val="00F26FA3"/>
    <w:rsid w:val="00F271BA"/>
    <w:rsid w:val="00F275BA"/>
    <w:rsid w:val="00F275C1"/>
    <w:rsid w:val="00F275DB"/>
    <w:rsid w:val="00F2798F"/>
    <w:rsid w:val="00F27B5A"/>
    <w:rsid w:val="00F27F44"/>
    <w:rsid w:val="00F3059E"/>
    <w:rsid w:val="00F305FC"/>
    <w:rsid w:val="00F30688"/>
    <w:rsid w:val="00F30C58"/>
    <w:rsid w:val="00F30D11"/>
    <w:rsid w:val="00F30EC2"/>
    <w:rsid w:val="00F310B6"/>
    <w:rsid w:val="00F312AB"/>
    <w:rsid w:val="00F3146E"/>
    <w:rsid w:val="00F3161A"/>
    <w:rsid w:val="00F31DD5"/>
    <w:rsid w:val="00F32365"/>
    <w:rsid w:val="00F32A4E"/>
    <w:rsid w:val="00F330C7"/>
    <w:rsid w:val="00F335A1"/>
    <w:rsid w:val="00F3375D"/>
    <w:rsid w:val="00F337FB"/>
    <w:rsid w:val="00F33D9D"/>
    <w:rsid w:val="00F3435C"/>
    <w:rsid w:val="00F34D0E"/>
    <w:rsid w:val="00F34FC7"/>
    <w:rsid w:val="00F35509"/>
    <w:rsid w:val="00F3562E"/>
    <w:rsid w:val="00F35723"/>
    <w:rsid w:val="00F35750"/>
    <w:rsid w:val="00F3594D"/>
    <w:rsid w:val="00F35A98"/>
    <w:rsid w:val="00F35ECD"/>
    <w:rsid w:val="00F36106"/>
    <w:rsid w:val="00F3694E"/>
    <w:rsid w:val="00F36C0A"/>
    <w:rsid w:val="00F36CE8"/>
    <w:rsid w:val="00F37843"/>
    <w:rsid w:val="00F37A73"/>
    <w:rsid w:val="00F37CC0"/>
    <w:rsid w:val="00F40372"/>
    <w:rsid w:val="00F405CA"/>
    <w:rsid w:val="00F4075C"/>
    <w:rsid w:val="00F4084F"/>
    <w:rsid w:val="00F408F8"/>
    <w:rsid w:val="00F40F3E"/>
    <w:rsid w:val="00F41136"/>
    <w:rsid w:val="00F41C18"/>
    <w:rsid w:val="00F41CB1"/>
    <w:rsid w:val="00F41CF7"/>
    <w:rsid w:val="00F41D8A"/>
    <w:rsid w:val="00F42069"/>
    <w:rsid w:val="00F42090"/>
    <w:rsid w:val="00F42094"/>
    <w:rsid w:val="00F42130"/>
    <w:rsid w:val="00F422B9"/>
    <w:rsid w:val="00F42354"/>
    <w:rsid w:val="00F42C9F"/>
    <w:rsid w:val="00F42CB9"/>
    <w:rsid w:val="00F42FFD"/>
    <w:rsid w:val="00F4316C"/>
    <w:rsid w:val="00F438BC"/>
    <w:rsid w:val="00F43A18"/>
    <w:rsid w:val="00F43AD0"/>
    <w:rsid w:val="00F43B6B"/>
    <w:rsid w:val="00F43D41"/>
    <w:rsid w:val="00F447F4"/>
    <w:rsid w:val="00F44975"/>
    <w:rsid w:val="00F44AA4"/>
    <w:rsid w:val="00F44B4F"/>
    <w:rsid w:val="00F44F46"/>
    <w:rsid w:val="00F45002"/>
    <w:rsid w:val="00F451C7"/>
    <w:rsid w:val="00F45575"/>
    <w:rsid w:val="00F4557F"/>
    <w:rsid w:val="00F4570A"/>
    <w:rsid w:val="00F46985"/>
    <w:rsid w:val="00F47445"/>
    <w:rsid w:val="00F47619"/>
    <w:rsid w:val="00F47A29"/>
    <w:rsid w:val="00F5043B"/>
    <w:rsid w:val="00F504EF"/>
    <w:rsid w:val="00F50743"/>
    <w:rsid w:val="00F50911"/>
    <w:rsid w:val="00F509BF"/>
    <w:rsid w:val="00F50B07"/>
    <w:rsid w:val="00F50E51"/>
    <w:rsid w:val="00F50F47"/>
    <w:rsid w:val="00F51924"/>
    <w:rsid w:val="00F51A32"/>
    <w:rsid w:val="00F51D41"/>
    <w:rsid w:val="00F524B6"/>
    <w:rsid w:val="00F5288C"/>
    <w:rsid w:val="00F53359"/>
    <w:rsid w:val="00F53400"/>
    <w:rsid w:val="00F53C82"/>
    <w:rsid w:val="00F53D08"/>
    <w:rsid w:val="00F53EC1"/>
    <w:rsid w:val="00F54013"/>
    <w:rsid w:val="00F54700"/>
    <w:rsid w:val="00F5481C"/>
    <w:rsid w:val="00F54B4F"/>
    <w:rsid w:val="00F54DD2"/>
    <w:rsid w:val="00F54E20"/>
    <w:rsid w:val="00F54F5A"/>
    <w:rsid w:val="00F55006"/>
    <w:rsid w:val="00F550F4"/>
    <w:rsid w:val="00F55184"/>
    <w:rsid w:val="00F553FA"/>
    <w:rsid w:val="00F55529"/>
    <w:rsid w:val="00F55695"/>
    <w:rsid w:val="00F5636D"/>
    <w:rsid w:val="00F57308"/>
    <w:rsid w:val="00F573C0"/>
    <w:rsid w:val="00F578B5"/>
    <w:rsid w:val="00F5795F"/>
    <w:rsid w:val="00F57CA6"/>
    <w:rsid w:val="00F57D02"/>
    <w:rsid w:val="00F57E37"/>
    <w:rsid w:val="00F61172"/>
    <w:rsid w:val="00F6136A"/>
    <w:rsid w:val="00F61387"/>
    <w:rsid w:val="00F6181B"/>
    <w:rsid w:val="00F627BC"/>
    <w:rsid w:val="00F62B12"/>
    <w:rsid w:val="00F62D23"/>
    <w:rsid w:val="00F62F31"/>
    <w:rsid w:val="00F6343E"/>
    <w:rsid w:val="00F63A44"/>
    <w:rsid w:val="00F64324"/>
    <w:rsid w:val="00F64522"/>
    <w:rsid w:val="00F6481A"/>
    <w:rsid w:val="00F648C9"/>
    <w:rsid w:val="00F6509A"/>
    <w:rsid w:val="00F65241"/>
    <w:rsid w:val="00F65393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E6"/>
    <w:rsid w:val="00F67CE7"/>
    <w:rsid w:val="00F67D29"/>
    <w:rsid w:val="00F67F6A"/>
    <w:rsid w:val="00F7012F"/>
    <w:rsid w:val="00F702B0"/>
    <w:rsid w:val="00F703EF"/>
    <w:rsid w:val="00F704CC"/>
    <w:rsid w:val="00F7078E"/>
    <w:rsid w:val="00F70C8B"/>
    <w:rsid w:val="00F70CEC"/>
    <w:rsid w:val="00F70F02"/>
    <w:rsid w:val="00F7103F"/>
    <w:rsid w:val="00F71414"/>
    <w:rsid w:val="00F71864"/>
    <w:rsid w:val="00F719CE"/>
    <w:rsid w:val="00F71ACA"/>
    <w:rsid w:val="00F71B38"/>
    <w:rsid w:val="00F71BD9"/>
    <w:rsid w:val="00F71EFF"/>
    <w:rsid w:val="00F72031"/>
    <w:rsid w:val="00F720A3"/>
    <w:rsid w:val="00F72F8B"/>
    <w:rsid w:val="00F732BA"/>
    <w:rsid w:val="00F73404"/>
    <w:rsid w:val="00F73773"/>
    <w:rsid w:val="00F74097"/>
    <w:rsid w:val="00F74130"/>
    <w:rsid w:val="00F7432B"/>
    <w:rsid w:val="00F74650"/>
    <w:rsid w:val="00F74F99"/>
    <w:rsid w:val="00F751E2"/>
    <w:rsid w:val="00F756F0"/>
    <w:rsid w:val="00F75BBE"/>
    <w:rsid w:val="00F767FD"/>
    <w:rsid w:val="00F76A0E"/>
    <w:rsid w:val="00F76ACD"/>
    <w:rsid w:val="00F77618"/>
    <w:rsid w:val="00F77F84"/>
    <w:rsid w:val="00F807BD"/>
    <w:rsid w:val="00F80D4F"/>
    <w:rsid w:val="00F80DAF"/>
    <w:rsid w:val="00F80DF8"/>
    <w:rsid w:val="00F81220"/>
    <w:rsid w:val="00F81B52"/>
    <w:rsid w:val="00F8227B"/>
    <w:rsid w:val="00F822B8"/>
    <w:rsid w:val="00F824E3"/>
    <w:rsid w:val="00F825AA"/>
    <w:rsid w:val="00F827D6"/>
    <w:rsid w:val="00F83078"/>
    <w:rsid w:val="00F8344D"/>
    <w:rsid w:val="00F834F4"/>
    <w:rsid w:val="00F83D87"/>
    <w:rsid w:val="00F83ECF"/>
    <w:rsid w:val="00F844C6"/>
    <w:rsid w:val="00F84A54"/>
    <w:rsid w:val="00F84E0B"/>
    <w:rsid w:val="00F84F53"/>
    <w:rsid w:val="00F85030"/>
    <w:rsid w:val="00F850C8"/>
    <w:rsid w:val="00F851CA"/>
    <w:rsid w:val="00F85414"/>
    <w:rsid w:val="00F856BC"/>
    <w:rsid w:val="00F8594A"/>
    <w:rsid w:val="00F85C1A"/>
    <w:rsid w:val="00F86817"/>
    <w:rsid w:val="00F87377"/>
    <w:rsid w:val="00F874CF"/>
    <w:rsid w:val="00F875CC"/>
    <w:rsid w:val="00F87E23"/>
    <w:rsid w:val="00F900E8"/>
    <w:rsid w:val="00F905B1"/>
    <w:rsid w:val="00F90E57"/>
    <w:rsid w:val="00F91037"/>
    <w:rsid w:val="00F915BC"/>
    <w:rsid w:val="00F91B49"/>
    <w:rsid w:val="00F91B53"/>
    <w:rsid w:val="00F91F79"/>
    <w:rsid w:val="00F92A91"/>
    <w:rsid w:val="00F92C4F"/>
    <w:rsid w:val="00F92F82"/>
    <w:rsid w:val="00F9302D"/>
    <w:rsid w:val="00F93094"/>
    <w:rsid w:val="00F942AE"/>
    <w:rsid w:val="00F94902"/>
    <w:rsid w:val="00F952B8"/>
    <w:rsid w:val="00F95449"/>
    <w:rsid w:val="00F95746"/>
    <w:rsid w:val="00F9576E"/>
    <w:rsid w:val="00F958A7"/>
    <w:rsid w:val="00F96039"/>
    <w:rsid w:val="00F961ED"/>
    <w:rsid w:val="00F96445"/>
    <w:rsid w:val="00F96489"/>
    <w:rsid w:val="00F971E8"/>
    <w:rsid w:val="00F97C1A"/>
    <w:rsid w:val="00F97DF2"/>
    <w:rsid w:val="00FA020D"/>
    <w:rsid w:val="00FA0856"/>
    <w:rsid w:val="00FA0D64"/>
    <w:rsid w:val="00FA11BF"/>
    <w:rsid w:val="00FA175A"/>
    <w:rsid w:val="00FA1F2A"/>
    <w:rsid w:val="00FA2454"/>
    <w:rsid w:val="00FA256B"/>
    <w:rsid w:val="00FA267C"/>
    <w:rsid w:val="00FA2CAA"/>
    <w:rsid w:val="00FA2FFB"/>
    <w:rsid w:val="00FA3268"/>
    <w:rsid w:val="00FA3846"/>
    <w:rsid w:val="00FA38BA"/>
    <w:rsid w:val="00FA423B"/>
    <w:rsid w:val="00FA4623"/>
    <w:rsid w:val="00FA467F"/>
    <w:rsid w:val="00FA4780"/>
    <w:rsid w:val="00FA4BEF"/>
    <w:rsid w:val="00FA4D6B"/>
    <w:rsid w:val="00FA4E4A"/>
    <w:rsid w:val="00FA4E7C"/>
    <w:rsid w:val="00FA5179"/>
    <w:rsid w:val="00FA5493"/>
    <w:rsid w:val="00FA5529"/>
    <w:rsid w:val="00FA5793"/>
    <w:rsid w:val="00FA57D4"/>
    <w:rsid w:val="00FA5A33"/>
    <w:rsid w:val="00FA5D73"/>
    <w:rsid w:val="00FA5EEC"/>
    <w:rsid w:val="00FA604F"/>
    <w:rsid w:val="00FA67A3"/>
    <w:rsid w:val="00FA6981"/>
    <w:rsid w:val="00FA69F5"/>
    <w:rsid w:val="00FA6A42"/>
    <w:rsid w:val="00FA6DA5"/>
    <w:rsid w:val="00FA6FAC"/>
    <w:rsid w:val="00FA71DF"/>
    <w:rsid w:val="00FA7592"/>
    <w:rsid w:val="00FA77B7"/>
    <w:rsid w:val="00FA7A7C"/>
    <w:rsid w:val="00FB0364"/>
    <w:rsid w:val="00FB0A37"/>
    <w:rsid w:val="00FB0E73"/>
    <w:rsid w:val="00FB1284"/>
    <w:rsid w:val="00FB17FD"/>
    <w:rsid w:val="00FB1815"/>
    <w:rsid w:val="00FB18EC"/>
    <w:rsid w:val="00FB1D5E"/>
    <w:rsid w:val="00FB1E8D"/>
    <w:rsid w:val="00FB20EE"/>
    <w:rsid w:val="00FB24F2"/>
    <w:rsid w:val="00FB28C6"/>
    <w:rsid w:val="00FB2B25"/>
    <w:rsid w:val="00FB2D0D"/>
    <w:rsid w:val="00FB2D96"/>
    <w:rsid w:val="00FB33D6"/>
    <w:rsid w:val="00FB37F0"/>
    <w:rsid w:val="00FB3D05"/>
    <w:rsid w:val="00FB3DCF"/>
    <w:rsid w:val="00FB3F25"/>
    <w:rsid w:val="00FB423C"/>
    <w:rsid w:val="00FB42F2"/>
    <w:rsid w:val="00FB4369"/>
    <w:rsid w:val="00FB4405"/>
    <w:rsid w:val="00FB4518"/>
    <w:rsid w:val="00FB454D"/>
    <w:rsid w:val="00FB533A"/>
    <w:rsid w:val="00FB55B5"/>
    <w:rsid w:val="00FB6300"/>
    <w:rsid w:val="00FB6845"/>
    <w:rsid w:val="00FB68BD"/>
    <w:rsid w:val="00FB6992"/>
    <w:rsid w:val="00FB6FA6"/>
    <w:rsid w:val="00FB725A"/>
    <w:rsid w:val="00FB78B9"/>
    <w:rsid w:val="00FB7BC6"/>
    <w:rsid w:val="00FB7BCE"/>
    <w:rsid w:val="00FC0134"/>
    <w:rsid w:val="00FC12CF"/>
    <w:rsid w:val="00FC131B"/>
    <w:rsid w:val="00FC154C"/>
    <w:rsid w:val="00FC15F8"/>
    <w:rsid w:val="00FC1815"/>
    <w:rsid w:val="00FC1B19"/>
    <w:rsid w:val="00FC1CD6"/>
    <w:rsid w:val="00FC1DD9"/>
    <w:rsid w:val="00FC2039"/>
    <w:rsid w:val="00FC24A0"/>
    <w:rsid w:val="00FC2899"/>
    <w:rsid w:val="00FC35DC"/>
    <w:rsid w:val="00FC4016"/>
    <w:rsid w:val="00FC4101"/>
    <w:rsid w:val="00FC4AFE"/>
    <w:rsid w:val="00FC4DB9"/>
    <w:rsid w:val="00FC51C7"/>
    <w:rsid w:val="00FC55AC"/>
    <w:rsid w:val="00FC5B6E"/>
    <w:rsid w:val="00FC5E6E"/>
    <w:rsid w:val="00FC6C65"/>
    <w:rsid w:val="00FC73BE"/>
    <w:rsid w:val="00FC783F"/>
    <w:rsid w:val="00FC7D0D"/>
    <w:rsid w:val="00FD063F"/>
    <w:rsid w:val="00FD0692"/>
    <w:rsid w:val="00FD0862"/>
    <w:rsid w:val="00FD09B3"/>
    <w:rsid w:val="00FD129C"/>
    <w:rsid w:val="00FD14FB"/>
    <w:rsid w:val="00FD15A4"/>
    <w:rsid w:val="00FD1DEF"/>
    <w:rsid w:val="00FD2113"/>
    <w:rsid w:val="00FD2181"/>
    <w:rsid w:val="00FD2267"/>
    <w:rsid w:val="00FD2604"/>
    <w:rsid w:val="00FD27C5"/>
    <w:rsid w:val="00FD2CBA"/>
    <w:rsid w:val="00FD346B"/>
    <w:rsid w:val="00FD3477"/>
    <w:rsid w:val="00FD355F"/>
    <w:rsid w:val="00FD3660"/>
    <w:rsid w:val="00FD3A44"/>
    <w:rsid w:val="00FD4104"/>
    <w:rsid w:val="00FD42A2"/>
    <w:rsid w:val="00FD46E5"/>
    <w:rsid w:val="00FD5054"/>
    <w:rsid w:val="00FD510E"/>
    <w:rsid w:val="00FD5159"/>
    <w:rsid w:val="00FD545A"/>
    <w:rsid w:val="00FD5B7D"/>
    <w:rsid w:val="00FD5FDF"/>
    <w:rsid w:val="00FD617A"/>
    <w:rsid w:val="00FD6360"/>
    <w:rsid w:val="00FD668D"/>
    <w:rsid w:val="00FD6913"/>
    <w:rsid w:val="00FD7466"/>
    <w:rsid w:val="00FD746D"/>
    <w:rsid w:val="00FE050C"/>
    <w:rsid w:val="00FE07D2"/>
    <w:rsid w:val="00FE0C23"/>
    <w:rsid w:val="00FE0CEE"/>
    <w:rsid w:val="00FE0CF1"/>
    <w:rsid w:val="00FE10FA"/>
    <w:rsid w:val="00FE12D3"/>
    <w:rsid w:val="00FE1417"/>
    <w:rsid w:val="00FE167D"/>
    <w:rsid w:val="00FE1726"/>
    <w:rsid w:val="00FE1A52"/>
    <w:rsid w:val="00FE2060"/>
    <w:rsid w:val="00FE25F6"/>
    <w:rsid w:val="00FE2AC8"/>
    <w:rsid w:val="00FE2C10"/>
    <w:rsid w:val="00FE2C9F"/>
    <w:rsid w:val="00FE2F35"/>
    <w:rsid w:val="00FE3090"/>
    <w:rsid w:val="00FE3450"/>
    <w:rsid w:val="00FE34EF"/>
    <w:rsid w:val="00FE368E"/>
    <w:rsid w:val="00FE3932"/>
    <w:rsid w:val="00FE3B11"/>
    <w:rsid w:val="00FE45D1"/>
    <w:rsid w:val="00FE4C7E"/>
    <w:rsid w:val="00FE5099"/>
    <w:rsid w:val="00FE5F14"/>
    <w:rsid w:val="00FE6B04"/>
    <w:rsid w:val="00FE7388"/>
    <w:rsid w:val="00FE7A77"/>
    <w:rsid w:val="00FE7C8A"/>
    <w:rsid w:val="00FE7EA8"/>
    <w:rsid w:val="00FF0442"/>
    <w:rsid w:val="00FF0C34"/>
    <w:rsid w:val="00FF0FDA"/>
    <w:rsid w:val="00FF138E"/>
    <w:rsid w:val="00FF13BE"/>
    <w:rsid w:val="00FF1616"/>
    <w:rsid w:val="00FF1885"/>
    <w:rsid w:val="00FF19EE"/>
    <w:rsid w:val="00FF1EB0"/>
    <w:rsid w:val="00FF1FFE"/>
    <w:rsid w:val="00FF22EE"/>
    <w:rsid w:val="00FF2516"/>
    <w:rsid w:val="00FF26AA"/>
    <w:rsid w:val="00FF2B32"/>
    <w:rsid w:val="00FF2B5F"/>
    <w:rsid w:val="00FF2C14"/>
    <w:rsid w:val="00FF2DB1"/>
    <w:rsid w:val="00FF2FC7"/>
    <w:rsid w:val="00FF30C3"/>
    <w:rsid w:val="00FF31E7"/>
    <w:rsid w:val="00FF3273"/>
    <w:rsid w:val="00FF332E"/>
    <w:rsid w:val="00FF343D"/>
    <w:rsid w:val="00FF3E80"/>
    <w:rsid w:val="00FF4175"/>
    <w:rsid w:val="00FF4277"/>
    <w:rsid w:val="00FF4AB0"/>
    <w:rsid w:val="00FF4BAE"/>
    <w:rsid w:val="00FF5607"/>
    <w:rsid w:val="00FF5C5E"/>
    <w:rsid w:val="00FF5DAE"/>
    <w:rsid w:val="00FF6076"/>
    <w:rsid w:val="00FF660C"/>
    <w:rsid w:val="00FF66FE"/>
    <w:rsid w:val="00FF68BE"/>
    <w:rsid w:val="00FF6E3E"/>
    <w:rsid w:val="00FF77C5"/>
    <w:rsid w:val="00FF7E01"/>
    <w:rsid w:val="04358142"/>
    <w:rsid w:val="049A10CD"/>
    <w:rsid w:val="066869B0"/>
    <w:rsid w:val="0D8D8D50"/>
    <w:rsid w:val="1204059A"/>
    <w:rsid w:val="13D658FA"/>
    <w:rsid w:val="1810899F"/>
    <w:rsid w:val="24A4E0D4"/>
    <w:rsid w:val="2C291B27"/>
    <w:rsid w:val="366ABC1E"/>
    <w:rsid w:val="3BEAF468"/>
    <w:rsid w:val="41AD7CCA"/>
    <w:rsid w:val="43834C68"/>
    <w:rsid w:val="4FD652B7"/>
    <w:rsid w:val="56941A01"/>
    <w:rsid w:val="622E6869"/>
    <w:rsid w:val="630A52C8"/>
    <w:rsid w:val="6AF184EE"/>
    <w:rsid w:val="6D3ED1CC"/>
    <w:rsid w:val="6FCB30A0"/>
    <w:rsid w:val="70CEB920"/>
    <w:rsid w:val="764ABEB4"/>
    <w:rsid w:val="76B16DA7"/>
    <w:rsid w:val="78182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829D9E6-6F21-4EB0-BE00-39DC5C846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150730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150730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150730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150730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150730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150730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150730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150730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150730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150730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150730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150730"/>
  </w:style>
  <w:style w:type="character" w:customStyle="1" w:styleId="Colofonversie">
    <w:name w:val="Colofon versie"/>
    <w:basedOn w:val="Standaardalinea-lettertype"/>
    <w:uiPriority w:val="1"/>
    <w:rsid w:val="00150730"/>
  </w:style>
  <w:style w:type="paragraph" w:customStyle="1" w:styleId="Kop1voorwerk">
    <w:name w:val="Kop 1 voorwerk"/>
    <w:basedOn w:val="Standaard"/>
    <w:rsid w:val="00150730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150730"/>
    <w:pPr>
      <w:numPr>
        <w:numId w:val="3"/>
      </w:numPr>
    </w:pPr>
  </w:style>
  <w:style w:type="paragraph" w:styleId="Inhopg1">
    <w:name w:val="toc 1"/>
    <w:basedOn w:val="Standaard"/>
    <w:next w:val="Standaard"/>
    <w:uiPriority w:val="39"/>
    <w:rsid w:val="0015073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Lijstalinea">
    <w:name w:val="List Paragraph"/>
    <w:basedOn w:val="Standaard"/>
    <w:uiPriority w:val="34"/>
    <w:qFormat/>
    <w:rsid w:val="00D74596"/>
    <w:pPr>
      <w:ind w:left="720"/>
      <w:contextualSpacing/>
    </w:pPr>
  </w:style>
  <w:style w:type="paragraph" w:styleId="Koptekst">
    <w:name w:val="header"/>
    <w:basedOn w:val="Standaard"/>
    <w:rsid w:val="00150730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150730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150730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150730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15073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1507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150730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A334ED"/>
    <w:rPr>
      <w:vertAlign w:val="superscript"/>
    </w:rPr>
  </w:style>
  <w:style w:type="paragraph" w:styleId="Eindnoottekst">
    <w:name w:val="endnote text"/>
    <w:basedOn w:val="Standaard"/>
    <w:semiHidden/>
    <w:rsid w:val="00150730"/>
    <w:rPr>
      <w:szCs w:val="20"/>
    </w:rPr>
  </w:style>
  <w:style w:type="paragraph" w:styleId="Onderwerpvanopmerking">
    <w:name w:val="annotation subject"/>
    <w:basedOn w:val="Standaard"/>
    <w:semiHidden/>
    <w:unhideWhenUsed/>
    <w:rsid w:val="00150730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150730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150730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1507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150730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150730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150730"/>
    <w:rPr>
      <w:color w:val="808080"/>
    </w:rPr>
  </w:style>
  <w:style w:type="paragraph" w:styleId="Ballontekst">
    <w:name w:val="Balloon Text"/>
    <w:basedOn w:val="Standaard"/>
    <w:uiPriority w:val="99"/>
    <w:semiHidden/>
    <w:unhideWhenUsed/>
    <w:rsid w:val="0015073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150730"/>
  </w:style>
  <w:style w:type="paragraph" w:customStyle="1" w:styleId="Colofon">
    <w:name w:val="Colofon"/>
    <w:basedOn w:val="Standaard"/>
    <w:rsid w:val="00150730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150730"/>
  </w:style>
  <w:style w:type="character" w:customStyle="1" w:styleId="Colofonprojectnummer">
    <w:name w:val="Colofon projectnummer"/>
    <w:basedOn w:val="Standaardalinea-lettertype"/>
    <w:uiPriority w:val="1"/>
    <w:rsid w:val="00150730"/>
  </w:style>
  <w:style w:type="character" w:customStyle="1" w:styleId="Colofoncontactpersoon">
    <w:name w:val="Colofon contactpersoon"/>
    <w:basedOn w:val="Standaardalinea-lettertype"/>
    <w:uiPriority w:val="1"/>
    <w:rsid w:val="00150730"/>
  </w:style>
  <w:style w:type="character" w:customStyle="1" w:styleId="Colofonauteur">
    <w:name w:val="Colofon auteur"/>
    <w:basedOn w:val="Standaardalinea-lettertype"/>
    <w:uiPriority w:val="1"/>
    <w:rsid w:val="00150730"/>
  </w:style>
  <w:style w:type="paragraph" w:customStyle="1" w:styleId="Versiehistorietekst">
    <w:name w:val="Versiehistorie tekst"/>
    <w:basedOn w:val="Standaard"/>
    <w:rsid w:val="00150730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150730"/>
    <w:pPr>
      <w:keepNext/>
      <w:pageBreakBefore/>
      <w:numPr>
        <w:ilvl w:val="6"/>
        <w:numId w:val="1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150730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150730"/>
    <w:pPr>
      <w:numPr>
        <w:numId w:val="3"/>
      </w:numPr>
    </w:pPr>
  </w:style>
  <w:style w:type="paragraph" w:customStyle="1" w:styleId="Opsommingnummers2">
    <w:name w:val="Opsomming nummers 2"/>
    <w:basedOn w:val="Standaard"/>
    <w:qFormat/>
    <w:rsid w:val="00150730"/>
    <w:pPr>
      <w:numPr>
        <w:ilvl w:val="2"/>
        <w:numId w:val="3"/>
      </w:numPr>
    </w:pPr>
  </w:style>
  <w:style w:type="paragraph" w:styleId="Inhopg6">
    <w:name w:val="toc 6"/>
    <w:basedOn w:val="Standaard"/>
    <w:next w:val="Standaard"/>
    <w:uiPriority w:val="39"/>
    <w:unhideWhenUsed/>
    <w:rsid w:val="00150730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150730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150730"/>
    <w:pPr>
      <w:numPr>
        <w:ilvl w:val="1"/>
        <w:numId w:val="3"/>
      </w:numPr>
    </w:pPr>
  </w:style>
  <w:style w:type="paragraph" w:customStyle="1" w:styleId="Opsommingtekens2">
    <w:name w:val="Opsomming tekens 2"/>
    <w:basedOn w:val="Standaard"/>
    <w:qFormat/>
    <w:rsid w:val="00150730"/>
    <w:pPr>
      <w:numPr>
        <w:ilvl w:val="3"/>
        <w:numId w:val="3"/>
      </w:numPr>
    </w:pPr>
  </w:style>
  <w:style w:type="paragraph" w:customStyle="1" w:styleId="Opsommingtekens3">
    <w:name w:val="Opsomming tekens 3"/>
    <w:basedOn w:val="Standaard"/>
    <w:qFormat/>
    <w:rsid w:val="00150730"/>
    <w:pPr>
      <w:numPr>
        <w:ilvl w:val="5"/>
        <w:numId w:val="3"/>
      </w:numPr>
    </w:pPr>
  </w:style>
  <w:style w:type="paragraph" w:customStyle="1" w:styleId="Opsommingtekens4">
    <w:name w:val="Opsomming tekens 4"/>
    <w:basedOn w:val="Standaard"/>
    <w:qFormat/>
    <w:rsid w:val="00150730"/>
    <w:pPr>
      <w:numPr>
        <w:ilvl w:val="6"/>
        <w:numId w:val="3"/>
      </w:numPr>
    </w:pPr>
  </w:style>
  <w:style w:type="paragraph" w:customStyle="1" w:styleId="Tabeltitel">
    <w:name w:val="Tabeltitel"/>
    <w:basedOn w:val="Standaard"/>
    <w:next w:val="Standaard"/>
    <w:qFormat/>
    <w:rsid w:val="00150730"/>
    <w:pPr>
      <w:keepNext/>
      <w:numPr>
        <w:numId w:val="7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150730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150730"/>
    <w:rPr>
      <w:sz w:val="16"/>
      <w:szCs w:val="16"/>
    </w:rPr>
  </w:style>
  <w:style w:type="table" w:customStyle="1" w:styleId="Huisstijl-Tabel">
    <w:name w:val="Huisstijl-Tabel"/>
    <w:basedOn w:val="Standaardtabel"/>
    <w:rsid w:val="00F9644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150730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150730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150730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unhideWhenUsed/>
    <w:rsid w:val="00150730"/>
  </w:style>
  <w:style w:type="paragraph" w:styleId="Adresenvelop">
    <w:name w:val="envelope address"/>
    <w:basedOn w:val="Standaard"/>
    <w:semiHidden/>
    <w:unhideWhenUsed/>
    <w:rsid w:val="00150730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semiHidden/>
    <w:unhideWhenUsed/>
    <w:rsid w:val="00150730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150730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semiHidden/>
    <w:unhideWhenUsed/>
    <w:rsid w:val="0015073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150730"/>
  </w:style>
  <w:style w:type="paragraph" w:styleId="Bloktekst">
    <w:name w:val="Block Text"/>
    <w:basedOn w:val="Standaard"/>
    <w:semiHidden/>
    <w:unhideWhenUsed/>
    <w:rsid w:val="00150730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150730"/>
    <w:pPr>
      <w:ind w:left="180" w:hanging="180"/>
    </w:pPr>
  </w:style>
  <w:style w:type="paragraph" w:styleId="Datum">
    <w:name w:val="Date"/>
    <w:basedOn w:val="Standaard"/>
    <w:next w:val="Standaard"/>
    <w:semiHidden/>
    <w:unhideWhenUsed/>
    <w:rsid w:val="00150730"/>
  </w:style>
  <w:style w:type="paragraph" w:styleId="Documentstructuur">
    <w:name w:val="Document Map"/>
    <w:basedOn w:val="Standaard"/>
    <w:semiHidden/>
    <w:unhideWhenUsed/>
    <w:rsid w:val="00150730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150730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150730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unhideWhenUsed/>
    <w:rsid w:val="00150730"/>
    <w:pPr>
      <w:spacing w:line="240" w:lineRule="auto"/>
    </w:pPr>
  </w:style>
  <w:style w:type="table" w:styleId="Gemiddeldraster1">
    <w:name w:val="Medium Grid 1"/>
    <w:basedOn w:val="Standaardtabel"/>
    <w:uiPriority w:val="99"/>
    <w:rsid w:val="0015073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15073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15073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150730"/>
    <w:rPr>
      <w:color w:val="800080" w:themeColor="followedHyperlink"/>
      <w:u w:val="single"/>
    </w:rPr>
  </w:style>
  <w:style w:type="paragraph" w:styleId="Handtekening">
    <w:name w:val="Signature"/>
    <w:basedOn w:val="Standaard"/>
    <w:semiHidden/>
    <w:unhideWhenUsed/>
    <w:rsid w:val="00150730"/>
    <w:pPr>
      <w:spacing w:line="240" w:lineRule="auto"/>
      <w:ind w:left="4252"/>
    </w:pPr>
  </w:style>
  <w:style w:type="paragraph" w:styleId="HTML-voorafopgemaakt">
    <w:name w:val="HTML Preformatted"/>
    <w:basedOn w:val="Standaard"/>
    <w:uiPriority w:val="99"/>
    <w:semiHidden/>
    <w:unhideWhenUsed/>
    <w:rsid w:val="00150730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150730"/>
    <w:rPr>
      <w:i/>
      <w:iCs/>
    </w:rPr>
  </w:style>
  <w:style w:type="character" w:styleId="HTMLVariable">
    <w:name w:val="HTML Variable"/>
    <w:basedOn w:val="Standaardalinea-lettertype"/>
    <w:semiHidden/>
    <w:unhideWhenUsed/>
    <w:rsid w:val="00150730"/>
    <w:rPr>
      <w:i/>
      <w:iCs/>
    </w:rPr>
  </w:style>
  <w:style w:type="character" w:styleId="HTML-acroniem">
    <w:name w:val="HTML Acronym"/>
    <w:basedOn w:val="Standaardalinea-lettertype"/>
    <w:semiHidden/>
    <w:unhideWhenUsed/>
    <w:rsid w:val="00150730"/>
  </w:style>
  <w:style w:type="paragraph" w:styleId="HTML-adres">
    <w:name w:val="HTML Address"/>
    <w:basedOn w:val="Standaard"/>
    <w:semiHidden/>
    <w:unhideWhenUsed/>
    <w:rsid w:val="00150730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150730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150730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150730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150730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150730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150730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150730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150730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150730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150730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150730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150730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150730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150730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150730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150730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150730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150730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150730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15073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15073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15073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150730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150730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150730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15073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150730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15073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150730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150730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150730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150730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150730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150730"/>
  </w:style>
  <w:style w:type="paragraph" w:styleId="Lijstopsomteken">
    <w:name w:val="List Bullet"/>
    <w:basedOn w:val="Standaard"/>
    <w:semiHidden/>
    <w:unhideWhenUsed/>
    <w:rsid w:val="00150730"/>
    <w:pPr>
      <w:numPr>
        <w:numId w:val="2"/>
      </w:numPr>
      <w:contextualSpacing/>
    </w:pPr>
  </w:style>
  <w:style w:type="paragraph" w:styleId="Lijstopsomteken2">
    <w:name w:val="List Bullet 2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150730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150730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150730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150730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150730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15073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150730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semiHidden/>
    <w:unhideWhenUsed/>
    <w:rsid w:val="00150730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150730"/>
  </w:style>
  <w:style w:type="paragraph" w:styleId="Plattetekst">
    <w:name w:val="Body Text"/>
    <w:basedOn w:val="Standaard"/>
    <w:semiHidden/>
    <w:unhideWhenUsed/>
    <w:rsid w:val="00150730"/>
    <w:pPr>
      <w:spacing w:after="120"/>
    </w:pPr>
  </w:style>
  <w:style w:type="paragraph" w:styleId="Plattetekst2">
    <w:name w:val="Body Text 2"/>
    <w:basedOn w:val="Standaard"/>
    <w:semiHidden/>
    <w:unhideWhenUsed/>
    <w:rsid w:val="00150730"/>
    <w:pPr>
      <w:spacing w:after="120" w:line="480" w:lineRule="auto"/>
    </w:pPr>
  </w:style>
  <w:style w:type="paragraph" w:styleId="Plattetekst3">
    <w:name w:val="Body Text 3"/>
    <w:basedOn w:val="Standaard"/>
    <w:semiHidden/>
    <w:unhideWhenUsed/>
    <w:rsid w:val="00150730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semiHidden/>
    <w:unhideWhenUsed/>
    <w:rsid w:val="00150730"/>
    <w:pPr>
      <w:spacing w:after="0"/>
      <w:ind w:firstLine="360"/>
    </w:pPr>
  </w:style>
  <w:style w:type="paragraph" w:styleId="Plattetekstinspringen">
    <w:name w:val="Body Text Indent"/>
    <w:basedOn w:val="Standaard"/>
    <w:semiHidden/>
    <w:unhideWhenUsed/>
    <w:rsid w:val="00150730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unhideWhenUsed/>
    <w:rsid w:val="00150730"/>
    <w:pPr>
      <w:spacing w:after="0"/>
      <w:ind w:left="360" w:firstLine="360"/>
    </w:pPr>
  </w:style>
  <w:style w:type="paragraph" w:styleId="Plattetekstinspringen2">
    <w:name w:val="Body Text Indent 2"/>
    <w:basedOn w:val="Standaard"/>
    <w:semiHidden/>
    <w:unhideWhenUsed/>
    <w:rsid w:val="00150730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unhideWhenUsed/>
    <w:rsid w:val="00150730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150730"/>
  </w:style>
  <w:style w:type="paragraph" w:styleId="Standaardinspringing">
    <w:name w:val="Normal Indent"/>
    <w:basedOn w:val="Standaard"/>
    <w:semiHidden/>
    <w:unhideWhenUsed/>
    <w:rsid w:val="00150730"/>
    <w:pPr>
      <w:ind w:left="708"/>
    </w:pPr>
  </w:style>
  <w:style w:type="table" w:styleId="Tabelkolommen1">
    <w:name w:val="Table Columns 1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150730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150730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150730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150730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150730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150730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150730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semiHidden/>
    <w:unhideWhenUsed/>
    <w:rsid w:val="00150730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150730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150730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150730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150730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150730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150730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150730"/>
    <w:pPr>
      <w:numPr>
        <w:numId w:val="6"/>
      </w:numPr>
      <w:tabs>
        <w:tab w:val="left" w:pos="1134"/>
      </w:tabs>
      <w:spacing w:before="280" w:after="280"/>
    </w:pPr>
    <w:rPr>
      <w:b/>
    </w:rPr>
  </w:style>
  <w:style w:type="character" w:styleId="Zwaar">
    <w:name w:val="Strong"/>
    <w:basedOn w:val="Standaardalinea-lettertype"/>
    <w:rsid w:val="00A334ED"/>
    <w:rPr>
      <w:b/>
      <w:bCs/>
    </w:rPr>
  </w:style>
  <w:style w:type="character" w:styleId="Eindnootmarkering">
    <w:name w:val="endnote reference"/>
    <w:basedOn w:val="Standaardalinea-lettertype"/>
    <w:semiHidden/>
    <w:unhideWhenUsed/>
    <w:rsid w:val="00150730"/>
    <w:rPr>
      <w:vanish/>
      <w:vertAlign w:val="superscript"/>
    </w:rPr>
  </w:style>
  <w:style w:type="paragraph" w:styleId="Tekstopmerking">
    <w:name w:val="annotation text"/>
    <w:basedOn w:val="Standaard"/>
    <w:link w:val="TekstopmerkingChar"/>
    <w:uiPriority w:val="99"/>
    <w:unhideWhenUsed/>
    <w:rsid w:val="00150730"/>
    <w:pPr>
      <w:spacing w:line="240" w:lineRule="auto"/>
    </w:pPr>
    <w:rPr>
      <w:sz w:val="20"/>
      <w:szCs w:val="20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character" w:styleId="Hyperlink">
    <w:name w:val="Hyperlink"/>
    <w:basedOn w:val="Standaardalinea-lettertype"/>
    <w:uiPriority w:val="99"/>
    <w:unhideWhenUsed/>
    <w:rsid w:val="002E58F2"/>
    <w:rPr>
      <w:color w:val="0000FF" w:themeColor="hyperlink"/>
      <w:u w:val="single"/>
    </w:rPr>
  </w:style>
  <w:style w:type="character" w:styleId="Onopgelostemelding">
    <w:name w:val="Unresolved Mention"/>
    <w:basedOn w:val="Standaardalinea-lettertype"/>
    <w:uiPriority w:val="99"/>
    <w:unhideWhenUsed/>
    <w:rsid w:val="002E58F2"/>
    <w:rPr>
      <w:color w:val="605E5C"/>
      <w:shd w:val="clear" w:color="auto" w:fill="E1DFDD"/>
    </w:rPr>
  </w:style>
  <w:style w:type="paragraph" w:customStyle="1" w:styleId="Opsommingnummers3">
    <w:name w:val="Opsomming nummers 3"/>
    <w:basedOn w:val="Standaard"/>
    <w:qFormat/>
    <w:rsid w:val="00150730"/>
    <w:pPr>
      <w:numPr>
        <w:ilvl w:val="4"/>
        <w:numId w:val="3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150730"/>
  </w:style>
  <w:style w:type="character" w:styleId="Titelvanboek">
    <w:name w:val="Book Title"/>
    <w:basedOn w:val="Standaardalinea-lettertype"/>
    <w:uiPriority w:val="69"/>
    <w:rsid w:val="00F961ED"/>
    <w:rPr>
      <w:b/>
      <w:bCs/>
      <w:smallCaps/>
      <w:spacing w:val="5"/>
    </w:rPr>
  </w:style>
  <w:style w:type="paragraph" w:customStyle="1" w:styleId="Table">
    <w:name w:val="Table"/>
    <w:basedOn w:val="Standaard"/>
    <w:rsid w:val="00F961E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F961E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F961E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F961E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character" w:styleId="Vermelding">
    <w:name w:val="Mention"/>
    <w:basedOn w:val="Standaardalinea-lettertype"/>
    <w:uiPriority w:val="99"/>
    <w:unhideWhenUsed/>
    <w:rsid w:val="00F961ED"/>
    <w:rPr>
      <w:color w:val="2B579A"/>
      <w:shd w:val="clear" w:color="auto" w:fill="E1DFDD"/>
    </w:rPr>
  </w:style>
  <w:style w:type="paragraph" w:customStyle="1" w:styleId="Kop">
    <w:name w:val="Kop"/>
    <w:basedOn w:val="Kop4"/>
    <w:qFormat/>
    <w:rsid w:val="007C3902"/>
    <w:pPr>
      <w:numPr>
        <w:ilvl w:val="0"/>
        <w:numId w:val="0"/>
      </w:numPr>
      <w:tabs>
        <w:tab w:val="num" w:pos="2880"/>
      </w:tabs>
      <w:ind w:left="2880" w:hanging="720"/>
    </w:pPr>
  </w:style>
  <w:style w:type="paragraph" w:customStyle="1" w:styleId="paragraph">
    <w:name w:val="paragraph"/>
    <w:basedOn w:val="Standaard"/>
    <w:rsid w:val="00540C91"/>
    <w:pP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character" w:customStyle="1" w:styleId="eop">
    <w:name w:val="eop"/>
    <w:basedOn w:val="Standaardalinea-lettertype"/>
    <w:rsid w:val="00540C91"/>
  </w:style>
  <w:style w:type="character" w:customStyle="1" w:styleId="spellingerror">
    <w:name w:val="spellingerror"/>
    <w:basedOn w:val="Standaardalinea-lettertype"/>
    <w:rsid w:val="008822A8"/>
  </w:style>
  <w:style w:type="character" w:customStyle="1" w:styleId="VoetnoottekstChar">
    <w:name w:val="Voetnoottekst Char"/>
    <w:basedOn w:val="Standaardalinea-lettertype"/>
    <w:link w:val="Voetnoottekst"/>
    <w:uiPriority w:val="99"/>
    <w:rsid w:val="006E026C"/>
    <w:rPr>
      <w:rFonts w:ascii="Verdana" w:hAnsi="Verdana"/>
      <w:sz w:val="14"/>
    </w:rPr>
  </w:style>
  <w:style w:type="character" w:customStyle="1" w:styleId="contextualspellingandgrammarerror">
    <w:name w:val="contextualspellingandgrammarerror"/>
    <w:basedOn w:val="Standaardalinea-lettertype"/>
    <w:rsid w:val="00E507DA"/>
  </w:style>
  <w:style w:type="character" w:customStyle="1" w:styleId="Kop3Char">
    <w:name w:val="Kop 3 Char"/>
    <w:basedOn w:val="Standaardalinea-lettertype"/>
    <w:link w:val="Kop3"/>
    <w:uiPriority w:val="9"/>
    <w:rsid w:val="00841238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841238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E73881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B650B6"/>
    <w:rPr>
      <w:rFonts w:ascii="Verdana" w:hAnsi="Verdana"/>
    </w:rPr>
  </w:style>
  <w:style w:type="numbering" w:styleId="111111">
    <w:name w:val="Outline List 2"/>
    <w:basedOn w:val="Geenlijst"/>
    <w:semiHidden/>
    <w:unhideWhenUsed/>
    <w:rsid w:val="00150730"/>
  </w:style>
  <w:style w:type="numbering" w:styleId="1ai">
    <w:name w:val="Outline List 1"/>
    <w:basedOn w:val="Geenlijst"/>
    <w:semiHidden/>
    <w:unhideWhenUsed/>
    <w:rsid w:val="00150730"/>
  </w:style>
  <w:style w:type="numbering" w:styleId="Artikelsectie">
    <w:name w:val="Outline List 3"/>
    <w:basedOn w:val="Geenlijst"/>
    <w:semiHidden/>
    <w:unhideWhenUsed/>
    <w:rsid w:val="00150730"/>
  </w:style>
  <w:style w:type="numbering" w:customStyle="1" w:styleId="Nummering2">
    <w:name w:val="Nummering2"/>
    <w:basedOn w:val="Geenlijst"/>
    <w:rsid w:val="0022515F"/>
  </w:style>
  <w:style w:type="character" w:customStyle="1" w:styleId="Kop5Char">
    <w:name w:val="Kop 5 Char"/>
    <w:basedOn w:val="Standaardalinea-lettertype"/>
    <w:link w:val="Kop5"/>
    <w:locked/>
    <w:rsid w:val="00F01681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150730"/>
    <w:pPr>
      <w:numPr>
        <w:ilvl w:val="7"/>
        <w:numId w:val="3"/>
      </w:numPr>
    </w:pPr>
  </w:style>
  <w:style w:type="paragraph" w:customStyle="1" w:styleId="Opsommingtekens6">
    <w:name w:val="Opsomming tekens 6"/>
    <w:basedOn w:val="Standaard"/>
    <w:qFormat/>
    <w:rsid w:val="00150730"/>
    <w:pPr>
      <w:numPr>
        <w:ilvl w:val="8"/>
        <w:numId w:val="3"/>
      </w:numPr>
    </w:pPr>
  </w:style>
  <w:style w:type="character" w:customStyle="1" w:styleId="Verwijzing">
    <w:name w:val="Verwijzing"/>
    <w:basedOn w:val="Standaardalinea-lettertype"/>
    <w:uiPriority w:val="1"/>
    <w:rsid w:val="00150730"/>
    <w:rPr>
      <w:u w:val="single"/>
    </w:rPr>
  </w:style>
  <w:style w:type="paragraph" w:customStyle="1" w:styleId="Kader">
    <w:name w:val="Kader"/>
    <w:basedOn w:val="Standaard"/>
    <w:next w:val="Standaard"/>
    <w:qFormat/>
    <w:rsid w:val="00150730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5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63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93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22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12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5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7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9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1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1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6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6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6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5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9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5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2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6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7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94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1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5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9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3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1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0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5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4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8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65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7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7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5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0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7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5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6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06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5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8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7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9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4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8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3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5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4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1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7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7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6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1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13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3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57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87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05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06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0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22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68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95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2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49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45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94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2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2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7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58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21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9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67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9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1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3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9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6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7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37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55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62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4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70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20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69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54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8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02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3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84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9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93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67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4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90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13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0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69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4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67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64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81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25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4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65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53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36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70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9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61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91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41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64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1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97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2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98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18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93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5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85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28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92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4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68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86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5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73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95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12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3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82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48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93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6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09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8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28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84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13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1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13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17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55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8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24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05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9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35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5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8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7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23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60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3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19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24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53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7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34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1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68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25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1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62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7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61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39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97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81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86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96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6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6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5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85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8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5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0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0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29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2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58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24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69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9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25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24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02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05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22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63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68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6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92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25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64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83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98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07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32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52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99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6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13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3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19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2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29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8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8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1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57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68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73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2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01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4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33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52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5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86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84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1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29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35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86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68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45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83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7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58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0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18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01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77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1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8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63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8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91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72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32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14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9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88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78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95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88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6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76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86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10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0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1942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03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77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8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80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0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43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9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45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5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79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75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00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75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109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030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60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29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053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953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73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01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04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1876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260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07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20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196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1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92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995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39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9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591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91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80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71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95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819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266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16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26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90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20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33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2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928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030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48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49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34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66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689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37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79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98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38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24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50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40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9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841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790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46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3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2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4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6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77" Type="http://schemas.openxmlformats.org/officeDocument/2006/relationships/theme" Target="theme/theme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EDC2846-0D94-4DDE-8CD8-3FF7EC7DA1F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3.xml><?xml version="1.0" encoding="utf-8"?>
<ds:datastoreItem xmlns:ds="http://schemas.openxmlformats.org/officeDocument/2006/customXml" ds:itemID="{970E9375-463E-4AA6-9C4A-F1ABCDFCA8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10</TotalTime>
  <Pages>168</Pages>
  <Words>68316</Words>
  <Characters>375741</Characters>
  <Application>Microsoft Office Word</Application>
  <DocSecurity>0</DocSecurity>
  <Lines>3131</Lines>
  <Paragraphs>886</Paragraphs>
  <ScaleCrop>false</ScaleCrop>
  <Company/>
  <LinksUpToDate>false</LinksUpToDate>
  <CharactersWithSpaces>443171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Waterschapsverordening 1.0</dc:title>
  <dc:subject/>
  <dc:creator>Gerard Wolbers</dc:creator>
  <cp:keywords/>
  <cp:lastModifiedBy>Gerard Wolbers</cp:lastModifiedBy>
  <cp:revision>5</cp:revision>
  <cp:lastPrinted>2018-01-16T07:59:00Z</cp:lastPrinted>
  <dcterms:created xsi:type="dcterms:W3CDTF">2021-06-02T14:15:00Z</dcterms:created>
  <dcterms:modified xsi:type="dcterms:W3CDTF">2021-06-03T14:11:00Z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5632">
    <vt:lpwstr>23</vt:lpwstr>
  </property>
  <property fmtid="{D5CDD505-2E9C-101B-9397-08002B2CF9AE}" pid="3" name="ContentTypeId">
    <vt:lpwstr>0x0101003ADD3040E3157B4E913BCA65F34844D7</vt:lpwstr>
  </property>
  <property fmtid="{D5CDD505-2E9C-101B-9397-08002B2CF9AE}" pid="4" name="_dlc_DocIdItemGuid">
    <vt:lpwstr>665906b0-8db5-4efa-bdb0-ace001e866cf</vt:lpwstr>
  </property>
  <property fmtid="{D5CDD505-2E9C-101B-9397-08002B2CF9AE}" pid="5" name="_NewReviewCycle">
    <vt:lpwstr/>
  </property>
</Properties>
</file>