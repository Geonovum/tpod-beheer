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E8F1" w14:textId="77777777" w:rsidR="004624F3" w:rsidRPr="00E62E8E" w:rsidRDefault="00DC3F34" w:rsidP="004624F3">
      <w:pPr>
        <w:pStyle w:val="Kop4"/>
      </w:pPr>
      <w:r w:rsidRPr="00E62E8E">
        <w:lastRenderedPageBreak/>
        <w:t>Gebiedsaanwijzingtype Bodem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