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B73E" w14:textId="77777777" w:rsidR="00F01681" w:rsidRDefault="00F01681" w:rsidP="00F01681">
      <w:pPr>
        <w:pStyle w:val="Kop5"/>
      </w:pPr>
      <w:r>
        <w:t>Toelichting op de toepassing</w:t>
      </w:r>
    </w:p>
    <w:p w14:paraId="6D0377F3" w14:textId="4FF4712A" w:rsidR="00F01681" w:rsidRDefault="00F01681" w:rsidP="00F01681">
      <w:r>
        <w:t xml:space="preserve">Zoals in paragraaf </w:t>
      </w:r>
      <w:r w:rsidR="008F0CA2" w:rsidRPr="00A95539">
        <w:rPr>
          <w:rStyle w:val="Verwijzing"/>
        </w:rPr>
        <w:fldChar w:fldCharType="begin"/>
      </w:r>
      <w:r w:rsidR="008F0CA2" w:rsidRPr="00A95539">
        <w:rPr>
          <w:rStyle w:val="Verwijzing"/>
        </w:rPr>
        <w:instrText xml:space="preserve"> REF _Ref_5b8a81d781a465f226018ce555eaac49_1 </w:instrText>
      </w:r>
      <w:r w:rsidR="002B0AD7" w:rsidRPr="00A95539">
        <w:rPr>
          <w:rStyle w:val="Verwijzing"/>
        </w:rPr>
        <w:instrText>\n \h</w:instrText>
      </w:r>
      <w:r w:rsidR="008F0CA2" w:rsidRPr="00A95539">
        <w:rPr>
          <w:rStyle w:val="Verwijzing"/>
        </w:rPr>
        <w:instrText xml:space="preserve"> </w:instrText>
      </w:r>
      <w:r w:rsidR="008F0CA2" w:rsidRPr="00A95539">
        <w:rPr>
          <w:rStyle w:val="Verwijzing"/>
        </w:rPr>
      </w:r>
      <w:r w:rsidR="008F0CA2" w:rsidRPr="00A95539">
        <w:rPr>
          <w:rStyle w:val="Verwijzing"/>
        </w:rPr>
        <w:fldChar w:fldCharType="separate"/>
      </w:r>
      <w:r w:rsidR="00F42094" w:rsidRPr="00A95539">
        <w:rPr>
          <w:rStyle w:val="Verwijzing"/>
        </w:rPr>
        <w:t>3.6</w:t>
      </w:r>
      <w:r w:rsidR="008F0CA2" w:rsidRPr="00A95539">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391D887C" w14:textId="77777777" w:rsidR="00F01681" w:rsidRDefault="00F01681" w:rsidP="00F01681">
      <w:r>
        <w:t xml:space="preserve">In IMOW is daarvoor het attribuut </w:t>
      </w:r>
      <w:r w:rsidRPr="006F6DD6">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te geven. Daarom is in IMOW versie 1.0.3 het objecttype SymbolisatieItem geïntroduceerd. </w:t>
      </w:r>
      <w:r>
        <w:lastRenderedPageBreak/>
        <w:t xml:space="preserve">Met </w:t>
      </w:r>
      <w:r w:rsidRPr="00333A71">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6F6DD6">
        <w:rPr>
          <w:i/>
          <w:iCs/>
        </w:rPr>
        <w:t>specifiekeSymbolisatie</w:t>
      </w:r>
      <w:r w:rsidRPr="000C106C">
        <w:t xml:space="preserve"> </w:t>
      </w:r>
      <w:r>
        <w:t xml:space="preserve">gehandhaafd, naast het nieuwe objecttype. In versie 1.1 van de TPOD-standaard zal het attribuut </w:t>
      </w:r>
      <w:r w:rsidRPr="006F6DD6">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6F6DD6">
        <w:rPr>
          <w:i/>
          <w:iCs/>
        </w:rPr>
        <w:t>specifiekeSymbolisatie</w:t>
      </w:r>
      <w:r>
        <w:t>.</w:t>
      </w:r>
    </w:p>
    <w:p w14:paraId="3D09C368" w14:textId="1009415F" w:rsidR="00F01681" w:rsidRDefault="00F01681" w:rsidP="00F01681">
      <w:r>
        <w:t xml:space="preserve">De tweede methode, het zelf samenstellen van kaarten en kaartlagen, is beschreven in de paragrafen </w:t>
      </w:r>
      <w:r w:rsidR="00A06FC5" w:rsidRPr="00A95539">
        <w:rPr>
          <w:rStyle w:val="Verwijzing"/>
        </w:rPr>
        <w:fldChar w:fldCharType="begin"/>
      </w:r>
      <w:r w:rsidR="00A06FC5" w:rsidRPr="00A95539">
        <w:rPr>
          <w:rStyle w:val="Verwijzing"/>
        </w:rPr>
        <w:instrText xml:space="preserve"> REF _Ref_92009a6e842053c38bfdbf11b5d9a80e_1 </w:instrText>
      </w:r>
      <w:r w:rsidR="002B0AD7" w:rsidRPr="00A95539">
        <w:rPr>
          <w:rStyle w:val="Verwijzing"/>
        </w:rPr>
        <w:instrText>\n \h</w:instrText>
      </w:r>
      <w:r w:rsidR="00A06FC5" w:rsidRPr="00A95539">
        <w:rPr>
          <w:rStyle w:val="Verwijzing"/>
        </w:rPr>
        <w:instrText xml:space="preserve"> </w:instrText>
      </w:r>
      <w:r w:rsidR="00A06FC5" w:rsidRPr="00A95539">
        <w:rPr>
          <w:rStyle w:val="Verwijzing"/>
        </w:rPr>
      </w:r>
      <w:r w:rsidR="00A06FC5" w:rsidRPr="00A95539">
        <w:rPr>
          <w:rStyle w:val="Verwijzing"/>
        </w:rPr>
        <w:fldChar w:fldCharType="separate"/>
      </w:r>
      <w:r w:rsidR="00F42094" w:rsidRPr="00A95539">
        <w:rPr>
          <w:rStyle w:val="Verwijzing"/>
        </w:rPr>
        <w:t>6.4.27</w:t>
      </w:r>
      <w:r w:rsidR="00A06FC5" w:rsidRPr="00A95539">
        <w:rPr>
          <w:rStyle w:val="Verwijzing"/>
        </w:rPr>
        <w:fldChar w:fldCharType="end"/>
      </w:r>
      <w:r w:rsidR="00A06FC5">
        <w:t xml:space="preserve"> </w:t>
      </w:r>
      <w:r>
        <w:t xml:space="preserve">en </w:t>
      </w:r>
      <w:r w:rsidR="00A06FC5" w:rsidRPr="00A95539">
        <w:rPr>
          <w:rStyle w:val="Verwijzing"/>
        </w:rPr>
        <w:fldChar w:fldCharType="begin"/>
      </w:r>
      <w:r w:rsidR="00A06FC5" w:rsidRPr="00A95539">
        <w:rPr>
          <w:rStyle w:val="Verwijzing"/>
        </w:rPr>
        <w:instrText xml:space="preserve"> REF _Ref_aed587908657563df89a0aa82a98a36f_1 </w:instrText>
      </w:r>
      <w:r w:rsidR="002B0AD7" w:rsidRPr="00A95539">
        <w:rPr>
          <w:rStyle w:val="Verwijzing"/>
        </w:rPr>
        <w:instrText>\n \h</w:instrText>
      </w:r>
      <w:r w:rsidR="00A06FC5" w:rsidRPr="00A95539">
        <w:rPr>
          <w:rStyle w:val="Verwijzing"/>
        </w:rPr>
        <w:instrText xml:space="preserve"> </w:instrText>
      </w:r>
      <w:r w:rsidR="00A06FC5" w:rsidRPr="00A95539">
        <w:rPr>
          <w:rStyle w:val="Verwijzing"/>
        </w:rPr>
      </w:r>
      <w:r w:rsidR="00A06FC5" w:rsidRPr="00A95539">
        <w:rPr>
          <w:rStyle w:val="Verwijzing"/>
        </w:rPr>
        <w:fldChar w:fldCharType="separate"/>
      </w:r>
      <w:r w:rsidR="00F42094" w:rsidRPr="00A95539">
        <w:rPr>
          <w:rStyle w:val="Verwijzing"/>
        </w:rPr>
        <w:t>6.4.28</w:t>
      </w:r>
      <w:r w:rsidR="00A06FC5" w:rsidRPr="00A95539">
        <w:rPr>
          <w:rStyle w:val="Verwijzing"/>
        </w:rPr>
        <w:fldChar w:fldCharType="end"/>
      </w:r>
      <w:r w:rsidR="00A06FC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