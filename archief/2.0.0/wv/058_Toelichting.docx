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C4009" w14:textId="2E11014F" w:rsidR="004624F3" w:rsidRDefault="00DC3F34" w:rsidP="004624F3">
      <w:pPr>
        <w:pStyle w:val="Kop4"/>
      </w:pPr>
      <w:r>
        <w:t>Toelichting</w:t>
      </w:r>
    </w:p>
    <w:p w14:paraId="4F77AE8B" w14:textId="427B6232" w:rsidR="004624F3" w:rsidRDefault="00DC3F34" w:rsidP="004624F3">
      <w:r>
        <w:t>Een stuk tekst kan een verwijzing naar een ander tekstelement of ander document bevatten. Voorbeelden hiervan zijn:</w:t>
      </w:r>
    </w:p>
    <w:p w14:paraId="3D6FFCD6" w14:textId="03632525" w:rsidR="004624F3" w:rsidRDefault="00DC3F34" w:rsidP="004624F3">
      <w:pPr>
        <w:pStyle w:val="Opsommingtekens1"/>
      </w:pPr>
      <w:r>
        <w:t>de verwijzing vanuit een begrip in een regel naar de begripsbepaling waarin dat begrip wordt gedefinieerd;</w:t>
      </w:r>
    </w:p>
    <w:p w14:paraId="0C437EA1" w14:textId="3F1B3DDB" w:rsidR="004624F3" w:rsidRDefault="00DC3F34" w:rsidP="004624F3">
      <w:pPr>
        <w:pStyle w:val="Opsommingtekens1"/>
      </w:pPr>
      <w:r>
        <w:t xml:space="preserve">de verwijzing vanuit een </w:t>
      </w:r>
      <w:r w:rsidRPr="00FF5123">
        <w:t xml:space="preserve">beleidsregel over de toepassing van </w:t>
      </w:r>
      <w:r>
        <w:t>een</w:t>
      </w:r>
      <w:r w:rsidRPr="00FF5123">
        <w:t xml:space="preserve"> open norm </w:t>
      </w:r>
      <w:r>
        <w:t>naar de regel waarin de open norm is vastgelegd;</w:t>
      </w:r>
    </w:p>
    <w:p w14:paraId="145D94A6" w14:textId="1272EAD0" w:rsidR="004624F3" w:rsidRDefault="00DC3F34" w:rsidP="004624F3">
      <w:pPr>
        <w:pStyle w:val="Opsommingtekens1"/>
      </w:pPr>
      <w:r>
        <w:t>de verwijzing vanuit een artikel naar de artikelsgewijze toelichting op dat artikel (en vice versa);</w:t>
      </w:r>
    </w:p>
    <w:p w14:paraId="4FA786AC" w14:textId="43FC2D23" w:rsidR="004624F3" w:rsidRDefault="00DC3F34" w:rsidP="004624F3">
      <w:pPr>
        <w:pStyle w:val="Opsommingtekens1"/>
      </w:pPr>
      <w:r>
        <w:t>de verwijzing vanuit een regel naar een wettelijke bepaling;</w:t>
      </w:r>
    </w:p>
    <w:p w14:paraId="1476573A" w14:textId="4D5F3BBD" w:rsidR="004624F3" w:rsidRDefault="00DC3F34" w:rsidP="004624F3">
      <w:pPr>
        <w:pStyle w:val="Opsommingtekens1"/>
      </w:pPr>
      <w:r w:rsidRPr="007B6B5C">
        <w:t xml:space="preserve">de verwijzing vanuit een tekstelement in een </w:t>
      </w:r>
      <w:r>
        <w:t>omgevingsdocument</w:t>
      </w:r>
      <w:r w:rsidRPr="007B6B5C">
        <w:t xml:space="preserve"> met Vrijetekststructuur naar een ander tekstelement in datzelfde </w:t>
      </w:r>
      <w:r>
        <w:t xml:space="preserve">of een ander </w:t>
      </w:r>
      <w:r w:rsidRPr="00C2032D">
        <w:t>omgevingsdocument</w:t>
      </w:r>
      <w:r w:rsidRPr="007B6B5C">
        <w:t xml:space="preserve"> of in een ander besluit of regeling.</w:t>
      </w:r>
    </w:p>
    <w:p w14:paraId="1A5AC31F" w14:textId="77777777" w:rsidR="004624F3" w:rsidRDefault="004624F3" w:rsidP="004624F3"/>
    <w:p w14:paraId="0ABF6C93" w14:textId="73BB1963" w:rsidR="004624F3" w:rsidRDefault="00DC3F34" w:rsidP="004624F3">
      <w:r>
        <w:t xml:space="preserve">Het gaat hier om een simpele verwijzing; de verhouding tussen het ene tekstelement en het andere tekstelement of document is niet gekwalificeerd. Met de hier beschreven verwijzing wordt ook uitdrukkelijk niet de verwijzing vanuit een </w:t>
      </w:r>
      <w:r w:rsidRPr="00BF4B61">
        <w:t xml:space="preserve">Juridische regel, Divisie of Tekstdeel </w:t>
      </w:r>
      <w:r>
        <w:t>naar een Locatie of een IMOW-object bedoeld.</w:t>
      </w:r>
    </w:p>
    <w:p w14:paraId="5EB4FD3B" w14:textId="0FAC475F" w:rsidR="004624F3" w:rsidRDefault="00DC3F34" w:rsidP="004624F3">
      <w:r>
        <w:t>Het model maakt het mogelijk de hier bedoelde verwijzing te maken. Hiervoor wordt gebruik gemaakt van de generieke XML-elementen IntRef (voor verwijzingen tussen tekstelementen binnen een omgevingsdocument) en ExtRef (voor verwijzingen vanuit een omgevingsdocument naar (tekstelementen in) andere documenten</w:t>
      </w:r>
      <w:r w:rsidR="00C359AA">
        <w:t>; dat kunnen omgevingsdocumenten maar ook andere typen documenten zijn</w:t>
      </w:r>
      <w:r>
        <w:t xml:space="preserve">). Een verwijzing kan gemaakt worden naar een tekstelement in </w:t>
      </w:r>
      <w:r>
        <w:fldChar w:fldCharType="begin"/>
      </w:r>
      <w:r>
        <w:instrText>DOCVARIABLE ID01+</w:instrText>
      </w:r>
      <w:r>
        <w:fldChar w:fldCharType="separate"/>
      </w:r>
      <w:r w:rsidR="00F42094">
        <w:t>de waterschapsverordening</w:t>
      </w:r>
      <w:r>
        <w:fldChar w:fldCharType="end"/>
      </w:r>
      <w:r>
        <w:t xml:space="preserve"> zelf, maar ook naar (</w:t>
      </w:r>
      <w:r w:rsidR="00D16D26">
        <w:t xml:space="preserve">een </w:t>
      </w:r>
      <w:r>
        <w:t>tekstelement in) een ander document.</w:t>
      </w:r>
    </w:p>
    <w:p w14:paraId="40469B85" w14:textId="330BC442" w:rsidR="004624F3" w:rsidRDefault="00DC3F34" w:rsidP="004624F3">
      <w:r>
        <w:lastRenderedPageBreak/>
        <w:t xml:space="preserve">Bij een verwijzing naar een ander document is aandacht nodig voor de formulering van de verwijzing. Wanneer een algemene verwijzing naar het andere document wordt gemaakt, dus zonder te verwijzen naar een specifieke versie daarvan, zou een wijziging in het andere document onbedoeld kunnen leiden tot wijziging van </w:t>
      </w:r>
      <w:r>
        <w:fldChar w:fldCharType="begin"/>
      </w:r>
      <w:r>
        <w:instrText>DOCVARIABLE ID01+</w:instrText>
      </w:r>
      <w:r>
        <w:fldChar w:fldCharType="separate"/>
      </w:r>
      <w:r w:rsidR="00F42094">
        <w:t>de waterschapsverordening</w:t>
      </w:r>
      <w:r>
        <w:fldChar w:fldCharType="end"/>
      </w:r>
      <w:r>
        <w:t xml:space="preserve"> zonder dat daar een besluit van het bevoegd gezag aan ten grondslag ligt. Zo’n algemene verwijzing zonder specifieke versie noemen we een dynamische verwijzing. Wanneer het ongewenst is dat een wijziging in het andere document doorwerkt in </w:t>
      </w:r>
      <w:r>
        <w:fldChar w:fldCharType="begin"/>
      </w:r>
      <w:r>
        <w:instrText>DOCVARIABLE ID01+</w:instrText>
      </w:r>
      <w:r>
        <w:fldChar w:fldCharType="separate"/>
      </w:r>
      <w:r w:rsidR="00F42094">
        <w:t>de waterschapsverordening</w:t>
      </w:r>
      <w:r>
        <w:fldChar w:fldCharType="end"/>
      </w:r>
      <w:r>
        <w:t xml:space="preserve"> kan een statische verwijzing worden gemaakt. Er wordt dan expliciet verwezen naar een specifieke versie van dat andere document</w:t>
      </w:r>
      <w:r>
        <w:rPr>
          <w:rStyle w:val="Eindnootmarkering"/>
        </w:rPr>
        <w:endnoteReference w:id="20"/>
      </w:r>
      <w:r>
        <w:t>.</w:t>
      </w:r>
    </w:p>
    <w:p w14:paraId="3D9A5451" w14:textId="327B53B2" w:rsidR="004624F3" w:rsidRDefault="004624F3" w:rsidP="004624F3"/>
    <w:p w14:paraId="5D6BFC27" w14:textId="537344D4" w:rsidR="004624F3" w:rsidRDefault="00DC3F34" w:rsidP="004624F3">
      <w:r>
        <w:t xml:space="preserve">Ten behoeve van de goede raadpleegbaarheid van </w:t>
      </w:r>
      <w:r>
        <w:fldChar w:fldCharType="begin"/>
      </w:r>
      <w:r>
        <w:instrText>DOCVARIABLE ID01+</w:instrText>
      </w:r>
      <w:r>
        <w:fldChar w:fldCharType="separate"/>
      </w:r>
      <w:r w:rsidR="00F42094">
        <w:t>de waterschapsverordening</w:t>
      </w:r>
      <w:r>
        <w:fldChar w:fldCharType="end"/>
      </w:r>
      <w:r>
        <w:t xml:space="preserve"> wordt sterk aanbevolen om in ieder geval gebruik te maken van de verwijzing vanuit een begrip in een regel naar de begripsbepaling waarin dat begrip wordt gedefinieerd</w:t>
      </w:r>
      <w:r>
        <w:rPr>
          <w:rStyle w:val="Eindnootmarkering"/>
        </w:rPr>
        <w:endnoteReference w:id="21"/>
      </w:r>
      <w:r>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BA1247" w14:textId="77777777" w:rsidR="00F00F23" w:rsidRDefault="00F00F23">
      <w:r>
        <w:separator/>
      </w:r>
    </w:p>
    <w:p w14:paraId="745C114B" w14:textId="77777777" w:rsidR="00F00F23" w:rsidRDefault="00F00F23"/>
    <w:p w14:paraId="0B1072D8" w14:textId="77777777" w:rsidR="00F00F23" w:rsidRDefault="00F00F23"/>
  </w:endnote>
  <w:endnote w:type="continuationSeparator" w:id="0">
    <w:p w14:paraId="0DED3BCC" w14:textId="77777777" w:rsidR="00F00F23" w:rsidRDefault="00F00F23">
      <w:r>
        <w:continuationSeparator/>
      </w:r>
    </w:p>
    <w:p w14:paraId="611BA872" w14:textId="77777777" w:rsidR="00F00F23" w:rsidRDefault="00F00F23"/>
    <w:p w14:paraId="7D1A051D" w14:textId="77777777" w:rsidR="00F00F23" w:rsidRDefault="00F00F23"/>
  </w:endnote>
  <w:endnote w:type="continuationNotice" w:id="1">
    <w:p w14:paraId="2A2431C2" w14:textId="77777777" w:rsidR="00F00F23" w:rsidRDefault="00F00F23">
      <w:pPr>
        <w:spacing w:line="240" w:lineRule="auto"/>
      </w:pPr>
    </w:p>
  </w:endnote>
  <w:endnote w:id="2">
    <w:p w14:paraId="5EF658FF" w14:textId="77777777" w:rsidR="00F50911" w:rsidRDefault="00F50911" w:rsidP="00C171D2">
      <w:pPr>
        <w:pStyle w:val="Eindnoottekst"/>
      </w:pPr>
      <w:r>
        <w:rPr>
          <w:rStyle w:val="Eindnootmarkering"/>
        </w:rPr>
        <w:endnoteRef/>
      </w:r>
      <w:r>
        <w:t xml:space="preserve"> TPOD30</w:t>
      </w:r>
    </w:p>
  </w:endnote>
  <w:endnote w:id="3">
    <w:p w14:paraId="2BC11969" w14:textId="77777777" w:rsidR="00F50911" w:rsidRDefault="00F50911" w:rsidP="00C171D2">
      <w:pPr>
        <w:pStyle w:val="Eindnoottekst"/>
      </w:pPr>
      <w:r>
        <w:rPr>
          <w:rStyle w:val="Eindnootmarkering"/>
        </w:rPr>
        <w:endnoteRef/>
      </w:r>
      <w:r>
        <w:t xml:space="preserve"> TPOD40</w:t>
      </w:r>
    </w:p>
  </w:endnote>
  <w:endnote w:id="4">
    <w:p w14:paraId="29F8A4C4" w14:textId="77777777" w:rsidR="00F50911" w:rsidRDefault="00F50911" w:rsidP="00C171D2">
      <w:pPr>
        <w:pStyle w:val="Eindnoottekst"/>
      </w:pPr>
      <w:r>
        <w:rPr>
          <w:rStyle w:val="Eindnootmarkering"/>
        </w:rPr>
        <w:endnoteRef/>
      </w:r>
      <w:r>
        <w:t xml:space="preserve"> TPOD50</w:t>
      </w:r>
    </w:p>
  </w:endnote>
  <w:endnote w:id="5">
    <w:p w14:paraId="0F124C3B" w14:textId="77777777" w:rsidR="00F50911" w:rsidRDefault="00F50911" w:rsidP="003D6A0D">
      <w:pPr>
        <w:pStyle w:val="Eindnoottekst"/>
      </w:pPr>
      <w:r>
        <w:rPr>
          <w:rStyle w:val="Eindnootmarkering"/>
        </w:rPr>
        <w:endnoteRef/>
      </w:r>
      <w:r>
        <w:t xml:space="preserve"> TPOD60</w:t>
      </w:r>
    </w:p>
  </w:endnote>
  <w:endnote w:id="6">
    <w:p w14:paraId="4C032F60" w14:textId="77777777" w:rsidR="00F50911" w:rsidRDefault="00F50911" w:rsidP="003D6A0D">
      <w:pPr>
        <w:pStyle w:val="Eindnoottekst"/>
      </w:pPr>
      <w:r>
        <w:rPr>
          <w:rStyle w:val="Eindnootmarkering"/>
        </w:rPr>
        <w:endnoteRef/>
      </w:r>
      <w:r>
        <w:t xml:space="preserve"> TPOD70</w:t>
      </w:r>
    </w:p>
  </w:endnote>
  <w:endnote w:id="7">
    <w:p w14:paraId="313D5BB4" w14:textId="77777777" w:rsidR="00F50911" w:rsidRDefault="00F50911" w:rsidP="003D6A0D">
      <w:pPr>
        <w:pStyle w:val="Eindnoottekst"/>
      </w:pPr>
      <w:r>
        <w:rPr>
          <w:rStyle w:val="Eindnootmarkering"/>
        </w:rPr>
        <w:endnoteRef/>
      </w:r>
      <w:r>
        <w:t xml:space="preserve"> TPOD80</w:t>
      </w:r>
    </w:p>
  </w:endnote>
  <w:endnote w:id="8">
    <w:p w14:paraId="64D73259" w14:textId="77777777" w:rsidR="00F50911" w:rsidRPr="001602D5" w:rsidRDefault="00F50911" w:rsidP="00FE7388">
      <w:pPr>
        <w:pStyle w:val="Eindnoottekst"/>
      </w:pPr>
      <w:r>
        <w:rPr>
          <w:rStyle w:val="Eindnootmarkering"/>
        </w:rPr>
        <w:endnoteRef/>
      </w:r>
      <w:r>
        <w:t xml:space="preserve"> TPOD1780</w:t>
      </w:r>
    </w:p>
  </w:endnote>
  <w:endnote w:id="9">
    <w:p w14:paraId="2EB37A18" w14:textId="77777777" w:rsidR="00F50911" w:rsidRDefault="00F50911" w:rsidP="00FE7388">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10">
    <w:p w14:paraId="75C473E2" w14:textId="77777777" w:rsidR="00D4000E" w:rsidRDefault="00D4000E" w:rsidP="00D4000E">
      <w:pPr>
        <w:pStyle w:val="Eindnoottekst"/>
      </w:pPr>
      <w:r>
        <w:rPr>
          <w:rStyle w:val="Eindnootmarkering"/>
        </w:rPr>
        <w:endnoteRef/>
      </w:r>
      <w:r>
        <w:t xml:space="preserve"> TPOD880</w:t>
      </w:r>
    </w:p>
  </w:endnote>
  <w:endnote w:id="11">
    <w:p w14:paraId="3FB215E2" w14:textId="77777777" w:rsidR="00F50911" w:rsidRDefault="00F50911" w:rsidP="00FE7388">
      <w:pPr>
        <w:pStyle w:val="Eindnoottekst"/>
      </w:pPr>
      <w:r>
        <w:rPr>
          <w:rStyle w:val="Eindnootmarkering"/>
        </w:rPr>
        <w:endnoteRef/>
      </w:r>
      <w:r>
        <w:t xml:space="preserve"> TPOD880</w:t>
      </w:r>
    </w:p>
  </w:endnote>
  <w:endnote w:id="12">
    <w:p w14:paraId="6FF1039F" w14:textId="77777777" w:rsidR="00F50911" w:rsidRDefault="00F50911" w:rsidP="00FE7388">
      <w:pPr>
        <w:pStyle w:val="Eindnoottekst"/>
      </w:pPr>
      <w:r>
        <w:rPr>
          <w:rStyle w:val="Eindnootmarkering"/>
        </w:rPr>
        <w:endnoteRef/>
      </w:r>
      <w:r>
        <w:t xml:space="preserve"> TPOD980</w:t>
      </w:r>
    </w:p>
  </w:endnote>
  <w:endnote w:id="13">
    <w:p w14:paraId="0C24CB59" w14:textId="77777777" w:rsidR="00F50911" w:rsidRDefault="00F50911" w:rsidP="00FE7388">
      <w:pPr>
        <w:pStyle w:val="Eindnoottekst"/>
      </w:pPr>
      <w:r>
        <w:rPr>
          <w:rStyle w:val="Eindnootmarkering"/>
        </w:rPr>
        <w:endnoteRef/>
      </w:r>
      <w:r>
        <w:t xml:space="preserve"> TPOD990</w:t>
      </w:r>
    </w:p>
  </w:endnote>
  <w:endnote w:id="14">
    <w:p w14:paraId="7A99CE0D" w14:textId="77777777" w:rsidR="00F50911" w:rsidRDefault="00F50911" w:rsidP="00FE7388">
      <w:pPr>
        <w:pStyle w:val="Eindnoottekst"/>
      </w:pPr>
      <w:r>
        <w:rPr>
          <w:rStyle w:val="Eindnootmarkering"/>
        </w:rPr>
        <w:endnoteRef/>
      </w:r>
      <w:r>
        <w:t xml:space="preserve"> TPOD1000</w:t>
      </w:r>
    </w:p>
  </w:endnote>
  <w:endnote w:id="15">
    <w:p w14:paraId="7982B5D1" w14:textId="77777777" w:rsidR="00F50911" w:rsidRDefault="00F50911" w:rsidP="00FE7388">
      <w:pPr>
        <w:pStyle w:val="Eindnoottekst"/>
      </w:pPr>
      <w:r>
        <w:rPr>
          <w:rStyle w:val="Eindnootmarkering"/>
        </w:rPr>
        <w:endnoteRef/>
      </w:r>
      <w:r>
        <w:t xml:space="preserve"> TPOD1010, TPOD1020</w:t>
      </w:r>
    </w:p>
  </w:endnote>
  <w:endnote w:id="16">
    <w:p w14:paraId="577FB287" w14:textId="77777777" w:rsidR="00F50911" w:rsidRDefault="00F50911" w:rsidP="00FE7388">
      <w:pPr>
        <w:pStyle w:val="Eindnoottekst"/>
      </w:pPr>
      <w:r>
        <w:rPr>
          <w:rStyle w:val="Eindnootmarkering"/>
        </w:rPr>
        <w:endnoteRef/>
      </w:r>
      <w:r>
        <w:t xml:space="preserve"> TPOD1030</w:t>
      </w:r>
    </w:p>
  </w:endnote>
  <w:endnote w:id="17">
    <w:p w14:paraId="58F0B823" w14:textId="77777777" w:rsidR="00F50911" w:rsidRDefault="00F50911" w:rsidP="00FE7388">
      <w:pPr>
        <w:pStyle w:val="Eindnoottekst"/>
      </w:pPr>
      <w:r>
        <w:rPr>
          <w:rStyle w:val="Eindnootmarkering"/>
        </w:rPr>
        <w:endnoteRef/>
      </w:r>
      <w:r>
        <w:t xml:space="preserve"> TPOD1040</w:t>
      </w:r>
    </w:p>
  </w:endnote>
  <w:endnote w:id="18">
    <w:p w14:paraId="25D5016A" w14:textId="77777777" w:rsidR="00F50911" w:rsidRDefault="00F50911" w:rsidP="00FE7388">
      <w:pPr>
        <w:pStyle w:val="Eindnoottekst"/>
      </w:pPr>
      <w:r>
        <w:rPr>
          <w:rStyle w:val="Eindnootmarkering"/>
        </w:rPr>
        <w:endnoteRef/>
      </w:r>
      <w:r>
        <w:t xml:space="preserve"> TPOD1050</w:t>
      </w:r>
    </w:p>
  </w:endnote>
  <w:endnote w:id="19">
    <w:p w14:paraId="77A40C28" w14:textId="77777777" w:rsidR="00F50911" w:rsidRDefault="00F50911" w:rsidP="00FE7388">
      <w:pPr>
        <w:pStyle w:val="Eindnoottekst"/>
      </w:pPr>
      <w:r>
        <w:rPr>
          <w:rStyle w:val="Eindnootmarkering"/>
        </w:rPr>
        <w:endnoteRef/>
      </w:r>
      <w:r>
        <w:t xml:space="preserve"> TPOD1060, TPOD1070</w:t>
      </w:r>
    </w:p>
  </w:endnote>
  <w:endnote w:id="20">
    <w:p w14:paraId="6B7353C3" w14:textId="77777777" w:rsidR="00F50911" w:rsidRDefault="00F50911" w:rsidP="00FE7388">
      <w:pPr>
        <w:pStyle w:val="Eindnoottekst"/>
      </w:pPr>
      <w:r>
        <w:rPr>
          <w:rStyle w:val="Eindnootmarkering"/>
        </w:rPr>
        <w:endnoteRef/>
      </w:r>
      <w:r>
        <w:t xml:space="preserve"> TPOD1560</w:t>
      </w:r>
    </w:p>
  </w:endnote>
  <w:endnote w:id="21">
    <w:p w14:paraId="42615C25" w14:textId="77777777" w:rsidR="00F50911" w:rsidRDefault="00F50911" w:rsidP="00FE7388">
      <w:pPr>
        <w:pStyle w:val="Eindnoottekst"/>
      </w:pPr>
      <w:r>
        <w:rPr>
          <w:rStyle w:val="Eindnootmarkering"/>
        </w:rPr>
        <w:endnoteRef/>
      </w:r>
      <w:r>
        <w:t xml:space="preserve"> TPOD1570</w:t>
      </w:r>
    </w:p>
  </w:endnote>
  <w:endnote w:id="22">
    <w:p w14:paraId="3942313B" w14:textId="76745E49" w:rsidR="00F50911" w:rsidRPr="005315DA" w:rsidRDefault="00F50911">
      <w:pPr>
        <w:pStyle w:val="Eindnoottekst"/>
      </w:pPr>
      <w:r>
        <w:rPr>
          <w:rStyle w:val="Eindnootmarkering"/>
        </w:rPr>
        <w:endnoteRef/>
      </w:r>
      <w:r>
        <w:t xml:space="preserve"> TPOD1790</w:t>
      </w:r>
    </w:p>
  </w:endnote>
  <w:endnote w:id="23">
    <w:p w14:paraId="2C18DE78" w14:textId="77777777" w:rsidR="00F50911" w:rsidRPr="005315DA" w:rsidRDefault="00F50911" w:rsidP="00FE7388">
      <w:pPr>
        <w:pStyle w:val="Eindnoottekst"/>
      </w:pPr>
      <w:r>
        <w:rPr>
          <w:rStyle w:val="Eindnootmarkering"/>
        </w:rPr>
        <w:endnoteRef/>
      </w:r>
      <w:r>
        <w:t xml:space="preserve"> TPOD1670</w:t>
      </w:r>
    </w:p>
  </w:endnote>
  <w:endnote w:id="24">
    <w:p w14:paraId="38F8B5B2" w14:textId="77777777" w:rsidR="00F50911" w:rsidRPr="005315DA" w:rsidRDefault="00F50911" w:rsidP="00FE7388">
      <w:pPr>
        <w:pStyle w:val="Eindnoottekst"/>
      </w:pPr>
      <w:r>
        <w:rPr>
          <w:rStyle w:val="Eindnootmarkering"/>
        </w:rPr>
        <w:endnoteRef/>
      </w:r>
      <w:r>
        <w:t xml:space="preserve"> TPOD1310</w:t>
      </w:r>
    </w:p>
  </w:endnote>
  <w:endnote w:id="25">
    <w:p w14:paraId="385F336C" w14:textId="77777777" w:rsidR="00F50911" w:rsidRPr="005315DA" w:rsidRDefault="00F50911" w:rsidP="00FE7388">
      <w:pPr>
        <w:pStyle w:val="Eindnoottekst"/>
      </w:pPr>
      <w:r>
        <w:rPr>
          <w:rStyle w:val="Eindnootmarkering"/>
        </w:rPr>
        <w:endnoteRef/>
      </w:r>
      <w:r>
        <w:t xml:space="preserve"> TPOD930, TPOD940</w:t>
      </w:r>
    </w:p>
  </w:endnote>
  <w:endnote w:id="26">
    <w:p w14:paraId="37449432" w14:textId="77777777" w:rsidR="00F50911" w:rsidRDefault="00F50911" w:rsidP="00FE7388">
      <w:pPr>
        <w:pStyle w:val="Eindnoottekst"/>
      </w:pPr>
      <w:r>
        <w:rPr>
          <w:rStyle w:val="Eindnootmarkering"/>
        </w:rPr>
        <w:endnoteRef/>
      </w:r>
      <w:r>
        <w:t xml:space="preserve"> TPOD1700</w:t>
      </w:r>
    </w:p>
  </w:endnote>
  <w:endnote w:id="27">
    <w:p w14:paraId="5CF61376" w14:textId="77777777" w:rsidR="00F50911" w:rsidRDefault="00F50911" w:rsidP="00FE7388">
      <w:pPr>
        <w:pStyle w:val="Eindnoottekst"/>
      </w:pPr>
      <w:r>
        <w:rPr>
          <w:rStyle w:val="Eindnootmarkering"/>
        </w:rPr>
        <w:endnoteRef/>
      </w:r>
      <w:r>
        <w:t xml:space="preserve"> TPOD1740</w:t>
      </w:r>
    </w:p>
  </w:endnote>
  <w:endnote w:id="28">
    <w:p w14:paraId="675572C7" w14:textId="77777777" w:rsidR="00F50911" w:rsidRDefault="00F50911" w:rsidP="00FE7388">
      <w:pPr>
        <w:pStyle w:val="Eindnoottekst"/>
      </w:pPr>
      <w:r>
        <w:rPr>
          <w:rStyle w:val="Eindnootmarkering"/>
        </w:rPr>
        <w:endnoteRef/>
      </w:r>
      <w:r>
        <w:t xml:space="preserve"> TPOD1710</w:t>
      </w:r>
    </w:p>
  </w:endnote>
  <w:endnote w:id="29">
    <w:p w14:paraId="54211F1F" w14:textId="77777777" w:rsidR="00F50911" w:rsidRPr="00174FFC" w:rsidRDefault="00F50911" w:rsidP="00FE7388">
      <w:pPr>
        <w:pStyle w:val="Eindnoottekst"/>
      </w:pPr>
      <w:r>
        <w:rPr>
          <w:rStyle w:val="Eindnootmarkering"/>
        </w:rPr>
        <w:endnoteRef/>
      </w:r>
      <w:r>
        <w:t xml:space="preserve"> TPOD1730</w:t>
      </w:r>
    </w:p>
  </w:endnote>
  <w:endnote w:id="30">
    <w:p w14:paraId="2F85AA73" w14:textId="77777777" w:rsidR="00F50911" w:rsidRPr="006D1F7F" w:rsidRDefault="00F50911" w:rsidP="00FE7388">
      <w:pPr>
        <w:pStyle w:val="Eindnoottekst"/>
      </w:pPr>
      <w:r>
        <w:rPr>
          <w:rStyle w:val="Eindnootmarkering"/>
        </w:rPr>
        <w:endnoteRef/>
      </w:r>
      <w:r w:rsidRPr="006D1F7F">
        <w:t xml:space="preserve"> TPOD1650</w:t>
      </w:r>
    </w:p>
  </w:endnote>
  <w:endnote w:id="31">
    <w:p w14:paraId="35E8D299" w14:textId="77777777" w:rsidR="00F50911" w:rsidRPr="00A21A54" w:rsidRDefault="00F50911" w:rsidP="00FE7388">
      <w:pPr>
        <w:pStyle w:val="Eindnoottekst"/>
      </w:pPr>
      <w:r>
        <w:rPr>
          <w:rStyle w:val="Eindnootmarkering"/>
        </w:rPr>
        <w:endnoteRef/>
      </w:r>
      <w:r>
        <w:t xml:space="preserve"> TPOD1770</w:t>
      </w:r>
    </w:p>
  </w:endnote>
  <w:endnote w:id="32">
    <w:p w14:paraId="0E6DE41B" w14:textId="77777777" w:rsidR="00F50911" w:rsidRDefault="00F50911" w:rsidP="00FE7388">
      <w:pPr>
        <w:pStyle w:val="Eindnoottekst"/>
      </w:pPr>
      <w:r>
        <w:rPr>
          <w:rStyle w:val="Eindnootmarkering"/>
        </w:rPr>
        <w:endnoteRef/>
      </w:r>
      <w:r>
        <w:t xml:space="preserve"> TPOD1760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F50911" w:rsidRPr="006B1455" w:rsidRDefault="00F50911" w:rsidP="00577995">
    <w:pPr>
      <w:tabs>
        <w:tab w:val="left" w:pos="6260"/>
      </w:tabs>
    </w:pPr>
    <w:r>
      <w:t xml:space="preserve">Pagina </w:t>
    </w:r>
    <w:r>
      <w:fldChar w:fldCharType="begin"/>
    </w:r>
    <w:r>
      <w:instrText xml:space="preserve"> PAGE   \* MERGEFORMAT </w:instrText>
    </w:r>
    <w:r>
      <w:fldChar w:fldCharType="separate"/>
    </w:r>
    <w:r>
      <w:t>6</w:t>
    </w:r>
    <w:r>
      <w:fldChar w:fldCharType="end"/>
    </w:r>
    <w:r>
      <w:t xml:space="preserve"> van </w:t>
    </w:r>
    <w:r w:rsidRPr="049A10CD">
      <w:rPr>
        <w:noProof/>
      </w:rPr>
      <w:fldChar w:fldCharType="begin"/>
    </w:r>
    <w:r w:rsidRPr="049A10CD">
      <w:rPr>
        <w:noProof/>
      </w:rPr>
      <w:instrText xml:space="preserve"> NUMPAGES   \* MERGEFORMAT </w:instrText>
    </w:r>
    <w:r w:rsidRPr="049A10CD">
      <w:rPr>
        <w:noProof/>
      </w:rPr>
      <w:fldChar w:fldCharType="separate"/>
    </w:r>
    <w:r w:rsidRPr="049A10CD">
      <w:rPr>
        <w:noProof/>
      </w:rPr>
      <w:t>1</w:t>
    </w:r>
    <w:r w:rsidRPr="049A10CD">
      <w:rPr>
        <w:noProof/>
      </w:rPr>
      <w:fldChar w:fldCharType="end"/>
    </w:r>
  </w:p>
  <w:p w14:paraId="1358A95D" w14:textId="77777777" w:rsidR="00F50911" w:rsidRPr="00BC3B53" w:rsidRDefault="00F50911"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F50911" w:rsidRPr="006B1455" w:rsidRDefault="00F50911" w:rsidP="00577995">
    <w:pPr>
      <w:tabs>
        <w:tab w:val="left" w:pos="6260"/>
      </w:tabs>
    </w:pPr>
    <w:r>
      <w:t xml:space="preserve">Pagina </w:t>
    </w:r>
    <w:r w:rsidRPr="049A10CD">
      <w:rPr>
        <w:noProof/>
      </w:rPr>
      <w:fldChar w:fldCharType="begin"/>
    </w:r>
    <w:r w:rsidRPr="049A10CD">
      <w:rPr>
        <w:noProof/>
      </w:rPr>
      <w:instrText xml:space="preserve"> PAGE   \* MERGEFORMAT </w:instrText>
    </w:r>
    <w:r w:rsidRPr="049A10CD">
      <w:rPr>
        <w:noProof/>
      </w:rPr>
      <w:fldChar w:fldCharType="separate"/>
    </w:r>
    <w:r>
      <w:rPr>
        <w:noProof/>
      </w:rPr>
      <w:t>1</w:t>
    </w:r>
    <w:r w:rsidRPr="049A10CD">
      <w:rPr>
        <w:noProof/>
      </w:rPr>
      <w:fldChar w:fldCharType="end"/>
    </w:r>
    <w:r>
      <w:t xml:space="preserve"> van </w:t>
    </w:r>
    <w:r w:rsidRPr="049A10CD">
      <w:rPr>
        <w:noProof/>
      </w:rPr>
      <w:fldChar w:fldCharType="begin"/>
    </w:r>
    <w:r w:rsidRPr="049A10CD">
      <w:rPr>
        <w:noProof/>
      </w:rPr>
      <w:instrText xml:space="preserve"> NUMPAGES   \* MERGEFORMAT </w:instrText>
    </w:r>
    <w:r w:rsidRPr="049A10CD">
      <w:rPr>
        <w:noProof/>
      </w:rPr>
      <w:fldChar w:fldCharType="separate"/>
    </w:r>
    <w:r>
      <w:rPr>
        <w:noProof/>
      </w:rPr>
      <w:t>1</w:t>
    </w:r>
    <w:r w:rsidRPr="049A10CD">
      <w:rPr>
        <w:noProof/>
      </w:rPr>
      <w:fldChar w:fldCharType="end"/>
    </w:r>
  </w:p>
  <w:p w14:paraId="6170D8DC" w14:textId="77777777" w:rsidR="00F50911" w:rsidRPr="00BC3B53" w:rsidRDefault="00F50911"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F50911" w:rsidRPr="00BC3B53" w:rsidRDefault="00F50911"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F50911" w:rsidRPr="006B1455" w:rsidRDefault="00F50911" w:rsidP="00577995">
    <w:pPr>
      <w:tabs>
        <w:tab w:val="left" w:pos="6260"/>
      </w:tabs>
    </w:pPr>
    <w:r>
      <w:t xml:space="preserve">Pagina </w:t>
    </w:r>
    <w:r w:rsidRPr="049A10CD">
      <w:rPr>
        <w:noProof/>
      </w:rPr>
      <w:fldChar w:fldCharType="begin"/>
    </w:r>
    <w:r w:rsidRPr="049A10CD">
      <w:rPr>
        <w:noProof/>
      </w:rPr>
      <w:instrText xml:space="preserve"> PAGE   \* MERGEFORMAT </w:instrText>
    </w:r>
    <w:r w:rsidRPr="049A10CD">
      <w:rPr>
        <w:noProof/>
      </w:rPr>
      <w:fldChar w:fldCharType="separate"/>
    </w:r>
    <w:r w:rsidRPr="049A10CD">
      <w:rPr>
        <w:noProof/>
      </w:rPr>
      <w:t>16</w:t>
    </w:r>
    <w:r w:rsidRPr="049A10CD">
      <w:rPr>
        <w:noProof/>
      </w:rPr>
      <w:fldChar w:fldCharType="end"/>
    </w:r>
    <w:r>
      <w:t xml:space="preserve"> van </w:t>
    </w:r>
    <w:r w:rsidRPr="049A10CD">
      <w:rPr>
        <w:noProof/>
      </w:rPr>
      <w:fldChar w:fldCharType="begin"/>
    </w:r>
    <w:r w:rsidRPr="049A10CD">
      <w:rPr>
        <w:noProof/>
      </w:rPr>
      <w:instrText xml:space="preserve"> NUMPAGES   \* MERGEFORMAT </w:instrText>
    </w:r>
    <w:r w:rsidRPr="049A10CD">
      <w:rPr>
        <w:noProof/>
      </w:rPr>
      <w:fldChar w:fldCharType="separate"/>
    </w:r>
    <w:r w:rsidRPr="049A10CD">
      <w:rPr>
        <w:noProof/>
      </w:rPr>
      <w:t>1</w:t>
    </w:r>
    <w:r w:rsidRPr="049A10CD">
      <w:rPr>
        <w:noProof/>
      </w:rPr>
      <w:fldChar w:fldCharType="end"/>
    </w:r>
  </w:p>
  <w:p w14:paraId="6328848F" w14:textId="77777777" w:rsidR="00F50911" w:rsidRPr="00BC3B53" w:rsidRDefault="00F50911"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D4ECA" w14:textId="62DB4214" w:rsidR="000351A1" w:rsidRPr="006B1455" w:rsidRDefault="00F50911" w:rsidP="00577995">
    <w:pPr>
      <w:tabs>
        <w:tab w:val="left" w:pos="6260"/>
      </w:tabs>
    </w:pPr>
    <w:r>
      <w:t>Pagina</w:t>
    </w:r>
    <w:r w:rsidR="000351A1">
      <w:t xml:space="preserve"> </w:t>
    </w:r>
    <w:r>
      <w:t>van</w:t>
    </w:r>
  </w:p>
  <w:p w14:paraId="19676954" w14:textId="05D47154" w:rsidR="00F50911" w:rsidRDefault="00F50911">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9956D8" w14:textId="77777777" w:rsidR="00F00F23" w:rsidRPr="00B35331" w:rsidRDefault="00F00F23" w:rsidP="00577995">
      <w:pPr>
        <w:pStyle w:val="Voettekst"/>
      </w:pPr>
    </w:p>
  </w:footnote>
  <w:footnote w:type="continuationSeparator" w:id="0">
    <w:p w14:paraId="33E04208" w14:textId="77777777" w:rsidR="00F00F23" w:rsidRDefault="00F00F23">
      <w:r>
        <w:continuationSeparator/>
      </w:r>
    </w:p>
    <w:p w14:paraId="3D51FF2E" w14:textId="77777777" w:rsidR="00F00F23" w:rsidRDefault="00F00F23"/>
    <w:p w14:paraId="0DB74C20" w14:textId="77777777" w:rsidR="00F00F23" w:rsidRDefault="00F00F23"/>
  </w:footnote>
  <w:footnote w:type="continuationNotice" w:id="1">
    <w:p w14:paraId="545DF0DA" w14:textId="77777777" w:rsidR="00F00F23" w:rsidRDefault="00F00F23">
      <w:pPr>
        <w:spacing w:line="240" w:lineRule="auto"/>
      </w:pPr>
    </w:p>
  </w:footnote>
  <w:footnote w:id="2">
    <w:p w14:paraId="1273744A" w14:textId="452BC25E" w:rsidR="00F50911" w:rsidRPr="005315DA" w:rsidRDefault="00F50911">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3">
    <w:p w14:paraId="4005CF88" w14:textId="77777777" w:rsidR="00F50911" w:rsidRDefault="00F50911" w:rsidP="00FE7388">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4">
    <w:p w14:paraId="39F771D8" w14:textId="6217C4F5" w:rsidR="00F50911" w:rsidRDefault="00F50911" w:rsidP="00FE7388">
      <w:pPr>
        <w:pStyle w:val="Voetnoottekst"/>
      </w:pPr>
      <w:r>
        <w:rPr>
          <w:rStyle w:val="Voetnootmarkering"/>
        </w:rPr>
        <w:footnoteRef/>
      </w:r>
      <w:r>
        <w:t xml:space="preserve"> </w:t>
      </w:r>
      <w:r w:rsidR="007B56C0" w:rsidRPr="007B56C0">
        <w:t>Een compleet overzicht van alle inhoud-elementen is te vinden in het IMOP-tekstschema met de bijbehorende documentatie</w:t>
      </w:r>
    </w:p>
  </w:footnote>
  <w:footnote w:id="5">
    <w:p w14:paraId="775E7422" w14:textId="77777777" w:rsidR="006E026C" w:rsidRDefault="006E026C" w:rsidP="006E026C">
      <w:pPr>
        <w:pStyle w:val="Voetnoottekst"/>
      </w:pPr>
      <w:r>
        <w:rPr>
          <w:rStyle w:val="Voetnootmarkering"/>
        </w:rPr>
        <w:footnoteRef/>
      </w:r>
      <w:r>
        <w:t xml:space="preserve"> Aanwijzing 3.57 van de Aanwijzingen voor de regelgeving</w:t>
      </w:r>
    </w:p>
  </w:footnote>
  <w:footnote w:id="6">
    <w:p w14:paraId="3B9D055A" w14:textId="77777777" w:rsidR="00410742" w:rsidRDefault="00410742" w:rsidP="00410742">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F50911" w:rsidRPr="00275984" w14:paraId="22BDE509" w14:textId="77777777" w:rsidTr="049A10CD">
      <w:trPr>
        <w:trHeight w:val="400"/>
      </w:trPr>
      <w:tc>
        <w:tcPr>
          <w:tcW w:w="7520" w:type="dxa"/>
          <w:shd w:val="clear" w:color="auto" w:fill="auto"/>
        </w:tcPr>
        <w:p w14:paraId="2874C532" w14:textId="756C2180" w:rsidR="00F50911" w:rsidRPr="002E14E1" w:rsidRDefault="00F50911" w:rsidP="002F3B2E">
          <w:pPr>
            <w:pStyle w:val="Koptekst"/>
          </w:pPr>
          <w:r w:rsidRPr="049A10CD">
            <w:rPr>
              <w:b/>
            </w:rPr>
            <w:t xml:space="preserve">Toepassingsprofiel (TPOD) [Tekst] </w:t>
          </w:r>
          <w:r>
            <w:t>| Versie [Tekst] | Standaard officiële publicaties met specifieke toepassing voor OmgevingsdocumentOmgevingsdocumenten | [datum]</w:t>
          </w:r>
        </w:p>
      </w:tc>
    </w:tr>
  </w:tbl>
  <w:p w14:paraId="6A0843E3" w14:textId="77777777" w:rsidR="00F50911" w:rsidRDefault="00F50911"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F50911" w14:paraId="3F7258F5" w14:textId="77777777" w:rsidTr="066869B0">
      <w:trPr>
        <w:cantSplit/>
        <w:trHeight w:hRule="exact" w:val="3402"/>
      </w:trPr>
      <w:tc>
        <w:tcPr>
          <w:tcW w:w="6236" w:type="dxa"/>
          <w:gridSpan w:val="2"/>
          <w:shd w:val="clear" w:color="auto" w:fill="auto"/>
        </w:tcPr>
        <w:p w14:paraId="4AF1F5DF" w14:textId="03A23381" w:rsidR="00F50911" w:rsidRPr="00BC3B53" w:rsidRDefault="00F50911" w:rsidP="00FF3E80">
          <w:r>
            <w:rPr>
              <w:noProof/>
            </w:rPr>
            <w:drawing>
              <wp:anchor distT="0" distB="0" distL="114300" distR="114300" simplePos="0" relativeHeight="251658240" behindDoc="0" locked="1" layoutInCell="1" allowOverlap="1" wp14:anchorId="5A66E479" wp14:editId="63D93EBD">
                <wp:simplePos x="0" y="0"/>
                <wp:positionH relativeFrom="margin">
                  <wp:posOffset>-1083945</wp:posOffset>
                </wp:positionH>
                <wp:positionV relativeFrom="margin">
                  <wp:posOffset>363855</wp:posOffset>
                </wp:positionV>
                <wp:extent cx="3041650" cy="925195"/>
                <wp:effectExtent l="0" t="0" r="6350" b="8255"/>
                <wp:wrapNone/>
                <wp:docPr id="42"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Afbeelding 8"/>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F50911" w:rsidRPr="0056454C" w14:paraId="3BE8D128" w14:textId="77777777" w:rsidTr="066869B0">
      <w:trPr>
        <w:cantSplit/>
        <w:trHeight w:hRule="exact" w:val="1701"/>
      </w:trPr>
      <w:tc>
        <w:tcPr>
          <w:tcW w:w="6236" w:type="dxa"/>
          <w:gridSpan w:val="2"/>
          <w:shd w:val="clear" w:color="auto" w:fill="auto"/>
        </w:tcPr>
        <w:p w14:paraId="20CB8CE4" w14:textId="6691935E" w:rsidR="00F50911" w:rsidRPr="00FA6FAC" w:rsidRDefault="00F50911" w:rsidP="049A10CD">
          <w:pPr>
            <w:pStyle w:val="Titel"/>
            <w:rPr>
              <w:sz w:val="20"/>
              <w:szCs w:val="20"/>
            </w:rPr>
          </w:pPr>
          <w:r>
            <w:t xml:space="preserve">Toepassingsprofiel </w:t>
          </w:r>
          <w:r w:rsidR="00F00F23">
            <w:fldChar w:fldCharType="begin"/>
          </w:r>
          <w:r w:rsidR="00F00F23">
            <w:instrText xml:space="preserve"> DOCVARIABLE ID01 </w:instrText>
          </w:r>
          <w:r w:rsidR="00F00F23">
            <w:fldChar w:fldCharType="separate"/>
          </w:r>
          <w:r w:rsidR="00F42094">
            <w:t>waterschapsverordening</w:t>
          </w:r>
          <w:r w:rsidR="00F00F23">
            <w:fldChar w:fldCharType="end"/>
          </w:r>
        </w:p>
      </w:tc>
    </w:tr>
    <w:tr w:rsidR="00F50911" w:rsidRPr="00B60860" w14:paraId="777B5D1D" w14:textId="77777777" w:rsidTr="066869B0">
      <w:trPr>
        <w:cantSplit/>
        <w:trHeight w:hRule="exact" w:val="1701"/>
      </w:trPr>
      <w:tc>
        <w:tcPr>
          <w:tcW w:w="6236" w:type="dxa"/>
          <w:gridSpan w:val="2"/>
          <w:shd w:val="clear" w:color="auto" w:fill="auto"/>
        </w:tcPr>
        <w:p w14:paraId="6DACCC90" w14:textId="2622ED3A" w:rsidR="00F50911" w:rsidRPr="00B60860" w:rsidRDefault="00F50911" w:rsidP="00FF3E80">
          <w:r w:rsidRPr="00CA6C0C">
            <w:t xml:space="preserve">Versie </w:t>
          </w:r>
          <w:r w:rsidRPr="049A10CD">
            <w:fldChar w:fldCharType="begin"/>
          </w:r>
          <w:r>
            <w:rPr>
              <w:noProof/>
            </w:rPr>
            <w:instrText xml:space="preserve"> DOCVARIABLE ID04 </w:instrText>
          </w:r>
          <w:r w:rsidRPr="049A10CD">
            <w:fldChar w:fldCharType="separate"/>
          </w:r>
          <w:r w:rsidR="00F42094">
            <w:rPr>
              <w:noProof/>
            </w:rPr>
            <w:t>2.0.0-rc</w:t>
          </w:r>
          <w:r w:rsidRPr="049A10CD">
            <w:fldChar w:fldCharType="end"/>
          </w:r>
        </w:p>
        <w:p w14:paraId="193092C5" w14:textId="504E1838" w:rsidR="00F50911" w:rsidRPr="00B60860" w:rsidRDefault="00F50911" w:rsidP="00FF3E80">
          <w:r>
            <w:t>Geonovum</w:t>
          </w:r>
        </w:p>
      </w:tc>
    </w:tr>
    <w:tr w:rsidR="00F50911" w:rsidRPr="00B60860" w14:paraId="39C9E91F" w14:textId="77777777" w:rsidTr="066869B0">
      <w:trPr>
        <w:cantSplit/>
      </w:trPr>
      <w:tc>
        <w:tcPr>
          <w:tcW w:w="1134" w:type="dxa"/>
          <w:shd w:val="clear" w:color="auto" w:fill="auto"/>
        </w:tcPr>
        <w:p w14:paraId="52B021A9" w14:textId="77777777" w:rsidR="00F50911" w:rsidRPr="00CA6C0C" w:rsidRDefault="00F50911" w:rsidP="00FF3E80">
          <w:r>
            <w:t>Datum</w:t>
          </w:r>
        </w:p>
      </w:tc>
      <w:tc>
        <w:tcPr>
          <w:tcW w:w="3118" w:type="dxa"/>
          <w:shd w:val="clear" w:color="auto" w:fill="auto"/>
        </w:tcPr>
        <w:p w14:paraId="4A08419C" w14:textId="35895953" w:rsidR="00F50911" w:rsidRPr="00CA6C0C" w:rsidRDefault="00F50911" w:rsidP="00FF3E80">
          <w:r>
            <w:fldChar w:fldCharType="begin"/>
          </w:r>
          <w:r>
            <w:instrText xml:space="preserve"> SAVEDATE  \@ "d MMMM yyyy" </w:instrText>
          </w:r>
          <w:r>
            <w:fldChar w:fldCharType="separate"/>
          </w:r>
          <w:r w:rsidR="00150730">
            <w:rPr>
              <w:noProof/>
            </w:rPr>
            <w:t>3 juni 2021</w:t>
          </w:r>
          <w:r>
            <w:fldChar w:fldCharType="end"/>
          </w:r>
        </w:p>
      </w:tc>
    </w:tr>
  </w:tbl>
  <w:p w14:paraId="12010FE0" w14:textId="77777777" w:rsidR="00F50911" w:rsidRPr="00EB5B83" w:rsidRDefault="00F50911"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F50911" w14:paraId="4FB542D3" w14:textId="77777777" w:rsidTr="066869B0">
      <w:trPr>
        <w:cantSplit/>
        <w:trHeight w:hRule="exact" w:val="3402"/>
      </w:trPr>
      <w:tc>
        <w:tcPr>
          <w:tcW w:w="6236" w:type="dxa"/>
          <w:gridSpan w:val="2"/>
          <w:shd w:val="clear" w:color="auto" w:fill="auto"/>
        </w:tcPr>
        <w:p w14:paraId="4589BA1A" w14:textId="5F0599EE" w:rsidR="00F50911" w:rsidRPr="00BC3B53" w:rsidRDefault="00F50911" w:rsidP="00E034D2">
          <w:r>
            <w:rPr>
              <w:noProof/>
            </w:rPr>
            <w:drawing>
              <wp:anchor distT="0" distB="0" distL="114300" distR="114300" simplePos="0" relativeHeight="251658241" behindDoc="0" locked="1" layoutInCell="1" allowOverlap="1" wp14:anchorId="0F84FC87" wp14:editId="7BD881B5">
                <wp:simplePos x="0" y="0"/>
                <wp:positionH relativeFrom="margin">
                  <wp:posOffset>-1080135</wp:posOffset>
                </wp:positionH>
                <wp:positionV relativeFrom="margin">
                  <wp:posOffset>360045</wp:posOffset>
                </wp:positionV>
                <wp:extent cx="3042000" cy="925200"/>
                <wp:effectExtent l="0" t="0" r="6350" b="8255"/>
                <wp:wrapNone/>
                <wp:docPr id="43" name="Afbeelding 1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F50911" w:rsidRPr="0056454C" w14:paraId="37956F4B" w14:textId="77777777" w:rsidTr="066869B0">
      <w:trPr>
        <w:cantSplit/>
        <w:trHeight w:hRule="exact" w:val="1701"/>
      </w:trPr>
      <w:tc>
        <w:tcPr>
          <w:tcW w:w="6236" w:type="dxa"/>
          <w:gridSpan w:val="2"/>
          <w:shd w:val="clear" w:color="auto" w:fill="auto"/>
        </w:tcPr>
        <w:p w14:paraId="77D16826" w14:textId="5BDB089A" w:rsidR="00F50911" w:rsidRPr="00FA6FAC" w:rsidRDefault="00F50911" w:rsidP="049A10CD">
          <w:pPr>
            <w:pStyle w:val="Titel"/>
            <w:rPr>
              <w:sz w:val="20"/>
              <w:szCs w:val="20"/>
            </w:rPr>
          </w:pPr>
          <w:r>
            <w:t xml:space="preserve">Toepassingsprofiel </w:t>
          </w:r>
          <w:r w:rsidRPr="049A10CD">
            <w:fldChar w:fldCharType="begin"/>
          </w:r>
          <w:r>
            <w:rPr>
              <w:noProof/>
            </w:rPr>
            <w:instrText xml:space="preserve"> DOCVARIABLE ID01 </w:instrText>
          </w:r>
          <w:r w:rsidRPr="049A10CD">
            <w:rPr>
              <w:noProof/>
            </w:rPr>
            <w:fldChar w:fldCharType="separate"/>
          </w:r>
          <w:r w:rsidR="002E0677">
            <w:rPr>
              <w:noProof/>
            </w:rPr>
            <w:t>waterschapsverordening</w:t>
          </w:r>
          <w:r w:rsidRPr="049A10CD">
            <w:fldChar w:fldCharType="end"/>
          </w:r>
        </w:p>
      </w:tc>
    </w:tr>
    <w:tr w:rsidR="00F50911" w:rsidRPr="00B60860" w14:paraId="036F60CC" w14:textId="77777777" w:rsidTr="066869B0">
      <w:trPr>
        <w:cantSplit/>
        <w:trHeight w:hRule="exact" w:val="1701"/>
      </w:trPr>
      <w:tc>
        <w:tcPr>
          <w:tcW w:w="6236" w:type="dxa"/>
          <w:gridSpan w:val="2"/>
          <w:shd w:val="clear" w:color="auto" w:fill="auto"/>
        </w:tcPr>
        <w:p w14:paraId="7ADB62E4" w14:textId="27221765" w:rsidR="00F50911" w:rsidRPr="00B60860" w:rsidRDefault="00F50911" w:rsidP="00577995">
          <w:r w:rsidRPr="00CA6C0C">
            <w:t xml:space="preserve">Versie </w:t>
          </w:r>
          <w:r w:rsidRPr="049A10CD">
            <w:fldChar w:fldCharType="begin"/>
          </w:r>
          <w:r>
            <w:rPr>
              <w:noProof/>
            </w:rPr>
            <w:instrText xml:space="preserve"> DOCVARIABLE ID04 </w:instrText>
          </w:r>
          <w:r w:rsidRPr="049A10CD">
            <w:rPr>
              <w:noProof/>
            </w:rPr>
            <w:fldChar w:fldCharType="separate"/>
          </w:r>
          <w:r w:rsidR="002E0677">
            <w:rPr>
              <w:noProof/>
            </w:rPr>
            <w:t>1.0</w:t>
          </w:r>
          <w:r w:rsidRPr="049A10CD">
            <w:fldChar w:fldCharType="end"/>
          </w:r>
        </w:p>
        <w:p w14:paraId="4D6DAC14" w14:textId="77777777" w:rsidR="00F50911" w:rsidRPr="00B60860" w:rsidRDefault="00F50911" w:rsidP="00577995">
          <w:r>
            <w:t>Geonovum – KOOP</w:t>
          </w:r>
        </w:p>
      </w:tc>
    </w:tr>
    <w:tr w:rsidR="00F50911" w:rsidRPr="00B60860" w14:paraId="4D98DCC2" w14:textId="77777777" w:rsidTr="066869B0">
      <w:trPr>
        <w:cantSplit/>
      </w:trPr>
      <w:tc>
        <w:tcPr>
          <w:tcW w:w="1134" w:type="dxa"/>
          <w:shd w:val="clear" w:color="auto" w:fill="auto"/>
        </w:tcPr>
        <w:p w14:paraId="62E12A4E" w14:textId="77777777" w:rsidR="00F50911" w:rsidRPr="00CA6C0C" w:rsidRDefault="00F50911" w:rsidP="00577995">
          <w:r>
            <w:t>Datum</w:t>
          </w:r>
        </w:p>
      </w:tc>
      <w:tc>
        <w:tcPr>
          <w:tcW w:w="3118" w:type="dxa"/>
          <w:shd w:val="clear" w:color="auto" w:fill="auto"/>
        </w:tcPr>
        <w:p w14:paraId="7320D504" w14:textId="6BA2DB00" w:rsidR="00F50911" w:rsidRPr="00CA6C0C" w:rsidRDefault="00F50911" w:rsidP="00577995">
          <w:r>
            <w:fldChar w:fldCharType="begin"/>
          </w:r>
          <w:r>
            <w:instrText xml:space="preserve"> SAVEDATE  \@ "d MMMM yyyy" </w:instrText>
          </w:r>
          <w:r>
            <w:fldChar w:fldCharType="separate"/>
          </w:r>
          <w:r w:rsidR="00150730">
            <w:rPr>
              <w:noProof/>
            </w:rPr>
            <w:t>3 juni 2021</w:t>
          </w:r>
          <w:r>
            <w:fldChar w:fldCharType="end"/>
          </w:r>
        </w:p>
      </w:tc>
    </w:tr>
  </w:tbl>
  <w:p w14:paraId="7C59E44D" w14:textId="77777777" w:rsidR="00F50911" w:rsidRDefault="00F50911"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1E577BB7" w:rsidR="00F50911" w:rsidRPr="00A31523" w:rsidRDefault="00F50911" w:rsidP="00A31523">
    <w:pPr>
      <w:pStyle w:val="Koptekst"/>
    </w:pPr>
    <w:r w:rsidRPr="002F3B2E">
      <w:t xml:space="preserve">Toepassingsprofiel </w:t>
    </w:r>
    <w:r w:rsidR="00F00F23">
      <w:fldChar w:fldCharType="begin"/>
    </w:r>
    <w:r w:rsidR="00F00F23">
      <w:instrText xml:space="preserve"> DOCVARIABLE ID01 </w:instrText>
    </w:r>
    <w:r w:rsidR="00F00F23">
      <w:fldChar w:fldCharType="separate"/>
    </w:r>
    <w:r w:rsidR="00F42094">
      <w:t>waterschapsverordening</w:t>
    </w:r>
    <w:r w:rsidR="00F00F23">
      <w:fldChar w:fldCharType="end"/>
    </w:r>
    <w:r w:rsidRPr="002F3B2E">
      <w:t xml:space="preserve"> | Versie</w:t>
    </w:r>
    <w:r>
      <w:t xml:space="preserve"> </w:t>
    </w:r>
    <w:r w:rsidRPr="049A10CD">
      <w:fldChar w:fldCharType="begin"/>
    </w:r>
    <w:r>
      <w:rPr>
        <w:noProof/>
      </w:rPr>
      <w:instrText xml:space="preserve"> DOCVARIABLE ID04 </w:instrText>
    </w:r>
    <w:r w:rsidRPr="049A10CD">
      <w:fldChar w:fldCharType="separate"/>
    </w:r>
    <w:r w:rsidR="00F42094">
      <w:rPr>
        <w:noProof/>
      </w:rPr>
      <w:t>2.0.0-rc</w:t>
    </w:r>
    <w:r w:rsidRPr="049A10CD">
      <w:fldChar w:fldCharType="end"/>
    </w:r>
    <w:r>
      <w:t xml:space="preserve"> | </w:t>
    </w:r>
    <w:r w:rsidRPr="049A10CD">
      <w:fldChar w:fldCharType="begin"/>
    </w:r>
    <w:r>
      <w:rPr>
        <w:noProof/>
      </w:rPr>
      <w:instrText xml:space="preserve"> DOCVARIABLE ID05 </w:instrText>
    </w:r>
    <w:r w:rsidRPr="049A10CD">
      <w:fldChar w:fldCharType="separate"/>
    </w:r>
    <w:r w:rsidR="00F42094">
      <w:rPr>
        <w:noProof/>
      </w:rPr>
      <w:t>STandaard Officiële Publicaties met ToepassingsProfielen voor OmgevingsDocumenten (STOP/TPOD)</w:t>
    </w:r>
    <w:r w:rsidRPr="049A10CD">
      <w:fldChar w:fldCharType="end"/>
    </w:r>
    <w:r>
      <w:t xml:space="preserve"> | </w:t>
    </w:r>
    <w:r>
      <w:fldChar w:fldCharType="begin"/>
    </w:r>
    <w:r>
      <w:instrText xml:space="preserve"> SAVEDATE  \@ "d MMMM yyyy" </w:instrText>
    </w:r>
    <w:r>
      <w:fldChar w:fldCharType="separate"/>
    </w:r>
    <w:r w:rsidR="00150730">
      <w:rPr>
        <w:noProof/>
      </w:rPr>
      <w:t>3 juni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ECAC3" w14:textId="3507ED48" w:rsidR="00F50911" w:rsidRDefault="00F50911">
    <w:pPr>
      <w:pStyle w:val="Koptekst"/>
    </w:pPr>
    <w:r w:rsidRPr="002F3B2E">
      <w:t xml:space="preserve">Toepassingsprofiel </w:t>
    </w:r>
    <w:r w:rsidR="00F00F23">
      <w:fldChar w:fldCharType="begin"/>
    </w:r>
    <w:r w:rsidR="00F00F23">
      <w:instrText xml:space="preserve"> DOCVARIABLE ID01 </w:instrText>
    </w:r>
    <w:r w:rsidR="00F00F23">
      <w:fldChar w:fldCharType="separate"/>
    </w:r>
    <w:r w:rsidR="00F42094">
      <w:t>waterschapsverordening</w:t>
    </w:r>
    <w:r w:rsidR="00F00F23">
      <w:fldChar w:fldCharType="end"/>
    </w:r>
    <w:r w:rsidRPr="002F3B2E">
      <w:t xml:space="preserve"> | Versie</w:t>
    </w:r>
    <w:r>
      <w:t xml:space="preserve"> </w:t>
    </w:r>
    <w:r w:rsidRPr="049A10CD">
      <w:fldChar w:fldCharType="begin"/>
    </w:r>
    <w:r>
      <w:rPr>
        <w:noProof/>
      </w:rPr>
      <w:instrText xml:space="preserve"> DOCVARIABLE ID04 </w:instrText>
    </w:r>
    <w:r w:rsidRPr="049A10CD">
      <w:fldChar w:fldCharType="separate"/>
    </w:r>
    <w:r w:rsidR="00F42094">
      <w:rPr>
        <w:noProof/>
      </w:rPr>
      <w:t>2.0.0-rc</w:t>
    </w:r>
    <w:r w:rsidRPr="049A10CD">
      <w:fldChar w:fldCharType="end"/>
    </w:r>
    <w:r>
      <w:t xml:space="preserve"> | </w:t>
    </w:r>
    <w:r w:rsidRPr="049A10CD">
      <w:fldChar w:fldCharType="begin"/>
    </w:r>
    <w:r>
      <w:rPr>
        <w:noProof/>
      </w:rPr>
      <w:instrText xml:space="preserve"> DOCVARIABLE ID05 </w:instrText>
    </w:r>
    <w:r w:rsidRPr="049A10CD">
      <w:fldChar w:fldCharType="separate"/>
    </w:r>
    <w:r w:rsidR="00F42094">
      <w:rPr>
        <w:noProof/>
      </w:rPr>
      <w:t>STandaard Officiële Publicaties met ToepassingsProfielen voor OmgevingsDocumenten (STOP/TPOD)</w:t>
    </w:r>
    <w:r w:rsidRPr="049A10CD">
      <w:fldChar w:fldCharType="end"/>
    </w:r>
    <w:r>
      <w:t xml:space="preserve"> | </w:t>
    </w:r>
    <w:r>
      <w:fldChar w:fldCharType="begin"/>
    </w:r>
    <w:r>
      <w:instrText xml:space="preserve"> SAVEDATE  \@ "d MMMM yyyy" </w:instrText>
    </w:r>
    <w:r>
      <w:fldChar w:fldCharType="separate"/>
    </w:r>
    <w:r w:rsidR="00150730">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05E41A7B"/>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0A65690A"/>
    <w:multiLevelType w:val="multilevel"/>
    <w:tmpl w:val="E1784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E42306E"/>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4F77440"/>
    <w:multiLevelType w:val="multilevel"/>
    <w:tmpl w:val="1D940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6B83FE9"/>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CF051F8"/>
    <w:multiLevelType w:val="multilevel"/>
    <w:tmpl w:val="6080A6DC"/>
    <w:numStyleLink w:val="Nummering"/>
  </w:abstractNum>
  <w:abstractNum w:abstractNumId="12"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3" w15:restartNumberingAfterBreak="0">
    <w:nsid w:val="22CC2D20"/>
    <w:multiLevelType w:val="multilevel"/>
    <w:tmpl w:val="A7AC080A"/>
    <w:lvl w:ilvl="0">
      <w:start w:val="1"/>
      <w:numFmt w:val="bullet"/>
      <w:lvlText w:val=""/>
      <w:lvlJc w:val="left"/>
      <w:pPr>
        <w:tabs>
          <w:tab w:val="num" w:pos="720"/>
        </w:tabs>
        <w:ind w:left="720" w:hanging="360"/>
      </w:pPr>
      <w:rPr>
        <w:rFonts w:ascii="Symbol" w:hAnsi="Symbol" w:hint="default"/>
        <w:sz w:val="20"/>
      </w:rPr>
    </w:lvl>
    <w:lvl w:ilvl="1">
      <w:start w:val="27"/>
      <w:numFmt w:val="bullet"/>
      <w:lvlText w:val="-"/>
      <w:lvlJc w:val="left"/>
      <w:pPr>
        <w:tabs>
          <w:tab w:val="num" w:pos="1440"/>
        </w:tabs>
        <w:ind w:left="1440" w:hanging="360"/>
      </w:pPr>
      <w:rPr>
        <w:rFonts w:ascii="Verdana" w:eastAsia="Times New Roman" w:hAnsi="Verdana" w:cs="Times New Roman"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3313BF9"/>
    <w:multiLevelType w:val="multilevel"/>
    <w:tmpl w:val="FEF24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4F85B74"/>
    <w:multiLevelType w:val="multilevel"/>
    <w:tmpl w:val="694E5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D017EA3"/>
    <w:multiLevelType w:val="hybridMultilevel"/>
    <w:tmpl w:val="B8C264F0"/>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4" w15:restartNumberingAfterBreak="0">
    <w:nsid w:val="4E246EDF"/>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6" w15:restartNumberingAfterBreak="0">
    <w:nsid w:val="4F9144AD"/>
    <w:multiLevelType w:val="multilevel"/>
    <w:tmpl w:val="EAA8D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9972C6E"/>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F187125"/>
    <w:multiLevelType w:val="hybridMultilevel"/>
    <w:tmpl w:val="C3866F0A"/>
    <w:lvl w:ilvl="0" w:tplc="1C4011AE">
      <w:start w:val="27"/>
      <w:numFmt w:val="bullet"/>
      <w:lvlText w:val="-"/>
      <w:lvlJc w:val="left"/>
      <w:pPr>
        <w:ind w:left="1174" w:hanging="360"/>
      </w:pPr>
      <w:rPr>
        <w:rFonts w:ascii="Verdana" w:eastAsia="Times New Roman" w:hAnsi="Verdana" w:cs="Times New Roman" w:hint="default"/>
      </w:rPr>
    </w:lvl>
    <w:lvl w:ilvl="1" w:tplc="04130003">
      <w:start w:val="1"/>
      <w:numFmt w:val="bullet"/>
      <w:lvlText w:val="o"/>
      <w:lvlJc w:val="left"/>
      <w:pPr>
        <w:ind w:left="1894" w:hanging="360"/>
      </w:pPr>
      <w:rPr>
        <w:rFonts w:ascii="Courier New" w:hAnsi="Courier New" w:cs="Courier New" w:hint="default"/>
      </w:rPr>
    </w:lvl>
    <w:lvl w:ilvl="2" w:tplc="04130005" w:tentative="1">
      <w:start w:val="1"/>
      <w:numFmt w:val="bullet"/>
      <w:lvlText w:val=""/>
      <w:lvlJc w:val="left"/>
      <w:pPr>
        <w:ind w:left="2614" w:hanging="360"/>
      </w:pPr>
      <w:rPr>
        <w:rFonts w:ascii="Wingdings" w:hAnsi="Wingdings" w:cs="Wingdings" w:hint="default"/>
      </w:rPr>
    </w:lvl>
    <w:lvl w:ilvl="3" w:tplc="04130001" w:tentative="1">
      <w:start w:val="1"/>
      <w:numFmt w:val="bullet"/>
      <w:lvlText w:val=""/>
      <w:lvlJc w:val="left"/>
      <w:pPr>
        <w:ind w:left="3334" w:hanging="360"/>
      </w:pPr>
      <w:rPr>
        <w:rFonts w:ascii="Symbol" w:hAnsi="Symbol" w:cs="Symbol" w:hint="default"/>
      </w:rPr>
    </w:lvl>
    <w:lvl w:ilvl="4" w:tplc="04130003" w:tentative="1">
      <w:start w:val="1"/>
      <w:numFmt w:val="bullet"/>
      <w:lvlText w:val="o"/>
      <w:lvlJc w:val="left"/>
      <w:pPr>
        <w:ind w:left="4054" w:hanging="360"/>
      </w:pPr>
      <w:rPr>
        <w:rFonts w:ascii="Courier New" w:hAnsi="Courier New" w:cs="Courier New" w:hint="default"/>
      </w:rPr>
    </w:lvl>
    <w:lvl w:ilvl="5" w:tplc="04130005" w:tentative="1">
      <w:start w:val="1"/>
      <w:numFmt w:val="bullet"/>
      <w:lvlText w:val=""/>
      <w:lvlJc w:val="left"/>
      <w:pPr>
        <w:ind w:left="4774" w:hanging="360"/>
      </w:pPr>
      <w:rPr>
        <w:rFonts w:ascii="Wingdings" w:hAnsi="Wingdings" w:cs="Wingdings" w:hint="default"/>
      </w:rPr>
    </w:lvl>
    <w:lvl w:ilvl="6" w:tplc="04130001" w:tentative="1">
      <w:start w:val="1"/>
      <w:numFmt w:val="bullet"/>
      <w:lvlText w:val=""/>
      <w:lvlJc w:val="left"/>
      <w:pPr>
        <w:ind w:left="5494" w:hanging="360"/>
      </w:pPr>
      <w:rPr>
        <w:rFonts w:ascii="Symbol" w:hAnsi="Symbol" w:cs="Symbol" w:hint="default"/>
      </w:rPr>
    </w:lvl>
    <w:lvl w:ilvl="7" w:tplc="04130003" w:tentative="1">
      <w:start w:val="1"/>
      <w:numFmt w:val="bullet"/>
      <w:lvlText w:val="o"/>
      <w:lvlJc w:val="left"/>
      <w:pPr>
        <w:ind w:left="6214" w:hanging="360"/>
      </w:pPr>
      <w:rPr>
        <w:rFonts w:ascii="Courier New" w:hAnsi="Courier New" w:cs="Courier New" w:hint="default"/>
      </w:rPr>
    </w:lvl>
    <w:lvl w:ilvl="8" w:tplc="04130005" w:tentative="1">
      <w:start w:val="1"/>
      <w:numFmt w:val="bullet"/>
      <w:lvlText w:val=""/>
      <w:lvlJc w:val="left"/>
      <w:pPr>
        <w:ind w:left="6934" w:hanging="360"/>
      </w:pPr>
      <w:rPr>
        <w:rFonts w:ascii="Wingdings" w:hAnsi="Wingdings" w:cs="Wingdings" w:hint="default"/>
      </w:rPr>
    </w:lvl>
  </w:abstractNum>
  <w:abstractNum w:abstractNumId="29" w15:restartNumberingAfterBreak="0">
    <w:nsid w:val="60C82B19"/>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7741F23"/>
    <w:multiLevelType w:val="hybridMultilevel"/>
    <w:tmpl w:val="848ECDBE"/>
    <w:lvl w:ilvl="0" w:tplc="1C4011AE">
      <w:start w:val="27"/>
      <w:numFmt w:val="bullet"/>
      <w:lvlText w:val="-"/>
      <w:lvlJc w:val="left"/>
      <w:pPr>
        <w:ind w:left="1174" w:hanging="360"/>
      </w:pPr>
      <w:rPr>
        <w:rFonts w:ascii="Verdana" w:eastAsia="Times New Roman" w:hAnsi="Verdana" w:cs="Times New Roman" w:hint="default"/>
      </w:rPr>
    </w:lvl>
    <w:lvl w:ilvl="1" w:tplc="1C4011AE">
      <w:start w:val="27"/>
      <w:numFmt w:val="bullet"/>
      <w:lvlText w:val="-"/>
      <w:lvlJc w:val="left"/>
      <w:pPr>
        <w:ind w:left="1894" w:hanging="360"/>
      </w:pPr>
      <w:rPr>
        <w:rFonts w:ascii="Verdana" w:eastAsia="Times New Roman" w:hAnsi="Verdana" w:cs="Times New Roman" w:hint="default"/>
      </w:rPr>
    </w:lvl>
    <w:lvl w:ilvl="2" w:tplc="04130005" w:tentative="1">
      <w:start w:val="1"/>
      <w:numFmt w:val="bullet"/>
      <w:lvlText w:val=""/>
      <w:lvlJc w:val="left"/>
      <w:pPr>
        <w:ind w:left="2614" w:hanging="360"/>
      </w:pPr>
      <w:rPr>
        <w:rFonts w:ascii="Wingdings" w:hAnsi="Wingdings" w:cs="Wingdings" w:hint="default"/>
      </w:rPr>
    </w:lvl>
    <w:lvl w:ilvl="3" w:tplc="04130001" w:tentative="1">
      <w:start w:val="1"/>
      <w:numFmt w:val="bullet"/>
      <w:lvlText w:val=""/>
      <w:lvlJc w:val="left"/>
      <w:pPr>
        <w:ind w:left="3334" w:hanging="360"/>
      </w:pPr>
      <w:rPr>
        <w:rFonts w:ascii="Symbol" w:hAnsi="Symbol" w:cs="Symbol" w:hint="default"/>
      </w:rPr>
    </w:lvl>
    <w:lvl w:ilvl="4" w:tplc="04130003" w:tentative="1">
      <w:start w:val="1"/>
      <w:numFmt w:val="bullet"/>
      <w:lvlText w:val="o"/>
      <w:lvlJc w:val="left"/>
      <w:pPr>
        <w:ind w:left="4054" w:hanging="360"/>
      </w:pPr>
      <w:rPr>
        <w:rFonts w:ascii="Courier New" w:hAnsi="Courier New" w:cs="Courier New" w:hint="default"/>
      </w:rPr>
    </w:lvl>
    <w:lvl w:ilvl="5" w:tplc="04130005" w:tentative="1">
      <w:start w:val="1"/>
      <w:numFmt w:val="bullet"/>
      <w:lvlText w:val=""/>
      <w:lvlJc w:val="left"/>
      <w:pPr>
        <w:ind w:left="4774" w:hanging="360"/>
      </w:pPr>
      <w:rPr>
        <w:rFonts w:ascii="Wingdings" w:hAnsi="Wingdings" w:cs="Wingdings" w:hint="default"/>
      </w:rPr>
    </w:lvl>
    <w:lvl w:ilvl="6" w:tplc="04130001" w:tentative="1">
      <w:start w:val="1"/>
      <w:numFmt w:val="bullet"/>
      <w:lvlText w:val=""/>
      <w:lvlJc w:val="left"/>
      <w:pPr>
        <w:ind w:left="5494" w:hanging="360"/>
      </w:pPr>
      <w:rPr>
        <w:rFonts w:ascii="Symbol" w:hAnsi="Symbol" w:cs="Symbol" w:hint="default"/>
      </w:rPr>
    </w:lvl>
    <w:lvl w:ilvl="7" w:tplc="04130003" w:tentative="1">
      <w:start w:val="1"/>
      <w:numFmt w:val="bullet"/>
      <w:lvlText w:val="o"/>
      <w:lvlJc w:val="left"/>
      <w:pPr>
        <w:ind w:left="6214" w:hanging="360"/>
      </w:pPr>
      <w:rPr>
        <w:rFonts w:ascii="Courier New" w:hAnsi="Courier New" w:cs="Courier New" w:hint="default"/>
      </w:rPr>
    </w:lvl>
    <w:lvl w:ilvl="8" w:tplc="04130005" w:tentative="1">
      <w:start w:val="1"/>
      <w:numFmt w:val="bullet"/>
      <w:lvlText w:val=""/>
      <w:lvlJc w:val="left"/>
      <w:pPr>
        <w:ind w:left="6934" w:hanging="360"/>
      </w:pPr>
      <w:rPr>
        <w:rFonts w:ascii="Wingdings" w:hAnsi="Wingdings" w:cs="Wingdings" w:hint="default"/>
      </w:r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7C5BFE"/>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5"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6"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7"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8"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15:restartNumberingAfterBreak="0">
    <w:nsid w:val="7A527CAD"/>
    <w:multiLevelType w:val="multilevel"/>
    <w:tmpl w:val="AA2AA9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B0965E8"/>
    <w:multiLevelType w:val="multilevel"/>
    <w:tmpl w:val="E1784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7"/>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25"/>
  </w:num>
  <w:num w:numId="5">
    <w:abstractNumId w:val="36"/>
  </w:num>
  <w:num w:numId="6">
    <w:abstractNumId w:val="23"/>
  </w:num>
  <w:num w:numId="7">
    <w:abstractNumId w:val="12"/>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9"/>
  </w:num>
  <w:num w:numId="10">
    <w:abstractNumId w:val="11"/>
  </w:num>
  <w:num w:numId="11">
    <w:abstractNumId w:val="39"/>
  </w:num>
  <w:num w:numId="12">
    <w:abstractNumId w:val="8"/>
  </w:num>
  <w:num w:numId="13">
    <w:abstractNumId w:val="26"/>
  </w:num>
  <w:num w:numId="14">
    <w:abstractNumId w:val="13"/>
  </w:num>
  <w:num w:numId="15">
    <w:abstractNumId w:val="28"/>
  </w:num>
  <w:num w:numId="16">
    <w:abstractNumId w:val="30"/>
  </w:num>
  <w:num w:numId="17">
    <w:abstractNumId w:val="14"/>
  </w:num>
  <w:num w:numId="18">
    <w:abstractNumId w:val="18"/>
  </w:num>
  <w:num w:numId="19">
    <w:abstractNumId w:val="6"/>
  </w:num>
  <w:num w:numId="20">
    <w:abstractNumId w:val="27"/>
  </w:num>
  <w:num w:numId="21">
    <w:abstractNumId w:val="40"/>
  </w:num>
  <w:num w:numId="22">
    <w:abstractNumId w:val="7"/>
  </w:num>
  <w:num w:numId="23">
    <w:abstractNumId w:val="24"/>
  </w:num>
  <w:num w:numId="24">
    <w:abstractNumId w:val="29"/>
  </w:num>
  <w:num w:numId="25">
    <w:abstractNumId w:val="3"/>
  </w:num>
  <w:num w:numId="26">
    <w:abstractNumId w:val="33"/>
  </w:num>
  <w:num w:numId="27">
    <w:abstractNumId w:val="9"/>
  </w:num>
  <w:num w:numId="28">
    <w:abstractNumId w:val="20"/>
  </w:num>
  <w:num w:numId="29">
    <w:abstractNumId w:val="10"/>
  </w:num>
  <w:num w:numId="30">
    <w:abstractNumId w:val="16"/>
  </w:num>
  <w:num w:numId="31">
    <w:abstractNumId w:val="32"/>
  </w:num>
  <w:num w:numId="32">
    <w:abstractNumId w:val="22"/>
  </w:num>
  <w:num w:numId="33">
    <w:abstractNumId w:val="15"/>
  </w:num>
  <w:num w:numId="34">
    <w:abstractNumId w:val="4"/>
  </w:num>
  <w:num w:numId="35">
    <w:abstractNumId w:val="1"/>
  </w:num>
  <w:num w:numId="36">
    <w:abstractNumId w:val="17"/>
  </w:num>
  <w:num w:numId="37">
    <w:abstractNumId w:val="38"/>
  </w:num>
  <w:num w:numId="38">
    <w:abstractNumId w:val="21"/>
  </w:num>
  <w:num w:numId="39">
    <w:abstractNumId w:val="31"/>
  </w:num>
  <w:num w:numId="40">
    <w:abstractNumId w:val="2"/>
  </w:num>
  <w:num w:numId="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0"/>
  </w:num>
  <w:num w:numId="53">
    <w:abstractNumId w:val="34"/>
  </w:num>
  <w:num w:numId="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35"/>
  </w:num>
  <w:num w:numId="56">
    <w:abstractNumId w:val="5"/>
  </w:num>
  <w:num w:numId="57">
    <w:abstractNumId w:val="5"/>
  </w:num>
  <w:num w:numId="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waterschapsverordening"/>
    <w:docVar w:name="ID01_CAPS" w:val="Waterschapsverordening"/>
    <w:docVar w:name="ID01+" w:val="de waterschapsverordening"/>
    <w:docVar w:name="ID01+_CAPS" w:val="De waterschapsverordening"/>
    <w:docVar w:name="ID02" w:val="de"/>
    <w:docVar w:name="ID03" w:val="wv"/>
    <w:docVar w:name="ID04" w:val="2.0.0-rc"/>
    <w:docVar w:name="ID05" w:val="STandaard Officiële Publicaties met ToepassingsProfielen voor OmgevingsDocumenten (STOP/TPOD)"/>
    <w:docVar w:name="ID06" w:val="PR33"/>
    <w:docVar w:name="ID07" w:val="Nienke Jansen"/>
    <w:docVar w:name="ID08" w:val="DSO project 33"/>
  </w:docVars>
  <w:rsids>
    <w:rsidRoot w:val="005B553F"/>
    <w:rsid w:val="00000094"/>
    <w:rsid w:val="00000219"/>
    <w:rsid w:val="00000298"/>
    <w:rsid w:val="000010A5"/>
    <w:rsid w:val="000010FF"/>
    <w:rsid w:val="00001372"/>
    <w:rsid w:val="00001468"/>
    <w:rsid w:val="00001F28"/>
    <w:rsid w:val="00001F83"/>
    <w:rsid w:val="00001FC5"/>
    <w:rsid w:val="000024A6"/>
    <w:rsid w:val="00002681"/>
    <w:rsid w:val="000026A9"/>
    <w:rsid w:val="00002705"/>
    <w:rsid w:val="00002788"/>
    <w:rsid w:val="000028F0"/>
    <w:rsid w:val="00002BDF"/>
    <w:rsid w:val="00002D87"/>
    <w:rsid w:val="000030C4"/>
    <w:rsid w:val="000036D3"/>
    <w:rsid w:val="000038C7"/>
    <w:rsid w:val="00003BCF"/>
    <w:rsid w:val="00004864"/>
    <w:rsid w:val="00004B8D"/>
    <w:rsid w:val="00004C1A"/>
    <w:rsid w:val="00004C44"/>
    <w:rsid w:val="00005BAB"/>
    <w:rsid w:val="00005DB3"/>
    <w:rsid w:val="00005E4D"/>
    <w:rsid w:val="000065F5"/>
    <w:rsid w:val="000067A6"/>
    <w:rsid w:val="00006F31"/>
    <w:rsid w:val="000071E0"/>
    <w:rsid w:val="00007E61"/>
    <w:rsid w:val="00007EF7"/>
    <w:rsid w:val="00010034"/>
    <w:rsid w:val="000104E3"/>
    <w:rsid w:val="000104E4"/>
    <w:rsid w:val="000106D3"/>
    <w:rsid w:val="00010818"/>
    <w:rsid w:val="0001084B"/>
    <w:rsid w:val="0001098F"/>
    <w:rsid w:val="00010C3F"/>
    <w:rsid w:val="00010DFA"/>
    <w:rsid w:val="000112CC"/>
    <w:rsid w:val="000114D6"/>
    <w:rsid w:val="0001173D"/>
    <w:rsid w:val="00011B02"/>
    <w:rsid w:val="0001258D"/>
    <w:rsid w:val="000134C3"/>
    <w:rsid w:val="0001374B"/>
    <w:rsid w:val="00013855"/>
    <w:rsid w:val="00013B5E"/>
    <w:rsid w:val="00013BF5"/>
    <w:rsid w:val="00014154"/>
    <w:rsid w:val="0001443D"/>
    <w:rsid w:val="00014A11"/>
    <w:rsid w:val="00014C3F"/>
    <w:rsid w:val="000150B8"/>
    <w:rsid w:val="000154D8"/>
    <w:rsid w:val="000158C4"/>
    <w:rsid w:val="00016277"/>
    <w:rsid w:val="000165AC"/>
    <w:rsid w:val="00016797"/>
    <w:rsid w:val="00016C48"/>
    <w:rsid w:val="0001700D"/>
    <w:rsid w:val="00017EBD"/>
    <w:rsid w:val="000201D2"/>
    <w:rsid w:val="000202D7"/>
    <w:rsid w:val="00020A25"/>
    <w:rsid w:val="00021059"/>
    <w:rsid w:val="000210BD"/>
    <w:rsid w:val="00021284"/>
    <w:rsid w:val="0002195F"/>
    <w:rsid w:val="00021A8D"/>
    <w:rsid w:val="00021E2F"/>
    <w:rsid w:val="00021F1B"/>
    <w:rsid w:val="00022676"/>
    <w:rsid w:val="00022D52"/>
    <w:rsid w:val="00023069"/>
    <w:rsid w:val="00023125"/>
    <w:rsid w:val="00023D95"/>
    <w:rsid w:val="00023DA2"/>
    <w:rsid w:val="000243B3"/>
    <w:rsid w:val="000245A1"/>
    <w:rsid w:val="000247C0"/>
    <w:rsid w:val="00025008"/>
    <w:rsid w:val="000251F9"/>
    <w:rsid w:val="0002577A"/>
    <w:rsid w:val="000257AF"/>
    <w:rsid w:val="00025A56"/>
    <w:rsid w:val="00025B0B"/>
    <w:rsid w:val="00026469"/>
    <w:rsid w:val="000269F8"/>
    <w:rsid w:val="00027F47"/>
    <w:rsid w:val="000301BF"/>
    <w:rsid w:val="0003079A"/>
    <w:rsid w:val="0003090D"/>
    <w:rsid w:val="00030A34"/>
    <w:rsid w:val="00030E25"/>
    <w:rsid w:val="000317C7"/>
    <w:rsid w:val="00031DFD"/>
    <w:rsid w:val="00032175"/>
    <w:rsid w:val="00032241"/>
    <w:rsid w:val="00032660"/>
    <w:rsid w:val="000326D5"/>
    <w:rsid w:val="00032737"/>
    <w:rsid w:val="000335C0"/>
    <w:rsid w:val="00033AFA"/>
    <w:rsid w:val="00034581"/>
    <w:rsid w:val="00034EA4"/>
    <w:rsid w:val="0003519F"/>
    <w:rsid w:val="000351A1"/>
    <w:rsid w:val="000352D1"/>
    <w:rsid w:val="00035A70"/>
    <w:rsid w:val="00035B5E"/>
    <w:rsid w:val="00035E6A"/>
    <w:rsid w:val="000365AA"/>
    <w:rsid w:val="000370E7"/>
    <w:rsid w:val="0003739D"/>
    <w:rsid w:val="0003752F"/>
    <w:rsid w:val="00037E53"/>
    <w:rsid w:val="00040B34"/>
    <w:rsid w:val="00040B75"/>
    <w:rsid w:val="000415D8"/>
    <w:rsid w:val="00041D27"/>
    <w:rsid w:val="00041DD1"/>
    <w:rsid w:val="0004265D"/>
    <w:rsid w:val="000427D3"/>
    <w:rsid w:val="0004282F"/>
    <w:rsid w:val="0004309C"/>
    <w:rsid w:val="00043367"/>
    <w:rsid w:val="00043AA1"/>
    <w:rsid w:val="00043C27"/>
    <w:rsid w:val="00043F16"/>
    <w:rsid w:val="000444FF"/>
    <w:rsid w:val="000446F5"/>
    <w:rsid w:val="00044858"/>
    <w:rsid w:val="00044E0B"/>
    <w:rsid w:val="00044EA4"/>
    <w:rsid w:val="00044EEC"/>
    <w:rsid w:val="00045063"/>
    <w:rsid w:val="00045172"/>
    <w:rsid w:val="000457A5"/>
    <w:rsid w:val="00045AF1"/>
    <w:rsid w:val="00045B82"/>
    <w:rsid w:val="000465A8"/>
    <w:rsid w:val="0004668D"/>
    <w:rsid w:val="00047640"/>
    <w:rsid w:val="0005021D"/>
    <w:rsid w:val="00050EE9"/>
    <w:rsid w:val="00050F00"/>
    <w:rsid w:val="000512BC"/>
    <w:rsid w:val="00051504"/>
    <w:rsid w:val="00051D6C"/>
    <w:rsid w:val="00051D87"/>
    <w:rsid w:val="00051E09"/>
    <w:rsid w:val="00052289"/>
    <w:rsid w:val="00052F2E"/>
    <w:rsid w:val="00053009"/>
    <w:rsid w:val="000537A6"/>
    <w:rsid w:val="00053874"/>
    <w:rsid w:val="00053C89"/>
    <w:rsid w:val="0005418C"/>
    <w:rsid w:val="000545A0"/>
    <w:rsid w:val="00054AD5"/>
    <w:rsid w:val="00055356"/>
    <w:rsid w:val="000554C6"/>
    <w:rsid w:val="000557A4"/>
    <w:rsid w:val="00055BCF"/>
    <w:rsid w:val="00055E16"/>
    <w:rsid w:val="00055EDA"/>
    <w:rsid w:val="00056330"/>
    <w:rsid w:val="0005639C"/>
    <w:rsid w:val="00056D6C"/>
    <w:rsid w:val="00057768"/>
    <w:rsid w:val="00060A9D"/>
    <w:rsid w:val="00060E50"/>
    <w:rsid w:val="0006169D"/>
    <w:rsid w:val="00061A18"/>
    <w:rsid w:val="0006210E"/>
    <w:rsid w:val="0006256C"/>
    <w:rsid w:val="0006258E"/>
    <w:rsid w:val="0006259F"/>
    <w:rsid w:val="000627FD"/>
    <w:rsid w:val="00062BCD"/>
    <w:rsid w:val="00062F79"/>
    <w:rsid w:val="00063203"/>
    <w:rsid w:val="00063261"/>
    <w:rsid w:val="000633B8"/>
    <w:rsid w:val="000636DD"/>
    <w:rsid w:val="000638A5"/>
    <w:rsid w:val="00063A47"/>
    <w:rsid w:val="0006406C"/>
    <w:rsid w:val="0006441A"/>
    <w:rsid w:val="00064638"/>
    <w:rsid w:val="000649EB"/>
    <w:rsid w:val="00064A0F"/>
    <w:rsid w:val="00064DD3"/>
    <w:rsid w:val="00064EBD"/>
    <w:rsid w:val="0006537D"/>
    <w:rsid w:val="000654FB"/>
    <w:rsid w:val="00065679"/>
    <w:rsid w:val="00065CCE"/>
    <w:rsid w:val="0006627B"/>
    <w:rsid w:val="000664D0"/>
    <w:rsid w:val="00066B1A"/>
    <w:rsid w:val="00066C7B"/>
    <w:rsid w:val="0006721A"/>
    <w:rsid w:val="0006725B"/>
    <w:rsid w:val="00067308"/>
    <w:rsid w:val="00067369"/>
    <w:rsid w:val="00067466"/>
    <w:rsid w:val="000674C9"/>
    <w:rsid w:val="00067554"/>
    <w:rsid w:val="00067658"/>
    <w:rsid w:val="00067676"/>
    <w:rsid w:val="00067843"/>
    <w:rsid w:val="000679FD"/>
    <w:rsid w:val="00067AD6"/>
    <w:rsid w:val="00067EB7"/>
    <w:rsid w:val="00067F4D"/>
    <w:rsid w:val="00070076"/>
    <w:rsid w:val="000705D8"/>
    <w:rsid w:val="0007067D"/>
    <w:rsid w:val="00070C3A"/>
    <w:rsid w:val="000713D4"/>
    <w:rsid w:val="000719BC"/>
    <w:rsid w:val="00072674"/>
    <w:rsid w:val="00072973"/>
    <w:rsid w:val="00072C8F"/>
    <w:rsid w:val="00073406"/>
    <w:rsid w:val="00073538"/>
    <w:rsid w:val="000735F1"/>
    <w:rsid w:val="00073801"/>
    <w:rsid w:val="0007423A"/>
    <w:rsid w:val="00074498"/>
    <w:rsid w:val="00074D6D"/>
    <w:rsid w:val="0007507E"/>
    <w:rsid w:val="00075786"/>
    <w:rsid w:val="00075D5E"/>
    <w:rsid w:val="000761F8"/>
    <w:rsid w:val="00076626"/>
    <w:rsid w:val="000768B6"/>
    <w:rsid w:val="000768D1"/>
    <w:rsid w:val="0007691D"/>
    <w:rsid w:val="0007701E"/>
    <w:rsid w:val="000774B5"/>
    <w:rsid w:val="00077B01"/>
    <w:rsid w:val="00077B0C"/>
    <w:rsid w:val="00077CCF"/>
    <w:rsid w:val="00080158"/>
    <w:rsid w:val="0008091D"/>
    <w:rsid w:val="00080A7C"/>
    <w:rsid w:val="00080E0F"/>
    <w:rsid w:val="00080FE5"/>
    <w:rsid w:val="00081567"/>
    <w:rsid w:val="000816A0"/>
    <w:rsid w:val="00081A52"/>
    <w:rsid w:val="00082959"/>
    <w:rsid w:val="00082EFC"/>
    <w:rsid w:val="0008317E"/>
    <w:rsid w:val="000835C0"/>
    <w:rsid w:val="000835C5"/>
    <w:rsid w:val="00083874"/>
    <w:rsid w:val="00083C4C"/>
    <w:rsid w:val="00084323"/>
    <w:rsid w:val="00084DB1"/>
    <w:rsid w:val="000859AA"/>
    <w:rsid w:val="00085D81"/>
    <w:rsid w:val="000864E1"/>
    <w:rsid w:val="00086B90"/>
    <w:rsid w:val="0008710A"/>
    <w:rsid w:val="0008724D"/>
    <w:rsid w:val="000872AD"/>
    <w:rsid w:val="000873BE"/>
    <w:rsid w:val="0008741C"/>
    <w:rsid w:val="00087AAE"/>
    <w:rsid w:val="00090030"/>
    <w:rsid w:val="000905F7"/>
    <w:rsid w:val="00090A13"/>
    <w:rsid w:val="00090D5E"/>
    <w:rsid w:val="00090EFB"/>
    <w:rsid w:val="00090F54"/>
    <w:rsid w:val="000910CF"/>
    <w:rsid w:val="00091280"/>
    <w:rsid w:val="00092067"/>
    <w:rsid w:val="00092653"/>
    <w:rsid w:val="000926D8"/>
    <w:rsid w:val="00092997"/>
    <w:rsid w:val="00092DAE"/>
    <w:rsid w:val="00092DC7"/>
    <w:rsid w:val="00092E1F"/>
    <w:rsid w:val="00093042"/>
    <w:rsid w:val="000934E3"/>
    <w:rsid w:val="00093A90"/>
    <w:rsid w:val="00093DC8"/>
    <w:rsid w:val="00094215"/>
    <w:rsid w:val="00094584"/>
    <w:rsid w:val="000945B7"/>
    <w:rsid w:val="00094E6C"/>
    <w:rsid w:val="000952D4"/>
    <w:rsid w:val="000957AE"/>
    <w:rsid w:val="00095E99"/>
    <w:rsid w:val="0009603E"/>
    <w:rsid w:val="00096400"/>
    <w:rsid w:val="00096565"/>
    <w:rsid w:val="0009694C"/>
    <w:rsid w:val="00097242"/>
    <w:rsid w:val="000976CD"/>
    <w:rsid w:val="0009781A"/>
    <w:rsid w:val="000A0666"/>
    <w:rsid w:val="000A0AFA"/>
    <w:rsid w:val="000A0D39"/>
    <w:rsid w:val="000A11BB"/>
    <w:rsid w:val="000A1385"/>
    <w:rsid w:val="000A1913"/>
    <w:rsid w:val="000A20A2"/>
    <w:rsid w:val="000A2989"/>
    <w:rsid w:val="000A2A97"/>
    <w:rsid w:val="000A333A"/>
    <w:rsid w:val="000A4A98"/>
    <w:rsid w:val="000A4AA2"/>
    <w:rsid w:val="000A4EF9"/>
    <w:rsid w:val="000A4EFD"/>
    <w:rsid w:val="000A50EA"/>
    <w:rsid w:val="000A538E"/>
    <w:rsid w:val="000A577C"/>
    <w:rsid w:val="000A57FC"/>
    <w:rsid w:val="000A5A9A"/>
    <w:rsid w:val="000A5F1E"/>
    <w:rsid w:val="000A61FA"/>
    <w:rsid w:val="000A635C"/>
    <w:rsid w:val="000A6605"/>
    <w:rsid w:val="000A68BB"/>
    <w:rsid w:val="000A6F5E"/>
    <w:rsid w:val="000A745A"/>
    <w:rsid w:val="000A7A7C"/>
    <w:rsid w:val="000A7BD7"/>
    <w:rsid w:val="000B028A"/>
    <w:rsid w:val="000B0610"/>
    <w:rsid w:val="000B0B24"/>
    <w:rsid w:val="000B1048"/>
    <w:rsid w:val="000B1932"/>
    <w:rsid w:val="000B1993"/>
    <w:rsid w:val="000B2025"/>
    <w:rsid w:val="000B23FB"/>
    <w:rsid w:val="000B240A"/>
    <w:rsid w:val="000B242A"/>
    <w:rsid w:val="000B2648"/>
    <w:rsid w:val="000B27F4"/>
    <w:rsid w:val="000B2AFA"/>
    <w:rsid w:val="000B2B92"/>
    <w:rsid w:val="000B2C17"/>
    <w:rsid w:val="000B2F4F"/>
    <w:rsid w:val="000B31E5"/>
    <w:rsid w:val="000B3407"/>
    <w:rsid w:val="000B3593"/>
    <w:rsid w:val="000B39CB"/>
    <w:rsid w:val="000B3BFB"/>
    <w:rsid w:val="000B3DEC"/>
    <w:rsid w:val="000B402A"/>
    <w:rsid w:val="000B41B9"/>
    <w:rsid w:val="000B437C"/>
    <w:rsid w:val="000B45FA"/>
    <w:rsid w:val="000B4641"/>
    <w:rsid w:val="000B4D20"/>
    <w:rsid w:val="000B4E74"/>
    <w:rsid w:val="000B4F79"/>
    <w:rsid w:val="000B50F7"/>
    <w:rsid w:val="000B51B2"/>
    <w:rsid w:val="000B5393"/>
    <w:rsid w:val="000B5464"/>
    <w:rsid w:val="000B573F"/>
    <w:rsid w:val="000B592E"/>
    <w:rsid w:val="000B6931"/>
    <w:rsid w:val="000B6B61"/>
    <w:rsid w:val="000B6C9C"/>
    <w:rsid w:val="000B75AF"/>
    <w:rsid w:val="000B7766"/>
    <w:rsid w:val="000B7D40"/>
    <w:rsid w:val="000B7EEA"/>
    <w:rsid w:val="000C0B24"/>
    <w:rsid w:val="000C0F26"/>
    <w:rsid w:val="000C1945"/>
    <w:rsid w:val="000C1987"/>
    <w:rsid w:val="000C1A9D"/>
    <w:rsid w:val="000C1E4A"/>
    <w:rsid w:val="000C261F"/>
    <w:rsid w:val="000C27BB"/>
    <w:rsid w:val="000C28A1"/>
    <w:rsid w:val="000C293E"/>
    <w:rsid w:val="000C2DE9"/>
    <w:rsid w:val="000C3185"/>
    <w:rsid w:val="000C3972"/>
    <w:rsid w:val="000C3A5C"/>
    <w:rsid w:val="000C3AB5"/>
    <w:rsid w:val="000C4005"/>
    <w:rsid w:val="000C41C5"/>
    <w:rsid w:val="000C46B1"/>
    <w:rsid w:val="000C4EB2"/>
    <w:rsid w:val="000C53C4"/>
    <w:rsid w:val="000C562F"/>
    <w:rsid w:val="000C5DE9"/>
    <w:rsid w:val="000C5E30"/>
    <w:rsid w:val="000C5FE8"/>
    <w:rsid w:val="000C6026"/>
    <w:rsid w:val="000C61FB"/>
    <w:rsid w:val="000C6C6A"/>
    <w:rsid w:val="000C6DDB"/>
    <w:rsid w:val="000C6E5B"/>
    <w:rsid w:val="000C7BE7"/>
    <w:rsid w:val="000C7F9A"/>
    <w:rsid w:val="000D0154"/>
    <w:rsid w:val="000D0293"/>
    <w:rsid w:val="000D0530"/>
    <w:rsid w:val="000D1029"/>
    <w:rsid w:val="000D11BF"/>
    <w:rsid w:val="000D199B"/>
    <w:rsid w:val="000D2725"/>
    <w:rsid w:val="000D28D6"/>
    <w:rsid w:val="000D2CAA"/>
    <w:rsid w:val="000D326B"/>
    <w:rsid w:val="000D3808"/>
    <w:rsid w:val="000D3C2F"/>
    <w:rsid w:val="000D3C9C"/>
    <w:rsid w:val="000D3CA9"/>
    <w:rsid w:val="000D3E99"/>
    <w:rsid w:val="000D477E"/>
    <w:rsid w:val="000D48D1"/>
    <w:rsid w:val="000D4C36"/>
    <w:rsid w:val="000D5424"/>
    <w:rsid w:val="000D5CFF"/>
    <w:rsid w:val="000D688D"/>
    <w:rsid w:val="000D690E"/>
    <w:rsid w:val="000D6E2D"/>
    <w:rsid w:val="000D7119"/>
    <w:rsid w:val="000D7652"/>
    <w:rsid w:val="000D7888"/>
    <w:rsid w:val="000E0017"/>
    <w:rsid w:val="000E0256"/>
    <w:rsid w:val="000E0289"/>
    <w:rsid w:val="000E071D"/>
    <w:rsid w:val="000E07B1"/>
    <w:rsid w:val="000E0AAE"/>
    <w:rsid w:val="000E0DA2"/>
    <w:rsid w:val="000E0E79"/>
    <w:rsid w:val="000E1317"/>
    <w:rsid w:val="000E16B5"/>
    <w:rsid w:val="000E1975"/>
    <w:rsid w:val="000E1C4A"/>
    <w:rsid w:val="000E29C4"/>
    <w:rsid w:val="000E2AAE"/>
    <w:rsid w:val="000E308A"/>
    <w:rsid w:val="000E31FA"/>
    <w:rsid w:val="000E4229"/>
    <w:rsid w:val="000E46DE"/>
    <w:rsid w:val="000E4E4A"/>
    <w:rsid w:val="000E50FD"/>
    <w:rsid w:val="000E53FB"/>
    <w:rsid w:val="000E573B"/>
    <w:rsid w:val="000E5796"/>
    <w:rsid w:val="000E63CD"/>
    <w:rsid w:val="000E6681"/>
    <w:rsid w:val="000E6B8D"/>
    <w:rsid w:val="000E6DCD"/>
    <w:rsid w:val="000E7027"/>
    <w:rsid w:val="000E7070"/>
    <w:rsid w:val="000E7FA3"/>
    <w:rsid w:val="000F035A"/>
    <w:rsid w:val="000F1177"/>
    <w:rsid w:val="000F1C9C"/>
    <w:rsid w:val="000F2780"/>
    <w:rsid w:val="000F2C62"/>
    <w:rsid w:val="000F3130"/>
    <w:rsid w:val="000F33FE"/>
    <w:rsid w:val="000F3999"/>
    <w:rsid w:val="000F3A7E"/>
    <w:rsid w:val="000F3D07"/>
    <w:rsid w:val="000F4526"/>
    <w:rsid w:val="000F49A1"/>
    <w:rsid w:val="000F4A1F"/>
    <w:rsid w:val="000F4A76"/>
    <w:rsid w:val="000F4E23"/>
    <w:rsid w:val="000F50E7"/>
    <w:rsid w:val="000F570D"/>
    <w:rsid w:val="000F59C1"/>
    <w:rsid w:val="000F5CC5"/>
    <w:rsid w:val="000F5D41"/>
    <w:rsid w:val="000F5DD3"/>
    <w:rsid w:val="000F6008"/>
    <w:rsid w:val="000F61CD"/>
    <w:rsid w:val="000F648A"/>
    <w:rsid w:val="000F6887"/>
    <w:rsid w:val="000F6E1F"/>
    <w:rsid w:val="000F7041"/>
    <w:rsid w:val="000F7123"/>
    <w:rsid w:val="000F7A69"/>
    <w:rsid w:val="000F7AD8"/>
    <w:rsid w:val="000F7F47"/>
    <w:rsid w:val="001001FE"/>
    <w:rsid w:val="00100464"/>
    <w:rsid w:val="00101087"/>
    <w:rsid w:val="001011FD"/>
    <w:rsid w:val="00101233"/>
    <w:rsid w:val="00101267"/>
    <w:rsid w:val="00101302"/>
    <w:rsid w:val="00101413"/>
    <w:rsid w:val="00101B3F"/>
    <w:rsid w:val="0010205F"/>
    <w:rsid w:val="00102214"/>
    <w:rsid w:val="00102383"/>
    <w:rsid w:val="00102AFE"/>
    <w:rsid w:val="00102C39"/>
    <w:rsid w:val="001032B0"/>
    <w:rsid w:val="0010374B"/>
    <w:rsid w:val="001037A8"/>
    <w:rsid w:val="00103D42"/>
    <w:rsid w:val="00103E19"/>
    <w:rsid w:val="00103F4A"/>
    <w:rsid w:val="00104B9B"/>
    <w:rsid w:val="00104C66"/>
    <w:rsid w:val="001050E6"/>
    <w:rsid w:val="0010564F"/>
    <w:rsid w:val="001056CB"/>
    <w:rsid w:val="00105A3D"/>
    <w:rsid w:val="00105AFA"/>
    <w:rsid w:val="00105BE4"/>
    <w:rsid w:val="00106245"/>
    <w:rsid w:val="0010642C"/>
    <w:rsid w:val="001065A8"/>
    <w:rsid w:val="00106C4A"/>
    <w:rsid w:val="001077F1"/>
    <w:rsid w:val="0010786E"/>
    <w:rsid w:val="00107AAF"/>
    <w:rsid w:val="00107CC8"/>
    <w:rsid w:val="00110071"/>
    <w:rsid w:val="00110832"/>
    <w:rsid w:val="00110959"/>
    <w:rsid w:val="0011097D"/>
    <w:rsid w:val="00110A8D"/>
    <w:rsid w:val="0011182B"/>
    <w:rsid w:val="00111ED7"/>
    <w:rsid w:val="00112107"/>
    <w:rsid w:val="00112492"/>
    <w:rsid w:val="001126E3"/>
    <w:rsid w:val="00112760"/>
    <w:rsid w:val="00112A13"/>
    <w:rsid w:val="00112AB6"/>
    <w:rsid w:val="00112C61"/>
    <w:rsid w:val="00112F5E"/>
    <w:rsid w:val="00113D14"/>
    <w:rsid w:val="00113E1E"/>
    <w:rsid w:val="00113FCF"/>
    <w:rsid w:val="001143D9"/>
    <w:rsid w:val="001145C9"/>
    <w:rsid w:val="0011473A"/>
    <w:rsid w:val="00114E6B"/>
    <w:rsid w:val="00114EC6"/>
    <w:rsid w:val="00114FE1"/>
    <w:rsid w:val="001156C0"/>
    <w:rsid w:val="0011585C"/>
    <w:rsid w:val="00115D2E"/>
    <w:rsid w:val="00116767"/>
    <w:rsid w:val="0011687F"/>
    <w:rsid w:val="00116DFF"/>
    <w:rsid w:val="00116F13"/>
    <w:rsid w:val="0011737E"/>
    <w:rsid w:val="00117B30"/>
    <w:rsid w:val="00120470"/>
    <w:rsid w:val="00120698"/>
    <w:rsid w:val="001206F8"/>
    <w:rsid w:val="0012074D"/>
    <w:rsid w:val="0012123F"/>
    <w:rsid w:val="00121385"/>
    <w:rsid w:val="001216E1"/>
    <w:rsid w:val="001218B0"/>
    <w:rsid w:val="00121B5A"/>
    <w:rsid w:val="00121BC8"/>
    <w:rsid w:val="00121E9F"/>
    <w:rsid w:val="001224CA"/>
    <w:rsid w:val="001226B7"/>
    <w:rsid w:val="00122B36"/>
    <w:rsid w:val="00122EB9"/>
    <w:rsid w:val="001234E9"/>
    <w:rsid w:val="00123C7D"/>
    <w:rsid w:val="00123CFF"/>
    <w:rsid w:val="00123E73"/>
    <w:rsid w:val="001241FB"/>
    <w:rsid w:val="00124996"/>
    <w:rsid w:val="00125718"/>
    <w:rsid w:val="00125B64"/>
    <w:rsid w:val="00125DAF"/>
    <w:rsid w:val="00125F4B"/>
    <w:rsid w:val="001265EE"/>
    <w:rsid w:val="00126E18"/>
    <w:rsid w:val="001279F1"/>
    <w:rsid w:val="00127DB2"/>
    <w:rsid w:val="00127DFF"/>
    <w:rsid w:val="00130003"/>
    <w:rsid w:val="00130058"/>
    <w:rsid w:val="001300FD"/>
    <w:rsid w:val="001304FE"/>
    <w:rsid w:val="00130A14"/>
    <w:rsid w:val="0013114E"/>
    <w:rsid w:val="001325A9"/>
    <w:rsid w:val="001325F4"/>
    <w:rsid w:val="00133281"/>
    <w:rsid w:val="001339A3"/>
    <w:rsid w:val="00133B5C"/>
    <w:rsid w:val="00133BAD"/>
    <w:rsid w:val="00133E0B"/>
    <w:rsid w:val="001344ED"/>
    <w:rsid w:val="001345A3"/>
    <w:rsid w:val="0013494A"/>
    <w:rsid w:val="001349C1"/>
    <w:rsid w:val="00134C47"/>
    <w:rsid w:val="00134D5E"/>
    <w:rsid w:val="001352AA"/>
    <w:rsid w:val="001353CE"/>
    <w:rsid w:val="00135E64"/>
    <w:rsid w:val="001361B6"/>
    <w:rsid w:val="001367D1"/>
    <w:rsid w:val="00136B45"/>
    <w:rsid w:val="00136B5A"/>
    <w:rsid w:val="00137228"/>
    <w:rsid w:val="001375FD"/>
    <w:rsid w:val="00137BEE"/>
    <w:rsid w:val="00140CD5"/>
    <w:rsid w:val="001415E5"/>
    <w:rsid w:val="001418A4"/>
    <w:rsid w:val="00141B8F"/>
    <w:rsid w:val="00141D8B"/>
    <w:rsid w:val="00141E3F"/>
    <w:rsid w:val="00141F36"/>
    <w:rsid w:val="0014202E"/>
    <w:rsid w:val="00142BF8"/>
    <w:rsid w:val="001430F0"/>
    <w:rsid w:val="00143831"/>
    <w:rsid w:val="0014388B"/>
    <w:rsid w:val="00143CEE"/>
    <w:rsid w:val="00144058"/>
    <w:rsid w:val="001442B9"/>
    <w:rsid w:val="00145054"/>
    <w:rsid w:val="00145E4A"/>
    <w:rsid w:val="00145FDE"/>
    <w:rsid w:val="001469E3"/>
    <w:rsid w:val="00146A97"/>
    <w:rsid w:val="00146BF9"/>
    <w:rsid w:val="0014767C"/>
    <w:rsid w:val="00147882"/>
    <w:rsid w:val="00147A6A"/>
    <w:rsid w:val="00147C0A"/>
    <w:rsid w:val="00147D59"/>
    <w:rsid w:val="00150232"/>
    <w:rsid w:val="00150331"/>
    <w:rsid w:val="00150564"/>
    <w:rsid w:val="00150730"/>
    <w:rsid w:val="00150DD9"/>
    <w:rsid w:val="0015109A"/>
    <w:rsid w:val="00151648"/>
    <w:rsid w:val="00151677"/>
    <w:rsid w:val="00151DD5"/>
    <w:rsid w:val="001522FE"/>
    <w:rsid w:val="0015230B"/>
    <w:rsid w:val="001524F0"/>
    <w:rsid w:val="0015264C"/>
    <w:rsid w:val="00152774"/>
    <w:rsid w:val="001528E5"/>
    <w:rsid w:val="00152BA9"/>
    <w:rsid w:val="00153597"/>
    <w:rsid w:val="0015389E"/>
    <w:rsid w:val="001539D6"/>
    <w:rsid w:val="00153ACF"/>
    <w:rsid w:val="00154225"/>
    <w:rsid w:val="0015440F"/>
    <w:rsid w:val="00154994"/>
    <w:rsid w:val="001558CA"/>
    <w:rsid w:val="00155D5B"/>
    <w:rsid w:val="00155E89"/>
    <w:rsid w:val="00155F46"/>
    <w:rsid w:val="0015690C"/>
    <w:rsid w:val="00156A58"/>
    <w:rsid w:val="00156EB2"/>
    <w:rsid w:val="00156F87"/>
    <w:rsid w:val="00156FE5"/>
    <w:rsid w:val="0015712C"/>
    <w:rsid w:val="00157144"/>
    <w:rsid w:val="00157524"/>
    <w:rsid w:val="00157679"/>
    <w:rsid w:val="00157A75"/>
    <w:rsid w:val="001600B4"/>
    <w:rsid w:val="001601B8"/>
    <w:rsid w:val="00160E00"/>
    <w:rsid w:val="001621DE"/>
    <w:rsid w:val="00162560"/>
    <w:rsid w:val="00162760"/>
    <w:rsid w:val="00162929"/>
    <w:rsid w:val="00162E31"/>
    <w:rsid w:val="00163039"/>
    <w:rsid w:val="001631FA"/>
    <w:rsid w:val="00163571"/>
    <w:rsid w:val="001639DC"/>
    <w:rsid w:val="00163BB9"/>
    <w:rsid w:val="00163D90"/>
    <w:rsid w:val="00163DA4"/>
    <w:rsid w:val="00164656"/>
    <w:rsid w:val="001646A6"/>
    <w:rsid w:val="001646AA"/>
    <w:rsid w:val="00164D32"/>
    <w:rsid w:val="00164DE0"/>
    <w:rsid w:val="00165738"/>
    <w:rsid w:val="00165869"/>
    <w:rsid w:val="0016597E"/>
    <w:rsid w:val="00165BEC"/>
    <w:rsid w:val="001667E6"/>
    <w:rsid w:val="00166B20"/>
    <w:rsid w:val="00166D38"/>
    <w:rsid w:val="00166DD5"/>
    <w:rsid w:val="001670CC"/>
    <w:rsid w:val="0016724F"/>
    <w:rsid w:val="001675FE"/>
    <w:rsid w:val="00167602"/>
    <w:rsid w:val="001677EB"/>
    <w:rsid w:val="00167C71"/>
    <w:rsid w:val="00167F8F"/>
    <w:rsid w:val="00170121"/>
    <w:rsid w:val="0017028E"/>
    <w:rsid w:val="0017030D"/>
    <w:rsid w:val="001703B3"/>
    <w:rsid w:val="001703BC"/>
    <w:rsid w:val="001704AA"/>
    <w:rsid w:val="001707DE"/>
    <w:rsid w:val="00170866"/>
    <w:rsid w:val="00171B1E"/>
    <w:rsid w:val="00171CD5"/>
    <w:rsid w:val="00171EE7"/>
    <w:rsid w:val="00172004"/>
    <w:rsid w:val="001720FF"/>
    <w:rsid w:val="00172175"/>
    <w:rsid w:val="001724BF"/>
    <w:rsid w:val="00172775"/>
    <w:rsid w:val="001727FB"/>
    <w:rsid w:val="00172E0B"/>
    <w:rsid w:val="00172F6C"/>
    <w:rsid w:val="0017367F"/>
    <w:rsid w:val="0017379E"/>
    <w:rsid w:val="00173841"/>
    <w:rsid w:val="00173D07"/>
    <w:rsid w:val="00173FA8"/>
    <w:rsid w:val="00174193"/>
    <w:rsid w:val="00174263"/>
    <w:rsid w:val="0017432B"/>
    <w:rsid w:val="00174752"/>
    <w:rsid w:val="001749A8"/>
    <w:rsid w:val="00174A8F"/>
    <w:rsid w:val="00174C45"/>
    <w:rsid w:val="00174C4C"/>
    <w:rsid w:val="001752C4"/>
    <w:rsid w:val="0017588F"/>
    <w:rsid w:val="00175DE4"/>
    <w:rsid w:val="00175FD7"/>
    <w:rsid w:val="0017604C"/>
    <w:rsid w:val="00176402"/>
    <w:rsid w:val="00176BA5"/>
    <w:rsid w:val="001774C1"/>
    <w:rsid w:val="00177540"/>
    <w:rsid w:val="00177A62"/>
    <w:rsid w:val="00177D39"/>
    <w:rsid w:val="001807F4"/>
    <w:rsid w:val="00180A58"/>
    <w:rsid w:val="00180E1C"/>
    <w:rsid w:val="0018103A"/>
    <w:rsid w:val="00181A24"/>
    <w:rsid w:val="00181AE9"/>
    <w:rsid w:val="00181FB7"/>
    <w:rsid w:val="00182D6D"/>
    <w:rsid w:val="00182F89"/>
    <w:rsid w:val="001830BC"/>
    <w:rsid w:val="00183595"/>
    <w:rsid w:val="001839C7"/>
    <w:rsid w:val="00183E9F"/>
    <w:rsid w:val="001842A1"/>
    <w:rsid w:val="00184AC7"/>
    <w:rsid w:val="00184FE9"/>
    <w:rsid w:val="00185285"/>
    <w:rsid w:val="001856F8"/>
    <w:rsid w:val="0018587A"/>
    <w:rsid w:val="0018649D"/>
    <w:rsid w:val="00186631"/>
    <w:rsid w:val="00186695"/>
    <w:rsid w:val="001869C2"/>
    <w:rsid w:val="00187825"/>
    <w:rsid w:val="00190D31"/>
    <w:rsid w:val="00190E33"/>
    <w:rsid w:val="001912D8"/>
    <w:rsid w:val="0019158C"/>
    <w:rsid w:val="00191968"/>
    <w:rsid w:val="00191A54"/>
    <w:rsid w:val="00192978"/>
    <w:rsid w:val="001930DB"/>
    <w:rsid w:val="0019333B"/>
    <w:rsid w:val="00193AD4"/>
    <w:rsid w:val="0019419D"/>
    <w:rsid w:val="001942F9"/>
    <w:rsid w:val="00194A5E"/>
    <w:rsid w:val="00194E89"/>
    <w:rsid w:val="001952AC"/>
    <w:rsid w:val="0019538D"/>
    <w:rsid w:val="00195419"/>
    <w:rsid w:val="001957BC"/>
    <w:rsid w:val="00195919"/>
    <w:rsid w:val="00195AC5"/>
    <w:rsid w:val="00196455"/>
    <w:rsid w:val="00196E0B"/>
    <w:rsid w:val="001975FD"/>
    <w:rsid w:val="00197D18"/>
    <w:rsid w:val="00197DB5"/>
    <w:rsid w:val="001A008D"/>
    <w:rsid w:val="001A012F"/>
    <w:rsid w:val="001A04E6"/>
    <w:rsid w:val="001A0B1C"/>
    <w:rsid w:val="001A0EB7"/>
    <w:rsid w:val="001A11C6"/>
    <w:rsid w:val="001A14FF"/>
    <w:rsid w:val="001A17D3"/>
    <w:rsid w:val="001A20CF"/>
    <w:rsid w:val="001A21B0"/>
    <w:rsid w:val="001A2259"/>
    <w:rsid w:val="001A283C"/>
    <w:rsid w:val="001A3444"/>
    <w:rsid w:val="001A3540"/>
    <w:rsid w:val="001A35EF"/>
    <w:rsid w:val="001A37C4"/>
    <w:rsid w:val="001A3B89"/>
    <w:rsid w:val="001A3C64"/>
    <w:rsid w:val="001A3F03"/>
    <w:rsid w:val="001A4347"/>
    <w:rsid w:val="001A4B3F"/>
    <w:rsid w:val="001A56FC"/>
    <w:rsid w:val="001A570C"/>
    <w:rsid w:val="001A5CC9"/>
    <w:rsid w:val="001A6148"/>
    <w:rsid w:val="001A63CD"/>
    <w:rsid w:val="001A64E7"/>
    <w:rsid w:val="001A677D"/>
    <w:rsid w:val="001A7270"/>
    <w:rsid w:val="001A737C"/>
    <w:rsid w:val="001A760A"/>
    <w:rsid w:val="001A786A"/>
    <w:rsid w:val="001A786D"/>
    <w:rsid w:val="001B006F"/>
    <w:rsid w:val="001B0091"/>
    <w:rsid w:val="001B03EF"/>
    <w:rsid w:val="001B06A1"/>
    <w:rsid w:val="001B0BC2"/>
    <w:rsid w:val="001B0C8D"/>
    <w:rsid w:val="001B0CA2"/>
    <w:rsid w:val="001B1257"/>
    <w:rsid w:val="001B1307"/>
    <w:rsid w:val="001B1427"/>
    <w:rsid w:val="001B1821"/>
    <w:rsid w:val="001B1DC6"/>
    <w:rsid w:val="001B1E4D"/>
    <w:rsid w:val="001B20FD"/>
    <w:rsid w:val="001B2539"/>
    <w:rsid w:val="001B2C26"/>
    <w:rsid w:val="001B2DEC"/>
    <w:rsid w:val="001B3033"/>
    <w:rsid w:val="001B3049"/>
    <w:rsid w:val="001B304E"/>
    <w:rsid w:val="001B323A"/>
    <w:rsid w:val="001B3524"/>
    <w:rsid w:val="001B3733"/>
    <w:rsid w:val="001B3B36"/>
    <w:rsid w:val="001B3E1A"/>
    <w:rsid w:val="001B4044"/>
    <w:rsid w:val="001B4B7F"/>
    <w:rsid w:val="001B4E12"/>
    <w:rsid w:val="001B4F3A"/>
    <w:rsid w:val="001B5215"/>
    <w:rsid w:val="001B56FF"/>
    <w:rsid w:val="001B5AA8"/>
    <w:rsid w:val="001B5C7E"/>
    <w:rsid w:val="001B5E8C"/>
    <w:rsid w:val="001B612C"/>
    <w:rsid w:val="001B6238"/>
    <w:rsid w:val="001B6496"/>
    <w:rsid w:val="001B6AB1"/>
    <w:rsid w:val="001B6FB6"/>
    <w:rsid w:val="001B717C"/>
    <w:rsid w:val="001B7504"/>
    <w:rsid w:val="001B75E3"/>
    <w:rsid w:val="001B796A"/>
    <w:rsid w:val="001B7985"/>
    <w:rsid w:val="001B7BA6"/>
    <w:rsid w:val="001B7CB5"/>
    <w:rsid w:val="001B7E6D"/>
    <w:rsid w:val="001C0D12"/>
    <w:rsid w:val="001C108C"/>
    <w:rsid w:val="001C2326"/>
    <w:rsid w:val="001C254C"/>
    <w:rsid w:val="001C266A"/>
    <w:rsid w:val="001C297C"/>
    <w:rsid w:val="001C2A1A"/>
    <w:rsid w:val="001C30F4"/>
    <w:rsid w:val="001C3214"/>
    <w:rsid w:val="001C3240"/>
    <w:rsid w:val="001C3271"/>
    <w:rsid w:val="001C36E8"/>
    <w:rsid w:val="001C3C01"/>
    <w:rsid w:val="001C448E"/>
    <w:rsid w:val="001C46D6"/>
    <w:rsid w:val="001C47B9"/>
    <w:rsid w:val="001C4B4B"/>
    <w:rsid w:val="001C4B4E"/>
    <w:rsid w:val="001C4C97"/>
    <w:rsid w:val="001C4F81"/>
    <w:rsid w:val="001C4F82"/>
    <w:rsid w:val="001C5C7E"/>
    <w:rsid w:val="001C5FD8"/>
    <w:rsid w:val="001C5FF0"/>
    <w:rsid w:val="001C6048"/>
    <w:rsid w:val="001C60BF"/>
    <w:rsid w:val="001C6100"/>
    <w:rsid w:val="001C67C0"/>
    <w:rsid w:val="001C6AB7"/>
    <w:rsid w:val="001C7F21"/>
    <w:rsid w:val="001D08E7"/>
    <w:rsid w:val="001D0900"/>
    <w:rsid w:val="001D1006"/>
    <w:rsid w:val="001D1228"/>
    <w:rsid w:val="001D16DF"/>
    <w:rsid w:val="001D1844"/>
    <w:rsid w:val="001D18C2"/>
    <w:rsid w:val="001D1E0A"/>
    <w:rsid w:val="001D1F1B"/>
    <w:rsid w:val="001D1F31"/>
    <w:rsid w:val="001D1F9A"/>
    <w:rsid w:val="001D2AB6"/>
    <w:rsid w:val="001D2ECF"/>
    <w:rsid w:val="001D2F3E"/>
    <w:rsid w:val="001D34AE"/>
    <w:rsid w:val="001D35FC"/>
    <w:rsid w:val="001D3BF7"/>
    <w:rsid w:val="001D3C1D"/>
    <w:rsid w:val="001D3D0C"/>
    <w:rsid w:val="001D3EB9"/>
    <w:rsid w:val="001D429C"/>
    <w:rsid w:val="001D4644"/>
    <w:rsid w:val="001D47CF"/>
    <w:rsid w:val="001D4A30"/>
    <w:rsid w:val="001D4D80"/>
    <w:rsid w:val="001D4ED4"/>
    <w:rsid w:val="001D5320"/>
    <w:rsid w:val="001D58F2"/>
    <w:rsid w:val="001D5980"/>
    <w:rsid w:val="001D599F"/>
    <w:rsid w:val="001D618A"/>
    <w:rsid w:val="001D666A"/>
    <w:rsid w:val="001D6D88"/>
    <w:rsid w:val="001D6EDD"/>
    <w:rsid w:val="001D7A0D"/>
    <w:rsid w:val="001D7A45"/>
    <w:rsid w:val="001D7D65"/>
    <w:rsid w:val="001D7EDC"/>
    <w:rsid w:val="001D7F35"/>
    <w:rsid w:val="001E01FE"/>
    <w:rsid w:val="001E07F0"/>
    <w:rsid w:val="001E0AB0"/>
    <w:rsid w:val="001E0D47"/>
    <w:rsid w:val="001E120A"/>
    <w:rsid w:val="001E24BE"/>
    <w:rsid w:val="001E2A06"/>
    <w:rsid w:val="001E2C87"/>
    <w:rsid w:val="001E2FDC"/>
    <w:rsid w:val="001E33B1"/>
    <w:rsid w:val="001E3D9B"/>
    <w:rsid w:val="001E430A"/>
    <w:rsid w:val="001E4551"/>
    <w:rsid w:val="001E518C"/>
    <w:rsid w:val="001E52E1"/>
    <w:rsid w:val="001E5623"/>
    <w:rsid w:val="001E56F9"/>
    <w:rsid w:val="001E5962"/>
    <w:rsid w:val="001E6160"/>
    <w:rsid w:val="001E6427"/>
    <w:rsid w:val="001E6840"/>
    <w:rsid w:val="001E72D3"/>
    <w:rsid w:val="001E7611"/>
    <w:rsid w:val="001E7E0F"/>
    <w:rsid w:val="001F092A"/>
    <w:rsid w:val="001F0EC1"/>
    <w:rsid w:val="001F0F50"/>
    <w:rsid w:val="001F0F63"/>
    <w:rsid w:val="001F1155"/>
    <w:rsid w:val="001F119F"/>
    <w:rsid w:val="001F13AF"/>
    <w:rsid w:val="001F1674"/>
    <w:rsid w:val="001F1753"/>
    <w:rsid w:val="001F1AEA"/>
    <w:rsid w:val="001F1B57"/>
    <w:rsid w:val="001F1D39"/>
    <w:rsid w:val="001F1F5F"/>
    <w:rsid w:val="001F20D8"/>
    <w:rsid w:val="001F2117"/>
    <w:rsid w:val="001F2B8E"/>
    <w:rsid w:val="001F2EE7"/>
    <w:rsid w:val="001F2F93"/>
    <w:rsid w:val="001F3348"/>
    <w:rsid w:val="001F37BF"/>
    <w:rsid w:val="001F3A0A"/>
    <w:rsid w:val="001F3AEB"/>
    <w:rsid w:val="001F4017"/>
    <w:rsid w:val="001F40EE"/>
    <w:rsid w:val="001F4579"/>
    <w:rsid w:val="001F461A"/>
    <w:rsid w:val="001F4774"/>
    <w:rsid w:val="001F4A45"/>
    <w:rsid w:val="001F5CC9"/>
    <w:rsid w:val="001F5E27"/>
    <w:rsid w:val="001F613A"/>
    <w:rsid w:val="001F6BFF"/>
    <w:rsid w:val="001F6CE5"/>
    <w:rsid w:val="001F71D5"/>
    <w:rsid w:val="001F7582"/>
    <w:rsid w:val="001F77DC"/>
    <w:rsid w:val="001F7908"/>
    <w:rsid w:val="001F7FD9"/>
    <w:rsid w:val="002001C0"/>
    <w:rsid w:val="0020042C"/>
    <w:rsid w:val="002004F5"/>
    <w:rsid w:val="002007F3"/>
    <w:rsid w:val="00200803"/>
    <w:rsid w:val="00200B0A"/>
    <w:rsid w:val="00202181"/>
    <w:rsid w:val="002022D3"/>
    <w:rsid w:val="002029DB"/>
    <w:rsid w:val="00202A39"/>
    <w:rsid w:val="00202F35"/>
    <w:rsid w:val="002031A1"/>
    <w:rsid w:val="0020328F"/>
    <w:rsid w:val="002032FE"/>
    <w:rsid w:val="00203671"/>
    <w:rsid w:val="00203C6C"/>
    <w:rsid w:val="00203E17"/>
    <w:rsid w:val="00203FBE"/>
    <w:rsid w:val="00204033"/>
    <w:rsid w:val="00204496"/>
    <w:rsid w:val="002045EB"/>
    <w:rsid w:val="00204A56"/>
    <w:rsid w:val="00204ECA"/>
    <w:rsid w:val="0020570B"/>
    <w:rsid w:val="002067C8"/>
    <w:rsid w:val="00206A9E"/>
    <w:rsid w:val="00206CF3"/>
    <w:rsid w:val="00206EA5"/>
    <w:rsid w:val="002070D7"/>
    <w:rsid w:val="0020767B"/>
    <w:rsid w:val="0020793F"/>
    <w:rsid w:val="00207C17"/>
    <w:rsid w:val="00207EBF"/>
    <w:rsid w:val="00207EDD"/>
    <w:rsid w:val="00210083"/>
    <w:rsid w:val="002107D3"/>
    <w:rsid w:val="0021089D"/>
    <w:rsid w:val="00210B5F"/>
    <w:rsid w:val="00210EFE"/>
    <w:rsid w:val="0021114C"/>
    <w:rsid w:val="00211415"/>
    <w:rsid w:val="002119B5"/>
    <w:rsid w:val="00211A2F"/>
    <w:rsid w:val="00211CF8"/>
    <w:rsid w:val="00211D5E"/>
    <w:rsid w:val="002121AF"/>
    <w:rsid w:val="002124C1"/>
    <w:rsid w:val="0021254D"/>
    <w:rsid w:val="00212A05"/>
    <w:rsid w:val="00212D2E"/>
    <w:rsid w:val="00213178"/>
    <w:rsid w:val="0021384A"/>
    <w:rsid w:val="00213EE9"/>
    <w:rsid w:val="002140AB"/>
    <w:rsid w:val="002140B1"/>
    <w:rsid w:val="002143BA"/>
    <w:rsid w:val="002144D6"/>
    <w:rsid w:val="002145C6"/>
    <w:rsid w:val="00214AA3"/>
    <w:rsid w:val="00214C38"/>
    <w:rsid w:val="00215144"/>
    <w:rsid w:val="002155C6"/>
    <w:rsid w:val="00215A23"/>
    <w:rsid w:val="002163F4"/>
    <w:rsid w:val="00216AC7"/>
    <w:rsid w:val="0021719E"/>
    <w:rsid w:val="002178AD"/>
    <w:rsid w:val="002200FE"/>
    <w:rsid w:val="00220D70"/>
    <w:rsid w:val="002215F6"/>
    <w:rsid w:val="00221802"/>
    <w:rsid w:val="002218FC"/>
    <w:rsid w:val="00222435"/>
    <w:rsid w:val="002224F6"/>
    <w:rsid w:val="002227B0"/>
    <w:rsid w:val="00223314"/>
    <w:rsid w:val="00223350"/>
    <w:rsid w:val="002233FA"/>
    <w:rsid w:val="0022342D"/>
    <w:rsid w:val="0022413E"/>
    <w:rsid w:val="0022429D"/>
    <w:rsid w:val="002246A4"/>
    <w:rsid w:val="00224D10"/>
    <w:rsid w:val="00224E0B"/>
    <w:rsid w:val="0022515F"/>
    <w:rsid w:val="002258B4"/>
    <w:rsid w:val="00226323"/>
    <w:rsid w:val="0022632C"/>
    <w:rsid w:val="0022682E"/>
    <w:rsid w:val="002268DC"/>
    <w:rsid w:val="0022695B"/>
    <w:rsid w:val="002269C9"/>
    <w:rsid w:val="00226D2D"/>
    <w:rsid w:val="00226DDC"/>
    <w:rsid w:val="00226E91"/>
    <w:rsid w:val="002272AF"/>
    <w:rsid w:val="0022736E"/>
    <w:rsid w:val="00227426"/>
    <w:rsid w:val="002274A5"/>
    <w:rsid w:val="0022752B"/>
    <w:rsid w:val="00227A9B"/>
    <w:rsid w:val="00227DFC"/>
    <w:rsid w:val="00230449"/>
    <w:rsid w:val="002306E5"/>
    <w:rsid w:val="00230789"/>
    <w:rsid w:val="0023127D"/>
    <w:rsid w:val="0023162A"/>
    <w:rsid w:val="0023177C"/>
    <w:rsid w:val="00231995"/>
    <w:rsid w:val="00232127"/>
    <w:rsid w:val="00232CB8"/>
    <w:rsid w:val="00232E4F"/>
    <w:rsid w:val="00233205"/>
    <w:rsid w:val="00233511"/>
    <w:rsid w:val="00233A44"/>
    <w:rsid w:val="00234135"/>
    <w:rsid w:val="00234CA5"/>
    <w:rsid w:val="002354F2"/>
    <w:rsid w:val="00235774"/>
    <w:rsid w:val="00235A16"/>
    <w:rsid w:val="0023617E"/>
    <w:rsid w:val="0023618F"/>
    <w:rsid w:val="002367CE"/>
    <w:rsid w:val="00236D01"/>
    <w:rsid w:val="00237004"/>
    <w:rsid w:val="00237714"/>
    <w:rsid w:val="00237715"/>
    <w:rsid w:val="00237D1F"/>
    <w:rsid w:val="00237DC8"/>
    <w:rsid w:val="00240E73"/>
    <w:rsid w:val="00241546"/>
    <w:rsid w:val="002415A8"/>
    <w:rsid w:val="00241B53"/>
    <w:rsid w:val="00241F3E"/>
    <w:rsid w:val="002422EF"/>
    <w:rsid w:val="00242483"/>
    <w:rsid w:val="00242804"/>
    <w:rsid w:val="002428D9"/>
    <w:rsid w:val="00242B78"/>
    <w:rsid w:val="00242E9D"/>
    <w:rsid w:val="00243000"/>
    <w:rsid w:val="002431B3"/>
    <w:rsid w:val="0024326A"/>
    <w:rsid w:val="00243331"/>
    <w:rsid w:val="002437CD"/>
    <w:rsid w:val="002437DB"/>
    <w:rsid w:val="00243A78"/>
    <w:rsid w:val="00243FD5"/>
    <w:rsid w:val="0024406A"/>
    <w:rsid w:val="00244077"/>
    <w:rsid w:val="002440C0"/>
    <w:rsid w:val="00244880"/>
    <w:rsid w:val="00244E81"/>
    <w:rsid w:val="00245673"/>
    <w:rsid w:val="00245B4E"/>
    <w:rsid w:val="00245BBE"/>
    <w:rsid w:val="00246216"/>
    <w:rsid w:val="00246333"/>
    <w:rsid w:val="002463F7"/>
    <w:rsid w:val="00246462"/>
    <w:rsid w:val="00246C86"/>
    <w:rsid w:val="002475FC"/>
    <w:rsid w:val="0024770E"/>
    <w:rsid w:val="002479CB"/>
    <w:rsid w:val="00250039"/>
    <w:rsid w:val="00250097"/>
    <w:rsid w:val="00250B20"/>
    <w:rsid w:val="00250C58"/>
    <w:rsid w:val="00250DFC"/>
    <w:rsid w:val="002516FD"/>
    <w:rsid w:val="0025198D"/>
    <w:rsid w:val="00251C33"/>
    <w:rsid w:val="00251D5C"/>
    <w:rsid w:val="00251DE4"/>
    <w:rsid w:val="00252025"/>
    <w:rsid w:val="0025206F"/>
    <w:rsid w:val="002523CF"/>
    <w:rsid w:val="00252984"/>
    <w:rsid w:val="00253B4F"/>
    <w:rsid w:val="00254103"/>
    <w:rsid w:val="0025456E"/>
    <w:rsid w:val="002545FE"/>
    <w:rsid w:val="00254664"/>
    <w:rsid w:val="00254895"/>
    <w:rsid w:val="00254CEE"/>
    <w:rsid w:val="00254F5F"/>
    <w:rsid w:val="00255147"/>
    <w:rsid w:val="00255B18"/>
    <w:rsid w:val="002563F4"/>
    <w:rsid w:val="00256B1C"/>
    <w:rsid w:val="00256D50"/>
    <w:rsid w:val="0025729B"/>
    <w:rsid w:val="00257ED0"/>
    <w:rsid w:val="002600A2"/>
    <w:rsid w:val="0026063D"/>
    <w:rsid w:val="0026081A"/>
    <w:rsid w:val="002608E1"/>
    <w:rsid w:val="00260EDD"/>
    <w:rsid w:val="002612E3"/>
    <w:rsid w:val="00261302"/>
    <w:rsid w:val="0026170C"/>
    <w:rsid w:val="002623F2"/>
    <w:rsid w:val="0026274C"/>
    <w:rsid w:val="00262BC5"/>
    <w:rsid w:val="0026333B"/>
    <w:rsid w:val="00263682"/>
    <w:rsid w:val="0026389F"/>
    <w:rsid w:val="002647D4"/>
    <w:rsid w:val="002647F5"/>
    <w:rsid w:val="00264C3D"/>
    <w:rsid w:val="00265036"/>
    <w:rsid w:val="002658A3"/>
    <w:rsid w:val="00265D8E"/>
    <w:rsid w:val="00266188"/>
    <w:rsid w:val="0026684B"/>
    <w:rsid w:val="00266F1A"/>
    <w:rsid w:val="00267152"/>
    <w:rsid w:val="0027038A"/>
    <w:rsid w:val="002703D9"/>
    <w:rsid w:val="00270965"/>
    <w:rsid w:val="00270AC0"/>
    <w:rsid w:val="00270B12"/>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53C5"/>
    <w:rsid w:val="00275598"/>
    <w:rsid w:val="00275A32"/>
    <w:rsid w:val="00276239"/>
    <w:rsid w:val="00276419"/>
    <w:rsid w:val="00276D3B"/>
    <w:rsid w:val="00276D3E"/>
    <w:rsid w:val="00277693"/>
    <w:rsid w:val="002779AE"/>
    <w:rsid w:val="0028123E"/>
    <w:rsid w:val="00281829"/>
    <w:rsid w:val="00281AE6"/>
    <w:rsid w:val="002828CC"/>
    <w:rsid w:val="002828EC"/>
    <w:rsid w:val="00282AD1"/>
    <w:rsid w:val="00282C4A"/>
    <w:rsid w:val="00283504"/>
    <w:rsid w:val="002836E3"/>
    <w:rsid w:val="00284041"/>
    <w:rsid w:val="0028434A"/>
    <w:rsid w:val="00284551"/>
    <w:rsid w:val="00284BA4"/>
    <w:rsid w:val="0028557A"/>
    <w:rsid w:val="00285A98"/>
    <w:rsid w:val="00285BF5"/>
    <w:rsid w:val="00285DF9"/>
    <w:rsid w:val="00286340"/>
    <w:rsid w:val="00286694"/>
    <w:rsid w:val="00286C19"/>
    <w:rsid w:val="00286DF2"/>
    <w:rsid w:val="0028735D"/>
    <w:rsid w:val="00287E4A"/>
    <w:rsid w:val="00290029"/>
    <w:rsid w:val="00290126"/>
    <w:rsid w:val="00290731"/>
    <w:rsid w:val="00290B3F"/>
    <w:rsid w:val="00290FB7"/>
    <w:rsid w:val="00290FD6"/>
    <w:rsid w:val="00291169"/>
    <w:rsid w:val="00291853"/>
    <w:rsid w:val="00292886"/>
    <w:rsid w:val="00292924"/>
    <w:rsid w:val="00292A73"/>
    <w:rsid w:val="00292B03"/>
    <w:rsid w:val="0029356E"/>
    <w:rsid w:val="002937DF"/>
    <w:rsid w:val="0029382B"/>
    <w:rsid w:val="00293C11"/>
    <w:rsid w:val="002941E5"/>
    <w:rsid w:val="00294B6D"/>
    <w:rsid w:val="00295668"/>
    <w:rsid w:val="0029568F"/>
    <w:rsid w:val="00295A99"/>
    <w:rsid w:val="00295AD5"/>
    <w:rsid w:val="00295BB1"/>
    <w:rsid w:val="00295D79"/>
    <w:rsid w:val="00295F55"/>
    <w:rsid w:val="0029604B"/>
    <w:rsid w:val="002963A7"/>
    <w:rsid w:val="00296FBD"/>
    <w:rsid w:val="002970BD"/>
    <w:rsid w:val="00297293"/>
    <w:rsid w:val="00297511"/>
    <w:rsid w:val="00297CE8"/>
    <w:rsid w:val="00297EF3"/>
    <w:rsid w:val="002A02E8"/>
    <w:rsid w:val="002A0479"/>
    <w:rsid w:val="002A08EF"/>
    <w:rsid w:val="002A0A7A"/>
    <w:rsid w:val="002A0C38"/>
    <w:rsid w:val="002A127A"/>
    <w:rsid w:val="002A1837"/>
    <w:rsid w:val="002A1892"/>
    <w:rsid w:val="002A1D55"/>
    <w:rsid w:val="002A2233"/>
    <w:rsid w:val="002A28DA"/>
    <w:rsid w:val="002A2B3F"/>
    <w:rsid w:val="002A2E0F"/>
    <w:rsid w:val="002A335E"/>
    <w:rsid w:val="002A36B4"/>
    <w:rsid w:val="002A3CE4"/>
    <w:rsid w:val="002A3E42"/>
    <w:rsid w:val="002A436A"/>
    <w:rsid w:val="002A4633"/>
    <w:rsid w:val="002A49B5"/>
    <w:rsid w:val="002A4AAC"/>
    <w:rsid w:val="002A4D36"/>
    <w:rsid w:val="002A521D"/>
    <w:rsid w:val="002A53EF"/>
    <w:rsid w:val="002A5877"/>
    <w:rsid w:val="002A5F13"/>
    <w:rsid w:val="002A6015"/>
    <w:rsid w:val="002A60BB"/>
    <w:rsid w:val="002A610B"/>
    <w:rsid w:val="002A61AB"/>
    <w:rsid w:val="002A6208"/>
    <w:rsid w:val="002A62DE"/>
    <w:rsid w:val="002A64C5"/>
    <w:rsid w:val="002A6F81"/>
    <w:rsid w:val="002A79F6"/>
    <w:rsid w:val="002B01F1"/>
    <w:rsid w:val="002B0288"/>
    <w:rsid w:val="002B075B"/>
    <w:rsid w:val="002B08D4"/>
    <w:rsid w:val="002B0934"/>
    <w:rsid w:val="002B0AD7"/>
    <w:rsid w:val="002B0E2D"/>
    <w:rsid w:val="002B0FC3"/>
    <w:rsid w:val="002B1045"/>
    <w:rsid w:val="002B1236"/>
    <w:rsid w:val="002B128A"/>
    <w:rsid w:val="002B1889"/>
    <w:rsid w:val="002B1A42"/>
    <w:rsid w:val="002B2807"/>
    <w:rsid w:val="002B290E"/>
    <w:rsid w:val="002B2C9F"/>
    <w:rsid w:val="002B3295"/>
    <w:rsid w:val="002B32C6"/>
    <w:rsid w:val="002B3CF4"/>
    <w:rsid w:val="002B44FD"/>
    <w:rsid w:val="002B5746"/>
    <w:rsid w:val="002B583E"/>
    <w:rsid w:val="002B5B6D"/>
    <w:rsid w:val="002B5BAA"/>
    <w:rsid w:val="002B5C6B"/>
    <w:rsid w:val="002B5DBC"/>
    <w:rsid w:val="002B60EB"/>
    <w:rsid w:val="002B60F4"/>
    <w:rsid w:val="002B615B"/>
    <w:rsid w:val="002B63D0"/>
    <w:rsid w:val="002B65FF"/>
    <w:rsid w:val="002B665A"/>
    <w:rsid w:val="002B684C"/>
    <w:rsid w:val="002B69A8"/>
    <w:rsid w:val="002B6E12"/>
    <w:rsid w:val="002B7049"/>
    <w:rsid w:val="002B710C"/>
    <w:rsid w:val="002B71F9"/>
    <w:rsid w:val="002B72FC"/>
    <w:rsid w:val="002B7342"/>
    <w:rsid w:val="002B7497"/>
    <w:rsid w:val="002B74A8"/>
    <w:rsid w:val="002B74BB"/>
    <w:rsid w:val="002B764F"/>
    <w:rsid w:val="002B796B"/>
    <w:rsid w:val="002C03BD"/>
    <w:rsid w:val="002C09DF"/>
    <w:rsid w:val="002C1205"/>
    <w:rsid w:val="002C1241"/>
    <w:rsid w:val="002C13F2"/>
    <w:rsid w:val="002C1440"/>
    <w:rsid w:val="002C14EE"/>
    <w:rsid w:val="002C16FE"/>
    <w:rsid w:val="002C170C"/>
    <w:rsid w:val="002C1E4E"/>
    <w:rsid w:val="002C20DA"/>
    <w:rsid w:val="002C21AE"/>
    <w:rsid w:val="002C25E6"/>
    <w:rsid w:val="002C2B23"/>
    <w:rsid w:val="002C2BDC"/>
    <w:rsid w:val="002C309A"/>
    <w:rsid w:val="002C3295"/>
    <w:rsid w:val="002C343E"/>
    <w:rsid w:val="002C35B3"/>
    <w:rsid w:val="002C3682"/>
    <w:rsid w:val="002C3775"/>
    <w:rsid w:val="002C38A4"/>
    <w:rsid w:val="002C3A2B"/>
    <w:rsid w:val="002C3A9F"/>
    <w:rsid w:val="002C3B6E"/>
    <w:rsid w:val="002C3C9D"/>
    <w:rsid w:val="002C4118"/>
    <w:rsid w:val="002C4215"/>
    <w:rsid w:val="002C47E1"/>
    <w:rsid w:val="002C47F1"/>
    <w:rsid w:val="002C508B"/>
    <w:rsid w:val="002C5192"/>
    <w:rsid w:val="002C5224"/>
    <w:rsid w:val="002C53CC"/>
    <w:rsid w:val="002C5798"/>
    <w:rsid w:val="002C5A76"/>
    <w:rsid w:val="002C5AAD"/>
    <w:rsid w:val="002C5EEC"/>
    <w:rsid w:val="002C65C5"/>
    <w:rsid w:val="002C65C7"/>
    <w:rsid w:val="002C6742"/>
    <w:rsid w:val="002C67A9"/>
    <w:rsid w:val="002C67FE"/>
    <w:rsid w:val="002C6D7C"/>
    <w:rsid w:val="002C6E0E"/>
    <w:rsid w:val="002C6FAF"/>
    <w:rsid w:val="002C7D5F"/>
    <w:rsid w:val="002D00E7"/>
    <w:rsid w:val="002D0198"/>
    <w:rsid w:val="002D0275"/>
    <w:rsid w:val="002D0287"/>
    <w:rsid w:val="002D091E"/>
    <w:rsid w:val="002D0A01"/>
    <w:rsid w:val="002D0A60"/>
    <w:rsid w:val="002D141E"/>
    <w:rsid w:val="002D19F0"/>
    <w:rsid w:val="002D1C06"/>
    <w:rsid w:val="002D2494"/>
    <w:rsid w:val="002D26FD"/>
    <w:rsid w:val="002D2818"/>
    <w:rsid w:val="002D2A1E"/>
    <w:rsid w:val="002D2EC9"/>
    <w:rsid w:val="002D2EFB"/>
    <w:rsid w:val="002D2FE7"/>
    <w:rsid w:val="002D32BA"/>
    <w:rsid w:val="002D4635"/>
    <w:rsid w:val="002D4746"/>
    <w:rsid w:val="002D5026"/>
    <w:rsid w:val="002D577A"/>
    <w:rsid w:val="002D58EC"/>
    <w:rsid w:val="002D5F78"/>
    <w:rsid w:val="002D6069"/>
    <w:rsid w:val="002D691C"/>
    <w:rsid w:val="002D6C46"/>
    <w:rsid w:val="002D6C9E"/>
    <w:rsid w:val="002D71F5"/>
    <w:rsid w:val="002D72D0"/>
    <w:rsid w:val="002D76DD"/>
    <w:rsid w:val="002D7928"/>
    <w:rsid w:val="002D7AD0"/>
    <w:rsid w:val="002D7C87"/>
    <w:rsid w:val="002E0152"/>
    <w:rsid w:val="002E0231"/>
    <w:rsid w:val="002E0346"/>
    <w:rsid w:val="002E0677"/>
    <w:rsid w:val="002E0DE8"/>
    <w:rsid w:val="002E1075"/>
    <w:rsid w:val="002E12FE"/>
    <w:rsid w:val="002E143D"/>
    <w:rsid w:val="002E149C"/>
    <w:rsid w:val="002E1733"/>
    <w:rsid w:val="002E1DA9"/>
    <w:rsid w:val="002E205A"/>
    <w:rsid w:val="002E22D8"/>
    <w:rsid w:val="002E289C"/>
    <w:rsid w:val="002E32B4"/>
    <w:rsid w:val="002E3F4D"/>
    <w:rsid w:val="002E419C"/>
    <w:rsid w:val="002E44FF"/>
    <w:rsid w:val="002E46F7"/>
    <w:rsid w:val="002E4E29"/>
    <w:rsid w:val="002E5014"/>
    <w:rsid w:val="002E51FF"/>
    <w:rsid w:val="002E559A"/>
    <w:rsid w:val="002E58F2"/>
    <w:rsid w:val="002E5A1F"/>
    <w:rsid w:val="002E5C99"/>
    <w:rsid w:val="002E6152"/>
    <w:rsid w:val="002E61C7"/>
    <w:rsid w:val="002E65BD"/>
    <w:rsid w:val="002E696B"/>
    <w:rsid w:val="002E72C6"/>
    <w:rsid w:val="002E7305"/>
    <w:rsid w:val="002E7521"/>
    <w:rsid w:val="002E7733"/>
    <w:rsid w:val="002E7974"/>
    <w:rsid w:val="002E7B09"/>
    <w:rsid w:val="002E7B3F"/>
    <w:rsid w:val="002F01DF"/>
    <w:rsid w:val="002F03A3"/>
    <w:rsid w:val="002F0CD9"/>
    <w:rsid w:val="002F15DB"/>
    <w:rsid w:val="002F190A"/>
    <w:rsid w:val="002F1D47"/>
    <w:rsid w:val="002F1F50"/>
    <w:rsid w:val="002F2A50"/>
    <w:rsid w:val="002F2EB0"/>
    <w:rsid w:val="002F2F87"/>
    <w:rsid w:val="002F317E"/>
    <w:rsid w:val="002F32CF"/>
    <w:rsid w:val="002F3423"/>
    <w:rsid w:val="002F3487"/>
    <w:rsid w:val="002F37F0"/>
    <w:rsid w:val="002F3B2E"/>
    <w:rsid w:val="002F3D9A"/>
    <w:rsid w:val="002F3D9E"/>
    <w:rsid w:val="002F3E6B"/>
    <w:rsid w:val="002F4B6E"/>
    <w:rsid w:val="002F5277"/>
    <w:rsid w:val="002F54B9"/>
    <w:rsid w:val="002F5726"/>
    <w:rsid w:val="002F5C3C"/>
    <w:rsid w:val="002F5D67"/>
    <w:rsid w:val="002F5DCE"/>
    <w:rsid w:val="002F5E37"/>
    <w:rsid w:val="002F640E"/>
    <w:rsid w:val="002F6577"/>
    <w:rsid w:val="002F682E"/>
    <w:rsid w:val="002F6CB4"/>
    <w:rsid w:val="002F6D94"/>
    <w:rsid w:val="002F7037"/>
    <w:rsid w:val="002F7139"/>
    <w:rsid w:val="002F74AB"/>
    <w:rsid w:val="002F762B"/>
    <w:rsid w:val="002F7BD9"/>
    <w:rsid w:val="00300C47"/>
    <w:rsid w:val="00300F28"/>
    <w:rsid w:val="00301067"/>
    <w:rsid w:val="0030122E"/>
    <w:rsid w:val="00301278"/>
    <w:rsid w:val="00301A8C"/>
    <w:rsid w:val="00301ABB"/>
    <w:rsid w:val="00301B45"/>
    <w:rsid w:val="00302014"/>
    <w:rsid w:val="003021CB"/>
    <w:rsid w:val="00302241"/>
    <w:rsid w:val="003023D0"/>
    <w:rsid w:val="00302716"/>
    <w:rsid w:val="00302818"/>
    <w:rsid w:val="00302B24"/>
    <w:rsid w:val="00302F4D"/>
    <w:rsid w:val="00302FC0"/>
    <w:rsid w:val="003032B5"/>
    <w:rsid w:val="0030370A"/>
    <w:rsid w:val="003047F9"/>
    <w:rsid w:val="003048D5"/>
    <w:rsid w:val="003049CA"/>
    <w:rsid w:val="00304BB2"/>
    <w:rsid w:val="00304DC2"/>
    <w:rsid w:val="003051EF"/>
    <w:rsid w:val="00305484"/>
    <w:rsid w:val="003056C2"/>
    <w:rsid w:val="0030576C"/>
    <w:rsid w:val="00305A7C"/>
    <w:rsid w:val="003063C0"/>
    <w:rsid w:val="00306969"/>
    <w:rsid w:val="00306F86"/>
    <w:rsid w:val="00306FD4"/>
    <w:rsid w:val="00306FD5"/>
    <w:rsid w:val="003070FC"/>
    <w:rsid w:val="00307258"/>
    <w:rsid w:val="00307379"/>
    <w:rsid w:val="0030774A"/>
    <w:rsid w:val="00307853"/>
    <w:rsid w:val="00307DE5"/>
    <w:rsid w:val="00307EE7"/>
    <w:rsid w:val="003102AF"/>
    <w:rsid w:val="003102B9"/>
    <w:rsid w:val="00310343"/>
    <w:rsid w:val="003106CE"/>
    <w:rsid w:val="00310705"/>
    <w:rsid w:val="00310754"/>
    <w:rsid w:val="003108BE"/>
    <w:rsid w:val="00310BB9"/>
    <w:rsid w:val="00310F2C"/>
    <w:rsid w:val="003113FD"/>
    <w:rsid w:val="00311416"/>
    <w:rsid w:val="003116BC"/>
    <w:rsid w:val="00311909"/>
    <w:rsid w:val="00311D8D"/>
    <w:rsid w:val="00312676"/>
    <w:rsid w:val="0031336D"/>
    <w:rsid w:val="0031375F"/>
    <w:rsid w:val="00313AE9"/>
    <w:rsid w:val="00313F73"/>
    <w:rsid w:val="003145F3"/>
    <w:rsid w:val="0031462D"/>
    <w:rsid w:val="00314D34"/>
    <w:rsid w:val="00315006"/>
    <w:rsid w:val="003150B3"/>
    <w:rsid w:val="00315223"/>
    <w:rsid w:val="0031544A"/>
    <w:rsid w:val="00315562"/>
    <w:rsid w:val="003155AA"/>
    <w:rsid w:val="00315C6B"/>
    <w:rsid w:val="003162F7"/>
    <w:rsid w:val="0031726C"/>
    <w:rsid w:val="003173C6"/>
    <w:rsid w:val="003176B7"/>
    <w:rsid w:val="00317B3A"/>
    <w:rsid w:val="00317B6D"/>
    <w:rsid w:val="00317F99"/>
    <w:rsid w:val="003200A3"/>
    <w:rsid w:val="00320568"/>
    <w:rsid w:val="003205EA"/>
    <w:rsid w:val="003206CE"/>
    <w:rsid w:val="00320CE4"/>
    <w:rsid w:val="003214D6"/>
    <w:rsid w:val="00321723"/>
    <w:rsid w:val="0032183D"/>
    <w:rsid w:val="003219C6"/>
    <w:rsid w:val="00321B8A"/>
    <w:rsid w:val="00322433"/>
    <w:rsid w:val="00322D13"/>
    <w:rsid w:val="00322E5D"/>
    <w:rsid w:val="00322E60"/>
    <w:rsid w:val="00322F30"/>
    <w:rsid w:val="00323572"/>
    <w:rsid w:val="003239BD"/>
    <w:rsid w:val="00323F5E"/>
    <w:rsid w:val="003240B9"/>
    <w:rsid w:val="00324115"/>
    <w:rsid w:val="0032428B"/>
    <w:rsid w:val="00324C9F"/>
    <w:rsid w:val="003251B5"/>
    <w:rsid w:val="00325240"/>
    <w:rsid w:val="003254E0"/>
    <w:rsid w:val="0032575C"/>
    <w:rsid w:val="00325F4F"/>
    <w:rsid w:val="00326BCE"/>
    <w:rsid w:val="00326D3D"/>
    <w:rsid w:val="00326EE8"/>
    <w:rsid w:val="00326F23"/>
    <w:rsid w:val="00327CAF"/>
    <w:rsid w:val="003300F9"/>
    <w:rsid w:val="003301AC"/>
    <w:rsid w:val="003301F5"/>
    <w:rsid w:val="00330338"/>
    <w:rsid w:val="0033063F"/>
    <w:rsid w:val="003308C1"/>
    <w:rsid w:val="00330A2F"/>
    <w:rsid w:val="00330B5D"/>
    <w:rsid w:val="00330CAB"/>
    <w:rsid w:val="0033118D"/>
    <w:rsid w:val="00331A21"/>
    <w:rsid w:val="00331F39"/>
    <w:rsid w:val="0033203A"/>
    <w:rsid w:val="00332259"/>
    <w:rsid w:val="00332387"/>
    <w:rsid w:val="00332947"/>
    <w:rsid w:val="003331DC"/>
    <w:rsid w:val="00333DA4"/>
    <w:rsid w:val="0033423C"/>
    <w:rsid w:val="0033458C"/>
    <w:rsid w:val="003346D5"/>
    <w:rsid w:val="00334A72"/>
    <w:rsid w:val="00334BA2"/>
    <w:rsid w:val="00334D49"/>
    <w:rsid w:val="003353E0"/>
    <w:rsid w:val="0033558F"/>
    <w:rsid w:val="00335F6E"/>
    <w:rsid w:val="00336384"/>
    <w:rsid w:val="0033690D"/>
    <w:rsid w:val="00336976"/>
    <w:rsid w:val="00336FDD"/>
    <w:rsid w:val="0033704D"/>
    <w:rsid w:val="00337285"/>
    <w:rsid w:val="003372BB"/>
    <w:rsid w:val="003372E0"/>
    <w:rsid w:val="003375C1"/>
    <w:rsid w:val="003378D4"/>
    <w:rsid w:val="00337A62"/>
    <w:rsid w:val="00337B2A"/>
    <w:rsid w:val="00337BF7"/>
    <w:rsid w:val="003401CF"/>
    <w:rsid w:val="00340420"/>
    <w:rsid w:val="003408D5"/>
    <w:rsid w:val="00340F55"/>
    <w:rsid w:val="00341D3A"/>
    <w:rsid w:val="0034205E"/>
    <w:rsid w:val="0034230A"/>
    <w:rsid w:val="0034290A"/>
    <w:rsid w:val="003430B6"/>
    <w:rsid w:val="00343165"/>
    <w:rsid w:val="0034359C"/>
    <w:rsid w:val="00343B1D"/>
    <w:rsid w:val="00343BB1"/>
    <w:rsid w:val="00343BCA"/>
    <w:rsid w:val="00343DB7"/>
    <w:rsid w:val="00344364"/>
    <w:rsid w:val="003443A8"/>
    <w:rsid w:val="003444CD"/>
    <w:rsid w:val="00344842"/>
    <w:rsid w:val="00344BAE"/>
    <w:rsid w:val="00345AE2"/>
    <w:rsid w:val="00345E07"/>
    <w:rsid w:val="00345E6C"/>
    <w:rsid w:val="00346DF8"/>
    <w:rsid w:val="00347486"/>
    <w:rsid w:val="003476C7"/>
    <w:rsid w:val="00347B89"/>
    <w:rsid w:val="0035012F"/>
    <w:rsid w:val="00350BB2"/>
    <w:rsid w:val="00351A13"/>
    <w:rsid w:val="00351A28"/>
    <w:rsid w:val="00351B08"/>
    <w:rsid w:val="00351BB4"/>
    <w:rsid w:val="00351C94"/>
    <w:rsid w:val="00351D13"/>
    <w:rsid w:val="00351F07"/>
    <w:rsid w:val="00352169"/>
    <w:rsid w:val="003523FD"/>
    <w:rsid w:val="0035286D"/>
    <w:rsid w:val="00352937"/>
    <w:rsid w:val="00352B9B"/>
    <w:rsid w:val="00352BD9"/>
    <w:rsid w:val="00352CCE"/>
    <w:rsid w:val="00353391"/>
    <w:rsid w:val="00353551"/>
    <w:rsid w:val="0035393D"/>
    <w:rsid w:val="00353F5A"/>
    <w:rsid w:val="00353FF2"/>
    <w:rsid w:val="0035403C"/>
    <w:rsid w:val="003541C1"/>
    <w:rsid w:val="0035451B"/>
    <w:rsid w:val="00354793"/>
    <w:rsid w:val="00354FB3"/>
    <w:rsid w:val="00355200"/>
    <w:rsid w:val="0035548A"/>
    <w:rsid w:val="003556EE"/>
    <w:rsid w:val="00355753"/>
    <w:rsid w:val="003557C3"/>
    <w:rsid w:val="00355D3C"/>
    <w:rsid w:val="00355FC5"/>
    <w:rsid w:val="00356892"/>
    <w:rsid w:val="00356AD8"/>
    <w:rsid w:val="00356D60"/>
    <w:rsid w:val="00356EDF"/>
    <w:rsid w:val="00357266"/>
    <w:rsid w:val="0035788D"/>
    <w:rsid w:val="003578BF"/>
    <w:rsid w:val="00357E42"/>
    <w:rsid w:val="003600BD"/>
    <w:rsid w:val="00360467"/>
    <w:rsid w:val="00360627"/>
    <w:rsid w:val="003609AA"/>
    <w:rsid w:val="00360AF5"/>
    <w:rsid w:val="003614D8"/>
    <w:rsid w:val="0036172C"/>
    <w:rsid w:val="00361873"/>
    <w:rsid w:val="00362208"/>
    <w:rsid w:val="0036262A"/>
    <w:rsid w:val="00362A26"/>
    <w:rsid w:val="00362A55"/>
    <w:rsid w:val="003630BB"/>
    <w:rsid w:val="00363410"/>
    <w:rsid w:val="00363513"/>
    <w:rsid w:val="003638F1"/>
    <w:rsid w:val="00363946"/>
    <w:rsid w:val="00363AC1"/>
    <w:rsid w:val="00364060"/>
    <w:rsid w:val="00364A5F"/>
    <w:rsid w:val="00364B9D"/>
    <w:rsid w:val="00364C80"/>
    <w:rsid w:val="00365235"/>
    <w:rsid w:val="00365848"/>
    <w:rsid w:val="00365993"/>
    <w:rsid w:val="00365A2F"/>
    <w:rsid w:val="00365AD9"/>
    <w:rsid w:val="00365CCB"/>
    <w:rsid w:val="00365D89"/>
    <w:rsid w:val="003660BE"/>
    <w:rsid w:val="003662A1"/>
    <w:rsid w:val="003665D8"/>
    <w:rsid w:val="00367155"/>
    <w:rsid w:val="00367447"/>
    <w:rsid w:val="0036797A"/>
    <w:rsid w:val="00367BE0"/>
    <w:rsid w:val="00370E43"/>
    <w:rsid w:val="003713DA"/>
    <w:rsid w:val="0037143E"/>
    <w:rsid w:val="00371A33"/>
    <w:rsid w:val="00371BCA"/>
    <w:rsid w:val="00371EBD"/>
    <w:rsid w:val="003722E4"/>
    <w:rsid w:val="003726DD"/>
    <w:rsid w:val="00372819"/>
    <w:rsid w:val="003728F3"/>
    <w:rsid w:val="00372CB3"/>
    <w:rsid w:val="003737B0"/>
    <w:rsid w:val="00373869"/>
    <w:rsid w:val="00374710"/>
    <w:rsid w:val="00374A3C"/>
    <w:rsid w:val="00374AF5"/>
    <w:rsid w:val="00374D50"/>
    <w:rsid w:val="00375751"/>
    <w:rsid w:val="003758FB"/>
    <w:rsid w:val="00375AF6"/>
    <w:rsid w:val="00375C48"/>
    <w:rsid w:val="00375DD7"/>
    <w:rsid w:val="00375DDB"/>
    <w:rsid w:val="00375F78"/>
    <w:rsid w:val="003760EC"/>
    <w:rsid w:val="0037632D"/>
    <w:rsid w:val="0037791F"/>
    <w:rsid w:val="0038029F"/>
    <w:rsid w:val="003802A8"/>
    <w:rsid w:val="00380489"/>
    <w:rsid w:val="00380587"/>
    <w:rsid w:val="0038072F"/>
    <w:rsid w:val="00380D61"/>
    <w:rsid w:val="00380D9A"/>
    <w:rsid w:val="003813A1"/>
    <w:rsid w:val="003814AF"/>
    <w:rsid w:val="00381DF5"/>
    <w:rsid w:val="0038203D"/>
    <w:rsid w:val="0038218C"/>
    <w:rsid w:val="003823B6"/>
    <w:rsid w:val="0038270C"/>
    <w:rsid w:val="003827B3"/>
    <w:rsid w:val="00382848"/>
    <w:rsid w:val="003828E3"/>
    <w:rsid w:val="00382A1E"/>
    <w:rsid w:val="00382A20"/>
    <w:rsid w:val="00382CC5"/>
    <w:rsid w:val="00382E47"/>
    <w:rsid w:val="00383008"/>
    <w:rsid w:val="0038490A"/>
    <w:rsid w:val="00384C5C"/>
    <w:rsid w:val="00384CF0"/>
    <w:rsid w:val="00384D3B"/>
    <w:rsid w:val="00385455"/>
    <w:rsid w:val="00386381"/>
    <w:rsid w:val="00386780"/>
    <w:rsid w:val="00386791"/>
    <w:rsid w:val="00386B6E"/>
    <w:rsid w:val="00386C4F"/>
    <w:rsid w:val="00386E83"/>
    <w:rsid w:val="00387581"/>
    <w:rsid w:val="00387694"/>
    <w:rsid w:val="00387A51"/>
    <w:rsid w:val="00390038"/>
    <w:rsid w:val="0039027D"/>
    <w:rsid w:val="00390296"/>
    <w:rsid w:val="00390C2D"/>
    <w:rsid w:val="0039115A"/>
    <w:rsid w:val="00391425"/>
    <w:rsid w:val="00391475"/>
    <w:rsid w:val="00391C34"/>
    <w:rsid w:val="00391C9C"/>
    <w:rsid w:val="00391F08"/>
    <w:rsid w:val="00391F2D"/>
    <w:rsid w:val="003929FE"/>
    <w:rsid w:val="00392A11"/>
    <w:rsid w:val="00392BF5"/>
    <w:rsid w:val="00392CE0"/>
    <w:rsid w:val="00392F3B"/>
    <w:rsid w:val="00393157"/>
    <w:rsid w:val="003935E8"/>
    <w:rsid w:val="00393B30"/>
    <w:rsid w:val="00393BB1"/>
    <w:rsid w:val="00393CDB"/>
    <w:rsid w:val="00393E0C"/>
    <w:rsid w:val="00393F1F"/>
    <w:rsid w:val="00394A01"/>
    <w:rsid w:val="00394B62"/>
    <w:rsid w:val="00394D4B"/>
    <w:rsid w:val="00394F16"/>
    <w:rsid w:val="0039565C"/>
    <w:rsid w:val="00395714"/>
    <w:rsid w:val="00395752"/>
    <w:rsid w:val="00396003"/>
    <w:rsid w:val="003963AC"/>
    <w:rsid w:val="003964FA"/>
    <w:rsid w:val="00396A1C"/>
    <w:rsid w:val="00396DD9"/>
    <w:rsid w:val="0039720C"/>
    <w:rsid w:val="00397937"/>
    <w:rsid w:val="00397BE3"/>
    <w:rsid w:val="003A00BD"/>
    <w:rsid w:val="003A0279"/>
    <w:rsid w:val="003A0401"/>
    <w:rsid w:val="003A0F87"/>
    <w:rsid w:val="003A1343"/>
    <w:rsid w:val="003A1A09"/>
    <w:rsid w:val="003A1C43"/>
    <w:rsid w:val="003A1E7B"/>
    <w:rsid w:val="003A209B"/>
    <w:rsid w:val="003A24BA"/>
    <w:rsid w:val="003A25D3"/>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504A"/>
    <w:rsid w:val="003A55B2"/>
    <w:rsid w:val="003A5C63"/>
    <w:rsid w:val="003A5DB9"/>
    <w:rsid w:val="003A5E0A"/>
    <w:rsid w:val="003A5F44"/>
    <w:rsid w:val="003A6043"/>
    <w:rsid w:val="003A67B8"/>
    <w:rsid w:val="003A68EE"/>
    <w:rsid w:val="003A69B3"/>
    <w:rsid w:val="003A6E3D"/>
    <w:rsid w:val="003A74E3"/>
    <w:rsid w:val="003A7A4E"/>
    <w:rsid w:val="003A7B99"/>
    <w:rsid w:val="003A7BD7"/>
    <w:rsid w:val="003B006E"/>
    <w:rsid w:val="003B007F"/>
    <w:rsid w:val="003B013B"/>
    <w:rsid w:val="003B0163"/>
    <w:rsid w:val="003B0445"/>
    <w:rsid w:val="003B044B"/>
    <w:rsid w:val="003B04A8"/>
    <w:rsid w:val="003B080A"/>
    <w:rsid w:val="003B0953"/>
    <w:rsid w:val="003B0EA1"/>
    <w:rsid w:val="003B0FC6"/>
    <w:rsid w:val="003B1013"/>
    <w:rsid w:val="003B11BB"/>
    <w:rsid w:val="003B1ACB"/>
    <w:rsid w:val="003B1AF3"/>
    <w:rsid w:val="003B25B2"/>
    <w:rsid w:val="003B2794"/>
    <w:rsid w:val="003B289E"/>
    <w:rsid w:val="003B28AC"/>
    <w:rsid w:val="003B28E7"/>
    <w:rsid w:val="003B2A48"/>
    <w:rsid w:val="003B2E58"/>
    <w:rsid w:val="003B354A"/>
    <w:rsid w:val="003B3A46"/>
    <w:rsid w:val="003B3B98"/>
    <w:rsid w:val="003B41EC"/>
    <w:rsid w:val="003B43DB"/>
    <w:rsid w:val="003B4A95"/>
    <w:rsid w:val="003B4C74"/>
    <w:rsid w:val="003B4EAD"/>
    <w:rsid w:val="003B50FB"/>
    <w:rsid w:val="003B54BB"/>
    <w:rsid w:val="003B5521"/>
    <w:rsid w:val="003B5E79"/>
    <w:rsid w:val="003B5E93"/>
    <w:rsid w:val="003B5F4A"/>
    <w:rsid w:val="003B5F9F"/>
    <w:rsid w:val="003B6015"/>
    <w:rsid w:val="003B6158"/>
    <w:rsid w:val="003B617A"/>
    <w:rsid w:val="003B64B7"/>
    <w:rsid w:val="003B666C"/>
    <w:rsid w:val="003B6674"/>
    <w:rsid w:val="003B6812"/>
    <w:rsid w:val="003B7ACB"/>
    <w:rsid w:val="003B7D31"/>
    <w:rsid w:val="003B7FA6"/>
    <w:rsid w:val="003C068B"/>
    <w:rsid w:val="003C06B7"/>
    <w:rsid w:val="003C0D22"/>
    <w:rsid w:val="003C0D50"/>
    <w:rsid w:val="003C0F69"/>
    <w:rsid w:val="003C0FB7"/>
    <w:rsid w:val="003C0FC7"/>
    <w:rsid w:val="003C1386"/>
    <w:rsid w:val="003C15A6"/>
    <w:rsid w:val="003C15CB"/>
    <w:rsid w:val="003C1746"/>
    <w:rsid w:val="003C187E"/>
    <w:rsid w:val="003C1C7F"/>
    <w:rsid w:val="003C231E"/>
    <w:rsid w:val="003C2842"/>
    <w:rsid w:val="003C286C"/>
    <w:rsid w:val="003C2BEE"/>
    <w:rsid w:val="003C31EC"/>
    <w:rsid w:val="003C31FC"/>
    <w:rsid w:val="003C372C"/>
    <w:rsid w:val="003C3A54"/>
    <w:rsid w:val="003C4034"/>
    <w:rsid w:val="003C459E"/>
    <w:rsid w:val="003C4F19"/>
    <w:rsid w:val="003C531F"/>
    <w:rsid w:val="003C57B5"/>
    <w:rsid w:val="003C5A49"/>
    <w:rsid w:val="003C5B2C"/>
    <w:rsid w:val="003C5BF1"/>
    <w:rsid w:val="003C6BB0"/>
    <w:rsid w:val="003C7382"/>
    <w:rsid w:val="003C78F1"/>
    <w:rsid w:val="003D0081"/>
    <w:rsid w:val="003D04F7"/>
    <w:rsid w:val="003D0680"/>
    <w:rsid w:val="003D071B"/>
    <w:rsid w:val="003D0D12"/>
    <w:rsid w:val="003D162F"/>
    <w:rsid w:val="003D2023"/>
    <w:rsid w:val="003D216B"/>
    <w:rsid w:val="003D2817"/>
    <w:rsid w:val="003D2AAA"/>
    <w:rsid w:val="003D2FED"/>
    <w:rsid w:val="003D359D"/>
    <w:rsid w:val="003D385F"/>
    <w:rsid w:val="003D386F"/>
    <w:rsid w:val="003D3AE8"/>
    <w:rsid w:val="003D40DB"/>
    <w:rsid w:val="003D415B"/>
    <w:rsid w:val="003D490F"/>
    <w:rsid w:val="003D4966"/>
    <w:rsid w:val="003D49CA"/>
    <w:rsid w:val="003D4AB3"/>
    <w:rsid w:val="003D4DC0"/>
    <w:rsid w:val="003D5275"/>
    <w:rsid w:val="003D61C8"/>
    <w:rsid w:val="003D6A0D"/>
    <w:rsid w:val="003D6DA3"/>
    <w:rsid w:val="003D6DE8"/>
    <w:rsid w:val="003D71AF"/>
    <w:rsid w:val="003D7978"/>
    <w:rsid w:val="003D7BDA"/>
    <w:rsid w:val="003D7D11"/>
    <w:rsid w:val="003E0914"/>
    <w:rsid w:val="003E0B83"/>
    <w:rsid w:val="003E16D7"/>
    <w:rsid w:val="003E1AD2"/>
    <w:rsid w:val="003E1BCF"/>
    <w:rsid w:val="003E1C66"/>
    <w:rsid w:val="003E26A9"/>
    <w:rsid w:val="003E2939"/>
    <w:rsid w:val="003E2A43"/>
    <w:rsid w:val="003E2E2B"/>
    <w:rsid w:val="003E315F"/>
    <w:rsid w:val="003E31AE"/>
    <w:rsid w:val="003E32E0"/>
    <w:rsid w:val="003E3480"/>
    <w:rsid w:val="003E39A1"/>
    <w:rsid w:val="003E39C9"/>
    <w:rsid w:val="003E3E74"/>
    <w:rsid w:val="003E4209"/>
    <w:rsid w:val="003E44E9"/>
    <w:rsid w:val="003E47AF"/>
    <w:rsid w:val="003E4D13"/>
    <w:rsid w:val="003E4D67"/>
    <w:rsid w:val="003E4F4C"/>
    <w:rsid w:val="003E55F5"/>
    <w:rsid w:val="003E5803"/>
    <w:rsid w:val="003E59EB"/>
    <w:rsid w:val="003E5BF2"/>
    <w:rsid w:val="003E5D68"/>
    <w:rsid w:val="003E5E90"/>
    <w:rsid w:val="003E6388"/>
    <w:rsid w:val="003E657C"/>
    <w:rsid w:val="003E6661"/>
    <w:rsid w:val="003E6E79"/>
    <w:rsid w:val="003E70F6"/>
    <w:rsid w:val="003E7329"/>
    <w:rsid w:val="003E7505"/>
    <w:rsid w:val="003E7597"/>
    <w:rsid w:val="003E7738"/>
    <w:rsid w:val="003E7915"/>
    <w:rsid w:val="003F0405"/>
    <w:rsid w:val="003F055C"/>
    <w:rsid w:val="003F096A"/>
    <w:rsid w:val="003F0A02"/>
    <w:rsid w:val="003F182D"/>
    <w:rsid w:val="003F19A9"/>
    <w:rsid w:val="003F2CC1"/>
    <w:rsid w:val="003F2E67"/>
    <w:rsid w:val="003F341F"/>
    <w:rsid w:val="003F3B82"/>
    <w:rsid w:val="003F3CC2"/>
    <w:rsid w:val="003F45BE"/>
    <w:rsid w:val="003F5957"/>
    <w:rsid w:val="003F5FC2"/>
    <w:rsid w:val="003F6F44"/>
    <w:rsid w:val="003F73AA"/>
    <w:rsid w:val="003F7942"/>
    <w:rsid w:val="003F7A1D"/>
    <w:rsid w:val="003F7D05"/>
    <w:rsid w:val="00400091"/>
    <w:rsid w:val="00400092"/>
    <w:rsid w:val="004004BF"/>
    <w:rsid w:val="004004C2"/>
    <w:rsid w:val="004004D9"/>
    <w:rsid w:val="00400A04"/>
    <w:rsid w:val="00400FFB"/>
    <w:rsid w:val="00401551"/>
    <w:rsid w:val="004015EA"/>
    <w:rsid w:val="00401771"/>
    <w:rsid w:val="004017D9"/>
    <w:rsid w:val="00401813"/>
    <w:rsid w:val="004024FA"/>
    <w:rsid w:val="00402514"/>
    <w:rsid w:val="00402948"/>
    <w:rsid w:val="00402B4C"/>
    <w:rsid w:val="00402F8C"/>
    <w:rsid w:val="00402FEB"/>
    <w:rsid w:val="00403064"/>
    <w:rsid w:val="004032EC"/>
    <w:rsid w:val="00403534"/>
    <w:rsid w:val="00403F20"/>
    <w:rsid w:val="00404065"/>
    <w:rsid w:val="00404718"/>
    <w:rsid w:val="00404A44"/>
    <w:rsid w:val="004055C4"/>
    <w:rsid w:val="00405C55"/>
    <w:rsid w:val="004060BF"/>
    <w:rsid w:val="004062F8"/>
    <w:rsid w:val="00406438"/>
    <w:rsid w:val="00406596"/>
    <w:rsid w:val="0040670F"/>
    <w:rsid w:val="00406C5B"/>
    <w:rsid w:val="00406D25"/>
    <w:rsid w:val="0040723E"/>
    <w:rsid w:val="00407F65"/>
    <w:rsid w:val="00410082"/>
    <w:rsid w:val="00410339"/>
    <w:rsid w:val="00410508"/>
    <w:rsid w:val="00410742"/>
    <w:rsid w:val="0041098D"/>
    <w:rsid w:val="00410B84"/>
    <w:rsid w:val="00410C48"/>
    <w:rsid w:val="00410DD4"/>
    <w:rsid w:val="00410E3B"/>
    <w:rsid w:val="00410FD9"/>
    <w:rsid w:val="00411138"/>
    <w:rsid w:val="004112F3"/>
    <w:rsid w:val="004118F3"/>
    <w:rsid w:val="00411ABB"/>
    <w:rsid w:val="00411AE5"/>
    <w:rsid w:val="00411F3A"/>
    <w:rsid w:val="0041235F"/>
    <w:rsid w:val="0041326F"/>
    <w:rsid w:val="00413468"/>
    <w:rsid w:val="00413716"/>
    <w:rsid w:val="00413C56"/>
    <w:rsid w:val="004142FE"/>
    <w:rsid w:val="00414468"/>
    <w:rsid w:val="004148FC"/>
    <w:rsid w:val="00414DD7"/>
    <w:rsid w:val="00414F5C"/>
    <w:rsid w:val="00414F85"/>
    <w:rsid w:val="0041572B"/>
    <w:rsid w:val="00415846"/>
    <w:rsid w:val="0041591E"/>
    <w:rsid w:val="00415B2E"/>
    <w:rsid w:val="00415DB5"/>
    <w:rsid w:val="00416307"/>
    <w:rsid w:val="00416CE5"/>
    <w:rsid w:val="00417708"/>
    <w:rsid w:val="0041772F"/>
    <w:rsid w:val="00417E32"/>
    <w:rsid w:val="00417F35"/>
    <w:rsid w:val="00420284"/>
    <w:rsid w:val="00420586"/>
    <w:rsid w:val="00420CC0"/>
    <w:rsid w:val="00420F83"/>
    <w:rsid w:val="00421443"/>
    <w:rsid w:val="004214F2"/>
    <w:rsid w:val="004216B2"/>
    <w:rsid w:val="00422240"/>
    <w:rsid w:val="004223A3"/>
    <w:rsid w:val="00422550"/>
    <w:rsid w:val="004229A8"/>
    <w:rsid w:val="00422C46"/>
    <w:rsid w:val="00423239"/>
    <w:rsid w:val="004232E6"/>
    <w:rsid w:val="0042336B"/>
    <w:rsid w:val="004233D1"/>
    <w:rsid w:val="0042353D"/>
    <w:rsid w:val="00423860"/>
    <w:rsid w:val="00423CEA"/>
    <w:rsid w:val="00423D18"/>
    <w:rsid w:val="00424336"/>
    <w:rsid w:val="004243D0"/>
    <w:rsid w:val="00424943"/>
    <w:rsid w:val="00424E05"/>
    <w:rsid w:val="004251EC"/>
    <w:rsid w:val="00425787"/>
    <w:rsid w:val="00425ABA"/>
    <w:rsid w:val="00425AF1"/>
    <w:rsid w:val="00425CDF"/>
    <w:rsid w:val="00426027"/>
    <w:rsid w:val="00426338"/>
    <w:rsid w:val="00426703"/>
    <w:rsid w:val="00427046"/>
    <w:rsid w:val="0042727F"/>
    <w:rsid w:val="00427471"/>
    <w:rsid w:val="00427615"/>
    <w:rsid w:val="004277FC"/>
    <w:rsid w:val="00427F83"/>
    <w:rsid w:val="0043058E"/>
    <w:rsid w:val="00430789"/>
    <w:rsid w:val="00430927"/>
    <w:rsid w:val="00430C58"/>
    <w:rsid w:val="00431672"/>
    <w:rsid w:val="00431949"/>
    <w:rsid w:val="00431CDE"/>
    <w:rsid w:val="004323BC"/>
    <w:rsid w:val="004327F4"/>
    <w:rsid w:val="00432AE2"/>
    <w:rsid w:val="00432E41"/>
    <w:rsid w:val="00432E8E"/>
    <w:rsid w:val="0043327F"/>
    <w:rsid w:val="004332CF"/>
    <w:rsid w:val="00433A94"/>
    <w:rsid w:val="004342EB"/>
    <w:rsid w:val="0043467A"/>
    <w:rsid w:val="004347DD"/>
    <w:rsid w:val="004348C2"/>
    <w:rsid w:val="00434FF2"/>
    <w:rsid w:val="00435650"/>
    <w:rsid w:val="00435986"/>
    <w:rsid w:val="0043621A"/>
    <w:rsid w:val="0043632F"/>
    <w:rsid w:val="00436599"/>
    <w:rsid w:val="004366C8"/>
    <w:rsid w:val="00436A4D"/>
    <w:rsid w:val="00437351"/>
    <w:rsid w:val="0043762E"/>
    <w:rsid w:val="00437714"/>
    <w:rsid w:val="0043775B"/>
    <w:rsid w:val="0043790D"/>
    <w:rsid w:val="00440347"/>
    <w:rsid w:val="00440712"/>
    <w:rsid w:val="004407B3"/>
    <w:rsid w:val="0044094F"/>
    <w:rsid w:val="00440C5E"/>
    <w:rsid w:val="00440DFD"/>
    <w:rsid w:val="004410B1"/>
    <w:rsid w:val="00441634"/>
    <w:rsid w:val="00441701"/>
    <w:rsid w:val="00441739"/>
    <w:rsid w:val="004419B6"/>
    <w:rsid w:val="00441F88"/>
    <w:rsid w:val="004422D8"/>
    <w:rsid w:val="0044285A"/>
    <w:rsid w:val="004429F4"/>
    <w:rsid w:val="00442DE8"/>
    <w:rsid w:val="00443023"/>
    <w:rsid w:val="0044303F"/>
    <w:rsid w:val="00443960"/>
    <w:rsid w:val="00443999"/>
    <w:rsid w:val="00444027"/>
    <w:rsid w:val="0044453A"/>
    <w:rsid w:val="00444996"/>
    <w:rsid w:val="00444AD9"/>
    <w:rsid w:val="00444D5D"/>
    <w:rsid w:val="004452A6"/>
    <w:rsid w:val="00445587"/>
    <w:rsid w:val="00446170"/>
    <w:rsid w:val="004465B2"/>
    <w:rsid w:val="00446C56"/>
    <w:rsid w:val="0044774A"/>
    <w:rsid w:val="004478B1"/>
    <w:rsid w:val="00447F66"/>
    <w:rsid w:val="00447FA7"/>
    <w:rsid w:val="004502B3"/>
    <w:rsid w:val="00450477"/>
    <w:rsid w:val="00450DA5"/>
    <w:rsid w:val="00450DC6"/>
    <w:rsid w:val="00450E7A"/>
    <w:rsid w:val="00450EB1"/>
    <w:rsid w:val="00450EF3"/>
    <w:rsid w:val="0045116D"/>
    <w:rsid w:val="0045146B"/>
    <w:rsid w:val="004515B7"/>
    <w:rsid w:val="004520AA"/>
    <w:rsid w:val="0045261F"/>
    <w:rsid w:val="00452827"/>
    <w:rsid w:val="00452849"/>
    <w:rsid w:val="00453408"/>
    <w:rsid w:val="0045344B"/>
    <w:rsid w:val="004539EA"/>
    <w:rsid w:val="00453A53"/>
    <w:rsid w:val="00454012"/>
    <w:rsid w:val="004544BF"/>
    <w:rsid w:val="00454630"/>
    <w:rsid w:val="0045487C"/>
    <w:rsid w:val="00454882"/>
    <w:rsid w:val="00454B4E"/>
    <w:rsid w:val="00454D15"/>
    <w:rsid w:val="004552A2"/>
    <w:rsid w:val="00455536"/>
    <w:rsid w:val="004556D2"/>
    <w:rsid w:val="004556E1"/>
    <w:rsid w:val="00455713"/>
    <w:rsid w:val="00455A97"/>
    <w:rsid w:val="00455CA8"/>
    <w:rsid w:val="00455E8C"/>
    <w:rsid w:val="00456081"/>
    <w:rsid w:val="00456309"/>
    <w:rsid w:val="00456803"/>
    <w:rsid w:val="00456E49"/>
    <w:rsid w:val="00457072"/>
    <w:rsid w:val="00457A65"/>
    <w:rsid w:val="00457CB8"/>
    <w:rsid w:val="00457F00"/>
    <w:rsid w:val="00457F83"/>
    <w:rsid w:val="00460002"/>
    <w:rsid w:val="00460270"/>
    <w:rsid w:val="004606C1"/>
    <w:rsid w:val="00460843"/>
    <w:rsid w:val="00461819"/>
    <w:rsid w:val="0046185E"/>
    <w:rsid w:val="004622BF"/>
    <w:rsid w:val="00462417"/>
    <w:rsid w:val="004624F3"/>
    <w:rsid w:val="00462B09"/>
    <w:rsid w:val="00463032"/>
    <w:rsid w:val="0046332F"/>
    <w:rsid w:val="00463504"/>
    <w:rsid w:val="00463E8E"/>
    <w:rsid w:val="0046417C"/>
    <w:rsid w:val="0046429D"/>
    <w:rsid w:val="00464552"/>
    <w:rsid w:val="00464956"/>
    <w:rsid w:val="00464A9D"/>
    <w:rsid w:val="00464B07"/>
    <w:rsid w:val="00464CC1"/>
    <w:rsid w:val="00464E12"/>
    <w:rsid w:val="00464FDD"/>
    <w:rsid w:val="004656A6"/>
    <w:rsid w:val="00465758"/>
    <w:rsid w:val="00465E07"/>
    <w:rsid w:val="0046657E"/>
    <w:rsid w:val="00466CA3"/>
    <w:rsid w:val="00466D90"/>
    <w:rsid w:val="00467129"/>
    <w:rsid w:val="0046761A"/>
    <w:rsid w:val="00467656"/>
    <w:rsid w:val="00467759"/>
    <w:rsid w:val="004678B1"/>
    <w:rsid w:val="00467EC5"/>
    <w:rsid w:val="004700A8"/>
    <w:rsid w:val="004700DD"/>
    <w:rsid w:val="0047034C"/>
    <w:rsid w:val="0047061F"/>
    <w:rsid w:val="00470684"/>
    <w:rsid w:val="0047075A"/>
    <w:rsid w:val="004710A2"/>
    <w:rsid w:val="0047115D"/>
    <w:rsid w:val="00471341"/>
    <w:rsid w:val="00471854"/>
    <w:rsid w:val="00471BDC"/>
    <w:rsid w:val="00471C41"/>
    <w:rsid w:val="00472191"/>
    <w:rsid w:val="004729BA"/>
    <w:rsid w:val="00472F6A"/>
    <w:rsid w:val="0047349F"/>
    <w:rsid w:val="004735B5"/>
    <w:rsid w:val="00474231"/>
    <w:rsid w:val="0047433B"/>
    <w:rsid w:val="004748EB"/>
    <w:rsid w:val="00474D32"/>
    <w:rsid w:val="00475160"/>
    <w:rsid w:val="004751E4"/>
    <w:rsid w:val="0047588B"/>
    <w:rsid w:val="00475D0A"/>
    <w:rsid w:val="00476150"/>
    <w:rsid w:val="00476229"/>
    <w:rsid w:val="004770AA"/>
    <w:rsid w:val="00477A43"/>
    <w:rsid w:val="00477C7B"/>
    <w:rsid w:val="00477CEC"/>
    <w:rsid w:val="0048024A"/>
    <w:rsid w:val="00480471"/>
    <w:rsid w:val="0048136B"/>
    <w:rsid w:val="0048220E"/>
    <w:rsid w:val="0048226C"/>
    <w:rsid w:val="004822C8"/>
    <w:rsid w:val="004831D0"/>
    <w:rsid w:val="0048320E"/>
    <w:rsid w:val="0048330F"/>
    <w:rsid w:val="00483B9F"/>
    <w:rsid w:val="00483E5A"/>
    <w:rsid w:val="00483FAE"/>
    <w:rsid w:val="00484225"/>
    <w:rsid w:val="004842A1"/>
    <w:rsid w:val="004842D9"/>
    <w:rsid w:val="00484625"/>
    <w:rsid w:val="004847C4"/>
    <w:rsid w:val="004847D4"/>
    <w:rsid w:val="004849CB"/>
    <w:rsid w:val="00484F28"/>
    <w:rsid w:val="0048511D"/>
    <w:rsid w:val="00485603"/>
    <w:rsid w:val="00485890"/>
    <w:rsid w:val="004859F0"/>
    <w:rsid w:val="00485A00"/>
    <w:rsid w:val="0048617F"/>
    <w:rsid w:val="004862A4"/>
    <w:rsid w:val="00486475"/>
    <w:rsid w:val="00486864"/>
    <w:rsid w:val="00486B3A"/>
    <w:rsid w:val="00486F2D"/>
    <w:rsid w:val="0048752C"/>
    <w:rsid w:val="004875FF"/>
    <w:rsid w:val="00487771"/>
    <w:rsid w:val="0048779A"/>
    <w:rsid w:val="00487942"/>
    <w:rsid w:val="00490D69"/>
    <w:rsid w:val="00490EA4"/>
    <w:rsid w:val="00490FAB"/>
    <w:rsid w:val="004911E3"/>
    <w:rsid w:val="0049152F"/>
    <w:rsid w:val="00491625"/>
    <w:rsid w:val="0049194C"/>
    <w:rsid w:val="00491992"/>
    <w:rsid w:val="00491BE8"/>
    <w:rsid w:val="00491FFF"/>
    <w:rsid w:val="004929D5"/>
    <w:rsid w:val="00493AAD"/>
    <w:rsid w:val="00493B24"/>
    <w:rsid w:val="00493D81"/>
    <w:rsid w:val="00493EB4"/>
    <w:rsid w:val="00493F2F"/>
    <w:rsid w:val="004945B7"/>
    <w:rsid w:val="004947F7"/>
    <w:rsid w:val="0049487A"/>
    <w:rsid w:val="00494B99"/>
    <w:rsid w:val="00494DDF"/>
    <w:rsid w:val="004952DC"/>
    <w:rsid w:val="00495630"/>
    <w:rsid w:val="004958E6"/>
    <w:rsid w:val="00495C41"/>
    <w:rsid w:val="00495C5A"/>
    <w:rsid w:val="00495F58"/>
    <w:rsid w:val="004960A1"/>
    <w:rsid w:val="004962FE"/>
    <w:rsid w:val="00496997"/>
    <w:rsid w:val="00496DCC"/>
    <w:rsid w:val="0049787B"/>
    <w:rsid w:val="00497E66"/>
    <w:rsid w:val="004A007F"/>
    <w:rsid w:val="004A03C5"/>
    <w:rsid w:val="004A05B5"/>
    <w:rsid w:val="004A05BB"/>
    <w:rsid w:val="004A0660"/>
    <w:rsid w:val="004A095A"/>
    <w:rsid w:val="004A0FC3"/>
    <w:rsid w:val="004A13F6"/>
    <w:rsid w:val="004A1752"/>
    <w:rsid w:val="004A1782"/>
    <w:rsid w:val="004A22D5"/>
    <w:rsid w:val="004A2789"/>
    <w:rsid w:val="004A280F"/>
    <w:rsid w:val="004A324D"/>
    <w:rsid w:val="004A3976"/>
    <w:rsid w:val="004A3DB9"/>
    <w:rsid w:val="004A418A"/>
    <w:rsid w:val="004A4F31"/>
    <w:rsid w:val="004A4FB9"/>
    <w:rsid w:val="004A507F"/>
    <w:rsid w:val="004A5403"/>
    <w:rsid w:val="004A6024"/>
    <w:rsid w:val="004A6131"/>
    <w:rsid w:val="004A61FB"/>
    <w:rsid w:val="004A6454"/>
    <w:rsid w:val="004A64C3"/>
    <w:rsid w:val="004A6786"/>
    <w:rsid w:val="004A6978"/>
    <w:rsid w:val="004A6B86"/>
    <w:rsid w:val="004A6FBF"/>
    <w:rsid w:val="004A7240"/>
    <w:rsid w:val="004A7533"/>
    <w:rsid w:val="004B043A"/>
    <w:rsid w:val="004B05B5"/>
    <w:rsid w:val="004B05C0"/>
    <w:rsid w:val="004B0A49"/>
    <w:rsid w:val="004B0C17"/>
    <w:rsid w:val="004B0F9B"/>
    <w:rsid w:val="004B13EE"/>
    <w:rsid w:val="004B19FD"/>
    <w:rsid w:val="004B1FDE"/>
    <w:rsid w:val="004B226C"/>
    <w:rsid w:val="004B2594"/>
    <w:rsid w:val="004B2C30"/>
    <w:rsid w:val="004B2E44"/>
    <w:rsid w:val="004B2ED0"/>
    <w:rsid w:val="004B2F8C"/>
    <w:rsid w:val="004B312A"/>
    <w:rsid w:val="004B3AFC"/>
    <w:rsid w:val="004B3E07"/>
    <w:rsid w:val="004B3F44"/>
    <w:rsid w:val="004B4153"/>
    <w:rsid w:val="004B42BE"/>
    <w:rsid w:val="004B44EC"/>
    <w:rsid w:val="004B48B3"/>
    <w:rsid w:val="004B4F62"/>
    <w:rsid w:val="004B5394"/>
    <w:rsid w:val="004B5CAA"/>
    <w:rsid w:val="004B5F49"/>
    <w:rsid w:val="004B62DF"/>
    <w:rsid w:val="004B676A"/>
    <w:rsid w:val="004B6866"/>
    <w:rsid w:val="004B68D5"/>
    <w:rsid w:val="004B69CD"/>
    <w:rsid w:val="004B6C6C"/>
    <w:rsid w:val="004B6F0F"/>
    <w:rsid w:val="004C0052"/>
    <w:rsid w:val="004C02C6"/>
    <w:rsid w:val="004C0696"/>
    <w:rsid w:val="004C06C7"/>
    <w:rsid w:val="004C0788"/>
    <w:rsid w:val="004C07D2"/>
    <w:rsid w:val="004C08CB"/>
    <w:rsid w:val="004C0B2F"/>
    <w:rsid w:val="004C0CA3"/>
    <w:rsid w:val="004C0E26"/>
    <w:rsid w:val="004C0ED6"/>
    <w:rsid w:val="004C12E3"/>
    <w:rsid w:val="004C138A"/>
    <w:rsid w:val="004C14B9"/>
    <w:rsid w:val="004C18F4"/>
    <w:rsid w:val="004C1D03"/>
    <w:rsid w:val="004C1E02"/>
    <w:rsid w:val="004C1F1B"/>
    <w:rsid w:val="004C2159"/>
    <w:rsid w:val="004C21BA"/>
    <w:rsid w:val="004C2863"/>
    <w:rsid w:val="004C2D34"/>
    <w:rsid w:val="004C3027"/>
    <w:rsid w:val="004C3069"/>
    <w:rsid w:val="004C30ED"/>
    <w:rsid w:val="004C31D1"/>
    <w:rsid w:val="004C325F"/>
    <w:rsid w:val="004C3777"/>
    <w:rsid w:val="004C3C94"/>
    <w:rsid w:val="004C414B"/>
    <w:rsid w:val="004C42B2"/>
    <w:rsid w:val="004C4327"/>
    <w:rsid w:val="004C44E7"/>
    <w:rsid w:val="004C4A6C"/>
    <w:rsid w:val="004C4DEE"/>
    <w:rsid w:val="004C541E"/>
    <w:rsid w:val="004C5911"/>
    <w:rsid w:val="004C5A6C"/>
    <w:rsid w:val="004C5D22"/>
    <w:rsid w:val="004C5EAA"/>
    <w:rsid w:val="004C5F50"/>
    <w:rsid w:val="004C6AD6"/>
    <w:rsid w:val="004C6CA9"/>
    <w:rsid w:val="004C6F62"/>
    <w:rsid w:val="004C7512"/>
    <w:rsid w:val="004C7FA4"/>
    <w:rsid w:val="004D0602"/>
    <w:rsid w:val="004D0CAC"/>
    <w:rsid w:val="004D0D77"/>
    <w:rsid w:val="004D0E3A"/>
    <w:rsid w:val="004D0F73"/>
    <w:rsid w:val="004D1240"/>
    <w:rsid w:val="004D12C2"/>
    <w:rsid w:val="004D14C2"/>
    <w:rsid w:val="004D195E"/>
    <w:rsid w:val="004D1A57"/>
    <w:rsid w:val="004D1B2A"/>
    <w:rsid w:val="004D1DFF"/>
    <w:rsid w:val="004D1E3B"/>
    <w:rsid w:val="004D20B9"/>
    <w:rsid w:val="004D2853"/>
    <w:rsid w:val="004D2893"/>
    <w:rsid w:val="004D2AA0"/>
    <w:rsid w:val="004D2F0D"/>
    <w:rsid w:val="004D313E"/>
    <w:rsid w:val="004D348F"/>
    <w:rsid w:val="004D35C8"/>
    <w:rsid w:val="004D386B"/>
    <w:rsid w:val="004D39FE"/>
    <w:rsid w:val="004D3AA0"/>
    <w:rsid w:val="004D40ED"/>
    <w:rsid w:val="004D47C2"/>
    <w:rsid w:val="004D4E72"/>
    <w:rsid w:val="004D4EF3"/>
    <w:rsid w:val="004D52D1"/>
    <w:rsid w:val="004D5699"/>
    <w:rsid w:val="004D5AA1"/>
    <w:rsid w:val="004D5BFB"/>
    <w:rsid w:val="004D6658"/>
    <w:rsid w:val="004D66D3"/>
    <w:rsid w:val="004D6751"/>
    <w:rsid w:val="004D6C67"/>
    <w:rsid w:val="004D6CE5"/>
    <w:rsid w:val="004D6EA5"/>
    <w:rsid w:val="004D710B"/>
    <w:rsid w:val="004D7F26"/>
    <w:rsid w:val="004E000D"/>
    <w:rsid w:val="004E0061"/>
    <w:rsid w:val="004E011C"/>
    <w:rsid w:val="004E0827"/>
    <w:rsid w:val="004E0886"/>
    <w:rsid w:val="004E0A19"/>
    <w:rsid w:val="004E0D49"/>
    <w:rsid w:val="004E0E81"/>
    <w:rsid w:val="004E0ECD"/>
    <w:rsid w:val="004E17EF"/>
    <w:rsid w:val="004E1A38"/>
    <w:rsid w:val="004E1A87"/>
    <w:rsid w:val="004E2085"/>
    <w:rsid w:val="004E20E0"/>
    <w:rsid w:val="004E2241"/>
    <w:rsid w:val="004E2D15"/>
    <w:rsid w:val="004E32EA"/>
    <w:rsid w:val="004E33AE"/>
    <w:rsid w:val="004E3541"/>
    <w:rsid w:val="004E36D7"/>
    <w:rsid w:val="004E375C"/>
    <w:rsid w:val="004E3BDE"/>
    <w:rsid w:val="004E3D51"/>
    <w:rsid w:val="004E410B"/>
    <w:rsid w:val="004E4285"/>
    <w:rsid w:val="004E460C"/>
    <w:rsid w:val="004E46E7"/>
    <w:rsid w:val="004E4BB3"/>
    <w:rsid w:val="004E4C38"/>
    <w:rsid w:val="004E4C59"/>
    <w:rsid w:val="004E54EA"/>
    <w:rsid w:val="004E572E"/>
    <w:rsid w:val="004E5755"/>
    <w:rsid w:val="004E5864"/>
    <w:rsid w:val="004E5912"/>
    <w:rsid w:val="004E59F6"/>
    <w:rsid w:val="004E5B37"/>
    <w:rsid w:val="004E5D62"/>
    <w:rsid w:val="004E600A"/>
    <w:rsid w:val="004E6964"/>
    <w:rsid w:val="004E6A4D"/>
    <w:rsid w:val="004E6BD2"/>
    <w:rsid w:val="004E6D06"/>
    <w:rsid w:val="004E6F4E"/>
    <w:rsid w:val="004E7119"/>
    <w:rsid w:val="004E79F1"/>
    <w:rsid w:val="004E7F30"/>
    <w:rsid w:val="004F0401"/>
    <w:rsid w:val="004F051E"/>
    <w:rsid w:val="004F05DE"/>
    <w:rsid w:val="004F07FD"/>
    <w:rsid w:val="004F0C7C"/>
    <w:rsid w:val="004F0EC8"/>
    <w:rsid w:val="004F1250"/>
    <w:rsid w:val="004F14E3"/>
    <w:rsid w:val="004F19F9"/>
    <w:rsid w:val="004F1B70"/>
    <w:rsid w:val="004F1CA8"/>
    <w:rsid w:val="004F21B6"/>
    <w:rsid w:val="004F2387"/>
    <w:rsid w:val="004F2639"/>
    <w:rsid w:val="004F2DBC"/>
    <w:rsid w:val="004F2F5D"/>
    <w:rsid w:val="004F3526"/>
    <w:rsid w:val="004F381E"/>
    <w:rsid w:val="004F448E"/>
    <w:rsid w:val="004F46CA"/>
    <w:rsid w:val="004F4A45"/>
    <w:rsid w:val="004F4EBB"/>
    <w:rsid w:val="004F5555"/>
    <w:rsid w:val="004F58C5"/>
    <w:rsid w:val="004F5DD0"/>
    <w:rsid w:val="004F6348"/>
    <w:rsid w:val="004F6569"/>
    <w:rsid w:val="004F6ADF"/>
    <w:rsid w:val="004F6CEF"/>
    <w:rsid w:val="004F7084"/>
    <w:rsid w:val="004F7443"/>
    <w:rsid w:val="004F75DA"/>
    <w:rsid w:val="004F7691"/>
    <w:rsid w:val="00500D53"/>
    <w:rsid w:val="00501069"/>
    <w:rsid w:val="005010FE"/>
    <w:rsid w:val="005019B0"/>
    <w:rsid w:val="00501D29"/>
    <w:rsid w:val="00502501"/>
    <w:rsid w:val="00502798"/>
    <w:rsid w:val="00502C8C"/>
    <w:rsid w:val="00502F99"/>
    <w:rsid w:val="00503F92"/>
    <w:rsid w:val="0050403F"/>
    <w:rsid w:val="0050407A"/>
    <w:rsid w:val="005040ED"/>
    <w:rsid w:val="00504126"/>
    <w:rsid w:val="00504AF3"/>
    <w:rsid w:val="00504BA7"/>
    <w:rsid w:val="00504DB6"/>
    <w:rsid w:val="005051AF"/>
    <w:rsid w:val="005069DF"/>
    <w:rsid w:val="005069E8"/>
    <w:rsid w:val="00507087"/>
    <w:rsid w:val="0050759D"/>
    <w:rsid w:val="0050763D"/>
    <w:rsid w:val="00507BCE"/>
    <w:rsid w:val="00507EBB"/>
    <w:rsid w:val="00510030"/>
    <w:rsid w:val="005101BB"/>
    <w:rsid w:val="0051036F"/>
    <w:rsid w:val="00510A31"/>
    <w:rsid w:val="00510FF0"/>
    <w:rsid w:val="005112B1"/>
    <w:rsid w:val="005114C5"/>
    <w:rsid w:val="00511DF1"/>
    <w:rsid w:val="00512376"/>
    <w:rsid w:val="005125F8"/>
    <w:rsid w:val="00512E5F"/>
    <w:rsid w:val="005133B7"/>
    <w:rsid w:val="0051360C"/>
    <w:rsid w:val="00513F7A"/>
    <w:rsid w:val="00514308"/>
    <w:rsid w:val="005145C6"/>
    <w:rsid w:val="00514969"/>
    <w:rsid w:val="00514AFE"/>
    <w:rsid w:val="00514C73"/>
    <w:rsid w:val="00514C98"/>
    <w:rsid w:val="00514DE7"/>
    <w:rsid w:val="0051503F"/>
    <w:rsid w:val="005153BB"/>
    <w:rsid w:val="00515BA6"/>
    <w:rsid w:val="00516436"/>
    <w:rsid w:val="005167EA"/>
    <w:rsid w:val="00516928"/>
    <w:rsid w:val="00516931"/>
    <w:rsid w:val="00516BD1"/>
    <w:rsid w:val="00516DFB"/>
    <w:rsid w:val="00516F41"/>
    <w:rsid w:val="005173B5"/>
    <w:rsid w:val="005176D1"/>
    <w:rsid w:val="00517CB7"/>
    <w:rsid w:val="00517DA1"/>
    <w:rsid w:val="00517E72"/>
    <w:rsid w:val="005200BB"/>
    <w:rsid w:val="005201C0"/>
    <w:rsid w:val="00520372"/>
    <w:rsid w:val="00520570"/>
    <w:rsid w:val="00520743"/>
    <w:rsid w:val="00520E09"/>
    <w:rsid w:val="005210FA"/>
    <w:rsid w:val="0052190B"/>
    <w:rsid w:val="00521B88"/>
    <w:rsid w:val="00521C56"/>
    <w:rsid w:val="00521CDB"/>
    <w:rsid w:val="00522408"/>
    <w:rsid w:val="00522476"/>
    <w:rsid w:val="0052302B"/>
    <w:rsid w:val="005231D4"/>
    <w:rsid w:val="005231D9"/>
    <w:rsid w:val="005234B7"/>
    <w:rsid w:val="005234C1"/>
    <w:rsid w:val="00523558"/>
    <w:rsid w:val="005236D0"/>
    <w:rsid w:val="00524428"/>
    <w:rsid w:val="00524EDD"/>
    <w:rsid w:val="00525222"/>
    <w:rsid w:val="0052553F"/>
    <w:rsid w:val="005259BC"/>
    <w:rsid w:val="005262A6"/>
    <w:rsid w:val="005266B1"/>
    <w:rsid w:val="00526F89"/>
    <w:rsid w:val="005270AA"/>
    <w:rsid w:val="00527184"/>
    <w:rsid w:val="00527B71"/>
    <w:rsid w:val="005303A8"/>
    <w:rsid w:val="005307CA"/>
    <w:rsid w:val="00530946"/>
    <w:rsid w:val="00531294"/>
    <w:rsid w:val="005313CD"/>
    <w:rsid w:val="00531493"/>
    <w:rsid w:val="00531538"/>
    <w:rsid w:val="005315DA"/>
    <w:rsid w:val="00531C50"/>
    <w:rsid w:val="00532337"/>
    <w:rsid w:val="005323C1"/>
    <w:rsid w:val="00532681"/>
    <w:rsid w:val="005329C3"/>
    <w:rsid w:val="00533558"/>
    <w:rsid w:val="00533742"/>
    <w:rsid w:val="0053396F"/>
    <w:rsid w:val="00533EAB"/>
    <w:rsid w:val="00534030"/>
    <w:rsid w:val="0053406F"/>
    <w:rsid w:val="00534093"/>
    <w:rsid w:val="005342EA"/>
    <w:rsid w:val="00534378"/>
    <w:rsid w:val="005343BE"/>
    <w:rsid w:val="00534624"/>
    <w:rsid w:val="00534A6D"/>
    <w:rsid w:val="00534B1B"/>
    <w:rsid w:val="0053619B"/>
    <w:rsid w:val="00536230"/>
    <w:rsid w:val="0053624D"/>
    <w:rsid w:val="005362C2"/>
    <w:rsid w:val="00536597"/>
    <w:rsid w:val="005366B9"/>
    <w:rsid w:val="00537424"/>
    <w:rsid w:val="0053767E"/>
    <w:rsid w:val="0053774E"/>
    <w:rsid w:val="0053780C"/>
    <w:rsid w:val="00540012"/>
    <w:rsid w:val="00540160"/>
    <w:rsid w:val="005401D3"/>
    <w:rsid w:val="005406D6"/>
    <w:rsid w:val="00540C91"/>
    <w:rsid w:val="00540F7E"/>
    <w:rsid w:val="0054103B"/>
    <w:rsid w:val="00541101"/>
    <w:rsid w:val="0054111C"/>
    <w:rsid w:val="0054141F"/>
    <w:rsid w:val="00541830"/>
    <w:rsid w:val="00541870"/>
    <w:rsid w:val="00541990"/>
    <w:rsid w:val="00541A47"/>
    <w:rsid w:val="00541D95"/>
    <w:rsid w:val="00541D9E"/>
    <w:rsid w:val="00541DE4"/>
    <w:rsid w:val="00541EE8"/>
    <w:rsid w:val="0054235F"/>
    <w:rsid w:val="00542833"/>
    <w:rsid w:val="00542E29"/>
    <w:rsid w:val="00543309"/>
    <w:rsid w:val="00543385"/>
    <w:rsid w:val="00543483"/>
    <w:rsid w:val="00543A61"/>
    <w:rsid w:val="00543D4D"/>
    <w:rsid w:val="00544024"/>
    <w:rsid w:val="005440EF"/>
    <w:rsid w:val="00544273"/>
    <w:rsid w:val="00544354"/>
    <w:rsid w:val="005444D9"/>
    <w:rsid w:val="005446DE"/>
    <w:rsid w:val="0054473E"/>
    <w:rsid w:val="00545BA1"/>
    <w:rsid w:val="00545F05"/>
    <w:rsid w:val="005475EE"/>
    <w:rsid w:val="00547718"/>
    <w:rsid w:val="0054782D"/>
    <w:rsid w:val="00547B13"/>
    <w:rsid w:val="00547E2A"/>
    <w:rsid w:val="0055056D"/>
    <w:rsid w:val="005507EE"/>
    <w:rsid w:val="00550CE7"/>
    <w:rsid w:val="00551684"/>
    <w:rsid w:val="005517CA"/>
    <w:rsid w:val="00551817"/>
    <w:rsid w:val="00551864"/>
    <w:rsid w:val="00551A0C"/>
    <w:rsid w:val="00551A22"/>
    <w:rsid w:val="00552166"/>
    <w:rsid w:val="0055252C"/>
    <w:rsid w:val="00552637"/>
    <w:rsid w:val="00552E06"/>
    <w:rsid w:val="00552E67"/>
    <w:rsid w:val="00552F6A"/>
    <w:rsid w:val="00552FFE"/>
    <w:rsid w:val="00553461"/>
    <w:rsid w:val="005535AB"/>
    <w:rsid w:val="00553951"/>
    <w:rsid w:val="0055430A"/>
    <w:rsid w:val="00554AC8"/>
    <w:rsid w:val="00554B14"/>
    <w:rsid w:val="00554B7C"/>
    <w:rsid w:val="00554BA3"/>
    <w:rsid w:val="00554D77"/>
    <w:rsid w:val="0055522D"/>
    <w:rsid w:val="0055561F"/>
    <w:rsid w:val="005563AD"/>
    <w:rsid w:val="005563DC"/>
    <w:rsid w:val="00556503"/>
    <w:rsid w:val="00556726"/>
    <w:rsid w:val="005572FD"/>
    <w:rsid w:val="00557A8B"/>
    <w:rsid w:val="00557C3D"/>
    <w:rsid w:val="0056004B"/>
    <w:rsid w:val="005604E0"/>
    <w:rsid w:val="00560B5E"/>
    <w:rsid w:val="00560EA4"/>
    <w:rsid w:val="0056142A"/>
    <w:rsid w:val="005624DA"/>
    <w:rsid w:val="00562B23"/>
    <w:rsid w:val="0056398C"/>
    <w:rsid w:val="00563BC3"/>
    <w:rsid w:val="00563C85"/>
    <w:rsid w:val="00563D60"/>
    <w:rsid w:val="005645B5"/>
    <w:rsid w:val="005648A6"/>
    <w:rsid w:val="00564BA7"/>
    <w:rsid w:val="00565561"/>
    <w:rsid w:val="00565D9C"/>
    <w:rsid w:val="0056660E"/>
    <w:rsid w:val="005666D7"/>
    <w:rsid w:val="00566AC2"/>
    <w:rsid w:val="00566B3B"/>
    <w:rsid w:val="00566C87"/>
    <w:rsid w:val="00566E22"/>
    <w:rsid w:val="00567028"/>
    <w:rsid w:val="005671AE"/>
    <w:rsid w:val="00570A97"/>
    <w:rsid w:val="00571502"/>
    <w:rsid w:val="005715A3"/>
    <w:rsid w:val="00571A04"/>
    <w:rsid w:val="00571BE6"/>
    <w:rsid w:val="005723DF"/>
    <w:rsid w:val="00572661"/>
    <w:rsid w:val="00573EB8"/>
    <w:rsid w:val="00573F3E"/>
    <w:rsid w:val="00574298"/>
    <w:rsid w:val="0057437A"/>
    <w:rsid w:val="00574410"/>
    <w:rsid w:val="005744C5"/>
    <w:rsid w:val="00574665"/>
    <w:rsid w:val="00574763"/>
    <w:rsid w:val="00574CE7"/>
    <w:rsid w:val="00574EDB"/>
    <w:rsid w:val="00574EF9"/>
    <w:rsid w:val="0057537A"/>
    <w:rsid w:val="005754E6"/>
    <w:rsid w:val="005755C6"/>
    <w:rsid w:val="00576510"/>
    <w:rsid w:val="00576534"/>
    <w:rsid w:val="0057675B"/>
    <w:rsid w:val="00576833"/>
    <w:rsid w:val="00576A42"/>
    <w:rsid w:val="00576D05"/>
    <w:rsid w:val="00577639"/>
    <w:rsid w:val="00577658"/>
    <w:rsid w:val="00577995"/>
    <w:rsid w:val="00577FC1"/>
    <w:rsid w:val="005809DC"/>
    <w:rsid w:val="0058166F"/>
    <w:rsid w:val="00581888"/>
    <w:rsid w:val="00581A28"/>
    <w:rsid w:val="00581A8A"/>
    <w:rsid w:val="005820D9"/>
    <w:rsid w:val="00582CA9"/>
    <w:rsid w:val="0058305C"/>
    <w:rsid w:val="0058341A"/>
    <w:rsid w:val="00583737"/>
    <w:rsid w:val="005838C0"/>
    <w:rsid w:val="00583D6B"/>
    <w:rsid w:val="00583F27"/>
    <w:rsid w:val="005849ED"/>
    <w:rsid w:val="00584B75"/>
    <w:rsid w:val="00584E71"/>
    <w:rsid w:val="00585254"/>
    <w:rsid w:val="00585358"/>
    <w:rsid w:val="0058579F"/>
    <w:rsid w:val="00585AD0"/>
    <w:rsid w:val="00585E23"/>
    <w:rsid w:val="0058631A"/>
    <w:rsid w:val="00586461"/>
    <w:rsid w:val="00586C81"/>
    <w:rsid w:val="00587A76"/>
    <w:rsid w:val="00587D1A"/>
    <w:rsid w:val="00587D26"/>
    <w:rsid w:val="00590158"/>
    <w:rsid w:val="005905B5"/>
    <w:rsid w:val="005906C8"/>
    <w:rsid w:val="00590B95"/>
    <w:rsid w:val="00590B98"/>
    <w:rsid w:val="00590BDB"/>
    <w:rsid w:val="00590C0D"/>
    <w:rsid w:val="0059202B"/>
    <w:rsid w:val="005920C6"/>
    <w:rsid w:val="00592114"/>
    <w:rsid w:val="00592421"/>
    <w:rsid w:val="005927D7"/>
    <w:rsid w:val="00593087"/>
    <w:rsid w:val="00593E9A"/>
    <w:rsid w:val="00593E9F"/>
    <w:rsid w:val="0059439B"/>
    <w:rsid w:val="0059481E"/>
    <w:rsid w:val="00594B89"/>
    <w:rsid w:val="00594DEA"/>
    <w:rsid w:val="00595710"/>
    <w:rsid w:val="00595C4A"/>
    <w:rsid w:val="00595F09"/>
    <w:rsid w:val="00596154"/>
    <w:rsid w:val="005963C9"/>
    <w:rsid w:val="0059648C"/>
    <w:rsid w:val="005967A4"/>
    <w:rsid w:val="00596921"/>
    <w:rsid w:val="00596D4F"/>
    <w:rsid w:val="00596ECC"/>
    <w:rsid w:val="0059753B"/>
    <w:rsid w:val="005976DD"/>
    <w:rsid w:val="005977DC"/>
    <w:rsid w:val="00597E01"/>
    <w:rsid w:val="005A02B8"/>
    <w:rsid w:val="005A06F2"/>
    <w:rsid w:val="005A0D20"/>
    <w:rsid w:val="005A118C"/>
    <w:rsid w:val="005A143B"/>
    <w:rsid w:val="005A1527"/>
    <w:rsid w:val="005A17A9"/>
    <w:rsid w:val="005A1F93"/>
    <w:rsid w:val="005A2244"/>
    <w:rsid w:val="005A3016"/>
    <w:rsid w:val="005A364A"/>
    <w:rsid w:val="005A3866"/>
    <w:rsid w:val="005A3B83"/>
    <w:rsid w:val="005A4020"/>
    <w:rsid w:val="005A4053"/>
    <w:rsid w:val="005A4824"/>
    <w:rsid w:val="005A4D42"/>
    <w:rsid w:val="005A505B"/>
    <w:rsid w:val="005A538B"/>
    <w:rsid w:val="005A5467"/>
    <w:rsid w:val="005A5B6A"/>
    <w:rsid w:val="005A6036"/>
    <w:rsid w:val="005A60B0"/>
    <w:rsid w:val="005A6738"/>
    <w:rsid w:val="005A6928"/>
    <w:rsid w:val="005A7021"/>
    <w:rsid w:val="005A7156"/>
    <w:rsid w:val="005A73B3"/>
    <w:rsid w:val="005A757D"/>
    <w:rsid w:val="005A75BF"/>
    <w:rsid w:val="005A75F4"/>
    <w:rsid w:val="005A7900"/>
    <w:rsid w:val="005A796E"/>
    <w:rsid w:val="005A79E6"/>
    <w:rsid w:val="005A7B13"/>
    <w:rsid w:val="005B0703"/>
    <w:rsid w:val="005B0792"/>
    <w:rsid w:val="005B07DF"/>
    <w:rsid w:val="005B09A6"/>
    <w:rsid w:val="005B16AF"/>
    <w:rsid w:val="005B1CDB"/>
    <w:rsid w:val="005B1CE3"/>
    <w:rsid w:val="005B1DA1"/>
    <w:rsid w:val="005B1FAE"/>
    <w:rsid w:val="005B2219"/>
    <w:rsid w:val="005B2622"/>
    <w:rsid w:val="005B26B9"/>
    <w:rsid w:val="005B2865"/>
    <w:rsid w:val="005B2920"/>
    <w:rsid w:val="005B2A43"/>
    <w:rsid w:val="005B2D21"/>
    <w:rsid w:val="005B2D89"/>
    <w:rsid w:val="005B3451"/>
    <w:rsid w:val="005B3479"/>
    <w:rsid w:val="005B3521"/>
    <w:rsid w:val="005B3ACD"/>
    <w:rsid w:val="005B3C51"/>
    <w:rsid w:val="005B3E34"/>
    <w:rsid w:val="005B42BE"/>
    <w:rsid w:val="005B4883"/>
    <w:rsid w:val="005B499D"/>
    <w:rsid w:val="005B4D7C"/>
    <w:rsid w:val="005B4E5B"/>
    <w:rsid w:val="005B51A8"/>
    <w:rsid w:val="005B53BE"/>
    <w:rsid w:val="005B553F"/>
    <w:rsid w:val="005B6266"/>
    <w:rsid w:val="005B635B"/>
    <w:rsid w:val="005B6417"/>
    <w:rsid w:val="005B6431"/>
    <w:rsid w:val="005B64DC"/>
    <w:rsid w:val="005B6845"/>
    <w:rsid w:val="005B68E8"/>
    <w:rsid w:val="005B6B84"/>
    <w:rsid w:val="005B70AF"/>
    <w:rsid w:val="005B7BD6"/>
    <w:rsid w:val="005B7E49"/>
    <w:rsid w:val="005C028C"/>
    <w:rsid w:val="005C0665"/>
    <w:rsid w:val="005C06E4"/>
    <w:rsid w:val="005C082E"/>
    <w:rsid w:val="005C0938"/>
    <w:rsid w:val="005C0C80"/>
    <w:rsid w:val="005C1118"/>
    <w:rsid w:val="005C125A"/>
    <w:rsid w:val="005C1662"/>
    <w:rsid w:val="005C199B"/>
    <w:rsid w:val="005C1A06"/>
    <w:rsid w:val="005C1BEE"/>
    <w:rsid w:val="005C1CFB"/>
    <w:rsid w:val="005C20DA"/>
    <w:rsid w:val="005C3198"/>
    <w:rsid w:val="005C34E0"/>
    <w:rsid w:val="005C355A"/>
    <w:rsid w:val="005C35BC"/>
    <w:rsid w:val="005C37BF"/>
    <w:rsid w:val="005C37D8"/>
    <w:rsid w:val="005C387E"/>
    <w:rsid w:val="005C40BC"/>
    <w:rsid w:val="005C413B"/>
    <w:rsid w:val="005C4440"/>
    <w:rsid w:val="005C44BE"/>
    <w:rsid w:val="005C4B4C"/>
    <w:rsid w:val="005C55BD"/>
    <w:rsid w:val="005C57EA"/>
    <w:rsid w:val="005C592E"/>
    <w:rsid w:val="005C6267"/>
    <w:rsid w:val="005C6361"/>
    <w:rsid w:val="005C63E9"/>
    <w:rsid w:val="005C68FC"/>
    <w:rsid w:val="005C6FA8"/>
    <w:rsid w:val="005C7067"/>
    <w:rsid w:val="005C712A"/>
    <w:rsid w:val="005C7267"/>
    <w:rsid w:val="005C7795"/>
    <w:rsid w:val="005C7A63"/>
    <w:rsid w:val="005C7E59"/>
    <w:rsid w:val="005D00C4"/>
    <w:rsid w:val="005D018C"/>
    <w:rsid w:val="005D01AF"/>
    <w:rsid w:val="005D04EA"/>
    <w:rsid w:val="005D0E25"/>
    <w:rsid w:val="005D120C"/>
    <w:rsid w:val="005D1334"/>
    <w:rsid w:val="005D1607"/>
    <w:rsid w:val="005D1ACF"/>
    <w:rsid w:val="005D1EBD"/>
    <w:rsid w:val="005D1F6D"/>
    <w:rsid w:val="005D23B5"/>
    <w:rsid w:val="005D2EC3"/>
    <w:rsid w:val="005D3074"/>
    <w:rsid w:val="005D3514"/>
    <w:rsid w:val="005D3B31"/>
    <w:rsid w:val="005D3DDB"/>
    <w:rsid w:val="005D4316"/>
    <w:rsid w:val="005D4513"/>
    <w:rsid w:val="005D48A6"/>
    <w:rsid w:val="005D49BC"/>
    <w:rsid w:val="005D4D67"/>
    <w:rsid w:val="005D4F4D"/>
    <w:rsid w:val="005D5656"/>
    <w:rsid w:val="005D6758"/>
    <w:rsid w:val="005D6B36"/>
    <w:rsid w:val="005D6E7F"/>
    <w:rsid w:val="005D7132"/>
    <w:rsid w:val="005D7513"/>
    <w:rsid w:val="005D7D62"/>
    <w:rsid w:val="005D7D73"/>
    <w:rsid w:val="005E03DA"/>
    <w:rsid w:val="005E0714"/>
    <w:rsid w:val="005E090B"/>
    <w:rsid w:val="005E0D27"/>
    <w:rsid w:val="005E0FE9"/>
    <w:rsid w:val="005E11ED"/>
    <w:rsid w:val="005E14AC"/>
    <w:rsid w:val="005E1684"/>
    <w:rsid w:val="005E1929"/>
    <w:rsid w:val="005E1A19"/>
    <w:rsid w:val="005E1FA9"/>
    <w:rsid w:val="005E2262"/>
    <w:rsid w:val="005E2714"/>
    <w:rsid w:val="005E3036"/>
    <w:rsid w:val="005E39F7"/>
    <w:rsid w:val="005E3AAB"/>
    <w:rsid w:val="005E401A"/>
    <w:rsid w:val="005E4B03"/>
    <w:rsid w:val="005E51E9"/>
    <w:rsid w:val="005E5204"/>
    <w:rsid w:val="005E561D"/>
    <w:rsid w:val="005E5E61"/>
    <w:rsid w:val="005E5FA3"/>
    <w:rsid w:val="005E621D"/>
    <w:rsid w:val="005E63EC"/>
    <w:rsid w:val="005E6625"/>
    <w:rsid w:val="005E68B7"/>
    <w:rsid w:val="005E72CD"/>
    <w:rsid w:val="005E7611"/>
    <w:rsid w:val="005E7687"/>
    <w:rsid w:val="005E7B29"/>
    <w:rsid w:val="005E7ED9"/>
    <w:rsid w:val="005E7FE5"/>
    <w:rsid w:val="005F0075"/>
    <w:rsid w:val="005F0992"/>
    <w:rsid w:val="005F0F8B"/>
    <w:rsid w:val="005F1733"/>
    <w:rsid w:val="005F175E"/>
    <w:rsid w:val="005F1906"/>
    <w:rsid w:val="005F1AE1"/>
    <w:rsid w:val="005F2049"/>
    <w:rsid w:val="005F22B8"/>
    <w:rsid w:val="005F234C"/>
    <w:rsid w:val="005F253F"/>
    <w:rsid w:val="005F258D"/>
    <w:rsid w:val="005F27DE"/>
    <w:rsid w:val="005F28A8"/>
    <w:rsid w:val="005F29D5"/>
    <w:rsid w:val="005F2AFB"/>
    <w:rsid w:val="005F2D90"/>
    <w:rsid w:val="005F33C2"/>
    <w:rsid w:val="005F3F43"/>
    <w:rsid w:val="005F4205"/>
    <w:rsid w:val="005F4BBF"/>
    <w:rsid w:val="005F537E"/>
    <w:rsid w:val="005F55B0"/>
    <w:rsid w:val="005F580D"/>
    <w:rsid w:val="005F5825"/>
    <w:rsid w:val="005F59D6"/>
    <w:rsid w:val="005F5A2A"/>
    <w:rsid w:val="005F5A85"/>
    <w:rsid w:val="005F5FE1"/>
    <w:rsid w:val="005F6073"/>
    <w:rsid w:val="005F63CD"/>
    <w:rsid w:val="005F684D"/>
    <w:rsid w:val="005F69CE"/>
    <w:rsid w:val="005F6E16"/>
    <w:rsid w:val="005F7C46"/>
    <w:rsid w:val="005F7E84"/>
    <w:rsid w:val="005F7E91"/>
    <w:rsid w:val="0060048A"/>
    <w:rsid w:val="0060075C"/>
    <w:rsid w:val="0060097A"/>
    <w:rsid w:val="00601132"/>
    <w:rsid w:val="00601145"/>
    <w:rsid w:val="00601DBF"/>
    <w:rsid w:val="00602014"/>
    <w:rsid w:val="00602701"/>
    <w:rsid w:val="00603076"/>
    <w:rsid w:val="00603099"/>
    <w:rsid w:val="00603208"/>
    <w:rsid w:val="00603543"/>
    <w:rsid w:val="006036B0"/>
    <w:rsid w:val="00603CBE"/>
    <w:rsid w:val="00603E08"/>
    <w:rsid w:val="006040EE"/>
    <w:rsid w:val="006042E8"/>
    <w:rsid w:val="00604657"/>
    <w:rsid w:val="00605343"/>
    <w:rsid w:val="00605D7F"/>
    <w:rsid w:val="00605F08"/>
    <w:rsid w:val="00605F1D"/>
    <w:rsid w:val="00605F2C"/>
    <w:rsid w:val="00605FDB"/>
    <w:rsid w:val="00606A19"/>
    <w:rsid w:val="00606DD1"/>
    <w:rsid w:val="00606F21"/>
    <w:rsid w:val="00607035"/>
    <w:rsid w:val="006070ED"/>
    <w:rsid w:val="00607A05"/>
    <w:rsid w:val="00607D0B"/>
    <w:rsid w:val="00610874"/>
    <w:rsid w:val="00610880"/>
    <w:rsid w:val="00610D73"/>
    <w:rsid w:val="006111F6"/>
    <w:rsid w:val="00611588"/>
    <w:rsid w:val="0061180A"/>
    <w:rsid w:val="006119A1"/>
    <w:rsid w:val="006119F5"/>
    <w:rsid w:val="00611F83"/>
    <w:rsid w:val="00611FBC"/>
    <w:rsid w:val="00612185"/>
    <w:rsid w:val="006122AC"/>
    <w:rsid w:val="00612D61"/>
    <w:rsid w:val="006133CB"/>
    <w:rsid w:val="0061354F"/>
    <w:rsid w:val="00613F53"/>
    <w:rsid w:val="00614498"/>
    <w:rsid w:val="0061453A"/>
    <w:rsid w:val="0061464F"/>
    <w:rsid w:val="0061473D"/>
    <w:rsid w:val="006147E1"/>
    <w:rsid w:val="006147EF"/>
    <w:rsid w:val="00614951"/>
    <w:rsid w:val="0061495F"/>
    <w:rsid w:val="00614A06"/>
    <w:rsid w:val="00615163"/>
    <w:rsid w:val="006151FE"/>
    <w:rsid w:val="00615436"/>
    <w:rsid w:val="006157D2"/>
    <w:rsid w:val="00615F97"/>
    <w:rsid w:val="00615FA5"/>
    <w:rsid w:val="00616286"/>
    <w:rsid w:val="006162C3"/>
    <w:rsid w:val="00616724"/>
    <w:rsid w:val="00616E2A"/>
    <w:rsid w:val="00616E3B"/>
    <w:rsid w:val="00617352"/>
    <w:rsid w:val="0061757F"/>
    <w:rsid w:val="00617653"/>
    <w:rsid w:val="00617E61"/>
    <w:rsid w:val="00620269"/>
    <w:rsid w:val="0062049F"/>
    <w:rsid w:val="00620A66"/>
    <w:rsid w:val="00621567"/>
    <w:rsid w:val="0062183E"/>
    <w:rsid w:val="0062197C"/>
    <w:rsid w:val="00621C8F"/>
    <w:rsid w:val="0062234D"/>
    <w:rsid w:val="00622589"/>
    <w:rsid w:val="0062299A"/>
    <w:rsid w:val="006233CA"/>
    <w:rsid w:val="00623496"/>
    <w:rsid w:val="0062363F"/>
    <w:rsid w:val="006236F1"/>
    <w:rsid w:val="006241A0"/>
    <w:rsid w:val="006243AA"/>
    <w:rsid w:val="00624D0C"/>
    <w:rsid w:val="006256D1"/>
    <w:rsid w:val="00625990"/>
    <w:rsid w:val="00625B26"/>
    <w:rsid w:val="00625F2C"/>
    <w:rsid w:val="006263D0"/>
    <w:rsid w:val="006265B6"/>
    <w:rsid w:val="0062667E"/>
    <w:rsid w:val="006267E2"/>
    <w:rsid w:val="006269FC"/>
    <w:rsid w:val="00626CAA"/>
    <w:rsid w:val="006270D4"/>
    <w:rsid w:val="0062737A"/>
    <w:rsid w:val="0062781E"/>
    <w:rsid w:val="00627E45"/>
    <w:rsid w:val="00630E19"/>
    <w:rsid w:val="00631069"/>
    <w:rsid w:val="006311AC"/>
    <w:rsid w:val="0063132C"/>
    <w:rsid w:val="00631353"/>
    <w:rsid w:val="006315B0"/>
    <w:rsid w:val="00631789"/>
    <w:rsid w:val="00631864"/>
    <w:rsid w:val="00631B96"/>
    <w:rsid w:val="0063256E"/>
    <w:rsid w:val="00632579"/>
    <w:rsid w:val="006327B4"/>
    <w:rsid w:val="00632956"/>
    <w:rsid w:val="00633095"/>
    <w:rsid w:val="00633F92"/>
    <w:rsid w:val="006340D4"/>
    <w:rsid w:val="00634174"/>
    <w:rsid w:val="006344C7"/>
    <w:rsid w:val="00634762"/>
    <w:rsid w:val="0063478A"/>
    <w:rsid w:val="00634DE8"/>
    <w:rsid w:val="006352F7"/>
    <w:rsid w:val="0063557B"/>
    <w:rsid w:val="006357DE"/>
    <w:rsid w:val="00635835"/>
    <w:rsid w:val="00635EBF"/>
    <w:rsid w:val="00636242"/>
    <w:rsid w:val="00636407"/>
    <w:rsid w:val="00636439"/>
    <w:rsid w:val="006367BB"/>
    <w:rsid w:val="006370AD"/>
    <w:rsid w:val="00637126"/>
    <w:rsid w:val="00637384"/>
    <w:rsid w:val="006375BA"/>
    <w:rsid w:val="00637823"/>
    <w:rsid w:val="00637A1F"/>
    <w:rsid w:val="00637C92"/>
    <w:rsid w:val="00637E26"/>
    <w:rsid w:val="00640023"/>
    <w:rsid w:val="006400D6"/>
    <w:rsid w:val="00640201"/>
    <w:rsid w:val="006406E4"/>
    <w:rsid w:val="006408D8"/>
    <w:rsid w:val="00640D7E"/>
    <w:rsid w:val="006414C1"/>
    <w:rsid w:val="00641B2B"/>
    <w:rsid w:val="00641FB3"/>
    <w:rsid w:val="00642143"/>
    <w:rsid w:val="0064218D"/>
    <w:rsid w:val="0064227B"/>
    <w:rsid w:val="0064257F"/>
    <w:rsid w:val="00643493"/>
    <w:rsid w:val="006437DE"/>
    <w:rsid w:val="00643B96"/>
    <w:rsid w:val="00644134"/>
    <w:rsid w:val="00644433"/>
    <w:rsid w:val="00644548"/>
    <w:rsid w:val="006445CF"/>
    <w:rsid w:val="00644C35"/>
    <w:rsid w:val="00644D30"/>
    <w:rsid w:val="00644FE4"/>
    <w:rsid w:val="00645FAF"/>
    <w:rsid w:val="00646225"/>
    <w:rsid w:val="0064648F"/>
    <w:rsid w:val="00646819"/>
    <w:rsid w:val="00646A9F"/>
    <w:rsid w:val="0064781A"/>
    <w:rsid w:val="00647B07"/>
    <w:rsid w:val="00647D05"/>
    <w:rsid w:val="00647FF6"/>
    <w:rsid w:val="00650447"/>
    <w:rsid w:val="0065138C"/>
    <w:rsid w:val="0065173C"/>
    <w:rsid w:val="00651A6D"/>
    <w:rsid w:val="006527DB"/>
    <w:rsid w:val="0065312E"/>
    <w:rsid w:val="00653295"/>
    <w:rsid w:val="00653447"/>
    <w:rsid w:val="00653D80"/>
    <w:rsid w:val="00653E4E"/>
    <w:rsid w:val="0065446A"/>
    <w:rsid w:val="006548C0"/>
    <w:rsid w:val="00654F0C"/>
    <w:rsid w:val="00654F49"/>
    <w:rsid w:val="006550A3"/>
    <w:rsid w:val="0065539E"/>
    <w:rsid w:val="006555FF"/>
    <w:rsid w:val="006567D1"/>
    <w:rsid w:val="00656C4D"/>
    <w:rsid w:val="006576AA"/>
    <w:rsid w:val="00660141"/>
    <w:rsid w:val="006602AD"/>
    <w:rsid w:val="006602D3"/>
    <w:rsid w:val="00660671"/>
    <w:rsid w:val="006608BF"/>
    <w:rsid w:val="00660BFC"/>
    <w:rsid w:val="006611D7"/>
    <w:rsid w:val="00661250"/>
    <w:rsid w:val="006614C4"/>
    <w:rsid w:val="00661725"/>
    <w:rsid w:val="00661E42"/>
    <w:rsid w:val="006629FC"/>
    <w:rsid w:val="00662C32"/>
    <w:rsid w:val="00662EF0"/>
    <w:rsid w:val="0066301A"/>
    <w:rsid w:val="00663E15"/>
    <w:rsid w:val="00663F2F"/>
    <w:rsid w:val="006640AA"/>
    <w:rsid w:val="00664973"/>
    <w:rsid w:val="00664B36"/>
    <w:rsid w:val="00664E52"/>
    <w:rsid w:val="00664E9F"/>
    <w:rsid w:val="00664EB5"/>
    <w:rsid w:val="006650EA"/>
    <w:rsid w:val="006656A7"/>
    <w:rsid w:val="00665C73"/>
    <w:rsid w:val="00665D3F"/>
    <w:rsid w:val="00665D7F"/>
    <w:rsid w:val="00665D87"/>
    <w:rsid w:val="006662CA"/>
    <w:rsid w:val="006667E4"/>
    <w:rsid w:val="0066690B"/>
    <w:rsid w:val="00666A6A"/>
    <w:rsid w:val="00666AFF"/>
    <w:rsid w:val="00667109"/>
    <w:rsid w:val="00667210"/>
    <w:rsid w:val="00667445"/>
    <w:rsid w:val="006674EF"/>
    <w:rsid w:val="006677D0"/>
    <w:rsid w:val="00667A53"/>
    <w:rsid w:val="00667E49"/>
    <w:rsid w:val="00670644"/>
    <w:rsid w:val="00670807"/>
    <w:rsid w:val="00670AE4"/>
    <w:rsid w:val="00670EF3"/>
    <w:rsid w:val="00671790"/>
    <w:rsid w:val="006717A4"/>
    <w:rsid w:val="00671848"/>
    <w:rsid w:val="00671BF7"/>
    <w:rsid w:val="00671C43"/>
    <w:rsid w:val="0067245F"/>
    <w:rsid w:val="00672DD2"/>
    <w:rsid w:val="00672DDE"/>
    <w:rsid w:val="00672F4B"/>
    <w:rsid w:val="00672F9D"/>
    <w:rsid w:val="00673113"/>
    <w:rsid w:val="00673867"/>
    <w:rsid w:val="00673AB2"/>
    <w:rsid w:val="00673AE7"/>
    <w:rsid w:val="00673BEA"/>
    <w:rsid w:val="006748D5"/>
    <w:rsid w:val="00674BF1"/>
    <w:rsid w:val="00674CD7"/>
    <w:rsid w:val="006753FF"/>
    <w:rsid w:val="0067583B"/>
    <w:rsid w:val="00675A53"/>
    <w:rsid w:val="00675CD3"/>
    <w:rsid w:val="00675D2A"/>
    <w:rsid w:val="00676298"/>
    <w:rsid w:val="00676305"/>
    <w:rsid w:val="006765B0"/>
    <w:rsid w:val="00676DD7"/>
    <w:rsid w:val="00677307"/>
    <w:rsid w:val="0067787D"/>
    <w:rsid w:val="00677901"/>
    <w:rsid w:val="00677BF6"/>
    <w:rsid w:val="00677CE3"/>
    <w:rsid w:val="0068040C"/>
    <w:rsid w:val="00680892"/>
    <w:rsid w:val="00680C8A"/>
    <w:rsid w:val="00680EB3"/>
    <w:rsid w:val="006810B0"/>
    <w:rsid w:val="0068122E"/>
    <w:rsid w:val="006816C5"/>
    <w:rsid w:val="00681745"/>
    <w:rsid w:val="00681BB5"/>
    <w:rsid w:val="00682096"/>
    <w:rsid w:val="006823E9"/>
    <w:rsid w:val="006828D8"/>
    <w:rsid w:val="006836AF"/>
    <w:rsid w:val="0068382D"/>
    <w:rsid w:val="0068415E"/>
    <w:rsid w:val="00684479"/>
    <w:rsid w:val="006844C4"/>
    <w:rsid w:val="006848F3"/>
    <w:rsid w:val="00684D1D"/>
    <w:rsid w:val="00684DA2"/>
    <w:rsid w:val="006857B4"/>
    <w:rsid w:val="00685932"/>
    <w:rsid w:val="00685965"/>
    <w:rsid w:val="006863BF"/>
    <w:rsid w:val="00686948"/>
    <w:rsid w:val="00686E9E"/>
    <w:rsid w:val="006870AD"/>
    <w:rsid w:val="00687C47"/>
    <w:rsid w:val="00687E86"/>
    <w:rsid w:val="00687E88"/>
    <w:rsid w:val="0069012F"/>
    <w:rsid w:val="00690299"/>
    <w:rsid w:val="0069037B"/>
    <w:rsid w:val="006907D6"/>
    <w:rsid w:val="00691110"/>
    <w:rsid w:val="00691194"/>
    <w:rsid w:val="006916C4"/>
    <w:rsid w:val="00691FBB"/>
    <w:rsid w:val="006921AD"/>
    <w:rsid w:val="00692388"/>
    <w:rsid w:val="006924A1"/>
    <w:rsid w:val="006925C1"/>
    <w:rsid w:val="006927E4"/>
    <w:rsid w:val="00692BFC"/>
    <w:rsid w:val="00692FF0"/>
    <w:rsid w:val="006930D4"/>
    <w:rsid w:val="0069364B"/>
    <w:rsid w:val="00693A2B"/>
    <w:rsid w:val="00693C47"/>
    <w:rsid w:val="00693E75"/>
    <w:rsid w:val="00694672"/>
    <w:rsid w:val="00694BA4"/>
    <w:rsid w:val="00694BEE"/>
    <w:rsid w:val="00694C91"/>
    <w:rsid w:val="00695758"/>
    <w:rsid w:val="00695C66"/>
    <w:rsid w:val="00695FFF"/>
    <w:rsid w:val="006960BD"/>
    <w:rsid w:val="006961B9"/>
    <w:rsid w:val="006962E5"/>
    <w:rsid w:val="0069637E"/>
    <w:rsid w:val="006964A9"/>
    <w:rsid w:val="00696542"/>
    <w:rsid w:val="0069656D"/>
    <w:rsid w:val="006968A1"/>
    <w:rsid w:val="00696BD1"/>
    <w:rsid w:val="006972EB"/>
    <w:rsid w:val="00697645"/>
    <w:rsid w:val="006A0229"/>
    <w:rsid w:val="006A0240"/>
    <w:rsid w:val="006A03A2"/>
    <w:rsid w:val="006A0B7A"/>
    <w:rsid w:val="006A0DDD"/>
    <w:rsid w:val="006A0DE2"/>
    <w:rsid w:val="006A0E33"/>
    <w:rsid w:val="006A104C"/>
    <w:rsid w:val="006A159F"/>
    <w:rsid w:val="006A163C"/>
    <w:rsid w:val="006A1CAE"/>
    <w:rsid w:val="006A20D2"/>
    <w:rsid w:val="006A2143"/>
    <w:rsid w:val="006A24D2"/>
    <w:rsid w:val="006A29A4"/>
    <w:rsid w:val="006A310B"/>
    <w:rsid w:val="006A347A"/>
    <w:rsid w:val="006A34CF"/>
    <w:rsid w:val="006A369D"/>
    <w:rsid w:val="006A3FEB"/>
    <w:rsid w:val="006A4C94"/>
    <w:rsid w:val="006A4F56"/>
    <w:rsid w:val="006A4FEE"/>
    <w:rsid w:val="006A585B"/>
    <w:rsid w:val="006A5AC0"/>
    <w:rsid w:val="006A5F13"/>
    <w:rsid w:val="006A6068"/>
    <w:rsid w:val="006A6077"/>
    <w:rsid w:val="006A6228"/>
    <w:rsid w:val="006A630B"/>
    <w:rsid w:val="006A6705"/>
    <w:rsid w:val="006A6B3E"/>
    <w:rsid w:val="006A6BA0"/>
    <w:rsid w:val="006A6C8E"/>
    <w:rsid w:val="006A708F"/>
    <w:rsid w:val="006A733D"/>
    <w:rsid w:val="006A7459"/>
    <w:rsid w:val="006A7A64"/>
    <w:rsid w:val="006A7E5B"/>
    <w:rsid w:val="006B0322"/>
    <w:rsid w:val="006B0DF3"/>
    <w:rsid w:val="006B11A9"/>
    <w:rsid w:val="006B121B"/>
    <w:rsid w:val="006B12E2"/>
    <w:rsid w:val="006B141D"/>
    <w:rsid w:val="006B17E4"/>
    <w:rsid w:val="006B1E81"/>
    <w:rsid w:val="006B1F59"/>
    <w:rsid w:val="006B200C"/>
    <w:rsid w:val="006B2495"/>
    <w:rsid w:val="006B2EC1"/>
    <w:rsid w:val="006B2F46"/>
    <w:rsid w:val="006B315B"/>
    <w:rsid w:val="006B3814"/>
    <w:rsid w:val="006B3854"/>
    <w:rsid w:val="006B3BEE"/>
    <w:rsid w:val="006B3F0F"/>
    <w:rsid w:val="006B3F33"/>
    <w:rsid w:val="006B4891"/>
    <w:rsid w:val="006B4D10"/>
    <w:rsid w:val="006B5402"/>
    <w:rsid w:val="006B5421"/>
    <w:rsid w:val="006B5777"/>
    <w:rsid w:val="006B5974"/>
    <w:rsid w:val="006B5EC4"/>
    <w:rsid w:val="006B62E7"/>
    <w:rsid w:val="006B643E"/>
    <w:rsid w:val="006B69FC"/>
    <w:rsid w:val="006B6AA2"/>
    <w:rsid w:val="006B6C23"/>
    <w:rsid w:val="006B6E2A"/>
    <w:rsid w:val="006B70AB"/>
    <w:rsid w:val="006B7527"/>
    <w:rsid w:val="006B7F96"/>
    <w:rsid w:val="006C062A"/>
    <w:rsid w:val="006C0D02"/>
    <w:rsid w:val="006C0EAA"/>
    <w:rsid w:val="006C0EAB"/>
    <w:rsid w:val="006C1580"/>
    <w:rsid w:val="006C15CD"/>
    <w:rsid w:val="006C1651"/>
    <w:rsid w:val="006C1746"/>
    <w:rsid w:val="006C1DC8"/>
    <w:rsid w:val="006C1E36"/>
    <w:rsid w:val="006C1EB1"/>
    <w:rsid w:val="006C1EFF"/>
    <w:rsid w:val="006C202E"/>
    <w:rsid w:val="006C217A"/>
    <w:rsid w:val="006C24A8"/>
    <w:rsid w:val="006C2982"/>
    <w:rsid w:val="006C2B62"/>
    <w:rsid w:val="006C2BAE"/>
    <w:rsid w:val="006C31D3"/>
    <w:rsid w:val="006C3497"/>
    <w:rsid w:val="006C372D"/>
    <w:rsid w:val="006C433F"/>
    <w:rsid w:val="006C4351"/>
    <w:rsid w:val="006C4F0C"/>
    <w:rsid w:val="006C5AFD"/>
    <w:rsid w:val="006C5B01"/>
    <w:rsid w:val="006C639C"/>
    <w:rsid w:val="006C64FA"/>
    <w:rsid w:val="006C6EA9"/>
    <w:rsid w:val="006C7388"/>
    <w:rsid w:val="006C77C0"/>
    <w:rsid w:val="006C78CE"/>
    <w:rsid w:val="006D0368"/>
    <w:rsid w:val="006D05C8"/>
    <w:rsid w:val="006D0623"/>
    <w:rsid w:val="006D097C"/>
    <w:rsid w:val="006D0A3C"/>
    <w:rsid w:val="006D0D6C"/>
    <w:rsid w:val="006D15AC"/>
    <w:rsid w:val="006D15DC"/>
    <w:rsid w:val="006D16C8"/>
    <w:rsid w:val="006D16D8"/>
    <w:rsid w:val="006D1A5D"/>
    <w:rsid w:val="006D1BB4"/>
    <w:rsid w:val="006D33F9"/>
    <w:rsid w:val="006D35C3"/>
    <w:rsid w:val="006D4089"/>
    <w:rsid w:val="006D40A8"/>
    <w:rsid w:val="006D4181"/>
    <w:rsid w:val="006D41AC"/>
    <w:rsid w:val="006D421B"/>
    <w:rsid w:val="006D453F"/>
    <w:rsid w:val="006D56EA"/>
    <w:rsid w:val="006D5719"/>
    <w:rsid w:val="006D5E16"/>
    <w:rsid w:val="006D6028"/>
    <w:rsid w:val="006D6179"/>
    <w:rsid w:val="006D6394"/>
    <w:rsid w:val="006D651C"/>
    <w:rsid w:val="006D6C7C"/>
    <w:rsid w:val="006D72B6"/>
    <w:rsid w:val="006D73C3"/>
    <w:rsid w:val="006D764A"/>
    <w:rsid w:val="006D7836"/>
    <w:rsid w:val="006D7879"/>
    <w:rsid w:val="006D7A50"/>
    <w:rsid w:val="006D7BB0"/>
    <w:rsid w:val="006E026C"/>
    <w:rsid w:val="006E0325"/>
    <w:rsid w:val="006E044D"/>
    <w:rsid w:val="006E04B6"/>
    <w:rsid w:val="006E0604"/>
    <w:rsid w:val="006E0785"/>
    <w:rsid w:val="006E0810"/>
    <w:rsid w:val="006E0905"/>
    <w:rsid w:val="006E0918"/>
    <w:rsid w:val="006E09AA"/>
    <w:rsid w:val="006E0CEB"/>
    <w:rsid w:val="006E1455"/>
    <w:rsid w:val="006E1788"/>
    <w:rsid w:val="006E186E"/>
    <w:rsid w:val="006E1960"/>
    <w:rsid w:val="006E2243"/>
    <w:rsid w:val="006E2931"/>
    <w:rsid w:val="006E2A29"/>
    <w:rsid w:val="006E2E59"/>
    <w:rsid w:val="006E307A"/>
    <w:rsid w:val="006E3808"/>
    <w:rsid w:val="006E3A31"/>
    <w:rsid w:val="006E3CAF"/>
    <w:rsid w:val="006E3DB6"/>
    <w:rsid w:val="006E3DBB"/>
    <w:rsid w:val="006E428E"/>
    <w:rsid w:val="006E445A"/>
    <w:rsid w:val="006E485C"/>
    <w:rsid w:val="006E4DC3"/>
    <w:rsid w:val="006E53A4"/>
    <w:rsid w:val="006E5B56"/>
    <w:rsid w:val="006E5C03"/>
    <w:rsid w:val="006E635A"/>
    <w:rsid w:val="006E6733"/>
    <w:rsid w:val="006E6929"/>
    <w:rsid w:val="006E6AEC"/>
    <w:rsid w:val="006E6C80"/>
    <w:rsid w:val="006E73CD"/>
    <w:rsid w:val="006E771E"/>
    <w:rsid w:val="006E7B13"/>
    <w:rsid w:val="006E7B1D"/>
    <w:rsid w:val="006F02F3"/>
    <w:rsid w:val="006F06A2"/>
    <w:rsid w:val="006F0761"/>
    <w:rsid w:val="006F076A"/>
    <w:rsid w:val="006F088F"/>
    <w:rsid w:val="006F118F"/>
    <w:rsid w:val="006F142F"/>
    <w:rsid w:val="006F1A16"/>
    <w:rsid w:val="006F1E76"/>
    <w:rsid w:val="006F2ABC"/>
    <w:rsid w:val="006F2D04"/>
    <w:rsid w:val="006F2D44"/>
    <w:rsid w:val="006F2D54"/>
    <w:rsid w:val="006F318B"/>
    <w:rsid w:val="006F32EB"/>
    <w:rsid w:val="006F3C01"/>
    <w:rsid w:val="006F3F44"/>
    <w:rsid w:val="006F56F0"/>
    <w:rsid w:val="006F5906"/>
    <w:rsid w:val="006F5AB7"/>
    <w:rsid w:val="006F5B96"/>
    <w:rsid w:val="006F5C43"/>
    <w:rsid w:val="006F5D19"/>
    <w:rsid w:val="006F65FF"/>
    <w:rsid w:val="006F6BA1"/>
    <w:rsid w:val="006F6C27"/>
    <w:rsid w:val="006F6FFB"/>
    <w:rsid w:val="006F7227"/>
    <w:rsid w:val="006F75CC"/>
    <w:rsid w:val="006F7667"/>
    <w:rsid w:val="006F7FB0"/>
    <w:rsid w:val="0070061E"/>
    <w:rsid w:val="0070085E"/>
    <w:rsid w:val="00700886"/>
    <w:rsid w:val="00700B5B"/>
    <w:rsid w:val="00700BCD"/>
    <w:rsid w:val="00700DD2"/>
    <w:rsid w:val="007015EA"/>
    <w:rsid w:val="007016F0"/>
    <w:rsid w:val="0070181C"/>
    <w:rsid w:val="00701AB6"/>
    <w:rsid w:val="007022AB"/>
    <w:rsid w:val="00702461"/>
    <w:rsid w:val="00702532"/>
    <w:rsid w:val="00702536"/>
    <w:rsid w:val="007026A9"/>
    <w:rsid w:val="00702B3C"/>
    <w:rsid w:val="00702F22"/>
    <w:rsid w:val="00703839"/>
    <w:rsid w:val="00703A10"/>
    <w:rsid w:val="00703C82"/>
    <w:rsid w:val="00703CF5"/>
    <w:rsid w:val="00704237"/>
    <w:rsid w:val="0070427F"/>
    <w:rsid w:val="007042AF"/>
    <w:rsid w:val="00705726"/>
    <w:rsid w:val="00705B25"/>
    <w:rsid w:val="00705BF4"/>
    <w:rsid w:val="00705CAC"/>
    <w:rsid w:val="00705DA3"/>
    <w:rsid w:val="00705EB9"/>
    <w:rsid w:val="007063CB"/>
    <w:rsid w:val="0070653B"/>
    <w:rsid w:val="007065D8"/>
    <w:rsid w:val="0070684E"/>
    <w:rsid w:val="0070689E"/>
    <w:rsid w:val="00706E29"/>
    <w:rsid w:val="0070731D"/>
    <w:rsid w:val="00707A11"/>
    <w:rsid w:val="00707B83"/>
    <w:rsid w:val="0071005A"/>
    <w:rsid w:val="00710292"/>
    <w:rsid w:val="00710524"/>
    <w:rsid w:val="0071068C"/>
    <w:rsid w:val="007106CB"/>
    <w:rsid w:val="007109F8"/>
    <w:rsid w:val="00711386"/>
    <w:rsid w:val="007115E1"/>
    <w:rsid w:val="00711EF4"/>
    <w:rsid w:val="007124FB"/>
    <w:rsid w:val="0071263A"/>
    <w:rsid w:val="007126D2"/>
    <w:rsid w:val="00712B0A"/>
    <w:rsid w:val="00712D9B"/>
    <w:rsid w:val="00713236"/>
    <w:rsid w:val="0071345F"/>
    <w:rsid w:val="007135CC"/>
    <w:rsid w:val="00713CFA"/>
    <w:rsid w:val="00713D5A"/>
    <w:rsid w:val="00713F5C"/>
    <w:rsid w:val="00714089"/>
    <w:rsid w:val="0071445D"/>
    <w:rsid w:val="007147C2"/>
    <w:rsid w:val="00714F53"/>
    <w:rsid w:val="00715319"/>
    <w:rsid w:val="00715D73"/>
    <w:rsid w:val="00717EC2"/>
    <w:rsid w:val="007202B1"/>
    <w:rsid w:val="00720498"/>
    <w:rsid w:val="007207F5"/>
    <w:rsid w:val="00720C94"/>
    <w:rsid w:val="00720D58"/>
    <w:rsid w:val="00721640"/>
    <w:rsid w:val="00721874"/>
    <w:rsid w:val="007220F5"/>
    <w:rsid w:val="007223C0"/>
    <w:rsid w:val="0072249C"/>
    <w:rsid w:val="0072277A"/>
    <w:rsid w:val="007228A6"/>
    <w:rsid w:val="00723AAA"/>
    <w:rsid w:val="00723F77"/>
    <w:rsid w:val="00723FF9"/>
    <w:rsid w:val="0072449D"/>
    <w:rsid w:val="007244FE"/>
    <w:rsid w:val="007251D1"/>
    <w:rsid w:val="00725293"/>
    <w:rsid w:val="00725DA4"/>
    <w:rsid w:val="007264EE"/>
    <w:rsid w:val="007265EF"/>
    <w:rsid w:val="007266D0"/>
    <w:rsid w:val="00726A74"/>
    <w:rsid w:val="00726E23"/>
    <w:rsid w:val="0072720C"/>
    <w:rsid w:val="00727416"/>
    <w:rsid w:val="007274A3"/>
    <w:rsid w:val="00727CB0"/>
    <w:rsid w:val="00727CDD"/>
    <w:rsid w:val="00727E84"/>
    <w:rsid w:val="007301C4"/>
    <w:rsid w:val="00730387"/>
    <w:rsid w:val="00730669"/>
    <w:rsid w:val="0073099F"/>
    <w:rsid w:val="00730C9F"/>
    <w:rsid w:val="00730D32"/>
    <w:rsid w:val="0073112D"/>
    <w:rsid w:val="00731C3E"/>
    <w:rsid w:val="00731D7E"/>
    <w:rsid w:val="0073206B"/>
    <w:rsid w:val="007321EA"/>
    <w:rsid w:val="0073282C"/>
    <w:rsid w:val="00732C5A"/>
    <w:rsid w:val="00732E73"/>
    <w:rsid w:val="00732EA3"/>
    <w:rsid w:val="00732FE6"/>
    <w:rsid w:val="00733995"/>
    <w:rsid w:val="00733DD1"/>
    <w:rsid w:val="00733DFA"/>
    <w:rsid w:val="00734251"/>
    <w:rsid w:val="007343D4"/>
    <w:rsid w:val="00734836"/>
    <w:rsid w:val="00734852"/>
    <w:rsid w:val="00734C6B"/>
    <w:rsid w:val="00734F66"/>
    <w:rsid w:val="00735486"/>
    <w:rsid w:val="00735B66"/>
    <w:rsid w:val="00735C89"/>
    <w:rsid w:val="00735D9B"/>
    <w:rsid w:val="00735E16"/>
    <w:rsid w:val="00735E3E"/>
    <w:rsid w:val="00736211"/>
    <w:rsid w:val="007364C0"/>
    <w:rsid w:val="00736991"/>
    <w:rsid w:val="00736BA3"/>
    <w:rsid w:val="00736D90"/>
    <w:rsid w:val="007370DD"/>
    <w:rsid w:val="0073749A"/>
    <w:rsid w:val="00737A87"/>
    <w:rsid w:val="00737CA5"/>
    <w:rsid w:val="0074010D"/>
    <w:rsid w:val="007405EE"/>
    <w:rsid w:val="007407E4"/>
    <w:rsid w:val="00740E2B"/>
    <w:rsid w:val="00740FE4"/>
    <w:rsid w:val="0074139E"/>
    <w:rsid w:val="0074181B"/>
    <w:rsid w:val="00741CE3"/>
    <w:rsid w:val="00741F35"/>
    <w:rsid w:val="00741F4A"/>
    <w:rsid w:val="00742027"/>
    <w:rsid w:val="007421DA"/>
    <w:rsid w:val="0074227E"/>
    <w:rsid w:val="00742316"/>
    <w:rsid w:val="0074277D"/>
    <w:rsid w:val="00742798"/>
    <w:rsid w:val="00742B8F"/>
    <w:rsid w:val="00742EB1"/>
    <w:rsid w:val="0074306B"/>
    <w:rsid w:val="00743105"/>
    <w:rsid w:val="007441B7"/>
    <w:rsid w:val="00744BFC"/>
    <w:rsid w:val="00744C8B"/>
    <w:rsid w:val="00744D8E"/>
    <w:rsid w:val="00744F1B"/>
    <w:rsid w:val="007452E9"/>
    <w:rsid w:val="0074542E"/>
    <w:rsid w:val="0074559D"/>
    <w:rsid w:val="00745768"/>
    <w:rsid w:val="0074591F"/>
    <w:rsid w:val="00745B41"/>
    <w:rsid w:val="00745C70"/>
    <w:rsid w:val="00745F50"/>
    <w:rsid w:val="007468A5"/>
    <w:rsid w:val="00746992"/>
    <w:rsid w:val="00746A4F"/>
    <w:rsid w:val="00746A93"/>
    <w:rsid w:val="00746BA0"/>
    <w:rsid w:val="00746F4E"/>
    <w:rsid w:val="00747014"/>
    <w:rsid w:val="00747018"/>
    <w:rsid w:val="007470A4"/>
    <w:rsid w:val="0074796F"/>
    <w:rsid w:val="007479D1"/>
    <w:rsid w:val="00747B1B"/>
    <w:rsid w:val="00747B27"/>
    <w:rsid w:val="007500E1"/>
    <w:rsid w:val="0075035F"/>
    <w:rsid w:val="00750464"/>
    <w:rsid w:val="0075053D"/>
    <w:rsid w:val="007509EE"/>
    <w:rsid w:val="00750CEF"/>
    <w:rsid w:val="00750D73"/>
    <w:rsid w:val="00750F74"/>
    <w:rsid w:val="00751237"/>
    <w:rsid w:val="00751495"/>
    <w:rsid w:val="007516C6"/>
    <w:rsid w:val="00751C7D"/>
    <w:rsid w:val="00751CF9"/>
    <w:rsid w:val="00751FDD"/>
    <w:rsid w:val="00752679"/>
    <w:rsid w:val="00752DCD"/>
    <w:rsid w:val="00752E64"/>
    <w:rsid w:val="00753BA5"/>
    <w:rsid w:val="00754286"/>
    <w:rsid w:val="007548F3"/>
    <w:rsid w:val="00754D49"/>
    <w:rsid w:val="0075502C"/>
    <w:rsid w:val="00755C8F"/>
    <w:rsid w:val="00755D05"/>
    <w:rsid w:val="00755D1D"/>
    <w:rsid w:val="00755DAD"/>
    <w:rsid w:val="00756311"/>
    <w:rsid w:val="00756921"/>
    <w:rsid w:val="0075717C"/>
    <w:rsid w:val="007572AC"/>
    <w:rsid w:val="00757A17"/>
    <w:rsid w:val="00757E57"/>
    <w:rsid w:val="007600F7"/>
    <w:rsid w:val="00760240"/>
    <w:rsid w:val="007608A5"/>
    <w:rsid w:val="00760BF6"/>
    <w:rsid w:val="00761683"/>
    <w:rsid w:val="00761814"/>
    <w:rsid w:val="00761FC0"/>
    <w:rsid w:val="0076240B"/>
    <w:rsid w:val="00762680"/>
    <w:rsid w:val="007627CF"/>
    <w:rsid w:val="00762AA1"/>
    <w:rsid w:val="00762BB4"/>
    <w:rsid w:val="00762C7E"/>
    <w:rsid w:val="00762CC4"/>
    <w:rsid w:val="00762F05"/>
    <w:rsid w:val="00762F11"/>
    <w:rsid w:val="00763519"/>
    <w:rsid w:val="00763745"/>
    <w:rsid w:val="00763A07"/>
    <w:rsid w:val="00764B0E"/>
    <w:rsid w:val="00764DCB"/>
    <w:rsid w:val="00764E3F"/>
    <w:rsid w:val="00764FDE"/>
    <w:rsid w:val="00765207"/>
    <w:rsid w:val="007654CC"/>
    <w:rsid w:val="00765BCD"/>
    <w:rsid w:val="00766109"/>
    <w:rsid w:val="00766238"/>
    <w:rsid w:val="007662EA"/>
    <w:rsid w:val="0076630F"/>
    <w:rsid w:val="00766724"/>
    <w:rsid w:val="0076739B"/>
    <w:rsid w:val="0076750A"/>
    <w:rsid w:val="00767C83"/>
    <w:rsid w:val="00767F29"/>
    <w:rsid w:val="00770194"/>
    <w:rsid w:val="00770422"/>
    <w:rsid w:val="0077078E"/>
    <w:rsid w:val="00770805"/>
    <w:rsid w:val="0077084B"/>
    <w:rsid w:val="0077088C"/>
    <w:rsid w:val="0077094E"/>
    <w:rsid w:val="0077097A"/>
    <w:rsid w:val="00770A8E"/>
    <w:rsid w:val="00770C06"/>
    <w:rsid w:val="00771378"/>
    <w:rsid w:val="007716CC"/>
    <w:rsid w:val="00771A63"/>
    <w:rsid w:val="00771F36"/>
    <w:rsid w:val="00772846"/>
    <w:rsid w:val="007729AF"/>
    <w:rsid w:val="00772C6C"/>
    <w:rsid w:val="00772ED6"/>
    <w:rsid w:val="0077327E"/>
    <w:rsid w:val="0077391E"/>
    <w:rsid w:val="00773C58"/>
    <w:rsid w:val="00773C89"/>
    <w:rsid w:val="00774298"/>
    <w:rsid w:val="00774517"/>
    <w:rsid w:val="007745AC"/>
    <w:rsid w:val="00774CFD"/>
    <w:rsid w:val="007750CC"/>
    <w:rsid w:val="007757D9"/>
    <w:rsid w:val="007758AD"/>
    <w:rsid w:val="00775C55"/>
    <w:rsid w:val="00776026"/>
    <w:rsid w:val="0077622D"/>
    <w:rsid w:val="007763F3"/>
    <w:rsid w:val="007764AD"/>
    <w:rsid w:val="007767D9"/>
    <w:rsid w:val="00776807"/>
    <w:rsid w:val="00776B25"/>
    <w:rsid w:val="00777505"/>
    <w:rsid w:val="00777B80"/>
    <w:rsid w:val="007800D2"/>
    <w:rsid w:val="007803E5"/>
    <w:rsid w:val="0078040B"/>
    <w:rsid w:val="0078062C"/>
    <w:rsid w:val="007808D0"/>
    <w:rsid w:val="00781BAA"/>
    <w:rsid w:val="007824CE"/>
    <w:rsid w:val="0078280C"/>
    <w:rsid w:val="00782D21"/>
    <w:rsid w:val="00782D4C"/>
    <w:rsid w:val="007835E0"/>
    <w:rsid w:val="0078372A"/>
    <w:rsid w:val="00783CED"/>
    <w:rsid w:val="007841C8"/>
    <w:rsid w:val="00784B92"/>
    <w:rsid w:val="00784D1A"/>
    <w:rsid w:val="0078527F"/>
    <w:rsid w:val="0078577D"/>
    <w:rsid w:val="007857FE"/>
    <w:rsid w:val="00785C1B"/>
    <w:rsid w:val="00786187"/>
    <w:rsid w:val="00786256"/>
    <w:rsid w:val="0078631B"/>
    <w:rsid w:val="007867CF"/>
    <w:rsid w:val="007868C7"/>
    <w:rsid w:val="007871A8"/>
    <w:rsid w:val="007872E0"/>
    <w:rsid w:val="007873B0"/>
    <w:rsid w:val="00787622"/>
    <w:rsid w:val="00787F11"/>
    <w:rsid w:val="0079026C"/>
    <w:rsid w:val="00790487"/>
    <w:rsid w:val="007906BA"/>
    <w:rsid w:val="00790736"/>
    <w:rsid w:val="007909F1"/>
    <w:rsid w:val="0079119C"/>
    <w:rsid w:val="007914C0"/>
    <w:rsid w:val="0079161A"/>
    <w:rsid w:val="00792390"/>
    <w:rsid w:val="007925B9"/>
    <w:rsid w:val="007926E7"/>
    <w:rsid w:val="00792C0E"/>
    <w:rsid w:val="00792DC7"/>
    <w:rsid w:val="00793418"/>
    <w:rsid w:val="00793883"/>
    <w:rsid w:val="00794157"/>
    <w:rsid w:val="0079454F"/>
    <w:rsid w:val="00794A6B"/>
    <w:rsid w:val="00794DB7"/>
    <w:rsid w:val="0079569E"/>
    <w:rsid w:val="00795D2C"/>
    <w:rsid w:val="00795D36"/>
    <w:rsid w:val="00795FE5"/>
    <w:rsid w:val="00796C33"/>
    <w:rsid w:val="00796D38"/>
    <w:rsid w:val="0079769D"/>
    <w:rsid w:val="00797791"/>
    <w:rsid w:val="0079790D"/>
    <w:rsid w:val="00797995"/>
    <w:rsid w:val="00797BCB"/>
    <w:rsid w:val="00797C08"/>
    <w:rsid w:val="007A0439"/>
    <w:rsid w:val="007A04CD"/>
    <w:rsid w:val="007A0D74"/>
    <w:rsid w:val="007A0FA5"/>
    <w:rsid w:val="007A1C3E"/>
    <w:rsid w:val="007A1D94"/>
    <w:rsid w:val="007A1E08"/>
    <w:rsid w:val="007A1EE5"/>
    <w:rsid w:val="007A2191"/>
    <w:rsid w:val="007A249C"/>
    <w:rsid w:val="007A2AE7"/>
    <w:rsid w:val="007A2BCE"/>
    <w:rsid w:val="007A3218"/>
    <w:rsid w:val="007A3B0B"/>
    <w:rsid w:val="007A3B6C"/>
    <w:rsid w:val="007A3C64"/>
    <w:rsid w:val="007A3DAB"/>
    <w:rsid w:val="007A4079"/>
    <w:rsid w:val="007A43E3"/>
    <w:rsid w:val="007A4E67"/>
    <w:rsid w:val="007A4F76"/>
    <w:rsid w:val="007A6810"/>
    <w:rsid w:val="007A6CD5"/>
    <w:rsid w:val="007A712C"/>
    <w:rsid w:val="007A72EB"/>
    <w:rsid w:val="007A7606"/>
    <w:rsid w:val="007A7AAC"/>
    <w:rsid w:val="007A7B6E"/>
    <w:rsid w:val="007A7DDE"/>
    <w:rsid w:val="007A7EAD"/>
    <w:rsid w:val="007A7EC0"/>
    <w:rsid w:val="007A7F8E"/>
    <w:rsid w:val="007B0013"/>
    <w:rsid w:val="007B01CC"/>
    <w:rsid w:val="007B056E"/>
    <w:rsid w:val="007B094E"/>
    <w:rsid w:val="007B0EE6"/>
    <w:rsid w:val="007B1424"/>
    <w:rsid w:val="007B1870"/>
    <w:rsid w:val="007B1C40"/>
    <w:rsid w:val="007B21C5"/>
    <w:rsid w:val="007B2632"/>
    <w:rsid w:val="007B2762"/>
    <w:rsid w:val="007B2A52"/>
    <w:rsid w:val="007B2F7F"/>
    <w:rsid w:val="007B39FB"/>
    <w:rsid w:val="007B3FE4"/>
    <w:rsid w:val="007B49C5"/>
    <w:rsid w:val="007B52A6"/>
    <w:rsid w:val="007B5533"/>
    <w:rsid w:val="007B55D6"/>
    <w:rsid w:val="007B56C0"/>
    <w:rsid w:val="007B5764"/>
    <w:rsid w:val="007B593E"/>
    <w:rsid w:val="007B5DBC"/>
    <w:rsid w:val="007B5E4A"/>
    <w:rsid w:val="007B70AD"/>
    <w:rsid w:val="007B72F8"/>
    <w:rsid w:val="007B7522"/>
    <w:rsid w:val="007B7FE1"/>
    <w:rsid w:val="007C002F"/>
    <w:rsid w:val="007C044E"/>
    <w:rsid w:val="007C0A1A"/>
    <w:rsid w:val="007C0C5B"/>
    <w:rsid w:val="007C0DE7"/>
    <w:rsid w:val="007C16AD"/>
    <w:rsid w:val="007C170C"/>
    <w:rsid w:val="007C17D1"/>
    <w:rsid w:val="007C18A3"/>
    <w:rsid w:val="007C18E8"/>
    <w:rsid w:val="007C1A24"/>
    <w:rsid w:val="007C1AC4"/>
    <w:rsid w:val="007C1D32"/>
    <w:rsid w:val="007C2439"/>
    <w:rsid w:val="007C2616"/>
    <w:rsid w:val="007C317B"/>
    <w:rsid w:val="007C36CE"/>
    <w:rsid w:val="007C3902"/>
    <w:rsid w:val="007C3A51"/>
    <w:rsid w:val="007C4433"/>
    <w:rsid w:val="007C479F"/>
    <w:rsid w:val="007C4AEF"/>
    <w:rsid w:val="007C4FDB"/>
    <w:rsid w:val="007C4FFA"/>
    <w:rsid w:val="007C59CE"/>
    <w:rsid w:val="007C5D7E"/>
    <w:rsid w:val="007C6317"/>
    <w:rsid w:val="007C6BF7"/>
    <w:rsid w:val="007C6C40"/>
    <w:rsid w:val="007C7040"/>
    <w:rsid w:val="007C7410"/>
    <w:rsid w:val="007C742B"/>
    <w:rsid w:val="007C75FE"/>
    <w:rsid w:val="007C760D"/>
    <w:rsid w:val="007C78BE"/>
    <w:rsid w:val="007C7A11"/>
    <w:rsid w:val="007C7C0C"/>
    <w:rsid w:val="007C7F1A"/>
    <w:rsid w:val="007D0400"/>
    <w:rsid w:val="007D0646"/>
    <w:rsid w:val="007D069E"/>
    <w:rsid w:val="007D07E2"/>
    <w:rsid w:val="007D0AC1"/>
    <w:rsid w:val="007D0B50"/>
    <w:rsid w:val="007D0B5F"/>
    <w:rsid w:val="007D0ED0"/>
    <w:rsid w:val="007D101F"/>
    <w:rsid w:val="007D1224"/>
    <w:rsid w:val="007D210C"/>
    <w:rsid w:val="007D21B7"/>
    <w:rsid w:val="007D2497"/>
    <w:rsid w:val="007D2728"/>
    <w:rsid w:val="007D2878"/>
    <w:rsid w:val="007D2962"/>
    <w:rsid w:val="007D37DC"/>
    <w:rsid w:val="007D398A"/>
    <w:rsid w:val="007D3B74"/>
    <w:rsid w:val="007D3E67"/>
    <w:rsid w:val="007D466B"/>
    <w:rsid w:val="007D4746"/>
    <w:rsid w:val="007D488D"/>
    <w:rsid w:val="007D4A5C"/>
    <w:rsid w:val="007D50F2"/>
    <w:rsid w:val="007D566D"/>
    <w:rsid w:val="007D59B6"/>
    <w:rsid w:val="007D64F6"/>
    <w:rsid w:val="007D66F7"/>
    <w:rsid w:val="007D6E69"/>
    <w:rsid w:val="007D7379"/>
    <w:rsid w:val="007D7642"/>
    <w:rsid w:val="007D7644"/>
    <w:rsid w:val="007D77AD"/>
    <w:rsid w:val="007D7BE8"/>
    <w:rsid w:val="007E074F"/>
    <w:rsid w:val="007E184C"/>
    <w:rsid w:val="007E22FB"/>
    <w:rsid w:val="007E2D78"/>
    <w:rsid w:val="007E2F2E"/>
    <w:rsid w:val="007E3317"/>
    <w:rsid w:val="007E388E"/>
    <w:rsid w:val="007E3B7B"/>
    <w:rsid w:val="007E3F5A"/>
    <w:rsid w:val="007E4657"/>
    <w:rsid w:val="007E4A8D"/>
    <w:rsid w:val="007E4C30"/>
    <w:rsid w:val="007E4D3C"/>
    <w:rsid w:val="007E50DF"/>
    <w:rsid w:val="007E5595"/>
    <w:rsid w:val="007E5A8A"/>
    <w:rsid w:val="007E6B72"/>
    <w:rsid w:val="007E7277"/>
    <w:rsid w:val="007E737E"/>
    <w:rsid w:val="007E7409"/>
    <w:rsid w:val="007E74A2"/>
    <w:rsid w:val="007E7786"/>
    <w:rsid w:val="007E7803"/>
    <w:rsid w:val="007E7F26"/>
    <w:rsid w:val="007E7F91"/>
    <w:rsid w:val="007F0786"/>
    <w:rsid w:val="007F0ACB"/>
    <w:rsid w:val="007F0CB1"/>
    <w:rsid w:val="007F0E8E"/>
    <w:rsid w:val="007F0EFE"/>
    <w:rsid w:val="007F12ED"/>
    <w:rsid w:val="007F2002"/>
    <w:rsid w:val="007F24F5"/>
    <w:rsid w:val="007F255C"/>
    <w:rsid w:val="007F2751"/>
    <w:rsid w:val="007F2DA5"/>
    <w:rsid w:val="007F3427"/>
    <w:rsid w:val="007F3C7D"/>
    <w:rsid w:val="007F43BB"/>
    <w:rsid w:val="007F49FD"/>
    <w:rsid w:val="007F4C97"/>
    <w:rsid w:val="007F4CC9"/>
    <w:rsid w:val="007F500B"/>
    <w:rsid w:val="007F527F"/>
    <w:rsid w:val="007F5827"/>
    <w:rsid w:val="007F5A00"/>
    <w:rsid w:val="007F5EC7"/>
    <w:rsid w:val="007F5F64"/>
    <w:rsid w:val="007F658F"/>
    <w:rsid w:val="007F6822"/>
    <w:rsid w:val="007F6F88"/>
    <w:rsid w:val="007F701B"/>
    <w:rsid w:val="007F747B"/>
    <w:rsid w:val="007F76A8"/>
    <w:rsid w:val="00800AB4"/>
    <w:rsid w:val="008013E7"/>
    <w:rsid w:val="00801495"/>
    <w:rsid w:val="00801BCB"/>
    <w:rsid w:val="00801E10"/>
    <w:rsid w:val="00802613"/>
    <w:rsid w:val="00802A0F"/>
    <w:rsid w:val="00802FB6"/>
    <w:rsid w:val="00803577"/>
    <w:rsid w:val="00803616"/>
    <w:rsid w:val="0080375C"/>
    <w:rsid w:val="00803908"/>
    <w:rsid w:val="00803A5B"/>
    <w:rsid w:val="00803F33"/>
    <w:rsid w:val="00804078"/>
    <w:rsid w:val="008041AB"/>
    <w:rsid w:val="0080427C"/>
    <w:rsid w:val="008042C1"/>
    <w:rsid w:val="00804371"/>
    <w:rsid w:val="0080478C"/>
    <w:rsid w:val="0080487C"/>
    <w:rsid w:val="00804BA3"/>
    <w:rsid w:val="00804C71"/>
    <w:rsid w:val="0080547F"/>
    <w:rsid w:val="00805622"/>
    <w:rsid w:val="008058F5"/>
    <w:rsid w:val="0080628A"/>
    <w:rsid w:val="008064C7"/>
    <w:rsid w:val="00806A81"/>
    <w:rsid w:val="00806B92"/>
    <w:rsid w:val="00806CC4"/>
    <w:rsid w:val="00807BBB"/>
    <w:rsid w:val="00807D39"/>
    <w:rsid w:val="00807EEE"/>
    <w:rsid w:val="00807F59"/>
    <w:rsid w:val="008108CC"/>
    <w:rsid w:val="008109E5"/>
    <w:rsid w:val="00810C51"/>
    <w:rsid w:val="0081126C"/>
    <w:rsid w:val="0081138E"/>
    <w:rsid w:val="008113DB"/>
    <w:rsid w:val="00811418"/>
    <w:rsid w:val="00811662"/>
    <w:rsid w:val="008117B9"/>
    <w:rsid w:val="00812159"/>
    <w:rsid w:val="008124FA"/>
    <w:rsid w:val="008126CB"/>
    <w:rsid w:val="00812AD9"/>
    <w:rsid w:val="00812F60"/>
    <w:rsid w:val="008131D3"/>
    <w:rsid w:val="00813676"/>
    <w:rsid w:val="00813A90"/>
    <w:rsid w:val="00813C9D"/>
    <w:rsid w:val="00813EED"/>
    <w:rsid w:val="0081431C"/>
    <w:rsid w:val="0081461A"/>
    <w:rsid w:val="00814772"/>
    <w:rsid w:val="00814D91"/>
    <w:rsid w:val="00815189"/>
    <w:rsid w:val="00815679"/>
    <w:rsid w:val="00815D24"/>
    <w:rsid w:val="0081602B"/>
    <w:rsid w:val="0081611D"/>
    <w:rsid w:val="008162A3"/>
    <w:rsid w:val="008162CB"/>
    <w:rsid w:val="00816787"/>
    <w:rsid w:val="00816C8D"/>
    <w:rsid w:val="00816CD1"/>
    <w:rsid w:val="00817796"/>
    <w:rsid w:val="00817F7F"/>
    <w:rsid w:val="0082046B"/>
    <w:rsid w:val="0082047E"/>
    <w:rsid w:val="0082063B"/>
    <w:rsid w:val="008219A3"/>
    <w:rsid w:val="00822023"/>
    <w:rsid w:val="008222E0"/>
    <w:rsid w:val="0082287D"/>
    <w:rsid w:val="00822B91"/>
    <w:rsid w:val="00822E38"/>
    <w:rsid w:val="0082342C"/>
    <w:rsid w:val="0082375F"/>
    <w:rsid w:val="00823853"/>
    <w:rsid w:val="0082397A"/>
    <w:rsid w:val="00823A24"/>
    <w:rsid w:val="00823C20"/>
    <w:rsid w:val="00823CC3"/>
    <w:rsid w:val="00824114"/>
    <w:rsid w:val="00824340"/>
    <w:rsid w:val="00825233"/>
    <w:rsid w:val="008258F8"/>
    <w:rsid w:val="008259B1"/>
    <w:rsid w:val="00825A38"/>
    <w:rsid w:val="00825BB9"/>
    <w:rsid w:val="00825C6A"/>
    <w:rsid w:val="00825CF8"/>
    <w:rsid w:val="00825E48"/>
    <w:rsid w:val="00825FCF"/>
    <w:rsid w:val="008261D1"/>
    <w:rsid w:val="00827409"/>
    <w:rsid w:val="00827657"/>
    <w:rsid w:val="00830522"/>
    <w:rsid w:val="008308D6"/>
    <w:rsid w:val="00830BFB"/>
    <w:rsid w:val="00830C5B"/>
    <w:rsid w:val="00831404"/>
    <w:rsid w:val="00831682"/>
    <w:rsid w:val="00831F96"/>
    <w:rsid w:val="00832642"/>
    <w:rsid w:val="00832950"/>
    <w:rsid w:val="00832C04"/>
    <w:rsid w:val="00832D75"/>
    <w:rsid w:val="00832F32"/>
    <w:rsid w:val="00833635"/>
    <w:rsid w:val="00833800"/>
    <w:rsid w:val="00833971"/>
    <w:rsid w:val="00834229"/>
    <w:rsid w:val="0083479A"/>
    <w:rsid w:val="008349AA"/>
    <w:rsid w:val="008354F4"/>
    <w:rsid w:val="00835D72"/>
    <w:rsid w:val="00835E28"/>
    <w:rsid w:val="0083671F"/>
    <w:rsid w:val="00836C1A"/>
    <w:rsid w:val="00836C51"/>
    <w:rsid w:val="00836C59"/>
    <w:rsid w:val="008379AD"/>
    <w:rsid w:val="00837DFF"/>
    <w:rsid w:val="00837F9C"/>
    <w:rsid w:val="00840006"/>
    <w:rsid w:val="00840013"/>
    <w:rsid w:val="00840064"/>
    <w:rsid w:val="00840AAC"/>
    <w:rsid w:val="008411DD"/>
    <w:rsid w:val="00841238"/>
    <w:rsid w:val="008424B0"/>
    <w:rsid w:val="00842899"/>
    <w:rsid w:val="008428BB"/>
    <w:rsid w:val="00842D47"/>
    <w:rsid w:val="008430A7"/>
    <w:rsid w:val="00843714"/>
    <w:rsid w:val="008437B1"/>
    <w:rsid w:val="008437CA"/>
    <w:rsid w:val="00843A3A"/>
    <w:rsid w:val="00843B5E"/>
    <w:rsid w:val="00843D8D"/>
    <w:rsid w:val="00844140"/>
    <w:rsid w:val="0084456F"/>
    <w:rsid w:val="00844DB7"/>
    <w:rsid w:val="0084557B"/>
    <w:rsid w:val="008458D0"/>
    <w:rsid w:val="008458DC"/>
    <w:rsid w:val="00845D0A"/>
    <w:rsid w:val="00846193"/>
    <w:rsid w:val="008465A1"/>
    <w:rsid w:val="00846794"/>
    <w:rsid w:val="0084690D"/>
    <w:rsid w:val="00847248"/>
    <w:rsid w:val="008477D4"/>
    <w:rsid w:val="0084781A"/>
    <w:rsid w:val="00847E93"/>
    <w:rsid w:val="0085011D"/>
    <w:rsid w:val="00850451"/>
    <w:rsid w:val="0085095D"/>
    <w:rsid w:val="00850B20"/>
    <w:rsid w:val="008510D1"/>
    <w:rsid w:val="0085137E"/>
    <w:rsid w:val="008513F1"/>
    <w:rsid w:val="00852682"/>
    <w:rsid w:val="008529E6"/>
    <w:rsid w:val="00852C93"/>
    <w:rsid w:val="00853125"/>
    <w:rsid w:val="00853BDF"/>
    <w:rsid w:val="00853F35"/>
    <w:rsid w:val="0085460E"/>
    <w:rsid w:val="0085478F"/>
    <w:rsid w:val="00854949"/>
    <w:rsid w:val="00855111"/>
    <w:rsid w:val="0085562F"/>
    <w:rsid w:val="008556FE"/>
    <w:rsid w:val="008557F5"/>
    <w:rsid w:val="00855863"/>
    <w:rsid w:val="00855B90"/>
    <w:rsid w:val="00855EB6"/>
    <w:rsid w:val="00855F68"/>
    <w:rsid w:val="008565E5"/>
    <w:rsid w:val="00856805"/>
    <w:rsid w:val="0085698C"/>
    <w:rsid w:val="00857290"/>
    <w:rsid w:val="0085745C"/>
    <w:rsid w:val="00857E55"/>
    <w:rsid w:val="00857F4C"/>
    <w:rsid w:val="00860088"/>
    <w:rsid w:val="008605EF"/>
    <w:rsid w:val="0086084E"/>
    <w:rsid w:val="00860995"/>
    <w:rsid w:val="008614BE"/>
    <w:rsid w:val="00861B88"/>
    <w:rsid w:val="00861D59"/>
    <w:rsid w:val="008624F0"/>
    <w:rsid w:val="00862C92"/>
    <w:rsid w:val="00862F48"/>
    <w:rsid w:val="008630ED"/>
    <w:rsid w:val="00863332"/>
    <w:rsid w:val="00863528"/>
    <w:rsid w:val="00863E1D"/>
    <w:rsid w:val="0086424A"/>
    <w:rsid w:val="0086479A"/>
    <w:rsid w:val="00864FA8"/>
    <w:rsid w:val="008656A7"/>
    <w:rsid w:val="00865B88"/>
    <w:rsid w:val="00865EB6"/>
    <w:rsid w:val="00865FBC"/>
    <w:rsid w:val="008662BA"/>
    <w:rsid w:val="008667B7"/>
    <w:rsid w:val="008667C6"/>
    <w:rsid w:val="00866B47"/>
    <w:rsid w:val="0086723A"/>
    <w:rsid w:val="00867693"/>
    <w:rsid w:val="00867DE3"/>
    <w:rsid w:val="008704E2"/>
    <w:rsid w:val="00870DAB"/>
    <w:rsid w:val="00870E0B"/>
    <w:rsid w:val="0087175F"/>
    <w:rsid w:val="00871AF8"/>
    <w:rsid w:val="0087210A"/>
    <w:rsid w:val="008723AC"/>
    <w:rsid w:val="008725B8"/>
    <w:rsid w:val="00872647"/>
    <w:rsid w:val="008729F5"/>
    <w:rsid w:val="00872A19"/>
    <w:rsid w:val="00872B3B"/>
    <w:rsid w:val="00873169"/>
    <w:rsid w:val="008733A1"/>
    <w:rsid w:val="0087344D"/>
    <w:rsid w:val="008736FB"/>
    <w:rsid w:val="00873BB1"/>
    <w:rsid w:val="0087412D"/>
    <w:rsid w:val="00874189"/>
    <w:rsid w:val="008741E3"/>
    <w:rsid w:val="008747FD"/>
    <w:rsid w:val="008749EA"/>
    <w:rsid w:val="00875446"/>
    <w:rsid w:val="00876393"/>
    <w:rsid w:val="008766ED"/>
    <w:rsid w:val="008767F2"/>
    <w:rsid w:val="00877127"/>
    <w:rsid w:val="008774A1"/>
    <w:rsid w:val="00877F9C"/>
    <w:rsid w:val="0088013F"/>
    <w:rsid w:val="0088024C"/>
    <w:rsid w:val="00880D00"/>
    <w:rsid w:val="0088124B"/>
    <w:rsid w:val="0088169C"/>
    <w:rsid w:val="00881BC3"/>
    <w:rsid w:val="00882198"/>
    <w:rsid w:val="008822A8"/>
    <w:rsid w:val="00883200"/>
    <w:rsid w:val="008834DC"/>
    <w:rsid w:val="0088351F"/>
    <w:rsid w:val="0088376A"/>
    <w:rsid w:val="008838E3"/>
    <w:rsid w:val="00884C6D"/>
    <w:rsid w:val="0088596C"/>
    <w:rsid w:val="00885989"/>
    <w:rsid w:val="00885B02"/>
    <w:rsid w:val="00885D17"/>
    <w:rsid w:val="0088623E"/>
    <w:rsid w:val="00886586"/>
    <w:rsid w:val="00886AA6"/>
    <w:rsid w:val="0088722F"/>
    <w:rsid w:val="0088796B"/>
    <w:rsid w:val="00887AFC"/>
    <w:rsid w:val="00887BBF"/>
    <w:rsid w:val="00887D1E"/>
    <w:rsid w:val="00887DB2"/>
    <w:rsid w:val="008904F4"/>
    <w:rsid w:val="00890578"/>
    <w:rsid w:val="00890CA8"/>
    <w:rsid w:val="008912CF"/>
    <w:rsid w:val="008912F1"/>
    <w:rsid w:val="00891704"/>
    <w:rsid w:val="00891C2A"/>
    <w:rsid w:val="00891D83"/>
    <w:rsid w:val="00892036"/>
    <w:rsid w:val="008925F6"/>
    <w:rsid w:val="0089264E"/>
    <w:rsid w:val="0089288F"/>
    <w:rsid w:val="00892A05"/>
    <w:rsid w:val="00892D6A"/>
    <w:rsid w:val="00893768"/>
    <w:rsid w:val="008937CA"/>
    <w:rsid w:val="008938B5"/>
    <w:rsid w:val="008939E9"/>
    <w:rsid w:val="00893CDD"/>
    <w:rsid w:val="00893F67"/>
    <w:rsid w:val="00893FAB"/>
    <w:rsid w:val="008940A3"/>
    <w:rsid w:val="008941AE"/>
    <w:rsid w:val="0089431B"/>
    <w:rsid w:val="00894351"/>
    <w:rsid w:val="008944B9"/>
    <w:rsid w:val="00894B19"/>
    <w:rsid w:val="00894D80"/>
    <w:rsid w:val="0089542C"/>
    <w:rsid w:val="00895625"/>
    <w:rsid w:val="00896878"/>
    <w:rsid w:val="00896C07"/>
    <w:rsid w:val="00896F3D"/>
    <w:rsid w:val="008972A6"/>
    <w:rsid w:val="0089737B"/>
    <w:rsid w:val="0089798D"/>
    <w:rsid w:val="00897CA0"/>
    <w:rsid w:val="00897F15"/>
    <w:rsid w:val="00897F1A"/>
    <w:rsid w:val="008A02F6"/>
    <w:rsid w:val="008A06FF"/>
    <w:rsid w:val="008A07B4"/>
    <w:rsid w:val="008A10E0"/>
    <w:rsid w:val="008A1310"/>
    <w:rsid w:val="008A166C"/>
    <w:rsid w:val="008A1677"/>
    <w:rsid w:val="008A17DD"/>
    <w:rsid w:val="008A1D4B"/>
    <w:rsid w:val="008A1DC9"/>
    <w:rsid w:val="008A1F54"/>
    <w:rsid w:val="008A214A"/>
    <w:rsid w:val="008A284D"/>
    <w:rsid w:val="008A2A78"/>
    <w:rsid w:val="008A2E71"/>
    <w:rsid w:val="008A2F61"/>
    <w:rsid w:val="008A2FEE"/>
    <w:rsid w:val="008A312A"/>
    <w:rsid w:val="008A359C"/>
    <w:rsid w:val="008A3935"/>
    <w:rsid w:val="008A3A28"/>
    <w:rsid w:val="008A3B4B"/>
    <w:rsid w:val="008A3BD0"/>
    <w:rsid w:val="008A3D3D"/>
    <w:rsid w:val="008A3DAD"/>
    <w:rsid w:val="008A413B"/>
    <w:rsid w:val="008A4572"/>
    <w:rsid w:val="008A4E4E"/>
    <w:rsid w:val="008A57C5"/>
    <w:rsid w:val="008A6F84"/>
    <w:rsid w:val="008A74FB"/>
    <w:rsid w:val="008A7561"/>
    <w:rsid w:val="008B0627"/>
    <w:rsid w:val="008B06C3"/>
    <w:rsid w:val="008B0838"/>
    <w:rsid w:val="008B09DC"/>
    <w:rsid w:val="008B0D47"/>
    <w:rsid w:val="008B0EED"/>
    <w:rsid w:val="008B1456"/>
    <w:rsid w:val="008B2488"/>
    <w:rsid w:val="008B30CF"/>
    <w:rsid w:val="008B3328"/>
    <w:rsid w:val="008B3BE2"/>
    <w:rsid w:val="008B3C23"/>
    <w:rsid w:val="008B3E2F"/>
    <w:rsid w:val="008B409E"/>
    <w:rsid w:val="008B4391"/>
    <w:rsid w:val="008B49D7"/>
    <w:rsid w:val="008B4DDC"/>
    <w:rsid w:val="008B4F84"/>
    <w:rsid w:val="008B5174"/>
    <w:rsid w:val="008B52DA"/>
    <w:rsid w:val="008B5566"/>
    <w:rsid w:val="008B55D5"/>
    <w:rsid w:val="008B569F"/>
    <w:rsid w:val="008B576D"/>
    <w:rsid w:val="008B594A"/>
    <w:rsid w:val="008B5E6A"/>
    <w:rsid w:val="008B61B3"/>
    <w:rsid w:val="008B6538"/>
    <w:rsid w:val="008B6825"/>
    <w:rsid w:val="008B75AD"/>
    <w:rsid w:val="008B7962"/>
    <w:rsid w:val="008B7DC9"/>
    <w:rsid w:val="008C014C"/>
    <w:rsid w:val="008C03AE"/>
    <w:rsid w:val="008C0564"/>
    <w:rsid w:val="008C0567"/>
    <w:rsid w:val="008C0BE4"/>
    <w:rsid w:val="008C12B4"/>
    <w:rsid w:val="008C1775"/>
    <w:rsid w:val="008C1AEA"/>
    <w:rsid w:val="008C22F7"/>
    <w:rsid w:val="008C2718"/>
    <w:rsid w:val="008C280A"/>
    <w:rsid w:val="008C3074"/>
    <w:rsid w:val="008C36E2"/>
    <w:rsid w:val="008C38FF"/>
    <w:rsid w:val="008C3990"/>
    <w:rsid w:val="008C3CA7"/>
    <w:rsid w:val="008C3E76"/>
    <w:rsid w:val="008C4184"/>
    <w:rsid w:val="008C44C1"/>
    <w:rsid w:val="008C44D6"/>
    <w:rsid w:val="008C4B0A"/>
    <w:rsid w:val="008C4B0B"/>
    <w:rsid w:val="008C4C23"/>
    <w:rsid w:val="008C4E41"/>
    <w:rsid w:val="008C531F"/>
    <w:rsid w:val="008C5560"/>
    <w:rsid w:val="008C5AD3"/>
    <w:rsid w:val="008C5CD9"/>
    <w:rsid w:val="008C6AE9"/>
    <w:rsid w:val="008C6C96"/>
    <w:rsid w:val="008C7ADD"/>
    <w:rsid w:val="008C7C1B"/>
    <w:rsid w:val="008D048F"/>
    <w:rsid w:val="008D0818"/>
    <w:rsid w:val="008D0993"/>
    <w:rsid w:val="008D0D87"/>
    <w:rsid w:val="008D1277"/>
    <w:rsid w:val="008D1640"/>
    <w:rsid w:val="008D1B15"/>
    <w:rsid w:val="008D1C29"/>
    <w:rsid w:val="008D1CFA"/>
    <w:rsid w:val="008D20AC"/>
    <w:rsid w:val="008D2478"/>
    <w:rsid w:val="008D284F"/>
    <w:rsid w:val="008D2E4F"/>
    <w:rsid w:val="008D31AD"/>
    <w:rsid w:val="008D3695"/>
    <w:rsid w:val="008D39A2"/>
    <w:rsid w:val="008D3C2B"/>
    <w:rsid w:val="008D4321"/>
    <w:rsid w:val="008D434B"/>
    <w:rsid w:val="008D45F8"/>
    <w:rsid w:val="008D4B81"/>
    <w:rsid w:val="008D4C23"/>
    <w:rsid w:val="008D4EBD"/>
    <w:rsid w:val="008D50D8"/>
    <w:rsid w:val="008D54AE"/>
    <w:rsid w:val="008D5512"/>
    <w:rsid w:val="008D5991"/>
    <w:rsid w:val="008D6A67"/>
    <w:rsid w:val="008D710F"/>
    <w:rsid w:val="008D74AE"/>
    <w:rsid w:val="008D7757"/>
    <w:rsid w:val="008D7A4A"/>
    <w:rsid w:val="008D7B78"/>
    <w:rsid w:val="008E0285"/>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E96"/>
    <w:rsid w:val="008E416B"/>
    <w:rsid w:val="008E44E0"/>
    <w:rsid w:val="008E47EA"/>
    <w:rsid w:val="008E48A7"/>
    <w:rsid w:val="008E4B5D"/>
    <w:rsid w:val="008E4BCB"/>
    <w:rsid w:val="008E4E21"/>
    <w:rsid w:val="008E4F3C"/>
    <w:rsid w:val="008E4F60"/>
    <w:rsid w:val="008E50CF"/>
    <w:rsid w:val="008E5B73"/>
    <w:rsid w:val="008E5C6C"/>
    <w:rsid w:val="008E6857"/>
    <w:rsid w:val="008E6C3E"/>
    <w:rsid w:val="008E6E0B"/>
    <w:rsid w:val="008E6E45"/>
    <w:rsid w:val="008E6E8D"/>
    <w:rsid w:val="008E7206"/>
    <w:rsid w:val="008E74EB"/>
    <w:rsid w:val="008E7ED4"/>
    <w:rsid w:val="008E7FF0"/>
    <w:rsid w:val="008F0610"/>
    <w:rsid w:val="008F0CA2"/>
    <w:rsid w:val="008F1758"/>
    <w:rsid w:val="008F17AA"/>
    <w:rsid w:val="008F1D92"/>
    <w:rsid w:val="008F1FEE"/>
    <w:rsid w:val="008F282C"/>
    <w:rsid w:val="008F2983"/>
    <w:rsid w:val="008F2B9E"/>
    <w:rsid w:val="008F2C0E"/>
    <w:rsid w:val="008F315F"/>
    <w:rsid w:val="008F3A67"/>
    <w:rsid w:val="008F45AE"/>
    <w:rsid w:val="008F45E7"/>
    <w:rsid w:val="008F478E"/>
    <w:rsid w:val="008F4818"/>
    <w:rsid w:val="008F4AD3"/>
    <w:rsid w:val="008F4CA6"/>
    <w:rsid w:val="008F5390"/>
    <w:rsid w:val="008F545D"/>
    <w:rsid w:val="008F5E65"/>
    <w:rsid w:val="008F5E7C"/>
    <w:rsid w:val="008F69AA"/>
    <w:rsid w:val="008F7620"/>
    <w:rsid w:val="008F7726"/>
    <w:rsid w:val="008F7892"/>
    <w:rsid w:val="008F78FA"/>
    <w:rsid w:val="0090122B"/>
    <w:rsid w:val="009015C4"/>
    <w:rsid w:val="009015EC"/>
    <w:rsid w:val="00901D20"/>
    <w:rsid w:val="00901E85"/>
    <w:rsid w:val="009020C9"/>
    <w:rsid w:val="0090213A"/>
    <w:rsid w:val="0090226C"/>
    <w:rsid w:val="0090238A"/>
    <w:rsid w:val="0090263A"/>
    <w:rsid w:val="009036E4"/>
    <w:rsid w:val="00904907"/>
    <w:rsid w:val="0090492F"/>
    <w:rsid w:val="00904D3C"/>
    <w:rsid w:val="00905376"/>
    <w:rsid w:val="00905A54"/>
    <w:rsid w:val="00905F78"/>
    <w:rsid w:val="00906108"/>
    <w:rsid w:val="00906470"/>
    <w:rsid w:val="00907399"/>
    <w:rsid w:val="00907E41"/>
    <w:rsid w:val="0091006E"/>
    <w:rsid w:val="0091036C"/>
    <w:rsid w:val="009103B8"/>
    <w:rsid w:val="00910958"/>
    <w:rsid w:val="00910DAF"/>
    <w:rsid w:val="00910F38"/>
    <w:rsid w:val="00910F89"/>
    <w:rsid w:val="009116D1"/>
    <w:rsid w:val="00911E05"/>
    <w:rsid w:val="00912250"/>
    <w:rsid w:val="00912FED"/>
    <w:rsid w:val="009132E6"/>
    <w:rsid w:val="00913DDE"/>
    <w:rsid w:val="00913F7B"/>
    <w:rsid w:val="00914173"/>
    <w:rsid w:val="0091495F"/>
    <w:rsid w:val="00915950"/>
    <w:rsid w:val="00915B8B"/>
    <w:rsid w:val="00915F64"/>
    <w:rsid w:val="00916128"/>
    <w:rsid w:val="00916521"/>
    <w:rsid w:val="009168B1"/>
    <w:rsid w:val="009168BA"/>
    <w:rsid w:val="0091730B"/>
    <w:rsid w:val="00917882"/>
    <w:rsid w:val="0092000D"/>
    <w:rsid w:val="009200C5"/>
    <w:rsid w:val="0092024C"/>
    <w:rsid w:val="009204EF"/>
    <w:rsid w:val="0092088F"/>
    <w:rsid w:val="009208EA"/>
    <w:rsid w:val="00920D6D"/>
    <w:rsid w:val="00920DB4"/>
    <w:rsid w:val="00920F1A"/>
    <w:rsid w:val="00920FCD"/>
    <w:rsid w:val="00921376"/>
    <w:rsid w:val="00921933"/>
    <w:rsid w:val="00921DC9"/>
    <w:rsid w:val="00921E84"/>
    <w:rsid w:val="009224B5"/>
    <w:rsid w:val="00922AC4"/>
    <w:rsid w:val="00922B3B"/>
    <w:rsid w:val="00922CC6"/>
    <w:rsid w:val="00922F0B"/>
    <w:rsid w:val="009231FB"/>
    <w:rsid w:val="0092320E"/>
    <w:rsid w:val="00923DD3"/>
    <w:rsid w:val="00924048"/>
    <w:rsid w:val="0092429C"/>
    <w:rsid w:val="00924466"/>
    <w:rsid w:val="00924EB4"/>
    <w:rsid w:val="00924EFD"/>
    <w:rsid w:val="00924FF6"/>
    <w:rsid w:val="0092529B"/>
    <w:rsid w:val="009253A4"/>
    <w:rsid w:val="00925558"/>
    <w:rsid w:val="009256D9"/>
    <w:rsid w:val="009257D1"/>
    <w:rsid w:val="00925A19"/>
    <w:rsid w:val="00925F81"/>
    <w:rsid w:val="00925FC5"/>
    <w:rsid w:val="009261AF"/>
    <w:rsid w:val="009261B1"/>
    <w:rsid w:val="00926328"/>
    <w:rsid w:val="009265B5"/>
    <w:rsid w:val="00926C96"/>
    <w:rsid w:val="00926F5B"/>
    <w:rsid w:val="00926F80"/>
    <w:rsid w:val="0092708C"/>
    <w:rsid w:val="0092710F"/>
    <w:rsid w:val="0092745D"/>
    <w:rsid w:val="00927A92"/>
    <w:rsid w:val="00927CB5"/>
    <w:rsid w:val="00927FA7"/>
    <w:rsid w:val="009301FC"/>
    <w:rsid w:val="009306FB"/>
    <w:rsid w:val="0093084A"/>
    <w:rsid w:val="00930AE4"/>
    <w:rsid w:val="00930B77"/>
    <w:rsid w:val="00930E5C"/>
    <w:rsid w:val="009313EC"/>
    <w:rsid w:val="0093245F"/>
    <w:rsid w:val="00932909"/>
    <w:rsid w:val="00932F2D"/>
    <w:rsid w:val="009334DB"/>
    <w:rsid w:val="00933AC7"/>
    <w:rsid w:val="00933C06"/>
    <w:rsid w:val="0093403D"/>
    <w:rsid w:val="0093485C"/>
    <w:rsid w:val="00934A14"/>
    <w:rsid w:val="00934DB1"/>
    <w:rsid w:val="00934E9B"/>
    <w:rsid w:val="0093553E"/>
    <w:rsid w:val="00935584"/>
    <w:rsid w:val="009355C1"/>
    <w:rsid w:val="009356B3"/>
    <w:rsid w:val="00935B9A"/>
    <w:rsid w:val="00935F34"/>
    <w:rsid w:val="00935FA0"/>
    <w:rsid w:val="00936194"/>
    <w:rsid w:val="009364C6"/>
    <w:rsid w:val="009367A5"/>
    <w:rsid w:val="0093692B"/>
    <w:rsid w:val="00936C3A"/>
    <w:rsid w:val="0093759D"/>
    <w:rsid w:val="009377C8"/>
    <w:rsid w:val="00937D18"/>
    <w:rsid w:val="00937E1B"/>
    <w:rsid w:val="00940035"/>
    <w:rsid w:val="0094009A"/>
    <w:rsid w:val="00940226"/>
    <w:rsid w:val="0094053A"/>
    <w:rsid w:val="009407E6"/>
    <w:rsid w:val="00940AB4"/>
    <w:rsid w:val="00940D3D"/>
    <w:rsid w:val="00941839"/>
    <w:rsid w:val="00941FFA"/>
    <w:rsid w:val="009422EE"/>
    <w:rsid w:val="009428CE"/>
    <w:rsid w:val="00942D06"/>
    <w:rsid w:val="00942D12"/>
    <w:rsid w:val="00942EF3"/>
    <w:rsid w:val="00943192"/>
    <w:rsid w:val="009431D4"/>
    <w:rsid w:val="0094373A"/>
    <w:rsid w:val="009439B5"/>
    <w:rsid w:val="00943CD6"/>
    <w:rsid w:val="00943DB3"/>
    <w:rsid w:val="00943E5D"/>
    <w:rsid w:val="0094415C"/>
    <w:rsid w:val="00944544"/>
    <w:rsid w:val="009446DC"/>
    <w:rsid w:val="0094470B"/>
    <w:rsid w:val="00944854"/>
    <w:rsid w:val="00944BE5"/>
    <w:rsid w:val="00944CBF"/>
    <w:rsid w:val="00944F8C"/>
    <w:rsid w:val="00944FF1"/>
    <w:rsid w:val="00945097"/>
    <w:rsid w:val="0094559B"/>
    <w:rsid w:val="009456FC"/>
    <w:rsid w:val="009458A5"/>
    <w:rsid w:val="009458DF"/>
    <w:rsid w:val="00945978"/>
    <w:rsid w:val="00945989"/>
    <w:rsid w:val="009459A2"/>
    <w:rsid w:val="00945A3C"/>
    <w:rsid w:val="00945A97"/>
    <w:rsid w:val="00945B67"/>
    <w:rsid w:val="00945BBB"/>
    <w:rsid w:val="00946005"/>
    <w:rsid w:val="00946078"/>
    <w:rsid w:val="009461A9"/>
    <w:rsid w:val="0094625C"/>
    <w:rsid w:val="0094659B"/>
    <w:rsid w:val="0094684A"/>
    <w:rsid w:val="009469AD"/>
    <w:rsid w:val="00946DA8"/>
    <w:rsid w:val="00947270"/>
    <w:rsid w:val="00947487"/>
    <w:rsid w:val="00947A96"/>
    <w:rsid w:val="00947AD4"/>
    <w:rsid w:val="00947B3D"/>
    <w:rsid w:val="00947C45"/>
    <w:rsid w:val="00947F97"/>
    <w:rsid w:val="0095000F"/>
    <w:rsid w:val="0095044C"/>
    <w:rsid w:val="00950738"/>
    <w:rsid w:val="00950C3F"/>
    <w:rsid w:val="00951280"/>
    <w:rsid w:val="009512DC"/>
    <w:rsid w:val="00951626"/>
    <w:rsid w:val="00951759"/>
    <w:rsid w:val="00951924"/>
    <w:rsid w:val="00951E53"/>
    <w:rsid w:val="00952043"/>
    <w:rsid w:val="00952537"/>
    <w:rsid w:val="0095282B"/>
    <w:rsid w:val="00952F62"/>
    <w:rsid w:val="009534FD"/>
    <w:rsid w:val="009536BC"/>
    <w:rsid w:val="00953C7C"/>
    <w:rsid w:val="009540C4"/>
    <w:rsid w:val="00954118"/>
    <w:rsid w:val="0095469C"/>
    <w:rsid w:val="00954877"/>
    <w:rsid w:val="00954939"/>
    <w:rsid w:val="00954C51"/>
    <w:rsid w:val="00955109"/>
    <w:rsid w:val="00955343"/>
    <w:rsid w:val="00955AA3"/>
    <w:rsid w:val="00955D48"/>
    <w:rsid w:val="00956595"/>
    <w:rsid w:val="0095671F"/>
    <w:rsid w:val="009576F9"/>
    <w:rsid w:val="009578B9"/>
    <w:rsid w:val="00957946"/>
    <w:rsid w:val="00960237"/>
    <w:rsid w:val="009603A7"/>
    <w:rsid w:val="0096053E"/>
    <w:rsid w:val="00960DC0"/>
    <w:rsid w:val="0096197C"/>
    <w:rsid w:val="00961A02"/>
    <w:rsid w:val="00962146"/>
    <w:rsid w:val="00962601"/>
    <w:rsid w:val="00962638"/>
    <w:rsid w:val="00962917"/>
    <w:rsid w:val="009629AB"/>
    <w:rsid w:val="00963367"/>
    <w:rsid w:val="00964069"/>
    <w:rsid w:val="00964128"/>
    <w:rsid w:val="00964AE8"/>
    <w:rsid w:val="00964F67"/>
    <w:rsid w:val="00965928"/>
    <w:rsid w:val="00965EA7"/>
    <w:rsid w:val="00965FE7"/>
    <w:rsid w:val="00965FF0"/>
    <w:rsid w:val="0096620D"/>
    <w:rsid w:val="0096636B"/>
    <w:rsid w:val="009663A0"/>
    <w:rsid w:val="00966B8C"/>
    <w:rsid w:val="0096715F"/>
    <w:rsid w:val="009676F8"/>
    <w:rsid w:val="009678AA"/>
    <w:rsid w:val="00967B38"/>
    <w:rsid w:val="00967B78"/>
    <w:rsid w:val="00970D6B"/>
    <w:rsid w:val="00970E3B"/>
    <w:rsid w:val="0097124E"/>
    <w:rsid w:val="00971F7C"/>
    <w:rsid w:val="00972B05"/>
    <w:rsid w:val="00972B67"/>
    <w:rsid w:val="00972F3F"/>
    <w:rsid w:val="00972FBF"/>
    <w:rsid w:val="00973064"/>
    <w:rsid w:val="009732E5"/>
    <w:rsid w:val="00973434"/>
    <w:rsid w:val="009736ED"/>
    <w:rsid w:val="00975306"/>
    <w:rsid w:val="009758BB"/>
    <w:rsid w:val="009760CE"/>
    <w:rsid w:val="009762D2"/>
    <w:rsid w:val="00976FBD"/>
    <w:rsid w:val="009772F7"/>
    <w:rsid w:val="00977991"/>
    <w:rsid w:val="00977B57"/>
    <w:rsid w:val="00980066"/>
    <w:rsid w:val="009806AA"/>
    <w:rsid w:val="00980A09"/>
    <w:rsid w:val="009816A5"/>
    <w:rsid w:val="00981A78"/>
    <w:rsid w:val="00981C97"/>
    <w:rsid w:val="00981FBD"/>
    <w:rsid w:val="00981FFE"/>
    <w:rsid w:val="00982162"/>
    <w:rsid w:val="00982912"/>
    <w:rsid w:val="00982ADD"/>
    <w:rsid w:val="00982EAF"/>
    <w:rsid w:val="00982FCC"/>
    <w:rsid w:val="00983395"/>
    <w:rsid w:val="009835D5"/>
    <w:rsid w:val="009836BC"/>
    <w:rsid w:val="00983F37"/>
    <w:rsid w:val="00984267"/>
    <w:rsid w:val="0098438B"/>
    <w:rsid w:val="00984B82"/>
    <w:rsid w:val="0098553F"/>
    <w:rsid w:val="0098560F"/>
    <w:rsid w:val="00985CD8"/>
    <w:rsid w:val="00986349"/>
    <w:rsid w:val="009866BD"/>
    <w:rsid w:val="00986C7A"/>
    <w:rsid w:val="00986F3A"/>
    <w:rsid w:val="00986F69"/>
    <w:rsid w:val="00987354"/>
    <w:rsid w:val="0098766D"/>
    <w:rsid w:val="0098779D"/>
    <w:rsid w:val="0099080E"/>
    <w:rsid w:val="00990E7B"/>
    <w:rsid w:val="00990FBD"/>
    <w:rsid w:val="009911B9"/>
    <w:rsid w:val="00991D04"/>
    <w:rsid w:val="00991D47"/>
    <w:rsid w:val="00991F53"/>
    <w:rsid w:val="00992237"/>
    <w:rsid w:val="00992324"/>
    <w:rsid w:val="00992631"/>
    <w:rsid w:val="00992F12"/>
    <w:rsid w:val="00993596"/>
    <w:rsid w:val="00993C20"/>
    <w:rsid w:val="00993E2D"/>
    <w:rsid w:val="009941AD"/>
    <w:rsid w:val="00994891"/>
    <w:rsid w:val="00994D13"/>
    <w:rsid w:val="0099528D"/>
    <w:rsid w:val="009952D0"/>
    <w:rsid w:val="00995A3E"/>
    <w:rsid w:val="00995B30"/>
    <w:rsid w:val="00995FBE"/>
    <w:rsid w:val="00996632"/>
    <w:rsid w:val="009966AC"/>
    <w:rsid w:val="00996DBE"/>
    <w:rsid w:val="009971EB"/>
    <w:rsid w:val="00997444"/>
    <w:rsid w:val="009A0000"/>
    <w:rsid w:val="009A022F"/>
    <w:rsid w:val="009A046C"/>
    <w:rsid w:val="009A1127"/>
    <w:rsid w:val="009A1325"/>
    <w:rsid w:val="009A1902"/>
    <w:rsid w:val="009A1B3E"/>
    <w:rsid w:val="009A1E96"/>
    <w:rsid w:val="009A1EF1"/>
    <w:rsid w:val="009A1EFD"/>
    <w:rsid w:val="009A2452"/>
    <w:rsid w:val="009A2CD1"/>
    <w:rsid w:val="009A3260"/>
    <w:rsid w:val="009A3434"/>
    <w:rsid w:val="009A343E"/>
    <w:rsid w:val="009A36C0"/>
    <w:rsid w:val="009A3934"/>
    <w:rsid w:val="009A3D1A"/>
    <w:rsid w:val="009A467C"/>
    <w:rsid w:val="009A48A0"/>
    <w:rsid w:val="009A4CBE"/>
    <w:rsid w:val="009A561E"/>
    <w:rsid w:val="009A56BF"/>
    <w:rsid w:val="009A67EE"/>
    <w:rsid w:val="009A6861"/>
    <w:rsid w:val="009A6AD1"/>
    <w:rsid w:val="009A6BE3"/>
    <w:rsid w:val="009A70E6"/>
    <w:rsid w:val="009A74EF"/>
    <w:rsid w:val="009A75AA"/>
    <w:rsid w:val="009A761E"/>
    <w:rsid w:val="009A7C2D"/>
    <w:rsid w:val="009A7D06"/>
    <w:rsid w:val="009A7E7F"/>
    <w:rsid w:val="009B0006"/>
    <w:rsid w:val="009B0DBE"/>
    <w:rsid w:val="009B0E65"/>
    <w:rsid w:val="009B1522"/>
    <w:rsid w:val="009B157C"/>
    <w:rsid w:val="009B28DE"/>
    <w:rsid w:val="009B2C33"/>
    <w:rsid w:val="009B3492"/>
    <w:rsid w:val="009B389D"/>
    <w:rsid w:val="009B4010"/>
    <w:rsid w:val="009B4106"/>
    <w:rsid w:val="009B413B"/>
    <w:rsid w:val="009B4317"/>
    <w:rsid w:val="009B433C"/>
    <w:rsid w:val="009B4594"/>
    <w:rsid w:val="009B4A71"/>
    <w:rsid w:val="009B4DE1"/>
    <w:rsid w:val="009B4E93"/>
    <w:rsid w:val="009B4FF1"/>
    <w:rsid w:val="009B50A1"/>
    <w:rsid w:val="009B5357"/>
    <w:rsid w:val="009B54F1"/>
    <w:rsid w:val="009B5878"/>
    <w:rsid w:val="009B5AC2"/>
    <w:rsid w:val="009B5BC4"/>
    <w:rsid w:val="009B61BD"/>
    <w:rsid w:val="009B6311"/>
    <w:rsid w:val="009B6358"/>
    <w:rsid w:val="009B694B"/>
    <w:rsid w:val="009B71EA"/>
    <w:rsid w:val="009B7674"/>
    <w:rsid w:val="009B7D59"/>
    <w:rsid w:val="009C0494"/>
    <w:rsid w:val="009C0614"/>
    <w:rsid w:val="009C1124"/>
    <w:rsid w:val="009C1709"/>
    <w:rsid w:val="009C1B5C"/>
    <w:rsid w:val="009C1C0F"/>
    <w:rsid w:val="009C1EE5"/>
    <w:rsid w:val="009C20C8"/>
    <w:rsid w:val="009C2180"/>
    <w:rsid w:val="009C3335"/>
    <w:rsid w:val="009C3813"/>
    <w:rsid w:val="009C3A61"/>
    <w:rsid w:val="009C3B37"/>
    <w:rsid w:val="009C4FAB"/>
    <w:rsid w:val="009C5182"/>
    <w:rsid w:val="009C526C"/>
    <w:rsid w:val="009C56AB"/>
    <w:rsid w:val="009C57F2"/>
    <w:rsid w:val="009C5DA6"/>
    <w:rsid w:val="009C5FE3"/>
    <w:rsid w:val="009C60CE"/>
    <w:rsid w:val="009C6213"/>
    <w:rsid w:val="009C6355"/>
    <w:rsid w:val="009C63B6"/>
    <w:rsid w:val="009C652F"/>
    <w:rsid w:val="009C6E29"/>
    <w:rsid w:val="009C70DB"/>
    <w:rsid w:val="009C718C"/>
    <w:rsid w:val="009C728E"/>
    <w:rsid w:val="009C769F"/>
    <w:rsid w:val="009C76FD"/>
    <w:rsid w:val="009C775B"/>
    <w:rsid w:val="009C7A60"/>
    <w:rsid w:val="009C7C7E"/>
    <w:rsid w:val="009D01D0"/>
    <w:rsid w:val="009D020A"/>
    <w:rsid w:val="009D056D"/>
    <w:rsid w:val="009D11B7"/>
    <w:rsid w:val="009D1207"/>
    <w:rsid w:val="009D1252"/>
    <w:rsid w:val="009D14EA"/>
    <w:rsid w:val="009D1790"/>
    <w:rsid w:val="009D1BB5"/>
    <w:rsid w:val="009D2822"/>
    <w:rsid w:val="009D2B39"/>
    <w:rsid w:val="009D2DA1"/>
    <w:rsid w:val="009D318A"/>
    <w:rsid w:val="009D3471"/>
    <w:rsid w:val="009D3741"/>
    <w:rsid w:val="009D38EC"/>
    <w:rsid w:val="009D3A41"/>
    <w:rsid w:val="009D4105"/>
    <w:rsid w:val="009D41A0"/>
    <w:rsid w:val="009D42BB"/>
    <w:rsid w:val="009D4302"/>
    <w:rsid w:val="009D4387"/>
    <w:rsid w:val="009D4844"/>
    <w:rsid w:val="009D518B"/>
    <w:rsid w:val="009D5354"/>
    <w:rsid w:val="009D59D6"/>
    <w:rsid w:val="009D5FF1"/>
    <w:rsid w:val="009D6C03"/>
    <w:rsid w:val="009D6FBB"/>
    <w:rsid w:val="009D710B"/>
    <w:rsid w:val="009D744B"/>
    <w:rsid w:val="009D7AB6"/>
    <w:rsid w:val="009E0851"/>
    <w:rsid w:val="009E0BDD"/>
    <w:rsid w:val="009E1513"/>
    <w:rsid w:val="009E18EF"/>
    <w:rsid w:val="009E1C48"/>
    <w:rsid w:val="009E1F2A"/>
    <w:rsid w:val="009E27B7"/>
    <w:rsid w:val="009E27D3"/>
    <w:rsid w:val="009E28AA"/>
    <w:rsid w:val="009E2AD7"/>
    <w:rsid w:val="009E31A2"/>
    <w:rsid w:val="009E3458"/>
    <w:rsid w:val="009E364D"/>
    <w:rsid w:val="009E3FC1"/>
    <w:rsid w:val="009E4424"/>
    <w:rsid w:val="009E4697"/>
    <w:rsid w:val="009E48E9"/>
    <w:rsid w:val="009E49C0"/>
    <w:rsid w:val="009E4B43"/>
    <w:rsid w:val="009E4B7A"/>
    <w:rsid w:val="009E4D16"/>
    <w:rsid w:val="009E4E23"/>
    <w:rsid w:val="009E514F"/>
    <w:rsid w:val="009E5377"/>
    <w:rsid w:val="009E5878"/>
    <w:rsid w:val="009E5B8D"/>
    <w:rsid w:val="009E5C96"/>
    <w:rsid w:val="009E6525"/>
    <w:rsid w:val="009E6621"/>
    <w:rsid w:val="009E6FE1"/>
    <w:rsid w:val="009E79E8"/>
    <w:rsid w:val="009F01A3"/>
    <w:rsid w:val="009F042D"/>
    <w:rsid w:val="009F06E6"/>
    <w:rsid w:val="009F09AE"/>
    <w:rsid w:val="009F09EA"/>
    <w:rsid w:val="009F0A92"/>
    <w:rsid w:val="009F0B9A"/>
    <w:rsid w:val="009F0DA6"/>
    <w:rsid w:val="009F1393"/>
    <w:rsid w:val="009F2176"/>
    <w:rsid w:val="009F266D"/>
    <w:rsid w:val="009F281E"/>
    <w:rsid w:val="009F28EE"/>
    <w:rsid w:val="009F346D"/>
    <w:rsid w:val="009F38E6"/>
    <w:rsid w:val="009F3F1A"/>
    <w:rsid w:val="009F42F0"/>
    <w:rsid w:val="009F5326"/>
    <w:rsid w:val="009F5383"/>
    <w:rsid w:val="009F5541"/>
    <w:rsid w:val="009F58B3"/>
    <w:rsid w:val="009F5EBE"/>
    <w:rsid w:val="009F5EFE"/>
    <w:rsid w:val="009F611C"/>
    <w:rsid w:val="009F61FE"/>
    <w:rsid w:val="009F6943"/>
    <w:rsid w:val="009F6E0D"/>
    <w:rsid w:val="009F6E28"/>
    <w:rsid w:val="009F6F23"/>
    <w:rsid w:val="009F78C2"/>
    <w:rsid w:val="009F7A4B"/>
    <w:rsid w:val="00A004A3"/>
    <w:rsid w:val="00A00A47"/>
    <w:rsid w:val="00A00D44"/>
    <w:rsid w:val="00A00FCA"/>
    <w:rsid w:val="00A011FF"/>
    <w:rsid w:val="00A017F1"/>
    <w:rsid w:val="00A02F2F"/>
    <w:rsid w:val="00A03017"/>
    <w:rsid w:val="00A0356E"/>
    <w:rsid w:val="00A03C66"/>
    <w:rsid w:val="00A03D50"/>
    <w:rsid w:val="00A03E29"/>
    <w:rsid w:val="00A04581"/>
    <w:rsid w:val="00A049E6"/>
    <w:rsid w:val="00A04B2C"/>
    <w:rsid w:val="00A0502B"/>
    <w:rsid w:val="00A0518D"/>
    <w:rsid w:val="00A051FA"/>
    <w:rsid w:val="00A052EE"/>
    <w:rsid w:val="00A05EEA"/>
    <w:rsid w:val="00A06035"/>
    <w:rsid w:val="00A06711"/>
    <w:rsid w:val="00A0683F"/>
    <w:rsid w:val="00A06FC5"/>
    <w:rsid w:val="00A07ED9"/>
    <w:rsid w:val="00A1005E"/>
    <w:rsid w:val="00A101E3"/>
    <w:rsid w:val="00A10BC4"/>
    <w:rsid w:val="00A111AE"/>
    <w:rsid w:val="00A11410"/>
    <w:rsid w:val="00A1165D"/>
    <w:rsid w:val="00A11779"/>
    <w:rsid w:val="00A1181D"/>
    <w:rsid w:val="00A118F2"/>
    <w:rsid w:val="00A1215C"/>
    <w:rsid w:val="00A12276"/>
    <w:rsid w:val="00A1351B"/>
    <w:rsid w:val="00A1363D"/>
    <w:rsid w:val="00A13A63"/>
    <w:rsid w:val="00A1435E"/>
    <w:rsid w:val="00A146EA"/>
    <w:rsid w:val="00A14971"/>
    <w:rsid w:val="00A14FE4"/>
    <w:rsid w:val="00A15280"/>
    <w:rsid w:val="00A15DAC"/>
    <w:rsid w:val="00A15E3F"/>
    <w:rsid w:val="00A1669B"/>
    <w:rsid w:val="00A17435"/>
    <w:rsid w:val="00A179C2"/>
    <w:rsid w:val="00A17F27"/>
    <w:rsid w:val="00A2047E"/>
    <w:rsid w:val="00A20518"/>
    <w:rsid w:val="00A2084D"/>
    <w:rsid w:val="00A212AA"/>
    <w:rsid w:val="00A212AF"/>
    <w:rsid w:val="00A212E2"/>
    <w:rsid w:val="00A21F5B"/>
    <w:rsid w:val="00A22077"/>
    <w:rsid w:val="00A22286"/>
    <w:rsid w:val="00A223D2"/>
    <w:rsid w:val="00A230F9"/>
    <w:rsid w:val="00A233AC"/>
    <w:rsid w:val="00A2365D"/>
    <w:rsid w:val="00A23C54"/>
    <w:rsid w:val="00A24236"/>
    <w:rsid w:val="00A243C1"/>
    <w:rsid w:val="00A248B1"/>
    <w:rsid w:val="00A24BDC"/>
    <w:rsid w:val="00A25145"/>
    <w:rsid w:val="00A252AD"/>
    <w:rsid w:val="00A254F0"/>
    <w:rsid w:val="00A259C9"/>
    <w:rsid w:val="00A25F19"/>
    <w:rsid w:val="00A2623E"/>
    <w:rsid w:val="00A262CB"/>
    <w:rsid w:val="00A263DD"/>
    <w:rsid w:val="00A265A5"/>
    <w:rsid w:val="00A27472"/>
    <w:rsid w:val="00A27874"/>
    <w:rsid w:val="00A27E7B"/>
    <w:rsid w:val="00A30042"/>
    <w:rsid w:val="00A30053"/>
    <w:rsid w:val="00A3080E"/>
    <w:rsid w:val="00A3145D"/>
    <w:rsid w:val="00A31523"/>
    <w:rsid w:val="00A31AAD"/>
    <w:rsid w:val="00A31ED6"/>
    <w:rsid w:val="00A321E7"/>
    <w:rsid w:val="00A323E4"/>
    <w:rsid w:val="00A32B15"/>
    <w:rsid w:val="00A3331E"/>
    <w:rsid w:val="00A334ED"/>
    <w:rsid w:val="00A3366A"/>
    <w:rsid w:val="00A337FC"/>
    <w:rsid w:val="00A33835"/>
    <w:rsid w:val="00A34027"/>
    <w:rsid w:val="00A3413B"/>
    <w:rsid w:val="00A345E7"/>
    <w:rsid w:val="00A34895"/>
    <w:rsid w:val="00A34BB1"/>
    <w:rsid w:val="00A34FB2"/>
    <w:rsid w:val="00A35E98"/>
    <w:rsid w:val="00A360EA"/>
    <w:rsid w:val="00A3666E"/>
    <w:rsid w:val="00A3688A"/>
    <w:rsid w:val="00A3695B"/>
    <w:rsid w:val="00A36B9E"/>
    <w:rsid w:val="00A36FD2"/>
    <w:rsid w:val="00A37124"/>
    <w:rsid w:val="00A3715A"/>
    <w:rsid w:val="00A37174"/>
    <w:rsid w:val="00A375FE"/>
    <w:rsid w:val="00A3782E"/>
    <w:rsid w:val="00A37B2C"/>
    <w:rsid w:val="00A37BD4"/>
    <w:rsid w:val="00A37E02"/>
    <w:rsid w:val="00A40402"/>
    <w:rsid w:val="00A4085E"/>
    <w:rsid w:val="00A4091E"/>
    <w:rsid w:val="00A40AB3"/>
    <w:rsid w:val="00A40C5D"/>
    <w:rsid w:val="00A41943"/>
    <w:rsid w:val="00A41D7F"/>
    <w:rsid w:val="00A41E31"/>
    <w:rsid w:val="00A42C29"/>
    <w:rsid w:val="00A42CA2"/>
    <w:rsid w:val="00A42DB6"/>
    <w:rsid w:val="00A430EF"/>
    <w:rsid w:val="00A44388"/>
    <w:rsid w:val="00A44466"/>
    <w:rsid w:val="00A447EE"/>
    <w:rsid w:val="00A45329"/>
    <w:rsid w:val="00A45CBE"/>
    <w:rsid w:val="00A46FF2"/>
    <w:rsid w:val="00A473C8"/>
    <w:rsid w:val="00A47660"/>
    <w:rsid w:val="00A47ACF"/>
    <w:rsid w:val="00A47C4C"/>
    <w:rsid w:val="00A47E65"/>
    <w:rsid w:val="00A47F10"/>
    <w:rsid w:val="00A47FC7"/>
    <w:rsid w:val="00A50066"/>
    <w:rsid w:val="00A50243"/>
    <w:rsid w:val="00A50380"/>
    <w:rsid w:val="00A5078C"/>
    <w:rsid w:val="00A50B1A"/>
    <w:rsid w:val="00A5151D"/>
    <w:rsid w:val="00A515BB"/>
    <w:rsid w:val="00A51A48"/>
    <w:rsid w:val="00A51DAE"/>
    <w:rsid w:val="00A522BD"/>
    <w:rsid w:val="00A5258B"/>
    <w:rsid w:val="00A52609"/>
    <w:rsid w:val="00A52A15"/>
    <w:rsid w:val="00A52C3F"/>
    <w:rsid w:val="00A536F1"/>
    <w:rsid w:val="00A539CF"/>
    <w:rsid w:val="00A544EE"/>
    <w:rsid w:val="00A54B00"/>
    <w:rsid w:val="00A54FC2"/>
    <w:rsid w:val="00A554C4"/>
    <w:rsid w:val="00A5565B"/>
    <w:rsid w:val="00A556A9"/>
    <w:rsid w:val="00A56AC5"/>
    <w:rsid w:val="00A571A7"/>
    <w:rsid w:val="00A5720E"/>
    <w:rsid w:val="00A576A9"/>
    <w:rsid w:val="00A577DD"/>
    <w:rsid w:val="00A578E4"/>
    <w:rsid w:val="00A6075D"/>
    <w:rsid w:val="00A607FD"/>
    <w:rsid w:val="00A611B2"/>
    <w:rsid w:val="00A61D3D"/>
    <w:rsid w:val="00A6202F"/>
    <w:rsid w:val="00A62286"/>
    <w:rsid w:val="00A627D4"/>
    <w:rsid w:val="00A6316C"/>
    <w:rsid w:val="00A636F5"/>
    <w:rsid w:val="00A638A6"/>
    <w:rsid w:val="00A6395C"/>
    <w:rsid w:val="00A63E82"/>
    <w:rsid w:val="00A643B0"/>
    <w:rsid w:val="00A6471D"/>
    <w:rsid w:val="00A64B2B"/>
    <w:rsid w:val="00A64BA0"/>
    <w:rsid w:val="00A64D20"/>
    <w:rsid w:val="00A64DDA"/>
    <w:rsid w:val="00A6524E"/>
    <w:rsid w:val="00A652E6"/>
    <w:rsid w:val="00A655EC"/>
    <w:rsid w:val="00A6571E"/>
    <w:rsid w:val="00A65EAD"/>
    <w:rsid w:val="00A661A9"/>
    <w:rsid w:val="00A67566"/>
    <w:rsid w:val="00A67707"/>
    <w:rsid w:val="00A67921"/>
    <w:rsid w:val="00A67A42"/>
    <w:rsid w:val="00A67D38"/>
    <w:rsid w:val="00A7008A"/>
    <w:rsid w:val="00A70552"/>
    <w:rsid w:val="00A7062D"/>
    <w:rsid w:val="00A706AD"/>
    <w:rsid w:val="00A706E0"/>
    <w:rsid w:val="00A7071F"/>
    <w:rsid w:val="00A70B75"/>
    <w:rsid w:val="00A70CB6"/>
    <w:rsid w:val="00A70F2F"/>
    <w:rsid w:val="00A70F43"/>
    <w:rsid w:val="00A70F4A"/>
    <w:rsid w:val="00A71270"/>
    <w:rsid w:val="00A71282"/>
    <w:rsid w:val="00A71727"/>
    <w:rsid w:val="00A71731"/>
    <w:rsid w:val="00A71E60"/>
    <w:rsid w:val="00A71E8A"/>
    <w:rsid w:val="00A72214"/>
    <w:rsid w:val="00A7228C"/>
    <w:rsid w:val="00A726CC"/>
    <w:rsid w:val="00A727C0"/>
    <w:rsid w:val="00A729D1"/>
    <w:rsid w:val="00A72B91"/>
    <w:rsid w:val="00A72F71"/>
    <w:rsid w:val="00A732E0"/>
    <w:rsid w:val="00A734EB"/>
    <w:rsid w:val="00A735E1"/>
    <w:rsid w:val="00A73C27"/>
    <w:rsid w:val="00A74545"/>
    <w:rsid w:val="00A751C1"/>
    <w:rsid w:val="00A755A1"/>
    <w:rsid w:val="00A75644"/>
    <w:rsid w:val="00A75787"/>
    <w:rsid w:val="00A757DF"/>
    <w:rsid w:val="00A75B22"/>
    <w:rsid w:val="00A75F3F"/>
    <w:rsid w:val="00A7653B"/>
    <w:rsid w:val="00A76B7A"/>
    <w:rsid w:val="00A76E75"/>
    <w:rsid w:val="00A76FE4"/>
    <w:rsid w:val="00A77DD3"/>
    <w:rsid w:val="00A80B0A"/>
    <w:rsid w:val="00A80CD4"/>
    <w:rsid w:val="00A81775"/>
    <w:rsid w:val="00A81A89"/>
    <w:rsid w:val="00A827F3"/>
    <w:rsid w:val="00A83072"/>
    <w:rsid w:val="00A830B1"/>
    <w:rsid w:val="00A8390F"/>
    <w:rsid w:val="00A83FAF"/>
    <w:rsid w:val="00A84481"/>
    <w:rsid w:val="00A84635"/>
    <w:rsid w:val="00A84680"/>
    <w:rsid w:val="00A84925"/>
    <w:rsid w:val="00A849F2"/>
    <w:rsid w:val="00A849FF"/>
    <w:rsid w:val="00A84DF8"/>
    <w:rsid w:val="00A84F77"/>
    <w:rsid w:val="00A857BF"/>
    <w:rsid w:val="00A85999"/>
    <w:rsid w:val="00A859A5"/>
    <w:rsid w:val="00A85A12"/>
    <w:rsid w:val="00A85A80"/>
    <w:rsid w:val="00A860AC"/>
    <w:rsid w:val="00A8610E"/>
    <w:rsid w:val="00A86883"/>
    <w:rsid w:val="00A86B09"/>
    <w:rsid w:val="00A86BAA"/>
    <w:rsid w:val="00A87BB7"/>
    <w:rsid w:val="00A87C5D"/>
    <w:rsid w:val="00A900EF"/>
    <w:rsid w:val="00A90346"/>
    <w:rsid w:val="00A9042A"/>
    <w:rsid w:val="00A90522"/>
    <w:rsid w:val="00A90E9A"/>
    <w:rsid w:val="00A9109E"/>
    <w:rsid w:val="00A9165A"/>
    <w:rsid w:val="00A9178D"/>
    <w:rsid w:val="00A91A17"/>
    <w:rsid w:val="00A922C6"/>
    <w:rsid w:val="00A92416"/>
    <w:rsid w:val="00A92507"/>
    <w:rsid w:val="00A92624"/>
    <w:rsid w:val="00A9269F"/>
    <w:rsid w:val="00A9278B"/>
    <w:rsid w:val="00A9279C"/>
    <w:rsid w:val="00A927FB"/>
    <w:rsid w:val="00A92BA8"/>
    <w:rsid w:val="00A92FE1"/>
    <w:rsid w:val="00A9305D"/>
    <w:rsid w:val="00A9317F"/>
    <w:rsid w:val="00A93710"/>
    <w:rsid w:val="00A9386B"/>
    <w:rsid w:val="00A938E5"/>
    <w:rsid w:val="00A93A05"/>
    <w:rsid w:val="00A94322"/>
    <w:rsid w:val="00A94506"/>
    <w:rsid w:val="00A94812"/>
    <w:rsid w:val="00A94B38"/>
    <w:rsid w:val="00A950AC"/>
    <w:rsid w:val="00A9516D"/>
    <w:rsid w:val="00A95539"/>
    <w:rsid w:val="00A9574C"/>
    <w:rsid w:val="00A95B15"/>
    <w:rsid w:val="00A962DF"/>
    <w:rsid w:val="00A96694"/>
    <w:rsid w:val="00A96A55"/>
    <w:rsid w:val="00A96C5E"/>
    <w:rsid w:val="00A96FAA"/>
    <w:rsid w:val="00A97176"/>
    <w:rsid w:val="00A97713"/>
    <w:rsid w:val="00A977E9"/>
    <w:rsid w:val="00A97CEB"/>
    <w:rsid w:val="00A97ED9"/>
    <w:rsid w:val="00A97F9A"/>
    <w:rsid w:val="00A97FE5"/>
    <w:rsid w:val="00AA02F5"/>
    <w:rsid w:val="00AA0434"/>
    <w:rsid w:val="00AA0671"/>
    <w:rsid w:val="00AA068E"/>
    <w:rsid w:val="00AA0829"/>
    <w:rsid w:val="00AA08A5"/>
    <w:rsid w:val="00AA0BF0"/>
    <w:rsid w:val="00AA0F32"/>
    <w:rsid w:val="00AA101B"/>
    <w:rsid w:val="00AA123A"/>
    <w:rsid w:val="00AA157C"/>
    <w:rsid w:val="00AA1603"/>
    <w:rsid w:val="00AA26AA"/>
    <w:rsid w:val="00AA29B0"/>
    <w:rsid w:val="00AA2A70"/>
    <w:rsid w:val="00AA2E1C"/>
    <w:rsid w:val="00AA2E3E"/>
    <w:rsid w:val="00AA30C7"/>
    <w:rsid w:val="00AA3302"/>
    <w:rsid w:val="00AA3A52"/>
    <w:rsid w:val="00AA3B1A"/>
    <w:rsid w:val="00AA45C0"/>
    <w:rsid w:val="00AA4CEA"/>
    <w:rsid w:val="00AA4FD8"/>
    <w:rsid w:val="00AA536D"/>
    <w:rsid w:val="00AA5380"/>
    <w:rsid w:val="00AA5D76"/>
    <w:rsid w:val="00AA5F74"/>
    <w:rsid w:val="00AA5FCF"/>
    <w:rsid w:val="00AA68FE"/>
    <w:rsid w:val="00AA6B44"/>
    <w:rsid w:val="00AA6EEB"/>
    <w:rsid w:val="00AA736F"/>
    <w:rsid w:val="00AB0726"/>
    <w:rsid w:val="00AB087F"/>
    <w:rsid w:val="00AB0E22"/>
    <w:rsid w:val="00AB185D"/>
    <w:rsid w:val="00AB2222"/>
    <w:rsid w:val="00AB2456"/>
    <w:rsid w:val="00AB2AAD"/>
    <w:rsid w:val="00AB2AC8"/>
    <w:rsid w:val="00AB40AE"/>
    <w:rsid w:val="00AB4891"/>
    <w:rsid w:val="00AB4C02"/>
    <w:rsid w:val="00AB4F3D"/>
    <w:rsid w:val="00AB52AF"/>
    <w:rsid w:val="00AB5C61"/>
    <w:rsid w:val="00AB5F45"/>
    <w:rsid w:val="00AB6202"/>
    <w:rsid w:val="00AB6638"/>
    <w:rsid w:val="00AB6705"/>
    <w:rsid w:val="00AB68B3"/>
    <w:rsid w:val="00AB6B79"/>
    <w:rsid w:val="00AB74F2"/>
    <w:rsid w:val="00AB7557"/>
    <w:rsid w:val="00AB7C1C"/>
    <w:rsid w:val="00AB7E9C"/>
    <w:rsid w:val="00AB7F4E"/>
    <w:rsid w:val="00AC02F3"/>
    <w:rsid w:val="00AC04DB"/>
    <w:rsid w:val="00AC0690"/>
    <w:rsid w:val="00AC0774"/>
    <w:rsid w:val="00AC0977"/>
    <w:rsid w:val="00AC1155"/>
    <w:rsid w:val="00AC12C9"/>
    <w:rsid w:val="00AC153C"/>
    <w:rsid w:val="00AC19CD"/>
    <w:rsid w:val="00AC1A22"/>
    <w:rsid w:val="00AC1A40"/>
    <w:rsid w:val="00AC2BBE"/>
    <w:rsid w:val="00AC2CC2"/>
    <w:rsid w:val="00AC2D62"/>
    <w:rsid w:val="00AC3454"/>
    <w:rsid w:val="00AC34E7"/>
    <w:rsid w:val="00AC3AA1"/>
    <w:rsid w:val="00AC3AB7"/>
    <w:rsid w:val="00AC437A"/>
    <w:rsid w:val="00AC46F5"/>
    <w:rsid w:val="00AC480D"/>
    <w:rsid w:val="00AC5009"/>
    <w:rsid w:val="00AC5968"/>
    <w:rsid w:val="00AC5A14"/>
    <w:rsid w:val="00AC60AF"/>
    <w:rsid w:val="00AC66B7"/>
    <w:rsid w:val="00AC6B5C"/>
    <w:rsid w:val="00AC6FE6"/>
    <w:rsid w:val="00AC7220"/>
    <w:rsid w:val="00AC7563"/>
    <w:rsid w:val="00AC77A6"/>
    <w:rsid w:val="00AC7A2B"/>
    <w:rsid w:val="00AC7A8B"/>
    <w:rsid w:val="00AC7BDB"/>
    <w:rsid w:val="00AC7D09"/>
    <w:rsid w:val="00AC7F60"/>
    <w:rsid w:val="00AD0107"/>
    <w:rsid w:val="00AD04F5"/>
    <w:rsid w:val="00AD0529"/>
    <w:rsid w:val="00AD055C"/>
    <w:rsid w:val="00AD05D4"/>
    <w:rsid w:val="00AD0801"/>
    <w:rsid w:val="00AD09EC"/>
    <w:rsid w:val="00AD0A5D"/>
    <w:rsid w:val="00AD0AB3"/>
    <w:rsid w:val="00AD0CDC"/>
    <w:rsid w:val="00AD0FA4"/>
    <w:rsid w:val="00AD1450"/>
    <w:rsid w:val="00AD15F2"/>
    <w:rsid w:val="00AD1B67"/>
    <w:rsid w:val="00AD1C85"/>
    <w:rsid w:val="00AD1E5B"/>
    <w:rsid w:val="00AD25C1"/>
    <w:rsid w:val="00AD2872"/>
    <w:rsid w:val="00AD299E"/>
    <w:rsid w:val="00AD32F4"/>
    <w:rsid w:val="00AD3449"/>
    <w:rsid w:val="00AD3658"/>
    <w:rsid w:val="00AD455A"/>
    <w:rsid w:val="00AD47DD"/>
    <w:rsid w:val="00AD4A1E"/>
    <w:rsid w:val="00AD4C26"/>
    <w:rsid w:val="00AD50A4"/>
    <w:rsid w:val="00AD52F3"/>
    <w:rsid w:val="00AD549E"/>
    <w:rsid w:val="00AD5595"/>
    <w:rsid w:val="00AD5749"/>
    <w:rsid w:val="00AD5BE6"/>
    <w:rsid w:val="00AD5F1B"/>
    <w:rsid w:val="00AD63C5"/>
    <w:rsid w:val="00AD6745"/>
    <w:rsid w:val="00AD712D"/>
    <w:rsid w:val="00AD71A0"/>
    <w:rsid w:val="00AD7306"/>
    <w:rsid w:val="00AD7F46"/>
    <w:rsid w:val="00AE0250"/>
    <w:rsid w:val="00AE0288"/>
    <w:rsid w:val="00AE0327"/>
    <w:rsid w:val="00AE0A9B"/>
    <w:rsid w:val="00AE119A"/>
    <w:rsid w:val="00AE11FC"/>
    <w:rsid w:val="00AE1270"/>
    <w:rsid w:val="00AE1871"/>
    <w:rsid w:val="00AE19E6"/>
    <w:rsid w:val="00AE19F5"/>
    <w:rsid w:val="00AE1B0D"/>
    <w:rsid w:val="00AE1B61"/>
    <w:rsid w:val="00AE1C8D"/>
    <w:rsid w:val="00AE2272"/>
    <w:rsid w:val="00AE26D8"/>
    <w:rsid w:val="00AE310A"/>
    <w:rsid w:val="00AE328D"/>
    <w:rsid w:val="00AE3943"/>
    <w:rsid w:val="00AE4041"/>
    <w:rsid w:val="00AE4086"/>
    <w:rsid w:val="00AE47B6"/>
    <w:rsid w:val="00AE48B8"/>
    <w:rsid w:val="00AE4CF4"/>
    <w:rsid w:val="00AE51FA"/>
    <w:rsid w:val="00AE520C"/>
    <w:rsid w:val="00AE55A7"/>
    <w:rsid w:val="00AE5EE6"/>
    <w:rsid w:val="00AE5F7E"/>
    <w:rsid w:val="00AE5F98"/>
    <w:rsid w:val="00AE6CCB"/>
    <w:rsid w:val="00AE6EA4"/>
    <w:rsid w:val="00AE7265"/>
    <w:rsid w:val="00AE735B"/>
    <w:rsid w:val="00AE7BE9"/>
    <w:rsid w:val="00AF007F"/>
    <w:rsid w:val="00AF00C0"/>
    <w:rsid w:val="00AF011C"/>
    <w:rsid w:val="00AF02F0"/>
    <w:rsid w:val="00AF0585"/>
    <w:rsid w:val="00AF0798"/>
    <w:rsid w:val="00AF0A19"/>
    <w:rsid w:val="00AF13B0"/>
    <w:rsid w:val="00AF21AD"/>
    <w:rsid w:val="00AF2834"/>
    <w:rsid w:val="00AF2D1C"/>
    <w:rsid w:val="00AF2E32"/>
    <w:rsid w:val="00AF3128"/>
    <w:rsid w:val="00AF3449"/>
    <w:rsid w:val="00AF3647"/>
    <w:rsid w:val="00AF37DB"/>
    <w:rsid w:val="00AF3F2D"/>
    <w:rsid w:val="00AF3FCF"/>
    <w:rsid w:val="00AF411D"/>
    <w:rsid w:val="00AF41EF"/>
    <w:rsid w:val="00AF44EE"/>
    <w:rsid w:val="00AF4BCC"/>
    <w:rsid w:val="00AF54C4"/>
    <w:rsid w:val="00AF5E22"/>
    <w:rsid w:val="00AF5F29"/>
    <w:rsid w:val="00AF6600"/>
    <w:rsid w:val="00AF704A"/>
    <w:rsid w:val="00AF7200"/>
    <w:rsid w:val="00AF73A6"/>
    <w:rsid w:val="00AF7754"/>
    <w:rsid w:val="00AF778C"/>
    <w:rsid w:val="00AF7AD9"/>
    <w:rsid w:val="00AF7D17"/>
    <w:rsid w:val="00B00155"/>
    <w:rsid w:val="00B00C99"/>
    <w:rsid w:val="00B00EDE"/>
    <w:rsid w:val="00B0110B"/>
    <w:rsid w:val="00B01205"/>
    <w:rsid w:val="00B01BEA"/>
    <w:rsid w:val="00B02214"/>
    <w:rsid w:val="00B0227F"/>
    <w:rsid w:val="00B02B8E"/>
    <w:rsid w:val="00B0365C"/>
    <w:rsid w:val="00B036EE"/>
    <w:rsid w:val="00B03822"/>
    <w:rsid w:val="00B03D3A"/>
    <w:rsid w:val="00B0410E"/>
    <w:rsid w:val="00B0411D"/>
    <w:rsid w:val="00B04275"/>
    <w:rsid w:val="00B0455F"/>
    <w:rsid w:val="00B0619A"/>
    <w:rsid w:val="00B0638A"/>
    <w:rsid w:val="00B064D8"/>
    <w:rsid w:val="00B064F9"/>
    <w:rsid w:val="00B07091"/>
    <w:rsid w:val="00B073C7"/>
    <w:rsid w:val="00B074A2"/>
    <w:rsid w:val="00B076AC"/>
    <w:rsid w:val="00B0770E"/>
    <w:rsid w:val="00B07763"/>
    <w:rsid w:val="00B07E44"/>
    <w:rsid w:val="00B07EB5"/>
    <w:rsid w:val="00B10097"/>
    <w:rsid w:val="00B10180"/>
    <w:rsid w:val="00B103C8"/>
    <w:rsid w:val="00B1065A"/>
    <w:rsid w:val="00B106EE"/>
    <w:rsid w:val="00B10AE1"/>
    <w:rsid w:val="00B10BFC"/>
    <w:rsid w:val="00B11326"/>
    <w:rsid w:val="00B11A2D"/>
    <w:rsid w:val="00B11D93"/>
    <w:rsid w:val="00B11EAE"/>
    <w:rsid w:val="00B11ED1"/>
    <w:rsid w:val="00B12506"/>
    <w:rsid w:val="00B12618"/>
    <w:rsid w:val="00B126B7"/>
    <w:rsid w:val="00B12769"/>
    <w:rsid w:val="00B12AB4"/>
    <w:rsid w:val="00B12ADA"/>
    <w:rsid w:val="00B1326D"/>
    <w:rsid w:val="00B138A0"/>
    <w:rsid w:val="00B13901"/>
    <w:rsid w:val="00B13A15"/>
    <w:rsid w:val="00B13B1D"/>
    <w:rsid w:val="00B13C77"/>
    <w:rsid w:val="00B13D92"/>
    <w:rsid w:val="00B13FB3"/>
    <w:rsid w:val="00B147FE"/>
    <w:rsid w:val="00B14CB2"/>
    <w:rsid w:val="00B15201"/>
    <w:rsid w:val="00B15676"/>
    <w:rsid w:val="00B156F7"/>
    <w:rsid w:val="00B1584D"/>
    <w:rsid w:val="00B159CA"/>
    <w:rsid w:val="00B15CAE"/>
    <w:rsid w:val="00B161FF"/>
    <w:rsid w:val="00B1631E"/>
    <w:rsid w:val="00B16637"/>
    <w:rsid w:val="00B16A32"/>
    <w:rsid w:val="00B16AC1"/>
    <w:rsid w:val="00B16AFC"/>
    <w:rsid w:val="00B16EA4"/>
    <w:rsid w:val="00B17108"/>
    <w:rsid w:val="00B173AE"/>
    <w:rsid w:val="00B17772"/>
    <w:rsid w:val="00B17FB8"/>
    <w:rsid w:val="00B20157"/>
    <w:rsid w:val="00B206CA"/>
    <w:rsid w:val="00B20704"/>
    <w:rsid w:val="00B20ED4"/>
    <w:rsid w:val="00B21496"/>
    <w:rsid w:val="00B2164C"/>
    <w:rsid w:val="00B21D2B"/>
    <w:rsid w:val="00B21DFA"/>
    <w:rsid w:val="00B21E1B"/>
    <w:rsid w:val="00B22104"/>
    <w:rsid w:val="00B22401"/>
    <w:rsid w:val="00B2277F"/>
    <w:rsid w:val="00B227DF"/>
    <w:rsid w:val="00B22B1F"/>
    <w:rsid w:val="00B22CD3"/>
    <w:rsid w:val="00B238FC"/>
    <w:rsid w:val="00B23DCB"/>
    <w:rsid w:val="00B24660"/>
    <w:rsid w:val="00B248F5"/>
    <w:rsid w:val="00B24A39"/>
    <w:rsid w:val="00B24C0C"/>
    <w:rsid w:val="00B25324"/>
    <w:rsid w:val="00B254B5"/>
    <w:rsid w:val="00B25DF6"/>
    <w:rsid w:val="00B261F4"/>
    <w:rsid w:val="00B26AEB"/>
    <w:rsid w:val="00B26DFF"/>
    <w:rsid w:val="00B26EA3"/>
    <w:rsid w:val="00B27017"/>
    <w:rsid w:val="00B272BA"/>
    <w:rsid w:val="00B272F6"/>
    <w:rsid w:val="00B273B2"/>
    <w:rsid w:val="00B2756A"/>
    <w:rsid w:val="00B277C3"/>
    <w:rsid w:val="00B27906"/>
    <w:rsid w:val="00B27A72"/>
    <w:rsid w:val="00B30617"/>
    <w:rsid w:val="00B30677"/>
    <w:rsid w:val="00B30875"/>
    <w:rsid w:val="00B30C1A"/>
    <w:rsid w:val="00B3125A"/>
    <w:rsid w:val="00B315BA"/>
    <w:rsid w:val="00B316AB"/>
    <w:rsid w:val="00B32EF1"/>
    <w:rsid w:val="00B33551"/>
    <w:rsid w:val="00B3382F"/>
    <w:rsid w:val="00B33DE9"/>
    <w:rsid w:val="00B34EA5"/>
    <w:rsid w:val="00B35466"/>
    <w:rsid w:val="00B356B1"/>
    <w:rsid w:val="00B356DC"/>
    <w:rsid w:val="00B35815"/>
    <w:rsid w:val="00B35970"/>
    <w:rsid w:val="00B364B3"/>
    <w:rsid w:val="00B369D3"/>
    <w:rsid w:val="00B36EA4"/>
    <w:rsid w:val="00B370F6"/>
    <w:rsid w:val="00B37360"/>
    <w:rsid w:val="00B37B2A"/>
    <w:rsid w:val="00B41303"/>
    <w:rsid w:val="00B4195B"/>
    <w:rsid w:val="00B42633"/>
    <w:rsid w:val="00B42676"/>
    <w:rsid w:val="00B428CD"/>
    <w:rsid w:val="00B430EC"/>
    <w:rsid w:val="00B437D0"/>
    <w:rsid w:val="00B43A6F"/>
    <w:rsid w:val="00B43AD6"/>
    <w:rsid w:val="00B43B45"/>
    <w:rsid w:val="00B440D9"/>
    <w:rsid w:val="00B44AE7"/>
    <w:rsid w:val="00B44B91"/>
    <w:rsid w:val="00B44D75"/>
    <w:rsid w:val="00B44FC2"/>
    <w:rsid w:val="00B45113"/>
    <w:rsid w:val="00B45A41"/>
    <w:rsid w:val="00B45B00"/>
    <w:rsid w:val="00B45C3B"/>
    <w:rsid w:val="00B45E6B"/>
    <w:rsid w:val="00B46533"/>
    <w:rsid w:val="00B465B2"/>
    <w:rsid w:val="00B47055"/>
    <w:rsid w:val="00B470C9"/>
    <w:rsid w:val="00B479DF"/>
    <w:rsid w:val="00B47C2A"/>
    <w:rsid w:val="00B50231"/>
    <w:rsid w:val="00B50937"/>
    <w:rsid w:val="00B5104F"/>
    <w:rsid w:val="00B51230"/>
    <w:rsid w:val="00B51857"/>
    <w:rsid w:val="00B51872"/>
    <w:rsid w:val="00B5196E"/>
    <w:rsid w:val="00B51C2E"/>
    <w:rsid w:val="00B51C68"/>
    <w:rsid w:val="00B51F95"/>
    <w:rsid w:val="00B52076"/>
    <w:rsid w:val="00B521A3"/>
    <w:rsid w:val="00B5230A"/>
    <w:rsid w:val="00B5258F"/>
    <w:rsid w:val="00B525DB"/>
    <w:rsid w:val="00B52C7F"/>
    <w:rsid w:val="00B52DCE"/>
    <w:rsid w:val="00B53E21"/>
    <w:rsid w:val="00B541C0"/>
    <w:rsid w:val="00B54408"/>
    <w:rsid w:val="00B545D6"/>
    <w:rsid w:val="00B54909"/>
    <w:rsid w:val="00B54E48"/>
    <w:rsid w:val="00B54F5F"/>
    <w:rsid w:val="00B552C9"/>
    <w:rsid w:val="00B552F4"/>
    <w:rsid w:val="00B55570"/>
    <w:rsid w:val="00B55E4F"/>
    <w:rsid w:val="00B55EC7"/>
    <w:rsid w:val="00B563D6"/>
    <w:rsid w:val="00B5681E"/>
    <w:rsid w:val="00B56B54"/>
    <w:rsid w:val="00B56C27"/>
    <w:rsid w:val="00B572BE"/>
    <w:rsid w:val="00B5783B"/>
    <w:rsid w:val="00B57C23"/>
    <w:rsid w:val="00B601D6"/>
    <w:rsid w:val="00B6045F"/>
    <w:rsid w:val="00B6051B"/>
    <w:rsid w:val="00B608A1"/>
    <w:rsid w:val="00B60C08"/>
    <w:rsid w:val="00B60C4A"/>
    <w:rsid w:val="00B61793"/>
    <w:rsid w:val="00B62601"/>
    <w:rsid w:val="00B62917"/>
    <w:rsid w:val="00B62C6B"/>
    <w:rsid w:val="00B62F5E"/>
    <w:rsid w:val="00B63361"/>
    <w:rsid w:val="00B63E5F"/>
    <w:rsid w:val="00B64026"/>
    <w:rsid w:val="00B648D7"/>
    <w:rsid w:val="00B64B2E"/>
    <w:rsid w:val="00B650B6"/>
    <w:rsid w:val="00B65961"/>
    <w:rsid w:val="00B65CC3"/>
    <w:rsid w:val="00B65E96"/>
    <w:rsid w:val="00B662B9"/>
    <w:rsid w:val="00B66336"/>
    <w:rsid w:val="00B664D2"/>
    <w:rsid w:val="00B66BDD"/>
    <w:rsid w:val="00B66D7F"/>
    <w:rsid w:val="00B66DE8"/>
    <w:rsid w:val="00B66E35"/>
    <w:rsid w:val="00B67658"/>
    <w:rsid w:val="00B6797F"/>
    <w:rsid w:val="00B67CB7"/>
    <w:rsid w:val="00B700D4"/>
    <w:rsid w:val="00B7035D"/>
    <w:rsid w:val="00B70450"/>
    <w:rsid w:val="00B7046A"/>
    <w:rsid w:val="00B70773"/>
    <w:rsid w:val="00B7084C"/>
    <w:rsid w:val="00B70B3F"/>
    <w:rsid w:val="00B70BDC"/>
    <w:rsid w:val="00B7106B"/>
    <w:rsid w:val="00B71455"/>
    <w:rsid w:val="00B71516"/>
    <w:rsid w:val="00B716B9"/>
    <w:rsid w:val="00B718E9"/>
    <w:rsid w:val="00B71A40"/>
    <w:rsid w:val="00B71B81"/>
    <w:rsid w:val="00B72BE5"/>
    <w:rsid w:val="00B72E91"/>
    <w:rsid w:val="00B73238"/>
    <w:rsid w:val="00B736BC"/>
    <w:rsid w:val="00B73775"/>
    <w:rsid w:val="00B73B8A"/>
    <w:rsid w:val="00B74523"/>
    <w:rsid w:val="00B746B2"/>
    <w:rsid w:val="00B746EB"/>
    <w:rsid w:val="00B74846"/>
    <w:rsid w:val="00B74AB2"/>
    <w:rsid w:val="00B74E0C"/>
    <w:rsid w:val="00B75833"/>
    <w:rsid w:val="00B75A88"/>
    <w:rsid w:val="00B75FA3"/>
    <w:rsid w:val="00B761DD"/>
    <w:rsid w:val="00B76658"/>
    <w:rsid w:val="00B76694"/>
    <w:rsid w:val="00B77461"/>
    <w:rsid w:val="00B779BD"/>
    <w:rsid w:val="00B808BF"/>
    <w:rsid w:val="00B815B9"/>
    <w:rsid w:val="00B81AD9"/>
    <w:rsid w:val="00B81EAD"/>
    <w:rsid w:val="00B81F86"/>
    <w:rsid w:val="00B82117"/>
    <w:rsid w:val="00B82311"/>
    <w:rsid w:val="00B82336"/>
    <w:rsid w:val="00B825DD"/>
    <w:rsid w:val="00B828FA"/>
    <w:rsid w:val="00B8319D"/>
    <w:rsid w:val="00B83834"/>
    <w:rsid w:val="00B839DC"/>
    <w:rsid w:val="00B83BC9"/>
    <w:rsid w:val="00B83F0E"/>
    <w:rsid w:val="00B84538"/>
    <w:rsid w:val="00B846AF"/>
    <w:rsid w:val="00B84CFF"/>
    <w:rsid w:val="00B84D30"/>
    <w:rsid w:val="00B84E2D"/>
    <w:rsid w:val="00B85055"/>
    <w:rsid w:val="00B8528B"/>
    <w:rsid w:val="00B85561"/>
    <w:rsid w:val="00B85C62"/>
    <w:rsid w:val="00B861C8"/>
    <w:rsid w:val="00B8639C"/>
    <w:rsid w:val="00B86A99"/>
    <w:rsid w:val="00B86B16"/>
    <w:rsid w:val="00B879F3"/>
    <w:rsid w:val="00B87F1E"/>
    <w:rsid w:val="00B900CB"/>
    <w:rsid w:val="00B901AE"/>
    <w:rsid w:val="00B901CE"/>
    <w:rsid w:val="00B9032D"/>
    <w:rsid w:val="00B9131C"/>
    <w:rsid w:val="00B9159B"/>
    <w:rsid w:val="00B91736"/>
    <w:rsid w:val="00B91869"/>
    <w:rsid w:val="00B925A0"/>
    <w:rsid w:val="00B9279C"/>
    <w:rsid w:val="00B9289C"/>
    <w:rsid w:val="00B928CA"/>
    <w:rsid w:val="00B9298E"/>
    <w:rsid w:val="00B93084"/>
    <w:rsid w:val="00B93133"/>
    <w:rsid w:val="00B939DB"/>
    <w:rsid w:val="00B93C39"/>
    <w:rsid w:val="00B941DD"/>
    <w:rsid w:val="00B941F1"/>
    <w:rsid w:val="00B94691"/>
    <w:rsid w:val="00B947EB"/>
    <w:rsid w:val="00B94926"/>
    <w:rsid w:val="00B94A02"/>
    <w:rsid w:val="00B95720"/>
    <w:rsid w:val="00B95D43"/>
    <w:rsid w:val="00B95D4C"/>
    <w:rsid w:val="00B95E93"/>
    <w:rsid w:val="00B9624C"/>
    <w:rsid w:val="00B97160"/>
    <w:rsid w:val="00B97402"/>
    <w:rsid w:val="00B97F33"/>
    <w:rsid w:val="00BA00C1"/>
    <w:rsid w:val="00BA0A5F"/>
    <w:rsid w:val="00BA0C52"/>
    <w:rsid w:val="00BA1411"/>
    <w:rsid w:val="00BA1855"/>
    <w:rsid w:val="00BA1898"/>
    <w:rsid w:val="00BA18DF"/>
    <w:rsid w:val="00BA2709"/>
    <w:rsid w:val="00BA2772"/>
    <w:rsid w:val="00BA29AF"/>
    <w:rsid w:val="00BA2A5B"/>
    <w:rsid w:val="00BA2C08"/>
    <w:rsid w:val="00BA3124"/>
    <w:rsid w:val="00BA3CBF"/>
    <w:rsid w:val="00BA3DA1"/>
    <w:rsid w:val="00BA3DFB"/>
    <w:rsid w:val="00BA3F47"/>
    <w:rsid w:val="00BA3F74"/>
    <w:rsid w:val="00BA44EF"/>
    <w:rsid w:val="00BA46A7"/>
    <w:rsid w:val="00BA4DB6"/>
    <w:rsid w:val="00BA5EC1"/>
    <w:rsid w:val="00BA603B"/>
    <w:rsid w:val="00BA6394"/>
    <w:rsid w:val="00BA6694"/>
    <w:rsid w:val="00BA6834"/>
    <w:rsid w:val="00BA6D4E"/>
    <w:rsid w:val="00BA7784"/>
    <w:rsid w:val="00BA783B"/>
    <w:rsid w:val="00BA79B2"/>
    <w:rsid w:val="00BA7A94"/>
    <w:rsid w:val="00BB0706"/>
    <w:rsid w:val="00BB0C75"/>
    <w:rsid w:val="00BB0D39"/>
    <w:rsid w:val="00BB1A90"/>
    <w:rsid w:val="00BB1AC9"/>
    <w:rsid w:val="00BB1F2D"/>
    <w:rsid w:val="00BB20B5"/>
    <w:rsid w:val="00BB223D"/>
    <w:rsid w:val="00BB2B78"/>
    <w:rsid w:val="00BB2BEA"/>
    <w:rsid w:val="00BB2CAB"/>
    <w:rsid w:val="00BB2E17"/>
    <w:rsid w:val="00BB2FC5"/>
    <w:rsid w:val="00BB35E7"/>
    <w:rsid w:val="00BB39C4"/>
    <w:rsid w:val="00BB3CB0"/>
    <w:rsid w:val="00BB3E7F"/>
    <w:rsid w:val="00BB3F59"/>
    <w:rsid w:val="00BB4304"/>
    <w:rsid w:val="00BB4F3E"/>
    <w:rsid w:val="00BB5325"/>
    <w:rsid w:val="00BB5601"/>
    <w:rsid w:val="00BB5FC4"/>
    <w:rsid w:val="00BB62BE"/>
    <w:rsid w:val="00BB6392"/>
    <w:rsid w:val="00BB66BD"/>
    <w:rsid w:val="00BB7C3F"/>
    <w:rsid w:val="00BB7DA7"/>
    <w:rsid w:val="00BC0202"/>
    <w:rsid w:val="00BC06A9"/>
    <w:rsid w:val="00BC0CFF"/>
    <w:rsid w:val="00BC103C"/>
    <w:rsid w:val="00BC13B3"/>
    <w:rsid w:val="00BC13B8"/>
    <w:rsid w:val="00BC1814"/>
    <w:rsid w:val="00BC190A"/>
    <w:rsid w:val="00BC1E01"/>
    <w:rsid w:val="00BC1F64"/>
    <w:rsid w:val="00BC2036"/>
    <w:rsid w:val="00BC2129"/>
    <w:rsid w:val="00BC23A2"/>
    <w:rsid w:val="00BC25FA"/>
    <w:rsid w:val="00BC260E"/>
    <w:rsid w:val="00BC2787"/>
    <w:rsid w:val="00BC29EA"/>
    <w:rsid w:val="00BC2A32"/>
    <w:rsid w:val="00BC2D89"/>
    <w:rsid w:val="00BC3259"/>
    <w:rsid w:val="00BC345A"/>
    <w:rsid w:val="00BC3C9C"/>
    <w:rsid w:val="00BC41EB"/>
    <w:rsid w:val="00BC4334"/>
    <w:rsid w:val="00BC45B6"/>
    <w:rsid w:val="00BC5017"/>
    <w:rsid w:val="00BC51A3"/>
    <w:rsid w:val="00BC63C9"/>
    <w:rsid w:val="00BC64BE"/>
    <w:rsid w:val="00BC6D1C"/>
    <w:rsid w:val="00BC6FFE"/>
    <w:rsid w:val="00BC704D"/>
    <w:rsid w:val="00BC71FB"/>
    <w:rsid w:val="00BC7204"/>
    <w:rsid w:val="00BC79F1"/>
    <w:rsid w:val="00BC7D68"/>
    <w:rsid w:val="00BC7FF5"/>
    <w:rsid w:val="00BD060B"/>
    <w:rsid w:val="00BD092C"/>
    <w:rsid w:val="00BD0CB8"/>
    <w:rsid w:val="00BD0D36"/>
    <w:rsid w:val="00BD117A"/>
    <w:rsid w:val="00BD1190"/>
    <w:rsid w:val="00BD1976"/>
    <w:rsid w:val="00BD2218"/>
    <w:rsid w:val="00BD2D81"/>
    <w:rsid w:val="00BD2E28"/>
    <w:rsid w:val="00BD2EC7"/>
    <w:rsid w:val="00BD2F28"/>
    <w:rsid w:val="00BD2FF7"/>
    <w:rsid w:val="00BD31A3"/>
    <w:rsid w:val="00BD37C3"/>
    <w:rsid w:val="00BD39B8"/>
    <w:rsid w:val="00BD3D98"/>
    <w:rsid w:val="00BD3DD3"/>
    <w:rsid w:val="00BD4114"/>
    <w:rsid w:val="00BD44F8"/>
    <w:rsid w:val="00BD4598"/>
    <w:rsid w:val="00BD4620"/>
    <w:rsid w:val="00BD4B5C"/>
    <w:rsid w:val="00BD51B8"/>
    <w:rsid w:val="00BD534D"/>
    <w:rsid w:val="00BD56AA"/>
    <w:rsid w:val="00BD5728"/>
    <w:rsid w:val="00BD5AA1"/>
    <w:rsid w:val="00BD62F1"/>
    <w:rsid w:val="00BD6325"/>
    <w:rsid w:val="00BD65E2"/>
    <w:rsid w:val="00BD6D6D"/>
    <w:rsid w:val="00BD6FE7"/>
    <w:rsid w:val="00BD7018"/>
    <w:rsid w:val="00BD7557"/>
    <w:rsid w:val="00BD78E7"/>
    <w:rsid w:val="00BD7993"/>
    <w:rsid w:val="00BD79C0"/>
    <w:rsid w:val="00BD7F1E"/>
    <w:rsid w:val="00BE015C"/>
    <w:rsid w:val="00BE0312"/>
    <w:rsid w:val="00BE0B5F"/>
    <w:rsid w:val="00BE0B88"/>
    <w:rsid w:val="00BE1040"/>
    <w:rsid w:val="00BE108C"/>
    <w:rsid w:val="00BE10C4"/>
    <w:rsid w:val="00BE14BB"/>
    <w:rsid w:val="00BE1623"/>
    <w:rsid w:val="00BE1927"/>
    <w:rsid w:val="00BE1F02"/>
    <w:rsid w:val="00BE21E7"/>
    <w:rsid w:val="00BE26B8"/>
    <w:rsid w:val="00BE2F02"/>
    <w:rsid w:val="00BE2FBE"/>
    <w:rsid w:val="00BE338A"/>
    <w:rsid w:val="00BE33BA"/>
    <w:rsid w:val="00BE34EB"/>
    <w:rsid w:val="00BE3A10"/>
    <w:rsid w:val="00BE3E07"/>
    <w:rsid w:val="00BE423D"/>
    <w:rsid w:val="00BE43AB"/>
    <w:rsid w:val="00BE4F20"/>
    <w:rsid w:val="00BE4FA2"/>
    <w:rsid w:val="00BE54D1"/>
    <w:rsid w:val="00BE54FE"/>
    <w:rsid w:val="00BE5581"/>
    <w:rsid w:val="00BE558D"/>
    <w:rsid w:val="00BE5DA8"/>
    <w:rsid w:val="00BE6164"/>
    <w:rsid w:val="00BE65C2"/>
    <w:rsid w:val="00BE692A"/>
    <w:rsid w:val="00BE6D9F"/>
    <w:rsid w:val="00BE722B"/>
    <w:rsid w:val="00BE7760"/>
    <w:rsid w:val="00BE78C4"/>
    <w:rsid w:val="00BE796F"/>
    <w:rsid w:val="00BF0486"/>
    <w:rsid w:val="00BF0528"/>
    <w:rsid w:val="00BF0AB1"/>
    <w:rsid w:val="00BF0BA8"/>
    <w:rsid w:val="00BF0EE7"/>
    <w:rsid w:val="00BF1299"/>
    <w:rsid w:val="00BF17AF"/>
    <w:rsid w:val="00BF1B87"/>
    <w:rsid w:val="00BF1EA5"/>
    <w:rsid w:val="00BF211B"/>
    <w:rsid w:val="00BF2286"/>
    <w:rsid w:val="00BF2479"/>
    <w:rsid w:val="00BF2EFB"/>
    <w:rsid w:val="00BF2F54"/>
    <w:rsid w:val="00BF2F8F"/>
    <w:rsid w:val="00BF305F"/>
    <w:rsid w:val="00BF32D9"/>
    <w:rsid w:val="00BF33D3"/>
    <w:rsid w:val="00BF348E"/>
    <w:rsid w:val="00BF3536"/>
    <w:rsid w:val="00BF36F2"/>
    <w:rsid w:val="00BF3A27"/>
    <w:rsid w:val="00BF3BE7"/>
    <w:rsid w:val="00BF3EED"/>
    <w:rsid w:val="00BF3F78"/>
    <w:rsid w:val="00BF404C"/>
    <w:rsid w:val="00BF4404"/>
    <w:rsid w:val="00BF44DF"/>
    <w:rsid w:val="00BF4722"/>
    <w:rsid w:val="00BF47FB"/>
    <w:rsid w:val="00BF490D"/>
    <w:rsid w:val="00BF4C02"/>
    <w:rsid w:val="00BF4CDE"/>
    <w:rsid w:val="00BF4E28"/>
    <w:rsid w:val="00BF53BA"/>
    <w:rsid w:val="00BF5DA0"/>
    <w:rsid w:val="00BF620E"/>
    <w:rsid w:val="00BF75F5"/>
    <w:rsid w:val="00BF7AE0"/>
    <w:rsid w:val="00C001ED"/>
    <w:rsid w:val="00C0072F"/>
    <w:rsid w:val="00C009E7"/>
    <w:rsid w:val="00C0100E"/>
    <w:rsid w:val="00C012E2"/>
    <w:rsid w:val="00C01336"/>
    <w:rsid w:val="00C013CB"/>
    <w:rsid w:val="00C01446"/>
    <w:rsid w:val="00C022A0"/>
    <w:rsid w:val="00C0239E"/>
    <w:rsid w:val="00C028C6"/>
    <w:rsid w:val="00C029D9"/>
    <w:rsid w:val="00C02B5E"/>
    <w:rsid w:val="00C02C38"/>
    <w:rsid w:val="00C03BBA"/>
    <w:rsid w:val="00C03E4D"/>
    <w:rsid w:val="00C03F78"/>
    <w:rsid w:val="00C03FE4"/>
    <w:rsid w:val="00C04377"/>
    <w:rsid w:val="00C043D1"/>
    <w:rsid w:val="00C0489C"/>
    <w:rsid w:val="00C05067"/>
    <w:rsid w:val="00C056CE"/>
    <w:rsid w:val="00C056D7"/>
    <w:rsid w:val="00C05853"/>
    <w:rsid w:val="00C05A59"/>
    <w:rsid w:val="00C05C1F"/>
    <w:rsid w:val="00C05D0A"/>
    <w:rsid w:val="00C06FB7"/>
    <w:rsid w:val="00C070BE"/>
    <w:rsid w:val="00C074DA"/>
    <w:rsid w:val="00C07E97"/>
    <w:rsid w:val="00C07FA8"/>
    <w:rsid w:val="00C10C58"/>
    <w:rsid w:val="00C10EAB"/>
    <w:rsid w:val="00C10FC3"/>
    <w:rsid w:val="00C11110"/>
    <w:rsid w:val="00C11114"/>
    <w:rsid w:val="00C1125C"/>
    <w:rsid w:val="00C11EA8"/>
    <w:rsid w:val="00C11FA5"/>
    <w:rsid w:val="00C121D9"/>
    <w:rsid w:val="00C122FC"/>
    <w:rsid w:val="00C126C8"/>
    <w:rsid w:val="00C1291A"/>
    <w:rsid w:val="00C12B5E"/>
    <w:rsid w:val="00C12EA8"/>
    <w:rsid w:val="00C136A9"/>
    <w:rsid w:val="00C137BE"/>
    <w:rsid w:val="00C13901"/>
    <w:rsid w:val="00C13BD9"/>
    <w:rsid w:val="00C1476F"/>
    <w:rsid w:val="00C14944"/>
    <w:rsid w:val="00C14B55"/>
    <w:rsid w:val="00C14EA2"/>
    <w:rsid w:val="00C15095"/>
    <w:rsid w:val="00C1567E"/>
    <w:rsid w:val="00C1575D"/>
    <w:rsid w:val="00C1591A"/>
    <w:rsid w:val="00C15B9A"/>
    <w:rsid w:val="00C15F81"/>
    <w:rsid w:val="00C15FCE"/>
    <w:rsid w:val="00C16467"/>
    <w:rsid w:val="00C16BB7"/>
    <w:rsid w:val="00C16C4A"/>
    <w:rsid w:val="00C171D2"/>
    <w:rsid w:val="00C1780C"/>
    <w:rsid w:val="00C179B7"/>
    <w:rsid w:val="00C17E0A"/>
    <w:rsid w:val="00C17ECF"/>
    <w:rsid w:val="00C2046B"/>
    <w:rsid w:val="00C2074F"/>
    <w:rsid w:val="00C20870"/>
    <w:rsid w:val="00C213F0"/>
    <w:rsid w:val="00C216FB"/>
    <w:rsid w:val="00C21F2B"/>
    <w:rsid w:val="00C21F83"/>
    <w:rsid w:val="00C2251C"/>
    <w:rsid w:val="00C2264A"/>
    <w:rsid w:val="00C2289B"/>
    <w:rsid w:val="00C22973"/>
    <w:rsid w:val="00C22976"/>
    <w:rsid w:val="00C22C47"/>
    <w:rsid w:val="00C234DF"/>
    <w:rsid w:val="00C23D20"/>
    <w:rsid w:val="00C241B8"/>
    <w:rsid w:val="00C244B5"/>
    <w:rsid w:val="00C24900"/>
    <w:rsid w:val="00C24F2E"/>
    <w:rsid w:val="00C25032"/>
    <w:rsid w:val="00C2592B"/>
    <w:rsid w:val="00C25E82"/>
    <w:rsid w:val="00C26576"/>
    <w:rsid w:val="00C26930"/>
    <w:rsid w:val="00C26A75"/>
    <w:rsid w:val="00C27044"/>
    <w:rsid w:val="00C271C3"/>
    <w:rsid w:val="00C2746A"/>
    <w:rsid w:val="00C277B0"/>
    <w:rsid w:val="00C2786B"/>
    <w:rsid w:val="00C27D4B"/>
    <w:rsid w:val="00C303BC"/>
    <w:rsid w:val="00C3050B"/>
    <w:rsid w:val="00C30E67"/>
    <w:rsid w:val="00C31844"/>
    <w:rsid w:val="00C31D06"/>
    <w:rsid w:val="00C31F89"/>
    <w:rsid w:val="00C324B5"/>
    <w:rsid w:val="00C32DCB"/>
    <w:rsid w:val="00C32FDC"/>
    <w:rsid w:val="00C33955"/>
    <w:rsid w:val="00C33E1A"/>
    <w:rsid w:val="00C3420D"/>
    <w:rsid w:val="00C349FD"/>
    <w:rsid w:val="00C35159"/>
    <w:rsid w:val="00C35442"/>
    <w:rsid w:val="00C35897"/>
    <w:rsid w:val="00C359AA"/>
    <w:rsid w:val="00C35A70"/>
    <w:rsid w:val="00C35D0D"/>
    <w:rsid w:val="00C35E31"/>
    <w:rsid w:val="00C369C3"/>
    <w:rsid w:val="00C36A26"/>
    <w:rsid w:val="00C36BF5"/>
    <w:rsid w:val="00C36C2E"/>
    <w:rsid w:val="00C36D95"/>
    <w:rsid w:val="00C37587"/>
    <w:rsid w:val="00C375DB"/>
    <w:rsid w:val="00C3775B"/>
    <w:rsid w:val="00C4056E"/>
    <w:rsid w:val="00C407E4"/>
    <w:rsid w:val="00C408E3"/>
    <w:rsid w:val="00C40EEE"/>
    <w:rsid w:val="00C41392"/>
    <w:rsid w:val="00C4167B"/>
    <w:rsid w:val="00C417E1"/>
    <w:rsid w:val="00C41B85"/>
    <w:rsid w:val="00C41E7D"/>
    <w:rsid w:val="00C41F21"/>
    <w:rsid w:val="00C42451"/>
    <w:rsid w:val="00C42DE7"/>
    <w:rsid w:val="00C430CF"/>
    <w:rsid w:val="00C43176"/>
    <w:rsid w:val="00C440EC"/>
    <w:rsid w:val="00C44721"/>
    <w:rsid w:val="00C44995"/>
    <w:rsid w:val="00C44DE3"/>
    <w:rsid w:val="00C450AB"/>
    <w:rsid w:val="00C454E3"/>
    <w:rsid w:val="00C45652"/>
    <w:rsid w:val="00C4570B"/>
    <w:rsid w:val="00C457D0"/>
    <w:rsid w:val="00C46856"/>
    <w:rsid w:val="00C4697C"/>
    <w:rsid w:val="00C46C06"/>
    <w:rsid w:val="00C46E9A"/>
    <w:rsid w:val="00C46F4A"/>
    <w:rsid w:val="00C47365"/>
    <w:rsid w:val="00C47725"/>
    <w:rsid w:val="00C4791F"/>
    <w:rsid w:val="00C47F8F"/>
    <w:rsid w:val="00C50031"/>
    <w:rsid w:val="00C50B33"/>
    <w:rsid w:val="00C50B95"/>
    <w:rsid w:val="00C50F8F"/>
    <w:rsid w:val="00C5107C"/>
    <w:rsid w:val="00C51A52"/>
    <w:rsid w:val="00C51A84"/>
    <w:rsid w:val="00C51C64"/>
    <w:rsid w:val="00C51CAF"/>
    <w:rsid w:val="00C52DA2"/>
    <w:rsid w:val="00C52F3C"/>
    <w:rsid w:val="00C53042"/>
    <w:rsid w:val="00C5358C"/>
    <w:rsid w:val="00C5491E"/>
    <w:rsid w:val="00C549DD"/>
    <w:rsid w:val="00C54AC9"/>
    <w:rsid w:val="00C54B75"/>
    <w:rsid w:val="00C54CD3"/>
    <w:rsid w:val="00C54E10"/>
    <w:rsid w:val="00C55243"/>
    <w:rsid w:val="00C55997"/>
    <w:rsid w:val="00C55A9E"/>
    <w:rsid w:val="00C56783"/>
    <w:rsid w:val="00C56F22"/>
    <w:rsid w:val="00C60006"/>
    <w:rsid w:val="00C6014F"/>
    <w:rsid w:val="00C60663"/>
    <w:rsid w:val="00C608D9"/>
    <w:rsid w:val="00C60C63"/>
    <w:rsid w:val="00C60E0E"/>
    <w:rsid w:val="00C60E5B"/>
    <w:rsid w:val="00C60F23"/>
    <w:rsid w:val="00C6167A"/>
    <w:rsid w:val="00C61CB7"/>
    <w:rsid w:val="00C61F94"/>
    <w:rsid w:val="00C62134"/>
    <w:rsid w:val="00C62385"/>
    <w:rsid w:val="00C6242C"/>
    <w:rsid w:val="00C626B1"/>
    <w:rsid w:val="00C626BD"/>
    <w:rsid w:val="00C62FF1"/>
    <w:rsid w:val="00C63A94"/>
    <w:rsid w:val="00C63AA4"/>
    <w:rsid w:val="00C64057"/>
    <w:rsid w:val="00C642A8"/>
    <w:rsid w:val="00C6467B"/>
    <w:rsid w:val="00C64773"/>
    <w:rsid w:val="00C64B09"/>
    <w:rsid w:val="00C6509A"/>
    <w:rsid w:val="00C65BFA"/>
    <w:rsid w:val="00C66111"/>
    <w:rsid w:val="00C66187"/>
    <w:rsid w:val="00C6621D"/>
    <w:rsid w:val="00C664FB"/>
    <w:rsid w:val="00C66FD9"/>
    <w:rsid w:val="00C6713C"/>
    <w:rsid w:val="00C67311"/>
    <w:rsid w:val="00C67989"/>
    <w:rsid w:val="00C67B1A"/>
    <w:rsid w:val="00C70185"/>
    <w:rsid w:val="00C7021F"/>
    <w:rsid w:val="00C70242"/>
    <w:rsid w:val="00C7066B"/>
    <w:rsid w:val="00C70975"/>
    <w:rsid w:val="00C70ACF"/>
    <w:rsid w:val="00C71559"/>
    <w:rsid w:val="00C71675"/>
    <w:rsid w:val="00C7170C"/>
    <w:rsid w:val="00C71BF6"/>
    <w:rsid w:val="00C71DE7"/>
    <w:rsid w:val="00C71F22"/>
    <w:rsid w:val="00C7236D"/>
    <w:rsid w:val="00C72773"/>
    <w:rsid w:val="00C72FBB"/>
    <w:rsid w:val="00C73242"/>
    <w:rsid w:val="00C73367"/>
    <w:rsid w:val="00C73A76"/>
    <w:rsid w:val="00C73AB6"/>
    <w:rsid w:val="00C7430B"/>
    <w:rsid w:val="00C75148"/>
    <w:rsid w:val="00C75F4F"/>
    <w:rsid w:val="00C75FFD"/>
    <w:rsid w:val="00C76153"/>
    <w:rsid w:val="00C762C5"/>
    <w:rsid w:val="00C76491"/>
    <w:rsid w:val="00C764CA"/>
    <w:rsid w:val="00C76790"/>
    <w:rsid w:val="00C76D80"/>
    <w:rsid w:val="00C77010"/>
    <w:rsid w:val="00C77073"/>
    <w:rsid w:val="00C77569"/>
    <w:rsid w:val="00C776E1"/>
    <w:rsid w:val="00C77952"/>
    <w:rsid w:val="00C80AC3"/>
    <w:rsid w:val="00C80DD4"/>
    <w:rsid w:val="00C80FB1"/>
    <w:rsid w:val="00C810E1"/>
    <w:rsid w:val="00C812D5"/>
    <w:rsid w:val="00C81322"/>
    <w:rsid w:val="00C813F6"/>
    <w:rsid w:val="00C814F7"/>
    <w:rsid w:val="00C819A2"/>
    <w:rsid w:val="00C8244D"/>
    <w:rsid w:val="00C82591"/>
    <w:rsid w:val="00C83EAE"/>
    <w:rsid w:val="00C83F01"/>
    <w:rsid w:val="00C847BD"/>
    <w:rsid w:val="00C84A96"/>
    <w:rsid w:val="00C84B1A"/>
    <w:rsid w:val="00C84C77"/>
    <w:rsid w:val="00C84CC0"/>
    <w:rsid w:val="00C84E11"/>
    <w:rsid w:val="00C84FAA"/>
    <w:rsid w:val="00C852D9"/>
    <w:rsid w:val="00C8538D"/>
    <w:rsid w:val="00C859FA"/>
    <w:rsid w:val="00C85BB7"/>
    <w:rsid w:val="00C85BD9"/>
    <w:rsid w:val="00C85C96"/>
    <w:rsid w:val="00C85CF7"/>
    <w:rsid w:val="00C85D8B"/>
    <w:rsid w:val="00C86371"/>
    <w:rsid w:val="00C86621"/>
    <w:rsid w:val="00C8666D"/>
    <w:rsid w:val="00C86774"/>
    <w:rsid w:val="00C86B67"/>
    <w:rsid w:val="00C86C93"/>
    <w:rsid w:val="00C86F54"/>
    <w:rsid w:val="00C86FD8"/>
    <w:rsid w:val="00C87312"/>
    <w:rsid w:val="00C873B7"/>
    <w:rsid w:val="00C87B32"/>
    <w:rsid w:val="00C87D02"/>
    <w:rsid w:val="00C90488"/>
    <w:rsid w:val="00C90596"/>
    <w:rsid w:val="00C90D5D"/>
    <w:rsid w:val="00C90E5F"/>
    <w:rsid w:val="00C91297"/>
    <w:rsid w:val="00C91D1A"/>
    <w:rsid w:val="00C91D6E"/>
    <w:rsid w:val="00C9203F"/>
    <w:rsid w:val="00C920FA"/>
    <w:rsid w:val="00C93094"/>
    <w:rsid w:val="00C933FA"/>
    <w:rsid w:val="00C9389C"/>
    <w:rsid w:val="00C9398E"/>
    <w:rsid w:val="00C93D8A"/>
    <w:rsid w:val="00C94058"/>
    <w:rsid w:val="00C94071"/>
    <w:rsid w:val="00C94202"/>
    <w:rsid w:val="00C94CF0"/>
    <w:rsid w:val="00C951E5"/>
    <w:rsid w:val="00C953DD"/>
    <w:rsid w:val="00C9577C"/>
    <w:rsid w:val="00C959E6"/>
    <w:rsid w:val="00C95C92"/>
    <w:rsid w:val="00C9632C"/>
    <w:rsid w:val="00C968CA"/>
    <w:rsid w:val="00C96E7A"/>
    <w:rsid w:val="00C96FE4"/>
    <w:rsid w:val="00C96FFD"/>
    <w:rsid w:val="00C9701E"/>
    <w:rsid w:val="00C9785F"/>
    <w:rsid w:val="00C979FB"/>
    <w:rsid w:val="00CA038A"/>
    <w:rsid w:val="00CA03B0"/>
    <w:rsid w:val="00CA0690"/>
    <w:rsid w:val="00CA0822"/>
    <w:rsid w:val="00CA0827"/>
    <w:rsid w:val="00CA0ADF"/>
    <w:rsid w:val="00CA0CDD"/>
    <w:rsid w:val="00CA0CEB"/>
    <w:rsid w:val="00CA18BB"/>
    <w:rsid w:val="00CA1A79"/>
    <w:rsid w:val="00CA1B12"/>
    <w:rsid w:val="00CA1B80"/>
    <w:rsid w:val="00CA1DE1"/>
    <w:rsid w:val="00CA2188"/>
    <w:rsid w:val="00CA228A"/>
    <w:rsid w:val="00CA36F8"/>
    <w:rsid w:val="00CA3A9D"/>
    <w:rsid w:val="00CA481E"/>
    <w:rsid w:val="00CA49DE"/>
    <w:rsid w:val="00CA508E"/>
    <w:rsid w:val="00CA509B"/>
    <w:rsid w:val="00CA50A9"/>
    <w:rsid w:val="00CA59B4"/>
    <w:rsid w:val="00CA5AF7"/>
    <w:rsid w:val="00CA5FA9"/>
    <w:rsid w:val="00CA6554"/>
    <w:rsid w:val="00CA6C0C"/>
    <w:rsid w:val="00CA6C60"/>
    <w:rsid w:val="00CA6E44"/>
    <w:rsid w:val="00CA6F96"/>
    <w:rsid w:val="00CA7147"/>
    <w:rsid w:val="00CA728C"/>
    <w:rsid w:val="00CA7603"/>
    <w:rsid w:val="00CA7665"/>
    <w:rsid w:val="00CA7A05"/>
    <w:rsid w:val="00CA7AB6"/>
    <w:rsid w:val="00CB0350"/>
    <w:rsid w:val="00CB077F"/>
    <w:rsid w:val="00CB09AC"/>
    <w:rsid w:val="00CB0C7D"/>
    <w:rsid w:val="00CB15AF"/>
    <w:rsid w:val="00CB1802"/>
    <w:rsid w:val="00CB1984"/>
    <w:rsid w:val="00CB1B9F"/>
    <w:rsid w:val="00CB213F"/>
    <w:rsid w:val="00CB2191"/>
    <w:rsid w:val="00CB2879"/>
    <w:rsid w:val="00CB2D46"/>
    <w:rsid w:val="00CB3C2C"/>
    <w:rsid w:val="00CB3F75"/>
    <w:rsid w:val="00CB4215"/>
    <w:rsid w:val="00CB4531"/>
    <w:rsid w:val="00CB45C0"/>
    <w:rsid w:val="00CB4D40"/>
    <w:rsid w:val="00CB50E6"/>
    <w:rsid w:val="00CB581B"/>
    <w:rsid w:val="00CB5F6E"/>
    <w:rsid w:val="00CB6C9F"/>
    <w:rsid w:val="00CB7282"/>
    <w:rsid w:val="00CB7365"/>
    <w:rsid w:val="00CB7499"/>
    <w:rsid w:val="00CB74D8"/>
    <w:rsid w:val="00CB7536"/>
    <w:rsid w:val="00CB7AD8"/>
    <w:rsid w:val="00CB7AEF"/>
    <w:rsid w:val="00CB7B41"/>
    <w:rsid w:val="00CB7E73"/>
    <w:rsid w:val="00CB7FDC"/>
    <w:rsid w:val="00CC0047"/>
    <w:rsid w:val="00CC025A"/>
    <w:rsid w:val="00CC0275"/>
    <w:rsid w:val="00CC03E5"/>
    <w:rsid w:val="00CC0565"/>
    <w:rsid w:val="00CC06CD"/>
    <w:rsid w:val="00CC0ED6"/>
    <w:rsid w:val="00CC101E"/>
    <w:rsid w:val="00CC1287"/>
    <w:rsid w:val="00CC15DC"/>
    <w:rsid w:val="00CC1742"/>
    <w:rsid w:val="00CC2115"/>
    <w:rsid w:val="00CC2264"/>
    <w:rsid w:val="00CC2585"/>
    <w:rsid w:val="00CC27E1"/>
    <w:rsid w:val="00CC29B8"/>
    <w:rsid w:val="00CC2A5E"/>
    <w:rsid w:val="00CC30F5"/>
    <w:rsid w:val="00CC319D"/>
    <w:rsid w:val="00CC4AEE"/>
    <w:rsid w:val="00CC4C53"/>
    <w:rsid w:val="00CC4E13"/>
    <w:rsid w:val="00CC4FD4"/>
    <w:rsid w:val="00CC513C"/>
    <w:rsid w:val="00CC5299"/>
    <w:rsid w:val="00CC5336"/>
    <w:rsid w:val="00CC58AF"/>
    <w:rsid w:val="00CC5C19"/>
    <w:rsid w:val="00CC5CF8"/>
    <w:rsid w:val="00CC61AC"/>
    <w:rsid w:val="00CC6BC9"/>
    <w:rsid w:val="00CC71BF"/>
    <w:rsid w:val="00CD08D6"/>
    <w:rsid w:val="00CD14DF"/>
    <w:rsid w:val="00CD1644"/>
    <w:rsid w:val="00CD164B"/>
    <w:rsid w:val="00CD1671"/>
    <w:rsid w:val="00CD1FD4"/>
    <w:rsid w:val="00CD2214"/>
    <w:rsid w:val="00CD2E75"/>
    <w:rsid w:val="00CD31ED"/>
    <w:rsid w:val="00CD34FE"/>
    <w:rsid w:val="00CD3A89"/>
    <w:rsid w:val="00CD3AE4"/>
    <w:rsid w:val="00CD3CC7"/>
    <w:rsid w:val="00CD4398"/>
    <w:rsid w:val="00CD4445"/>
    <w:rsid w:val="00CD4686"/>
    <w:rsid w:val="00CD4A66"/>
    <w:rsid w:val="00CD4D5D"/>
    <w:rsid w:val="00CD63C5"/>
    <w:rsid w:val="00CD63F0"/>
    <w:rsid w:val="00CD67E7"/>
    <w:rsid w:val="00CD6D23"/>
    <w:rsid w:val="00CD76E4"/>
    <w:rsid w:val="00CD7ACB"/>
    <w:rsid w:val="00CD7C6E"/>
    <w:rsid w:val="00CE0298"/>
    <w:rsid w:val="00CE0448"/>
    <w:rsid w:val="00CE0B49"/>
    <w:rsid w:val="00CE14FA"/>
    <w:rsid w:val="00CE166D"/>
    <w:rsid w:val="00CE187C"/>
    <w:rsid w:val="00CE18D1"/>
    <w:rsid w:val="00CE1A9B"/>
    <w:rsid w:val="00CE212C"/>
    <w:rsid w:val="00CE239E"/>
    <w:rsid w:val="00CE23B2"/>
    <w:rsid w:val="00CE25C4"/>
    <w:rsid w:val="00CE25D8"/>
    <w:rsid w:val="00CE2742"/>
    <w:rsid w:val="00CE27AE"/>
    <w:rsid w:val="00CE3034"/>
    <w:rsid w:val="00CE3CAE"/>
    <w:rsid w:val="00CE3D50"/>
    <w:rsid w:val="00CE3E92"/>
    <w:rsid w:val="00CE49F7"/>
    <w:rsid w:val="00CE4FD4"/>
    <w:rsid w:val="00CE5702"/>
    <w:rsid w:val="00CE5AC3"/>
    <w:rsid w:val="00CE68C6"/>
    <w:rsid w:val="00CE6943"/>
    <w:rsid w:val="00CE6AAF"/>
    <w:rsid w:val="00CE7081"/>
    <w:rsid w:val="00CE73E7"/>
    <w:rsid w:val="00CE7486"/>
    <w:rsid w:val="00CE76AD"/>
    <w:rsid w:val="00CE77B8"/>
    <w:rsid w:val="00CE7818"/>
    <w:rsid w:val="00CE7BE2"/>
    <w:rsid w:val="00CE7CA1"/>
    <w:rsid w:val="00CE7E44"/>
    <w:rsid w:val="00CF00D8"/>
    <w:rsid w:val="00CF00EF"/>
    <w:rsid w:val="00CF06EB"/>
    <w:rsid w:val="00CF079C"/>
    <w:rsid w:val="00CF0890"/>
    <w:rsid w:val="00CF131F"/>
    <w:rsid w:val="00CF14B1"/>
    <w:rsid w:val="00CF17EB"/>
    <w:rsid w:val="00CF1834"/>
    <w:rsid w:val="00CF1A66"/>
    <w:rsid w:val="00CF1FC1"/>
    <w:rsid w:val="00CF279B"/>
    <w:rsid w:val="00CF29D2"/>
    <w:rsid w:val="00CF2E45"/>
    <w:rsid w:val="00CF339A"/>
    <w:rsid w:val="00CF36F6"/>
    <w:rsid w:val="00CF388B"/>
    <w:rsid w:val="00CF38E4"/>
    <w:rsid w:val="00CF39D3"/>
    <w:rsid w:val="00CF3A00"/>
    <w:rsid w:val="00CF3B7B"/>
    <w:rsid w:val="00CF3BF2"/>
    <w:rsid w:val="00CF3C19"/>
    <w:rsid w:val="00CF3C53"/>
    <w:rsid w:val="00CF4D34"/>
    <w:rsid w:val="00CF4F99"/>
    <w:rsid w:val="00CF54F0"/>
    <w:rsid w:val="00CF595B"/>
    <w:rsid w:val="00CF59FF"/>
    <w:rsid w:val="00CF5E21"/>
    <w:rsid w:val="00CF6924"/>
    <w:rsid w:val="00CF6A25"/>
    <w:rsid w:val="00CF6C2A"/>
    <w:rsid w:val="00CF6DA7"/>
    <w:rsid w:val="00CF6DE2"/>
    <w:rsid w:val="00CF6DF0"/>
    <w:rsid w:val="00CF6E4B"/>
    <w:rsid w:val="00CF7024"/>
    <w:rsid w:val="00CF7042"/>
    <w:rsid w:val="00CF70B2"/>
    <w:rsid w:val="00CF7185"/>
    <w:rsid w:val="00CF7336"/>
    <w:rsid w:val="00CF73E0"/>
    <w:rsid w:val="00CF743D"/>
    <w:rsid w:val="00CF769B"/>
    <w:rsid w:val="00CF77DE"/>
    <w:rsid w:val="00CF7A59"/>
    <w:rsid w:val="00CF7D8E"/>
    <w:rsid w:val="00CF7F8A"/>
    <w:rsid w:val="00D00E90"/>
    <w:rsid w:val="00D00FD2"/>
    <w:rsid w:val="00D014D9"/>
    <w:rsid w:val="00D01610"/>
    <w:rsid w:val="00D01795"/>
    <w:rsid w:val="00D01945"/>
    <w:rsid w:val="00D02317"/>
    <w:rsid w:val="00D023E0"/>
    <w:rsid w:val="00D0266A"/>
    <w:rsid w:val="00D027FE"/>
    <w:rsid w:val="00D02A77"/>
    <w:rsid w:val="00D02CA8"/>
    <w:rsid w:val="00D02D5C"/>
    <w:rsid w:val="00D03C1B"/>
    <w:rsid w:val="00D0424B"/>
    <w:rsid w:val="00D043A9"/>
    <w:rsid w:val="00D043D0"/>
    <w:rsid w:val="00D044F3"/>
    <w:rsid w:val="00D048E0"/>
    <w:rsid w:val="00D0500B"/>
    <w:rsid w:val="00D0518F"/>
    <w:rsid w:val="00D053EF"/>
    <w:rsid w:val="00D057BD"/>
    <w:rsid w:val="00D059B9"/>
    <w:rsid w:val="00D05B3D"/>
    <w:rsid w:val="00D06226"/>
    <w:rsid w:val="00D06B11"/>
    <w:rsid w:val="00D06BF0"/>
    <w:rsid w:val="00D06CA1"/>
    <w:rsid w:val="00D072B7"/>
    <w:rsid w:val="00D073C7"/>
    <w:rsid w:val="00D0761C"/>
    <w:rsid w:val="00D0791A"/>
    <w:rsid w:val="00D07F0A"/>
    <w:rsid w:val="00D1012C"/>
    <w:rsid w:val="00D101C8"/>
    <w:rsid w:val="00D10426"/>
    <w:rsid w:val="00D10563"/>
    <w:rsid w:val="00D1099F"/>
    <w:rsid w:val="00D10F25"/>
    <w:rsid w:val="00D112FE"/>
    <w:rsid w:val="00D11408"/>
    <w:rsid w:val="00D116DF"/>
    <w:rsid w:val="00D116EC"/>
    <w:rsid w:val="00D11F8E"/>
    <w:rsid w:val="00D12A3C"/>
    <w:rsid w:val="00D12CB5"/>
    <w:rsid w:val="00D12CE0"/>
    <w:rsid w:val="00D12D5F"/>
    <w:rsid w:val="00D13129"/>
    <w:rsid w:val="00D1322B"/>
    <w:rsid w:val="00D1328A"/>
    <w:rsid w:val="00D13AD0"/>
    <w:rsid w:val="00D1433D"/>
    <w:rsid w:val="00D14403"/>
    <w:rsid w:val="00D14B9B"/>
    <w:rsid w:val="00D15682"/>
    <w:rsid w:val="00D1599B"/>
    <w:rsid w:val="00D15AF3"/>
    <w:rsid w:val="00D1609C"/>
    <w:rsid w:val="00D16240"/>
    <w:rsid w:val="00D16566"/>
    <w:rsid w:val="00D16D26"/>
    <w:rsid w:val="00D16E09"/>
    <w:rsid w:val="00D16F3C"/>
    <w:rsid w:val="00D17236"/>
    <w:rsid w:val="00D17A1A"/>
    <w:rsid w:val="00D17D53"/>
    <w:rsid w:val="00D17D9C"/>
    <w:rsid w:val="00D17DF0"/>
    <w:rsid w:val="00D20188"/>
    <w:rsid w:val="00D201C8"/>
    <w:rsid w:val="00D20A88"/>
    <w:rsid w:val="00D20C51"/>
    <w:rsid w:val="00D20EA9"/>
    <w:rsid w:val="00D20F99"/>
    <w:rsid w:val="00D22388"/>
    <w:rsid w:val="00D22824"/>
    <w:rsid w:val="00D2296A"/>
    <w:rsid w:val="00D22C58"/>
    <w:rsid w:val="00D22E45"/>
    <w:rsid w:val="00D23255"/>
    <w:rsid w:val="00D23464"/>
    <w:rsid w:val="00D23621"/>
    <w:rsid w:val="00D238A3"/>
    <w:rsid w:val="00D23A43"/>
    <w:rsid w:val="00D23A51"/>
    <w:rsid w:val="00D23E27"/>
    <w:rsid w:val="00D23F70"/>
    <w:rsid w:val="00D23FA1"/>
    <w:rsid w:val="00D2408D"/>
    <w:rsid w:val="00D2422A"/>
    <w:rsid w:val="00D242A6"/>
    <w:rsid w:val="00D245A8"/>
    <w:rsid w:val="00D246FD"/>
    <w:rsid w:val="00D2476E"/>
    <w:rsid w:val="00D24C5C"/>
    <w:rsid w:val="00D25676"/>
    <w:rsid w:val="00D25DDE"/>
    <w:rsid w:val="00D25E46"/>
    <w:rsid w:val="00D26647"/>
    <w:rsid w:val="00D267CC"/>
    <w:rsid w:val="00D269CA"/>
    <w:rsid w:val="00D26ECA"/>
    <w:rsid w:val="00D27042"/>
    <w:rsid w:val="00D272DF"/>
    <w:rsid w:val="00D30073"/>
    <w:rsid w:val="00D30715"/>
    <w:rsid w:val="00D308AB"/>
    <w:rsid w:val="00D30959"/>
    <w:rsid w:val="00D30B1F"/>
    <w:rsid w:val="00D30F3F"/>
    <w:rsid w:val="00D31C69"/>
    <w:rsid w:val="00D31F68"/>
    <w:rsid w:val="00D32086"/>
    <w:rsid w:val="00D32865"/>
    <w:rsid w:val="00D3332A"/>
    <w:rsid w:val="00D33672"/>
    <w:rsid w:val="00D3380B"/>
    <w:rsid w:val="00D33962"/>
    <w:rsid w:val="00D339D7"/>
    <w:rsid w:val="00D33E32"/>
    <w:rsid w:val="00D34856"/>
    <w:rsid w:val="00D34ABA"/>
    <w:rsid w:val="00D34ABE"/>
    <w:rsid w:val="00D34B9D"/>
    <w:rsid w:val="00D34CE7"/>
    <w:rsid w:val="00D34CEE"/>
    <w:rsid w:val="00D34DE3"/>
    <w:rsid w:val="00D350A1"/>
    <w:rsid w:val="00D35441"/>
    <w:rsid w:val="00D36446"/>
    <w:rsid w:val="00D364B9"/>
    <w:rsid w:val="00D36581"/>
    <w:rsid w:val="00D366F0"/>
    <w:rsid w:val="00D36AD8"/>
    <w:rsid w:val="00D36D8C"/>
    <w:rsid w:val="00D376CB"/>
    <w:rsid w:val="00D3770C"/>
    <w:rsid w:val="00D37983"/>
    <w:rsid w:val="00D37B5F"/>
    <w:rsid w:val="00D37E4E"/>
    <w:rsid w:val="00D4000E"/>
    <w:rsid w:val="00D4002A"/>
    <w:rsid w:val="00D40901"/>
    <w:rsid w:val="00D40EBD"/>
    <w:rsid w:val="00D40F9C"/>
    <w:rsid w:val="00D418FB"/>
    <w:rsid w:val="00D41F0E"/>
    <w:rsid w:val="00D4246D"/>
    <w:rsid w:val="00D42669"/>
    <w:rsid w:val="00D428C1"/>
    <w:rsid w:val="00D42AD2"/>
    <w:rsid w:val="00D42E4A"/>
    <w:rsid w:val="00D431C5"/>
    <w:rsid w:val="00D435B7"/>
    <w:rsid w:val="00D436B4"/>
    <w:rsid w:val="00D44472"/>
    <w:rsid w:val="00D44BD5"/>
    <w:rsid w:val="00D44EEB"/>
    <w:rsid w:val="00D45165"/>
    <w:rsid w:val="00D455D4"/>
    <w:rsid w:val="00D45C27"/>
    <w:rsid w:val="00D45D72"/>
    <w:rsid w:val="00D4620D"/>
    <w:rsid w:val="00D4626B"/>
    <w:rsid w:val="00D46297"/>
    <w:rsid w:val="00D4681D"/>
    <w:rsid w:val="00D46EE9"/>
    <w:rsid w:val="00D47007"/>
    <w:rsid w:val="00D476FD"/>
    <w:rsid w:val="00D50295"/>
    <w:rsid w:val="00D5038F"/>
    <w:rsid w:val="00D504CC"/>
    <w:rsid w:val="00D505DC"/>
    <w:rsid w:val="00D509C4"/>
    <w:rsid w:val="00D50CE3"/>
    <w:rsid w:val="00D50F84"/>
    <w:rsid w:val="00D510E7"/>
    <w:rsid w:val="00D513E1"/>
    <w:rsid w:val="00D518BB"/>
    <w:rsid w:val="00D518DB"/>
    <w:rsid w:val="00D5210E"/>
    <w:rsid w:val="00D52184"/>
    <w:rsid w:val="00D52826"/>
    <w:rsid w:val="00D52A20"/>
    <w:rsid w:val="00D52CA6"/>
    <w:rsid w:val="00D52E73"/>
    <w:rsid w:val="00D52F7B"/>
    <w:rsid w:val="00D52FE9"/>
    <w:rsid w:val="00D536E4"/>
    <w:rsid w:val="00D54319"/>
    <w:rsid w:val="00D5447F"/>
    <w:rsid w:val="00D54A6D"/>
    <w:rsid w:val="00D54EEF"/>
    <w:rsid w:val="00D553F7"/>
    <w:rsid w:val="00D55AEE"/>
    <w:rsid w:val="00D55B64"/>
    <w:rsid w:val="00D55C42"/>
    <w:rsid w:val="00D55C8C"/>
    <w:rsid w:val="00D5739E"/>
    <w:rsid w:val="00D57569"/>
    <w:rsid w:val="00D57B41"/>
    <w:rsid w:val="00D60071"/>
    <w:rsid w:val="00D601F6"/>
    <w:rsid w:val="00D6020A"/>
    <w:rsid w:val="00D607D8"/>
    <w:rsid w:val="00D609EB"/>
    <w:rsid w:val="00D60B14"/>
    <w:rsid w:val="00D60F10"/>
    <w:rsid w:val="00D612F8"/>
    <w:rsid w:val="00D62300"/>
    <w:rsid w:val="00D62383"/>
    <w:rsid w:val="00D6240A"/>
    <w:rsid w:val="00D62611"/>
    <w:rsid w:val="00D62983"/>
    <w:rsid w:val="00D62A43"/>
    <w:rsid w:val="00D62A81"/>
    <w:rsid w:val="00D62EEF"/>
    <w:rsid w:val="00D62FED"/>
    <w:rsid w:val="00D63193"/>
    <w:rsid w:val="00D631D3"/>
    <w:rsid w:val="00D63345"/>
    <w:rsid w:val="00D63671"/>
    <w:rsid w:val="00D63853"/>
    <w:rsid w:val="00D638EF"/>
    <w:rsid w:val="00D63AFD"/>
    <w:rsid w:val="00D63FBA"/>
    <w:rsid w:val="00D64015"/>
    <w:rsid w:val="00D64F66"/>
    <w:rsid w:val="00D655E4"/>
    <w:rsid w:val="00D65DCA"/>
    <w:rsid w:val="00D65EC0"/>
    <w:rsid w:val="00D6628A"/>
    <w:rsid w:val="00D66377"/>
    <w:rsid w:val="00D673DF"/>
    <w:rsid w:val="00D6770F"/>
    <w:rsid w:val="00D67927"/>
    <w:rsid w:val="00D7074E"/>
    <w:rsid w:val="00D70C95"/>
    <w:rsid w:val="00D70F03"/>
    <w:rsid w:val="00D7137F"/>
    <w:rsid w:val="00D71650"/>
    <w:rsid w:val="00D720AC"/>
    <w:rsid w:val="00D720D2"/>
    <w:rsid w:val="00D72188"/>
    <w:rsid w:val="00D726B2"/>
    <w:rsid w:val="00D7295F"/>
    <w:rsid w:val="00D72BA7"/>
    <w:rsid w:val="00D72F00"/>
    <w:rsid w:val="00D7300C"/>
    <w:rsid w:val="00D7345F"/>
    <w:rsid w:val="00D734B9"/>
    <w:rsid w:val="00D736BE"/>
    <w:rsid w:val="00D739E8"/>
    <w:rsid w:val="00D73C8B"/>
    <w:rsid w:val="00D74596"/>
    <w:rsid w:val="00D74C91"/>
    <w:rsid w:val="00D7565C"/>
    <w:rsid w:val="00D7588A"/>
    <w:rsid w:val="00D762BF"/>
    <w:rsid w:val="00D76458"/>
    <w:rsid w:val="00D76490"/>
    <w:rsid w:val="00D76A3E"/>
    <w:rsid w:val="00D76C5B"/>
    <w:rsid w:val="00D76D64"/>
    <w:rsid w:val="00D76E47"/>
    <w:rsid w:val="00D77208"/>
    <w:rsid w:val="00D7752C"/>
    <w:rsid w:val="00D77BD9"/>
    <w:rsid w:val="00D801AF"/>
    <w:rsid w:val="00D8084A"/>
    <w:rsid w:val="00D8094B"/>
    <w:rsid w:val="00D80E9B"/>
    <w:rsid w:val="00D81503"/>
    <w:rsid w:val="00D819B8"/>
    <w:rsid w:val="00D826FD"/>
    <w:rsid w:val="00D82B4C"/>
    <w:rsid w:val="00D82C63"/>
    <w:rsid w:val="00D8345C"/>
    <w:rsid w:val="00D842CE"/>
    <w:rsid w:val="00D84949"/>
    <w:rsid w:val="00D84A95"/>
    <w:rsid w:val="00D8540B"/>
    <w:rsid w:val="00D855C2"/>
    <w:rsid w:val="00D85763"/>
    <w:rsid w:val="00D8595B"/>
    <w:rsid w:val="00D8596C"/>
    <w:rsid w:val="00D859C3"/>
    <w:rsid w:val="00D85BA5"/>
    <w:rsid w:val="00D86136"/>
    <w:rsid w:val="00D86671"/>
    <w:rsid w:val="00D86B3B"/>
    <w:rsid w:val="00D86BCB"/>
    <w:rsid w:val="00D871CF"/>
    <w:rsid w:val="00D87B6F"/>
    <w:rsid w:val="00D87FA6"/>
    <w:rsid w:val="00D901EC"/>
    <w:rsid w:val="00D905E3"/>
    <w:rsid w:val="00D909F6"/>
    <w:rsid w:val="00D90A04"/>
    <w:rsid w:val="00D90E09"/>
    <w:rsid w:val="00D90E63"/>
    <w:rsid w:val="00D910C7"/>
    <w:rsid w:val="00D912D3"/>
    <w:rsid w:val="00D91405"/>
    <w:rsid w:val="00D91788"/>
    <w:rsid w:val="00D91A7A"/>
    <w:rsid w:val="00D92A5A"/>
    <w:rsid w:val="00D92C3B"/>
    <w:rsid w:val="00D92F95"/>
    <w:rsid w:val="00D93193"/>
    <w:rsid w:val="00D932A9"/>
    <w:rsid w:val="00D93C54"/>
    <w:rsid w:val="00D9434D"/>
    <w:rsid w:val="00D943AA"/>
    <w:rsid w:val="00D943EA"/>
    <w:rsid w:val="00D94A54"/>
    <w:rsid w:val="00D94D0B"/>
    <w:rsid w:val="00D94EE9"/>
    <w:rsid w:val="00D9597A"/>
    <w:rsid w:val="00D95C35"/>
    <w:rsid w:val="00D95C8F"/>
    <w:rsid w:val="00D95DEE"/>
    <w:rsid w:val="00D967EF"/>
    <w:rsid w:val="00D96B12"/>
    <w:rsid w:val="00D96D8C"/>
    <w:rsid w:val="00D96EE9"/>
    <w:rsid w:val="00D96F0C"/>
    <w:rsid w:val="00D9730B"/>
    <w:rsid w:val="00D97360"/>
    <w:rsid w:val="00D97732"/>
    <w:rsid w:val="00D97ABC"/>
    <w:rsid w:val="00D97D79"/>
    <w:rsid w:val="00D97E68"/>
    <w:rsid w:val="00DA05A1"/>
    <w:rsid w:val="00DA0B06"/>
    <w:rsid w:val="00DA0C1B"/>
    <w:rsid w:val="00DA0D6F"/>
    <w:rsid w:val="00DA1200"/>
    <w:rsid w:val="00DA144F"/>
    <w:rsid w:val="00DA150C"/>
    <w:rsid w:val="00DA17B5"/>
    <w:rsid w:val="00DA1C2F"/>
    <w:rsid w:val="00DA20CF"/>
    <w:rsid w:val="00DA2A52"/>
    <w:rsid w:val="00DA2D15"/>
    <w:rsid w:val="00DA2E09"/>
    <w:rsid w:val="00DA2E79"/>
    <w:rsid w:val="00DA34CA"/>
    <w:rsid w:val="00DA55AC"/>
    <w:rsid w:val="00DA586A"/>
    <w:rsid w:val="00DA5933"/>
    <w:rsid w:val="00DA5BF1"/>
    <w:rsid w:val="00DA60C5"/>
    <w:rsid w:val="00DA684E"/>
    <w:rsid w:val="00DA69B4"/>
    <w:rsid w:val="00DA6CFD"/>
    <w:rsid w:val="00DA727B"/>
    <w:rsid w:val="00DA77F2"/>
    <w:rsid w:val="00DA7DDF"/>
    <w:rsid w:val="00DA7E53"/>
    <w:rsid w:val="00DA7FA1"/>
    <w:rsid w:val="00DB0272"/>
    <w:rsid w:val="00DB0892"/>
    <w:rsid w:val="00DB0F0B"/>
    <w:rsid w:val="00DB19A9"/>
    <w:rsid w:val="00DB1E81"/>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A17"/>
    <w:rsid w:val="00DB5DF0"/>
    <w:rsid w:val="00DB6200"/>
    <w:rsid w:val="00DB631E"/>
    <w:rsid w:val="00DB64DA"/>
    <w:rsid w:val="00DB67A9"/>
    <w:rsid w:val="00DB67AF"/>
    <w:rsid w:val="00DB6C0F"/>
    <w:rsid w:val="00DB750D"/>
    <w:rsid w:val="00DB792D"/>
    <w:rsid w:val="00DC053C"/>
    <w:rsid w:val="00DC0FE9"/>
    <w:rsid w:val="00DC113D"/>
    <w:rsid w:val="00DC1546"/>
    <w:rsid w:val="00DC15B9"/>
    <w:rsid w:val="00DC191B"/>
    <w:rsid w:val="00DC1CD5"/>
    <w:rsid w:val="00DC2369"/>
    <w:rsid w:val="00DC2517"/>
    <w:rsid w:val="00DC28D1"/>
    <w:rsid w:val="00DC2D12"/>
    <w:rsid w:val="00DC2F2F"/>
    <w:rsid w:val="00DC2FF7"/>
    <w:rsid w:val="00DC347D"/>
    <w:rsid w:val="00DC36BC"/>
    <w:rsid w:val="00DC387B"/>
    <w:rsid w:val="00DC38E4"/>
    <w:rsid w:val="00DC3A2C"/>
    <w:rsid w:val="00DC3F34"/>
    <w:rsid w:val="00DC3F6E"/>
    <w:rsid w:val="00DC4854"/>
    <w:rsid w:val="00DC48A3"/>
    <w:rsid w:val="00DC4B0A"/>
    <w:rsid w:val="00DC551C"/>
    <w:rsid w:val="00DC5891"/>
    <w:rsid w:val="00DC62A3"/>
    <w:rsid w:val="00DC6754"/>
    <w:rsid w:val="00DC689E"/>
    <w:rsid w:val="00DC6A32"/>
    <w:rsid w:val="00DC6A3E"/>
    <w:rsid w:val="00DC6AD6"/>
    <w:rsid w:val="00DC6EC1"/>
    <w:rsid w:val="00DC7629"/>
    <w:rsid w:val="00DC77C5"/>
    <w:rsid w:val="00DD00A8"/>
    <w:rsid w:val="00DD00D1"/>
    <w:rsid w:val="00DD075F"/>
    <w:rsid w:val="00DD0AD9"/>
    <w:rsid w:val="00DD0B5D"/>
    <w:rsid w:val="00DD0FD1"/>
    <w:rsid w:val="00DD15D9"/>
    <w:rsid w:val="00DD193E"/>
    <w:rsid w:val="00DD303A"/>
    <w:rsid w:val="00DD36E2"/>
    <w:rsid w:val="00DD3CEC"/>
    <w:rsid w:val="00DD4519"/>
    <w:rsid w:val="00DD45ED"/>
    <w:rsid w:val="00DD4918"/>
    <w:rsid w:val="00DD4D30"/>
    <w:rsid w:val="00DD4E2C"/>
    <w:rsid w:val="00DD4E73"/>
    <w:rsid w:val="00DD4F02"/>
    <w:rsid w:val="00DD5356"/>
    <w:rsid w:val="00DD5462"/>
    <w:rsid w:val="00DD5A37"/>
    <w:rsid w:val="00DD5B6A"/>
    <w:rsid w:val="00DD5D39"/>
    <w:rsid w:val="00DD5ECB"/>
    <w:rsid w:val="00DD670F"/>
    <w:rsid w:val="00DD6758"/>
    <w:rsid w:val="00DD6808"/>
    <w:rsid w:val="00DD683C"/>
    <w:rsid w:val="00DD7002"/>
    <w:rsid w:val="00DD7328"/>
    <w:rsid w:val="00DD753A"/>
    <w:rsid w:val="00DD7666"/>
    <w:rsid w:val="00DE0011"/>
    <w:rsid w:val="00DE0289"/>
    <w:rsid w:val="00DE066B"/>
    <w:rsid w:val="00DE06E1"/>
    <w:rsid w:val="00DE082C"/>
    <w:rsid w:val="00DE124F"/>
    <w:rsid w:val="00DE157B"/>
    <w:rsid w:val="00DE16DB"/>
    <w:rsid w:val="00DE1BB0"/>
    <w:rsid w:val="00DE1CE1"/>
    <w:rsid w:val="00DE1EAE"/>
    <w:rsid w:val="00DE206E"/>
    <w:rsid w:val="00DE20CC"/>
    <w:rsid w:val="00DE270A"/>
    <w:rsid w:val="00DE28B2"/>
    <w:rsid w:val="00DE28B7"/>
    <w:rsid w:val="00DE2A6A"/>
    <w:rsid w:val="00DE2B87"/>
    <w:rsid w:val="00DE3124"/>
    <w:rsid w:val="00DE34E4"/>
    <w:rsid w:val="00DE35BA"/>
    <w:rsid w:val="00DE36E6"/>
    <w:rsid w:val="00DE3807"/>
    <w:rsid w:val="00DE3887"/>
    <w:rsid w:val="00DE3BD3"/>
    <w:rsid w:val="00DE3FC0"/>
    <w:rsid w:val="00DE4494"/>
    <w:rsid w:val="00DE4E9B"/>
    <w:rsid w:val="00DE53AF"/>
    <w:rsid w:val="00DE564C"/>
    <w:rsid w:val="00DE5765"/>
    <w:rsid w:val="00DE595B"/>
    <w:rsid w:val="00DE5A03"/>
    <w:rsid w:val="00DE656C"/>
    <w:rsid w:val="00DE661C"/>
    <w:rsid w:val="00DE6668"/>
    <w:rsid w:val="00DE67B6"/>
    <w:rsid w:val="00DE68C2"/>
    <w:rsid w:val="00DE6973"/>
    <w:rsid w:val="00DE701B"/>
    <w:rsid w:val="00DE7485"/>
    <w:rsid w:val="00DE755E"/>
    <w:rsid w:val="00DF02F6"/>
    <w:rsid w:val="00DF0E98"/>
    <w:rsid w:val="00DF1078"/>
    <w:rsid w:val="00DF1138"/>
    <w:rsid w:val="00DF1159"/>
    <w:rsid w:val="00DF1C26"/>
    <w:rsid w:val="00DF2234"/>
    <w:rsid w:val="00DF2476"/>
    <w:rsid w:val="00DF29B6"/>
    <w:rsid w:val="00DF2CD1"/>
    <w:rsid w:val="00DF2F15"/>
    <w:rsid w:val="00DF3164"/>
    <w:rsid w:val="00DF3330"/>
    <w:rsid w:val="00DF3368"/>
    <w:rsid w:val="00DF33A9"/>
    <w:rsid w:val="00DF3CDC"/>
    <w:rsid w:val="00DF45E7"/>
    <w:rsid w:val="00DF4638"/>
    <w:rsid w:val="00DF4A72"/>
    <w:rsid w:val="00DF4B74"/>
    <w:rsid w:val="00DF5503"/>
    <w:rsid w:val="00DF56F9"/>
    <w:rsid w:val="00DF58BB"/>
    <w:rsid w:val="00DF5EEF"/>
    <w:rsid w:val="00DF6049"/>
    <w:rsid w:val="00DF6350"/>
    <w:rsid w:val="00DF6687"/>
    <w:rsid w:val="00DF68C4"/>
    <w:rsid w:val="00DF6B51"/>
    <w:rsid w:val="00DF6F20"/>
    <w:rsid w:val="00DF7508"/>
    <w:rsid w:val="00DF7E4A"/>
    <w:rsid w:val="00E0057D"/>
    <w:rsid w:val="00E00990"/>
    <w:rsid w:val="00E00A45"/>
    <w:rsid w:val="00E00D15"/>
    <w:rsid w:val="00E00F2B"/>
    <w:rsid w:val="00E01228"/>
    <w:rsid w:val="00E01DAA"/>
    <w:rsid w:val="00E020B9"/>
    <w:rsid w:val="00E02E88"/>
    <w:rsid w:val="00E0335C"/>
    <w:rsid w:val="00E034D2"/>
    <w:rsid w:val="00E03D63"/>
    <w:rsid w:val="00E03DE0"/>
    <w:rsid w:val="00E03F9A"/>
    <w:rsid w:val="00E04A16"/>
    <w:rsid w:val="00E04F63"/>
    <w:rsid w:val="00E04F79"/>
    <w:rsid w:val="00E0547E"/>
    <w:rsid w:val="00E05A9A"/>
    <w:rsid w:val="00E05E1C"/>
    <w:rsid w:val="00E06843"/>
    <w:rsid w:val="00E06893"/>
    <w:rsid w:val="00E06DDA"/>
    <w:rsid w:val="00E06E60"/>
    <w:rsid w:val="00E07815"/>
    <w:rsid w:val="00E07896"/>
    <w:rsid w:val="00E07956"/>
    <w:rsid w:val="00E07B6D"/>
    <w:rsid w:val="00E07EA9"/>
    <w:rsid w:val="00E10A44"/>
    <w:rsid w:val="00E115C1"/>
    <w:rsid w:val="00E11644"/>
    <w:rsid w:val="00E11B1D"/>
    <w:rsid w:val="00E1204C"/>
    <w:rsid w:val="00E125F6"/>
    <w:rsid w:val="00E12898"/>
    <w:rsid w:val="00E12BCB"/>
    <w:rsid w:val="00E12C46"/>
    <w:rsid w:val="00E12C51"/>
    <w:rsid w:val="00E12FEC"/>
    <w:rsid w:val="00E13C7A"/>
    <w:rsid w:val="00E14889"/>
    <w:rsid w:val="00E14A43"/>
    <w:rsid w:val="00E150DA"/>
    <w:rsid w:val="00E15415"/>
    <w:rsid w:val="00E154E4"/>
    <w:rsid w:val="00E15701"/>
    <w:rsid w:val="00E15B25"/>
    <w:rsid w:val="00E15D2B"/>
    <w:rsid w:val="00E160C4"/>
    <w:rsid w:val="00E16140"/>
    <w:rsid w:val="00E16511"/>
    <w:rsid w:val="00E16576"/>
    <w:rsid w:val="00E168DF"/>
    <w:rsid w:val="00E16B35"/>
    <w:rsid w:val="00E16EEF"/>
    <w:rsid w:val="00E16F82"/>
    <w:rsid w:val="00E1705A"/>
    <w:rsid w:val="00E1719B"/>
    <w:rsid w:val="00E17982"/>
    <w:rsid w:val="00E205C0"/>
    <w:rsid w:val="00E2071B"/>
    <w:rsid w:val="00E20AFB"/>
    <w:rsid w:val="00E20F9E"/>
    <w:rsid w:val="00E21580"/>
    <w:rsid w:val="00E216EB"/>
    <w:rsid w:val="00E21876"/>
    <w:rsid w:val="00E2188B"/>
    <w:rsid w:val="00E21904"/>
    <w:rsid w:val="00E21E7A"/>
    <w:rsid w:val="00E21F18"/>
    <w:rsid w:val="00E2223F"/>
    <w:rsid w:val="00E224DE"/>
    <w:rsid w:val="00E22C8B"/>
    <w:rsid w:val="00E22D6D"/>
    <w:rsid w:val="00E24545"/>
    <w:rsid w:val="00E24BC1"/>
    <w:rsid w:val="00E24E1F"/>
    <w:rsid w:val="00E24E6A"/>
    <w:rsid w:val="00E2527C"/>
    <w:rsid w:val="00E257C9"/>
    <w:rsid w:val="00E257D1"/>
    <w:rsid w:val="00E259EA"/>
    <w:rsid w:val="00E2625E"/>
    <w:rsid w:val="00E26CC4"/>
    <w:rsid w:val="00E26DD8"/>
    <w:rsid w:val="00E26FAE"/>
    <w:rsid w:val="00E2736A"/>
    <w:rsid w:val="00E27A2A"/>
    <w:rsid w:val="00E27A77"/>
    <w:rsid w:val="00E27F80"/>
    <w:rsid w:val="00E27FF1"/>
    <w:rsid w:val="00E301B4"/>
    <w:rsid w:val="00E30817"/>
    <w:rsid w:val="00E30B2C"/>
    <w:rsid w:val="00E30C3E"/>
    <w:rsid w:val="00E30D68"/>
    <w:rsid w:val="00E30ED6"/>
    <w:rsid w:val="00E311A9"/>
    <w:rsid w:val="00E3124C"/>
    <w:rsid w:val="00E3148E"/>
    <w:rsid w:val="00E314EE"/>
    <w:rsid w:val="00E316F7"/>
    <w:rsid w:val="00E31751"/>
    <w:rsid w:val="00E317EC"/>
    <w:rsid w:val="00E31FDC"/>
    <w:rsid w:val="00E3217A"/>
    <w:rsid w:val="00E3231D"/>
    <w:rsid w:val="00E3320A"/>
    <w:rsid w:val="00E336AF"/>
    <w:rsid w:val="00E339F2"/>
    <w:rsid w:val="00E33A33"/>
    <w:rsid w:val="00E33A51"/>
    <w:rsid w:val="00E33B17"/>
    <w:rsid w:val="00E33B6C"/>
    <w:rsid w:val="00E33E5F"/>
    <w:rsid w:val="00E3440E"/>
    <w:rsid w:val="00E348E8"/>
    <w:rsid w:val="00E34B69"/>
    <w:rsid w:val="00E35702"/>
    <w:rsid w:val="00E35848"/>
    <w:rsid w:val="00E35B17"/>
    <w:rsid w:val="00E35BBB"/>
    <w:rsid w:val="00E35CFD"/>
    <w:rsid w:val="00E360F4"/>
    <w:rsid w:val="00E3618D"/>
    <w:rsid w:val="00E3628A"/>
    <w:rsid w:val="00E36704"/>
    <w:rsid w:val="00E368D3"/>
    <w:rsid w:val="00E37339"/>
    <w:rsid w:val="00E37709"/>
    <w:rsid w:val="00E37D57"/>
    <w:rsid w:val="00E40243"/>
    <w:rsid w:val="00E40256"/>
    <w:rsid w:val="00E402C8"/>
    <w:rsid w:val="00E40FB1"/>
    <w:rsid w:val="00E41152"/>
    <w:rsid w:val="00E4156A"/>
    <w:rsid w:val="00E4167B"/>
    <w:rsid w:val="00E41F94"/>
    <w:rsid w:val="00E422E5"/>
    <w:rsid w:val="00E4265C"/>
    <w:rsid w:val="00E426EF"/>
    <w:rsid w:val="00E431CB"/>
    <w:rsid w:val="00E43BD8"/>
    <w:rsid w:val="00E43CCE"/>
    <w:rsid w:val="00E44AA3"/>
    <w:rsid w:val="00E4526A"/>
    <w:rsid w:val="00E458E0"/>
    <w:rsid w:val="00E45B16"/>
    <w:rsid w:val="00E45C5A"/>
    <w:rsid w:val="00E45C95"/>
    <w:rsid w:val="00E45D4E"/>
    <w:rsid w:val="00E463FA"/>
    <w:rsid w:val="00E4647B"/>
    <w:rsid w:val="00E46487"/>
    <w:rsid w:val="00E46AB0"/>
    <w:rsid w:val="00E46C41"/>
    <w:rsid w:val="00E46C7D"/>
    <w:rsid w:val="00E46CB2"/>
    <w:rsid w:val="00E46E2F"/>
    <w:rsid w:val="00E4742C"/>
    <w:rsid w:val="00E47CF7"/>
    <w:rsid w:val="00E47F6A"/>
    <w:rsid w:val="00E50558"/>
    <w:rsid w:val="00E50577"/>
    <w:rsid w:val="00E507DA"/>
    <w:rsid w:val="00E50BF8"/>
    <w:rsid w:val="00E50CC8"/>
    <w:rsid w:val="00E511D2"/>
    <w:rsid w:val="00E5124C"/>
    <w:rsid w:val="00E51473"/>
    <w:rsid w:val="00E5181A"/>
    <w:rsid w:val="00E5243A"/>
    <w:rsid w:val="00E526B0"/>
    <w:rsid w:val="00E52878"/>
    <w:rsid w:val="00E52927"/>
    <w:rsid w:val="00E5297A"/>
    <w:rsid w:val="00E52984"/>
    <w:rsid w:val="00E52A15"/>
    <w:rsid w:val="00E52DEA"/>
    <w:rsid w:val="00E52DF2"/>
    <w:rsid w:val="00E52DF3"/>
    <w:rsid w:val="00E53601"/>
    <w:rsid w:val="00E53699"/>
    <w:rsid w:val="00E53B08"/>
    <w:rsid w:val="00E53E29"/>
    <w:rsid w:val="00E540A5"/>
    <w:rsid w:val="00E542AF"/>
    <w:rsid w:val="00E54332"/>
    <w:rsid w:val="00E5446D"/>
    <w:rsid w:val="00E547C2"/>
    <w:rsid w:val="00E54D6F"/>
    <w:rsid w:val="00E54EAA"/>
    <w:rsid w:val="00E54F0D"/>
    <w:rsid w:val="00E55599"/>
    <w:rsid w:val="00E56462"/>
    <w:rsid w:val="00E5662B"/>
    <w:rsid w:val="00E56635"/>
    <w:rsid w:val="00E56AF7"/>
    <w:rsid w:val="00E56CE9"/>
    <w:rsid w:val="00E570D3"/>
    <w:rsid w:val="00E5732A"/>
    <w:rsid w:val="00E57476"/>
    <w:rsid w:val="00E57895"/>
    <w:rsid w:val="00E57BF2"/>
    <w:rsid w:val="00E57BFF"/>
    <w:rsid w:val="00E604F0"/>
    <w:rsid w:val="00E61E78"/>
    <w:rsid w:val="00E61F21"/>
    <w:rsid w:val="00E62218"/>
    <w:rsid w:val="00E62289"/>
    <w:rsid w:val="00E6233B"/>
    <w:rsid w:val="00E62E1B"/>
    <w:rsid w:val="00E63079"/>
    <w:rsid w:val="00E630F8"/>
    <w:rsid w:val="00E632D2"/>
    <w:rsid w:val="00E63B7F"/>
    <w:rsid w:val="00E63E0C"/>
    <w:rsid w:val="00E640D7"/>
    <w:rsid w:val="00E646A7"/>
    <w:rsid w:val="00E64D42"/>
    <w:rsid w:val="00E64E4E"/>
    <w:rsid w:val="00E64ED7"/>
    <w:rsid w:val="00E65153"/>
    <w:rsid w:val="00E656B6"/>
    <w:rsid w:val="00E656CA"/>
    <w:rsid w:val="00E6596E"/>
    <w:rsid w:val="00E659CC"/>
    <w:rsid w:val="00E65A9B"/>
    <w:rsid w:val="00E65C4C"/>
    <w:rsid w:val="00E66768"/>
    <w:rsid w:val="00E667B9"/>
    <w:rsid w:val="00E6685A"/>
    <w:rsid w:val="00E66892"/>
    <w:rsid w:val="00E66A31"/>
    <w:rsid w:val="00E66B54"/>
    <w:rsid w:val="00E66D68"/>
    <w:rsid w:val="00E67132"/>
    <w:rsid w:val="00E67554"/>
    <w:rsid w:val="00E67A5F"/>
    <w:rsid w:val="00E67BAC"/>
    <w:rsid w:val="00E67F5D"/>
    <w:rsid w:val="00E7004D"/>
    <w:rsid w:val="00E7032C"/>
    <w:rsid w:val="00E704D8"/>
    <w:rsid w:val="00E70559"/>
    <w:rsid w:val="00E70CE0"/>
    <w:rsid w:val="00E70E9D"/>
    <w:rsid w:val="00E711FC"/>
    <w:rsid w:val="00E7189B"/>
    <w:rsid w:val="00E72046"/>
    <w:rsid w:val="00E7208E"/>
    <w:rsid w:val="00E7212C"/>
    <w:rsid w:val="00E72505"/>
    <w:rsid w:val="00E729CD"/>
    <w:rsid w:val="00E72C25"/>
    <w:rsid w:val="00E72CDB"/>
    <w:rsid w:val="00E72FE5"/>
    <w:rsid w:val="00E73462"/>
    <w:rsid w:val="00E73780"/>
    <w:rsid w:val="00E73881"/>
    <w:rsid w:val="00E73F52"/>
    <w:rsid w:val="00E740EF"/>
    <w:rsid w:val="00E7427C"/>
    <w:rsid w:val="00E743F4"/>
    <w:rsid w:val="00E74782"/>
    <w:rsid w:val="00E74896"/>
    <w:rsid w:val="00E74AC2"/>
    <w:rsid w:val="00E74CBB"/>
    <w:rsid w:val="00E74F66"/>
    <w:rsid w:val="00E75082"/>
    <w:rsid w:val="00E75662"/>
    <w:rsid w:val="00E7638B"/>
    <w:rsid w:val="00E763CA"/>
    <w:rsid w:val="00E76437"/>
    <w:rsid w:val="00E7660A"/>
    <w:rsid w:val="00E766DA"/>
    <w:rsid w:val="00E769D8"/>
    <w:rsid w:val="00E7705A"/>
    <w:rsid w:val="00E772B6"/>
    <w:rsid w:val="00E77384"/>
    <w:rsid w:val="00E77421"/>
    <w:rsid w:val="00E77457"/>
    <w:rsid w:val="00E77599"/>
    <w:rsid w:val="00E777C0"/>
    <w:rsid w:val="00E777C8"/>
    <w:rsid w:val="00E77D16"/>
    <w:rsid w:val="00E8046A"/>
    <w:rsid w:val="00E804FB"/>
    <w:rsid w:val="00E80716"/>
    <w:rsid w:val="00E80A5B"/>
    <w:rsid w:val="00E80C30"/>
    <w:rsid w:val="00E80CA7"/>
    <w:rsid w:val="00E810E5"/>
    <w:rsid w:val="00E81175"/>
    <w:rsid w:val="00E813DD"/>
    <w:rsid w:val="00E81472"/>
    <w:rsid w:val="00E81542"/>
    <w:rsid w:val="00E81546"/>
    <w:rsid w:val="00E819AF"/>
    <w:rsid w:val="00E81FA5"/>
    <w:rsid w:val="00E82105"/>
    <w:rsid w:val="00E8216C"/>
    <w:rsid w:val="00E8218E"/>
    <w:rsid w:val="00E8224B"/>
    <w:rsid w:val="00E82A9A"/>
    <w:rsid w:val="00E82AB4"/>
    <w:rsid w:val="00E82BDD"/>
    <w:rsid w:val="00E83207"/>
    <w:rsid w:val="00E834DF"/>
    <w:rsid w:val="00E839F5"/>
    <w:rsid w:val="00E83A2E"/>
    <w:rsid w:val="00E83C34"/>
    <w:rsid w:val="00E84BA2"/>
    <w:rsid w:val="00E84F1F"/>
    <w:rsid w:val="00E84F5B"/>
    <w:rsid w:val="00E85685"/>
    <w:rsid w:val="00E85A87"/>
    <w:rsid w:val="00E85D2E"/>
    <w:rsid w:val="00E85E27"/>
    <w:rsid w:val="00E86014"/>
    <w:rsid w:val="00E867BE"/>
    <w:rsid w:val="00E86915"/>
    <w:rsid w:val="00E86AC2"/>
    <w:rsid w:val="00E87138"/>
    <w:rsid w:val="00E873B9"/>
    <w:rsid w:val="00E87611"/>
    <w:rsid w:val="00E87655"/>
    <w:rsid w:val="00E879C0"/>
    <w:rsid w:val="00E87FAE"/>
    <w:rsid w:val="00E901BF"/>
    <w:rsid w:val="00E901F6"/>
    <w:rsid w:val="00E90ED5"/>
    <w:rsid w:val="00E912B2"/>
    <w:rsid w:val="00E91938"/>
    <w:rsid w:val="00E91A7E"/>
    <w:rsid w:val="00E91AAE"/>
    <w:rsid w:val="00E91CC6"/>
    <w:rsid w:val="00E91EE6"/>
    <w:rsid w:val="00E92134"/>
    <w:rsid w:val="00E9281E"/>
    <w:rsid w:val="00E932D1"/>
    <w:rsid w:val="00E9334B"/>
    <w:rsid w:val="00E9374C"/>
    <w:rsid w:val="00E93806"/>
    <w:rsid w:val="00E93B43"/>
    <w:rsid w:val="00E9401F"/>
    <w:rsid w:val="00E945B0"/>
    <w:rsid w:val="00E94B86"/>
    <w:rsid w:val="00E954D6"/>
    <w:rsid w:val="00E95723"/>
    <w:rsid w:val="00E95CC7"/>
    <w:rsid w:val="00E95F42"/>
    <w:rsid w:val="00E96244"/>
    <w:rsid w:val="00E968EE"/>
    <w:rsid w:val="00E96DC0"/>
    <w:rsid w:val="00E96EC8"/>
    <w:rsid w:val="00E96FAA"/>
    <w:rsid w:val="00E976DD"/>
    <w:rsid w:val="00E9779E"/>
    <w:rsid w:val="00E97CD5"/>
    <w:rsid w:val="00E97E57"/>
    <w:rsid w:val="00EA02D3"/>
    <w:rsid w:val="00EA04A9"/>
    <w:rsid w:val="00EA079B"/>
    <w:rsid w:val="00EA0EBF"/>
    <w:rsid w:val="00EA1091"/>
    <w:rsid w:val="00EA14F3"/>
    <w:rsid w:val="00EA1682"/>
    <w:rsid w:val="00EA172E"/>
    <w:rsid w:val="00EA1873"/>
    <w:rsid w:val="00EA1D50"/>
    <w:rsid w:val="00EA2319"/>
    <w:rsid w:val="00EA2397"/>
    <w:rsid w:val="00EA23F9"/>
    <w:rsid w:val="00EA2C09"/>
    <w:rsid w:val="00EA2D4E"/>
    <w:rsid w:val="00EA31E4"/>
    <w:rsid w:val="00EA3E97"/>
    <w:rsid w:val="00EA4002"/>
    <w:rsid w:val="00EA427D"/>
    <w:rsid w:val="00EA4A66"/>
    <w:rsid w:val="00EA4D9C"/>
    <w:rsid w:val="00EA4DB2"/>
    <w:rsid w:val="00EA5609"/>
    <w:rsid w:val="00EA5DA7"/>
    <w:rsid w:val="00EA6382"/>
    <w:rsid w:val="00EA6961"/>
    <w:rsid w:val="00EA6B91"/>
    <w:rsid w:val="00EA7270"/>
    <w:rsid w:val="00EB00E0"/>
    <w:rsid w:val="00EB0297"/>
    <w:rsid w:val="00EB0535"/>
    <w:rsid w:val="00EB0D61"/>
    <w:rsid w:val="00EB0E86"/>
    <w:rsid w:val="00EB109C"/>
    <w:rsid w:val="00EB1430"/>
    <w:rsid w:val="00EB17A2"/>
    <w:rsid w:val="00EB1EB3"/>
    <w:rsid w:val="00EB24F1"/>
    <w:rsid w:val="00EB24F2"/>
    <w:rsid w:val="00EB290D"/>
    <w:rsid w:val="00EB29BC"/>
    <w:rsid w:val="00EB3580"/>
    <w:rsid w:val="00EB3592"/>
    <w:rsid w:val="00EB3B36"/>
    <w:rsid w:val="00EB46C1"/>
    <w:rsid w:val="00EB4B08"/>
    <w:rsid w:val="00EB4E20"/>
    <w:rsid w:val="00EB4FA2"/>
    <w:rsid w:val="00EB528B"/>
    <w:rsid w:val="00EB5B83"/>
    <w:rsid w:val="00EB5D4A"/>
    <w:rsid w:val="00EB5F65"/>
    <w:rsid w:val="00EB631F"/>
    <w:rsid w:val="00EB6B3B"/>
    <w:rsid w:val="00EB735B"/>
    <w:rsid w:val="00EB7653"/>
    <w:rsid w:val="00EB78F5"/>
    <w:rsid w:val="00EB7BD2"/>
    <w:rsid w:val="00EB7EB3"/>
    <w:rsid w:val="00EC015F"/>
    <w:rsid w:val="00EC028A"/>
    <w:rsid w:val="00EC0340"/>
    <w:rsid w:val="00EC034D"/>
    <w:rsid w:val="00EC070C"/>
    <w:rsid w:val="00EC1099"/>
    <w:rsid w:val="00EC1A1A"/>
    <w:rsid w:val="00EC1AD6"/>
    <w:rsid w:val="00EC1BB4"/>
    <w:rsid w:val="00EC2343"/>
    <w:rsid w:val="00EC26B3"/>
    <w:rsid w:val="00EC27D7"/>
    <w:rsid w:val="00EC2872"/>
    <w:rsid w:val="00EC2A97"/>
    <w:rsid w:val="00EC2C1E"/>
    <w:rsid w:val="00EC2D95"/>
    <w:rsid w:val="00EC30F3"/>
    <w:rsid w:val="00EC3305"/>
    <w:rsid w:val="00EC3382"/>
    <w:rsid w:val="00EC33DE"/>
    <w:rsid w:val="00EC34F0"/>
    <w:rsid w:val="00EC3583"/>
    <w:rsid w:val="00EC362A"/>
    <w:rsid w:val="00EC3B7E"/>
    <w:rsid w:val="00EC3C40"/>
    <w:rsid w:val="00EC3CCF"/>
    <w:rsid w:val="00EC3E30"/>
    <w:rsid w:val="00EC406E"/>
    <w:rsid w:val="00EC4634"/>
    <w:rsid w:val="00EC4EA0"/>
    <w:rsid w:val="00EC5BB5"/>
    <w:rsid w:val="00EC5C5A"/>
    <w:rsid w:val="00EC5F50"/>
    <w:rsid w:val="00EC60D5"/>
    <w:rsid w:val="00EC6594"/>
    <w:rsid w:val="00EC6D72"/>
    <w:rsid w:val="00EC7027"/>
    <w:rsid w:val="00EC782D"/>
    <w:rsid w:val="00EC7E28"/>
    <w:rsid w:val="00ED03DE"/>
    <w:rsid w:val="00ED0608"/>
    <w:rsid w:val="00ED0725"/>
    <w:rsid w:val="00ED0E4C"/>
    <w:rsid w:val="00ED0F54"/>
    <w:rsid w:val="00ED10CE"/>
    <w:rsid w:val="00ED1260"/>
    <w:rsid w:val="00ED1708"/>
    <w:rsid w:val="00ED19C6"/>
    <w:rsid w:val="00ED1B12"/>
    <w:rsid w:val="00ED24A7"/>
    <w:rsid w:val="00ED2A9E"/>
    <w:rsid w:val="00ED2C56"/>
    <w:rsid w:val="00ED34B2"/>
    <w:rsid w:val="00ED357E"/>
    <w:rsid w:val="00ED379E"/>
    <w:rsid w:val="00ED3A4B"/>
    <w:rsid w:val="00ED3FCD"/>
    <w:rsid w:val="00ED4210"/>
    <w:rsid w:val="00ED43E0"/>
    <w:rsid w:val="00ED4531"/>
    <w:rsid w:val="00ED4595"/>
    <w:rsid w:val="00ED48BD"/>
    <w:rsid w:val="00ED4C17"/>
    <w:rsid w:val="00ED4D51"/>
    <w:rsid w:val="00ED4E12"/>
    <w:rsid w:val="00ED4F51"/>
    <w:rsid w:val="00ED5037"/>
    <w:rsid w:val="00ED5093"/>
    <w:rsid w:val="00ED5538"/>
    <w:rsid w:val="00ED564F"/>
    <w:rsid w:val="00ED5ADB"/>
    <w:rsid w:val="00ED5B0D"/>
    <w:rsid w:val="00ED5C09"/>
    <w:rsid w:val="00ED5FF7"/>
    <w:rsid w:val="00ED6300"/>
    <w:rsid w:val="00ED68DE"/>
    <w:rsid w:val="00ED6951"/>
    <w:rsid w:val="00ED6A42"/>
    <w:rsid w:val="00ED6BD5"/>
    <w:rsid w:val="00ED6C5A"/>
    <w:rsid w:val="00ED6D3C"/>
    <w:rsid w:val="00EE0004"/>
    <w:rsid w:val="00EE055D"/>
    <w:rsid w:val="00EE059C"/>
    <w:rsid w:val="00EE07D5"/>
    <w:rsid w:val="00EE0C5D"/>
    <w:rsid w:val="00EE0FE3"/>
    <w:rsid w:val="00EE1233"/>
    <w:rsid w:val="00EE1460"/>
    <w:rsid w:val="00EE1991"/>
    <w:rsid w:val="00EE1CC7"/>
    <w:rsid w:val="00EE1F21"/>
    <w:rsid w:val="00EE2236"/>
    <w:rsid w:val="00EE25CD"/>
    <w:rsid w:val="00EE318D"/>
    <w:rsid w:val="00EE3214"/>
    <w:rsid w:val="00EE3B6B"/>
    <w:rsid w:val="00EE522B"/>
    <w:rsid w:val="00EE5379"/>
    <w:rsid w:val="00EE5882"/>
    <w:rsid w:val="00EE5B7B"/>
    <w:rsid w:val="00EE6017"/>
    <w:rsid w:val="00EE6149"/>
    <w:rsid w:val="00EE61F2"/>
    <w:rsid w:val="00EE6477"/>
    <w:rsid w:val="00EE6492"/>
    <w:rsid w:val="00EE6C03"/>
    <w:rsid w:val="00EE7391"/>
    <w:rsid w:val="00EE7428"/>
    <w:rsid w:val="00EE7DA8"/>
    <w:rsid w:val="00EF0121"/>
    <w:rsid w:val="00EF16D5"/>
    <w:rsid w:val="00EF1B14"/>
    <w:rsid w:val="00EF1BEE"/>
    <w:rsid w:val="00EF1D03"/>
    <w:rsid w:val="00EF2014"/>
    <w:rsid w:val="00EF2441"/>
    <w:rsid w:val="00EF25BE"/>
    <w:rsid w:val="00EF27C9"/>
    <w:rsid w:val="00EF2B10"/>
    <w:rsid w:val="00EF2B84"/>
    <w:rsid w:val="00EF2C28"/>
    <w:rsid w:val="00EF341C"/>
    <w:rsid w:val="00EF35B5"/>
    <w:rsid w:val="00EF382E"/>
    <w:rsid w:val="00EF3C19"/>
    <w:rsid w:val="00EF3FD8"/>
    <w:rsid w:val="00EF414B"/>
    <w:rsid w:val="00EF4C72"/>
    <w:rsid w:val="00EF5024"/>
    <w:rsid w:val="00EF55D8"/>
    <w:rsid w:val="00EF57A3"/>
    <w:rsid w:val="00EF5922"/>
    <w:rsid w:val="00EF5924"/>
    <w:rsid w:val="00EF5A00"/>
    <w:rsid w:val="00EF6160"/>
    <w:rsid w:val="00EF6701"/>
    <w:rsid w:val="00EF6BF1"/>
    <w:rsid w:val="00EF6E55"/>
    <w:rsid w:val="00EF6E8D"/>
    <w:rsid w:val="00EF794A"/>
    <w:rsid w:val="00EF7C06"/>
    <w:rsid w:val="00EF7EC0"/>
    <w:rsid w:val="00F0006D"/>
    <w:rsid w:val="00F000DC"/>
    <w:rsid w:val="00F00497"/>
    <w:rsid w:val="00F00561"/>
    <w:rsid w:val="00F00EC8"/>
    <w:rsid w:val="00F00F23"/>
    <w:rsid w:val="00F01555"/>
    <w:rsid w:val="00F01681"/>
    <w:rsid w:val="00F01F4E"/>
    <w:rsid w:val="00F021C3"/>
    <w:rsid w:val="00F02514"/>
    <w:rsid w:val="00F0254E"/>
    <w:rsid w:val="00F0273D"/>
    <w:rsid w:val="00F029B4"/>
    <w:rsid w:val="00F029BE"/>
    <w:rsid w:val="00F02D8A"/>
    <w:rsid w:val="00F02E18"/>
    <w:rsid w:val="00F03B02"/>
    <w:rsid w:val="00F03B12"/>
    <w:rsid w:val="00F03EFC"/>
    <w:rsid w:val="00F03F09"/>
    <w:rsid w:val="00F03F14"/>
    <w:rsid w:val="00F044CC"/>
    <w:rsid w:val="00F0475B"/>
    <w:rsid w:val="00F0480F"/>
    <w:rsid w:val="00F04B6B"/>
    <w:rsid w:val="00F05158"/>
    <w:rsid w:val="00F05518"/>
    <w:rsid w:val="00F05A40"/>
    <w:rsid w:val="00F05F55"/>
    <w:rsid w:val="00F05FDD"/>
    <w:rsid w:val="00F0618C"/>
    <w:rsid w:val="00F0631E"/>
    <w:rsid w:val="00F0633A"/>
    <w:rsid w:val="00F06CE0"/>
    <w:rsid w:val="00F07228"/>
    <w:rsid w:val="00F07366"/>
    <w:rsid w:val="00F07592"/>
    <w:rsid w:val="00F07B7F"/>
    <w:rsid w:val="00F07BEC"/>
    <w:rsid w:val="00F07F73"/>
    <w:rsid w:val="00F10007"/>
    <w:rsid w:val="00F1069A"/>
    <w:rsid w:val="00F106C5"/>
    <w:rsid w:val="00F110BD"/>
    <w:rsid w:val="00F11467"/>
    <w:rsid w:val="00F116B5"/>
    <w:rsid w:val="00F119D7"/>
    <w:rsid w:val="00F12637"/>
    <w:rsid w:val="00F12A92"/>
    <w:rsid w:val="00F12AC3"/>
    <w:rsid w:val="00F12B8B"/>
    <w:rsid w:val="00F12D52"/>
    <w:rsid w:val="00F134AC"/>
    <w:rsid w:val="00F1367C"/>
    <w:rsid w:val="00F13685"/>
    <w:rsid w:val="00F13725"/>
    <w:rsid w:val="00F143AB"/>
    <w:rsid w:val="00F143C0"/>
    <w:rsid w:val="00F143C4"/>
    <w:rsid w:val="00F1465F"/>
    <w:rsid w:val="00F14888"/>
    <w:rsid w:val="00F14A14"/>
    <w:rsid w:val="00F14C14"/>
    <w:rsid w:val="00F1515D"/>
    <w:rsid w:val="00F158C0"/>
    <w:rsid w:val="00F158E9"/>
    <w:rsid w:val="00F159A1"/>
    <w:rsid w:val="00F15A45"/>
    <w:rsid w:val="00F15FDA"/>
    <w:rsid w:val="00F16242"/>
    <w:rsid w:val="00F165E4"/>
    <w:rsid w:val="00F16899"/>
    <w:rsid w:val="00F16971"/>
    <w:rsid w:val="00F16C84"/>
    <w:rsid w:val="00F16DA8"/>
    <w:rsid w:val="00F17410"/>
    <w:rsid w:val="00F177E3"/>
    <w:rsid w:val="00F17A80"/>
    <w:rsid w:val="00F201EC"/>
    <w:rsid w:val="00F2035C"/>
    <w:rsid w:val="00F210B0"/>
    <w:rsid w:val="00F2149D"/>
    <w:rsid w:val="00F214AB"/>
    <w:rsid w:val="00F21ACC"/>
    <w:rsid w:val="00F21B55"/>
    <w:rsid w:val="00F2303F"/>
    <w:rsid w:val="00F2311E"/>
    <w:rsid w:val="00F237FE"/>
    <w:rsid w:val="00F238BB"/>
    <w:rsid w:val="00F23CB9"/>
    <w:rsid w:val="00F23E8B"/>
    <w:rsid w:val="00F23FE1"/>
    <w:rsid w:val="00F24CBF"/>
    <w:rsid w:val="00F25445"/>
    <w:rsid w:val="00F2598A"/>
    <w:rsid w:val="00F25E4C"/>
    <w:rsid w:val="00F2603E"/>
    <w:rsid w:val="00F2610F"/>
    <w:rsid w:val="00F264C1"/>
    <w:rsid w:val="00F26667"/>
    <w:rsid w:val="00F26DCB"/>
    <w:rsid w:val="00F26E9C"/>
    <w:rsid w:val="00F26F2B"/>
    <w:rsid w:val="00F26FA3"/>
    <w:rsid w:val="00F271BA"/>
    <w:rsid w:val="00F275BA"/>
    <w:rsid w:val="00F275C1"/>
    <w:rsid w:val="00F275DB"/>
    <w:rsid w:val="00F2798F"/>
    <w:rsid w:val="00F27B5A"/>
    <w:rsid w:val="00F27F44"/>
    <w:rsid w:val="00F3059E"/>
    <w:rsid w:val="00F305FC"/>
    <w:rsid w:val="00F30688"/>
    <w:rsid w:val="00F30C58"/>
    <w:rsid w:val="00F30D11"/>
    <w:rsid w:val="00F30EC2"/>
    <w:rsid w:val="00F310B6"/>
    <w:rsid w:val="00F312AB"/>
    <w:rsid w:val="00F3146E"/>
    <w:rsid w:val="00F3161A"/>
    <w:rsid w:val="00F31DD5"/>
    <w:rsid w:val="00F32365"/>
    <w:rsid w:val="00F32A4E"/>
    <w:rsid w:val="00F330C7"/>
    <w:rsid w:val="00F335A1"/>
    <w:rsid w:val="00F3375D"/>
    <w:rsid w:val="00F337FB"/>
    <w:rsid w:val="00F33D9D"/>
    <w:rsid w:val="00F3435C"/>
    <w:rsid w:val="00F34D0E"/>
    <w:rsid w:val="00F34FC7"/>
    <w:rsid w:val="00F35509"/>
    <w:rsid w:val="00F3562E"/>
    <w:rsid w:val="00F35723"/>
    <w:rsid w:val="00F35750"/>
    <w:rsid w:val="00F3594D"/>
    <w:rsid w:val="00F35A98"/>
    <w:rsid w:val="00F35ECD"/>
    <w:rsid w:val="00F36106"/>
    <w:rsid w:val="00F3694E"/>
    <w:rsid w:val="00F36C0A"/>
    <w:rsid w:val="00F36CE8"/>
    <w:rsid w:val="00F37843"/>
    <w:rsid w:val="00F37A73"/>
    <w:rsid w:val="00F37CC0"/>
    <w:rsid w:val="00F40372"/>
    <w:rsid w:val="00F405CA"/>
    <w:rsid w:val="00F4075C"/>
    <w:rsid w:val="00F4084F"/>
    <w:rsid w:val="00F408F8"/>
    <w:rsid w:val="00F40F3E"/>
    <w:rsid w:val="00F41136"/>
    <w:rsid w:val="00F41C18"/>
    <w:rsid w:val="00F41CB1"/>
    <w:rsid w:val="00F41CF7"/>
    <w:rsid w:val="00F41D8A"/>
    <w:rsid w:val="00F42069"/>
    <w:rsid w:val="00F42090"/>
    <w:rsid w:val="00F42094"/>
    <w:rsid w:val="00F42130"/>
    <w:rsid w:val="00F422B9"/>
    <w:rsid w:val="00F42354"/>
    <w:rsid w:val="00F42C9F"/>
    <w:rsid w:val="00F42CB9"/>
    <w:rsid w:val="00F42FFD"/>
    <w:rsid w:val="00F4316C"/>
    <w:rsid w:val="00F438BC"/>
    <w:rsid w:val="00F43A18"/>
    <w:rsid w:val="00F43AD0"/>
    <w:rsid w:val="00F43B6B"/>
    <w:rsid w:val="00F43D41"/>
    <w:rsid w:val="00F447F4"/>
    <w:rsid w:val="00F44975"/>
    <w:rsid w:val="00F44AA4"/>
    <w:rsid w:val="00F44B4F"/>
    <w:rsid w:val="00F44F46"/>
    <w:rsid w:val="00F45002"/>
    <w:rsid w:val="00F451C7"/>
    <w:rsid w:val="00F45575"/>
    <w:rsid w:val="00F4557F"/>
    <w:rsid w:val="00F4570A"/>
    <w:rsid w:val="00F46985"/>
    <w:rsid w:val="00F47445"/>
    <w:rsid w:val="00F47619"/>
    <w:rsid w:val="00F47A29"/>
    <w:rsid w:val="00F5043B"/>
    <w:rsid w:val="00F504EF"/>
    <w:rsid w:val="00F50743"/>
    <w:rsid w:val="00F50911"/>
    <w:rsid w:val="00F509BF"/>
    <w:rsid w:val="00F50B07"/>
    <w:rsid w:val="00F50E51"/>
    <w:rsid w:val="00F50F47"/>
    <w:rsid w:val="00F51924"/>
    <w:rsid w:val="00F51A32"/>
    <w:rsid w:val="00F51D41"/>
    <w:rsid w:val="00F524B6"/>
    <w:rsid w:val="00F5288C"/>
    <w:rsid w:val="00F53359"/>
    <w:rsid w:val="00F53400"/>
    <w:rsid w:val="00F53C82"/>
    <w:rsid w:val="00F53D08"/>
    <w:rsid w:val="00F53EC1"/>
    <w:rsid w:val="00F54013"/>
    <w:rsid w:val="00F54700"/>
    <w:rsid w:val="00F5481C"/>
    <w:rsid w:val="00F54B4F"/>
    <w:rsid w:val="00F54DD2"/>
    <w:rsid w:val="00F54E20"/>
    <w:rsid w:val="00F54F5A"/>
    <w:rsid w:val="00F55006"/>
    <w:rsid w:val="00F550F4"/>
    <w:rsid w:val="00F55184"/>
    <w:rsid w:val="00F553FA"/>
    <w:rsid w:val="00F55529"/>
    <w:rsid w:val="00F55695"/>
    <w:rsid w:val="00F5636D"/>
    <w:rsid w:val="00F57308"/>
    <w:rsid w:val="00F573C0"/>
    <w:rsid w:val="00F578B5"/>
    <w:rsid w:val="00F5795F"/>
    <w:rsid w:val="00F57CA6"/>
    <w:rsid w:val="00F57D02"/>
    <w:rsid w:val="00F57E37"/>
    <w:rsid w:val="00F61172"/>
    <w:rsid w:val="00F6136A"/>
    <w:rsid w:val="00F61387"/>
    <w:rsid w:val="00F6181B"/>
    <w:rsid w:val="00F627BC"/>
    <w:rsid w:val="00F62B12"/>
    <w:rsid w:val="00F62D23"/>
    <w:rsid w:val="00F62F31"/>
    <w:rsid w:val="00F6343E"/>
    <w:rsid w:val="00F63A44"/>
    <w:rsid w:val="00F64324"/>
    <w:rsid w:val="00F64522"/>
    <w:rsid w:val="00F6481A"/>
    <w:rsid w:val="00F648C9"/>
    <w:rsid w:val="00F6509A"/>
    <w:rsid w:val="00F65241"/>
    <w:rsid w:val="00F65393"/>
    <w:rsid w:val="00F66051"/>
    <w:rsid w:val="00F661A7"/>
    <w:rsid w:val="00F662D9"/>
    <w:rsid w:val="00F66355"/>
    <w:rsid w:val="00F66735"/>
    <w:rsid w:val="00F66739"/>
    <w:rsid w:val="00F66A77"/>
    <w:rsid w:val="00F66C3D"/>
    <w:rsid w:val="00F66C67"/>
    <w:rsid w:val="00F6729A"/>
    <w:rsid w:val="00F67A67"/>
    <w:rsid w:val="00F67A7E"/>
    <w:rsid w:val="00F67AE6"/>
    <w:rsid w:val="00F67CE7"/>
    <w:rsid w:val="00F67D29"/>
    <w:rsid w:val="00F67F6A"/>
    <w:rsid w:val="00F7012F"/>
    <w:rsid w:val="00F702B0"/>
    <w:rsid w:val="00F703EF"/>
    <w:rsid w:val="00F704CC"/>
    <w:rsid w:val="00F7078E"/>
    <w:rsid w:val="00F70C8B"/>
    <w:rsid w:val="00F70CEC"/>
    <w:rsid w:val="00F70F02"/>
    <w:rsid w:val="00F7103F"/>
    <w:rsid w:val="00F71414"/>
    <w:rsid w:val="00F71864"/>
    <w:rsid w:val="00F719CE"/>
    <w:rsid w:val="00F71ACA"/>
    <w:rsid w:val="00F71B38"/>
    <w:rsid w:val="00F71BD9"/>
    <w:rsid w:val="00F71EFF"/>
    <w:rsid w:val="00F72031"/>
    <w:rsid w:val="00F720A3"/>
    <w:rsid w:val="00F72F8B"/>
    <w:rsid w:val="00F732BA"/>
    <w:rsid w:val="00F73404"/>
    <w:rsid w:val="00F73773"/>
    <w:rsid w:val="00F74097"/>
    <w:rsid w:val="00F74130"/>
    <w:rsid w:val="00F7432B"/>
    <w:rsid w:val="00F74650"/>
    <w:rsid w:val="00F74F99"/>
    <w:rsid w:val="00F751E2"/>
    <w:rsid w:val="00F756F0"/>
    <w:rsid w:val="00F75BBE"/>
    <w:rsid w:val="00F767FD"/>
    <w:rsid w:val="00F76A0E"/>
    <w:rsid w:val="00F76ACD"/>
    <w:rsid w:val="00F77618"/>
    <w:rsid w:val="00F77F84"/>
    <w:rsid w:val="00F807BD"/>
    <w:rsid w:val="00F80D4F"/>
    <w:rsid w:val="00F80DAF"/>
    <w:rsid w:val="00F80DF8"/>
    <w:rsid w:val="00F81220"/>
    <w:rsid w:val="00F81B52"/>
    <w:rsid w:val="00F8227B"/>
    <w:rsid w:val="00F822B8"/>
    <w:rsid w:val="00F824E3"/>
    <w:rsid w:val="00F825AA"/>
    <w:rsid w:val="00F827D6"/>
    <w:rsid w:val="00F83078"/>
    <w:rsid w:val="00F8344D"/>
    <w:rsid w:val="00F834F4"/>
    <w:rsid w:val="00F83D87"/>
    <w:rsid w:val="00F83ECF"/>
    <w:rsid w:val="00F844C6"/>
    <w:rsid w:val="00F84A54"/>
    <w:rsid w:val="00F84E0B"/>
    <w:rsid w:val="00F84F53"/>
    <w:rsid w:val="00F85030"/>
    <w:rsid w:val="00F850C8"/>
    <w:rsid w:val="00F851CA"/>
    <w:rsid w:val="00F85414"/>
    <w:rsid w:val="00F856BC"/>
    <w:rsid w:val="00F8594A"/>
    <w:rsid w:val="00F85C1A"/>
    <w:rsid w:val="00F86817"/>
    <w:rsid w:val="00F87377"/>
    <w:rsid w:val="00F874CF"/>
    <w:rsid w:val="00F875CC"/>
    <w:rsid w:val="00F87E23"/>
    <w:rsid w:val="00F900E8"/>
    <w:rsid w:val="00F905B1"/>
    <w:rsid w:val="00F90E57"/>
    <w:rsid w:val="00F91037"/>
    <w:rsid w:val="00F915BC"/>
    <w:rsid w:val="00F91B49"/>
    <w:rsid w:val="00F91B53"/>
    <w:rsid w:val="00F91F79"/>
    <w:rsid w:val="00F92A91"/>
    <w:rsid w:val="00F92C4F"/>
    <w:rsid w:val="00F92F82"/>
    <w:rsid w:val="00F9302D"/>
    <w:rsid w:val="00F93094"/>
    <w:rsid w:val="00F942AE"/>
    <w:rsid w:val="00F94902"/>
    <w:rsid w:val="00F952B8"/>
    <w:rsid w:val="00F95449"/>
    <w:rsid w:val="00F95746"/>
    <w:rsid w:val="00F9576E"/>
    <w:rsid w:val="00F958A7"/>
    <w:rsid w:val="00F96039"/>
    <w:rsid w:val="00F961ED"/>
    <w:rsid w:val="00F96445"/>
    <w:rsid w:val="00F96489"/>
    <w:rsid w:val="00F971E8"/>
    <w:rsid w:val="00F97C1A"/>
    <w:rsid w:val="00F97DF2"/>
    <w:rsid w:val="00FA020D"/>
    <w:rsid w:val="00FA0856"/>
    <w:rsid w:val="00FA0D64"/>
    <w:rsid w:val="00FA11BF"/>
    <w:rsid w:val="00FA175A"/>
    <w:rsid w:val="00FA1F2A"/>
    <w:rsid w:val="00FA2454"/>
    <w:rsid w:val="00FA256B"/>
    <w:rsid w:val="00FA267C"/>
    <w:rsid w:val="00FA2CAA"/>
    <w:rsid w:val="00FA2FFB"/>
    <w:rsid w:val="00FA3268"/>
    <w:rsid w:val="00FA3846"/>
    <w:rsid w:val="00FA38BA"/>
    <w:rsid w:val="00FA423B"/>
    <w:rsid w:val="00FA4623"/>
    <w:rsid w:val="00FA467F"/>
    <w:rsid w:val="00FA4780"/>
    <w:rsid w:val="00FA4BEF"/>
    <w:rsid w:val="00FA4D6B"/>
    <w:rsid w:val="00FA4E4A"/>
    <w:rsid w:val="00FA4E7C"/>
    <w:rsid w:val="00FA5179"/>
    <w:rsid w:val="00FA5493"/>
    <w:rsid w:val="00FA5529"/>
    <w:rsid w:val="00FA5793"/>
    <w:rsid w:val="00FA57D4"/>
    <w:rsid w:val="00FA5A33"/>
    <w:rsid w:val="00FA5D73"/>
    <w:rsid w:val="00FA5EEC"/>
    <w:rsid w:val="00FA604F"/>
    <w:rsid w:val="00FA67A3"/>
    <w:rsid w:val="00FA6981"/>
    <w:rsid w:val="00FA69F5"/>
    <w:rsid w:val="00FA6A42"/>
    <w:rsid w:val="00FA6DA5"/>
    <w:rsid w:val="00FA6FAC"/>
    <w:rsid w:val="00FA71DF"/>
    <w:rsid w:val="00FA7592"/>
    <w:rsid w:val="00FA77B7"/>
    <w:rsid w:val="00FA7A7C"/>
    <w:rsid w:val="00FB0364"/>
    <w:rsid w:val="00FB0A37"/>
    <w:rsid w:val="00FB0E73"/>
    <w:rsid w:val="00FB1284"/>
    <w:rsid w:val="00FB17FD"/>
    <w:rsid w:val="00FB1815"/>
    <w:rsid w:val="00FB18EC"/>
    <w:rsid w:val="00FB1D5E"/>
    <w:rsid w:val="00FB1E8D"/>
    <w:rsid w:val="00FB20EE"/>
    <w:rsid w:val="00FB24F2"/>
    <w:rsid w:val="00FB28C6"/>
    <w:rsid w:val="00FB2B25"/>
    <w:rsid w:val="00FB2D0D"/>
    <w:rsid w:val="00FB2D96"/>
    <w:rsid w:val="00FB33D6"/>
    <w:rsid w:val="00FB37F0"/>
    <w:rsid w:val="00FB3D05"/>
    <w:rsid w:val="00FB3DCF"/>
    <w:rsid w:val="00FB3F25"/>
    <w:rsid w:val="00FB423C"/>
    <w:rsid w:val="00FB42F2"/>
    <w:rsid w:val="00FB4369"/>
    <w:rsid w:val="00FB4405"/>
    <w:rsid w:val="00FB4518"/>
    <w:rsid w:val="00FB454D"/>
    <w:rsid w:val="00FB533A"/>
    <w:rsid w:val="00FB55B5"/>
    <w:rsid w:val="00FB6300"/>
    <w:rsid w:val="00FB6845"/>
    <w:rsid w:val="00FB68BD"/>
    <w:rsid w:val="00FB6992"/>
    <w:rsid w:val="00FB6FA6"/>
    <w:rsid w:val="00FB725A"/>
    <w:rsid w:val="00FB78B9"/>
    <w:rsid w:val="00FB7BC6"/>
    <w:rsid w:val="00FB7BCE"/>
    <w:rsid w:val="00FC0134"/>
    <w:rsid w:val="00FC12CF"/>
    <w:rsid w:val="00FC131B"/>
    <w:rsid w:val="00FC154C"/>
    <w:rsid w:val="00FC15F8"/>
    <w:rsid w:val="00FC1815"/>
    <w:rsid w:val="00FC1B19"/>
    <w:rsid w:val="00FC1CD6"/>
    <w:rsid w:val="00FC1DD9"/>
    <w:rsid w:val="00FC2039"/>
    <w:rsid w:val="00FC24A0"/>
    <w:rsid w:val="00FC2899"/>
    <w:rsid w:val="00FC35DC"/>
    <w:rsid w:val="00FC4016"/>
    <w:rsid w:val="00FC4101"/>
    <w:rsid w:val="00FC4AFE"/>
    <w:rsid w:val="00FC4DB9"/>
    <w:rsid w:val="00FC51C7"/>
    <w:rsid w:val="00FC55AC"/>
    <w:rsid w:val="00FC5B6E"/>
    <w:rsid w:val="00FC5E6E"/>
    <w:rsid w:val="00FC6C65"/>
    <w:rsid w:val="00FC73BE"/>
    <w:rsid w:val="00FC783F"/>
    <w:rsid w:val="00FC7D0D"/>
    <w:rsid w:val="00FD063F"/>
    <w:rsid w:val="00FD0692"/>
    <w:rsid w:val="00FD0862"/>
    <w:rsid w:val="00FD09B3"/>
    <w:rsid w:val="00FD129C"/>
    <w:rsid w:val="00FD14FB"/>
    <w:rsid w:val="00FD15A4"/>
    <w:rsid w:val="00FD1DEF"/>
    <w:rsid w:val="00FD2113"/>
    <w:rsid w:val="00FD2181"/>
    <w:rsid w:val="00FD2267"/>
    <w:rsid w:val="00FD2604"/>
    <w:rsid w:val="00FD27C5"/>
    <w:rsid w:val="00FD2CBA"/>
    <w:rsid w:val="00FD346B"/>
    <w:rsid w:val="00FD3477"/>
    <w:rsid w:val="00FD355F"/>
    <w:rsid w:val="00FD3660"/>
    <w:rsid w:val="00FD3A44"/>
    <w:rsid w:val="00FD4104"/>
    <w:rsid w:val="00FD42A2"/>
    <w:rsid w:val="00FD46E5"/>
    <w:rsid w:val="00FD5054"/>
    <w:rsid w:val="00FD510E"/>
    <w:rsid w:val="00FD5159"/>
    <w:rsid w:val="00FD545A"/>
    <w:rsid w:val="00FD5B7D"/>
    <w:rsid w:val="00FD5FDF"/>
    <w:rsid w:val="00FD617A"/>
    <w:rsid w:val="00FD6360"/>
    <w:rsid w:val="00FD668D"/>
    <w:rsid w:val="00FD6913"/>
    <w:rsid w:val="00FD7466"/>
    <w:rsid w:val="00FD746D"/>
    <w:rsid w:val="00FE050C"/>
    <w:rsid w:val="00FE07D2"/>
    <w:rsid w:val="00FE0C23"/>
    <w:rsid w:val="00FE0CEE"/>
    <w:rsid w:val="00FE0CF1"/>
    <w:rsid w:val="00FE10FA"/>
    <w:rsid w:val="00FE12D3"/>
    <w:rsid w:val="00FE1417"/>
    <w:rsid w:val="00FE167D"/>
    <w:rsid w:val="00FE1726"/>
    <w:rsid w:val="00FE1A52"/>
    <w:rsid w:val="00FE2060"/>
    <w:rsid w:val="00FE25F6"/>
    <w:rsid w:val="00FE2AC8"/>
    <w:rsid w:val="00FE2C10"/>
    <w:rsid w:val="00FE2C9F"/>
    <w:rsid w:val="00FE2F35"/>
    <w:rsid w:val="00FE3090"/>
    <w:rsid w:val="00FE3450"/>
    <w:rsid w:val="00FE34EF"/>
    <w:rsid w:val="00FE368E"/>
    <w:rsid w:val="00FE3932"/>
    <w:rsid w:val="00FE3B11"/>
    <w:rsid w:val="00FE45D1"/>
    <w:rsid w:val="00FE4C7E"/>
    <w:rsid w:val="00FE5099"/>
    <w:rsid w:val="00FE5F14"/>
    <w:rsid w:val="00FE6B04"/>
    <w:rsid w:val="00FE7388"/>
    <w:rsid w:val="00FE7A77"/>
    <w:rsid w:val="00FE7C8A"/>
    <w:rsid w:val="00FE7EA8"/>
    <w:rsid w:val="00FF0442"/>
    <w:rsid w:val="00FF0C34"/>
    <w:rsid w:val="00FF0FDA"/>
    <w:rsid w:val="00FF138E"/>
    <w:rsid w:val="00FF13BE"/>
    <w:rsid w:val="00FF1616"/>
    <w:rsid w:val="00FF1885"/>
    <w:rsid w:val="00FF19EE"/>
    <w:rsid w:val="00FF1EB0"/>
    <w:rsid w:val="00FF1FFE"/>
    <w:rsid w:val="00FF22EE"/>
    <w:rsid w:val="00FF2516"/>
    <w:rsid w:val="00FF26AA"/>
    <w:rsid w:val="00FF2B32"/>
    <w:rsid w:val="00FF2B5F"/>
    <w:rsid w:val="00FF2C14"/>
    <w:rsid w:val="00FF2DB1"/>
    <w:rsid w:val="00FF2FC7"/>
    <w:rsid w:val="00FF30C3"/>
    <w:rsid w:val="00FF31E7"/>
    <w:rsid w:val="00FF3273"/>
    <w:rsid w:val="00FF332E"/>
    <w:rsid w:val="00FF343D"/>
    <w:rsid w:val="00FF3E80"/>
    <w:rsid w:val="00FF4175"/>
    <w:rsid w:val="00FF4277"/>
    <w:rsid w:val="00FF4AB0"/>
    <w:rsid w:val="00FF4BAE"/>
    <w:rsid w:val="00FF5607"/>
    <w:rsid w:val="00FF5C5E"/>
    <w:rsid w:val="00FF5DAE"/>
    <w:rsid w:val="00FF6076"/>
    <w:rsid w:val="00FF660C"/>
    <w:rsid w:val="00FF66FE"/>
    <w:rsid w:val="00FF68BE"/>
    <w:rsid w:val="00FF6E3E"/>
    <w:rsid w:val="00FF77C5"/>
    <w:rsid w:val="00FF7E01"/>
    <w:rsid w:val="04358142"/>
    <w:rsid w:val="049A10CD"/>
    <w:rsid w:val="066869B0"/>
    <w:rsid w:val="0D8D8D50"/>
    <w:rsid w:val="1204059A"/>
    <w:rsid w:val="13D658FA"/>
    <w:rsid w:val="1810899F"/>
    <w:rsid w:val="24A4E0D4"/>
    <w:rsid w:val="2C291B27"/>
    <w:rsid w:val="366ABC1E"/>
    <w:rsid w:val="3BEAF468"/>
    <w:rsid w:val="41AD7CCA"/>
    <w:rsid w:val="43834C68"/>
    <w:rsid w:val="4FD652B7"/>
    <w:rsid w:val="56941A01"/>
    <w:rsid w:val="622E6869"/>
    <w:rsid w:val="630A52C8"/>
    <w:rsid w:val="6AF184EE"/>
    <w:rsid w:val="6D3ED1CC"/>
    <w:rsid w:val="6FCB30A0"/>
    <w:rsid w:val="70CEB920"/>
    <w:rsid w:val="764ABEB4"/>
    <w:rsid w:val="76B16DA7"/>
    <w:rsid w:val="7818261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829D9E6-6F21-4EB0-BE00-39DC5C846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50730"/>
    <w:pPr>
      <w:spacing w:line="280" w:lineRule="exact"/>
    </w:pPr>
    <w:rPr>
      <w:rFonts w:ascii="Verdana" w:hAnsi="Verdana"/>
      <w:sz w:val="18"/>
      <w:szCs w:val="24"/>
    </w:rPr>
  </w:style>
  <w:style w:type="paragraph" w:styleId="Kop1">
    <w:name w:val="heading 1"/>
    <w:basedOn w:val="Standaard"/>
    <w:next w:val="Standaard"/>
    <w:qFormat/>
    <w:rsid w:val="00150730"/>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150730"/>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50730"/>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50730"/>
    <w:pPr>
      <w:keepNext/>
      <w:numPr>
        <w:ilvl w:val="3"/>
        <w:numId w:val="1"/>
      </w:numPr>
      <w:spacing w:before="280"/>
      <w:outlineLvl w:val="3"/>
    </w:pPr>
    <w:rPr>
      <w:b/>
      <w:bCs/>
      <w:szCs w:val="28"/>
    </w:rPr>
  </w:style>
  <w:style w:type="paragraph" w:styleId="Kop5">
    <w:name w:val="heading 5"/>
    <w:basedOn w:val="Standaard"/>
    <w:next w:val="Standaard"/>
    <w:link w:val="Kop5Char"/>
    <w:rsid w:val="00150730"/>
    <w:pPr>
      <w:keepNext/>
      <w:numPr>
        <w:ilvl w:val="4"/>
        <w:numId w:val="1"/>
      </w:numPr>
      <w:spacing w:before="280"/>
      <w:outlineLvl w:val="4"/>
    </w:pPr>
    <w:rPr>
      <w:bCs/>
      <w:i/>
      <w:iCs/>
      <w:szCs w:val="26"/>
    </w:rPr>
  </w:style>
  <w:style w:type="paragraph" w:styleId="Kop6">
    <w:name w:val="heading 6"/>
    <w:basedOn w:val="Standaard"/>
    <w:next w:val="Standaard"/>
    <w:rsid w:val="00150730"/>
    <w:pPr>
      <w:keepNext/>
      <w:numPr>
        <w:ilvl w:val="5"/>
        <w:numId w:val="1"/>
      </w:numPr>
      <w:spacing w:before="280"/>
      <w:outlineLvl w:val="5"/>
    </w:pPr>
    <w:rPr>
      <w:bCs/>
      <w:i/>
      <w:szCs w:val="22"/>
    </w:rPr>
  </w:style>
  <w:style w:type="paragraph" w:styleId="Kop7">
    <w:name w:val="heading 7"/>
    <w:basedOn w:val="Standaard"/>
    <w:next w:val="Standaard"/>
    <w:rsid w:val="00150730"/>
    <w:pPr>
      <w:keepNext/>
      <w:spacing w:before="280"/>
      <w:outlineLvl w:val="6"/>
    </w:pPr>
  </w:style>
  <w:style w:type="paragraph" w:styleId="Kop8">
    <w:name w:val="heading 8"/>
    <w:basedOn w:val="Standaard"/>
    <w:next w:val="Standaard"/>
    <w:rsid w:val="00150730"/>
    <w:pPr>
      <w:keepNext/>
      <w:spacing w:before="280"/>
      <w:outlineLvl w:val="7"/>
    </w:pPr>
    <w:rPr>
      <w:iCs/>
    </w:rPr>
  </w:style>
  <w:style w:type="paragraph" w:styleId="Kop9">
    <w:name w:val="heading 9"/>
    <w:basedOn w:val="Standaard"/>
    <w:next w:val="Standaard"/>
    <w:rsid w:val="00150730"/>
    <w:pPr>
      <w:keepNext/>
      <w:spacing w:before="280"/>
      <w:outlineLvl w:val="8"/>
    </w:pPr>
    <w:rPr>
      <w:rFonts w:cs="Arial"/>
      <w:szCs w:val="22"/>
    </w:rPr>
  </w:style>
  <w:style w:type="character" w:default="1" w:styleId="Standaardalinea-lettertype">
    <w:name w:val="Default Paragraph Font"/>
    <w:uiPriority w:val="1"/>
    <w:semiHidden/>
    <w:unhideWhenUsed/>
    <w:rsid w:val="00150730"/>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150730"/>
  </w:style>
  <w:style w:type="character" w:customStyle="1" w:styleId="Colofonversie">
    <w:name w:val="Colofon versie"/>
    <w:basedOn w:val="Standaardalinea-lettertype"/>
    <w:uiPriority w:val="1"/>
    <w:rsid w:val="00150730"/>
  </w:style>
  <w:style w:type="paragraph" w:customStyle="1" w:styleId="Kop1voorwerk">
    <w:name w:val="Kop 1 voorwerk"/>
    <w:basedOn w:val="Standaard"/>
    <w:rsid w:val="00150730"/>
    <w:pPr>
      <w:keepNext/>
      <w:pageBreakBefore/>
      <w:spacing w:after="700"/>
      <w:contextualSpacing/>
      <w:outlineLvl w:val="0"/>
    </w:pPr>
    <w:rPr>
      <w:sz w:val="24"/>
    </w:rPr>
  </w:style>
  <w:style w:type="numbering" w:customStyle="1" w:styleId="Nummering">
    <w:name w:val="Nummering"/>
    <w:basedOn w:val="Geenlijst"/>
    <w:uiPriority w:val="99"/>
    <w:rsid w:val="00150730"/>
    <w:pPr>
      <w:numPr>
        <w:numId w:val="3"/>
      </w:numPr>
    </w:pPr>
  </w:style>
  <w:style w:type="paragraph" w:styleId="Inhopg1">
    <w:name w:val="toc 1"/>
    <w:basedOn w:val="Standaard"/>
    <w:next w:val="Standaard"/>
    <w:uiPriority w:val="39"/>
    <w:rsid w:val="00150730"/>
    <w:pPr>
      <w:keepNext/>
      <w:tabs>
        <w:tab w:val="right" w:leader="dot" w:pos="8505"/>
      </w:tabs>
      <w:spacing w:before="280"/>
      <w:ind w:hanging="1134"/>
    </w:pPr>
    <w:rPr>
      <w:b/>
    </w:rPr>
  </w:style>
  <w:style w:type="paragraph" w:styleId="Lijstalinea">
    <w:name w:val="List Paragraph"/>
    <w:basedOn w:val="Standaard"/>
    <w:uiPriority w:val="34"/>
    <w:qFormat/>
    <w:rsid w:val="00D74596"/>
    <w:pPr>
      <w:ind w:left="720"/>
      <w:contextualSpacing/>
    </w:pPr>
  </w:style>
  <w:style w:type="paragraph" w:styleId="Koptekst">
    <w:name w:val="header"/>
    <w:basedOn w:val="Standaard"/>
    <w:rsid w:val="00150730"/>
    <w:pPr>
      <w:spacing w:line="200" w:lineRule="exact"/>
    </w:pPr>
    <w:rPr>
      <w:rFonts w:cs="Verdana-Bold"/>
      <w:bCs/>
      <w:smallCaps/>
      <w:sz w:val="14"/>
      <w:szCs w:val="13"/>
    </w:rPr>
  </w:style>
  <w:style w:type="paragraph" w:styleId="Voettekst">
    <w:name w:val="footer"/>
    <w:basedOn w:val="Standaard"/>
    <w:rsid w:val="00150730"/>
    <w:pPr>
      <w:tabs>
        <w:tab w:val="center" w:pos="4536"/>
        <w:tab w:val="right" w:pos="9072"/>
      </w:tabs>
    </w:pPr>
  </w:style>
  <w:style w:type="paragraph" w:styleId="Titel">
    <w:name w:val="Title"/>
    <w:basedOn w:val="Standaard"/>
    <w:uiPriority w:val="10"/>
    <w:rsid w:val="00150730"/>
    <w:pPr>
      <w:spacing w:line="320" w:lineRule="atLeast"/>
    </w:pPr>
    <w:rPr>
      <w:rFonts w:cs="Arial"/>
      <w:b/>
      <w:bCs/>
      <w:kern w:val="28"/>
      <w:sz w:val="24"/>
      <w:szCs w:val="32"/>
    </w:rPr>
  </w:style>
  <w:style w:type="table" w:customStyle="1" w:styleId="Versiehistorie">
    <w:name w:val="Versiehistorie"/>
    <w:basedOn w:val="Standaardtabel"/>
    <w:uiPriority w:val="99"/>
    <w:rsid w:val="00150730"/>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150730"/>
    <w:pPr>
      <w:keepNext/>
      <w:tabs>
        <w:tab w:val="right" w:leader="dot" w:pos="8505"/>
      </w:tabs>
      <w:spacing w:before="280"/>
      <w:ind w:hanging="1134"/>
    </w:pPr>
    <w:rPr>
      <w:b/>
    </w:rPr>
  </w:style>
  <w:style w:type="paragraph" w:styleId="Inhopg3">
    <w:name w:val="toc 3"/>
    <w:basedOn w:val="Standaard"/>
    <w:next w:val="Standaard"/>
    <w:uiPriority w:val="39"/>
    <w:rsid w:val="00150730"/>
    <w:pPr>
      <w:tabs>
        <w:tab w:val="right" w:leader="dot" w:pos="8505"/>
      </w:tabs>
      <w:ind w:hanging="1134"/>
    </w:pPr>
  </w:style>
  <w:style w:type="table" w:customStyle="1" w:styleId="Tabel">
    <w:name w:val="Tabel"/>
    <w:basedOn w:val="Standaardtabel"/>
    <w:uiPriority w:val="99"/>
    <w:rsid w:val="001507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50730"/>
    <w:pPr>
      <w:tabs>
        <w:tab w:val="right" w:leader="dot" w:pos="8505"/>
      </w:tabs>
      <w:ind w:hanging="1134"/>
    </w:pPr>
  </w:style>
  <w:style w:type="paragraph" w:styleId="Inhopg5">
    <w:name w:val="toc 5"/>
    <w:basedOn w:val="Standaard"/>
    <w:next w:val="Standaard"/>
    <w:uiPriority w:val="39"/>
    <w:rsid w:val="00150730"/>
    <w:pPr>
      <w:tabs>
        <w:tab w:val="right" w:leader="dot" w:pos="8505"/>
      </w:tabs>
      <w:ind w:hanging="1134"/>
    </w:pPr>
  </w:style>
  <w:style w:type="paragraph" w:styleId="Voetnoottekst">
    <w:name w:val="footnote text"/>
    <w:basedOn w:val="Standaard"/>
    <w:link w:val="VoetnoottekstChar"/>
    <w:uiPriority w:val="99"/>
    <w:rsid w:val="00150730"/>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A334ED"/>
    <w:rPr>
      <w:vertAlign w:val="superscript"/>
    </w:rPr>
  </w:style>
  <w:style w:type="paragraph" w:styleId="Eindnoottekst">
    <w:name w:val="endnote text"/>
    <w:basedOn w:val="Standaard"/>
    <w:semiHidden/>
    <w:rsid w:val="00150730"/>
    <w:rPr>
      <w:szCs w:val="20"/>
    </w:rPr>
  </w:style>
  <w:style w:type="paragraph" w:styleId="Onderwerpvanopmerking">
    <w:name w:val="annotation subject"/>
    <w:basedOn w:val="Standaard"/>
    <w:semiHidden/>
    <w:unhideWhenUsed/>
    <w:rsid w:val="00150730"/>
    <w:pPr>
      <w:spacing w:line="240" w:lineRule="auto"/>
    </w:pPr>
    <w:rPr>
      <w:b/>
      <w:bCs/>
      <w:sz w:val="20"/>
      <w:szCs w:val="20"/>
    </w:rPr>
  </w:style>
  <w:style w:type="paragraph" w:styleId="Kopvaninhoudsopgave">
    <w:name w:val="TOC Heading"/>
    <w:basedOn w:val="Kop1"/>
    <w:next w:val="Standaard"/>
    <w:uiPriority w:val="39"/>
    <w:semiHidden/>
    <w:unhideWhenUsed/>
    <w:qFormat/>
    <w:rsid w:val="00150730"/>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150730"/>
    <w:rPr>
      <w:rFonts w:ascii="Verdana" w:hAnsi="Verdana"/>
      <w:sz w:val="18"/>
      <w:szCs w:val="24"/>
    </w:rPr>
  </w:style>
  <w:style w:type="table" w:styleId="Tabelraster">
    <w:name w:val="Table Grid"/>
    <w:basedOn w:val="Standaardtabel"/>
    <w:rsid w:val="001507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150730"/>
    <w:pPr>
      <w:shd w:val="clear" w:color="auto" w:fill="FFFF00"/>
      <w:spacing w:before="280" w:after="280"/>
      <w:contextualSpacing/>
    </w:pPr>
  </w:style>
  <w:style w:type="paragraph" w:customStyle="1" w:styleId="Code">
    <w:name w:val="Code"/>
    <w:basedOn w:val="Standaard"/>
    <w:rsid w:val="00150730"/>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50730"/>
    <w:rPr>
      <w:color w:val="808080"/>
    </w:rPr>
  </w:style>
  <w:style w:type="paragraph" w:styleId="Ballontekst">
    <w:name w:val="Balloon Text"/>
    <w:basedOn w:val="Standaard"/>
    <w:uiPriority w:val="99"/>
    <w:semiHidden/>
    <w:unhideWhenUsed/>
    <w:rsid w:val="00150730"/>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150730"/>
  </w:style>
  <w:style w:type="paragraph" w:customStyle="1" w:styleId="Colofon">
    <w:name w:val="Colofon"/>
    <w:basedOn w:val="Standaard"/>
    <w:rsid w:val="00150730"/>
    <w:pPr>
      <w:ind w:left="2268" w:hanging="2268"/>
    </w:pPr>
  </w:style>
  <w:style w:type="character" w:customStyle="1" w:styleId="Colofonprojectnaam">
    <w:name w:val="Colofon projectnaam"/>
    <w:basedOn w:val="Standaardalinea-lettertype"/>
    <w:uiPriority w:val="1"/>
    <w:rsid w:val="00150730"/>
  </w:style>
  <w:style w:type="character" w:customStyle="1" w:styleId="Colofonprojectnummer">
    <w:name w:val="Colofon projectnummer"/>
    <w:basedOn w:val="Standaardalinea-lettertype"/>
    <w:uiPriority w:val="1"/>
    <w:rsid w:val="00150730"/>
  </w:style>
  <w:style w:type="character" w:customStyle="1" w:styleId="Colofoncontactpersoon">
    <w:name w:val="Colofon contactpersoon"/>
    <w:basedOn w:val="Standaardalinea-lettertype"/>
    <w:uiPriority w:val="1"/>
    <w:rsid w:val="00150730"/>
  </w:style>
  <w:style w:type="character" w:customStyle="1" w:styleId="Colofonauteur">
    <w:name w:val="Colofon auteur"/>
    <w:basedOn w:val="Standaardalinea-lettertype"/>
    <w:uiPriority w:val="1"/>
    <w:rsid w:val="00150730"/>
  </w:style>
  <w:style w:type="paragraph" w:customStyle="1" w:styleId="Versiehistorietekst">
    <w:name w:val="Versiehistorie tekst"/>
    <w:basedOn w:val="Standaard"/>
    <w:rsid w:val="00150730"/>
    <w:pPr>
      <w:spacing w:line="240" w:lineRule="auto"/>
    </w:pPr>
    <w:rPr>
      <w:sz w:val="14"/>
    </w:rPr>
  </w:style>
  <w:style w:type="paragraph" w:customStyle="1" w:styleId="Kop2bijlage">
    <w:name w:val="Kop 2 bijlage"/>
    <w:basedOn w:val="Standaard"/>
    <w:next w:val="Standaard"/>
    <w:rsid w:val="00150730"/>
    <w:pPr>
      <w:keepNext/>
      <w:pageBreakBefore/>
      <w:numPr>
        <w:ilvl w:val="6"/>
        <w:numId w:val="1"/>
      </w:numPr>
      <w:spacing w:after="700"/>
    </w:pPr>
    <w:rPr>
      <w:sz w:val="24"/>
    </w:rPr>
  </w:style>
  <w:style w:type="paragraph" w:customStyle="1" w:styleId="Kop3bijlage">
    <w:name w:val="Kop 3 bijlage"/>
    <w:basedOn w:val="Standaard"/>
    <w:next w:val="Standaard"/>
    <w:rsid w:val="00150730"/>
    <w:pPr>
      <w:keepNext/>
      <w:tabs>
        <w:tab w:val="num" w:pos="1276"/>
      </w:tabs>
      <w:spacing w:before="280"/>
      <w:outlineLvl w:val="2"/>
    </w:pPr>
    <w:rPr>
      <w:b/>
    </w:rPr>
  </w:style>
  <w:style w:type="paragraph" w:customStyle="1" w:styleId="Opsommingnummers1">
    <w:name w:val="Opsomming nummers 1"/>
    <w:basedOn w:val="Standaard"/>
    <w:qFormat/>
    <w:rsid w:val="00150730"/>
    <w:pPr>
      <w:numPr>
        <w:numId w:val="3"/>
      </w:numPr>
    </w:pPr>
  </w:style>
  <w:style w:type="paragraph" w:customStyle="1" w:styleId="Opsommingnummers2">
    <w:name w:val="Opsomming nummers 2"/>
    <w:basedOn w:val="Standaard"/>
    <w:qFormat/>
    <w:rsid w:val="00150730"/>
    <w:pPr>
      <w:numPr>
        <w:ilvl w:val="2"/>
        <w:numId w:val="3"/>
      </w:numPr>
    </w:pPr>
  </w:style>
  <w:style w:type="paragraph" w:styleId="Inhopg6">
    <w:name w:val="toc 6"/>
    <w:basedOn w:val="Standaard"/>
    <w:next w:val="Standaard"/>
    <w:uiPriority w:val="39"/>
    <w:unhideWhenUsed/>
    <w:rsid w:val="00150730"/>
    <w:pPr>
      <w:tabs>
        <w:tab w:val="right" w:leader="dot" w:pos="8505"/>
      </w:tabs>
      <w:ind w:hanging="1134"/>
    </w:pPr>
  </w:style>
  <w:style w:type="paragraph" w:styleId="Inhopg7">
    <w:name w:val="toc 7"/>
    <w:basedOn w:val="Standaard"/>
    <w:next w:val="Standaard"/>
    <w:uiPriority w:val="39"/>
    <w:rsid w:val="00150730"/>
    <w:pPr>
      <w:tabs>
        <w:tab w:val="right" w:leader="dot" w:pos="8505"/>
      </w:tabs>
    </w:pPr>
  </w:style>
  <w:style w:type="paragraph" w:customStyle="1" w:styleId="Opsommingtekens1">
    <w:name w:val="Opsomming tekens 1"/>
    <w:basedOn w:val="Standaard"/>
    <w:qFormat/>
    <w:rsid w:val="00150730"/>
    <w:pPr>
      <w:numPr>
        <w:ilvl w:val="1"/>
        <w:numId w:val="3"/>
      </w:numPr>
    </w:pPr>
  </w:style>
  <w:style w:type="paragraph" w:customStyle="1" w:styleId="Opsommingtekens2">
    <w:name w:val="Opsomming tekens 2"/>
    <w:basedOn w:val="Standaard"/>
    <w:qFormat/>
    <w:rsid w:val="00150730"/>
    <w:pPr>
      <w:numPr>
        <w:ilvl w:val="3"/>
        <w:numId w:val="3"/>
      </w:numPr>
    </w:pPr>
  </w:style>
  <w:style w:type="paragraph" w:customStyle="1" w:styleId="Opsommingtekens3">
    <w:name w:val="Opsomming tekens 3"/>
    <w:basedOn w:val="Standaard"/>
    <w:qFormat/>
    <w:rsid w:val="00150730"/>
    <w:pPr>
      <w:numPr>
        <w:ilvl w:val="5"/>
        <w:numId w:val="3"/>
      </w:numPr>
    </w:pPr>
  </w:style>
  <w:style w:type="paragraph" w:customStyle="1" w:styleId="Opsommingtekens4">
    <w:name w:val="Opsomming tekens 4"/>
    <w:basedOn w:val="Standaard"/>
    <w:qFormat/>
    <w:rsid w:val="00150730"/>
    <w:pPr>
      <w:numPr>
        <w:ilvl w:val="6"/>
        <w:numId w:val="3"/>
      </w:numPr>
    </w:pPr>
  </w:style>
  <w:style w:type="paragraph" w:customStyle="1" w:styleId="Tabeltitel">
    <w:name w:val="Tabeltitel"/>
    <w:basedOn w:val="Standaard"/>
    <w:next w:val="Standaard"/>
    <w:qFormat/>
    <w:rsid w:val="00150730"/>
    <w:pPr>
      <w:keepNext/>
      <w:numPr>
        <w:numId w:val="7"/>
      </w:numPr>
      <w:spacing w:before="280" w:after="140"/>
    </w:pPr>
    <w:rPr>
      <w:b/>
    </w:rPr>
  </w:style>
  <w:style w:type="table" w:customStyle="1" w:styleId="Implementatie">
    <w:name w:val="Implementatie"/>
    <w:basedOn w:val="Standaardtabel"/>
    <w:uiPriority w:val="99"/>
    <w:rsid w:val="00150730"/>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150730"/>
    <w:rPr>
      <w:sz w:val="16"/>
      <w:szCs w:val="16"/>
    </w:rPr>
  </w:style>
  <w:style w:type="table" w:customStyle="1" w:styleId="Huisstijl-Tabel">
    <w:name w:val="Huisstijl-Tabel"/>
    <w:basedOn w:val="Standaardtabel"/>
    <w:rsid w:val="00F9644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150730"/>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50730"/>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50730"/>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unhideWhenUsed/>
    <w:rsid w:val="00150730"/>
  </w:style>
  <w:style w:type="paragraph" w:styleId="Adresenvelop">
    <w:name w:val="envelope address"/>
    <w:basedOn w:val="Standaard"/>
    <w:semiHidden/>
    <w:unhideWhenUsed/>
    <w:rsid w:val="00150730"/>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150730"/>
    <w:pPr>
      <w:spacing w:line="240" w:lineRule="auto"/>
      <w:ind w:left="4252"/>
    </w:pPr>
  </w:style>
  <w:style w:type="paragraph" w:styleId="Afzender">
    <w:name w:val="envelope return"/>
    <w:basedOn w:val="Standaard"/>
    <w:semiHidden/>
    <w:unhideWhenUsed/>
    <w:rsid w:val="00150730"/>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150730"/>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150730"/>
  </w:style>
  <w:style w:type="paragraph" w:styleId="Bloktekst">
    <w:name w:val="Block Text"/>
    <w:basedOn w:val="Standaard"/>
    <w:semiHidden/>
    <w:unhideWhenUsed/>
    <w:rsid w:val="00150730"/>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50730"/>
    <w:pPr>
      <w:ind w:left="180" w:hanging="180"/>
    </w:pPr>
  </w:style>
  <w:style w:type="paragraph" w:styleId="Datum">
    <w:name w:val="Date"/>
    <w:basedOn w:val="Standaard"/>
    <w:next w:val="Standaard"/>
    <w:semiHidden/>
    <w:unhideWhenUsed/>
    <w:rsid w:val="00150730"/>
  </w:style>
  <w:style w:type="paragraph" w:styleId="Documentstructuur">
    <w:name w:val="Document Map"/>
    <w:basedOn w:val="Standaard"/>
    <w:semiHidden/>
    <w:unhideWhenUsed/>
    <w:rsid w:val="00150730"/>
    <w:pPr>
      <w:spacing w:line="240" w:lineRule="auto"/>
    </w:pPr>
    <w:rPr>
      <w:rFonts w:ascii="Tahoma" w:hAnsi="Tahoma" w:cs="Tahoma"/>
      <w:sz w:val="16"/>
      <w:szCs w:val="16"/>
    </w:rPr>
  </w:style>
  <w:style w:type="table" w:styleId="Donkerelijst">
    <w:name w:val="Dark List"/>
    <w:basedOn w:val="Standaardtabel"/>
    <w:uiPriority w:val="61"/>
    <w:rsid w:val="00150730"/>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50730"/>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50730"/>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50730"/>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50730"/>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50730"/>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50730"/>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50730"/>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50730"/>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50730"/>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50730"/>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unhideWhenUsed/>
    <w:rsid w:val="00150730"/>
    <w:pPr>
      <w:spacing w:line="240" w:lineRule="auto"/>
    </w:pPr>
  </w:style>
  <w:style w:type="table" w:styleId="Gemiddeldraster1">
    <w:name w:val="Medium Grid 1"/>
    <w:basedOn w:val="Standaardtabel"/>
    <w:uiPriority w:val="99"/>
    <w:rsid w:val="0015073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5073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5073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5073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5073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5073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5073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5073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5073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5073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5073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5073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5073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5073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5073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5073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50730"/>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50730"/>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50730"/>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50730"/>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50730"/>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50730"/>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50730"/>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5073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5073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150730"/>
    <w:rPr>
      <w:color w:val="800080" w:themeColor="followedHyperlink"/>
      <w:u w:val="single"/>
    </w:rPr>
  </w:style>
  <w:style w:type="paragraph" w:styleId="Handtekening">
    <w:name w:val="Signature"/>
    <w:basedOn w:val="Standaard"/>
    <w:semiHidden/>
    <w:unhideWhenUsed/>
    <w:rsid w:val="00150730"/>
    <w:pPr>
      <w:spacing w:line="240" w:lineRule="auto"/>
      <w:ind w:left="4252"/>
    </w:pPr>
  </w:style>
  <w:style w:type="paragraph" w:styleId="HTML-voorafopgemaakt">
    <w:name w:val="HTML Preformatted"/>
    <w:basedOn w:val="Standaard"/>
    <w:uiPriority w:val="99"/>
    <w:semiHidden/>
    <w:unhideWhenUsed/>
    <w:rsid w:val="00150730"/>
    <w:pPr>
      <w:spacing w:line="240" w:lineRule="auto"/>
    </w:pPr>
    <w:rPr>
      <w:rFonts w:ascii="Consolas" w:hAnsi="Consolas"/>
      <w:sz w:val="20"/>
      <w:szCs w:val="20"/>
    </w:rPr>
  </w:style>
  <w:style w:type="character" w:styleId="HTMLCode">
    <w:name w:val="HTML Code"/>
    <w:basedOn w:val="Standaardalinea-lettertype"/>
    <w:semiHidden/>
    <w:unhideWhenUsed/>
    <w:rsid w:val="00150730"/>
    <w:rPr>
      <w:rFonts w:ascii="Consolas" w:hAnsi="Consolas"/>
      <w:sz w:val="20"/>
      <w:szCs w:val="20"/>
    </w:rPr>
  </w:style>
  <w:style w:type="character" w:styleId="HTMLDefinition">
    <w:name w:val="HTML Definition"/>
    <w:basedOn w:val="Standaardalinea-lettertype"/>
    <w:semiHidden/>
    <w:unhideWhenUsed/>
    <w:rsid w:val="00150730"/>
    <w:rPr>
      <w:i/>
      <w:iCs/>
    </w:rPr>
  </w:style>
  <w:style w:type="character" w:styleId="HTMLVariable">
    <w:name w:val="HTML Variable"/>
    <w:basedOn w:val="Standaardalinea-lettertype"/>
    <w:semiHidden/>
    <w:unhideWhenUsed/>
    <w:rsid w:val="00150730"/>
    <w:rPr>
      <w:i/>
      <w:iCs/>
    </w:rPr>
  </w:style>
  <w:style w:type="character" w:styleId="HTML-acroniem">
    <w:name w:val="HTML Acronym"/>
    <w:basedOn w:val="Standaardalinea-lettertype"/>
    <w:semiHidden/>
    <w:unhideWhenUsed/>
    <w:rsid w:val="00150730"/>
  </w:style>
  <w:style w:type="paragraph" w:styleId="HTML-adres">
    <w:name w:val="HTML Address"/>
    <w:basedOn w:val="Standaard"/>
    <w:semiHidden/>
    <w:unhideWhenUsed/>
    <w:rsid w:val="00150730"/>
    <w:pPr>
      <w:spacing w:line="240" w:lineRule="auto"/>
    </w:pPr>
    <w:rPr>
      <w:i/>
      <w:iCs/>
    </w:rPr>
  </w:style>
  <w:style w:type="character" w:styleId="HTML-citaat">
    <w:name w:val="HTML Cite"/>
    <w:basedOn w:val="Standaardalinea-lettertype"/>
    <w:semiHidden/>
    <w:unhideWhenUsed/>
    <w:rsid w:val="00150730"/>
    <w:rPr>
      <w:i/>
      <w:iCs/>
    </w:rPr>
  </w:style>
  <w:style w:type="character" w:styleId="HTML-schrijfmachine">
    <w:name w:val="HTML Typewriter"/>
    <w:basedOn w:val="Standaardalinea-lettertype"/>
    <w:semiHidden/>
    <w:unhideWhenUsed/>
    <w:rsid w:val="00150730"/>
    <w:rPr>
      <w:rFonts w:ascii="Consolas" w:hAnsi="Consolas"/>
      <w:sz w:val="20"/>
      <w:szCs w:val="20"/>
    </w:rPr>
  </w:style>
  <w:style w:type="character" w:styleId="HTML-toetsenbord">
    <w:name w:val="HTML Keyboard"/>
    <w:basedOn w:val="Standaardalinea-lettertype"/>
    <w:semiHidden/>
    <w:unhideWhenUsed/>
    <w:rsid w:val="00150730"/>
    <w:rPr>
      <w:rFonts w:ascii="Consolas" w:hAnsi="Consolas"/>
      <w:sz w:val="20"/>
      <w:szCs w:val="20"/>
    </w:rPr>
  </w:style>
  <w:style w:type="character" w:styleId="HTML-voorbeeld">
    <w:name w:val="HTML Sample"/>
    <w:basedOn w:val="Standaardalinea-lettertype"/>
    <w:semiHidden/>
    <w:unhideWhenUsed/>
    <w:rsid w:val="00150730"/>
    <w:rPr>
      <w:rFonts w:ascii="Consolas" w:hAnsi="Consolas"/>
      <w:sz w:val="24"/>
      <w:szCs w:val="24"/>
    </w:rPr>
  </w:style>
  <w:style w:type="paragraph" w:styleId="Index1">
    <w:name w:val="index 1"/>
    <w:basedOn w:val="Standaard"/>
    <w:next w:val="Standaard"/>
    <w:semiHidden/>
    <w:unhideWhenUsed/>
    <w:rsid w:val="00150730"/>
    <w:pPr>
      <w:spacing w:line="240" w:lineRule="auto"/>
      <w:ind w:left="180" w:hanging="180"/>
    </w:pPr>
  </w:style>
  <w:style w:type="paragraph" w:styleId="Index2">
    <w:name w:val="index 2"/>
    <w:basedOn w:val="Standaard"/>
    <w:next w:val="Standaard"/>
    <w:semiHidden/>
    <w:unhideWhenUsed/>
    <w:rsid w:val="00150730"/>
    <w:pPr>
      <w:spacing w:line="240" w:lineRule="auto"/>
      <w:ind w:left="360" w:hanging="180"/>
    </w:pPr>
  </w:style>
  <w:style w:type="paragraph" w:styleId="Index3">
    <w:name w:val="index 3"/>
    <w:basedOn w:val="Standaard"/>
    <w:next w:val="Standaard"/>
    <w:semiHidden/>
    <w:unhideWhenUsed/>
    <w:rsid w:val="00150730"/>
    <w:pPr>
      <w:spacing w:line="240" w:lineRule="auto"/>
      <w:ind w:left="540" w:hanging="180"/>
    </w:pPr>
  </w:style>
  <w:style w:type="paragraph" w:styleId="Index4">
    <w:name w:val="index 4"/>
    <w:basedOn w:val="Standaard"/>
    <w:next w:val="Standaard"/>
    <w:semiHidden/>
    <w:unhideWhenUsed/>
    <w:rsid w:val="00150730"/>
    <w:pPr>
      <w:spacing w:line="240" w:lineRule="auto"/>
      <w:ind w:left="720" w:hanging="180"/>
    </w:pPr>
  </w:style>
  <w:style w:type="paragraph" w:styleId="Index5">
    <w:name w:val="index 5"/>
    <w:basedOn w:val="Standaard"/>
    <w:next w:val="Standaard"/>
    <w:semiHidden/>
    <w:unhideWhenUsed/>
    <w:rsid w:val="00150730"/>
    <w:pPr>
      <w:spacing w:line="240" w:lineRule="auto"/>
      <w:ind w:left="900" w:hanging="180"/>
    </w:pPr>
  </w:style>
  <w:style w:type="paragraph" w:styleId="Index6">
    <w:name w:val="index 6"/>
    <w:basedOn w:val="Standaard"/>
    <w:next w:val="Standaard"/>
    <w:semiHidden/>
    <w:unhideWhenUsed/>
    <w:rsid w:val="00150730"/>
    <w:pPr>
      <w:spacing w:line="240" w:lineRule="auto"/>
      <w:ind w:left="1080" w:hanging="180"/>
    </w:pPr>
  </w:style>
  <w:style w:type="paragraph" w:styleId="Index7">
    <w:name w:val="index 7"/>
    <w:basedOn w:val="Standaard"/>
    <w:next w:val="Standaard"/>
    <w:semiHidden/>
    <w:unhideWhenUsed/>
    <w:rsid w:val="00150730"/>
    <w:pPr>
      <w:spacing w:line="240" w:lineRule="auto"/>
      <w:ind w:left="1260" w:hanging="180"/>
    </w:pPr>
  </w:style>
  <w:style w:type="paragraph" w:styleId="Index8">
    <w:name w:val="index 8"/>
    <w:basedOn w:val="Standaard"/>
    <w:next w:val="Standaard"/>
    <w:semiHidden/>
    <w:unhideWhenUsed/>
    <w:rsid w:val="00150730"/>
    <w:pPr>
      <w:spacing w:line="240" w:lineRule="auto"/>
      <w:ind w:left="1440" w:hanging="180"/>
    </w:pPr>
  </w:style>
  <w:style w:type="paragraph" w:styleId="Index9">
    <w:name w:val="index 9"/>
    <w:basedOn w:val="Standaard"/>
    <w:next w:val="Standaard"/>
    <w:semiHidden/>
    <w:unhideWhenUsed/>
    <w:rsid w:val="00150730"/>
    <w:pPr>
      <w:spacing w:line="240" w:lineRule="auto"/>
      <w:ind w:left="1620" w:hanging="180"/>
    </w:pPr>
  </w:style>
  <w:style w:type="paragraph" w:styleId="Indexkop">
    <w:name w:val="index heading"/>
    <w:basedOn w:val="Standaard"/>
    <w:next w:val="Index1"/>
    <w:semiHidden/>
    <w:unhideWhenUsed/>
    <w:rsid w:val="00150730"/>
    <w:rPr>
      <w:rFonts w:asciiTheme="majorHAnsi" w:eastAsiaTheme="majorEastAsia" w:hAnsiTheme="majorHAnsi" w:cstheme="majorBidi"/>
      <w:b/>
      <w:bCs/>
    </w:rPr>
  </w:style>
  <w:style w:type="paragraph" w:styleId="Inhopg8">
    <w:name w:val="toc 8"/>
    <w:basedOn w:val="Standaard"/>
    <w:next w:val="Standaard"/>
    <w:uiPriority w:val="39"/>
    <w:unhideWhenUsed/>
    <w:rsid w:val="00150730"/>
    <w:pPr>
      <w:tabs>
        <w:tab w:val="right" w:leader="dot" w:pos="8505"/>
      </w:tabs>
    </w:pPr>
  </w:style>
  <w:style w:type="paragraph" w:styleId="Inhopg9">
    <w:name w:val="toc 9"/>
    <w:basedOn w:val="Standaard"/>
    <w:next w:val="Standaard"/>
    <w:uiPriority w:val="39"/>
    <w:unhideWhenUsed/>
    <w:rsid w:val="00150730"/>
    <w:pPr>
      <w:spacing w:after="100"/>
      <w:ind w:left="1260"/>
    </w:pPr>
  </w:style>
  <w:style w:type="table" w:styleId="Klassieketabel1">
    <w:name w:val="Table Classic 1"/>
    <w:basedOn w:val="Standaardtabel"/>
    <w:semiHidden/>
    <w:unhideWhenUsed/>
    <w:rsid w:val="00150730"/>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50730"/>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50730"/>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50730"/>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50730"/>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50730"/>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50730"/>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50730"/>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50730"/>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50730"/>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50730"/>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50730"/>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50730"/>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50730"/>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50730"/>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50730"/>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50730"/>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50730"/>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50730"/>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50730"/>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50730"/>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50730"/>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150730"/>
    <w:pPr>
      <w:spacing w:before="120"/>
    </w:pPr>
    <w:rPr>
      <w:rFonts w:asciiTheme="majorHAnsi" w:eastAsiaTheme="majorEastAsia" w:hAnsiTheme="majorHAnsi" w:cstheme="majorBidi"/>
      <w:b/>
      <w:bCs/>
      <w:sz w:val="24"/>
    </w:rPr>
  </w:style>
  <w:style w:type="table" w:styleId="Lichtraster">
    <w:name w:val="Light Grid"/>
    <w:basedOn w:val="Standaardtabel"/>
    <w:rsid w:val="0015073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5073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5073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5073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5073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5073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5073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5073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5073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50730"/>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50730"/>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50730"/>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50730"/>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50730"/>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5073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5073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5073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5073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5073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5073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5073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150730"/>
    <w:pPr>
      <w:ind w:left="283" w:hanging="283"/>
      <w:contextualSpacing/>
    </w:pPr>
  </w:style>
  <w:style w:type="paragraph" w:styleId="Lijst2">
    <w:name w:val="List 2"/>
    <w:basedOn w:val="Standaard"/>
    <w:semiHidden/>
    <w:unhideWhenUsed/>
    <w:rsid w:val="00150730"/>
    <w:pPr>
      <w:ind w:left="566" w:hanging="283"/>
      <w:contextualSpacing/>
    </w:pPr>
  </w:style>
  <w:style w:type="paragraph" w:styleId="Lijst3">
    <w:name w:val="List 3"/>
    <w:basedOn w:val="Standaard"/>
    <w:semiHidden/>
    <w:unhideWhenUsed/>
    <w:rsid w:val="00150730"/>
    <w:pPr>
      <w:ind w:left="849" w:hanging="283"/>
      <w:contextualSpacing/>
    </w:pPr>
  </w:style>
  <w:style w:type="paragraph" w:styleId="Lijst4">
    <w:name w:val="List 4"/>
    <w:basedOn w:val="Standaard"/>
    <w:semiHidden/>
    <w:unhideWhenUsed/>
    <w:rsid w:val="00150730"/>
    <w:pPr>
      <w:ind w:left="1132" w:hanging="283"/>
      <w:contextualSpacing/>
    </w:pPr>
  </w:style>
  <w:style w:type="paragraph" w:styleId="Lijst5">
    <w:name w:val="List 5"/>
    <w:basedOn w:val="Standaard"/>
    <w:semiHidden/>
    <w:unhideWhenUsed/>
    <w:rsid w:val="00150730"/>
    <w:pPr>
      <w:ind w:left="1415" w:hanging="283"/>
      <w:contextualSpacing/>
    </w:pPr>
  </w:style>
  <w:style w:type="paragraph" w:styleId="Lijstmetafbeeldingen">
    <w:name w:val="table of figures"/>
    <w:basedOn w:val="Standaard"/>
    <w:next w:val="Standaard"/>
    <w:semiHidden/>
    <w:unhideWhenUsed/>
    <w:rsid w:val="00150730"/>
  </w:style>
  <w:style w:type="paragraph" w:styleId="Lijstopsomteken">
    <w:name w:val="List Bullet"/>
    <w:basedOn w:val="Standaard"/>
    <w:semiHidden/>
    <w:unhideWhenUsed/>
    <w:rsid w:val="00150730"/>
    <w:pPr>
      <w:numPr>
        <w:numId w:val="2"/>
      </w:numPr>
      <w:contextualSpacing/>
    </w:pPr>
  </w:style>
  <w:style w:type="paragraph" w:styleId="Lijstopsomteken2">
    <w:name w:val="List Bullet 2"/>
    <w:basedOn w:val="Standaard"/>
    <w:semiHidden/>
    <w:unhideWhenUsed/>
    <w:rsid w:val="00150730"/>
    <w:pPr>
      <w:tabs>
        <w:tab w:val="num" w:pos="720"/>
      </w:tabs>
      <w:ind w:left="720" w:hanging="720"/>
      <w:contextualSpacing/>
    </w:pPr>
  </w:style>
  <w:style w:type="paragraph" w:styleId="Lijstopsomteken3">
    <w:name w:val="List Bullet 3"/>
    <w:basedOn w:val="Standaard"/>
    <w:semiHidden/>
    <w:unhideWhenUsed/>
    <w:rsid w:val="00150730"/>
    <w:pPr>
      <w:tabs>
        <w:tab w:val="num" w:pos="720"/>
      </w:tabs>
      <w:ind w:left="720" w:hanging="720"/>
      <w:contextualSpacing/>
    </w:pPr>
  </w:style>
  <w:style w:type="paragraph" w:styleId="Lijstopsomteken4">
    <w:name w:val="List Bullet 4"/>
    <w:basedOn w:val="Standaard"/>
    <w:semiHidden/>
    <w:unhideWhenUsed/>
    <w:rsid w:val="00150730"/>
    <w:pPr>
      <w:tabs>
        <w:tab w:val="num" w:pos="720"/>
      </w:tabs>
      <w:ind w:left="720" w:hanging="720"/>
      <w:contextualSpacing/>
    </w:pPr>
  </w:style>
  <w:style w:type="paragraph" w:styleId="Lijstopsomteken5">
    <w:name w:val="List Bullet 5"/>
    <w:basedOn w:val="Standaard"/>
    <w:semiHidden/>
    <w:unhideWhenUsed/>
    <w:rsid w:val="00150730"/>
    <w:pPr>
      <w:tabs>
        <w:tab w:val="num" w:pos="720"/>
      </w:tabs>
      <w:ind w:left="720" w:hanging="720"/>
      <w:contextualSpacing/>
    </w:pPr>
  </w:style>
  <w:style w:type="paragraph" w:styleId="Lijstnummering2">
    <w:name w:val="List Number 2"/>
    <w:basedOn w:val="Standaard"/>
    <w:semiHidden/>
    <w:unhideWhenUsed/>
    <w:rsid w:val="00150730"/>
    <w:pPr>
      <w:tabs>
        <w:tab w:val="num" w:pos="720"/>
      </w:tabs>
      <w:ind w:left="720" w:hanging="720"/>
      <w:contextualSpacing/>
    </w:pPr>
  </w:style>
  <w:style w:type="paragraph" w:styleId="Lijstnummering3">
    <w:name w:val="List Number 3"/>
    <w:basedOn w:val="Standaard"/>
    <w:semiHidden/>
    <w:unhideWhenUsed/>
    <w:rsid w:val="00150730"/>
    <w:pPr>
      <w:tabs>
        <w:tab w:val="num" w:pos="720"/>
      </w:tabs>
      <w:ind w:left="720" w:hanging="720"/>
      <w:contextualSpacing/>
    </w:pPr>
  </w:style>
  <w:style w:type="paragraph" w:styleId="Lijstnummering4">
    <w:name w:val="List Number 4"/>
    <w:basedOn w:val="Standaard"/>
    <w:semiHidden/>
    <w:unhideWhenUsed/>
    <w:rsid w:val="00150730"/>
    <w:pPr>
      <w:tabs>
        <w:tab w:val="num" w:pos="720"/>
      </w:tabs>
      <w:ind w:left="720" w:hanging="720"/>
      <w:contextualSpacing/>
    </w:pPr>
  </w:style>
  <w:style w:type="paragraph" w:styleId="Lijstnummering5">
    <w:name w:val="List Number 5"/>
    <w:basedOn w:val="Standaard"/>
    <w:semiHidden/>
    <w:unhideWhenUsed/>
    <w:rsid w:val="00150730"/>
    <w:pPr>
      <w:tabs>
        <w:tab w:val="num" w:pos="720"/>
      </w:tabs>
      <w:ind w:left="720" w:hanging="720"/>
      <w:contextualSpacing/>
    </w:pPr>
  </w:style>
  <w:style w:type="paragraph" w:styleId="Lijstvoortzetting">
    <w:name w:val="List Continue"/>
    <w:basedOn w:val="Standaard"/>
    <w:semiHidden/>
    <w:unhideWhenUsed/>
    <w:rsid w:val="00150730"/>
    <w:pPr>
      <w:spacing w:after="120"/>
      <w:ind w:left="283"/>
      <w:contextualSpacing/>
    </w:pPr>
  </w:style>
  <w:style w:type="paragraph" w:styleId="Lijstvoortzetting2">
    <w:name w:val="List Continue 2"/>
    <w:basedOn w:val="Standaard"/>
    <w:semiHidden/>
    <w:unhideWhenUsed/>
    <w:rsid w:val="00150730"/>
    <w:pPr>
      <w:spacing w:after="120"/>
      <w:ind w:left="566"/>
      <w:contextualSpacing/>
    </w:pPr>
  </w:style>
  <w:style w:type="paragraph" w:styleId="Lijstvoortzetting3">
    <w:name w:val="List Continue 3"/>
    <w:basedOn w:val="Standaard"/>
    <w:semiHidden/>
    <w:unhideWhenUsed/>
    <w:rsid w:val="00150730"/>
    <w:pPr>
      <w:spacing w:after="120"/>
      <w:ind w:left="849"/>
      <w:contextualSpacing/>
    </w:pPr>
  </w:style>
  <w:style w:type="paragraph" w:styleId="Lijstvoortzetting4">
    <w:name w:val="List Continue 4"/>
    <w:basedOn w:val="Standaard"/>
    <w:semiHidden/>
    <w:unhideWhenUsed/>
    <w:rsid w:val="00150730"/>
    <w:pPr>
      <w:spacing w:after="120"/>
      <w:ind w:left="1132"/>
      <w:contextualSpacing/>
    </w:pPr>
  </w:style>
  <w:style w:type="paragraph" w:styleId="Lijstvoortzetting5">
    <w:name w:val="List Continue 5"/>
    <w:basedOn w:val="Standaard"/>
    <w:semiHidden/>
    <w:unhideWhenUsed/>
    <w:rsid w:val="00150730"/>
    <w:pPr>
      <w:spacing w:after="120"/>
      <w:ind w:left="1415"/>
      <w:contextualSpacing/>
    </w:pPr>
  </w:style>
  <w:style w:type="paragraph" w:styleId="Macrotekst">
    <w:name w:val="macro"/>
    <w:semiHidden/>
    <w:unhideWhenUsed/>
    <w:rsid w:val="00150730"/>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150730"/>
    <w:rPr>
      <w:rFonts w:ascii="Times New Roman" w:hAnsi="Times New Roman"/>
      <w:sz w:val="24"/>
    </w:rPr>
  </w:style>
  <w:style w:type="paragraph" w:styleId="Notitiekop">
    <w:name w:val="Note Heading"/>
    <w:basedOn w:val="Standaard"/>
    <w:next w:val="Standaard"/>
    <w:semiHidden/>
    <w:unhideWhenUsed/>
    <w:rsid w:val="00150730"/>
    <w:pPr>
      <w:spacing w:line="240" w:lineRule="auto"/>
    </w:pPr>
  </w:style>
  <w:style w:type="character" w:styleId="Paginanummer">
    <w:name w:val="page number"/>
    <w:basedOn w:val="Standaardalinea-lettertype"/>
    <w:semiHidden/>
    <w:unhideWhenUsed/>
    <w:rsid w:val="00150730"/>
  </w:style>
  <w:style w:type="paragraph" w:styleId="Plattetekst">
    <w:name w:val="Body Text"/>
    <w:basedOn w:val="Standaard"/>
    <w:semiHidden/>
    <w:unhideWhenUsed/>
    <w:rsid w:val="00150730"/>
    <w:pPr>
      <w:spacing w:after="120"/>
    </w:pPr>
  </w:style>
  <w:style w:type="paragraph" w:styleId="Plattetekst2">
    <w:name w:val="Body Text 2"/>
    <w:basedOn w:val="Standaard"/>
    <w:semiHidden/>
    <w:unhideWhenUsed/>
    <w:rsid w:val="00150730"/>
    <w:pPr>
      <w:spacing w:after="120" w:line="480" w:lineRule="auto"/>
    </w:pPr>
  </w:style>
  <w:style w:type="paragraph" w:styleId="Plattetekst3">
    <w:name w:val="Body Text 3"/>
    <w:basedOn w:val="Standaard"/>
    <w:semiHidden/>
    <w:unhideWhenUsed/>
    <w:rsid w:val="00150730"/>
    <w:pPr>
      <w:spacing w:after="120"/>
    </w:pPr>
    <w:rPr>
      <w:sz w:val="16"/>
      <w:szCs w:val="16"/>
    </w:rPr>
  </w:style>
  <w:style w:type="paragraph" w:styleId="Platteteksteersteinspringing">
    <w:name w:val="Body Text First Indent"/>
    <w:basedOn w:val="Plattetekst"/>
    <w:semiHidden/>
    <w:unhideWhenUsed/>
    <w:rsid w:val="00150730"/>
    <w:pPr>
      <w:spacing w:after="0"/>
      <w:ind w:firstLine="360"/>
    </w:pPr>
  </w:style>
  <w:style w:type="paragraph" w:styleId="Plattetekstinspringen">
    <w:name w:val="Body Text Indent"/>
    <w:basedOn w:val="Standaard"/>
    <w:semiHidden/>
    <w:unhideWhenUsed/>
    <w:rsid w:val="00150730"/>
    <w:pPr>
      <w:spacing w:after="120"/>
      <w:ind w:left="283"/>
    </w:pPr>
  </w:style>
  <w:style w:type="paragraph" w:styleId="Platteteksteersteinspringing2">
    <w:name w:val="Body Text First Indent 2"/>
    <w:basedOn w:val="Plattetekstinspringen"/>
    <w:semiHidden/>
    <w:unhideWhenUsed/>
    <w:rsid w:val="00150730"/>
    <w:pPr>
      <w:spacing w:after="0"/>
      <w:ind w:left="360" w:firstLine="360"/>
    </w:pPr>
  </w:style>
  <w:style w:type="paragraph" w:styleId="Plattetekstinspringen2">
    <w:name w:val="Body Text Indent 2"/>
    <w:basedOn w:val="Standaard"/>
    <w:semiHidden/>
    <w:unhideWhenUsed/>
    <w:rsid w:val="00150730"/>
    <w:pPr>
      <w:spacing w:after="120" w:line="480" w:lineRule="auto"/>
      <w:ind w:left="283"/>
    </w:pPr>
  </w:style>
  <w:style w:type="paragraph" w:styleId="Plattetekstinspringen3">
    <w:name w:val="Body Text Indent 3"/>
    <w:basedOn w:val="Standaard"/>
    <w:semiHidden/>
    <w:unhideWhenUsed/>
    <w:rsid w:val="00150730"/>
    <w:pPr>
      <w:spacing w:after="120"/>
      <w:ind w:left="283"/>
    </w:pPr>
    <w:rPr>
      <w:sz w:val="16"/>
      <w:szCs w:val="16"/>
    </w:rPr>
  </w:style>
  <w:style w:type="table" w:styleId="Professioneletabel">
    <w:name w:val="Table Professional"/>
    <w:basedOn w:val="Standaardtabel"/>
    <w:semiHidden/>
    <w:unhideWhenUsed/>
    <w:rsid w:val="0015073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50730"/>
  </w:style>
  <w:style w:type="paragraph" w:styleId="Standaardinspringing">
    <w:name w:val="Normal Indent"/>
    <w:basedOn w:val="Standaard"/>
    <w:semiHidden/>
    <w:unhideWhenUsed/>
    <w:rsid w:val="00150730"/>
    <w:pPr>
      <w:ind w:left="708"/>
    </w:pPr>
  </w:style>
  <w:style w:type="table" w:styleId="Tabelkolommen1">
    <w:name w:val="Table Columns 1"/>
    <w:basedOn w:val="Standaardtabel"/>
    <w:semiHidden/>
    <w:unhideWhenUsed/>
    <w:rsid w:val="00150730"/>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50730"/>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50730"/>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50730"/>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50730"/>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50730"/>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50730"/>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50730"/>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5073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50730"/>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50730"/>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50730"/>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5073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50730"/>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50730"/>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50730"/>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50730"/>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50730"/>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50730"/>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semiHidden/>
    <w:unhideWhenUsed/>
    <w:rsid w:val="00150730"/>
    <w:pPr>
      <w:spacing w:line="240" w:lineRule="auto"/>
    </w:pPr>
    <w:rPr>
      <w:rFonts w:ascii="Consolas" w:hAnsi="Consolas"/>
      <w:sz w:val="21"/>
      <w:szCs w:val="21"/>
    </w:rPr>
  </w:style>
  <w:style w:type="table" w:styleId="Verfijndetabel1">
    <w:name w:val="Table Subtle 1"/>
    <w:basedOn w:val="Standaardtabel"/>
    <w:semiHidden/>
    <w:unhideWhenUsed/>
    <w:rsid w:val="00150730"/>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50730"/>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50730"/>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50730"/>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50730"/>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50730"/>
    <w:pPr>
      <w:keepNext/>
      <w:spacing w:before="280" w:after="280" w:line="240" w:lineRule="auto"/>
    </w:pPr>
    <w:rPr>
      <w:color w:val="FF0000"/>
    </w:rPr>
  </w:style>
  <w:style w:type="paragraph" w:customStyle="1" w:styleId="Figuurbijschrift">
    <w:name w:val="Figuurbijschrift"/>
    <w:basedOn w:val="Standaard"/>
    <w:next w:val="Standaard"/>
    <w:qFormat/>
    <w:rsid w:val="00150730"/>
    <w:pPr>
      <w:numPr>
        <w:numId w:val="6"/>
      </w:numPr>
      <w:tabs>
        <w:tab w:val="left" w:pos="1134"/>
      </w:tabs>
      <w:spacing w:before="280" w:after="280"/>
    </w:pPr>
    <w:rPr>
      <w:b/>
    </w:rPr>
  </w:style>
  <w:style w:type="character" w:styleId="Zwaar">
    <w:name w:val="Strong"/>
    <w:basedOn w:val="Standaardalinea-lettertype"/>
    <w:rsid w:val="00A334ED"/>
    <w:rPr>
      <w:b/>
      <w:bCs/>
    </w:rPr>
  </w:style>
  <w:style w:type="character" w:styleId="Eindnootmarkering">
    <w:name w:val="endnote reference"/>
    <w:basedOn w:val="Standaardalinea-lettertype"/>
    <w:semiHidden/>
    <w:unhideWhenUsed/>
    <w:rsid w:val="00150730"/>
    <w:rPr>
      <w:vanish/>
      <w:vertAlign w:val="superscript"/>
    </w:rPr>
  </w:style>
  <w:style w:type="paragraph" w:styleId="Tekstopmerking">
    <w:name w:val="annotation text"/>
    <w:basedOn w:val="Standaard"/>
    <w:link w:val="TekstopmerkingChar"/>
    <w:uiPriority w:val="99"/>
    <w:unhideWhenUsed/>
    <w:rsid w:val="00150730"/>
    <w:pPr>
      <w:spacing w:line="240" w:lineRule="auto"/>
    </w:pPr>
    <w:rPr>
      <w:sz w:val="20"/>
      <w:szCs w:val="20"/>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character" w:styleId="Hyperlink">
    <w:name w:val="Hyperlink"/>
    <w:basedOn w:val="Standaardalinea-lettertype"/>
    <w:uiPriority w:val="99"/>
    <w:unhideWhenUsed/>
    <w:rsid w:val="002E58F2"/>
    <w:rPr>
      <w:color w:val="0000FF" w:themeColor="hyperlink"/>
      <w:u w:val="single"/>
    </w:rPr>
  </w:style>
  <w:style w:type="character" w:styleId="Onopgelostemelding">
    <w:name w:val="Unresolved Mention"/>
    <w:basedOn w:val="Standaardalinea-lettertype"/>
    <w:uiPriority w:val="99"/>
    <w:unhideWhenUsed/>
    <w:rsid w:val="002E58F2"/>
    <w:rPr>
      <w:color w:val="605E5C"/>
      <w:shd w:val="clear" w:color="auto" w:fill="E1DFDD"/>
    </w:rPr>
  </w:style>
  <w:style w:type="paragraph" w:customStyle="1" w:styleId="Opsommingnummers3">
    <w:name w:val="Opsomming nummers 3"/>
    <w:basedOn w:val="Standaard"/>
    <w:qFormat/>
    <w:rsid w:val="00150730"/>
    <w:pPr>
      <w:numPr>
        <w:ilvl w:val="4"/>
        <w:numId w:val="3"/>
      </w:numPr>
    </w:pPr>
  </w:style>
  <w:style w:type="character" w:customStyle="1" w:styleId="Colofonidentificatie">
    <w:name w:val="Colofon identificatie"/>
    <w:basedOn w:val="Standaardalinea-lettertype"/>
    <w:uiPriority w:val="1"/>
    <w:qFormat/>
    <w:rsid w:val="00150730"/>
  </w:style>
  <w:style w:type="character" w:styleId="Titelvanboek">
    <w:name w:val="Book Title"/>
    <w:basedOn w:val="Standaardalinea-lettertype"/>
    <w:uiPriority w:val="69"/>
    <w:rsid w:val="00F961ED"/>
    <w:rPr>
      <w:b/>
      <w:bCs/>
      <w:smallCaps/>
      <w:spacing w:val="5"/>
    </w:rPr>
  </w:style>
  <w:style w:type="paragraph" w:customStyle="1" w:styleId="Table">
    <w:name w:val="Table"/>
    <w:basedOn w:val="Standaard"/>
    <w:rsid w:val="00F961E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F961E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F961E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F961E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F961ED"/>
    <w:rPr>
      <w:color w:val="2B579A"/>
      <w:shd w:val="clear" w:color="auto" w:fill="E1DFDD"/>
    </w:rPr>
  </w:style>
  <w:style w:type="paragraph" w:customStyle="1" w:styleId="Kop">
    <w:name w:val="Kop"/>
    <w:basedOn w:val="Kop4"/>
    <w:qFormat/>
    <w:rsid w:val="007C3902"/>
    <w:pPr>
      <w:numPr>
        <w:ilvl w:val="0"/>
        <w:numId w:val="0"/>
      </w:numPr>
      <w:tabs>
        <w:tab w:val="num" w:pos="2880"/>
      </w:tabs>
      <w:ind w:left="2880" w:hanging="720"/>
    </w:pPr>
  </w:style>
  <w:style w:type="paragraph" w:customStyle="1" w:styleId="paragraph">
    <w:name w:val="paragraph"/>
    <w:basedOn w:val="Standaard"/>
    <w:rsid w:val="00540C91"/>
    <w:pPr>
      <w:spacing w:before="100" w:beforeAutospacing="1" w:after="100" w:afterAutospacing="1" w:line="240" w:lineRule="auto"/>
    </w:pPr>
    <w:rPr>
      <w:rFonts w:ascii="Times New Roman" w:hAnsi="Times New Roman"/>
      <w:sz w:val="24"/>
    </w:rPr>
  </w:style>
  <w:style w:type="character" w:customStyle="1" w:styleId="eop">
    <w:name w:val="eop"/>
    <w:basedOn w:val="Standaardalinea-lettertype"/>
    <w:rsid w:val="00540C91"/>
  </w:style>
  <w:style w:type="character" w:customStyle="1" w:styleId="spellingerror">
    <w:name w:val="spellingerror"/>
    <w:basedOn w:val="Standaardalinea-lettertype"/>
    <w:rsid w:val="008822A8"/>
  </w:style>
  <w:style w:type="character" w:customStyle="1" w:styleId="VoetnoottekstChar">
    <w:name w:val="Voetnoottekst Char"/>
    <w:basedOn w:val="Standaardalinea-lettertype"/>
    <w:link w:val="Voetnoottekst"/>
    <w:uiPriority w:val="99"/>
    <w:rsid w:val="006E026C"/>
    <w:rPr>
      <w:rFonts w:ascii="Verdana" w:hAnsi="Verdana"/>
      <w:sz w:val="14"/>
    </w:rPr>
  </w:style>
  <w:style w:type="character" w:customStyle="1" w:styleId="contextualspellingandgrammarerror">
    <w:name w:val="contextualspellingandgrammarerror"/>
    <w:basedOn w:val="Standaardalinea-lettertype"/>
    <w:rsid w:val="00E507DA"/>
  </w:style>
  <w:style w:type="character" w:customStyle="1" w:styleId="Kop3Char">
    <w:name w:val="Kop 3 Char"/>
    <w:basedOn w:val="Standaardalinea-lettertype"/>
    <w:link w:val="Kop3"/>
    <w:uiPriority w:val="9"/>
    <w:rsid w:val="00841238"/>
    <w:rPr>
      <w:rFonts w:ascii="Verdana" w:hAnsi="Verdana"/>
      <w:b/>
      <w:bCs/>
      <w:sz w:val="18"/>
      <w:szCs w:val="26"/>
    </w:rPr>
  </w:style>
  <w:style w:type="character" w:customStyle="1" w:styleId="Kop4Char">
    <w:name w:val="Kop 4 Char"/>
    <w:basedOn w:val="Standaardalinea-lettertype"/>
    <w:link w:val="Kop4"/>
    <w:rsid w:val="00841238"/>
    <w:rPr>
      <w:rFonts w:ascii="Verdana" w:hAnsi="Verdana"/>
      <w:b/>
      <w:bCs/>
      <w:sz w:val="18"/>
      <w:szCs w:val="28"/>
    </w:rPr>
  </w:style>
  <w:style w:type="numbering" w:customStyle="1" w:styleId="Nummering1">
    <w:name w:val="Nummering1"/>
    <w:basedOn w:val="Geenlijst"/>
    <w:uiPriority w:val="99"/>
    <w:rsid w:val="00E73881"/>
  </w:style>
  <w:style w:type="character" w:customStyle="1" w:styleId="TekstopmerkingChar">
    <w:name w:val="Tekst opmerking Char"/>
    <w:basedOn w:val="Standaardalinea-lettertype"/>
    <w:link w:val="Tekstopmerking"/>
    <w:uiPriority w:val="99"/>
    <w:rsid w:val="00B650B6"/>
    <w:rPr>
      <w:rFonts w:ascii="Verdana" w:hAnsi="Verdana"/>
    </w:rPr>
  </w:style>
  <w:style w:type="numbering" w:styleId="111111">
    <w:name w:val="Outline List 2"/>
    <w:basedOn w:val="Geenlijst"/>
    <w:semiHidden/>
    <w:unhideWhenUsed/>
    <w:rsid w:val="00150730"/>
  </w:style>
  <w:style w:type="numbering" w:styleId="1ai">
    <w:name w:val="Outline List 1"/>
    <w:basedOn w:val="Geenlijst"/>
    <w:semiHidden/>
    <w:unhideWhenUsed/>
    <w:rsid w:val="00150730"/>
  </w:style>
  <w:style w:type="numbering" w:styleId="Artikelsectie">
    <w:name w:val="Outline List 3"/>
    <w:basedOn w:val="Geenlijst"/>
    <w:semiHidden/>
    <w:unhideWhenUsed/>
    <w:rsid w:val="00150730"/>
  </w:style>
  <w:style w:type="numbering" w:customStyle="1" w:styleId="Nummering2">
    <w:name w:val="Nummering2"/>
    <w:basedOn w:val="Geenlijst"/>
    <w:rsid w:val="0022515F"/>
  </w:style>
  <w:style w:type="character" w:customStyle="1" w:styleId="Kop5Char">
    <w:name w:val="Kop 5 Char"/>
    <w:basedOn w:val="Standaardalinea-lettertype"/>
    <w:link w:val="Kop5"/>
    <w:locked/>
    <w:rsid w:val="00F01681"/>
    <w:rPr>
      <w:rFonts w:ascii="Verdana" w:hAnsi="Verdana"/>
      <w:bCs/>
      <w:i/>
      <w:iCs/>
      <w:sz w:val="18"/>
      <w:szCs w:val="26"/>
    </w:rPr>
  </w:style>
  <w:style w:type="paragraph" w:customStyle="1" w:styleId="Opsommingtekens5">
    <w:name w:val="Opsomming tekens 5"/>
    <w:basedOn w:val="Standaard"/>
    <w:qFormat/>
    <w:rsid w:val="00150730"/>
    <w:pPr>
      <w:numPr>
        <w:ilvl w:val="7"/>
        <w:numId w:val="3"/>
      </w:numPr>
    </w:pPr>
  </w:style>
  <w:style w:type="paragraph" w:customStyle="1" w:styleId="Opsommingtekens6">
    <w:name w:val="Opsomming tekens 6"/>
    <w:basedOn w:val="Standaard"/>
    <w:qFormat/>
    <w:rsid w:val="00150730"/>
    <w:pPr>
      <w:numPr>
        <w:ilvl w:val="8"/>
        <w:numId w:val="3"/>
      </w:numPr>
    </w:pPr>
  </w:style>
  <w:style w:type="character" w:customStyle="1" w:styleId="Verwijzing">
    <w:name w:val="Verwijzing"/>
    <w:basedOn w:val="Standaardalinea-lettertype"/>
    <w:uiPriority w:val="1"/>
    <w:rsid w:val="00150730"/>
    <w:rPr>
      <w:u w:val="single"/>
    </w:rPr>
  </w:style>
  <w:style w:type="paragraph" w:customStyle="1" w:styleId="Kader">
    <w:name w:val="Kader"/>
    <w:basedOn w:val="Standaard"/>
    <w:next w:val="Standaard"/>
    <w:qFormat/>
    <w:rsid w:val="00150730"/>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0586513">
      <w:bodyDiv w:val="1"/>
      <w:marLeft w:val="0"/>
      <w:marRight w:val="0"/>
      <w:marTop w:val="0"/>
      <w:marBottom w:val="0"/>
      <w:divBdr>
        <w:top w:val="none" w:sz="0" w:space="0" w:color="auto"/>
        <w:left w:val="none" w:sz="0" w:space="0" w:color="auto"/>
        <w:bottom w:val="none" w:sz="0" w:space="0" w:color="auto"/>
        <w:right w:val="none" w:sz="0" w:space="0" w:color="auto"/>
      </w:divBdr>
      <w:divsChild>
        <w:div w:id="1308634599">
          <w:marLeft w:val="0"/>
          <w:marRight w:val="0"/>
          <w:marTop w:val="0"/>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437456308">
      <w:bodyDiv w:val="1"/>
      <w:marLeft w:val="0"/>
      <w:marRight w:val="0"/>
      <w:marTop w:val="0"/>
      <w:marBottom w:val="0"/>
      <w:divBdr>
        <w:top w:val="none" w:sz="0" w:space="0" w:color="auto"/>
        <w:left w:val="none" w:sz="0" w:space="0" w:color="auto"/>
        <w:bottom w:val="none" w:sz="0" w:space="0" w:color="auto"/>
        <w:right w:val="none" w:sz="0" w:space="0" w:color="auto"/>
      </w:divBdr>
    </w:div>
    <w:div w:id="467208600">
      <w:bodyDiv w:val="1"/>
      <w:marLeft w:val="0"/>
      <w:marRight w:val="0"/>
      <w:marTop w:val="0"/>
      <w:marBottom w:val="0"/>
      <w:divBdr>
        <w:top w:val="none" w:sz="0" w:space="0" w:color="auto"/>
        <w:left w:val="none" w:sz="0" w:space="0" w:color="auto"/>
        <w:bottom w:val="none" w:sz="0" w:space="0" w:color="auto"/>
        <w:right w:val="none" w:sz="0" w:space="0" w:color="auto"/>
      </w:divBdr>
      <w:divsChild>
        <w:div w:id="320935845">
          <w:marLeft w:val="0"/>
          <w:marRight w:val="0"/>
          <w:marTop w:val="0"/>
          <w:marBottom w:val="0"/>
          <w:divBdr>
            <w:top w:val="none" w:sz="0" w:space="0" w:color="auto"/>
            <w:left w:val="none" w:sz="0" w:space="0" w:color="auto"/>
            <w:bottom w:val="none" w:sz="0" w:space="0" w:color="auto"/>
            <w:right w:val="none" w:sz="0" w:space="0" w:color="auto"/>
          </w:divBdr>
          <w:divsChild>
            <w:div w:id="213391838">
              <w:marLeft w:val="0"/>
              <w:marRight w:val="0"/>
              <w:marTop w:val="0"/>
              <w:marBottom w:val="0"/>
              <w:divBdr>
                <w:top w:val="none" w:sz="0" w:space="0" w:color="auto"/>
                <w:left w:val="none" w:sz="0" w:space="0" w:color="auto"/>
                <w:bottom w:val="none" w:sz="0" w:space="0" w:color="auto"/>
                <w:right w:val="none" w:sz="0" w:space="0" w:color="auto"/>
              </w:divBdr>
            </w:div>
            <w:div w:id="376852830">
              <w:marLeft w:val="0"/>
              <w:marRight w:val="0"/>
              <w:marTop w:val="0"/>
              <w:marBottom w:val="0"/>
              <w:divBdr>
                <w:top w:val="none" w:sz="0" w:space="0" w:color="auto"/>
                <w:left w:val="none" w:sz="0" w:space="0" w:color="auto"/>
                <w:bottom w:val="none" w:sz="0" w:space="0" w:color="auto"/>
                <w:right w:val="none" w:sz="0" w:space="0" w:color="auto"/>
              </w:divBdr>
            </w:div>
            <w:div w:id="1046182607">
              <w:marLeft w:val="0"/>
              <w:marRight w:val="0"/>
              <w:marTop w:val="0"/>
              <w:marBottom w:val="0"/>
              <w:divBdr>
                <w:top w:val="none" w:sz="0" w:space="0" w:color="auto"/>
                <w:left w:val="none" w:sz="0" w:space="0" w:color="auto"/>
                <w:bottom w:val="none" w:sz="0" w:space="0" w:color="auto"/>
                <w:right w:val="none" w:sz="0" w:space="0" w:color="auto"/>
              </w:divBdr>
            </w:div>
            <w:div w:id="1294097436">
              <w:marLeft w:val="0"/>
              <w:marRight w:val="0"/>
              <w:marTop w:val="0"/>
              <w:marBottom w:val="0"/>
              <w:divBdr>
                <w:top w:val="none" w:sz="0" w:space="0" w:color="auto"/>
                <w:left w:val="none" w:sz="0" w:space="0" w:color="auto"/>
                <w:bottom w:val="none" w:sz="0" w:space="0" w:color="auto"/>
                <w:right w:val="none" w:sz="0" w:space="0" w:color="auto"/>
              </w:divBdr>
            </w:div>
          </w:divsChild>
        </w:div>
        <w:div w:id="459224045">
          <w:marLeft w:val="0"/>
          <w:marRight w:val="0"/>
          <w:marTop w:val="0"/>
          <w:marBottom w:val="0"/>
          <w:divBdr>
            <w:top w:val="none" w:sz="0" w:space="0" w:color="auto"/>
            <w:left w:val="none" w:sz="0" w:space="0" w:color="auto"/>
            <w:bottom w:val="none" w:sz="0" w:space="0" w:color="auto"/>
            <w:right w:val="none" w:sz="0" w:space="0" w:color="auto"/>
          </w:divBdr>
          <w:divsChild>
            <w:div w:id="355499798">
              <w:marLeft w:val="0"/>
              <w:marRight w:val="0"/>
              <w:marTop w:val="0"/>
              <w:marBottom w:val="0"/>
              <w:divBdr>
                <w:top w:val="none" w:sz="0" w:space="0" w:color="auto"/>
                <w:left w:val="none" w:sz="0" w:space="0" w:color="auto"/>
                <w:bottom w:val="none" w:sz="0" w:space="0" w:color="auto"/>
                <w:right w:val="none" w:sz="0" w:space="0" w:color="auto"/>
              </w:divBdr>
            </w:div>
            <w:div w:id="1057706294">
              <w:marLeft w:val="0"/>
              <w:marRight w:val="0"/>
              <w:marTop w:val="0"/>
              <w:marBottom w:val="0"/>
              <w:divBdr>
                <w:top w:val="none" w:sz="0" w:space="0" w:color="auto"/>
                <w:left w:val="none" w:sz="0" w:space="0" w:color="auto"/>
                <w:bottom w:val="none" w:sz="0" w:space="0" w:color="auto"/>
                <w:right w:val="none" w:sz="0" w:space="0" w:color="auto"/>
              </w:divBdr>
            </w:div>
            <w:div w:id="119796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20492">
      <w:bodyDiv w:val="1"/>
      <w:marLeft w:val="0"/>
      <w:marRight w:val="0"/>
      <w:marTop w:val="0"/>
      <w:marBottom w:val="0"/>
      <w:divBdr>
        <w:top w:val="none" w:sz="0" w:space="0" w:color="auto"/>
        <w:left w:val="none" w:sz="0" w:space="0" w:color="auto"/>
        <w:bottom w:val="none" w:sz="0" w:space="0" w:color="auto"/>
        <w:right w:val="none" w:sz="0" w:space="0" w:color="auto"/>
      </w:divBdr>
    </w:div>
    <w:div w:id="504898623">
      <w:bodyDiv w:val="1"/>
      <w:marLeft w:val="0"/>
      <w:marRight w:val="0"/>
      <w:marTop w:val="0"/>
      <w:marBottom w:val="0"/>
      <w:divBdr>
        <w:top w:val="none" w:sz="0" w:space="0" w:color="auto"/>
        <w:left w:val="none" w:sz="0" w:space="0" w:color="auto"/>
        <w:bottom w:val="none" w:sz="0" w:space="0" w:color="auto"/>
        <w:right w:val="none" w:sz="0" w:space="0" w:color="auto"/>
      </w:divBdr>
      <w:divsChild>
        <w:div w:id="12270075">
          <w:marLeft w:val="0"/>
          <w:marRight w:val="0"/>
          <w:marTop w:val="0"/>
          <w:marBottom w:val="0"/>
          <w:divBdr>
            <w:top w:val="none" w:sz="0" w:space="0" w:color="auto"/>
            <w:left w:val="none" w:sz="0" w:space="0" w:color="auto"/>
            <w:bottom w:val="none" w:sz="0" w:space="0" w:color="auto"/>
            <w:right w:val="none" w:sz="0" w:space="0" w:color="auto"/>
          </w:divBdr>
        </w:div>
        <w:div w:id="41445937">
          <w:marLeft w:val="0"/>
          <w:marRight w:val="0"/>
          <w:marTop w:val="0"/>
          <w:marBottom w:val="0"/>
          <w:divBdr>
            <w:top w:val="none" w:sz="0" w:space="0" w:color="auto"/>
            <w:left w:val="none" w:sz="0" w:space="0" w:color="auto"/>
            <w:bottom w:val="none" w:sz="0" w:space="0" w:color="auto"/>
            <w:right w:val="none" w:sz="0" w:space="0" w:color="auto"/>
          </w:divBdr>
        </w:div>
        <w:div w:id="58528638">
          <w:marLeft w:val="0"/>
          <w:marRight w:val="0"/>
          <w:marTop w:val="0"/>
          <w:marBottom w:val="0"/>
          <w:divBdr>
            <w:top w:val="none" w:sz="0" w:space="0" w:color="auto"/>
            <w:left w:val="none" w:sz="0" w:space="0" w:color="auto"/>
            <w:bottom w:val="none" w:sz="0" w:space="0" w:color="auto"/>
            <w:right w:val="none" w:sz="0" w:space="0" w:color="auto"/>
          </w:divBdr>
        </w:div>
        <w:div w:id="72971014">
          <w:marLeft w:val="0"/>
          <w:marRight w:val="0"/>
          <w:marTop w:val="0"/>
          <w:marBottom w:val="0"/>
          <w:divBdr>
            <w:top w:val="none" w:sz="0" w:space="0" w:color="auto"/>
            <w:left w:val="none" w:sz="0" w:space="0" w:color="auto"/>
            <w:bottom w:val="none" w:sz="0" w:space="0" w:color="auto"/>
            <w:right w:val="none" w:sz="0" w:space="0" w:color="auto"/>
          </w:divBdr>
        </w:div>
        <w:div w:id="81031813">
          <w:marLeft w:val="0"/>
          <w:marRight w:val="0"/>
          <w:marTop w:val="0"/>
          <w:marBottom w:val="0"/>
          <w:divBdr>
            <w:top w:val="none" w:sz="0" w:space="0" w:color="auto"/>
            <w:left w:val="none" w:sz="0" w:space="0" w:color="auto"/>
            <w:bottom w:val="none" w:sz="0" w:space="0" w:color="auto"/>
            <w:right w:val="none" w:sz="0" w:space="0" w:color="auto"/>
          </w:divBdr>
        </w:div>
        <w:div w:id="115029900">
          <w:marLeft w:val="0"/>
          <w:marRight w:val="0"/>
          <w:marTop w:val="0"/>
          <w:marBottom w:val="0"/>
          <w:divBdr>
            <w:top w:val="none" w:sz="0" w:space="0" w:color="auto"/>
            <w:left w:val="none" w:sz="0" w:space="0" w:color="auto"/>
            <w:bottom w:val="none" w:sz="0" w:space="0" w:color="auto"/>
            <w:right w:val="none" w:sz="0" w:space="0" w:color="auto"/>
          </w:divBdr>
        </w:div>
        <w:div w:id="155847188">
          <w:marLeft w:val="0"/>
          <w:marRight w:val="0"/>
          <w:marTop w:val="0"/>
          <w:marBottom w:val="0"/>
          <w:divBdr>
            <w:top w:val="none" w:sz="0" w:space="0" w:color="auto"/>
            <w:left w:val="none" w:sz="0" w:space="0" w:color="auto"/>
            <w:bottom w:val="none" w:sz="0" w:space="0" w:color="auto"/>
            <w:right w:val="none" w:sz="0" w:space="0" w:color="auto"/>
          </w:divBdr>
        </w:div>
        <w:div w:id="211814346">
          <w:marLeft w:val="0"/>
          <w:marRight w:val="0"/>
          <w:marTop w:val="0"/>
          <w:marBottom w:val="0"/>
          <w:divBdr>
            <w:top w:val="none" w:sz="0" w:space="0" w:color="auto"/>
            <w:left w:val="none" w:sz="0" w:space="0" w:color="auto"/>
            <w:bottom w:val="none" w:sz="0" w:space="0" w:color="auto"/>
            <w:right w:val="none" w:sz="0" w:space="0" w:color="auto"/>
          </w:divBdr>
        </w:div>
        <w:div w:id="302542482">
          <w:marLeft w:val="0"/>
          <w:marRight w:val="0"/>
          <w:marTop w:val="0"/>
          <w:marBottom w:val="0"/>
          <w:divBdr>
            <w:top w:val="none" w:sz="0" w:space="0" w:color="auto"/>
            <w:left w:val="none" w:sz="0" w:space="0" w:color="auto"/>
            <w:bottom w:val="none" w:sz="0" w:space="0" w:color="auto"/>
            <w:right w:val="none" w:sz="0" w:space="0" w:color="auto"/>
          </w:divBdr>
        </w:div>
        <w:div w:id="334457613">
          <w:marLeft w:val="0"/>
          <w:marRight w:val="0"/>
          <w:marTop w:val="0"/>
          <w:marBottom w:val="0"/>
          <w:divBdr>
            <w:top w:val="none" w:sz="0" w:space="0" w:color="auto"/>
            <w:left w:val="none" w:sz="0" w:space="0" w:color="auto"/>
            <w:bottom w:val="none" w:sz="0" w:space="0" w:color="auto"/>
            <w:right w:val="none" w:sz="0" w:space="0" w:color="auto"/>
          </w:divBdr>
        </w:div>
        <w:div w:id="355274512">
          <w:marLeft w:val="0"/>
          <w:marRight w:val="0"/>
          <w:marTop w:val="0"/>
          <w:marBottom w:val="0"/>
          <w:divBdr>
            <w:top w:val="none" w:sz="0" w:space="0" w:color="auto"/>
            <w:left w:val="none" w:sz="0" w:space="0" w:color="auto"/>
            <w:bottom w:val="none" w:sz="0" w:space="0" w:color="auto"/>
            <w:right w:val="none" w:sz="0" w:space="0" w:color="auto"/>
          </w:divBdr>
        </w:div>
        <w:div w:id="362098186">
          <w:marLeft w:val="0"/>
          <w:marRight w:val="0"/>
          <w:marTop w:val="0"/>
          <w:marBottom w:val="0"/>
          <w:divBdr>
            <w:top w:val="none" w:sz="0" w:space="0" w:color="auto"/>
            <w:left w:val="none" w:sz="0" w:space="0" w:color="auto"/>
            <w:bottom w:val="none" w:sz="0" w:space="0" w:color="auto"/>
            <w:right w:val="none" w:sz="0" w:space="0" w:color="auto"/>
          </w:divBdr>
        </w:div>
        <w:div w:id="377513255">
          <w:marLeft w:val="0"/>
          <w:marRight w:val="0"/>
          <w:marTop w:val="0"/>
          <w:marBottom w:val="0"/>
          <w:divBdr>
            <w:top w:val="none" w:sz="0" w:space="0" w:color="auto"/>
            <w:left w:val="none" w:sz="0" w:space="0" w:color="auto"/>
            <w:bottom w:val="none" w:sz="0" w:space="0" w:color="auto"/>
            <w:right w:val="none" w:sz="0" w:space="0" w:color="auto"/>
          </w:divBdr>
        </w:div>
        <w:div w:id="434518102">
          <w:marLeft w:val="0"/>
          <w:marRight w:val="0"/>
          <w:marTop w:val="0"/>
          <w:marBottom w:val="0"/>
          <w:divBdr>
            <w:top w:val="none" w:sz="0" w:space="0" w:color="auto"/>
            <w:left w:val="none" w:sz="0" w:space="0" w:color="auto"/>
            <w:bottom w:val="none" w:sz="0" w:space="0" w:color="auto"/>
            <w:right w:val="none" w:sz="0" w:space="0" w:color="auto"/>
          </w:divBdr>
        </w:div>
        <w:div w:id="503664953">
          <w:marLeft w:val="0"/>
          <w:marRight w:val="0"/>
          <w:marTop w:val="0"/>
          <w:marBottom w:val="0"/>
          <w:divBdr>
            <w:top w:val="none" w:sz="0" w:space="0" w:color="auto"/>
            <w:left w:val="none" w:sz="0" w:space="0" w:color="auto"/>
            <w:bottom w:val="none" w:sz="0" w:space="0" w:color="auto"/>
            <w:right w:val="none" w:sz="0" w:space="0" w:color="auto"/>
          </w:divBdr>
        </w:div>
        <w:div w:id="521669793">
          <w:marLeft w:val="0"/>
          <w:marRight w:val="0"/>
          <w:marTop w:val="0"/>
          <w:marBottom w:val="0"/>
          <w:divBdr>
            <w:top w:val="none" w:sz="0" w:space="0" w:color="auto"/>
            <w:left w:val="none" w:sz="0" w:space="0" w:color="auto"/>
            <w:bottom w:val="none" w:sz="0" w:space="0" w:color="auto"/>
            <w:right w:val="none" w:sz="0" w:space="0" w:color="auto"/>
          </w:divBdr>
        </w:div>
        <w:div w:id="543369541">
          <w:marLeft w:val="0"/>
          <w:marRight w:val="0"/>
          <w:marTop w:val="0"/>
          <w:marBottom w:val="0"/>
          <w:divBdr>
            <w:top w:val="none" w:sz="0" w:space="0" w:color="auto"/>
            <w:left w:val="none" w:sz="0" w:space="0" w:color="auto"/>
            <w:bottom w:val="none" w:sz="0" w:space="0" w:color="auto"/>
            <w:right w:val="none" w:sz="0" w:space="0" w:color="auto"/>
          </w:divBdr>
        </w:div>
        <w:div w:id="617761010">
          <w:marLeft w:val="0"/>
          <w:marRight w:val="0"/>
          <w:marTop w:val="0"/>
          <w:marBottom w:val="0"/>
          <w:divBdr>
            <w:top w:val="none" w:sz="0" w:space="0" w:color="auto"/>
            <w:left w:val="none" w:sz="0" w:space="0" w:color="auto"/>
            <w:bottom w:val="none" w:sz="0" w:space="0" w:color="auto"/>
            <w:right w:val="none" w:sz="0" w:space="0" w:color="auto"/>
          </w:divBdr>
        </w:div>
        <w:div w:id="620959368">
          <w:marLeft w:val="0"/>
          <w:marRight w:val="0"/>
          <w:marTop w:val="0"/>
          <w:marBottom w:val="0"/>
          <w:divBdr>
            <w:top w:val="none" w:sz="0" w:space="0" w:color="auto"/>
            <w:left w:val="none" w:sz="0" w:space="0" w:color="auto"/>
            <w:bottom w:val="none" w:sz="0" w:space="0" w:color="auto"/>
            <w:right w:val="none" w:sz="0" w:space="0" w:color="auto"/>
          </w:divBdr>
        </w:div>
        <w:div w:id="734595502">
          <w:marLeft w:val="0"/>
          <w:marRight w:val="0"/>
          <w:marTop w:val="0"/>
          <w:marBottom w:val="0"/>
          <w:divBdr>
            <w:top w:val="none" w:sz="0" w:space="0" w:color="auto"/>
            <w:left w:val="none" w:sz="0" w:space="0" w:color="auto"/>
            <w:bottom w:val="none" w:sz="0" w:space="0" w:color="auto"/>
            <w:right w:val="none" w:sz="0" w:space="0" w:color="auto"/>
          </w:divBdr>
        </w:div>
        <w:div w:id="798499732">
          <w:marLeft w:val="0"/>
          <w:marRight w:val="0"/>
          <w:marTop w:val="0"/>
          <w:marBottom w:val="0"/>
          <w:divBdr>
            <w:top w:val="none" w:sz="0" w:space="0" w:color="auto"/>
            <w:left w:val="none" w:sz="0" w:space="0" w:color="auto"/>
            <w:bottom w:val="none" w:sz="0" w:space="0" w:color="auto"/>
            <w:right w:val="none" w:sz="0" w:space="0" w:color="auto"/>
          </w:divBdr>
        </w:div>
        <w:div w:id="892080930">
          <w:marLeft w:val="0"/>
          <w:marRight w:val="0"/>
          <w:marTop w:val="0"/>
          <w:marBottom w:val="0"/>
          <w:divBdr>
            <w:top w:val="none" w:sz="0" w:space="0" w:color="auto"/>
            <w:left w:val="none" w:sz="0" w:space="0" w:color="auto"/>
            <w:bottom w:val="none" w:sz="0" w:space="0" w:color="auto"/>
            <w:right w:val="none" w:sz="0" w:space="0" w:color="auto"/>
          </w:divBdr>
        </w:div>
        <w:div w:id="1025054397">
          <w:marLeft w:val="0"/>
          <w:marRight w:val="0"/>
          <w:marTop w:val="0"/>
          <w:marBottom w:val="0"/>
          <w:divBdr>
            <w:top w:val="none" w:sz="0" w:space="0" w:color="auto"/>
            <w:left w:val="none" w:sz="0" w:space="0" w:color="auto"/>
            <w:bottom w:val="none" w:sz="0" w:space="0" w:color="auto"/>
            <w:right w:val="none" w:sz="0" w:space="0" w:color="auto"/>
          </w:divBdr>
        </w:div>
        <w:div w:id="1060127499">
          <w:marLeft w:val="0"/>
          <w:marRight w:val="0"/>
          <w:marTop w:val="0"/>
          <w:marBottom w:val="0"/>
          <w:divBdr>
            <w:top w:val="none" w:sz="0" w:space="0" w:color="auto"/>
            <w:left w:val="none" w:sz="0" w:space="0" w:color="auto"/>
            <w:bottom w:val="none" w:sz="0" w:space="0" w:color="auto"/>
            <w:right w:val="none" w:sz="0" w:space="0" w:color="auto"/>
          </w:divBdr>
        </w:div>
        <w:div w:id="1062868880">
          <w:marLeft w:val="0"/>
          <w:marRight w:val="0"/>
          <w:marTop w:val="0"/>
          <w:marBottom w:val="0"/>
          <w:divBdr>
            <w:top w:val="none" w:sz="0" w:space="0" w:color="auto"/>
            <w:left w:val="none" w:sz="0" w:space="0" w:color="auto"/>
            <w:bottom w:val="none" w:sz="0" w:space="0" w:color="auto"/>
            <w:right w:val="none" w:sz="0" w:space="0" w:color="auto"/>
          </w:divBdr>
        </w:div>
        <w:div w:id="1103375213">
          <w:marLeft w:val="0"/>
          <w:marRight w:val="0"/>
          <w:marTop w:val="0"/>
          <w:marBottom w:val="0"/>
          <w:divBdr>
            <w:top w:val="none" w:sz="0" w:space="0" w:color="auto"/>
            <w:left w:val="none" w:sz="0" w:space="0" w:color="auto"/>
            <w:bottom w:val="none" w:sz="0" w:space="0" w:color="auto"/>
            <w:right w:val="none" w:sz="0" w:space="0" w:color="auto"/>
          </w:divBdr>
        </w:div>
        <w:div w:id="1147942609">
          <w:marLeft w:val="0"/>
          <w:marRight w:val="0"/>
          <w:marTop w:val="0"/>
          <w:marBottom w:val="0"/>
          <w:divBdr>
            <w:top w:val="none" w:sz="0" w:space="0" w:color="auto"/>
            <w:left w:val="none" w:sz="0" w:space="0" w:color="auto"/>
            <w:bottom w:val="none" w:sz="0" w:space="0" w:color="auto"/>
            <w:right w:val="none" w:sz="0" w:space="0" w:color="auto"/>
          </w:divBdr>
        </w:div>
        <w:div w:id="1196114533">
          <w:marLeft w:val="0"/>
          <w:marRight w:val="0"/>
          <w:marTop w:val="0"/>
          <w:marBottom w:val="0"/>
          <w:divBdr>
            <w:top w:val="none" w:sz="0" w:space="0" w:color="auto"/>
            <w:left w:val="none" w:sz="0" w:space="0" w:color="auto"/>
            <w:bottom w:val="none" w:sz="0" w:space="0" w:color="auto"/>
            <w:right w:val="none" w:sz="0" w:space="0" w:color="auto"/>
          </w:divBdr>
        </w:div>
        <w:div w:id="1204253566">
          <w:marLeft w:val="0"/>
          <w:marRight w:val="0"/>
          <w:marTop w:val="0"/>
          <w:marBottom w:val="0"/>
          <w:divBdr>
            <w:top w:val="none" w:sz="0" w:space="0" w:color="auto"/>
            <w:left w:val="none" w:sz="0" w:space="0" w:color="auto"/>
            <w:bottom w:val="none" w:sz="0" w:space="0" w:color="auto"/>
            <w:right w:val="none" w:sz="0" w:space="0" w:color="auto"/>
          </w:divBdr>
        </w:div>
        <w:div w:id="1214999722">
          <w:marLeft w:val="0"/>
          <w:marRight w:val="0"/>
          <w:marTop w:val="0"/>
          <w:marBottom w:val="0"/>
          <w:divBdr>
            <w:top w:val="none" w:sz="0" w:space="0" w:color="auto"/>
            <w:left w:val="none" w:sz="0" w:space="0" w:color="auto"/>
            <w:bottom w:val="none" w:sz="0" w:space="0" w:color="auto"/>
            <w:right w:val="none" w:sz="0" w:space="0" w:color="auto"/>
          </w:divBdr>
        </w:div>
        <w:div w:id="1243831153">
          <w:marLeft w:val="0"/>
          <w:marRight w:val="0"/>
          <w:marTop w:val="0"/>
          <w:marBottom w:val="0"/>
          <w:divBdr>
            <w:top w:val="none" w:sz="0" w:space="0" w:color="auto"/>
            <w:left w:val="none" w:sz="0" w:space="0" w:color="auto"/>
            <w:bottom w:val="none" w:sz="0" w:space="0" w:color="auto"/>
            <w:right w:val="none" w:sz="0" w:space="0" w:color="auto"/>
          </w:divBdr>
        </w:div>
        <w:div w:id="1245411651">
          <w:marLeft w:val="0"/>
          <w:marRight w:val="0"/>
          <w:marTop w:val="0"/>
          <w:marBottom w:val="0"/>
          <w:divBdr>
            <w:top w:val="none" w:sz="0" w:space="0" w:color="auto"/>
            <w:left w:val="none" w:sz="0" w:space="0" w:color="auto"/>
            <w:bottom w:val="none" w:sz="0" w:space="0" w:color="auto"/>
            <w:right w:val="none" w:sz="0" w:space="0" w:color="auto"/>
          </w:divBdr>
        </w:div>
        <w:div w:id="1245803851">
          <w:marLeft w:val="0"/>
          <w:marRight w:val="0"/>
          <w:marTop w:val="0"/>
          <w:marBottom w:val="0"/>
          <w:divBdr>
            <w:top w:val="none" w:sz="0" w:space="0" w:color="auto"/>
            <w:left w:val="none" w:sz="0" w:space="0" w:color="auto"/>
            <w:bottom w:val="none" w:sz="0" w:space="0" w:color="auto"/>
            <w:right w:val="none" w:sz="0" w:space="0" w:color="auto"/>
          </w:divBdr>
        </w:div>
        <w:div w:id="1335456287">
          <w:marLeft w:val="0"/>
          <w:marRight w:val="0"/>
          <w:marTop w:val="0"/>
          <w:marBottom w:val="0"/>
          <w:divBdr>
            <w:top w:val="none" w:sz="0" w:space="0" w:color="auto"/>
            <w:left w:val="none" w:sz="0" w:space="0" w:color="auto"/>
            <w:bottom w:val="none" w:sz="0" w:space="0" w:color="auto"/>
            <w:right w:val="none" w:sz="0" w:space="0" w:color="auto"/>
          </w:divBdr>
        </w:div>
        <w:div w:id="1344546961">
          <w:marLeft w:val="0"/>
          <w:marRight w:val="0"/>
          <w:marTop w:val="0"/>
          <w:marBottom w:val="0"/>
          <w:divBdr>
            <w:top w:val="none" w:sz="0" w:space="0" w:color="auto"/>
            <w:left w:val="none" w:sz="0" w:space="0" w:color="auto"/>
            <w:bottom w:val="none" w:sz="0" w:space="0" w:color="auto"/>
            <w:right w:val="none" w:sz="0" w:space="0" w:color="auto"/>
          </w:divBdr>
        </w:div>
        <w:div w:id="1350184960">
          <w:marLeft w:val="0"/>
          <w:marRight w:val="0"/>
          <w:marTop w:val="0"/>
          <w:marBottom w:val="0"/>
          <w:divBdr>
            <w:top w:val="none" w:sz="0" w:space="0" w:color="auto"/>
            <w:left w:val="none" w:sz="0" w:space="0" w:color="auto"/>
            <w:bottom w:val="none" w:sz="0" w:space="0" w:color="auto"/>
            <w:right w:val="none" w:sz="0" w:space="0" w:color="auto"/>
          </w:divBdr>
        </w:div>
        <w:div w:id="1357654770">
          <w:marLeft w:val="0"/>
          <w:marRight w:val="0"/>
          <w:marTop w:val="0"/>
          <w:marBottom w:val="0"/>
          <w:divBdr>
            <w:top w:val="none" w:sz="0" w:space="0" w:color="auto"/>
            <w:left w:val="none" w:sz="0" w:space="0" w:color="auto"/>
            <w:bottom w:val="none" w:sz="0" w:space="0" w:color="auto"/>
            <w:right w:val="none" w:sz="0" w:space="0" w:color="auto"/>
          </w:divBdr>
        </w:div>
        <w:div w:id="1378973294">
          <w:marLeft w:val="0"/>
          <w:marRight w:val="0"/>
          <w:marTop w:val="0"/>
          <w:marBottom w:val="0"/>
          <w:divBdr>
            <w:top w:val="none" w:sz="0" w:space="0" w:color="auto"/>
            <w:left w:val="none" w:sz="0" w:space="0" w:color="auto"/>
            <w:bottom w:val="none" w:sz="0" w:space="0" w:color="auto"/>
            <w:right w:val="none" w:sz="0" w:space="0" w:color="auto"/>
          </w:divBdr>
        </w:div>
        <w:div w:id="1380474539">
          <w:marLeft w:val="0"/>
          <w:marRight w:val="0"/>
          <w:marTop w:val="0"/>
          <w:marBottom w:val="0"/>
          <w:divBdr>
            <w:top w:val="none" w:sz="0" w:space="0" w:color="auto"/>
            <w:left w:val="none" w:sz="0" w:space="0" w:color="auto"/>
            <w:bottom w:val="none" w:sz="0" w:space="0" w:color="auto"/>
            <w:right w:val="none" w:sz="0" w:space="0" w:color="auto"/>
          </w:divBdr>
        </w:div>
        <w:div w:id="1382091260">
          <w:marLeft w:val="0"/>
          <w:marRight w:val="0"/>
          <w:marTop w:val="0"/>
          <w:marBottom w:val="0"/>
          <w:divBdr>
            <w:top w:val="none" w:sz="0" w:space="0" w:color="auto"/>
            <w:left w:val="none" w:sz="0" w:space="0" w:color="auto"/>
            <w:bottom w:val="none" w:sz="0" w:space="0" w:color="auto"/>
            <w:right w:val="none" w:sz="0" w:space="0" w:color="auto"/>
          </w:divBdr>
        </w:div>
        <w:div w:id="1395157145">
          <w:marLeft w:val="0"/>
          <w:marRight w:val="0"/>
          <w:marTop w:val="0"/>
          <w:marBottom w:val="0"/>
          <w:divBdr>
            <w:top w:val="none" w:sz="0" w:space="0" w:color="auto"/>
            <w:left w:val="none" w:sz="0" w:space="0" w:color="auto"/>
            <w:bottom w:val="none" w:sz="0" w:space="0" w:color="auto"/>
            <w:right w:val="none" w:sz="0" w:space="0" w:color="auto"/>
          </w:divBdr>
        </w:div>
        <w:div w:id="1400202982">
          <w:marLeft w:val="0"/>
          <w:marRight w:val="0"/>
          <w:marTop w:val="0"/>
          <w:marBottom w:val="0"/>
          <w:divBdr>
            <w:top w:val="none" w:sz="0" w:space="0" w:color="auto"/>
            <w:left w:val="none" w:sz="0" w:space="0" w:color="auto"/>
            <w:bottom w:val="none" w:sz="0" w:space="0" w:color="auto"/>
            <w:right w:val="none" w:sz="0" w:space="0" w:color="auto"/>
          </w:divBdr>
        </w:div>
        <w:div w:id="1415778343">
          <w:marLeft w:val="0"/>
          <w:marRight w:val="0"/>
          <w:marTop w:val="0"/>
          <w:marBottom w:val="0"/>
          <w:divBdr>
            <w:top w:val="none" w:sz="0" w:space="0" w:color="auto"/>
            <w:left w:val="none" w:sz="0" w:space="0" w:color="auto"/>
            <w:bottom w:val="none" w:sz="0" w:space="0" w:color="auto"/>
            <w:right w:val="none" w:sz="0" w:space="0" w:color="auto"/>
          </w:divBdr>
        </w:div>
        <w:div w:id="1425952082">
          <w:marLeft w:val="0"/>
          <w:marRight w:val="0"/>
          <w:marTop w:val="0"/>
          <w:marBottom w:val="0"/>
          <w:divBdr>
            <w:top w:val="none" w:sz="0" w:space="0" w:color="auto"/>
            <w:left w:val="none" w:sz="0" w:space="0" w:color="auto"/>
            <w:bottom w:val="none" w:sz="0" w:space="0" w:color="auto"/>
            <w:right w:val="none" w:sz="0" w:space="0" w:color="auto"/>
          </w:divBdr>
        </w:div>
        <w:div w:id="1471365720">
          <w:marLeft w:val="0"/>
          <w:marRight w:val="0"/>
          <w:marTop w:val="0"/>
          <w:marBottom w:val="0"/>
          <w:divBdr>
            <w:top w:val="none" w:sz="0" w:space="0" w:color="auto"/>
            <w:left w:val="none" w:sz="0" w:space="0" w:color="auto"/>
            <w:bottom w:val="none" w:sz="0" w:space="0" w:color="auto"/>
            <w:right w:val="none" w:sz="0" w:space="0" w:color="auto"/>
          </w:divBdr>
        </w:div>
        <w:div w:id="1473406012">
          <w:marLeft w:val="0"/>
          <w:marRight w:val="0"/>
          <w:marTop w:val="0"/>
          <w:marBottom w:val="0"/>
          <w:divBdr>
            <w:top w:val="none" w:sz="0" w:space="0" w:color="auto"/>
            <w:left w:val="none" w:sz="0" w:space="0" w:color="auto"/>
            <w:bottom w:val="none" w:sz="0" w:space="0" w:color="auto"/>
            <w:right w:val="none" w:sz="0" w:space="0" w:color="auto"/>
          </w:divBdr>
        </w:div>
        <w:div w:id="1570067750">
          <w:marLeft w:val="0"/>
          <w:marRight w:val="0"/>
          <w:marTop w:val="0"/>
          <w:marBottom w:val="0"/>
          <w:divBdr>
            <w:top w:val="none" w:sz="0" w:space="0" w:color="auto"/>
            <w:left w:val="none" w:sz="0" w:space="0" w:color="auto"/>
            <w:bottom w:val="none" w:sz="0" w:space="0" w:color="auto"/>
            <w:right w:val="none" w:sz="0" w:space="0" w:color="auto"/>
          </w:divBdr>
        </w:div>
        <w:div w:id="1609659938">
          <w:marLeft w:val="0"/>
          <w:marRight w:val="0"/>
          <w:marTop w:val="0"/>
          <w:marBottom w:val="0"/>
          <w:divBdr>
            <w:top w:val="none" w:sz="0" w:space="0" w:color="auto"/>
            <w:left w:val="none" w:sz="0" w:space="0" w:color="auto"/>
            <w:bottom w:val="none" w:sz="0" w:space="0" w:color="auto"/>
            <w:right w:val="none" w:sz="0" w:space="0" w:color="auto"/>
          </w:divBdr>
        </w:div>
        <w:div w:id="1617982768">
          <w:marLeft w:val="0"/>
          <w:marRight w:val="0"/>
          <w:marTop w:val="0"/>
          <w:marBottom w:val="0"/>
          <w:divBdr>
            <w:top w:val="none" w:sz="0" w:space="0" w:color="auto"/>
            <w:left w:val="none" w:sz="0" w:space="0" w:color="auto"/>
            <w:bottom w:val="none" w:sz="0" w:space="0" w:color="auto"/>
            <w:right w:val="none" w:sz="0" w:space="0" w:color="auto"/>
          </w:divBdr>
        </w:div>
        <w:div w:id="1716078115">
          <w:marLeft w:val="0"/>
          <w:marRight w:val="0"/>
          <w:marTop w:val="0"/>
          <w:marBottom w:val="0"/>
          <w:divBdr>
            <w:top w:val="none" w:sz="0" w:space="0" w:color="auto"/>
            <w:left w:val="none" w:sz="0" w:space="0" w:color="auto"/>
            <w:bottom w:val="none" w:sz="0" w:space="0" w:color="auto"/>
            <w:right w:val="none" w:sz="0" w:space="0" w:color="auto"/>
          </w:divBdr>
        </w:div>
        <w:div w:id="1787196841">
          <w:marLeft w:val="0"/>
          <w:marRight w:val="0"/>
          <w:marTop w:val="0"/>
          <w:marBottom w:val="0"/>
          <w:divBdr>
            <w:top w:val="none" w:sz="0" w:space="0" w:color="auto"/>
            <w:left w:val="none" w:sz="0" w:space="0" w:color="auto"/>
            <w:bottom w:val="none" w:sz="0" w:space="0" w:color="auto"/>
            <w:right w:val="none" w:sz="0" w:space="0" w:color="auto"/>
          </w:divBdr>
        </w:div>
        <w:div w:id="1806390583">
          <w:marLeft w:val="0"/>
          <w:marRight w:val="0"/>
          <w:marTop w:val="0"/>
          <w:marBottom w:val="0"/>
          <w:divBdr>
            <w:top w:val="none" w:sz="0" w:space="0" w:color="auto"/>
            <w:left w:val="none" w:sz="0" w:space="0" w:color="auto"/>
            <w:bottom w:val="none" w:sz="0" w:space="0" w:color="auto"/>
            <w:right w:val="none" w:sz="0" w:space="0" w:color="auto"/>
          </w:divBdr>
        </w:div>
        <w:div w:id="1825849020">
          <w:marLeft w:val="0"/>
          <w:marRight w:val="0"/>
          <w:marTop w:val="0"/>
          <w:marBottom w:val="0"/>
          <w:divBdr>
            <w:top w:val="none" w:sz="0" w:space="0" w:color="auto"/>
            <w:left w:val="none" w:sz="0" w:space="0" w:color="auto"/>
            <w:bottom w:val="none" w:sz="0" w:space="0" w:color="auto"/>
            <w:right w:val="none" w:sz="0" w:space="0" w:color="auto"/>
          </w:divBdr>
        </w:div>
        <w:div w:id="1838765047">
          <w:marLeft w:val="0"/>
          <w:marRight w:val="0"/>
          <w:marTop w:val="0"/>
          <w:marBottom w:val="0"/>
          <w:divBdr>
            <w:top w:val="none" w:sz="0" w:space="0" w:color="auto"/>
            <w:left w:val="none" w:sz="0" w:space="0" w:color="auto"/>
            <w:bottom w:val="none" w:sz="0" w:space="0" w:color="auto"/>
            <w:right w:val="none" w:sz="0" w:space="0" w:color="auto"/>
          </w:divBdr>
        </w:div>
        <w:div w:id="1847285023">
          <w:marLeft w:val="0"/>
          <w:marRight w:val="0"/>
          <w:marTop w:val="0"/>
          <w:marBottom w:val="0"/>
          <w:divBdr>
            <w:top w:val="none" w:sz="0" w:space="0" w:color="auto"/>
            <w:left w:val="none" w:sz="0" w:space="0" w:color="auto"/>
            <w:bottom w:val="none" w:sz="0" w:space="0" w:color="auto"/>
            <w:right w:val="none" w:sz="0" w:space="0" w:color="auto"/>
          </w:divBdr>
        </w:div>
        <w:div w:id="1893882484">
          <w:marLeft w:val="0"/>
          <w:marRight w:val="0"/>
          <w:marTop w:val="0"/>
          <w:marBottom w:val="0"/>
          <w:divBdr>
            <w:top w:val="none" w:sz="0" w:space="0" w:color="auto"/>
            <w:left w:val="none" w:sz="0" w:space="0" w:color="auto"/>
            <w:bottom w:val="none" w:sz="0" w:space="0" w:color="auto"/>
            <w:right w:val="none" w:sz="0" w:space="0" w:color="auto"/>
          </w:divBdr>
        </w:div>
        <w:div w:id="1909875229">
          <w:marLeft w:val="0"/>
          <w:marRight w:val="0"/>
          <w:marTop w:val="0"/>
          <w:marBottom w:val="0"/>
          <w:divBdr>
            <w:top w:val="none" w:sz="0" w:space="0" w:color="auto"/>
            <w:left w:val="none" w:sz="0" w:space="0" w:color="auto"/>
            <w:bottom w:val="none" w:sz="0" w:space="0" w:color="auto"/>
            <w:right w:val="none" w:sz="0" w:space="0" w:color="auto"/>
          </w:divBdr>
        </w:div>
        <w:div w:id="1971936007">
          <w:marLeft w:val="0"/>
          <w:marRight w:val="0"/>
          <w:marTop w:val="0"/>
          <w:marBottom w:val="0"/>
          <w:divBdr>
            <w:top w:val="none" w:sz="0" w:space="0" w:color="auto"/>
            <w:left w:val="none" w:sz="0" w:space="0" w:color="auto"/>
            <w:bottom w:val="none" w:sz="0" w:space="0" w:color="auto"/>
            <w:right w:val="none" w:sz="0" w:space="0" w:color="auto"/>
          </w:divBdr>
        </w:div>
        <w:div w:id="2027057497">
          <w:marLeft w:val="0"/>
          <w:marRight w:val="0"/>
          <w:marTop w:val="0"/>
          <w:marBottom w:val="0"/>
          <w:divBdr>
            <w:top w:val="none" w:sz="0" w:space="0" w:color="auto"/>
            <w:left w:val="none" w:sz="0" w:space="0" w:color="auto"/>
            <w:bottom w:val="none" w:sz="0" w:space="0" w:color="auto"/>
            <w:right w:val="none" w:sz="0" w:space="0" w:color="auto"/>
          </w:divBdr>
        </w:div>
        <w:div w:id="2062746840">
          <w:marLeft w:val="0"/>
          <w:marRight w:val="0"/>
          <w:marTop w:val="0"/>
          <w:marBottom w:val="0"/>
          <w:divBdr>
            <w:top w:val="none" w:sz="0" w:space="0" w:color="auto"/>
            <w:left w:val="none" w:sz="0" w:space="0" w:color="auto"/>
            <w:bottom w:val="none" w:sz="0" w:space="0" w:color="auto"/>
            <w:right w:val="none" w:sz="0" w:space="0" w:color="auto"/>
          </w:divBdr>
        </w:div>
        <w:div w:id="2087413281">
          <w:marLeft w:val="0"/>
          <w:marRight w:val="0"/>
          <w:marTop w:val="0"/>
          <w:marBottom w:val="0"/>
          <w:divBdr>
            <w:top w:val="none" w:sz="0" w:space="0" w:color="auto"/>
            <w:left w:val="none" w:sz="0" w:space="0" w:color="auto"/>
            <w:bottom w:val="none" w:sz="0" w:space="0" w:color="auto"/>
            <w:right w:val="none" w:sz="0" w:space="0" w:color="auto"/>
          </w:divBdr>
        </w:div>
        <w:div w:id="2095278062">
          <w:marLeft w:val="0"/>
          <w:marRight w:val="0"/>
          <w:marTop w:val="0"/>
          <w:marBottom w:val="0"/>
          <w:divBdr>
            <w:top w:val="none" w:sz="0" w:space="0" w:color="auto"/>
            <w:left w:val="none" w:sz="0" w:space="0" w:color="auto"/>
            <w:bottom w:val="none" w:sz="0" w:space="0" w:color="auto"/>
            <w:right w:val="none" w:sz="0" w:space="0" w:color="auto"/>
          </w:divBdr>
        </w:div>
      </w:divsChild>
    </w:div>
    <w:div w:id="562758268">
      <w:bodyDiv w:val="1"/>
      <w:marLeft w:val="0"/>
      <w:marRight w:val="0"/>
      <w:marTop w:val="0"/>
      <w:marBottom w:val="0"/>
      <w:divBdr>
        <w:top w:val="none" w:sz="0" w:space="0" w:color="auto"/>
        <w:left w:val="none" w:sz="0" w:space="0" w:color="auto"/>
        <w:bottom w:val="none" w:sz="0" w:space="0" w:color="auto"/>
        <w:right w:val="none" w:sz="0" w:space="0" w:color="auto"/>
      </w:divBdr>
    </w:div>
    <w:div w:id="615453910">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669217856">
      <w:bodyDiv w:val="1"/>
      <w:marLeft w:val="0"/>
      <w:marRight w:val="0"/>
      <w:marTop w:val="0"/>
      <w:marBottom w:val="0"/>
      <w:divBdr>
        <w:top w:val="none" w:sz="0" w:space="0" w:color="auto"/>
        <w:left w:val="none" w:sz="0" w:space="0" w:color="auto"/>
        <w:bottom w:val="none" w:sz="0" w:space="0" w:color="auto"/>
        <w:right w:val="none" w:sz="0" w:space="0" w:color="auto"/>
      </w:divBdr>
      <w:divsChild>
        <w:div w:id="1067075153">
          <w:marLeft w:val="0"/>
          <w:marRight w:val="0"/>
          <w:marTop w:val="0"/>
          <w:marBottom w:val="0"/>
          <w:divBdr>
            <w:top w:val="none" w:sz="0" w:space="0" w:color="auto"/>
            <w:left w:val="none" w:sz="0" w:space="0" w:color="auto"/>
            <w:bottom w:val="none" w:sz="0" w:space="0" w:color="auto"/>
            <w:right w:val="none" w:sz="0" w:space="0" w:color="auto"/>
          </w:divBdr>
        </w:div>
      </w:divsChild>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32339502">
      <w:bodyDiv w:val="1"/>
      <w:marLeft w:val="0"/>
      <w:marRight w:val="0"/>
      <w:marTop w:val="0"/>
      <w:marBottom w:val="0"/>
      <w:divBdr>
        <w:top w:val="none" w:sz="0" w:space="0" w:color="auto"/>
        <w:left w:val="none" w:sz="0" w:space="0" w:color="auto"/>
        <w:bottom w:val="none" w:sz="0" w:space="0" w:color="auto"/>
        <w:right w:val="none" w:sz="0" w:space="0" w:color="auto"/>
      </w:divBdr>
    </w:div>
    <w:div w:id="1052311977">
      <w:bodyDiv w:val="1"/>
      <w:marLeft w:val="0"/>
      <w:marRight w:val="0"/>
      <w:marTop w:val="0"/>
      <w:marBottom w:val="0"/>
      <w:divBdr>
        <w:top w:val="none" w:sz="0" w:space="0" w:color="auto"/>
        <w:left w:val="none" w:sz="0" w:space="0" w:color="auto"/>
        <w:bottom w:val="none" w:sz="0" w:space="0" w:color="auto"/>
        <w:right w:val="none" w:sz="0" w:space="0" w:color="auto"/>
      </w:divBdr>
      <w:divsChild>
        <w:div w:id="206525028">
          <w:marLeft w:val="0"/>
          <w:marRight w:val="0"/>
          <w:marTop w:val="0"/>
          <w:marBottom w:val="0"/>
          <w:divBdr>
            <w:top w:val="none" w:sz="0" w:space="0" w:color="auto"/>
            <w:left w:val="none" w:sz="0" w:space="0" w:color="auto"/>
            <w:bottom w:val="none" w:sz="0" w:space="0" w:color="auto"/>
            <w:right w:val="none" w:sz="0" w:space="0" w:color="auto"/>
          </w:divBdr>
          <w:divsChild>
            <w:div w:id="769621264">
              <w:marLeft w:val="0"/>
              <w:marRight w:val="0"/>
              <w:marTop w:val="0"/>
              <w:marBottom w:val="0"/>
              <w:divBdr>
                <w:top w:val="none" w:sz="0" w:space="0" w:color="auto"/>
                <w:left w:val="none" w:sz="0" w:space="0" w:color="auto"/>
                <w:bottom w:val="none" w:sz="0" w:space="0" w:color="auto"/>
                <w:right w:val="none" w:sz="0" w:space="0" w:color="auto"/>
              </w:divBdr>
            </w:div>
          </w:divsChild>
        </w:div>
        <w:div w:id="227154165">
          <w:marLeft w:val="0"/>
          <w:marRight w:val="0"/>
          <w:marTop w:val="0"/>
          <w:marBottom w:val="0"/>
          <w:divBdr>
            <w:top w:val="none" w:sz="0" w:space="0" w:color="auto"/>
            <w:left w:val="none" w:sz="0" w:space="0" w:color="auto"/>
            <w:bottom w:val="none" w:sz="0" w:space="0" w:color="auto"/>
            <w:right w:val="none" w:sz="0" w:space="0" w:color="auto"/>
          </w:divBdr>
          <w:divsChild>
            <w:div w:id="212888130">
              <w:marLeft w:val="0"/>
              <w:marRight w:val="0"/>
              <w:marTop w:val="0"/>
              <w:marBottom w:val="0"/>
              <w:divBdr>
                <w:top w:val="none" w:sz="0" w:space="0" w:color="auto"/>
                <w:left w:val="none" w:sz="0" w:space="0" w:color="auto"/>
                <w:bottom w:val="none" w:sz="0" w:space="0" w:color="auto"/>
                <w:right w:val="none" w:sz="0" w:space="0" w:color="auto"/>
              </w:divBdr>
            </w:div>
            <w:div w:id="1307934559">
              <w:marLeft w:val="0"/>
              <w:marRight w:val="0"/>
              <w:marTop w:val="0"/>
              <w:marBottom w:val="0"/>
              <w:divBdr>
                <w:top w:val="none" w:sz="0" w:space="0" w:color="auto"/>
                <w:left w:val="none" w:sz="0" w:space="0" w:color="auto"/>
                <w:bottom w:val="none" w:sz="0" w:space="0" w:color="auto"/>
                <w:right w:val="none" w:sz="0" w:space="0" w:color="auto"/>
              </w:divBdr>
            </w:div>
          </w:divsChild>
        </w:div>
        <w:div w:id="267130495">
          <w:marLeft w:val="0"/>
          <w:marRight w:val="0"/>
          <w:marTop w:val="0"/>
          <w:marBottom w:val="0"/>
          <w:divBdr>
            <w:top w:val="none" w:sz="0" w:space="0" w:color="auto"/>
            <w:left w:val="none" w:sz="0" w:space="0" w:color="auto"/>
            <w:bottom w:val="none" w:sz="0" w:space="0" w:color="auto"/>
            <w:right w:val="none" w:sz="0" w:space="0" w:color="auto"/>
          </w:divBdr>
          <w:divsChild>
            <w:div w:id="1527328651">
              <w:marLeft w:val="0"/>
              <w:marRight w:val="0"/>
              <w:marTop w:val="0"/>
              <w:marBottom w:val="0"/>
              <w:divBdr>
                <w:top w:val="none" w:sz="0" w:space="0" w:color="auto"/>
                <w:left w:val="none" w:sz="0" w:space="0" w:color="auto"/>
                <w:bottom w:val="none" w:sz="0" w:space="0" w:color="auto"/>
                <w:right w:val="none" w:sz="0" w:space="0" w:color="auto"/>
              </w:divBdr>
            </w:div>
          </w:divsChild>
        </w:div>
        <w:div w:id="284577746">
          <w:marLeft w:val="0"/>
          <w:marRight w:val="0"/>
          <w:marTop w:val="0"/>
          <w:marBottom w:val="0"/>
          <w:divBdr>
            <w:top w:val="none" w:sz="0" w:space="0" w:color="auto"/>
            <w:left w:val="none" w:sz="0" w:space="0" w:color="auto"/>
            <w:bottom w:val="none" w:sz="0" w:space="0" w:color="auto"/>
            <w:right w:val="none" w:sz="0" w:space="0" w:color="auto"/>
          </w:divBdr>
          <w:divsChild>
            <w:div w:id="524943726">
              <w:marLeft w:val="0"/>
              <w:marRight w:val="0"/>
              <w:marTop w:val="0"/>
              <w:marBottom w:val="0"/>
              <w:divBdr>
                <w:top w:val="none" w:sz="0" w:space="0" w:color="auto"/>
                <w:left w:val="none" w:sz="0" w:space="0" w:color="auto"/>
                <w:bottom w:val="none" w:sz="0" w:space="0" w:color="auto"/>
                <w:right w:val="none" w:sz="0" w:space="0" w:color="auto"/>
              </w:divBdr>
            </w:div>
            <w:div w:id="665480337">
              <w:marLeft w:val="0"/>
              <w:marRight w:val="0"/>
              <w:marTop w:val="0"/>
              <w:marBottom w:val="0"/>
              <w:divBdr>
                <w:top w:val="none" w:sz="0" w:space="0" w:color="auto"/>
                <w:left w:val="none" w:sz="0" w:space="0" w:color="auto"/>
                <w:bottom w:val="none" w:sz="0" w:space="0" w:color="auto"/>
                <w:right w:val="none" w:sz="0" w:space="0" w:color="auto"/>
              </w:divBdr>
            </w:div>
          </w:divsChild>
        </w:div>
        <w:div w:id="526870995">
          <w:marLeft w:val="0"/>
          <w:marRight w:val="0"/>
          <w:marTop w:val="0"/>
          <w:marBottom w:val="0"/>
          <w:divBdr>
            <w:top w:val="none" w:sz="0" w:space="0" w:color="auto"/>
            <w:left w:val="none" w:sz="0" w:space="0" w:color="auto"/>
            <w:bottom w:val="none" w:sz="0" w:space="0" w:color="auto"/>
            <w:right w:val="none" w:sz="0" w:space="0" w:color="auto"/>
          </w:divBdr>
          <w:divsChild>
            <w:div w:id="105583925">
              <w:marLeft w:val="0"/>
              <w:marRight w:val="0"/>
              <w:marTop w:val="0"/>
              <w:marBottom w:val="0"/>
              <w:divBdr>
                <w:top w:val="none" w:sz="0" w:space="0" w:color="auto"/>
                <w:left w:val="none" w:sz="0" w:space="0" w:color="auto"/>
                <w:bottom w:val="none" w:sz="0" w:space="0" w:color="auto"/>
                <w:right w:val="none" w:sz="0" w:space="0" w:color="auto"/>
              </w:divBdr>
            </w:div>
            <w:div w:id="1901094991">
              <w:marLeft w:val="0"/>
              <w:marRight w:val="0"/>
              <w:marTop w:val="0"/>
              <w:marBottom w:val="0"/>
              <w:divBdr>
                <w:top w:val="none" w:sz="0" w:space="0" w:color="auto"/>
                <w:left w:val="none" w:sz="0" w:space="0" w:color="auto"/>
                <w:bottom w:val="none" w:sz="0" w:space="0" w:color="auto"/>
                <w:right w:val="none" w:sz="0" w:space="0" w:color="auto"/>
              </w:divBdr>
            </w:div>
          </w:divsChild>
        </w:div>
        <w:div w:id="542057209">
          <w:marLeft w:val="0"/>
          <w:marRight w:val="0"/>
          <w:marTop w:val="0"/>
          <w:marBottom w:val="0"/>
          <w:divBdr>
            <w:top w:val="none" w:sz="0" w:space="0" w:color="auto"/>
            <w:left w:val="none" w:sz="0" w:space="0" w:color="auto"/>
            <w:bottom w:val="none" w:sz="0" w:space="0" w:color="auto"/>
            <w:right w:val="none" w:sz="0" w:space="0" w:color="auto"/>
          </w:divBdr>
          <w:divsChild>
            <w:div w:id="1309090861">
              <w:marLeft w:val="0"/>
              <w:marRight w:val="0"/>
              <w:marTop w:val="0"/>
              <w:marBottom w:val="0"/>
              <w:divBdr>
                <w:top w:val="none" w:sz="0" w:space="0" w:color="auto"/>
                <w:left w:val="none" w:sz="0" w:space="0" w:color="auto"/>
                <w:bottom w:val="none" w:sz="0" w:space="0" w:color="auto"/>
                <w:right w:val="none" w:sz="0" w:space="0" w:color="auto"/>
              </w:divBdr>
            </w:div>
          </w:divsChild>
        </w:div>
        <w:div w:id="724063994">
          <w:marLeft w:val="0"/>
          <w:marRight w:val="0"/>
          <w:marTop w:val="0"/>
          <w:marBottom w:val="0"/>
          <w:divBdr>
            <w:top w:val="none" w:sz="0" w:space="0" w:color="auto"/>
            <w:left w:val="none" w:sz="0" w:space="0" w:color="auto"/>
            <w:bottom w:val="none" w:sz="0" w:space="0" w:color="auto"/>
            <w:right w:val="none" w:sz="0" w:space="0" w:color="auto"/>
          </w:divBdr>
          <w:divsChild>
            <w:div w:id="1643071373">
              <w:marLeft w:val="0"/>
              <w:marRight w:val="0"/>
              <w:marTop w:val="0"/>
              <w:marBottom w:val="0"/>
              <w:divBdr>
                <w:top w:val="none" w:sz="0" w:space="0" w:color="auto"/>
                <w:left w:val="none" w:sz="0" w:space="0" w:color="auto"/>
                <w:bottom w:val="none" w:sz="0" w:space="0" w:color="auto"/>
                <w:right w:val="none" w:sz="0" w:space="0" w:color="auto"/>
              </w:divBdr>
            </w:div>
          </w:divsChild>
        </w:div>
        <w:div w:id="748229198">
          <w:marLeft w:val="0"/>
          <w:marRight w:val="0"/>
          <w:marTop w:val="0"/>
          <w:marBottom w:val="0"/>
          <w:divBdr>
            <w:top w:val="none" w:sz="0" w:space="0" w:color="auto"/>
            <w:left w:val="none" w:sz="0" w:space="0" w:color="auto"/>
            <w:bottom w:val="none" w:sz="0" w:space="0" w:color="auto"/>
            <w:right w:val="none" w:sz="0" w:space="0" w:color="auto"/>
          </w:divBdr>
          <w:divsChild>
            <w:div w:id="55780979">
              <w:marLeft w:val="0"/>
              <w:marRight w:val="0"/>
              <w:marTop w:val="0"/>
              <w:marBottom w:val="0"/>
              <w:divBdr>
                <w:top w:val="none" w:sz="0" w:space="0" w:color="auto"/>
                <w:left w:val="none" w:sz="0" w:space="0" w:color="auto"/>
                <w:bottom w:val="none" w:sz="0" w:space="0" w:color="auto"/>
                <w:right w:val="none" w:sz="0" w:space="0" w:color="auto"/>
              </w:divBdr>
            </w:div>
            <w:div w:id="1148598443">
              <w:marLeft w:val="0"/>
              <w:marRight w:val="0"/>
              <w:marTop w:val="0"/>
              <w:marBottom w:val="0"/>
              <w:divBdr>
                <w:top w:val="none" w:sz="0" w:space="0" w:color="auto"/>
                <w:left w:val="none" w:sz="0" w:space="0" w:color="auto"/>
                <w:bottom w:val="none" w:sz="0" w:space="0" w:color="auto"/>
                <w:right w:val="none" w:sz="0" w:space="0" w:color="auto"/>
              </w:divBdr>
            </w:div>
          </w:divsChild>
        </w:div>
        <w:div w:id="1085688500">
          <w:marLeft w:val="0"/>
          <w:marRight w:val="0"/>
          <w:marTop w:val="0"/>
          <w:marBottom w:val="0"/>
          <w:divBdr>
            <w:top w:val="none" w:sz="0" w:space="0" w:color="auto"/>
            <w:left w:val="none" w:sz="0" w:space="0" w:color="auto"/>
            <w:bottom w:val="none" w:sz="0" w:space="0" w:color="auto"/>
            <w:right w:val="none" w:sz="0" w:space="0" w:color="auto"/>
          </w:divBdr>
          <w:divsChild>
            <w:div w:id="138620816">
              <w:marLeft w:val="0"/>
              <w:marRight w:val="0"/>
              <w:marTop w:val="0"/>
              <w:marBottom w:val="0"/>
              <w:divBdr>
                <w:top w:val="none" w:sz="0" w:space="0" w:color="auto"/>
                <w:left w:val="none" w:sz="0" w:space="0" w:color="auto"/>
                <w:bottom w:val="none" w:sz="0" w:space="0" w:color="auto"/>
                <w:right w:val="none" w:sz="0" w:space="0" w:color="auto"/>
              </w:divBdr>
            </w:div>
          </w:divsChild>
        </w:div>
        <w:div w:id="1178957494">
          <w:marLeft w:val="0"/>
          <w:marRight w:val="0"/>
          <w:marTop w:val="0"/>
          <w:marBottom w:val="0"/>
          <w:divBdr>
            <w:top w:val="none" w:sz="0" w:space="0" w:color="auto"/>
            <w:left w:val="none" w:sz="0" w:space="0" w:color="auto"/>
            <w:bottom w:val="none" w:sz="0" w:space="0" w:color="auto"/>
            <w:right w:val="none" w:sz="0" w:space="0" w:color="auto"/>
          </w:divBdr>
          <w:divsChild>
            <w:div w:id="1587227522">
              <w:marLeft w:val="0"/>
              <w:marRight w:val="0"/>
              <w:marTop w:val="0"/>
              <w:marBottom w:val="0"/>
              <w:divBdr>
                <w:top w:val="none" w:sz="0" w:space="0" w:color="auto"/>
                <w:left w:val="none" w:sz="0" w:space="0" w:color="auto"/>
                <w:bottom w:val="none" w:sz="0" w:space="0" w:color="auto"/>
                <w:right w:val="none" w:sz="0" w:space="0" w:color="auto"/>
              </w:divBdr>
            </w:div>
          </w:divsChild>
        </w:div>
        <w:div w:id="1193499703">
          <w:marLeft w:val="0"/>
          <w:marRight w:val="0"/>
          <w:marTop w:val="0"/>
          <w:marBottom w:val="0"/>
          <w:divBdr>
            <w:top w:val="none" w:sz="0" w:space="0" w:color="auto"/>
            <w:left w:val="none" w:sz="0" w:space="0" w:color="auto"/>
            <w:bottom w:val="none" w:sz="0" w:space="0" w:color="auto"/>
            <w:right w:val="none" w:sz="0" w:space="0" w:color="auto"/>
          </w:divBdr>
          <w:divsChild>
            <w:div w:id="150754863">
              <w:marLeft w:val="0"/>
              <w:marRight w:val="0"/>
              <w:marTop w:val="0"/>
              <w:marBottom w:val="0"/>
              <w:divBdr>
                <w:top w:val="none" w:sz="0" w:space="0" w:color="auto"/>
                <w:left w:val="none" w:sz="0" w:space="0" w:color="auto"/>
                <w:bottom w:val="none" w:sz="0" w:space="0" w:color="auto"/>
                <w:right w:val="none" w:sz="0" w:space="0" w:color="auto"/>
              </w:divBdr>
            </w:div>
          </w:divsChild>
        </w:div>
        <w:div w:id="1226451271">
          <w:marLeft w:val="0"/>
          <w:marRight w:val="0"/>
          <w:marTop w:val="0"/>
          <w:marBottom w:val="0"/>
          <w:divBdr>
            <w:top w:val="none" w:sz="0" w:space="0" w:color="auto"/>
            <w:left w:val="none" w:sz="0" w:space="0" w:color="auto"/>
            <w:bottom w:val="none" w:sz="0" w:space="0" w:color="auto"/>
            <w:right w:val="none" w:sz="0" w:space="0" w:color="auto"/>
          </w:divBdr>
          <w:divsChild>
            <w:div w:id="1285387142">
              <w:marLeft w:val="0"/>
              <w:marRight w:val="0"/>
              <w:marTop w:val="0"/>
              <w:marBottom w:val="0"/>
              <w:divBdr>
                <w:top w:val="none" w:sz="0" w:space="0" w:color="auto"/>
                <w:left w:val="none" w:sz="0" w:space="0" w:color="auto"/>
                <w:bottom w:val="none" w:sz="0" w:space="0" w:color="auto"/>
                <w:right w:val="none" w:sz="0" w:space="0" w:color="auto"/>
              </w:divBdr>
            </w:div>
          </w:divsChild>
        </w:div>
        <w:div w:id="1332948874">
          <w:marLeft w:val="0"/>
          <w:marRight w:val="0"/>
          <w:marTop w:val="0"/>
          <w:marBottom w:val="0"/>
          <w:divBdr>
            <w:top w:val="none" w:sz="0" w:space="0" w:color="auto"/>
            <w:left w:val="none" w:sz="0" w:space="0" w:color="auto"/>
            <w:bottom w:val="none" w:sz="0" w:space="0" w:color="auto"/>
            <w:right w:val="none" w:sz="0" w:space="0" w:color="auto"/>
          </w:divBdr>
          <w:divsChild>
            <w:div w:id="1467234710">
              <w:marLeft w:val="0"/>
              <w:marRight w:val="0"/>
              <w:marTop w:val="0"/>
              <w:marBottom w:val="0"/>
              <w:divBdr>
                <w:top w:val="none" w:sz="0" w:space="0" w:color="auto"/>
                <w:left w:val="none" w:sz="0" w:space="0" w:color="auto"/>
                <w:bottom w:val="none" w:sz="0" w:space="0" w:color="auto"/>
                <w:right w:val="none" w:sz="0" w:space="0" w:color="auto"/>
              </w:divBdr>
            </w:div>
            <w:div w:id="1907567786">
              <w:marLeft w:val="0"/>
              <w:marRight w:val="0"/>
              <w:marTop w:val="0"/>
              <w:marBottom w:val="0"/>
              <w:divBdr>
                <w:top w:val="none" w:sz="0" w:space="0" w:color="auto"/>
                <w:left w:val="none" w:sz="0" w:space="0" w:color="auto"/>
                <w:bottom w:val="none" w:sz="0" w:space="0" w:color="auto"/>
                <w:right w:val="none" w:sz="0" w:space="0" w:color="auto"/>
              </w:divBdr>
            </w:div>
          </w:divsChild>
        </w:div>
        <w:div w:id="1695229961">
          <w:marLeft w:val="0"/>
          <w:marRight w:val="0"/>
          <w:marTop w:val="0"/>
          <w:marBottom w:val="0"/>
          <w:divBdr>
            <w:top w:val="none" w:sz="0" w:space="0" w:color="auto"/>
            <w:left w:val="none" w:sz="0" w:space="0" w:color="auto"/>
            <w:bottom w:val="none" w:sz="0" w:space="0" w:color="auto"/>
            <w:right w:val="none" w:sz="0" w:space="0" w:color="auto"/>
          </w:divBdr>
          <w:divsChild>
            <w:div w:id="1212767433">
              <w:marLeft w:val="0"/>
              <w:marRight w:val="0"/>
              <w:marTop w:val="0"/>
              <w:marBottom w:val="0"/>
              <w:divBdr>
                <w:top w:val="none" w:sz="0" w:space="0" w:color="auto"/>
                <w:left w:val="none" w:sz="0" w:space="0" w:color="auto"/>
                <w:bottom w:val="none" w:sz="0" w:space="0" w:color="auto"/>
                <w:right w:val="none" w:sz="0" w:space="0" w:color="auto"/>
              </w:divBdr>
            </w:div>
          </w:divsChild>
        </w:div>
        <w:div w:id="1733581998">
          <w:marLeft w:val="0"/>
          <w:marRight w:val="0"/>
          <w:marTop w:val="0"/>
          <w:marBottom w:val="0"/>
          <w:divBdr>
            <w:top w:val="none" w:sz="0" w:space="0" w:color="auto"/>
            <w:left w:val="none" w:sz="0" w:space="0" w:color="auto"/>
            <w:bottom w:val="none" w:sz="0" w:space="0" w:color="auto"/>
            <w:right w:val="none" w:sz="0" w:space="0" w:color="auto"/>
          </w:divBdr>
          <w:divsChild>
            <w:div w:id="20786353">
              <w:marLeft w:val="0"/>
              <w:marRight w:val="0"/>
              <w:marTop w:val="0"/>
              <w:marBottom w:val="0"/>
              <w:divBdr>
                <w:top w:val="none" w:sz="0" w:space="0" w:color="auto"/>
                <w:left w:val="none" w:sz="0" w:space="0" w:color="auto"/>
                <w:bottom w:val="none" w:sz="0" w:space="0" w:color="auto"/>
                <w:right w:val="none" w:sz="0" w:space="0" w:color="auto"/>
              </w:divBdr>
            </w:div>
            <w:div w:id="1405450884">
              <w:marLeft w:val="0"/>
              <w:marRight w:val="0"/>
              <w:marTop w:val="0"/>
              <w:marBottom w:val="0"/>
              <w:divBdr>
                <w:top w:val="none" w:sz="0" w:space="0" w:color="auto"/>
                <w:left w:val="none" w:sz="0" w:space="0" w:color="auto"/>
                <w:bottom w:val="none" w:sz="0" w:space="0" w:color="auto"/>
                <w:right w:val="none" w:sz="0" w:space="0" w:color="auto"/>
              </w:divBdr>
            </w:div>
          </w:divsChild>
        </w:div>
        <w:div w:id="1739210983">
          <w:marLeft w:val="0"/>
          <w:marRight w:val="0"/>
          <w:marTop w:val="0"/>
          <w:marBottom w:val="0"/>
          <w:divBdr>
            <w:top w:val="none" w:sz="0" w:space="0" w:color="auto"/>
            <w:left w:val="none" w:sz="0" w:space="0" w:color="auto"/>
            <w:bottom w:val="none" w:sz="0" w:space="0" w:color="auto"/>
            <w:right w:val="none" w:sz="0" w:space="0" w:color="auto"/>
          </w:divBdr>
          <w:divsChild>
            <w:div w:id="1749958859">
              <w:marLeft w:val="0"/>
              <w:marRight w:val="0"/>
              <w:marTop w:val="0"/>
              <w:marBottom w:val="0"/>
              <w:divBdr>
                <w:top w:val="none" w:sz="0" w:space="0" w:color="auto"/>
                <w:left w:val="none" w:sz="0" w:space="0" w:color="auto"/>
                <w:bottom w:val="none" w:sz="0" w:space="0" w:color="auto"/>
                <w:right w:val="none" w:sz="0" w:space="0" w:color="auto"/>
              </w:divBdr>
            </w:div>
          </w:divsChild>
        </w:div>
        <w:div w:id="1975676882">
          <w:marLeft w:val="0"/>
          <w:marRight w:val="0"/>
          <w:marTop w:val="0"/>
          <w:marBottom w:val="0"/>
          <w:divBdr>
            <w:top w:val="none" w:sz="0" w:space="0" w:color="auto"/>
            <w:left w:val="none" w:sz="0" w:space="0" w:color="auto"/>
            <w:bottom w:val="none" w:sz="0" w:space="0" w:color="auto"/>
            <w:right w:val="none" w:sz="0" w:space="0" w:color="auto"/>
          </w:divBdr>
          <w:divsChild>
            <w:div w:id="139734697">
              <w:marLeft w:val="0"/>
              <w:marRight w:val="0"/>
              <w:marTop w:val="0"/>
              <w:marBottom w:val="0"/>
              <w:divBdr>
                <w:top w:val="none" w:sz="0" w:space="0" w:color="auto"/>
                <w:left w:val="none" w:sz="0" w:space="0" w:color="auto"/>
                <w:bottom w:val="none" w:sz="0" w:space="0" w:color="auto"/>
                <w:right w:val="none" w:sz="0" w:space="0" w:color="auto"/>
              </w:divBdr>
            </w:div>
            <w:div w:id="102656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920078">
      <w:bodyDiv w:val="1"/>
      <w:marLeft w:val="0"/>
      <w:marRight w:val="0"/>
      <w:marTop w:val="0"/>
      <w:marBottom w:val="0"/>
      <w:divBdr>
        <w:top w:val="none" w:sz="0" w:space="0" w:color="auto"/>
        <w:left w:val="none" w:sz="0" w:space="0" w:color="auto"/>
        <w:bottom w:val="none" w:sz="0" w:space="0" w:color="auto"/>
        <w:right w:val="none" w:sz="0" w:space="0" w:color="auto"/>
      </w:divBdr>
      <w:divsChild>
        <w:div w:id="33386047">
          <w:marLeft w:val="0"/>
          <w:marRight w:val="0"/>
          <w:marTop w:val="0"/>
          <w:marBottom w:val="0"/>
          <w:divBdr>
            <w:top w:val="none" w:sz="0" w:space="0" w:color="auto"/>
            <w:left w:val="none" w:sz="0" w:space="0" w:color="auto"/>
            <w:bottom w:val="none" w:sz="0" w:space="0" w:color="auto"/>
            <w:right w:val="none" w:sz="0" w:space="0" w:color="auto"/>
          </w:divBdr>
          <w:divsChild>
            <w:div w:id="1008144669">
              <w:marLeft w:val="0"/>
              <w:marRight w:val="0"/>
              <w:marTop w:val="0"/>
              <w:marBottom w:val="0"/>
              <w:divBdr>
                <w:top w:val="none" w:sz="0" w:space="0" w:color="auto"/>
                <w:left w:val="none" w:sz="0" w:space="0" w:color="auto"/>
                <w:bottom w:val="none" w:sz="0" w:space="0" w:color="auto"/>
                <w:right w:val="none" w:sz="0" w:space="0" w:color="auto"/>
              </w:divBdr>
            </w:div>
            <w:div w:id="1701276761">
              <w:marLeft w:val="0"/>
              <w:marRight w:val="0"/>
              <w:marTop w:val="0"/>
              <w:marBottom w:val="0"/>
              <w:divBdr>
                <w:top w:val="none" w:sz="0" w:space="0" w:color="auto"/>
                <w:left w:val="none" w:sz="0" w:space="0" w:color="auto"/>
                <w:bottom w:val="none" w:sz="0" w:space="0" w:color="auto"/>
                <w:right w:val="none" w:sz="0" w:space="0" w:color="auto"/>
              </w:divBdr>
            </w:div>
          </w:divsChild>
        </w:div>
        <w:div w:id="39133805">
          <w:marLeft w:val="0"/>
          <w:marRight w:val="0"/>
          <w:marTop w:val="0"/>
          <w:marBottom w:val="0"/>
          <w:divBdr>
            <w:top w:val="none" w:sz="0" w:space="0" w:color="auto"/>
            <w:left w:val="none" w:sz="0" w:space="0" w:color="auto"/>
            <w:bottom w:val="none" w:sz="0" w:space="0" w:color="auto"/>
            <w:right w:val="none" w:sz="0" w:space="0" w:color="auto"/>
          </w:divBdr>
          <w:divsChild>
            <w:div w:id="547647779">
              <w:marLeft w:val="0"/>
              <w:marRight w:val="0"/>
              <w:marTop w:val="0"/>
              <w:marBottom w:val="0"/>
              <w:divBdr>
                <w:top w:val="none" w:sz="0" w:space="0" w:color="auto"/>
                <w:left w:val="none" w:sz="0" w:space="0" w:color="auto"/>
                <w:bottom w:val="none" w:sz="0" w:space="0" w:color="auto"/>
                <w:right w:val="none" w:sz="0" w:space="0" w:color="auto"/>
              </w:divBdr>
            </w:div>
          </w:divsChild>
        </w:div>
        <w:div w:id="85394358">
          <w:marLeft w:val="0"/>
          <w:marRight w:val="0"/>
          <w:marTop w:val="0"/>
          <w:marBottom w:val="0"/>
          <w:divBdr>
            <w:top w:val="none" w:sz="0" w:space="0" w:color="auto"/>
            <w:left w:val="none" w:sz="0" w:space="0" w:color="auto"/>
            <w:bottom w:val="none" w:sz="0" w:space="0" w:color="auto"/>
            <w:right w:val="none" w:sz="0" w:space="0" w:color="auto"/>
          </w:divBdr>
          <w:divsChild>
            <w:div w:id="1307856701">
              <w:marLeft w:val="0"/>
              <w:marRight w:val="0"/>
              <w:marTop w:val="0"/>
              <w:marBottom w:val="0"/>
              <w:divBdr>
                <w:top w:val="none" w:sz="0" w:space="0" w:color="auto"/>
                <w:left w:val="none" w:sz="0" w:space="0" w:color="auto"/>
                <w:bottom w:val="none" w:sz="0" w:space="0" w:color="auto"/>
                <w:right w:val="none" w:sz="0" w:space="0" w:color="auto"/>
              </w:divBdr>
            </w:div>
          </w:divsChild>
        </w:div>
        <w:div w:id="185363538">
          <w:marLeft w:val="0"/>
          <w:marRight w:val="0"/>
          <w:marTop w:val="0"/>
          <w:marBottom w:val="0"/>
          <w:divBdr>
            <w:top w:val="none" w:sz="0" w:space="0" w:color="auto"/>
            <w:left w:val="none" w:sz="0" w:space="0" w:color="auto"/>
            <w:bottom w:val="none" w:sz="0" w:space="0" w:color="auto"/>
            <w:right w:val="none" w:sz="0" w:space="0" w:color="auto"/>
          </w:divBdr>
          <w:divsChild>
            <w:div w:id="1058700684">
              <w:marLeft w:val="0"/>
              <w:marRight w:val="0"/>
              <w:marTop w:val="0"/>
              <w:marBottom w:val="0"/>
              <w:divBdr>
                <w:top w:val="none" w:sz="0" w:space="0" w:color="auto"/>
                <w:left w:val="none" w:sz="0" w:space="0" w:color="auto"/>
                <w:bottom w:val="none" w:sz="0" w:space="0" w:color="auto"/>
                <w:right w:val="none" w:sz="0" w:space="0" w:color="auto"/>
              </w:divBdr>
            </w:div>
          </w:divsChild>
        </w:div>
        <w:div w:id="245379678">
          <w:marLeft w:val="0"/>
          <w:marRight w:val="0"/>
          <w:marTop w:val="0"/>
          <w:marBottom w:val="0"/>
          <w:divBdr>
            <w:top w:val="none" w:sz="0" w:space="0" w:color="auto"/>
            <w:left w:val="none" w:sz="0" w:space="0" w:color="auto"/>
            <w:bottom w:val="none" w:sz="0" w:space="0" w:color="auto"/>
            <w:right w:val="none" w:sz="0" w:space="0" w:color="auto"/>
          </w:divBdr>
          <w:divsChild>
            <w:div w:id="133182408">
              <w:marLeft w:val="0"/>
              <w:marRight w:val="0"/>
              <w:marTop w:val="0"/>
              <w:marBottom w:val="0"/>
              <w:divBdr>
                <w:top w:val="none" w:sz="0" w:space="0" w:color="auto"/>
                <w:left w:val="none" w:sz="0" w:space="0" w:color="auto"/>
                <w:bottom w:val="none" w:sz="0" w:space="0" w:color="auto"/>
                <w:right w:val="none" w:sz="0" w:space="0" w:color="auto"/>
              </w:divBdr>
            </w:div>
          </w:divsChild>
        </w:div>
        <w:div w:id="273555813">
          <w:marLeft w:val="0"/>
          <w:marRight w:val="0"/>
          <w:marTop w:val="0"/>
          <w:marBottom w:val="0"/>
          <w:divBdr>
            <w:top w:val="none" w:sz="0" w:space="0" w:color="auto"/>
            <w:left w:val="none" w:sz="0" w:space="0" w:color="auto"/>
            <w:bottom w:val="none" w:sz="0" w:space="0" w:color="auto"/>
            <w:right w:val="none" w:sz="0" w:space="0" w:color="auto"/>
          </w:divBdr>
          <w:divsChild>
            <w:div w:id="11298259">
              <w:marLeft w:val="0"/>
              <w:marRight w:val="0"/>
              <w:marTop w:val="0"/>
              <w:marBottom w:val="0"/>
              <w:divBdr>
                <w:top w:val="none" w:sz="0" w:space="0" w:color="auto"/>
                <w:left w:val="none" w:sz="0" w:space="0" w:color="auto"/>
                <w:bottom w:val="none" w:sz="0" w:space="0" w:color="auto"/>
                <w:right w:val="none" w:sz="0" w:space="0" w:color="auto"/>
              </w:divBdr>
            </w:div>
            <w:div w:id="821193325">
              <w:marLeft w:val="0"/>
              <w:marRight w:val="0"/>
              <w:marTop w:val="0"/>
              <w:marBottom w:val="0"/>
              <w:divBdr>
                <w:top w:val="none" w:sz="0" w:space="0" w:color="auto"/>
                <w:left w:val="none" w:sz="0" w:space="0" w:color="auto"/>
                <w:bottom w:val="none" w:sz="0" w:space="0" w:color="auto"/>
                <w:right w:val="none" w:sz="0" w:space="0" w:color="auto"/>
              </w:divBdr>
            </w:div>
          </w:divsChild>
        </w:div>
        <w:div w:id="281620120">
          <w:marLeft w:val="0"/>
          <w:marRight w:val="0"/>
          <w:marTop w:val="0"/>
          <w:marBottom w:val="0"/>
          <w:divBdr>
            <w:top w:val="none" w:sz="0" w:space="0" w:color="auto"/>
            <w:left w:val="none" w:sz="0" w:space="0" w:color="auto"/>
            <w:bottom w:val="none" w:sz="0" w:space="0" w:color="auto"/>
            <w:right w:val="none" w:sz="0" w:space="0" w:color="auto"/>
          </w:divBdr>
          <w:divsChild>
            <w:div w:id="1392457846">
              <w:marLeft w:val="0"/>
              <w:marRight w:val="0"/>
              <w:marTop w:val="0"/>
              <w:marBottom w:val="0"/>
              <w:divBdr>
                <w:top w:val="none" w:sz="0" w:space="0" w:color="auto"/>
                <w:left w:val="none" w:sz="0" w:space="0" w:color="auto"/>
                <w:bottom w:val="none" w:sz="0" w:space="0" w:color="auto"/>
                <w:right w:val="none" w:sz="0" w:space="0" w:color="auto"/>
              </w:divBdr>
            </w:div>
          </w:divsChild>
        </w:div>
        <w:div w:id="285700889">
          <w:marLeft w:val="0"/>
          <w:marRight w:val="0"/>
          <w:marTop w:val="0"/>
          <w:marBottom w:val="0"/>
          <w:divBdr>
            <w:top w:val="none" w:sz="0" w:space="0" w:color="auto"/>
            <w:left w:val="none" w:sz="0" w:space="0" w:color="auto"/>
            <w:bottom w:val="none" w:sz="0" w:space="0" w:color="auto"/>
            <w:right w:val="none" w:sz="0" w:space="0" w:color="auto"/>
          </w:divBdr>
          <w:divsChild>
            <w:div w:id="1537500808">
              <w:marLeft w:val="0"/>
              <w:marRight w:val="0"/>
              <w:marTop w:val="0"/>
              <w:marBottom w:val="0"/>
              <w:divBdr>
                <w:top w:val="none" w:sz="0" w:space="0" w:color="auto"/>
                <w:left w:val="none" w:sz="0" w:space="0" w:color="auto"/>
                <w:bottom w:val="none" w:sz="0" w:space="0" w:color="auto"/>
                <w:right w:val="none" w:sz="0" w:space="0" w:color="auto"/>
              </w:divBdr>
            </w:div>
          </w:divsChild>
        </w:div>
        <w:div w:id="286201457">
          <w:marLeft w:val="0"/>
          <w:marRight w:val="0"/>
          <w:marTop w:val="0"/>
          <w:marBottom w:val="0"/>
          <w:divBdr>
            <w:top w:val="none" w:sz="0" w:space="0" w:color="auto"/>
            <w:left w:val="none" w:sz="0" w:space="0" w:color="auto"/>
            <w:bottom w:val="none" w:sz="0" w:space="0" w:color="auto"/>
            <w:right w:val="none" w:sz="0" w:space="0" w:color="auto"/>
          </w:divBdr>
          <w:divsChild>
            <w:div w:id="542788473">
              <w:marLeft w:val="0"/>
              <w:marRight w:val="0"/>
              <w:marTop w:val="0"/>
              <w:marBottom w:val="0"/>
              <w:divBdr>
                <w:top w:val="none" w:sz="0" w:space="0" w:color="auto"/>
                <w:left w:val="none" w:sz="0" w:space="0" w:color="auto"/>
                <w:bottom w:val="none" w:sz="0" w:space="0" w:color="auto"/>
                <w:right w:val="none" w:sz="0" w:space="0" w:color="auto"/>
              </w:divBdr>
            </w:div>
          </w:divsChild>
        </w:div>
        <w:div w:id="315695364">
          <w:marLeft w:val="0"/>
          <w:marRight w:val="0"/>
          <w:marTop w:val="0"/>
          <w:marBottom w:val="0"/>
          <w:divBdr>
            <w:top w:val="none" w:sz="0" w:space="0" w:color="auto"/>
            <w:left w:val="none" w:sz="0" w:space="0" w:color="auto"/>
            <w:bottom w:val="none" w:sz="0" w:space="0" w:color="auto"/>
            <w:right w:val="none" w:sz="0" w:space="0" w:color="auto"/>
          </w:divBdr>
          <w:divsChild>
            <w:div w:id="1260993250">
              <w:marLeft w:val="0"/>
              <w:marRight w:val="0"/>
              <w:marTop w:val="0"/>
              <w:marBottom w:val="0"/>
              <w:divBdr>
                <w:top w:val="none" w:sz="0" w:space="0" w:color="auto"/>
                <w:left w:val="none" w:sz="0" w:space="0" w:color="auto"/>
                <w:bottom w:val="none" w:sz="0" w:space="0" w:color="auto"/>
                <w:right w:val="none" w:sz="0" w:space="0" w:color="auto"/>
              </w:divBdr>
            </w:div>
          </w:divsChild>
        </w:div>
        <w:div w:id="356544301">
          <w:marLeft w:val="0"/>
          <w:marRight w:val="0"/>
          <w:marTop w:val="0"/>
          <w:marBottom w:val="0"/>
          <w:divBdr>
            <w:top w:val="none" w:sz="0" w:space="0" w:color="auto"/>
            <w:left w:val="none" w:sz="0" w:space="0" w:color="auto"/>
            <w:bottom w:val="none" w:sz="0" w:space="0" w:color="auto"/>
            <w:right w:val="none" w:sz="0" w:space="0" w:color="auto"/>
          </w:divBdr>
          <w:divsChild>
            <w:div w:id="669867509">
              <w:marLeft w:val="0"/>
              <w:marRight w:val="0"/>
              <w:marTop w:val="0"/>
              <w:marBottom w:val="0"/>
              <w:divBdr>
                <w:top w:val="none" w:sz="0" w:space="0" w:color="auto"/>
                <w:left w:val="none" w:sz="0" w:space="0" w:color="auto"/>
                <w:bottom w:val="none" w:sz="0" w:space="0" w:color="auto"/>
                <w:right w:val="none" w:sz="0" w:space="0" w:color="auto"/>
              </w:divBdr>
            </w:div>
            <w:div w:id="1860704488">
              <w:marLeft w:val="0"/>
              <w:marRight w:val="0"/>
              <w:marTop w:val="0"/>
              <w:marBottom w:val="0"/>
              <w:divBdr>
                <w:top w:val="none" w:sz="0" w:space="0" w:color="auto"/>
                <w:left w:val="none" w:sz="0" w:space="0" w:color="auto"/>
                <w:bottom w:val="none" w:sz="0" w:space="0" w:color="auto"/>
                <w:right w:val="none" w:sz="0" w:space="0" w:color="auto"/>
              </w:divBdr>
            </w:div>
          </w:divsChild>
        </w:div>
        <w:div w:id="367026495">
          <w:marLeft w:val="0"/>
          <w:marRight w:val="0"/>
          <w:marTop w:val="0"/>
          <w:marBottom w:val="0"/>
          <w:divBdr>
            <w:top w:val="none" w:sz="0" w:space="0" w:color="auto"/>
            <w:left w:val="none" w:sz="0" w:space="0" w:color="auto"/>
            <w:bottom w:val="none" w:sz="0" w:space="0" w:color="auto"/>
            <w:right w:val="none" w:sz="0" w:space="0" w:color="auto"/>
          </w:divBdr>
          <w:divsChild>
            <w:div w:id="854348306">
              <w:marLeft w:val="0"/>
              <w:marRight w:val="0"/>
              <w:marTop w:val="0"/>
              <w:marBottom w:val="0"/>
              <w:divBdr>
                <w:top w:val="none" w:sz="0" w:space="0" w:color="auto"/>
                <w:left w:val="none" w:sz="0" w:space="0" w:color="auto"/>
                <w:bottom w:val="none" w:sz="0" w:space="0" w:color="auto"/>
                <w:right w:val="none" w:sz="0" w:space="0" w:color="auto"/>
              </w:divBdr>
            </w:div>
            <w:div w:id="1753693888">
              <w:marLeft w:val="0"/>
              <w:marRight w:val="0"/>
              <w:marTop w:val="0"/>
              <w:marBottom w:val="0"/>
              <w:divBdr>
                <w:top w:val="none" w:sz="0" w:space="0" w:color="auto"/>
                <w:left w:val="none" w:sz="0" w:space="0" w:color="auto"/>
                <w:bottom w:val="none" w:sz="0" w:space="0" w:color="auto"/>
                <w:right w:val="none" w:sz="0" w:space="0" w:color="auto"/>
              </w:divBdr>
            </w:div>
          </w:divsChild>
        </w:div>
        <w:div w:id="385840982">
          <w:marLeft w:val="0"/>
          <w:marRight w:val="0"/>
          <w:marTop w:val="0"/>
          <w:marBottom w:val="0"/>
          <w:divBdr>
            <w:top w:val="none" w:sz="0" w:space="0" w:color="auto"/>
            <w:left w:val="none" w:sz="0" w:space="0" w:color="auto"/>
            <w:bottom w:val="none" w:sz="0" w:space="0" w:color="auto"/>
            <w:right w:val="none" w:sz="0" w:space="0" w:color="auto"/>
          </w:divBdr>
          <w:divsChild>
            <w:div w:id="1592929069">
              <w:marLeft w:val="0"/>
              <w:marRight w:val="0"/>
              <w:marTop w:val="0"/>
              <w:marBottom w:val="0"/>
              <w:divBdr>
                <w:top w:val="none" w:sz="0" w:space="0" w:color="auto"/>
                <w:left w:val="none" w:sz="0" w:space="0" w:color="auto"/>
                <w:bottom w:val="none" w:sz="0" w:space="0" w:color="auto"/>
                <w:right w:val="none" w:sz="0" w:space="0" w:color="auto"/>
              </w:divBdr>
            </w:div>
            <w:div w:id="1835339811">
              <w:marLeft w:val="0"/>
              <w:marRight w:val="0"/>
              <w:marTop w:val="0"/>
              <w:marBottom w:val="0"/>
              <w:divBdr>
                <w:top w:val="none" w:sz="0" w:space="0" w:color="auto"/>
                <w:left w:val="none" w:sz="0" w:space="0" w:color="auto"/>
                <w:bottom w:val="none" w:sz="0" w:space="0" w:color="auto"/>
                <w:right w:val="none" w:sz="0" w:space="0" w:color="auto"/>
              </w:divBdr>
            </w:div>
          </w:divsChild>
        </w:div>
        <w:div w:id="432937903">
          <w:marLeft w:val="0"/>
          <w:marRight w:val="0"/>
          <w:marTop w:val="0"/>
          <w:marBottom w:val="0"/>
          <w:divBdr>
            <w:top w:val="none" w:sz="0" w:space="0" w:color="auto"/>
            <w:left w:val="none" w:sz="0" w:space="0" w:color="auto"/>
            <w:bottom w:val="none" w:sz="0" w:space="0" w:color="auto"/>
            <w:right w:val="none" w:sz="0" w:space="0" w:color="auto"/>
          </w:divBdr>
          <w:divsChild>
            <w:div w:id="33311112">
              <w:marLeft w:val="0"/>
              <w:marRight w:val="0"/>
              <w:marTop w:val="0"/>
              <w:marBottom w:val="0"/>
              <w:divBdr>
                <w:top w:val="none" w:sz="0" w:space="0" w:color="auto"/>
                <w:left w:val="none" w:sz="0" w:space="0" w:color="auto"/>
                <w:bottom w:val="none" w:sz="0" w:space="0" w:color="auto"/>
                <w:right w:val="none" w:sz="0" w:space="0" w:color="auto"/>
              </w:divBdr>
            </w:div>
            <w:div w:id="48382060">
              <w:marLeft w:val="0"/>
              <w:marRight w:val="0"/>
              <w:marTop w:val="0"/>
              <w:marBottom w:val="0"/>
              <w:divBdr>
                <w:top w:val="none" w:sz="0" w:space="0" w:color="auto"/>
                <w:left w:val="none" w:sz="0" w:space="0" w:color="auto"/>
                <w:bottom w:val="none" w:sz="0" w:space="0" w:color="auto"/>
                <w:right w:val="none" w:sz="0" w:space="0" w:color="auto"/>
              </w:divBdr>
            </w:div>
          </w:divsChild>
        </w:div>
        <w:div w:id="437674236">
          <w:marLeft w:val="0"/>
          <w:marRight w:val="0"/>
          <w:marTop w:val="0"/>
          <w:marBottom w:val="0"/>
          <w:divBdr>
            <w:top w:val="none" w:sz="0" w:space="0" w:color="auto"/>
            <w:left w:val="none" w:sz="0" w:space="0" w:color="auto"/>
            <w:bottom w:val="none" w:sz="0" w:space="0" w:color="auto"/>
            <w:right w:val="none" w:sz="0" w:space="0" w:color="auto"/>
          </w:divBdr>
          <w:divsChild>
            <w:div w:id="1976443100">
              <w:marLeft w:val="0"/>
              <w:marRight w:val="0"/>
              <w:marTop w:val="0"/>
              <w:marBottom w:val="0"/>
              <w:divBdr>
                <w:top w:val="none" w:sz="0" w:space="0" w:color="auto"/>
                <w:left w:val="none" w:sz="0" w:space="0" w:color="auto"/>
                <w:bottom w:val="none" w:sz="0" w:space="0" w:color="auto"/>
                <w:right w:val="none" w:sz="0" w:space="0" w:color="auto"/>
              </w:divBdr>
            </w:div>
          </w:divsChild>
        </w:div>
        <w:div w:id="469908024">
          <w:marLeft w:val="0"/>
          <w:marRight w:val="0"/>
          <w:marTop w:val="0"/>
          <w:marBottom w:val="0"/>
          <w:divBdr>
            <w:top w:val="none" w:sz="0" w:space="0" w:color="auto"/>
            <w:left w:val="none" w:sz="0" w:space="0" w:color="auto"/>
            <w:bottom w:val="none" w:sz="0" w:space="0" w:color="auto"/>
            <w:right w:val="none" w:sz="0" w:space="0" w:color="auto"/>
          </w:divBdr>
          <w:divsChild>
            <w:div w:id="175972472">
              <w:marLeft w:val="0"/>
              <w:marRight w:val="0"/>
              <w:marTop w:val="0"/>
              <w:marBottom w:val="0"/>
              <w:divBdr>
                <w:top w:val="none" w:sz="0" w:space="0" w:color="auto"/>
                <w:left w:val="none" w:sz="0" w:space="0" w:color="auto"/>
                <w:bottom w:val="none" w:sz="0" w:space="0" w:color="auto"/>
                <w:right w:val="none" w:sz="0" w:space="0" w:color="auto"/>
              </w:divBdr>
            </w:div>
            <w:div w:id="545146479">
              <w:marLeft w:val="0"/>
              <w:marRight w:val="0"/>
              <w:marTop w:val="0"/>
              <w:marBottom w:val="0"/>
              <w:divBdr>
                <w:top w:val="none" w:sz="0" w:space="0" w:color="auto"/>
                <w:left w:val="none" w:sz="0" w:space="0" w:color="auto"/>
                <w:bottom w:val="none" w:sz="0" w:space="0" w:color="auto"/>
                <w:right w:val="none" w:sz="0" w:space="0" w:color="auto"/>
              </w:divBdr>
            </w:div>
          </w:divsChild>
        </w:div>
        <w:div w:id="488133257">
          <w:marLeft w:val="0"/>
          <w:marRight w:val="0"/>
          <w:marTop w:val="0"/>
          <w:marBottom w:val="0"/>
          <w:divBdr>
            <w:top w:val="none" w:sz="0" w:space="0" w:color="auto"/>
            <w:left w:val="none" w:sz="0" w:space="0" w:color="auto"/>
            <w:bottom w:val="none" w:sz="0" w:space="0" w:color="auto"/>
            <w:right w:val="none" w:sz="0" w:space="0" w:color="auto"/>
          </w:divBdr>
          <w:divsChild>
            <w:div w:id="1638027127">
              <w:marLeft w:val="0"/>
              <w:marRight w:val="0"/>
              <w:marTop w:val="0"/>
              <w:marBottom w:val="0"/>
              <w:divBdr>
                <w:top w:val="none" w:sz="0" w:space="0" w:color="auto"/>
                <w:left w:val="none" w:sz="0" w:space="0" w:color="auto"/>
                <w:bottom w:val="none" w:sz="0" w:space="0" w:color="auto"/>
                <w:right w:val="none" w:sz="0" w:space="0" w:color="auto"/>
              </w:divBdr>
            </w:div>
          </w:divsChild>
        </w:div>
        <w:div w:id="493690204">
          <w:marLeft w:val="0"/>
          <w:marRight w:val="0"/>
          <w:marTop w:val="0"/>
          <w:marBottom w:val="0"/>
          <w:divBdr>
            <w:top w:val="none" w:sz="0" w:space="0" w:color="auto"/>
            <w:left w:val="none" w:sz="0" w:space="0" w:color="auto"/>
            <w:bottom w:val="none" w:sz="0" w:space="0" w:color="auto"/>
            <w:right w:val="none" w:sz="0" w:space="0" w:color="auto"/>
          </w:divBdr>
          <w:divsChild>
            <w:div w:id="462424619">
              <w:marLeft w:val="0"/>
              <w:marRight w:val="0"/>
              <w:marTop w:val="0"/>
              <w:marBottom w:val="0"/>
              <w:divBdr>
                <w:top w:val="none" w:sz="0" w:space="0" w:color="auto"/>
                <w:left w:val="none" w:sz="0" w:space="0" w:color="auto"/>
                <w:bottom w:val="none" w:sz="0" w:space="0" w:color="auto"/>
                <w:right w:val="none" w:sz="0" w:space="0" w:color="auto"/>
              </w:divBdr>
            </w:div>
          </w:divsChild>
        </w:div>
        <w:div w:id="522670746">
          <w:marLeft w:val="0"/>
          <w:marRight w:val="0"/>
          <w:marTop w:val="0"/>
          <w:marBottom w:val="0"/>
          <w:divBdr>
            <w:top w:val="none" w:sz="0" w:space="0" w:color="auto"/>
            <w:left w:val="none" w:sz="0" w:space="0" w:color="auto"/>
            <w:bottom w:val="none" w:sz="0" w:space="0" w:color="auto"/>
            <w:right w:val="none" w:sz="0" w:space="0" w:color="auto"/>
          </w:divBdr>
          <w:divsChild>
            <w:div w:id="984774608">
              <w:marLeft w:val="0"/>
              <w:marRight w:val="0"/>
              <w:marTop w:val="0"/>
              <w:marBottom w:val="0"/>
              <w:divBdr>
                <w:top w:val="none" w:sz="0" w:space="0" w:color="auto"/>
                <w:left w:val="none" w:sz="0" w:space="0" w:color="auto"/>
                <w:bottom w:val="none" w:sz="0" w:space="0" w:color="auto"/>
                <w:right w:val="none" w:sz="0" w:space="0" w:color="auto"/>
              </w:divBdr>
            </w:div>
            <w:div w:id="1376857472">
              <w:marLeft w:val="0"/>
              <w:marRight w:val="0"/>
              <w:marTop w:val="0"/>
              <w:marBottom w:val="0"/>
              <w:divBdr>
                <w:top w:val="none" w:sz="0" w:space="0" w:color="auto"/>
                <w:left w:val="none" w:sz="0" w:space="0" w:color="auto"/>
                <w:bottom w:val="none" w:sz="0" w:space="0" w:color="auto"/>
                <w:right w:val="none" w:sz="0" w:space="0" w:color="auto"/>
              </w:divBdr>
            </w:div>
          </w:divsChild>
        </w:div>
        <w:div w:id="616647320">
          <w:marLeft w:val="0"/>
          <w:marRight w:val="0"/>
          <w:marTop w:val="0"/>
          <w:marBottom w:val="0"/>
          <w:divBdr>
            <w:top w:val="none" w:sz="0" w:space="0" w:color="auto"/>
            <w:left w:val="none" w:sz="0" w:space="0" w:color="auto"/>
            <w:bottom w:val="none" w:sz="0" w:space="0" w:color="auto"/>
            <w:right w:val="none" w:sz="0" w:space="0" w:color="auto"/>
          </w:divBdr>
          <w:divsChild>
            <w:div w:id="95909330">
              <w:marLeft w:val="0"/>
              <w:marRight w:val="0"/>
              <w:marTop w:val="0"/>
              <w:marBottom w:val="0"/>
              <w:divBdr>
                <w:top w:val="none" w:sz="0" w:space="0" w:color="auto"/>
                <w:left w:val="none" w:sz="0" w:space="0" w:color="auto"/>
                <w:bottom w:val="none" w:sz="0" w:space="0" w:color="auto"/>
                <w:right w:val="none" w:sz="0" w:space="0" w:color="auto"/>
              </w:divBdr>
            </w:div>
            <w:div w:id="1427117154">
              <w:marLeft w:val="0"/>
              <w:marRight w:val="0"/>
              <w:marTop w:val="0"/>
              <w:marBottom w:val="0"/>
              <w:divBdr>
                <w:top w:val="none" w:sz="0" w:space="0" w:color="auto"/>
                <w:left w:val="none" w:sz="0" w:space="0" w:color="auto"/>
                <w:bottom w:val="none" w:sz="0" w:space="0" w:color="auto"/>
                <w:right w:val="none" w:sz="0" w:space="0" w:color="auto"/>
              </w:divBdr>
            </w:div>
          </w:divsChild>
        </w:div>
        <w:div w:id="680815174">
          <w:marLeft w:val="0"/>
          <w:marRight w:val="0"/>
          <w:marTop w:val="0"/>
          <w:marBottom w:val="0"/>
          <w:divBdr>
            <w:top w:val="none" w:sz="0" w:space="0" w:color="auto"/>
            <w:left w:val="none" w:sz="0" w:space="0" w:color="auto"/>
            <w:bottom w:val="none" w:sz="0" w:space="0" w:color="auto"/>
            <w:right w:val="none" w:sz="0" w:space="0" w:color="auto"/>
          </w:divBdr>
          <w:divsChild>
            <w:div w:id="589319817">
              <w:marLeft w:val="0"/>
              <w:marRight w:val="0"/>
              <w:marTop w:val="0"/>
              <w:marBottom w:val="0"/>
              <w:divBdr>
                <w:top w:val="none" w:sz="0" w:space="0" w:color="auto"/>
                <w:left w:val="none" w:sz="0" w:space="0" w:color="auto"/>
                <w:bottom w:val="none" w:sz="0" w:space="0" w:color="auto"/>
                <w:right w:val="none" w:sz="0" w:space="0" w:color="auto"/>
              </w:divBdr>
            </w:div>
            <w:div w:id="1367833016">
              <w:marLeft w:val="0"/>
              <w:marRight w:val="0"/>
              <w:marTop w:val="0"/>
              <w:marBottom w:val="0"/>
              <w:divBdr>
                <w:top w:val="none" w:sz="0" w:space="0" w:color="auto"/>
                <w:left w:val="none" w:sz="0" w:space="0" w:color="auto"/>
                <w:bottom w:val="none" w:sz="0" w:space="0" w:color="auto"/>
                <w:right w:val="none" w:sz="0" w:space="0" w:color="auto"/>
              </w:divBdr>
            </w:div>
          </w:divsChild>
        </w:div>
        <w:div w:id="690254339">
          <w:marLeft w:val="0"/>
          <w:marRight w:val="0"/>
          <w:marTop w:val="0"/>
          <w:marBottom w:val="0"/>
          <w:divBdr>
            <w:top w:val="none" w:sz="0" w:space="0" w:color="auto"/>
            <w:left w:val="none" w:sz="0" w:space="0" w:color="auto"/>
            <w:bottom w:val="none" w:sz="0" w:space="0" w:color="auto"/>
            <w:right w:val="none" w:sz="0" w:space="0" w:color="auto"/>
          </w:divBdr>
          <w:divsChild>
            <w:div w:id="952446320">
              <w:marLeft w:val="0"/>
              <w:marRight w:val="0"/>
              <w:marTop w:val="0"/>
              <w:marBottom w:val="0"/>
              <w:divBdr>
                <w:top w:val="none" w:sz="0" w:space="0" w:color="auto"/>
                <w:left w:val="none" w:sz="0" w:space="0" w:color="auto"/>
                <w:bottom w:val="none" w:sz="0" w:space="0" w:color="auto"/>
                <w:right w:val="none" w:sz="0" w:space="0" w:color="auto"/>
              </w:divBdr>
            </w:div>
          </w:divsChild>
        </w:div>
        <w:div w:id="692652548">
          <w:marLeft w:val="0"/>
          <w:marRight w:val="0"/>
          <w:marTop w:val="0"/>
          <w:marBottom w:val="0"/>
          <w:divBdr>
            <w:top w:val="none" w:sz="0" w:space="0" w:color="auto"/>
            <w:left w:val="none" w:sz="0" w:space="0" w:color="auto"/>
            <w:bottom w:val="none" w:sz="0" w:space="0" w:color="auto"/>
            <w:right w:val="none" w:sz="0" w:space="0" w:color="auto"/>
          </w:divBdr>
          <w:divsChild>
            <w:div w:id="868447271">
              <w:marLeft w:val="0"/>
              <w:marRight w:val="0"/>
              <w:marTop w:val="0"/>
              <w:marBottom w:val="0"/>
              <w:divBdr>
                <w:top w:val="none" w:sz="0" w:space="0" w:color="auto"/>
                <w:left w:val="none" w:sz="0" w:space="0" w:color="auto"/>
                <w:bottom w:val="none" w:sz="0" w:space="0" w:color="auto"/>
                <w:right w:val="none" w:sz="0" w:space="0" w:color="auto"/>
              </w:divBdr>
            </w:div>
          </w:divsChild>
        </w:div>
        <w:div w:id="707531768">
          <w:marLeft w:val="0"/>
          <w:marRight w:val="0"/>
          <w:marTop w:val="0"/>
          <w:marBottom w:val="0"/>
          <w:divBdr>
            <w:top w:val="none" w:sz="0" w:space="0" w:color="auto"/>
            <w:left w:val="none" w:sz="0" w:space="0" w:color="auto"/>
            <w:bottom w:val="none" w:sz="0" w:space="0" w:color="auto"/>
            <w:right w:val="none" w:sz="0" w:space="0" w:color="auto"/>
          </w:divBdr>
          <w:divsChild>
            <w:div w:id="33308788">
              <w:marLeft w:val="0"/>
              <w:marRight w:val="0"/>
              <w:marTop w:val="0"/>
              <w:marBottom w:val="0"/>
              <w:divBdr>
                <w:top w:val="none" w:sz="0" w:space="0" w:color="auto"/>
                <w:left w:val="none" w:sz="0" w:space="0" w:color="auto"/>
                <w:bottom w:val="none" w:sz="0" w:space="0" w:color="auto"/>
                <w:right w:val="none" w:sz="0" w:space="0" w:color="auto"/>
              </w:divBdr>
            </w:div>
          </w:divsChild>
        </w:div>
        <w:div w:id="721368591">
          <w:marLeft w:val="0"/>
          <w:marRight w:val="0"/>
          <w:marTop w:val="0"/>
          <w:marBottom w:val="0"/>
          <w:divBdr>
            <w:top w:val="none" w:sz="0" w:space="0" w:color="auto"/>
            <w:left w:val="none" w:sz="0" w:space="0" w:color="auto"/>
            <w:bottom w:val="none" w:sz="0" w:space="0" w:color="auto"/>
            <w:right w:val="none" w:sz="0" w:space="0" w:color="auto"/>
          </w:divBdr>
          <w:divsChild>
            <w:div w:id="586036752">
              <w:marLeft w:val="0"/>
              <w:marRight w:val="0"/>
              <w:marTop w:val="0"/>
              <w:marBottom w:val="0"/>
              <w:divBdr>
                <w:top w:val="none" w:sz="0" w:space="0" w:color="auto"/>
                <w:left w:val="none" w:sz="0" w:space="0" w:color="auto"/>
                <w:bottom w:val="none" w:sz="0" w:space="0" w:color="auto"/>
                <w:right w:val="none" w:sz="0" w:space="0" w:color="auto"/>
              </w:divBdr>
            </w:div>
          </w:divsChild>
        </w:div>
        <w:div w:id="737702299">
          <w:marLeft w:val="0"/>
          <w:marRight w:val="0"/>
          <w:marTop w:val="0"/>
          <w:marBottom w:val="0"/>
          <w:divBdr>
            <w:top w:val="none" w:sz="0" w:space="0" w:color="auto"/>
            <w:left w:val="none" w:sz="0" w:space="0" w:color="auto"/>
            <w:bottom w:val="none" w:sz="0" w:space="0" w:color="auto"/>
            <w:right w:val="none" w:sz="0" w:space="0" w:color="auto"/>
          </w:divBdr>
          <w:divsChild>
            <w:div w:id="1828937719">
              <w:marLeft w:val="0"/>
              <w:marRight w:val="0"/>
              <w:marTop w:val="0"/>
              <w:marBottom w:val="0"/>
              <w:divBdr>
                <w:top w:val="none" w:sz="0" w:space="0" w:color="auto"/>
                <w:left w:val="none" w:sz="0" w:space="0" w:color="auto"/>
                <w:bottom w:val="none" w:sz="0" w:space="0" w:color="auto"/>
                <w:right w:val="none" w:sz="0" w:space="0" w:color="auto"/>
              </w:divBdr>
            </w:div>
          </w:divsChild>
        </w:div>
        <w:div w:id="783618986">
          <w:marLeft w:val="0"/>
          <w:marRight w:val="0"/>
          <w:marTop w:val="0"/>
          <w:marBottom w:val="0"/>
          <w:divBdr>
            <w:top w:val="none" w:sz="0" w:space="0" w:color="auto"/>
            <w:left w:val="none" w:sz="0" w:space="0" w:color="auto"/>
            <w:bottom w:val="none" w:sz="0" w:space="0" w:color="auto"/>
            <w:right w:val="none" w:sz="0" w:space="0" w:color="auto"/>
          </w:divBdr>
          <w:divsChild>
            <w:div w:id="936476605">
              <w:marLeft w:val="0"/>
              <w:marRight w:val="0"/>
              <w:marTop w:val="0"/>
              <w:marBottom w:val="0"/>
              <w:divBdr>
                <w:top w:val="none" w:sz="0" w:space="0" w:color="auto"/>
                <w:left w:val="none" w:sz="0" w:space="0" w:color="auto"/>
                <w:bottom w:val="none" w:sz="0" w:space="0" w:color="auto"/>
                <w:right w:val="none" w:sz="0" w:space="0" w:color="auto"/>
              </w:divBdr>
            </w:div>
          </w:divsChild>
        </w:div>
        <w:div w:id="797914297">
          <w:marLeft w:val="0"/>
          <w:marRight w:val="0"/>
          <w:marTop w:val="0"/>
          <w:marBottom w:val="0"/>
          <w:divBdr>
            <w:top w:val="none" w:sz="0" w:space="0" w:color="auto"/>
            <w:left w:val="none" w:sz="0" w:space="0" w:color="auto"/>
            <w:bottom w:val="none" w:sz="0" w:space="0" w:color="auto"/>
            <w:right w:val="none" w:sz="0" w:space="0" w:color="auto"/>
          </w:divBdr>
          <w:divsChild>
            <w:div w:id="1720594133">
              <w:marLeft w:val="0"/>
              <w:marRight w:val="0"/>
              <w:marTop w:val="0"/>
              <w:marBottom w:val="0"/>
              <w:divBdr>
                <w:top w:val="none" w:sz="0" w:space="0" w:color="auto"/>
                <w:left w:val="none" w:sz="0" w:space="0" w:color="auto"/>
                <w:bottom w:val="none" w:sz="0" w:space="0" w:color="auto"/>
                <w:right w:val="none" w:sz="0" w:space="0" w:color="auto"/>
              </w:divBdr>
            </w:div>
          </w:divsChild>
        </w:div>
        <w:div w:id="866410410">
          <w:marLeft w:val="0"/>
          <w:marRight w:val="0"/>
          <w:marTop w:val="0"/>
          <w:marBottom w:val="0"/>
          <w:divBdr>
            <w:top w:val="none" w:sz="0" w:space="0" w:color="auto"/>
            <w:left w:val="none" w:sz="0" w:space="0" w:color="auto"/>
            <w:bottom w:val="none" w:sz="0" w:space="0" w:color="auto"/>
            <w:right w:val="none" w:sz="0" w:space="0" w:color="auto"/>
          </w:divBdr>
          <w:divsChild>
            <w:div w:id="1528568762">
              <w:marLeft w:val="0"/>
              <w:marRight w:val="0"/>
              <w:marTop w:val="0"/>
              <w:marBottom w:val="0"/>
              <w:divBdr>
                <w:top w:val="none" w:sz="0" w:space="0" w:color="auto"/>
                <w:left w:val="none" w:sz="0" w:space="0" w:color="auto"/>
                <w:bottom w:val="none" w:sz="0" w:space="0" w:color="auto"/>
                <w:right w:val="none" w:sz="0" w:space="0" w:color="auto"/>
              </w:divBdr>
            </w:div>
          </w:divsChild>
        </w:div>
        <w:div w:id="887643802">
          <w:marLeft w:val="0"/>
          <w:marRight w:val="0"/>
          <w:marTop w:val="0"/>
          <w:marBottom w:val="0"/>
          <w:divBdr>
            <w:top w:val="none" w:sz="0" w:space="0" w:color="auto"/>
            <w:left w:val="none" w:sz="0" w:space="0" w:color="auto"/>
            <w:bottom w:val="none" w:sz="0" w:space="0" w:color="auto"/>
            <w:right w:val="none" w:sz="0" w:space="0" w:color="auto"/>
          </w:divBdr>
          <w:divsChild>
            <w:div w:id="1001156987">
              <w:marLeft w:val="0"/>
              <w:marRight w:val="0"/>
              <w:marTop w:val="0"/>
              <w:marBottom w:val="0"/>
              <w:divBdr>
                <w:top w:val="none" w:sz="0" w:space="0" w:color="auto"/>
                <w:left w:val="none" w:sz="0" w:space="0" w:color="auto"/>
                <w:bottom w:val="none" w:sz="0" w:space="0" w:color="auto"/>
                <w:right w:val="none" w:sz="0" w:space="0" w:color="auto"/>
              </w:divBdr>
            </w:div>
          </w:divsChild>
        </w:div>
        <w:div w:id="929973243">
          <w:marLeft w:val="0"/>
          <w:marRight w:val="0"/>
          <w:marTop w:val="0"/>
          <w:marBottom w:val="0"/>
          <w:divBdr>
            <w:top w:val="none" w:sz="0" w:space="0" w:color="auto"/>
            <w:left w:val="none" w:sz="0" w:space="0" w:color="auto"/>
            <w:bottom w:val="none" w:sz="0" w:space="0" w:color="auto"/>
            <w:right w:val="none" w:sz="0" w:space="0" w:color="auto"/>
          </w:divBdr>
          <w:divsChild>
            <w:div w:id="746265303">
              <w:marLeft w:val="0"/>
              <w:marRight w:val="0"/>
              <w:marTop w:val="0"/>
              <w:marBottom w:val="0"/>
              <w:divBdr>
                <w:top w:val="none" w:sz="0" w:space="0" w:color="auto"/>
                <w:left w:val="none" w:sz="0" w:space="0" w:color="auto"/>
                <w:bottom w:val="none" w:sz="0" w:space="0" w:color="auto"/>
                <w:right w:val="none" w:sz="0" w:space="0" w:color="auto"/>
              </w:divBdr>
            </w:div>
          </w:divsChild>
        </w:div>
        <w:div w:id="935988097">
          <w:marLeft w:val="0"/>
          <w:marRight w:val="0"/>
          <w:marTop w:val="0"/>
          <w:marBottom w:val="0"/>
          <w:divBdr>
            <w:top w:val="none" w:sz="0" w:space="0" w:color="auto"/>
            <w:left w:val="none" w:sz="0" w:space="0" w:color="auto"/>
            <w:bottom w:val="none" w:sz="0" w:space="0" w:color="auto"/>
            <w:right w:val="none" w:sz="0" w:space="0" w:color="auto"/>
          </w:divBdr>
          <w:divsChild>
            <w:div w:id="530997109">
              <w:marLeft w:val="0"/>
              <w:marRight w:val="0"/>
              <w:marTop w:val="0"/>
              <w:marBottom w:val="0"/>
              <w:divBdr>
                <w:top w:val="none" w:sz="0" w:space="0" w:color="auto"/>
                <w:left w:val="none" w:sz="0" w:space="0" w:color="auto"/>
                <w:bottom w:val="none" w:sz="0" w:space="0" w:color="auto"/>
                <w:right w:val="none" w:sz="0" w:space="0" w:color="auto"/>
              </w:divBdr>
            </w:div>
            <w:div w:id="1460763519">
              <w:marLeft w:val="0"/>
              <w:marRight w:val="0"/>
              <w:marTop w:val="0"/>
              <w:marBottom w:val="0"/>
              <w:divBdr>
                <w:top w:val="none" w:sz="0" w:space="0" w:color="auto"/>
                <w:left w:val="none" w:sz="0" w:space="0" w:color="auto"/>
                <w:bottom w:val="none" w:sz="0" w:space="0" w:color="auto"/>
                <w:right w:val="none" w:sz="0" w:space="0" w:color="auto"/>
              </w:divBdr>
            </w:div>
            <w:div w:id="1521972493">
              <w:marLeft w:val="0"/>
              <w:marRight w:val="0"/>
              <w:marTop w:val="0"/>
              <w:marBottom w:val="0"/>
              <w:divBdr>
                <w:top w:val="none" w:sz="0" w:space="0" w:color="auto"/>
                <w:left w:val="none" w:sz="0" w:space="0" w:color="auto"/>
                <w:bottom w:val="none" w:sz="0" w:space="0" w:color="auto"/>
                <w:right w:val="none" w:sz="0" w:space="0" w:color="auto"/>
              </w:divBdr>
            </w:div>
          </w:divsChild>
        </w:div>
        <w:div w:id="945188032">
          <w:marLeft w:val="0"/>
          <w:marRight w:val="0"/>
          <w:marTop w:val="0"/>
          <w:marBottom w:val="0"/>
          <w:divBdr>
            <w:top w:val="none" w:sz="0" w:space="0" w:color="auto"/>
            <w:left w:val="none" w:sz="0" w:space="0" w:color="auto"/>
            <w:bottom w:val="none" w:sz="0" w:space="0" w:color="auto"/>
            <w:right w:val="none" w:sz="0" w:space="0" w:color="auto"/>
          </w:divBdr>
          <w:divsChild>
            <w:div w:id="1012948963">
              <w:marLeft w:val="0"/>
              <w:marRight w:val="0"/>
              <w:marTop w:val="0"/>
              <w:marBottom w:val="0"/>
              <w:divBdr>
                <w:top w:val="none" w:sz="0" w:space="0" w:color="auto"/>
                <w:left w:val="none" w:sz="0" w:space="0" w:color="auto"/>
                <w:bottom w:val="none" w:sz="0" w:space="0" w:color="auto"/>
                <w:right w:val="none" w:sz="0" w:space="0" w:color="auto"/>
              </w:divBdr>
            </w:div>
            <w:div w:id="1189609653">
              <w:marLeft w:val="0"/>
              <w:marRight w:val="0"/>
              <w:marTop w:val="0"/>
              <w:marBottom w:val="0"/>
              <w:divBdr>
                <w:top w:val="none" w:sz="0" w:space="0" w:color="auto"/>
                <w:left w:val="none" w:sz="0" w:space="0" w:color="auto"/>
                <w:bottom w:val="none" w:sz="0" w:space="0" w:color="auto"/>
                <w:right w:val="none" w:sz="0" w:space="0" w:color="auto"/>
              </w:divBdr>
            </w:div>
          </w:divsChild>
        </w:div>
        <w:div w:id="947933149">
          <w:marLeft w:val="0"/>
          <w:marRight w:val="0"/>
          <w:marTop w:val="0"/>
          <w:marBottom w:val="0"/>
          <w:divBdr>
            <w:top w:val="none" w:sz="0" w:space="0" w:color="auto"/>
            <w:left w:val="none" w:sz="0" w:space="0" w:color="auto"/>
            <w:bottom w:val="none" w:sz="0" w:space="0" w:color="auto"/>
            <w:right w:val="none" w:sz="0" w:space="0" w:color="auto"/>
          </w:divBdr>
          <w:divsChild>
            <w:div w:id="472525742">
              <w:marLeft w:val="0"/>
              <w:marRight w:val="0"/>
              <w:marTop w:val="0"/>
              <w:marBottom w:val="0"/>
              <w:divBdr>
                <w:top w:val="none" w:sz="0" w:space="0" w:color="auto"/>
                <w:left w:val="none" w:sz="0" w:space="0" w:color="auto"/>
                <w:bottom w:val="none" w:sz="0" w:space="0" w:color="auto"/>
                <w:right w:val="none" w:sz="0" w:space="0" w:color="auto"/>
              </w:divBdr>
            </w:div>
          </w:divsChild>
        </w:div>
        <w:div w:id="952859094">
          <w:marLeft w:val="0"/>
          <w:marRight w:val="0"/>
          <w:marTop w:val="0"/>
          <w:marBottom w:val="0"/>
          <w:divBdr>
            <w:top w:val="none" w:sz="0" w:space="0" w:color="auto"/>
            <w:left w:val="none" w:sz="0" w:space="0" w:color="auto"/>
            <w:bottom w:val="none" w:sz="0" w:space="0" w:color="auto"/>
            <w:right w:val="none" w:sz="0" w:space="0" w:color="auto"/>
          </w:divBdr>
          <w:divsChild>
            <w:div w:id="649598996">
              <w:marLeft w:val="0"/>
              <w:marRight w:val="0"/>
              <w:marTop w:val="0"/>
              <w:marBottom w:val="0"/>
              <w:divBdr>
                <w:top w:val="none" w:sz="0" w:space="0" w:color="auto"/>
                <w:left w:val="none" w:sz="0" w:space="0" w:color="auto"/>
                <w:bottom w:val="none" w:sz="0" w:space="0" w:color="auto"/>
                <w:right w:val="none" w:sz="0" w:space="0" w:color="auto"/>
              </w:divBdr>
            </w:div>
          </w:divsChild>
        </w:div>
        <w:div w:id="969288848">
          <w:marLeft w:val="0"/>
          <w:marRight w:val="0"/>
          <w:marTop w:val="0"/>
          <w:marBottom w:val="0"/>
          <w:divBdr>
            <w:top w:val="none" w:sz="0" w:space="0" w:color="auto"/>
            <w:left w:val="none" w:sz="0" w:space="0" w:color="auto"/>
            <w:bottom w:val="none" w:sz="0" w:space="0" w:color="auto"/>
            <w:right w:val="none" w:sz="0" w:space="0" w:color="auto"/>
          </w:divBdr>
          <w:divsChild>
            <w:div w:id="1125583744">
              <w:marLeft w:val="0"/>
              <w:marRight w:val="0"/>
              <w:marTop w:val="0"/>
              <w:marBottom w:val="0"/>
              <w:divBdr>
                <w:top w:val="none" w:sz="0" w:space="0" w:color="auto"/>
                <w:left w:val="none" w:sz="0" w:space="0" w:color="auto"/>
                <w:bottom w:val="none" w:sz="0" w:space="0" w:color="auto"/>
                <w:right w:val="none" w:sz="0" w:space="0" w:color="auto"/>
              </w:divBdr>
            </w:div>
            <w:div w:id="2028753696">
              <w:marLeft w:val="0"/>
              <w:marRight w:val="0"/>
              <w:marTop w:val="0"/>
              <w:marBottom w:val="0"/>
              <w:divBdr>
                <w:top w:val="none" w:sz="0" w:space="0" w:color="auto"/>
                <w:left w:val="none" w:sz="0" w:space="0" w:color="auto"/>
                <w:bottom w:val="none" w:sz="0" w:space="0" w:color="auto"/>
                <w:right w:val="none" w:sz="0" w:space="0" w:color="auto"/>
              </w:divBdr>
            </w:div>
          </w:divsChild>
        </w:div>
        <w:div w:id="979924771">
          <w:marLeft w:val="0"/>
          <w:marRight w:val="0"/>
          <w:marTop w:val="0"/>
          <w:marBottom w:val="0"/>
          <w:divBdr>
            <w:top w:val="none" w:sz="0" w:space="0" w:color="auto"/>
            <w:left w:val="none" w:sz="0" w:space="0" w:color="auto"/>
            <w:bottom w:val="none" w:sz="0" w:space="0" w:color="auto"/>
            <w:right w:val="none" w:sz="0" w:space="0" w:color="auto"/>
          </w:divBdr>
          <w:divsChild>
            <w:div w:id="376471005">
              <w:marLeft w:val="0"/>
              <w:marRight w:val="0"/>
              <w:marTop w:val="0"/>
              <w:marBottom w:val="0"/>
              <w:divBdr>
                <w:top w:val="none" w:sz="0" w:space="0" w:color="auto"/>
                <w:left w:val="none" w:sz="0" w:space="0" w:color="auto"/>
                <w:bottom w:val="none" w:sz="0" w:space="0" w:color="auto"/>
                <w:right w:val="none" w:sz="0" w:space="0" w:color="auto"/>
              </w:divBdr>
            </w:div>
          </w:divsChild>
        </w:div>
        <w:div w:id="993685232">
          <w:marLeft w:val="0"/>
          <w:marRight w:val="0"/>
          <w:marTop w:val="0"/>
          <w:marBottom w:val="0"/>
          <w:divBdr>
            <w:top w:val="none" w:sz="0" w:space="0" w:color="auto"/>
            <w:left w:val="none" w:sz="0" w:space="0" w:color="auto"/>
            <w:bottom w:val="none" w:sz="0" w:space="0" w:color="auto"/>
            <w:right w:val="none" w:sz="0" w:space="0" w:color="auto"/>
          </w:divBdr>
          <w:divsChild>
            <w:div w:id="963197857">
              <w:marLeft w:val="0"/>
              <w:marRight w:val="0"/>
              <w:marTop w:val="0"/>
              <w:marBottom w:val="0"/>
              <w:divBdr>
                <w:top w:val="none" w:sz="0" w:space="0" w:color="auto"/>
                <w:left w:val="none" w:sz="0" w:space="0" w:color="auto"/>
                <w:bottom w:val="none" w:sz="0" w:space="0" w:color="auto"/>
                <w:right w:val="none" w:sz="0" w:space="0" w:color="auto"/>
              </w:divBdr>
            </w:div>
          </w:divsChild>
        </w:div>
        <w:div w:id="1044865040">
          <w:marLeft w:val="0"/>
          <w:marRight w:val="0"/>
          <w:marTop w:val="0"/>
          <w:marBottom w:val="0"/>
          <w:divBdr>
            <w:top w:val="none" w:sz="0" w:space="0" w:color="auto"/>
            <w:left w:val="none" w:sz="0" w:space="0" w:color="auto"/>
            <w:bottom w:val="none" w:sz="0" w:space="0" w:color="auto"/>
            <w:right w:val="none" w:sz="0" w:space="0" w:color="auto"/>
          </w:divBdr>
          <w:divsChild>
            <w:div w:id="547570627">
              <w:marLeft w:val="0"/>
              <w:marRight w:val="0"/>
              <w:marTop w:val="0"/>
              <w:marBottom w:val="0"/>
              <w:divBdr>
                <w:top w:val="none" w:sz="0" w:space="0" w:color="auto"/>
                <w:left w:val="none" w:sz="0" w:space="0" w:color="auto"/>
                <w:bottom w:val="none" w:sz="0" w:space="0" w:color="auto"/>
                <w:right w:val="none" w:sz="0" w:space="0" w:color="auto"/>
              </w:divBdr>
            </w:div>
          </w:divsChild>
        </w:div>
        <w:div w:id="1089736786">
          <w:marLeft w:val="0"/>
          <w:marRight w:val="0"/>
          <w:marTop w:val="0"/>
          <w:marBottom w:val="0"/>
          <w:divBdr>
            <w:top w:val="none" w:sz="0" w:space="0" w:color="auto"/>
            <w:left w:val="none" w:sz="0" w:space="0" w:color="auto"/>
            <w:bottom w:val="none" w:sz="0" w:space="0" w:color="auto"/>
            <w:right w:val="none" w:sz="0" w:space="0" w:color="auto"/>
          </w:divBdr>
          <w:divsChild>
            <w:div w:id="17629429">
              <w:marLeft w:val="0"/>
              <w:marRight w:val="0"/>
              <w:marTop w:val="0"/>
              <w:marBottom w:val="0"/>
              <w:divBdr>
                <w:top w:val="none" w:sz="0" w:space="0" w:color="auto"/>
                <w:left w:val="none" w:sz="0" w:space="0" w:color="auto"/>
                <w:bottom w:val="none" w:sz="0" w:space="0" w:color="auto"/>
                <w:right w:val="none" w:sz="0" w:space="0" w:color="auto"/>
              </w:divBdr>
            </w:div>
          </w:divsChild>
        </w:div>
        <w:div w:id="1178958600">
          <w:marLeft w:val="0"/>
          <w:marRight w:val="0"/>
          <w:marTop w:val="0"/>
          <w:marBottom w:val="0"/>
          <w:divBdr>
            <w:top w:val="none" w:sz="0" w:space="0" w:color="auto"/>
            <w:left w:val="none" w:sz="0" w:space="0" w:color="auto"/>
            <w:bottom w:val="none" w:sz="0" w:space="0" w:color="auto"/>
            <w:right w:val="none" w:sz="0" w:space="0" w:color="auto"/>
          </w:divBdr>
          <w:divsChild>
            <w:div w:id="1283926241">
              <w:marLeft w:val="0"/>
              <w:marRight w:val="0"/>
              <w:marTop w:val="0"/>
              <w:marBottom w:val="0"/>
              <w:divBdr>
                <w:top w:val="none" w:sz="0" w:space="0" w:color="auto"/>
                <w:left w:val="none" w:sz="0" w:space="0" w:color="auto"/>
                <w:bottom w:val="none" w:sz="0" w:space="0" w:color="auto"/>
                <w:right w:val="none" w:sz="0" w:space="0" w:color="auto"/>
              </w:divBdr>
            </w:div>
          </w:divsChild>
        </w:div>
        <w:div w:id="1180124440">
          <w:marLeft w:val="0"/>
          <w:marRight w:val="0"/>
          <w:marTop w:val="0"/>
          <w:marBottom w:val="0"/>
          <w:divBdr>
            <w:top w:val="none" w:sz="0" w:space="0" w:color="auto"/>
            <w:left w:val="none" w:sz="0" w:space="0" w:color="auto"/>
            <w:bottom w:val="none" w:sz="0" w:space="0" w:color="auto"/>
            <w:right w:val="none" w:sz="0" w:space="0" w:color="auto"/>
          </w:divBdr>
          <w:divsChild>
            <w:div w:id="274338479">
              <w:marLeft w:val="0"/>
              <w:marRight w:val="0"/>
              <w:marTop w:val="0"/>
              <w:marBottom w:val="0"/>
              <w:divBdr>
                <w:top w:val="none" w:sz="0" w:space="0" w:color="auto"/>
                <w:left w:val="none" w:sz="0" w:space="0" w:color="auto"/>
                <w:bottom w:val="none" w:sz="0" w:space="0" w:color="auto"/>
                <w:right w:val="none" w:sz="0" w:space="0" w:color="auto"/>
              </w:divBdr>
            </w:div>
          </w:divsChild>
        </w:div>
        <w:div w:id="1184827595">
          <w:marLeft w:val="0"/>
          <w:marRight w:val="0"/>
          <w:marTop w:val="0"/>
          <w:marBottom w:val="0"/>
          <w:divBdr>
            <w:top w:val="none" w:sz="0" w:space="0" w:color="auto"/>
            <w:left w:val="none" w:sz="0" w:space="0" w:color="auto"/>
            <w:bottom w:val="none" w:sz="0" w:space="0" w:color="auto"/>
            <w:right w:val="none" w:sz="0" w:space="0" w:color="auto"/>
          </w:divBdr>
          <w:divsChild>
            <w:div w:id="1046837048">
              <w:marLeft w:val="0"/>
              <w:marRight w:val="0"/>
              <w:marTop w:val="0"/>
              <w:marBottom w:val="0"/>
              <w:divBdr>
                <w:top w:val="none" w:sz="0" w:space="0" w:color="auto"/>
                <w:left w:val="none" w:sz="0" w:space="0" w:color="auto"/>
                <w:bottom w:val="none" w:sz="0" w:space="0" w:color="auto"/>
                <w:right w:val="none" w:sz="0" w:space="0" w:color="auto"/>
              </w:divBdr>
            </w:div>
          </w:divsChild>
        </w:div>
        <w:div w:id="1185485578">
          <w:marLeft w:val="0"/>
          <w:marRight w:val="0"/>
          <w:marTop w:val="0"/>
          <w:marBottom w:val="0"/>
          <w:divBdr>
            <w:top w:val="none" w:sz="0" w:space="0" w:color="auto"/>
            <w:left w:val="none" w:sz="0" w:space="0" w:color="auto"/>
            <w:bottom w:val="none" w:sz="0" w:space="0" w:color="auto"/>
            <w:right w:val="none" w:sz="0" w:space="0" w:color="auto"/>
          </w:divBdr>
          <w:divsChild>
            <w:div w:id="104278891">
              <w:marLeft w:val="0"/>
              <w:marRight w:val="0"/>
              <w:marTop w:val="0"/>
              <w:marBottom w:val="0"/>
              <w:divBdr>
                <w:top w:val="none" w:sz="0" w:space="0" w:color="auto"/>
                <w:left w:val="none" w:sz="0" w:space="0" w:color="auto"/>
                <w:bottom w:val="none" w:sz="0" w:space="0" w:color="auto"/>
                <w:right w:val="none" w:sz="0" w:space="0" w:color="auto"/>
              </w:divBdr>
            </w:div>
          </w:divsChild>
        </w:div>
        <w:div w:id="1201938739">
          <w:marLeft w:val="0"/>
          <w:marRight w:val="0"/>
          <w:marTop w:val="0"/>
          <w:marBottom w:val="0"/>
          <w:divBdr>
            <w:top w:val="none" w:sz="0" w:space="0" w:color="auto"/>
            <w:left w:val="none" w:sz="0" w:space="0" w:color="auto"/>
            <w:bottom w:val="none" w:sz="0" w:space="0" w:color="auto"/>
            <w:right w:val="none" w:sz="0" w:space="0" w:color="auto"/>
          </w:divBdr>
          <w:divsChild>
            <w:div w:id="1235630686">
              <w:marLeft w:val="0"/>
              <w:marRight w:val="0"/>
              <w:marTop w:val="0"/>
              <w:marBottom w:val="0"/>
              <w:divBdr>
                <w:top w:val="none" w:sz="0" w:space="0" w:color="auto"/>
                <w:left w:val="none" w:sz="0" w:space="0" w:color="auto"/>
                <w:bottom w:val="none" w:sz="0" w:space="0" w:color="auto"/>
                <w:right w:val="none" w:sz="0" w:space="0" w:color="auto"/>
              </w:divBdr>
            </w:div>
          </w:divsChild>
        </w:div>
        <w:div w:id="1217090367">
          <w:marLeft w:val="0"/>
          <w:marRight w:val="0"/>
          <w:marTop w:val="0"/>
          <w:marBottom w:val="0"/>
          <w:divBdr>
            <w:top w:val="none" w:sz="0" w:space="0" w:color="auto"/>
            <w:left w:val="none" w:sz="0" w:space="0" w:color="auto"/>
            <w:bottom w:val="none" w:sz="0" w:space="0" w:color="auto"/>
            <w:right w:val="none" w:sz="0" w:space="0" w:color="auto"/>
          </w:divBdr>
          <w:divsChild>
            <w:div w:id="1619875918">
              <w:marLeft w:val="0"/>
              <w:marRight w:val="0"/>
              <w:marTop w:val="0"/>
              <w:marBottom w:val="0"/>
              <w:divBdr>
                <w:top w:val="none" w:sz="0" w:space="0" w:color="auto"/>
                <w:left w:val="none" w:sz="0" w:space="0" w:color="auto"/>
                <w:bottom w:val="none" w:sz="0" w:space="0" w:color="auto"/>
                <w:right w:val="none" w:sz="0" w:space="0" w:color="auto"/>
              </w:divBdr>
            </w:div>
            <w:div w:id="1699115151">
              <w:marLeft w:val="0"/>
              <w:marRight w:val="0"/>
              <w:marTop w:val="0"/>
              <w:marBottom w:val="0"/>
              <w:divBdr>
                <w:top w:val="none" w:sz="0" w:space="0" w:color="auto"/>
                <w:left w:val="none" w:sz="0" w:space="0" w:color="auto"/>
                <w:bottom w:val="none" w:sz="0" w:space="0" w:color="auto"/>
                <w:right w:val="none" w:sz="0" w:space="0" w:color="auto"/>
              </w:divBdr>
            </w:div>
          </w:divsChild>
        </w:div>
        <w:div w:id="1236286555">
          <w:marLeft w:val="0"/>
          <w:marRight w:val="0"/>
          <w:marTop w:val="0"/>
          <w:marBottom w:val="0"/>
          <w:divBdr>
            <w:top w:val="none" w:sz="0" w:space="0" w:color="auto"/>
            <w:left w:val="none" w:sz="0" w:space="0" w:color="auto"/>
            <w:bottom w:val="none" w:sz="0" w:space="0" w:color="auto"/>
            <w:right w:val="none" w:sz="0" w:space="0" w:color="auto"/>
          </w:divBdr>
          <w:divsChild>
            <w:div w:id="424346736">
              <w:marLeft w:val="0"/>
              <w:marRight w:val="0"/>
              <w:marTop w:val="0"/>
              <w:marBottom w:val="0"/>
              <w:divBdr>
                <w:top w:val="none" w:sz="0" w:space="0" w:color="auto"/>
                <w:left w:val="none" w:sz="0" w:space="0" w:color="auto"/>
                <w:bottom w:val="none" w:sz="0" w:space="0" w:color="auto"/>
                <w:right w:val="none" w:sz="0" w:space="0" w:color="auto"/>
              </w:divBdr>
            </w:div>
          </w:divsChild>
        </w:div>
        <w:div w:id="1246845716">
          <w:marLeft w:val="0"/>
          <w:marRight w:val="0"/>
          <w:marTop w:val="0"/>
          <w:marBottom w:val="0"/>
          <w:divBdr>
            <w:top w:val="none" w:sz="0" w:space="0" w:color="auto"/>
            <w:left w:val="none" w:sz="0" w:space="0" w:color="auto"/>
            <w:bottom w:val="none" w:sz="0" w:space="0" w:color="auto"/>
            <w:right w:val="none" w:sz="0" w:space="0" w:color="auto"/>
          </w:divBdr>
          <w:divsChild>
            <w:div w:id="883516742">
              <w:marLeft w:val="0"/>
              <w:marRight w:val="0"/>
              <w:marTop w:val="0"/>
              <w:marBottom w:val="0"/>
              <w:divBdr>
                <w:top w:val="none" w:sz="0" w:space="0" w:color="auto"/>
                <w:left w:val="none" w:sz="0" w:space="0" w:color="auto"/>
                <w:bottom w:val="none" w:sz="0" w:space="0" w:color="auto"/>
                <w:right w:val="none" w:sz="0" w:space="0" w:color="auto"/>
              </w:divBdr>
            </w:div>
          </w:divsChild>
        </w:div>
        <w:div w:id="1260136552">
          <w:marLeft w:val="0"/>
          <w:marRight w:val="0"/>
          <w:marTop w:val="0"/>
          <w:marBottom w:val="0"/>
          <w:divBdr>
            <w:top w:val="none" w:sz="0" w:space="0" w:color="auto"/>
            <w:left w:val="none" w:sz="0" w:space="0" w:color="auto"/>
            <w:bottom w:val="none" w:sz="0" w:space="0" w:color="auto"/>
            <w:right w:val="none" w:sz="0" w:space="0" w:color="auto"/>
          </w:divBdr>
          <w:divsChild>
            <w:div w:id="1435133981">
              <w:marLeft w:val="0"/>
              <w:marRight w:val="0"/>
              <w:marTop w:val="0"/>
              <w:marBottom w:val="0"/>
              <w:divBdr>
                <w:top w:val="none" w:sz="0" w:space="0" w:color="auto"/>
                <w:left w:val="none" w:sz="0" w:space="0" w:color="auto"/>
                <w:bottom w:val="none" w:sz="0" w:space="0" w:color="auto"/>
                <w:right w:val="none" w:sz="0" w:space="0" w:color="auto"/>
              </w:divBdr>
            </w:div>
          </w:divsChild>
        </w:div>
        <w:div w:id="1310135340">
          <w:marLeft w:val="0"/>
          <w:marRight w:val="0"/>
          <w:marTop w:val="0"/>
          <w:marBottom w:val="0"/>
          <w:divBdr>
            <w:top w:val="none" w:sz="0" w:space="0" w:color="auto"/>
            <w:left w:val="none" w:sz="0" w:space="0" w:color="auto"/>
            <w:bottom w:val="none" w:sz="0" w:space="0" w:color="auto"/>
            <w:right w:val="none" w:sz="0" w:space="0" w:color="auto"/>
          </w:divBdr>
          <w:divsChild>
            <w:div w:id="455679023">
              <w:marLeft w:val="0"/>
              <w:marRight w:val="0"/>
              <w:marTop w:val="0"/>
              <w:marBottom w:val="0"/>
              <w:divBdr>
                <w:top w:val="none" w:sz="0" w:space="0" w:color="auto"/>
                <w:left w:val="none" w:sz="0" w:space="0" w:color="auto"/>
                <w:bottom w:val="none" w:sz="0" w:space="0" w:color="auto"/>
                <w:right w:val="none" w:sz="0" w:space="0" w:color="auto"/>
              </w:divBdr>
            </w:div>
          </w:divsChild>
        </w:div>
        <w:div w:id="1366175966">
          <w:marLeft w:val="0"/>
          <w:marRight w:val="0"/>
          <w:marTop w:val="0"/>
          <w:marBottom w:val="0"/>
          <w:divBdr>
            <w:top w:val="none" w:sz="0" w:space="0" w:color="auto"/>
            <w:left w:val="none" w:sz="0" w:space="0" w:color="auto"/>
            <w:bottom w:val="none" w:sz="0" w:space="0" w:color="auto"/>
            <w:right w:val="none" w:sz="0" w:space="0" w:color="auto"/>
          </w:divBdr>
          <w:divsChild>
            <w:div w:id="558321932">
              <w:marLeft w:val="0"/>
              <w:marRight w:val="0"/>
              <w:marTop w:val="0"/>
              <w:marBottom w:val="0"/>
              <w:divBdr>
                <w:top w:val="none" w:sz="0" w:space="0" w:color="auto"/>
                <w:left w:val="none" w:sz="0" w:space="0" w:color="auto"/>
                <w:bottom w:val="none" w:sz="0" w:space="0" w:color="auto"/>
                <w:right w:val="none" w:sz="0" w:space="0" w:color="auto"/>
              </w:divBdr>
            </w:div>
          </w:divsChild>
        </w:div>
        <w:div w:id="1436555743">
          <w:marLeft w:val="0"/>
          <w:marRight w:val="0"/>
          <w:marTop w:val="0"/>
          <w:marBottom w:val="0"/>
          <w:divBdr>
            <w:top w:val="none" w:sz="0" w:space="0" w:color="auto"/>
            <w:left w:val="none" w:sz="0" w:space="0" w:color="auto"/>
            <w:bottom w:val="none" w:sz="0" w:space="0" w:color="auto"/>
            <w:right w:val="none" w:sz="0" w:space="0" w:color="auto"/>
          </w:divBdr>
          <w:divsChild>
            <w:div w:id="445851092">
              <w:marLeft w:val="0"/>
              <w:marRight w:val="0"/>
              <w:marTop w:val="0"/>
              <w:marBottom w:val="0"/>
              <w:divBdr>
                <w:top w:val="none" w:sz="0" w:space="0" w:color="auto"/>
                <w:left w:val="none" w:sz="0" w:space="0" w:color="auto"/>
                <w:bottom w:val="none" w:sz="0" w:space="0" w:color="auto"/>
                <w:right w:val="none" w:sz="0" w:space="0" w:color="auto"/>
              </w:divBdr>
            </w:div>
          </w:divsChild>
        </w:div>
        <w:div w:id="1470245414">
          <w:marLeft w:val="0"/>
          <w:marRight w:val="0"/>
          <w:marTop w:val="0"/>
          <w:marBottom w:val="0"/>
          <w:divBdr>
            <w:top w:val="none" w:sz="0" w:space="0" w:color="auto"/>
            <w:left w:val="none" w:sz="0" w:space="0" w:color="auto"/>
            <w:bottom w:val="none" w:sz="0" w:space="0" w:color="auto"/>
            <w:right w:val="none" w:sz="0" w:space="0" w:color="auto"/>
          </w:divBdr>
          <w:divsChild>
            <w:div w:id="1195001763">
              <w:marLeft w:val="0"/>
              <w:marRight w:val="0"/>
              <w:marTop w:val="0"/>
              <w:marBottom w:val="0"/>
              <w:divBdr>
                <w:top w:val="none" w:sz="0" w:space="0" w:color="auto"/>
                <w:left w:val="none" w:sz="0" w:space="0" w:color="auto"/>
                <w:bottom w:val="none" w:sz="0" w:space="0" w:color="auto"/>
                <w:right w:val="none" w:sz="0" w:space="0" w:color="auto"/>
              </w:divBdr>
            </w:div>
          </w:divsChild>
        </w:div>
        <w:div w:id="1489059543">
          <w:marLeft w:val="0"/>
          <w:marRight w:val="0"/>
          <w:marTop w:val="0"/>
          <w:marBottom w:val="0"/>
          <w:divBdr>
            <w:top w:val="none" w:sz="0" w:space="0" w:color="auto"/>
            <w:left w:val="none" w:sz="0" w:space="0" w:color="auto"/>
            <w:bottom w:val="none" w:sz="0" w:space="0" w:color="auto"/>
            <w:right w:val="none" w:sz="0" w:space="0" w:color="auto"/>
          </w:divBdr>
          <w:divsChild>
            <w:div w:id="591940329">
              <w:marLeft w:val="0"/>
              <w:marRight w:val="0"/>
              <w:marTop w:val="0"/>
              <w:marBottom w:val="0"/>
              <w:divBdr>
                <w:top w:val="none" w:sz="0" w:space="0" w:color="auto"/>
                <w:left w:val="none" w:sz="0" w:space="0" w:color="auto"/>
                <w:bottom w:val="none" w:sz="0" w:space="0" w:color="auto"/>
                <w:right w:val="none" w:sz="0" w:space="0" w:color="auto"/>
              </w:divBdr>
            </w:div>
          </w:divsChild>
        </w:div>
        <w:div w:id="1507357539">
          <w:marLeft w:val="0"/>
          <w:marRight w:val="0"/>
          <w:marTop w:val="0"/>
          <w:marBottom w:val="0"/>
          <w:divBdr>
            <w:top w:val="none" w:sz="0" w:space="0" w:color="auto"/>
            <w:left w:val="none" w:sz="0" w:space="0" w:color="auto"/>
            <w:bottom w:val="none" w:sz="0" w:space="0" w:color="auto"/>
            <w:right w:val="none" w:sz="0" w:space="0" w:color="auto"/>
          </w:divBdr>
          <w:divsChild>
            <w:div w:id="591594855">
              <w:marLeft w:val="0"/>
              <w:marRight w:val="0"/>
              <w:marTop w:val="0"/>
              <w:marBottom w:val="0"/>
              <w:divBdr>
                <w:top w:val="none" w:sz="0" w:space="0" w:color="auto"/>
                <w:left w:val="none" w:sz="0" w:space="0" w:color="auto"/>
                <w:bottom w:val="none" w:sz="0" w:space="0" w:color="auto"/>
                <w:right w:val="none" w:sz="0" w:space="0" w:color="auto"/>
              </w:divBdr>
            </w:div>
          </w:divsChild>
        </w:div>
        <w:div w:id="1555846767">
          <w:marLeft w:val="0"/>
          <w:marRight w:val="0"/>
          <w:marTop w:val="0"/>
          <w:marBottom w:val="0"/>
          <w:divBdr>
            <w:top w:val="none" w:sz="0" w:space="0" w:color="auto"/>
            <w:left w:val="none" w:sz="0" w:space="0" w:color="auto"/>
            <w:bottom w:val="none" w:sz="0" w:space="0" w:color="auto"/>
            <w:right w:val="none" w:sz="0" w:space="0" w:color="auto"/>
          </w:divBdr>
          <w:divsChild>
            <w:div w:id="1302728127">
              <w:marLeft w:val="0"/>
              <w:marRight w:val="0"/>
              <w:marTop w:val="0"/>
              <w:marBottom w:val="0"/>
              <w:divBdr>
                <w:top w:val="none" w:sz="0" w:space="0" w:color="auto"/>
                <w:left w:val="none" w:sz="0" w:space="0" w:color="auto"/>
                <w:bottom w:val="none" w:sz="0" w:space="0" w:color="auto"/>
                <w:right w:val="none" w:sz="0" w:space="0" w:color="auto"/>
              </w:divBdr>
            </w:div>
          </w:divsChild>
        </w:div>
        <w:div w:id="1571231638">
          <w:marLeft w:val="0"/>
          <w:marRight w:val="0"/>
          <w:marTop w:val="0"/>
          <w:marBottom w:val="0"/>
          <w:divBdr>
            <w:top w:val="none" w:sz="0" w:space="0" w:color="auto"/>
            <w:left w:val="none" w:sz="0" w:space="0" w:color="auto"/>
            <w:bottom w:val="none" w:sz="0" w:space="0" w:color="auto"/>
            <w:right w:val="none" w:sz="0" w:space="0" w:color="auto"/>
          </w:divBdr>
          <w:divsChild>
            <w:div w:id="735517060">
              <w:marLeft w:val="0"/>
              <w:marRight w:val="0"/>
              <w:marTop w:val="0"/>
              <w:marBottom w:val="0"/>
              <w:divBdr>
                <w:top w:val="none" w:sz="0" w:space="0" w:color="auto"/>
                <w:left w:val="none" w:sz="0" w:space="0" w:color="auto"/>
                <w:bottom w:val="none" w:sz="0" w:space="0" w:color="auto"/>
                <w:right w:val="none" w:sz="0" w:space="0" w:color="auto"/>
              </w:divBdr>
            </w:div>
          </w:divsChild>
        </w:div>
        <w:div w:id="1585606601">
          <w:marLeft w:val="0"/>
          <w:marRight w:val="0"/>
          <w:marTop w:val="0"/>
          <w:marBottom w:val="0"/>
          <w:divBdr>
            <w:top w:val="none" w:sz="0" w:space="0" w:color="auto"/>
            <w:left w:val="none" w:sz="0" w:space="0" w:color="auto"/>
            <w:bottom w:val="none" w:sz="0" w:space="0" w:color="auto"/>
            <w:right w:val="none" w:sz="0" w:space="0" w:color="auto"/>
          </w:divBdr>
          <w:divsChild>
            <w:div w:id="1450852841">
              <w:marLeft w:val="0"/>
              <w:marRight w:val="0"/>
              <w:marTop w:val="0"/>
              <w:marBottom w:val="0"/>
              <w:divBdr>
                <w:top w:val="none" w:sz="0" w:space="0" w:color="auto"/>
                <w:left w:val="none" w:sz="0" w:space="0" w:color="auto"/>
                <w:bottom w:val="none" w:sz="0" w:space="0" w:color="auto"/>
                <w:right w:val="none" w:sz="0" w:space="0" w:color="auto"/>
              </w:divBdr>
            </w:div>
            <w:div w:id="1683628330">
              <w:marLeft w:val="0"/>
              <w:marRight w:val="0"/>
              <w:marTop w:val="0"/>
              <w:marBottom w:val="0"/>
              <w:divBdr>
                <w:top w:val="none" w:sz="0" w:space="0" w:color="auto"/>
                <w:left w:val="none" w:sz="0" w:space="0" w:color="auto"/>
                <w:bottom w:val="none" w:sz="0" w:space="0" w:color="auto"/>
                <w:right w:val="none" w:sz="0" w:space="0" w:color="auto"/>
              </w:divBdr>
            </w:div>
          </w:divsChild>
        </w:div>
        <w:div w:id="1648389885">
          <w:marLeft w:val="0"/>
          <w:marRight w:val="0"/>
          <w:marTop w:val="0"/>
          <w:marBottom w:val="0"/>
          <w:divBdr>
            <w:top w:val="none" w:sz="0" w:space="0" w:color="auto"/>
            <w:left w:val="none" w:sz="0" w:space="0" w:color="auto"/>
            <w:bottom w:val="none" w:sz="0" w:space="0" w:color="auto"/>
            <w:right w:val="none" w:sz="0" w:space="0" w:color="auto"/>
          </w:divBdr>
          <w:divsChild>
            <w:div w:id="1025406586">
              <w:marLeft w:val="0"/>
              <w:marRight w:val="0"/>
              <w:marTop w:val="0"/>
              <w:marBottom w:val="0"/>
              <w:divBdr>
                <w:top w:val="none" w:sz="0" w:space="0" w:color="auto"/>
                <w:left w:val="none" w:sz="0" w:space="0" w:color="auto"/>
                <w:bottom w:val="none" w:sz="0" w:space="0" w:color="auto"/>
                <w:right w:val="none" w:sz="0" w:space="0" w:color="auto"/>
              </w:divBdr>
            </w:div>
          </w:divsChild>
        </w:div>
        <w:div w:id="1662192002">
          <w:marLeft w:val="0"/>
          <w:marRight w:val="0"/>
          <w:marTop w:val="0"/>
          <w:marBottom w:val="0"/>
          <w:divBdr>
            <w:top w:val="none" w:sz="0" w:space="0" w:color="auto"/>
            <w:left w:val="none" w:sz="0" w:space="0" w:color="auto"/>
            <w:bottom w:val="none" w:sz="0" w:space="0" w:color="auto"/>
            <w:right w:val="none" w:sz="0" w:space="0" w:color="auto"/>
          </w:divBdr>
          <w:divsChild>
            <w:div w:id="559246259">
              <w:marLeft w:val="0"/>
              <w:marRight w:val="0"/>
              <w:marTop w:val="0"/>
              <w:marBottom w:val="0"/>
              <w:divBdr>
                <w:top w:val="none" w:sz="0" w:space="0" w:color="auto"/>
                <w:left w:val="none" w:sz="0" w:space="0" w:color="auto"/>
                <w:bottom w:val="none" w:sz="0" w:space="0" w:color="auto"/>
                <w:right w:val="none" w:sz="0" w:space="0" w:color="auto"/>
              </w:divBdr>
            </w:div>
            <w:div w:id="1741948969">
              <w:marLeft w:val="0"/>
              <w:marRight w:val="0"/>
              <w:marTop w:val="0"/>
              <w:marBottom w:val="0"/>
              <w:divBdr>
                <w:top w:val="none" w:sz="0" w:space="0" w:color="auto"/>
                <w:left w:val="none" w:sz="0" w:space="0" w:color="auto"/>
                <w:bottom w:val="none" w:sz="0" w:space="0" w:color="auto"/>
                <w:right w:val="none" w:sz="0" w:space="0" w:color="auto"/>
              </w:divBdr>
            </w:div>
          </w:divsChild>
        </w:div>
        <w:div w:id="1753240188">
          <w:marLeft w:val="0"/>
          <w:marRight w:val="0"/>
          <w:marTop w:val="0"/>
          <w:marBottom w:val="0"/>
          <w:divBdr>
            <w:top w:val="none" w:sz="0" w:space="0" w:color="auto"/>
            <w:left w:val="none" w:sz="0" w:space="0" w:color="auto"/>
            <w:bottom w:val="none" w:sz="0" w:space="0" w:color="auto"/>
            <w:right w:val="none" w:sz="0" w:space="0" w:color="auto"/>
          </w:divBdr>
          <w:divsChild>
            <w:div w:id="687635551">
              <w:marLeft w:val="0"/>
              <w:marRight w:val="0"/>
              <w:marTop w:val="0"/>
              <w:marBottom w:val="0"/>
              <w:divBdr>
                <w:top w:val="none" w:sz="0" w:space="0" w:color="auto"/>
                <w:left w:val="none" w:sz="0" w:space="0" w:color="auto"/>
                <w:bottom w:val="none" w:sz="0" w:space="0" w:color="auto"/>
                <w:right w:val="none" w:sz="0" w:space="0" w:color="auto"/>
              </w:divBdr>
            </w:div>
          </w:divsChild>
        </w:div>
        <w:div w:id="1801537594">
          <w:marLeft w:val="0"/>
          <w:marRight w:val="0"/>
          <w:marTop w:val="0"/>
          <w:marBottom w:val="0"/>
          <w:divBdr>
            <w:top w:val="none" w:sz="0" w:space="0" w:color="auto"/>
            <w:left w:val="none" w:sz="0" w:space="0" w:color="auto"/>
            <w:bottom w:val="none" w:sz="0" w:space="0" w:color="auto"/>
            <w:right w:val="none" w:sz="0" w:space="0" w:color="auto"/>
          </w:divBdr>
          <w:divsChild>
            <w:div w:id="1187478499">
              <w:marLeft w:val="0"/>
              <w:marRight w:val="0"/>
              <w:marTop w:val="0"/>
              <w:marBottom w:val="0"/>
              <w:divBdr>
                <w:top w:val="none" w:sz="0" w:space="0" w:color="auto"/>
                <w:left w:val="none" w:sz="0" w:space="0" w:color="auto"/>
                <w:bottom w:val="none" w:sz="0" w:space="0" w:color="auto"/>
                <w:right w:val="none" w:sz="0" w:space="0" w:color="auto"/>
              </w:divBdr>
            </w:div>
          </w:divsChild>
        </w:div>
        <w:div w:id="1809782344">
          <w:marLeft w:val="0"/>
          <w:marRight w:val="0"/>
          <w:marTop w:val="0"/>
          <w:marBottom w:val="0"/>
          <w:divBdr>
            <w:top w:val="none" w:sz="0" w:space="0" w:color="auto"/>
            <w:left w:val="none" w:sz="0" w:space="0" w:color="auto"/>
            <w:bottom w:val="none" w:sz="0" w:space="0" w:color="auto"/>
            <w:right w:val="none" w:sz="0" w:space="0" w:color="auto"/>
          </w:divBdr>
          <w:divsChild>
            <w:div w:id="111362055">
              <w:marLeft w:val="0"/>
              <w:marRight w:val="0"/>
              <w:marTop w:val="0"/>
              <w:marBottom w:val="0"/>
              <w:divBdr>
                <w:top w:val="none" w:sz="0" w:space="0" w:color="auto"/>
                <w:left w:val="none" w:sz="0" w:space="0" w:color="auto"/>
                <w:bottom w:val="none" w:sz="0" w:space="0" w:color="auto"/>
                <w:right w:val="none" w:sz="0" w:space="0" w:color="auto"/>
              </w:divBdr>
            </w:div>
          </w:divsChild>
        </w:div>
        <w:div w:id="1816340336">
          <w:marLeft w:val="0"/>
          <w:marRight w:val="0"/>
          <w:marTop w:val="0"/>
          <w:marBottom w:val="0"/>
          <w:divBdr>
            <w:top w:val="none" w:sz="0" w:space="0" w:color="auto"/>
            <w:left w:val="none" w:sz="0" w:space="0" w:color="auto"/>
            <w:bottom w:val="none" w:sz="0" w:space="0" w:color="auto"/>
            <w:right w:val="none" w:sz="0" w:space="0" w:color="auto"/>
          </w:divBdr>
          <w:divsChild>
            <w:div w:id="912162637">
              <w:marLeft w:val="0"/>
              <w:marRight w:val="0"/>
              <w:marTop w:val="0"/>
              <w:marBottom w:val="0"/>
              <w:divBdr>
                <w:top w:val="none" w:sz="0" w:space="0" w:color="auto"/>
                <w:left w:val="none" w:sz="0" w:space="0" w:color="auto"/>
                <w:bottom w:val="none" w:sz="0" w:space="0" w:color="auto"/>
                <w:right w:val="none" w:sz="0" w:space="0" w:color="auto"/>
              </w:divBdr>
            </w:div>
            <w:div w:id="1882745899">
              <w:marLeft w:val="0"/>
              <w:marRight w:val="0"/>
              <w:marTop w:val="0"/>
              <w:marBottom w:val="0"/>
              <w:divBdr>
                <w:top w:val="none" w:sz="0" w:space="0" w:color="auto"/>
                <w:left w:val="none" w:sz="0" w:space="0" w:color="auto"/>
                <w:bottom w:val="none" w:sz="0" w:space="0" w:color="auto"/>
                <w:right w:val="none" w:sz="0" w:space="0" w:color="auto"/>
              </w:divBdr>
            </w:div>
          </w:divsChild>
        </w:div>
        <w:div w:id="1874687856">
          <w:marLeft w:val="0"/>
          <w:marRight w:val="0"/>
          <w:marTop w:val="0"/>
          <w:marBottom w:val="0"/>
          <w:divBdr>
            <w:top w:val="none" w:sz="0" w:space="0" w:color="auto"/>
            <w:left w:val="none" w:sz="0" w:space="0" w:color="auto"/>
            <w:bottom w:val="none" w:sz="0" w:space="0" w:color="auto"/>
            <w:right w:val="none" w:sz="0" w:space="0" w:color="auto"/>
          </w:divBdr>
          <w:divsChild>
            <w:div w:id="1418094005">
              <w:marLeft w:val="0"/>
              <w:marRight w:val="0"/>
              <w:marTop w:val="0"/>
              <w:marBottom w:val="0"/>
              <w:divBdr>
                <w:top w:val="none" w:sz="0" w:space="0" w:color="auto"/>
                <w:left w:val="none" w:sz="0" w:space="0" w:color="auto"/>
                <w:bottom w:val="none" w:sz="0" w:space="0" w:color="auto"/>
                <w:right w:val="none" w:sz="0" w:space="0" w:color="auto"/>
              </w:divBdr>
            </w:div>
          </w:divsChild>
        </w:div>
        <w:div w:id="1903250332">
          <w:marLeft w:val="0"/>
          <w:marRight w:val="0"/>
          <w:marTop w:val="0"/>
          <w:marBottom w:val="0"/>
          <w:divBdr>
            <w:top w:val="none" w:sz="0" w:space="0" w:color="auto"/>
            <w:left w:val="none" w:sz="0" w:space="0" w:color="auto"/>
            <w:bottom w:val="none" w:sz="0" w:space="0" w:color="auto"/>
            <w:right w:val="none" w:sz="0" w:space="0" w:color="auto"/>
          </w:divBdr>
          <w:divsChild>
            <w:div w:id="1093163004">
              <w:marLeft w:val="0"/>
              <w:marRight w:val="0"/>
              <w:marTop w:val="0"/>
              <w:marBottom w:val="0"/>
              <w:divBdr>
                <w:top w:val="none" w:sz="0" w:space="0" w:color="auto"/>
                <w:left w:val="none" w:sz="0" w:space="0" w:color="auto"/>
                <w:bottom w:val="none" w:sz="0" w:space="0" w:color="auto"/>
                <w:right w:val="none" w:sz="0" w:space="0" w:color="auto"/>
              </w:divBdr>
            </w:div>
            <w:div w:id="1611662940">
              <w:marLeft w:val="0"/>
              <w:marRight w:val="0"/>
              <w:marTop w:val="0"/>
              <w:marBottom w:val="0"/>
              <w:divBdr>
                <w:top w:val="none" w:sz="0" w:space="0" w:color="auto"/>
                <w:left w:val="none" w:sz="0" w:space="0" w:color="auto"/>
                <w:bottom w:val="none" w:sz="0" w:space="0" w:color="auto"/>
                <w:right w:val="none" w:sz="0" w:space="0" w:color="auto"/>
              </w:divBdr>
            </w:div>
          </w:divsChild>
        </w:div>
        <w:div w:id="1916621039">
          <w:marLeft w:val="0"/>
          <w:marRight w:val="0"/>
          <w:marTop w:val="0"/>
          <w:marBottom w:val="0"/>
          <w:divBdr>
            <w:top w:val="none" w:sz="0" w:space="0" w:color="auto"/>
            <w:left w:val="none" w:sz="0" w:space="0" w:color="auto"/>
            <w:bottom w:val="none" w:sz="0" w:space="0" w:color="auto"/>
            <w:right w:val="none" w:sz="0" w:space="0" w:color="auto"/>
          </w:divBdr>
          <w:divsChild>
            <w:div w:id="999770110">
              <w:marLeft w:val="0"/>
              <w:marRight w:val="0"/>
              <w:marTop w:val="0"/>
              <w:marBottom w:val="0"/>
              <w:divBdr>
                <w:top w:val="none" w:sz="0" w:space="0" w:color="auto"/>
                <w:left w:val="none" w:sz="0" w:space="0" w:color="auto"/>
                <w:bottom w:val="none" w:sz="0" w:space="0" w:color="auto"/>
                <w:right w:val="none" w:sz="0" w:space="0" w:color="auto"/>
              </w:divBdr>
            </w:div>
          </w:divsChild>
        </w:div>
        <w:div w:id="1962615624">
          <w:marLeft w:val="0"/>
          <w:marRight w:val="0"/>
          <w:marTop w:val="0"/>
          <w:marBottom w:val="0"/>
          <w:divBdr>
            <w:top w:val="none" w:sz="0" w:space="0" w:color="auto"/>
            <w:left w:val="none" w:sz="0" w:space="0" w:color="auto"/>
            <w:bottom w:val="none" w:sz="0" w:space="0" w:color="auto"/>
            <w:right w:val="none" w:sz="0" w:space="0" w:color="auto"/>
          </w:divBdr>
          <w:divsChild>
            <w:div w:id="126901211">
              <w:marLeft w:val="0"/>
              <w:marRight w:val="0"/>
              <w:marTop w:val="0"/>
              <w:marBottom w:val="0"/>
              <w:divBdr>
                <w:top w:val="none" w:sz="0" w:space="0" w:color="auto"/>
                <w:left w:val="none" w:sz="0" w:space="0" w:color="auto"/>
                <w:bottom w:val="none" w:sz="0" w:space="0" w:color="auto"/>
                <w:right w:val="none" w:sz="0" w:space="0" w:color="auto"/>
              </w:divBdr>
            </w:div>
          </w:divsChild>
        </w:div>
        <w:div w:id="1971394263">
          <w:marLeft w:val="0"/>
          <w:marRight w:val="0"/>
          <w:marTop w:val="0"/>
          <w:marBottom w:val="0"/>
          <w:divBdr>
            <w:top w:val="none" w:sz="0" w:space="0" w:color="auto"/>
            <w:left w:val="none" w:sz="0" w:space="0" w:color="auto"/>
            <w:bottom w:val="none" w:sz="0" w:space="0" w:color="auto"/>
            <w:right w:val="none" w:sz="0" w:space="0" w:color="auto"/>
          </w:divBdr>
          <w:divsChild>
            <w:div w:id="1728412343">
              <w:marLeft w:val="0"/>
              <w:marRight w:val="0"/>
              <w:marTop w:val="0"/>
              <w:marBottom w:val="0"/>
              <w:divBdr>
                <w:top w:val="none" w:sz="0" w:space="0" w:color="auto"/>
                <w:left w:val="none" w:sz="0" w:space="0" w:color="auto"/>
                <w:bottom w:val="none" w:sz="0" w:space="0" w:color="auto"/>
                <w:right w:val="none" w:sz="0" w:space="0" w:color="auto"/>
              </w:divBdr>
            </w:div>
            <w:div w:id="2137869909">
              <w:marLeft w:val="0"/>
              <w:marRight w:val="0"/>
              <w:marTop w:val="0"/>
              <w:marBottom w:val="0"/>
              <w:divBdr>
                <w:top w:val="none" w:sz="0" w:space="0" w:color="auto"/>
                <w:left w:val="none" w:sz="0" w:space="0" w:color="auto"/>
                <w:bottom w:val="none" w:sz="0" w:space="0" w:color="auto"/>
                <w:right w:val="none" w:sz="0" w:space="0" w:color="auto"/>
              </w:divBdr>
            </w:div>
          </w:divsChild>
        </w:div>
        <w:div w:id="2077973636">
          <w:marLeft w:val="0"/>
          <w:marRight w:val="0"/>
          <w:marTop w:val="0"/>
          <w:marBottom w:val="0"/>
          <w:divBdr>
            <w:top w:val="none" w:sz="0" w:space="0" w:color="auto"/>
            <w:left w:val="none" w:sz="0" w:space="0" w:color="auto"/>
            <w:bottom w:val="none" w:sz="0" w:space="0" w:color="auto"/>
            <w:right w:val="none" w:sz="0" w:space="0" w:color="auto"/>
          </w:divBdr>
          <w:divsChild>
            <w:div w:id="1007370831">
              <w:marLeft w:val="0"/>
              <w:marRight w:val="0"/>
              <w:marTop w:val="0"/>
              <w:marBottom w:val="0"/>
              <w:divBdr>
                <w:top w:val="none" w:sz="0" w:space="0" w:color="auto"/>
                <w:left w:val="none" w:sz="0" w:space="0" w:color="auto"/>
                <w:bottom w:val="none" w:sz="0" w:space="0" w:color="auto"/>
                <w:right w:val="none" w:sz="0" w:space="0" w:color="auto"/>
              </w:divBdr>
            </w:div>
          </w:divsChild>
        </w:div>
        <w:div w:id="2090811559">
          <w:marLeft w:val="0"/>
          <w:marRight w:val="0"/>
          <w:marTop w:val="0"/>
          <w:marBottom w:val="0"/>
          <w:divBdr>
            <w:top w:val="none" w:sz="0" w:space="0" w:color="auto"/>
            <w:left w:val="none" w:sz="0" w:space="0" w:color="auto"/>
            <w:bottom w:val="none" w:sz="0" w:space="0" w:color="auto"/>
            <w:right w:val="none" w:sz="0" w:space="0" w:color="auto"/>
          </w:divBdr>
          <w:divsChild>
            <w:div w:id="884677187">
              <w:marLeft w:val="0"/>
              <w:marRight w:val="0"/>
              <w:marTop w:val="0"/>
              <w:marBottom w:val="0"/>
              <w:divBdr>
                <w:top w:val="none" w:sz="0" w:space="0" w:color="auto"/>
                <w:left w:val="none" w:sz="0" w:space="0" w:color="auto"/>
                <w:bottom w:val="none" w:sz="0" w:space="0" w:color="auto"/>
                <w:right w:val="none" w:sz="0" w:space="0" w:color="auto"/>
              </w:divBdr>
            </w:div>
          </w:divsChild>
        </w:div>
        <w:div w:id="2118865588">
          <w:marLeft w:val="0"/>
          <w:marRight w:val="0"/>
          <w:marTop w:val="0"/>
          <w:marBottom w:val="0"/>
          <w:divBdr>
            <w:top w:val="none" w:sz="0" w:space="0" w:color="auto"/>
            <w:left w:val="none" w:sz="0" w:space="0" w:color="auto"/>
            <w:bottom w:val="none" w:sz="0" w:space="0" w:color="auto"/>
            <w:right w:val="none" w:sz="0" w:space="0" w:color="auto"/>
          </w:divBdr>
          <w:divsChild>
            <w:div w:id="70537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964038">
      <w:bodyDiv w:val="1"/>
      <w:marLeft w:val="0"/>
      <w:marRight w:val="0"/>
      <w:marTop w:val="0"/>
      <w:marBottom w:val="0"/>
      <w:divBdr>
        <w:top w:val="none" w:sz="0" w:space="0" w:color="auto"/>
        <w:left w:val="none" w:sz="0" w:space="0" w:color="auto"/>
        <w:bottom w:val="none" w:sz="0" w:space="0" w:color="auto"/>
        <w:right w:val="none" w:sz="0" w:space="0" w:color="auto"/>
      </w:divBdr>
      <w:divsChild>
        <w:div w:id="252662718">
          <w:marLeft w:val="0"/>
          <w:marRight w:val="0"/>
          <w:marTop w:val="0"/>
          <w:marBottom w:val="0"/>
          <w:divBdr>
            <w:top w:val="none" w:sz="0" w:space="0" w:color="auto"/>
            <w:left w:val="none" w:sz="0" w:space="0" w:color="auto"/>
            <w:bottom w:val="none" w:sz="0" w:space="0" w:color="auto"/>
            <w:right w:val="none" w:sz="0" w:space="0" w:color="auto"/>
          </w:divBdr>
        </w:div>
        <w:div w:id="868369528">
          <w:marLeft w:val="0"/>
          <w:marRight w:val="0"/>
          <w:marTop w:val="0"/>
          <w:marBottom w:val="0"/>
          <w:divBdr>
            <w:top w:val="none" w:sz="0" w:space="0" w:color="auto"/>
            <w:left w:val="none" w:sz="0" w:space="0" w:color="auto"/>
            <w:bottom w:val="none" w:sz="0" w:space="0" w:color="auto"/>
            <w:right w:val="none" w:sz="0" w:space="0" w:color="auto"/>
          </w:divBdr>
        </w:div>
        <w:div w:id="1132479145">
          <w:marLeft w:val="0"/>
          <w:marRight w:val="0"/>
          <w:marTop w:val="0"/>
          <w:marBottom w:val="0"/>
          <w:divBdr>
            <w:top w:val="none" w:sz="0" w:space="0" w:color="auto"/>
            <w:left w:val="none" w:sz="0" w:space="0" w:color="auto"/>
            <w:bottom w:val="none" w:sz="0" w:space="0" w:color="auto"/>
            <w:right w:val="none" w:sz="0" w:space="0" w:color="auto"/>
          </w:divBdr>
        </w:div>
        <w:div w:id="1216812075">
          <w:marLeft w:val="0"/>
          <w:marRight w:val="0"/>
          <w:marTop w:val="0"/>
          <w:marBottom w:val="0"/>
          <w:divBdr>
            <w:top w:val="none" w:sz="0" w:space="0" w:color="auto"/>
            <w:left w:val="none" w:sz="0" w:space="0" w:color="auto"/>
            <w:bottom w:val="none" w:sz="0" w:space="0" w:color="auto"/>
            <w:right w:val="none" w:sz="0" w:space="0" w:color="auto"/>
          </w:divBdr>
        </w:div>
        <w:div w:id="1956253944">
          <w:marLeft w:val="0"/>
          <w:marRight w:val="0"/>
          <w:marTop w:val="0"/>
          <w:marBottom w:val="0"/>
          <w:divBdr>
            <w:top w:val="none" w:sz="0" w:space="0" w:color="auto"/>
            <w:left w:val="none" w:sz="0" w:space="0" w:color="auto"/>
            <w:bottom w:val="none" w:sz="0" w:space="0" w:color="auto"/>
            <w:right w:val="none" w:sz="0" w:space="0" w:color="auto"/>
          </w:divBdr>
        </w:div>
      </w:divsChild>
    </w:div>
    <w:div w:id="1307859869">
      <w:bodyDiv w:val="1"/>
      <w:marLeft w:val="0"/>
      <w:marRight w:val="0"/>
      <w:marTop w:val="0"/>
      <w:marBottom w:val="0"/>
      <w:divBdr>
        <w:top w:val="none" w:sz="0" w:space="0" w:color="auto"/>
        <w:left w:val="none" w:sz="0" w:space="0" w:color="auto"/>
        <w:bottom w:val="none" w:sz="0" w:space="0" w:color="auto"/>
        <w:right w:val="none" w:sz="0" w:space="0" w:color="auto"/>
      </w:divBdr>
      <w:divsChild>
        <w:div w:id="10687416">
          <w:marLeft w:val="0"/>
          <w:marRight w:val="0"/>
          <w:marTop w:val="0"/>
          <w:marBottom w:val="0"/>
          <w:divBdr>
            <w:top w:val="none" w:sz="0" w:space="0" w:color="auto"/>
            <w:left w:val="none" w:sz="0" w:space="0" w:color="auto"/>
            <w:bottom w:val="none" w:sz="0" w:space="0" w:color="auto"/>
            <w:right w:val="none" w:sz="0" w:space="0" w:color="auto"/>
          </w:divBdr>
          <w:divsChild>
            <w:div w:id="1346440393">
              <w:marLeft w:val="0"/>
              <w:marRight w:val="0"/>
              <w:marTop w:val="0"/>
              <w:marBottom w:val="0"/>
              <w:divBdr>
                <w:top w:val="none" w:sz="0" w:space="0" w:color="auto"/>
                <w:left w:val="none" w:sz="0" w:space="0" w:color="auto"/>
                <w:bottom w:val="none" w:sz="0" w:space="0" w:color="auto"/>
                <w:right w:val="none" w:sz="0" w:space="0" w:color="auto"/>
              </w:divBdr>
            </w:div>
          </w:divsChild>
        </w:div>
        <w:div w:id="84882501">
          <w:marLeft w:val="0"/>
          <w:marRight w:val="0"/>
          <w:marTop w:val="0"/>
          <w:marBottom w:val="0"/>
          <w:divBdr>
            <w:top w:val="none" w:sz="0" w:space="0" w:color="auto"/>
            <w:left w:val="none" w:sz="0" w:space="0" w:color="auto"/>
            <w:bottom w:val="none" w:sz="0" w:space="0" w:color="auto"/>
            <w:right w:val="none" w:sz="0" w:space="0" w:color="auto"/>
          </w:divBdr>
          <w:divsChild>
            <w:div w:id="1491751855">
              <w:marLeft w:val="0"/>
              <w:marRight w:val="0"/>
              <w:marTop w:val="0"/>
              <w:marBottom w:val="0"/>
              <w:divBdr>
                <w:top w:val="none" w:sz="0" w:space="0" w:color="auto"/>
                <w:left w:val="none" w:sz="0" w:space="0" w:color="auto"/>
                <w:bottom w:val="none" w:sz="0" w:space="0" w:color="auto"/>
                <w:right w:val="none" w:sz="0" w:space="0" w:color="auto"/>
              </w:divBdr>
            </w:div>
          </w:divsChild>
        </w:div>
        <w:div w:id="153450621">
          <w:marLeft w:val="0"/>
          <w:marRight w:val="0"/>
          <w:marTop w:val="0"/>
          <w:marBottom w:val="0"/>
          <w:divBdr>
            <w:top w:val="none" w:sz="0" w:space="0" w:color="auto"/>
            <w:left w:val="none" w:sz="0" w:space="0" w:color="auto"/>
            <w:bottom w:val="none" w:sz="0" w:space="0" w:color="auto"/>
            <w:right w:val="none" w:sz="0" w:space="0" w:color="auto"/>
          </w:divBdr>
          <w:divsChild>
            <w:div w:id="965698510">
              <w:marLeft w:val="0"/>
              <w:marRight w:val="0"/>
              <w:marTop w:val="0"/>
              <w:marBottom w:val="0"/>
              <w:divBdr>
                <w:top w:val="none" w:sz="0" w:space="0" w:color="auto"/>
                <w:left w:val="none" w:sz="0" w:space="0" w:color="auto"/>
                <w:bottom w:val="none" w:sz="0" w:space="0" w:color="auto"/>
                <w:right w:val="none" w:sz="0" w:space="0" w:color="auto"/>
              </w:divBdr>
            </w:div>
          </w:divsChild>
        </w:div>
        <w:div w:id="163402822">
          <w:marLeft w:val="0"/>
          <w:marRight w:val="0"/>
          <w:marTop w:val="0"/>
          <w:marBottom w:val="0"/>
          <w:divBdr>
            <w:top w:val="none" w:sz="0" w:space="0" w:color="auto"/>
            <w:left w:val="none" w:sz="0" w:space="0" w:color="auto"/>
            <w:bottom w:val="none" w:sz="0" w:space="0" w:color="auto"/>
            <w:right w:val="none" w:sz="0" w:space="0" w:color="auto"/>
          </w:divBdr>
          <w:divsChild>
            <w:div w:id="1092311153">
              <w:marLeft w:val="0"/>
              <w:marRight w:val="0"/>
              <w:marTop w:val="0"/>
              <w:marBottom w:val="0"/>
              <w:divBdr>
                <w:top w:val="none" w:sz="0" w:space="0" w:color="auto"/>
                <w:left w:val="none" w:sz="0" w:space="0" w:color="auto"/>
                <w:bottom w:val="none" w:sz="0" w:space="0" w:color="auto"/>
                <w:right w:val="none" w:sz="0" w:space="0" w:color="auto"/>
              </w:divBdr>
            </w:div>
          </w:divsChild>
        </w:div>
        <w:div w:id="195509464">
          <w:marLeft w:val="0"/>
          <w:marRight w:val="0"/>
          <w:marTop w:val="0"/>
          <w:marBottom w:val="0"/>
          <w:divBdr>
            <w:top w:val="none" w:sz="0" w:space="0" w:color="auto"/>
            <w:left w:val="none" w:sz="0" w:space="0" w:color="auto"/>
            <w:bottom w:val="none" w:sz="0" w:space="0" w:color="auto"/>
            <w:right w:val="none" w:sz="0" w:space="0" w:color="auto"/>
          </w:divBdr>
          <w:divsChild>
            <w:div w:id="1753160236">
              <w:marLeft w:val="0"/>
              <w:marRight w:val="0"/>
              <w:marTop w:val="0"/>
              <w:marBottom w:val="0"/>
              <w:divBdr>
                <w:top w:val="none" w:sz="0" w:space="0" w:color="auto"/>
                <w:left w:val="none" w:sz="0" w:space="0" w:color="auto"/>
                <w:bottom w:val="none" w:sz="0" w:space="0" w:color="auto"/>
                <w:right w:val="none" w:sz="0" w:space="0" w:color="auto"/>
              </w:divBdr>
            </w:div>
          </w:divsChild>
        </w:div>
        <w:div w:id="238291414">
          <w:marLeft w:val="0"/>
          <w:marRight w:val="0"/>
          <w:marTop w:val="0"/>
          <w:marBottom w:val="0"/>
          <w:divBdr>
            <w:top w:val="none" w:sz="0" w:space="0" w:color="auto"/>
            <w:left w:val="none" w:sz="0" w:space="0" w:color="auto"/>
            <w:bottom w:val="none" w:sz="0" w:space="0" w:color="auto"/>
            <w:right w:val="none" w:sz="0" w:space="0" w:color="auto"/>
          </w:divBdr>
          <w:divsChild>
            <w:div w:id="469204391">
              <w:marLeft w:val="0"/>
              <w:marRight w:val="0"/>
              <w:marTop w:val="0"/>
              <w:marBottom w:val="0"/>
              <w:divBdr>
                <w:top w:val="none" w:sz="0" w:space="0" w:color="auto"/>
                <w:left w:val="none" w:sz="0" w:space="0" w:color="auto"/>
                <w:bottom w:val="none" w:sz="0" w:space="0" w:color="auto"/>
                <w:right w:val="none" w:sz="0" w:space="0" w:color="auto"/>
              </w:divBdr>
            </w:div>
          </w:divsChild>
        </w:div>
        <w:div w:id="288585895">
          <w:marLeft w:val="0"/>
          <w:marRight w:val="0"/>
          <w:marTop w:val="0"/>
          <w:marBottom w:val="0"/>
          <w:divBdr>
            <w:top w:val="none" w:sz="0" w:space="0" w:color="auto"/>
            <w:left w:val="none" w:sz="0" w:space="0" w:color="auto"/>
            <w:bottom w:val="none" w:sz="0" w:space="0" w:color="auto"/>
            <w:right w:val="none" w:sz="0" w:space="0" w:color="auto"/>
          </w:divBdr>
          <w:divsChild>
            <w:div w:id="598218892">
              <w:marLeft w:val="0"/>
              <w:marRight w:val="0"/>
              <w:marTop w:val="0"/>
              <w:marBottom w:val="0"/>
              <w:divBdr>
                <w:top w:val="none" w:sz="0" w:space="0" w:color="auto"/>
                <w:left w:val="none" w:sz="0" w:space="0" w:color="auto"/>
                <w:bottom w:val="none" w:sz="0" w:space="0" w:color="auto"/>
                <w:right w:val="none" w:sz="0" w:space="0" w:color="auto"/>
              </w:divBdr>
            </w:div>
            <w:div w:id="1500922531">
              <w:marLeft w:val="0"/>
              <w:marRight w:val="0"/>
              <w:marTop w:val="0"/>
              <w:marBottom w:val="0"/>
              <w:divBdr>
                <w:top w:val="none" w:sz="0" w:space="0" w:color="auto"/>
                <w:left w:val="none" w:sz="0" w:space="0" w:color="auto"/>
                <w:bottom w:val="none" w:sz="0" w:space="0" w:color="auto"/>
                <w:right w:val="none" w:sz="0" w:space="0" w:color="auto"/>
              </w:divBdr>
            </w:div>
          </w:divsChild>
        </w:div>
        <w:div w:id="381247877">
          <w:marLeft w:val="0"/>
          <w:marRight w:val="0"/>
          <w:marTop w:val="0"/>
          <w:marBottom w:val="0"/>
          <w:divBdr>
            <w:top w:val="none" w:sz="0" w:space="0" w:color="auto"/>
            <w:left w:val="none" w:sz="0" w:space="0" w:color="auto"/>
            <w:bottom w:val="none" w:sz="0" w:space="0" w:color="auto"/>
            <w:right w:val="none" w:sz="0" w:space="0" w:color="auto"/>
          </w:divBdr>
          <w:divsChild>
            <w:div w:id="766733263">
              <w:marLeft w:val="0"/>
              <w:marRight w:val="0"/>
              <w:marTop w:val="0"/>
              <w:marBottom w:val="0"/>
              <w:divBdr>
                <w:top w:val="none" w:sz="0" w:space="0" w:color="auto"/>
                <w:left w:val="none" w:sz="0" w:space="0" w:color="auto"/>
                <w:bottom w:val="none" w:sz="0" w:space="0" w:color="auto"/>
                <w:right w:val="none" w:sz="0" w:space="0" w:color="auto"/>
              </w:divBdr>
            </w:div>
          </w:divsChild>
        </w:div>
        <w:div w:id="478690569">
          <w:marLeft w:val="0"/>
          <w:marRight w:val="0"/>
          <w:marTop w:val="0"/>
          <w:marBottom w:val="0"/>
          <w:divBdr>
            <w:top w:val="none" w:sz="0" w:space="0" w:color="auto"/>
            <w:left w:val="none" w:sz="0" w:space="0" w:color="auto"/>
            <w:bottom w:val="none" w:sz="0" w:space="0" w:color="auto"/>
            <w:right w:val="none" w:sz="0" w:space="0" w:color="auto"/>
          </w:divBdr>
          <w:divsChild>
            <w:div w:id="374934009">
              <w:marLeft w:val="0"/>
              <w:marRight w:val="0"/>
              <w:marTop w:val="0"/>
              <w:marBottom w:val="0"/>
              <w:divBdr>
                <w:top w:val="none" w:sz="0" w:space="0" w:color="auto"/>
                <w:left w:val="none" w:sz="0" w:space="0" w:color="auto"/>
                <w:bottom w:val="none" w:sz="0" w:space="0" w:color="auto"/>
                <w:right w:val="none" w:sz="0" w:space="0" w:color="auto"/>
              </w:divBdr>
            </w:div>
          </w:divsChild>
        </w:div>
        <w:div w:id="558252948">
          <w:marLeft w:val="0"/>
          <w:marRight w:val="0"/>
          <w:marTop w:val="0"/>
          <w:marBottom w:val="0"/>
          <w:divBdr>
            <w:top w:val="none" w:sz="0" w:space="0" w:color="auto"/>
            <w:left w:val="none" w:sz="0" w:space="0" w:color="auto"/>
            <w:bottom w:val="none" w:sz="0" w:space="0" w:color="auto"/>
            <w:right w:val="none" w:sz="0" w:space="0" w:color="auto"/>
          </w:divBdr>
          <w:divsChild>
            <w:div w:id="1455707870">
              <w:marLeft w:val="0"/>
              <w:marRight w:val="0"/>
              <w:marTop w:val="0"/>
              <w:marBottom w:val="0"/>
              <w:divBdr>
                <w:top w:val="none" w:sz="0" w:space="0" w:color="auto"/>
                <w:left w:val="none" w:sz="0" w:space="0" w:color="auto"/>
                <w:bottom w:val="none" w:sz="0" w:space="0" w:color="auto"/>
                <w:right w:val="none" w:sz="0" w:space="0" w:color="auto"/>
              </w:divBdr>
            </w:div>
          </w:divsChild>
        </w:div>
        <w:div w:id="678240728">
          <w:marLeft w:val="0"/>
          <w:marRight w:val="0"/>
          <w:marTop w:val="0"/>
          <w:marBottom w:val="0"/>
          <w:divBdr>
            <w:top w:val="none" w:sz="0" w:space="0" w:color="auto"/>
            <w:left w:val="none" w:sz="0" w:space="0" w:color="auto"/>
            <w:bottom w:val="none" w:sz="0" w:space="0" w:color="auto"/>
            <w:right w:val="none" w:sz="0" w:space="0" w:color="auto"/>
          </w:divBdr>
          <w:divsChild>
            <w:div w:id="246425207">
              <w:marLeft w:val="0"/>
              <w:marRight w:val="0"/>
              <w:marTop w:val="0"/>
              <w:marBottom w:val="0"/>
              <w:divBdr>
                <w:top w:val="none" w:sz="0" w:space="0" w:color="auto"/>
                <w:left w:val="none" w:sz="0" w:space="0" w:color="auto"/>
                <w:bottom w:val="none" w:sz="0" w:space="0" w:color="auto"/>
                <w:right w:val="none" w:sz="0" w:space="0" w:color="auto"/>
              </w:divBdr>
            </w:div>
            <w:div w:id="293760728">
              <w:marLeft w:val="0"/>
              <w:marRight w:val="0"/>
              <w:marTop w:val="0"/>
              <w:marBottom w:val="0"/>
              <w:divBdr>
                <w:top w:val="none" w:sz="0" w:space="0" w:color="auto"/>
                <w:left w:val="none" w:sz="0" w:space="0" w:color="auto"/>
                <w:bottom w:val="none" w:sz="0" w:space="0" w:color="auto"/>
                <w:right w:val="none" w:sz="0" w:space="0" w:color="auto"/>
              </w:divBdr>
            </w:div>
            <w:div w:id="1812749418">
              <w:marLeft w:val="0"/>
              <w:marRight w:val="0"/>
              <w:marTop w:val="0"/>
              <w:marBottom w:val="0"/>
              <w:divBdr>
                <w:top w:val="none" w:sz="0" w:space="0" w:color="auto"/>
                <w:left w:val="none" w:sz="0" w:space="0" w:color="auto"/>
                <w:bottom w:val="none" w:sz="0" w:space="0" w:color="auto"/>
                <w:right w:val="none" w:sz="0" w:space="0" w:color="auto"/>
              </w:divBdr>
            </w:div>
          </w:divsChild>
        </w:div>
        <w:div w:id="725028789">
          <w:marLeft w:val="0"/>
          <w:marRight w:val="0"/>
          <w:marTop w:val="0"/>
          <w:marBottom w:val="0"/>
          <w:divBdr>
            <w:top w:val="none" w:sz="0" w:space="0" w:color="auto"/>
            <w:left w:val="none" w:sz="0" w:space="0" w:color="auto"/>
            <w:bottom w:val="none" w:sz="0" w:space="0" w:color="auto"/>
            <w:right w:val="none" w:sz="0" w:space="0" w:color="auto"/>
          </w:divBdr>
          <w:divsChild>
            <w:div w:id="2021076876">
              <w:marLeft w:val="0"/>
              <w:marRight w:val="0"/>
              <w:marTop w:val="0"/>
              <w:marBottom w:val="0"/>
              <w:divBdr>
                <w:top w:val="none" w:sz="0" w:space="0" w:color="auto"/>
                <w:left w:val="none" w:sz="0" w:space="0" w:color="auto"/>
                <w:bottom w:val="none" w:sz="0" w:space="0" w:color="auto"/>
                <w:right w:val="none" w:sz="0" w:space="0" w:color="auto"/>
              </w:divBdr>
            </w:div>
          </w:divsChild>
        </w:div>
        <w:div w:id="770055695">
          <w:marLeft w:val="0"/>
          <w:marRight w:val="0"/>
          <w:marTop w:val="0"/>
          <w:marBottom w:val="0"/>
          <w:divBdr>
            <w:top w:val="none" w:sz="0" w:space="0" w:color="auto"/>
            <w:left w:val="none" w:sz="0" w:space="0" w:color="auto"/>
            <w:bottom w:val="none" w:sz="0" w:space="0" w:color="auto"/>
            <w:right w:val="none" w:sz="0" w:space="0" w:color="auto"/>
          </w:divBdr>
          <w:divsChild>
            <w:div w:id="1084182334">
              <w:marLeft w:val="0"/>
              <w:marRight w:val="0"/>
              <w:marTop w:val="0"/>
              <w:marBottom w:val="0"/>
              <w:divBdr>
                <w:top w:val="none" w:sz="0" w:space="0" w:color="auto"/>
                <w:left w:val="none" w:sz="0" w:space="0" w:color="auto"/>
                <w:bottom w:val="none" w:sz="0" w:space="0" w:color="auto"/>
                <w:right w:val="none" w:sz="0" w:space="0" w:color="auto"/>
              </w:divBdr>
            </w:div>
          </w:divsChild>
        </w:div>
        <w:div w:id="779229592">
          <w:marLeft w:val="0"/>
          <w:marRight w:val="0"/>
          <w:marTop w:val="0"/>
          <w:marBottom w:val="0"/>
          <w:divBdr>
            <w:top w:val="none" w:sz="0" w:space="0" w:color="auto"/>
            <w:left w:val="none" w:sz="0" w:space="0" w:color="auto"/>
            <w:bottom w:val="none" w:sz="0" w:space="0" w:color="auto"/>
            <w:right w:val="none" w:sz="0" w:space="0" w:color="auto"/>
          </w:divBdr>
          <w:divsChild>
            <w:div w:id="641499126">
              <w:marLeft w:val="0"/>
              <w:marRight w:val="0"/>
              <w:marTop w:val="0"/>
              <w:marBottom w:val="0"/>
              <w:divBdr>
                <w:top w:val="none" w:sz="0" w:space="0" w:color="auto"/>
                <w:left w:val="none" w:sz="0" w:space="0" w:color="auto"/>
                <w:bottom w:val="none" w:sz="0" w:space="0" w:color="auto"/>
                <w:right w:val="none" w:sz="0" w:space="0" w:color="auto"/>
              </w:divBdr>
            </w:div>
          </w:divsChild>
        </w:div>
        <w:div w:id="790636575">
          <w:marLeft w:val="0"/>
          <w:marRight w:val="0"/>
          <w:marTop w:val="0"/>
          <w:marBottom w:val="0"/>
          <w:divBdr>
            <w:top w:val="none" w:sz="0" w:space="0" w:color="auto"/>
            <w:left w:val="none" w:sz="0" w:space="0" w:color="auto"/>
            <w:bottom w:val="none" w:sz="0" w:space="0" w:color="auto"/>
            <w:right w:val="none" w:sz="0" w:space="0" w:color="auto"/>
          </w:divBdr>
          <w:divsChild>
            <w:div w:id="170803416">
              <w:marLeft w:val="0"/>
              <w:marRight w:val="0"/>
              <w:marTop w:val="0"/>
              <w:marBottom w:val="0"/>
              <w:divBdr>
                <w:top w:val="none" w:sz="0" w:space="0" w:color="auto"/>
                <w:left w:val="none" w:sz="0" w:space="0" w:color="auto"/>
                <w:bottom w:val="none" w:sz="0" w:space="0" w:color="auto"/>
                <w:right w:val="none" w:sz="0" w:space="0" w:color="auto"/>
              </w:divBdr>
            </w:div>
          </w:divsChild>
        </w:div>
        <w:div w:id="900680664">
          <w:marLeft w:val="0"/>
          <w:marRight w:val="0"/>
          <w:marTop w:val="0"/>
          <w:marBottom w:val="0"/>
          <w:divBdr>
            <w:top w:val="none" w:sz="0" w:space="0" w:color="auto"/>
            <w:left w:val="none" w:sz="0" w:space="0" w:color="auto"/>
            <w:bottom w:val="none" w:sz="0" w:space="0" w:color="auto"/>
            <w:right w:val="none" w:sz="0" w:space="0" w:color="auto"/>
          </w:divBdr>
          <w:divsChild>
            <w:div w:id="1917666594">
              <w:marLeft w:val="0"/>
              <w:marRight w:val="0"/>
              <w:marTop w:val="0"/>
              <w:marBottom w:val="0"/>
              <w:divBdr>
                <w:top w:val="none" w:sz="0" w:space="0" w:color="auto"/>
                <w:left w:val="none" w:sz="0" w:space="0" w:color="auto"/>
                <w:bottom w:val="none" w:sz="0" w:space="0" w:color="auto"/>
                <w:right w:val="none" w:sz="0" w:space="0" w:color="auto"/>
              </w:divBdr>
            </w:div>
          </w:divsChild>
        </w:div>
        <w:div w:id="928922862">
          <w:marLeft w:val="0"/>
          <w:marRight w:val="0"/>
          <w:marTop w:val="0"/>
          <w:marBottom w:val="0"/>
          <w:divBdr>
            <w:top w:val="none" w:sz="0" w:space="0" w:color="auto"/>
            <w:left w:val="none" w:sz="0" w:space="0" w:color="auto"/>
            <w:bottom w:val="none" w:sz="0" w:space="0" w:color="auto"/>
            <w:right w:val="none" w:sz="0" w:space="0" w:color="auto"/>
          </w:divBdr>
          <w:divsChild>
            <w:div w:id="2120441317">
              <w:marLeft w:val="0"/>
              <w:marRight w:val="0"/>
              <w:marTop w:val="0"/>
              <w:marBottom w:val="0"/>
              <w:divBdr>
                <w:top w:val="none" w:sz="0" w:space="0" w:color="auto"/>
                <w:left w:val="none" w:sz="0" w:space="0" w:color="auto"/>
                <w:bottom w:val="none" w:sz="0" w:space="0" w:color="auto"/>
                <w:right w:val="none" w:sz="0" w:space="0" w:color="auto"/>
              </w:divBdr>
            </w:div>
          </w:divsChild>
        </w:div>
        <w:div w:id="956253104">
          <w:marLeft w:val="0"/>
          <w:marRight w:val="0"/>
          <w:marTop w:val="0"/>
          <w:marBottom w:val="0"/>
          <w:divBdr>
            <w:top w:val="none" w:sz="0" w:space="0" w:color="auto"/>
            <w:left w:val="none" w:sz="0" w:space="0" w:color="auto"/>
            <w:bottom w:val="none" w:sz="0" w:space="0" w:color="auto"/>
            <w:right w:val="none" w:sz="0" w:space="0" w:color="auto"/>
          </w:divBdr>
          <w:divsChild>
            <w:div w:id="582109007">
              <w:marLeft w:val="0"/>
              <w:marRight w:val="0"/>
              <w:marTop w:val="0"/>
              <w:marBottom w:val="0"/>
              <w:divBdr>
                <w:top w:val="none" w:sz="0" w:space="0" w:color="auto"/>
                <w:left w:val="none" w:sz="0" w:space="0" w:color="auto"/>
                <w:bottom w:val="none" w:sz="0" w:space="0" w:color="auto"/>
                <w:right w:val="none" w:sz="0" w:space="0" w:color="auto"/>
              </w:divBdr>
            </w:div>
          </w:divsChild>
        </w:div>
        <w:div w:id="957640607">
          <w:marLeft w:val="0"/>
          <w:marRight w:val="0"/>
          <w:marTop w:val="0"/>
          <w:marBottom w:val="0"/>
          <w:divBdr>
            <w:top w:val="none" w:sz="0" w:space="0" w:color="auto"/>
            <w:left w:val="none" w:sz="0" w:space="0" w:color="auto"/>
            <w:bottom w:val="none" w:sz="0" w:space="0" w:color="auto"/>
            <w:right w:val="none" w:sz="0" w:space="0" w:color="auto"/>
          </w:divBdr>
          <w:divsChild>
            <w:div w:id="411776592">
              <w:marLeft w:val="0"/>
              <w:marRight w:val="0"/>
              <w:marTop w:val="0"/>
              <w:marBottom w:val="0"/>
              <w:divBdr>
                <w:top w:val="none" w:sz="0" w:space="0" w:color="auto"/>
                <w:left w:val="none" w:sz="0" w:space="0" w:color="auto"/>
                <w:bottom w:val="none" w:sz="0" w:space="0" w:color="auto"/>
                <w:right w:val="none" w:sz="0" w:space="0" w:color="auto"/>
              </w:divBdr>
            </w:div>
          </w:divsChild>
        </w:div>
        <w:div w:id="973832013">
          <w:marLeft w:val="0"/>
          <w:marRight w:val="0"/>
          <w:marTop w:val="0"/>
          <w:marBottom w:val="0"/>
          <w:divBdr>
            <w:top w:val="none" w:sz="0" w:space="0" w:color="auto"/>
            <w:left w:val="none" w:sz="0" w:space="0" w:color="auto"/>
            <w:bottom w:val="none" w:sz="0" w:space="0" w:color="auto"/>
            <w:right w:val="none" w:sz="0" w:space="0" w:color="auto"/>
          </w:divBdr>
          <w:divsChild>
            <w:div w:id="396368746">
              <w:marLeft w:val="0"/>
              <w:marRight w:val="0"/>
              <w:marTop w:val="0"/>
              <w:marBottom w:val="0"/>
              <w:divBdr>
                <w:top w:val="none" w:sz="0" w:space="0" w:color="auto"/>
                <w:left w:val="none" w:sz="0" w:space="0" w:color="auto"/>
                <w:bottom w:val="none" w:sz="0" w:space="0" w:color="auto"/>
                <w:right w:val="none" w:sz="0" w:space="0" w:color="auto"/>
              </w:divBdr>
            </w:div>
          </w:divsChild>
        </w:div>
        <w:div w:id="986982563">
          <w:marLeft w:val="0"/>
          <w:marRight w:val="0"/>
          <w:marTop w:val="0"/>
          <w:marBottom w:val="0"/>
          <w:divBdr>
            <w:top w:val="none" w:sz="0" w:space="0" w:color="auto"/>
            <w:left w:val="none" w:sz="0" w:space="0" w:color="auto"/>
            <w:bottom w:val="none" w:sz="0" w:space="0" w:color="auto"/>
            <w:right w:val="none" w:sz="0" w:space="0" w:color="auto"/>
          </w:divBdr>
          <w:divsChild>
            <w:div w:id="170534202">
              <w:marLeft w:val="0"/>
              <w:marRight w:val="0"/>
              <w:marTop w:val="0"/>
              <w:marBottom w:val="0"/>
              <w:divBdr>
                <w:top w:val="none" w:sz="0" w:space="0" w:color="auto"/>
                <w:left w:val="none" w:sz="0" w:space="0" w:color="auto"/>
                <w:bottom w:val="none" w:sz="0" w:space="0" w:color="auto"/>
                <w:right w:val="none" w:sz="0" w:space="0" w:color="auto"/>
              </w:divBdr>
            </w:div>
          </w:divsChild>
        </w:div>
        <w:div w:id="997072653">
          <w:marLeft w:val="0"/>
          <w:marRight w:val="0"/>
          <w:marTop w:val="0"/>
          <w:marBottom w:val="0"/>
          <w:divBdr>
            <w:top w:val="none" w:sz="0" w:space="0" w:color="auto"/>
            <w:left w:val="none" w:sz="0" w:space="0" w:color="auto"/>
            <w:bottom w:val="none" w:sz="0" w:space="0" w:color="auto"/>
            <w:right w:val="none" w:sz="0" w:space="0" w:color="auto"/>
          </w:divBdr>
          <w:divsChild>
            <w:div w:id="20009201">
              <w:marLeft w:val="0"/>
              <w:marRight w:val="0"/>
              <w:marTop w:val="0"/>
              <w:marBottom w:val="0"/>
              <w:divBdr>
                <w:top w:val="none" w:sz="0" w:space="0" w:color="auto"/>
                <w:left w:val="none" w:sz="0" w:space="0" w:color="auto"/>
                <w:bottom w:val="none" w:sz="0" w:space="0" w:color="auto"/>
                <w:right w:val="none" w:sz="0" w:space="0" w:color="auto"/>
              </w:divBdr>
            </w:div>
          </w:divsChild>
        </w:div>
        <w:div w:id="1021323724">
          <w:marLeft w:val="0"/>
          <w:marRight w:val="0"/>
          <w:marTop w:val="0"/>
          <w:marBottom w:val="0"/>
          <w:divBdr>
            <w:top w:val="none" w:sz="0" w:space="0" w:color="auto"/>
            <w:left w:val="none" w:sz="0" w:space="0" w:color="auto"/>
            <w:bottom w:val="none" w:sz="0" w:space="0" w:color="auto"/>
            <w:right w:val="none" w:sz="0" w:space="0" w:color="auto"/>
          </w:divBdr>
          <w:divsChild>
            <w:div w:id="236675427">
              <w:marLeft w:val="0"/>
              <w:marRight w:val="0"/>
              <w:marTop w:val="0"/>
              <w:marBottom w:val="0"/>
              <w:divBdr>
                <w:top w:val="none" w:sz="0" w:space="0" w:color="auto"/>
                <w:left w:val="none" w:sz="0" w:space="0" w:color="auto"/>
                <w:bottom w:val="none" w:sz="0" w:space="0" w:color="auto"/>
                <w:right w:val="none" w:sz="0" w:space="0" w:color="auto"/>
              </w:divBdr>
            </w:div>
          </w:divsChild>
        </w:div>
        <w:div w:id="1025521416">
          <w:marLeft w:val="0"/>
          <w:marRight w:val="0"/>
          <w:marTop w:val="0"/>
          <w:marBottom w:val="0"/>
          <w:divBdr>
            <w:top w:val="none" w:sz="0" w:space="0" w:color="auto"/>
            <w:left w:val="none" w:sz="0" w:space="0" w:color="auto"/>
            <w:bottom w:val="none" w:sz="0" w:space="0" w:color="auto"/>
            <w:right w:val="none" w:sz="0" w:space="0" w:color="auto"/>
          </w:divBdr>
          <w:divsChild>
            <w:div w:id="402337880">
              <w:marLeft w:val="0"/>
              <w:marRight w:val="0"/>
              <w:marTop w:val="0"/>
              <w:marBottom w:val="0"/>
              <w:divBdr>
                <w:top w:val="none" w:sz="0" w:space="0" w:color="auto"/>
                <w:left w:val="none" w:sz="0" w:space="0" w:color="auto"/>
                <w:bottom w:val="none" w:sz="0" w:space="0" w:color="auto"/>
                <w:right w:val="none" w:sz="0" w:space="0" w:color="auto"/>
              </w:divBdr>
            </w:div>
          </w:divsChild>
        </w:div>
        <w:div w:id="1033993732">
          <w:marLeft w:val="0"/>
          <w:marRight w:val="0"/>
          <w:marTop w:val="0"/>
          <w:marBottom w:val="0"/>
          <w:divBdr>
            <w:top w:val="none" w:sz="0" w:space="0" w:color="auto"/>
            <w:left w:val="none" w:sz="0" w:space="0" w:color="auto"/>
            <w:bottom w:val="none" w:sz="0" w:space="0" w:color="auto"/>
            <w:right w:val="none" w:sz="0" w:space="0" w:color="auto"/>
          </w:divBdr>
          <w:divsChild>
            <w:div w:id="1168638304">
              <w:marLeft w:val="0"/>
              <w:marRight w:val="0"/>
              <w:marTop w:val="0"/>
              <w:marBottom w:val="0"/>
              <w:divBdr>
                <w:top w:val="none" w:sz="0" w:space="0" w:color="auto"/>
                <w:left w:val="none" w:sz="0" w:space="0" w:color="auto"/>
                <w:bottom w:val="none" w:sz="0" w:space="0" w:color="auto"/>
                <w:right w:val="none" w:sz="0" w:space="0" w:color="auto"/>
              </w:divBdr>
            </w:div>
          </w:divsChild>
        </w:div>
        <w:div w:id="1094134413">
          <w:marLeft w:val="0"/>
          <w:marRight w:val="0"/>
          <w:marTop w:val="0"/>
          <w:marBottom w:val="0"/>
          <w:divBdr>
            <w:top w:val="none" w:sz="0" w:space="0" w:color="auto"/>
            <w:left w:val="none" w:sz="0" w:space="0" w:color="auto"/>
            <w:bottom w:val="none" w:sz="0" w:space="0" w:color="auto"/>
            <w:right w:val="none" w:sz="0" w:space="0" w:color="auto"/>
          </w:divBdr>
          <w:divsChild>
            <w:div w:id="1729305610">
              <w:marLeft w:val="0"/>
              <w:marRight w:val="0"/>
              <w:marTop w:val="0"/>
              <w:marBottom w:val="0"/>
              <w:divBdr>
                <w:top w:val="none" w:sz="0" w:space="0" w:color="auto"/>
                <w:left w:val="none" w:sz="0" w:space="0" w:color="auto"/>
                <w:bottom w:val="none" w:sz="0" w:space="0" w:color="auto"/>
                <w:right w:val="none" w:sz="0" w:space="0" w:color="auto"/>
              </w:divBdr>
            </w:div>
          </w:divsChild>
        </w:div>
        <w:div w:id="1107195240">
          <w:marLeft w:val="0"/>
          <w:marRight w:val="0"/>
          <w:marTop w:val="0"/>
          <w:marBottom w:val="0"/>
          <w:divBdr>
            <w:top w:val="none" w:sz="0" w:space="0" w:color="auto"/>
            <w:left w:val="none" w:sz="0" w:space="0" w:color="auto"/>
            <w:bottom w:val="none" w:sz="0" w:space="0" w:color="auto"/>
            <w:right w:val="none" w:sz="0" w:space="0" w:color="auto"/>
          </w:divBdr>
          <w:divsChild>
            <w:div w:id="1362242354">
              <w:marLeft w:val="0"/>
              <w:marRight w:val="0"/>
              <w:marTop w:val="0"/>
              <w:marBottom w:val="0"/>
              <w:divBdr>
                <w:top w:val="none" w:sz="0" w:space="0" w:color="auto"/>
                <w:left w:val="none" w:sz="0" w:space="0" w:color="auto"/>
                <w:bottom w:val="none" w:sz="0" w:space="0" w:color="auto"/>
                <w:right w:val="none" w:sz="0" w:space="0" w:color="auto"/>
              </w:divBdr>
            </w:div>
          </w:divsChild>
        </w:div>
        <w:div w:id="1136290307">
          <w:marLeft w:val="0"/>
          <w:marRight w:val="0"/>
          <w:marTop w:val="0"/>
          <w:marBottom w:val="0"/>
          <w:divBdr>
            <w:top w:val="none" w:sz="0" w:space="0" w:color="auto"/>
            <w:left w:val="none" w:sz="0" w:space="0" w:color="auto"/>
            <w:bottom w:val="none" w:sz="0" w:space="0" w:color="auto"/>
            <w:right w:val="none" w:sz="0" w:space="0" w:color="auto"/>
          </w:divBdr>
          <w:divsChild>
            <w:div w:id="756827899">
              <w:marLeft w:val="0"/>
              <w:marRight w:val="0"/>
              <w:marTop w:val="0"/>
              <w:marBottom w:val="0"/>
              <w:divBdr>
                <w:top w:val="none" w:sz="0" w:space="0" w:color="auto"/>
                <w:left w:val="none" w:sz="0" w:space="0" w:color="auto"/>
                <w:bottom w:val="none" w:sz="0" w:space="0" w:color="auto"/>
                <w:right w:val="none" w:sz="0" w:space="0" w:color="auto"/>
              </w:divBdr>
            </w:div>
            <w:div w:id="914784233">
              <w:marLeft w:val="0"/>
              <w:marRight w:val="0"/>
              <w:marTop w:val="0"/>
              <w:marBottom w:val="0"/>
              <w:divBdr>
                <w:top w:val="none" w:sz="0" w:space="0" w:color="auto"/>
                <w:left w:val="none" w:sz="0" w:space="0" w:color="auto"/>
                <w:bottom w:val="none" w:sz="0" w:space="0" w:color="auto"/>
                <w:right w:val="none" w:sz="0" w:space="0" w:color="auto"/>
              </w:divBdr>
            </w:div>
          </w:divsChild>
        </w:div>
        <w:div w:id="1147820476">
          <w:marLeft w:val="0"/>
          <w:marRight w:val="0"/>
          <w:marTop w:val="0"/>
          <w:marBottom w:val="0"/>
          <w:divBdr>
            <w:top w:val="none" w:sz="0" w:space="0" w:color="auto"/>
            <w:left w:val="none" w:sz="0" w:space="0" w:color="auto"/>
            <w:bottom w:val="none" w:sz="0" w:space="0" w:color="auto"/>
            <w:right w:val="none" w:sz="0" w:space="0" w:color="auto"/>
          </w:divBdr>
          <w:divsChild>
            <w:div w:id="507185104">
              <w:marLeft w:val="0"/>
              <w:marRight w:val="0"/>
              <w:marTop w:val="0"/>
              <w:marBottom w:val="0"/>
              <w:divBdr>
                <w:top w:val="none" w:sz="0" w:space="0" w:color="auto"/>
                <w:left w:val="none" w:sz="0" w:space="0" w:color="auto"/>
                <w:bottom w:val="none" w:sz="0" w:space="0" w:color="auto"/>
                <w:right w:val="none" w:sz="0" w:space="0" w:color="auto"/>
              </w:divBdr>
            </w:div>
          </w:divsChild>
        </w:div>
        <w:div w:id="1161577284">
          <w:marLeft w:val="0"/>
          <w:marRight w:val="0"/>
          <w:marTop w:val="0"/>
          <w:marBottom w:val="0"/>
          <w:divBdr>
            <w:top w:val="none" w:sz="0" w:space="0" w:color="auto"/>
            <w:left w:val="none" w:sz="0" w:space="0" w:color="auto"/>
            <w:bottom w:val="none" w:sz="0" w:space="0" w:color="auto"/>
            <w:right w:val="none" w:sz="0" w:space="0" w:color="auto"/>
          </w:divBdr>
          <w:divsChild>
            <w:div w:id="863902190">
              <w:marLeft w:val="0"/>
              <w:marRight w:val="0"/>
              <w:marTop w:val="0"/>
              <w:marBottom w:val="0"/>
              <w:divBdr>
                <w:top w:val="none" w:sz="0" w:space="0" w:color="auto"/>
                <w:left w:val="none" w:sz="0" w:space="0" w:color="auto"/>
                <w:bottom w:val="none" w:sz="0" w:space="0" w:color="auto"/>
                <w:right w:val="none" w:sz="0" w:space="0" w:color="auto"/>
              </w:divBdr>
            </w:div>
          </w:divsChild>
        </w:div>
        <w:div w:id="1189680226">
          <w:marLeft w:val="0"/>
          <w:marRight w:val="0"/>
          <w:marTop w:val="0"/>
          <w:marBottom w:val="0"/>
          <w:divBdr>
            <w:top w:val="none" w:sz="0" w:space="0" w:color="auto"/>
            <w:left w:val="none" w:sz="0" w:space="0" w:color="auto"/>
            <w:bottom w:val="none" w:sz="0" w:space="0" w:color="auto"/>
            <w:right w:val="none" w:sz="0" w:space="0" w:color="auto"/>
          </w:divBdr>
          <w:divsChild>
            <w:div w:id="1870679090">
              <w:marLeft w:val="0"/>
              <w:marRight w:val="0"/>
              <w:marTop w:val="0"/>
              <w:marBottom w:val="0"/>
              <w:divBdr>
                <w:top w:val="none" w:sz="0" w:space="0" w:color="auto"/>
                <w:left w:val="none" w:sz="0" w:space="0" w:color="auto"/>
                <w:bottom w:val="none" w:sz="0" w:space="0" w:color="auto"/>
                <w:right w:val="none" w:sz="0" w:space="0" w:color="auto"/>
              </w:divBdr>
            </w:div>
          </w:divsChild>
        </w:div>
        <w:div w:id="1213737720">
          <w:marLeft w:val="0"/>
          <w:marRight w:val="0"/>
          <w:marTop w:val="0"/>
          <w:marBottom w:val="0"/>
          <w:divBdr>
            <w:top w:val="none" w:sz="0" w:space="0" w:color="auto"/>
            <w:left w:val="none" w:sz="0" w:space="0" w:color="auto"/>
            <w:bottom w:val="none" w:sz="0" w:space="0" w:color="auto"/>
            <w:right w:val="none" w:sz="0" w:space="0" w:color="auto"/>
          </w:divBdr>
          <w:divsChild>
            <w:div w:id="1026253900">
              <w:marLeft w:val="0"/>
              <w:marRight w:val="0"/>
              <w:marTop w:val="0"/>
              <w:marBottom w:val="0"/>
              <w:divBdr>
                <w:top w:val="none" w:sz="0" w:space="0" w:color="auto"/>
                <w:left w:val="none" w:sz="0" w:space="0" w:color="auto"/>
                <w:bottom w:val="none" w:sz="0" w:space="0" w:color="auto"/>
                <w:right w:val="none" w:sz="0" w:space="0" w:color="auto"/>
              </w:divBdr>
            </w:div>
            <w:div w:id="2013096135">
              <w:marLeft w:val="0"/>
              <w:marRight w:val="0"/>
              <w:marTop w:val="0"/>
              <w:marBottom w:val="0"/>
              <w:divBdr>
                <w:top w:val="none" w:sz="0" w:space="0" w:color="auto"/>
                <w:left w:val="none" w:sz="0" w:space="0" w:color="auto"/>
                <w:bottom w:val="none" w:sz="0" w:space="0" w:color="auto"/>
                <w:right w:val="none" w:sz="0" w:space="0" w:color="auto"/>
              </w:divBdr>
            </w:div>
          </w:divsChild>
        </w:div>
        <w:div w:id="1228955267">
          <w:marLeft w:val="0"/>
          <w:marRight w:val="0"/>
          <w:marTop w:val="0"/>
          <w:marBottom w:val="0"/>
          <w:divBdr>
            <w:top w:val="none" w:sz="0" w:space="0" w:color="auto"/>
            <w:left w:val="none" w:sz="0" w:space="0" w:color="auto"/>
            <w:bottom w:val="none" w:sz="0" w:space="0" w:color="auto"/>
            <w:right w:val="none" w:sz="0" w:space="0" w:color="auto"/>
          </w:divBdr>
          <w:divsChild>
            <w:div w:id="1049494246">
              <w:marLeft w:val="0"/>
              <w:marRight w:val="0"/>
              <w:marTop w:val="0"/>
              <w:marBottom w:val="0"/>
              <w:divBdr>
                <w:top w:val="none" w:sz="0" w:space="0" w:color="auto"/>
                <w:left w:val="none" w:sz="0" w:space="0" w:color="auto"/>
                <w:bottom w:val="none" w:sz="0" w:space="0" w:color="auto"/>
                <w:right w:val="none" w:sz="0" w:space="0" w:color="auto"/>
              </w:divBdr>
            </w:div>
          </w:divsChild>
        </w:div>
        <w:div w:id="1237013232">
          <w:marLeft w:val="0"/>
          <w:marRight w:val="0"/>
          <w:marTop w:val="0"/>
          <w:marBottom w:val="0"/>
          <w:divBdr>
            <w:top w:val="none" w:sz="0" w:space="0" w:color="auto"/>
            <w:left w:val="none" w:sz="0" w:space="0" w:color="auto"/>
            <w:bottom w:val="none" w:sz="0" w:space="0" w:color="auto"/>
            <w:right w:val="none" w:sz="0" w:space="0" w:color="auto"/>
          </w:divBdr>
          <w:divsChild>
            <w:div w:id="841429291">
              <w:marLeft w:val="0"/>
              <w:marRight w:val="0"/>
              <w:marTop w:val="0"/>
              <w:marBottom w:val="0"/>
              <w:divBdr>
                <w:top w:val="none" w:sz="0" w:space="0" w:color="auto"/>
                <w:left w:val="none" w:sz="0" w:space="0" w:color="auto"/>
                <w:bottom w:val="none" w:sz="0" w:space="0" w:color="auto"/>
                <w:right w:val="none" w:sz="0" w:space="0" w:color="auto"/>
              </w:divBdr>
            </w:div>
          </w:divsChild>
        </w:div>
        <w:div w:id="1295331564">
          <w:marLeft w:val="0"/>
          <w:marRight w:val="0"/>
          <w:marTop w:val="0"/>
          <w:marBottom w:val="0"/>
          <w:divBdr>
            <w:top w:val="none" w:sz="0" w:space="0" w:color="auto"/>
            <w:left w:val="none" w:sz="0" w:space="0" w:color="auto"/>
            <w:bottom w:val="none" w:sz="0" w:space="0" w:color="auto"/>
            <w:right w:val="none" w:sz="0" w:space="0" w:color="auto"/>
          </w:divBdr>
          <w:divsChild>
            <w:div w:id="1524393022">
              <w:marLeft w:val="0"/>
              <w:marRight w:val="0"/>
              <w:marTop w:val="0"/>
              <w:marBottom w:val="0"/>
              <w:divBdr>
                <w:top w:val="none" w:sz="0" w:space="0" w:color="auto"/>
                <w:left w:val="none" w:sz="0" w:space="0" w:color="auto"/>
                <w:bottom w:val="none" w:sz="0" w:space="0" w:color="auto"/>
                <w:right w:val="none" w:sz="0" w:space="0" w:color="auto"/>
              </w:divBdr>
            </w:div>
          </w:divsChild>
        </w:div>
        <w:div w:id="1315522848">
          <w:marLeft w:val="0"/>
          <w:marRight w:val="0"/>
          <w:marTop w:val="0"/>
          <w:marBottom w:val="0"/>
          <w:divBdr>
            <w:top w:val="none" w:sz="0" w:space="0" w:color="auto"/>
            <w:left w:val="none" w:sz="0" w:space="0" w:color="auto"/>
            <w:bottom w:val="none" w:sz="0" w:space="0" w:color="auto"/>
            <w:right w:val="none" w:sz="0" w:space="0" w:color="auto"/>
          </w:divBdr>
          <w:divsChild>
            <w:div w:id="548610482">
              <w:marLeft w:val="0"/>
              <w:marRight w:val="0"/>
              <w:marTop w:val="0"/>
              <w:marBottom w:val="0"/>
              <w:divBdr>
                <w:top w:val="none" w:sz="0" w:space="0" w:color="auto"/>
                <w:left w:val="none" w:sz="0" w:space="0" w:color="auto"/>
                <w:bottom w:val="none" w:sz="0" w:space="0" w:color="auto"/>
                <w:right w:val="none" w:sz="0" w:space="0" w:color="auto"/>
              </w:divBdr>
            </w:div>
          </w:divsChild>
        </w:div>
        <w:div w:id="1323512075">
          <w:marLeft w:val="0"/>
          <w:marRight w:val="0"/>
          <w:marTop w:val="0"/>
          <w:marBottom w:val="0"/>
          <w:divBdr>
            <w:top w:val="none" w:sz="0" w:space="0" w:color="auto"/>
            <w:left w:val="none" w:sz="0" w:space="0" w:color="auto"/>
            <w:bottom w:val="none" w:sz="0" w:space="0" w:color="auto"/>
            <w:right w:val="none" w:sz="0" w:space="0" w:color="auto"/>
          </w:divBdr>
          <w:divsChild>
            <w:div w:id="457989859">
              <w:marLeft w:val="0"/>
              <w:marRight w:val="0"/>
              <w:marTop w:val="0"/>
              <w:marBottom w:val="0"/>
              <w:divBdr>
                <w:top w:val="none" w:sz="0" w:space="0" w:color="auto"/>
                <w:left w:val="none" w:sz="0" w:space="0" w:color="auto"/>
                <w:bottom w:val="none" w:sz="0" w:space="0" w:color="auto"/>
                <w:right w:val="none" w:sz="0" w:space="0" w:color="auto"/>
              </w:divBdr>
            </w:div>
          </w:divsChild>
        </w:div>
        <w:div w:id="1399860170">
          <w:marLeft w:val="0"/>
          <w:marRight w:val="0"/>
          <w:marTop w:val="0"/>
          <w:marBottom w:val="0"/>
          <w:divBdr>
            <w:top w:val="none" w:sz="0" w:space="0" w:color="auto"/>
            <w:left w:val="none" w:sz="0" w:space="0" w:color="auto"/>
            <w:bottom w:val="none" w:sz="0" w:space="0" w:color="auto"/>
            <w:right w:val="none" w:sz="0" w:space="0" w:color="auto"/>
          </w:divBdr>
          <w:divsChild>
            <w:div w:id="337542919">
              <w:marLeft w:val="0"/>
              <w:marRight w:val="0"/>
              <w:marTop w:val="0"/>
              <w:marBottom w:val="0"/>
              <w:divBdr>
                <w:top w:val="none" w:sz="0" w:space="0" w:color="auto"/>
                <w:left w:val="none" w:sz="0" w:space="0" w:color="auto"/>
                <w:bottom w:val="none" w:sz="0" w:space="0" w:color="auto"/>
                <w:right w:val="none" w:sz="0" w:space="0" w:color="auto"/>
              </w:divBdr>
            </w:div>
          </w:divsChild>
        </w:div>
        <w:div w:id="1465848444">
          <w:marLeft w:val="0"/>
          <w:marRight w:val="0"/>
          <w:marTop w:val="0"/>
          <w:marBottom w:val="0"/>
          <w:divBdr>
            <w:top w:val="none" w:sz="0" w:space="0" w:color="auto"/>
            <w:left w:val="none" w:sz="0" w:space="0" w:color="auto"/>
            <w:bottom w:val="none" w:sz="0" w:space="0" w:color="auto"/>
            <w:right w:val="none" w:sz="0" w:space="0" w:color="auto"/>
          </w:divBdr>
          <w:divsChild>
            <w:div w:id="1728140246">
              <w:marLeft w:val="0"/>
              <w:marRight w:val="0"/>
              <w:marTop w:val="0"/>
              <w:marBottom w:val="0"/>
              <w:divBdr>
                <w:top w:val="none" w:sz="0" w:space="0" w:color="auto"/>
                <w:left w:val="none" w:sz="0" w:space="0" w:color="auto"/>
                <w:bottom w:val="none" w:sz="0" w:space="0" w:color="auto"/>
                <w:right w:val="none" w:sz="0" w:space="0" w:color="auto"/>
              </w:divBdr>
            </w:div>
          </w:divsChild>
        </w:div>
        <w:div w:id="1478299610">
          <w:marLeft w:val="0"/>
          <w:marRight w:val="0"/>
          <w:marTop w:val="0"/>
          <w:marBottom w:val="0"/>
          <w:divBdr>
            <w:top w:val="none" w:sz="0" w:space="0" w:color="auto"/>
            <w:left w:val="none" w:sz="0" w:space="0" w:color="auto"/>
            <w:bottom w:val="none" w:sz="0" w:space="0" w:color="auto"/>
            <w:right w:val="none" w:sz="0" w:space="0" w:color="auto"/>
          </w:divBdr>
          <w:divsChild>
            <w:div w:id="1347710569">
              <w:marLeft w:val="0"/>
              <w:marRight w:val="0"/>
              <w:marTop w:val="0"/>
              <w:marBottom w:val="0"/>
              <w:divBdr>
                <w:top w:val="none" w:sz="0" w:space="0" w:color="auto"/>
                <w:left w:val="none" w:sz="0" w:space="0" w:color="auto"/>
                <w:bottom w:val="none" w:sz="0" w:space="0" w:color="auto"/>
                <w:right w:val="none" w:sz="0" w:space="0" w:color="auto"/>
              </w:divBdr>
            </w:div>
          </w:divsChild>
        </w:div>
        <w:div w:id="1483352268">
          <w:marLeft w:val="0"/>
          <w:marRight w:val="0"/>
          <w:marTop w:val="0"/>
          <w:marBottom w:val="0"/>
          <w:divBdr>
            <w:top w:val="none" w:sz="0" w:space="0" w:color="auto"/>
            <w:left w:val="none" w:sz="0" w:space="0" w:color="auto"/>
            <w:bottom w:val="none" w:sz="0" w:space="0" w:color="auto"/>
            <w:right w:val="none" w:sz="0" w:space="0" w:color="auto"/>
          </w:divBdr>
          <w:divsChild>
            <w:div w:id="1007291712">
              <w:marLeft w:val="0"/>
              <w:marRight w:val="0"/>
              <w:marTop w:val="0"/>
              <w:marBottom w:val="0"/>
              <w:divBdr>
                <w:top w:val="none" w:sz="0" w:space="0" w:color="auto"/>
                <w:left w:val="none" w:sz="0" w:space="0" w:color="auto"/>
                <w:bottom w:val="none" w:sz="0" w:space="0" w:color="auto"/>
                <w:right w:val="none" w:sz="0" w:space="0" w:color="auto"/>
              </w:divBdr>
            </w:div>
            <w:div w:id="1996182360">
              <w:marLeft w:val="0"/>
              <w:marRight w:val="0"/>
              <w:marTop w:val="0"/>
              <w:marBottom w:val="0"/>
              <w:divBdr>
                <w:top w:val="none" w:sz="0" w:space="0" w:color="auto"/>
                <w:left w:val="none" w:sz="0" w:space="0" w:color="auto"/>
                <w:bottom w:val="none" w:sz="0" w:space="0" w:color="auto"/>
                <w:right w:val="none" w:sz="0" w:space="0" w:color="auto"/>
              </w:divBdr>
            </w:div>
            <w:div w:id="2025479179">
              <w:marLeft w:val="0"/>
              <w:marRight w:val="0"/>
              <w:marTop w:val="0"/>
              <w:marBottom w:val="0"/>
              <w:divBdr>
                <w:top w:val="none" w:sz="0" w:space="0" w:color="auto"/>
                <w:left w:val="none" w:sz="0" w:space="0" w:color="auto"/>
                <w:bottom w:val="none" w:sz="0" w:space="0" w:color="auto"/>
                <w:right w:val="none" w:sz="0" w:space="0" w:color="auto"/>
              </w:divBdr>
            </w:div>
          </w:divsChild>
        </w:div>
        <w:div w:id="1508860744">
          <w:marLeft w:val="0"/>
          <w:marRight w:val="0"/>
          <w:marTop w:val="0"/>
          <w:marBottom w:val="0"/>
          <w:divBdr>
            <w:top w:val="none" w:sz="0" w:space="0" w:color="auto"/>
            <w:left w:val="none" w:sz="0" w:space="0" w:color="auto"/>
            <w:bottom w:val="none" w:sz="0" w:space="0" w:color="auto"/>
            <w:right w:val="none" w:sz="0" w:space="0" w:color="auto"/>
          </w:divBdr>
          <w:divsChild>
            <w:div w:id="769080053">
              <w:marLeft w:val="0"/>
              <w:marRight w:val="0"/>
              <w:marTop w:val="0"/>
              <w:marBottom w:val="0"/>
              <w:divBdr>
                <w:top w:val="none" w:sz="0" w:space="0" w:color="auto"/>
                <w:left w:val="none" w:sz="0" w:space="0" w:color="auto"/>
                <w:bottom w:val="none" w:sz="0" w:space="0" w:color="auto"/>
                <w:right w:val="none" w:sz="0" w:space="0" w:color="auto"/>
              </w:divBdr>
            </w:div>
          </w:divsChild>
        </w:div>
        <w:div w:id="1515680566">
          <w:marLeft w:val="0"/>
          <w:marRight w:val="0"/>
          <w:marTop w:val="0"/>
          <w:marBottom w:val="0"/>
          <w:divBdr>
            <w:top w:val="none" w:sz="0" w:space="0" w:color="auto"/>
            <w:left w:val="none" w:sz="0" w:space="0" w:color="auto"/>
            <w:bottom w:val="none" w:sz="0" w:space="0" w:color="auto"/>
            <w:right w:val="none" w:sz="0" w:space="0" w:color="auto"/>
          </w:divBdr>
          <w:divsChild>
            <w:div w:id="275989008">
              <w:marLeft w:val="0"/>
              <w:marRight w:val="0"/>
              <w:marTop w:val="0"/>
              <w:marBottom w:val="0"/>
              <w:divBdr>
                <w:top w:val="none" w:sz="0" w:space="0" w:color="auto"/>
                <w:left w:val="none" w:sz="0" w:space="0" w:color="auto"/>
                <w:bottom w:val="none" w:sz="0" w:space="0" w:color="auto"/>
                <w:right w:val="none" w:sz="0" w:space="0" w:color="auto"/>
              </w:divBdr>
            </w:div>
            <w:div w:id="1575235666">
              <w:marLeft w:val="0"/>
              <w:marRight w:val="0"/>
              <w:marTop w:val="0"/>
              <w:marBottom w:val="0"/>
              <w:divBdr>
                <w:top w:val="none" w:sz="0" w:space="0" w:color="auto"/>
                <w:left w:val="none" w:sz="0" w:space="0" w:color="auto"/>
                <w:bottom w:val="none" w:sz="0" w:space="0" w:color="auto"/>
                <w:right w:val="none" w:sz="0" w:space="0" w:color="auto"/>
              </w:divBdr>
            </w:div>
          </w:divsChild>
        </w:div>
        <w:div w:id="1604454956">
          <w:marLeft w:val="0"/>
          <w:marRight w:val="0"/>
          <w:marTop w:val="0"/>
          <w:marBottom w:val="0"/>
          <w:divBdr>
            <w:top w:val="none" w:sz="0" w:space="0" w:color="auto"/>
            <w:left w:val="none" w:sz="0" w:space="0" w:color="auto"/>
            <w:bottom w:val="none" w:sz="0" w:space="0" w:color="auto"/>
            <w:right w:val="none" w:sz="0" w:space="0" w:color="auto"/>
          </w:divBdr>
          <w:divsChild>
            <w:div w:id="203493599">
              <w:marLeft w:val="0"/>
              <w:marRight w:val="0"/>
              <w:marTop w:val="0"/>
              <w:marBottom w:val="0"/>
              <w:divBdr>
                <w:top w:val="none" w:sz="0" w:space="0" w:color="auto"/>
                <w:left w:val="none" w:sz="0" w:space="0" w:color="auto"/>
                <w:bottom w:val="none" w:sz="0" w:space="0" w:color="auto"/>
                <w:right w:val="none" w:sz="0" w:space="0" w:color="auto"/>
              </w:divBdr>
            </w:div>
            <w:div w:id="1860315802">
              <w:marLeft w:val="0"/>
              <w:marRight w:val="0"/>
              <w:marTop w:val="0"/>
              <w:marBottom w:val="0"/>
              <w:divBdr>
                <w:top w:val="none" w:sz="0" w:space="0" w:color="auto"/>
                <w:left w:val="none" w:sz="0" w:space="0" w:color="auto"/>
                <w:bottom w:val="none" w:sz="0" w:space="0" w:color="auto"/>
                <w:right w:val="none" w:sz="0" w:space="0" w:color="auto"/>
              </w:divBdr>
            </w:div>
          </w:divsChild>
        </w:div>
        <w:div w:id="1641836684">
          <w:marLeft w:val="0"/>
          <w:marRight w:val="0"/>
          <w:marTop w:val="0"/>
          <w:marBottom w:val="0"/>
          <w:divBdr>
            <w:top w:val="none" w:sz="0" w:space="0" w:color="auto"/>
            <w:left w:val="none" w:sz="0" w:space="0" w:color="auto"/>
            <w:bottom w:val="none" w:sz="0" w:space="0" w:color="auto"/>
            <w:right w:val="none" w:sz="0" w:space="0" w:color="auto"/>
          </w:divBdr>
          <w:divsChild>
            <w:div w:id="766926897">
              <w:marLeft w:val="0"/>
              <w:marRight w:val="0"/>
              <w:marTop w:val="0"/>
              <w:marBottom w:val="0"/>
              <w:divBdr>
                <w:top w:val="none" w:sz="0" w:space="0" w:color="auto"/>
                <w:left w:val="none" w:sz="0" w:space="0" w:color="auto"/>
                <w:bottom w:val="none" w:sz="0" w:space="0" w:color="auto"/>
                <w:right w:val="none" w:sz="0" w:space="0" w:color="auto"/>
              </w:divBdr>
            </w:div>
          </w:divsChild>
        </w:div>
        <w:div w:id="1653756217">
          <w:marLeft w:val="0"/>
          <w:marRight w:val="0"/>
          <w:marTop w:val="0"/>
          <w:marBottom w:val="0"/>
          <w:divBdr>
            <w:top w:val="none" w:sz="0" w:space="0" w:color="auto"/>
            <w:left w:val="none" w:sz="0" w:space="0" w:color="auto"/>
            <w:bottom w:val="none" w:sz="0" w:space="0" w:color="auto"/>
            <w:right w:val="none" w:sz="0" w:space="0" w:color="auto"/>
          </w:divBdr>
          <w:divsChild>
            <w:div w:id="1404642683">
              <w:marLeft w:val="0"/>
              <w:marRight w:val="0"/>
              <w:marTop w:val="0"/>
              <w:marBottom w:val="0"/>
              <w:divBdr>
                <w:top w:val="none" w:sz="0" w:space="0" w:color="auto"/>
                <w:left w:val="none" w:sz="0" w:space="0" w:color="auto"/>
                <w:bottom w:val="none" w:sz="0" w:space="0" w:color="auto"/>
                <w:right w:val="none" w:sz="0" w:space="0" w:color="auto"/>
              </w:divBdr>
            </w:div>
          </w:divsChild>
        </w:div>
        <w:div w:id="1667585505">
          <w:marLeft w:val="0"/>
          <w:marRight w:val="0"/>
          <w:marTop w:val="0"/>
          <w:marBottom w:val="0"/>
          <w:divBdr>
            <w:top w:val="none" w:sz="0" w:space="0" w:color="auto"/>
            <w:left w:val="none" w:sz="0" w:space="0" w:color="auto"/>
            <w:bottom w:val="none" w:sz="0" w:space="0" w:color="auto"/>
            <w:right w:val="none" w:sz="0" w:space="0" w:color="auto"/>
          </w:divBdr>
          <w:divsChild>
            <w:div w:id="999040832">
              <w:marLeft w:val="0"/>
              <w:marRight w:val="0"/>
              <w:marTop w:val="0"/>
              <w:marBottom w:val="0"/>
              <w:divBdr>
                <w:top w:val="none" w:sz="0" w:space="0" w:color="auto"/>
                <w:left w:val="none" w:sz="0" w:space="0" w:color="auto"/>
                <w:bottom w:val="none" w:sz="0" w:space="0" w:color="auto"/>
                <w:right w:val="none" w:sz="0" w:space="0" w:color="auto"/>
              </w:divBdr>
            </w:div>
          </w:divsChild>
        </w:div>
        <w:div w:id="1678187515">
          <w:marLeft w:val="0"/>
          <w:marRight w:val="0"/>
          <w:marTop w:val="0"/>
          <w:marBottom w:val="0"/>
          <w:divBdr>
            <w:top w:val="none" w:sz="0" w:space="0" w:color="auto"/>
            <w:left w:val="none" w:sz="0" w:space="0" w:color="auto"/>
            <w:bottom w:val="none" w:sz="0" w:space="0" w:color="auto"/>
            <w:right w:val="none" w:sz="0" w:space="0" w:color="auto"/>
          </w:divBdr>
          <w:divsChild>
            <w:div w:id="353306143">
              <w:marLeft w:val="0"/>
              <w:marRight w:val="0"/>
              <w:marTop w:val="0"/>
              <w:marBottom w:val="0"/>
              <w:divBdr>
                <w:top w:val="none" w:sz="0" w:space="0" w:color="auto"/>
                <w:left w:val="none" w:sz="0" w:space="0" w:color="auto"/>
                <w:bottom w:val="none" w:sz="0" w:space="0" w:color="auto"/>
                <w:right w:val="none" w:sz="0" w:space="0" w:color="auto"/>
              </w:divBdr>
            </w:div>
          </w:divsChild>
        </w:div>
        <w:div w:id="1705013067">
          <w:marLeft w:val="0"/>
          <w:marRight w:val="0"/>
          <w:marTop w:val="0"/>
          <w:marBottom w:val="0"/>
          <w:divBdr>
            <w:top w:val="none" w:sz="0" w:space="0" w:color="auto"/>
            <w:left w:val="none" w:sz="0" w:space="0" w:color="auto"/>
            <w:bottom w:val="none" w:sz="0" w:space="0" w:color="auto"/>
            <w:right w:val="none" w:sz="0" w:space="0" w:color="auto"/>
          </w:divBdr>
          <w:divsChild>
            <w:div w:id="169367944">
              <w:marLeft w:val="0"/>
              <w:marRight w:val="0"/>
              <w:marTop w:val="0"/>
              <w:marBottom w:val="0"/>
              <w:divBdr>
                <w:top w:val="none" w:sz="0" w:space="0" w:color="auto"/>
                <w:left w:val="none" w:sz="0" w:space="0" w:color="auto"/>
                <w:bottom w:val="none" w:sz="0" w:space="0" w:color="auto"/>
                <w:right w:val="none" w:sz="0" w:space="0" w:color="auto"/>
              </w:divBdr>
            </w:div>
          </w:divsChild>
        </w:div>
        <w:div w:id="1713773814">
          <w:marLeft w:val="0"/>
          <w:marRight w:val="0"/>
          <w:marTop w:val="0"/>
          <w:marBottom w:val="0"/>
          <w:divBdr>
            <w:top w:val="none" w:sz="0" w:space="0" w:color="auto"/>
            <w:left w:val="none" w:sz="0" w:space="0" w:color="auto"/>
            <w:bottom w:val="none" w:sz="0" w:space="0" w:color="auto"/>
            <w:right w:val="none" w:sz="0" w:space="0" w:color="auto"/>
          </w:divBdr>
          <w:divsChild>
            <w:div w:id="419254360">
              <w:marLeft w:val="0"/>
              <w:marRight w:val="0"/>
              <w:marTop w:val="0"/>
              <w:marBottom w:val="0"/>
              <w:divBdr>
                <w:top w:val="none" w:sz="0" w:space="0" w:color="auto"/>
                <w:left w:val="none" w:sz="0" w:space="0" w:color="auto"/>
                <w:bottom w:val="none" w:sz="0" w:space="0" w:color="auto"/>
                <w:right w:val="none" w:sz="0" w:space="0" w:color="auto"/>
              </w:divBdr>
            </w:div>
          </w:divsChild>
        </w:div>
        <w:div w:id="1740126221">
          <w:marLeft w:val="0"/>
          <w:marRight w:val="0"/>
          <w:marTop w:val="0"/>
          <w:marBottom w:val="0"/>
          <w:divBdr>
            <w:top w:val="none" w:sz="0" w:space="0" w:color="auto"/>
            <w:left w:val="none" w:sz="0" w:space="0" w:color="auto"/>
            <w:bottom w:val="none" w:sz="0" w:space="0" w:color="auto"/>
            <w:right w:val="none" w:sz="0" w:space="0" w:color="auto"/>
          </w:divBdr>
          <w:divsChild>
            <w:div w:id="1332611009">
              <w:marLeft w:val="0"/>
              <w:marRight w:val="0"/>
              <w:marTop w:val="0"/>
              <w:marBottom w:val="0"/>
              <w:divBdr>
                <w:top w:val="none" w:sz="0" w:space="0" w:color="auto"/>
                <w:left w:val="none" w:sz="0" w:space="0" w:color="auto"/>
                <w:bottom w:val="none" w:sz="0" w:space="0" w:color="auto"/>
                <w:right w:val="none" w:sz="0" w:space="0" w:color="auto"/>
              </w:divBdr>
            </w:div>
            <w:div w:id="2074766066">
              <w:marLeft w:val="0"/>
              <w:marRight w:val="0"/>
              <w:marTop w:val="0"/>
              <w:marBottom w:val="0"/>
              <w:divBdr>
                <w:top w:val="none" w:sz="0" w:space="0" w:color="auto"/>
                <w:left w:val="none" w:sz="0" w:space="0" w:color="auto"/>
                <w:bottom w:val="none" w:sz="0" w:space="0" w:color="auto"/>
                <w:right w:val="none" w:sz="0" w:space="0" w:color="auto"/>
              </w:divBdr>
            </w:div>
          </w:divsChild>
        </w:div>
        <w:div w:id="1796867924">
          <w:marLeft w:val="0"/>
          <w:marRight w:val="0"/>
          <w:marTop w:val="0"/>
          <w:marBottom w:val="0"/>
          <w:divBdr>
            <w:top w:val="none" w:sz="0" w:space="0" w:color="auto"/>
            <w:left w:val="none" w:sz="0" w:space="0" w:color="auto"/>
            <w:bottom w:val="none" w:sz="0" w:space="0" w:color="auto"/>
            <w:right w:val="none" w:sz="0" w:space="0" w:color="auto"/>
          </w:divBdr>
          <w:divsChild>
            <w:div w:id="1417097072">
              <w:marLeft w:val="0"/>
              <w:marRight w:val="0"/>
              <w:marTop w:val="0"/>
              <w:marBottom w:val="0"/>
              <w:divBdr>
                <w:top w:val="none" w:sz="0" w:space="0" w:color="auto"/>
                <w:left w:val="none" w:sz="0" w:space="0" w:color="auto"/>
                <w:bottom w:val="none" w:sz="0" w:space="0" w:color="auto"/>
                <w:right w:val="none" w:sz="0" w:space="0" w:color="auto"/>
              </w:divBdr>
            </w:div>
          </w:divsChild>
        </w:div>
        <w:div w:id="1811635690">
          <w:marLeft w:val="0"/>
          <w:marRight w:val="0"/>
          <w:marTop w:val="0"/>
          <w:marBottom w:val="0"/>
          <w:divBdr>
            <w:top w:val="none" w:sz="0" w:space="0" w:color="auto"/>
            <w:left w:val="none" w:sz="0" w:space="0" w:color="auto"/>
            <w:bottom w:val="none" w:sz="0" w:space="0" w:color="auto"/>
            <w:right w:val="none" w:sz="0" w:space="0" w:color="auto"/>
          </w:divBdr>
          <w:divsChild>
            <w:div w:id="1851871437">
              <w:marLeft w:val="0"/>
              <w:marRight w:val="0"/>
              <w:marTop w:val="0"/>
              <w:marBottom w:val="0"/>
              <w:divBdr>
                <w:top w:val="none" w:sz="0" w:space="0" w:color="auto"/>
                <w:left w:val="none" w:sz="0" w:space="0" w:color="auto"/>
                <w:bottom w:val="none" w:sz="0" w:space="0" w:color="auto"/>
                <w:right w:val="none" w:sz="0" w:space="0" w:color="auto"/>
              </w:divBdr>
            </w:div>
          </w:divsChild>
        </w:div>
        <w:div w:id="1852915032">
          <w:marLeft w:val="0"/>
          <w:marRight w:val="0"/>
          <w:marTop w:val="0"/>
          <w:marBottom w:val="0"/>
          <w:divBdr>
            <w:top w:val="none" w:sz="0" w:space="0" w:color="auto"/>
            <w:left w:val="none" w:sz="0" w:space="0" w:color="auto"/>
            <w:bottom w:val="none" w:sz="0" w:space="0" w:color="auto"/>
            <w:right w:val="none" w:sz="0" w:space="0" w:color="auto"/>
          </w:divBdr>
          <w:divsChild>
            <w:div w:id="1261252594">
              <w:marLeft w:val="0"/>
              <w:marRight w:val="0"/>
              <w:marTop w:val="0"/>
              <w:marBottom w:val="0"/>
              <w:divBdr>
                <w:top w:val="none" w:sz="0" w:space="0" w:color="auto"/>
                <w:left w:val="none" w:sz="0" w:space="0" w:color="auto"/>
                <w:bottom w:val="none" w:sz="0" w:space="0" w:color="auto"/>
                <w:right w:val="none" w:sz="0" w:space="0" w:color="auto"/>
              </w:divBdr>
            </w:div>
          </w:divsChild>
        </w:div>
        <w:div w:id="1856728900">
          <w:marLeft w:val="0"/>
          <w:marRight w:val="0"/>
          <w:marTop w:val="0"/>
          <w:marBottom w:val="0"/>
          <w:divBdr>
            <w:top w:val="none" w:sz="0" w:space="0" w:color="auto"/>
            <w:left w:val="none" w:sz="0" w:space="0" w:color="auto"/>
            <w:bottom w:val="none" w:sz="0" w:space="0" w:color="auto"/>
            <w:right w:val="none" w:sz="0" w:space="0" w:color="auto"/>
          </w:divBdr>
          <w:divsChild>
            <w:div w:id="1556117989">
              <w:marLeft w:val="0"/>
              <w:marRight w:val="0"/>
              <w:marTop w:val="0"/>
              <w:marBottom w:val="0"/>
              <w:divBdr>
                <w:top w:val="none" w:sz="0" w:space="0" w:color="auto"/>
                <w:left w:val="none" w:sz="0" w:space="0" w:color="auto"/>
                <w:bottom w:val="none" w:sz="0" w:space="0" w:color="auto"/>
                <w:right w:val="none" w:sz="0" w:space="0" w:color="auto"/>
              </w:divBdr>
            </w:div>
          </w:divsChild>
        </w:div>
        <w:div w:id="1863324398">
          <w:marLeft w:val="0"/>
          <w:marRight w:val="0"/>
          <w:marTop w:val="0"/>
          <w:marBottom w:val="0"/>
          <w:divBdr>
            <w:top w:val="none" w:sz="0" w:space="0" w:color="auto"/>
            <w:left w:val="none" w:sz="0" w:space="0" w:color="auto"/>
            <w:bottom w:val="none" w:sz="0" w:space="0" w:color="auto"/>
            <w:right w:val="none" w:sz="0" w:space="0" w:color="auto"/>
          </w:divBdr>
          <w:divsChild>
            <w:div w:id="833029473">
              <w:marLeft w:val="0"/>
              <w:marRight w:val="0"/>
              <w:marTop w:val="0"/>
              <w:marBottom w:val="0"/>
              <w:divBdr>
                <w:top w:val="none" w:sz="0" w:space="0" w:color="auto"/>
                <w:left w:val="none" w:sz="0" w:space="0" w:color="auto"/>
                <w:bottom w:val="none" w:sz="0" w:space="0" w:color="auto"/>
                <w:right w:val="none" w:sz="0" w:space="0" w:color="auto"/>
              </w:divBdr>
            </w:div>
          </w:divsChild>
        </w:div>
        <w:div w:id="1874148003">
          <w:marLeft w:val="0"/>
          <w:marRight w:val="0"/>
          <w:marTop w:val="0"/>
          <w:marBottom w:val="0"/>
          <w:divBdr>
            <w:top w:val="none" w:sz="0" w:space="0" w:color="auto"/>
            <w:left w:val="none" w:sz="0" w:space="0" w:color="auto"/>
            <w:bottom w:val="none" w:sz="0" w:space="0" w:color="auto"/>
            <w:right w:val="none" w:sz="0" w:space="0" w:color="auto"/>
          </w:divBdr>
          <w:divsChild>
            <w:div w:id="824978908">
              <w:marLeft w:val="0"/>
              <w:marRight w:val="0"/>
              <w:marTop w:val="0"/>
              <w:marBottom w:val="0"/>
              <w:divBdr>
                <w:top w:val="none" w:sz="0" w:space="0" w:color="auto"/>
                <w:left w:val="none" w:sz="0" w:space="0" w:color="auto"/>
                <w:bottom w:val="none" w:sz="0" w:space="0" w:color="auto"/>
                <w:right w:val="none" w:sz="0" w:space="0" w:color="auto"/>
              </w:divBdr>
            </w:div>
          </w:divsChild>
        </w:div>
        <w:div w:id="1892888109">
          <w:marLeft w:val="0"/>
          <w:marRight w:val="0"/>
          <w:marTop w:val="0"/>
          <w:marBottom w:val="0"/>
          <w:divBdr>
            <w:top w:val="none" w:sz="0" w:space="0" w:color="auto"/>
            <w:left w:val="none" w:sz="0" w:space="0" w:color="auto"/>
            <w:bottom w:val="none" w:sz="0" w:space="0" w:color="auto"/>
            <w:right w:val="none" w:sz="0" w:space="0" w:color="auto"/>
          </w:divBdr>
          <w:divsChild>
            <w:div w:id="449476903">
              <w:marLeft w:val="0"/>
              <w:marRight w:val="0"/>
              <w:marTop w:val="0"/>
              <w:marBottom w:val="0"/>
              <w:divBdr>
                <w:top w:val="none" w:sz="0" w:space="0" w:color="auto"/>
                <w:left w:val="none" w:sz="0" w:space="0" w:color="auto"/>
                <w:bottom w:val="none" w:sz="0" w:space="0" w:color="auto"/>
                <w:right w:val="none" w:sz="0" w:space="0" w:color="auto"/>
              </w:divBdr>
            </w:div>
          </w:divsChild>
        </w:div>
        <w:div w:id="2060780997">
          <w:marLeft w:val="0"/>
          <w:marRight w:val="0"/>
          <w:marTop w:val="0"/>
          <w:marBottom w:val="0"/>
          <w:divBdr>
            <w:top w:val="none" w:sz="0" w:space="0" w:color="auto"/>
            <w:left w:val="none" w:sz="0" w:space="0" w:color="auto"/>
            <w:bottom w:val="none" w:sz="0" w:space="0" w:color="auto"/>
            <w:right w:val="none" w:sz="0" w:space="0" w:color="auto"/>
          </w:divBdr>
          <w:divsChild>
            <w:div w:id="1386679820">
              <w:marLeft w:val="0"/>
              <w:marRight w:val="0"/>
              <w:marTop w:val="0"/>
              <w:marBottom w:val="0"/>
              <w:divBdr>
                <w:top w:val="none" w:sz="0" w:space="0" w:color="auto"/>
                <w:left w:val="none" w:sz="0" w:space="0" w:color="auto"/>
                <w:bottom w:val="none" w:sz="0" w:space="0" w:color="auto"/>
                <w:right w:val="none" w:sz="0" w:space="0" w:color="auto"/>
              </w:divBdr>
            </w:div>
          </w:divsChild>
        </w:div>
        <w:div w:id="2085953087">
          <w:marLeft w:val="0"/>
          <w:marRight w:val="0"/>
          <w:marTop w:val="0"/>
          <w:marBottom w:val="0"/>
          <w:divBdr>
            <w:top w:val="none" w:sz="0" w:space="0" w:color="auto"/>
            <w:left w:val="none" w:sz="0" w:space="0" w:color="auto"/>
            <w:bottom w:val="none" w:sz="0" w:space="0" w:color="auto"/>
            <w:right w:val="none" w:sz="0" w:space="0" w:color="auto"/>
          </w:divBdr>
          <w:divsChild>
            <w:div w:id="30421322">
              <w:marLeft w:val="0"/>
              <w:marRight w:val="0"/>
              <w:marTop w:val="0"/>
              <w:marBottom w:val="0"/>
              <w:divBdr>
                <w:top w:val="none" w:sz="0" w:space="0" w:color="auto"/>
                <w:left w:val="none" w:sz="0" w:space="0" w:color="auto"/>
                <w:bottom w:val="none" w:sz="0" w:space="0" w:color="auto"/>
                <w:right w:val="none" w:sz="0" w:space="0" w:color="auto"/>
              </w:divBdr>
            </w:div>
            <w:div w:id="1095828373">
              <w:marLeft w:val="0"/>
              <w:marRight w:val="0"/>
              <w:marTop w:val="0"/>
              <w:marBottom w:val="0"/>
              <w:divBdr>
                <w:top w:val="none" w:sz="0" w:space="0" w:color="auto"/>
                <w:left w:val="none" w:sz="0" w:space="0" w:color="auto"/>
                <w:bottom w:val="none" w:sz="0" w:space="0" w:color="auto"/>
                <w:right w:val="none" w:sz="0" w:space="0" w:color="auto"/>
              </w:divBdr>
            </w:div>
          </w:divsChild>
        </w:div>
        <w:div w:id="2089886690">
          <w:marLeft w:val="0"/>
          <w:marRight w:val="0"/>
          <w:marTop w:val="0"/>
          <w:marBottom w:val="0"/>
          <w:divBdr>
            <w:top w:val="none" w:sz="0" w:space="0" w:color="auto"/>
            <w:left w:val="none" w:sz="0" w:space="0" w:color="auto"/>
            <w:bottom w:val="none" w:sz="0" w:space="0" w:color="auto"/>
            <w:right w:val="none" w:sz="0" w:space="0" w:color="auto"/>
          </w:divBdr>
          <w:divsChild>
            <w:div w:id="1882668036">
              <w:marLeft w:val="0"/>
              <w:marRight w:val="0"/>
              <w:marTop w:val="0"/>
              <w:marBottom w:val="0"/>
              <w:divBdr>
                <w:top w:val="none" w:sz="0" w:space="0" w:color="auto"/>
                <w:left w:val="none" w:sz="0" w:space="0" w:color="auto"/>
                <w:bottom w:val="none" w:sz="0" w:space="0" w:color="auto"/>
                <w:right w:val="none" w:sz="0" w:space="0" w:color="auto"/>
              </w:divBdr>
            </w:div>
          </w:divsChild>
        </w:div>
        <w:div w:id="2108769584">
          <w:marLeft w:val="0"/>
          <w:marRight w:val="0"/>
          <w:marTop w:val="0"/>
          <w:marBottom w:val="0"/>
          <w:divBdr>
            <w:top w:val="none" w:sz="0" w:space="0" w:color="auto"/>
            <w:left w:val="none" w:sz="0" w:space="0" w:color="auto"/>
            <w:bottom w:val="none" w:sz="0" w:space="0" w:color="auto"/>
            <w:right w:val="none" w:sz="0" w:space="0" w:color="auto"/>
          </w:divBdr>
          <w:divsChild>
            <w:div w:id="1129475373">
              <w:marLeft w:val="0"/>
              <w:marRight w:val="0"/>
              <w:marTop w:val="0"/>
              <w:marBottom w:val="0"/>
              <w:divBdr>
                <w:top w:val="none" w:sz="0" w:space="0" w:color="auto"/>
                <w:left w:val="none" w:sz="0" w:space="0" w:color="auto"/>
                <w:bottom w:val="none" w:sz="0" w:space="0" w:color="auto"/>
                <w:right w:val="none" w:sz="0" w:space="0" w:color="auto"/>
              </w:divBdr>
            </w:div>
          </w:divsChild>
        </w:div>
        <w:div w:id="2136868986">
          <w:marLeft w:val="0"/>
          <w:marRight w:val="0"/>
          <w:marTop w:val="0"/>
          <w:marBottom w:val="0"/>
          <w:divBdr>
            <w:top w:val="none" w:sz="0" w:space="0" w:color="auto"/>
            <w:left w:val="none" w:sz="0" w:space="0" w:color="auto"/>
            <w:bottom w:val="none" w:sz="0" w:space="0" w:color="auto"/>
            <w:right w:val="none" w:sz="0" w:space="0" w:color="auto"/>
          </w:divBdr>
          <w:divsChild>
            <w:div w:id="212376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107141">
      <w:bodyDiv w:val="1"/>
      <w:marLeft w:val="0"/>
      <w:marRight w:val="0"/>
      <w:marTop w:val="0"/>
      <w:marBottom w:val="0"/>
      <w:divBdr>
        <w:top w:val="none" w:sz="0" w:space="0" w:color="auto"/>
        <w:left w:val="none" w:sz="0" w:space="0" w:color="auto"/>
        <w:bottom w:val="none" w:sz="0" w:space="0" w:color="auto"/>
        <w:right w:val="none" w:sz="0" w:space="0" w:color="auto"/>
      </w:divBdr>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520048541">
      <w:bodyDiv w:val="1"/>
      <w:marLeft w:val="0"/>
      <w:marRight w:val="0"/>
      <w:marTop w:val="0"/>
      <w:marBottom w:val="0"/>
      <w:divBdr>
        <w:top w:val="none" w:sz="0" w:space="0" w:color="auto"/>
        <w:left w:val="none" w:sz="0" w:space="0" w:color="auto"/>
        <w:bottom w:val="none" w:sz="0" w:space="0" w:color="auto"/>
        <w:right w:val="none" w:sz="0" w:space="0" w:color="auto"/>
      </w:divBdr>
      <w:divsChild>
        <w:div w:id="370108236">
          <w:marLeft w:val="0"/>
          <w:marRight w:val="0"/>
          <w:marTop w:val="0"/>
          <w:marBottom w:val="0"/>
          <w:divBdr>
            <w:top w:val="none" w:sz="0" w:space="0" w:color="auto"/>
            <w:left w:val="none" w:sz="0" w:space="0" w:color="auto"/>
            <w:bottom w:val="none" w:sz="0" w:space="0" w:color="auto"/>
            <w:right w:val="none" w:sz="0" w:space="0" w:color="auto"/>
          </w:divBdr>
          <w:divsChild>
            <w:div w:id="1966619422">
              <w:marLeft w:val="-75"/>
              <w:marRight w:val="0"/>
              <w:marTop w:val="30"/>
              <w:marBottom w:val="30"/>
              <w:divBdr>
                <w:top w:val="none" w:sz="0" w:space="0" w:color="auto"/>
                <w:left w:val="none" w:sz="0" w:space="0" w:color="auto"/>
                <w:bottom w:val="none" w:sz="0" w:space="0" w:color="auto"/>
                <w:right w:val="none" w:sz="0" w:space="0" w:color="auto"/>
              </w:divBdr>
              <w:divsChild>
                <w:div w:id="24214122">
                  <w:marLeft w:val="0"/>
                  <w:marRight w:val="0"/>
                  <w:marTop w:val="0"/>
                  <w:marBottom w:val="0"/>
                  <w:divBdr>
                    <w:top w:val="none" w:sz="0" w:space="0" w:color="auto"/>
                    <w:left w:val="none" w:sz="0" w:space="0" w:color="auto"/>
                    <w:bottom w:val="none" w:sz="0" w:space="0" w:color="auto"/>
                    <w:right w:val="none" w:sz="0" w:space="0" w:color="auto"/>
                  </w:divBdr>
                  <w:divsChild>
                    <w:div w:id="1888033250">
                      <w:marLeft w:val="0"/>
                      <w:marRight w:val="0"/>
                      <w:marTop w:val="0"/>
                      <w:marBottom w:val="0"/>
                      <w:divBdr>
                        <w:top w:val="none" w:sz="0" w:space="0" w:color="auto"/>
                        <w:left w:val="none" w:sz="0" w:space="0" w:color="auto"/>
                        <w:bottom w:val="none" w:sz="0" w:space="0" w:color="auto"/>
                        <w:right w:val="none" w:sz="0" w:space="0" w:color="auto"/>
                      </w:divBdr>
                    </w:div>
                    <w:div w:id="1964771988">
                      <w:marLeft w:val="0"/>
                      <w:marRight w:val="0"/>
                      <w:marTop w:val="0"/>
                      <w:marBottom w:val="0"/>
                      <w:divBdr>
                        <w:top w:val="none" w:sz="0" w:space="0" w:color="auto"/>
                        <w:left w:val="none" w:sz="0" w:space="0" w:color="auto"/>
                        <w:bottom w:val="none" w:sz="0" w:space="0" w:color="auto"/>
                        <w:right w:val="none" w:sz="0" w:space="0" w:color="auto"/>
                      </w:divBdr>
                    </w:div>
                  </w:divsChild>
                </w:div>
                <w:div w:id="98182420">
                  <w:marLeft w:val="0"/>
                  <w:marRight w:val="0"/>
                  <w:marTop w:val="0"/>
                  <w:marBottom w:val="0"/>
                  <w:divBdr>
                    <w:top w:val="none" w:sz="0" w:space="0" w:color="auto"/>
                    <w:left w:val="none" w:sz="0" w:space="0" w:color="auto"/>
                    <w:bottom w:val="none" w:sz="0" w:space="0" w:color="auto"/>
                    <w:right w:val="none" w:sz="0" w:space="0" w:color="auto"/>
                  </w:divBdr>
                  <w:divsChild>
                    <w:div w:id="692807153">
                      <w:marLeft w:val="0"/>
                      <w:marRight w:val="0"/>
                      <w:marTop w:val="0"/>
                      <w:marBottom w:val="0"/>
                      <w:divBdr>
                        <w:top w:val="none" w:sz="0" w:space="0" w:color="auto"/>
                        <w:left w:val="none" w:sz="0" w:space="0" w:color="auto"/>
                        <w:bottom w:val="none" w:sz="0" w:space="0" w:color="auto"/>
                        <w:right w:val="none" w:sz="0" w:space="0" w:color="auto"/>
                      </w:divBdr>
                    </w:div>
                  </w:divsChild>
                </w:div>
                <w:div w:id="106200076">
                  <w:marLeft w:val="0"/>
                  <w:marRight w:val="0"/>
                  <w:marTop w:val="0"/>
                  <w:marBottom w:val="0"/>
                  <w:divBdr>
                    <w:top w:val="none" w:sz="0" w:space="0" w:color="auto"/>
                    <w:left w:val="none" w:sz="0" w:space="0" w:color="auto"/>
                    <w:bottom w:val="none" w:sz="0" w:space="0" w:color="auto"/>
                    <w:right w:val="none" w:sz="0" w:space="0" w:color="auto"/>
                  </w:divBdr>
                  <w:divsChild>
                    <w:div w:id="771435086">
                      <w:marLeft w:val="0"/>
                      <w:marRight w:val="0"/>
                      <w:marTop w:val="0"/>
                      <w:marBottom w:val="0"/>
                      <w:divBdr>
                        <w:top w:val="none" w:sz="0" w:space="0" w:color="auto"/>
                        <w:left w:val="none" w:sz="0" w:space="0" w:color="auto"/>
                        <w:bottom w:val="none" w:sz="0" w:space="0" w:color="auto"/>
                        <w:right w:val="none" w:sz="0" w:space="0" w:color="auto"/>
                      </w:divBdr>
                    </w:div>
                  </w:divsChild>
                </w:div>
                <w:div w:id="119998820">
                  <w:marLeft w:val="0"/>
                  <w:marRight w:val="0"/>
                  <w:marTop w:val="0"/>
                  <w:marBottom w:val="0"/>
                  <w:divBdr>
                    <w:top w:val="none" w:sz="0" w:space="0" w:color="auto"/>
                    <w:left w:val="none" w:sz="0" w:space="0" w:color="auto"/>
                    <w:bottom w:val="none" w:sz="0" w:space="0" w:color="auto"/>
                    <w:right w:val="none" w:sz="0" w:space="0" w:color="auto"/>
                  </w:divBdr>
                  <w:divsChild>
                    <w:div w:id="1133445494">
                      <w:marLeft w:val="0"/>
                      <w:marRight w:val="0"/>
                      <w:marTop w:val="0"/>
                      <w:marBottom w:val="0"/>
                      <w:divBdr>
                        <w:top w:val="none" w:sz="0" w:space="0" w:color="auto"/>
                        <w:left w:val="none" w:sz="0" w:space="0" w:color="auto"/>
                        <w:bottom w:val="none" w:sz="0" w:space="0" w:color="auto"/>
                        <w:right w:val="none" w:sz="0" w:space="0" w:color="auto"/>
                      </w:divBdr>
                    </w:div>
                  </w:divsChild>
                </w:div>
                <w:div w:id="151651428">
                  <w:marLeft w:val="0"/>
                  <w:marRight w:val="0"/>
                  <w:marTop w:val="0"/>
                  <w:marBottom w:val="0"/>
                  <w:divBdr>
                    <w:top w:val="none" w:sz="0" w:space="0" w:color="auto"/>
                    <w:left w:val="none" w:sz="0" w:space="0" w:color="auto"/>
                    <w:bottom w:val="none" w:sz="0" w:space="0" w:color="auto"/>
                    <w:right w:val="none" w:sz="0" w:space="0" w:color="auto"/>
                  </w:divBdr>
                  <w:divsChild>
                    <w:div w:id="1636793096">
                      <w:marLeft w:val="0"/>
                      <w:marRight w:val="0"/>
                      <w:marTop w:val="0"/>
                      <w:marBottom w:val="0"/>
                      <w:divBdr>
                        <w:top w:val="none" w:sz="0" w:space="0" w:color="auto"/>
                        <w:left w:val="none" w:sz="0" w:space="0" w:color="auto"/>
                        <w:bottom w:val="none" w:sz="0" w:space="0" w:color="auto"/>
                        <w:right w:val="none" w:sz="0" w:space="0" w:color="auto"/>
                      </w:divBdr>
                    </w:div>
                  </w:divsChild>
                </w:div>
                <w:div w:id="181751912">
                  <w:marLeft w:val="0"/>
                  <w:marRight w:val="0"/>
                  <w:marTop w:val="0"/>
                  <w:marBottom w:val="0"/>
                  <w:divBdr>
                    <w:top w:val="none" w:sz="0" w:space="0" w:color="auto"/>
                    <w:left w:val="none" w:sz="0" w:space="0" w:color="auto"/>
                    <w:bottom w:val="none" w:sz="0" w:space="0" w:color="auto"/>
                    <w:right w:val="none" w:sz="0" w:space="0" w:color="auto"/>
                  </w:divBdr>
                  <w:divsChild>
                    <w:div w:id="1180006662">
                      <w:marLeft w:val="0"/>
                      <w:marRight w:val="0"/>
                      <w:marTop w:val="0"/>
                      <w:marBottom w:val="0"/>
                      <w:divBdr>
                        <w:top w:val="none" w:sz="0" w:space="0" w:color="auto"/>
                        <w:left w:val="none" w:sz="0" w:space="0" w:color="auto"/>
                        <w:bottom w:val="none" w:sz="0" w:space="0" w:color="auto"/>
                        <w:right w:val="none" w:sz="0" w:space="0" w:color="auto"/>
                      </w:divBdr>
                    </w:div>
                  </w:divsChild>
                </w:div>
                <w:div w:id="332758541">
                  <w:marLeft w:val="0"/>
                  <w:marRight w:val="0"/>
                  <w:marTop w:val="0"/>
                  <w:marBottom w:val="0"/>
                  <w:divBdr>
                    <w:top w:val="none" w:sz="0" w:space="0" w:color="auto"/>
                    <w:left w:val="none" w:sz="0" w:space="0" w:color="auto"/>
                    <w:bottom w:val="none" w:sz="0" w:space="0" w:color="auto"/>
                    <w:right w:val="none" w:sz="0" w:space="0" w:color="auto"/>
                  </w:divBdr>
                  <w:divsChild>
                    <w:div w:id="1030109582">
                      <w:marLeft w:val="0"/>
                      <w:marRight w:val="0"/>
                      <w:marTop w:val="0"/>
                      <w:marBottom w:val="0"/>
                      <w:divBdr>
                        <w:top w:val="none" w:sz="0" w:space="0" w:color="auto"/>
                        <w:left w:val="none" w:sz="0" w:space="0" w:color="auto"/>
                        <w:bottom w:val="none" w:sz="0" w:space="0" w:color="auto"/>
                        <w:right w:val="none" w:sz="0" w:space="0" w:color="auto"/>
                      </w:divBdr>
                    </w:div>
                  </w:divsChild>
                </w:div>
                <w:div w:id="370308754">
                  <w:marLeft w:val="0"/>
                  <w:marRight w:val="0"/>
                  <w:marTop w:val="0"/>
                  <w:marBottom w:val="0"/>
                  <w:divBdr>
                    <w:top w:val="none" w:sz="0" w:space="0" w:color="auto"/>
                    <w:left w:val="none" w:sz="0" w:space="0" w:color="auto"/>
                    <w:bottom w:val="none" w:sz="0" w:space="0" w:color="auto"/>
                    <w:right w:val="none" w:sz="0" w:space="0" w:color="auto"/>
                  </w:divBdr>
                  <w:divsChild>
                    <w:div w:id="1995601098">
                      <w:marLeft w:val="0"/>
                      <w:marRight w:val="0"/>
                      <w:marTop w:val="0"/>
                      <w:marBottom w:val="0"/>
                      <w:divBdr>
                        <w:top w:val="none" w:sz="0" w:space="0" w:color="auto"/>
                        <w:left w:val="none" w:sz="0" w:space="0" w:color="auto"/>
                        <w:bottom w:val="none" w:sz="0" w:space="0" w:color="auto"/>
                        <w:right w:val="none" w:sz="0" w:space="0" w:color="auto"/>
                      </w:divBdr>
                    </w:div>
                  </w:divsChild>
                </w:div>
                <w:div w:id="489295312">
                  <w:marLeft w:val="0"/>
                  <w:marRight w:val="0"/>
                  <w:marTop w:val="0"/>
                  <w:marBottom w:val="0"/>
                  <w:divBdr>
                    <w:top w:val="none" w:sz="0" w:space="0" w:color="auto"/>
                    <w:left w:val="none" w:sz="0" w:space="0" w:color="auto"/>
                    <w:bottom w:val="none" w:sz="0" w:space="0" w:color="auto"/>
                    <w:right w:val="none" w:sz="0" w:space="0" w:color="auto"/>
                  </w:divBdr>
                  <w:divsChild>
                    <w:div w:id="1164053679">
                      <w:marLeft w:val="0"/>
                      <w:marRight w:val="0"/>
                      <w:marTop w:val="0"/>
                      <w:marBottom w:val="0"/>
                      <w:divBdr>
                        <w:top w:val="none" w:sz="0" w:space="0" w:color="auto"/>
                        <w:left w:val="none" w:sz="0" w:space="0" w:color="auto"/>
                        <w:bottom w:val="none" w:sz="0" w:space="0" w:color="auto"/>
                        <w:right w:val="none" w:sz="0" w:space="0" w:color="auto"/>
                      </w:divBdr>
                    </w:div>
                  </w:divsChild>
                </w:div>
                <w:div w:id="569534247">
                  <w:marLeft w:val="0"/>
                  <w:marRight w:val="0"/>
                  <w:marTop w:val="0"/>
                  <w:marBottom w:val="0"/>
                  <w:divBdr>
                    <w:top w:val="none" w:sz="0" w:space="0" w:color="auto"/>
                    <w:left w:val="none" w:sz="0" w:space="0" w:color="auto"/>
                    <w:bottom w:val="none" w:sz="0" w:space="0" w:color="auto"/>
                    <w:right w:val="none" w:sz="0" w:space="0" w:color="auto"/>
                  </w:divBdr>
                  <w:divsChild>
                    <w:div w:id="1987735821">
                      <w:marLeft w:val="0"/>
                      <w:marRight w:val="0"/>
                      <w:marTop w:val="0"/>
                      <w:marBottom w:val="0"/>
                      <w:divBdr>
                        <w:top w:val="none" w:sz="0" w:space="0" w:color="auto"/>
                        <w:left w:val="none" w:sz="0" w:space="0" w:color="auto"/>
                        <w:bottom w:val="none" w:sz="0" w:space="0" w:color="auto"/>
                        <w:right w:val="none" w:sz="0" w:space="0" w:color="auto"/>
                      </w:divBdr>
                    </w:div>
                  </w:divsChild>
                </w:div>
                <w:div w:id="629019579">
                  <w:marLeft w:val="0"/>
                  <w:marRight w:val="0"/>
                  <w:marTop w:val="0"/>
                  <w:marBottom w:val="0"/>
                  <w:divBdr>
                    <w:top w:val="none" w:sz="0" w:space="0" w:color="auto"/>
                    <w:left w:val="none" w:sz="0" w:space="0" w:color="auto"/>
                    <w:bottom w:val="none" w:sz="0" w:space="0" w:color="auto"/>
                    <w:right w:val="none" w:sz="0" w:space="0" w:color="auto"/>
                  </w:divBdr>
                  <w:divsChild>
                    <w:div w:id="1698045705">
                      <w:marLeft w:val="0"/>
                      <w:marRight w:val="0"/>
                      <w:marTop w:val="0"/>
                      <w:marBottom w:val="0"/>
                      <w:divBdr>
                        <w:top w:val="none" w:sz="0" w:space="0" w:color="auto"/>
                        <w:left w:val="none" w:sz="0" w:space="0" w:color="auto"/>
                        <w:bottom w:val="none" w:sz="0" w:space="0" w:color="auto"/>
                        <w:right w:val="none" w:sz="0" w:space="0" w:color="auto"/>
                      </w:divBdr>
                    </w:div>
                  </w:divsChild>
                </w:div>
                <w:div w:id="741876281">
                  <w:marLeft w:val="0"/>
                  <w:marRight w:val="0"/>
                  <w:marTop w:val="0"/>
                  <w:marBottom w:val="0"/>
                  <w:divBdr>
                    <w:top w:val="none" w:sz="0" w:space="0" w:color="auto"/>
                    <w:left w:val="none" w:sz="0" w:space="0" w:color="auto"/>
                    <w:bottom w:val="none" w:sz="0" w:space="0" w:color="auto"/>
                    <w:right w:val="none" w:sz="0" w:space="0" w:color="auto"/>
                  </w:divBdr>
                  <w:divsChild>
                    <w:div w:id="1802260370">
                      <w:marLeft w:val="0"/>
                      <w:marRight w:val="0"/>
                      <w:marTop w:val="0"/>
                      <w:marBottom w:val="0"/>
                      <w:divBdr>
                        <w:top w:val="none" w:sz="0" w:space="0" w:color="auto"/>
                        <w:left w:val="none" w:sz="0" w:space="0" w:color="auto"/>
                        <w:bottom w:val="none" w:sz="0" w:space="0" w:color="auto"/>
                        <w:right w:val="none" w:sz="0" w:space="0" w:color="auto"/>
                      </w:divBdr>
                    </w:div>
                  </w:divsChild>
                </w:div>
                <w:div w:id="835075420">
                  <w:marLeft w:val="0"/>
                  <w:marRight w:val="0"/>
                  <w:marTop w:val="0"/>
                  <w:marBottom w:val="0"/>
                  <w:divBdr>
                    <w:top w:val="none" w:sz="0" w:space="0" w:color="auto"/>
                    <w:left w:val="none" w:sz="0" w:space="0" w:color="auto"/>
                    <w:bottom w:val="none" w:sz="0" w:space="0" w:color="auto"/>
                    <w:right w:val="none" w:sz="0" w:space="0" w:color="auto"/>
                  </w:divBdr>
                  <w:divsChild>
                    <w:div w:id="1953201372">
                      <w:marLeft w:val="0"/>
                      <w:marRight w:val="0"/>
                      <w:marTop w:val="0"/>
                      <w:marBottom w:val="0"/>
                      <w:divBdr>
                        <w:top w:val="none" w:sz="0" w:space="0" w:color="auto"/>
                        <w:left w:val="none" w:sz="0" w:space="0" w:color="auto"/>
                        <w:bottom w:val="none" w:sz="0" w:space="0" w:color="auto"/>
                        <w:right w:val="none" w:sz="0" w:space="0" w:color="auto"/>
                      </w:divBdr>
                    </w:div>
                  </w:divsChild>
                </w:div>
                <w:div w:id="871964712">
                  <w:marLeft w:val="0"/>
                  <w:marRight w:val="0"/>
                  <w:marTop w:val="0"/>
                  <w:marBottom w:val="0"/>
                  <w:divBdr>
                    <w:top w:val="none" w:sz="0" w:space="0" w:color="auto"/>
                    <w:left w:val="none" w:sz="0" w:space="0" w:color="auto"/>
                    <w:bottom w:val="none" w:sz="0" w:space="0" w:color="auto"/>
                    <w:right w:val="none" w:sz="0" w:space="0" w:color="auto"/>
                  </w:divBdr>
                  <w:divsChild>
                    <w:div w:id="102313918">
                      <w:marLeft w:val="0"/>
                      <w:marRight w:val="0"/>
                      <w:marTop w:val="0"/>
                      <w:marBottom w:val="0"/>
                      <w:divBdr>
                        <w:top w:val="none" w:sz="0" w:space="0" w:color="auto"/>
                        <w:left w:val="none" w:sz="0" w:space="0" w:color="auto"/>
                        <w:bottom w:val="none" w:sz="0" w:space="0" w:color="auto"/>
                        <w:right w:val="none" w:sz="0" w:space="0" w:color="auto"/>
                      </w:divBdr>
                    </w:div>
                  </w:divsChild>
                </w:div>
                <w:div w:id="943921309">
                  <w:marLeft w:val="0"/>
                  <w:marRight w:val="0"/>
                  <w:marTop w:val="0"/>
                  <w:marBottom w:val="0"/>
                  <w:divBdr>
                    <w:top w:val="none" w:sz="0" w:space="0" w:color="auto"/>
                    <w:left w:val="none" w:sz="0" w:space="0" w:color="auto"/>
                    <w:bottom w:val="none" w:sz="0" w:space="0" w:color="auto"/>
                    <w:right w:val="none" w:sz="0" w:space="0" w:color="auto"/>
                  </w:divBdr>
                  <w:divsChild>
                    <w:div w:id="2032995150">
                      <w:marLeft w:val="0"/>
                      <w:marRight w:val="0"/>
                      <w:marTop w:val="0"/>
                      <w:marBottom w:val="0"/>
                      <w:divBdr>
                        <w:top w:val="none" w:sz="0" w:space="0" w:color="auto"/>
                        <w:left w:val="none" w:sz="0" w:space="0" w:color="auto"/>
                        <w:bottom w:val="none" w:sz="0" w:space="0" w:color="auto"/>
                        <w:right w:val="none" w:sz="0" w:space="0" w:color="auto"/>
                      </w:divBdr>
                    </w:div>
                  </w:divsChild>
                </w:div>
                <w:div w:id="948394468">
                  <w:marLeft w:val="0"/>
                  <w:marRight w:val="0"/>
                  <w:marTop w:val="0"/>
                  <w:marBottom w:val="0"/>
                  <w:divBdr>
                    <w:top w:val="none" w:sz="0" w:space="0" w:color="auto"/>
                    <w:left w:val="none" w:sz="0" w:space="0" w:color="auto"/>
                    <w:bottom w:val="none" w:sz="0" w:space="0" w:color="auto"/>
                    <w:right w:val="none" w:sz="0" w:space="0" w:color="auto"/>
                  </w:divBdr>
                  <w:divsChild>
                    <w:div w:id="40599292">
                      <w:marLeft w:val="0"/>
                      <w:marRight w:val="0"/>
                      <w:marTop w:val="0"/>
                      <w:marBottom w:val="0"/>
                      <w:divBdr>
                        <w:top w:val="none" w:sz="0" w:space="0" w:color="auto"/>
                        <w:left w:val="none" w:sz="0" w:space="0" w:color="auto"/>
                        <w:bottom w:val="none" w:sz="0" w:space="0" w:color="auto"/>
                        <w:right w:val="none" w:sz="0" w:space="0" w:color="auto"/>
                      </w:divBdr>
                    </w:div>
                  </w:divsChild>
                </w:div>
                <w:div w:id="995917416">
                  <w:marLeft w:val="0"/>
                  <w:marRight w:val="0"/>
                  <w:marTop w:val="0"/>
                  <w:marBottom w:val="0"/>
                  <w:divBdr>
                    <w:top w:val="none" w:sz="0" w:space="0" w:color="auto"/>
                    <w:left w:val="none" w:sz="0" w:space="0" w:color="auto"/>
                    <w:bottom w:val="none" w:sz="0" w:space="0" w:color="auto"/>
                    <w:right w:val="none" w:sz="0" w:space="0" w:color="auto"/>
                  </w:divBdr>
                  <w:divsChild>
                    <w:div w:id="1354917426">
                      <w:marLeft w:val="0"/>
                      <w:marRight w:val="0"/>
                      <w:marTop w:val="0"/>
                      <w:marBottom w:val="0"/>
                      <w:divBdr>
                        <w:top w:val="none" w:sz="0" w:space="0" w:color="auto"/>
                        <w:left w:val="none" w:sz="0" w:space="0" w:color="auto"/>
                        <w:bottom w:val="none" w:sz="0" w:space="0" w:color="auto"/>
                        <w:right w:val="none" w:sz="0" w:space="0" w:color="auto"/>
                      </w:divBdr>
                    </w:div>
                  </w:divsChild>
                </w:div>
                <w:div w:id="1032800955">
                  <w:marLeft w:val="0"/>
                  <w:marRight w:val="0"/>
                  <w:marTop w:val="0"/>
                  <w:marBottom w:val="0"/>
                  <w:divBdr>
                    <w:top w:val="none" w:sz="0" w:space="0" w:color="auto"/>
                    <w:left w:val="none" w:sz="0" w:space="0" w:color="auto"/>
                    <w:bottom w:val="none" w:sz="0" w:space="0" w:color="auto"/>
                    <w:right w:val="none" w:sz="0" w:space="0" w:color="auto"/>
                  </w:divBdr>
                  <w:divsChild>
                    <w:div w:id="1782719292">
                      <w:marLeft w:val="0"/>
                      <w:marRight w:val="0"/>
                      <w:marTop w:val="0"/>
                      <w:marBottom w:val="0"/>
                      <w:divBdr>
                        <w:top w:val="none" w:sz="0" w:space="0" w:color="auto"/>
                        <w:left w:val="none" w:sz="0" w:space="0" w:color="auto"/>
                        <w:bottom w:val="none" w:sz="0" w:space="0" w:color="auto"/>
                        <w:right w:val="none" w:sz="0" w:space="0" w:color="auto"/>
                      </w:divBdr>
                    </w:div>
                  </w:divsChild>
                </w:div>
                <w:div w:id="1084956262">
                  <w:marLeft w:val="0"/>
                  <w:marRight w:val="0"/>
                  <w:marTop w:val="0"/>
                  <w:marBottom w:val="0"/>
                  <w:divBdr>
                    <w:top w:val="none" w:sz="0" w:space="0" w:color="auto"/>
                    <w:left w:val="none" w:sz="0" w:space="0" w:color="auto"/>
                    <w:bottom w:val="none" w:sz="0" w:space="0" w:color="auto"/>
                    <w:right w:val="none" w:sz="0" w:space="0" w:color="auto"/>
                  </w:divBdr>
                  <w:divsChild>
                    <w:div w:id="823819668">
                      <w:marLeft w:val="0"/>
                      <w:marRight w:val="0"/>
                      <w:marTop w:val="0"/>
                      <w:marBottom w:val="0"/>
                      <w:divBdr>
                        <w:top w:val="none" w:sz="0" w:space="0" w:color="auto"/>
                        <w:left w:val="none" w:sz="0" w:space="0" w:color="auto"/>
                        <w:bottom w:val="none" w:sz="0" w:space="0" w:color="auto"/>
                        <w:right w:val="none" w:sz="0" w:space="0" w:color="auto"/>
                      </w:divBdr>
                    </w:div>
                  </w:divsChild>
                </w:div>
                <w:div w:id="1322663953">
                  <w:marLeft w:val="0"/>
                  <w:marRight w:val="0"/>
                  <w:marTop w:val="0"/>
                  <w:marBottom w:val="0"/>
                  <w:divBdr>
                    <w:top w:val="none" w:sz="0" w:space="0" w:color="auto"/>
                    <w:left w:val="none" w:sz="0" w:space="0" w:color="auto"/>
                    <w:bottom w:val="none" w:sz="0" w:space="0" w:color="auto"/>
                    <w:right w:val="none" w:sz="0" w:space="0" w:color="auto"/>
                  </w:divBdr>
                  <w:divsChild>
                    <w:div w:id="249169349">
                      <w:marLeft w:val="0"/>
                      <w:marRight w:val="0"/>
                      <w:marTop w:val="0"/>
                      <w:marBottom w:val="0"/>
                      <w:divBdr>
                        <w:top w:val="none" w:sz="0" w:space="0" w:color="auto"/>
                        <w:left w:val="none" w:sz="0" w:space="0" w:color="auto"/>
                        <w:bottom w:val="none" w:sz="0" w:space="0" w:color="auto"/>
                        <w:right w:val="none" w:sz="0" w:space="0" w:color="auto"/>
                      </w:divBdr>
                    </w:div>
                  </w:divsChild>
                </w:div>
                <w:div w:id="1512260566">
                  <w:marLeft w:val="0"/>
                  <w:marRight w:val="0"/>
                  <w:marTop w:val="0"/>
                  <w:marBottom w:val="0"/>
                  <w:divBdr>
                    <w:top w:val="none" w:sz="0" w:space="0" w:color="auto"/>
                    <w:left w:val="none" w:sz="0" w:space="0" w:color="auto"/>
                    <w:bottom w:val="none" w:sz="0" w:space="0" w:color="auto"/>
                    <w:right w:val="none" w:sz="0" w:space="0" w:color="auto"/>
                  </w:divBdr>
                  <w:divsChild>
                    <w:div w:id="1741903754">
                      <w:marLeft w:val="0"/>
                      <w:marRight w:val="0"/>
                      <w:marTop w:val="0"/>
                      <w:marBottom w:val="0"/>
                      <w:divBdr>
                        <w:top w:val="none" w:sz="0" w:space="0" w:color="auto"/>
                        <w:left w:val="none" w:sz="0" w:space="0" w:color="auto"/>
                        <w:bottom w:val="none" w:sz="0" w:space="0" w:color="auto"/>
                        <w:right w:val="none" w:sz="0" w:space="0" w:color="auto"/>
                      </w:divBdr>
                    </w:div>
                  </w:divsChild>
                </w:div>
                <w:div w:id="1543208723">
                  <w:marLeft w:val="0"/>
                  <w:marRight w:val="0"/>
                  <w:marTop w:val="0"/>
                  <w:marBottom w:val="0"/>
                  <w:divBdr>
                    <w:top w:val="none" w:sz="0" w:space="0" w:color="auto"/>
                    <w:left w:val="none" w:sz="0" w:space="0" w:color="auto"/>
                    <w:bottom w:val="none" w:sz="0" w:space="0" w:color="auto"/>
                    <w:right w:val="none" w:sz="0" w:space="0" w:color="auto"/>
                  </w:divBdr>
                  <w:divsChild>
                    <w:div w:id="2049331375">
                      <w:marLeft w:val="0"/>
                      <w:marRight w:val="0"/>
                      <w:marTop w:val="0"/>
                      <w:marBottom w:val="0"/>
                      <w:divBdr>
                        <w:top w:val="none" w:sz="0" w:space="0" w:color="auto"/>
                        <w:left w:val="none" w:sz="0" w:space="0" w:color="auto"/>
                        <w:bottom w:val="none" w:sz="0" w:space="0" w:color="auto"/>
                        <w:right w:val="none" w:sz="0" w:space="0" w:color="auto"/>
                      </w:divBdr>
                    </w:div>
                  </w:divsChild>
                </w:div>
                <w:div w:id="1688628835">
                  <w:marLeft w:val="0"/>
                  <w:marRight w:val="0"/>
                  <w:marTop w:val="0"/>
                  <w:marBottom w:val="0"/>
                  <w:divBdr>
                    <w:top w:val="none" w:sz="0" w:space="0" w:color="auto"/>
                    <w:left w:val="none" w:sz="0" w:space="0" w:color="auto"/>
                    <w:bottom w:val="none" w:sz="0" w:space="0" w:color="auto"/>
                    <w:right w:val="none" w:sz="0" w:space="0" w:color="auto"/>
                  </w:divBdr>
                  <w:divsChild>
                    <w:div w:id="2056928163">
                      <w:marLeft w:val="0"/>
                      <w:marRight w:val="0"/>
                      <w:marTop w:val="0"/>
                      <w:marBottom w:val="0"/>
                      <w:divBdr>
                        <w:top w:val="none" w:sz="0" w:space="0" w:color="auto"/>
                        <w:left w:val="none" w:sz="0" w:space="0" w:color="auto"/>
                        <w:bottom w:val="none" w:sz="0" w:space="0" w:color="auto"/>
                        <w:right w:val="none" w:sz="0" w:space="0" w:color="auto"/>
                      </w:divBdr>
                    </w:div>
                  </w:divsChild>
                </w:div>
                <w:div w:id="1710301368">
                  <w:marLeft w:val="0"/>
                  <w:marRight w:val="0"/>
                  <w:marTop w:val="0"/>
                  <w:marBottom w:val="0"/>
                  <w:divBdr>
                    <w:top w:val="none" w:sz="0" w:space="0" w:color="auto"/>
                    <w:left w:val="none" w:sz="0" w:space="0" w:color="auto"/>
                    <w:bottom w:val="none" w:sz="0" w:space="0" w:color="auto"/>
                    <w:right w:val="none" w:sz="0" w:space="0" w:color="auto"/>
                  </w:divBdr>
                  <w:divsChild>
                    <w:div w:id="1005548455">
                      <w:marLeft w:val="0"/>
                      <w:marRight w:val="0"/>
                      <w:marTop w:val="0"/>
                      <w:marBottom w:val="0"/>
                      <w:divBdr>
                        <w:top w:val="none" w:sz="0" w:space="0" w:color="auto"/>
                        <w:left w:val="none" w:sz="0" w:space="0" w:color="auto"/>
                        <w:bottom w:val="none" w:sz="0" w:space="0" w:color="auto"/>
                        <w:right w:val="none" w:sz="0" w:space="0" w:color="auto"/>
                      </w:divBdr>
                    </w:div>
                  </w:divsChild>
                </w:div>
                <w:div w:id="1731491488">
                  <w:marLeft w:val="0"/>
                  <w:marRight w:val="0"/>
                  <w:marTop w:val="0"/>
                  <w:marBottom w:val="0"/>
                  <w:divBdr>
                    <w:top w:val="none" w:sz="0" w:space="0" w:color="auto"/>
                    <w:left w:val="none" w:sz="0" w:space="0" w:color="auto"/>
                    <w:bottom w:val="none" w:sz="0" w:space="0" w:color="auto"/>
                    <w:right w:val="none" w:sz="0" w:space="0" w:color="auto"/>
                  </w:divBdr>
                  <w:divsChild>
                    <w:div w:id="947349073">
                      <w:marLeft w:val="0"/>
                      <w:marRight w:val="0"/>
                      <w:marTop w:val="0"/>
                      <w:marBottom w:val="0"/>
                      <w:divBdr>
                        <w:top w:val="none" w:sz="0" w:space="0" w:color="auto"/>
                        <w:left w:val="none" w:sz="0" w:space="0" w:color="auto"/>
                        <w:bottom w:val="none" w:sz="0" w:space="0" w:color="auto"/>
                        <w:right w:val="none" w:sz="0" w:space="0" w:color="auto"/>
                      </w:divBdr>
                    </w:div>
                  </w:divsChild>
                </w:div>
                <w:div w:id="1809669482">
                  <w:marLeft w:val="0"/>
                  <w:marRight w:val="0"/>
                  <w:marTop w:val="0"/>
                  <w:marBottom w:val="0"/>
                  <w:divBdr>
                    <w:top w:val="none" w:sz="0" w:space="0" w:color="auto"/>
                    <w:left w:val="none" w:sz="0" w:space="0" w:color="auto"/>
                    <w:bottom w:val="none" w:sz="0" w:space="0" w:color="auto"/>
                    <w:right w:val="none" w:sz="0" w:space="0" w:color="auto"/>
                  </w:divBdr>
                  <w:divsChild>
                    <w:div w:id="1193689893">
                      <w:marLeft w:val="0"/>
                      <w:marRight w:val="0"/>
                      <w:marTop w:val="0"/>
                      <w:marBottom w:val="0"/>
                      <w:divBdr>
                        <w:top w:val="none" w:sz="0" w:space="0" w:color="auto"/>
                        <w:left w:val="none" w:sz="0" w:space="0" w:color="auto"/>
                        <w:bottom w:val="none" w:sz="0" w:space="0" w:color="auto"/>
                        <w:right w:val="none" w:sz="0" w:space="0" w:color="auto"/>
                      </w:divBdr>
                    </w:div>
                  </w:divsChild>
                </w:div>
                <w:div w:id="1837376236">
                  <w:marLeft w:val="0"/>
                  <w:marRight w:val="0"/>
                  <w:marTop w:val="0"/>
                  <w:marBottom w:val="0"/>
                  <w:divBdr>
                    <w:top w:val="none" w:sz="0" w:space="0" w:color="auto"/>
                    <w:left w:val="none" w:sz="0" w:space="0" w:color="auto"/>
                    <w:bottom w:val="none" w:sz="0" w:space="0" w:color="auto"/>
                    <w:right w:val="none" w:sz="0" w:space="0" w:color="auto"/>
                  </w:divBdr>
                  <w:divsChild>
                    <w:div w:id="329791545">
                      <w:marLeft w:val="0"/>
                      <w:marRight w:val="0"/>
                      <w:marTop w:val="0"/>
                      <w:marBottom w:val="0"/>
                      <w:divBdr>
                        <w:top w:val="none" w:sz="0" w:space="0" w:color="auto"/>
                        <w:left w:val="none" w:sz="0" w:space="0" w:color="auto"/>
                        <w:bottom w:val="none" w:sz="0" w:space="0" w:color="auto"/>
                        <w:right w:val="none" w:sz="0" w:space="0" w:color="auto"/>
                      </w:divBdr>
                    </w:div>
                  </w:divsChild>
                </w:div>
                <w:div w:id="1995987679">
                  <w:marLeft w:val="0"/>
                  <w:marRight w:val="0"/>
                  <w:marTop w:val="0"/>
                  <w:marBottom w:val="0"/>
                  <w:divBdr>
                    <w:top w:val="none" w:sz="0" w:space="0" w:color="auto"/>
                    <w:left w:val="none" w:sz="0" w:space="0" w:color="auto"/>
                    <w:bottom w:val="none" w:sz="0" w:space="0" w:color="auto"/>
                    <w:right w:val="none" w:sz="0" w:space="0" w:color="auto"/>
                  </w:divBdr>
                  <w:divsChild>
                    <w:div w:id="369384688">
                      <w:marLeft w:val="0"/>
                      <w:marRight w:val="0"/>
                      <w:marTop w:val="0"/>
                      <w:marBottom w:val="0"/>
                      <w:divBdr>
                        <w:top w:val="none" w:sz="0" w:space="0" w:color="auto"/>
                        <w:left w:val="none" w:sz="0" w:space="0" w:color="auto"/>
                        <w:bottom w:val="none" w:sz="0" w:space="0" w:color="auto"/>
                        <w:right w:val="none" w:sz="0" w:space="0" w:color="auto"/>
                      </w:divBdr>
                    </w:div>
                  </w:divsChild>
                </w:div>
                <w:div w:id="2012249163">
                  <w:marLeft w:val="0"/>
                  <w:marRight w:val="0"/>
                  <w:marTop w:val="0"/>
                  <w:marBottom w:val="0"/>
                  <w:divBdr>
                    <w:top w:val="none" w:sz="0" w:space="0" w:color="auto"/>
                    <w:left w:val="none" w:sz="0" w:space="0" w:color="auto"/>
                    <w:bottom w:val="none" w:sz="0" w:space="0" w:color="auto"/>
                    <w:right w:val="none" w:sz="0" w:space="0" w:color="auto"/>
                  </w:divBdr>
                  <w:divsChild>
                    <w:div w:id="1748500883">
                      <w:marLeft w:val="0"/>
                      <w:marRight w:val="0"/>
                      <w:marTop w:val="0"/>
                      <w:marBottom w:val="0"/>
                      <w:divBdr>
                        <w:top w:val="none" w:sz="0" w:space="0" w:color="auto"/>
                        <w:left w:val="none" w:sz="0" w:space="0" w:color="auto"/>
                        <w:bottom w:val="none" w:sz="0" w:space="0" w:color="auto"/>
                        <w:right w:val="none" w:sz="0" w:space="0" w:color="auto"/>
                      </w:divBdr>
                    </w:div>
                  </w:divsChild>
                </w:div>
                <w:div w:id="2137405542">
                  <w:marLeft w:val="0"/>
                  <w:marRight w:val="0"/>
                  <w:marTop w:val="0"/>
                  <w:marBottom w:val="0"/>
                  <w:divBdr>
                    <w:top w:val="none" w:sz="0" w:space="0" w:color="auto"/>
                    <w:left w:val="none" w:sz="0" w:space="0" w:color="auto"/>
                    <w:bottom w:val="none" w:sz="0" w:space="0" w:color="auto"/>
                    <w:right w:val="none" w:sz="0" w:space="0" w:color="auto"/>
                  </w:divBdr>
                  <w:divsChild>
                    <w:div w:id="816992377">
                      <w:marLeft w:val="0"/>
                      <w:marRight w:val="0"/>
                      <w:marTop w:val="0"/>
                      <w:marBottom w:val="0"/>
                      <w:divBdr>
                        <w:top w:val="none" w:sz="0" w:space="0" w:color="auto"/>
                        <w:left w:val="none" w:sz="0" w:space="0" w:color="auto"/>
                        <w:bottom w:val="none" w:sz="0" w:space="0" w:color="auto"/>
                        <w:right w:val="none" w:sz="0" w:space="0" w:color="auto"/>
                      </w:divBdr>
                    </w:div>
                    <w:div w:id="122684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905111">
          <w:marLeft w:val="0"/>
          <w:marRight w:val="0"/>
          <w:marTop w:val="0"/>
          <w:marBottom w:val="0"/>
          <w:divBdr>
            <w:top w:val="none" w:sz="0" w:space="0" w:color="auto"/>
            <w:left w:val="none" w:sz="0" w:space="0" w:color="auto"/>
            <w:bottom w:val="none" w:sz="0" w:space="0" w:color="auto"/>
            <w:right w:val="none" w:sz="0" w:space="0" w:color="auto"/>
          </w:divBdr>
        </w:div>
      </w:divsChild>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859460891">
      <w:bodyDiv w:val="1"/>
      <w:marLeft w:val="0"/>
      <w:marRight w:val="0"/>
      <w:marTop w:val="0"/>
      <w:marBottom w:val="0"/>
      <w:divBdr>
        <w:top w:val="none" w:sz="0" w:space="0" w:color="auto"/>
        <w:left w:val="none" w:sz="0" w:space="0" w:color="auto"/>
        <w:bottom w:val="none" w:sz="0" w:space="0" w:color="auto"/>
        <w:right w:val="none" w:sz="0" w:space="0" w:color="auto"/>
      </w:divBdr>
      <w:divsChild>
        <w:div w:id="552737809">
          <w:marLeft w:val="0"/>
          <w:marRight w:val="0"/>
          <w:marTop w:val="0"/>
          <w:marBottom w:val="0"/>
          <w:divBdr>
            <w:top w:val="none" w:sz="0" w:space="0" w:color="auto"/>
            <w:left w:val="none" w:sz="0" w:space="0" w:color="auto"/>
            <w:bottom w:val="none" w:sz="0" w:space="0" w:color="auto"/>
            <w:right w:val="none" w:sz="0" w:space="0" w:color="auto"/>
          </w:divBdr>
        </w:div>
        <w:div w:id="1283421171">
          <w:marLeft w:val="0"/>
          <w:marRight w:val="0"/>
          <w:marTop w:val="0"/>
          <w:marBottom w:val="0"/>
          <w:divBdr>
            <w:top w:val="none" w:sz="0" w:space="0" w:color="auto"/>
            <w:left w:val="none" w:sz="0" w:space="0" w:color="auto"/>
            <w:bottom w:val="none" w:sz="0" w:space="0" w:color="auto"/>
            <w:right w:val="none" w:sz="0" w:space="0" w:color="auto"/>
          </w:divBdr>
        </w:div>
        <w:div w:id="1524435611">
          <w:marLeft w:val="0"/>
          <w:marRight w:val="0"/>
          <w:marTop w:val="0"/>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6"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EDC2846-0D94-4DDE-8CD8-3FF7EC7DA1F8}">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3.xml><?xml version="1.0" encoding="utf-8"?>
<ds:datastoreItem xmlns:ds="http://schemas.openxmlformats.org/officeDocument/2006/customXml" ds:itemID="{970E9375-463E-4AA6-9C4A-F1ABCDFCA8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10</TotalTime>
  <Pages>168</Pages>
  <Words>68316</Words>
  <Characters>375741</Characters>
  <Application>Microsoft Office Word</Application>
  <DocSecurity>0</DocSecurity>
  <Lines>3131</Lines>
  <Paragraphs>886</Paragraphs>
  <ScaleCrop>false</ScaleCrop>
  <Company/>
  <LinksUpToDate>false</LinksUpToDate>
  <CharactersWithSpaces>443171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Waterschapsverordening 1.0</dc:title>
  <dc:subject/>
  <dc:creator>Gerard Wolbers</dc:creator>
  <cp:keywords/>
  <cp:lastModifiedBy>Gerard Wolbers</cp:lastModifiedBy>
  <cp:revision>5</cp:revision>
  <cp:lastPrinted>2018-01-16T07:59:00Z</cp:lastPrinted>
  <dcterms:created xsi:type="dcterms:W3CDTF">2021-06-02T14:15:00Z</dcterms:created>
  <dcterms:modified xsi:type="dcterms:W3CDTF">2021-06-03T14:11:00Z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ds_UIVersion_5632">
    <vt:lpwstr>23</vt:lpwstr>
  </property>
  <property fmtid="{D5CDD505-2E9C-101B-9397-08002B2CF9AE}" pid="3" name="ContentTypeId">
    <vt:lpwstr>0x0101003ADD3040E3157B4E913BCA65F34844D7</vt:lpwstr>
  </property>
  <property fmtid="{D5CDD505-2E9C-101B-9397-08002B2CF9AE}" pid="4" name="_dlc_DocIdItemGuid">
    <vt:lpwstr>665906b0-8db5-4efa-bdb0-ace001e866cf</vt:lpwstr>
  </property>
  <property fmtid="{D5CDD505-2E9C-101B-9397-08002B2CF9AE}" pid="5" name="_NewReviewCycle">
    <vt:lpwstr/>
  </property>
</Properties>
</file>