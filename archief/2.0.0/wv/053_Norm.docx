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C4F9" w14:textId="77777777" w:rsidR="004624F3" w:rsidRDefault="00DC3F34" w:rsidP="004624F3">
      <w:pPr>
        <w:pStyle w:val="Kop4"/>
      </w:pPr>
      <w:r>
        <w:t>Norm</w:t>
      </w:r>
    </w:p>
    <w:p w14:paraId="09B45BC1" w14:textId="77777777" w:rsidR="004624F3" w:rsidRDefault="00DC3F34" w:rsidP="004624F3">
      <w:r>
        <w:t>Voor de begripsbepalingen gelden de volgende regels:</w:t>
      </w:r>
    </w:p>
    <w:p w14:paraId="67309FAD" w14:textId="048F8CB5" w:rsidR="004624F3" w:rsidRDefault="00DC3F34" w:rsidP="004624F3">
      <w:pPr>
        <w:pStyle w:val="Opsommingtekens1"/>
      </w:pPr>
      <w:r>
        <w:t>begripsbepalingen worden uitsluitend opgenomen in het artikel Begripsbepalingen in hoofdstuk 1 of in een specifieke bijlage met begripsbepalingen</w:t>
      </w:r>
      <w:r>
        <w:rPr>
          <w:rStyle w:val="Eindnootmarkering"/>
        </w:rPr>
        <w:endnoteReference w:id="12"/>
      </w:r>
      <w:r>
        <w:t>;</w:t>
      </w:r>
    </w:p>
    <w:p w14:paraId="1215B2D4" w14:textId="3C8A399A" w:rsidR="004624F3" w:rsidRDefault="00DC3F34" w:rsidP="004624F3">
      <w:pPr>
        <w:pStyle w:val="Opsommingtekens1"/>
      </w:pPr>
      <w:r>
        <w:t xml:space="preserve">wanneer de begrippen in een bijlage worden geplaatst, wordt in het </w:t>
      </w:r>
      <w:r w:rsidRPr="00DB73C7">
        <w:t>artikel Begripsbepalingen</w:t>
      </w:r>
      <w:r>
        <w:t xml:space="preserve"> een tekstuele verwijzing naar de bijlage met begrippen opgenomen;</w:t>
      </w:r>
    </w:p>
    <w:p w14:paraId="4F6AA243" w14:textId="739A4586" w:rsidR="004624F3" w:rsidRDefault="00DC3F34" w:rsidP="004624F3">
      <w:pPr>
        <w:pStyle w:val="Opsommingtekens1"/>
      </w:pPr>
      <w:r>
        <w:t>het artikel Begripsbepalingen dan wel de bijlage met begripsbepalingen begint met een introducerende zin</w:t>
      </w:r>
      <w:r>
        <w:rPr>
          <w:rStyle w:val="Eindnootmarkering"/>
        </w:rPr>
        <w:endnoteReference w:id="13"/>
      </w:r>
      <w:r>
        <w:t>;</w:t>
      </w:r>
    </w:p>
    <w:p w14:paraId="53FB5DD1" w14:textId="07DA305D" w:rsidR="004624F3" w:rsidRDefault="00DC3F34" w:rsidP="004624F3">
      <w:pPr>
        <w:pStyle w:val="Opsommingtekens1"/>
      </w:pPr>
      <w:r>
        <w:t>ieder begrip bestaat uit een term en een definitie</w:t>
      </w:r>
      <w:r>
        <w:rPr>
          <w:rStyle w:val="Eindnootmarkering"/>
        </w:rPr>
        <w:endnoteReference w:id="14"/>
      </w:r>
      <w:r>
        <w:t>;</w:t>
      </w:r>
    </w:p>
    <w:p w14:paraId="4CA94433" w14:textId="2ED676D7" w:rsidR="004624F3" w:rsidRDefault="00DC3F34" w:rsidP="004624F3">
      <w:pPr>
        <w:pStyle w:val="Opsommingtekens1"/>
      </w:pPr>
      <w:r>
        <w:t>de begrippen worden in alfabetische volgorde opgenomen en krijgen geen opsommingstekens in de vorm van nummer</w:t>
      </w:r>
      <w:r>
        <w:rPr>
          <w:rStyle w:val="Eindnootmarkering"/>
        </w:rPr>
        <w:endnoteReference w:id="15"/>
      </w:r>
      <w:r>
        <w:t>s of letters.</w:t>
      </w:r>
    </w:p>
    <w:p w14:paraId="35D98A2A" w14:textId="77777777" w:rsidR="004624F3" w:rsidRDefault="004624F3" w:rsidP="004624F3"/>
    <w:p w14:paraId="14AA2E8C" w14:textId="72EAB031" w:rsidR="004624F3" w:rsidRDefault="00DC3F34" w:rsidP="004624F3">
      <w:r w:rsidRPr="00090228">
        <w:t xml:space="preserve">Om machineleesbaar te maken dat iets een begrip is wordt gebruik gemaakt van de </w:t>
      </w:r>
      <w:r>
        <w:t>STOP</w:t>
      </w:r>
      <w:r w:rsidRPr="00090228">
        <w:t xml:space="preserve">-systematiek Begrippenlijst: een specifieke vorm van een Lijst die gericht is op het coderen </w:t>
      </w:r>
      <w:r w:rsidRPr="00090228">
        <w:lastRenderedPageBreak/>
        <w:t>van een lijst met definities.</w:t>
      </w:r>
      <w:r>
        <w:t xml:space="preserve"> 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