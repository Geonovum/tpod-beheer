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4624F3" w:rsidRDefault="00DC3F34" w:rsidP="004624F3">
      <w:pPr>
        <w:pStyle w:val="Kop5"/>
      </w:pPr>
      <w:r>
        <w:t>Norm</w:t>
      </w:r>
    </w:p>
    <w:p w14:paraId="317BE682" w14:textId="77777777" w:rsidR="004624F3" w:rsidRDefault="00DC3F34" w:rsidP="004624F3">
      <w:r>
        <w:t>De Gebiedsaanwijzing Energievoorziening kent de volgende attributen:</w:t>
      </w:r>
    </w:p>
    <w:p w14:paraId="7946E828" w14:textId="619CD009" w:rsidR="004624F3" w:rsidRDefault="00DC3F34" w:rsidP="004624F3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03E3067" w:rsidR="004624F3" w:rsidRDefault="00DC3F34" w:rsidP="004624F3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</w:t>
      </w:r>
      <w:r w:rsidR="009663A0">
        <w:t>behoort. Attribuut dat zorgt voor symbolisatie conform de standaardweergave. Te kiezen uit de limitatieve waardelijst</w:t>
      </w:r>
      <w:r>
        <w:t xml:space="preserve"> ‘Energievoorzieninggroep’. Verplicht attribuut. Komt 1 keer voor.</w:t>
      </w:r>
    </w:p>
    <w:p w14:paraId="3A5ED07F" w14:textId="5C9F72B4" w:rsidR="004624F3" w:rsidRPr="009819B5" w:rsidRDefault="00DC3F34" w:rsidP="004624F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3023D0" w:rsidRPr="003023D0">
        <w:t xml:space="preserve">0 of </w:t>
      </w:r>
      <w:r>
        <w:t>1 keer voor.</w:t>
      </w:r>
    </w:p>
    <w:p w14:paraId="57FA6BCE" w14:textId="60EB350B" w:rsidR="004624F3" w:rsidRDefault="00DC3F34" w:rsidP="004624F3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</w:t>
      </w:r>
      <w:r>
        <w:lastRenderedPageBreak/>
        <w:t xml:space="preserve">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4624F3" w:rsidRDefault="004624F3" w:rsidP="004624F3"/>
    <w:p w14:paraId="5F66CD1F" w14:textId="31EC296A" w:rsidR="004624F3" w:rsidRDefault="00DC3F34" w:rsidP="004624F3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