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B3745" w14:textId="77777777" w:rsidR="004624F3" w:rsidRDefault="00DC3F34" w:rsidP="004624F3">
      <w:pPr>
        <w:pStyle w:val="Kop5"/>
      </w:pPr>
      <w:r>
        <w:lastRenderedPageBreak/>
        <w:t>Definitie</w:t>
      </w:r>
    </w:p>
    <w:p w14:paraId="63CEA775" w14:textId="6BE4C392" w:rsidR="004624F3" w:rsidRDefault="00DC3F34" w:rsidP="004624F3">
      <w:r>
        <w:t>Lucht is het objecttype dat machineleesbaar maakt dat een Juridische regel of een Tekstdeel</w:t>
      </w:r>
      <w:r w:rsidRPr="009D5321">
        <w:t xml:space="preserve"> </w:t>
      </w:r>
      <w:r>
        <w:t xml:space="preserve">en de bijbehorende Locatie(s) een gebied aanwijzen waar de </w:t>
      </w:r>
      <w:r w:rsidRPr="0065043D">
        <w:t xml:space="preserve">regels of </w:t>
      </w:r>
      <w:r>
        <w:t xml:space="preserve">het </w:t>
      </w:r>
      <w:r w:rsidRPr="0065043D">
        <w:t xml:space="preserve">beleid gericht </w:t>
      </w:r>
      <w:r>
        <w:t xml:space="preserve">zijn </w:t>
      </w:r>
      <w:r w:rsidRPr="0065043D">
        <w:t>op de bescherming van de kwaliteit van de buitenlucht.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