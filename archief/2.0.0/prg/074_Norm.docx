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BB2C1D" w:rsidRPr="00D368CB" w:rsidRDefault="00644A93" w:rsidP="00BB2C1D">
      <w:pPr>
        <w:pStyle w:val="Kop5"/>
      </w:pPr>
      <w:r w:rsidRPr="00D368CB">
        <w:t>Norm</w:t>
      </w:r>
    </w:p>
    <w:p w14:paraId="30374A28" w14:textId="76ACB0BC" w:rsidR="00BB2C1D" w:rsidRPr="00D368CB" w:rsidRDefault="00644A93" w:rsidP="00BB2C1D">
      <w:pPr>
        <w:pStyle w:val="Figuur"/>
      </w:pPr>
      <w:r w:rsidRPr="00D368CB">
        <w:rPr>
          <w:noProof/>
        </w:rPr>
        <w:drawing>
          <wp:inline distT="0" distB="0" distL="0" distR="0" wp14:anchorId="701914B5" wp14:editId="6D95421A">
            <wp:extent cx="5400040" cy="1918335"/>
            <wp:effectExtent l="0" t="0" r="0" b="0"/>
            <wp:docPr id="572562373" name="Graphic 164912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8"/>
                    <pic:cNvPicPr/>
                  </pic:nvPicPr>
                  <pic:blipFill>
                    <a:blip r:embed="rId33">
                      <a:extLst>
                        <a:ext uri="{96DAC541-7B7A-43D3-8B79-37D633B846F1}">
                          <asvg:svgBlip xmlns:asvg="http://schemas.microsoft.com/office/drawing/2016/SVG/main" r:embed="rId34"/>
                        </a:ext>
                      </a:extLst>
                    </a:blip>
                    <a:stretch>
                      <a:fillRect/>
                    </a:stretch>
                  </pic:blipFill>
                  <pic:spPr>
                    <a:xfrm>
                      <a:off x="0" y="0"/>
                      <a:ext cx="5400040" cy="1918335"/>
                    </a:xfrm>
                    <a:prstGeom prst="rect">
                      <a:avLst/>
                    </a:prstGeom>
                  </pic:spPr>
                </pic:pic>
              </a:graphicData>
            </a:graphic>
          </wp:inline>
        </w:drawing>
      </w:r>
    </w:p>
    <w:p w14:paraId="72993529" w14:textId="5424B606" w:rsidR="00BB2C1D" w:rsidRPr="00D368CB" w:rsidRDefault="00644A93" w:rsidP="00BB2C1D">
      <w:pPr>
        <w:pStyle w:val="Figuurbijschrift"/>
      </w:pPr>
      <w:r w:rsidRPr="00D368CB">
        <w:t>Uitsnede uit IMOW-diagram voor objecttype Hoofdlijn</w:t>
      </w:r>
    </w:p>
    <w:p w14:paraId="14024907" w14:textId="6C1FE653" w:rsidR="00BB2C1D" w:rsidRPr="00D368CB" w:rsidRDefault="00644A93" w:rsidP="00BB2C1D">
      <w:r w:rsidRPr="00D368CB">
        <w:t>Hoofdlijn kent de volgende attributen:</w:t>
      </w:r>
    </w:p>
    <w:p w14:paraId="56A77C2A" w14:textId="3A13A3FA"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36B85820" w14:textId="694FB5B4" w:rsidR="00BB2C1D" w:rsidRPr="00D368CB" w:rsidRDefault="00644A93" w:rsidP="00BB2C1D">
      <w:pPr>
        <w:pStyle w:val="Opsommingtekens1"/>
      </w:pPr>
      <w:r w:rsidRPr="00D368CB">
        <w:rPr>
          <w:i/>
          <w:iCs/>
        </w:rPr>
        <w:t>naam</w:t>
      </w:r>
      <w:r w:rsidRPr="00D368CB">
        <w:t>: de naam van deze specifieke Hoofdlijn. Het bevoegd gezag is vrij in de keuze van de naam van de Hoofdlijn. Verplicht attribuut, komt 1 keer voor.</w:t>
      </w:r>
    </w:p>
    <w:p w14:paraId="5919A182" w14:textId="257DCA06" w:rsidR="00BB2C1D" w:rsidRPr="00D368CB" w:rsidRDefault="00644A93" w:rsidP="00BB2C1D">
      <w:pPr>
        <w:pStyle w:val="Opsommingtekens1"/>
      </w:pPr>
      <w:r w:rsidRPr="00D368CB">
        <w:rPr>
          <w:i/>
          <w:iCs/>
        </w:rPr>
        <w:t>soort</w:t>
      </w:r>
      <w:r w:rsidRPr="00D368CB">
        <w:t xml:space="preserve">: de soort waartoe deze Hoofdlijn behoort. Het bevoegd gezag is vrij in het kiezen van een benaming voor </w:t>
      </w:r>
      <w:r w:rsidRPr="00D368CB">
        <w:rPr>
          <w:i/>
          <w:iCs/>
        </w:rPr>
        <w:t>soort</w:t>
      </w:r>
      <w:r w:rsidRPr="00D368CB">
        <w:t>. Verplicht attribuut, komt 1 keer voor.</w:t>
      </w:r>
    </w:p>
    <w:p w14:paraId="5E2B45E4" w14:textId="727B10FB" w:rsidR="00BB2C1D" w:rsidRPr="00D368CB" w:rsidRDefault="00644A93" w:rsidP="00BB2C1D">
      <w:pPr>
        <w:pStyle w:val="Opsommingtekens1"/>
      </w:pPr>
      <w:r w:rsidRPr="00D368CB">
        <w:rPr>
          <w:i/>
          <w:iCs/>
        </w:rPr>
        <w:t>gerelateerdeHoofdlijn</w:t>
      </w:r>
      <w:r w:rsidRPr="00D368CB">
        <w:t>: de verwijzing van een specifieke Hoofdlijn naar een andere Hoofdlijn die aangeeft dat er een bijzondere relatie bestaat tussen die twee Hoofdlijnen. Optioneel attribuut. Komt zo vaak voor als gewenst.</w:t>
      </w:r>
    </w:p>
    <w:p w14:paraId="7647607F" w14:textId="72D28E55" w:rsidR="00BB2C1D" w:rsidRPr="00D368CB" w:rsidRDefault="00BB2C1D" w:rsidP="00BB2C1D"/>
    <w:p w14:paraId="12AB4992" w14:textId="52F609AF" w:rsidR="00BB2C1D" w:rsidRPr="00D368CB" w:rsidRDefault="00644A93" w:rsidP="00BB2C1D">
      <w:r w:rsidRPr="00D368CB">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3" Type="http://schemas.openxmlformats.org/officeDocument/2006/relationships/image" Target="media/image_15a0bcd7bc5a4f176d17149e2fa61cff.png"/><Relationship Id="rId34" Type="http://schemas.openxmlformats.org/officeDocument/2006/relationships/image" Target="media/image_c21f33a593dfbc3e6aca4306291da56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