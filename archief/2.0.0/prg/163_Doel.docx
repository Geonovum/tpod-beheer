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888FFD" w14:textId="66FB2DAE" w:rsidR="00BB2C1D" w:rsidRPr="00D368CB" w:rsidRDefault="00644A93" w:rsidP="00BB2C1D">
      <w:pPr>
        <w:pStyle w:val="Kop5"/>
      </w:pPr>
      <w:r w:rsidRPr="00D368CB">
        <w:t>Doel</w:t>
      </w:r>
    </w:p>
    <w:p w14:paraId="4D146106" w14:textId="1F38736C" w:rsidR="00BB2C1D" w:rsidRPr="00D368CB" w:rsidRDefault="00644A93" w:rsidP="00BB2C1D">
      <w:r w:rsidRPr="00D368CB">
        <w:t>Doel van het objecttype Natuur is:</w:t>
      </w:r>
    </w:p>
    <w:p w14:paraId="6F9A49B6" w14:textId="66DAA917" w:rsidR="00BB2C1D" w:rsidRPr="00D368CB" w:rsidRDefault="00644A93" w:rsidP="00BB2C1D">
      <w:pPr>
        <w:pStyle w:val="Opsommingtekens1"/>
      </w:pPr>
      <w:r w:rsidRPr="00D368CB">
        <w:t>machineleesbaar vastleggen dat een Juridische regel of Tekstdeel en de bijbehorende Locatie(s) gaan over een gebied waar regels of beleid gelden voor het aspect natuur;</w:t>
      </w:r>
    </w:p>
    <w:p w14:paraId="0D0AC661" w14:textId="2661D2CF" w:rsidR="00BB2C1D" w:rsidRPr="00D368CB" w:rsidRDefault="00644A93" w:rsidP="00BB2C1D">
      <w:pPr>
        <w:pStyle w:val="Opsommingtekens1"/>
      </w:pPr>
      <w:r w:rsidRPr="00D368CB">
        <w:t>betekenisvol presenteren van de Locaties waar de regels of het beleid over het aspect natuur gelden;</w:t>
      </w:r>
    </w:p>
    <w:p w14:paraId="527BBFEC" w14:textId="48D75BCF" w:rsidR="00BB2C1D" w:rsidRPr="00D368CB" w:rsidRDefault="00644A93" w:rsidP="00BB2C1D">
      <w:pPr>
        <w:pStyle w:val="Opsommingtekens1"/>
      </w:pPr>
      <w:r w:rsidRPr="00D368CB">
        <w:t>kunnen filteren in een viewer of op een kaart.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221DB8" w14:textId="77777777" w:rsidR="006F3BA6" w:rsidRDefault="006F3BA6">
      <w:r>
        <w:separator/>
      </w:r>
    </w:p>
    <w:p w14:paraId="66DB15D3" w14:textId="77777777" w:rsidR="006F3BA6" w:rsidRDefault="006F3BA6"/>
  </w:endnote>
  <w:endnote w:type="continuationSeparator" w:id="0">
    <w:p w14:paraId="43B2195F" w14:textId="77777777" w:rsidR="006F3BA6" w:rsidRPr="003C450F" w:rsidRDefault="006F3BA6" w:rsidP="003C450F"/>
  </w:endnote>
  <w:endnote w:type="continuationNotice" w:id="1">
    <w:p w14:paraId="42DEF49C" w14:textId="77777777" w:rsidR="006F3BA6" w:rsidRDefault="006F3BA6" w:rsidP="003C450F"/>
  </w:endnote>
  <w:endnote w:id="2">
    <w:p w14:paraId="6DAD93FA" w14:textId="77777777" w:rsidR="00D368CB" w:rsidRDefault="00D368CB"/>
    <w:p w14:paraId="36CDBF01" w14:textId="77777777" w:rsidR="00D368CB" w:rsidRDefault="00D368CB"/>
  </w:endnote>
  <w:endnote w:id="3">
    <w:p w14:paraId="3712D1A9" w14:textId="77777777" w:rsidR="00D368CB" w:rsidRDefault="00D368CB"/>
    <w:p w14:paraId="0E25539F" w14:textId="77777777" w:rsidR="00D368CB" w:rsidRDefault="00D368CB"/>
  </w:endnote>
  <w:endnote w:id="4">
    <w:p w14:paraId="68021357" w14:textId="77777777" w:rsidR="00D368CB" w:rsidRDefault="00D368CB"/>
    <w:p w14:paraId="54288834" w14:textId="77777777" w:rsidR="00D368CB" w:rsidRDefault="00D368CB"/>
  </w:endnote>
  <w:endnote w:id="5">
    <w:p w14:paraId="32ACCD5E" w14:textId="77777777" w:rsidR="00D368CB" w:rsidRDefault="00D368CB"/>
    <w:p w14:paraId="31FE1127" w14:textId="77777777" w:rsidR="00D368CB" w:rsidRDefault="00D368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D368CB" w:rsidRPr="00BC3B53" w:rsidRDefault="00D368CB"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D368CB" w:rsidRPr="00BC3B53" w:rsidRDefault="00D368CB"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D368CB" w:rsidRPr="00BC3B53" w:rsidRDefault="00D368CB"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D368CB" w:rsidRPr="00BC3B53" w:rsidRDefault="00D368CB"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3179C9" w14:textId="77777777" w:rsidR="006F3BA6" w:rsidRPr="00B35331" w:rsidRDefault="006F3BA6" w:rsidP="00577995">
      <w:pPr>
        <w:pStyle w:val="Voettekst"/>
      </w:pPr>
    </w:p>
  </w:footnote>
  <w:footnote w:type="continuationSeparator" w:id="0">
    <w:p w14:paraId="45F305B7" w14:textId="77777777" w:rsidR="006F3BA6" w:rsidRDefault="006F3BA6">
      <w:r>
        <w:continuationSeparator/>
      </w:r>
    </w:p>
    <w:p w14:paraId="172F0D5B" w14:textId="77777777" w:rsidR="006F3BA6" w:rsidRDefault="006F3BA6"/>
    <w:p w14:paraId="032027AA" w14:textId="77777777" w:rsidR="006F3BA6" w:rsidRDefault="006F3BA6"/>
  </w:footnote>
  <w:footnote w:type="continuationNotice" w:id="1">
    <w:p w14:paraId="6E41153C" w14:textId="77777777" w:rsidR="006F3BA6" w:rsidRDefault="006F3BA6">
      <w:pPr>
        <w:spacing w:line="240" w:lineRule="auto"/>
      </w:pPr>
    </w:p>
  </w:footnote>
  <w:footnote w:id="2">
    <w:p w14:paraId="0582B3D0" w14:textId="36CCE93E" w:rsidR="008C699F" w:rsidRDefault="008C699F" w:rsidP="00D9106F">
      <w:pPr>
        <w:pStyle w:val="Voetnoottekst"/>
      </w:pPr>
      <w:r>
        <w:rPr>
          <w:rStyle w:val="Voetnootmarkering"/>
        </w:rPr>
        <w:footnoteRef/>
      </w:r>
      <w:r>
        <w:t xml:space="preserve"> </w:t>
      </w:r>
      <w:r w:rsidR="00254E8D">
        <w:tab/>
      </w:r>
      <w:r w:rsidR="00D9106F">
        <w:t>Bij het opstellen van de conceptversie van het toepassingsprofiel programma is inbreng geleverd door medewerkers van de verschillende bestuurslagen. De betrokken medewerkers van het Rijk zijn onder</w:t>
      </w:r>
      <w:r w:rsidR="005A5AA0">
        <w:t xml:space="preserve"> </w:t>
      </w:r>
      <w:r w:rsidR="00D9106F">
        <w:t xml:space="preserve">meer bevraagd op het karakter van het programma. Zij hebben ingebracht dat een programma zelfbindend is en geen regels (lees: algemeen verbindende voorschriften) bevat. Dit heeft onder andere geleid tot de keuze in het toepassingsprofiel dat het programma (uitsluitend) de </w:t>
      </w:r>
      <w:r w:rsidR="005A5AA0">
        <w:t>Vrijetekststructuur</w:t>
      </w:r>
      <w:r w:rsidR="00D9106F">
        <w:t xml:space="preserve"> heeft. In de consultatie is naar voren gekomen dat niet helemaal terecht is. </w:t>
      </w:r>
      <w:r w:rsidR="007825BB">
        <w:t>Er zijn</w:t>
      </w:r>
      <w:r w:rsidR="00D9106F">
        <w:t xml:space="preserve"> bevoegdheden die via het Aanwijzingsbesluit Natuur aan Bal en Bkl worden toegevoegd om in een programma vergunningvrije Natura 2000-activiteiten en vergunningvrije flora- en fauna-activiteiten aan te wijzen.</w:t>
      </w:r>
      <w:r w:rsidR="007825BB">
        <w:t xml:space="preserve"> </w:t>
      </w:r>
      <w:r w:rsidR="00D9106F">
        <w:t xml:space="preserve">N.a.v. deze (en gelijksoortige) reactie(s) heeft Geonovum samen met het rijk onderzocht of het inderdaad zo is dat een programma ook regels kan bevatten en dus artikelstructuur moet kunnen hebben. Conclusie is: ja, er zijn programma’s die regels kunnen bevatten. Dat geldt in ieder geval voor een programma waarin vergunningvrije Natura 2000- en flora- en fauna-activiteiten worden aangewezen. Zo’n aanwijzing kan worden opgenomen in een programma dat alleen regels bevat en dus een artikelstructuur heeft. De aanwijzing kan ook worden opgenomen in een programma waarin zowel beleids-/uitvoeringstekst als regels voorkomen. Voor zo’n programma moet een tekststructuur beschikbaar zijn die én </w:t>
      </w:r>
      <w:r w:rsidR="00F23697">
        <w:t>Vrijetekststructuur</w:t>
      </w:r>
      <w:r w:rsidR="00D9106F">
        <w:t xml:space="preserve"> én artikelstructuur bevat. STOP heeft nog niet zo’n gecombineerde tekststructuur. Om die reden én omdat de meeste programma’s voldoende hebben aan de </w:t>
      </w:r>
      <w:r w:rsidR="00F23697">
        <w:t>Vrijetekststructuur</w:t>
      </w:r>
      <w:r w:rsidR="00D9106F">
        <w:t xml:space="preserve"> brengen we nu een versie van het Toepassingsprofiel Programma uit die alleen de </w:t>
      </w:r>
      <w:r w:rsidR="00F23697">
        <w:t>Vrijetekststructuur</w:t>
      </w:r>
      <w:r w:rsidR="00D9106F">
        <w:t xml:space="preserve"> ondersteunt. De gecombineerde tekststructuur voor </w:t>
      </w:r>
      <w:r w:rsidR="00F23697">
        <w:t>Vrijetekststructuur</w:t>
      </w:r>
      <w:r w:rsidR="00D9106F">
        <w:t xml:space="preserve"> en artikelstructuur wordt naar verwachting in 2021 in STOP gerealiseerd. Dan zullen wij ook het toepassingsprofiel hierop aanpassen.</w:t>
      </w:r>
    </w:p>
  </w:footnote>
  <w:footnote w:id="3">
    <w:p w14:paraId="68FA842D" w14:textId="77777777" w:rsidR="00D368CB" w:rsidRDefault="00D368CB"/>
    <w:p w14:paraId="73452BF8" w14:textId="77777777" w:rsidR="00D368CB" w:rsidRDefault="00D368CB"/>
  </w:footnote>
  <w:footnote w:id="4">
    <w:p w14:paraId="52EF9734" w14:textId="77777777" w:rsidR="00882653" w:rsidRDefault="00882653" w:rsidP="00882653">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D368CB" w:rsidRPr="00275984" w14:paraId="5B0A4196" w14:textId="77777777" w:rsidTr="007A7F8E">
      <w:trPr>
        <w:trHeight w:val="400"/>
      </w:trPr>
      <w:tc>
        <w:tcPr>
          <w:tcW w:w="7520" w:type="dxa"/>
          <w:shd w:val="clear" w:color="auto" w:fill="auto"/>
        </w:tcPr>
        <w:p w14:paraId="418D0BCB" w14:textId="77777777" w:rsidR="00D368CB" w:rsidRPr="002E14E1" w:rsidRDefault="00D368CB"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D368CB" w:rsidRDefault="00D368CB"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7288EF6B" w14:textId="77777777" w:rsidTr="00FF3E80">
      <w:trPr>
        <w:cantSplit/>
        <w:trHeight w:hRule="exact" w:val="3402"/>
      </w:trPr>
      <w:tc>
        <w:tcPr>
          <w:tcW w:w="6236" w:type="dxa"/>
          <w:gridSpan w:val="2"/>
          <w:shd w:val="clear" w:color="auto" w:fill="auto"/>
        </w:tcPr>
        <w:p w14:paraId="16C083B2" w14:textId="77777777" w:rsidR="00D368CB" w:rsidRPr="00BC3B53" w:rsidRDefault="00D368CB" w:rsidP="00FF3E80">
          <w:r>
            <w:rPr>
              <w:noProof/>
            </w:rPr>
            <w:drawing>
              <wp:anchor distT="0" distB="0" distL="114300" distR="114300" simplePos="0" relativeHeight="251648000" behindDoc="0" locked="1" layoutInCell="1" allowOverlap="1" wp14:anchorId="06615AC4" wp14:editId="59FCA049">
                <wp:simplePos x="0" y="0"/>
                <wp:positionH relativeFrom="margin">
                  <wp:posOffset>-1083945</wp:posOffset>
                </wp:positionH>
                <wp:positionV relativeFrom="margin">
                  <wp:posOffset>363855</wp:posOffset>
                </wp:positionV>
                <wp:extent cx="3041650" cy="925195"/>
                <wp:effectExtent l="0" t="0" r="6350" b="825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1B5B917B" w14:textId="77777777" w:rsidTr="00FF3E80">
      <w:trPr>
        <w:cantSplit/>
        <w:trHeight w:hRule="exact" w:val="1701"/>
      </w:trPr>
      <w:tc>
        <w:tcPr>
          <w:tcW w:w="6236" w:type="dxa"/>
          <w:gridSpan w:val="2"/>
          <w:shd w:val="clear" w:color="auto" w:fill="auto"/>
        </w:tcPr>
        <w:p w14:paraId="0A55DF13" w14:textId="49E0C43D" w:rsidR="00D368CB" w:rsidRPr="00FA6FAC" w:rsidRDefault="00D368CB"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p>
      </w:tc>
    </w:tr>
    <w:tr w:rsidR="00D368CB" w:rsidRPr="00B60860" w14:paraId="7C46962B" w14:textId="77777777" w:rsidTr="00FF3E80">
      <w:trPr>
        <w:cantSplit/>
        <w:trHeight w:hRule="exact" w:val="1701"/>
      </w:trPr>
      <w:tc>
        <w:tcPr>
          <w:tcW w:w="6236" w:type="dxa"/>
          <w:gridSpan w:val="2"/>
          <w:shd w:val="clear" w:color="auto" w:fill="auto"/>
        </w:tcPr>
        <w:p w14:paraId="22E8CA4B" w14:textId="66BD7B36" w:rsidR="00D368CB" w:rsidRPr="00B60860" w:rsidRDefault="00D368CB" w:rsidP="00FF3E80">
          <w:r w:rsidRPr="00CA6C0C">
            <w:t xml:space="preserve">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p>
        <w:p w14:paraId="57A551F9" w14:textId="395C18A8" w:rsidR="00D368CB" w:rsidRPr="00B60860" w:rsidRDefault="00D368CB" w:rsidP="00FF3E80">
          <w:r>
            <w:t>Geonovum</w:t>
          </w:r>
        </w:p>
      </w:tc>
    </w:tr>
    <w:tr w:rsidR="00D368CB" w:rsidRPr="00B60860" w14:paraId="7BEFBCE9" w14:textId="77777777" w:rsidTr="00FF3E80">
      <w:trPr>
        <w:cantSplit/>
      </w:trPr>
      <w:tc>
        <w:tcPr>
          <w:tcW w:w="1134" w:type="dxa"/>
          <w:shd w:val="clear" w:color="auto" w:fill="auto"/>
        </w:tcPr>
        <w:p w14:paraId="3AFBF239" w14:textId="77777777" w:rsidR="00D368CB" w:rsidRPr="00CA6C0C" w:rsidRDefault="00D368CB" w:rsidP="00FF3E80">
          <w:r>
            <w:t>Datum</w:t>
          </w:r>
        </w:p>
      </w:tc>
      <w:tc>
        <w:tcPr>
          <w:tcW w:w="3118" w:type="dxa"/>
          <w:shd w:val="clear" w:color="auto" w:fill="auto"/>
        </w:tcPr>
        <w:p w14:paraId="6E883F42" w14:textId="6D4273C4" w:rsidR="00D368CB" w:rsidRPr="00CA6C0C" w:rsidRDefault="00D368CB" w:rsidP="00FF3E80">
          <w:r>
            <w:fldChar w:fldCharType="begin"/>
          </w:r>
          <w:r>
            <w:instrText xml:space="preserve"> SAVEDATE  \@ "d MMMM yyyy" </w:instrText>
          </w:r>
          <w:r>
            <w:fldChar w:fldCharType="separate"/>
          </w:r>
          <w:r w:rsidR="008A2EEA">
            <w:rPr>
              <w:noProof/>
            </w:rPr>
            <w:t>3 juni 2021</w:t>
          </w:r>
          <w:r>
            <w:fldChar w:fldCharType="end"/>
          </w:r>
        </w:p>
      </w:tc>
    </w:tr>
  </w:tbl>
  <w:p w14:paraId="372F3340" w14:textId="77777777" w:rsidR="00D368CB" w:rsidRPr="00EB5B83" w:rsidRDefault="00D368CB"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53B8126F" w14:textId="77777777" w:rsidTr="00E034D2">
      <w:trPr>
        <w:cantSplit/>
        <w:trHeight w:hRule="exact" w:val="3402"/>
      </w:trPr>
      <w:tc>
        <w:tcPr>
          <w:tcW w:w="6236" w:type="dxa"/>
          <w:gridSpan w:val="2"/>
          <w:shd w:val="clear" w:color="auto" w:fill="auto"/>
        </w:tcPr>
        <w:p w14:paraId="070130C1" w14:textId="77777777" w:rsidR="00D368CB" w:rsidRPr="00BC3B53" w:rsidRDefault="00D368CB" w:rsidP="00E034D2">
          <w:r>
            <w:rPr>
              <w:noProof/>
            </w:rPr>
            <w:drawing>
              <wp:anchor distT="0" distB="0" distL="114300" distR="114300" simplePos="0" relativeHeight="251650048"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67F7FD47" w14:textId="77777777" w:rsidTr="00E034D2">
      <w:trPr>
        <w:cantSplit/>
        <w:trHeight w:hRule="exact" w:val="1701"/>
      </w:trPr>
      <w:tc>
        <w:tcPr>
          <w:tcW w:w="6236" w:type="dxa"/>
          <w:gridSpan w:val="2"/>
          <w:shd w:val="clear" w:color="auto" w:fill="auto"/>
        </w:tcPr>
        <w:p w14:paraId="57A8209D" w14:textId="5C178D6F" w:rsidR="00D368CB" w:rsidRPr="00FA6FAC" w:rsidRDefault="00D368CB"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C0631">
            <w:rPr>
              <w:noProof/>
            </w:rPr>
            <w:t>programma</w:t>
          </w:r>
          <w:r>
            <w:rPr>
              <w:noProof/>
            </w:rPr>
            <w:fldChar w:fldCharType="end"/>
          </w:r>
        </w:p>
      </w:tc>
    </w:tr>
    <w:tr w:rsidR="00D368CB" w:rsidRPr="00B60860" w14:paraId="3905363E" w14:textId="77777777" w:rsidTr="00C7236D">
      <w:trPr>
        <w:cantSplit/>
        <w:trHeight w:hRule="exact" w:val="1701"/>
      </w:trPr>
      <w:tc>
        <w:tcPr>
          <w:tcW w:w="6236" w:type="dxa"/>
          <w:gridSpan w:val="2"/>
          <w:shd w:val="clear" w:color="auto" w:fill="auto"/>
        </w:tcPr>
        <w:p w14:paraId="2FBC6941" w14:textId="3CF83934" w:rsidR="00D368CB" w:rsidRPr="00B60860" w:rsidRDefault="00D368CB" w:rsidP="00577995">
          <w:r w:rsidRPr="00CA6C0C">
            <w:t xml:space="preserve">Versie </w:t>
          </w:r>
          <w:r>
            <w:rPr>
              <w:noProof/>
            </w:rPr>
            <w:fldChar w:fldCharType="begin"/>
          </w:r>
          <w:r>
            <w:rPr>
              <w:noProof/>
            </w:rPr>
            <w:instrText xml:space="preserve"> DOCVARIABLE ID04 </w:instrText>
          </w:r>
          <w:r>
            <w:rPr>
              <w:noProof/>
            </w:rPr>
            <w:fldChar w:fldCharType="separate"/>
          </w:r>
          <w:r w:rsidR="00CC0631">
            <w:rPr>
              <w:noProof/>
            </w:rPr>
            <w:t>1.0</w:t>
          </w:r>
          <w:r>
            <w:rPr>
              <w:noProof/>
            </w:rPr>
            <w:fldChar w:fldCharType="end"/>
          </w:r>
        </w:p>
        <w:p w14:paraId="6A1EC1FF" w14:textId="77777777" w:rsidR="00D368CB" w:rsidRPr="00B60860" w:rsidRDefault="00D368CB" w:rsidP="00577995">
          <w:r>
            <w:t>Geonovum – KOOP</w:t>
          </w:r>
        </w:p>
      </w:tc>
    </w:tr>
    <w:tr w:rsidR="00D368CB" w:rsidRPr="00B60860" w14:paraId="343D16B5" w14:textId="77777777" w:rsidTr="00C7236D">
      <w:trPr>
        <w:cantSplit/>
      </w:trPr>
      <w:tc>
        <w:tcPr>
          <w:tcW w:w="1134" w:type="dxa"/>
          <w:shd w:val="clear" w:color="auto" w:fill="auto"/>
        </w:tcPr>
        <w:p w14:paraId="17FEC3DD" w14:textId="77777777" w:rsidR="00D368CB" w:rsidRPr="00CA6C0C" w:rsidRDefault="00D368CB" w:rsidP="00577995">
          <w:r>
            <w:t>Datum</w:t>
          </w:r>
        </w:p>
      </w:tc>
      <w:tc>
        <w:tcPr>
          <w:tcW w:w="3118" w:type="dxa"/>
          <w:shd w:val="clear" w:color="auto" w:fill="auto"/>
        </w:tcPr>
        <w:p w14:paraId="23ACB8DF" w14:textId="2F409593" w:rsidR="00D368CB" w:rsidRPr="00CA6C0C" w:rsidRDefault="00D368CB" w:rsidP="00577995">
          <w:r>
            <w:fldChar w:fldCharType="begin"/>
          </w:r>
          <w:r>
            <w:instrText xml:space="preserve"> SAVEDATE  \@ "d MMMM yyyy" </w:instrText>
          </w:r>
          <w:r>
            <w:fldChar w:fldCharType="separate"/>
          </w:r>
          <w:r w:rsidR="008A2EEA">
            <w:rPr>
              <w:noProof/>
            </w:rPr>
            <w:t>3 juni 2021</w:t>
          </w:r>
          <w:r>
            <w:fldChar w:fldCharType="end"/>
          </w:r>
        </w:p>
      </w:tc>
    </w:tr>
  </w:tbl>
  <w:p w14:paraId="269CF379" w14:textId="77777777" w:rsidR="00D368CB" w:rsidRDefault="00D368CB"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20F47CEF" w:rsidR="00D368CB" w:rsidRDefault="00D368CB"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D3523">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A2EEA">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A1015B1"/>
    <w:multiLevelType w:val="multilevel"/>
    <w:tmpl w:val="6080A6DC"/>
    <w:numStyleLink w:val="Nummering"/>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15"/>
  </w:num>
  <w:num w:numId="6">
    <w:abstractNumId w:val="7"/>
  </w:num>
  <w:num w:numId="7">
    <w:abstractNumId w:val="12"/>
    <w:lvlOverride w:ilvl="0">
      <w:lvl w:ilvl="0">
        <w:start w:val="1"/>
        <w:numFmt w:val="decimal"/>
        <w:lvlText w:val="%1"/>
        <w:lvlJc w:val="left"/>
        <w:pPr>
          <w:ind w:left="284" w:hanging="284"/>
        </w:pPr>
        <w:rPr>
          <w:rFonts w:hint="default"/>
          <w:color w:val="auto"/>
        </w:rPr>
      </w:lvl>
    </w:lvlOverride>
    <w:lvlOverride w:ilvl="1">
      <w:lvl w:ilvl="1">
        <w:start w:val="1"/>
        <w:numFmt w:val="bullet"/>
        <w:lvlText w:val=""/>
        <w:lvlJc w:val="left"/>
        <w:pPr>
          <w:ind w:left="284" w:hanging="284"/>
        </w:pPr>
        <w:rPr>
          <w:rFonts w:ascii="Symbol" w:hAnsi="Symbol" w:hint="default"/>
          <w:color w:val="auto"/>
        </w:rPr>
      </w:lvl>
    </w:lvlOverride>
    <w:lvlOverride w:ilvl="2">
      <w:lvl w:ilvl="2">
        <w:start w:val="1"/>
        <w:numFmt w:val="lowerLetter"/>
        <w:lvlText w:val="%3"/>
        <w:lvlJc w:val="left"/>
        <w:pPr>
          <w:ind w:left="567" w:hanging="283"/>
        </w:pPr>
        <w:rPr>
          <w:rFonts w:hint="default"/>
        </w:rPr>
      </w:lvl>
    </w:lvlOverride>
    <w:lvlOverride w:ilvl="3">
      <w:lvl w:ilvl="3">
        <w:start w:val="1"/>
        <w:numFmt w:val="bullet"/>
        <w:lvlText w:val="–"/>
        <w:lvlJc w:val="left"/>
        <w:pPr>
          <w:ind w:left="567" w:hanging="283"/>
        </w:pPr>
        <w:rPr>
          <w:rFonts w:ascii="Calibri" w:hAnsi="Calibri" w:hint="default"/>
          <w:color w:val="auto"/>
        </w:rPr>
      </w:lvl>
    </w:lvlOverride>
    <w:lvlOverride w:ilvl="4">
      <w:lvl w:ilvl="4">
        <w:start w:val="1"/>
        <w:numFmt w:val="lowerRoman"/>
        <w:lvlText w:val="%5"/>
        <w:lvlJc w:val="left"/>
        <w:pPr>
          <w:ind w:left="851" w:hanging="284"/>
        </w:pPr>
        <w:rPr>
          <w:rFonts w:hint="default"/>
        </w:rPr>
      </w:lvl>
    </w:lvlOverride>
    <w:lvlOverride w:ilvl="5">
      <w:lvl w:ilvl="5">
        <w:start w:val="1"/>
        <w:numFmt w:val="bullet"/>
        <w:lvlText w:val="‒"/>
        <w:lvlJc w:val="left"/>
        <w:pPr>
          <w:tabs>
            <w:tab w:val="num" w:pos="567"/>
          </w:tabs>
          <w:ind w:left="851" w:hanging="284"/>
        </w:pPr>
        <w:rPr>
          <w:rFonts w:ascii="Calibri" w:hAnsi="Calibri" w:hint="default"/>
          <w:color w:val="auto"/>
        </w:rPr>
      </w:lvl>
    </w:lvlOverride>
    <w:lvlOverride w:ilvl="6">
      <w:lvl w:ilvl="6">
        <w:start w:val="1"/>
        <w:numFmt w:val="bullet"/>
        <w:lvlText w:val="‒"/>
        <w:lvlJc w:val="left"/>
        <w:pPr>
          <w:ind w:left="1134" w:hanging="283"/>
        </w:pPr>
        <w:rPr>
          <w:rFonts w:ascii="Calibri" w:hAnsi="Calibri" w:hint="default"/>
          <w:color w:val="auto"/>
        </w:rPr>
      </w:lvl>
    </w:lvlOverride>
    <w:lvlOverride w:ilvl="7">
      <w:lvl w:ilvl="7">
        <w:start w:val="1"/>
        <w:numFmt w:val="none"/>
        <w:lvlText w:val=""/>
        <w:lvlJc w:val="left"/>
        <w:pPr>
          <w:ind w:left="227" w:hanging="227"/>
        </w:pPr>
        <w:rPr>
          <w:rFonts w:hint="default"/>
        </w:rPr>
      </w:lvl>
    </w:lvlOverride>
    <w:lvlOverride w:ilvl="8">
      <w:lvl w:ilvl="8">
        <w:start w:val="1"/>
        <w:numFmt w:val="none"/>
        <w:lvlText w:val=""/>
        <w:lvlJc w:val="left"/>
        <w:pPr>
          <w:ind w:left="227" w:hanging="227"/>
        </w:pPr>
        <w:rPr>
          <w:rFonts w:hint="default"/>
        </w:rPr>
      </w:lvl>
    </w:lvlOverride>
  </w:num>
  <w:num w:numId="8">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9">
    <w:abstractNumId w:val="11"/>
  </w:num>
  <w:num w:numId="10">
    <w:abstractNumId w:val="6"/>
  </w:num>
  <w:num w:numId="11">
    <w:abstractNumId w:val="9"/>
  </w:num>
  <w:num w:numId="12">
    <w:abstractNumId w:val="17"/>
  </w:num>
  <w:num w:numId="13">
    <w:abstractNumId w:val="14"/>
  </w:num>
  <w:num w:numId="14">
    <w:abstractNumId w:val="8"/>
  </w:num>
  <w:num w:numId="15">
    <w:abstractNumId w:val="4"/>
  </w:num>
  <w:num w:numId="16">
    <w:abstractNumId w:val="1"/>
  </w:num>
  <w:num w:numId="17">
    <w:abstractNumId w:val="10"/>
  </w:num>
  <w:num w:numId="18">
    <w:abstractNumId w:val="21"/>
  </w:num>
  <w:num w:numId="19">
    <w:abstractNumId w:val="13"/>
  </w:num>
  <w:num w:numId="20">
    <w:abstractNumId w:val="16"/>
  </w:num>
  <w:num w:numId="21">
    <w:abstractNumId w:val="3"/>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num>
  <w:num w:numId="34">
    <w:abstractNumId w:val="18"/>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8D3"/>
    <w:rsid w:val="000009D7"/>
    <w:rsid w:val="000016DA"/>
    <w:rsid w:val="000022AB"/>
    <w:rsid w:val="000025B2"/>
    <w:rsid w:val="000026A9"/>
    <w:rsid w:val="00002901"/>
    <w:rsid w:val="00003477"/>
    <w:rsid w:val="000038EE"/>
    <w:rsid w:val="00003AEB"/>
    <w:rsid w:val="00003B27"/>
    <w:rsid w:val="00003BF4"/>
    <w:rsid w:val="0000406F"/>
    <w:rsid w:val="00004179"/>
    <w:rsid w:val="0000417B"/>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0E73"/>
    <w:rsid w:val="00010EB9"/>
    <w:rsid w:val="000112B3"/>
    <w:rsid w:val="000112CC"/>
    <w:rsid w:val="0001173D"/>
    <w:rsid w:val="00011865"/>
    <w:rsid w:val="0001192B"/>
    <w:rsid w:val="000119B6"/>
    <w:rsid w:val="00011B02"/>
    <w:rsid w:val="000120F5"/>
    <w:rsid w:val="00012424"/>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7B5"/>
    <w:rsid w:val="0001583B"/>
    <w:rsid w:val="00015C5F"/>
    <w:rsid w:val="00015C74"/>
    <w:rsid w:val="00015D30"/>
    <w:rsid w:val="00016134"/>
    <w:rsid w:val="0001678E"/>
    <w:rsid w:val="000168D1"/>
    <w:rsid w:val="00016A8B"/>
    <w:rsid w:val="00016C48"/>
    <w:rsid w:val="00016E0B"/>
    <w:rsid w:val="000172FE"/>
    <w:rsid w:val="000173B3"/>
    <w:rsid w:val="000177BF"/>
    <w:rsid w:val="00017806"/>
    <w:rsid w:val="00017F62"/>
    <w:rsid w:val="000200C1"/>
    <w:rsid w:val="000204F8"/>
    <w:rsid w:val="00020505"/>
    <w:rsid w:val="00020A25"/>
    <w:rsid w:val="00020CE8"/>
    <w:rsid w:val="00020E52"/>
    <w:rsid w:val="00021674"/>
    <w:rsid w:val="00021BCD"/>
    <w:rsid w:val="00021F1B"/>
    <w:rsid w:val="00021FE8"/>
    <w:rsid w:val="00022412"/>
    <w:rsid w:val="000227B5"/>
    <w:rsid w:val="000227E9"/>
    <w:rsid w:val="00023125"/>
    <w:rsid w:val="00023130"/>
    <w:rsid w:val="00023485"/>
    <w:rsid w:val="00023CDB"/>
    <w:rsid w:val="000242A8"/>
    <w:rsid w:val="00024B58"/>
    <w:rsid w:val="000251B8"/>
    <w:rsid w:val="000254A0"/>
    <w:rsid w:val="0002577A"/>
    <w:rsid w:val="000257AF"/>
    <w:rsid w:val="00025BBD"/>
    <w:rsid w:val="00025C3E"/>
    <w:rsid w:val="00025EF5"/>
    <w:rsid w:val="00026469"/>
    <w:rsid w:val="00026FB6"/>
    <w:rsid w:val="0002738A"/>
    <w:rsid w:val="00027624"/>
    <w:rsid w:val="000277B3"/>
    <w:rsid w:val="000278F9"/>
    <w:rsid w:val="00027E40"/>
    <w:rsid w:val="00030087"/>
    <w:rsid w:val="00030146"/>
    <w:rsid w:val="00030537"/>
    <w:rsid w:val="00030A1B"/>
    <w:rsid w:val="00030EA9"/>
    <w:rsid w:val="000310F9"/>
    <w:rsid w:val="00031116"/>
    <w:rsid w:val="00031463"/>
    <w:rsid w:val="0003206F"/>
    <w:rsid w:val="000322BE"/>
    <w:rsid w:val="00032456"/>
    <w:rsid w:val="000324B6"/>
    <w:rsid w:val="00032767"/>
    <w:rsid w:val="00032B90"/>
    <w:rsid w:val="00032F98"/>
    <w:rsid w:val="000333A8"/>
    <w:rsid w:val="000343B5"/>
    <w:rsid w:val="0003446E"/>
    <w:rsid w:val="00034A43"/>
    <w:rsid w:val="000354D1"/>
    <w:rsid w:val="00035697"/>
    <w:rsid w:val="000358D5"/>
    <w:rsid w:val="000359D3"/>
    <w:rsid w:val="00035B5E"/>
    <w:rsid w:val="00035E6A"/>
    <w:rsid w:val="00035F79"/>
    <w:rsid w:val="000365AA"/>
    <w:rsid w:val="000367DC"/>
    <w:rsid w:val="00036C0A"/>
    <w:rsid w:val="000370E7"/>
    <w:rsid w:val="000378A4"/>
    <w:rsid w:val="00040043"/>
    <w:rsid w:val="00040BCC"/>
    <w:rsid w:val="0004128E"/>
    <w:rsid w:val="00041327"/>
    <w:rsid w:val="000418F2"/>
    <w:rsid w:val="00041B68"/>
    <w:rsid w:val="00041DD1"/>
    <w:rsid w:val="0004208F"/>
    <w:rsid w:val="0004327D"/>
    <w:rsid w:val="00043367"/>
    <w:rsid w:val="0004338C"/>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A18"/>
    <w:rsid w:val="00046D1C"/>
    <w:rsid w:val="000473A5"/>
    <w:rsid w:val="00047F62"/>
    <w:rsid w:val="000500B6"/>
    <w:rsid w:val="00050244"/>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28"/>
    <w:rsid w:val="000557CD"/>
    <w:rsid w:val="00055EDA"/>
    <w:rsid w:val="0005606A"/>
    <w:rsid w:val="00056D6C"/>
    <w:rsid w:val="00056EAA"/>
    <w:rsid w:val="000571D9"/>
    <w:rsid w:val="00057391"/>
    <w:rsid w:val="000574BD"/>
    <w:rsid w:val="000579D0"/>
    <w:rsid w:val="00057BCB"/>
    <w:rsid w:val="00060C09"/>
    <w:rsid w:val="00060CC4"/>
    <w:rsid w:val="00061073"/>
    <w:rsid w:val="000615AF"/>
    <w:rsid w:val="000623E3"/>
    <w:rsid w:val="00062571"/>
    <w:rsid w:val="00062E54"/>
    <w:rsid w:val="000630DB"/>
    <w:rsid w:val="0006373A"/>
    <w:rsid w:val="00063A47"/>
    <w:rsid w:val="00064050"/>
    <w:rsid w:val="000646BA"/>
    <w:rsid w:val="00064AF8"/>
    <w:rsid w:val="00064CB6"/>
    <w:rsid w:val="00065946"/>
    <w:rsid w:val="00065A83"/>
    <w:rsid w:val="00065F61"/>
    <w:rsid w:val="0006627B"/>
    <w:rsid w:val="0006638C"/>
    <w:rsid w:val="0006640C"/>
    <w:rsid w:val="00066AAB"/>
    <w:rsid w:val="00066BE5"/>
    <w:rsid w:val="00067128"/>
    <w:rsid w:val="00067134"/>
    <w:rsid w:val="00067676"/>
    <w:rsid w:val="00070304"/>
    <w:rsid w:val="000707D2"/>
    <w:rsid w:val="000708AF"/>
    <w:rsid w:val="00070E6B"/>
    <w:rsid w:val="00070EF1"/>
    <w:rsid w:val="00070F68"/>
    <w:rsid w:val="00070FE7"/>
    <w:rsid w:val="0007150E"/>
    <w:rsid w:val="00072159"/>
    <w:rsid w:val="00072247"/>
    <w:rsid w:val="00072973"/>
    <w:rsid w:val="00072AD0"/>
    <w:rsid w:val="00072E50"/>
    <w:rsid w:val="00072F15"/>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CB4"/>
    <w:rsid w:val="00082F0E"/>
    <w:rsid w:val="000832D2"/>
    <w:rsid w:val="000832E3"/>
    <w:rsid w:val="0008352D"/>
    <w:rsid w:val="00083571"/>
    <w:rsid w:val="000836D8"/>
    <w:rsid w:val="000836DD"/>
    <w:rsid w:val="00083808"/>
    <w:rsid w:val="00084790"/>
    <w:rsid w:val="00085176"/>
    <w:rsid w:val="00085221"/>
    <w:rsid w:val="00085824"/>
    <w:rsid w:val="00085915"/>
    <w:rsid w:val="00085CC9"/>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BCF"/>
    <w:rsid w:val="00091E31"/>
    <w:rsid w:val="00091FB8"/>
    <w:rsid w:val="0009265A"/>
    <w:rsid w:val="00092997"/>
    <w:rsid w:val="00093042"/>
    <w:rsid w:val="00093A89"/>
    <w:rsid w:val="00093B94"/>
    <w:rsid w:val="00093DFD"/>
    <w:rsid w:val="0009467D"/>
    <w:rsid w:val="00095684"/>
    <w:rsid w:val="000956C2"/>
    <w:rsid w:val="0009599A"/>
    <w:rsid w:val="00095A11"/>
    <w:rsid w:val="00095A57"/>
    <w:rsid w:val="00095B45"/>
    <w:rsid w:val="00096B26"/>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2D96"/>
    <w:rsid w:val="000A30E5"/>
    <w:rsid w:val="000A361C"/>
    <w:rsid w:val="000A42DD"/>
    <w:rsid w:val="000A4589"/>
    <w:rsid w:val="000A46D6"/>
    <w:rsid w:val="000A4A98"/>
    <w:rsid w:val="000A5178"/>
    <w:rsid w:val="000A51F8"/>
    <w:rsid w:val="000A5236"/>
    <w:rsid w:val="000A529D"/>
    <w:rsid w:val="000A5FA1"/>
    <w:rsid w:val="000A64EC"/>
    <w:rsid w:val="000A6FFF"/>
    <w:rsid w:val="000A739C"/>
    <w:rsid w:val="000A7411"/>
    <w:rsid w:val="000A773A"/>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5A59"/>
    <w:rsid w:val="000B63D5"/>
    <w:rsid w:val="000B6C7A"/>
    <w:rsid w:val="000B6E73"/>
    <w:rsid w:val="000B7050"/>
    <w:rsid w:val="000B707C"/>
    <w:rsid w:val="000B7329"/>
    <w:rsid w:val="000B733E"/>
    <w:rsid w:val="000B7B3B"/>
    <w:rsid w:val="000C0318"/>
    <w:rsid w:val="000C06DD"/>
    <w:rsid w:val="000C0942"/>
    <w:rsid w:val="000C0F26"/>
    <w:rsid w:val="000C1897"/>
    <w:rsid w:val="000C1987"/>
    <w:rsid w:val="000C1F68"/>
    <w:rsid w:val="000C226A"/>
    <w:rsid w:val="000C261F"/>
    <w:rsid w:val="000C2A0C"/>
    <w:rsid w:val="000C2DE9"/>
    <w:rsid w:val="000C2FF1"/>
    <w:rsid w:val="000C35B0"/>
    <w:rsid w:val="000C36B8"/>
    <w:rsid w:val="000C3F6B"/>
    <w:rsid w:val="000C5C86"/>
    <w:rsid w:val="000C5DE9"/>
    <w:rsid w:val="000C5E89"/>
    <w:rsid w:val="000C6113"/>
    <w:rsid w:val="000C64E3"/>
    <w:rsid w:val="000C6977"/>
    <w:rsid w:val="000C6A39"/>
    <w:rsid w:val="000C6B14"/>
    <w:rsid w:val="000C6D51"/>
    <w:rsid w:val="000C6D53"/>
    <w:rsid w:val="000C6FF8"/>
    <w:rsid w:val="000C7334"/>
    <w:rsid w:val="000C73D3"/>
    <w:rsid w:val="000C7CAD"/>
    <w:rsid w:val="000C7FFB"/>
    <w:rsid w:val="000D1390"/>
    <w:rsid w:val="000D1406"/>
    <w:rsid w:val="000D141A"/>
    <w:rsid w:val="000D1A0F"/>
    <w:rsid w:val="000D202C"/>
    <w:rsid w:val="000D236E"/>
    <w:rsid w:val="000D2479"/>
    <w:rsid w:val="000D2928"/>
    <w:rsid w:val="000D2C42"/>
    <w:rsid w:val="000D2E24"/>
    <w:rsid w:val="000D331A"/>
    <w:rsid w:val="000D336D"/>
    <w:rsid w:val="000D33B8"/>
    <w:rsid w:val="000D3A60"/>
    <w:rsid w:val="000D3A9E"/>
    <w:rsid w:val="000D3CA9"/>
    <w:rsid w:val="000D3DD1"/>
    <w:rsid w:val="000D3FCC"/>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7F0"/>
    <w:rsid w:val="000E3AC9"/>
    <w:rsid w:val="000E3B4A"/>
    <w:rsid w:val="000E3B63"/>
    <w:rsid w:val="000E3BFE"/>
    <w:rsid w:val="000E3CFD"/>
    <w:rsid w:val="000E3F22"/>
    <w:rsid w:val="000E4032"/>
    <w:rsid w:val="000E4609"/>
    <w:rsid w:val="000E4F78"/>
    <w:rsid w:val="000E5457"/>
    <w:rsid w:val="000E5796"/>
    <w:rsid w:val="000E5C8B"/>
    <w:rsid w:val="000E6086"/>
    <w:rsid w:val="000E63CD"/>
    <w:rsid w:val="000E660E"/>
    <w:rsid w:val="000E6790"/>
    <w:rsid w:val="000E6AB0"/>
    <w:rsid w:val="000E710A"/>
    <w:rsid w:val="000E79F1"/>
    <w:rsid w:val="000E7BD8"/>
    <w:rsid w:val="000E7F3F"/>
    <w:rsid w:val="000E7F82"/>
    <w:rsid w:val="000F0116"/>
    <w:rsid w:val="000F0765"/>
    <w:rsid w:val="000F0B9B"/>
    <w:rsid w:val="000F0F46"/>
    <w:rsid w:val="000F118D"/>
    <w:rsid w:val="000F12AA"/>
    <w:rsid w:val="000F13B8"/>
    <w:rsid w:val="000F163F"/>
    <w:rsid w:val="000F1DA5"/>
    <w:rsid w:val="000F1FAD"/>
    <w:rsid w:val="000F23EA"/>
    <w:rsid w:val="000F2780"/>
    <w:rsid w:val="000F29FE"/>
    <w:rsid w:val="000F2F7D"/>
    <w:rsid w:val="000F33FE"/>
    <w:rsid w:val="000F361D"/>
    <w:rsid w:val="000F3A7E"/>
    <w:rsid w:val="000F3C6B"/>
    <w:rsid w:val="000F3FC9"/>
    <w:rsid w:val="000F44E7"/>
    <w:rsid w:val="000F44F3"/>
    <w:rsid w:val="000F4526"/>
    <w:rsid w:val="000F4CA9"/>
    <w:rsid w:val="000F4CDD"/>
    <w:rsid w:val="000F4D30"/>
    <w:rsid w:val="000F4F20"/>
    <w:rsid w:val="000F4F54"/>
    <w:rsid w:val="000F6507"/>
    <w:rsid w:val="000F6A2F"/>
    <w:rsid w:val="000F6D28"/>
    <w:rsid w:val="000F723C"/>
    <w:rsid w:val="00100259"/>
    <w:rsid w:val="00100950"/>
    <w:rsid w:val="00100964"/>
    <w:rsid w:val="00100C0A"/>
    <w:rsid w:val="00100EE1"/>
    <w:rsid w:val="00101267"/>
    <w:rsid w:val="00101302"/>
    <w:rsid w:val="00101413"/>
    <w:rsid w:val="00101563"/>
    <w:rsid w:val="00101981"/>
    <w:rsid w:val="00101A1C"/>
    <w:rsid w:val="00101CEB"/>
    <w:rsid w:val="0010217A"/>
    <w:rsid w:val="0010220B"/>
    <w:rsid w:val="001022AC"/>
    <w:rsid w:val="00102342"/>
    <w:rsid w:val="00102531"/>
    <w:rsid w:val="00102DDF"/>
    <w:rsid w:val="0010305E"/>
    <w:rsid w:val="00103AAB"/>
    <w:rsid w:val="00104648"/>
    <w:rsid w:val="0010483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88C"/>
    <w:rsid w:val="00107C52"/>
    <w:rsid w:val="00107FCB"/>
    <w:rsid w:val="0011092C"/>
    <w:rsid w:val="0011093C"/>
    <w:rsid w:val="0011097D"/>
    <w:rsid w:val="001109F7"/>
    <w:rsid w:val="00111257"/>
    <w:rsid w:val="001117B4"/>
    <w:rsid w:val="00111845"/>
    <w:rsid w:val="00112076"/>
    <w:rsid w:val="001123F5"/>
    <w:rsid w:val="00112615"/>
    <w:rsid w:val="001126E7"/>
    <w:rsid w:val="00112EAE"/>
    <w:rsid w:val="001133F7"/>
    <w:rsid w:val="00113D14"/>
    <w:rsid w:val="00113D31"/>
    <w:rsid w:val="00113E1E"/>
    <w:rsid w:val="00114D27"/>
    <w:rsid w:val="00114EC6"/>
    <w:rsid w:val="00115211"/>
    <w:rsid w:val="00115F2A"/>
    <w:rsid w:val="0011676B"/>
    <w:rsid w:val="001168DD"/>
    <w:rsid w:val="0011696C"/>
    <w:rsid w:val="001169DC"/>
    <w:rsid w:val="00116F13"/>
    <w:rsid w:val="00117113"/>
    <w:rsid w:val="001171EB"/>
    <w:rsid w:val="0011742F"/>
    <w:rsid w:val="001179A4"/>
    <w:rsid w:val="001203BF"/>
    <w:rsid w:val="001206EF"/>
    <w:rsid w:val="0012074D"/>
    <w:rsid w:val="001209A0"/>
    <w:rsid w:val="00120C4F"/>
    <w:rsid w:val="00120D17"/>
    <w:rsid w:val="001212BE"/>
    <w:rsid w:val="001214B3"/>
    <w:rsid w:val="00121A6B"/>
    <w:rsid w:val="00121BA4"/>
    <w:rsid w:val="00121BC8"/>
    <w:rsid w:val="00121EAA"/>
    <w:rsid w:val="00122217"/>
    <w:rsid w:val="0012241E"/>
    <w:rsid w:val="0012255E"/>
    <w:rsid w:val="001226B7"/>
    <w:rsid w:val="00122BB7"/>
    <w:rsid w:val="00123BDF"/>
    <w:rsid w:val="00123E21"/>
    <w:rsid w:val="00124074"/>
    <w:rsid w:val="001243D5"/>
    <w:rsid w:val="00124CED"/>
    <w:rsid w:val="00124F76"/>
    <w:rsid w:val="00125683"/>
    <w:rsid w:val="00125707"/>
    <w:rsid w:val="00125718"/>
    <w:rsid w:val="001258DE"/>
    <w:rsid w:val="00125F71"/>
    <w:rsid w:val="001269DF"/>
    <w:rsid w:val="00126D84"/>
    <w:rsid w:val="00127000"/>
    <w:rsid w:val="00127D62"/>
    <w:rsid w:val="001300FD"/>
    <w:rsid w:val="001301A3"/>
    <w:rsid w:val="00130267"/>
    <w:rsid w:val="0013052C"/>
    <w:rsid w:val="00130A88"/>
    <w:rsid w:val="00130E9B"/>
    <w:rsid w:val="00130F90"/>
    <w:rsid w:val="0013109E"/>
    <w:rsid w:val="00131379"/>
    <w:rsid w:val="0013163B"/>
    <w:rsid w:val="00131695"/>
    <w:rsid w:val="00131AE1"/>
    <w:rsid w:val="00132516"/>
    <w:rsid w:val="001326C2"/>
    <w:rsid w:val="00132847"/>
    <w:rsid w:val="00133018"/>
    <w:rsid w:val="0013322B"/>
    <w:rsid w:val="0013345E"/>
    <w:rsid w:val="001339A4"/>
    <w:rsid w:val="001341B0"/>
    <w:rsid w:val="00134218"/>
    <w:rsid w:val="00134B6E"/>
    <w:rsid w:val="0013536A"/>
    <w:rsid w:val="00135AAD"/>
    <w:rsid w:val="00135B74"/>
    <w:rsid w:val="001369ED"/>
    <w:rsid w:val="00137634"/>
    <w:rsid w:val="00137EEE"/>
    <w:rsid w:val="0014014C"/>
    <w:rsid w:val="0014030D"/>
    <w:rsid w:val="00140D3E"/>
    <w:rsid w:val="00140DE3"/>
    <w:rsid w:val="00140ED2"/>
    <w:rsid w:val="0014162A"/>
    <w:rsid w:val="0014197E"/>
    <w:rsid w:val="001422CB"/>
    <w:rsid w:val="001423B9"/>
    <w:rsid w:val="0014258E"/>
    <w:rsid w:val="00142E61"/>
    <w:rsid w:val="001433C3"/>
    <w:rsid w:val="001439C8"/>
    <w:rsid w:val="00143B75"/>
    <w:rsid w:val="00143CFA"/>
    <w:rsid w:val="00143D43"/>
    <w:rsid w:val="001441B9"/>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201"/>
    <w:rsid w:val="001473ED"/>
    <w:rsid w:val="0014747C"/>
    <w:rsid w:val="0014759E"/>
    <w:rsid w:val="001479A2"/>
    <w:rsid w:val="001479B2"/>
    <w:rsid w:val="00147A6A"/>
    <w:rsid w:val="00147AD9"/>
    <w:rsid w:val="00147D59"/>
    <w:rsid w:val="00150427"/>
    <w:rsid w:val="00150B02"/>
    <w:rsid w:val="00150E0D"/>
    <w:rsid w:val="00151097"/>
    <w:rsid w:val="00151174"/>
    <w:rsid w:val="0015165C"/>
    <w:rsid w:val="00152055"/>
    <w:rsid w:val="0015230B"/>
    <w:rsid w:val="001523A6"/>
    <w:rsid w:val="001526CB"/>
    <w:rsid w:val="001527A7"/>
    <w:rsid w:val="001529DB"/>
    <w:rsid w:val="00152A96"/>
    <w:rsid w:val="00152D16"/>
    <w:rsid w:val="00152D1A"/>
    <w:rsid w:val="00152F35"/>
    <w:rsid w:val="00153179"/>
    <w:rsid w:val="00154225"/>
    <w:rsid w:val="00154A47"/>
    <w:rsid w:val="00154C21"/>
    <w:rsid w:val="0015585F"/>
    <w:rsid w:val="00155A6A"/>
    <w:rsid w:val="00155B13"/>
    <w:rsid w:val="00155B8D"/>
    <w:rsid w:val="00155D26"/>
    <w:rsid w:val="00155D5B"/>
    <w:rsid w:val="00155F32"/>
    <w:rsid w:val="001561E2"/>
    <w:rsid w:val="00156CC5"/>
    <w:rsid w:val="001572BA"/>
    <w:rsid w:val="00157335"/>
    <w:rsid w:val="001574B5"/>
    <w:rsid w:val="00157671"/>
    <w:rsid w:val="00157921"/>
    <w:rsid w:val="00157987"/>
    <w:rsid w:val="00161144"/>
    <w:rsid w:val="00161169"/>
    <w:rsid w:val="00161964"/>
    <w:rsid w:val="00161A43"/>
    <w:rsid w:val="00161BA3"/>
    <w:rsid w:val="00161CD2"/>
    <w:rsid w:val="00162560"/>
    <w:rsid w:val="00162E31"/>
    <w:rsid w:val="00163039"/>
    <w:rsid w:val="001631FA"/>
    <w:rsid w:val="0016321C"/>
    <w:rsid w:val="001635BF"/>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715"/>
    <w:rsid w:val="00170899"/>
    <w:rsid w:val="00170952"/>
    <w:rsid w:val="00170AE5"/>
    <w:rsid w:val="00171036"/>
    <w:rsid w:val="001710E4"/>
    <w:rsid w:val="001714BA"/>
    <w:rsid w:val="001715E3"/>
    <w:rsid w:val="00171968"/>
    <w:rsid w:val="0017292D"/>
    <w:rsid w:val="00172D71"/>
    <w:rsid w:val="00172E0B"/>
    <w:rsid w:val="00172EBE"/>
    <w:rsid w:val="00173228"/>
    <w:rsid w:val="001739B4"/>
    <w:rsid w:val="00173E58"/>
    <w:rsid w:val="00174345"/>
    <w:rsid w:val="00174446"/>
    <w:rsid w:val="0017467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7F9"/>
    <w:rsid w:val="00177B16"/>
    <w:rsid w:val="00177C34"/>
    <w:rsid w:val="00177D46"/>
    <w:rsid w:val="0018026B"/>
    <w:rsid w:val="001802DD"/>
    <w:rsid w:val="0018097C"/>
    <w:rsid w:val="00180BB1"/>
    <w:rsid w:val="00180E0A"/>
    <w:rsid w:val="00180EAF"/>
    <w:rsid w:val="00180EBB"/>
    <w:rsid w:val="00180FB2"/>
    <w:rsid w:val="0018116D"/>
    <w:rsid w:val="00181CB3"/>
    <w:rsid w:val="00181F48"/>
    <w:rsid w:val="0018245D"/>
    <w:rsid w:val="00182549"/>
    <w:rsid w:val="0018255D"/>
    <w:rsid w:val="00182813"/>
    <w:rsid w:val="00182B55"/>
    <w:rsid w:val="0018338C"/>
    <w:rsid w:val="00183D33"/>
    <w:rsid w:val="00183E09"/>
    <w:rsid w:val="0018414C"/>
    <w:rsid w:val="00184199"/>
    <w:rsid w:val="00184280"/>
    <w:rsid w:val="001843B0"/>
    <w:rsid w:val="00184E06"/>
    <w:rsid w:val="00184FE9"/>
    <w:rsid w:val="00185232"/>
    <w:rsid w:val="001852C8"/>
    <w:rsid w:val="00187196"/>
    <w:rsid w:val="00187224"/>
    <w:rsid w:val="0018756C"/>
    <w:rsid w:val="00187D3B"/>
    <w:rsid w:val="00187D95"/>
    <w:rsid w:val="00187E27"/>
    <w:rsid w:val="0019047C"/>
    <w:rsid w:val="001904EB"/>
    <w:rsid w:val="001912F2"/>
    <w:rsid w:val="0019158C"/>
    <w:rsid w:val="00191790"/>
    <w:rsid w:val="001918C7"/>
    <w:rsid w:val="00192039"/>
    <w:rsid w:val="00192F12"/>
    <w:rsid w:val="00192F83"/>
    <w:rsid w:val="00193113"/>
    <w:rsid w:val="001932FF"/>
    <w:rsid w:val="0019345D"/>
    <w:rsid w:val="001934B1"/>
    <w:rsid w:val="001935CF"/>
    <w:rsid w:val="00193837"/>
    <w:rsid w:val="00193DB2"/>
    <w:rsid w:val="00194056"/>
    <w:rsid w:val="00194700"/>
    <w:rsid w:val="001947F2"/>
    <w:rsid w:val="00194A24"/>
    <w:rsid w:val="001950DC"/>
    <w:rsid w:val="00195104"/>
    <w:rsid w:val="0019558B"/>
    <w:rsid w:val="00195F5B"/>
    <w:rsid w:val="00195F98"/>
    <w:rsid w:val="00196623"/>
    <w:rsid w:val="00196803"/>
    <w:rsid w:val="001968EF"/>
    <w:rsid w:val="0019699B"/>
    <w:rsid w:val="00196A3E"/>
    <w:rsid w:val="00196FCD"/>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2FD2"/>
    <w:rsid w:val="001A3A4C"/>
    <w:rsid w:val="001A3B89"/>
    <w:rsid w:val="001A3C41"/>
    <w:rsid w:val="001A3D9A"/>
    <w:rsid w:val="001A4DE1"/>
    <w:rsid w:val="001A4FC1"/>
    <w:rsid w:val="001A538E"/>
    <w:rsid w:val="001A5D16"/>
    <w:rsid w:val="001A604F"/>
    <w:rsid w:val="001A6148"/>
    <w:rsid w:val="001A6193"/>
    <w:rsid w:val="001A63CD"/>
    <w:rsid w:val="001A63FB"/>
    <w:rsid w:val="001A719B"/>
    <w:rsid w:val="001A7270"/>
    <w:rsid w:val="001A7BF6"/>
    <w:rsid w:val="001A7C47"/>
    <w:rsid w:val="001A7F4E"/>
    <w:rsid w:val="001A7F68"/>
    <w:rsid w:val="001B06A1"/>
    <w:rsid w:val="001B0729"/>
    <w:rsid w:val="001B0D21"/>
    <w:rsid w:val="001B118B"/>
    <w:rsid w:val="001B1257"/>
    <w:rsid w:val="001B1B2C"/>
    <w:rsid w:val="001B1EB4"/>
    <w:rsid w:val="001B251F"/>
    <w:rsid w:val="001B28A1"/>
    <w:rsid w:val="001B2C4C"/>
    <w:rsid w:val="001B33D3"/>
    <w:rsid w:val="001B3408"/>
    <w:rsid w:val="001B3521"/>
    <w:rsid w:val="001B397D"/>
    <w:rsid w:val="001B3A21"/>
    <w:rsid w:val="001B3A4D"/>
    <w:rsid w:val="001B3AF2"/>
    <w:rsid w:val="001B49B7"/>
    <w:rsid w:val="001B5348"/>
    <w:rsid w:val="001B58BF"/>
    <w:rsid w:val="001B5928"/>
    <w:rsid w:val="001B5DF8"/>
    <w:rsid w:val="001B5E8C"/>
    <w:rsid w:val="001B6410"/>
    <w:rsid w:val="001B6B17"/>
    <w:rsid w:val="001B731E"/>
    <w:rsid w:val="001B7BA6"/>
    <w:rsid w:val="001B7CB5"/>
    <w:rsid w:val="001B7D0B"/>
    <w:rsid w:val="001C078C"/>
    <w:rsid w:val="001C09DC"/>
    <w:rsid w:val="001C1210"/>
    <w:rsid w:val="001C183C"/>
    <w:rsid w:val="001C1922"/>
    <w:rsid w:val="001C1ACE"/>
    <w:rsid w:val="001C1DDC"/>
    <w:rsid w:val="001C1F35"/>
    <w:rsid w:val="001C1FA6"/>
    <w:rsid w:val="001C266A"/>
    <w:rsid w:val="001C2A1A"/>
    <w:rsid w:val="001C2EE1"/>
    <w:rsid w:val="001C2F41"/>
    <w:rsid w:val="001C3506"/>
    <w:rsid w:val="001C3530"/>
    <w:rsid w:val="001C38C5"/>
    <w:rsid w:val="001C4A51"/>
    <w:rsid w:val="001C4B4B"/>
    <w:rsid w:val="001C4D63"/>
    <w:rsid w:val="001C4F6D"/>
    <w:rsid w:val="001C4F82"/>
    <w:rsid w:val="001C5102"/>
    <w:rsid w:val="001C51FD"/>
    <w:rsid w:val="001C5319"/>
    <w:rsid w:val="001C56A0"/>
    <w:rsid w:val="001C5786"/>
    <w:rsid w:val="001C5A24"/>
    <w:rsid w:val="001C5AB2"/>
    <w:rsid w:val="001C6247"/>
    <w:rsid w:val="001C6463"/>
    <w:rsid w:val="001C651D"/>
    <w:rsid w:val="001C6B45"/>
    <w:rsid w:val="001C7081"/>
    <w:rsid w:val="001C7129"/>
    <w:rsid w:val="001C71C8"/>
    <w:rsid w:val="001C7595"/>
    <w:rsid w:val="001C779A"/>
    <w:rsid w:val="001C7AC9"/>
    <w:rsid w:val="001D0116"/>
    <w:rsid w:val="001D026B"/>
    <w:rsid w:val="001D032E"/>
    <w:rsid w:val="001D0DD6"/>
    <w:rsid w:val="001D1166"/>
    <w:rsid w:val="001D1C11"/>
    <w:rsid w:val="001D1E80"/>
    <w:rsid w:val="001D1F9A"/>
    <w:rsid w:val="001D206E"/>
    <w:rsid w:val="001D24D3"/>
    <w:rsid w:val="001D261E"/>
    <w:rsid w:val="001D26EF"/>
    <w:rsid w:val="001D27D8"/>
    <w:rsid w:val="001D2C71"/>
    <w:rsid w:val="001D2F3E"/>
    <w:rsid w:val="001D3167"/>
    <w:rsid w:val="001D3523"/>
    <w:rsid w:val="001D384E"/>
    <w:rsid w:val="001D3D0C"/>
    <w:rsid w:val="001D4131"/>
    <w:rsid w:val="001D44A6"/>
    <w:rsid w:val="001D45E2"/>
    <w:rsid w:val="001D47CF"/>
    <w:rsid w:val="001D4B56"/>
    <w:rsid w:val="001D4D9D"/>
    <w:rsid w:val="001D4F3D"/>
    <w:rsid w:val="001D51D0"/>
    <w:rsid w:val="001D53A4"/>
    <w:rsid w:val="001D5ABF"/>
    <w:rsid w:val="001D5B9F"/>
    <w:rsid w:val="001D618B"/>
    <w:rsid w:val="001D6627"/>
    <w:rsid w:val="001D6E8B"/>
    <w:rsid w:val="001D6EDD"/>
    <w:rsid w:val="001D783A"/>
    <w:rsid w:val="001D78CD"/>
    <w:rsid w:val="001E01E9"/>
    <w:rsid w:val="001E0830"/>
    <w:rsid w:val="001E114D"/>
    <w:rsid w:val="001E13A0"/>
    <w:rsid w:val="001E13B0"/>
    <w:rsid w:val="001E1AA7"/>
    <w:rsid w:val="001E1D6D"/>
    <w:rsid w:val="001E2433"/>
    <w:rsid w:val="001E255A"/>
    <w:rsid w:val="001E286A"/>
    <w:rsid w:val="001E2CC8"/>
    <w:rsid w:val="001E2F78"/>
    <w:rsid w:val="001E33B1"/>
    <w:rsid w:val="001E3821"/>
    <w:rsid w:val="001E3A09"/>
    <w:rsid w:val="001E3A6A"/>
    <w:rsid w:val="001E3D41"/>
    <w:rsid w:val="001E4240"/>
    <w:rsid w:val="001E4313"/>
    <w:rsid w:val="001E465A"/>
    <w:rsid w:val="001E47D1"/>
    <w:rsid w:val="001E52E1"/>
    <w:rsid w:val="001E56AE"/>
    <w:rsid w:val="001E6676"/>
    <w:rsid w:val="001E66F1"/>
    <w:rsid w:val="001E6706"/>
    <w:rsid w:val="001E6F16"/>
    <w:rsid w:val="001E72D3"/>
    <w:rsid w:val="001E7BA6"/>
    <w:rsid w:val="001F028B"/>
    <w:rsid w:val="001F0671"/>
    <w:rsid w:val="001F092A"/>
    <w:rsid w:val="001F0D4E"/>
    <w:rsid w:val="001F0E87"/>
    <w:rsid w:val="001F119F"/>
    <w:rsid w:val="001F1278"/>
    <w:rsid w:val="001F168A"/>
    <w:rsid w:val="001F17AE"/>
    <w:rsid w:val="001F18A1"/>
    <w:rsid w:val="001F18DA"/>
    <w:rsid w:val="001F20C8"/>
    <w:rsid w:val="001F273E"/>
    <w:rsid w:val="001F2A76"/>
    <w:rsid w:val="001F2A8D"/>
    <w:rsid w:val="001F30AF"/>
    <w:rsid w:val="001F3155"/>
    <w:rsid w:val="001F37D6"/>
    <w:rsid w:val="001F3934"/>
    <w:rsid w:val="001F3EE8"/>
    <w:rsid w:val="001F40BA"/>
    <w:rsid w:val="001F4335"/>
    <w:rsid w:val="001F4A06"/>
    <w:rsid w:val="001F4AF3"/>
    <w:rsid w:val="001F51F2"/>
    <w:rsid w:val="001F5A08"/>
    <w:rsid w:val="001F5A5A"/>
    <w:rsid w:val="001F5BA2"/>
    <w:rsid w:val="001F5C1A"/>
    <w:rsid w:val="001F5CC9"/>
    <w:rsid w:val="001F5E27"/>
    <w:rsid w:val="001F62F5"/>
    <w:rsid w:val="001F631D"/>
    <w:rsid w:val="001F688E"/>
    <w:rsid w:val="001F7680"/>
    <w:rsid w:val="001F79A0"/>
    <w:rsid w:val="001F7C98"/>
    <w:rsid w:val="002003C3"/>
    <w:rsid w:val="00200545"/>
    <w:rsid w:val="002007F2"/>
    <w:rsid w:val="00200EF7"/>
    <w:rsid w:val="00201034"/>
    <w:rsid w:val="002012A0"/>
    <w:rsid w:val="002013AF"/>
    <w:rsid w:val="00201525"/>
    <w:rsid w:val="002016AE"/>
    <w:rsid w:val="00201866"/>
    <w:rsid w:val="00202A11"/>
    <w:rsid w:val="0020335A"/>
    <w:rsid w:val="00203456"/>
    <w:rsid w:val="0020364E"/>
    <w:rsid w:val="00203CF1"/>
    <w:rsid w:val="00203D77"/>
    <w:rsid w:val="00203EE3"/>
    <w:rsid w:val="00204059"/>
    <w:rsid w:val="00204495"/>
    <w:rsid w:val="00204896"/>
    <w:rsid w:val="00204936"/>
    <w:rsid w:val="00204DC7"/>
    <w:rsid w:val="0020526B"/>
    <w:rsid w:val="00205CD7"/>
    <w:rsid w:val="00205D3D"/>
    <w:rsid w:val="00205F00"/>
    <w:rsid w:val="00206479"/>
    <w:rsid w:val="002064FA"/>
    <w:rsid w:val="002067C8"/>
    <w:rsid w:val="002067CD"/>
    <w:rsid w:val="00206D9B"/>
    <w:rsid w:val="00207608"/>
    <w:rsid w:val="00207624"/>
    <w:rsid w:val="002078BB"/>
    <w:rsid w:val="002078C8"/>
    <w:rsid w:val="0021064A"/>
    <w:rsid w:val="00210742"/>
    <w:rsid w:val="002107D3"/>
    <w:rsid w:val="00210ADA"/>
    <w:rsid w:val="00211044"/>
    <w:rsid w:val="002112E0"/>
    <w:rsid w:val="00211C6F"/>
    <w:rsid w:val="00211D2F"/>
    <w:rsid w:val="00211D5E"/>
    <w:rsid w:val="00211FE9"/>
    <w:rsid w:val="00212407"/>
    <w:rsid w:val="0021247D"/>
    <w:rsid w:val="002124C1"/>
    <w:rsid w:val="002129F2"/>
    <w:rsid w:val="00212A05"/>
    <w:rsid w:val="00212ABC"/>
    <w:rsid w:val="00212BC4"/>
    <w:rsid w:val="002130C7"/>
    <w:rsid w:val="002131F0"/>
    <w:rsid w:val="002135C4"/>
    <w:rsid w:val="002137CD"/>
    <w:rsid w:val="00213D47"/>
    <w:rsid w:val="002140A1"/>
    <w:rsid w:val="002140ED"/>
    <w:rsid w:val="00214361"/>
    <w:rsid w:val="0021486F"/>
    <w:rsid w:val="002149ED"/>
    <w:rsid w:val="00214AA3"/>
    <w:rsid w:val="00215776"/>
    <w:rsid w:val="00215ACF"/>
    <w:rsid w:val="00216A20"/>
    <w:rsid w:val="00216C70"/>
    <w:rsid w:val="00216FA0"/>
    <w:rsid w:val="0021730A"/>
    <w:rsid w:val="00217BBF"/>
    <w:rsid w:val="00217C20"/>
    <w:rsid w:val="0022024F"/>
    <w:rsid w:val="0022068C"/>
    <w:rsid w:val="00220756"/>
    <w:rsid w:val="00220A0C"/>
    <w:rsid w:val="00220BB5"/>
    <w:rsid w:val="00220CF7"/>
    <w:rsid w:val="00220EC6"/>
    <w:rsid w:val="00221025"/>
    <w:rsid w:val="002211B5"/>
    <w:rsid w:val="002213FF"/>
    <w:rsid w:val="002218EA"/>
    <w:rsid w:val="00221A80"/>
    <w:rsid w:val="00221BCD"/>
    <w:rsid w:val="00221D4A"/>
    <w:rsid w:val="002221DE"/>
    <w:rsid w:val="00222200"/>
    <w:rsid w:val="00222D5B"/>
    <w:rsid w:val="00223124"/>
    <w:rsid w:val="00223261"/>
    <w:rsid w:val="002233DA"/>
    <w:rsid w:val="002238CF"/>
    <w:rsid w:val="00223A71"/>
    <w:rsid w:val="00223A79"/>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1A26"/>
    <w:rsid w:val="002322FB"/>
    <w:rsid w:val="002325CA"/>
    <w:rsid w:val="0023296C"/>
    <w:rsid w:val="00232C0C"/>
    <w:rsid w:val="00232DA5"/>
    <w:rsid w:val="002330FD"/>
    <w:rsid w:val="002334A1"/>
    <w:rsid w:val="00233544"/>
    <w:rsid w:val="00233A44"/>
    <w:rsid w:val="00233E3E"/>
    <w:rsid w:val="00234017"/>
    <w:rsid w:val="00234469"/>
    <w:rsid w:val="00234730"/>
    <w:rsid w:val="00234A70"/>
    <w:rsid w:val="00234BF9"/>
    <w:rsid w:val="00235789"/>
    <w:rsid w:val="00235DF4"/>
    <w:rsid w:val="00236214"/>
    <w:rsid w:val="0023633F"/>
    <w:rsid w:val="002365D9"/>
    <w:rsid w:val="002367CE"/>
    <w:rsid w:val="0023681F"/>
    <w:rsid w:val="00236AA7"/>
    <w:rsid w:val="00236D01"/>
    <w:rsid w:val="00236D9F"/>
    <w:rsid w:val="00236E45"/>
    <w:rsid w:val="00237023"/>
    <w:rsid w:val="002377D7"/>
    <w:rsid w:val="00237925"/>
    <w:rsid w:val="00237C7B"/>
    <w:rsid w:val="00240390"/>
    <w:rsid w:val="002405E8"/>
    <w:rsid w:val="002406DB"/>
    <w:rsid w:val="00240E73"/>
    <w:rsid w:val="00240FEE"/>
    <w:rsid w:val="0024120B"/>
    <w:rsid w:val="00241389"/>
    <w:rsid w:val="00241604"/>
    <w:rsid w:val="0024165B"/>
    <w:rsid w:val="00241759"/>
    <w:rsid w:val="00241B53"/>
    <w:rsid w:val="00241EEC"/>
    <w:rsid w:val="00242804"/>
    <w:rsid w:val="00243475"/>
    <w:rsid w:val="002434A4"/>
    <w:rsid w:val="002437CD"/>
    <w:rsid w:val="00243A08"/>
    <w:rsid w:val="0024406A"/>
    <w:rsid w:val="002440C0"/>
    <w:rsid w:val="0024451F"/>
    <w:rsid w:val="00244813"/>
    <w:rsid w:val="00244860"/>
    <w:rsid w:val="00244A5D"/>
    <w:rsid w:val="00244CDB"/>
    <w:rsid w:val="00244E81"/>
    <w:rsid w:val="0024505B"/>
    <w:rsid w:val="002450E2"/>
    <w:rsid w:val="00245443"/>
    <w:rsid w:val="00245702"/>
    <w:rsid w:val="00245970"/>
    <w:rsid w:val="00245DEE"/>
    <w:rsid w:val="002460ED"/>
    <w:rsid w:val="00246265"/>
    <w:rsid w:val="002462AA"/>
    <w:rsid w:val="00246823"/>
    <w:rsid w:val="0024686B"/>
    <w:rsid w:val="002471FD"/>
    <w:rsid w:val="00247246"/>
    <w:rsid w:val="00247253"/>
    <w:rsid w:val="0024770E"/>
    <w:rsid w:val="00247B7E"/>
    <w:rsid w:val="00250092"/>
    <w:rsid w:val="00250376"/>
    <w:rsid w:val="00250541"/>
    <w:rsid w:val="00250B20"/>
    <w:rsid w:val="00251F95"/>
    <w:rsid w:val="00252180"/>
    <w:rsid w:val="002521FB"/>
    <w:rsid w:val="00252265"/>
    <w:rsid w:val="00252324"/>
    <w:rsid w:val="0025275D"/>
    <w:rsid w:val="002527FF"/>
    <w:rsid w:val="002528E1"/>
    <w:rsid w:val="00252FA2"/>
    <w:rsid w:val="00252FD0"/>
    <w:rsid w:val="0025395D"/>
    <w:rsid w:val="0025397F"/>
    <w:rsid w:val="00253F37"/>
    <w:rsid w:val="00253FE6"/>
    <w:rsid w:val="002543E5"/>
    <w:rsid w:val="0025488A"/>
    <w:rsid w:val="00254C9F"/>
    <w:rsid w:val="00254E8D"/>
    <w:rsid w:val="00254F16"/>
    <w:rsid w:val="00255407"/>
    <w:rsid w:val="002556FD"/>
    <w:rsid w:val="00255932"/>
    <w:rsid w:val="00255B18"/>
    <w:rsid w:val="0025671A"/>
    <w:rsid w:val="00256944"/>
    <w:rsid w:val="00256D50"/>
    <w:rsid w:val="00256E50"/>
    <w:rsid w:val="002570B0"/>
    <w:rsid w:val="0025720E"/>
    <w:rsid w:val="002576C0"/>
    <w:rsid w:val="002578DA"/>
    <w:rsid w:val="00260039"/>
    <w:rsid w:val="002608E1"/>
    <w:rsid w:val="00260BEE"/>
    <w:rsid w:val="0026147B"/>
    <w:rsid w:val="00261514"/>
    <w:rsid w:val="0026170C"/>
    <w:rsid w:val="00261B27"/>
    <w:rsid w:val="0026263A"/>
    <w:rsid w:val="002626C2"/>
    <w:rsid w:val="00262BC5"/>
    <w:rsid w:val="00262EB9"/>
    <w:rsid w:val="00262EC0"/>
    <w:rsid w:val="0026301F"/>
    <w:rsid w:val="0026314A"/>
    <w:rsid w:val="00263687"/>
    <w:rsid w:val="00263737"/>
    <w:rsid w:val="00263AD6"/>
    <w:rsid w:val="00263FA7"/>
    <w:rsid w:val="002643BF"/>
    <w:rsid w:val="00264EE2"/>
    <w:rsid w:val="0026540D"/>
    <w:rsid w:val="0026547E"/>
    <w:rsid w:val="00265993"/>
    <w:rsid w:val="002668D5"/>
    <w:rsid w:val="00266A38"/>
    <w:rsid w:val="00266BC4"/>
    <w:rsid w:val="00266FA3"/>
    <w:rsid w:val="00267C70"/>
    <w:rsid w:val="00267E0F"/>
    <w:rsid w:val="00267FDF"/>
    <w:rsid w:val="002700E7"/>
    <w:rsid w:val="00270120"/>
    <w:rsid w:val="0027038E"/>
    <w:rsid w:val="002703D9"/>
    <w:rsid w:val="00270BB4"/>
    <w:rsid w:val="00270E99"/>
    <w:rsid w:val="00270EA8"/>
    <w:rsid w:val="002713DB"/>
    <w:rsid w:val="0027151D"/>
    <w:rsid w:val="002719B6"/>
    <w:rsid w:val="00271F5F"/>
    <w:rsid w:val="00272018"/>
    <w:rsid w:val="002721AF"/>
    <w:rsid w:val="00272202"/>
    <w:rsid w:val="002722DA"/>
    <w:rsid w:val="00272671"/>
    <w:rsid w:val="002729B4"/>
    <w:rsid w:val="00272AC6"/>
    <w:rsid w:val="002738FA"/>
    <w:rsid w:val="002739F1"/>
    <w:rsid w:val="00273B27"/>
    <w:rsid w:val="002749A3"/>
    <w:rsid w:val="0027508E"/>
    <w:rsid w:val="00275190"/>
    <w:rsid w:val="002752CE"/>
    <w:rsid w:val="0027536D"/>
    <w:rsid w:val="00275485"/>
    <w:rsid w:val="002759C9"/>
    <w:rsid w:val="002759FF"/>
    <w:rsid w:val="00275CC4"/>
    <w:rsid w:val="002767CD"/>
    <w:rsid w:val="00277633"/>
    <w:rsid w:val="002776A7"/>
    <w:rsid w:val="002776CD"/>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68B"/>
    <w:rsid w:val="0028382F"/>
    <w:rsid w:val="00283943"/>
    <w:rsid w:val="00283994"/>
    <w:rsid w:val="00283B75"/>
    <w:rsid w:val="00283DBA"/>
    <w:rsid w:val="0028434A"/>
    <w:rsid w:val="00284547"/>
    <w:rsid w:val="0028476E"/>
    <w:rsid w:val="002847DD"/>
    <w:rsid w:val="00284FDB"/>
    <w:rsid w:val="00285001"/>
    <w:rsid w:val="002850C1"/>
    <w:rsid w:val="0028656F"/>
    <w:rsid w:val="002866CB"/>
    <w:rsid w:val="00287844"/>
    <w:rsid w:val="0028785B"/>
    <w:rsid w:val="00290CDE"/>
    <w:rsid w:val="00290FB7"/>
    <w:rsid w:val="00291244"/>
    <w:rsid w:val="00291676"/>
    <w:rsid w:val="002918FC"/>
    <w:rsid w:val="00291DFC"/>
    <w:rsid w:val="00291E18"/>
    <w:rsid w:val="00292886"/>
    <w:rsid w:val="00292A73"/>
    <w:rsid w:val="00292FAC"/>
    <w:rsid w:val="00293069"/>
    <w:rsid w:val="00293214"/>
    <w:rsid w:val="0029371F"/>
    <w:rsid w:val="00294623"/>
    <w:rsid w:val="00294915"/>
    <w:rsid w:val="00294AB8"/>
    <w:rsid w:val="0029503F"/>
    <w:rsid w:val="00295042"/>
    <w:rsid w:val="0029526B"/>
    <w:rsid w:val="0029560B"/>
    <w:rsid w:val="00295651"/>
    <w:rsid w:val="00295668"/>
    <w:rsid w:val="002959F1"/>
    <w:rsid w:val="00295A99"/>
    <w:rsid w:val="00295B01"/>
    <w:rsid w:val="00295BA1"/>
    <w:rsid w:val="00295BA9"/>
    <w:rsid w:val="00295C69"/>
    <w:rsid w:val="00295C94"/>
    <w:rsid w:val="00295DB9"/>
    <w:rsid w:val="00296157"/>
    <w:rsid w:val="002963A7"/>
    <w:rsid w:val="00296466"/>
    <w:rsid w:val="002969E1"/>
    <w:rsid w:val="00296E21"/>
    <w:rsid w:val="00296F19"/>
    <w:rsid w:val="00296FBD"/>
    <w:rsid w:val="002970BD"/>
    <w:rsid w:val="00297183"/>
    <w:rsid w:val="00297FC6"/>
    <w:rsid w:val="002A1D55"/>
    <w:rsid w:val="002A1DE4"/>
    <w:rsid w:val="002A1E1C"/>
    <w:rsid w:val="002A20F9"/>
    <w:rsid w:val="002A2189"/>
    <w:rsid w:val="002A2306"/>
    <w:rsid w:val="002A2B3F"/>
    <w:rsid w:val="002A2C1D"/>
    <w:rsid w:val="002A32A9"/>
    <w:rsid w:val="002A3518"/>
    <w:rsid w:val="002A3595"/>
    <w:rsid w:val="002A378A"/>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5D54"/>
    <w:rsid w:val="002A66F4"/>
    <w:rsid w:val="002A6E85"/>
    <w:rsid w:val="002A7449"/>
    <w:rsid w:val="002A79F6"/>
    <w:rsid w:val="002B033C"/>
    <w:rsid w:val="002B0536"/>
    <w:rsid w:val="002B073C"/>
    <w:rsid w:val="002B0776"/>
    <w:rsid w:val="002B1236"/>
    <w:rsid w:val="002B128A"/>
    <w:rsid w:val="002B1316"/>
    <w:rsid w:val="002B14EE"/>
    <w:rsid w:val="002B15C5"/>
    <w:rsid w:val="002B1639"/>
    <w:rsid w:val="002B19E9"/>
    <w:rsid w:val="002B1D4E"/>
    <w:rsid w:val="002B214A"/>
    <w:rsid w:val="002B2301"/>
    <w:rsid w:val="002B2770"/>
    <w:rsid w:val="002B2B03"/>
    <w:rsid w:val="002B2D7B"/>
    <w:rsid w:val="002B2F19"/>
    <w:rsid w:val="002B326E"/>
    <w:rsid w:val="002B3295"/>
    <w:rsid w:val="002B3912"/>
    <w:rsid w:val="002B3C58"/>
    <w:rsid w:val="002B3F03"/>
    <w:rsid w:val="002B41A5"/>
    <w:rsid w:val="002B41AB"/>
    <w:rsid w:val="002B4423"/>
    <w:rsid w:val="002B479C"/>
    <w:rsid w:val="002B47C7"/>
    <w:rsid w:val="002B4964"/>
    <w:rsid w:val="002B4BA9"/>
    <w:rsid w:val="002B4D72"/>
    <w:rsid w:val="002B56D9"/>
    <w:rsid w:val="002B5BAA"/>
    <w:rsid w:val="002B5E82"/>
    <w:rsid w:val="002B608D"/>
    <w:rsid w:val="002B60EB"/>
    <w:rsid w:val="002B629D"/>
    <w:rsid w:val="002B63D0"/>
    <w:rsid w:val="002B69A8"/>
    <w:rsid w:val="002B7048"/>
    <w:rsid w:val="002B71DB"/>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672"/>
    <w:rsid w:val="002C2AE2"/>
    <w:rsid w:val="002C2F4A"/>
    <w:rsid w:val="002C31F4"/>
    <w:rsid w:val="002C3845"/>
    <w:rsid w:val="002C3912"/>
    <w:rsid w:val="002C3D1D"/>
    <w:rsid w:val="002C3F55"/>
    <w:rsid w:val="002C42CD"/>
    <w:rsid w:val="002C4459"/>
    <w:rsid w:val="002C46E8"/>
    <w:rsid w:val="002C4DFB"/>
    <w:rsid w:val="002C5224"/>
    <w:rsid w:val="002C52F1"/>
    <w:rsid w:val="002C575E"/>
    <w:rsid w:val="002C5805"/>
    <w:rsid w:val="002C5A20"/>
    <w:rsid w:val="002C5CE5"/>
    <w:rsid w:val="002C5D7C"/>
    <w:rsid w:val="002C63CE"/>
    <w:rsid w:val="002C65C5"/>
    <w:rsid w:val="002C6779"/>
    <w:rsid w:val="002C6A1D"/>
    <w:rsid w:val="002C7D78"/>
    <w:rsid w:val="002D04AA"/>
    <w:rsid w:val="002D0C1E"/>
    <w:rsid w:val="002D1846"/>
    <w:rsid w:val="002D2494"/>
    <w:rsid w:val="002D294C"/>
    <w:rsid w:val="002D2B52"/>
    <w:rsid w:val="002D2FC6"/>
    <w:rsid w:val="002D33C9"/>
    <w:rsid w:val="002D37AC"/>
    <w:rsid w:val="002D3887"/>
    <w:rsid w:val="002D3C2C"/>
    <w:rsid w:val="002D3EB6"/>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D7"/>
    <w:rsid w:val="002E51FF"/>
    <w:rsid w:val="002E58F8"/>
    <w:rsid w:val="002E5A23"/>
    <w:rsid w:val="002E605D"/>
    <w:rsid w:val="002E6479"/>
    <w:rsid w:val="002E6A95"/>
    <w:rsid w:val="002E6CF3"/>
    <w:rsid w:val="002E6D19"/>
    <w:rsid w:val="002E6DB4"/>
    <w:rsid w:val="002E7239"/>
    <w:rsid w:val="002E72C6"/>
    <w:rsid w:val="002E7395"/>
    <w:rsid w:val="002E78A6"/>
    <w:rsid w:val="002F012F"/>
    <w:rsid w:val="002F0791"/>
    <w:rsid w:val="002F0DB5"/>
    <w:rsid w:val="002F1017"/>
    <w:rsid w:val="002F1046"/>
    <w:rsid w:val="002F14E7"/>
    <w:rsid w:val="002F15DB"/>
    <w:rsid w:val="002F190A"/>
    <w:rsid w:val="002F2146"/>
    <w:rsid w:val="002F2525"/>
    <w:rsid w:val="002F25AC"/>
    <w:rsid w:val="002F2B7C"/>
    <w:rsid w:val="002F2BCD"/>
    <w:rsid w:val="002F2FEA"/>
    <w:rsid w:val="002F3004"/>
    <w:rsid w:val="002F3094"/>
    <w:rsid w:val="002F371B"/>
    <w:rsid w:val="002F37EF"/>
    <w:rsid w:val="002F3A05"/>
    <w:rsid w:val="002F3B2E"/>
    <w:rsid w:val="002F3F17"/>
    <w:rsid w:val="002F3FCD"/>
    <w:rsid w:val="002F4063"/>
    <w:rsid w:val="002F4191"/>
    <w:rsid w:val="002F43A7"/>
    <w:rsid w:val="002F43F5"/>
    <w:rsid w:val="002F44D2"/>
    <w:rsid w:val="002F470E"/>
    <w:rsid w:val="002F4890"/>
    <w:rsid w:val="002F4C32"/>
    <w:rsid w:val="002F4DE6"/>
    <w:rsid w:val="002F521F"/>
    <w:rsid w:val="002F531D"/>
    <w:rsid w:val="002F59DA"/>
    <w:rsid w:val="002F5DEC"/>
    <w:rsid w:val="002F5E37"/>
    <w:rsid w:val="002F5FE1"/>
    <w:rsid w:val="002F60CB"/>
    <w:rsid w:val="002F65A5"/>
    <w:rsid w:val="002F6DA2"/>
    <w:rsid w:val="002F6E4D"/>
    <w:rsid w:val="002F759A"/>
    <w:rsid w:val="002F76C4"/>
    <w:rsid w:val="002F79ED"/>
    <w:rsid w:val="002F7B0B"/>
    <w:rsid w:val="002F7F52"/>
    <w:rsid w:val="00300361"/>
    <w:rsid w:val="003003C2"/>
    <w:rsid w:val="0030045D"/>
    <w:rsid w:val="003007D6"/>
    <w:rsid w:val="003011F7"/>
    <w:rsid w:val="0030126C"/>
    <w:rsid w:val="0030166F"/>
    <w:rsid w:val="00301A8C"/>
    <w:rsid w:val="00301B45"/>
    <w:rsid w:val="00301C6D"/>
    <w:rsid w:val="00302550"/>
    <w:rsid w:val="00302660"/>
    <w:rsid w:val="0030295F"/>
    <w:rsid w:val="003029CD"/>
    <w:rsid w:val="00302B55"/>
    <w:rsid w:val="00302D59"/>
    <w:rsid w:val="00302DDA"/>
    <w:rsid w:val="00303150"/>
    <w:rsid w:val="00303498"/>
    <w:rsid w:val="00303615"/>
    <w:rsid w:val="003040D5"/>
    <w:rsid w:val="00304113"/>
    <w:rsid w:val="00304535"/>
    <w:rsid w:val="003047BC"/>
    <w:rsid w:val="00304E75"/>
    <w:rsid w:val="00304F9F"/>
    <w:rsid w:val="003051EF"/>
    <w:rsid w:val="003052F4"/>
    <w:rsid w:val="0030595B"/>
    <w:rsid w:val="00305996"/>
    <w:rsid w:val="00305A7C"/>
    <w:rsid w:val="00305F7D"/>
    <w:rsid w:val="0030637B"/>
    <w:rsid w:val="00306572"/>
    <w:rsid w:val="003068BF"/>
    <w:rsid w:val="0030699B"/>
    <w:rsid w:val="003069DB"/>
    <w:rsid w:val="00306AF8"/>
    <w:rsid w:val="00306FD5"/>
    <w:rsid w:val="00307079"/>
    <w:rsid w:val="00307085"/>
    <w:rsid w:val="0030724A"/>
    <w:rsid w:val="003075DB"/>
    <w:rsid w:val="003079F6"/>
    <w:rsid w:val="00307BD9"/>
    <w:rsid w:val="00307EE7"/>
    <w:rsid w:val="003101FB"/>
    <w:rsid w:val="00310203"/>
    <w:rsid w:val="003102B9"/>
    <w:rsid w:val="0031032E"/>
    <w:rsid w:val="0031141A"/>
    <w:rsid w:val="00311D55"/>
    <w:rsid w:val="00311D93"/>
    <w:rsid w:val="0031257E"/>
    <w:rsid w:val="00312CB4"/>
    <w:rsid w:val="00312D30"/>
    <w:rsid w:val="00312E79"/>
    <w:rsid w:val="00312F78"/>
    <w:rsid w:val="0031358C"/>
    <w:rsid w:val="00313702"/>
    <w:rsid w:val="00313AE9"/>
    <w:rsid w:val="00313CDD"/>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6CE1"/>
    <w:rsid w:val="003175CB"/>
    <w:rsid w:val="00317B3A"/>
    <w:rsid w:val="00320003"/>
    <w:rsid w:val="003202B7"/>
    <w:rsid w:val="00320568"/>
    <w:rsid w:val="00320BB0"/>
    <w:rsid w:val="00320CE4"/>
    <w:rsid w:val="00320DCC"/>
    <w:rsid w:val="00321001"/>
    <w:rsid w:val="003211C1"/>
    <w:rsid w:val="003213ED"/>
    <w:rsid w:val="00321B8A"/>
    <w:rsid w:val="00322AD7"/>
    <w:rsid w:val="00322D13"/>
    <w:rsid w:val="003231D4"/>
    <w:rsid w:val="00323429"/>
    <w:rsid w:val="00323693"/>
    <w:rsid w:val="003237C7"/>
    <w:rsid w:val="00323CF0"/>
    <w:rsid w:val="00323DEB"/>
    <w:rsid w:val="00323F5E"/>
    <w:rsid w:val="003241F7"/>
    <w:rsid w:val="00324215"/>
    <w:rsid w:val="003247B9"/>
    <w:rsid w:val="00324C6A"/>
    <w:rsid w:val="00325332"/>
    <w:rsid w:val="00325970"/>
    <w:rsid w:val="0032619D"/>
    <w:rsid w:val="00326AF8"/>
    <w:rsid w:val="00326B36"/>
    <w:rsid w:val="00326D3D"/>
    <w:rsid w:val="003270A5"/>
    <w:rsid w:val="003276BF"/>
    <w:rsid w:val="003277C8"/>
    <w:rsid w:val="00327893"/>
    <w:rsid w:val="00327A79"/>
    <w:rsid w:val="00327B0A"/>
    <w:rsid w:val="00327E1E"/>
    <w:rsid w:val="003300F9"/>
    <w:rsid w:val="0033011F"/>
    <w:rsid w:val="003301AC"/>
    <w:rsid w:val="003301F5"/>
    <w:rsid w:val="00330661"/>
    <w:rsid w:val="0033071D"/>
    <w:rsid w:val="00330829"/>
    <w:rsid w:val="003309A9"/>
    <w:rsid w:val="00330ACE"/>
    <w:rsid w:val="00330B0A"/>
    <w:rsid w:val="00330CAB"/>
    <w:rsid w:val="00331012"/>
    <w:rsid w:val="0033122E"/>
    <w:rsid w:val="003317EF"/>
    <w:rsid w:val="00331811"/>
    <w:rsid w:val="003322D2"/>
    <w:rsid w:val="00332387"/>
    <w:rsid w:val="003325C2"/>
    <w:rsid w:val="00332AEA"/>
    <w:rsid w:val="00332E85"/>
    <w:rsid w:val="00333027"/>
    <w:rsid w:val="0033314F"/>
    <w:rsid w:val="003331B2"/>
    <w:rsid w:val="003333FE"/>
    <w:rsid w:val="0033346B"/>
    <w:rsid w:val="00333877"/>
    <w:rsid w:val="00333A88"/>
    <w:rsid w:val="003342D5"/>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37D"/>
    <w:rsid w:val="003406DC"/>
    <w:rsid w:val="00340923"/>
    <w:rsid w:val="003409F1"/>
    <w:rsid w:val="00340A69"/>
    <w:rsid w:val="00340D3E"/>
    <w:rsid w:val="00340F55"/>
    <w:rsid w:val="00340FEB"/>
    <w:rsid w:val="00341055"/>
    <w:rsid w:val="00341ADE"/>
    <w:rsid w:val="00341F44"/>
    <w:rsid w:val="00342274"/>
    <w:rsid w:val="00342847"/>
    <w:rsid w:val="0034290A"/>
    <w:rsid w:val="00342B2B"/>
    <w:rsid w:val="00342C6B"/>
    <w:rsid w:val="00343165"/>
    <w:rsid w:val="003435A7"/>
    <w:rsid w:val="0034397C"/>
    <w:rsid w:val="003439F1"/>
    <w:rsid w:val="00343BCA"/>
    <w:rsid w:val="00343C45"/>
    <w:rsid w:val="00344147"/>
    <w:rsid w:val="00344496"/>
    <w:rsid w:val="003445E5"/>
    <w:rsid w:val="0034490A"/>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825"/>
    <w:rsid w:val="00351A13"/>
    <w:rsid w:val="00351A2D"/>
    <w:rsid w:val="00351F0A"/>
    <w:rsid w:val="0035206E"/>
    <w:rsid w:val="00352111"/>
    <w:rsid w:val="00352151"/>
    <w:rsid w:val="00352B9B"/>
    <w:rsid w:val="0035317D"/>
    <w:rsid w:val="00353F5A"/>
    <w:rsid w:val="00354124"/>
    <w:rsid w:val="0035440F"/>
    <w:rsid w:val="00354DB1"/>
    <w:rsid w:val="00354E57"/>
    <w:rsid w:val="00354E8F"/>
    <w:rsid w:val="00354EEF"/>
    <w:rsid w:val="003550BE"/>
    <w:rsid w:val="003551A1"/>
    <w:rsid w:val="003554D6"/>
    <w:rsid w:val="003558B0"/>
    <w:rsid w:val="00355985"/>
    <w:rsid w:val="003559E7"/>
    <w:rsid w:val="00355C9B"/>
    <w:rsid w:val="00355E40"/>
    <w:rsid w:val="0035645D"/>
    <w:rsid w:val="00356572"/>
    <w:rsid w:val="003567E6"/>
    <w:rsid w:val="0035689A"/>
    <w:rsid w:val="00356AE4"/>
    <w:rsid w:val="00356CBF"/>
    <w:rsid w:val="00356D60"/>
    <w:rsid w:val="00356D7C"/>
    <w:rsid w:val="0035730D"/>
    <w:rsid w:val="00357480"/>
    <w:rsid w:val="00357690"/>
    <w:rsid w:val="00357BA6"/>
    <w:rsid w:val="00357BFE"/>
    <w:rsid w:val="00357DAB"/>
    <w:rsid w:val="00357EF4"/>
    <w:rsid w:val="003600E6"/>
    <w:rsid w:val="003603AD"/>
    <w:rsid w:val="00360A45"/>
    <w:rsid w:val="00360D2E"/>
    <w:rsid w:val="003614D8"/>
    <w:rsid w:val="0036172C"/>
    <w:rsid w:val="003617DC"/>
    <w:rsid w:val="003617FF"/>
    <w:rsid w:val="00361D7A"/>
    <w:rsid w:val="00361EF6"/>
    <w:rsid w:val="0036233F"/>
    <w:rsid w:val="00362B3A"/>
    <w:rsid w:val="00362CA3"/>
    <w:rsid w:val="0036322E"/>
    <w:rsid w:val="003638EC"/>
    <w:rsid w:val="003638F1"/>
    <w:rsid w:val="00363946"/>
    <w:rsid w:val="00363A7E"/>
    <w:rsid w:val="003645E8"/>
    <w:rsid w:val="00364C19"/>
    <w:rsid w:val="00365235"/>
    <w:rsid w:val="00365671"/>
    <w:rsid w:val="00365848"/>
    <w:rsid w:val="00365993"/>
    <w:rsid w:val="00365FBB"/>
    <w:rsid w:val="003662A1"/>
    <w:rsid w:val="003665D8"/>
    <w:rsid w:val="003670DB"/>
    <w:rsid w:val="00367271"/>
    <w:rsid w:val="00367592"/>
    <w:rsid w:val="00367642"/>
    <w:rsid w:val="0036797A"/>
    <w:rsid w:val="003704EC"/>
    <w:rsid w:val="00370A1A"/>
    <w:rsid w:val="00370D55"/>
    <w:rsid w:val="00371144"/>
    <w:rsid w:val="0037143E"/>
    <w:rsid w:val="0037146E"/>
    <w:rsid w:val="00371879"/>
    <w:rsid w:val="003718C4"/>
    <w:rsid w:val="00371EBD"/>
    <w:rsid w:val="003725DC"/>
    <w:rsid w:val="00372725"/>
    <w:rsid w:val="003728F3"/>
    <w:rsid w:val="00372B20"/>
    <w:rsid w:val="00372FAA"/>
    <w:rsid w:val="00372FB7"/>
    <w:rsid w:val="003733FB"/>
    <w:rsid w:val="0037428B"/>
    <w:rsid w:val="00374710"/>
    <w:rsid w:val="00374956"/>
    <w:rsid w:val="00374AC9"/>
    <w:rsid w:val="00374AF5"/>
    <w:rsid w:val="00375110"/>
    <w:rsid w:val="00375984"/>
    <w:rsid w:val="00375C48"/>
    <w:rsid w:val="00375E2D"/>
    <w:rsid w:val="00375E79"/>
    <w:rsid w:val="003760EF"/>
    <w:rsid w:val="0037646E"/>
    <w:rsid w:val="00376E24"/>
    <w:rsid w:val="0037701B"/>
    <w:rsid w:val="003774E3"/>
    <w:rsid w:val="00377522"/>
    <w:rsid w:val="00377876"/>
    <w:rsid w:val="00377BBE"/>
    <w:rsid w:val="00377E44"/>
    <w:rsid w:val="003800F3"/>
    <w:rsid w:val="0038072F"/>
    <w:rsid w:val="003807AB"/>
    <w:rsid w:val="003811BB"/>
    <w:rsid w:val="00381AA3"/>
    <w:rsid w:val="0038251E"/>
    <w:rsid w:val="0038259A"/>
    <w:rsid w:val="00382A20"/>
    <w:rsid w:val="003833F2"/>
    <w:rsid w:val="00383518"/>
    <w:rsid w:val="003839FB"/>
    <w:rsid w:val="003847EB"/>
    <w:rsid w:val="00384C5C"/>
    <w:rsid w:val="00384D3B"/>
    <w:rsid w:val="00385175"/>
    <w:rsid w:val="0038518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0F2C"/>
    <w:rsid w:val="00391425"/>
    <w:rsid w:val="003917D5"/>
    <w:rsid w:val="00392394"/>
    <w:rsid w:val="0039278F"/>
    <w:rsid w:val="003928DB"/>
    <w:rsid w:val="00392CE0"/>
    <w:rsid w:val="003931F3"/>
    <w:rsid w:val="00393503"/>
    <w:rsid w:val="00393666"/>
    <w:rsid w:val="00393D3D"/>
    <w:rsid w:val="00393EDF"/>
    <w:rsid w:val="00394467"/>
    <w:rsid w:val="00394C8B"/>
    <w:rsid w:val="00394FB4"/>
    <w:rsid w:val="00395363"/>
    <w:rsid w:val="003959B3"/>
    <w:rsid w:val="00396021"/>
    <w:rsid w:val="003961BA"/>
    <w:rsid w:val="003963EC"/>
    <w:rsid w:val="00396DD9"/>
    <w:rsid w:val="00396F7C"/>
    <w:rsid w:val="00397195"/>
    <w:rsid w:val="003971E9"/>
    <w:rsid w:val="003A012E"/>
    <w:rsid w:val="003A0279"/>
    <w:rsid w:val="003A0585"/>
    <w:rsid w:val="003A0701"/>
    <w:rsid w:val="003A0AB7"/>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4D25"/>
    <w:rsid w:val="003A557E"/>
    <w:rsid w:val="003A56AC"/>
    <w:rsid w:val="003A583F"/>
    <w:rsid w:val="003A5D1E"/>
    <w:rsid w:val="003A62A0"/>
    <w:rsid w:val="003A68EE"/>
    <w:rsid w:val="003A6DCD"/>
    <w:rsid w:val="003A7447"/>
    <w:rsid w:val="003A74D6"/>
    <w:rsid w:val="003A7DEE"/>
    <w:rsid w:val="003B006E"/>
    <w:rsid w:val="003B01FA"/>
    <w:rsid w:val="003B045F"/>
    <w:rsid w:val="003B1013"/>
    <w:rsid w:val="003B10C1"/>
    <w:rsid w:val="003B11A9"/>
    <w:rsid w:val="003B1371"/>
    <w:rsid w:val="003B14DF"/>
    <w:rsid w:val="003B1ACB"/>
    <w:rsid w:val="003B1BC5"/>
    <w:rsid w:val="003B1C30"/>
    <w:rsid w:val="003B25C0"/>
    <w:rsid w:val="003B2A48"/>
    <w:rsid w:val="003B2DA7"/>
    <w:rsid w:val="003B2EF7"/>
    <w:rsid w:val="003B2F8A"/>
    <w:rsid w:val="003B34B0"/>
    <w:rsid w:val="003B34F6"/>
    <w:rsid w:val="003B36DD"/>
    <w:rsid w:val="003B3854"/>
    <w:rsid w:val="003B38FD"/>
    <w:rsid w:val="003B481C"/>
    <w:rsid w:val="003B4820"/>
    <w:rsid w:val="003B4F57"/>
    <w:rsid w:val="003B5216"/>
    <w:rsid w:val="003B5414"/>
    <w:rsid w:val="003B56DE"/>
    <w:rsid w:val="003B5EB9"/>
    <w:rsid w:val="003B6314"/>
    <w:rsid w:val="003B645C"/>
    <w:rsid w:val="003B6849"/>
    <w:rsid w:val="003B6B44"/>
    <w:rsid w:val="003B6C4F"/>
    <w:rsid w:val="003B7D31"/>
    <w:rsid w:val="003B7EA6"/>
    <w:rsid w:val="003C0705"/>
    <w:rsid w:val="003C07AD"/>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4E8D"/>
    <w:rsid w:val="003C5609"/>
    <w:rsid w:val="003C5625"/>
    <w:rsid w:val="003C578A"/>
    <w:rsid w:val="003C5A24"/>
    <w:rsid w:val="003C5AC6"/>
    <w:rsid w:val="003C5B67"/>
    <w:rsid w:val="003C5DB8"/>
    <w:rsid w:val="003C5E05"/>
    <w:rsid w:val="003C63E2"/>
    <w:rsid w:val="003C64EE"/>
    <w:rsid w:val="003C6ADD"/>
    <w:rsid w:val="003C6D50"/>
    <w:rsid w:val="003C700A"/>
    <w:rsid w:val="003C733C"/>
    <w:rsid w:val="003C7FDC"/>
    <w:rsid w:val="003C7FEB"/>
    <w:rsid w:val="003D0386"/>
    <w:rsid w:val="003D0ABE"/>
    <w:rsid w:val="003D0BA8"/>
    <w:rsid w:val="003D0D12"/>
    <w:rsid w:val="003D0D1F"/>
    <w:rsid w:val="003D162F"/>
    <w:rsid w:val="003D169C"/>
    <w:rsid w:val="003D17AF"/>
    <w:rsid w:val="003D214A"/>
    <w:rsid w:val="003D2817"/>
    <w:rsid w:val="003D2BAE"/>
    <w:rsid w:val="003D2CC4"/>
    <w:rsid w:val="003D2DB7"/>
    <w:rsid w:val="003D3ADA"/>
    <w:rsid w:val="003D3CE5"/>
    <w:rsid w:val="003D49F1"/>
    <w:rsid w:val="003D4C6E"/>
    <w:rsid w:val="003D53E5"/>
    <w:rsid w:val="003D5796"/>
    <w:rsid w:val="003D5801"/>
    <w:rsid w:val="003D59C4"/>
    <w:rsid w:val="003D5C31"/>
    <w:rsid w:val="003D6157"/>
    <w:rsid w:val="003D6DA3"/>
    <w:rsid w:val="003D6DC0"/>
    <w:rsid w:val="003D6E87"/>
    <w:rsid w:val="003D7138"/>
    <w:rsid w:val="003D7579"/>
    <w:rsid w:val="003D7931"/>
    <w:rsid w:val="003D7C5F"/>
    <w:rsid w:val="003D7CC3"/>
    <w:rsid w:val="003D7EE8"/>
    <w:rsid w:val="003E0CF1"/>
    <w:rsid w:val="003E1084"/>
    <w:rsid w:val="003E14DA"/>
    <w:rsid w:val="003E1759"/>
    <w:rsid w:val="003E1D38"/>
    <w:rsid w:val="003E1EC2"/>
    <w:rsid w:val="003E24D6"/>
    <w:rsid w:val="003E26FC"/>
    <w:rsid w:val="003E367B"/>
    <w:rsid w:val="003E3E74"/>
    <w:rsid w:val="003E430E"/>
    <w:rsid w:val="003E45A6"/>
    <w:rsid w:val="003E47AE"/>
    <w:rsid w:val="003E4A58"/>
    <w:rsid w:val="003E4BB8"/>
    <w:rsid w:val="003E50C8"/>
    <w:rsid w:val="003E544C"/>
    <w:rsid w:val="003E55E6"/>
    <w:rsid w:val="003E55EB"/>
    <w:rsid w:val="003E5CD6"/>
    <w:rsid w:val="003E5E90"/>
    <w:rsid w:val="003E60BB"/>
    <w:rsid w:val="003E64C9"/>
    <w:rsid w:val="003E6719"/>
    <w:rsid w:val="003E67BD"/>
    <w:rsid w:val="003E685D"/>
    <w:rsid w:val="003E6F1D"/>
    <w:rsid w:val="003E71AF"/>
    <w:rsid w:val="003E7329"/>
    <w:rsid w:val="003E7B9C"/>
    <w:rsid w:val="003E7BF5"/>
    <w:rsid w:val="003E7CD5"/>
    <w:rsid w:val="003E7E32"/>
    <w:rsid w:val="003F0232"/>
    <w:rsid w:val="003F1200"/>
    <w:rsid w:val="003F135A"/>
    <w:rsid w:val="003F1826"/>
    <w:rsid w:val="003F182D"/>
    <w:rsid w:val="003F1FCC"/>
    <w:rsid w:val="003F23EC"/>
    <w:rsid w:val="003F2786"/>
    <w:rsid w:val="003F2924"/>
    <w:rsid w:val="003F2E77"/>
    <w:rsid w:val="003F2EE2"/>
    <w:rsid w:val="003F341F"/>
    <w:rsid w:val="003F3764"/>
    <w:rsid w:val="003F3965"/>
    <w:rsid w:val="003F3B82"/>
    <w:rsid w:val="003F3D18"/>
    <w:rsid w:val="003F3E6D"/>
    <w:rsid w:val="003F4513"/>
    <w:rsid w:val="003F4600"/>
    <w:rsid w:val="003F4CBB"/>
    <w:rsid w:val="003F520C"/>
    <w:rsid w:val="003F56A7"/>
    <w:rsid w:val="003F56BA"/>
    <w:rsid w:val="003F5983"/>
    <w:rsid w:val="003F5BF7"/>
    <w:rsid w:val="003F60A3"/>
    <w:rsid w:val="003F62FF"/>
    <w:rsid w:val="003F64A3"/>
    <w:rsid w:val="003F6952"/>
    <w:rsid w:val="003F73AA"/>
    <w:rsid w:val="003F76DC"/>
    <w:rsid w:val="003F787B"/>
    <w:rsid w:val="003F789C"/>
    <w:rsid w:val="004001B6"/>
    <w:rsid w:val="004003DD"/>
    <w:rsid w:val="00400448"/>
    <w:rsid w:val="0040080A"/>
    <w:rsid w:val="00400825"/>
    <w:rsid w:val="00401771"/>
    <w:rsid w:val="00401A4E"/>
    <w:rsid w:val="00401D52"/>
    <w:rsid w:val="00402070"/>
    <w:rsid w:val="00402225"/>
    <w:rsid w:val="0040236B"/>
    <w:rsid w:val="00402B4C"/>
    <w:rsid w:val="00402E66"/>
    <w:rsid w:val="00402FEB"/>
    <w:rsid w:val="00403064"/>
    <w:rsid w:val="004031BC"/>
    <w:rsid w:val="004036CE"/>
    <w:rsid w:val="0040391E"/>
    <w:rsid w:val="004044DA"/>
    <w:rsid w:val="00404E97"/>
    <w:rsid w:val="00405606"/>
    <w:rsid w:val="00406327"/>
    <w:rsid w:val="004067AB"/>
    <w:rsid w:val="0040748A"/>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736"/>
    <w:rsid w:val="00417983"/>
    <w:rsid w:val="004179C7"/>
    <w:rsid w:val="00420724"/>
    <w:rsid w:val="00420825"/>
    <w:rsid w:val="00420955"/>
    <w:rsid w:val="004209D1"/>
    <w:rsid w:val="00420A3E"/>
    <w:rsid w:val="00420E29"/>
    <w:rsid w:val="004214A4"/>
    <w:rsid w:val="004214C0"/>
    <w:rsid w:val="00421895"/>
    <w:rsid w:val="00421D09"/>
    <w:rsid w:val="00421F8D"/>
    <w:rsid w:val="00422036"/>
    <w:rsid w:val="004221C5"/>
    <w:rsid w:val="004223FF"/>
    <w:rsid w:val="00422793"/>
    <w:rsid w:val="00422B2D"/>
    <w:rsid w:val="00423000"/>
    <w:rsid w:val="00423239"/>
    <w:rsid w:val="00423BB6"/>
    <w:rsid w:val="00423D19"/>
    <w:rsid w:val="004242B7"/>
    <w:rsid w:val="0042458A"/>
    <w:rsid w:val="004248C3"/>
    <w:rsid w:val="0042501F"/>
    <w:rsid w:val="00425673"/>
    <w:rsid w:val="00425B6B"/>
    <w:rsid w:val="00426010"/>
    <w:rsid w:val="00426027"/>
    <w:rsid w:val="00426737"/>
    <w:rsid w:val="00426942"/>
    <w:rsid w:val="00426A14"/>
    <w:rsid w:val="00426B65"/>
    <w:rsid w:val="00426BCE"/>
    <w:rsid w:val="00426DB5"/>
    <w:rsid w:val="004272BF"/>
    <w:rsid w:val="0042791F"/>
    <w:rsid w:val="00427C80"/>
    <w:rsid w:val="004302D8"/>
    <w:rsid w:val="00430789"/>
    <w:rsid w:val="00430BB5"/>
    <w:rsid w:val="00430C9B"/>
    <w:rsid w:val="00430F91"/>
    <w:rsid w:val="004312DC"/>
    <w:rsid w:val="0043157A"/>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5FE9"/>
    <w:rsid w:val="00436245"/>
    <w:rsid w:val="004362A6"/>
    <w:rsid w:val="004364BE"/>
    <w:rsid w:val="00436656"/>
    <w:rsid w:val="00436845"/>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539"/>
    <w:rsid w:val="00441701"/>
    <w:rsid w:val="00442017"/>
    <w:rsid w:val="00442428"/>
    <w:rsid w:val="00442470"/>
    <w:rsid w:val="00442ABD"/>
    <w:rsid w:val="0044306E"/>
    <w:rsid w:val="00443827"/>
    <w:rsid w:val="004438EA"/>
    <w:rsid w:val="00444252"/>
    <w:rsid w:val="004447A3"/>
    <w:rsid w:val="004448DC"/>
    <w:rsid w:val="00444C13"/>
    <w:rsid w:val="00444D43"/>
    <w:rsid w:val="00444D8B"/>
    <w:rsid w:val="00445363"/>
    <w:rsid w:val="00445915"/>
    <w:rsid w:val="004464E8"/>
    <w:rsid w:val="00446B8B"/>
    <w:rsid w:val="004473BF"/>
    <w:rsid w:val="0044788C"/>
    <w:rsid w:val="00447CA6"/>
    <w:rsid w:val="00447D5E"/>
    <w:rsid w:val="004503DB"/>
    <w:rsid w:val="00450477"/>
    <w:rsid w:val="00450529"/>
    <w:rsid w:val="004505A1"/>
    <w:rsid w:val="00450DC6"/>
    <w:rsid w:val="00450EF3"/>
    <w:rsid w:val="0045126A"/>
    <w:rsid w:val="004518FB"/>
    <w:rsid w:val="00451E1E"/>
    <w:rsid w:val="0045275F"/>
    <w:rsid w:val="00452A41"/>
    <w:rsid w:val="004532B5"/>
    <w:rsid w:val="00453B54"/>
    <w:rsid w:val="00454618"/>
    <w:rsid w:val="0045487C"/>
    <w:rsid w:val="00454A27"/>
    <w:rsid w:val="00454E62"/>
    <w:rsid w:val="00454F2A"/>
    <w:rsid w:val="0045548A"/>
    <w:rsid w:val="0045571F"/>
    <w:rsid w:val="00455920"/>
    <w:rsid w:val="004559BD"/>
    <w:rsid w:val="00455FD0"/>
    <w:rsid w:val="00455FD9"/>
    <w:rsid w:val="0045672A"/>
    <w:rsid w:val="00457072"/>
    <w:rsid w:val="00457174"/>
    <w:rsid w:val="0045764E"/>
    <w:rsid w:val="004577F4"/>
    <w:rsid w:val="00457964"/>
    <w:rsid w:val="00457D56"/>
    <w:rsid w:val="00457F64"/>
    <w:rsid w:val="00457F83"/>
    <w:rsid w:val="00457FF9"/>
    <w:rsid w:val="00460002"/>
    <w:rsid w:val="00460711"/>
    <w:rsid w:val="00460799"/>
    <w:rsid w:val="0046098D"/>
    <w:rsid w:val="00460C0C"/>
    <w:rsid w:val="00460E9F"/>
    <w:rsid w:val="00460EED"/>
    <w:rsid w:val="00461574"/>
    <w:rsid w:val="00461A8F"/>
    <w:rsid w:val="00461A95"/>
    <w:rsid w:val="00461D6A"/>
    <w:rsid w:val="00461E92"/>
    <w:rsid w:val="00462846"/>
    <w:rsid w:val="00463504"/>
    <w:rsid w:val="0046360C"/>
    <w:rsid w:val="00463882"/>
    <w:rsid w:val="0046417C"/>
    <w:rsid w:val="00464552"/>
    <w:rsid w:val="00464634"/>
    <w:rsid w:val="00464A9D"/>
    <w:rsid w:val="00464C39"/>
    <w:rsid w:val="00465375"/>
    <w:rsid w:val="004653B5"/>
    <w:rsid w:val="004655AB"/>
    <w:rsid w:val="00465817"/>
    <w:rsid w:val="0046664D"/>
    <w:rsid w:val="00466660"/>
    <w:rsid w:val="0046667F"/>
    <w:rsid w:val="00466D90"/>
    <w:rsid w:val="00466E84"/>
    <w:rsid w:val="004671E6"/>
    <w:rsid w:val="00467224"/>
    <w:rsid w:val="00467420"/>
    <w:rsid w:val="0046761A"/>
    <w:rsid w:val="00467B41"/>
    <w:rsid w:val="00467E1E"/>
    <w:rsid w:val="00467EBE"/>
    <w:rsid w:val="00467EC5"/>
    <w:rsid w:val="00470202"/>
    <w:rsid w:val="0047061F"/>
    <w:rsid w:val="00470775"/>
    <w:rsid w:val="00470B30"/>
    <w:rsid w:val="004710A2"/>
    <w:rsid w:val="004710EE"/>
    <w:rsid w:val="00471341"/>
    <w:rsid w:val="00471854"/>
    <w:rsid w:val="0047187F"/>
    <w:rsid w:val="00471A98"/>
    <w:rsid w:val="00471C81"/>
    <w:rsid w:val="00471D6C"/>
    <w:rsid w:val="00471DEC"/>
    <w:rsid w:val="00471EB0"/>
    <w:rsid w:val="00471FE0"/>
    <w:rsid w:val="0047241F"/>
    <w:rsid w:val="00472812"/>
    <w:rsid w:val="00472B7C"/>
    <w:rsid w:val="0047382D"/>
    <w:rsid w:val="00473DD2"/>
    <w:rsid w:val="0047433B"/>
    <w:rsid w:val="00474390"/>
    <w:rsid w:val="004743A7"/>
    <w:rsid w:val="004749EE"/>
    <w:rsid w:val="00475608"/>
    <w:rsid w:val="00476150"/>
    <w:rsid w:val="00476229"/>
    <w:rsid w:val="0047624F"/>
    <w:rsid w:val="0047628E"/>
    <w:rsid w:val="00476325"/>
    <w:rsid w:val="004763B5"/>
    <w:rsid w:val="0047641B"/>
    <w:rsid w:val="0047676B"/>
    <w:rsid w:val="004767D3"/>
    <w:rsid w:val="00476983"/>
    <w:rsid w:val="004770C4"/>
    <w:rsid w:val="00477768"/>
    <w:rsid w:val="00477841"/>
    <w:rsid w:val="004778E4"/>
    <w:rsid w:val="00477A43"/>
    <w:rsid w:val="00480142"/>
    <w:rsid w:val="004804EF"/>
    <w:rsid w:val="004805FD"/>
    <w:rsid w:val="00480CDB"/>
    <w:rsid w:val="00480F0F"/>
    <w:rsid w:val="00481005"/>
    <w:rsid w:val="0048182B"/>
    <w:rsid w:val="00481B86"/>
    <w:rsid w:val="00481B8B"/>
    <w:rsid w:val="00481D14"/>
    <w:rsid w:val="00481DE6"/>
    <w:rsid w:val="00481E04"/>
    <w:rsid w:val="0048220E"/>
    <w:rsid w:val="0048228C"/>
    <w:rsid w:val="004822C8"/>
    <w:rsid w:val="00483151"/>
    <w:rsid w:val="004831EE"/>
    <w:rsid w:val="0048328C"/>
    <w:rsid w:val="0048330F"/>
    <w:rsid w:val="004833D5"/>
    <w:rsid w:val="00483EA9"/>
    <w:rsid w:val="00484506"/>
    <w:rsid w:val="004845BA"/>
    <w:rsid w:val="0048482E"/>
    <w:rsid w:val="00484E47"/>
    <w:rsid w:val="00484EE1"/>
    <w:rsid w:val="0048507F"/>
    <w:rsid w:val="00485CF1"/>
    <w:rsid w:val="00485E5E"/>
    <w:rsid w:val="00486530"/>
    <w:rsid w:val="0048663B"/>
    <w:rsid w:val="00486A6C"/>
    <w:rsid w:val="00487021"/>
    <w:rsid w:val="004900AC"/>
    <w:rsid w:val="004901E8"/>
    <w:rsid w:val="004902C3"/>
    <w:rsid w:val="0049065F"/>
    <w:rsid w:val="004906C8"/>
    <w:rsid w:val="00490722"/>
    <w:rsid w:val="004908BE"/>
    <w:rsid w:val="00490A0F"/>
    <w:rsid w:val="00490AF7"/>
    <w:rsid w:val="00490EA4"/>
    <w:rsid w:val="004910E6"/>
    <w:rsid w:val="004913FB"/>
    <w:rsid w:val="00491639"/>
    <w:rsid w:val="00491684"/>
    <w:rsid w:val="0049194C"/>
    <w:rsid w:val="00491992"/>
    <w:rsid w:val="0049201A"/>
    <w:rsid w:val="00492678"/>
    <w:rsid w:val="004926E4"/>
    <w:rsid w:val="00493052"/>
    <w:rsid w:val="0049317C"/>
    <w:rsid w:val="00493231"/>
    <w:rsid w:val="004936D4"/>
    <w:rsid w:val="00493D6D"/>
    <w:rsid w:val="00494566"/>
    <w:rsid w:val="00494702"/>
    <w:rsid w:val="00494952"/>
    <w:rsid w:val="00495151"/>
    <w:rsid w:val="004953C3"/>
    <w:rsid w:val="004954F2"/>
    <w:rsid w:val="004955B5"/>
    <w:rsid w:val="00495DDB"/>
    <w:rsid w:val="004960CD"/>
    <w:rsid w:val="004961D2"/>
    <w:rsid w:val="0049672A"/>
    <w:rsid w:val="00496FAE"/>
    <w:rsid w:val="00497000"/>
    <w:rsid w:val="00497970"/>
    <w:rsid w:val="004A03C5"/>
    <w:rsid w:val="004A05AF"/>
    <w:rsid w:val="004A05B5"/>
    <w:rsid w:val="004A0FA7"/>
    <w:rsid w:val="004A1057"/>
    <w:rsid w:val="004A133A"/>
    <w:rsid w:val="004A2118"/>
    <w:rsid w:val="004A22D5"/>
    <w:rsid w:val="004A22F4"/>
    <w:rsid w:val="004A26C1"/>
    <w:rsid w:val="004A2A82"/>
    <w:rsid w:val="004A2B9C"/>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84B"/>
    <w:rsid w:val="004A7D94"/>
    <w:rsid w:val="004B0716"/>
    <w:rsid w:val="004B0A49"/>
    <w:rsid w:val="004B0B3E"/>
    <w:rsid w:val="004B19FD"/>
    <w:rsid w:val="004B20BA"/>
    <w:rsid w:val="004B26A5"/>
    <w:rsid w:val="004B2719"/>
    <w:rsid w:val="004B2A81"/>
    <w:rsid w:val="004B2AD5"/>
    <w:rsid w:val="004B328D"/>
    <w:rsid w:val="004B37FC"/>
    <w:rsid w:val="004B3ADD"/>
    <w:rsid w:val="004B3AFC"/>
    <w:rsid w:val="004B42A9"/>
    <w:rsid w:val="004B44EC"/>
    <w:rsid w:val="004B4AEA"/>
    <w:rsid w:val="004B51D8"/>
    <w:rsid w:val="004B5289"/>
    <w:rsid w:val="004B53D2"/>
    <w:rsid w:val="004B548B"/>
    <w:rsid w:val="004B5962"/>
    <w:rsid w:val="004B59F6"/>
    <w:rsid w:val="004B60D2"/>
    <w:rsid w:val="004B6724"/>
    <w:rsid w:val="004B6BED"/>
    <w:rsid w:val="004B70B0"/>
    <w:rsid w:val="004B73BF"/>
    <w:rsid w:val="004B7862"/>
    <w:rsid w:val="004B7908"/>
    <w:rsid w:val="004C06E6"/>
    <w:rsid w:val="004C07D2"/>
    <w:rsid w:val="004C0E26"/>
    <w:rsid w:val="004C1155"/>
    <w:rsid w:val="004C12E3"/>
    <w:rsid w:val="004C16A0"/>
    <w:rsid w:val="004C1C28"/>
    <w:rsid w:val="004C1FD0"/>
    <w:rsid w:val="004C21BA"/>
    <w:rsid w:val="004C25EC"/>
    <w:rsid w:val="004C27DE"/>
    <w:rsid w:val="004C29C2"/>
    <w:rsid w:val="004C2C2A"/>
    <w:rsid w:val="004C2FE9"/>
    <w:rsid w:val="004C30ED"/>
    <w:rsid w:val="004C3191"/>
    <w:rsid w:val="004C3208"/>
    <w:rsid w:val="004C32E2"/>
    <w:rsid w:val="004C36D1"/>
    <w:rsid w:val="004C39DB"/>
    <w:rsid w:val="004C3AAA"/>
    <w:rsid w:val="004C461F"/>
    <w:rsid w:val="004C49BD"/>
    <w:rsid w:val="004C5007"/>
    <w:rsid w:val="004C57DB"/>
    <w:rsid w:val="004C5A0F"/>
    <w:rsid w:val="004C5C9D"/>
    <w:rsid w:val="004C64D1"/>
    <w:rsid w:val="004C67EC"/>
    <w:rsid w:val="004C6C2C"/>
    <w:rsid w:val="004C6DC5"/>
    <w:rsid w:val="004C737E"/>
    <w:rsid w:val="004C7686"/>
    <w:rsid w:val="004C79C9"/>
    <w:rsid w:val="004C7C97"/>
    <w:rsid w:val="004C7ECA"/>
    <w:rsid w:val="004D0F73"/>
    <w:rsid w:val="004D0F89"/>
    <w:rsid w:val="004D14B4"/>
    <w:rsid w:val="004D14F6"/>
    <w:rsid w:val="004D1533"/>
    <w:rsid w:val="004D15AF"/>
    <w:rsid w:val="004D1935"/>
    <w:rsid w:val="004D1B57"/>
    <w:rsid w:val="004D2177"/>
    <w:rsid w:val="004D2221"/>
    <w:rsid w:val="004D27A7"/>
    <w:rsid w:val="004D2868"/>
    <w:rsid w:val="004D2AA0"/>
    <w:rsid w:val="004D2D62"/>
    <w:rsid w:val="004D2FEA"/>
    <w:rsid w:val="004D2FEC"/>
    <w:rsid w:val="004D386B"/>
    <w:rsid w:val="004D3CA3"/>
    <w:rsid w:val="004D3FD3"/>
    <w:rsid w:val="004D444D"/>
    <w:rsid w:val="004D455A"/>
    <w:rsid w:val="004D4BC6"/>
    <w:rsid w:val="004D5699"/>
    <w:rsid w:val="004D584E"/>
    <w:rsid w:val="004D5B95"/>
    <w:rsid w:val="004D604E"/>
    <w:rsid w:val="004D618E"/>
    <w:rsid w:val="004D61A5"/>
    <w:rsid w:val="004D651A"/>
    <w:rsid w:val="004D6B9E"/>
    <w:rsid w:val="004D6DB8"/>
    <w:rsid w:val="004D73DC"/>
    <w:rsid w:val="004D785A"/>
    <w:rsid w:val="004D7A00"/>
    <w:rsid w:val="004E000D"/>
    <w:rsid w:val="004E0D84"/>
    <w:rsid w:val="004E0DD0"/>
    <w:rsid w:val="004E10A6"/>
    <w:rsid w:val="004E15BB"/>
    <w:rsid w:val="004E1947"/>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3FF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87"/>
    <w:rsid w:val="004F0B9C"/>
    <w:rsid w:val="004F0D79"/>
    <w:rsid w:val="004F0DC5"/>
    <w:rsid w:val="004F1250"/>
    <w:rsid w:val="004F12BA"/>
    <w:rsid w:val="004F1D21"/>
    <w:rsid w:val="004F2097"/>
    <w:rsid w:val="004F21B6"/>
    <w:rsid w:val="004F2348"/>
    <w:rsid w:val="004F2387"/>
    <w:rsid w:val="004F2813"/>
    <w:rsid w:val="004F299E"/>
    <w:rsid w:val="004F3706"/>
    <w:rsid w:val="004F38BD"/>
    <w:rsid w:val="004F39B5"/>
    <w:rsid w:val="004F3CC9"/>
    <w:rsid w:val="004F4321"/>
    <w:rsid w:val="004F451C"/>
    <w:rsid w:val="004F4941"/>
    <w:rsid w:val="004F4B05"/>
    <w:rsid w:val="004F4E81"/>
    <w:rsid w:val="004F4FB7"/>
    <w:rsid w:val="004F5212"/>
    <w:rsid w:val="004F5496"/>
    <w:rsid w:val="004F5971"/>
    <w:rsid w:val="004F598E"/>
    <w:rsid w:val="004F5E67"/>
    <w:rsid w:val="004F62F6"/>
    <w:rsid w:val="004F6A2A"/>
    <w:rsid w:val="004F6C3D"/>
    <w:rsid w:val="004F6CE7"/>
    <w:rsid w:val="004F7129"/>
    <w:rsid w:val="004F7279"/>
    <w:rsid w:val="004F7537"/>
    <w:rsid w:val="004F75DA"/>
    <w:rsid w:val="004F77D8"/>
    <w:rsid w:val="004F78C9"/>
    <w:rsid w:val="00500B6B"/>
    <w:rsid w:val="00500B82"/>
    <w:rsid w:val="00501458"/>
    <w:rsid w:val="005016E0"/>
    <w:rsid w:val="0050172A"/>
    <w:rsid w:val="00501E11"/>
    <w:rsid w:val="00501F22"/>
    <w:rsid w:val="0050202B"/>
    <w:rsid w:val="00502153"/>
    <w:rsid w:val="00502501"/>
    <w:rsid w:val="0050266D"/>
    <w:rsid w:val="00502798"/>
    <w:rsid w:val="00502A07"/>
    <w:rsid w:val="00502E3F"/>
    <w:rsid w:val="00502EE8"/>
    <w:rsid w:val="00503426"/>
    <w:rsid w:val="00503490"/>
    <w:rsid w:val="005035B7"/>
    <w:rsid w:val="00503651"/>
    <w:rsid w:val="00503A16"/>
    <w:rsid w:val="00503E1C"/>
    <w:rsid w:val="00503E3C"/>
    <w:rsid w:val="00504BDA"/>
    <w:rsid w:val="0050570F"/>
    <w:rsid w:val="0050627F"/>
    <w:rsid w:val="00506404"/>
    <w:rsid w:val="00507AB5"/>
    <w:rsid w:val="005101BB"/>
    <w:rsid w:val="005104B6"/>
    <w:rsid w:val="00510CCA"/>
    <w:rsid w:val="005112B1"/>
    <w:rsid w:val="0051134A"/>
    <w:rsid w:val="00511A98"/>
    <w:rsid w:val="00511F9A"/>
    <w:rsid w:val="00512112"/>
    <w:rsid w:val="005121E9"/>
    <w:rsid w:val="005122B6"/>
    <w:rsid w:val="00512B2B"/>
    <w:rsid w:val="005142ED"/>
    <w:rsid w:val="00514308"/>
    <w:rsid w:val="00514AFE"/>
    <w:rsid w:val="00514C06"/>
    <w:rsid w:val="0051518D"/>
    <w:rsid w:val="005156BB"/>
    <w:rsid w:val="00515F14"/>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7AD"/>
    <w:rsid w:val="005228D7"/>
    <w:rsid w:val="00522F25"/>
    <w:rsid w:val="0052316F"/>
    <w:rsid w:val="005233B4"/>
    <w:rsid w:val="005233DE"/>
    <w:rsid w:val="00523558"/>
    <w:rsid w:val="005238AD"/>
    <w:rsid w:val="00523B14"/>
    <w:rsid w:val="00523DAE"/>
    <w:rsid w:val="00524026"/>
    <w:rsid w:val="005241C8"/>
    <w:rsid w:val="00524543"/>
    <w:rsid w:val="005248C4"/>
    <w:rsid w:val="005255D8"/>
    <w:rsid w:val="00525698"/>
    <w:rsid w:val="005256CE"/>
    <w:rsid w:val="0052622B"/>
    <w:rsid w:val="005263DC"/>
    <w:rsid w:val="0052661B"/>
    <w:rsid w:val="0052690D"/>
    <w:rsid w:val="00526A65"/>
    <w:rsid w:val="00526CEA"/>
    <w:rsid w:val="00527416"/>
    <w:rsid w:val="005278C5"/>
    <w:rsid w:val="00527AA5"/>
    <w:rsid w:val="00527D4D"/>
    <w:rsid w:val="005300A6"/>
    <w:rsid w:val="0053067A"/>
    <w:rsid w:val="0053082D"/>
    <w:rsid w:val="00530946"/>
    <w:rsid w:val="00530F5A"/>
    <w:rsid w:val="0053109F"/>
    <w:rsid w:val="00531493"/>
    <w:rsid w:val="00531AE6"/>
    <w:rsid w:val="00531C50"/>
    <w:rsid w:val="0053206D"/>
    <w:rsid w:val="00532681"/>
    <w:rsid w:val="005327C3"/>
    <w:rsid w:val="0053281F"/>
    <w:rsid w:val="00532B3D"/>
    <w:rsid w:val="00532C07"/>
    <w:rsid w:val="00533147"/>
    <w:rsid w:val="005331F3"/>
    <w:rsid w:val="00533909"/>
    <w:rsid w:val="0053396F"/>
    <w:rsid w:val="00534624"/>
    <w:rsid w:val="005347AB"/>
    <w:rsid w:val="00534A4F"/>
    <w:rsid w:val="00534DC4"/>
    <w:rsid w:val="00534EDC"/>
    <w:rsid w:val="0053529E"/>
    <w:rsid w:val="00535978"/>
    <w:rsid w:val="0053624D"/>
    <w:rsid w:val="00536675"/>
    <w:rsid w:val="00536797"/>
    <w:rsid w:val="00536A97"/>
    <w:rsid w:val="00537665"/>
    <w:rsid w:val="0053780C"/>
    <w:rsid w:val="00537C0A"/>
    <w:rsid w:val="005400F5"/>
    <w:rsid w:val="00540E8E"/>
    <w:rsid w:val="00541101"/>
    <w:rsid w:val="0054176E"/>
    <w:rsid w:val="005419A7"/>
    <w:rsid w:val="00541C62"/>
    <w:rsid w:val="0054242E"/>
    <w:rsid w:val="00543562"/>
    <w:rsid w:val="00543999"/>
    <w:rsid w:val="00543A9F"/>
    <w:rsid w:val="00543D50"/>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47E04"/>
    <w:rsid w:val="00550437"/>
    <w:rsid w:val="005507EE"/>
    <w:rsid w:val="00550CE7"/>
    <w:rsid w:val="005518A6"/>
    <w:rsid w:val="00551955"/>
    <w:rsid w:val="00551CEB"/>
    <w:rsid w:val="00552166"/>
    <w:rsid w:val="005524AB"/>
    <w:rsid w:val="00552778"/>
    <w:rsid w:val="00552E06"/>
    <w:rsid w:val="00552E67"/>
    <w:rsid w:val="00553672"/>
    <w:rsid w:val="00553829"/>
    <w:rsid w:val="005538BB"/>
    <w:rsid w:val="005538FD"/>
    <w:rsid w:val="005539C0"/>
    <w:rsid w:val="00553A2E"/>
    <w:rsid w:val="00553B24"/>
    <w:rsid w:val="00553B6D"/>
    <w:rsid w:val="00553CE2"/>
    <w:rsid w:val="00553E34"/>
    <w:rsid w:val="0055409C"/>
    <w:rsid w:val="0055430A"/>
    <w:rsid w:val="00554472"/>
    <w:rsid w:val="00554510"/>
    <w:rsid w:val="0055484C"/>
    <w:rsid w:val="005548E3"/>
    <w:rsid w:val="00554EE3"/>
    <w:rsid w:val="0055522D"/>
    <w:rsid w:val="005552FB"/>
    <w:rsid w:val="005553D3"/>
    <w:rsid w:val="005554F7"/>
    <w:rsid w:val="00555CF4"/>
    <w:rsid w:val="00555EE4"/>
    <w:rsid w:val="005563CD"/>
    <w:rsid w:val="00556ACE"/>
    <w:rsid w:val="00556BEA"/>
    <w:rsid w:val="00556C4A"/>
    <w:rsid w:val="00556F01"/>
    <w:rsid w:val="005572FD"/>
    <w:rsid w:val="005574FD"/>
    <w:rsid w:val="00557A05"/>
    <w:rsid w:val="00557B8C"/>
    <w:rsid w:val="00557BDD"/>
    <w:rsid w:val="00557CE0"/>
    <w:rsid w:val="00557EBC"/>
    <w:rsid w:val="005601B5"/>
    <w:rsid w:val="0056033E"/>
    <w:rsid w:val="005603AF"/>
    <w:rsid w:val="005604E0"/>
    <w:rsid w:val="00561716"/>
    <w:rsid w:val="005623B8"/>
    <w:rsid w:val="0056256B"/>
    <w:rsid w:val="0056288E"/>
    <w:rsid w:val="005628DF"/>
    <w:rsid w:val="00562A99"/>
    <w:rsid w:val="00562B23"/>
    <w:rsid w:val="005630F9"/>
    <w:rsid w:val="00563406"/>
    <w:rsid w:val="00563A5D"/>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023"/>
    <w:rsid w:val="005653BB"/>
    <w:rsid w:val="00565D98"/>
    <w:rsid w:val="005663E5"/>
    <w:rsid w:val="0056660E"/>
    <w:rsid w:val="005666D7"/>
    <w:rsid w:val="00566AC2"/>
    <w:rsid w:val="00566C87"/>
    <w:rsid w:val="00566CED"/>
    <w:rsid w:val="00566D07"/>
    <w:rsid w:val="00566E2B"/>
    <w:rsid w:val="00570370"/>
    <w:rsid w:val="00570427"/>
    <w:rsid w:val="00571C2F"/>
    <w:rsid w:val="00571DE4"/>
    <w:rsid w:val="00571F17"/>
    <w:rsid w:val="005723DF"/>
    <w:rsid w:val="00572D19"/>
    <w:rsid w:val="005736A0"/>
    <w:rsid w:val="00573728"/>
    <w:rsid w:val="0057372A"/>
    <w:rsid w:val="005738B8"/>
    <w:rsid w:val="00573D3C"/>
    <w:rsid w:val="00573D5D"/>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0DA3"/>
    <w:rsid w:val="00581121"/>
    <w:rsid w:val="00581854"/>
    <w:rsid w:val="00581917"/>
    <w:rsid w:val="00581EBD"/>
    <w:rsid w:val="00582035"/>
    <w:rsid w:val="0058280A"/>
    <w:rsid w:val="005829C7"/>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9F2"/>
    <w:rsid w:val="00587B4B"/>
    <w:rsid w:val="00587ED5"/>
    <w:rsid w:val="00590114"/>
    <w:rsid w:val="005901CA"/>
    <w:rsid w:val="00590262"/>
    <w:rsid w:val="00590CA4"/>
    <w:rsid w:val="00590F42"/>
    <w:rsid w:val="00591910"/>
    <w:rsid w:val="00591B1B"/>
    <w:rsid w:val="00591DA0"/>
    <w:rsid w:val="0059202B"/>
    <w:rsid w:val="005923FB"/>
    <w:rsid w:val="00592552"/>
    <w:rsid w:val="00592E63"/>
    <w:rsid w:val="00593909"/>
    <w:rsid w:val="00593B2A"/>
    <w:rsid w:val="00593F4F"/>
    <w:rsid w:val="00594E20"/>
    <w:rsid w:val="00594FE1"/>
    <w:rsid w:val="00595197"/>
    <w:rsid w:val="00595463"/>
    <w:rsid w:val="0059578F"/>
    <w:rsid w:val="00595814"/>
    <w:rsid w:val="00596342"/>
    <w:rsid w:val="005963C9"/>
    <w:rsid w:val="00596B56"/>
    <w:rsid w:val="00596F21"/>
    <w:rsid w:val="00596F3F"/>
    <w:rsid w:val="00597289"/>
    <w:rsid w:val="0059729A"/>
    <w:rsid w:val="00597506"/>
    <w:rsid w:val="005976C0"/>
    <w:rsid w:val="00597EE6"/>
    <w:rsid w:val="005A02D1"/>
    <w:rsid w:val="005A0417"/>
    <w:rsid w:val="005A082C"/>
    <w:rsid w:val="005A140E"/>
    <w:rsid w:val="005A1DA6"/>
    <w:rsid w:val="005A2761"/>
    <w:rsid w:val="005A2C47"/>
    <w:rsid w:val="005A2D82"/>
    <w:rsid w:val="005A2D91"/>
    <w:rsid w:val="005A3899"/>
    <w:rsid w:val="005A38D0"/>
    <w:rsid w:val="005A3B7D"/>
    <w:rsid w:val="005A3D1F"/>
    <w:rsid w:val="005A4020"/>
    <w:rsid w:val="005A4053"/>
    <w:rsid w:val="005A416E"/>
    <w:rsid w:val="005A497F"/>
    <w:rsid w:val="005A4C38"/>
    <w:rsid w:val="005A4D18"/>
    <w:rsid w:val="005A4EFD"/>
    <w:rsid w:val="005A5467"/>
    <w:rsid w:val="005A5AA0"/>
    <w:rsid w:val="005A646B"/>
    <w:rsid w:val="005A6525"/>
    <w:rsid w:val="005A68B7"/>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43F"/>
    <w:rsid w:val="005B07DF"/>
    <w:rsid w:val="005B0886"/>
    <w:rsid w:val="005B0C53"/>
    <w:rsid w:val="005B0E81"/>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7F8"/>
    <w:rsid w:val="005B6845"/>
    <w:rsid w:val="005B69A3"/>
    <w:rsid w:val="005B72F1"/>
    <w:rsid w:val="005B7467"/>
    <w:rsid w:val="005C0665"/>
    <w:rsid w:val="005C0BC2"/>
    <w:rsid w:val="005C0E4B"/>
    <w:rsid w:val="005C0E66"/>
    <w:rsid w:val="005C0FBD"/>
    <w:rsid w:val="005C111A"/>
    <w:rsid w:val="005C1181"/>
    <w:rsid w:val="005C1526"/>
    <w:rsid w:val="005C1B1F"/>
    <w:rsid w:val="005C1B42"/>
    <w:rsid w:val="005C1BEE"/>
    <w:rsid w:val="005C1F41"/>
    <w:rsid w:val="005C2065"/>
    <w:rsid w:val="005C20F4"/>
    <w:rsid w:val="005C22F4"/>
    <w:rsid w:val="005C2348"/>
    <w:rsid w:val="005C273E"/>
    <w:rsid w:val="005C2760"/>
    <w:rsid w:val="005C2881"/>
    <w:rsid w:val="005C2950"/>
    <w:rsid w:val="005C325C"/>
    <w:rsid w:val="005C331D"/>
    <w:rsid w:val="005C35BC"/>
    <w:rsid w:val="005C37D8"/>
    <w:rsid w:val="005C38B7"/>
    <w:rsid w:val="005C3D6E"/>
    <w:rsid w:val="005C40E7"/>
    <w:rsid w:val="005C4510"/>
    <w:rsid w:val="005C51FD"/>
    <w:rsid w:val="005C5450"/>
    <w:rsid w:val="005C546D"/>
    <w:rsid w:val="005C548A"/>
    <w:rsid w:val="005C59C0"/>
    <w:rsid w:val="005C59E6"/>
    <w:rsid w:val="005C5C93"/>
    <w:rsid w:val="005C63E9"/>
    <w:rsid w:val="005C6584"/>
    <w:rsid w:val="005C6AB2"/>
    <w:rsid w:val="005C6F95"/>
    <w:rsid w:val="005C6FA8"/>
    <w:rsid w:val="005C73E7"/>
    <w:rsid w:val="005D00C4"/>
    <w:rsid w:val="005D026A"/>
    <w:rsid w:val="005D0D55"/>
    <w:rsid w:val="005D1204"/>
    <w:rsid w:val="005D13AD"/>
    <w:rsid w:val="005D159C"/>
    <w:rsid w:val="005D1A9B"/>
    <w:rsid w:val="005D1AF8"/>
    <w:rsid w:val="005D1D94"/>
    <w:rsid w:val="005D2140"/>
    <w:rsid w:val="005D22B7"/>
    <w:rsid w:val="005D2C89"/>
    <w:rsid w:val="005D3153"/>
    <w:rsid w:val="005D34BA"/>
    <w:rsid w:val="005D379F"/>
    <w:rsid w:val="005D3CA7"/>
    <w:rsid w:val="005D3D29"/>
    <w:rsid w:val="005D3DD7"/>
    <w:rsid w:val="005D445E"/>
    <w:rsid w:val="005D47B2"/>
    <w:rsid w:val="005D4A14"/>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3A9"/>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7F6"/>
    <w:rsid w:val="005E58FB"/>
    <w:rsid w:val="005E5A1F"/>
    <w:rsid w:val="005E5AF6"/>
    <w:rsid w:val="005E5B61"/>
    <w:rsid w:val="005E5C33"/>
    <w:rsid w:val="005E5DFC"/>
    <w:rsid w:val="005E5E2B"/>
    <w:rsid w:val="005E6625"/>
    <w:rsid w:val="005E697B"/>
    <w:rsid w:val="005E6E9D"/>
    <w:rsid w:val="005E7514"/>
    <w:rsid w:val="005E75FA"/>
    <w:rsid w:val="005E783A"/>
    <w:rsid w:val="005E79EB"/>
    <w:rsid w:val="005E7B1C"/>
    <w:rsid w:val="005F0142"/>
    <w:rsid w:val="005F09B1"/>
    <w:rsid w:val="005F0AF1"/>
    <w:rsid w:val="005F0C85"/>
    <w:rsid w:val="005F1E9D"/>
    <w:rsid w:val="005F23F6"/>
    <w:rsid w:val="005F258D"/>
    <w:rsid w:val="005F2783"/>
    <w:rsid w:val="005F285B"/>
    <w:rsid w:val="005F2D90"/>
    <w:rsid w:val="005F2DE3"/>
    <w:rsid w:val="005F3273"/>
    <w:rsid w:val="005F3280"/>
    <w:rsid w:val="005F4595"/>
    <w:rsid w:val="005F46B0"/>
    <w:rsid w:val="005F51B5"/>
    <w:rsid w:val="005F53BA"/>
    <w:rsid w:val="005F5538"/>
    <w:rsid w:val="005F59D6"/>
    <w:rsid w:val="005F5B95"/>
    <w:rsid w:val="005F5D96"/>
    <w:rsid w:val="005F5F8F"/>
    <w:rsid w:val="005F653E"/>
    <w:rsid w:val="005F681D"/>
    <w:rsid w:val="005F69CE"/>
    <w:rsid w:val="005F7151"/>
    <w:rsid w:val="005F7AF3"/>
    <w:rsid w:val="005F7C06"/>
    <w:rsid w:val="005F7C46"/>
    <w:rsid w:val="005F7DBE"/>
    <w:rsid w:val="006002C7"/>
    <w:rsid w:val="0060048A"/>
    <w:rsid w:val="006007FB"/>
    <w:rsid w:val="00600881"/>
    <w:rsid w:val="00601AD6"/>
    <w:rsid w:val="00601B92"/>
    <w:rsid w:val="00601DBF"/>
    <w:rsid w:val="006020CD"/>
    <w:rsid w:val="00602575"/>
    <w:rsid w:val="0060319D"/>
    <w:rsid w:val="006031B8"/>
    <w:rsid w:val="006034C1"/>
    <w:rsid w:val="00603823"/>
    <w:rsid w:val="00603A81"/>
    <w:rsid w:val="00603BE9"/>
    <w:rsid w:val="00603DE1"/>
    <w:rsid w:val="006040EE"/>
    <w:rsid w:val="00605107"/>
    <w:rsid w:val="00605158"/>
    <w:rsid w:val="006052DE"/>
    <w:rsid w:val="0060569F"/>
    <w:rsid w:val="00605D35"/>
    <w:rsid w:val="00605E53"/>
    <w:rsid w:val="006064B2"/>
    <w:rsid w:val="006069E4"/>
    <w:rsid w:val="00606BB8"/>
    <w:rsid w:val="00606CCF"/>
    <w:rsid w:val="00606DB5"/>
    <w:rsid w:val="00607639"/>
    <w:rsid w:val="00607AA0"/>
    <w:rsid w:val="00610547"/>
    <w:rsid w:val="00610587"/>
    <w:rsid w:val="00610688"/>
    <w:rsid w:val="00610D43"/>
    <w:rsid w:val="00610DAD"/>
    <w:rsid w:val="00610DEF"/>
    <w:rsid w:val="00610E04"/>
    <w:rsid w:val="00611588"/>
    <w:rsid w:val="006115EF"/>
    <w:rsid w:val="00611761"/>
    <w:rsid w:val="006119E3"/>
    <w:rsid w:val="00611B12"/>
    <w:rsid w:val="00611E5A"/>
    <w:rsid w:val="00612429"/>
    <w:rsid w:val="00612973"/>
    <w:rsid w:val="006134A5"/>
    <w:rsid w:val="006136A3"/>
    <w:rsid w:val="00613A37"/>
    <w:rsid w:val="00613EA9"/>
    <w:rsid w:val="00614009"/>
    <w:rsid w:val="00614498"/>
    <w:rsid w:val="006148D4"/>
    <w:rsid w:val="00614992"/>
    <w:rsid w:val="00614CE9"/>
    <w:rsid w:val="00614D62"/>
    <w:rsid w:val="00615055"/>
    <w:rsid w:val="006150CE"/>
    <w:rsid w:val="00615810"/>
    <w:rsid w:val="0061598E"/>
    <w:rsid w:val="00616068"/>
    <w:rsid w:val="00616152"/>
    <w:rsid w:val="00616253"/>
    <w:rsid w:val="00616286"/>
    <w:rsid w:val="00616537"/>
    <w:rsid w:val="00616CE2"/>
    <w:rsid w:val="0061731A"/>
    <w:rsid w:val="00617548"/>
    <w:rsid w:val="00617A11"/>
    <w:rsid w:val="00617C77"/>
    <w:rsid w:val="00617DE6"/>
    <w:rsid w:val="00617E61"/>
    <w:rsid w:val="00617E70"/>
    <w:rsid w:val="00617E72"/>
    <w:rsid w:val="0062014C"/>
    <w:rsid w:val="00620325"/>
    <w:rsid w:val="006203D7"/>
    <w:rsid w:val="00620735"/>
    <w:rsid w:val="00620D94"/>
    <w:rsid w:val="00620E3A"/>
    <w:rsid w:val="00621736"/>
    <w:rsid w:val="00621E39"/>
    <w:rsid w:val="00621EA3"/>
    <w:rsid w:val="006221F3"/>
    <w:rsid w:val="00622202"/>
    <w:rsid w:val="006225E1"/>
    <w:rsid w:val="00622E62"/>
    <w:rsid w:val="006233FC"/>
    <w:rsid w:val="006236F1"/>
    <w:rsid w:val="00623867"/>
    <w:rsid w:val="0062392D"/>
    <w:rsid w:val="00623AE5"/>
    <w:rsid w:val="00623D8C"/>
    <w:rsid w:val="00623E36"/>
    <w:rsid w:val="0062468B"/>
    <w:rsid w:val="00624AB5"/>
    <w:rsid w:val="00624B50"/>
    <w:rsid w:val="00624E3F"/>
    <w:rsid w:val="0062520E"/>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A29"/>
    <w:rsid w:val="00631D05"/>
    <w:rsid w:val="0063218A"/>
    <w:rsid w:val="006321C8"/>
    <w:rsid w:val="00632464"/>
    <w:rsid w:val="00632C11"/>
    <w:rsid w:val="00633325"/>
    <w:rsid w:val="00633A31"/>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DE1"/>
    <w:rsid w:val="00637F74"/>
    <w:rsid w:val="006401AE"/>
    <w:rsid w:val="00640201"/>
    <w:rsid w:val="00640229"/>
    <w:rsid w:val="0064030A"/>
    <w:rsid w:val="006403C1"/>
    <w:rsid w:val="006408A3"/>
    <w:rsid w:val="00640959"/>
    <w:rsid w:val="00640B9F"/>
    <w:rsid w:val="00640C8D"/>
    <w:rsid w:val="006413DE"/>
    <w:rsid w:val="0064185C"/>
    <w:rsid w:val="00641896"/>
    <w:rsid w:val="00641B16"/>
    <w:rsid w:val="0064248A"/>
    <w:rsid w:val="00642A68"/>
    <w:rsid w:val="00642AD6"/>
    <w:rsid w:val="0064307E"/>
    <w:rsid w:val="0064327C"/>
    <w:rsid w:val="0064350E"/>
    <w:rsid w:val="006435FE"/>
    <w:rsid w:val="00644031"/>
    <w:rsid w:val="00644548"/>
    <w:rsid w:val="00644A7E"/>
    <w:rsid w:val="00644A93"/>
    <w:rsid w:val="00644E14"/>
    <w:rsid w:val="00644F5B"/>
    <w:rsid w:val="0064536B"/>
    <w:rsid w:val="00645AB6"/>
    <w:rsid w:val="00645BF6"/>
    <w:rsid w:val="00645E05"/>
    <w:rsid w:val="00645FAF"/>
    <w:rsid w:val="00646732"/>
    <w:rsid w:val="00646DA8"/>
    <w:rsid w:val="006474C4"/>
    <w:rsid w:val="0064781A"/>
    <w:rsid w:val="00647FD6"/>
    <w:rsid w:val="00647FF6"/>
    <w:rsid w:val="0065024E"/>
    <w:rsid w:val="00650F4C"/>
    <w:rsid w:val="006516A3"/>
    <w:rsid w:val="006519DF"/>
    <w:rsid w:val="00651DB0"/>
    <w:rsid w:val="006520C6"/>
    <w:rsid w:val="0065262B"/>
    <w:rsid w:val="00652C76"/>
    <w:rsid w:val="00652EF0"/>
    <w:rsid w:val="00653254"/>
    <w:rsid w:val="00653727"/>
    <w:rsid w:val="00653805"/>
    <w:rsid w:val="00653E9D"/>
    <w:rsid w:val="0065411E"/>
    <w:rsid w:val="00654545"/>
    <w:rsid w:val="00654D8E"/>
    <w:rsid w:val="00654E90"/>
    <w:rsid w:val="0065516C"/>
    <w:rsid w:val="00655C54"/>
    <w:rsid w:val="00655DE8"/>
    <w:rsid w:val="00655FB2"/>
    <w:rsid w:val="00656052"/>
    <w:rsid w:val="006564A0"/>
    <w:rsid w:val="006564E1"/>
    <w:rsid w:val="00656539"/>
    <w:rsid w:val="00657002"/>
    <w:rsid w:val="00657174"/>
    <w:rsid w:val="0065743A"/>
    <w:rsid w:val="0065769B"/>
    <w:rsid w:val="00657C47"/>
    <w:rsid w:val="00657FE2"/>
    <w:rsid w:val="006600A2"/>
    <w:rsid w:val="006600BE"/>
    <w:rsid w:val="00660141"/>
    <w:rsid w:val="0066093A"/>
    <w:rsid w:val="0066098C"/>
    <w:rsid w:val="006609FE"/>
    <w:rsid w:val="00660CD0"/>
    <w:rsid w:val="006618FE"/>
    <w:rsid w:val="00661AA9"/>
    <w:rsid w:val="00661B95"/>
    <w:rsid w:val="006623D3"/>
    <w:rsid w:val="006627BC"/>
    <w:rsid w:val="00662831"/>
    <w:rsid w:val="00662BC7"/>
    <w:rsid w:val="00663215"/>
    <w:rsid w:val="00663385"/>
    <w:rsid w:val="006639E4"/>
    <w:rsid w:val="00663A59"/>
    <w:rsid w:val="006641C5"/>
    <w:rsid w:val="00664698"/>
    <w:rsid w:val="00664FC6"/>
    <w:rsid w:val="0066504C"/>
    <w:rsid w:val="00665A0B"/>
    <w:rsid w:val="00665B05"/>
    <w:rsid w:val="00665D87"/>
    <w:rsid w:val="00666411"/>
    <w:rsid w:val="00666A6A"/>
    <w:rsid w:val="00666AFF"/>
    <w:rsid w:val="00666D95"/>
    <w:rsid w:val="00666EE8"/>
    <w:rsid w:val="00667314"/>
    <w:rsid w:val="006678EC"/>
    <w:rsid w:val="00667AAC"/>
    <w:rsid w:val="00667E52"/>
    <w:rsid w:val="006706B5"/>
    <w:rsid w:val="006706B8"/>
    <w:rsid w:val="00670807"/>
    <w:rsid w:val="00670932"/>
    <w:rsid w:val="00670B0D"/>
    <w:rsid w:val="00670C27"/>
    <w:rsid w:val="0067164E"/>
    <w:rsid w:val="00671848"/>
    <w:rsid w:val="00671AEB"/>
    <w:rsid w:val="00671D93"/>
    <w:rsid w:val="00672338"/>
    <w:rsid w:val="0067245F"/>
    <w:rsid w:val="006729FF"/>
    <w:rsid w:val="00673634"/>
    <w:rsid w:val="00673ACF"/>
    <w:rsid w:val="00673C01"/>
    <w:rsid w:val="00673F23"/>
    <w:rsid w:val="00673F27"/>
    <w:rsid w:val="00674110"/>
    <w:rsid w:val="00674FC9"/>
    <w:rsid w:val="006751D5"/>
    <w:rsid w:val="00675A53"/>
    <w:rsid w:val="00675B2A"/>
    <w:rsid w:val="00675B31"/>
    <w:rsid w:val="00675CD3"/>
    <w:rsid w:val="00675D14"/>
    <w:rsid w:val="00676763"/>
    <w:rsid w:val="00676F9C"/>
    <w:rsid w:val="006770C2"/>
    <w:rsid w:val="006773A0"/>
    <w:rsid w:val="006800BD"/>
    <w:rsid w:val="006802FE"/>
    <w:rsid w:val="0068040C"/>
    <w:rsid w:val="006808B2"/>
    <w:rsid w:val="00680BAF"/>
    <w:rsid w:val="00680C34"/>
    <w:rsid w:val="00680C8A"/>
    <w:rsid w:val="00680E48"/>
    <w:rsid w:val="00680E4F"/>
    <w:rsid w:val="006819B1"/>
    <w:rsid w:val="00682496"/>
    <w:rsid w:val="00682540"/>
    <w:rsid w:val="0068258A"/>
    <w:rsid w:val="00682C0D"/>
    <w:rsid w:val="00682FFD"/>
    <w:rsid w:val="00683407"/>
    <w:rsid w:val="00683E00"/>
    <w:rsid w:val="00684490"/>
    <w:rsid w:val="006846B9"/>
    <w:rsid w:val="006847BC"/>
    <w:rsid w:val="0068536D"/>
    <w:rsid w:val="006853BF"/>
    <w:rsid w:val="00685479"/>
    <w:rsid w:val="00685743"/>
    <w:rsid w:val="006857B4"/>
    <w:rsid w:val="00685986"/>
    <w:rsid w:val="00685F0F"/>
    <w:rsid w:val="00685FED"/>
    <w:rsid w:val="00686265"/>
    <w:rsid w:val="00686312"/>
    <w:rsid w:val="00686371"/>
    <w:rsid w:val="006863BF"/>
    <w:rsid w:val="00686661"/>
    <w:rsid w:val="00686A68"/>
    <w:rsid w:val="00686BAE"/>
    <w:rsid w:val="006871F7"/>
    <w:rsid w:val="00687B9B"/>
    <w:rsid w:val="00687E88"/>
    <w:rsid w:val="0069012F"/>
    <w:rsid w:val="006905BC"/>
    <w:rsid w:val="00690869"/>
    <w:rsid w:val="006909CD"/>
    <w:rsid w:val="00691110"/>
    <w:rsid w:val="0069131C"/>
    <w:rsid w:val="006913B5"/>
    <w:rsid w:val="006915CE"/>
    <w:rsid w:val="0069160E"/>
    <w:rsid w:val="006926B9"/>
    <w:rsid w:val="00692ACF"/>
    <w:rsid w:val="00693349"/>
    <w:rsid w:val="00694306"/>
    <w:rsid w:val="0069438B"/>
    <w:rsid w:val="00694459"/>
    <w:rsid w:val="00694671"/>
    <w:rsid w:val="00694672"/>
    <w:rsid w:val="00694922"/>
    <w:rsid w:val="00694BA4"/>
    <w:rsid w:val="006950A7"/>
    <w:rsid w:val="0069534B"/>
    <w:rsid w:val="00695D93"/>
    <w:rsid w:val="00695E82"/>
    <w:rsid w:val="0069637E"/>
    <w:rsid w:val="00696542"/>
    <w:rsid w:val="00696544"/>
    <w:rsid w:val="00696594"/>
    <w:rsid w:val="00696814"/>
    <w:rsid w:val="00696A71"/>
    <w:rsid w:val="006972C3"/>
    <w:rsid w:val="0069795D"/>
    <w:rsid w:val="00697D99"/>
    <w:rsid w:val="00697EFE"/>
    <w:rsid w:val="006A02DA"/>
    <w:rsid w:val="006A0598"/>
    <w:rsid w:val="006A08B4"/>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5A32"/>
    <w:rsid w:val="006A616C"/>
    <w:rsid w:val="006A617B"/>
    <w:rsid w:val="006A630B"/>
    <w:rsid w:val="006A68CC"/>
    <w:rsid w:val="006A6A25"/>
    <w:rsid w:val="006A6B2F"/>
    <w:rsid w:val="006A6BD8"/>
    <w:rsid w:val="006A7122"/>
    <w:rsid w:val="006A749C"/>
    <w:rsid w:val="006A785F"/>
    <w:rsid w:val="006A7A92"/>
    <w:rsid w:val="006A7AAC"/>
    <w:rsid w:val="006A7D95"/>
    <w:rsid w:val="006B02E7"/>
    <w:rsid w:val="006B0322"/>
    <w:rsid w:val="006B0555"/>
    <w:rsid w:val="006B0591"/>
    <w:rsid w:val="006B09B8"/>
    <w:rsid w:val="006B0D77"/>
    <w:rsid w:val="006B10A8"/>
    <w:rsid w:val="006B1163"/>
    <w:rsid w:val="006B1327"/>
    <w:rsid w:val="006B1636"/>
    <w:rsid w:val="006B16FE"/>
    <w:rsid w:val="006B1956"/>
    <w:rsid w:val="006B1A39"/>
    <w:rsid w:val="006B1B34"/>
    <w:rsid w:val="006B218F"/>
    <w:rsid w:val="006B27A3"/>
    <w:rsid w:val="006B2B92"/>
    <w:rsid w:val="006B2EC1"/>
    <w:rsid w:val="006B315B"/>
    <w:rsid w:val="006B3648"/>
    <w:rsid w:val="006B3D7D"/>
    <w:rsid w:val="006B458C"/>
    <w:rsid w:val="006B45BE"/>
    <w:rsid w:val="006B4B06"/>
    <w:rsid w:val="006B4FC0"/>
    <w:rsid w:val="006B519E"/>
    <w:rsid w:val="006B54E6"/>
    <w:rsid w:val="006B5EB3"/>
    <w:rsid w:val="006B6942"/>
    <w:rsid w:val="006B69B7"/>
    <w:rsid w:val="006B6C23"/>
    <w:rsid w:val="006B6CD4"/>
    <w:rsid w:val="006B6D66"/>
    <w:rsid w:val="006B7342"/>
    <w:rsid w:val="006B73BF"/>
    <w:rsid w:val="006B7B5F"/>
    <w:rsid w:val="006C04FE"/>
    <w:rsid w:val="006C0A03"/>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C9D"/>
    <w:rsid w:val="006C4E9C"/>
    <w:rsid w:val="006C525F"/>
    <w:rsid w:val="006C5384"/>
    <w:rsid w:val="006C5670"/>
    <w:rsid w:val="006C5AFD"/>
    <w:rsid w:val="006C6658"/>
    <w:rsid w:val="006C69C5"/>
    <w:rsid w:val="006C6B3D"/>
    <w:rsid w:val="006C6C33"/>
    <w:rsid w:val="006C6F6D"/>
    <w:rsid w:val="006C7896"/>
    <w:rsid w:val="006C7AB5"/>
    <w:rsid w:val="006C7B8B"/>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3C7C"/>
    <w:rsid w:val="006D40DD"/>
    <w:rsid w:val="006D44A4"/>
    <w:rsid w:val="006D46A3"/>
    <w:rsid w:val="006D55A3"/>
    <w:rsid w:val="006D5894"/>
    <w:rsid w:val="006D58C8"/>
    <w:rsid w:val="006D5A2F"/>
    <w:rsid w:val="006D5F97"/>
    <w:rsid w:val="006D6D5B"/>
    <w:rsid w:val="006D6E16"/>
    <w:rsid w:val="006D728C"/>
    <w:rsid w:val="006D73DF"/>
    <w:rsid w:val="006D7486"/>
    <w:rsid w:val="006D7B0F"/>
    <w:rsid w:val="006D7BC1"/>
    <w:rsid w:val="006D7FB6"/>
    <w:rsid w:val="006E01BC"/>
    <w:rsid w:val="006E0277"/>
    <w:rsid w:val="006E02A0"/>
    <w:rsid w:val="006E0483"/>
    <w:rsid w:val="006E0785"/>
    <w:rsid w:val="006E08D3"/>
    <w:rsid w:val="006E0F30"/>
    <w:rsid w:val="006E146D"/>
    <w:rsid w:val="006E1692"/>
    <w:rsid w:val="006E1788"/>
    <w:rsid w:val="006E1BE6"/>
    <w:rsid w:val="006E1F2D"/>
    <w:rsid w:val="006E1FD4"/>
    <w:rsid w:val="006E2420"/>
    <w:rsid w:val="006E2990"/>
    <w:rsid w:val="006E2A29"/>
    <w:rsid w:val="006E304F"/>
    <w:rsid w:val="006E3DBB"/>
    <w:rsid w:val="006E422C"/>
    <w:rsid w:val="006E431D"/>
    <w:rsid w:val="006E44BB"/>
    <w:rsid w:val="006E4952"/>
    <w:rsid w:val="006E4CC2"/>
    <w:rsid w:val="006E629C"/>
    <w:rsid w:val="006E6749"/>
    <w:rsid w:val="006E6CF0"/>
    <w:rsid w:val="006E7201"/>
    <w:rsid w:val="006E73BC"/>
    <w:rsid w:val="006E7829"/>
    <w:rsid w:val="006E7B1D"/>
    <w:rsid w:val="006E7FF1"/>
    <w:rsid w:val="006F06CE"/>
    <w:rsid w:val="006F0C48"/>
    <w:rsid w:val="006F0D46"/>
    <w:rsid w:val="006F0FA3"/>
    <w:rsid w:val="006F10A2"/>
    <w:rsid w:val="006F1497"/>
    <w:rsid w:val="006F16E1"/>
    <w:rsid w:val="006F1743"/>
    <w:rsid w:val="006F17AB"/>
    <w:rsid w:val="006F1A47"/>
    <w:rsid w:val="006F1E76"/>
    <w:rsid w:val="006F232B"/>
    <w:rsid w:val="006F2338"/>
    <w:rsid w:val="006F2397"/>
    <w:rsid w:val="006F24D8"/>
    <w:rsid w:val="006F2563"/>
    <w:rsid w:val="006F296B"/>
    <w:rsid w:val="006F2ABC"/>
    <w:rsid w:val="006F2D04"/>
    <w:rsid w:val="006F312B"/>
    <w:rsid w:val="006F3B4E"/>
    <w:rsid w:val="006F3BA6"/>
    <w:rsid w:val="006F3F17"/>
    <w:rsid w:val="006F3F44"/>
    <w:rsid w:val="006F41A8"/>
    <w:rsid w:val="006F44B8"/>
    <w:rsid w:val="006F47A8"/>
    <w:rsid w:val="006F5B53"/>
    <w:rsid w:val="006F5C21"/>
    <w:rsid w:val="006F601D"/>
    <w:rsid w:val="006F60F8"/>
    <w:rsid w:val="006F613C"/>
    <w:rsid w:val="006F659B"/>
    <w:rsid w:val="006F6EB4"/>
    <w:rsid w:val="006F6FD8"/>
    <w:rsid w:val="006F7A80"/>
    <w:rsid w:val="006F7B43"/>
    <w:rsid w:val="006F7EE5"/>
    <w:rsid w:val="0070001D"/>
    <w:rsid w:val="0070054F"/>
    <w:rsid w:val="00700564"/>
    <w:rsid w:val="00700884"/>
    <w:rsid w:val="00701021"/>
    <w:rsid w:val="0070123F"/>
    <w:rsid w:val="0070124A"/>
    <w:rsid w:val="0070181C"/>
    <w:rsid w:val="00701CE2"/>
    <w:rsid w:val="00702385"/>
    <w:rsid w:val="007024AB"/>
    <w:rsid w:val="00703A25"/>
    <w:rsid w:val="00703B31"/>
    <w:rsid w:val="00703E39"/>
    <w:rsid w:val="007041F6"/>
    <w:rsid w:val="00704238"/>
    <w:rsid w:val="0070425E"/>
    <w:rsid w:val="00704615"/>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1CFA"/>
    <w:rsid w:val="00712AA6"/>
    <w:rsid w:val="00712E49"/>
    <w:rsid w:val="007134CE"/>
    <w:rsid w:val="0071362D"/>
    <w:rsid w:val="00713755"/>
    <w:rsid w:val="007138EE"/>
    <w:rsid w:val="00713E5D"/>
    <w:rsid w:val="00713F5C"/>
    <w:rsid w:val="00714118"/>
    <w:rsid w:val="0071442F"/>
    <w:rsid w:val="007144F0"/>
    <w:rsid w:val="007154A5"/>
    <w:rsid w:val="00715988"/>
    <w:rsid w:val="00716EEB"/>
    <w:rsid w:val="007172EC"/>
    <w:rsid w:val="00717820"/>
    <w:rsid w:val="00717837"/>
    <w:rsid w:val="00720625"/>
    <w:rsid w:val="0072094B"/>
    <w:rsid w:val="00720C0B"/>
    <w:rsid w:val="00721088"/>
    <w:rsid w:val="00721322"/>
    <w:rsid w:val="0072133A"/>
    <w:rsid w:val="00721F67"/>
    <w:rsid w:val="007229FE"/>
    <w:rsid w:val="00722CB3"/>
    <w:rsid w:val="00722D86"/>
    <w:rsid w:val="00723616"/>
    <w:rsid w:val="00723639"/>
    <w:rsid w:val="00723818"/>
    <w:rsid w:val="00723AAA"/>
    <w:rsid w:val="00723C2F"/>
    <w:rsid w:val="00724E83"/>
    <w:rsid w:val="00725176"/>
    <w:rsid w:val="0072525F"/>
    <w:rsid w:val="00725523"/>
    <w:rsid w:val="0072595D"/>
    <w:rsid w:val="00725A16"/>
    <w:rsid w:val="00725C31"/>
    <w:rsid w:val="007264EE"/>
    <w:rsid w:val="0072746E"/>
    <w:rsid w:val="007274A3"/>
    <w:rsid w:val="00727749"/>
    <w:rsid w:val="00727ADD"/>
    <w:rsid w:val="00730077"/>
    <w:rsid w:val="00730137"/>
    <w:rsid w:val="007306CE"/>
    <w:rsid w:val="00730830"/>
    <w:rsid w:val="0073099F"/>
    <w:rsid w:val="00730A8E"/>
    <w:rsid w:val="00731816"/>
    <w:rsid w:val="00731908"/>
    <w:rsid w:val="00731BB8"/>
    <w:rsid w:val="00731BE5"/>
    <w:rsid w:val="00731D7E"/>
    <w:rsid w:val="00731EA5"/>
    <w:rsid w:val="007320A5"/>
    <w:rsid w:val="007320AC"/>
    <w:rsid w:val="007321E8"/>
    <w:rsid w:val="007327D6"/>
    <w:rsid w:val="00733B58"/>
    <w:rsid w:val="00733D38"/>
    <w:rsid w:val="00733FAF"/>
    <w:rsid w:val="00734409"/>
    <w:rsid w:val="007344A4"/>
    <w:rsid w:val="00734852"/>
    <w:rsid w:val="00734AE4"/>
    <w:rsid w:val="00734C6B"/>
    <w:rsid w:val="00735487"/>
    <w:rsid w:val="00735BCF"/>
    <w:rsid w:val="00735EFA"/>
    <w:rsid w:val="007361B3"/>
    <w:rsid w:val="00736204"/>
    <w:rsid w:val="00736991"/>
    <w:rsid w:val="00736DA1"/>
    <w:rsid w:val="007370C6"/>
    <w:rsid w:val="0073798A"/>
    <w:rsid w:val="00737CD0"/>
    <w:rsid w:val="00737D9B"/>
    <w:rsid w:val="00737F0C"/>
    <w:rsid w:val="00740132"/>
    <w:rsid w:val="00740575"/>
    <w:rsid w:val="0074083E"/>
    <w:rsid w:val="00740E2A"/>
    <w:rsid w:val="007412AE"/>
    <w:rsid w:val="0074169E"/>
    <w:rsid w:val="007419C4"/>
    <w:rsid w:val="00741C79"/>
    <w:rsid w:val="00741CD0"/>
    <w:rsid w:val="00741CE3"/>
    <w:rsid w:val="00742668"/>
    <w:rsid w:val="00742798"/>
    <w:rsid w:val="00742B8F"/>
    <w:rsid w:val="00742D4F"/>
    <w:rsid w:val="00742D6D"/>
    <w:rsid w:val="0074306B"/>
    <w:rsid w:val="007437A9"/>
    <w:rsid w:val="00743F5D"/>
    <w:rsid w:val="00743F83"/>
    <w:rsid w:val="0074415E"/>
    <w:rsid w:val="00744A0A"/>
    <w:rsid w:val="00744B95"/>
    <w:rsid w:val="00744CD9"/>
    <w:rsid w:val="00744D8A"/>
    <w:rsid w:val="00745165"/>
    <w:rsid w:val="007451BC"/>
    <w:rsid w:val="007451F3"/>
    <w:rsid w:val="00745399"/>
    <w:rsid w:val="0074559D"/>
    <w:rsid w:val="00745BE2"/>
    <w:rsid w:val="00746782"/>
    <w:rsid w:val="007468A5"/>
    <w:rsid w:val="00746992"/>
    <w:rsid w:val="00746B89"/>
    <w:rsid w:val="00746BF5"/>
    <w:rsid w:val="00746F4E"/>
    <w:rsid w:val="007470A4"/>
    <w:rsid w:val="0074719C"/>
    <w:rsid w:val="00747508"/>
    <w:rsid w:val="00747595"/>
    <w:rsid w:val="0074764E"/>
    <w:rsid w:val="007477D3"/>
    <w:rsid w:val="00747835"/>
    <w:rsid w:val="0074796F"/>
    <w:rsid w:val="007479D1"/>
    <w:rsid w:val="00747A35"/>
    <w:rsid w:val="00750002"/>
    <w:rsid w:val="00750063"/>
    <w:rsid w:val="00750404"/>
    <w:rsid w:val="007505BE"/>
    <w:rsid w:val="007508B8"/>
    <w:rsid w:val="00750CEF"/>
    <w:rsid w:val="00750DFB"/>
    <w:rsid w:val="00750F67"/>
    <w:rsid w:val="0075108B"/>
    <w:rsid w:val="00751215"/>
    <w:rsid w:val="007512F6"/>
    <w:rsid w:val="00751C7D"/>
    <w:rsid w:val="00751FDD"/>
    <w:rsid w:val="00752599"/>
    <w:rsid w:val="00752694"/>
    <w:rsid w:val="007527E3"/>
    <w:rsid w:val="0075303D"/>
    <w:rsid w:val="00753465"/>
    <w:rsid w:val="0075365E"/>
    <w:rsid w:val="00753688"/>
    <w:rsid w:val="007536A0"/>
    <w:rsid w:val="00753B8B"/>
    <w:rsid w:val="00754004"/>
    <w:rsid w:val="0075441D"/>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1FC7"/>
    <w:rsid w:val="0076240B"/>
    <w:rsid w:val="00762844"/>
    <w:rsid w:val="00762AA1"/>
    <w:rsid w:val="00762F05"/>
    <w:rsid w:val="00763369"/>
    <w:rsid w:val="0076345E"/>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68B"/>
    <w:rsid w:val="00767862"/>
    <w:rsid w:val="007679EB"/>
    <w:rsid w:val="00767B24"/>
    <w:rsid w:val="00767CB2"/>
    <w:rsid w:val="00767D64"/>
    <w:rsid w:val="00767DC5"/>
    <w:rsid w:val="007702B1"/>
    <w:rsid w:val="007704B9"/>
    <w:rsid w:val="00770830"/>
    <w:rsid w:val="00770975"/>
    <w:rsid w:val="00770A77"/>
    <w:rsid w:val="00770B7C"/>
    <w:rsid w:val="00771984"/>
    <w:rsid w:val="00771A63"/>
    <w:rsid w:val="00771E09"/>
    <w:rsid w:val="00771F4E"/>
    <w:rsid w:val="0077277E"/>
    <w:rsid w:val="00772A5A"/>
    <w:rsid w:val="00772FDC"/>
    <w:rsid w:val="007730EB"/>
    <w:rsid w:val="00773125"/>
    <w:rsid w:val="00773B30"/>
    <w:rsid w:val="00774298"/>
    <w:rsid w:val="0077430D"/>
    <w:rsid w:val="0077432A"/>
    <w:rsid w:val="00774591"/>
    <w:rsid w:val="007745A7"/>
    <w:rsid w:val="007745CE"/>
    <w:rsid w:val="007746B1"/>
    <w:rsid w:val="00774952"/>
    <w:rsid w:val="00774CFD"/>
    <w:rsid w:val="00775243"/>
    <w:rsid w:val="00775327"/>
    <w:rsid w:val="0077547C"/>
    <w:rsid w:val="00775534"/>
    <w:rsid w:val="007756D8"/>
    <w:rsid w:val="00775753"/>
    <w:rsid w:val="00775754"/>
    <w:rsid w:val="007757B9"/>
    <w:rsid w:val="00775A12"/>
    <w:rsid w:val="00776091"/>
    <w:rsid w:val="00776286"/>
    <w:rsid w:val="0077629F"/>
    <w:rsid w:val="00776378"/>
    <w:rsid w:val="007763B4"/>
    <w:rsid w:val="00776707"/>
    <w:rsid w:val="007768C5"/>
    <w:rsid w:val="0077715D"/>
    <w:rsid w:val="0077718C"/>
    <w:rsid w:val="00777339"/>
    <w:rsid w:val="00777A45"/>
    <w:rsid w:val="00777C47"/>
    <w:rsid w:val="007808A1"/>
    <w:rsid w:val="0078106A"/>
    <w:rsid w:val="00781D0B"/>
    <w:rsid w:val="00781F58"/>
    <w:rsid w:val="00781FFB"/>
    <w:rsid w:val="007823BC"/>
    <w:rsid w:val="007825BB"/>
    <w:rsid w:val="0078272A"/>
    <w:rsid w:val="00782915"/>
    <w:rsid w:val="0078293A"/>
    <w:rsid w:val="0078322F"/>
    <w:rsid w:val="00783457"/>
    <w:rsid w:val="00783B5E"/>
    <w:rsid w:val="00783FC3"/>
    <w:rsid w:val="0078433C"/>
    <w:rsid w:val="007847C5"/>
    <w:rsid w:val="00785587"/>
    <w:rsid w:val="007855F9"/>
    <w:rsid w:val="007857FE"/>
    <w:rsid w:val="00786187"/>
    <w:rsid w:val="00786AB9"/>
    <w:rsid w:val="007871A8"/>
    <w:rsid w:val="007873B0"/>
    <w:rsid w:val="00787E66"/>
    <w:rsid w:val="007909FB"/>
    <w:rsid w:val="00790EA8"/>
    <w:rsid w:val="00791058"/>
    <w:rsid w:val="00791399"/>
    <w:rsid w:val="0079192D"/>
    <w:rsid w:val="00791A9E"/>
    <w:rsid w:val="00791BD9"/>
    <w:rsid w:val="00791DE4"/>
    <w:rsid w:val="00791F87"/>
    <w:rsid w:val="007925AC"/>
    <w:rsid w:val="0079264C"/>
    <w:rsid w:val="00792AAD"/>
    <w:rsid w:val="00793443"/>
    <w:rsid w:val="007935E0"/>
    <w:rsid w:val="007938A0"/>
    <w:rsid w:val="00793F70"/>
    <w:rsid w:val="00794239"/>
    <w:rsid w:val="00794659"/>
    <w:rsid w:val="007946B3"/>
    <w:rsid w:val="007949C1"/>
    <w:rsid w:val="007949F6"/>
    <w:rsid w:val="00795002"/>
    <w:rsid w:val="0079522B"/>
    <w:rsid w:val="00795456"/>
    <w:rsid w:val="007956F9"/>
    <w:rsid w:val="00795825"/>
    <w:rsid w:val="007958AC"/>
    <w:rsid w:val="007958F1"/>
    <w:rsid w:val="00795CF9"/>
    <w:rsid w:val="00795D2C"/>
    <w:rsid w:val="007960BB"/>
    <w:rsid w:val="00796F24"/>
    <w:rsid w:val="0079715E"/>
    <w:rsid w:val="00797626"/>
    <w:rsid w:val="00797791"/>
    <w:rsid w:val="0079783F"/>
    <w:rsid w:val="007978C3"/>
    <w:rsid w:val="00797BC0"/>
    <w:rsid w:val="00797D5B"/>
    <w:rsid w:val="00797F08"/>
    <w:rsid w:val="007A00FF"/>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488"/>
    <w:rsid w:val="007A4877"/>
    <w:rsid w:val="007A4F76"/>
    <w:rsid w:val="007A5324"/>
    <w:rsid w:val="007A54CA"/>
    <w:rsid w:val="007A5B7A"/>
    <w:rsid w:val="007A6F60"/>
    <w:rsid w:val="007A6FE8"/>
    <w:rsid w:val="007A739A"/>
    <w:rsid w:val="007A7860"/>
    <w:rsid w:val="007A7AE5"/>
    <w:rsid w:val="007A7F8E"/>
    <w:rsid w:val="007B0152"/>
    <w:rsid w:val="007B0251"/>
    <w:rsid w:val="007B03A4"/>
    <w:rsid w:val="007B0486"/>
    <w:rsid w:val="007B050D"/>
    <w:rsid w:val="007B12F4"/>
    <w:rsid w:val="007B1453"/>
    <w:rsid w:val="007B1644"/>
    <w:rsid w:val="007B16EF"/>
    <w:rsid w:val="007B1D63"/>
    <w:rsid w:val="007B2688"/>
    <w:rsid w:val="007B2FB5"/>
    <w:rsid w:val="007B318B"/>
    <w:rsid w:val="007B39FB"/>
    <w:rsid w:val="007B3BBD"/>
    <w:rsid w:val="007B4671"/>
    <w:rsid w:val="007B47B0"/>
    <w:rsid w:val="007B4829"/>
    <w:rsid w:val="007B4A21"/>
    <w:rsid w:val="007B4C92"/>
    <w:rsid w:val="007B4EE5"/>
    <w:rsid w:val="007B5602"/>
    <w:rsid w:val="007B593E"/>
    <w:rsid w:val="007B5CAE"/>
    <w:rsid w:val="007B5EF3"/>
    <w:rsid w:val="007B6637"/>
    <w:rsid w:val="007B67F3"/>
    <w:rsid w:val="007B6A09"/>
    <w:rsid w:val="007B6C79"/>
    <w:rsid w:val="007B6E9D"/>
    <w:rsid w:val="007B7496"/>
    <w:rsid w:val="007B74BC"/>
    <w:rsid w:val="007B7975"/>
    <w:rsid w:val="007B7C8E"/>
    <w:rsid w:val="007B7E1F"/>
    <w:rsid w:val="007B7E6B"/>
    <w:rsid w:val="007B7F40"/>
    <w:rsid w:val="007B7FE1"/>
    <w:rsid w:val="007C002F"/>
    <w:rsid w:val="007C03E8"/>
    <w:rsid w:val="007C0489"/>
    <w:rsid w:val="007C0653"/>
    <w:rsid w:val="007C085E"/>
    <w:rsid w:val="007C0BE9"/>
    <w:rsid w:val="007C1137"/>
    <w:rsid w:val="007C1389"/>
    <w:rsid w:val="007C1728"/>
    <w:rsid w:val="007C1854"/>
    <w:rsid w:val="007C1A28"/>
    <w:rsid w:val="007C1AEF"/>
    <w:rsid w:val="007C275E"/>
    <w:rsid w:val="007C2CEB"/>
    <w:rsid w:val="007C32FA"/>
    <w:rsid w:val="007C365E"/>
    <w:rsid w:val="007C37AF"/>
    <w:rsid w:val="007C393A"/>
    <w:rsid w:val="007C3BB9"/>
    <w:rsid w:val="007C3CBD"/>
    <w:rsid w:val="007C5447"/>
    <w:rsid w:val="007C55DE"/>
    <w:rsid w:val="007C55F0"/>
    <w:rsid w:val="007C606B"/>
    <w:rsid w:val="007C62B3"/>
    <w:rsid w:val="007C6429"/>
    <w:rsid w:val="007C6BF7"/>
    <w:rsid w:val="007C742B"/>
    <w:rsid w:val="007C77E5"/>
    <w:rsid w:val="007C78B4"/>
    <w:rsid w:val="007C7DE7"/>
    <w:rsid w:val="007D01FF"/>
    <w:rsid w:val="007D051C"/>
    <w:rsid w:val="007D0C4F"/>
    <w:rsid w:val="007D1741"/>
    <w:rsid w:val="007D229E"/>
    <w:rsid w:val="007D2330"/>
    <w:rsid w:val="007D2437"/>
    <w:rsid w:val="007D244F"/>
    <w:rsid w:val="007D24D7"/>
    <w:rsid w:val="007D2637"/>
    <w:rsid w:val="007D287F"/>
    <w:rsid w:val="007D2931"/>
    <w:rsid w:val="007D2954"/>
    <w:rsid w:val="007D29BA"/>
    <w:rsid w:val="007D3022"/>
    <w:rsid w:val="007D3B95"/>
    <w:rsid w:val="007D3D8C"/>
    <w:rsid w:val="007D4224"/>
    <w:rsid w:val="007D4260"/>
    <w:rsid w:val="007D4593"/>
    <w:rsid w:val="007D48C1"/>
    <w:rsid w:val="007D4F2E"/>
    <w:rsid w:val="007D574F"/>
    <w:rsid w:val="007D5AD6"/>
    <w:rsid w:val="007D5F6B"/>
    <w:rsid w:val="007D64F6"/>
    <w:rsid w:val="007D661E"/>
    <w:rsid w:val="007D692E"/>
    <w:rsid w:val="007D742F"/>
    <w:rsid w:val="007D74EE"/>
    <w:rsid w:val="007D7814"/>
    <w:rsid w:val="007D7AAB"/>
    <w:rsid w:val="007D7FA7"/>
    <w:rsid w:val="007E018F"/>
    <w:rsid w:val="007E0697"/>
    <w:rsid w:val="007E0773"/>
    <w:rsid w:val="007E0EAE"/>
    <w:rsid w:val="007E1134"/>
    <w:rsid w:val="007E1719"/>
    <w:rsid w:val="007E1DD6"/>
    <w:rsid w:val="007E2296"/>
    <w:rsid w:val="007E22FB"/>
    <w:rsid w:val="007E2375"/>
    <w:rsid w:val="007E23FC"/>
    <w:rsid w:val="007E2742"/>
    <w:rsid w:val="007E2A08"/>
    <w:rsid w:val="007E34A6"/>
    <w:rsid w:val="007E3F5A"/>
    <w:rsid w:val="007E41AB"/>
    <w:rsid w:val="007E428B"/>
    <w:rsid w:val="007E44CA"/>
    <w:rsid w:val="007E48C2"/>
    <w:rsid w:val="007E4A8D"/>
    <w:rsid w:val="007E5515"/>
    <w:rsid w:val="007E5672"/>
    <w:rsid w:val="007E5953"/>
    <w:rsid w:val="007E5A8A"/>
    <w:rsid w:val="007E5E7B"/>
    <w:rsid w:val="007E6002"/>
    <w:rsid w:val="007E62FE"/>
    <w:rsid w:val="007E6343"/>
    <w:rsid w:val="007E65F8"/>
    <w:rsid w:val="007E6A65"/>
    <w:rsid w:val="007E7028"/>
    <w:rsid w:val="007E7409"/>
    <w:rsid w:val="007F0A69"/>
    <w:rsid w:val="007F0CB1"/>
    <w:rsid w:val="007F1310"/>
    <w:rsid w:val="007F1FCF"/>
    <w:rsid w:val="007F25FB"/>
    <w:rsid w:val="007F2995"/>
    <w:rsid w:val="007F2A60"/>
    <w:rsid w:val="007F2D27"/>
    <w:rsid w:val="007F3084"/>
    <w:rsid w:val="007F32AB"/>
    <w:rsid w:val="007F361C"/>
    <w:rsid w:val="007F39CE"/>
    <w:rsid w:val="007F3AE9"/>
    <w:rsid w:val="007F3B41"/>
    <w:rsid w:val="007F3B70"/>
    <w:rsid w:val="007F45C2"/>
    <w:rsid w:val="007F47D3"/>
    <w:rsid w:val="007F4CAE"/>
    <w:rsid w:val="007F4D77"/>
    <w:rsid w:val="007F4F5F"/>
    <w:rsid w:val="007F517A"/>
    <w:rsid w:val="007F527F"/>
    <w:rsid w:val="007F5A70"/>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6AF"/>
    <w:rsid w:val="008017C3"/>
    <w:rsid w:val="008018E1"/>
    <w:rsid w:val="00801B10"/>
    <w:rsid w:val="00801BCB"/>
    <w:rsid w:val="00801EDA"/>
    <w:rsid w:val="0080247A"/>
    <w:rsid w:val="0080285E"/>
    <w:rsid w:val="00802913"/>
    <w:rsid w:val="00802E88"/>
    <w:rsid w:val="00802FB6"/>
    <w:rsid w:val="00803475"/>
    <w:rsid w:val="00804346"/>
    <w:rsid w:val="00804567"/>
    <w:rsid w:val="008045F9"/>
    <w:rsid w:val="00804DCF"/>
    <w:rsid w:val="0080547D"/>
    <w:rsid w:val="00805622"/>
    <w:rsid w:val="00805829"/>
    <w:rsid w:val="00805F0D"/>
    <w:rsid w:val="00805F77"/>
    <w:rsid w:val="0080628F"/>
    <w:rsid w:val="00806388"/>
    <w:rsid w:val="008063C1"/>
    <w:rsid w:val="0080656F"/>
    <w:rsid w:val="0080690D"/>
    <w:rsid w:val="008069D2"/>
    <w:rsid w:val="00806C32"/>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DBD"/>
    <w:rsid w:val="00811FF8"/>
    <w:rsid w:val="00812651"/>
    <w:rsid w:val="00812701"/>
    <w:rsid w:val="008129F3"/>
    <w:rsid w:val="00812B83"/>
    <w:rsid w:val="00812C50"/>
    <w:rsid w:val="00813546"/>
    <w:rsid w:val="00813BB7"/>
    <w:rsid w:val="008142E8"/>
    <w:rsid w:val="00814405"/>
    <w:rsid w:val="00814834"/>
    <w:rsid w:val="00814C6B"/>
    <w:rsid w:val="00814C6E"/>
    <w:rsid w:val="008150E3"/>
    <w:rsid w:val="00815661"/>
    <w:rsid w:val="0081568E"/>
    <w:rsid w:val="00815796"/>
    <w:rsid w:val="008157AC"/>
    <w:rsid w:val="00815904"/>
    <w:rsid w:val="00815A73"/>
    <w:rsid w:val="00815D24"/>
    <w:rsid w:val="00816002"/>
    <w:rsid w:val="0081611D"/>
    <w:rsid w:val="008161A5"/>
    <w:rsid w:val="0081630B"/>
    <w:rsid w:val="008166C3"/>
    <w:rsid w:val="00817192"/>
    <w:rsid w:val="008177C2"/>
    <w:rsid w:val="00817FBF"/>
    <w:rsid w:val="00820067"/>
    <w:rsid w:val="0082046B"/>
    <w:rsid w:val="00820613"/>
    <w:rsid w:val="0082092C"/>
    <w:rsid w:val="00820956"/>
    <w:rsid w:val="00820980"/>
    <w:rsid w:val="00820AE1"/>
    <w:rsid w:val="0082131A"/>
    <w:rsid w:val="00821627"/>
    <w:rsid w:val="008219A3"/>
    <w:rsid w:val="00821FE9"/>
    <w:rsid w:val="008224D8"/>
    <w:rsid w:val="008224ED"/>
    <w:rsid w:val="00822585"/>
    <w:rsid w:val="00822C7C"/>
    <w:rsid w:val="00823077"/>
    <w:rsid w:val="0082317C"/>
    <w:rsid w:val="0082343C"/>
    <w:rsid w:val="00823C25"/>
    <w:rsid w:val="00823D76"/>
    <w:rsid w:val="00823DAC"/>
    <w:rsid w:val="00823F76"/>
    <w:rsid w:val="00824114"/>
    <w:rsid w:val="00824A62"/>
    <w:rsid w:val="00824C93"/>
    <w:rsid w:val="00824DF0"/>
    <w:rsid w:val="00825147"/>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32A"/>
    <w:rsid w:val="008304EC"/>
    <w:rsid w:val="00830522"/>
    <w:rsid w:val="008307FE"/>
    <w:rsid w:val="00830BFB"/>
    <w:rsid w:val="00830F0B"/>
    <w:rsid w:val="00830FB4"/>
    <w:rsid w:val="008312E1"/>
    <w:rsid w:val="00831540"/>
    <w:rsid w:val="008315BC"/>
    <w:rsid w:val="008316E6"/>
    <w:rsid w:val="00831C71"/>
    <w:rsid w:val="00832040"/>
    <w:rsid w:val="00832045"/>
    <w:rsid w:val="0083218F"/>
    <w:rsid w:val="008321F5"/>
    <w:rsid w:val="0083288E"/>
    <w:rsid w:val="00832D20"/>
    <w:rsid w:val="00832FC1"/>
    <w:rsid w:val="00832FDD"/>
    <w:rsid w:val="00833082"/>
    <w:rsid w:val="008331A3"/>
    <w:rsid w:val="0083337B"/>
    <w:rsid w:val="00833800"/>
    <w:rsid w:val="0083399A"/>
    <w:rsid w:val="00833B44"/>
    <w:rsid w:val="00833DCF"/>
    <w:rsid w:val="0083443D"/>
    <w:rsid w:val="0083516C"/>
    <w:rsid w:val="00835555"/>
    <w:rsid w:val="00835B73"/>
    <w:rsid w:val="00835E8A"/>
    <w:rsid w:val="00836838"/>
    <w:rsid w:val="00836C59"/>
    <w:rsid w:val="00836ED0"/>
    <w:rsid w:val="008374AA"/>
    <w:rsid w:val="008375DF"/>
    <w:rsid w:val="0083762E"/>
    <w:rsid w:val="00837D67"/>
    <w:rsid w:val="00837DFF"/>
    <w:rsid w:val="0084014B"/>
    <w:rsid w:val="008401C7"/>
    <w:rsid w:val="0084092D"/>
    <w:rsid w:val="0084096A"/>
    <w:rsid w:val="00840F9D"/>
    <w:rsid w:val="008410AB"/>
    <w:rsid w:val="0084142A"/>
    <w:rsid w:val="00841A58"/>
    <w:rsid w:val="00841C25"/>
    <w:rsid w:val="00841EA2"/>
    <w:rsid w:val="00842303"/>
    <w:rsid w:val="00842358"/>
    <w:rsid w:val="0084280B"/>
    <w:rsid w:val="0084398B"/>
    <w:rsid w:val="00843B2D"/>
    <w:rsid w:val="00843B5E"/>
    <w:rsid w:val="008440B9"/>
    <w:rsid w:val="0084456F"/>
    <w:rsid w:val="0084470D"/>
    <w:rsid w:val="00844725"/>
    <w:rsid w:val="00844EEC"/>
    <w:rsid w:val="00844EFD"/>
    <w:rsid w:val="008451AC"/>
    <w:rsid w:val="0084557B"/>
    <w:rsid w:val="008455B4"/>
    <w:rsid w:val="008458D0"/>
    <w:rsid w:val="0084599A"/>
    <w:rsid w:val="00846193"/>
    <w:rsid w:val="008468CC"/>
    <w:rsid w:val="008469E6"/>
    <w:rsid w:val="00846A70"/>
    <w:rsid w:val="00846B15"/>
    <w:rsid w:val="00847205"/>
    <w:rsid w:val="00847235"/>
    <w:rsid w:val="00847302"/>
    <w:rsid w:val="0084737F"/>
    <w:rsid w:val="0084772C"/>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07B9"/>
    <w:rsid w:val="00860C94"/>
    <w:rsid w:val="00861307"/>
    <w:rsid w:val="008614BE"/>
    <w:rsid w:val="00861939"/>
    <w:rsid w:val="00861980"/>
    <w:rsid w:val="00861D41"/>
    <w:rsid w:val="00861D59"/>
    <w:rsid w:val="00861E39"/>
    <w:rsid w:val="008622FE"/>
    <w:rsid w:val="008625D9"/>
    <w:rsid w:val="008628BD"/>
    <w:rsid w:val="00862ABE"/>
    <w:rsid w:val="00862D26"/>
    <w:rsid w:val="00862E13"/>
    <w:rsid w:val="0086326B"/>
    <w:rsid w:val="008639AE"/>
    <w:rsid w:val="00863B4D"/>
    <w:rsid w:val="00863CF5"/>
    <w:rsid w:val="008648A6"/>
    <w:rsid w:val="00864F9E"/>
    <w:rsid w:val="00865B1C"/>
    <w:rsid w:val="00866461"/>
    <w:rsid w:val="008667C6"/>
    <w:rsid w:val="00866A23"/>
    <w:rsid w:val="00867B25"/>
    <w:rsid w:val="00867C54"/>
    <w:rsid w:val="0087002F"/>
    <w:rsid w:val="008703DC"/>
    <w:rsid w:val="0087051D"/>
    <w:rsid w:val="0087071C"/>
    <w:rsid w:val="00870818"/>
    <w:rsid w:val="008709EB"/>
    <w:rsid w:val="00870DC0"/>
    <w:rsid w:val="0087101C"/>
    <w:rsid w:val="008713C6"/>
    <w:rsid w:val="008718E1"/>
    <w:rsid w:val="00872202"/>
    <w:rsid w:val="00872212"/>
    <w:rsid w:val="00872647"/>
    <w:rsid w:val="00872C77"/>
    <w:rsid w:val="008733A1"/>
    <w:rsid w:val="008736FB"/>
    <w:rsid w:val="0087386F"/>
    <w:rsid w:val="00873FAF"/>
    <w:rsid w:val="0087481D"/>
    <w:rsid w:val="00875071"/>
    <w:rsid w:val="0087531A"/>
    <w:rsid w:val="008759FA"/>
    <w:rsid w:val="00875A3D"/>
    <w:rsid w:val="00875EA6"/>
    <w:rsid w:val="008765E3"/>
    <w:rsid w:val="00876ED1"/>
    <w:rsid w:val="00876F08"/>
    <w:rsid w:val="00877003"/>
    <w:rsid w:val="008771CE"/>
    <w:rsid w:val="008774C4"/>
    <w:rsid w:val="00877550"/>
    <w:rsid w:val="0087767C"/>
    <w:rsid w:val="0087769D"/>
    <w:rsid w:val="008776D1"/>
    <w:rsid w:val="0088010C"/>
    <w:rsid w:val="0088013F"/>
    <w:rsid w:val="00880D00"/>
    <w:rsid w:val="00880D30"/>
    <w:rsid w:val="008814AA"/>
    <w:rsid w:val="00882653"/>
    <w:rsid w:val="008826DF"/>
    <w:rsid w:val="0088297B"/>
    <w:rsid w:val="00882DA7"/>
    <w:rsid w:val="008830FC"/>
    <w:rsid w:val="0088326D"/>
    <w:rsid w:val="00883BFE"/>
    <w:rsid w:val="00883FDA"/>
    <w:rsid w:val="0088409F"/>
    <w:rsid w:val="0088470C"/>
    <w:rsid w:val="00884E84"/>
    <w:rsid w:val="00885431"/>
    <w:rsid w:val="0088548B"/>
    <w:rsid w:val="00885ADC"/>
    <w:rsid w:val="00885AE9"/>
    <w:rsid w:val="00885F33"/>
    <w:rsid w:val="00886892"/>
    <w:rsid w:val="00886F8F"/>
    <w:rsid w:val="00887386"/>
    <w:rsid w:val="0088757A"/>
    <w:rsid w:val="00887867"/>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3F9B"/>
    <w:rsid w:val="008941AE"/>
    <w:rsid w:val="008945CC"/>
    <w:rsid w:val="00894A94"/>
    <w:rsid w:val="00894CEB"/>
    <w:rsid w:val="00894DA0"/>
    <w:rsid w:val="008952F9"/>
    <w:rsid w:val="0089546B"/>
    <w:rsid w:val="008955EB"/>
    <w:rsid w:val="00895625"/>
    <w:rsid w:val="00895CAA"/>
    <w:rsid w:val="0089643B"/>
    <w:rsid w:val="008964C2"/>
    <w:rsid w:val="00896961"/>
    <w:rsid w:val="00896EB2"/>
    <w:rsid w:val="008973B8"/>
    <w:rsid w:val="0089779D"/>
    <w:rsid w:val="00897DA4"/>
    <w:rsid w:val="008A03D5"/>
    <w:rsid w:val="008A0451"/>
    <w:rsid w:val="008A0864"/>
    <w:rsid w:val="008A095E"/>
    <w:rsid w:val="008A0A87"/>
    <w:rsid w:val="008A1211"/>
    <w:rsid w:val="008A155C"/>
    <w:rsid w:val="008A1602"/>
    <w:rsid w:val="008A2728"/>
    <w:rsid w:val="008A28AE"/>
    <w:rsid w:val="008A2EEA"/>
    <w:rsid w:val="008A3023"/>
    <w:rsid w:val="008A38E6"/>
    <w:rsid w:val="008A3F65"/>
    <w:rsid w:val="008A413B"/>
    <w:rsid w:val="008A57C5"/>
    <w:rsid w:val="008A67B6"/>
    <w:rsid w:val="008A6FB5"/>
    <w:rsid w:val="008A7271"/>
    <w:rsid w:val="008A789E"/>
    <w:rsid w:val="008A7BAE"/>
    <w:rsid w:val="008B0A68"/>
    <w:rsid w:val="008B16AA"/>
    <w:rsid w:val="008B18DC"/>
    <w:rsid w:val="008B1AD1"/>
    <w:rsid w:val="008B1AF1"/>
    <w:rsid w:val="008B2488"/>
    <w:rsid w:val="008B2C5B"/>
    <w:rsid w:val="008B3BD1"/>
    <w:rsid w:val="008B3D10"/>
    <w:rsid w:val="008B43DF"/>
    <w:rsid w:val="008B467A"/>
    <w:rsid w:val="008B54AB"/>
    <w:rsid w:val="008B55D5"/>
    <w:rsid w:val="008B582D"/>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52"/>
    <w:rsid w:val="008C198C"/>
    <w:rsid w:val="008C1D8C"/>
    <w:rsid w:val="008C247D"/>
    <w:rsid w:val="008C26AF"/>
    <w:rsid w:val="008C2F9E"/>
    <w:rsid w:val="008C320D"/>
    <w:rsid w:val="008C3365"/>
    <w:rsid w:val="008C3A64"/>
    <w:rsid w:val="008C3D43"/>
    <w:rsid w:val="008C3F0A"/>
    <w:rsid w:val="008C3F32"/>
    <w:rsid w:val="008C42B6"/>
    <w:rsid w:val="008C445D"/>
    <w:rsid w:val="008C4720"/>
    <w:rsid w:val="008C4C41"/>
    <w:rsid w:val="008C5128"/>
    <w:rsid w:val="008C51C7"/>
    <w:rsid w:val="008C52D0"/>
    <w:rsid w:val="008C533A"/>
    <w:rsid w:val="008C5506"/>
    <w:rsid w:val="008C5858"/>
    <w:rsid w:val="008C5AD3"/>
    <w:rsid w:val="008C5D0A"/>
    <w:rsid w:val="008C5DA7"/>
    <w:rsid w:val="008C5E8E"/>
    <w:rsid w:val="008C6195"/>
    <w:rsid w:val="008C6485"/>
    <w:rsid w:val="008C699F"/>
    <w:rsid w:val="008C6CD3"/>
    <w:rsid w:val="008C729C"/>
    <w:rsid w:val="008C7878"/>
    <w:rsid w:val="008C7CA7"/>
    <w:rsid w:val="008D06FC"/>
    <w:rsid w:val="008D07EA"/>
    <w:rsid w:val="008D0818"/>
    <w:rsid w:val="008D0A84"/>
    <w:rsid w:val="008D0B98"/>
    <w:rsid w:val="008D0CE9"/>
    <w:rsid w:val="008D10DD"/>
    <w:rsid w:val="008D1BFA"/>
    <w:rsid w:val="008D1C29"/>
    <w:rsid w:val="008D1EC1"/>
    <w:rsid w:val="008D2478"/>
    <w:rsid w:val="008D2905"/>
    <w:rsid w:val="008D2991"/>
    <w:rsid w:val="008D2ECF"/>
    <w:rsid w:val="008D31AD"/>
    <w:rsid w:val="008D31F8"/>
    <w:rsid w:val="008D3312"/>
    <w:rsid w:val="008D33BE"/>
    <w:rsid w:val="008D33F2"/>
    <w:rsid w:val="008D34EF"/>
    <w:rsid w:val="008D3550"/>
    <w:rsid w:val="008D4455"/>
    <w:rsid w:val="008D492E"/>
    <w:rsid w:val="008D4995"/>
    <w:rsid w:val="008D4B97"/>
    <w:rsid w:val="008D4BCC"/>
    <w:rsid w:val="008D50D8"/>
    <w:rsid w:val="008D5119"/>
    <w:rsid w:val="008D556C"/>
    <w:rsid w:val="008D5BD1"/>
    <w:rsid w:val="008D5CF2"/>
    <w:rsid w:val="008D6134"/>
    <w:rsid w:val="008D6375"/>
    <w:rsid w:val="008D63B2"/>
    <w:rsid w:val="008D6A52"/>
    <w:rsid w:val="008D6BF8"/>
    <w:rsid w:val="008D6EA6"/>
    <w:rsid w:val="008D7148"/>
    <w:rsid w:val="008D74AE"/>
    <w:rsid w:val="008D779A"/>
    <w:rsid w:val="008D7AB3"/>
    <w:rsid w:val="008D7F78"/>
    <w:rsid w:val="008E0DE8"/>
    <w:rsid w:val="008E1607"/>
    <w:rsid w:val="008E21AD"/>
    <w:rsid w:val="008E2A7A"/>
    <w:rsid w:val="008E2D6F"/>
    <w:rsid w:val="008E2F05"/>
    <w:rsid w:val="008E3397"/>
    <w:rsid w:val="008E3421"/>
    <w:rsid w:val="008E34EC"/>
    <w:rsid w:val="008E39FE"/>
    <w:rsid w:val="008E3C01"/>
    <w:rsid w:val="008E3C80"/>
    <w:rsid w:val="008E41DD"/>
    <w:rsid w:val="008E423B"/>
    <w:rsid w:val="008E48A7"/>
    <w:rsid w:val="008E4BCB"/>
    <w:rsid w:val="008E4DB4"/>
    <w:rsid w:val="008E4FE0"/>
    <w:rsid w:val="008E5A41"/>
    <w:rsid w:val="008E5C2A"/>
    <w:rsid w:val="008E5C94"/>
    <w:rsid w:val="008E5CB8"/>
    <w:rsid w:val="008E5E8B"/>
    <w:rsid w:val="008E61A7"/>
    <w:rsid w:val="008E6A96"/>
    <w:rsid w:val="008E72C2"/>
    <w:rsid w:val="008E7688"/>
    <w:rsid w:val="008E7978"/>
    <w:rsid w:val="008E7FF0"/>
    <w:rsid w:val="008F0593"/>
    <w:rsid w:val="008F0CDB"/>
    <w:rsid w:val="008F0D8A"/>
    <w:rsid w:val="008F1064"/>
    <w:rsid w:val="008F113B"/>
    <w:rsid w:val="008F16E8"/>
    <w:rsid w:val="008F1780"/>
    <w:rsid w:val="008F17AA"/>
    <w:rsid w:val="008F1ACC"/>
    <w:rsid w:val="008F1EC5"/>
    <w:rsid w:val="008F263E"/>
    <w:rsid w:val="008F28DB"/>
    <w:rsid w:val="008F2903"/>
    <w:rsid w:val="008F2DA0"/>
    <w:rsid w:val="008F2E59"/>
    <w:rsid w:val="008F2F74"/>
    <w:rsid w:val="008F315F"/>
    <w:rsid w:val="008F318E"/>
    <w:rsid w:val="008F3257"/>
    <w:rsid w:val="008F34E2"/>
    <w:rsid w:val="008F383F"/>
    <w:rsid w:val="008F39EE"/>
    <w:rsid w:val="008F3C16"/>
    <w:rsid w:val="008F3CC4"/>
    <w:rsid w:val="008F4B84"/>
    <w:rsid w:val="008F4B85"/>
    <w:rsid w:val="008F4C9A"/>
    <w:rsid w:val="008F4F90"/>
    <w:rsid w:val="008F5C02"/>
    <w:rsid w:val="008F5FFB"/>
    <w:rsid w:val="008F67A9"/>
    <w:rsid w:val="008F7492"/>
    <w:rsid w:val="008F7726"/>
    <w:rsid w:val="008F7D02"/>
    <w:rsid w:val="008F7FC6"/>
    <w:rsid w:val="0090054B"/>
    <w:rsid w:val="009011AD"/>
    <w:rsid w:val="00901C24"/>
    <w:rsid w:val="0090219F"/>
    <w:rsid w:val="009025A7"/>
    <w:rsid w:val="009027D4"/>
    <w:rsid w:val="00902C75"/>
    <w:rsid w:val="009031ED"/>
    <w:rsid w:val="0090442A"/>
    <w:rsid w:val="00904A0B"/>
    <w:rsid w:val="00904D00"/>
    <w:rsid w:val="009051C5"/>
    <w:rsid w:val="00905599"/>
    <w:rsid w:val="00905CCC"/>
    <w:rsid w:val="009060EA"/>
    <w:rsid w:val="009061D2"/>
    <w:rsid w:val="0090675C"/>
    <w:rsid w:val="00906872"/>
    <w:rsid w:val="00907399"/>
    <w:rsid w:val="00907EE2"/>
    <w:rsid w:val="0091001F"/>
    <w:rsid w:val="0091003C"/>
    <w:rsid w:val="00910097"/>
    <w:rsid w:val="00910773"/>
    <w:rsid w:val="009112B9"/>
    <w:rsid w:val="009115CC"/>
    <w:rsid w:val="009117C4"/>
    <w:rsid w:val="009119E8"/>
    <w:rsid w:val="00911BAC"/>
    <w:rsid w:val="0091264A"/>
    <w:rsid w:val="00912DF9"/>
    <w:rsid w:val="009138AC"/>
    <w:rsid w:val="00913E74"/>
    <w:rsid w:val="00914132"/>
    <w:rsid w:val="00914173"/>
    <w:rsid w:val="00914711"/>
    <w:rsid w:val="009147A3"/>
    <w:rsid w:val="009147DD"/>
    <w:rsid w:val="00914B48"/>
    <w:rsid w:val="009151C8"/>
    <w:rsid w:val="00915368"/>
    <w:rsid w:val="009157C4"/>
    <w:rsid w:val="009157D4"/>
    <w:rsid w:val="00915B1B"/>
    <w:rsid w:val="00915B8B"/>
    <w:rsid w:val="00916042"/>
    <w:rsid w:val="00916066"/>
    <w:rsid w:val="0091657C"/>
    <w:rsid w:val="00916909"/>
    <w:rsid w:val="00916A41"/>
    <w:rsid w:val="00916AAD"/>
    <w:rsid w:val="00916F14"/>
    <w:rsid w:val="0091706B"/>
    <w:rsid w:val="009170DE"/>
    <w:rsid w:val="0091736C"/>
    <w:rsid w:val="0091748A"/>
    <w:rsid w:val="0091758F"/>
    <w:rsid w:val="00917EBA"/>
    <w:rsid w:val="00917F11"/>
    <w:rsid w:val="00917F42"/>
    <w:rsid w:val="0092026F"/>
    <w:rsid w:val="00920DA6"/>
    <w:rsid w:val="00920E27"/>
    <w:rsid w:val="00920F1A"/>
    <w:rsid w:val="00921667"/>
    <w:rsid w:val="00921E88"/>
    <w:rsid w:val="00922197"/>
    <w:rsid w:val="00922211"/>
    <w:rsid w:val="00922432"/>
    <w:rsid w:val="00922625"/>
    <w:rsid w:val="00922B3B"/>
    <w:rsid w:val="00922C57"/>
    <w:rsid w:val="00922CC6"/>
    <w:rsid w:val="00922F0B"/>
    <w:rsid w:val="009232F9"/>
    <w:rsid w:val="00923407"/>
    <w:rsid w:val="009239C6"/>
    <w:rsid w:val="00924466"/>
    <w:rsid w:val="009244B9"/>
    <w:rsid w:val="00924D2B"/>
    <w:rsid w:val="00924EB4"/>
    <w:rsid w:val="0092500C"/>
    <w:rsid w:val="0092507B"/>
    <w:rsid w:val="00925668"/>
    <w:rsid w:val="00925A19"/>
    <w:rsid w:val="00925F33"/>
    <w:rsid w:val="00925F81"/>
    <w:rsid w:val="00925FC5"/>
    <w:rsid w:val="00926080"/>
    <w:rsid w:val="009264A7"/>
    <w:rsid w:val="00926757"/>
    <w:rsid w:val="00926C96"/>
    <w:rsid w:val="0092745D"/>
    <w:rsid w:val="00927B60"/>
    <w:rsid w:val="00927C05"/>
    <w:rsid w:val="00927E3B"/>
    <w:rsid w:val="00927E81"/>
    <w:rsid w:val="00927F24"/>
    <w:rsid w:val="00927FE2"/>
    <w:rsid w:val="009300FC"/>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1B5F"/>
    <w:rsid w:val="00932147"/>
    <w:rsid w:val="00932592"/>
    <w:rsid w:val="009327D5"/>
    <w:rsid w:val="00932909"/>
    <w:rsid w:val="00932920"/>
    <w:rsid w:val="0093358D"/>
    <w:rsid w:val="009344E3"/>
    <w:rsid w:val="00934703"/>
    <w:rsid w:val="009347E3"/>
    <w:rsid w:val="009347FD"/>
    <w:rsid w:val="0093485C"/>
    <w:rsid w:val="009348A6"/>
    <w:rsid w:val="00934BB3"/>
    <w:rsid w:val="00934CCC"/>
    <w:rsid w:val="00934DB1"/>
    <w:rsid w:val="00934F16"/>
    <w:rsid w:val="0093553E"/>
    <w:rsid w:val="00935B9A"/>
    <w:rsid w:val="00935BA4"/>
    <w:rsid w:val="00935D69"/>
    <w:rsid w:val="00935DF8"/>
    <w:rsid w:val="00935F34"/>
    <w:rsid w:val="00936E1A"/>
    <w:rsid w:val="0093703B"/>
    <w:rsid w:val="00937786"/>
    <w:rsid w:val="0094040D"/>
    <w:rsid w:val="00940920"/>
    <w:rsid w:val="0094094F"/>
    <w:rsid w:val="00940950"/>
    <w:rsid w:val="009409CA"/>
    <w:rsid w:val="00941011"/>
    <w:rsid w:val="0094120D"/>
    <w:rsid w:val="009413FF"/>
    <w:rsid w:val="00941B26"/>
    <w:rsid w:val="00941FFA"/>
    <w:rsid w:val="009420EA"/>
    <w:rsid w:val="00942190"/>
    <w:rsid w:val="00942339"/>
    <w:rsid w:val="009425E4"/>
    <w:rsid w:val="00942C7D"/>
    <w:rsid w:val="00942DF1"/>
    <w:rsid w:val="009431D4"/>
    <w:rsid w:val="009432DA"/>
    <w:rsid w:val="00943A24"/>
    <w:rsid w:val="00943DB3"/>
    <w:rsid w:val="0094432C"/>
    <w:rsid w:val="0094477A"/>
    <w:rsid w:val="009449EC"/>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2373"/>
    <w:rsid w:val="0095280E"/>
    <w:rsid w:val="009530CD"/>
    <w:rsid w:val="00953194"/>
    <w:rsid w:val="009534C7"/>
    <w:rsid w:val="00953BE9"/>
    <w:rsid w:val="0095448D"/>
    <w:rsid w:val="009545EE"/>
    <w:rsid w:val="0095492C"/>
    <w:rsid w:val="009550BE"/>
    <w:rsid w:val="00955201"/>
    <w:rsid w:val="00955426"/>
    <w:rsid w:val="0095572D"/>
    <w:rsid w:val="009558A6"/>
    <w:rsid w:val="00955C16"/>
    <w:rsid w:val="00955E68"/>
    <w:rsid w:val="00955F32"/>
    <w:rsid w:val="00955F7F"/>
    <w:rsid w:val="00956916"/>
    <w:rsid w:val="00957ADA"/>
    <w:rsid w:val="00960339"/>
    <w:rsid w:val="00960DC0"/>
    <w:rsid w:val="00960DC5"/>
    <w:rsid w:val="00961073"/>
    <w:rsid w:val="00961672"/>
    <w:rsid w:val="009617CA"/>
    <w:rsid w:val="00961A07"/>
    <w:rsid w:val="00961E50"/>
    <w:rsid w:val="00962FF1"/>
    <w:rsid w:val="0096350C"/>
    <w:rsid w:val="009635FB"/>
    <w:rsid w:val="00963A45"/>
    <w:rsid w:val="009649A4"/>
    <w:rsid w:val="00965977"/>
    <w:rsid w:val="00965FE7"/>
    <w:rsid w:val="00966582"/>
    <w:rsid w:val="00966B5A"/>
    <w:rsid w:val="00967055"/>
    <w:rsid w:val="009676F8"/>
    <w:rsid w:val="00967F3C"/>
    <w:rsid w:val="009703EC"/>
    <w:rsid w:val="00970630"/>
    <w:rsid w:val="00970D6B"/>
    <w:rsid w:val="00970E66"/>
    <w:rsid w:val="009710AC"/>
    <w:rsid w:val="009719F6"/>
    <w:rsid w:val="00971A77"/>
    <w:rsid w:val="00972643"/>
    <w:rsid w:val="00972959"/>
    <w:rsid w:val="00972ACC"/>
    <w:rsid w:val="00972B14"/>
    <w:rsid w:val="00972B67"/>
    <w:rsid w:val="00972E68"/>
    <w:rsid w:val="009732F0"/>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D2"/>
    <w:rsid w:val="009819FB"/>
    <w:rsid w:val="009823E2"/>
    <w:rsid w:val="009823F1"/>
    <w:rsid w:val="009824EA"/>
    <w:rsid w:val="00982EAF"/>
    <w:rsid w:val="00982FEB"/>
    <w:rsid w:val="0098304B"/>
    <w:rsid w:val="009835D5"/>
    <w:rsid w:val="00983995"/>
    <w:rsid w:val="00983A47"/>
    <w:rsid w:val="00983ECF"/>
    <w:rsid w:val="00983FF3"/>
    <w:rsid w:val="00984267"/>
    <w:rsid w:val="00984301"/>
    <w:rsid w:val="00984B82"/>
    <w:rsid w:val="00984FC5"/>
    <w:rsid w:val="00985314"/>
    <w:rsid w:val="00985526"/>
    <w:rsid w:val="00985A7F"/>
    <w:rsid w:val="00985CE8"/>
    <w:rsid w:val="009866BD"/>
    <w:rsid w:val="0098726F"/>
    <w:rsid w:val="009874B1"/>
    <w:rsid w:val="00987522"/>
    <w:rsid w:val="009877BF"/>
    <w:rsid w:val="00987FA0"/>
    <w:rsid w:val="0099080E"/>
    <w:rsid w:val="009909FE"/>
    <w:rsid w:val="00990CF3"/>
    <w:rsid w:val="009911B9"/>
    <w:rsid w:val="00991317"/>
    <w:rsid w:val="0099174B"/>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74E"/>
    <w:rsid w:val="00994891"/>
    <w:rsid w:val="00994BD8"/>
    <w:rsid w:val="00994E74"/>
    <w:rsid w:val="009950CF"/>
    <w:rsid w:val="0099511F"/>
    <w:rsid w:val="009955D6"/>
    <w:rsid w:val="00995811"/>
    <w:rsid w:val="00995D6A"/>
    <w:rsid w:val="009962A1"/>
    <w:rsid w:val="00996326"/>
    <w:rsid w:val="0099646A"/>
    <w:rsid w:val="0099714E"/>
    <w:rsid w:val="0099732D"/>
    <w:rsid w:val="0099776B"/>
    <w:rsid w:val="009A0520"/>
    <w:rsid w:val="009A058F"/>
    <w:rsid w:val="009A0D8D"/>
    <w:rsid w:val="009A185C"/>
    <w:rsid w:val="009A21A1"/>
    <w:rsid w:val="009A2452"/>
    <w:rsid w:val="009A2720"/>
    <w:rsid w:val="009A2953"/>
    <w:rsid w:val="009A3321"/>
    <w:rsid w:val="009A3472"/>
    <w:rsid w:val="009A35B4"/>
    <w:rsid w:val="009A38FA"/>
    <w:rsid w:val="009A3B68"/>
    <w:rsid w:val="009A3C4E"/>
    <w:rsid w:val="009A3E27"/>
    <w:rsid w:val="009A4214"/>
    <w:rsid w:val="009A44F6"/>
    <w:rsid w:val="009A4668"/>
    <w:rsid w:val="009A48A0"/>
    <w:rsid w:val="009A5000"/>
    <w:rsid w:val="009A5204"/>
    <w:rsid w:val="009A5B2E"/>
    <w:rsid w:val="009A5B51"/>
    <w:rsid w:val="009A5E67"/>
    <w:rsid w:val="009A619A"/>
    <w:rsid w:val="009A650C"/>
    <w:rsid w:val="009A671D"/>
    <w:rsid w:val="009A690E"/>
    <w:rsid w:val="009A69FA"/>
    <w:rsid w:val="009A6F9E"/>
    <w:rsid w:val="009A6FDB"/>
    <w:rsid w:val="009A726B"/>
    <w:rsid w:val="009A75AA"/>
    <w:rsid w:val="009A7D06"/>
    <w:rsid w:val="009A7D58"/>
    <w:rsid w:val="009B019B"/>
    <w:rsid w:val="009B01D9"/>
    <w:rsid w:val="009B0794"/>
    <w:rsid w:val="009B1461"/>
    <w:rsid w:val="009B2057"/>
    <w:rsid w:val="009B2153"/>
    <w:rsid w:val="009B239A"/>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C67"/>
    <w:rsid w:val="009B7D59"/>
    <w:rsid w:val="009B7E42"/>
    <w:rsid w:val="009B7EFE"/>
    <w:rsid w:val="009C0174"/>
    <w:rsid w:val="009C0215"/>
    <w:rsid w:val="009C021F"/>
    <w:rsid w:val="009C031F"/>
    <w:rsid w:val="009C06A6"/>
    <w:rsid w:val="009C06C0"/>
    <w:rsid w:val="009C0806"/>
    <w:rsid w:val="009C09A1"/>
    <w:rsid w:val="009C0AC0"/>
    <w:rsid w:val="009C0BD5"/>
    <w:rsid w:val="009C0E12"/>
    <w:rsid w:val="009C0F33"/>
    <w:rsid w:val="009C11F4"/>
    <w:rsid w:val="009C1253"/>
    <w:rsid w:val="009C1C5A"/>
    <w:rsid w:val="009C1CCF"/>
    <w:rsid w:val="009C1FC4"/>
    <w:rsid w:val="009C20EB"/>
    <w:rsid w:val="009C24ED"/>
    <w:rsid w:val="009C27E8"/>
    <w:rsid w:val="009C29E6"/>
    <w:rsid w:val="009C2DC0"/>
    <w:rsid w:val="009C3480"/>
    <w:rsid w:val="009C36B2"/>
    <w:rsid w:val="009C39F9"/>
    <w:rsid w:val="009C3B37"/>
    <w:rsid w:val="009C3E6D"/>
    <w:rsid w:val="009C49E1"/>
    <w:rsid w:val="009C4A69"/>
    <w:rsid w:val="009C4C5A"/>
    <w:rsid w:val="009C511F"/>
    <w:rsid w:val="009C526C"/>
    <w:rsid w:val="009C5FE3"/>
    <w:rsid w:val="009C6258"/>
    <w:rsid w:val="009C64EA"/>
    <w:rsid w:val="009C6599"/>
    <w:rsid w:val="009C6A5A"/>
    <w:rsid w:val="009C6D1D"/>
    <w:rsid w:val="009C6E29"/>
    <w:rsid w:val="009C7233"/>
    <w:rsid w:val="009C743F"/>
    <w:rsid w:val="009C748D"/>
    <w:rsid w:val="009C7532"/>
    <w:rsid w:val="009C7DDC"/>
    <w:rsid w:val="009D044E"/>
    <w:rsid w:val="009D05E2"/>
    <w:rsid w:val="009D081A"/>
    <w:rsid w:val="009D0A4F"/>
    <w:rsid w:val="009D0DCB"/>
    <w:rsid w:val="009D139C"/>
    <w:rsid w:val="009D141E"/>
    <w:rsid w:val="009D17F2"/>
    <w:rsid w:val="009D193C"/>
    <w:rsid w:val="009D1BB5"/>
    <w:rsid w:val="009D1BF8"/>
    <w:rsid w:val="009D1D55"/>
    <w:rsid w:val="009D2641"/>
    <w:rsid w:val="009D2814"/>
    <w:rsid w:val="009D318A"/>
    <w:rsid w:val="009D34FB"/>
    <w:rsid w:val="009D3741"/>
    <w:rsid w:val="009D3780"/>
    <w:rsid w:val="009D37C3"/>
    <w:rsid w:val="009D39BA"/>
    <w:rsid w:val="009D3A54"/>
    <w:rsid w:val="009D3B2B"/>
    <w:rsid w:val="009D3CF8"/>
    <w:rsid w:val="009D3F0A"/>
    <w:rsid w:val="009D4328"/>
    <w:rsid w:val="009D4D39"/>
    <w:rsid w:val="009D4EC3"/>
    <w:rsid w:val="009D529A"/>
    <w:rsid w:val="009D5732"/>
    <w:rsid w:val="009D5F50"/>
    <w:rsid w:val="009D6359"/>
    <w:rsid w:val="009D6595"/>
    <w:rsid w:val="009D7176"/>
    <w:rsid w:val="009D77C1"/>
    <w:rsid w:val="009D7D0D"/>
    <w:rsid w:val="009D7F8E"/>
    <w:rsid w:val="009E0018"/>
    <w:rsid w:val="009E0687"/>
    <w:rsid w:val="009E0E27"/>
    <w:rsid w:val="009E10F2"/>
    <w:rsid w:val="009E10F7"/>
    <w:rsid w:val="009E110A"/>
    <w:rsid w:val="009E113D"/>
    <w:rsid w:val="009E114C"/>
    <w:rsid w:val="009E1438"/>
    <w:rsid w:val="009E1967"/>
    <w:rsid w:val="009E1BC9"/>
    <w:rsid w:val="009E1C48"/>
    <w:rsid w:val="009E2203"/>
    <w:rsid w:val="009E22F9"/>
    <w:rsid w:val="009E2656"/>
    <w:rsid w:val="009E28AA"/>
    <w:rsid w:val="009E2DD5"/>
    <w:rsid w:val="009E31E5"/>
    <w:rsid w:val="009E38BE"/>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0F6"/>
    <w:rsid w:val="009F266D"/>
    <w:rsid w:val="009F28EE"/>
    <w:rsid w:val="009F2A50"/>
    <w:rsid w:val="009F2B3E"/>
    <w:rsid w:val="009F2C1D"/>
    <w:rsid w:val="009F30BB"/>
    <w:rsid w:val="009F34A7"/>
    <w:rsid w:val="009F3524"/>
    <w:rsid w:val="009F3B40"/>
    <w:rsid w:val="009F3BFD"/>
    <w:rsid w:val="009F4168"/>
    <w:rsid w:val="009F4381"/>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458"/>
    <w:rsid w:val="009F675A"/>
    <w:rsid w:val="009F6865"/>
    <w:rsid w:val="009F75C5"/>
    <w:rsid w:val="009F7D32"/>
    <w:rsid w:val="009F7D44"/>
    <w:rsid w:val="00A002F9"/>
    <w:rsid w:val="00A008BD"/>
    <w:rsid w:val="00A00FCA"/>
    <w:rsid w:val="00A01742"/>
    <w:rsid w:val="00A017BE"/>
    <w:rsid w:val="00A019BC"/>
    <w:rsid w:val="00A01BAD"/>
    <w:rsid w:val="00A01BFF"/>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76"/>
    <w:rsid w:val="00A05DD8"/>
    <w:rsid w:val="00A0641E"/>
    <w:rsid w:val="00A06768"/>
    <w:rsid w:val="00A06E82"/>
    <w:rsid w:val="00A06F06"/>
    <w:rsid w:val="00A07048"/>
    <w:rsid w:val="00A070AC"/>
    <w:rsid w:val="00A07177"/>
    <w:rsid w:val="00A072E3"/>
    <w:rsid w:val="00A076E1"/>
    <w:rsid w:val="00A07902"/>
    <w:rsid w:val="00A07AC6"/>
    <w:rsid w:val="00A1005E"/>
    <w:rsid w:val="00A101D0"/>
    <w:rsid w:val="00A10BB9"/>
    <w:rsid w:val="00A1115B"/>
    <w:rsid w:val="00A112BC"/>
    <w:rsid w:val="00A1134A"/>
    <w:rsid w:val="00A113A4"/>
    <w:rsid w:val="00A11468"/>
    <w:rsid w:val="00A1180A"/>
    <w:rsid w:val="00A1181D"/>
    <w:rsid w:val="00A11909"/>
    <w:rsid w:val="00A11B3C"/>
    <w:rsid w:val="00A11DAC"/>
    <w:rsid w:val="00A12211"/>
    <w:rsid w:val="00A12DB6"/>
    <w:rsid w:val="00A12DF5"/>
    <w:rsid w:val="00A12FFD"/>
    <w:rsid w:val="00A13063"/>
    <w:rsid w:val="00A1363A"/>
    <w:rsid w:val="00A1376B"/>
    <w:rsid w:val="00A139D6"/>
    <w:rsid w:val="00A13A85"/>
    <w:rsid w:val="00A1421D"/>
    <w:rsid w:val="00A1455C"/>
    <w:rsid w:val="00A14882"/>
    <w:rsid w:val="00A14971"/>
    <w:rsid w:val="00A14A30"/>
    <w:rsid w:val="00A14B35"/>
    <w:rsid w:val="00A15191"/>
    <w:rsid w:val="00A15CDE"/>
    <w:rsid w:val="00A15E01"/>
    <w:rsid w:val="00A1629A"/>
    <w:rsid w:val="00A16C9E"/>
    <w:rsid w:val="00A1713E"/>
    <w:rsid w:val="00A17152"/>
    <w:rsid w:val="00A17522"/>
    <w:rsid w:val="00A1789E"/>
    <w:rsid w:val="00A179C2"/>
    <w:rsid w:val="00A2016B"/>
    <w:rsid w:val="00A202AD"/>
    <w:rsid w:val="00A202F2"/>
    <w:rsid w:val="00A2047E"/>
    <w:rsid w:val="00A20518"/>
    <w:rsid w:val="00A20639"/>
    <w:rsid w:val="00A206F5"/>
    <w:rsid w:val="00A207DC"/>
    <w:rsid w:val="00A20C5C"/>
    <w:rsid w:val="00A20D57"/>
    <w:rsid w:val="00A21189"/>
    <w:rsid w:val="00A212E2"/>
    <w:rsid w:val="00A21383"/>
    <w:rsid w:val="00A22675"/>
    <w:rsid w:val="00A22846"/>
    <w:rsid w:val="00A2287A"/>
    <w:rsid w:val="00A2294C"/>
    <w:rsid w:val="00A22B92"/>
    <w:rsid w:val="00A23051"/>
    <w:rsid w:val="00A23563"/>
    <w:rsid w:val="00A23C54"/>
    <w:rsid w:val="00A240F0"/>
    <w:rsid w:val="00A245F5"/>
    <w:rsid w:val="00A246CC"/>
    <w:rsid w:val="00A24F3B"/>
    <w:rsid w:val="00A250C7"/>
    <w:rsid w:val="00A252C9"/>
    <w:rsid w:val="00A25CD3"/>
    <w:rsid w:val="00A25F5B"/>
    <w:rsid w:val="00A25F71"/>
    <w:rsid w:val="00A262CB"/>
    <w:rsid w:val="00A26464"/>
    <w:rsid w:val="00A270B4"/>
    <w:rsid w:val="00A27B4C"/>
    <w:rsid w:val="00A27BEE"/>
    <w:rsid w:val="00A27E18"/>
    <w:rsid w:val="00A30053"/>
    <w:rsid w:val="00A30086"/>
    <w:rsid w:val="00A3080E"/>
    <w:rsid w:val="00A308ED"/>
    <w:rsid w:val="00A30AC4"/>
    <w:rsid w:val="00A3153B"/>
    <w:rsid w:val="00A31734"/>
    <w:rsid w:val="00A31759"/>
    <w:rsid w:val="00A320EF"/>
    <w:rsid w:val="00A3243E"/>
    <w:rsid w:val="00A3334B"/>
    <w:rsid w:val="00A33465"/>
    <w:rsid w:val="00A33958"/>
    <w:rsid w:val="00A33CE2"/>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8AA"/>
    <w:rsid w:val="00A37AD2"/>
    <w:rsid w:val="00A37BD7"/>
    <w:rsid w:val="00A37D94"/>
    <w:rsid w:val="00A37E02"/>
    <w:rsid w:val="00A403C2"/>
    <w:rsid w:val="00A405BA"/>
    <w:rsid w:val="00A41189"/>
    <w:rsid w:val="00A41E16"/>
    <w:rsid w:val="00A42016"/>
    <w:rsid w:val="00A4201E"/>
    <w:rsid w:val="00A42314"/>
    <w:rsid w:val="00A42FE6"/>
    <w:rsid w:val="00A43036"/>
    <w:rsid w:val="00A4311C"/>
    <w:rsid w:val="00A432E8"/>
    <w:rsid w:val="00A43853"/>
    <w:rsid w:val="00A442B2"/>
    <w:rsid w:val="00A44446"/>
    <w:rsid w:val="00A4457D"/>
    <w:rsid w:val="00A446D1"/>
    <w:rsid w:val="00A44852"/>
    <w:rsid w:val="00A44C17"/>
    <w:rsid w:val="00A44DDC"/>
    <w:rsid w:val="00A45582"/>
    <w:rsid w:val="00A45AEF"/>
    <w:rsid w:val="00A45FCF"/>
    <w:rsid w:val="00A461C8"/>
    <w:rsid w:val="00A46530"/>
    <w:rsid w:val="00A465E3"/>
    <w:rsid w:val="00A46624"/>
    <w:rsid w:val="00A46CFA"/>
    <w:rsid w:val="00A46EC1"/>
    <w:rsid w:val="00A46FB7"/>
    <w:rsid w:val="00A473E4"/>
    <w:rsid w:val="00A47798"/>
    <w:rsid w:val="00A477CC"/>
    <w:rsid w:val="00A477E6"/>
    <w:rsid w:val="00A4783E"/>
    <w:rsid w:val="00A47FC7"/>
    <w:rsid w:val="00A511A0"/>
    <w:rsid w:val="00A515C9"/>
    <w:rsid w:val="00A52010"/>
    <w:rsid w:val="00A528A7"/>
    <w:rsid w:val="00A5295C"/>
    <w:rsid w:val="00A5299D"/>
    <w:rsid w:val="00A52B2E"/>
    <w:rsid w:val="00A52D81"/>
    <w:rsid w:val="00A5307C"/>
    <w:rsid w:val="00A534E6"/>
    <w:rsid w:val="00A53C26"/>
    <w:rsid w:val="00A54107"/>
    <w:rsid w:val="00A54575"/>
    <w:rsid w:val="00A54883"/>
    <w:rsid w:val="00A54C13"/>
    <w:rsid w:val="00A54EA2"/>
    <w:rsid w:val="00A54F94"/>
    <w:rsid w:val="00A550F2"/>
    <w:rsid w:val="00A55241"/>
    <w:rsid w:val="00A5565B"/>
    <w:rsid w:val="00A55BF0"/>
    <w:rsid w:val="00A565B7"/>
    <w:rsid w:val="00A56840"/>
    <w:rsid w:val="00A570A2"/>
    <w:rsid w:val="00A5719C"/>
    <w:rsid w:val="00A571A7"/>
    <w:rsid w:val="00A572AA"/>
    <w:rsid w:val="00A576F4"/>
    <w:rsid w:val="00A57A67"/>
    <w:rsid w:val="00A57F2C"/>
    <w:rsid w:val="00A60000"/>
    <w:rsid w:val="00A60003"/>
    <w:rsid w:val="00A60379"/>
    <w:rsid w:val="00A606C7"/>
    <w:rsid w:val="00A6075D"/>
    <w:rsid w:val="00A60BDB"/>
    <w:rsid w:val="00A60D5F"/>
    <w:rsid w:val="00A611A8"/>
    <w:rsid w:val="00A6158F"/>
    <w:rsid w:val="00A61680"/>
    <w:rsid w:val="00A6189F"/>
    <w:rsid w:val="00A6194C"/>
    <w:rsid w:val="00A61A3F"/>
    <w:rsid w:val="00A61B54"/>
    <w:rsid w:val="00A61EC8"/>
    <w:rsid w:val="00A62533"/>
    <w:rsid w:val="00A625AF"/>
    <w:rsid w:val="00A62896"/>
    <w:rsid w:val="00A629CB"/>
    <w:rsid w:val="00A62E5C"/>
    <w:rsid w:val="00A631D1"/>
    <w:rsid w:val="00A638A6"/>
    <w:rsid w:val="00A639BD"/>
    <w:rsid w:val="00A63CA9"/>
    <w:rsid w:val="00A63E03"/>
    <w:rsid w:val="00A63E85"/>
    <w:rsid w:val="00A6432D"/>
    <w:rsid w:val="00A64DDA"/>
    <w:rsid w:val="00A65350"/>
    <w:rsid w:val="00A659BF"/>
    <w:rsid w:val="00A65A25"/>
    <w:rsid w:val="00A65C1B"/>
    <w:rsid w:val="00A65EAD"/>
    <w:rsid w:val="00A66B54"/>
    <w:rsid w:val="00A66EB9"/>
    <w:rsid w:val="00A67080"/>
    <w:rsid w:val="00A671F5"/>
    <w:rsid w:val="00A672A0"/>
    <w:rsid w:val="00A67489"/>
    <w:rsid w:val="00A6782E"/>
    <w:rsid w:val="00A67E32"/>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9DF"/>
    <w:rsid w:val="00A73F60"/>
    <w:rsid w:val="00A74104"/>
    <w:rsid w:val="00A74221"/>
    <w:rsid w:val="00A744B1"/>
    <w:rsid w:val="00A747B4"/>
    <w:rsid w:val="00A7497F"/>
    <w:rsid w:val="00A74BB4"/>
    <w:rsid w:val="00A74E89"/>
    <w:rsid w:val="00A75366"/>
    <w:rsid w:val="00A75644"/>
    <w:rsid w:val="00A75719"/>
    <w:rsid w:val="00A75884"/>
    <w:rsid w:val="00A75B22"/>
    <w:rsid w:val="00A75EFB"/>
    <w:rsid w:val="00A766C7"/>
    <w:rsid w:val="00A76E75"/>
    <w:rsid w:val="00A7706A"/>
    <w:rsid w:val="00A7711F"/>
    <w:rsid w:val="00A812A2"/>
    <w:rsid w:val="00A81585"/>
    <w:rsid w:val="00A81C4E"/>
    <w:rsid w:val="00A821C0"/>
    <w:rsid w:val="00A82523"/>
    <w:rsid w:val="00A828F5"/>
    <w:rsid w:val="00A82C61"/>
    <w:rsid w:val="00A831D5"/>
    <w:rsid w:val="00A83B5C"/>
    <w:rsid w:val="00A83F0F"/>
    <w:rsid w:val="00A83F85"/>
    <w:rsid w:val="00A84635"/>
    <w:rsid w:val="00A84E64"/>
    <w:rsid w:val="00A85032"/>
    <w:rsid w:val="00A854B9"/>
    <w:rsid w:val="00A85A46"/>
    <w:rsid w:val="00A85DA6"/>
    <w:rsid w:val="00A861EA"/>
    <w:rsid w:val="00A864E0"/>
    <w:rsid w:val="00A86883"/>
    <w:rsid w:val="00A86ED1"/>
    <w:rsid w:val="00A872FC"/>
    <w:rsid w:val="00A8788A"/>
    <w:rsid w:val="00A87F3B"/>
    <w:rsid w:val="00A90346"/>
    <w:rsid w:val="00A90532"/>
    <w:rsid w:val="00A905D5"/>
    <w:rsid w:val="00A90A06"/>
    <w:rsid w:val="00A9174E"/>
    <w:rsid w:val="00A917AF"/>
    <w:rsid w:val="00A919CE"/>
    <w:rsid w:val="00A91A17"/>
    <w:rsid w:val="00A91A33"/>
    <w:rsid w:val="00A921F7"/>
    <w:rsid w:val="00A92449"/>
    <w:rsid w:val="00A92507"/>
    <w:rsid w:val="00A926D6"/>
    <w:rsid w:val="00A92B84"/>
    <w:rsid w:val="00A92FE1"/>
    <w:rsid w:val="00A93035"/>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381"/>
    <w:rsid w:val="00A9692C"/>
    <w:rsid w:val="00A96A58"/>
    <w:rsid w:val="00A96D36"/>
    <w:rsid w:val="00A970B2"/>
    <w:rsid w:val="00A972FD"/>
    <w:rsid w:val="00A9787A"/>
    <w:rsid w:val="00AA019F"/>
    <w:rsid w:val="00AA03A5"/>
    <w:rsid w:val="00AA0EBF"/>
    <w:rsid w:val="00AA105C"/>
    <w:rsid w:val="00AA10F5"/>
    <w:rsid w:val="00AA188F"/>
    <w:rsid w:val="00AA26D0"/>
    <w:rsid w:val="00AA2ACD"/>
    <w:rsid w:val="00AA31F6"/>
    <w:rsid w:val="00AA3A70"/>
    <w:rsid w:val="00AA40DF"/>
    <w:rsid w:val="00AA421C"/>
    <w:rsid w:val="00AA423E"/>
    <w:rsid w:val="00AA4430"/>
    <w:rsid w:val="00AA4956"/>
    <w:rsid w:val="00AA4BD7"/>
    <w:rsid w:val="00AA59F6"/>
    <w:rsid w:val="00AA5C8A"/>
    <w:rsid w:val="00AA5DAA"/>
    <w:rsid w:val="00AA6BB5"/>
    <w:rsid w:val="00AA6D23"/>
    <w:rsid w:val="00AA703D"/>
    <w:rsid w:val="00AA731C"/>
    <w:rsid w:val="00AA73BE"/>
    <w:rsid w:val="00AA798A"/>
    <w:rsid w:val="00AA7A73"/>
    <w:rsid w:val="00AB011E"/>
    <w:rsid w:val="00AB0ABF"/>
    <w:rsid w:val="00AB0E82"/>
    <w:rsid w:val="00AB1074"/>
    <w:rsid w:val="00AB1A65"/>
    <w:rsid w:val="00AB1B0E"/>
    <w:rsid w:val="00AB1E7A"/>
    <w:rsid w:val="00AB1E8F"/>
    <w:rsid w:val="00AB1F9B"/>
    <w:rsid w:val="00AB317F"/>
    <w:rsid w:val="00AB32CA"/>
    <w:rsid w:val="00AB33C8"/>
    <w:rsid w:val="00AB3427"/>
    <w:rsid w:val="00AB4AEE"/>
    <w:rsid w:val="00AB4B60"/>
    <w:rsid w:val="00AB4C02"/>
    <w:rsid w:val="00AB4F3D"/>
    <w:rsid w:val="00AB520E"/>
    <w:rsid w:val="00AB6486"/>
    <w:rsid w:val="00AB687D"/>
    <w:rsid w:val="00AB69AE"/>
    <w:rsid w:val="00AB78DB"/>
    <w:rsid w:val="00AB7B28"/>
    <w:rsid w:val="00AB7D04"/>
    <w:rsid w:val="00AB7DE2"/>
    <w:rsid w:val="00AC0000"/>
    <w:rsid w:val="00AC004A"/>
    <w:rsid w:val="00AC0524"/>
    <w:rsid w:val="00AC0F3D"/>
    <w:rsid w:val="00AC11EF"/>
    <w:rsid w:val="00AC12C9"/>
    <w:rsid w:val="00AC12F1"/>
    <w:rsid w:val="00AC1831"/>
    <w:rsid w:val="00AC1ABC"/>
    <w:rsid w:val="00AC1BAE"/>
    <w:rsid w:val="00AC26A7"/>
    <w:rsid w:val="00AC29F5"/>
    <w:rsid w:val="00AC2A6C"/>
    <w:rsid w:val="00AC2BBE"/>
    <w:rsid w:val="00AC2E93"/>
    <w:rsid w:val="00AC2EF8"/>
    <w:rsid w:val="00AC2F32"/>
    <w:rsid w:val="00AC3013"/>
    <w:rsid w:val="00AC311E"/>
    <w:rsid w:val="00AC3241"/>
    <w:rsid w:val="00AC3788"/>
    <w:rsid w:val="00AC38F7"/>
    <w:rsid w:val="00AC39B1"/>
    <w:rsid w:val="00AC3B35"/>
    <w:rsid w:val="00AC3D09"/>
    <w:rsid w:val="00AC3E64"/>
    <w:rsid w:val="00AC46F5"/>
    <w:rsid w:val="00AC487E"/>
    <w:rsid w:val="00AC4F34"/>
    <w:rsid w:val="00AC577D"/>
    <w:rsid w:val="00AC5873"/>
    <w:rsid w:val="00AC59FF"/>
    <w:rsid w:val="00AC5A4A"/>
    <w:rsid w:val="00AC6DAC"/>
    <w:rsid w:val="00AC6E16"/>
    <w:rsid w:val="00AC70A9"/>
    <w:rsid w:val="00AC7451"/>
    <w:rsid w:val="00AC76F2"/>
    <w:rsid w:val="00AC7905"/>
    <w:rsid w:val="00AC7D31"/>
    <w:rsid w:val="00AD0263"/>
    <w:rsid w:val="00AD048F"/>
    <w:rsid w:val="00AD05D4"/>
    <w:rsid w:val="00AD0640"/>
    <w:rsid w:val="00AD06C8"/>
    <w:rsid w:val="00AD0C8A"/>
    <w:rsid w:val="00AD0CDC"/>
    <w:rsid w:val="00AD2168"/>
    <w:rsid w:val="00AD2224"/>
    <w:rsid w:val="00AD25C1"/>
    <w:rsid w:val="00AD27E6"/>
    <w:rsid w:val="00AD2D44"/>
    <w:rsid w:val="00AD3930"/>
    <w:rsid w:val="00AD3DB0"/>
    <w:rsid w:val="00AD3FAE"/>
    <w:rsid w:val="00AD4069"/>
    <w:rsid w:val="00AD452A"/>
    <w:rsid w:val="00AD4869"/>
    <w:rsid w:val="00AD4C20"/>
    <w:rsid w:val="00AD4D83"/>
    <w:rsid w:val="00AD4EB6"/>
    <w:rsid w:val="00AD522D"/>
    <w:rsid w:val="00AD52F2"/>
    <w:rsid w:val="00AD5571"/>
    <w:rsid w:val="00AD5A8E"/>
    <w:rsid w:val="00AD5EC5"/>
    <w:rsid w:val="00AD6433"/>
    <w:rsid w:val="00AD6624"/>
    <w:rsid w:val="00AD662F"/>
    <w:rsid w:val="00AD6727"/>
    <w:rsid w:val="00AD730C"/>
    <w:rsid w:val="00AD7903"/>
    <w:rsid w:val="00AD7A50"/>
    <w:rsid w:val="00AD7B2A"/>
    <w:rsid w:val="00AE0060"/>
    <w:rsid w:val="00AE01AD"/>
    <w:rsid w:val="00AE0331"/>
    <w:rsid w:val="00AE0A9B"/>
    <w:rsid w:val="00AE0DDD"/>
    <w:rsid w:val="00AE102A"/>
    <w:rsid w:val="00AE1A04"/>
    <w:rsid w:val="00AE1F7E"/>
    <w:rsid w:val="00AE2257"/>
    <w:rsid w:val="00AE2882"/>
    <w:rsid w:val="00AE2D29"/>
    <w:rsid w:val="00AE3200"/>
    <w:rsid w:val="00AE37DE"/>
    <w:rsid w:val="00AE3BC3"/>
    <w:rsid w:val="00AE40CC"/>
    <w:rsid w:val="00AE4134"/>
    <w:rsid w:val="00AE4200"/>
    <w:rsid w:val="00AE42F3"/>
    <w:rsid w:val="00AE45E0"/>
    <w:rsid w:val="00AE4657"/>
    <w:rsid w:val="00AE472E"/>
    <w:rsid w:val="00AE47B6"/>
    <w:rsid w:val="00AE5460"/>
    <w:rsid w:val="00AE558B"/>
    <w:rsid w:val="00AE5D7F"/>
    <w:rsid w:val="00AE5EE6"/>
    <w:rsid w:val="00AE6CA3"/>
    <w:rsid w:val="00AE7265"/>
    <w:rsid w:val="00AE7A84"/>
    <w:rsid w:val="00AE7BE9"/>
    <w:rsid w:val="00AE7FB7"/>
    <w:rsid w:val="00AF007F"/>
    <w:rsid w:val="00AF0910"/>
    <w:rsid w:val="00AF0AB3"/>
    <w:rsid w:val="00AF0BE8"/>
    <w:rsid w:val="00AF0D9C"/>
    <w:rsid w:val="00AF1415"/>
    <w:rsid w:val="00AF1935"/>
    <w:rsid w:val="00AF1AC5"/>
    <w:rsid w:val="00AF1C38"/>
    <w:rsid w:val="00AF22A2"/>
    <w:rsid w:val="00AF2C6D"/>
    <w:rsid w:val="00AF37DB"/>
    <w:rsid w:val="00AF3BB5"/>
    <w:rsid w:val="00AF417B"/>
    <w:rsid w:val="00AF4181"/>
    <w:rsid w:val="00AF44AA"/>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1758"/>
    <w:rsid w:val="00B02064"/>
    <w:rsid w:val="00B0227F"/>
    <w:rsid w:val="00B024A0"/>
    <w:rsid w:val="00B02889"/>
    <w:rsid w:val="00B0298F"/>
    <w:rsid w:val="00B02E6F"/>
    <w:rsid w:val="00B03146"/>
    <w:rsid w:val="00B03212"/>
    <w:rsid w:val="00B0353C"/>
    <w:rsid w:val="00B036C0"/>
    <w:rsid w:val="00B03A1D"/>
    <w:rsid w:val="00B03CCB"/>
    <w:rsid w:val="00B03EE6"/>
    <w:rsid w:val="00B03EF5"/>
    <w:rsid w:val="00B04073"/>
    <w:rsid w:val="00B04275"/>
    <w:rsid w:val="00B04B84"/>
    <w:rsid w:val="00B04B93"/>
    <w:rsid w:val="00B05104"/>
    <w:rsid w:val="00B05382"/>
    <w:rsid w:val="00B0551E"/>
    <w:rsid w:val="00B05643"/>
    <w:rsid w:val="00B05A61"/>
    <w:rsid w:val="00B05B30"/>
    <w:rsid w:val="00B05D6F"/>
    <w:rsid w:val="00B05E9D"/>
    <w:rsid w:val="00B0619A"/>
    <w:rsid w:val="00B064D8"/>
    <w:rsid w:val="00B06B05"/>
    <w:rsid w:val="00B06CB1"/>
    <w:rsid w:val="00B06D4F"/>
    <w:rsid w:val="00B073EE"/>
    <w:rsid w:val="00B074A2"/>
    <w:rsid w:val="00B076AC"/>
    <w:rsid w:val="00B07AFD"/>
    <w:rsid w:val="00B10097"/>
    <w:rsid w:val="00B102A6"/>
    <w:rsid w:val="00B10DBD"/>
    <w:rsid w:val="00B1122D"/>
    <w:rsid w:val="00B11ED2"/>
    <w:rsid w:val="00B11EFC"/>
    <w:rsid w:val="00B120E6"/>
    <w:rsid w:val="00B1220C"/>
    <w:rsid w:val="00B1263D"/>
    <w:rsid w:val="00B126ED"/>
    <w:rsid w:val="00B12AB4"/>
    <w:rsid w:val="00B12ADA"/>
    <w:rsid w:val="00B12AE9"/>
    <w:rsid w:val="00B12BCD"/>
    <w:rsid w:val="00B12BF3"/>
    <w:rsid w:val="00B13388"/>
    <w:rsid w:val="00B13796"/>
    <w:rsid w:val="00B13A02"/>
    <w:rsid w:val="00B13A15"/>
    <w:rsid w:val="00B13C39"/>
    <w:rsid w:val="00B13D92"/>
    <w:rsid w:val="00B146C9"/>
    <w:rsid w:val="00B14B8F"/>
    <w:rsid w:val="00B14CD0"/>
    <w:rsid w:val="00B14DA2"/>
    <w:rsid w:val="00B14F65"/>
    <w:rsid w:val="00B1567D"/>
    <w:rsid w:val="00B158E5"/>
    <w:rsid w:val="00B159CA"/>
    <w:rsid w:val="00B15A70"/>
    <w:rsid w:val="00B15CAE"/>
    <w:rsid w:val="00B1630D"/>
    <w:rsid w:val="00B165E1"/>
    <w:rsid w:val="00B16639"/>
    <w:rsid w:val="00B16B44"/>
    <w:rsid w:val="00B16C9E"/>
    <w:rsid w:val="00B16EA4"/>
    <w:rsid w:val="00B1729A"/>
    <w:rsid w:val="00B17D76"/>
    <w:rsid w:val="00B20651"/>
    <w:rsid w:val="00B208FB"/>
    <w:rsid w:val="00B20C8C"/>
    <w:rsid w:val="00B215A2"/>
    <w:rsid w:val="00B21837"/>
    <w:rsid w:val="00B222BF"/>
    <w:rsid w:val="00B22304"/>
    <w:rsid w:val="00B2236E"/>
    <w:rsid w:val="00B22401"/>
    <w:rsid w:val="00B22454"/>
    <w:rsid w:val="00B22826"/>
    <w:rsid w:val="00B22857"/>
    <w:rsid w:val="00B22ADB"/>
    <w:rsid w:val="00B22E6C"/>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505"/>
    <w:rsid w:val="00B337F7"/>
    <w:rsid w:val="00B33A29"/>
    <w:rsid w:val="00B33DE9"/>
    <w:rsid w:val="00B3406B"/>
    <w:rsid w:val="00B342EC"/>
    <w:rsid w:val="00B348EF"/>
    <w:rsid w:val="00B34EA5"/>
    <w:rsid w:val="00B34FA0"/>
    <w:rsid w:val="00B351BE"/>
    <w:rsid w:val="00B35264"/>
    <w:rsid w:val="00B354E0"/>
    <w:rsid w:val="00B35577"/>
    <w:rsid w:val="00B35CFE"/>
    <w:rsid w:val="00B366BD"/>
    <w:rsid w:val="00B369D3"/>
    <w:rsid w:val="00B36A12"/>
    <w:rsid w:val="00B36EBB"/>
    <w:rsid w:val="00B37044"/>
    <w:rsid w:val="00B37103"/>
    <w:rsid w:val="00B37533"/>
    <w:rsid w:val="00B3758F"/>
    <w:rsid w:val="00B37590"/>
    <w:rsid w:val="00B37E12"/>
    <w:rsid w:val="00B40154"/>
    <w:rsid w:val="00B403A4"/>
    <w:rsid w:val="00B40732"/>
    <w:rsid w:val="00B407F5"/>
    <w:rsid w:val="00B40AB3"/>
    <w:rsid w:val="00B414B8"/>
    <w:rsid w:val="00B415F7"/>
    <w:rsid w:val="00B41BBC"/>
    <w:rsid w:val="00B41C37"/>
    <w:rsid w:val="00B41D57"/>
    <w:rsid w:val="00B41DE7"/>
    <w:rsid w:val="00B42684"/>
    <w:rsid w:val="00B42BC0"/>
    <w:rsid w:val="00B42D97"/>
    <w:rsid w:val="00B43169"/>
    <w:rsid w:val="00B43784"/>
    <w:rsid w:val="00B439D0"/>
    <w:rsid w:val="00B43AF2"/>
    <w:rsid w:val="00B4412F"/>
    <w:rsid w:val="00B448B5"/>
    <w:rsid w:val="00B44968"/>
    <w:rsid w:val="00B44AE7"/>
    <w:rsid w:val="00B44FB3"/>
    <w:rsid w:val="00B450A4"/>
    <w:rsid w:val="00B4516E"/>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18A"/>
    <w:rsid w:val="00B507CA"/>
    <w:rsid w:val="00B507D6"/>
    <w:rsid w:val="00B50894"/>
    <w:rsid w:val="00B50A4E"/>
    <w:rsid w:val="00B50B0E"/>
    <w:rsid w:val="00B50B25"/>
    <w:rsid w:val="00B5100E"/>
    <w:rsid w:val="00B514D2"/>
    <w:rsid w:val="00B51848"/>
    <w:rsid w:val="00B51A4D"/>
    <w:rsid w:val="00B51C86"/>
    <w:rsid w:val="00B51DB5"/>
    <w:rsid w:val="00B51DBC"/>
    <w:rsid w:val="00B5226F"/>
    <w:rsid w:val="00B523F7"/>
    <w:rsid w:val="00B52586"/>
    <w:rsid w:val="00B5258F"/>
    <w:rsid w:val="00B537A1"/>
    <w:rsid w:val="00B53B9F"/>
    <w:rsid w:val="00B54008"/>
    <w:rsid w:val="00B5424A"/>
    <w:rsid w:val="00B54336"/>
    <w:rsid w:val="00B545AE"/>
    <w:rsid w:val="00B54BCC"/>
    <w:rsid w:val="00B550E7"/>
    <w:rsid w:val="00B553AF"/>
    <w:rsid w:val="00B5572C"/>
    <w:rsid w:val="00B55913"/>
    <w:rsid w:val="00B55B0F"/>
    <w:rsid w:val="00B55F60"/>
    <w:rsid w:val="00B56279"/>
    <w:rsid w:val="00B564CE"/>
    <w:rsid w:val="00B572BE"/>
    <w:rsid w:val="00B57D70"/>
    <w:rsid w:val="00B60858"/>
    <w:rsid w:val="00B60C4A"/>
    <w:rsid w:val="00B60C86"/>
    <w:rsid w:val="00B60DBF"/>
    <w:rsid w:val="00B61529"/>
    <w:rsid w:val="00B61761"/>
    <w:rsid w:val="00B617DF"/>
    <w:rsid w:val="00B618B3"/>
    <w:rsid w:val="00B61A31"/>
    <w:rsid w:val="00B61F7E"/>
    <w:rsid w:val="00B61F89"/>
    <w:rsid w:val="00B626B0"/>
    <w:rsid w:val="00B62975"/>
    <w:rsid w:val="00B62C48"/>
    <w:rsid w:val="00B62F98"/>
    <w:rsid w:val="00B630F8"/>
    <w:rsid w:val="00B6397A"/>
    <w:rsid w:val="00B63C0C"/>
    <w:rsid w:val="00B63E5F"/>
    <w:rsid w:val="00B63F94"/>
    <w:rsid w:val="00B63FA6"/>
    <w:rsid w:val="00B64D27"/>
    <w:rsid w:val="00B64E3C"/>
    <w:rsid w:val="00B651EC"/>
    <w:rsid w:val="00B652CB"/>
    <w:rsid w:val="00B65497"/>
    <w:rsid w:val="00B6576D"/>
    <w:rsid w:val="00B6581F"/>
    <w:rsid w:val="00B664D2"/>
    <w:rsid w:val="00B66CEC"/>
    <w:rsid w:val="00B66DC0"/>
    <w:rsid w:val="00B66E95"/>
    <w:rsid w:val="00B66FA4"/>
    <w:rsid w:val="00B67262"/>
    <w:rsid w:val="00B67CF9"/>
    <w:rsid w:val="00B67E3E"/>
    <w:rsid w:val="00B70050"/>
    <w:rsid w:val="00B70055"/>
    <w:rsid w:val="00B7047A"/>
    <w:rsid w:val="00B706D8"/>
    <w:rsid w:val="00B70934"/>
    <w:rsid w:val="00B709B6"/>
    <w:rsid w:val="00B70B2B"/>
    <w:rsid w:val="00B70C89"/>
    <w:rsid w:val="00B71189"/>
    <w:rsid w:val="00B71826"/>
    <w:rsid w:val="00B71C27"/>
    <w:rsid w:val="00B71C2B"/>
    <w:rsid w:val="00B71FFC"/>
    <w:rsid w:val="00B7274A"/>
    <w:rsid w:val="00B72893"/>
    <w:rsid w:val="00B72898"/>
    <w:rsid w:val="00B7300B"/>
    <w:rsid w:val="00B73B8A"/>
    <w:rsid w:val="00B74E71"/>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5C1"/>
    <w:rsid w:val="00B8079C"/>
    <w:rsid w:val="00B808BF"/>
    <w:rsid w:val="00B809A0"/>
    <w:rsid w:val="00B80E2C"/>
    <w:rsid w:val="00B812FA"/>
    <w:rsid w:val="00B8191D"/>
    <w:rsid w:val="00B81EAD"/>
    <w:rsid w:val="00B81F86"/>
    <w:rsid w:val="00B82479"/>
    <w:rsid w:val="00B82725"/>
    <w:rsid w:val="00B82815"/>
    <w:rsid w:val="00B82BAF"/>
    <w:rsid w:val="00B82DB0"/>
    <w:rsid w:val="00B83312"/>
    <w:rsid w:val="00B835E7"/>
    <w:rsid w:val="00B839DC"/>
    <w:rsid w:val="00B83A4F"/>
    <w:rsid w:val="00B844DE"/>
    <w:rsid w:val="00B85283"/>
    <w:rsid w:val="00B8540B"/>
    <w:rsid w:val="00B8562B"/>
    <w:rsid w:val="00B85998"/>
    <w:rsid w:val="00B85E8C"/>
    <w:rsid w:val="00B8604F"/>
    <w:rsid w:val="00B8639C"/>
    <w:rsid w:val="00B86709"/>
    <w:rsid w:val="00B868A5"/>
    <w:rsid w:val="00B86DC7"/>
    <w:rsid w:val="00B878D3"/>
    <w:rsid w:val="00B879F3"/>
    <w:rsid w:val="00B87DAB"/>
    <w:rsid w:val="00B900CB"/>
    <w:rsid w:val="00B901AE"/>
    <w:rsid w:val="00B90674"/>
    <w:rsid w:val="00B9071B"/>
    <w:rsid w:val="00B91311"/>
    <w:rsid w:val="00B91F22"/>
    <w:rsid w:val="00B920CD"/>
    <w:rsid w:val="00B92668"/>
    <w:rsid w:val="00B9279C"/>
    <w:rsid w:val="00B928CA"/>
    <w:rsid w:val="00B92FCA"/>
    <w:rsid w:val="00B93084"/>
    <w:rsid w:val="00B93092"/>
    <w:rsid w:val="00B936DC"/>
    <w:rsid w:val="00B938AF"/>
    <w:rsid w:val="00B93DE5"/>
    <w:rsid w:val="00B940D4"/>
    <w:rsid w:val="00B941DD"/>
    <w:rsid w:val="00B944C7"/>
    <w:rsid w:val="00B94A02"/>
    <w:rsid w:val="00B94B6D"/>
    <w:rsid w:val="00B95D4C"/>
    <w:rsid w:val="00B95E93"/>
    <w:rsid w:val="00B96413"/>
    <w:rsid w:val="00B96D47"/>
    <w:rsid w:val="00B96E00"/>
    <w:rsid w:val="00B971F1"/>
    <w:rsid w:val="00B97D34"/>
    <w:rsid w:val="00BA030F"/>
    <w:rsid w:val="00BA0359"/>
    <w:rsid w:val="00BA0471"/>
    <w:rsid w:val="00BA0871"/>
    <w:rsid w:val="00BA087C"/>
    <w:rsid w:val="00BA0C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1D"/>
    <w:rsid w:val="00BB2C6E"/>
    <w:rsid w:val="00BB2CC7"/>
    <w:rsid w:val="00BB335D"/>
    <w:rsid w:val="00BB3D08"/>
    <w:rsid w:val="00BB3FCA"/>
    <w:rsid w:val="00BB4B0D"/>
    <w:rsid w:val="00BB4D2E"/>
    <w:rsid w:val="00BB4F3E"/>
    <w:rsid w:val="00BB505C"/>
    <w:rsid w:val="00BB537D"/>
    <w:rsid w:val="00BB576B"/>
    <w:rsid w:val="00BB57F8"/>
    <w:rsid w:val="00BB5C31"/>
    <w:rsid w:val="00BB5DCE"/>
    <w:rsid w:val="00BB6336"/>
    <w:rsid w:val="00BB655D"/>
    <w:rsid w:val="00BB6839"/>
    <w:rsid w:val="00BB6BAD"/>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2A8"/>
    <w:rsid w:val="00BC24B6"/>
    <w:rsid w:val="00BC2A79"/>
    <w:rsid w:val="00BC2ADE"/>
    <w:rsid w:val="00BC369B"/>
    <w:rsid w:val="00BC38A5"/>
    <w:rsid w:val="00BC3D8B"/>
    <w:rsid w:val="00BC460E"/>
    <w:rsid w:val="00BC49DB"/>
    <w:rsid w:val="00BC5031"/>
    <w:rsid w:val="00BC54D2"/>
    <w:rsid w:val="00BC596E"/>
    <w:rsid w:val="00BC5D58"/>
    <w:rsid w:val="00BC6011"/>
    <w:rsid w:val="00BC60AB"/>
    <w:rsid w:val="00BC63C9"/>
    <w:rsid w:val="00BC6A19"/>
    <w:rsid w:val="00BC7347"/>
    <w:rsid w:val="00BC7566"/>
    <w:rsid w:val="00BC7825"/>
    <w:rsid w:val="00BC7913"/>
    <w:rsid w:val="00BC7938"/>
    <w:rsid w:val="00BD03FB"/>
    <w:rsid w:val="00BD060B"/>
    <w:rsid w:val="00BD091D"/>
    <w:rsid w:val="00BD092C"/>
    <w:rsid w:val="00BD0D36"/>
    <w:rsid w:val="00BD1126"/>
    <w:rsid w:val="00BD11BA"/>
    <w:rsid w:val="00BD172E"/>
    <w:rsid w:val="00BD1999"/>
    <w:rsid w:val="00BD1BAB"/>
    <w:rsid w:val="00BD1CC3"/>
    <w:rsid w:val="00BD2432"/>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5A6"/>
    <w:rsid w:val="00BD7993"/>
    <w:rsid w:val="00BD79EE"/>
    <w:rsid w:val="00BD7AF8"/>
    <w:rsid w:val="00BD7C2C"/>
    <w:rsid w:val="00BD7C54"/>
    <w:rsid w:val="00BD7F1E"/>
    <w:rsid w:val="00BE010E"/>
    <w:rsid w:val="00BE01A1"/>
    <w:rsid w:val="00BE0B88"/>
    <w:rsid w:val="00BE0D9C"/>
    <w:rsid w:val="00BE0E5A"/>
    <w:rsid w:val="00BE0FD2"/>
    <w:rsid w:val="00BE13D6"/>
    <w:rsid w:val="00BE1927"/>
    <w:rsid w:val="00BE1CAD"/>
    <w:rsid w:val="00BE2476"/>
    <w:rsid w:val="00BE24AF"/>
    <w:rsid w:val="00BE26B8"/>
    <w:rsid w:val="00BE2833"/>
    <w:rsid w:val="00BE2FBE"/>
    <w:rsid w:val="00BE3171"/>
    <w:rsid w:val="00BE31E6"/>
    <w:rsid w:val="00BE3C7D"/>
    <w:rsid w:val="00BE3E07"/>
    <w:rsid w:val="00BE410B"/>
    <w:rsid w:val="00BE46B6"/>
    <w:rsid w:val="00BE4733"/>
    <w:rsid w:val="00BE499F"/>
    <w:rsid w:val="00BE49D1"/>
    <w:rsid w:val="00BE4ACC"/>
    <w:rsid w:val="00BE4D58"/>
    <w:rsid w:val="00BE4F20"/>
    <w:rsid w:val="00BE503F"/>
    <w:rsid w:val="00BE54FE"/>
    <w:rsid w:val="00BE5FC6"/>
    <w:rsid w:val="00BE650F"/>
    <w:rsid w:val="00BE65B2"/>
    <w:rsid w:val="00BE68B7"/>
    <w:rsid w:val="00BE6FBE"/>
    <w:rsid w:val="00BE76A0"/>
    <w:rsid w:val="00BE7760"/>
    <w:rsid w:val="00BF0434"/>
    <w:rsid w:val="00BF07DB"/>
    <w:rsid w:val="00BF0D6B"/>
    <w:rsid w:val="00BF0FF0"/>
    <w:rsid w:val="00BF12E9"/>
    <w:rsid w:val="00BF1B87"/>
    <w:rsid w:val="00BF2479"/>
    <w:rsid w:val="00BF2993"/>
    <w:rsid w:val="00BF32D9"/>
    <w:rsid w:val="00BF33D3"/>
    <w:rsid w:val="00BF3C06"/>
    <w:rsid w:val="00BF3CD9"/>
    <w:rsid w:val="00BF4023"/>
    <w:rsid w:val="00BF4091"/>
    <w:rsid w:val="00BF41B6"/>
    <w:rsid w:val="00BF43D1"/>
    <w:rsid w:val="00BF48FE"/>
    <w:rsid w:val="00BF4C02"/>
    <w:rsid w:val="00BF4C9D"/>
    <w:rsid w:val="00BF4CDE"/>
    <w:rsid w:val="00BF4F11"/>
    <w:rsid w:val="00BF5345"/>
    <w:rsid w:val="00BF5D31"/>
    <w:rsid w:val="00BF6312"/>
    <w:rsid w:val="00BF69CB"/>
    <w:rsid w:val="00BF6A4D"/>
    <w:rsid w:val="00BF6A80"/>
    <w:rsid w:val="00BF6ED1"/>
    <w:rsid w:val="00BF76EE"/>
    <w:rsid w:val="00BF7AE0"/>
    <w:rsid w:val="00BF7E3B"/>
    <w:rsid w:val="00BF7E6D"/>
    <w:rsid w:val="00C00F48"/>
    <w:rsid w:val="00C0113A"/>
    <w:rsid w:val="00C012E2"/>
    <w:rsid w:val="00C01336"/>
    <w:rsid w:val="00C01446"/>
    <w:rsid w:val="00C01A2E"/>
    <w:rsid w:val="00C01AB0"/>
    <w:rsid w:val="00C01C2D"/>
    <w:rsid w:val="00C01D6B"/>
    <w:rsid w:val="00C01DA0"/>
    <w:rsid w:val="00C01FAB"/>
    <w:rsid w:val="00C02000"/>
    <w:rsid w:val="00C021BC"/>
    <w:rsid w:val="00C021DF"/>
    <w:rsid w:val="00C022C5"/>
    <w:rsid w:val="00C02488"/>
    <w:rsid w:val="00C025B7"/>
    <w:rsid w:val="00C02817"/>
    <w:rsid w:val="00C02B5E"/>
    <w:rsid w:val="00C02E1F"/>
    <w:rsid w:val="00C030C9"/>
    <w:rsid w:val="00C0310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D82"/>
    <w:rsid w:val="00C07EE4"/>
    <w:rsid w:val="00C07F87"/>
    <w:rsid w:val="00C10178"/>
    <w:rsid w:val="00C103F1"/>
    <w:rsid w:val="00C107FD"/>
    <w:rsid w:val="00C108F2"/>
    <w:rsid w:val="00C11080"/>
    <w:rsid w:val="00C11854"/>
    <w:rsid w:val="00C11913"/>
    <w:rsid w:val="00C11A40"/>
    <w:rsid w:val="00C11CE3"/>
    <w:rsid w:val="00C11D2C"/>
    <w:rsid w:val="00C11E0A"/>
    <w:rsid w:val="00C11FA5"/>
    <w:rsid w:val="00C126C8"/>
    <w:rsid w:val="00C12940"/>
    <w:rsid w:val="00C12DC4"/>
    <w:rsid w:val="00C131A4"/>
    <w:rsid w:val="00C13499"/>
    <w:rsid w:val="00C1374E"/>
    <w:rsid w:val="00C1394E"/>
    <w:rsid w:val="00C13AB9"/>
    <w:rsid w:val="00C13B80"/>
    <w:rsid w:val="00C13C45"/>
    <w:rsid w:val="00C141E1"/>
    <w:rsid w:val="00C141FC"/>
    <w:rsid w:val="00C143F7"/>
    <w:rsid w:val="00C14EDF"/>
    <w:rsid w:val="00C14F14"/>
    <w:rsid w:val="00C15095"/>
    <w:rsid w:val="00C1523D"/>
    <w:rsid w:val="00C152D2"/>
    <w:rsid w:val="00C1573B"/>
    <w:rsid w:val="00C15B9A"/>
    <w:rsid w:val="00C1601D"/>
    <w:rsid w:val="00C161C2"/>
    <w:rsid w:val="00C164BA"/>
    <w:rsid w:val="00C16621"/>
    <w:rsid w:val="00C16682"/>
    <w:rsid w:val="00C17344"/>
    <w:rsid w:val="00C1780C"/>
    <w:rsid w:val="00C1791D"/>
    <w:rsid w:val="00C17C22"/>
    <w:rsid w:val="00C208FC"/>
    <w:rsid w:val="00C20D40"/>
    <w:rsid w:val="00C20EEA"/>
    <w:rsid w:val="00C21720"/>
    <w:rsid w:val="00C217F6"/>
    <w:rsid w:val="00C219FE"/>
    <w:rsid w:val="00C21F2B"/>
    <w:rsid w:val="00C222AE"/>
    <w:rsid w:val="00C2248E"/>
    <w:rsid w:val="00C2255E"/>
    <w:rsid w:val="00C227DB"/>
    <w:rsid w:val="00C22973"/>
    <w:rsid w:val="00C22AAA"/>
    <w:rsid w:val="00C231B1"/>
    <w:rsid w:val="00C2349D"/>
    <w:rsid w:val="00C23683"/>
    <w:rsid w:val="00C23B82"/>
    <w:rsid w:val="00C23CDC"/>
    <w:rsid w:val="00C23DDE"/>
    <w:rsid w:val="00C23F37"/>
    <w:rsid w:val="00C241CF"/>
    <w:rsid w:val="00C241E0"/>
    <w:rsid w:val="00C25237"/>
    <w:rsid w:val="00C25239"/>
    <w:rsid w:val="00C25B2F"/>
    <w:rsid w:val="00C25E48"/>
    <w:rsid w:val="00C25FEC"/>
    <w:rsid w:val="00C2608A"/>
    <w:rsid w:val="00C2614E"/>
    <w:rsid w:val="00C26485"/>
    <w:rsid w:val="00C26626"/>
    <w:rsid w:val="00C2670B"/>
    <w:rsid w:val="00C26DE3"/>
    <w:rsid w:val="00C271C3"/>
    <w:rsid w:val="00C275A8"/>
    <w:rsid w:val="00C2765F"/>
    <w:rsid w:val="00C277F0"/>
    <w:rsid w:val="00C27A36"/>
    <w:rsid w:val="00C3062D"/>
    <w:rsid w:val="00C31601"/>
    <w:rsid w:val="00C31844"/>
    <w:rsid w:val="00C31990"/>
    <w:rsid w:val="00C3219B"/>
    <w:rsid w:val="00C32278"/>
    <w:rsid w:val="00C32885"/>
    <w:rsid w:val="00C328F8"/>
    <w:rsid w:val="00C32AA0"/>
    <w:rsid w:val="00C32FB7"/>
    <w:rsid w:val="00C33467"/>
    <w:rsid w:val="00C33552"/>
    <w:rsid w:val="00C33FCA"/>
    <w:rsid w:val="00C340FA"/>
    <w:rsid w:val="00C3501E"/>
    <w:rsid w:val="00C35864"/>
    <w:rsid w:val="00C35BAA"/>
    <w:rsid w:val="00C36001"/>
    <w:rsid w:val="00C36168"/>
    <w:rsid w:val="00C3620F"/>
    <w:rsid w:val="00C365C2"/>
    <w:rsid w:val="00C365F9"/>
    <w:rsid w:val="00C36A26"/>
    <w:rsid w:val="00C36C9D"/>
    <w:rsid w:val="00C37404"/>
    <w:rsid w:val="00C3753F"/>
    <w:rsid w:val="00C377B0"/>
    <w:rsid w:val="00C37EB8"/>
    <w:rsid w:val="00C4049F"/>
    <w:rsid w:val="00C4065E"/>
    <w:rsid w:val="00C40881"/>
    <w:rsid w:val="00C40964"/>
    <w:rsid w:val="00C40C6B"/>
    <w:rsid w:val="00C40FF8"/>
    <w:rsid w:val="00C414E6"/>
    <w:rsid w:val="00C4161B"/>
    <w:rsid w:val="00C41724"/>
    <w:rsid w:val="00C41A74"/>
    <w:rsid w:val="00C41AE6"/>
    <w:rsid w:val="00C41E29"/>
    <w:rsid w:val="00C42129"/>
    <w:rsid w:val="00C421BF"/>
    <w:rsid w:val="00C42451"/>
    <w:rsid w:val="00C427E3"/>
    <w:rsid w:val="00C42B6B"/>
    <w:rsid w:val="00C42EB2"/>
    <w:rsid w:val="00C43057"/>
    <w:rsid w:val="00C432B5"/>
    <w:rsid w:val="00C43313"/>
    <w:rsid w:val="00C43736"/>
    <w:rsid w:val="00C43DC0"/>
    <w:rsid w:val="00C440F8"/>
    <w:rsid w:val="00C443AC"/>
    <w:rsid w:val="00C44AF3"/>
    <w:rsid w:val="00C44DD8"/>
    <w:rsid w:val="00C453A8"/>
    <w:rsid w:val="00C45652"/>
    <w:rsid w:val="00C45FE5"/>
    <w:rsid w:val="00C46856"/>
    <w:rsid w:val="00C46AB1"/>
    <w:rsid w:val="00C46DE8"/>
    <w:rsid w:val="00C47062"/>
    <w:rsid w:val="00C47481"/>
    <w:rsid w:val="00C4765B"/>
    <w:rsid w:val="00C478E4"/>
    <w:rsid w:val="00C501CC"/>
    <w:rsid w:val="00C501E1"/>
    <w:rsid w:val="00C50505"/>
    <w:rsid w:val="00C50BC8"/>
    <w:rsid w:val="00C5111A"/>
    <w:rsid w:val="00C5138B"/>
    <w:rsid w:val="00C5152D"/>
    <w:rsid w:val="00C5162F"/>
    <w:rsid w:val="00C5171B"/>
    <w:rsid w:val="00C52037"/>
    <w:rsid w:val="00C5235D"/>
    <w:rsid w:val="00C52B54"/>
    <w:rsid w:val="00C52BAF"/>
    <w:rsid w:val="00C52F82"/>
    <w:rsid w:val="00C530FD"/>
    <w:rsid w:val="00C539C4"/>
    <w:rsid w:val="00C540CB"/>
    <w:rsid w:val="00C540DD"/>
    <w:rsid w:val="00C5491E"/>
    <w:rsid w:val="00C54CE2"/>
    <w:rsid w:val="00C54E22"/>
    <w:rsid w:val="00C5555D"/>
    <w:rsid w:val="00C55C76"/>
    <w:rsid w:val="00C56676"/>
    <w:rsid w:val="00C566BC"/>
    <w:rsid w:val="00C56CCC"/>
    <w:rsid w:val="00C56E05"/>
    <w:rsid w:val="00C57459"/>
    <w:rsid w:val="00C5748E"/>
    <w:rsid w:val="00C57C8E"/>
    <w:rsid w:val="00C57D00"/>
    <w:rsid w:val="00C57EE4"/>
    <w:rsid w:val="00C6055E"/>
    <w:rsid w:val="00C612CF"/>
    <w:rsid w:val="00C61C26"/>
    <w:rsid w:val="00C61CB7"/>
    <w:rsid w:val="00C61D71"/>
    <w:rsid w:val="00C62688"/>
    <w:rsid w:val="00C626BD"/>
    <w:rsid w:val="00C627A0"/>
    <w:rsid w:val="00C6286C"/>
    <w:rsid w:val="00C62EA5"/>
    <w:rsid w:val="00C63430"/>
    <w:rsid w:val="00C63529"/>
    <w:rsid w:val="00C63AF8"/>
    <w:rsid w:val="00C63BB0"/>
    <w:rsid w:val="00C63CA0"/>
    <w:rsid w:val="00C63D87"/>
    <w:rsid w:val="00C64057"/>
    <w:rsid w:val="00C64672"/>
    <w:rsid w:val="00C646A1"/>
    <w:rsid w:val="00C64773"/>
    <w:rsid w:val="00C647B1"/>
    <w:rsid w:val="00C64E1A"/>
    <w:rsid w:val="00C64E4D"/>
    <w:rsid w:val="00C64E53"/>
    <w:rsid w:val="00C64F59"/>
    <w:rsid w:val="00C65010"/>
    <w:rsid w:val="00C65251"/>
    <w:rsid w:val="00C65483"/>
    <w:rsid w:val="00C654B5"/>
    <w:rsid w:val="00C6570C"/>
    <w:rsid w:val="00C659EA"/>
    <w:rsid w:val="00C65BFA"/>
    <w:rsid w:val="00C65FCF"/>
    <w:rsid w:val="00C6649E"/>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449"/>
    <w:rsid w:val="00C74B77"/>
    <w:rsid w:val="00C74FA5"/>
    <w:rsid w:val="00C75148"/>
    <w:rsid w:val="00C753AE"/>
    <w:rsid w:val="00C7591B"/>
    <w:rsid w:val="00C7593A"/>
    <w:rsid w:val="00C75B20"/>
    <w:rsid w:val="00C75B3D"/>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2C6C"/>
    <w:rsid w:val="00C830D0"/>
    <w:rsid w:val="00C83532"/>
    <w:rsid w:val="00C8366A"/>
    <w:rsid w:val="00C83A90"/>
    <w:rsid w:val="00C83D02"/>
    <w:rsid w:val="00C847A3"/>
    <w:rsid w:val="00C847EE"/>
    <w:rsid w:val="00C84A96"/>
    <w:rsid w:val="00C84AD8"/>
    <w:rsid w:val="00C84D8F"/>
    <w:rsid w:val="00C84E37"/>
    <w:rsid w:val="00C851B0"/>
    <w:rsid w:val="00C8576B"/>
    <w:rsid w:val="00C862A5"/>
    <w:rsid w:val="00C865AA"/>
    <w:rsid w:val="00C86AD4"/>
    <w:rsid w:val="00C87354"/>
    <w:rsid w:val="00C87697"/>
    <w:rsid w:val="00C878E9"/>
    <w:rsid w:val="00C87AAA"/>
    <w:rsid w:val="00C87FAC"/>
    <w:rsid w:val="00C902C1"/>
    <w:rsid w:val="00C90420"/>
    <w:rsid w:val="00C90488"/>
    <w:rsid w:val="00C9064D"/>
    <w:rsid w:val="00C90CAB"/>
    <w:rsid w:val="00C90DC0"/>
    <w:rsid w:val="00C91089"/>
    <w:rsid w:val="00C9149F"/>
    <w:rsid w:val="00C91B50"/>
    <w:rsid w:val="00C92D74"/>
    <w:rsid w:val="00C93273"/>
    <w:rsid w:val="00C9349E"/>
    <w:rsid w:val="00C9398E"/>
    <w:rsid w:val="00C9434C"/>
    <w:rsid w:val="00C95055"/>
    <w:rsid w:val="00C951B5"/>
    <w:rsid w:val="00C951E5"/>
    <w:rsid w:val="00C958A7"/>
    <w:rsid w:val="00C9608B"/>
    <w:rsid w:val="00C96E7E"/>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312"/>
    <w:rsid w:val="00CA440C"/>
    <w:rsid w:val="00CA45B0"/>
    <w:rsid w:val="00CA481E"/>
    <w:rsid w:val="00CA4EC0"/>
    <w:rsid w:val="00CA5183"/>
    <w:rsid w:val="00CA54BB"/>
    <w:rsid w:val="00CA58A9"/>
    <w:rsid w:val="00CA5B7B"/>
    <w:rsid w:val="00CA5F43"/>
    <w:rsid w:val="00CA670F"/>
    <w:rsid w:val="00CA67FA"/>
    <w:rsid w:val="00CA68C2"/>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3B6"/>
    <w:rsid w:val="00CB0981"/>
    <w:rsid w:val="00CB0A3A"/>
    <w:rsid w:val="00CB0DFA"/>
    <w:rsid w:val="00CB1154"/>
    <w:rsid w:val="00CB1420"/>
    <w:rsid w:val="00CB1984"/>
    <w:rsid w:val="00CB2876"/>
    <w:rsid w:val="00CB2879"/>
    <w:rsid w:val="00CB28F0"/>
    <w:rsid w:val="00CB2AA5"/>
    <w:rsid w:val="00CB2C14"/>
    <w:rsid w:val="00CB316A"/>
    <w:rsid w:val="00CB3325"/>
    <w:rsid w:val="00CB4254"/>
    <w:rsid w:val="00CB441C"/>
    <w:rsid w:val="00CB45C0"/>
    <w:rsid w:val="00CB497E"/>
    <w:rsid w:val="00CB4A0C"/>
    <w:rsid w:val="00CB4AF3"/>
    <w:rsid w:val="00CB4D77"/>
    <w:rsid w:val="00CB513C"/>
    <w:rsid w:val="00CB5315"/>
    <w:rsid w:val="00CB59A3"/>
    <w:rsid w:val="00CB5A72"/>
    <w:rsid w:val="00CB5ACB"/>
    <w:rsid w:val="00CB5FFA"/>
    <w:rsid w:val="00CB6160"/>
    <w:rsid w:val="00CB6421"/>
    <w:rsid w:val="00CB688D"/>
    <w:rsid w:val="00CB6C26"/>
    <w:rsid w:val="00CB6C9F"/>
    <w:rsid w:val="00CB713F"/>
    <w:rsid w:val="00CB72BE"/>
    <w:rsid w:val="00CC0275"/>
    <w:rsid w:val="00CC0631"/>
    <w:rsid w:val="00CC06E1"/>
    <w:rsid w:val="00CC0701"/>
    <w:rsid w:val="00CC0AD3"/>
    <w:rsid w:val="00CC1103"/>
    <w:rsid w:val="00CC1A72"/>
    <w:rsid w:val="00CC1CC9"/>
    <w:rsid w:val="00CC1DDF"/>
    <w:rsid w:val="00CC2B27"/>
    <w:rsid w:val="00CC2E55"/>
    <w:rsid w:val="00CC304A"/>
    <w:rsid w:val="00CC30F5"/>
    <w:rsid w:val="00CC3479"/>
    <w:rsid w:val="00CC3C77"/>
    <w:rsid w:val="00CC3EF1"/>
    <w:rsid w:val="00CC44D3"/>
    <w:rsid w:val="00CC4639"/>
    <w:rsid w:val="00CC46EB"/>
    <w:rsid w:val="00CC4F34"/>
    <w:rsid w:val="00CC513C"/>
    <w:rsid w:val="00CC525F"/>
    <w:rsid w:val="00CC5857"/>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10ED"/>
    <w:rsid w:val="00CD2593"/>
    <w:rsid w:val="00CD2946"/>
    <w:rsid w:val="00CD2C47"/>
    <w:rsid w:val="00CD3407"/>
    <w:rsid w:val="00CD3624"/>
    <w:rsid w:val="00CD3AE4"/>
    <w:rsid w:val="00CD3E75"/>
    <w:rsid w:val="00CD40CB"/>
    <w:rsid w:val="00CD42F2"/>
    <w:rsid w:val="00CD4686"/>
    <w:rsid w:val="00CD482C"/>
    <w:rsid w:val="00CD4DCE"/>
    <w:rsid w:val="00CD4F57"/>
    <w:rsid w:val="00CD5428"/>
    <w:rsid w:val="00CD56CF"/>
    <w:rsid w:val="00CD6158"/>
    <w:rsid w:val="00CD634D"/>
    <w:rsid w:val="00CD63C5"/>
    <w:rsid w:val="00CD650D"/>
    <w:rsid w:val="00CD66D9"/>
    <w:rsid w:val="00CD6DCB"/>
    <w:rsid w:val="00CD72D0"/>
    <w:rsid w:val="00CD75D3"/>
    <w:rsid w:val="00CD7793"/>
    <w:rsid w:val="00CD7C12"/>
    <w:rsid w:val="00CD7C1E"/>
    <w:rsid w:val="00CD7C83"/>
    <w:rsid w:val="00CE067A"/>
    <w:rsid w:val="00CE0D7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BAC"/>
    <w:rsid w:val="00CE4C2F"/>
    <w:rsid w:val="00CE4E92"/>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67C"/>
    <w:rsid w:val="00CE79B7"/>
    <w:rsid w:val="00CE7E18"/>
    <w:rsid w:val="00CF0038"/>
    <w:rsid w:val="00CF06CA"/>
    <w:rsid w:val="00CF06D6"/>
    <w:rsid w:val="00CF079C"/>
    <w:rsid w:val="00CF0890"/>
    <w:rsid w:val="00CF0A1A"/>
    <w:rsid w:val="00CF0C2B"/>
    <w:rsid w:val="00CF13B5"/>
    <w:rsid w:val="00CF13FB"/>
    <w:rsid w:val="00CF14B1"/>
    <w:rsid w:val="00CF1672"/>
    <w:rsid w:val="00CF1A43"/>
    <w:rsid w:val="00CF1B4B"/>
    <w:rsid w:val="00CF1F56"/>
    <w:rsid w:val="00CF1F9B"/>
    <w:rsid w:val="00CF20CB"/>
    <w:rsid w:val="00CF237B"/>
    <w:rsid w:val="00CF2C46"/>
    <w:rsid w:val="00CF2F2C"/>
    <w:rsid w:val="00CF2FEB"/>
    <w:rsid w:val="00CF304A"/>
    <w:rsid w:val="00CF347E"/>
    <w:rsid w:val="00CF3B7B"/>
    <w:rsid w:val="00CF3E94"/>
    <w:rsid w:val="00CF4284"/>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1629"/>
    <w:rsid w:val="00D01B3F"/>
    <w:rsid w:val="00D02AE7"/>
    <w:rsid w:val="00D02FDC"/>
    <w:rsid w:val="00D031F4"/>
    <w:rsid w:val="00D03209"/>
    <w:rsid w:val="00D04570"/>
    <w:rsid w:val="00D047DE"/>
    <w:rsid w:val="00D04AE6"/>
    <w:rsid w:val="00D04F50"/>
    <w:rsid w:val="00D057B2"/>
    <w:rsid w:val="00D058BE"/>
    <w:rsid w:val="00D05BB9"/>
    <w:rsid w:val="00D062F5"/>
    <w:rsid w:val="00D0639B"/>
    <w:rsid w:val="00D069E0"/>
    <w:rsid w:val="00D06A8A"/>
    <w:rsid w:val="00D0791A"/>
    <w:rsid w:val="00D07A8F"/>
    <w:rsid w:val="00D07F0A"/>
    <w:rsid w:val="00D10311"/>
    <w:rsid w:val="00D10956"/>
    <w:rsid w:val="00D10B0C"/>
    <w:rsid w:val="00D10C2E"/>
    <w:rsid w:val="00D10D93"/>
    <w:rsid w:val="00D1108A"/>
    <w:rsid w:val="00D113FE"/>
    <w:rsid w:val="00D1148A"/>
    <w:rsid w:val="00D121B8"/>
    <w:rsid w:val="00D12599"/>
    <w:rsid w:val="00D12D7F"/>
    <w:rsid w:val="00D12E9C"/>
    <w:rsid w:val="00D13268"/>
    <w:rsid w:val="00D13275"/>
    <w:rsid w:val="00D13B47"/>
    <w:rsid w:val="00D13EEF"/>
    <w:rsid w:val="00D1406C"/>
    <w:rsid w:val="00D14147"/>
    <w:rsid w:val="00D148E2"/>
    <w:rsid w:val="00D14923"/>
    <w:rsid w:val="00D14B2A"/>
    <w:rsid w:val="00D14D4D"/>
    <w:rsid w:val="00D14F00"/>
    <w:rsid w:val="00D15AF3"/>
    <w:rsid w:val="00D15CE5"/>
    <w:rsid w:val="00D15D25"/>
    <w:rsid w:val="00D15F85"/>
    <w:rsid w:val="00D15F8C"/>
    <w:rsid w:val="00D1660D"/>
    <w:rsid w:val="00D16992"/>
    <w:rsid w:val="00D16DB6"/>
    <w:rsid w:val="00D1707F"/>
    <w:rsid w:val="00D174F7"/>
    <w:rsid w:val="00D20138"/>
    <w:rsid w:val="00D201C2"/>
    <w:rsid w:val="00D2089C"/>
    <w:rsid w:val="00D20ED9"/>
    <w:rsid w:val="00D21200"/>
    <w:rsid w:val="00D21432"/>
    <w:rsid w:val="00D21757"/>
    <w:rsid w:val="00D21AAD"/>
    <w:rsid w:val="00D21AAE"/>
    <w:rsid w:val="00D21FEC"/>
    <w:rsid w:val="00D222FA"/>
    <w:rsid w:val="00D2266E"/>
    <w:rsid w:val="00D226EC"/>
    <w:rsid w:val="00D2296A"/>
    <w:rsid w:val="00D2299A"/>
    <w:rsid w:val="00D22CCB"/>
    <w:rsid w:val="00D23373"/>
    <w:rsid w:val="00D23603"/>
    <w:rsid w:val="00D237BF"/>
    <w:rsid w:val="00D23EDA"/>
    <w:rsid w:val="00D241E1"/>
    <w:rsid w:val="00D24E14"/>
    <w:rsid w:val="00D24E2F"/>
    <w:rsid w:val="00D24FDC"/>
    <w:rsid w:val="00D2534A"/>
    <w:rsid w:val="00D255DE"/>
    <w:rsid w:val="00D25769"/>
    <w:rsid w:val="00D259E2"/>
    <w:rsid w:val="00D264D0"/>
    <w:rsid w:val="00D267CC"/>
    <w:rsid w:val="00D26C4A"/>
    <w:rsid w:val="00D270ED"/>
    <w:rsid w:val="00D27942"/>
    <w:rsid w:val="00D27989"/>
    <w:rsid w:val="00D27AEA"/>
    <w:rsid w:val="00D307EA"/>
    <w:rsid w:val="00D30E51"/>
    <w:rsid w:val="00D30FCD"/>
    <w:rsid w:val="00D311C4"/>
    <w:rsid w:val="00D3149D"/>
    <w:rsid w:val="00D316AE"/>
    <w:rsid w:val="00D3194A"/>
    <w:rsid w:val="00D31CAE"/>
    <w:rsid w:val="00D31E62"/>
    <w:rsid w:val="00D32036"/>
    <w:rsid w:val="00D32089"/>
    <w:rsid w:val="00D323C4"/>
    <w:rsid w:val="00D324E2"/>
    <w:rsid w:val="00D328AD"/>
    <w:rsid w:val="00D32BD0"/>
    <w:rsid w:val="00D32CE2"/>
    <w:rsid w:val="00D330C0"/>
    <w:rsid w:val="00D33138"/>
    <w:rsid w:val="00D33139"/>
    <w:rsid w:val="00D34848"/>
    <w:rsid w:val="00D34ACA"/>
    <w:rsid w:val="00D351ED"/>
    <w:rsid w:val="00D3544D"/>
    <w:rsid w:val="00D35460"/>
    <w:rsid w:val="00D354AA"/>
    <w:rsid w:val="00D355DC"/>
    <w:rsid w:val="00D3580E"/>
    <w:rsid w:val="00D3594D"/>
    <w:rsid w:val="00D35AD9"/>
    <w:rsid w:val="00D36581"/>
    <w:rsid w:val="00D367A8"/>
    <w:rsid w:val="00D368CB"/>
    <w:rsid w:val="00D36B7D"/>
    <w:rsid w:val="00D36F70"/>
    <w:rsid w:val="00D37344"/>
    <w:rsid w:val="00D376A0"/>
    <w:rsid w:val="00D3792B"/>
    <w:rsid w:val="00D37AE3"/>
    <w:rsid w:val="00D37B92"/>
    <w:rsid w:val="00D37C58"/>
    <w:rsid w:val="00D37E4E"/>
    <w:rsid w:val="00D40326"/>
    <w:rsid w:val="00D40344"/>
    <w:rsid w:val="00D407AE"/>
    <w:rsid w:val="00D408EE"/>
    <w:rsid w:val="00D41790"/>
    <w:rsid w:val="00D41981"/>
    <w:rsid w:val="00D41F8F"/>
    <w:rsid w:val="00D4217D"/>
    <w:rsid w:val="00D4246D"/>
    <w:rsid w:val="00D42669"/>
    <w:rsid w:val="00D4300E"/>
    <w:rsid w:val="00D436B4"/>
    <w:rsid w:val="00D43759"/>
    <w:rsid w:val="00D43B85"/>
    <w:rsid w:val="00D43C7F"/>
    <w:rsid w:val="00D43FDB"/>
    <w:rsid w:val="00D442DE"/>
    <w:rsid w:val="00D44531"/>
    <w:rsid w:val="00D449D8"/>
    <w:rsid w:val="00D44BD0"/>
    <w:rsid w:val="00D44F0D"/>
    <w:rsid w:val="00D44FD6"/>
    <w:rsid w:val="00D451AB"/>
    <w:rsid w:val="00D453FF"/>
    <w:rsid w:val="00D45DD5"/>
    <w:rsid w:val="00D45F73"/>
    <w:rsid w:val="00D464E7"/>
    <w:rsid w:val="00D4673A"/>
    <w:rsid w:val="00D46886"/>
    <w:rsid w:val="00D46CA5"/>
    <w:rsid w:val="00D46F95"/>
    <w:rsid w:val="00D47007"/>
    <w:rsid w:val="00D47407"/>
    <w:rsid w:val="00D476E5"/>
    <w:rsid w:val="00D47728"/>
    <w:rsid w:val="00D47A36"/>
    <w:rsid w:val="00D47C45"/>
    <w:rsid w:val="00D500CC"/>
    <w:rsid w:val="00D5092A"/>
    <w:rsid w:val="00D509D6"/>
    <w:rsid w:val="00D50E0B"/>
    <w:rsid w:val="00D50F10"/>
    <w:rsid w:val="00D510E7"/>
    <w:rsid w:val="00D513E1"/>
    <w:rsid w:val="00D516DD"/>
    <w:rsid w:val="00D517F5"/>
    <w:rsid w:val="00D51998"/>
    <w:rsid w:val="00D519EE"/>
    <w:rsid w:val="00D51D1F"/>
    <w:rsid w:val="00D51E96"/>
    <w:rsid w:val="00D51F3A"/>
    <w:rsid w:val="00D52048"/>
    <w:rsid w:val="00D521F9"/>
    <w:rsid w:val="00D5226C"/>
    <w:rsid w:val="00D5256E"/>
    <w:rsid w:val="00D5262E"/>
    <w:rsid w:val="00D52A91"/>
    <w:rsid w:val="00D52E73"/>
    <w:rsid w:val="00D530BD"/>
    <w:rsid w:val="00D530F5"/>
    <w:rsid w:val="00D5343C"/>
    <w:rsid w:val="00D53495"/>
    <w:rsid w:val="00D53DA8"/>
    <w:rsid w:val="00D53EE1"/>
    <w:rsid w:val="00D5444F"/>
    <w:rsid w:val="00D544C0"/>
    <w:rsid w:val="00D54641"/>
    <w:rsid w:val="00D54A60"/>
    <w:rsid w:val="00D54C5F"/>
    <w:rsid w:val="00D54FA2"/>
    <w:rsid w:val="00D55068"/>
    <w:rsid w:val="00D552AD"/>
    <w:rsid w:val="00D556AB"/>
    <w:rsid w:val="00D556EA"/>
    <w:rsid w:val="00D5582E"/>
    <w:rsid w:val="00D55DB3"/>
    <w:rsid w:val="00D56734"/>
    <w:rsid w:val="00D56A29"/>
    <w:rsid w:val="00D5743B"/>
    <w:rsid w:val="00D57AE2"/>
    <w:rsid w:val="00D57B41"/>
    <w:rsid w:val="00D57D6D"/>
    <w:rsid w:val="00D601EA"/>
    <w:rsid w:val="00D60740"/>
    <w:rsid w:val="00D60D90"/>
    <w:rsid w:val="00D61565"/>
    <w:rsid w:val="00D61D13"/>
    <w:rsid w:val="00D61D8F"/>
    <w:rsid w:val="00D61D92"/>
    <w:rsid w:val="00D62263"/>
    <w:rsid w:val="00D6240A"/>
    <w:rsid w:val="00D6276A"/>
    <w:rsid w:val="00D62A81"/>
    <w:rsid w:val="00D62F08"/>
    <w:rsid w:val="00D62FED"/>
    <w:rsid w:val="00D637DD"/>
    <w:rsid w:val="00D638C3"/>
    <w:rsid w:val="00D63EA6"/>
    <w:rsid w:val="00D64015"/>
    <w:rsid w:val="00D64CB2"/>
    <w:rsid w:val="00D64E79"/>
    <w:rsid w:val="00D64F66"/>
    <w:rsid w:val="00D65111"/>
    <w:rsid w:val="00D655E4"/>
    <w:rsid w:val="00D65B42"/>
    <w:rsid w:val="00D65C90"/>
    <w:rsid w:val="00D661F8"/>
    <w:rsid w:val="00D670A1"/>
    <w:rsid w:val="00D673DF"/>
    <w:rsid w:val="00D67927"/>
    <w:rsid w:val="00D70363"/>
    <w:rsid w:val="00D70D00"/>
    <w:rsid w:val="00D70DAB"/>
    <w:rsid w:val="00D70F03"/>
    <w:rsid w:val="00D70F16"/>
    <w:rsid w:val="00D711C7"/>
    <w:rsid w:val="00D71489"/>
    <w:rsid w:val="00D720DF"/>
    <w:rsid w:val="00D725DD"/>
    <w:rsid w:val="00D726B2"/>
    <w:rsid w:val="00D7295F"/>
    <w:rsid w:val="00D72B65"/>
    <w:rsid w:val="00D72F00"/>
    <w:rsid w:val="00D73440"/>
    <w:rsid w:val="00D747BD"/>
    <w:rsid w:val="00D748B6"/>
    <w:rsid w:val="00D74F78"/>
    <w:rsid w:val="00D7565C"/>
    <w:rsid w:val="00D757F9"/>
    <w:rsid w:val="00D758DD"/>
    <w:rsid w:val="00D7683B"/>
    <w:rsid w:val="00D769AE"/>
    <w:rsid w:val="00D772F2"/>
    <w:rsid w:val="00D773C3"/>
    <w:rsid w:val="00D777D7"/>
    <w:rsid w:val="00D77973"/>
    <w:rsid w:val="00D800E4"/>
    <w:rsid w:val="00D8084A"/>
    <w:rsid w:val="00D80ECB"/>
    <w:rsid w:val="00D816B6"/>
    <w:rsid w:val="00D81A17"/>
    <w:rsid w:val="00D820FB"/>
    <w:rsid w:val="00D8241B"/>
    <w:rsid w:val="00D82BD1"/>
    <w:rsid w:val="00D82C3F"/>
    <w:rsid w:val="00D83728"/>
    <w:rsid w:val="00D83C53"/>
    <w:rsid w:val="00D83F80"/>
    <w:rsid w:val="00D84123"/>
    <w:rsid w:val="00D84949"/>
    <w:rsid w:val="00D84AF0"/>
    <w:rsid w:val="00D84CD9"/>
    <w:rsid w:val="00D85186"/>
    <w:rsid w:val="00D8533A"/>
    <w:rsid w:val="00D855C2"/>
    <w:rsid w:val="00D858EE"/>
    <w:rsid w:val="00D85933"/>
    <w:rsid w:val="00D8595B"/>
    <w:rsid w:val="00D85BA5"/>
    <w:rsid w:val="00D85D53"/>
    <w:rsid w:val="00D85DCE"/>
    <w:rsid w:val="00D86246"/>
    <w:rsid w:val="00D86382"/>
    <w:rsid w:val="00D869A4"/>
    <w:rsid w:val="00D86AFC"/>
    <w:rsid w:val="00D86C88"/>
    <w:rsid w:val="00D86FF1"/>
    <w:rsid w:val="00D87101"/>
    <w:rsid w:val="00D8737C"/>
    <w:rsid w:val="00D87991"/>
    <w:rsid w:val="00D87A01"/>
    <w:rsid w:val="00D87EF5"/>
    <w:rsid w:val="00D9032D"/>
    <w:rsid w:val="00D903BC"/>
    <w:rsid w:val="00D90E63"/>
    <w:rsid w:val="00D9106F"/>
    <w:rsid w:val="00D91405"/>
    <w:rsid w:val="00D91788"/>
    <w:rsid w:val="00D9181B"/>
    <w:rsid w:val="00D91B0C"/>
    <w:rsid w:val="00D92034"/>
    <w:rsid w:val="00D922D6"/>
    <w:rsid w:val="00D922FF"/>
    <w:rsid w:val="00D924B9"/>
    <w:rsid w:val="00D932A9"/>
    <w:rsid w:val="00D93583"/>
    <w:rsid w:val="00D93696"/>
    <w:rsid w:val="00D939CA"/>
    <w:rsid w:val="00D93D91"/>
    <w:rsid w:val="00D94111"/>
    <w:rsid w:val="00D94CB0"/>
    <w:rsid w:val="00D94D0B"/>
    <w:rsid w:val="00D9605A"/>
    <w:rsid w:val="00D961B3"/>
    <w:rsid w:val="00D96623"/>
    <w:rsid w:val="00D96868"/>
    <w:rsid w:val="00D96A3D"/>
    <w:rsid w:val="00D970F9"/>
    <w:rsid w:val="00D97533"/>
    <w:rsid w:val="00D97662"/>
    <w:rsid w:val="00D978B8"/>
    <w:rsid w:val="00D9792D"/>
    <w:rsid w:val="00D979E7"/>
    <w:rsid w:val="00D97A63"/>
    <w:rsid w:val="00D97C14"/>
    <w:rsid w:val="00DA01E5"/>
    <w:rsid w:val="00DA104D"/>
    <w:rsid w:val="00DA1431"/>
    <w:rsid w:val="00DA1492"/>
    <w:rsid w:val="00DA1530"/>
    <w:rsid w:val="00DA1CB7"/>
    <w:rsid w:val="00DA1EFB"/>
    <w:rsid w:val="00DA1F77"/>
    <w:rsid w:val="00DA23ED"/>
    <w:rsid w:val="00DA288A"/>
    <w:rsid w:val="00DA2FDD"/>
    <w:rsid w:val="00DA31FD"/>
    <w:rsid w:val="00DA32D6"/>
    <w:rsid w:val="00DA32F7"/>
    <w:rsid w:val="00DA34CA"/>
    <w:rsid w:val="00DA37D0"/>
    <w:rsid w:val="00DA3B5C"/>
    <w:rsid w:val="00DA3B6D"/>
    <w:rsid w:val="00DA3F30"/>
    <w:rsid w:val="00DA404B"/>
    <w:rsid w:val="00DA417C"/>
    <w:rsid w:val="00DA43BA"/>
    <w:rsid w:val="00DA4B66"/>
    <w:rsid w:val="00DA5062"/>
    <w:rsid w:val="00DA5669"/>
    <w:rsid w:val="00DA586A"/>
    <w:rsid w:val="00DA5EC7"/>
    <w:rsid w:val="00DA6003"/>
    <w:rsid w:val="00DA62A2"/>
    <w:rsid w:val="00DA6745"/>
    <w:rsid w:val="00DA6929"/>
    <w:rsid w:val="00DA6D81"/>
    <w:rsid w:val="00DA7C1C"/>
    <w:rsid w:val="00DA7E48"/>
    <w:rsid w:val="00DB0524"/>
    <w:rsid w:val="00DB0738"/>
    <w:rsid w:val="00DB07CC"/>
    <w:rsid w:val="00DB0808"/>
    <w:rsid w:val="00DB0D2C"/>
    <w:rsid w:val="00DB16EB"/>
    <w:rsid w:val="00DB1CA0"/>
    <w:rsid w:val="00DB2106"/>
    <w:rsid w:val="00DB273B"/>
    <w:rsid w:val="00DB289A"/>
    <w:rsid w:val="00DB29C8"/>
    <w:rsid w:val="00DB2C95"/>
    <w:rsid w:val="00DB3267"/>
    <w:rsid w:val="00DB3342"/>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B7A74"/>
    <w:rsid w:val="00DB7F5B"/>
    <w:rsid w:val="00DC0481"/>
    <w:rsid w:val="00DC07AA"/>
    <w:rsid w:val="00DC146D"/>
    <w:rsid w:val="00DC25F5"/>
    <w:rsid w:val="00DC2F2F"/>
    <w:rsid w:val="00DC36BC"/>
    <w:rsid w:val="00DC3919"/>
    <w:rsid w:val="00DC444B"/>
    <w:rsid w:val="00DC47F1"/>
    <w:rsid w:val="00DC49B9"/>
    <w:rsid w:val="00DC666F"/>
    <w:rsid w:val="00DC6E53"/>
    <w:rsid w:val="00DD024F"/>
    <w:rsid w:val="00DD0900"/>
    <w:rsid w:val="00DD0AED"/>
    <w:rsid w:val="00DD0B5D"/>
    <w:rsid w:val="00DD0F6F"/>
    <w:rsid w:val="00DD15BC"/>
    <w:rsid w:val="00DD15D9"/>
    <w:rsid w:val="00DD1851"/>
    <w:rsid w:val="00DD259E"/>
    <w:rsid w:val="00DD2EEF"/>
    <w:rsid w:val="00DD303A"/>
    <w:rsid w:val="00DD323C"/>
    <w:rsid w:val="00DD3436"/>
    <w:rsid w:val="00DD3DCC"/>
    <w:rsid w:val="00DD4223"/>
    <w:rsid w:val="00DD4232"/>
    <w:rsid w:val="00DD459D"/>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0D41"/>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3F87"/>
    <w:rsid w:val="00DE455A"/>
    <w:rsid w:val="00DE5765"/>
    <w:rsid w:val="00DE59C9"/>
    <w:rsid w:val="00DE5A0C"/>
    <w:rsid w:val="00DE636E"/>
    <w:rsid w:val="00DE64B1"/>
    <w:rsid w:val="00DE6668"/>
    <w:rsid w:val="00DE7063"/>
    <w:rsid w:val="00DE7641"/>
    <w:rsid w:val="00DE7CCE"/>
    <w:rsid w:val="00DF00C8"/>
    <w:rsid w:val="00DF04A7"/>
    <w:rsid w:val="00DF090E"/>
    <w:rsid w:val="00DF0EB5"/>
    <w:rsid w:val="00DF1163"/>
    <w:rsid w:val="00DF1325"/>
    <w:rsid w:val="00DF17FB"/>
    <w:rsid w:val="00DF1846"/>
    <w:rsid w:val="00DF1D30"/>
    <w:rsid w:val="00DF2150"/>
    <w:rsid w:val="00DF2300"/>
    <w:rsid w:val="00DF24E8"/>
    <w:rsid w:val="00DF25FA"/>
    <w:rsid w:val="00DF262C"/>
    <w:rsid w:val="00DF28C6"/>
    <w:rsid w:val="00DF2ED1"/>
    <w:rsid w:val="00DF307C"/>
    <w:rsid w:val="00DF3332"/>
    <w:rsid w:val="00DF3362"/>
    <w:rsid w:val="00DF3368"/>
    <w:rsid w:val="00DF35CA"/>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468"/>
    <w:rsid w:val="00E01765"/>
    <w:rsid w:val="00E01955"/>
    <w:rsid w:val="00E01BAF"/>
    <w:rsid w:val="00E01CDC"/>
    <w:rsid w:val="00E01D71"/>
    <w:rsid w:val="00E01E3A"/>
    <w:rsid w:val="00E01E6A"/>
    <w:rsid w:val="00E02374"/>
    <w:rsid w:val="00E023A4"/>
    <w:rsid w:val="00E025C4"/>
    <w:rsid w:val="00E02747"/>
    <w:rsid w:val="00E027DE"/>
    <w:rsid w:val="00E028BB"/>
    <w:rsid w:val="00E02994"/>
    <w:rsid w:val="00E02D5C"/>
    <w:rsid w:val="00E031B2"/>
    <w:rsid w:val="00E034D2"/>
    <w:rsid w:val="00E035F1"/>
    <w:rsid w:val="00E03B0F"/>
    <w:rsid w:val="00E0482D"/>
    <w:rsid w:val="00E04B45"/>
    <w:rsid w:val="00E04B59"/>
    <w:rsid w:val="00E05223"/>
    <w:rsid w:val="00E0565A"/>
    <w:rsid w:val="00E0596B"/>
    <w:rsid w:val="00E059B4"/>
    <w:rsid w:val="00E05A60"/>
    <w:rsid w:val="00E05D1F"/>
    <w:rsid w:val="00E05D9B"/>
    <w:rsid w:val="00E05FD6"/>
    <w:rsid w:val="00E06063"/>
    <w:rsid w:val="00E06245"/>
    <w:rsid w:val="00E0627C"/>
    <w:rsid w:val="00E0689D"/>
    <w:rsid w:val="00E069C6"/>
    <w:rsid w:val="00E06D01"/>
    <w:rsid w:val="00E07241"/>
    <w:rsid w:val="00E0755C"/>
    <w:rsid w:val="00E10012"/>
    <w:rsid w:val="00E10D62"/>
    <w:rsid w:val="00E10FD3"/>
    <w:rsid w:val="00E112AB"/>
    <w:rsid w:val="00E1162B"/>
    <w:rsid w:val="00E11905"/>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6CB"/>
    <w:rsid w:val="00E2099E"/>
    <w:rsid w:val="00E20AA7"/>
    <w:rsid w:val="00E20AFB"/>
    <w:rsid w:val="00E20BD8"/>
    <w:rsid w:val="00E20D56"/>
    <w:rsid w:val="00E21327"/>
    <w:rsid w:val="00E215C7"/>
    <w:rsid w:val="00E2168A"/>
    <w:rsid w:val="00E2188B"/>
    <w:rsid w:val="00E21A48"/>
    <w:rsid w:val="00E21C27"/>
    <w:rsid w:val="00E21E8A"/>
    <w:rsid w:val="00E22061"/>
    <w:rsid w:val="00E220BE"/>
    <w:rsid w:val="00E2223F"/>
    <w:rsid w:val="00E23045"/>
    <w:rsid w:val="00E234BC"/>
    <w:rsid w:val="00E2355B"/>
    <w:rsid w:val="00E2379D"/>
    <w:rsid w:val="00E23905"/>
    <w:rsid w:val="00E23ADD"/>
    <w:rsid w:val="00E23BB2"/>
    <w:rsid w:val="00E23C1C"/>
    <w:rsid w:val="00E2413A"/>
    <w:rsid w:val="00E241A6"/>
    <w:rsid w:val="00E2450E"/>
    <w:rsid w:val="00E2474B"/>
    <w:rsid w:val="00E24C46"/>
    <w:rsid w:val="00E24FA2"/>
    <w:rsid w:val="00E25B3E"/>
    <w:rsid w:val="00E263A8"/>
    <w:rsid w:val="00E26761"/>
    <w:rsid w:val="00E26FC5"/>
    <w:rsid w:val="00E275F5"/>
    <w:rsid w:val="00E303D0"/>
    <w:rsid w:val="00E309D6"/>
    <w:rsid w:val="00E30D2B"/>
    <w:rsid w:val="00E311E9"/>
    <w:rsid w:val="00E3124C"/>
    <w:rsid w:val="00E31312"/>
    <w:rsid w:val="00E316F7"/>
    <w:rsid w:val="00E31749"/>
    <w:rsid w:val="00E3182F"/>
    <w:rsid w:val="00E31DC5"/>
    <w:rsid w:val="00E32109"/>
    <w:rsid w:val="00E32241"/>
    <w:rsid w:val="00E3231D"/>
    <w:rsid w:val="00E323A2"/>
    <w:rsid w:val="00E3272B"/>
    <w:rsid w:val="00E32E39"/>
    <w:rsid w:val="00E33652"/>
    <w:rsid w:val="00E33E4D"/>
    <w:rsid w:val="00E33EDD"/>
    <w:rsid w:val="00E34174"/>
    <w:rsid w:val="00E342E5"/>
    <w:rsid w:val="00E3440E"/>
    <w:rsid w:val="00E34654"/>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325"/>
    <w:rsid w:val="00E4167B"/>
    <w:rsid w:val="00E4185A"/>
    <w:rsid w:val="00E41C21"/>
    <w:rsid w:val="00E41DAE"/>
    <w:rsid w:val="00E41DB3"/>
    <w:rsid w:val="00E42151"/>
    <w:rsid w:val="00E422E5"/>
    <w:rsid w:val="00E426EF"/>
    <w:rsid w:val="00E42901"/>
    <w:rsid w:val="00E42A32"/>
    <w:rsid w:val="00E42DD2"/>
    <w:rsid w:val="00E42F1D"/>
    <w:rsid w:val="00E431CB"/>
    <w:rsid w:val="00E432EA"/>
    <w:rsid w:val="00E43682"/>
    <w:rsid w:val="00E438E9"/>
    <w:rsid w:val="00E43CCE"/>
    <w:rsid w:val="00E43FFE"/>
    <w:rsid w:val="00E44281"/>
    <w:rsid w:val="00E442AE"/>
    <w:rsid w:val="00E44314"/>
    <w:rsid w:val="00E4435F"/>
    <w:rsid w:val="00E44A31"/>
    <w:rsid w:val="00E4526A"/>
    <w:rsid w:val="00E4590A"/>
    <w:rsid w:val="00E45C95"/>
    <w:rsid w:val="00E46204"/>
    <w:rsid w:val="00E46E2F"/>
    <w:rsid w:val="00E47060"/>
    <w:rsid w:val="00E4752B"/>
    <w:rsid w:val="00E47A4A"/>
    <w:rsid w:val="00E47D44"/>
    <w:rsid w:val="00E47F6A"/>
    <w:rsid w:val="00E5064E"/>
    <w:rsid w:val="00E5077F"/>
    <w:rsid w:val="00E509D2"/>
    <w:rsid w:val="00E50A37"/>
    <w:rsid w:val="00E50BF8"/>
    <w:rsid w:val="00E5120C"/>
    <w:rsid w:val="00E51807"/>
    <w:rsid w:val="00E518B3"/>
    <w:rsid w:val="00E518F8"/>
    <w:rsid w:val="00E51FC7"/>
    <w:rsid w:val="00E5204B"/>
    <w:rsid w:val="00E525A9"/>
    <w:rsid w:val="00E527B5"/>
    <w:rsid w:val="00E537F4"/>
    <w:rsid w:val="00E53871"/>
    <w:rsid w:val="00E544E0"/>
    <w:rsid w:val="00E54566"/>
    <w:rsid w:val="00E545DF"/>
    <w:rsid w:val="00E54648"/>
    <w:rsid w:val="00E548F7"/>
    <w:rsid w:val="00E54BA3"/>
    <w:rsid w:val="00E54C08"/>
    <w:rsid w:val="00E54EAA"/>
    <w:rsid w:val="00E5513C"/>
    <w:rsid w:val="00E5530F"/>
    <w:rsid w:val="00E55B88"/>
    <w:rsid w:val="00E55C54"/>
    <w:rsid w:val="00E56297"/>
    <w:rsid w:val="00E564C8"/>
    <w:rsid w:val="00E567E1"/>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30D"/>
    <w:rsid w:val="00E63B5F"/>
    <w:rsid w:val="00E63B8C"/>
    <w:rsid w:val="00E63F70"/>
    <w:rsid w:val="00E64273"/>
    <w:rsid w:val="00E646A7"/>
    <w:rsid w:val="00E6474F"/>
    <w:rsid w:val="00E64B43"/>
    <w:rsid w:val="00E64FCD"/>
    <w:rsid w:val="00E65153"/>
    <w:rsid w:val="00E656B6"/>
    <w:rsid w:val="00E6616E"/>
    <w:rsid w:val="00E66A31"/>
    <w:rsid w:val="00E67C81"/>
    <w:rsid w:val="00E7004D"/>
    <w:rsid w:val="00E70441"/>
    <w:rsid w:val="00E70AC0"/>
    <w:rsid w:val="00E710A8"/>
    <w:rsid w:val="00E714E3"/>
    <w:rsid w:val="00E715D9"/>
    <w:rsid w:val="00E71723"/>
    <w:rsid w:val="00E71B96"/>
    <w:rsid w:val="00E728C4"/>
    <w:rsid w:val="00E729B5"/>
    <w:rsid w:val="00E73214"/>
    <w:rsid w:val="00E7347E"/>
    <w:rsid w:val="00E7358D"/>
    <w:rsid w:val="00E736DD"/>
    <w:rsid w:val="00E73F0D"/>
    <w:rsid w:val="00E7427C"/>
    <w:rsid w:val="00E74349"/>
    <w:rsid w:val="00E74782"/>
    <w:rsid w:val="00E74A19"/>
    <w:rsid w:val="00E74A76"/>
    <w:rsid w:val="00E74C14"/>
    <w:rsid w:val="00E74DAF"/>
    <w:rsid w:val="00E7533F"/>
    <w:rsid w:val="00E75655"/>
    <w:rsid w:val="00E75662"/>
    <w:rsid w:val="00E75807"/>
    <w:rsid w:val="00E75B31"/>
    <w:rsid w:val="00E75B61"/>
    <w:rsid w:val="00E75BF6"/>
    <w:rsid w:val="00E75F8D"/>
    <w:rsid w:val="00E76448"/>
    <w:rsid w:val="00E765E4"/>
    <w:rsid w:val="00E766DA"/>
    <w:rsid w:val="00E768F9"/>
    <w:rsid w:val="00E76D74"/>
    <w:rsid w:val="00E7733E"/>
    <w:rsid w:val="00E80352"/>
    <w:rsid w:val="00E80A29"/>
    <w:rsid w:val="00E80D7E"/>
    <w:rsid w:val="00E80EB0"/>
    <w:rsid w:val="00E8115F"/>
    <w:rsid w:val="00E81337"/>
    <w:rsid w:val="00E813DD"/>
    <w:rsid w:val="00E82045"/>
    <w:rsid w:val="00E8223E"/>
    <w:rsid w:val="00E82597"/>
    <w:rsid w:val="00E828D2"/>
    <w:rsid w:val="00E82D96"/>
    <w:rsid w:val="00E83325"/>
    <w:rsid w:val="00E8374B"/>
    <w:rsid w:val="00E83C34"/>
    <w:rsid w:val="00E84558"/>
    <w:rsid w:val="00E848AA"/>
    <w:rsid w:val="00E84A97"/>
    <w:rsid w:val="00E8519B"/>
    <w:rsid w:val="00E851B8"/>
    <w:rsid w:val="00E856B8"/>
    <w:rsid w:val="00E85D2E"/>
    <w:rsid w:val="00E85D66"/>
    <w:rsid w:val="00E8654F"/>
    <w:rsid w:val="00E86C70"/>
    <w:rsid w:val="00E873B9"/>
    <w:rsid w:val="00E873F9"/>
    <w:rsid w:val="00E87447"/>
    <w:rsid w:val="00E876D0"/>
    <w:rsid w:val="00E877EE"/>
    <w:rsid w:val="00E8780F"/>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21"/>
    <w:rsid w:val="00E92985"/>
    <w:rsid w:val="00E92C7E"/>
    <w:rsid w:val="00E92E9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9CA"/>
    <w:rsid w:val="00EA4A66"/>
    <w:rsid w:val="00EA4B3F"/>
    <w:rsid w:val="00EA4D9C"/>
    <w:rsid w:val="00EA4F4C"/>
    <w:rsid w:val="00EA5336"/>
    <w:rsid w:val="00EA5528"/>
    <w:rsid w:val="00EA590B"/>
    <w:rsid w:val="00EA5D8B"/>
    <w:rsid w:val="00EA5D9B"/>
    <w:rsid w:val="00EA6835"/>
    <w:rsid w:val="00EA6A69"/>
    <w:rsid w:val="00EA6EAF"/>
    <w:rsid w:val="00EA7270"/>
    <w:rsid w:val="00EA76F6"/>
    <w:rsid w:val="00EA7AEC"/>
    <w:rsid w:val="00EB01CB"/>
    <w:rsid w:val="00EB06F5"/>
    <w:rsid w:val="00EB09A9"/>
    <w:rsid w:val="00EB0B00"/>
    <w:rsid w:val="00EB0DE6"/>
    <w:rsid w:val="00EB1439"/>
    <w:rsid w:val="00EB1460"/>
    <w:rsid w:val="00EB192A"/>
    <w:rsid w:val="00EB1B6E"/>
    <w:rsid w:val="00EB1BA2"/>
    <w:rsid w:val="00EB1DB7"/>
    <w:rsid w:val="00EB1DEF"/>
    <w:rsid w:val="00EB1EB3"/>
    <w:rsid w:val="00EB2122"/>
    <w:rsid w:val="00EB26BE"/>
    <w:rsid w:val="00EB2713"/>
    <w:rsid w:val="00EB2BFD"/>
    <w:rsid w:val="00EB3753"/>
    <w:rsid w:val="00EB37FD"/>
    <w:rsid w:val="00EB3B36"/>
    <w:rsid w:val="00EB3C10"/>
    <w:rsid w:val="00EB3F34"/>
    <w:rsid w:val="00EB4164"/>
    <w:rsid w:val="00EB43C4"/>
    <w:rsid w:val="00EB454B"/>
    <w:rsid w:val="00EB4658"/>
    <w:rsid w:val="00EB4AFA"/>
    <w:rsid w:val="00EB4B86"/>
    <w:rsid w:val="00EB4E20"/>
    <w:rsid w:val="00EB4E94"/>
    <w:rsid w:val="00EB4FA2"/>
    <w:rsid w:val="00EB5784"/>
    <w:rsid w:val="00EB58FC"/>
    <w:rsid w:val="00EB5B83"/>
    <w:rsid w:val="00EB6036"/>
    <w:rsid w:val="00EB6457"/>
    <w:rsid w:val="00EB66AB"/>
    <w:rsid w:val="00EB674A"/>
    <w:rsid w:val="00EB6866"/>
    <w:rsid w:val="00EB68D5"/>
    <w:rsid w:val="00EB6CDE"/>
    <w:rsid w:val="00EB76EF"/>
    <w:rsid w:val="00EB7751"/>
    <w:rsid w:val="00EC070C"/>
    <w:rsid w:val="00EC0BBD"/>
    <w:rsid w:val="00EC0DE1"/>
    <w:rsid w:val="00EC0FCC"/>
    <w:rsid w:val="00EC1685"/>
    <w:rsid w:val="00EC1F2E"/>
    <w:rsid w:val="00EC21A9"/>
    <w:rsid w:val="00EC23BF"/>
    <w:rsid w:val="00EC24E3"/>
    <w:rsid w:val="00EC27D7"/>
    <w:rsid w:val="00EC2864"/>
    <w:rsid w:val="00EC2A65"/>
    <w:rsid w:val="00EC2C1E"/>
    <w:rsid w:val="00EC32B1"/>
    <w:rsid w:val="00EC34F0"/>
    <w:rsid w:val="00EC37FD"/>
    <w:rsid w:val="00EC3C40"/>
    <w:rsid w:val="00EC3F48"/>
    <w:rsid w:val="00EC404E"/>
    <w:rsid w:val="00EC407E"/>
    <w:rsid w:val="00EC4373"/>
    <w:rsid w:val="00EC51B4"/>
    <w:rsid w:val="00EC5409"/>
    <w:rsid w:val="00EC5E06"/>
    <w:rsid w:val="00EC608C"/>
    <w:rsid w:val="00EC623D"/>
    <w:rsid w:val="00EC62CC"/>
    <w:rsid w:val="00EC62D4"/>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6E0"/>
    <w:rsid w:val="00ED2AE4"/>
    <w:rsid w:val="00ED2B7F"/>
    <w:rsid w:val="00ED2C4F"/>
    <w:rsid w:val="00ED2FBC"/>
    <w:rsid w:val="00ED3196"/>
    <w:rsid w:val="00ED3CCA"/>
    <w:rsid w:val="00ED3E1F"/>
    <w:rsid w:val="00ED3F6B"/>
    <w:rsid w:val="00ED40C7"/>
    <w:rsid w:val="00ED4980"/>
    <w:rsid w:val="00ED4D22"/>
    <w:rsid w:val="00ED564F"/>
    <w:rsid w:val="00ED5D82"/>
    <w:rsid w:val="00ED5FF7"/>
    <w:rsid w:val="00ED632F"/>
    <w:rsid w:val="00ED6369"/>
    <w:rsid w:val="00ED6537"/>
    <w:rsid w:val="00ED6E49"/>
    <w:rsid w:val="00ED6E62"/>
    <w:rsid w:val="00ED6EC2"/>
    <w:rsid w:val="00ED6F1E"/>
    <w:rsid w:val="00ED7021"/>
    <w:rsid w:val="00ED715C"/>
    <w:rsid w:val="00ED750C"/>
    <w:rsid w:val="00ED75F5"/>
    <w:rsid w:val="00ED79ED"/>
    <w:rsid w:val="00ED7B79"/>
    <w:rsid w:val="00ED7DDA"/>
    <w:rsid w:val="00EE0115"/>
    <w:rsid w:val="00EE059C"/>
    <w:rsid w:val="00EE05CB"/>
    <w:rsid w:val="00EE0C02"/>
    <w:rsid w:val="00EE11CA"/>
    <w:rsid w:val="00EE1BE9"/>
    <w:rsid w:val="00EE1E10"/>
    <w:rsid w:val="00EE207A"/>
    <w:rsid w:val="00EE2309"/>
    <w:rsid w:val="00EE23D0"/>
    <w:rsid w:val="00EE2B6D"/>
    <w:rsid w:val="00EE2D99"/>
    <w:rsid w:val="00EE2FA6"/>
    <w:rsid w:val="00EE31E3"/>
    <w:rsid w:val="00EE3214"/>
    <w:rsid w:val="00EE3285"/>
    <w:rsid w:val="00EE3307"/>
    <w:rsid w:val="00EE3350"/>
    <w:rsid w:val="00EE3840"/>
    <w:rsid w:val="00EE425B"/>
    <w:rsid w:val="00EE4669"/>
    <w:rsid w:val="00EE4863"/>
    <w:rsid w:val="00EE5010"/>
    <w:rsid w:val="00EE5067"/>
    <w:rsid w:val="00EE62ED"/>
    <w:rsid w:val="00EE657D"/>
    <w:rsid w:val="00EE689D"/>
    <w:rsid w:val="00EE6AE6"/>
    <w:rsid w:val="00EE6B5B"/>
    <w:rsid w:val="00EE6C61"/>
    <w:rsid w:val="00EE70B7"/>
    <w:rsid w:val="00EE7138"/>
    <w:rsid w:val="00EE77A9"/>
    <w:rsid w:val="00EE7859"/>
    <w:rsid w:val="00EF03EF"/>
    <w:rsid w:val="00EF06BF"/>
    <w:rsid w:val="00EF0C54"/>
    <w:rsid w:val="00EF0D54"/>
    <w:rsid w:val="00EF0DF3"/>
    <w:rsid w:val="00EF117E"/>
    <w:rsid w:val="00EF1253"/>
    <w:rsid w:val="00EF126B"/>
    <w:rsid w:val="00EF14FA"/>
    <w:rsid w:val="00EF1A32"/>
    <w:rsid w:val="00EF1AD8"/>
    <w:rsid w:val="00EF1BA0"/>
    <w:rsid w:val="00EF1F99"/>
    <w:rsid w:val="00EF2014"/>
    <w:rsid w:val="00EF215F"/>
    <w:rsid w:val="00EF2441"/>
    <w:rsid w:val="00EF24AD"/>
    <w:rsid w:val="00EF27C9"/>
    <w:rsid w:val="00EF2B10"/>
    <w:rsid w:val="00EF2C35"/>
    <w:rsid w:val="00EF3303"/>
    <w:rsid w:val="00EF3508"/>
    <w:rsid w:val="00EF35B5"/>
    <w:rsid w:val="00EF3C19"/>
    <w:rsid w:val="00EF3D9E"/>
    <w:rsid w:val="00EF3DEC"/>
    <w:rsid w:val="00EF3E27"/>
    <w:rsid w:val="00EF46C1"/>
    <w:rsid w:val="00EF46E7"/>
    <w:rsid w:val="00EF4FDA"/>
    <w:rsid w:val="00EF50F6"/>
    <w:rsid w:val="00EF53A0"/>
    <w:rsid w:val="00EF53FF"/>
    <w:rsid w:val="00EF577B"/>
    <w:rsid w:val="00EF57E8"/>
    <w:rsid w:val="00EF5E4C"/>
    <w:rsid w:val="00EF5E6F"/>
    <w:rsid w:val="00EF5E96"/>
    <w:rsid w:val="00EF5EEA"/>
    <w:rsid w:val="00EF666C"/>
    <w:rsid w:val="00EF6AE8"/>
    <w:rsid w:val="00EF6B3F"/>
    <w:rsid w:val="00EF730F"/>
    <w:rsid w:val="00EF73DF"/>
    <w:rsid w:val="00EF7D36"/>
    <w:rsid w:val="00EF7DFF"/>
    <w:rsid w:val="00F00497"/>
    <w:rsid w:val="00F00891"/>
    <w:rsid w:val="00F01279"/>
    <w:rsid w:val="00F01379"/>
    <w:rsid w:val="00F016ED"/>
    <w:rsid w:val="00F01CC2"/>
    <w:rsid w:val="00F020DD"/>
    <w:rsid w:val="00F02319"/>
    <w:rsid w:val="00F028AD"/>
    <w:rsid w:val="00F02C35"/>
    <w:rsid w:val="00F0340B"/>
    <w:rsid w:val="00F03CE3"/>
    <w:rsid w:val="00F03DED"/>
    <w:rsid w:val="00F046A5"/>
    <w:rsid w:val="00F048BD"/>
    <w:rsid w:val="00F04927"/>
    <w:rsid w:val="00F04B6B"/>
    <w:rsid w:val="00F04EF6"/>
    <w:rsid w:val="00F04F2F"/>
    <w:rsid w:val="00F05518"/>
    <w:rsid w:val="00F057EF"/>
    <w:rsid w:val="00F05F55"/>
    <w:rsid w:val="00F0644B"/>
    <w:rsid w:val="00F06A98"/>
    <w:rsid w:val="00F06F95"/>
    <w:rsid w:val="00F07228"/>
    <w:rsid w:val="00F07276"/>
    <w:rsid w:val="00F076BE"/>
    <w:rsid w:val="00F07753"/>
    <w:rsid w:val="00F07B00"/>
    <w:rsid w:val="00F07E6F"/>
    <w:rsid w:val="00F07ED9"/>
    <w:rsid w:val="00F101A1"/>
    <w:rsid w:val="00F1039B"/>
    <w:rsid w:val="00F104BD"/>
    <w:rsid w:val="00F109F7"/>
    <w:rsid w:val="00F10B48"/>
    <w:rsid w:val="00F10C8C"/>
    <w:rsid w:val="00F10DCB"/>
    <w:rsid w:val="00F10E07"/>
    <w:rsid w:val="00F10EB4"/>
    <w:rsid w:val="00F11230"/>
    <w:rsid w:val="00F11384"/>
    <w:rsid w:val="00F11A89"/>
    <w:rsid w:val="00F11F56"/>
    <w:rsid w:val="00F11FA5"/>
    <w:rsid w:val="00F12024"/>
    <w:rsid w:val="00F12637"/>
    <w:rsid w:val="00F12994"/>
    <w:rsid w:val="00F12F1A"/>
    <w:rsid w:val="00F134AC"/>
    <w:rsid w:val="00F13A52"/>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5F2"/>
    <w:rsid w:val="00F17792"/>
    <w:rsid w:val="00F1796C"/>
    <w:rsid w:val="00F179E8"/>
    <w:rsid w:val="00F17E95"/>
    <w:rsid w:val="00F204CB"/>
    <w:rsid w:val="00F204FF"/>
    <w:rsid w:val="00F20DAA"/>
    <w:rsid w:val="00F210C7"/>
    <w:rsid w:val="00F21130"/>
    <w:rsid w:val="00F21541"/>
    <w:rsid w:val="00F218E4"/>
    <w:rsid w:val="00F21B23"/>
    <w:rsid w:val="00F21DA3"/>
    <w:rsid w:val="00F22262"/>
    <w:rsid w:val="00F225F3"/>
    <w:rsid w:val="00F22646"/>
    <w:rsid w:val="00F22ECD"/>
    <w:rsid w:val="00F2311E"/>
    <w:rsid w:val="00F23429"/>
    <w:rsid w:val="00F23697"/>
    <w:rsid w:val="00F23C92"/>
    <w:rsid w:val="00F23F11"/>
    <w:rsid w:val="00F2409F"/>
    <w:rsid w:val="00F240E6"/>
    <w:rsid w:val="00F241A5"/>
    <w:rsid w:val="00F249A2"/>
    <w:rsid w:val="00F24BD9"/>
    <w:rsid w:val="00F24C20"/>
    <w:rsid w:val="00F24CDA"/>
    <w:rsid w:val="00F25BA7"/>
    <w:rsid w:val="00F25C04"/>
    <w:rsid w:val="00F25C7D"/>
    <w:rsid w:val="00F25CBA"/>
    <w:rsid w:val="00F25E4C"/>
    <w:rsid w:val="00F262EF"/>
    <w:rsid w:val="00F264C1"/>
    <w:rsid w:val="00F26541"/>
    <w:rsid w:val="00F26667"/>
    <w:rsid w:val="00F26955"/>
    <w:rsid w:val="00F26AA4"/>
    <w:rsid w:val="00F27039"/>
    <w:rsid w:val="00F27463"/>
    <w:rsid w:val="00F27AD9"/>
    <w:rsid w:val="00F27CF8"/>
    <w:rsid w:val="00F27E2D"/>
    <w:rsid w:val="00F302D3"/>
    <w:rsid w:val="00F30437"/>
    <w:rsid w:val="00F3065B"/>
    <w:rsid w:val="00F30E88"/>
    <w:rsid w:val="00F30EC5"/>
    <w:rsid w:val="00F30FE1"/>
    <w:rsid w:val="00F312AB"/>
    <w:rsid w:val="00F314C9"/>
    <w:rsid w:val="00F3177B"/>
    <w:rsid w:val="00F31A5E"/>
    <w:rsid w:val="00F31B7F"/>
    <w:rsid w:val="00F31BC3"/>
    <w:rsid w:val="00F31C02"/>
    <w:rsid w:val="00F320CA"/>
    <w:rsid w:val="00F32365"/>
    <w:rsid w:val="00F323A6"/>
    <w:rsid w:val="00F3281E"/>
    <w:rsid w:val="00F32E54"/>
    <w:rsid w:val="00F335A1"/>
    <w:rsid w:val="00F335FB"/>
    <w:rsid w:val="00F33893"/>
    <w:rsid w:val="00F3429D"/>
    <w:rsid w:val="00F34755"/>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4F0"/>
    <w:rsid w:val="00F4068A"/>
    <w:rsid w:val="00F40C95"/>
    <w:rsid w:val="00F4102C"/>
    <w:rsid w:val="00F4166F"/>
    <w:rsid w:val="00F41B51"/>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5DB"/>
    <w:rsid w:val="00F46612"/>
    <w:rsid w:val="00F468CA"/>
    <w:rsid w:val="00F47445"/>
    <w:rsid w:val="00F4791D"/>
    <w:rsid w:val="00F479A9"/>
    <w:rsid w:val="00F47C77"/>
    <w:rsid w:val="00F50562"/>
    <w:rsid w:val="00F505AB"/>
    <w:rsid w:val="00F50A67"/>
    <w:rsid w:val="00F50F47"/>
    <w:rsid w:val="00F51110"/>
    <w:rsid w:val="00F51290"/>
    <w:rsid w:val="00F517C0"/>
    <w:rsid w:val="00F5195D"/>
    <w:rsid w:val="00F51A32"/>
    <w:rsid w:val="00F51B51"/>
    <w:rsid w:val="00F51D09"/>
    <w:rsid w:val="00F52649"/>
    <w:rsid w:val="00F52B7B"/>
    <w:rsid w:val="00F52F89"/>
    <w:rsid w:val="00F532DD"/>
    <w:rsid w:val="00F5341B"/>
    <w:rsid w:val="00F53B24"/>
    <w:rsid w:val="00F53BAE"/>
    <w:rsid w:val="00F5415E"/>
    <w:rsid w:val="00F541CA"/>
    <w:rsid w:val="00F54981"/>
    <w:rsid w:val="00F54A3D"/>
    <w:rsid w:val="00F54D4A"/>
    <w:rsid w:val="00F54E20"/>
    <w:rsid w:val="00F54F5A"/>
    <w:rsid w:val="00F55006"/>
    <w:rsid w:val="00F55184"/>
    <w:rsid w:val="00F551FC"/>
    <w:rsid w:val="00F55953"/>
    <w:rsid w:val="00F55AE2"/>
    <w:rsid w:val="00F56106"/>
    <w:rsid w:val="00F561EB"/>
    <w:rsid w:val="00F56696"/>
    <w:rsid w:val="00F5672D"/>
    <w:rsid w:val="00F56E92"/>
    <w:rsid w:val="00F56EEA"/>
    <w:rsid w:val="00F573C0"/>
    <w:rsid w:val="00F5769A"/>
    <w:rsid w:val="00F57755"/>
    <w:rsid w:val="00F578B5"/>
    <w:rsid w:val="00F57D5F"/>
    <w:rsid w:val="00F57F7D"/>
    <w:rsid w:val="00F60054"/>
    <w:rsid w:val="00F6009E"/>
    <w:rsid w:val="00F60154"/>
    <w:rsid w:val="00F60EDA"/>
    <w:rsid w:val="00F61790"/>
    <w:rsid w:val="00F61DDF"/>
    <w:rsid w:val="00F620B7"/>
    <w:rsid w:val="00F62146"/>
    <w:rsid w:val="00F62814"/>
    <w:rsid w:val="00F6283E"/>
    <w:rsid w:val="00F62D23"/>
    <w:rsid w:val="00F62EA4"/>
    <w:rsid w:val="00F634A0"/>
    <w:rsid w:val="00F6380B"/>
    <w:rsid w:val="00F638BC"/>
    <w:rsid w:val="00F6406C"/>
    <w:rsid w:val="00F64351"/>
    <w:rsid w:val="00F6441B"/>
    <w:rsid w:val="00F64522"/>
    <w:rsid w:val="00F64727"/>
    <w:rsid w:val="00F64A48"/>
    <w:rsid w:val="00F64BF5"/>
    <w:rsid w:val="00F64E27"/>
    <w:rsid w:val="00F650C9"/>
    <w:rsid w:val="00F65D72"/>
    <w:rsid w:val="00F65E17"/>
    <w:rsid w:val="00F65FD4"/>
    <w:rsid w:val="00F66051"/>
    <w:rsid w:val="00F662D9"/>
    <w:rsid w:val="00F66739"/>
    <w:rsid w:val="00F66830"/>
    <w:rsid w:val="00F66931"/>
    <w:rsid w:val="00F66D25"/>
    <w:rsid w:val="00F670A1"/>
    <w:rsid w:val="00F67285"/>
    <w:rsid w:val="00F6729A"/>
    <w:rsid w:val="00F677A6"/>
    <w:rsid w:val="00F7012F"/>
    <w:rsid w:val="00F708A1"/>
    <w:rsid w:val="00F70CEC"/>
    <w:rsid w:val="00F70E69"/>
    <w:rsid w:val="00F7103F"/>
    <w:rsid w:val="00F71263"/>
    <w:rsid w:val="00F71414"/>
    <w:rsid w:val="00F71A8E"/>
    <w:rsid w:val="00F7276E"/>
    <w:rsid w:val="00F72889"/>
    <w:rsid w:val="00F72B52"/>
    <w:rsid w:val="00F72DC7"/>
    <w:rsid w:val="00F72F53"/>
    <w:rsid w:val="00F73404"/>
    <w:rsid w:val="00F73E27"/>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241"/>
    <w:rsid w:val="00F80357"/>
    <w:rsid w:val="00F80876"/>
    <w:rsid w:val="00F809DA"/>
    <w:rsid w:val="00F80D9E"/>
    <w:rsid w:val="00F81220"/>
    <w:rsid w:val="00F81500"/>
    <w:rsid w:val="00F816B8"/>
    <w:rsid w:val="00F822D1"/>
    <w:rsid w:val="00F827A1"/>
    <w:rsid w:val="00F829F5"/>
    <w:rsid w:val="00F82F33"/>
    <w:rsid w:val="00F82F8A"/>
    <w:rsid w:val="00F83045"/>
    <w:rsid w:val="00F83461"/>
    <w:rsid w:val="00F83617"/>
    <w:rsid w:val="00F83C27"/>
    <w:rsid w:val="00F83D31"/>
    <w:rsid w:val="00F83D87"/>
    <w:rsid w:val="00F83ECF"/>
    <w:rsid w:val="00F84389"/>
    <w:rsid w:val="00F84A4F"/>
    <w:rsid w:val="00F84D5B"/>
    <w:rsid w:val="00F851F7"/>
    <w:rsid w:val="00F8576B"/>
    <w:rsid w:val="00F85F0C"/>
    <w:rsid w:val="00F8690D"/>
    <w:rsid w:val="00F86F75"/>
    <w:rsid w:val="00F86FB3"/>
    <w:rsid w:val="00F872C0"/>
    <w:rsid w:val="00F87A3B"/>
    <w:rsid w:val="00F87C6F"/>
    <w:rsid w:val="00F9010C"/>
    <w:rsid w:val="00F90AF4"/>
    <w:rsid w:val="00F90D7C"/>
    <w:rsid w:val="00F90FFE"/>
    <w:rsid w:val="00F91064"/>
    <w:rsid w:val="00F91267"/>
    <w:rsid w:val="00F91451"/>
    <w:rsid w:val="00F91DB5"/>
    <w:rsid w:val="00F91EE1"/>
    <w:rsid w:val="00F9243D"/>
    <w:rsid w:val="00F92E14"/>
    <w:rsid w:val="00F92EA1"/>
    <w:rsid w:val="00F9302D"/>
    <w:rsid w:val="00F9315A"/>
    <w:rsid w:val="00F935BB"/>
    <w:rsid w:val="00F93B55"/>
    <w:rsid w:val="00F93BA6"/>
    <w:rsid w:val="00F9404B"/>
    <w:rsid w:val="00F941BF"/>
    <w:rsid w:val="00F94552"/>
    <w:rsid w:val="00F945D5"/>
    <w:rsid w:val="00F9471F"/>
    <w:rsid w:val="00F94CD1"/>
    <w:rsid w:val="00F94E4F"/>
    <w:rsid w:val="00F95449"/>
    <w:rsid w:val="00F956F4"/>
    <w:rsid w:val="00F95F5C"/>
    <w:rsid w:val="00F965E1"/>
    <w:rsid w:val="00F96B5C"/>
    <w:rsid w:val="00F971E8"/>
    <w:rsid w:val="00F97307"/>
    <w:rsid w:val="00F973E0"/>
    <w:rsid w:val="00F97E6F"/>
    <w:rsid w:val="00F97EEE"/>
    <w:rsid w:val="00FA04E7"/>
    <w:rsid w:val="00FA09EF"/>
    <w:rsid w:val="00FA0BFD"/>
    <w:rsid w:val="00FA0C65"/>
    <w:rsid w:val="00FA0F83"/>
    <w:rsid w:val="00FA1550"/>
    <w:rsid w:val="00FA175A"/>
    <w:rsid w:val="00FA18F1"/>
    <w:rsid w:val="00FA1CC1"/>
    <w:rsid w:val="00FA2454"/>
    <w:rsid w:val="00FA25F3"/>
    <w:rsid w:val="00FA2805"/>
    <w:rsid w:val="00FA295C"/>
    <w:rsid w:val="00FA2C71"/>
    <w:rsid w:val="00FA2CF2"/>
    <w:rsid w:val="00FA2EF2"/>
    <w:rsid w:val="00FA34B7"/>
    <w:rsid w:val="00FA3874"/>
    <w:rsid w:val="00FA3D94"/>
    <w:rsid w:val="00FA3E24"/>
    <w:rsid w:val="00FA42E0"/>
    <w:rsid w:val="00FA4780"/>
    <w:rsid w:val="00FA47B1"/>
    <w:rsid w:val="00FA4C25"/>
    <w:rsid w:val="00FA4E4A"/>
    <w:rsid w:val="00FA50AA"/>
    <w:rsid w:val="00FA50F1"/>
    <w:rsid w:val="00FA5ADD"/>
    <w:rsid w:val="00FA5D73"/>
    <w:rsid w:val="00FA62FE"/>
    <w:rsid w:val="00FA631D"/>
    <w:rsid w:val="00FA638F"/>
    <w:rsid w:val="00FA6769"/>
    <w:rsid w:val="00FA6A42"/>
    <w:rsid w:val="00FA6B30"/>
    <w:rsid w:val="00FA6D15"/>
    <w:rsid w:val="00FA6FAC"/>
    <w:rsid w:val="00FA708F"/>
    <w:rsid w:val="00FA7158"/>
    <w:rsid w:val="00FA7D19"/>
    <w:rsid w:val="00FA7F18"/>
    <w:rsid w:val="00FB03CD"/>
    <w:rsid w:val="00FB06F7"/>
    <w:rsid w:val="00FB0A79"/>
    <w:rsid w:val="00FB0E54"/>
    <w:rsid w:val="00FB17FD"/>
    <w:rsid w:val="00FB1808"/>
    <w:rsid w:val="00FB1A0D"/>
    <w:rsid w:val="00FB1AEA"/>
    <w:rsid w:val="00FB1B95"/>
    <w:rsid w:val="00FB1BBF"/>
    <w:rsid w:val="00FB2D0D"/>
    <w:rsid w:val="00FB33D6"/>
    <w:rsid w:val="00FB3444"/>
    <w:rsid w:val="00FB3483"/>
    <w:rsid w:val="00FB3F3E"/>
    <w:rsid w:val="00FB4721"/>
    <w:rsid w:val="00FB4D6F"/>
    <w:rsid w:val="00FB53F1"/>
    <w:rsid w:val="00FB5499"/>
    <w:rsid w:val="00FB5698"/>
    <w:rsid w:val="00FB56B6"/>
    <w:rsid w:val="00FB58A0"/>
    <w:rsid w:val="00FB5E73"/>
    <w:rsid w:val="00FB6070"/>
    <w:rsid w:val="00FB618E"/>
    <w:rsid w:val="00FB6B19"/>
    <w:rsid w:val="00FB6EEB"/>
    <w:rsid w:val="00FB71FF"/>
    <w:rsid w:val="00FB770B"/>
    <w:rsid w:val="00FB7C3E"/>
    <w:rsid w:val="00FC0027"/>
    <w:rsid w:val="00FC0A43"/>
    <w:rsid w:val="00FC11A1"/>
    <w:rsid w:val="00FC12CF"/>
    <w:rsid w:val="00FC1384"/>
    <w:rsid w:val="00FC154C"/>
    <w:rsid w:val="00FC1C1D"/>
    <w:rsid w:val="00FC1CD6"/>
    <w:rsid w:val="00FC1D0B"/>
    <w:rsid w:val="00FC1DEF"/>
    <w:rsid w:val="00FC1F4D"/>
    <w:rsid w:val="00FC24A8"/>
    <w:rsid w:val="00FC24D4"/>
    <w:rsid w:val="00FC253E"/>
    <w:rsid w:val="00FC26CB"/>
    <w:rsid w:val="00FC292A"/>
    <w:rsid w:val="00FC369D"/>
    <w:rsid w:val="00FC3BD6"/>
    <w:rsid w:val="00FC4016"/>
    <w:rsid w:val="00FC45A4"/>
    <w:rsid w:val="00FC46D9"/>
    <w:rsid w:val="00FC497B"/>
    <w:rsid w:val="00FC4A45"/>
    <w:rsid w:val="00FC4BED"/>
    <w:rsid w:val="00FC4DEB"/>
    <w:rsid w:val="00FC5296"/>
    <w:rsid w:val="00FC5B6E"/>
    <w:rsid w:val="00FC5BD8"/>
    <w:rsid w:val="00FC608A"/>
    <w:rsid w:val="00FC613F"/>
    <w:rsid w:val="00FC655F"/>
    <w:rsid w:val="00FC69A7"/>
    <w:rsid w:val="00FC6D1C"/>
    <w:rsid w:val="00FC7015"/>
    <w:rsid w:val="00FC7027"/>
    <w:rsid w:val="00FC70F1"/>
    <w:rsid w:val="00FC7A41"/>
    <w:rsid w:val="00FC7C3F"/>
    <w:rsid w:val="00FC7FB0"/>
    <w:rsid w:val="00FD0838"/>
    <w:rsid w:val="00FD086C"/>
    <w:rsid w:val="00FD0B90"/>
    <w:rsid w:val="00FD13E1"/>
    <w:rsid w:val="00FD14AC"/>
    <w:rsid w:val="00FD1DB7"/>
    <w:rsid w:val="00FD1E0B"/>
    <w:rsid w:val="00FD1E3B"/>
    <w:rsid w:val="00FD1EE6"/>
    <w:rsid w:val="00FD1F2C"/>
    <w:rsid w:val="00FD2203"/>
    <w:rsid w:val="00FD2DBB"/>
    <w:rsid w:val="00FD354D"/>
    <w:rsid w:val="00FD355F"/>
    <w:rsid w:val="00FD3660"/>
    <w:rsid w:val="00FD3795"/>
    <w:rsid w:val="00FD3A44"/>
    <w:rsid w:val="00FD3AD2"/>
    <w:rsid w:val="00FD3BEE"/>
    <w:rsid w:val="00FD4831"/>
    <w:rsid w:val="00FD4851"/>
    <w:rsid w:val="00FD49CD"/>
    <w:rsid w:val="00FD50B4"/>
    <w:rsid w:val="00FD5106"/>
    <w:rsid w:val="00FD5126"/>
    <w:rsid w:val="00FD52DF"/>
    <w:rsid w:val="00FD57A0"/>
    <w:rsid w:val="00FD5B62"/>
    <w:rsid w:val="00FD5FEF"/>
    <w:rsid w:val="00FD62E8"/>
    <w:rsid w:val="00FD65B5"/>
    <w:rsid w:val="00FD693B"/>
    <w:rsid w:val="00FD6AB5"/>
    <w:rsid w:val="00FD6BC7"/>
    <w:rsid w:val="00FD6C79"/>
    <w:rsid w:val="00FD755D"/>
    <w:rsid w:val="00FD7B99"/>
    <w:rsid w:val="00FD7D98"/>
    <w:rsid w:val="00FE004F"/>
    <w:rsid w:val="00FE050C"/>
    <w:rsid w:val="00FE0887"/>
    <w:rsid w:val="00FE0CEE"/>
    <w:rsid w:val="00FE0CF1"/>
    <w:rsid w:val="00FE0DEC"/>
    <w:rsid w:val="00FE151B"/>
    <w:rsid w:val="00FE15A0"/>
    <w:rsid w:val="00FE1726"/>
    <w:rsid w:val="00FE180D"/>
    <w:rsid w:val="00FE2060"/>
    <w:rsid w:val="00FE25B1"/>
    <w:rsid w:val="00FE3450"/>
    <w:rsid w:val="00FE3495"/>
    <w:rsid w:val="00FE34EF"/>
    <w:rsid w:val="00FE3517"/>
    <w:rsid w:val="00FE3546"/>
    <w:rsid w:val="00FE35CA"/>
    <w:rsid w:val="00FE364A"/>
    <w:rsid w:val="00FE3854"/>
    <w:rsid w:val="00FE3CF8"/>
    <w:rsid w:val="00FE4217"/>
    <w:rsid w:val="00FE43DF"/>
    <w:rsid w:val="00FE4B50"/>
    <w:rsid w:val="00FE4D36"/>
    <w:rsid w:val="00FE4E16"/>
    <w:rsid w:val="00FE580F"/>
    <w:rsid w:val="00FE59B9"/>
    <w:rsid w:val="00FE5CE1"/>
    <w:rsid w:val="00FE6006"/>
    <w:rsid w:val="00FE6125"/>
    <w:rsid w:val="00FE6316"/>
    <w:rsid w:val="00FE6621"/>
    <w:rsid w:val="00FE67EB"/>
    <w:rsid w:val="00FE6B0E"/>
    <w:rsid w:val="00FE6F30"/>
    <w:rsid w:val="00FF00DD"/>
    <w:rsid w:val="00FF029C"/>
    <w:rsid w:val="00FF0811"/>
    <w:rsid w:val="00FF0BE6"/>
    <w:rsid w:val="00FF0E68"/>
    <w:rsid w:val="00FF0FFA"/>
    <w:rsid w:val="00FF13BE"/>
    <w:rsid w:val="00FF1717"/>
    <w:rsid w:val="00FF186F"/>
    <w:rsid w:val="00FF1885"/>
    <w:rsid w:val="00FF19EE"/>
    <w:rsid w:val="00FF1C4D"/>
    <w:rsid w:val="00FF1F1C"/>
    <w:rsid w:val="00FF1FFF"/>
    <w:rsid w:val="00FF23EF"/>
    <w:rsid w:val="00FF2E8A"/>
    <w:rsid w:val="00FF332E"/>
    <w:rsid w:val="00FF343D"/>
    <w:rsid w:val="00FF3512"/>
    <w:rsid w:val="00FF379F"/>
    <w:rsid w:val="00FF3950"/>
    <w:rsid w:val="00FF3E80"/>
    <w:rsid w:val="00FF419F"/>
    <w:rsid w:val="00FF429A"/>
    <w:rsid w:val="00FF4492"/>
    <w:rsid w:val="00FF4627"/>
    <w:rsid w:val="00FF4753"/>
    <w:rsid w:val="00FF5206"/>
    <w:rsid w:val="00FF5664"/>
    <w:rsid w:val="00FF5812"/>
    <w:rsid w:val="00FF593E"/>
    <w:rsid w:val="00FF5B7C"/>
    <w:rsid w:val="00FF5D5A"/>
    <w:rsid w:val="00FF624A"/>
    <w:rsid w:val="00FF6452"/>
    <w:rsid w:val="00FF654F"/>
    <w:rsid w:val="00FF6598"/>
    <w:rsid w:val="00FF6E3E"/>
    <w:rsid w:val="00FF7283"/>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CF181841-C5F1-4819-98A2-53F03AC08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8A2EEA"/>
    <w:pPr>
      <w:spacing w:line="280" w:lineRule="exact"/>
    </w:pPr>
    <w:rPr>
      <w:rFonts w:ascii="Verdana" w:hAnsi="Verdana"/>
      <w:sz w:val="18"/>
      <w:szCs w:val="24"/>
    </w:rPr>
  </w:style>
  <w:style w:type="paragraph" w:styleId="Kop1">
    <w:name w:val="heading 1"/>
    <w:basedOn w:val="Standaard"/>
    <w:next w:val="Standaard"/>
    <w:qFormat/>
    <w:rsid w:val="008A2EEA"/>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8A2EEA"/>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8A2EEA"/>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8A2EEA"/>
    <w:pPr>
      <w:keepNext/>
      <w:numPr>
        <w:ilvl w:val="3"/>
        <w:numId w:val="2"/>
      </w:numPr>
      <w:spacing w:before="280"/>
      <w:outlineLvl w:val="3"/>
    </w:pPr>
    <w:rPr>
      <w:b/>
      <w:bCs/>
      <w:szCs w:val="28"/>
    </w:rPr>
  </w:style>
  <w:style w:type="paragraph" w:styleId="Kop5">
    <w:name w:val="heading 5"/>
    <w:basedOn w:val="Standaard"/>
    <w:next w:val="Standaard"/>
    <w:link w:val="Kop5Char"/>
    <w:rsid w:val="008A2EEA"/>
    <w:pPr>
      <w:keepNext/>
      <w:numPr>
        <w:ilvl w:val="4"/>
        <w:numId w:val="2"/>
      </w:numPr>
      <w:spacing w:before="280"/>
      <w:outlineLvl w:val="4"/>
    </w:pPr>
    <w:rPr>
      <w:bCs/>
      <w:i/>
      <w:iCs/>
      <w:szCs w:val="26"/>
    </w:rPr>
  </w:style>
  <w:style w:type="paragraph" w:styleId="Kop6">
    <w:name w:val="heading 6"/>
    <w:basedOn w:val="Standaard"/>
    <w:next w:val="Standaard"/>
    <w:rsid w:val="008A2EEA"/>
    <w:pPr>
      <w:keepNext/>
      <w:numPr>
        <w:ilvl w:val="5"/>
        <w:numId w:val="2"/>
      </w:numPr>
      <w:spacing w:before="280"/>
      <w:outlineLvl w:val="5"/>
    </w:pPr>
    <w:rPr>
      <w:bCs/>
      <w:i/>
      <w:szCs w:val="22"/>
    </w:rPr>
  </w:style>
  <w:style w:type="paragraph" w:styleId="Kop7">
    <w:name w:val="heading 7"/>
    <w:basedOn w:val="Standaard"/>
    <w:next w:val="Standaard"/>
    <w:rsid w:val="008A2EEA"/>
    <w:pPr>
      <w:keepNext/>
      <w:spacing w:before="280"/>
      <w:outlineLvl w:val="6"/>
    </w:pPr>
  </w:style>
  <w:style w:type="paragraph" w:styleId="Kop8">
    <w:name w:val="heading 8"/>
    <w:basedOn w:val="Standaard"/>
    <w:next w:val="Standaard"/>
    <w:rsid w:val="008A2EEA"/>
    <w:pPr>
      <w:keepNext/>
      <w:spacing w:before="280"/>
      <w:outlineLvl w:val="7"/>
    </w:pPr>
    <w:rPr>
      <w:iCs/>
    </w:rPr>
  </w:style>
  <w:style w:type="paragraph" w:styleId="Kop9">
    <w:name w:val="heading 9"/>
    <w:basedOn w:val="Standaard"/>
    <w:next w:val="Standaard"/>
    <w:rsid w:val="008A2EEA"/>
    <w:pPr>
      <w:keepNext/>
      <w:spacing w:before="280"/>
      <w:outlineLvl w:val="8"/>
    </w:pPr>
    <w:rPr>
      <w:rFonts w:cs="Arial"/>
      <w:szCs w:val="22"/>
    </w:rPr>
  </w:style>
  <w:style w:type="character" w:default="1" w:styleId="Standaardalinea-lettertype">
    <w:name w:val="Default Paragraph Font"/>
    <w:uiPriority w:val="1"/>
    <w:semiHidden/>
    <w:unhideWhenUsed/>
    <w:rsid w:val="008A2EEA"/>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8A2EEA"/>
  </w:style>
  <w:style w:type="paragraph" w:customStyle="1" w:styleId="Kop1voorwerk">
    <w:name w:val="Kop 1 voorwerk"/>
    <w:basedOn w:val="Standaard"/>
    <w:rsid w:val="008A2EEA"/>
    <w:pPr>
      <w:keepNext/>
      <w:pageBreakBefore/>
      <w:spacing w:after="700"/>
      <w:contextualSpacing/>
      <w:outlineLvl w:val="0"/>
    </w:pPr>
    <w:rPr>
      <w:sz w:val="24"/>
    </w:rPr>
  </w:style>
  <w:style w:type="numbering" w:customStyle="1" w:styleId="Nummering">
    <w:name w:val="Nummering"/>
    <w:basedOn w:val="Geenlijst"/>
    <w:uiPriority w:val="99"/>
    <w:rsid w:val="008A2EEA"/>
    <w:pPr>
      <w:numPr>
        <w:numId w:val="1"/>
      </w:numPr>
    </w:pPr>
  </w:style>
  <w:style w:type="paragraph" w:styleId="Inhopg1">
    <w:name w:val="toc 1"/>
    <w:basedOn w:val="Standaard"/>
    <w:next w:val="Standaard"/>
    <w:uiPriority w:val="39"/>
    <w:rsid w:val="008A2EEA"/>
    <w:pPr>
      <w:keepNext/>
      <w:tabs>
        <w:tab w:val="right" w:leader="dot" w:pos="8505"/>
      </w:tabs>
      <w:spacing w:before="280"/>
      <w:ind w:hanging="1134"/>
    </w:pPr>
    <w:rPr>
      <w:b/>
    </w:rPr>
  </w:style>
  <w:style w:type="paragraph" w:styleId="Koptekst">
    <w:name w:val="header"/>
    <w:basedOn w:val="Standaard"/>
    <w:rsid w:val="008A2EEA"/>
    <w:pPr>
      <w:spacing w:line="200" w:lineRule="exact"/>
    </w:pPr>
    <w:rPr>
      <w:rFonts w:cs="Verdana-Bold"/>
      <w:bCs/>
      <w:smallCaps/>
      <w:sz w:val="14"/>
      <w:szCs w:val="13"/>
    </w:rPr>
  </w:style>
  <w:style w:type="paragraph" w:styleId="Voettekst">
    <w:name w:val="footer"/>
    <w:basedOn w:val="Standaard"/>
    <w:rsid w:val="008A2EEA"/>
    <w:pPr>
      <w:tabs>
        <w:tab w:val="center" w:pos="4536"/>
        <w:tab w:val="right" w:pos="9072"/>
      </w:tabs>
    </w:pPr>
  </w:style>
  <w:style w:type="paragraph" w:styleId="Titel">
    <w:name w:val="Title"/>
    <w:basedOn w:val="Standaard"/>
    <w:uiPriority w:val="10"/>
    <w:rsid w:val="008A2EEA"/>
    <w:pPr>
      <w:spacing w:line="320" w:lineRule="atLeast"/>
    </w:pPr>
    <w:rPr>
      <w:rFonts w:cs="Arial"/>
      <w:b/>
      <w:bCs/>
      <w:kern w:val="28"/>
      <w:sz w:val="24"/>
      <w:szCs w:val="32"/>
    </w:rPr>
  </w:style>
  <w:style w:type="paragraph" w:styleId="Inhopg2">
    <w:name w:val="toc 2"/>
    <w:basedOn w:val="Standaard"/>
    <w:next w:val="Standaard"/>
    <w:uiPriority w:val="39"/>
    <w:rsid w:val="008A2EEA"/>
    <w:pPr>
      <w:keepNext/>
      <w:tabs>
        <w:tab w:val="right" w:leader="dot" w:pos="8505"/>
      </w:tabs>
      <w:spacing w:before="280"/>
      <w:ind w:hanging="1134"/>
    </w:pPr>
    <w:rPr>
      <w:b/>
    </w:rPr>
  </w:style>
  <w:style w:type="paragraph" w:styleId="Inhopg3">
    <w:name w:val="toc 3"/>
    <w:basedOn w:val="Standaard"/>
    <w:next w:val="Standaard"/>
    <w:uiPriority w:val="39"/>
    <w:rsid w:val="008A2EEA"/>
    <w:pPr>
      <w:tabs>
        <w:tab w:val="right" w:leader="dot" w:pos="8505"/>
      </w:tabs>
      <w:ind w:hanging="1134"/>
    </w:pPr>
  </w:style>
  <w:style w:type="table" w:customStyle="1" w:styleId="Tabel">
    <w:name w:val="Tabel"/>
    <w:basedOn w:val="Standaardtabel"/>
    <w:uiPriority w:val="99"/>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8A2EEA"/>
    <w:pPr>
      <w:tabs>
        <w:tab w:val="right" w:leader="dot" w:pos="8505"/>
      </w:tabs>
      <w:ind w:hanging="1134"/>
    </w:pPr>
  </w:style>
  <w:style w:type="paragraph" w:styleId="Inhopg5">
    <w:name w:val="toc 5"/>
    <w:basedOn w:val="Standaard"/>
    <w:next w:val="Standaard"/>
    <w:uiPriority w:val="39"/>
    <w:rsid w:val="008A2EEA"/>
    <w:pPr>
      <w:tabs>
        <w:tab w:val="right" w:leader="dot" w:pos="8505"/>
      </w:tabs>
      <w:ind w:hanging="1134"/>
    </w:pPr>
  </w:style>
  <w:style w:type="paragraph" w:styleId="Voetnoottekst">
    <w:name w:val="footnote text"/>
    <w:basedOn w:val="Standaard"/>
    <w:link w:val="VoetnoottekstChar"/>
    <w:uiPriority w:val="99"/>
    <w:rsid w:val="008A2EEA"/>
    <w:pPr>
      <w:tabs>
        <w:tab w:val="left" w:pos="600"/>
      </w:tabs>
      <w:spacing w:line="200" w:lineRule="exact"/>
      <w:ind w:left="284" w:hanging="284"/>
    </w:pPr>
    <w:rPr>
      <w:sz w:val="14"/>
      <w:szCs w:val="20"/>
    </w:rPr>
  </w:style>
  <w:style w:type="paragraph" w:styleId="Eindnoottekst">
    <w:name w:val="endnote text"/>
    <w:basedOn w:val="Standaard"/>
    <w:semiHidden/>
    <w:rsid w:val="008A2EEA"/>
    <w:rPr>
      <w:szCs w:val="20"/>
    </w:rPr>
  </w:style>
  <w:style w:type="table" w:customStyle="1" w:styleId="Versiehistorie">
    <w:name w:val="Versiehistorie"/>
    <w:basedOn w:val="Standaardtabel"/>
    <w:uiPriority w:val="99"/>
    <w:rsid w:val="008A2EE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8A2EEA"/>
    <w:rPr>
      <w:rFonts w:ascii="Verdana" w:hAnsi="Verdana"/>
      <w:sz w:val="18"/>
      <w:szCs w:val="24"/>
    </w:rPr>
  </w:style>
  <w:style w:type="table" w:styleId="Tabelraster">
    <w:name w:val="Table Grid"/>
    <w:basedOn w:val="Standaardtabel"/>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8A2EEA"/>
    <w:pPr>
      <w:spacing w:line="240" w:lineRule="auto"/>
    </w:pPr>
    <w:rPr>
      <w:b/>
      <w:bCs/>
      <w:sz w:val="20"/>
      <w:szCs w:val="20"/>
    </w:rPr>
  </w:style>
  <w:style w:type="paragraph" w:customStyle="1" w:styleId="Colofon">
    <w:name w:val="Colofon"/>
    <w:basedOn w:val="Standaard"/>
    <w:rsid w:val="008A2EEA"/>
    <w:pPr>
      <w:ind w:left="2268" w:hanging="2268"/>
    </w:pPr>
  </w:style>
  <w:style w:type="paragraph" w:customStyle="1" w:styleId="Kop2bijlage">
    <w:name w:val="Kop 2 bijlage"/>
    <w:basedOn w:val="Standaard"/>
    <w:next w:val="Standaard"/>
    <w:rsid w:val="008A2EEA"/>
    <w:pPr>
      <w:keepNext/>
      <w:pageBreakBefore/>
      <w:numPr>
        <w:ilvl w:val="6"/>
        <w:numId w:val="2"/>
      </w:numPr>
      <w:spacing w:after="700"/>
    </w:pPr>
    <w:rPr>
      <w:sz w:val="24"/>
    </w:rPr>
  </w:style>
  <w:style w:type="paragraph" w:customStyle="1" w:styleId="Kop3bijlage">
    <w:name w:val="Kop 3 bijlage"/>
    <w:basedOn w:val="Standaard"/>
    <w:next w:val="Standaard"/>
    <w:rsid w:val="008A2EEA"/>
    <w:pPr>
      <w:keepNext/>
      <w:tabs>
        <w:tab w:val="num" w:pos="1276"/>
      </w:tabs>
      <w:spacing w:before="280"/>
      <w:outlineLvl w:val="2"/>
    </w:pPr>
    <w:rPr>
      <w:b/>
    </w:rPr>
  </w:style>
  <w:style w:type="paragraph" w:customStyle="1" w:styleId="Opsommingnummers1">
    <w:name w:val="Opsomming nummers 1"/>
    <w:basedOn w:val="Standaard"/>
    <w:qFormat/>
    <w:rsid w:val="008A2EEA"/>
    <w:pPr>
      <w:numPr>
        <w:numId w:val="1"/>
      </w:numPr>
    </w:pPr>
  </w:style>
  <w:style w:type="paragraph" w:customStyle="1" w:styleId="Opsommingnummers2">
    <w:name w:val="Opsomming nummers 2"/>
    <w:basedOn w:val="Standaard"/>
    <w:qFormat/>
    <w:rsid w:val="008A2EEA"/>
    <w:pPr>
      <w:numPr>
        <w:ilvl w:val="2"/>
        <w:numId w:val="1"/>
      </w:numPr>
    </w:pPr>
  </w:style>
  <w:style w:type="paragraph" w:customStyle="1" w:styleId="Opsommingnummers3">
    <w:name w:val="Opsomming nummers 3"/>
    <w:basedOn w:val="Standaard"/>
    <w:qFormat/>
    <w:rsid w:val="008A2EEA"/>
    <w:pPr>
      <w:numPr>
        <w:ilvl w:val="4"/>
        <w:numId w:val="1"/>
      </w:numPr>
    </w:pPr>
  </w:style>
  <w:style w:type="paragraph" w:styleId="Inhopg6">
    <w:name w:val="toc 6"/>
    <w:basedOn w:val="Standaard"/>
    <w:next w:val="Standaard"/>
    <w:uiPriority w:val="39"/>
    <w:unhideWhenUsed/>
    <w:rsid w:val="008A2EEA"/>
    <w:pPr>
      <w:tabs>
        <w:tab w:val="right" w:leader="dot" w:pos="8505"/>
      </w:tabs>
      <w:ind w:hanging="1134"/>
    </w:pPr>
  </w:style>
  <w:style w:type="paragraph" w:styleId="Inhopg7">
    <w:name w:val="toc 7"/>
    <w:basedOn w:val="Standaard"/>
    <w:next w:val="Standaard"/>
    <w:uiPriority w:val="39"/>
    <w:rsid w:val="008A2EEA"/>
    <w:pPr>
      <w:tabs>
        <w:tab w:val="right" w:leader="dot" w:pos="8505"/>
      </w:tabs>
    </w:pPr>
  </w:style>
  <w:style w:type="paragraph" w:customStyle="1" w:styleId="Opsommingtekens1">
    <w:name w:val="Opsomming tekens 1"/>
    <w:basedOn w:val="Standaard"/>
    <w:qFormat/>
    <w:rsid w:val="008A2EEA"/>
    <w:pPr>
      <w:numPr>
        <w:ilvl w:val="1"/>
        <w:numId w:val="1"/>
      </w:numPr>
    </w:pPr>
  </w:style>
  <w:style w:type="paragraph" w:customStyle="1" w:styleId="Opsommingtekens2">
    <w:name w:val="Opsomming tekens 2"/>
    <w:basedOn w:val="Standaard"/>
    <w:qFormat/>
    <w:rsid w:val="008A2EEA"/>
    <w:pPr>
      <w:numPr>
        <w:ilvl w:val="3"/>
        <w:numId w:val="1"/>
      </w:numPr>
    </w:pPr>
  </w:style>
  <w:style w:type="paragraph" w:customStyle="1" w:styleId="Opsommingtekens3">
    <w:name w:val="Opsomming tekens 3"/>
    <w:basedOn w:val="Standaard"/>
    <w:qFormat/>
    <w:rsid w:val="008A2EEA"/>
    <w:pPr>
      <w:numPr>
        <w:ilvl w:val="5"/>
        <w:numId w:val="1"/>
      </w:numPr>
    </w:pPr>
  </w:style>
  <w:style w:type="paragraph" w:customStyle="1" w:styleId="Opsommingtekens4">
    <w:name w:val="Opsomming tekens 4"/>
    <w:basedOn w:val="Standaard"/>
    <w:qFormat/>
    <w:rsid w:val="008A2EEA"/>
    <w:pPr>
      <w:numPr>
        <w:ilvl w:val="6"/>
        <w:numId w:val="1"/>
      </w:numPr>
    </w:pPr>
  </w:style>
  <w:style w:type="paragraph" w:customStyle="1" w:styleId="Tabeltitel">
    <w:name w:val="Tabeltitel"/>
    <w:basedOn w:val="Standaard"/>
    <w:next w:val="Standaard"/>
    <w:qFormat/>
    <w:rsid w:val="008A2EEA"/>
    <w:pPr>
      <w:keepNext/>
      <w:numPr>
        <w:numId w:val="6"/>
      </w:numPr>
      <w:spacing w:before="280" w:after="140"/>
    </w:pPr>
    <w:rPr>
      <w:b/>
    </w:rPr>
  </w:style>
  <w:style w:type="numbering" w:styleId="111111">
    <w:name w:val="Outline List 2"/>
    <w:basedOn w:val="Geenlijst"/>
    <w:semiHidden/>
    <w:unhideWhenUsed/>
    <w:rsid w:val="008A2EEA"/>
  </w:style>
  <w:style w:type="numbering" w:styleId="1ai">
    <w:name w:val="Outline List 1"/>
    <w:basedOn w:val="Geenlijst"/>
    <w:semiHidden/>
    <w:unhideWhenUsed/>
    <w:rsid w:val="008A2EEA"/>
  </w:style>
  <w:style w:type="table" w:styleId="3D-effectenvoortabel1">
    <w:name w:val="Table 3D effects 1"/>
    <w:basedOn w:val="Standaardtabel"/>
    <w:semiHidden/>
    <w:unhideWhenUsed/>
    <w:rsid w:val="008A2EE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8A2EE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8A2EE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8A2EEA"/>
    <w:pPr>
      <w:spacing w:line="240" w:lineRule="auto"/>
    </w:pPr>
    <w:rPr>
      <w:sz w:val="14"/>
    </w:rPr>
  </w:style>
  <w:style w:type="character" w:styleId="Verwijzingopmerking">
    <w:name w:val="annotation reference"/>
    <w:basedOn w:val="Standaardalinea-lettertype"/>
    <w:semiHidden/>
    <w:unhideWhenUsed/>
    <w:rsid w:val="008A2EEA"/>
    <w:rPr>
      <w:sz w:val="16"/>
      <w:szCs w:val="16"/>
    </w:rPr>
  </w:style>
  <w:style w:type="paragraph" w:styleId="Documentstructuur">
    <w:name w:val="Document Map"/>
    <w:basedOn w:val="Standaard"/>
    <w:semiHidden/>
    <w:unhideWhenUsed/>
    <w:rsid w:val="008A2EEA"/>
    <w:pPr>
      <w:spacing w:line="240" w:lineRule="auto"/>
    </w:pPr>
    <w:rPr>
      <w:rFonts w:ascii="Tahoma" w:hAnsi="Tahoma" w:cs="Tahoma"/>
      <w:sz w:val="16"/>
      <w:szCs w:val="16"/>
    </w:rPr>
  </w:style>
  <w:style w:type="table" w:styleId="Donkerelijst">
    <w:name w:val="Dark List"/>
    <w:basedOn w:val="Standaardtabel"/>
    <w:uiPriority w:val="61"/>
    <w:rsid w:val="008A2EE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8A2EE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8A2EE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8A2EE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8A2EE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8A2EE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8A2EE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8A2EE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8A2EE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8A2EE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8A2EE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8A2EE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8A2EE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8A2EE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8A2EE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8A2EE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8A2EE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8A2EE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8A2EEA"/>
    <w:pPr>
      <w:spacing w:line="240" w:lineRule="auto"/>
      <w:ind w:left="180" w:hanging="180"/>
    </w:pPr>
  </w:style>
  <w:style w:type="paragraph" w:styleId="Index2">
    <w:name w:val="index 2"/>
    <w:basedOn w:val="Standaard"/>
    <w:next w:val="Standaard"/>
    <w:semiHidden/>
    <w:unhideWhenUsed/>
    <w:rsid w:val="008A2EEA"/>
    <w:pPr>
      <w:spacing w:line="240" w:lineRule="auto"/>
      <w:ind w:left="360" w:hanging="180"/>
    </w:pPr>
  </w:style>
  <w:style w:type="paragraph" w:styleId="Index3">
    <w:name w:val="index 3"/>
    <w:basedOn w:val="Standaard"/>
    <w:next w:val="Standaard"/>
    <w:semiHidden/>
    <w:unhideWhenUsed/>
    <w:rsid w:val="008A2EEA"/>
    <w:pPr>
      <w:spacing w:line="240" w:lineRule="auto"/>
      <w:ind w:left="540" w:hanging="180"/>
    </w:pPr>
  </w:style>
  <w:style w:type="paragraph" w:styleId="Index4">
    <w:name w:val="index 4"/>
    <w:basedOn w:val="Standaard"/>
    <w:next w:val="Standaard"/>
    <w:semiHidden/>
    <w:unhideWhenUsed/>
    <w:rsid w:val="008A2EEA"/>
    <w:pPr>
      <w:spacing w:line="240" w:lineRule="auto"/>
      <w:ind w:left="720" w:hanging="180"/>
    </w:pPr>
  </w:style>
  <w:style w:type="paragraph" w:styleId="Index5">
    <w:name w:val="index 5"/>
    <w:basedOn w:val="Standaard"/>
    <w:next w:val="Standaard"/>
    <w:semiHidden/>
    <w:unhideWhenUsed/>
    <w:rsid w:val="008A2EEA"/>
    <w:pPr>
      <w:spacing w:line="240" w:lineRule="auto"/>
      <w:ind w:left="900" w:hanging="180"/>
    </w:pPr>
  </w:style>
  <w:style w:type="paragraph" w:styleId="Index6">
    <w:name w:val="index 6"/>
    <w:basedOn w:val="Standaard"/>
    <w:next w:val="Standaard"/>
    <w:semiHidden/>
    <w:unhideWhenUsed/>
    <w:rsid w:val="008A2EEA"/>
    <w:pPr>
      <w:spacing w:line="240" w:lineRule="auto"/>
      <w:ind w:left="1080" w:hanging="180"/>
    </w:pPr>
  </w:style>
  <w:style w:type="paragraph" w:styleId="Index7">
    <w:name w:val="index 7"/>
    <w:basedOn w:val="Standaard"/>
    <w:next w:val="Standaard"/>
    <w:semiHidden/>
    <w:unhideWhenUsed/>
    <w:rsid w:val="008A2EEA"/>
    <w:pPr>
      <w:spacing w:line="240" w:lineRule="auto"/>
      <w:ind w:left="1260" w:hanging="180"/>
    </w:pPr>
  </w:style>
  <w:style w:type="paragraph" w:styleId="Index8">
    <w:name w:val="index 8"/>
    <w:basedOn w:val="Standaard"/>
    <w:next w:val="Standaard"/>
    <w:semiHidden/>
    <w:unhideWhenUsed/>
    <w:rsid w:val="008A2EEA"/>
    <w:pPr>
      <w:spacing w:line="240" w:lineRule="auto"/>
      <w:ind w:left="1440" w:hanging="180"/>
    </w:pPr>
  </w:style>
  <w:style w:type="paragraph" w:styleId="Index9">
    <w:name w:val="index 9"/>
    <w:basedOn w:val="Standaard"/>
    <w:next w:val="Standaard"/>
    <w:semiHidden/>
    <w:unhideWhenUsed/>
    <w:rsid w:val="008A2EEA"/>
    <w:pPr>
      <w:spacing w:line="240" w:lineRule="auto"/>
      <w:ind w:left="1620" w:hanging="180"/>
    </w:pPr>
  </w:style>
  <w:style w:type="paragraph" w:styleId="Inhopg8">
    <w:name w:val="toc 8"/>
    <w:basedOn w:val="Standaard"/>
    <w:next w:val="Standaard"/>
    <w:uiPriority w:val="39"/>
    <w:unhideWhenUsed/>
    <w:rsid w:val="008A2EEA"/>
    <w:pPr>
      <w:tabs>
        <w:tab w:val="right" w:leader="dot" w:pos="8505"/>
      </w:tabs>
    </w:pPr>
  </w:style>
  <w:style w:type="paragraph" w:styleId="Inhopg9">
    <w:name w:val="toc 9"/>
    <w:basedOn w:val="Standaard"/>
    <w:next w:val="Standaard"/>
    <w:uiPriority w:val="39"/>
    <w:unhideWhenUsed/>
    <w:rsid w:val="008A2EEA"/>
    <w:pPr>
      <w:spacing w:after="100"/>
      <w:ind w:left="1260"/>
    </w:pPr>
  </w:style>
  <w:style w:type="table" w:styleId="Klassieketabel1">
    <w:name w:val="Table Classic 1"/>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8A2EE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8A2EE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8A2EE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8A2EE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8A2EE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8A2EE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8A2EE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8A2EE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8A2EE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8A2EE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8A2EE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8A2EE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8A2EE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8A2EE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8A2EE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8A2EE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8A2EE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8A2EE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8A2EE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8A2EE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8A2EE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8A2EE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8A2EE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8A2EE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8A2EE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8A2EE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8A2EEA"/>
  </w:style>
  <w:style w:type="table" w:styleId="Professioneletabel">
    <w:name w:val="Table Professional"/>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8A2EEA"/>
  </w:style>
  <w:style w:type="table" w:styleId="Tabelkolommen1">
    <w:name w:val="Table Columns 1"/>
    <w:basedOn w:val="Standaardtabel"/>
    <w:semiHidden/>
    <w:unhideWhenUsed/>
    <w:rsid w:val="008A2EE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8A2EE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8A2EE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8A2EE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8A2EE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8A2EE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8A2EE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8A2EE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8A2EE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8A2EE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8A2EE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8A2EE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8A2EE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8A2EE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8A2EE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8A2EE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8A2EE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8A2EE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8A2EE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8A2EE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8A2EEA"/>
    <w:pPr>
      <w:keepNext/>
      <w:spacing w:before="280" w:after="280" w:line="240" w:lineRule="auto"/>
    </w:pPr>
    <w:rPr>
      <w:color w:val="FF0000"/>
    </w:rPr>
  </w:style>
  <w:style w:type="paragraph" w:customStyle="1" w:styleId="Figuurbijschrift">
    <w:name w:val="Figuurbijschrift"/>
    <w:basedOn w:val="Standaard"/>
    <w:next w:val="Standaard"/>
    <w:qFormat/>
    <w:rsid w:val="008A2EEA"/>
    <w:pPr>
      <w:numPr>
        <w:numId w:val="5"/>
      </w:numPr>
      <w:tabs>
        <w:tab w:val="left" w:pos="1134"/>
      </w:tabs>
      <w:spacing w:before="280" w:after="280"/>
    </w:pPr>
    <w:rPr>
      <w:b/>
    </w:rPr>
  </w:style>
  <w:style w:type="character" w:styleId="Eindnootmarkering">
    <w:name w:val="endnote reference"/>
    <w:basedOn w:val="Standaardalinea-lettertype"/>
    <w:semiHidden/>
    <w:unhideWhenUsed/>
    <w:rsid w:val="008A2EEA"/>
    <w:rPr>
      <w:vanish/>
      <w:vertAlign w:val="superscript"/>
    </w:rPr>
  </w:style>
  <w:style w:type="character" w:styleId="Voetnootmarkering">
    <w:name w:val="footnote reference"/>
    <w:basedOn w:val="Standaardalinea-lettertype"/>
    <w:uiPriority w:val="99"/>
    <w:rsid w:val="00E33EDD"/>
    <w:rPr>
      <w:vertAlign w:val="superscript"/>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Ballontekst">
    <w:name w:val="Balloon Text"/>
    <w:basedOn w:val="Standaard"/>
    <w:link w:val="BallontekstChar"/>
    <w:uiPriority w:val="99"/>
    <w:semiHidden/>
    <w:unhideWhenUsed/>
    <w:rsid w:val="008A2EE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8A2EEA"/>
  </w:style>
  <w:style w:type="numbering" w:customStyle="1" w:styleId="Koppenstructuur">
    <w:name w:val="Koppenstructuur"/>
    <w:basedOn w:val="Geenlijst"/>
    <w:uiPriority w:val="99"/>
    <w:rsid w:val="00FA62FE"/>
    <w:pPr>
      <w:numPr>
        <w:numId w:val="4"/>
      </w:numPr>
    </w:pPr>
  </w:style>
  <w:style w:type="paragraph" w:styleId="Kopvaninhoudsopgave">
    <w:name w:val="TOC Heading"/>
    <w:basedOn w:val="Kop1"/>
    <w:next w:val="Standaard"/>
    <w:uiPriority w:val="39"/>
    <w:semiHidden/>
    <w:unhideWhenUsed/>
    <w:qFormat/>
    <w:rsid w:val="008A2EE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8A2EEA"/>
    <w:pPr>
      <w:shd w:val="clear" w:color="auto" w:fill="FFFF00"/>
      <w:spacing w:before="280" w:after="280"/>
      <w:contextualSpacing/>
    </w:pPr>
  </w:style>
  <w:style w:type="paragraph" w:customStyle="1" w:styleId="Code">
    <w:name w:val="Code"/>
    <w:basedOn w:val="Standaard"/>
    <w:rsid w:val="008A2EE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8A2EEA"/>
    <w:rPr>
      <w:color w:val="808080"/>
    </w:rPr>
  </w:style>
  <w:style w:type="character" w:customStyle="1" w:styleId="Colofonomgevingswetbesluit">
    <w:name w:val="Colofon omgevingswetbesluit"/>
    <w:basedOn w:val="Standaardalinea-lettertype"/>
    <w:uiPriority w:val="1"/>
    <w:rsid w:val="008A2EEA"/>
  </w:style>
  <w:style w:type="character" w:customStyle="1" w:styleId="Colofonprojectnaam">
    <w:name w:val="Colofon projectnaam"/>
    <w:basedOn w:val="Standaardalinea-lettertype"/>
    <w:uiPriority w:val="1"/>
    <w:rsid w:val="008A2EEA"/>
  </w:style>
  <w:style w:type="character" w:customStyle="1" w:styleId="Colofonprojectnummer">
    <w:name w:val="Colofon projectnummer"/>
    <w:basedOn w:val="Standaardalinea-lettertype"/>
    <w:uiPriority w:val="1"/>
    <w:rsid w:val="008A2EEA"/>
  </w:style>
  <w:style w:type="character" w:customStyle="1" w:styleId="Colofoncontactpersoon">
    <w:name w:val="Colofon contactpersoon"/>
    <w:basedOn w:val="Standaardalinea-lettertype"/>
    <w:uiPriority w:val="1"/>
    <w:rsid w:val="008A2EEA"/>
  </w:style>
  <w:style w:type="character" w:customStyle="1" w:styleId="Colofonauteur">
    <w:name w:val="Colofon auteur"/>
    <w:basedOn w:val="Standaardalinea-lettertype"/>
    <w:uiPriority w:val="1"/>
    <w:rsid w:val="008A2EEA"/>
  </w:style>
  <w:style w:type="table" w:customStyle="1" w:styleId="Implementatie">
    <w:name w:val="Implementatie"/>
    <w:basedOn w:val="Standaardtabel"/>
    <w:uiPriority w:val="99"/>
    <w:rsid w:val="008A2EE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8A2EE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8A2EE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8A2EE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8A2EEA"/>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8A2EEA"/>
  </w:style>
  <w:style w:type="paragraph" w:styleId="Berichtkop">
    <w:name w:val="Message Header"/>
    <w:basedOn w:val="Standaard"/>
    <w:link w:val="BerichtkopChar"/>
    <w:semiHidden/>
    <w:unhideWhenUsed/>
    <w:rsid w:val="008A2EE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8A2EEA"/>
  </w:style>
  <w:style w:type="paragraph" w:styleId="Bloktekst">
    <w:name w:val="Block Text"/>
    <w:basedOn w:val="Standaard"/>
    <w:semiHidden/>
    <w:unhideWhenUsed/>
    <w:rsid w:val="008A2EE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8A2EEA"/>
    <w:pPr>
      <w:ind w:left="180" w:hanging="180"/>
    </w:pPr>
  </w:style>
  <w:style w:type="paragraph" w:styleId="Datum">
    <w:name w:val="Date"/>
    <w:basedOn w:val="Standaard"/>
    <w:next w:val="Standaard"/>
    <w:link w:val="DatumChar"/>
    <w:semiHidden/>
    <w:unhideWhenUsed/>
    <w:rsid w:val="008A2EE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8A2EE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8A2EEA"/>
    <w:rPr>
      <w:color w:val="800080" w:themeColor="followedHyperlink"/>
      <w:u w:val="single"/>
    </w:rPr>
  </w:style>
  <w:style w:type="paragraph" w:styleId="Handtekening">
    <w:name w:val="Signature"/>
    <w:basedOn w:val="Standaard"/>
    <w:link w:val="HandtekeningChar"/>
    <w:semiHidden/>
    <w:unhideWhenUsed/>
    <w:rsid w:val="008A2EE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8A2EE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8A2EEA"/>
    <w:rPr>
      <w:rFonts w:ascii="Consolas" w:hAnsi="Consolas"/>
      <w:sz w:val="20"/>
      <w:szCs w:val="20"/>
    </w:rPr>
  </w:style>
  <w:style w:type="character" w:styleId="HTMLDefinition">
    <w:name w:val="HTML Definition"/>
    <w:basedOn w:val="Standaardalinea-lettertype"/>
    <w:semiHidden/>
    <w:unhideWhenUsed/>
    <w:rsid w:val="008A2EEA"/>
    <w:rPr>
      <w:i/>
      <w:iCs/>
    </w:rPr>
  </w:style>
  <w:style w:type="character" w:styleId="HTMLVariable">
    <w:name w:val="HTML Variable"/>
    <w:basedOn w:val="Standaardalinea-lettertype"/>
    <w:semiHidden/>
    <w:unhideWhenUsed/>
    <w:rsid w:val="008A2EEA"/>
    <w:rPr>
      <w:i/>
      <w:iCs/>
    </w:rPr>
  </w:style>
  <w:style w:type="character" w:styleId="HTML-acroniem">
    <w:name w:val="HTML Acronym"/>
    <w:basedOn w:val="Standaardalinea-lettertype"/>
    <w:semiHidden/>
    <w:unhideWhenUsed/>
    <w:rsid w:val="008A2EEA"/>
  </w:style>
  <w:style w:type="paragraph" w:styleId="HTML-adres">
    <w:name w:val="HTML Address"/>
    <w:basedOn w:val="Standaard"/>
    <w:link w:val="HTML-adresChar"/>
    <w:semiHidden/>
    <w:unhideWhenUsed/>
    <w:rsid w:val="008A2EE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8A2EEA"/>
    <w:rPr>
      <w:i/>
      <w:iCs/>
    </w:rPr>
  </w:style>
  <w:style w:type="character" w:styleId="HTML-schrijfmachine">
    <w:name w:val="HTML Typewriter"/>
    <w:basedOn w:val="Standaardalinea-lettertype"/>
    <w:semiHidden/>
    <w:unhideWhenUsed/>
    <w:rsid w:val="008A2EEA"/>
    <w:rPr>
      <w:rFonts w:ascii="Consolas" w:hAnsi="Consolas"/>
      <w:sz w:val="20"/>
      <w:szCs w:val="20"/>
    </w:rPr>
  </w:style>
  <w:style w:type="character" w:styleId="HTML-toetsenbord">
    <w:name w:val="HTML Keyboard"/>
    <w:basedOn w:val="Standaardalinea-lettertype"/>
    <w:semiHidden/>
    <w:unhideWhenUsed/>
    <w:rsid w:val="008A2EEA"/>
    <w:rPr>
      <w:rFonts w:ascii="Consolas" w:hAnsi="Consolas"/>
      <w:sz w:val="20"/>
      <w:szCs w:val="20"/>
    </w:rPr>
  </w:style>
  <w:style w:type="character" w:styleId="HTML-voorbeeld">
    <w:name w:val="HTML Sample"/>
    <w:basedOn w:val="Standaardalinea-lettertype"/>
    <w:semiHidden/>
    <w:unhideWhenUsed/>
    <w:rsid w:val="008A2EEA"/>
    <w:rPr>
      <w:rFonts w:ascii="Consolas" w:hAnsi="Consolas"/>
      <w:sz w:val="24"/>
      <w:szCs w:val="24"/>
    </w:rPr>
  </w:style>
  <w:style w:type="paragraph" w:styleId="Indexkop">
    <w:name w:val="index heading"/>
    <w:basedOn w:val="Standaard"/>
    <w:next w:val="Index1"/>
    <w:semiHidden/>
    <w:unhideWhenUsed/>
    <w:rsid w:val="008A2EEA"/>
    <w:rPr>
      <w:rFonts w:asciiTheme="majorHAnsi" w:eastAsiaTheme="majorEastAsia" w:hAnsiTheme="majorHAnsi" w:cstheme="majorBidi"/>
      <w:b/>
      <w:bCs/>
    </w:rPr>
  </w:style>
  <w:style w:type="paragraph" w:styleId="Kopbronvermelding">
    <w:name w:val="toa heading"/>
    <w:basedOn w:val="Standaard"/>
    <w:next w:val="Standaard"/>
    <w:semiHidden/>
    <w:unhideWhenUsed/>
    <w:rsid w:val="008A2EE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8A2EEA"/>
    <w:pPr>
      <w:ind w:left="283" w:hanging="283"/>
      <w:contextualSpacing/>
    </w:pPr>
  </w:style>
  <w:style w:type="paragraph" w:styleId="Lijst2">
    <w:name w:val="List 2"/>
    <w:basedOn w:val="Standaard"/>
    <w:semiHidden/>
    <w:unhideWhenUsed/>
    <w:rsid w:val="008A2EEA"/>
    <w:pPr>
      <w:ind w:left="566" w:hanging="283"/>
      <w:contextualSpacing/>
    </w:pPr>
  </w:style>
  <w:style w:type="paragraph" w:styleId="Lijst3">
    <w:name w:val="List 3"/>
    <w:basedOn w:val="Standaard"/>
    <w:semiHidden/>
    <w:unhideWhenUsed/>
    <w:rsid w:val="008A2EEA"/>
    <w:pPr>
      <w:ind w:left="849" w:hanging="283"/>
      <w:contextualSpacing/>
    </w:pPr>
  </w:style>
  <w:style w:type="paragraph" w:styleId="Lijst4">
    <w:name w:val="List 4"/>
    <w:basedOn w:val="Standaard"/>
    <w:semiHidden/>
    <w:unhideWhenUsed/>
    <w:rsid w:val="008A2EEA"/>
    <w:pPr>
      <w:ind w:left="1132" w:hanging="283"/>
      <w:contextualSpacing/>
    </w:pPr>
  </w:style>
  <w:style w:type="paragraph" w:styleId="Lijst5">
    <w:name w:val="List 5"/>
    <w:basedOn w:val="Standaard"/>
    <w:semiHidden/>
    <w:unhideWhenUsed/>
    <w:rsid w:val="008A2EEA"/>
    <w:pPr>
      <w:ind w:left="1415" w:hanging="283"/>
      <w:contextualSpacing/>
    </w:pPr>
  </w:style>
  <w:style w:type="paragraph" w:styleId="Lijstmetafbeeldingen">
    <w:name w:val="table of figures"/>
    <w:basedOn w:val="Standaard"/>
    <w:next w:val="Standaard"/>
    <w:semiHidden/>
    <w:unhideWhenUsed/>
    <w:rsid w:val="008A2EEA"/>
  </w:style>
  <w:style w:type="paragraph" w:styleId="Lijstopsomteken">
    <w:name w:val="List Bullet"/>
    <w:basedOn w:val="Standaard"/>
    <w:semiHidden/>
    <w:unhideWhenUsed/>
    <w:rsid w:val="008A2EEA"/>
    <w:pPr>
      <w:numPr>
        <w:numId w:val="3"/>
      </w:numPr>
      <w:contextualSpacing/>
    </w:pPr>
  </w:style>
  <w:style w:type="paragraph" w:styleId="Lijstopsomteken2">
    <w:name w:val="List Bullet 2"/>
    <w:basedOn w:val="Standaard"/>
    <w:semiHidden/>
    <w:unhideWhenUsed/>
    <w:rsid w:val="008A2EEA"/>
    <w:pPr>
      <w:tabs>
        <w:tab w:val="num" w:pos="720"/>
      </w:tabs>
      <w:ind w:left="720" w:hanging="720"/>
      <w:contextualSpacing/>
    </w:pPr>
  </w:style>
  <w:style w:type="paragraph" w:styleId="Lijstopsomteken3">
    <w:name w:val="List Bullet 3"/>
    <w:basedOn w:val="Standaard"/>
    <w:semiHidden/>
    <w:unhideWhenUsed/>
    <w:rsid w:val="008A2EEA"/>
    <w:pPr>
      <w:tabs>
        <w:tab w:val="num" w:pos="720"/>
      </w:tabs>
      <w:ind w:left="720" w:hanging="720"/>
      <w:contextualSpacing/>
    </w:pPr>
  </w:style>
  <w:style w:type="paragraph" w:styleId="Lijstopsomteken4">
    <w:name w:val="List Bullet 4"/>
    <w:basedOn w:val="Standaard"/>
    <w:semiHidden/>
    <w:unhideWhenUsed/>
    <w:rsid w:val="008A2EEA"/>
    <w:pPr>
      <w:tabs>
        <w:tab w:val="num" w:pos="720"/>
      </w:tabs>
      <w:ind w:left="720" w:hanging="720"/>
      <w:contextualSpacing/>
    </w:pPr>
  </w:style>
  <w:style w:type="paragraph" w:styleId="Lijstopsomteken5">
    <w:name w:val="List Bullet 5"/>
    <w:basedOn w:val="Standaard"/>
    <w:semiHidden/>
    <w:unhideWhenUsed/>
    <w:rsid w:val="008A2EEA"/>
    <w:pPr>
      <w:tabs>
        <w:tab w:val="num" w:pos="720"/>
      </w:tabs>
      <w:ind w:left="720" w:hanging="720"/>
      <w:contextualSpacing/>
    </w:pPr>
  </w:style>
  <w:style w:type="paragraph" w:styleId="Lijstnummering2">
    <w:name w:val="List Number 2"/>
    <w:basedOn w:val="Standaard"/>
    <w:semiHidden/>
    <w:unhideWhenUsed/>
    <w:rsid w:val="008A2EEA"/>
    <w:pPr>
      <w:tabs>
        <w:tab w:val="num" w:pos="720"/>
      </w:tabs>
      <w:ind w:left="720" w:hanging="720"/>
      <w:contextualSpacing/>
    </w:pPr>
  </w:style>
  <w:style w:type="paragraph" w:styleId="Lijstnummering3">
    <w:name w:val="List Number 3"/>
    <w:basedOn w:val="Standaard"/>
    <w:semiHidden/>
    <w:unhideWhenUsed/>
    <w:rsid w:val="008A2EEA"/>
    <w:pPr>
      <w:tabs>
        <w:tab w:val="num" w:pos="720"/>
      </w:tabs>
      <w:ind w:left="720" w:hanging="720"/>
      <w:contextualSpacing/>
    </w:pPr>
  </w:style>
  <w:style w:type="paragraph" w:styleId="Lijstnummering4">
    <w:name w:val="List Number 4"/>
    <w:basedOn w:val="Standaard"/>
    <w:semiHidden/>
    <w:unhideWhenUsed/>
    <w:rsid w:val="008A2EEA"/>
    <w:pPr>
      <w:tabs>
        <w:tab w:val="num" w:pos="720"/>
      </w:tabs>
      <w:ind w:left="720" w:hanging="720"/>
      <w:contextualSpacing/>
    </w:pPr>
  </w:style>
  <w:style w:type="paragraph" w:styleId="Lijstnummering5">
    <w:name w:val="List Number 5"/>
    <w:basedOn w:val="Standaard"/>
    <w:semiHidden/>
    <w:unhideWhenUsed/>
    <w:rsid w:val="008A2EEA"/>
    <w:pPr>
      <w:tabs>
        <w:tab w:val="num" w:pos="720"/>
      </w:tabs>
      <w:ind w:left="720" w:hanging="720"/>
      <w:contextualSpacing/>
    </w:pPr>
  </w:style>
  <w:style w:type="paragraph" w:styleId="Lijstvoortzetting">
    <w:name w:val="List Continue"/>
    <w:basedOn w:val="Standaard"/>
    <w:semiHidden/>
    <w:unhideWhenUsed/>
    <w:rsid w:val="008A2EEA"/>
    <w:pPr>
      <w:spacing w:after="120"/>
      <w:ind w:left="283"/>
      <w:contextualSpacing/>
    </w:pPr>
  </w:style>
  <w:style w:type="paragraph" w:styleId="Lijstvoortzetting2">
    <w:name w:val="List Continue 2"/>
    <w:basedOn w:val="Standaard"/>
    <w:semiHidden/>
    <w:unhideWhenUsed/>
    <w:rsid w:val="008A2EEA"/>
    <w:pPr>
      <w:spacing w:after="120"/>
      <w:ind w:left="566"/>
      <w:contextualSpacing/>
    </w:pPr>
  </w:style>
  <w:style w:type="paragraph" w:styleId="Lijstvoortzetting3">
    <w:name w:val="List Continue 3"/>
    <w:basedOn w:val="Standaard"/>
    <w:semiHidden/>
    <w:unhideWhenUsed/>
    <w:rsid w:val="008A2EEA"/>
    <w:pPr>
      <w:spacing w:after="120"/>
      <w:ind w:left="849"/>
      <w:contextualSpacing/>
    </w:pPr>
  </w:style>
  <w:style w:type="paragraph" w:styleId="Lijstvoortzetting4">
    <w:name w:val="List Continue 4"/>
    <w:basedOn w:val="Standaard"/>
    <w:semiHidden/>
    <w:unhideWhenUsed/>
    <w:rsid w:val="008A2EEA"/>
    <w:pPr>
      <w:spacing w:after="120"/>
      <w:ind w:left="1132"/>
      <w:contextualSpacing/>
    </w:pPr>
  </w:style>
  <w:style w:type="paragraph" w:styleId="Lijstvoortzetting5">
    <w:name w:val="List Continue 5"/>
    <w:basedOn w:val="Standaard"/>
    <w:semiHidden/>
    <w:unhideWhenUsed/>
    <w:rsid w:val="008A2EEA"/>
    <w:pPr>
      <w:spacing w:after="120"/>
      <w:ind w:left="1415"/>
      <w:contextualSpacing/>
    </w:pPr>
  </w:style>
  <w:style w:type="paragraph" w:styleId="Normaalweb">
    <w:name w:val="Normal (Web)"/>
    <w:basedOn w:val="Standaard"/>
    <w:semiHidden/>
    <w:unhideWhenUsed/>
    <w:rsid w:val="008A2EEA"/>
    <w:rPr>
      <w:rFonts w:ascii="Times New Roman" w:hAnsi="Times New Roman"/>
      <w:sz w:val="24"/>
    </w:rPr>
  </w:style>
  <w:style w:type="paragraph" w:styleId="Notitiekop">
    <w:name w:val="Note Heading"/>
    <w:basedOn w:val="Standaard"/>
    <w:next w:val="Standaard"/>
    <w:link w:val="NotitiekopChar"/>
    <w:semiHidden/>
    <w:unhideWhenUsed/>
    <w:rsid w:val="008A2EE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8A2EE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8A2EE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8A2EE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8A2EE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8A2EE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8A2EE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8A2EE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8A2EE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8A2EEA"/>
    <w:pPr>
      <w:ind w:left="708"/>
    </w:pPr>
  </w:style>
  <w:style w:type="paragraph" w:styleId="Tekstzonderopmaak">
    <w:name w:val="Plain Text"/>
    <w:basedOn w:val="Standaard"/>
    <w:link w:val="TekstzonderopmaakChar"/>
    <w:semiHidden/>
    <w:unhideWhenUsed/>
    <w:rsid w:val="008A2EE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8A2EEA"/>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 w:type="paragraph" w:styleId="Bijschrift">
    <w:name w:val="caption"/>
    <w:basedOn w:val="Standaard"/>
    <w:next w:val="Standaard"/>
    <w:uiPriority w:val="35"/>
    <w:unhideWhenUsed/>
    <w:rsid w:val="006D7BC1"/>
    <w:pPr>
      <w:spacing w:after="200" w:line="240" w:lineRule="auto"/>
    </w:pPr>
    <w:rPr>
      <w:i/>
      <w:iCs/>
      <w:color w:val="1F497D" w:themeColor="text2"/>
      <w:szCs w:val="18"/>
    </w:rPr>
  </w:style>
  <w:style w:type="paragraph" w:styleId="Tekstopmerking">
    <w:name w:val="annotation text"/>
    <w:basedOn w:val="Standaard"/>
    <w:link w:val="TekstopmerkingChar"/>
    <w:uiPriority w:val="99"/>
    <w:unhideWhenUsed/>
    <w:rsid w:val="008A2EEA"/>
    <w:pPr>
      <w:spacing w:line="240" w:lineRule="auto"/>
    </w:pPr>
    <w:rPr>
      <w:sz w:val="20"/>
      <w:szCs w:val="20"/>
    </w:rPr>
  </w:style>
  <w:style w:type="character" w:customStyle="1" w:styleId="TekstopmerkingChar">
    <w:name w:val="Tekst opmerking Char"/>
    <w:basedOn w:val="Standaardalinea-lettertype"/>
    <w:link w:val="Tekstopmerking"/>
    <w:uiPriority w:val="99"/>
    <w:rsid w:val="00223A79"/>
    <w:rPr>
      <w:rFonts w:ascii="Verdana" w:hAnsi="Verdana"/>
    </w:rPr>
  </w:style>
  <w:style w:type="character" w:customStyle="1" w:styleId="Kop4Char">
    <w:name w:val="Kop 4 Char"/>
    <w:basedOn w:val="Standaardalinea-lettertype"/>
    <w:link w:val="Kop4"/>
    <w:locked/>
    <w:rsid w:val="00393D3D"/>
    <w:rPr>
      <w:rFonts w:ascii="Verdana" w:hAnsi="Verdana"/>
      <w:b/>
      <w:bCs/>
      <w:sz w:val="18"/>
      <w:szCs w:val="28"/>
    </w:rPr>
  </w:style>
  <w:style w:type="character" w:customStyle="1" w:styleId="Kop3Char">
    <w:name w:val="Kop 3 Char"/>
    <w:basedOn w:val="Standaardalinea-lettertype"/>
    <w:link w:val="Kop3"/>
    <w:uiPriority w:val="9"/>
    <w:rsid w:val="00481B8B"/>
    <w:rPr>
      <w:rFonts w:ascii="Verdana" w:hAnsi="Verdana"/>
      <w:b/>
      <w:bCs/>
      <w:sz w:val="18"/>
      <w:szCs w:val="26"/>
    </w:rPr>
  </w:style>
  <w:style w:type="numbering" w:customStyle="1" w:styleId="Nummering1">
    <w:name w:val="Nummering1"/>
    <w:basedOn w:val="Geenlijst"/>
    <w:uiPriority w:val="99"/>
    <w:rsid w:val="00107FCB"/>
  </w:style>
  <w:style w:type="character" w:customStyle="1" w:styleId="Kop5Char">
    <w:name w:val="Kop 5 Char"/>
    <w:basedOn w:val="Standaardalinea-lettertype"/>
    <w:link w:val="Kop5"/>
    <w:locked/>
    <w:rsid w:val="005538FD"/>
    <w:rPr>
      <w:rFonts w:ascii="Verdana" w:hAnsi="Verdana"/>
      <w:bCs/>
      <w:i/>
      <w:iCs/>
      <w:sz w:val="18"/>
      <w:szCs w:val="26"/>
    </w:rPr>
  </w:style>
  <w:style w:type="numbering" w:customStyle="1" w:styleId="Nummering2">
    <w:name w:val="Nummering2"/>
    <w:basedOn w:val="Geenlijst"/>
    <w:rsid w:val="0099174B"/>
  </w:style>
  <w:style w:type="paragraph" w:customStyle="1" w:styleId="Opsommingtekens5">
    <w:name w:val="Opsomming tekens 5"/>
    <w:basedOn w:val="Standaard"/>
    <w:qFormat/>
    <w:rsid w:val="008A2EEA"/>
    <w:pPr>
      <w:numPr>
        <w:ilvl w:val="7"/>
        <w:numId w:val="1"/>
      </w:numPr>
    </w:pPr>
  </w:style>
  <w:style w:type="paragraph" w:customStyle="1" w:styleId="Opsommingtekens6">
    <w:name w:val="Opsomming tekens 6"/>
    <w:basedOn w:val="Standaard"/>
    <w:qFormat/>
    <w:rsid w:val="008A2EEA"/>
    <w:pPr>
      <w:numPr>
        <w:ilvl w:val="8"/>
        <w:numId w:val="1"/>
      </w:numPr>
    </w:pPr>
  </w:style>
  <w:style w:type="character" w:customStyle="1" w:styleId="Verwijzing">
    <w:name w:val="Verwijzing"/>
    <w:basedOn w:val="Standaardalinea-lettertype"/>
    <w:uiPriority w:val="1"/>
    <w:rsid w:val="008A2EEA"/>
    <w:rPr>
      <w:u w:val="single"/>
    </w:rPr>
  </w:style>
  <w:style w:type="paragraph" w:customStyle="1" w:styleId="Kader">
    <w:name w:val="Kader"/>
    <w:basedOn w:val="Standaard"/>
    <w:next w:val="Standaard"/>
    <w:qFormat/>
    <w:rsid w:val="008A2EEA"/>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3"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52"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F11B51E4-191F-41CE-912C-2262E6EC1D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9F45A38-09BF-4694-BEFD-931F1EB998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23</TotalTime>
  <Pages>135</Pages>
  <Words>52572</Words>
  <Characters>289147</Characters>
  <Application>Microsoft Office Word</Application>
  <DocSecurity>0</DocSecurity>
  <Lines>2409</Lines>
  <Paragraphs>682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341037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6</cp:revision>
  <cp:lastPrinted>2020-08-31T14:32:00Z</cp:lastPrinted>
  <dcterms:created xsi:type="dcterms:W3CDTF">2021-06-02T14:10:00Z</dcterms:created>
  <dcterms:modified xsi:type="dcterms:W3CDTF">2021-06-03T13:38:00Z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ies>
</file>