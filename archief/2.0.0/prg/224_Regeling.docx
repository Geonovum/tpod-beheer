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2C54" w14:textId="1CCD1733" w:rsidR="00BB2C1D" w:rsidRPr="00D368CB" w:rsidRDefault="00644A93" w:rsidP="00BB2C1D">
      <w:pPr>
        <w:pStyle w:val="Kop4"/>
      </w:pPr>
      <w:bookmarkStart w:id="313" w:name="_Ref_5db73ce141ce3be885beb2c5960c2015_1"/>
      <w:r w:rsidRPr="00D368CB">
        <w:lastRenderedPageBreak/>
        <w:t>Regeling</w:t>
      </w:r>
      <w:bookmarkEnd w:id="31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