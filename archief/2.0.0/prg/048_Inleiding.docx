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9A803" w14:textId="77777777" w:rsidR="00E33EDD" w:rsidRPr="00D368CB" w:rsidRDefault="00E33EDD" w:rsidP="00E33EDD">
      <w:pPr>
        <w:pStyle w:val="Kop3"/>
      </w:pPr>
      <w:r w:rsidRPr="00D368CB">
        <w:t>Inleiding</w:t>
      </w:r>
    </w:p>
    <w:p w14:paraId="172583DF" w14:textId="34E80E59" w:rsidR="00E33EDD" w:rsidRPr="00D368CB" w:rsidRDefault="00281956" w:rsidP="00E33EDD">
      <w:r w:rsidRPr="00D368CB">
        <w:t xml:space="preserve">IMOW </w:t>
      </w:r>
      <w:r w:rsidR="004D6B9E" w:rsidRPr="00D368CB">
        <w:t>beschrijft vanuit</w:t>
      </w:r>
      <w:r w:rsidRPr="00D368CB">
        <w:t xml:space="preserve"> informatiekundig </w:t>
      </w:r>
      <w:r w:rsidR="00644A93" w:rsidRPr="00D368CB">
        <w:t xml:space="preserve">én domeininhoudelijk perspectief de </w:t>
      </w:r>
      <w:r w:rsidR="00104E53" w:rsidRPr="00D368CB">
        <w:t xml:space="preserve">aspecten die van belang zijn voor het annoteren </w:t>
      </w:r>
      <w:r w:rsidR="001A0D56" w:rsidRPr="00D368CB">
        <w:t>bij het opstellen van</w:t>
      </w:r>
      <w:r w:rsidR="00644A93" w:rsidRPr="00D368CB">
        <w:t xml:space="preserve"> omgevingsdocumenten</w:t>
      </w:r>
      <w:r w:rsidR="001A0D56" w:rsidRPr="00D368CB">
        <w:t xml:space="preserve"> en </w:t>
      </w:r>
      <w:r w:rsidR="00104E53" w:rsidRPr="00D368CB">
        <w:t>ten behoeve van de informatieverschaffing in DSO-LV.</w:t>
      </w:r>
    </w:p>
    <w:p w14:paraId="57FBC62F" w14:textId="11E25045" w:rsidR="00675D14" w:rsidRPr="00D368CB" w:rsidRDefault="00675D14" w:rsidP="00E33EDD">
      <w:r w:rsidRPr="00D368CB">
        <w:t xml:space="preserve">In dit hoofdstuk </w:t>
      </w:r>
      <w:r w:rsidR="00822585" w:rsidRPr="00D368CB">
        <w:t xml:space="preserve">wordt de toepassing van IMOW voor </w:t>
      </w:r>
      <w:r w:rsidRPr="00D368CB">
        <w:fldChar w:fldCharType="begin"/>
      </w:r>
      <w:r w:rsidRPr="00D368CB">
        <w:instrText>DOCVARIABLE ID01+</w:instrText>
      </w:r>
      <w:r w:rsidRPr="00D368CB">
        <w:fldChar w:fldCharType="separate"/>
      </w:r>
      <w:r w:rsidR="001D3523">
        <w:t>het programma</w:t>
      </w:r>
      <w:r w:rsidRPr="00D368CB">
        <w:fldChar w:fldCharType="end"/>
      </w:r>
      <w:r w:rsidR="00822585" w:rsidRPr="00D368CB">
        <w:t xml:space="preserve"> toegelicht. </w:t>
      </w:r>
      <w:r w:rsidR="00CF13B5" w:rsidRPr="00D368CB">
        <w:t xml:space="preserve">Paragraaf </w:t>
      </w:r>
      <w:r w:rsidR="00314048" w:rsidRPr="00C862A5">
        <w:rPr>
          <w:rStyle w:val="Verwijzing"/>
        </w:rPr>
        <w:fldChar w:fldCharType="begin"/>
      </w:r>
      <w:r w:rsidR="00314048" w:rsidRPr="00C862A5">
        <w:rPr>
          <w:rStyle w:val="Verwijzing"/>
        </w:rPr>
        <w:instrText xml:space="preserve"> REF _Ref_023d4c596c4017e50e46f4bcd556cd06_1 </w:instrText>
      </w:r>
      <w:r w:rsidR="00644A93" w:rsidRPr="00C862A5">
        <w:rPr>
          <w:rStyle w:val="Verwijzing"/>
        </w:rPr>
        <w:instrText>\n \h</w:instrText>
      </w:r>
      <w:r w:rsidR="00314048" w:rsidRPr="00C862A5">
        <w:rPr>
          <w:rStyle w:val="Verwijzing"/>
        </w:rPr>
        <w:instrText xml:space="preserve"> </w:instrText>
      </w:r>
      <w:r w:rsidR="00D368CB" w:rsidRPr="00C862A5">
        <w:rPr>
          <w:rStyle w:val="Verwijzing"/>
        </w:rPr>
        <w:instrText xml:space="preserve"> \* MERGEFORMAT </w:instrText>
      </w:r>
      <w:r w:rsidR="00314048" w:rsidRPr="00C862A5">
        <w:rPr>
          <w:rStyle w:val="Verwijzing"/>
        </w:rPr>
      </w:r>
      <w:r w:rsidR="00314048" w:rsidRPr="00C862A5">
        <w:rPr>
          <w:rStyle w:val="Verwijzing"/>
        </w:rPr>
        <w:fldChar w:fldCharType="separate"/>
      </w:r>
      <w:r w:rsidR="001D3523" w:rsidRPr="00C862A5">
        <w:rPr>
          <w:rStyle w:val="Verwijzing"/>
        </w:rPr>
        <w:t>6.2</w:t>
      </w:r>
      <w:r w:rsidR="00314048" w:rsidRPr="00C862A5">
        <w:rPr>
          <w:rStyle w:val="Verwijzing"/>
        </w:rPr>
        <w:fldChar w:fldCharType="end"/>
      </w:r>
      <w:r w:rsidR="00CF13B5" w:rsidRPr="00D368CB">
        <w:t xml:space="preserve"> beschrijft de </w:t>
      </w:r>
      <w:r w:rsidR="00644A93" w:rsidRPr="00D368CB">
        <w:t xml:space="preserve">drie hoofdcomponenten </w:t>
      </w:r>
      <w:r w:rsidR="00CF13B5" w:rsidRPr="00D368CB">
        <w:t>van IMOW</w:t>
      </w:r>
      <w:r w:rsidR="00644A93" w:rsidRPr="00D368CB">
        <w:t xml:space="preserve">: tekst, locatie en annotatie. </w:t>
      </w:r>
      <w:r w:rsidR="00314048" w:rsidRPr="00D368CB">
        <w:t xml:space="preserve">Paragraaf </w:t>
      </w:r>
      <w:r w:rsidR="00644A93" w:rsidRPr="00C862A5">
        <w:rPr>
          <w:rStyle w:val="Verwijzing"/>
        </w:rPr>
        <w:fldChar w:fldCharType="begin"/>
      </w:r>
      <w:r w:rsidR="00644A93" w:rsidRPr="00C862A5">
        <w:rPr>
          <w:rStyle w:val="Verwijzing"/>
        </w:rPr>
        <w:instrText xml:space="preserve"> REF _Ref_b60e33172cab3984514f03e0d51ac1d1_2 \n \h </w:instrText>
      </w:r>
      <w:r w:rsidR="00D368CB" w:rsidRPr="00C862A5">
        <w:rPr>
          <w:rStyle w:val="Verwijzing"/>
        </w:rPr>
        <w:instrText xml:space="preserve"> \* MERGEFORMAT </w:instrText>
      </w:r>
      <w:r w:rsidR="00644A93" w:rsidRPr="00C862A5">
        <w:rPr>
          <w:rStyle w:val="Verwijzing"/>
        </w:rPr>
      </w:r>
      <w:r w:rsidR="00644A93" w:rsidRPr="00C862A5">
        <w:rPr>
          <w:rStyle w:val="Verwijzing"/>
        </w:rPr>
        <w:fldChar w:fldCharType="separate"/>
      </w:r>
      <w:r w:rsidR="001D3523" w:rsidRPr="00C862A5">
        <w:rPr>
          <w:rStyle w:val="Verwijzing"/>
        </w:rPr>
        <w:t>0</w:t>
      </w:r>
      <w:r w:rsidR="00644A93" w:rsidRPr="00C862A5">
        <w:rPr>
          <w:rStyle w:val="Verwijzing"/>
        </w:rPr>
        <w:fldChar w:fldCharType="end"/>
      </w:r>
      <w:r w:rsidR="00314048" w:rsidRPr="00D368CB">
        <w:t xml:space="preserve"> </w:t>
      </w:r>
      <w:r w:rsidR="00AE2257" w:rsidRPr="00D368CB">
        <w:t xml:space="preserve">bevat </w:t>
      </w:r>
      <w:r w:rsidR="00314048" w:rsidRPr="00D368CB">
        <w:t xml:space="preserve">het IMOW-UML-klassediagram voor </w:t>
      </w:r>
      <w:r w:rsidRPr="00D368CB">
        <w:fldChar w:fldCharType="begin"/>
      </w:r>
      <w:r w:rsidRPr="00D368CB">
        <w:instrText>DOCVARIABLE ID01+</w:instrText>
      </w:r>
      <w:r w:rsidRPr="00D368CB">
        <w:fldChar w:fldCharType="separate"/>
      </w:r>
      <w:r w:rsidR="001D3523">
        <w:t>het programma</w:t>
      </w:r>
      <w:r w:rsidRPr="00D368CB">
        <w:fldChar w:fldCharType="end"/>
      </w:r>
      <w:r w:rsidR="003202B7" w:rsidRPr="00D368CB">
        <w:t xml:space="preserve"> met een korte toelichting op het diagram</w:t>
      </w:r>
      <w:r w:rsidR="00314048" w:rsidRPr="00D368CB">
        <w:t xml:space="preserve">. </w:t>
      </w:r>
      <w:r w:rsidR="00CF13B5" w:rsidRPr="00D368CB">
        <w:t xml:space="preserve">Paragraaf </w:t>
      </w:r>
      <w:r w:rsidR="00644A93" w:rsidRPr="00C862A5">
        <w:rPr>
          <w:rStyle w:val="Verwijzing"/>
        </w:rPr>
        <w:fldChar w:fldCharType="begin"/>
      </w:r>
      <w:r w:rsidR="00644A93" w:rsidRPr="00C862A5">
        <w:rPr>
          <w:rStyle w:val="Verwijzing"/>
        </w:rPr>
        <w:instrText xml:space="preserve"> REF _Ref_9a1ae002c5ed76e90d3caf2908511719_1 \n \h </w:instrText>
      </w:r>
      <w:r w:rsidR="00D368CB" w:rsidRPr="00C862A5">
        <w:rPr>
          <w:rStyle w:val="Verwijzing"/>
        </w:rPr>
        <w:instrText xml:space="preserve"> \* MERGEFORMAT </w:instrText>
      </w:r>
      <w:r w:rsidR="00644A93" w:rsidRPr="00C862A5">
        <w:rPr>
          <w:rStyle w:val="Verwijzing"/>
        </w:rPr>
      </w:r>
      <w:r w:rsidR="00644A93" w:rsidRPr="00C862A5">
        <w:rPr>
          <w:rStyle w:val="Verwijzing"/>
        </w:rPr>
        <w:fldChar w:fldCharType="separate"/>
      </w:r>
      <w:r w:rsidR="001D3523" w:rsidRPr="00C862A5">
        <w:rPr>
          <w:rStyle w:val="Verwijzing"/>
        </w:rPr>
        <w:t>6.4</w:t>
      </w:r>
      <w:r w:rsidR="00644A93" w:rsidRPr="00C862A5">
        <w:rPr>
          <w:rStyle w:val="Verwijzing"/>
        </w:rPr>
        <w:fldChar w:fldCharType="end"/>
      </w:r>
      <w:r w:rsidR="00CF13B5" w:rsidRPr="00D368CB">
        <w:t xml:space="preserve"> beschrijft</w:t>
      </w:r>
      <w:r w:rsidR="00644A93" w:rsidRPr="00D368CB">
        <w:t>, na een introductie over de bedoeling van het annoteren met IMOW,</w:t>
      </w:r>
      <w:r w:rsidR="00CF13B5" w:rsidRPr="00D368CB">
        <w:t xml:space="preserve"> in detail </w:t>
      </w:r>
      <w:r w:rsidR="00644A93" w:rsidRPr="00D368CB">
        <w:t xml:space="preserve">de IMOW-objecten en hun attributen en </w:t>
      </w:r>
      <w:r w:rsidR="00CF13B5" w:rsidRPr="00D368CB">
        <w:t xml:space="preserve">de toepassing van het annoteren </w:t>
      </w:r>
      <w:r w:rsidR="00644A93" w:rsidRPr="00D368CB">
        <w:t xml:space="preserve">met die </w:t>
      </w:r>
      <w:r w:rsidR="00CF13B5" w:rsidRPr="00D368CB">
        <w:t xml:space="preserve">objecten op </w:t>
      </w:r>
      <w:r w:rsidRPr="00D368CB">
        <w:fldChar w:fldCharType="begin"/>
      </w:r>
      <w:r w:rsidRPr="00D368CB">
        <w:instrText>DOCVARIABLE ID01+</w:instrText>
      </w:r>
      <w:r w:rsidRPr="00D368CB">
        <w:fldChar w:fldCharType="separate"/>
      </w:r>
      <w:r w:rsidR="001D3523">
        <w:t>het programma</w:t>
      </w:r>
      <w:r w:rsidRPr="00D368CB">
        <w:fldChar w:fldCharType="end"/>
      </w:r>
      <w:r w:rsidR="00CF13B5" w:rsidRPr="00D368CB">
        <w:t xml:space="preserve">. </w:t>
      </w:r>
      <w:r w:rsidR="00644A93" w:rsidRPr="00D368CB">
        <w:t>In de laatste drie paragrafen van dit hoofdstuk worden het niveau van annoteren, het werken met standaardfrases en de verplichte en onverplichte onderdelen van de standaard en hun juridische status beschreven.</w:t>
      </w:r>
    </w:p>
    <w:p w14:paraId="70D04C23" w14:textId="6EA90928" w:rsidR="00BB2C1D" w:rsidRPr="00D368CB" w:rsidRDefault="00644A93" w:rsidP="00E33EDD">
      <w:r w:rsidRPr="00D368CB">
        <w:t>Daar waar in dit hoofdstuk de naam van een IMOW-object gebruikt wordt, wordt die naam met een hoofdletter geschreven. De namen van attributen van objecten worden cursief gedrukt.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