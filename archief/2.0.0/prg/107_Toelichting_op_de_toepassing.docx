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BB2C1D" w:rsidRPr="00D368CB" w:rsidRDefault="00644A93" w:rsidP="00BB2C1D">
      <w:pPr>
        <w:pStyle w:val="Kop5"/>
      </w:pPr>
      <w:r w:rsidRPr="00D368CB">
        <w:t>Toelichting op de toepassing</w:t>
      </w:r>
    </w:p>
    <w:p w14:paraId="446AAAEA" w14:textId="50F29406" w:rsidR="00BB2C1D" w:rsidRPr="00D368CB" w:rsidRDefault="00644A93" w:rsidP="00BB2C1D">
      <w:r w:rsidRPr="00D368CB">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BB2C1D" w:rsidRPr="00D368CB" w:rsidRDefault="00644A93" w:rsidP="00BB2C1D">
      <w:r w:rsidRPr="00D368CB">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BB2C1D" w:rsidRPr="00D368CB" w:rsidRDefault="00BB2C1D" w:rsidP="00BB2C1D"/>
    <w:p w14:paraId="2109B13E" w14:textId="0F6F07BE" w:rsidR="00BB2C1D" w:rsidRPr="00D368CB" w:rsidRDefault="00644A93" w:rsidP="00BB2C1D">
      <w:r w:rsidRPr="00D368CB">
        <w:lastRenderedPageBreak/>
        <w:t>Om de geometrische begrenzing van de Gebiedsaanwijzing Energievoorziening te kunnen vastleggen en de verschillende gebieden van dit type op een kaartbeeld weer te geven wordt de annotatie Energievoorziening gebruikt.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annoteren</w:t>
      </w:r>
      <w:r w:rsidRPr="00D368CB" w:rsidDel="00356210">
        <w:t xml:space="preserve"> </w:t>
      </w:r>
      <w:r w:rsidRPr="00D368CB">
        <w:t xml:space="preserve">met de Gebiedsaanwijzing Energievoorziening met het attribuut </w:t>
      </w:r>
      <w:r w:rsidRPr="00D368CB">
        <w:rPr>
          <w:i/>
          <w:iCs/>
        </w:rPr>
        <w:t>groep</w:t>
      </w:r>
      <w:r w:rsidRPr="00D368CB">
        <w:t xml:space="preserve"> en de juiste waarde van de waardelijst Energievoorzieninggroep kunnen de Locaties van alle specifieke vormen van de Gebiedsaanwijzing Energievoorziening in een (interactieve) viewer met de standaardweergave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