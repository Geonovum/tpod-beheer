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80E2" w14:textId="2B2370F8" w:rsidR="00BB2C1D" w:rsidRPr="00D368CB" w:rsidRDefault="00BB2C1D" w:rsidP="00BB2C1D">
      <w:pPr>
        <w:pStyle w:val="Kop5"/>
      </w:pPr>
      <w:r w:rsidRPr="00D368CB">
        <w:t>Doel</w:t>
      </w:r>
    </w:p>
    <w:p w14:paraId="05E522D1" w14:textId="21E8384B" w:rsidR="00BB2C1D" w:rsidRPr="00D368CB" w:rsidRDefault="00BB2C1D" w:rsidP="00BB2C1D">
      <w:r w:rsidRPr="00D368CB">
        <w:t>Het doel van het objecttype Kaart is het kunnen genereren van een kaart waarop de Locaties en IMOW-objecten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