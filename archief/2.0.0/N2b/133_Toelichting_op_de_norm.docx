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B3A09" w14:textId="77777777" w:rsidR="0072630F" w:rsidRPr="00AB2172" w:rsidRDefault="0072630F" w:rsidP="0072630F">
      <w:pPr>
        <w:pStyle w:val="Kop5"/>
      </w:pPr>
      <w:r w:rsidRPr="00AB2172">
        <w:t>Toelichting op de norm</w:t>
      </w:r>
    </w:p>
    <w:p w14:paraId="3124B64D" w14:textId="2AB244AB" w:rsidR="00B866C0" w:rsidRPr="00AB2172" w:rsidRDefault="0072630F" w:rsidP="0072630F">
      <w:r w:rsidRPr="00AB2172">
        <w:rPr>
          <w:i/>
          <w:iCs/>
        </w:rPr>
        <w:t>kaartuitsnede</w:t>
      </w:r>
      <w:r w:rsidRPr="00AB2172">
        <w:t xml:space="preserve">: met het attribuut </w:t>
      </w:r>
      <w:r w:rsidRPr="00AB2172">
        <w:rPr>
          <w:i/>
          <w:iCs/>
        </w:rPr>
        <w:t>kaartuitsnede</w:t>
      </w:r>
      <w:r w:rsidRPr="00AB2172">
        <w:t xml:space="preserve"> kan het bevoegd gezag de exacte grenzen van een specifieke kaart aangeven. DSO-LV kan dit gebruiken in de weergave.</w:t>
      </w:r>
    </w:p>
    <w:p w14:paraId="228E701E" w14:textId="687279F1" w:rsidR="0072630F" w:rsidRPr="00AB2172" w:rsidRDefault="0072630F" w:rsidP="0072630F">
      <w:r w:rsidRPr="00AB2172">
        <w:rPr>
          <w:i/>
          <w:iCs/>
        </w:rPr>
        <w:t>kaartlagen</w:t>
      </w:r>
      <w:r w:rsidRPr="00AB2172">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AB2172">
        <w:rPr>
          <w:i/>
          <w:iCs/>
        </w:rPr>
        <w:t>niveau</w:t>
      </w:r>
      <w:r w:rsidRPr="00AB2172">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