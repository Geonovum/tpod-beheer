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9EA6" w14:textId="53804C52" w:rsidR="00B866C0" w:rsidRPr="00AB2172" w:rsidRDefault="00C12862" w:rsidP="00571FAD">
      <w:pPr>
        <w:pStyle w:val="Kop4"/>
      </w:pPr>
      <w:bookmarkStart w:id="384" w:name="_Ref_5b3a6023c4732cefad98e44ed493db14_1"/>
      <w:r w:rsidRPr="00AB2172">
        <w:t>Introductie</w:t>
      </w:r>
      <w:r w:rsidR="00571FAD" w:rsidRPr="00AB2172">
        <w:t xml:space="preserve">: </w:t>
      </w:r>
      <w:r w:rsidRPr="00AB2172">
        <w:t>d</w:t>
      </w:r>
      <w:r w:rsidR="00497FE0" w:rsidRPr="00AB2172">
        <w:t>e bedoeling van het annoteren met IMOW-objecten</w:t>
      </w:r>
      <w:bookmarkEnd w:id="384"/>
    </w:p>
    <w:p w14:paraId="0B8A6A38" w14:textId="3125F549" w:rsidR="000E292A" w:rsidRPr="00AB2172" w:rsidRDefault="00F56005" w:rsidP="00AC664C">
      <w:r w:rsidRPr="00AB2172">
        <w:t xml:space="preserve">Zoals hiervoor al is beschreven maakt IMOW het mogelijk om </w:t>
      </w:r>
      <w:r w:rsidR="00AD7567" w:rsidRPr="00AB2172">
        <w:t xml:space="preserve">vast te leggen op welke </w:t>
      </w:r>
      <w:r w:rsidR="00A232B8" w:rsidRPr="00AB2172">
        <w:t>Locatie</w:t>
      </w:r>
      <w:r w:rsidR="00AD7567" w:rsidRPr="00AB2172">
        <w:t xml:space="preserve"> een bepaalde tekst geldig is </w:t>
      </w:r>
      <w:r w:rsidR="00FC5397" w:rsidRPr="00AB2172">
        <w:t xml:space="preserve">en om daar nadere gegevens aan toe te voegen. </w:t>
      </w:r>
      <w:r w:rsidR="004A74E6" w:rsidRPr="00AB2172">
        <w:t xml:space="preserve">Het </w:t>
      </w:r>
      <w:r w:rsidR="0015365C" w:rsidRPr="00AB2172">
        <w:t xml:space="preserve">doel daarvan is </w:t>
      </w:r>
      <w:r w:rsidR="003E21AF" w:rsidRPr="00AB2172">
        <w:t xml:space="preserve">om die </w:t>
      </w:r>
      <w:r w:rsidR="00A232B8" w:rsidRPr="00AB2172">
        <w:t>Locaties</w:t>
      </w:r>
      <w:r w:rsidR="003E21AF" w:rsidRPr="00AB2172">
        <w:t xml:space="preserve"> betekenisvol op een kaart weer te geven</w:t>
      </w:r>
      <w:r w:rsidR="00DA3EE0" w:rsidRPr="00AB2172">
        <w:t xml:space="preserve"> en om de informatie in het omgevingsdocument raadpleegbaar te maken</w:t>
      </w:r>
      <w:r w:rsidR="003E21AF" w:rsidRPr="00AB2172">
        <w:t>.</w:t>
      </w:r>
      <w:r w:rsidR="000B30C6" w:rsidRPr="00AB2172">
        <w:t xml:space="preserve"> </w:t>
      </w:r>
      <w:r w:rsidR="00641F8A" w:rsidRPr="00AB2172">
        <w:t xml:space="preserve">De bedoeling van </w:t>
      </w:r>
      <w:r w:rsidR="00843763" w:rsidRPr="00AB2172">
        <w:t xml:space="preserve">het annoteren met </w:t>
      </w:r>
      <w:r w:rsidR="00641F8A" w:rsidRPr="00AB2172">
        <w:t xml:space="preserve">IMOW is dat </w:t>
      </w:r>
      <w:r w:rsidR="00695A84" w:rsidRPr="00AB2172">
        <w:t xml:space="preserve">de </w:t>
      </w:r>
      <w:r w:rsidR="00A232B8" w:rsidRPr="00AB2172">
        <w:t>Locaties</w:t>
      </w:r>
      <w:r w:rsidR="00695A84" w:rsidRPr="00AB2172">
        <w:t xml:space="preserve"> en de nadere gegevens</w:t>
      </w:r>
      <w:r w:rsidR="0027607F" w:rsidRPr="00AB2172">
        <w:t xml:space="preserve"> </w:t>
      </w:r>
      <w:r w:rsidR="00B25614" w:rsidRPr="00AB2172">
        <w:t xml:space="preserve">een </w:t>
      </w:r>
      <w:r w:rsidR="0027607F" w:rsidRPr="00AB2172">
        <w:t>letterlijk</w:t>
      </w:r>
      <w:r w:rsidR="00B25614" w:rsidRPr="00AB2172">
        <w:t xml:space="preserve">e vertaling of vastlegging van de </w:t>
      </w:r>
      <w:r w:rsidR="00802708" w:rsidRPr="00AB2172">
        <w:t>regels respectievelijk de beleids</w:t>
      </w:r>
      <w:r w:rsidR="00B25614" w:rsidRPr="00AB2172">
        <w:t xml:space="preserve">tekst </w:t>
      </w:r>
      <w:r w:rsidR="0088425D" w:rsidRPr="00AB2172">
        <w:t>zijn</w:t>
      </w:r>
      <w:r w:rsidR="0056664A" w:rsidRPr="00AB2172">
        <w:t>.</w:t>
      </w:r>
      <w:r w:rsidR="0027607F" w:rsidRPr="00AB2172">
        <w:t xml:space="preserve"> </w:t>
      </w:r>
      <w:r w:rsidR="00B01F8B" w:rsidRPr="00AB2172">
        <w:t xml:space="preserve">IMOW is niet bedoeld </w:t>
      </w:r>
      <w:r w:rsidR="00BD077D" w:rsidRPr="00AB2172">
        <w:t>voor interpretaties</w:t>
      </w:r>
      <w:r w:rsidR="00B41FF4" w:rsidRPr="00AB2172">
        <w:t>,</w:t>
      </w:r>
      <w:r w:rsidR="00BD077D" w:rsidRPr="00AB2172">
        <w:t xml:space="preserve"> nadere afleidingen</w:t>
      </w:r>
      <w:r w:rsidR="00B41FF4" w:rsidRPr="00AB2172">
        <w:t xml:space="preserve"> </w:t>
      </w:r>
      <w:r w:rsidR="00665EFA" w:rsidRPr="00AB2172">
        <w:t xml:space="preserve">of het toevoegen van </w:t>
      </w:r>
      <w:r w:rsidR="00E14945" w:rsidRPr="00AB2172">
        <w:t xml:space="preserve">niet door regels of beleidsteksten vastgelegde </w:t>
      </w:r>
      <w:r w:rsidR="00665EFA" w:rsidRPr="00AB2172">
        <w:t>gebieden</w:t>
      </w:r>
      <w:r w:rsidR="00E14945" w:rsidRPr="00AB2172">
        <w:t>.</w:t>
      </w:r>
      <w:r w:rsidR="00665EFA" w:rsidRPr="00AB2172">
        <w:t xml:space="preserve"> </w:t>
      </w:r>
      <w:r w:rsidR="00E14945" w:rsidRPr="00AB2172">
        <w:t>Ook is IMOW niet bedoeld voor</w:t>
      </w:r>
      <w:r w:rsidR="00B41FF4" w:rsidRPr="00AB2172">
        <w:t xml:space="preserve"> a contrario-redeneringen</w:t>
      </w:r>
      <w:r w:rsidR="00BD077D" w:rsidRPr="00AB2172">
        <w:t xml:space="preserve">, </w:t>
      </w:r>
      <w:r w:rsidR="00BD6AEE" w:rsidRPr="00AB2172">
        <w:t xml:space="preserve">bijvoorbeeld dat </w:t>
      </w:r>
      <w:r w:rsidR="00EE725B" w:rsidRPr="00AB2172">
        <w:t xml:space="preserve">het gebruik van een annotatie op de ene plek </w:t>
      </w:r>
      <w:r w:rsidR="00132722" w:rsidRPr="00AB2172">
        <w:t xml:space="preserve">een betekenis geeft aan het ontbreken van die annotatie (of </w:t>
      </w:r>
      <w:r w:rsidR="000A042A" w:rsidRPr="00AB2172">
        <w:t xml:space="preserve">juist </w:t>
      </w:r>
      <w:r w:rsidR="00132722" w:rsidRPr="00AB2172">
        <w:t xml:space="preserve">zijn </w:t>
      </w:r>
      <w:r w:rsidR="00B05E64" w:rsidRPr="00AB2172">
        <w:t>tegenhanger</w:t>
      </w:r>
      <w:r w:rsidR="00132722" w:rsidRPr="00AB2172">
        <w:t xml:space="preserve">) </w:t>
      </w:r>
      <w:r w:rsidR="00A47CD1" w:rsidRPr="00AB2172">
        <w:t>op een andere plek.</w:t>
      </w:r>
    </w:p>
    <w:p w14:paraId="73E73C12" w14:textId="36E66A36" w:rsidR="00F56005" w:rsidRPr="00AB2172" w:rsidRDefault="00733D54" w:rsidP="00AC664C">
      <w:r w:rsidRPr="00AB2172">
        <w:t>D</w:t>
      </w:r>
      <w:r w:rsidR="00A47CD1" w:rsidRPr="00AB2172">
        <w:t>i</w:t>
      </w:r>
      <w:r w:rsidRPr="00AB2172">
        <w:t xml:space="preserve">t wordt toegelicht aan de hand van </w:t>
      </w:r>
      <w:r w:rsidR="00AB6BD6" w:rsidRPr="00AB2172">
        <w:t xml:space="preserve">twee </w:t>
      </w:r>
      <w:r w:rsidRPr="00AB2172">
        <w:t>voorbeeld</w:t>
      </w:r>
      <w:r w:rsidR="00AB6BD6" w:rsidRPr="00AB2172">
        <w:t>en</w:t>
      </w:r>
      <w:r w:rsidR="00B12D74" w:rsidRPr="00AB2172">
        <w:t xml:space="preserve">, </w:t>
      </w:r>
      <w:r w:rsidR="0086248B" w:rsidRPr="00AB2172">
        <w:t>het eerste</w:t>
      </w:r>
      <w:r w:rsidR="00B12D74" w:rsidRPr="00AB2172">
        <w:t xml:space="preserve"> voor een omgevingsdocument met Artikelstructuur en </w:t>
      </w:r>
      <w:r w:rsidR="0086248B" w:rsidRPr="00AB2172">
        <w:t>het tweede voor een omgevingsdocument met Vrijetekststructuur</w:t>
      </w:r>
      <w:r w:rsidRPr="00AB2172">
        <w:t>.</w:t>
      </w:r>
      <w:r w:rsidR="00785524" w:rsidRPr="00AB2172">
        <w:t xml:space="preserve"> De </w:t>
      </w:r>
      <w:r w:rsidR="00CC7F22" w:rsidRPr="00AB2172">
        <w:t xml:space="preserve">afbeeldingen in de </w:t>
      </w:r>
      <w:r w:rsidR="00785524" w:rsidRPr="00AB2172">
        <w:t xml:space="preserve">voorbeelden zijn </w:t>
      </w:r>
      <w:r w:rsidR="00C534FB" w:rsidRPr="00AB2172">
        <w:t xml:space="preserve">bedoeld om het principe uit te </w:t>
      </w:r>
      <w:r w:rsidR="00C534FB" w:rsidRPr="00AB2172">
        <w:lastRenderedPageBreak/>
        <w:t>leggen, niet om de werking van een specifiek instrument te tonen</w:t>
      </w:r>
      <w:r w:rsidR="00707DD9" w:rsidRPr="00AB2172">
        <w:t>.</w:t>
      </w:r>
      <w:r w:rsidR="00C534FB" w:rsidRPr="00AB2172">
        <w:t xml:space="preserve"> </w:t>
      </w:r>
      <w:r w:rsidR="00107288" w:rsidRPr="00AB2172">
        <w:t xml:space="preserve">De weergave is willekeurig gekozen, </w:t>
      </w:r>
      <w:r w:rsidR="00C534FB" w:rsidRPr="00AB2172">
        <w:t>het Presentatiemodel</w:t>
      </w:r>
      <w:r w:rsidR="005A742E" w:rsidRPr="00AB2172">
        <w:t xml:space="preserve"> is niet toegepast</w:t>
      </w:r>
      <w:r w:rsidR="00C534FB" w:rsidRPr="00AB2172">
        <w:t>.</w:t>
      </w:r>
    </w:p>
    <w:p w14:paraId="7D3B742D" w14:textId="298603BF" w:rsidR="002F539F" w:rsidRPr="00AB2172" w:rsidRDefault="282D3B89" w:rsidP="003615DB">
      <w:pPr>
        <w:pStyle w:val="Figuur"/>
      </w:pPr>
      <w:r w:rsidRPr="00AB2172">
        <w:rPr>
          <w:noProof/>
        </w:rPr>
        <w:drawing>
          <wp:inline distT="0" distB="0" distL="0" distR="0" wp14:anchorId="1B1C8F93" wp14:editId="363DA11A">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36">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03A8620F" w14:textId="27A109A2" w:rsidR="00440C18" w:rsidRPr="00AB2172" w:rsidRDefault="00440C18" w:rsidP="003615DB">
      <w:pPr>
        <w:pStyle w:val="Figuurbijschrift"/>
      </w:pPr>
      <w:r w:rsidRPr="00AB2172">
        <w:t>Voorbeeld bedoeling van IMOW, activiteit in omgevingsplan</w:t>
      </w:r>
    </w:p>
    <w:p w14:paraId="572238D7" w14:textId="7BFCBB21" w:rsidR="00B866C0" w:rsidRPr="00AB2172" w:rsidRDefault="00BF4A92" w:rsidP="003615DB">
      <w:r w:rsidRPr="00AB2172">
        <w:t xml:space="preserve">Bovenstaande afbeelding </w:t>
      </w:r>
      <w:r w:rsidR="002141F1" w:rsidRPr="00AB2172">
        <w:t xml:space="preserve">toont </w:t>
      </w:r>
      <w:r w:rsidR="00DB5ACE" w:rsidRPr="00AB2172">
        <w:t xml:space="preserve">het grondgebied van een gemeente en </w:t>
      </w:r>
      <w:r w:rsidR="000C4D5E" w:rsidRPr="00AB2172">
        <w:t xml:space="preserve">drie Locaties die </w:t>
      </w:r>
      <w:r w:rsidR="00A04DFF" w:rsidRPr="00AB2172">
        <w:t xml:space="preserve">horen bij de Juridische regel van </w:t>
      </w:r>
      <w:r w:rsidR="00B816A2" w:rsidRPr="00AB2172">
        <w:t xml:space="preserve">artikel 2.10. </w:t>
      </w:r>
      <w:r w:rsidR="00FB0F9A" w:rsidRPr="00AB2172">
        <w:t xml:space="preserve">Ter plaatse van deze Locaties </w:t>
      </w:r>
      <w:r w:rsidR="006F25DA" w:rsidRPr="00AB2172">
        <w:t xml:space="preserve">is het -kort gezegd- toegestaan om </w:t>
      </w:r>
      <w:r w:rsidR="00003855" w:rsidRPr="00AB2172">
        <w:t xml:space="preserve">zonder vergunning of melding </w:t>
      </w:r>
      <w:r w:rsidR="00FB0F9A" w:rsidRPr="00AB2172">
        <w:t>een kinderopvang</w:t>
      </w:r>
      <w:r w:rsidR="006F25DA" w:rsidRPr="00AB2172">
        <w:t>instelling te exploiteren</w:t>
      </w:r>
      <w:r w:rsidR="00717E56" w:rsidRPr="00AB2172">
        <w:t xml:space="preserve">. </w:t>
      </w:r>
      <w:r w:rsidR="00F32ABC" w:rsidRPr="00AB2172">
        <w:t xml:space="preserve">De </w:t>
      </w:r>
      <w:r w:rsidR="00287B4B" w:rsidRPr="00AB2172">
        <w:t>IMOW</w:t>
      </w:r>
      <w:r w:rsidR="00F32ABC" w:rsidRPr="00AB2172">
        <w:t>-objecten</w:t>
      </w:r>
      <w:r w:rsidR="00287B4B" w:rsidRPr="00AB2172">
        <w:t xml:space="preserve"> </w:t>
      </w:r>
      <w:r w:rsidR="00F32ABC" w:rsidRPr="00AB2172">
        <w:t xml:space="preserve">zijn </w:t>
      </w:r>
      <w:r w:rsidR="00287B4B" w:rsidRPr="00AB2172">
        <w:t xml:space="preserve">niet </w:t>
      </w:r>
      <w:r w:rsidR="00F32ABC" w:rsidRPr="00AB2172">
        <w:t xml:space="preserve">bedoeld om </w:t>
      </w:r>
      <w:r w:rsidR="006956AE" w:rsidRPr="00AB2172">
        <w:t>vervolgens</w:t>
      </w:r>
      <w:r w:rsidR="00F32ABC" w:rsidRPr="00AB2172">
        <w:t xml:space="preserve"> </w:t>
      </w:r>
      <w:r w:rsidR="00287B4B" w:rsidRPr="00AB2172">
        <w:t>af</w:t>
      </w:r>
      <w:r w:rsidR="00F32ABC" w:rsidRPr="00AB2172">
        <w:t xml:space="preserve"> t</w:t>
      </w:r>
      <w:r w:rsidR="00287B4B" w:rsidRPr="00AB2172">
        <w:t>e</w:t>
      </w:r>
      <w:r w:rsidR="00F32ABC" w:rsidRPr="00AB2172">
        <w:t xml:space="preserve"> </w:t>
      </w:r>
      <w:r w:rsidR="00287B4B" w:rsidRPr="00AB2172">
        <w:t xml:space="preserve">leiden </w:t>
      </w:r>
      <w:r w:rsidR="00F32ABC" w:rsidRPr="00AB2172">
        <w:t xml:space="preserve">dat </w:t>
      </w:r>
      <w:r w:rsidR="006D37C7" w:rsidRPr="00AB2172">
        <w:t xml:space="preserve">in de rest van het grondgebied van deze gemeente het exploiteren van een kinderopvanginstelling verboden is, of dat </w:t>
      </w:r>
      <w:r w:rsidR="00F10553" w:rsidRPr="00AB2172">
        <w:t xml:space="preserve">daar </w:t>
      </w:r>
      <w:r w:rsidR="006D37C7" w:rsidRPr="00AB2172">
        <w:t xml:space="preserve">voor </w:t>
      </w:r>
      <w:r w:rsidR="00745CD4" w:rsidRPr="00AB2172">
        <w:t xml:space="preserve">die activiteit </w:t>
      </w:r>
      <w:r w:rsidR="006D37C7" w:rsidRPr="00AB2172">
        <w:t>een vergunning</w:t>
      </w:r>
      <w:r w:rsidR="00745CD4" w:rsidRPr="00AB2172">
        <w:t>plicht</w:t>
      </w:r>
      <w:r w:rsidR="006D37C7" w:rsidRPr="00AB2172">
        <w:t xml:space="preserve"> </w:t>
      </w:r>
      <w:r w:rsidR="00745CD4" w:rsidRPr="00AB2172">
        <w:t xml:space="preserve">of </w:t>
      </w:r>
      <w:r w:rsidR="006D37C7" w:rsidRPr="00AB2172">
        <w:t>melding</w:t>
      </w:r>
      <w:r w:rsidR="00745CD4" w:rsidRPr="00AB2172">
        <w:t>splicht</w:t>
      </w:r>
      <w:r w:rsidR="006D37C7" w:rsidRPr="00AB2172">
        <w:t xml:space="preserve"> </w:t>
      </w:r>
      <w:r w:rsidR="00745CD4" w:rsidRPr="00AB2172">
        <w:t>geldt</w:t>
      </w:r>
      <w:r w:rsidR="006D37C7" w:rsidRPr="00AB2172">
        <w:t>.</w:t>
      </w:r>
      <w:r w:rsidR="007D2951" w:rsidRPr="00AB2172">
        <w:t xml:space="preserve"> </w:t>
      </w:r>
      <w:r w:rsidR="001A4E98" w:rsidRPr="00AB2172">
        <w:t xml:space="preserve">Dat is alleen zo wanneer </w:t>
      </w:r>
      <w:r w:rsidR="007D2951" w:rsidRPr="00AB2172">
        <w:t xml:space="preserve">het bevoegd gezag dat expliciet </w:t>
      </w:r>
      <w:r w:rsidR="001A4E98" w:rsidRPr="00AB2172">
        <w:t>heef</w:t>
      </w:r>
      <w:r w:rsidR="007D2951" w:rsidRPr="00AB2172">
        <w:t>t bepa</w:t>
      </w:r>
      <w:r w:rsidR="001A4E98" w:rsidRPr="00AB2172">
        <w:t>a</w:t>
      </w:r>
      <w:r w:rsidR="007D2951" w:rsidRPr="00AB2172">
        <w:t>l</w:t>
      </w:r>
      <w:r w:rsidR="001A4E98" w:rsidRPr="00AB2172">
        <w:t>d</w:t>
      </w:r>
      <w:r w:rsidR="0094385A" w:rsidRPr="00AB2172">
        <w:t>, bijvoorbeeld door een Locatie voor de rest van het grondgebied op te nemen</w:t>
      </w:r>
      <w:r w:rsidR="006E680C" w:rsidRPr="00AB2172">
        <w:t xml:space="preserve"> en daaraan een </w:t>
      </w:r>
      <w:r w:rsidR="005E2490" w:rsidRPr="00AB2172">
        <w:t xml:space="preserve">Juridische regel met een </w:t>
      </w:r>
      <w:r w:rsidR="008118A1" w:rsidRPr="00AB2172">
        <w:t>verbod, vergunningplicht of meldingsplicht te koppelen, met de bijbehorende annotatie</w:t>
      </w:r>
      <w:r w:rsidR="007D2951" w:rsidRPr="00AB2172">
        <w:t>.</w:t>
      </w:r>
    </w:p>
    <w:p w14:paraId="7D30282E" w14:textId="56EB64D9" w:rsidR="00A34386" w:rsidRPr="00AB2172" w:rsidRDefault="6E9D7224" w:rsidP="009E14B3">
      <w:pPr>
        <w:pStyle w:val="Figuur"/>
      </w:pPr>
      <w:r w:rsidRPr="00AB2172">
        <w:rPr>
          <w:noProof/>
        </w:rPr>
        <w:lastRenderedPageBreak/>
        <w:drawing>
          <wp:inline distT="0" distB="0" distL="0" distR="0" wp14:anchorId="5805C509" wp14:editId="2196A266">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37">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2F6E0C05" w14:textId="11CF3806" w:rsidR="00440C18" w:rsidRPr="00AB2172" w:rsidRDefault="00440C18" w:rsidP="00440C18">
      <w:pPr>
        <w:pStyle w:val="Figuurbijschrift"/>
      </w:pPr>
      <w:r w:rsidRPr="00AB2172">
        <w:t>Voorbeeld bedoeling van IMOW, omgevingsvisie</w:t>
      </w:r>
    </w:p>
    <w:p w14:paraId="72ACF62C" w14:textId="29A3DCEC" w:rsidR="00B866C0" w:rsidRPr="00AB2172" w:rsidRDefault="008A2143" w:rsidP="00440C18">
      <w:r w:rsidRPr="00AB2172">
        <w:t xml:space="preserve">Bovenstaande afbeelding toont het grondgebied van een </w:t>
      </w:r>
      <w:r w:rsidR="00D501D9" w:rsidRPr="00AB2172">
        <w:t>provincie</w:t>
      </w:r>
      <w:r w:rsidRPr="00AB2172">
        <w:t xml:space="preserve"> en drie Locaties die horen bij </w:t>
      </w:r>
      <w:r w:rsidR="00577BB6" w:rsidRPr="00AB2172">
        <w:t xml:space="preserve">een hoofdstuk in de omgevingsvisie over </w:t>
      </w:r>
      <w:r w:rsidR="00EE778F" w:rsidRPr="00AB2172">
        <w:t>kantoorontwikkelingslocaties</w:t>
      </w:r>
      <w:r w:rsidRPr="00AB2172">
        <w:t xml:space="preserve">. </w:t>
      </w:r>
      <w:r w:rsidR="00543C99" w:rsidRPr="00AB2172">
        <w:t xml:space="preserve">In haar omgevingsvisie </w:t>
      </w:r>
      <w:r w:rsidR="00253B97" w:rsidRPr="00AB2172">
        <w:t xml:space="preserve">legt de provincie vast </w:t>
      </w:r>
      <w:r w:rsidR="00543C99" w:rsidRPr="00AB2172">
        <w:t xml:space="preserve">dat zij </w:t>
      </w:r>
      <w:r w:rsidR="00C7208F" w:rsidRPr="00AB2172">
        <w:t>de haar ter beschikking staande middelen wil inzetten om deze Locaties te ontwikkelen tot kantoorlocaties.</w:t>
      </w:r>
      <w:r w:rsidR="00543C99" w:rsidRPr="00AB2172">
        <w:t xml:space="preserve"> </w:t>
      </w:r>
      <w:r w:rsidRPr="00AB2172">
        <w:t xml:space="preserve">De IMOW-objecten zijn niet bedoeld om vervolgens af te leiden dat </w:t>
      </w:r>
      <w:r w:rsidR="00C11265" w:rsidRPr="00AB2172">
        <w:t>er in</w:t>
      </w:r>
      <w:r w:rsidRPr="00AB2172">
        <w:t xml:space="preserve"> de rest van het grondgebied van deze </w:t>
      </w:r>
      <w:r w:rsidR="00C11265" w:rsidRPr="00AB2172">
        <w:t xml:space="preserve">provincie geen </w:t>
      </w:r>
      <w:r w:rsidR="007F5F9C" w:rsidRPr="00AB2172">
        <w:t xml:space="preserve">kantoren aanwezig zijn of </w:t>
      </w:r>
      <w:r w:rsidR="00AE7FDF" w:rsidRPr="00AB2172">
        <w:t xml:space="preserve">geen nieuwe </w:t>
      </w:r>
      <w:r w:rsidR="00C11265" w:rsidRPr="00AB2172">
        <w:t xml:space="preserve">kantoren </w:t>
      </w:r>
      <w:r w:rsidR="00AE7FDF" w:rsidRPr="00AB2172">
        <w:t>kunnen komen</w:t>
      </w:r>
      <w:r w:rsidRPr="00AB2172">
        <w:t>. Dat is alleen zo wanneer het bevoegd gezag dat expliciet heeft bepaald, bijvoorbeeld door een Locatie voor de rest van het grondgebied op te nemen en daar</w:t>
      </w:r>
      <w:r w:rsidR="00AB0493" w:rsidRPr="00AB2172">
        <w:t xml:space="preserve">voor </w:t>
      </w:r>
      <w:r w:rsidR="003B2E12" w:rsidRPr="00AB2172">
        <w:t xml:space="preserve">als </w:t>
      </w:r>
      <w:r w:rsidR="00AB0493" w:rsidRPr="00AB2172">
        <w:t>beleid</w:t>
      </w:r>
      <w:r w:rsidR="00A06F59" w:rsidRPr="00AB2172">
        <w:t>svoornemen</w:t>
      </w:r>
      <w:r w:rsidR="00F33C45" w:rsidRPr="00AB2172">
        <w:t xml:space="preserve"> </w:t>
      </w:r>
      <w:r w:rsidR="00931E62" w:rsidRPr="00AB2172">
        <w:t xml:space="preserve">te formuleren dat </w:t>
      </w:r>
      <w:r w:rsidR="00A2394A" w:rsidRPr="00AB2172">
        <w:t>bestaande leegstaande kanto</w:t>
      </w:r>
      <w:r w:rsidR="00931E62" w:rsidRPr="00AB2172">
        <w:t>o</w:t>
      </w:r>
      <w:r w:rsidR="00A2394A" w:rsidRPr="00AB2172">
        <w:t>r</w:t>
      </w:r>
      <w:r w:rsidR="00931E62" w:rsidRPr="00AB2172">
        <w:t>ruimte</w:t>
      </w:r>
      <w:r w:rsidR="00A2394A" w:rsidRPr="00AB2172">
        <w:t xml:space="preserve"> </w:t>
      </w:r>
      <w:r w:rsidR="00931E62" w:rsidRPr="00AB2172">
        <w:t xml:space="preserve">wordt </w:t>
      </w:r>
      <w:r w:rsidR="00A46A60" w:rsidRPr="00AB2172">
        <w:t>om</w:t>
      </w:r>
      <w:r w:rsidR="00931E62" w:rsidRPr="00AB2172">
        <w:t>g</w:t>
      </w:r>
      <w:r w:rsidR="00A2394A" w:rsidRPr="00AB2172">
        <w:t>evorm</w:t>
      </w:r>
      <w:r w:rsidR="00931E62" w:rsidRPr="00AB2172">
        <w:t>d</w:t>
      </w:r>
      <w:r w:rsidR="00A2394A" w:rsidRPr="00AB2172">
        <w:t xml:space="preserve"> tot woonruimte</w:t>
      </w:r>
      <w:r w:rsidR="00C85C36" w:rsidRPr="00AB2172">
        <w:t xml:space="preserve"> en dat geen nieuwe kantoorgebouwen worden toegestaan</w:t>
      </w:r>
      <w:r w:rsidRPr="00AB2172">
        <w:t>.</w:t>
      </w:r>
      <w:bookmarkStart w:id="386" w:name="_Ref_5b3a6023c4732cefad98e44ed493db14_2"/>
      <w:bookmarkStart w:id="387" w:name="_Ref_5b3a6023c4732cefad98e44ed493db14_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36" Type="http://schemas.openxmlformats.org/officeDocument/2006/relationships/image" Target="media/image_c1a7835e256d9b0e7f656defa762f7cd.png"/><Relationship Id="rId37"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