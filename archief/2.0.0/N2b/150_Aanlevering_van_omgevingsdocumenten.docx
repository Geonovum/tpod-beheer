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BB40" w14:textId="3F1D4F22" w:rsidR="00934F92" w:rsidRPr="00AB2172" w:rsidRDefault="00934F92" w:rsidP="000A2FA4">
      <w:pPr>
        <w:pStyle w:val="Kop2"/>
      </w:pPr>
      <w:r w:rsidRPr="00AB2172">
        <w:lastRenderedPageBreak/>
        <w:t>Aanlevering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