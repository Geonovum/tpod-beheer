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E33EDD" w:rsidRPr="00AB2172" w:rsidRDefault="00231CD4" w:rsidP="00E33EDD">
      <w:pPr>
        <w:pStyle w:val="Kop5"/>
      </w:pPr>
      <w:r w:rsidRPr="00AB2172">
        <w:t>Toelichting op de norm</w:t>
      </w:r>
    </w:p>
    <w:p w14:paraId="69A62F6E" w14:textId="7600F648" w:rsidR="00B866C0" w:rsidRPr="00AB2172" w:rsidRDefault="00095684" w:rsidP="000107B4">
      <w:pPr>
        <w:pStyle w:val="Opsommingtekens1"/>
        <w:rPr>
          <w:i/>
        </w:rPr>
      </w:pPr>
      <w:r w:rsidRPr="00AB2172">
        <w:rPr>
          <w:i/>
          <w:iCs/>
        </w:rPr>
        <w:t>n</w:t>
      </w:r>
      <w:r w:rsidR="00426942" w:rsidRPr="00AB2172">
        <w:rPr>
          <w:i/>
          <w:iCs/>
        </w:rPr>
        <w:t>aam</w:t>
      </w:r>
      <w:r w:rsidR="00426942" w:rsidRPr="00AB2172">
        <w:t xml:space="preserve">: </w:t>
      </w:r>
      <w:r w:rsidR="00FB7104" w:rsidRPr="00AB2172">
        <w:t xml:space="preserve">de naam </w:t>
      </w:r>
      <w:r w:rsidR="00036F9D" w:rsidRPr="00AB2172">
        <w:t xml:space="preserve">van </w:t>
      </w:r>
      <w:r w:rsidR="00FB7104" w:rsidRPr="00AB2172">
        <w:t>de activiteit</w:t>
      </w:r>
      <w:r w:rsidR="00612A5B" w:rsidRPr="00AB2172">
        <w:t>.</w:t>
      </w:r>
      <w:r w:rsidR="004C113C" w:rsidRPr="00AB2172">
        <w:t xml:space="preserve"> </w:t>
      </w:r>
      <w:r w:rsidR="002E48B5" w:rsidRPr="00AB2172">
        <w:t>H</w:t>
      </w:r>
      <w:r w:rsidR="00F54A3D" w:rsidRPr="00AB2172">
        <w:t xml:space="preserve">et </w:t>
      </w:r>
      <w:r w:rsidR="004833D5" w:rsidRPr="00AB2172">
        <w:t xml:space="preserve">aantal activiteiten </w:t>
      </w:r>
      <w:r w:rsidR="00B727E3" w:rsidRPr="00AB2172">
        <w:t xml:space="preserve">waarover </w:t>
      </w:r>
      <w:r w:rsidR="00962FF1" w:rsidRPr="00AB2172">
        <w:t>in</w:t>
      </w:r>
      <w:r w:rsidR="00F452CD" w:rsidRPr="00AB2172">
        <w:t xml:space="preserve"> omgevingsdocumenten</w:t>
      </w:r>
      <w:r w:rsidR="004833D5" w:rsidRPr="00AB2172">
        <w:t xml:space="preserve"> </w:t>
      </w:r>
      <w:r w:rsidR="00B727E3" w:rsidRPr="00AB2172">
        <w:t xml:space="preserve">regels gesteld </w:t>
      </w:r>
      <w:r w:rsidR="00962FF1" w:rsidRPr="00AB2172">
        <w:t xml:space="preserve">zullen worden, zal </w:t>
      </w:r>
      <w:r w:rsidR="00DF17FB" w:rsidRPr="00AB2172">
        <w:t>nagenoeg</w:t>
      </w:r>
      <w:r w:rsidR="00962FF1" w:rsidRPr="00AB2172">
        <w:t xml:space="preserve"> on</w:t>
      </w:r>
      <w:r w:rsidR="00783457" w:rsidRPr="00AB2172">
        <w:t>uitputtelijk</w:t>
      </w:r>
      <w:r w:rsidR="00962FF1" w:rsidRPr="00AB2172">
        <w:t xml:space="preserve"> zijn. </w:t>
      </w:r>
      <w:r w:rsidR="00893E67" w:rsidRPr="00AB2172">
        <w:t xml:space="preserve">Er geldt daarom geen waardelijst voor de naam van de activiteit; </w:t>
      </w:r>
      <w:r w:rsidR="00492156" w:rsidRPr="00AB2172">
        <w:t>het</w:t>
      </w:r>
      <w:r w:rsidR="00893E67" w:rsidRPr="00AB2172">
        <w:t xml:space="preserve"> bevoegd gezag </w:t>
      </w:r>
      <w:r w:rsidR="00492156" w:rsidRPr="00AB2172">
        <w:t xml:space="preserve">kan zelf </w:t>
      </w:r>
      <w:r w:rsidR="002A56FD" w:rsidRPr="00AB2172">
        <w:t xml:space="preserve">de naam van de activiteit bepalen. </w:t>
      </w:r>
      <w:r w:rsidR="00840E21" w:rsidRPr="00AB2172">
        <w:t xml:space="preserve">Uiteraard ligt het voor de hand om </w:t>
      </w:r>
      <w:r w:rsidR="00C468C9" w:rsidRPr="00AB2172">
        <w:t xml:space="preserve">waar mogelijk </w:t>
      </w:r>
      <w:r w:rsidR="00840E21" w:rsidRPr="00AB2172">
        <w:t xml:space="preserve">aan te sluiten </w:t>
      </w:r>
      <w:r w:rsidR="00120765" w:rsidRPr="00AB2172">
        <w:t xml:space="preserve">bij in de Omgevingswet </w:t>
      </w:r>
      <w:r w:rsidR="005109A1" w:rsidRPr="00AB2172">
        <w:t>(</w:t>
      </w:r>
      <w:r w:rsidR="00120765" w:rsidRPr="00AB2172">
        <w:t>en bijbehorende regelgeving</w:t>
      </w:r>
      <w:r w:rsidR="00622740" w:rsidRPr="00AB2172">
        <w:t>)</w:t>
      </w:r>
      <w:r w:rsidR="00120765" w:rsidRPr="00AB2172">
        <w:t xml:space="preserve"> </w:t>
      </w:r>
      <w:r w:rsidR="00622740" w:rsidRPr="00AB2172">
        <w:t xml:space="preserve">en de bestaande praktijk </w:t>
      </w:r>
      <w:r w:rsidR="00120765" w:rsidRPr="00AB2172">
        <w:t>gebruikte benamingen voor activiteiten</w:t>
      </w:r>
      <w:r w:rsidR="006E4A29" w:rsidRPr="00AB2172">
        <w:t>.</w:t>
      </w:r>
      <w:r w:rsidR="00120765" w:rsidRPr="00AB2172">
        <w:t xml:space="preserve"> </w:t>
      </w:r>
      <w:r w:rsidR="00C709C5" w:rsidRPr="00AB2172">
        <w:t xml:space="preserve">De naam kan worden overgenomen uit de Juridische regel. Wanneer de activiteit in de Juridische regel een lange naam of omschrijving heeft kan indien gewenst een verkorte versie daarvan in het attribuut naam worden opgenomen. </w:t>
      </w:r>
      <w:r w:rsidR="00A048B9" w:rsidRPr="00AB2172">
        <w:t>De naam van de activiteit mag dezelfde zijn als de naam van de hierna genoemde activiteitengroep.</w:t>
      </w:r>
      <w:r w:rsidR="00A048B9" w:rsidRPr="00AB2172">
        <w:br/>
      </w:r>
      <w:r w:rsidR="0022383D" w:rsidRPr="00AB2172">
        <w:t xml:space="preserve">Elke activiteit die gecreëerd wordt </w:t>
      </w:r>
      <w:r w:rsidR="005610F9" w:rsidRPr="00AB2172">
        <w:t xml:space="preserve">dient </w:t>
      </w:r>
      <w:r w:rsidR="002A2889" w:rsidRPr="00AB2172">
        <w:t xml:space="preserve">primair </w:t>
      </w:r>
      <w:r w:rsidR="005610F9" w:rsidRPr="00AB2172">
        <w:t xml:space="preserve">het </w:t>
      </w:r>
      <w:r w:rsidR="00576FEC" w:rsidRPr="00AB2172">
        <w:t xml:space="preserve">doel </w:t>
      </w:r>
      <w:r w:rsidR="00BC7D20" w:rsidRPr="00AB2172">
        <w:t>om</w:t>
      </w:r>
      <w:r w:rsidR="00EB526E" w:rsidRPr="00AB2172">
        <w:t xml:space="preserve"> te voldoen aan de wettelijke </w:t>
      </w:r>
      <w:r w:rsidR="003C3A52" w:rsidRPr="00AB2172">
        <w:t>vereiste</w:t>
      </w:r>
      <w:r w:rsidR="00EB526E" w:rsidRPr="00AB2172">
        <w:t xml:space="preserve"> </w:t>
      </w:r>
      <w:r w:rsidR="00E369A4" w:rsidRPr="00AB2172">
        <w:t xml:space="preserve">om </w:t>
      </w:r>
      <w:r w:rsidR="00EB526E" w:rsidRPr="00AB2172">
        <w:t xml:space="preserve">regels </w:t>
      </w:r>
      <w:r w:rsidR="003C3A52" w:rsidRPr="00AB2172">
        <w:t xml:space="preserve">te stellen </w:t>
      </w:r>
      <w:r w:rsidR="00E8110D" w:rsidRPr="00AB2172">
        <w:t>over activiteiten</w:t>
      </w:r>
      <w:r w:rsidR="003C3A52" w:rsidRPr="00AB2172">
        <w:t xml:space="preserve"> in de fysieke leefomgeving</w:t>
      </w:r>
      <w:r w:rsidR="005D48E0" w:rsidRPr="00AB2172">
        <w:t xml:space="preserve"> én</w:t>
      </w:r>
      <w:r w:rsidR="00BE77E3" w:rsidRPr="00AB2172">
        <w:t xml:space="preserve"> heeft mede </w:t>
      </w:r>
      <w:r w:rsidR="005610F9" w:rsidRPr="00AB2172">
        <w:t xml:space="preserve">het doel een activiteitgerichte bevraging in verschillende componenten van </w:t>
      </w:r>
      <w:r w:rsidR="004F6508" w:rsidRPr="00AB2172">
        <w:t>de</w:t>
      </w:r>
      <w:r w:rsidR="005610F9" w:rsidRPr="00AB2172">
        <w:t xml:space="preserve"> DSO</w:t>
      </w:r>
      <w:r w:rsidR="004F6508" w:rsidRPr="00AB2172">
        <w:t>-LV</w:t>
      </w:r>
      <w:r w:rsidR="006F7972" w:rsidRPr="00AB2172">
        <w:t xml:space="preserve"> mogelijk te maken</w:t>
      </w:r>
      <w:r w:rsidR="005610F9" w:rsidRPr="00AB2172">
        <w:t>.</w:t>
      </w:r>
      <w:r w:rsidR="00C96DBA" w:rsidRPr="00AB2172">
        <w:br/>
      </w:r>
      <w:r w:rsidR="00822001" w:rsidRPr="00AB2172">
        <w:t>Enerzijds</w:t>
      </w:r>
      <w:r w:rsidR="008C5DD6" w:rsidRPr="00AB2172">
        <w:t xml:space="preserve"> </w:t>
      </w:r>
      <w:r w:rsidR="0022383D" w:rsidRPr="00AB2172">
        <w:t>wordt</w:t>
      </w:r>
      <w:r w:rsidR="000C6FAE" w:rsidRPr="00AB2172">
        <w:t xml:space="preserve"> </w:t>
      </w:r>
      <w:r w:rsidR="008C5DD6" w:rsidRPr="00AB2172">
        <w:t xml:space="preserve">de activiteit gebruikt voor de </w:t>
      </w:r>
      <w:r w:rsidR="00BA5358" w:rsidRPr="00AB2172">
        <w:t>oriëntatie</w:t>
      </w:r>
      <w:r w:rsidR="008C5DD6" w:rsidRPr="00AB2172">
        <w:t>-functie binnen DSO</w:t>
      </w:r>
      <w:r w:rsidR="002B1E39" w:rsidRPr="00AB2172">
        <w:t>-LV</w:t>
      </w:r>
      <w:r w:rsidR="008C5DD6" w:rsidRPr="00AB2172">
        <w:t xml:space="preserve">. </w:t>
      </w:r>
      <w:r w:rsidR="00A315CC" w:rsidRPr="00AB2172">
        <w:t xml:space="preserve">Anderzijds </w:t>
      </w:r>
      <w:r w:rsidR="000C6FAE" w:rsidRPr="00AB2172">
        <w:t xml:space="preserve">wordt </w:t>
      </w:r>
      <w:r w:rsidR="000B1DC7" w:rsidRPr="00AB2172">
        <w:t xml:space="preserve">de activiteit </w:t>
      </w:r>
      <w:r w:rsidR="0040319C" w:rsidRPr="00AB2172">
        <w:t>(</w:t>
      </w:r>
      <w:r w:rsidR="00B536C2" w:rsidRPr="00AB2172">
        <w:t>en diens</w:t>
      </w:r>
      <w:r w:rsidR="00CD62AD" w:rsidRPr="00AB2172">
        <w:t xml:space="preserve"> </w:t>
      </w:r>
      <w:r w:rsidR="0040319C" w:rsidRPr="00AB2172">
        <w:t xml:space="preserve">identificatie) </w:t>
      </w:r>
      <w:r w:rsidR="000C6FAE" w:rsidRPr="00AB2172">
        <w:t>opgeslagen in de functionele structuur</w:t>
      </w:r>
      <w:r w:rsidR="00C96281" w:rsidRPr="00AB2172">
        <w:t xml:space="preserve">, zijnde </w:t>
      </w:r>
      <w:r w:rsidR="00B152EB" w:rsidRPr="00AB2172">
        <w:t xml:space="preserve">de taxonomie van activiteiten in het </w:t>
      </w:r>
      <w:r w:rsidR="00B060D1" w:rsidRPr="00AB2172">
        <w:t>R</w:t>
      </w:r>
      <w:r w:rsidR="00B152EB" w:rsidRPr="00AB2172">
        <w:t>egister toepasbare regels</w:t>
      </w:r>
      <w:r w:rsidR="000C6FAE" w:rsidRPr="00AB2172">
        <w:t xml:space="preserve">. De functionele structuur </w:t>
      </w:r>
      <w:r w:rsidR="002928C5" w:rsidRPr="00AB2172">
        <w:t xml:space="preserve">voedt </w:t>
      </w:r>
      <w:r w:rsidR="00CB43DA" w:rsidRPr="00AB2172">
        <w:t xml:space="preserve">onder andere </w:t>
      </w:r>
      <w:r w:rsidR="002928C5" w:rsidRPr="00AB2172">
        <w:t xml:space="preserve">digitale voorzieningen voor het opstellen </w:t>
      </w:r>
      <w:r w:rsidR="0017794D" w:rsidRPr="00AB2172">
        <w:t xml:space="preserve">van </w:t>
      </w:r>
      <w:r w:rsidR="00165C85" w:rsidRPr="00AB2172">
        <w:t>vragenbomen</w:t>
      </w:r>
      <w:r w:rsidR="00CD5AA8" w:rsidRPr="00AB2172">
        <w:t>.</w:t>
      </w:r>
    </w:p>
    <w:p w14:paraId="69843461" w14:textId="27767384" w:rsidR="00C52FA1" w:rsidRPr="00AB2172" w:rsidRDefault="00095684" w:rsidP="00AD7615">
      <w:pPr>
        <w:pStyle w:val="Opsommingtekens1"/>
      </w:pPr>
      <w:r w:rsidRPr="00AB2172">
        <w:rPr>
          <w:i/>
          <w:iCs/>
        </w:rPr>
        <w:t>g</w:t>
      </w:r>
      <w:r w:rsidR="0010694C" w:rsidRPr="00AB2172">
        <w:rPr>
          <w:i/>
          <w:iCs/>
        </w:rPr>
        <w:t>roep</w:t>
      </w:r>
      <w:r w:rsidR="0010694C" w:rsidRPr="00AB2172">
        <w:t xml:space="preserve">: </w:t>
      </w:r>
      <w:r w:rsidR="003F2EE2" w:rsidRPr="00AB2172">
        <w:t>o</w:t>
      </w:r>
      <w:r w:rsidR="00AE42F3" w:rsidRPr="00AB2172">
        <w:t xml:space="preserve">m </w:t>
      </w:r>
      <w:r w:rsidR="00DD1851" w:rsidRPr="00AB2172">
        <w:t xml:space="preserve">een nagenoeg onuitputtelijk aantal </w:t>
      </w:r>
      <w:r w:rsidR="00AE42F3" w:rsidRPr="00AB2172">
        <w:t xml:space="preserve">activiteiten </w:t>
      </w:r>
      <w:r w:rsidR="00E2355B" w:rsidRPr="00AB2172">
        <w:t xml:space="preserve">op een kaartbeeld </w:t>
      </w:r>
      <w:r w:rsidR="00C3713B" w:rsidRPr="00AB2172">
        <w:t xml:space="preserve">binnen de </w:t>
      </w:r>
      <w:r w:rsidR="00BA5358" w:rsidRPr="00AB2172">
        <w:t>oriëntatie</w:t>
      </w:r>
      <w:r w:rsidR="00C3713B" w:rsidRPr="00AB2172">
        <w:t>-functie van DSO</w:t>
      </w:r>
      <w:r w:rsidR="00892B84" w:rsidRPr="00AB2172">
        <w:t>-LV</w:t>
      </w:r>
      <w:r w:rsidR="00C3713B" w:rsidRPr="00AB2172">
        <w:t xml:space="preserve"> </w:t>
      </w:r>
      <w:r w:rsidR="00263687" w:rsidRPr="00AB2172">
        <w:t>te kunn</w:t>
      </w:r>
      <w:r w:rsidR="0023296C" w:rsidRPr="00AB2172">
        <w:t>e</w:t>
      </w:r>
      <w:r w:rsidR="00263687" w:rsidRPr="00AB2172">
        <w:t xml:space="preserve">n </w:t>
      </w:r>
      <w:r w:rsidR="0023296C" w:rsidRPr="00AB2172">
        <w:t xml:space="preserve">weergeven op een manier </w:t>
      </w:r>
      <w:r w:rsidR="00E2355B" w:rsidRPr="00AB2172">
        <w:t>die voor het menselijk oog voldoende onderscheidend is</w:t>
      </w:r>
      <w:r w:rsidR="00DD1851" w:rsidRPr="00AB2172">
        <w:t>,</w:t>
      </w:r>
      <w:r w:rsidR="00E2355B" w:rsidRPr="00AB2172">
        <w:t xml:space="preserve"> </w:t>
      </w:r>
      <w:r w:rsidR="00E0059D" w:rsidRPr="00AB2172">
        <w:t xml:space="preserve">worden activiteiten gebundeld in </w:t>
      </w:r>
      <w:r w:rsidR="00AC0F3D" w:rsidRPr="00AB2172">
        <w:t xml:space="preserve">groepen. </w:t>
      </w:r>
      <w:r w:rsidR="00E879CD" w:rsidRPr="00AB2172">
        <w:t xml:space="preserve">De groep </w:t>
      </w:r>
      <w:r w:rsidR="009C7532" w:rsidRPr="00AB2172">
        <w:t>vormt</w:t>
      </w:r>
      <w:r w:rsidR="00DD1851" w:rsidRPr="00AB2172">
        <w:t xml:space="preserve"> </w:t>
      </w:r>
      <w:r w:rsidR="00E879CD" w:rsidRPr="00AB2172">
        <w:t xml:space="preserve">het </w:t>
      </w:r>
      <w:r w:rsidR="009C7532" w:rsidRPr="00AB2172">
        <w:t xml:space="preserve">kenmerk waarop </w:t>
      </w:r>
      <w:r w:rsidR="005C37D8" w:rsidRPr="00AB2172">
        <w:t xml:space="preserve">de </w:t>
      </w:r>
      <w:r w:rsidR="00AD7615" w:rsidRPr="00AB2172">
        <w:t>symbolisatie</w:t>
      </w:r>
      <w:r w:rsidR="005C37D8" w:rsidRPr="00AB2172">
        <w:t xml:space="preserve"> (kleur, arcering, lijnstijl) van </w:t>
      </w:r>
      <w:r w:rsidR="00DD1851" w:rsidRPr="00AB2172">
        <w:t xml:space="preserve">de </w:t>
      </w:r>
      <w:r w:rsidR="005F6993" w:rsidRPr="00AB2172">
        <w:t>standaard</w:t>
      </w:r>
      <w:r w:rsidR="00DD1851" w:rsidRPr="00AB2172">
        <w:t xml:space="preserve">weergave wordt georganiseerd. </w:t>
      </w:r>
      <w:r w:rsidR="007823BC" w:rsidRPr="00AB2172">
        <w:t xml:space="preserve">De groepen die gebruikt kunnen worden zijn opgenomen in </w:t>
      </w:r>
      <w:r w:rsidR="003D5C31" w:rsidRPr="00AB2172">
        <w:t xml:space="preserve">de </w:t>
      </w:r>
      <w:r w:rsidR="00AE2C2F" w:rsidRPr="00AB2172">
        <w:t>limitatieve waardelijst</w:t>
      </w:r>
      <w:r w:rsidR="003D5C31" w:rsidRPr="00AB2172">
        <w:t xml:space="preserve"> </w:t>
      </w:r>
      <w:r w:rsidR="00175570" w:rsidRPr="00AB2172">
        <w:t>‘</w:t>
      </w:r>
      <w:r w:rsidR="003D5C31" w:rsidRPr="00AB2172">
        <w:t>Activiteitengroep</w:t>
      </w:r>
      <w:r w:rsidR="00175570" w:rsidRPr="00AB2172">
        <w:t>’</w:t>
      </w:r>
      <w:r w:rsidR="007823BC" w:rsidRPr="00AB2172">
        <w:t xml:space="preserve">. Om het mogelijk te maken ook activiteiten te annoteren die nu nog niet voorzien zijn, is de groep </w:t>
      </w:r>
      <w:r w:rsidR="00175570" w:rsidRPr="00AB2172">
        <w:t>‘</w:t>
      </w:r>
      <w:r w:rsidR="007823BC" w:rsidRPr="00AB2172">
        <w:t>overig</w:t>
      </w:r>
      <w:r w:rsidR="00175570" w:rsidRPr="00AB2172">
        <w:t>’</w:t>
      </w:r>
      <w:r w:rsidR="007823BC" w:rsidRPr="00AB2172">
        <w:t xml:space="preserve"> aan de waardelijst toegevoegd.</w:t>
      </w:r>
    </w:p>
    <w:p w14:paraId="6822A6D3" w14:textId="1DF51B06" w:rsidR="00B866C0" w:rsidRDefault="00016134" w:rsidP="00805135">
      <w:pPr>
        <w:pStyle w:val="Opsommingtekens1"/>
      </w:pPr>
      <w:r w:rsidRPr="00B4150C">
        <w:rPr>
          <w:i/>
          <w:iCs/>
        </w:rPr>
        <w:t>b</w:t>
      </w:r>
      <w:r w:rsidR="00596F21" w:rsidRPr="00B4150C">
        <w:rPr>
          <w:i/>
          <w:iCs/>
        </w:rPr>
        <w:t>ovenliggende</w:t>
      </w:r>
      <w:r w:rsidR="00EC147E" w:rsidRPr="00B4150C">
        <w:rPr>
          <w:i/>
          <w:iCs/>
        </w:rPr>
        <w:t>A</w:t>
      </w:r>
      <w:r w:rsidR="00596F21" w:rsidRPr="00291E79">
        <w:rPr>
          <w:i/>
          <w:iCs/>
        </w:rPr>
        <w:t>ctiviteit</w:t>
      </w:r>
      <w:r w:rsidR="00596F21" w:rsidRPr="00AB2172">
        <w:t xml:space="preserve">: </w:t>
      </w:r>
      <w:r w:rsidR="006B6942" w:rsidRPr="00AB2172">
        <w:t xml:space="preserve">met dit attribuut wordt aangegeven </w:t>
      </w:r>
      <w:r w:rsidR="00891084" w:rsidRPr="00AB2172">
        <w:t xml:space="preserve">hoe </w:t>
      </w:r>
      <w:r w:rsidR="00097722" w:rsidRPr="00AB2172">
        <w:t xml:space="preserve">een </w:t>
      </w:r>
      <w:r w:rsidR="001123F5" w:rsidRPr="00AB2172">
        <w:t>specifieke</w:t>
      </w:r>
      <w:r w:rsidR="00F87A3B" w:rsidRPr="00AB2172">
        <w:t xml:space="preserve"> activiteit </w:t>
      </w:r>
      <w:r w:rsidR="00406C7C" w:rsidRPr="00AB2172">
        <w:t xml:space="preserve">die door een bevoegd gezag is gecreëerd, </w:t>
      </w:r>
      <w:r w:rsidR="00F87A3B" w:rsidRPr="00AB2172">
        <w:t xml:space="preserve">zich verhoudt </w:t>
      </w:r>
      <w:r w:rsidR="001123F5" w:rsidRPr="00AB2172">
        <w:t xml:space="preserve">tot </w:t>
      </w:r>
      <w:r w:rsidR="000444EB" w:rsidRPr="00AB2172">
        <w:t xml:space="preserve">een meer generieke activiteit. </w:t>
      </w:r>
      <w:r w:rsidR="00206EEA" w:rsidRPr="00AB2172">
        <w:t xml:space="preserve">Met dit </w:t>
      </w:r>
      <w:r w:rsidR="00291315" w:rsidRPr="00AB2172">
        <w:t>verplichte</w:t>
      </w:r>
      <w:r w:rsidR="00206EEA" w:rsidRPr="00AB2172">
        <w:t xml:space="preserve"> attribuut wordt aangegeven dat regels over een bovenliggende activiteit </w:t>
      </w:r>
      <w:r w:rsidR="00206EEA" w:rsidRPr="00AB2172">
        <w:lastRenderedPageBreak/>
        <w:t>contextueel ook van toepassing zijn op deze activiteit.</w:t>
      </w:r>
      <w:r w:rsidR="00865237" w:rsidRPr="00AB2172">
        <w:t xml:space="preserve"> </w:t>
      </w:r>
      <w:r w:rsidR="007A5A26" w:rsidRPr="00AB2172">
        <w:t>M</w:t>
      </w:r>
      <w:r w:rsidR="001963F2" w:rsidRPr="00AB2172">
        <w:t xml:space="preserve">et het attribuut </w:t>
      </w:r>
      <w:r w:rsidR="001963F2" w:rsidRPr="00B4150C">
        <w:rPr>
          <w:i/>
          <w:iCs/>
        </w:rPr>
        <w:t>bovenliggendeActiviteit</w:t>
      </w:r>
      <w:r w:rsidR="001963F2" w:rsidRPr="00AB2172">
        <w:t xml:space="preserve"> </w:t>
      </w:r>
      <w:r w:rsidR="007A5A26" w:rsidRPr="00AB2172">
        <w:t xml:space="preserve">kan </w:t>
      </w:r>
      <w:r w:rsidR="004A59E2" w:rsidRPr="00AB2172">
        <w:t xml:space="preserve">van </w:t>
      </w:r>
      <w:r w:rsidR="001919A1" w:rsidRPr="00AB2172">
        <w:t xml:space="preserve">een </w:t>
      </w:r>
      <w:r w:rsidR="004A59E2" w:rsidRPr="00AB2172">
        <w:t xml:space="preserve">specifieke activiteit die door een bevoegd gezag is gecreëerd, </w:t>
      </w:r>
      <w:r w:rsidR="007A5A26" w:rsidRPr="00AB2172">
        <w:t xml:space="preserve">worden verwezen </w:t>
      </w:r>
      <w:r w:rsidR="004A59E2" w:rsidRPr="00AB2172">
        <w:t>naar een bovenliggende activiteit die al bestaat in de functionele structuur</w:t>
      </w:r>
      <w:r w:rsidR="00244D5A">
        <w:t>.</w:t>
      </w:r>
      <w:r w:rsidR="001502DF" w:rsidRPr="00AB2172">
        <w:t xml:space="preserve"> </w:t>
      </w:r>
      <w:r w:rsidR="00D239AB" w:rsidRPr="00AB2172">
        <w:t xml:space="preserve">Het attribuut bovenliggende activiteit is ingesteld ten behoeve van het opstellen en gebruiken van vragenbomen. </w:t>
      </w:r>
      <w:r w:rsidR="00302501" w:rsidRPr="00AB2172">
        <w:t>A</w:t>
      </w:r>
      <w:r w:rsidR="00B632C6" w:rsidRPr="00AB2172">
        <w:t xml:space="preserve">ctiviteiten en </w:t>
      </w:r>
      <w:r w:rsidR="000B05F3" w:rsidRPr="00AB2172">
        <w:t>de relatie naar</w:t>
      </w:r>
      <w:r w:rsidR="00B632C6" w:rsidRPr="00AB2172">
        <w:t xml:space="preserve"> bovenliggende activiteiten</w:t>
      </w:r>
      <w:r w:rsidR="002C79AC" w:rsidRPr="00AB2172">
        <w:t>,</w:t>
      </w:r>
      <w:r w:rsidR="00B632C6" w:rsidRPr="00AB2172">
        <w:t xml:space="preserve"> die </w:t>
      </w:r>
      <w:r w:rsidR="005D0796" w:rsidRPr="00AB2172">
        <w:t xml:space="preserve">door middel van het annoteren met het </w:t>
      </w:r>
      <w:r w:rsidR="00B632C6" w:rsidRPr="00AB2172">
        <w:t>IMOW</w:t>
      </w:r>
      <w:r w:rsidR="005D0796" w:rsidRPr="00AB2172">
        <w:t>-object Activiteit</w:t>
      </w:r>
      <w:r w:rsidR="00B632C6" w:rsidRPr="00AB2172">
        <w:t xml:space="preserve"> worden aangebracht, komen terecht in de functionele structuur waar</w:t>
      </w:r>
      <w:r w:rsidR="005E7E68" w:rsidRPr="00AB2172">
        <w:t>van</w:t>
      </w:r>
      <w:r w:rsidR="00B632C6" w:rsidRPr="00AB2172">
        <w:t xml:space="preserve"> vragenbomen gebruik maken. </w:t>
      </w:r>
      <w:r w:rsidR="00F22384" w:rsidRPr="008A3596">
        <w:t xml:space="preserve">Met </w:t>
      </w:r>
      <w:r w:rsidR="00F22384" w:rsidRPr="00B4150C">
        <w:rPr>
          <w:i/>
          <w:iCs/>
        </w:rPr>
        <w:t>bovenliggendeActiviteit</w:t>
      </w:r>
      <w:r w:rsidR="00F22384" w:rsidRPr="008A3596">
        <w:t xml:space="preserve"> moet worden verwezen naar een activiteit die voorkomt in hetzelfde omgevingsplan. De hoogste bovenliggende activiteit is de meest generieke activiteit die in het omgevingsdocument voorkomt, bijvoorbeeld: ‘Activiteit in omgevingsplan Gemeentestad’.</w:t>
      </w:r>
      <w:r w:rsidR="00C96DBA" w:rsidRPr="00AB2172">
        <w:br/>
      </w:r>
      <w:r w:rsidR="00BA090A" w:rsidRPr="00AB2172">
        <w:t>Elke</w:t>
      </w:r>
      <w:r w:rsidR="00501F22" w:rsidRPr="00AB2172" w:rsidDel="00415ABD">
        <w:t xml:space="preserve"> </w:t>
      </w:r>
      <w:r w:rsidR="00501F22" w:rsidRPr="00AB2172" w:rsidDel="001502DF">
        <w:t>n</w:t>
      </w:r>
      <w:r w:rsidR="00501F22" w:rsidRPr="00AB2172">
        <w:t xml:space="preserve">ieuwe </w:t>
      </w:r>
      <w:r w:rsidR="00302501" w:rsidRPr="00AB2172">
        <w:t xml:space="preserve">bovenliggende activiteit </w:t>
      </w:r>
      <w:r w:rsidR="000D0142" w:rsidRPr="00AB2172">
        <w:t xml:space="preserve">moet </w:t>
      </w:r>
      <w:r w:rsidR="001502DF" w:rsidRPr="00AB2172">
        <w:t>een naam</w:t>
      </w:r>
      <w:r w:rsidR="00FE594F" w:rsidRPr="00AB2172">
        <w:t xml:space="preserve"> hebben</w:t>
      </w:r>
      <w:r w:rsidR="00633CF4" w:rsidRPr="00AB2172">
        <w:t>.</w:t>
      </w:r>
      <w:r w:rsidR="001502DF" w:rsidRPr="00AB2172">
        <w:t xml:space="preserve"> </w:t>
      </w:r>
      <w:r w:rsidR="00633CF4" w:rsidRPr="00AB2172">
        <w:t xml:space="preserve">De </w:t>
      </w:r>
      <w:r w:rsidR="00501F22" w:rsidRPr="00AB2172">
        <w:t xml:space="preserve">activiteit </w:t>
      </w:r>
      <w:r w:rsidR="0055128A" w:rsidRPr="00AB2172">
        <w:t xml:space="preserve">die </w:t>
      </w:r>
      <w:r w:rsidR="00501F22" w:rsidRPr="00AB2172">
        <w:t>in de hiërarchie</w:t>
      </w:r>
      <w:r w:rsidR="00302501" w:rsidRPr="00AB2172">
        <w:t xml:space="preserve"> </w:t>
      </w:r>
      <w:r w:rsidR="0055128A" w:rsidRPr="00AB2172">
        <w:t xml:space="preserve">van een regeling de hoogste is, </w:t>
      </w:r>
      <w:r w:rsidR="001502DF" w:rsidRPr="00AB2172">
        <w:t xml:space="preserve">moet </w:t>
      </w:r>
      <w:r w:rsidR="00302501" w:rsidRPr="00AB2172">
        <w:t xml:space="preserve">verwijzen naar een </w:t>
      </w:r>
      <w:r w:rsidR="00501F22" w:rsidRPr="00AB2172">
        <w:t xml:space="preserve">bovenliggende activiteit die reeds bestaat in de </w:t>
      </w:r>
      <w:r w:rsidR="00C57045" w:rsidRPr="00AB2172">
        <w:t>functionele structuur</w:t>
      </w:r>
      <w:r w:rsidR="00C62C69" w:rsidRPr="00AB2172">
        <w:rPr>
          <w:rStyle w:val="Eindnootmarkering"/>
        </w:rPr>
        <w:endnoteReference w:id="18"/>
      </w:r>
      <w:r w:rsidR="00501F22" w:rsidRPr="00AB2172">
        <w:t xml:space="preserve">. </w:t>
      </w:r>
      <w:r w:rsidR="004B675B" w:rsidRPr="00AB2172">
        <w:t>De</w:t>
      </w:r>
      <w:r w:rsidR="00544B53" w:rsidRPr="00AB2172">
        <w:t>ze</w:t>
      </w:r>
      <w:r w:rsidR="004B675B" w:rsidRPr="00AB2172">
        <w:t xml:space="preserve"> verwijzing </w:t>
      </w:r>
      <w:r w:rsidR="006D1C8F" w:rsidRPr="00AB2172">
        <w:t xml:space="preserve">is </w:t>
      </w:r>
      <w:r w:rsidR="004B675B" w:rsidRPr="00AB2172">
        <w:t xml:space="preserve">altijd </w:t>
      </w:r>
      <w:r w:rsidR="006D1C8F" w:rsidRPr="00AB2172">
        <w:t xml:space="preserve">een verwijzing </w:t>
      </w:r>
      <w:r w:rsidR="004B675B" w:rsidRPr="00AB2172">
        <w:t>naar de identificatie van de activiteit</w:t>
      </w:r>
      <w:r w:rsidR="0020780A" w:rsidRPr="00AB2172">
        <w:t xml:space="preserve"> </w:t>
      </w:r>
      <w:r w:rsidR="008B0F73" w:rsidRPr="00AB2172">
        <w:t>e</w:t>
      </w:r>
      <w:r w:rsidR="0020780A" w:rsidRPr="00AB2172">
        <w:t xml:space="preserve">n </w:t>
      </w:r>
      <w:r w:rsidR="004B675B" w:rsidRPr="00AB2172">
        <w:t>niet naar diens naam</w:t>
      </w:r>
      <w:r w:rsidR="002F4B57" w:rsidRPr="00AB2172">
        <w:rPr>
          <w:rStyle w:val="Eindnootmarkering"/>
        </w:rPr>
        <w:endnoteReference w:id="19"/>
      </w:r>
      <w:r w:rsidR="009277F2" w:rsidRPr="00AB2172">
        <w:t xml:space="preserve">. </w:t>
      </w:r>
      <w:r w:rsidR="00E16338" w:rsidRPr="00AB2172">
        <w:t xml:space="preserve">Elke bovenliggende relatie die tussen activiteiten wordt aangebracht, wordt ook opgenomen in de </w:t>
      </w:r>
      <w:r w:rsidR="00C331D3" w:rsidRPr="00AB2172">
        <w:t>functionele structuur</w:t>
      </w:r>
      <w:r w:rsidR="00E16338" w:rsidRPr="00AB2172">
        <w:t>.</w:t>
      </w:r>
      <w:r w:rsidR="00302501" w:rsidRPr="00AB2172">
        <w:rPr>
          <w:rStyle w:val="Verwijzingopmerking"/>
        </w:rPr>
        <w:t xml:space="preserve"> </w:t>
      </w:r>
      <w:r w:rsidR="00E91E83">
        <w:t>Met</w:t>
      </w:r>
      <w:r w:rsidR="00E91E83" w:rsidRPr="00AB2172">
        <w:t xml:space="preserve"> </w:t>
      </w:r>
      <w:r w:rsidR="00F7767A" w:rsidRPr="00B4150C">
        <w:rPr>
          <w:i/>
          <w:iCs/>
        </w:rPr>
        <w:t>bovenliggende</w:t>
      </w:r>
      <w:r w:rsidR="00E91E83" w:rsidRPr="00B4150C">
        <w:rPr>
          <w:i/>
          <w:iCs/>
        </w:rPr>
        <w:t>A</w:t>
      </w:r>
      <w:r w:rsidR="00F7767A" w:rsidRPr="00291E79">
        <w:rPr>
          <w:i/>
          <w:iCs/>
        </w:rPr>
        <w:t>ctiviteit</w:t>
      </w:r>
      <w:r w:rsidR="00F7767A" w:rsidRPr="00AB2172">
        <w:t xml:space="preserve"> </w:t>
      </w:r>
      <w:r w:rsidR="00101FF4" w:rsidRPr="00AB2172">
        <w:t xml:space="preserve">mag niet </w:t>
      </w:r>
      <w:r w:rsidR="00E91E83">
        <w:t>verwezen worden</w:t>
      </w:r>
      <w:r w:rsidR="00E91E83" w:rsidRPr="00AB2172">
        <w:t xml:space="preserve"> </w:t>
      </w:r>
      <w:r w:rsidR="00CF22FB" w:rsidRPr="00AB2172">
        <w:t>naar een activiteit die lager in de hiërarchie ligt</w:t>
      </w:r>
      <w:r w:rsidR="00F70938" w:rsidRPr="00AB2172">
        <w:rPr>
          <w:rStyle w:val="Eindnootmarkering"/>
        </w:rPr>
        <w:endnoteReference w:id="20"/>
      </w:r>
      <w:r w:rsidR="00CF22FB" w:rsidRPr="00AB2172">
        <w:t>.</w:t>
      </w:r>
    </w:p>
    <w:p w14:paraId="42493628" w14:textId="1466E690" w:rsidR="00197747" w:rsidRPr="00AB2172" w:rsidRDefault="00694922" w:rsidP="00805135">
      <w:pPr>
        <w:pStyle w:val="Opsommingtekens1"/>
      </w:pPr>
      <w:r w:rsidRPr="00AB2172">
        <w:rPr>
          <w:i/>
          <w:iCs/>
        </w:rPr>
        <w:t>g</w:t>
      </w:r>
      <w:r w:rsidR="00596F21" w:rsidRPr="00AB2172">
        <w:rPr>
          <w:i/>
          <w:iCs/>
        </w:rPr>
        <w:t>erelateerde</w:t>
      </w:r>
      <w:r w:rsidR="00EC147E" w:rsidRPr="00AB2172">
        <w:rPr>
          <w:i/>
          <w:iCs/>
        </w:rPr>
        <w:t>A</w:t>
      </w:r>
      <w:r w:rsidR="00596F21" w:rsidRPr="00AB2172">
        <w:rPr>
          <w:i/>
          <w:iCs/>
        </w:rPr>
        <w:t>ctiviteit</w:t>
      </w:r>
      <w:r w:rsidR="00596F21" w:rsidRPr="00AB2172">
        <w:t xml:space="preserve">: </w:t>
      </w:r>
      <w:r w:rsidR="00591910" w:rsidRPr="00AB2172">
        <w:t>a</w:t>
      </w:r>
      <w:r w:rsidR="00E17902" w:rsidRPr="00AB2172">
        <w:t>t</w:t>
      </w:r>
      <w:r w:rsidR="00591910" w:rsidRPr="00AB2172">
        <w:t>tribuut dat aangeeft dat</w:t>
      </w:r>
      <w:r w:rsidR="00596F21" w:rsidRPr="00AB2172">
        <w:t xml:space="preserve"> </w:t>
      </w:r>
      <w:r w:rsidR="003241F7" w:rsidRPr="00AB2172">
        <w:t xml:space="preserve">een </w:t>
      </w:r>
      <w:r w:rsidR="00B222BF" w:rsidRPr="00AB2172">
        <w:t xml:space="preserve">specifieke activiteit een sterke relatie heeft </w:t>
      </w:r>
      <w:r w:rsidR="00B4412F" w:rsidRPr="00AB2172">
        <w:t xml:space="preserve">met een andere activiteit. </w:t>
      </w:r>
      <w:r w:rsidR="00307079" w:rsidRPr="00AB2172">
        <w:t>Met dit attribuut kan een bevoegd gezag aan</w:t>
      </w:r>
      <w:r w:rsidR="00A92B84" w:rsidRPr="00AB2172">
        <w:t>ge</w:t>
      </w:r>
      <w:r w:rsidR="00307079" w:rsidRPr="00AB2172">
        <w:t>ven</w:t>
      </w:r>
      <w:r w:rsidR="00A92B84" w:rsidRPr="00AB2172">
        <w:t xml:space="preserve"> </w:t>
      </w:r>
      <w:r w:rsidR="00307079" w:rsidRPr="00AB2172">
        <w:t xml:space="preserve">dat </w:t>
      </w:r>
      <w:r w:rsidR="00360A45" w:rsidRPr="00AB2172">
        <w:t>voor een raadpleger</w:t>
      </w:r>
      <w:r w:rsidR="00A92B84" w:rsidRPr="00AB2172">
        <w:t xml:space="preserve"> </w:t>
      </w:r>
      <w:r w:rsidR="004E4420" w:rsidRPr="00AB2172">
        <w:t xml:space="preserve">de regels over de andere activiteit wellicht ook van belang zijn. </w:t>
      </w:r>
      <w:r w:rsidR="009763DC" w:rsidRPr="00AB2172">
        <w:t>Een voorbeeld is de activiteit ‘tanken van brandstof’ die een sterke relatie heeft met de activiteit ‘opslaan van brandstof’ omdat ze altijd samen zullen voorkomen</w:t>
      </w:r>
      <w:r w:rsidR="00CF4A76" w:rsidRPr="00AB2172">
        <w:t>.</w:t>
      </w:r>
      <w:r w:rsidR="009763DC" w:rsidRPr="00AB2172">
        <w:t xml:space="preserve"> </w:t>
      </w:r>
      <w:r w:rsidR="00341A33" w:rsidRPr="00AB2172">
        <w:t xml:space="preserve">Het </w:t>
      </w:r>
      <w:r w:rsidR="0011676B" w:rsidRPr="00AB2172">
        <w:t xml:space="preserve">attribuut </w:t>
      </w:r>
      <w:r w:rsidR="00341A33" w:rsidRPr="00AB2172">
        <w:rPr>
          <w:i/>
          <w:iCs/>
        </w:rPr>
        <w:t>gerelateerdeActiviteit</w:t>
      </w:r>
      <w:r w:rsidR="00341A33" w:rsidRPr="00AB2172">
        <w:t xml:space="preserve"> </w:t>
      </w:r>
      <w:r w:rsidR="0011676B" w:rsidRPr="00AB2172">
        <w:t xml:space="preserve">is optioneel, hoeft dus niet toegevoegd te worden. </w:t>
      </w:r>
      <w:r w:rsidR="00DA26A8" w:rsidRPr="00AB2172">
        <w:t xml:space="preserve">Dit </w:t>
      </w:r>
      <w:r w:rsidR="00A05D6A" w:rsidRPr="00AB2172">
        <w:t xml:space="preserve">attribuut </w:t>
      </w:r>
      <w:r w:rsidR="00F13E4D" w:rsidRPr="00AB2172">
        <w:t xml:space="preserve">maakt </w:t>
      </w:r>
      <w:r w:rsidR="001819B9" w:rsidRPr="00AB2172">
        <w:t xml:space="preserve">het </w:t>
      </w:r>
      <w:r w:rsidR="0047745D" w:rsidRPr="00AB2172">
        <w:t xml:space="preserve">opstellen </w:t>
      </w:r>
      <w:r w:rsidR="001F41DC" w:rsidRPr="00AB2172">
        <w:t xml:space="preserve">van toepasbare regels </w:t>
      </w:r>
      <w:r w:rsidR="00F13E4D" w:rsidRPr="00AB2172">
        <w:t>eenvoudiger</w:t>
      </w:r>
      <w:r w:rsidR="00A43A92" w:rsidRPr="00AB2172">
        <w:t>, het</w:t>
      </w:r>
      <w:r w:rsidR="00284BB0" w:rsidRPr="00AB2172">
        <w:t xml:space="preserve"> </w:t>
      </w:r>
      <w:r w:rsidR="0011676B" w:rsidRPr="00AB2172">
        <w:t>heeft geen juridische betekenis</w:t>
      </w:r>
      <w:r w:rsidR="00A05D6A" w:rsidRPr="00AB2172">
        <w:t xml:space="preserve"> voor de inhoud van </w:t>
      </w:r>
      <w:r w:rsidRPr="00AB2172">
        <w:fldChar w:fldCharType="begin"/>
      </w:r>
      <w:r w:rsidRPr="00AB2172">
        <w:instrText>DOCVARIABLE ID01+</w:instrText>
      </w:r>
      <w:r w:rsidRPr="00AB2172">
        <w:fldChar w:fldCharType="separate"/>
      </w:r>
      <w:r w:rsidR="006F52F5">
        <w:t>de Natura 2000-besluiten</w:t>
      </w:r>
      <w:r w:rsidRPr="00AB2172">
        <w:fldChar w:fldCharType="end"/>
      </w:r>
      <w:r w:rsidR="00FD1D14" w:rsidRPr="00AB2172">
        <w:t>.</w:t>
      </w:r>
      <w:r w:rsidR="00D21757" w:rsidRPr="00AB2172">
        <w:t xml:space="preserve"> De gerelateerde activiteit mag een activiteit zijn die door een ander besluit (</w:t>
      </w:r>
      <w:r w:rsidR="00BD1C25" w:rsidRPr="00AB2172">
        <w:t xml:space="preserve">dat kan ook een besluit van een bestuursorgaan van </w:t>
      </w:r>
      <w:r w:rsidR="00D21757" w:rsidRPr="00AB2172">
        <w:t>een andere bestuurslaag</w:t>
      </w:r>
      <w:r w:rsidR="00950F71" w:rsidRPr="00AB2172">
        <w:t xml:space="preserve"> zijn</w:t>
      </w:r>
      <w:r w:rsidR="00D21757" w:rsidRPr="00AB2172">
        <w:t>) is vastgesteld.</w:t>
      </w:r>
      <w:r w:rsidR="00547AB4" w:rsidRPr="00AB2172">
        <w:t xml:space="preserve"> </w:t>
      </w:r>
      <w:r w:rsidR="00422E67" w:rsidRPr="00AB2172">
        <w:t xml:space="preserve">Met het attribuut </w:t>
      </w:r>
      <w:r w:rsidR="00422E67" w:rsidRPr="00AB2172">
        <w:rPr>
          <w:i/>
          <w:iCs/>
        </w:rPr>
        <w:t>gerelateerdeActiviteit</w:t>
      </w:r>
      <w:r w:rsidR="00422E67" w:rsidRPr="00AB2172">
        <w:t xml:space="preserve"> kan van een specifieke activiteit die door een bevoegd gezag is gecreëerd, worden verwezen naar een </w:t>
      </w:r>
      <w:r w:rsidR="00215C1E" w:rsidRPr="00AB2172">
        <w:t xml:space="preserve">gerelateerde </w:t>
      </w:r>
      <w:r w:rsidR="00422E67" w:rsidRPr="00AB2172">
        <w:t xml:space="preserve">activiteit die al bestaat in de functionele structuur die in de Stelselcatalogus aanwezig is en daar een identificatie heeft. Het is ook mogelijk om te verwijzen naar een </w:t>
      </w:r>
      <w:r w:rsidR="00CB1F82" w:rsidRPr="00AB2172">
        <w:t xml:space="preserve">gerelateerde activiteit die nog niet in de functionele structuur voorkomt. </w:t>
      </w:r>
      <w:r w:rsidR="009C689A" w:rsidRPr="00AB2172">
        <w:t>In dat geval</w:t>
      </w:r>
      <w:r w:rsidR="00D26C3F" w:rsidRPr="00AB2172">
        <w:t xml:space="preserve"> moet de activiteit waarnaar </w:t>
      </w:r>
      <w:r w:rsidR="008E72F7" w:rsidRPr="00AB2172">
        <w:t xml:space="preserve">verwezen </w:t>
      </w:r>
      <w:r w:rsidR="00D26C3F" w:rsidRPr="00AB2172">
        <w:t xml:space="preserve">wordt al wel zijn geannoteerd </w:t>
      </w:r>
      <w:r w:rsidR="008E72F7" w:rsidRPr="00AB2172">
        <w:t xml:space="preserve">met het IMOW-object </w:t>
      </w:r>
      <w:r w:rsidR="008E7F73" w:rsidRPr="00AB2172">
        <w:t>Activiteit</w:t>
      </w:r>
      <w:r w:rsidR="00D26C3F" w:rsidRPr="00AB2172">
        <w:t xml:space="preserve"> </w:t>
      </w:r>
      <w:r w:rsidR="008E72F7" w:rsidRPr="00AB2172">
        <w:t xml:space="preserve">in </w:t>
      </w:r>
      <w:r w:rsidR="006A7D30" w:rsidRPr="00AB2172">
        <w:t xml:space="preserve">(de geconsolideerde regeling van) </w:t>
      </w:r>
      <w:r w:rsidR="00D26C3F" w:rsidRPr="00AB2172">
        <w:t>het omgevingsdocument dat word</w:t>
      </w:r>
      <w:r w:rsidR="00F71C01" w:rsidRPr="00AB2172">
        <w:t>t</w:t>
      </w:r>
      <w:r w:rsidR="00D26C3F" w:rsidRPr="00AB2172">
        <w:t xml:space="preserve"> aangeboden</w:t>
      </w:r>
      <w:r w:rsidR="00D26C3F" w:rsidRPr="00AB2172">
        <w:rPr>
          <w:rStyle w:val="Eindnootmarkering"/>
        </w:rPr>
        <w:endnoteReference w:id="21"/>
      </w:r>
      <w:r w:rsidR="00D26C3F" w:rsidRPr="00AB2172">
        <w:t>.</w:t>
      </w:r>
    </w:p>
    <w:p w14:paraId="53200516" w14:textId="77777777" w:rsidR="00981407" w:rsidRPr="00AB2172" w:rsidRDefault="00981407" w:rsidP="001E5DB3"/>
    <w:p w14:paraId="10F8855E" w14:textId="01707AB4" w:rsidR="00BE54A8" w:rsidRPr="00AB2172" w:rsidRDefault="00311284" w:rsidP="001E5DB3">
      <w:r w:rsidRPr="00AB2172">
        <w:t xml:space="preserve">Met het </w:t>
      </w:r>
      <w:r w:rsidR="00B96A45" w:rsidRPr="00AB2172">
        <w:t xml:space="preserve">object </w:t>
      </w:r>
      <w:r w:rsidR="001973B1" w:rsidRPr="00AB2172">
        <w:t>ActiviteitLocatieaanduiding</w:t>
      </w:r>
      <w:r w:rsidR="00B96A45" w:rsidRPr="00AB2172">
        <w:t xml:space="preserve"> </w:t>
      </w:r>
      <w:r w:rsidR="002B440E" w:rsidRPr="00AB2172">
        <w:t>worden</w:t>
      </w:r>
      <w:r w:rsidR="00B96A45" w:rsidRPr="00AB2172">
        <w:t xml:space="preserve"> </w:t>
      </w:r>
      <w:r w:rsidR="0024314C" w:rsidRPr="00AB2172">
        <w:t xml:space="preserve">extra gegevens </w:t>
      </w:r>
      <w:r w:rsidR="002B440E" w:rsidRPr="00AB2172">
        <w:t xml:space="preserve">toegevoegd aan de relatie van </w:t>
      </w:r>
      <w:r w:rsidR="00A32989" w:rsidRPr="00AB2172">
        <w:t>Regel voor iedereen, een van de typen Juridische regel,</w:t>
      </w:r>
      <w:r w:rsidR="00EF0D8C" w:rsidRPr="00AB2172">
        <w:t xml:space="preserve"> </w:t>
      </w:r>
      <w:r w:rsidR="00206957" w:rsidRPr="00AB2172">
        <w:t>met Activiteit</w:t>
      </w:r>
      <w:r w:rsidR="007F3D1F" w:rsidRPr="00AB2172">
        <w:t xml:space="preserve"> </w:t>
      </w:r>
      <w:r w:rsidR="00365094" w:rsidRPr="00AB2172">
        <w:t xml:space="preserve">en indirect ook met Locatie. Omdat dit object </w:t>
      </w:r>
      <w:r w:rsidR="007F3D1F" w:rsidRPr="00AB2172">
        <w:t>zeer sterk aan Activiteit gelieerd</w:t>
      </w:r>
      <w:r w:rsidR="00A53DB7" w:rsidRPr="00AB2172">
        <w:t xml:space="preserve"> is en zonder Activiteit geen betekenis heeft, wordt het hier samen </w:t>
      </w:r>
      <w:r w:rsidR="00B53CBD" w:rsidRPr="00AB2172">
        <w:t>met Activiteit besproken en niet in een afzonderlijke subparagraaf.</w:t>
      </w:r>
      <w:r w:rsidR="003235A0" w:rsidRPr="00AB2172">
        <w:t xml:space="preserve"> </w:t>
      </w:r>
      <w:r w:rsidR="008A6C21" w:rsidRPr="00AB2172">
        <w:t xml:space="preserve">Het </w:t>
      </w:r>
      <w:r w:rsidR="009B3399" w:rsidRPr="00AB2172">
        <w:t xml:space="preserve">object </w:t>
      </w:r>
      <w:r w:rsidR="001973B1" w:rsidRPr="00AB2172">
        <w:t>ActiviteitLocatieaanduiding</w:t>
      </w:r>
      <w:r w:rsidR="009B3399" w:rsidRPr="00AB2172">
        <w:t xml:space="preserve"> maakt het mogelijk om </w:t>
      </w:r>
      <w:r w:rsidR="007E7F16" w:rsidRPr="00AB2172">
        <w:t>‘</w:t>
      </w:r>
      <w:r w:rsidR="009B3399" w:rsidRPr="00AB2172">
        <w:t>instanties</w:t>
      </w:r>
      <w:r w:rsidR="007E7F16" w:rsidRPr="00AB2172">
        <w:t>’</w:t>
      </w:r>
      <w:r w:rsidR="009B3399" w:rsidRPr="00AB2172">
        <w:t xml:space="preserve"> te maken van een </w:t>
      </w:r>
      <w:r w:rsidR="00E54928" w:rsidRPr="00AB2172">
        <w:t>A</w:t>
      </w:r>
      <w:r w:rsidR="009B3399" w:rsidRPr="00AB2172">
        <w:t>ctiviteit</w:t>
      </w:r>
      <w:r w:rsidR="00F679A2" w:rsidRPr="00AB2172">
        <w:t xml:space="preserve"> </w:t>
      </w:r>
      <w:r w:rsidR="001F10D3" w:rsidRPr="00AB2172">
        <w:t xml:space="preserve">gecombineerd met </w:t>
      </w:r>
      <w:r w:rsidR="00F9475D" w:rsidRPr="00AB2172">
        <w:t xml:space="preserve">de </w:t>
      </w:r>
      <w:r w:rsidR="002652BF" w:rsidRPr="00AB2172">
        <w:t>kwalificatie</w:t>
      </w:r>
      <w:r w:rsidR="00BD5820" w:rsidRPr="00AB2172">
        <w:t xml:space="preserve"> én </w:t>
      </w:r>
      <w:r w:rsidR="00F9475D" w:rsidRPr="00AB2172">
        <w:t xml:space="preserve">de </w:t>
      </w:r>
      <w:r w:rsidR="00BD5820" w:rsidRPr="00AB2172">
        <w:t>Locatie</w:t>
      </w:r>
      <w:r w:rsidR="00F9475D" w:rsidRPr="00AB2172">
        <w:t xml:space="preserve"> van die </w:t>
      </w:r>
      <w:r w:rsidR="00E54928" w:rsidRPr="00AB2172">
        <w:t>A</w:t>
      </w:r>
      <w:r w:rsidR="00F9475D" w:rsidRPr="00AB2172">
        <w:t>ctiviteit</w:t>
      </w:r>
      <w:r w:rsidR="00D36274" w:rsidRPr="00AB2172">
        <w:t>.</w:t>
      </w:r>
      <w:r w:rsidR="00761206" w:rsidRPr="00AB2172">
        <w:t xml:space="preserve"> </w:t>
      </w:r>
      <w:r w:rsidR="00D36274" w:rsidRPr="00AB2172">
        <w:t>D</w:t>
      </w:r>
      <w:r w:rsidR="00761206" w:rsidRPr="00AB2172">
        <w:t xml:space="preserve">aardoor </w:t>
      </w:r>
      <w:r w:rsidR="00D36274" w:rsidRPr="00AB2172">
        <w:t xml:space="preserve">is </w:t>
      </w:r>
      <w:r w:rsidR="00761206" w:rsidRPr="00AB2172">
        <w:t xml:space="preserve">het mogelijk om </w:t>
      </w:r>
      <w:r w:rsidR="00DA713C" w:rsidRPr="00AB2172">
        <w:t xml:space="preserve">bijvoorbeeld </w:t>
      </w:r>
      <w:r w:rsidR="00761206" w:rsidRPr="00AB2172">
        <w:t xml:space="preserve">alle Juridische regels en alle Locaties te tonen waar </w:t>
      </w:r>
      <w:r w:rsidR="00AB47E2" w:rsidRPr="00AB2172">
        <w:t>voor een bepaalde activiteit een vergunningplicht geldt</w:t>
      </w:r>
      <w:r w:rsidR="00320C42" w:rsidRPr="00AB2172">
        <w:t>, of waar die activiteit verboden is.</w:t>
      </w:r>
      <w:r w:rsidR="001B6233" w:rsidRPr="00AB2172">
        <w:t xml:space="preserve"> In het navolgende worden de attributen van </w:t>
      </w:r>
      <w:r w:rsidR="006A2EDA" w:rsidRPr="00AB2172">
        <w:t xml:space="preserve">het object </w:t>
      </w:r>
      <w:r w:rsidR="001973B1" w:rsidRPr="00AB2172">
        <w:t>ActiviteitLocatieaanduiding</w:t>
      </w:r>
      <w:r w:rsidR="001B6233" w:rsidRPr="00AB2172">
        <w:t xml:space="preserve"> toegelicht.</w:t>
      </w:r>
    </w:p>
    <w:p w14:paraId="04D64BA7" w14:textId="18F65B6F" w:rsidR="008B1E77" w:rsidRPr="00AB2172" w:rsidRDefault="008B1E77" w:rsidP="00CC4E86">
      <w:pPr>
        <w:pStyle w:val="Opsommingtekens1"/>
      </w:pPr>
      <w:r w:rsidRPr="00AB2172">
        <w:rPr>
          <w:i/>
          <w:iCs/>
        </w:rPr>
        <w:t>identificatie</w:t>
      </w:r>
      <w:r w:rsidRPr="00AB2172">
        <w:t xml:space="preserve">: </w:t>
      </w:r>
      <w:r w:rsidR="006671E3" w:rsidRPr="00AB2172">
        <w:t xml:space="preserve">iedere </w:t>
      </w:r>
      <w:r w:rsidR="001973B1" w:rsidRPr="00AB2172">
        <w:t>ActiviteitLocatieaanduiding</w:t>
      </w:r>
      <w:r w:rsidR="00C14F34" w:rsidRPr="00AB2172">
        <w:t xml:space="preserve"> heeft een identificatie. </w:t>
      </w:r>
      <w:r w:rsidR="004465E5" w:rsidRPr="00AB2172">
        <w:t xml:space="preserve">Let op: ook </w:t>
      </w:r>
      <w:r w:rsidR="00D0500C" w:rsidRPr="00AB2172">
        <w:t xml:space="preserve">Activiteit </w:t>
      </w:r>
      <w:r w:rsidR="008C06D9" w:rsidRPr="00AB2172">
        <w:t xml:space="preserve">zelf </w:t>
      </w:r>
      <w:r w:rsidR="00D0500C" w:rsidRPr="00AB2172">
        <w:t xml:space="preserve">heeft </w:t>
      </w:r>
      <w:r w:rsidR="004465E5" w:rsidRPr="00AB2172">
        <w:t>een identificatie</w:t>
      </w:r>
      <w:r w:rsidR="00D0500C" w:rsidRPr="00AB2172">
        <w:t>.</w:t>
      </w:r>
    </w:p>
    <w:p w14:paraId="596AB7F1" w14:textId="67C92536" w:rsidR="00CC4E86" w:rsidRPr="00AB2172" w:rsidRDefault="009A51CC" w:rsidP="00CC4E86">
      <w:pPr>
        <w:pStyle w:val="Opsommingtekens1"/>
      </w:pPr>
      <w:r w:rsidRPr="00AB2172">
        <w:rPr>
          <w:i/>
          <w:iCs/>
        </w:rPr>
        <w:t>activiteitregelkwalificatie</w:t>
      </w:r>
      <w:r w:rsidRPr="00AB2172">
        <w:t>: a</w:t>
      </w:r>
      <w:r w:rsidR="00CC4E86" w:rsidRPr="00AB2172">
        <w:t xml:space="preserve">ls de Juridische regel over een activiteit gaat en met het IMOW-object Activiteit wordt geannoteerd, </w:t>
      </w:r>
      <w:r w:rsidR="00744DC8" w:rsidRPr="00AB2172">
        <w:t xml:space="preserve">worden </w:t>
      </w:r>
      <w:r w:rsidR="00CC4E86" w:rsidRPr="00AB2172">
        <w:t>regel</w:t>
      </w:r>
      <w:r w:rsidR="00744DC8" w:rsidRPr="00AB2172">
        <w:t>, activiteit en Locatie</w:t>
      </w:r>
      <w:r w:rsidR="00CC4E86" w:rsidRPr="00AB2172">
        <w:t xml:space="preserve"> met </w:t>
      </w:r>
      <w:r w:rsidRPr="00AB2172">
        <w:t>di</w:t>
      </w:r>
      <w:r w:rsidR="00CC4E86" w:rsidRPr="00AB2172">
        <w:t xml:space="preserve">t attribuut nog verder gespecificeerd. </w:t>
      </w:r>
      <w:r w:rsidR="00B46F8E" w:rsidRPr="00AB2172">
        <w:t xml:space="preserve">Hiervoor wordt gebruik gemaakt van </w:t>
      </w:r>
      <w:r w:rsidR="00CC4E86" w:rsidRPr="00AB2172">
        <w:t xml:space="preserve">de waardelijst </w:t>
      </w:r>
      <w:r w:rsidR="00CC4E86" w:rsidRPr="00AB2172">
        <w:lastRenderedPageBreak/>
        <w:t>'Activiteitregel</w:t>
      </w:r>
      <w:r w:rsidR="002A7FC5" w:rsidRPr="00AB2172">
        <w:t>kwalificatie</w:t>
      </w:r>
      <w:r w:rsidR="00CC4E86" w:rsidRPr="00AB2172">
        <w:t xml:space="preserve">'. Voorbeelden van waarden van deze waardelijst zijn verbod, gebod en vergunningplicht. Deze waardelijst kent een beperkt aantal waarden, die allen zijn gericht op een zinvolle, snelle selectie in het Omgevingsloket. </w:t>
      </w:r>
      <w:r w:rsidR="000635B9" w:rsidRPr="00AB2172">
        <w:t xml:space="preserve">Wanneer de andere waarden van die waardelijst niet van toepassing zijn, wordt de waarde ‘anders geduid’ gebruikt. </w:t>
      </w:r>
      <w:r w:rsidR="002C7372" w:rsidRPr="00AB2172">
        <w:t xml:space="preserve">Deze waarde kan ook worden gebruikt </w:t>
      </w:r>
      <w:r w:rsidR="0054339A" w:rsidRPr="00AB2172">
        <w:t xml:space="preserve">wanneer de kwalificatie meer genuanceerd is. Een voorbeeld daarvan is dat voor een activiteit </w:t>
      </w:r>
      <w:r w:rsidR="00F506A9" w:rsidRPr="00AB2172">
        <w:t xml:space="preserve">afhankelijk van </w:t>
      </w:r>
      <w:r w:rsidR="00857660" w:rsidRPr="00AB2172">
        <w:t xml:space="preserve">condities die in </w:t>
      </w:r>
      <w:r w:rsidR="00F506A9" w:rsidRPr="00AB2172">
        <w:t xml:space="preserve">de </w:t>
      </w:r>
      <w:r w:rsidR="00857660" w:rsidRPr="00AB2172">
        <w:t xml:space="preserve">Juridische regel zijn vermeld </w:t>
      </w:r>
      <w:r w:rsidR="0054339A" w:rsidRPr="00AB2172">
        <w:t xml:space="preserve">een meldingsplicht </w:t>
      </w:r>
      <w:r w:rsidR="00F506A9" w:rsidRPr="00AB2172">
        <w:t xml:space="preserve">of juist een vergunningplicht </w:t>
      </w:r>
      <w:r w:rsidR="0054339A" w:rsidRPr="00AB2172">
        <w:t>geldt</w:t>
      </w:r>
      <w:r w:rsidR="00F506A9" w:rsidRPr="00AB2172">
        <w:t>.</w:t>
      </w:r>
      <w:r w:rsidR="00356745" w:rsidRPr="00AB2172">
        <w:t xml:space="preserve"> In de waardelijst </w:t>
      </w:r>
      <w:r w:rsidR="00B91E37" w:rsidRPr="00AB2172">
        <w:t xml:space="preserve">'Activiteitregelkwalificatie' </w:t>
      </w:r>
      <w:r w:rsidR="00356745" w:rsidRPr="00AB2172">
        <w:t>zijn alle waarden</w:t>
      </w:r>
      <w:r w:rsidR="0054339A" w:rsidRPr="00AB2172">
        <w:t xml:space="preserve"> </w:t>
      </w:r>
      <w:r w:rsidR="00B91E37" w:rsidRPr="00AB2172">
        <w:t>voorzien van een definitie die uitlegt wat er mee bedoeld wordt</w:t>
      </w:r>
      <w:r w:rsidR="00E6390A" w:rsidRPr="00AB2172">
        <w:t xml:space="preserve"> en voor welke gevallen zo’n waarde is bedoeld. </w:t>
      </w:r>
      <w:r w:rsidR="007B6823" w:rsidRPr="00AB2172">
        <w:t xml:space="preserve">Iedere </w:t>
      </w:r>
      <w:r w:rsidR="009F3F08" w:rsidRPr="00AB2172">
        <w:t xml:space="preserve">Juridische </w:t>
      </w:r>
      <w:r w:rsidR="00CC4E86" w:rsidRPr="00AB2172">
        <w:t>regel</w:t>
      </w:r>
      <w:r w:rsidR="009F3F08" w:rsidRPr="00AB2172">
        <w:t xml:space="preserve"> van het type Regel voor iedereen</w:t>
      </w:r>
      <w:r w:rsidR="00F143E4" w:rsidRPr="00AB2172">
        <w:t xml:space="preserve"> die is geannoteerd met het IMOW-object Activiteit</w:t>
      </w:r>
      <w:r w:rsidR="00EF580E" w:rsidRPr="00AB2172">
        <w:t xml:space="preserve"> </w:t>
      </w:r>
      <w:r w:rsidR="00F143E4" w:rsidRPr="00AB2172">
        <w:t xml:space="preserve">krijgt </w:t>
      </w:r>
      <w:r w:rsidR="00EF580E" w:rsidRPr="00AB2172">
        <w:t>dus een kwalificatie</w:t>
      </w:r>
      <w:r w:rsidR="00CC4E86" w:rsidRPr="00AB2172">
        <w:t>.</w:t>
      </w:r>
      <w:r w:rsidR="00F77243" w:rsidRPr="00AB2172">
        <w:t xml:space="preserve"> De waarde ‘anders geduid’ geeft </w:t>
      </w:r>
      <w:r w:rsidR="00FA0D43" w:rsidRPr="00AB2172">
        <w:t xml:space="preserve">geen aanvullende </w:t>
      </w:r>
      <w:r w:rsidR="00F77243" w:rsidRPr="00AB2172">
        <w:t>informatie</w:t>
      </w:r>
      <w:r w:rsidR="00FA0D43" w:rsidRPr="00AB2172">
        <w:t xml:space="preserve"> </w:t>
      </w:r>
      <w:r w:rsidR="00A52D1B" w:rsidRPr="00AB2172">
        <w:t xml:space="preserve">maar zorgt er wel voor dat </w:t>
      </w:r>
      <w:r w:rsidR="004876A5" w:rsidRPr="00AB2172">
        <w:rPr>
          <w:i/>
          <w:iCs/>
        </w:rPr>
        <w:t>activiteitregelkwalificatie</w:t>
      </w:r>
      <w:r w:rsidR="004876A5" w:rsidRPr="00AB2172">
        <w:t xml:space="preserve"> altijd toegepast kan worden.</w:t>
      </w:r>
    </w:p>
    <w:p w14:paraId="6A24862E" w14:textId="6A93ED5C" w:rsidR="00AD21D1" w:rsidRPr="00AB2172" w:rsidRDefault="00AD21D1" w:rsidP="00CC4E86">
      <w:pPr>
        <w:pStyle w:val="Opsommingtekens1"/>
      </w:pPr>
      <w:r w:rsidRPr="00AB2172">
        <w:rPr>
          <w:i/>
          <w:iCs/>
        </w:rPr>
        <w:t>specifiekeSymbolisatie</w:t>
      </w:r>
      <w:r w:rsidRPr="00AB2172">
        <w:t>:</w:t>
      </w:r>
      <w:r w:rsidR="006C0128" w:rsidRPr="00AB2172">
        <w:t xml:space="preserve"> het attribuut waarmee wordt aangegeven dat </w:t>
      </w:r>
      <w:r w:rsidR="006D7D7B" w:rsidRPr="00AB2172">
        <w:t xml:space="preserve">deze </w:t>
      </w:r>
      <w:r w:rsidR="001973B1" w:rsidRPr="00AB2172">
        <w:t>ActiviteitLocatieaanduiding</w:t>
      </w:r>
      <w:r w:rsidR="006D7D7B" w:rsidRPr="00AB2172">
        <w:t xml:space="preserve"> moet worden </w:t>
      </w:r>
      <w:r w:rsidR="004E2A8F" w:rsidRPr="00AB2172">
        <w:t>weergegeven</w:t>
      </w:r>
      <w:r w:rsidR="006D7D7B" w:rsidRPr="00AB2172">
        <w:t xml:space="preserve"> met een </w:t>
      </w:r>
      <w:r w:rsidR="00B37A31" w:rsidRPr="00AB2172">
        <w:t>specifieke, door het bevoegd gezag gekozen</w:t>
      </w:r>
      <w:r w:rsidR="006D7D7B" w:rsidRPr="00AB2172">
        <w:t xml:space="preserve"> </w:t>
      </w:r>
      <w:r w:rsidR="00F52D4A" w:rsidRPr="00AB2172">
        <w:t>symbolisatie</w:t>
      </w:r>
      <w:r w:rsidR="00B37A31" w:rsidRPr="00AB2172">
        <w:t xml:space="preserve"> in plaats van met de </w:t>
      </w:r>
      <w:r w:rsidR="00F52D4A" w:rsidRPr="00AB2172">
        <w:t>symbolisatie</w:t>
      </w:r>
      <w:r w:rsidR="003460E7" w:rsidRPr="00AB2172">
        <w:t xml:space="preserve"> </w:t>
      </w:r>
      <w:r w:rsidR="00BC6420" w:rsidRPr="00AB2172">
        <w:t xml:space="preserve">die hoort bij de </w:t>
      </w:r>
      <w:r w:rsidR="00B37A31" w:rsidRPr="00AB2172">
        <w:t>standaard</w:t>
      </w:r>
      <w:r w:rsidR="00BC6420" w:rsidRPr="00AB2172">
        <w:t>weergave</w:t>
      </w:r>
      <w:r w:rsidR="00640CE6" w:rsidRPr="00AB2172">
        <w:t xml:space="preserve">. </w:t>
      </w:r>
      <w:r w:rsidR="003460E7" w:rsidRPr="00AB2172">
        <w:t xml:space="preserve">Voor de specifieke symbolisatie kiest het bevoegd gezag </w:t>
      </w:r>
      <w:r w:rsidR="006177A7" w:rsidRPr="00AB2172">
        <w:t>uit de symbol</w:t>
      </w:r>
      <w:r w:rsidR="009042D0">
        <w:t>en</w:t>
      </w:r>
      <w:r w:rsidR="006177A7" w:rsidRPr="00AB2172">
        <w:t xml:space="preserve">bibliotheek de </w:t>
      </w:r>
      <w:r w:rsidR="00640CE6" w:rsidRPr="00AB2172">
        <w:t xml:space="preserve">symboolcode </w:t>
      </w:r>
      <w:r w:rsidR="00DA579C" w:rsidRPr="00AB2172">
        <w:t xml:space="preserve">die hoort bij de symbolisatie </w:t>
      </w:r>
      <w:r w:rsidR="0065508E" w:rsidRPr="00AB2172">
        <w:t xml:space="preserve">die </w:t>
      </w:r>
      <w:r w:rsidR="007B2ABB" w:rsidRPr="00AB2172">
        <w:t xml:space="preserve">overeenkomt met de wijze waarop het bevoegd gezag het object wil </w:t>
      </w:r>
      <w:r w:rsidR="00AD33A7" w:rsidRPr="00AB2172">
        <w:t>weergeven</w:t>
      </w:r>
      <w:r w:rsidR="007B2ABB" w:rsidRPr="00AB2172">
        <w:t>.</w:t>
      </w:r>
      <w:r w:rsidR="003E6F42" w:rsidRPr="00AB2172">
        <w:t xml:space="preserve"> In het geval van </w:t>
      </w:r>
      <w:r w:rsidR="00DD68CA" w:rsidRPr="00AB2172">
        <w:t xml:space="preserve">Activiteit en ActiviteitLocatieaanduiding is het </w:t>
      </w:r>
      <w:r w:rsidR="00440EBF" w:rsidRPr="00AB2172">
        <w:t xml:space="preserve">met de specifieke symbolisatie </w:t>
      </w:r>
      <w:r w:rsidR="00FA0BEC" w:rsidRPr="00AB2172">
        <w:t xml:space="preserve">bijvoorbeeld mogelijk om de activiteiten ‘het exploiteren van een discotheek’ en ‘het exploiteren van daghoreca’ ieder op een eigen manier weer te geven in plaats van met de standaardweergave die hoort bij de Activiteitengroep ‘exploitatieactiviteit horeca’. Ook is het </w:t>
      </w:r>
      <w:r w:rsidR="00CA62A2" w:rsidRPr="00AB2172">
        <w:t xml:space="preserve">met de specifieke symbolisatie </w:t>
      </w:r>
      <w:r w:rsidR="00647BE1" w:rsidRPr="00AB2172">
        <w:t xml:space="preserve">mogelijk om </w:t>
      </w:r>
      <w:r w:rsidR="00BF00D2" w:rsidRPr="00AB2172">
        <w:t>de symbolisatie af te stemmen op</w:t>
      </w:r>
      <w:r w:rsidR="005276EA" w:rsidRPr="00AB2172">
        <w:t xml:space="preserve"> de</w:t>
      </w:r>
      <w:r w:rsidR="00D84F5D" w:rsidRPr="00AB2172">
        <w:t xml:space="preserve"> ‘instantie’ van de activiteit, oftewel </w:t>
      </w:r>
      <w:r w:rsidR="00BF00D2" w:rsidRPr="00AB2172">
        <w:t xml:space="preserve">de </w:t>
      </w:r>
      <w:r w:rsidR="002925D0" w:rsidRPr="00AB2172">
        <w:t xml:space="preserve">activiteitregelkwalificatie. </w:t>
      </w:r>
      <w:r w:rsidR="00E45ADF" w:rsidRPr="00AB2172">
        <w:t>D</w:t>
      </w:r>
      <w:r w:rsidR="00647BE1" w:rsidRPr="00AB2172">
        <w:t xml:space="preserve">e Locaties waar </w:t>
      </w:r>
      <w:r w:rsidR="00D62414" w:rsidRPr="00AB2172">
        <w:t xml:space="preserve">voor een bepaalde activiteit </w:t>
      </w:r>
      <w:r w:rsidR="002925D0" w:rsidRPr="00AB2172">
        <w:t>een vergunningplicht geldt worden dan bijvoorbeeld in een rode kleur weergegeven en de locaties waar die activiteit zonder vergunning of melding is toegestaan worden in een groene kleur weergegeven.</w:t>
      </w:r>
      <w:r w:rsidR="005276EA" w:rsidRPr="00AB2172">
        <w:t xml:space="preserve"> Wanneer het attribuut specifiekeSymbolisatie is toegevoegd, is dat het attribuut dat voor de weergave zorgt. Het gaat dan dus boven de weergave-werking van het attribuut </w:t>
      </w:r>
      <w:r w:rsidR="005276EA" w:rsidRPr="008A3596">
        <w:rPr>
          <w:i/>
          <w:iCs/>
        </w:rPr>
        <w:t>groep</w:t>
      </w:r>
      <w:r w:rsidR="005276EA" w:rsidRPr="00AB2172">
        <w:t xml:space="preserve">. </w:t>
      </w:r>
      <w:r w:rsidR="00982AE9">
        <w:br/>
      </w:r>
      <w:r w:rsidR="00982AE9" w:rsidRPr="008A3596">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82AE9" w:rsidRPr="008A3596">
        <w:rPr>
          <w:i/>
          <w:iCs/>
        </w:rPr>
        <w:t>specifiekeSymbolisatie</w:t>
      </w:r>
      <w:r w:rsidR="00982AE9" w:rsidRPr="008A3596">
        <w:t xml:space="preserve"> maar van het objecttype SymbolisatieItem. Zie hiervoor paragraaf </w:t>
      </w:r>
      <w:r w:rsidR="00982AE9" w:rsidRPr="004C1E72">
        <w:rPr>
          <w:rStyle w:val="Verwijzing"/>
        </w:rPr>
        <w:fldChar w:fldCharType="begin"/>
      </w:r>
      <w:r w:rsidR="00982AE9" w:rsidRPr="004C1E72">
        <w:rPr>
          <w:rStyle w:val="Verwijzing"/>
        </w:rPr>
        <w:instrText xml:space="preserve"> REF _Ref_848aa3a4c277b00b729a862026d8a73e_1 </w:instrText>
      </w:r>
      <w:r w:rsidR="00A042C3" w:rsidRPr="004C1E72">
        <w:rPr>
          <w:rStyle w:val="Verwijzing"/>
        </w:rPr>
        <w:instrText>\n \h</w:instrText>
      </w:r>
      <w:r w:rsidR="00982AE9" w:rsidRPr="004C1E72">
        <w:rPr>
          <w:rStyle w:val="Verwijzing"/>
        </w:rPr>
        <w:instrText xml:space="preserve"> </w:instrText>
      </w:r>
      <w:r w:rsidR="00982AE9" w:rsidRPr="004C1E72">
        <w:rPr>
          <w:rStyle w:val="Verwijzing"/>
        </w:rPr>
      </w:r>
      <w:r w:rsidR="00982AE9" w:rsidRPr="004C1E72">
        <w:rPr>
          <w:rStyle w:val="Verwijzing"/>
        </w:rPr>
        <w:fldChar w:fldCharType="separate"/>
      </w:r>
      <w:r w:rsidR="006F52F5" w:rsidRPr="004C1E72">
        <w:rPr>
          <w:rStyle w:val="Verwijzing"/>
        </w:rPr>
        <w:t>6.4.12</w:t>
      </w:r>
      <w:r w:rsidR="00982AE9" w:rsidRPr="004C1E72">
        <w:rPr>
          <w:rStyle w:val="Verwijzing"/>
        </w:rPr>
        <w:fldChar w:fldCharType="end"/>
      </w:r>
      <w:r w:rsidR="00982AE9" w:rsidRPr="008A3596">
        <w:t>.</w:t>
      </w:r>
    </w:p>
    <w:p w14:paraId="4D4C048A" w14:textId="6A184F8E" w:rsidR="00163598" w:rsidRPr="00AB2172" w:rsidRDefault="00163598" w:rsidP="002E4ADA">
      <w:pPr>
        <w:pStyle w:val="Opsommingtekens1"/>
      </w:pPr>
      <w:r w:rsidRPr="00AB2172">
        <w:rPr>
          <w:i/>
          <w:iCs/>
        </w:rPr>
        <w:t>locatieaanduiding</w:t>
      </w:r>
      <w:r w:rsidRPr="00AB2172">
        <w:t xml:space="preserve">: het attribuut dat de verwijzing bevat naar de identificatie van de specifieke Locatie(s) die bij deze </w:t>
      </w:r>
      <w:r w:rsidR="001973B1" w:rsidRPr="00AB2172">
        <w:t>ActiviteitLocatieaanduiding</w:t>
      </w:r>
      <w:r w:rsidR="00AB13C4" w:rsidRPr="00AB2172">
        <w:t xml:space="preserve"> en dus bij deze </w:t>
      </w:r>
      <w:r w:rsidRPr="00AB2172">
        <w:t xml:space="preserve">Activiteit horen én aangeeft wat de betekenis van die Locatie(s) is voor het object waar het bij hoort; in dit geval voor Activiteit. Dit attribuut legt dus vast dat deze Locatie de locatie is waar de </w:t>
      </w:r>
      <w:r w:rsidR="001D70A7" w:rsidRPr="00AB2172">
        <w:t xml:space="preserve">specifieke </w:t>
      </w:r>
      <w:r w:rsidR="00F660B3" w:rsidRPr="00AB2172">
        <w:t>Activiteit-</w:t>
      </w:r>
      <w:r w:rsidR="001973B1" w:rsidRPr="00AB2172">
        <w:t>ActiviteitLocatieaanduiding</w:t>
      </w:r>
      <w:r w:rsidR="00F660B3" w:rsidRPr="00AB2172">
        <w:t>-combinatie</w:t>
      </w:r>
      <w:r w:rsidR="001D70A7" w:rsidRPr="00AB2172">
        <w:t xml:space="preserve"> </w:t>
      </w:r>
      <w:r w:rsidRPr="00AB2172">
        <w:t>van toepassing is.</w:t>
      </w:r>
    </w:p>
    <w:p w14:paraId="2CCE28AA" w14:textId="0DAF7566" w:rsidR="00136778" w:rsidRPr="00AB2172" w:rsidRDefault="00136778"/>
    <w:p w14:paraId="5B3E9324" w14:textId="77777777" w:rsidR="00FF1729" w:rsidRDefault="00FF1729" w:rsidP="00FF1729">
      <w:r w:rsidRPr="00EB454B">
        <w:t xml:space="preserve">De eerste keer dat een specifieke activiteit (bij voorbeeld het exploiteren van een horeca-inrichting) in een </w:t>
      </w:r>
      <w:r>
        <w:t xml:space="preserve">omgevingsdocument </w:t>
      </w:r>
      <w:r w:rsidRPr="00EB454B">
        <w:t xml:space="preserve">in een Juridische regel voorkomt, wordt deze met </w:t>
      </w:r>
      <w:r>
        <w:t xml:space="preserve">de IMOW-objecten </w:t>
      </w:r>
      <w:r w:rsidRPr="00EB454B">
        <w:t>Activiteit</w:t>
      </w:r>
      <w:r>
        <w:t xml:space="preserve"> en ActiviteitLocatieaanduiding geannoteerd, waardoor wordt verwezen naar de Locatie die bij dit voorkomen van de Activiteit hoort.</w:t>
      </w:r>
      <w:r w:rsidRPr="006256F8">
        <w:t xml:space="preserve"> </w:t>
      </w:r>
      <w:r>
        <w:t xml:space="preserve">In een volgende Juridische regel over diezelfde </w:t>
      </w:r>
      <w:r w:rsidRPr="006256F8">
        <w:t>activiteit</w:t>
      </w:r>
      <w:r>
        <w:t xml:space="preserve"> wordt verwezen</w:t>
      </w:r>
      <w:r w:rsidDel="001557E3">
        <w:t xml:space="preserve"> naar </w:t>
      </w:r>
      <w:r>
        <w:t xml:space="preserve">het </w:t>
      </w:r>
      <w:r w:rsidDel="001557E3">
        <w:t>al bestaande Activiteit-</w:t>
      </w:r>
      <w:r>
        <w:t xml:space="preserve">object </w:t>
      </w:r>
      <w:r w:rsidRPr="009E1F89">
        <w:t>en naar een bij die Juridische regel horend ActiviteitLocatieaanduiding-object</w:t>
      </w:r>
      <w:r>
        <w:t xml:space="preserve">. Op deze manier is van iedere afzonderlijke Juridische regel over die activiteit te zien welke combinatie van Locatie </w:t>
      </w:r>
      <w:r w:rsidRPr="006729B1">
        <w:t xml:space="preserve">en activiteitregelkwalificatie </w:t>
      </w:r>
      <w:r>
        <w:t xml:space="preserve">er bij </w:t>
      </w:r>
      <w:r w:rsidRPr="003C139D">
        <w:t xml:space="preserve">de Juridische regel </w:t>
      </w:r>
      <w:r>
        <w:t>hoort. Een Activiteit heeft dus altijd met 1 of meer Juridische regels een relatie.</w:t>
      </w:r>
    </w:p>
    <w:p w14:paraId="4EFD349D" w14:textId="3898C485" w:rsidR="00EB454B" w:rsidRDefault="00EB454B" w:rsidP="00E33EDD"/>
    <w:p w14:paraId="18C1320D" w14:textId="46A9EB79" w:rsidR="00B4466C" w:rsidRDefault="00B4466C" w:rsidP="00E33EDD"/>
    <w:p w14:paraId="7FBB571F" w14:textId="5A9F8D1F" w:rsidR="00B4466C" w:rsidRPr="00AB2172" w:rsidRDefault="00490BBE" w:rsidP="00E33EDD">
      <w:r>
        <w:t xml:space="preserve">In </w:t>
      </w:r>
      <w:r w:rsidR="00C70920">
        <w:t>toegangsbeperkings</w:t>
      </w:r>
      <w:r>
        <w:t>besluiten</w:t>
      </w:r>
      <w:r w:rsidR="009B6170">
        <w:t xml:space="preserve"> </w:t>
      </w:r>
      <w:r w:rsidR="00806D82">
        <w:t>komen vaa</w:t>
      </w:r>
      <w:r w:rsidR="00B33467">
        <w:t xml:space="preserve">k regels voor waarmee de toegang tot een heel Natura 2000-gebied of bepaalde delen daarvan </w:t>
      </w:r>
      <w:r w:rsidR="00E04E59">
        <w:t>wordt verboden</w:t>
      </w:r>
      <w:r w:rsidR="0095606D">
        <w:t>.</w:t>
      </w:r>
      <w:r w:rsidR="00A1116C">
        <w:t xml:space="preserve"> </w:t>
      </w:r>
      <w:r w:rsidR="007B7164">
        <w:t>D</w:t>
      </w:r>
      <w:r w:rsidR="0095606D">
        <w:t xml:space="preserve">at </w:t>
      </w:r>
      <w:r w:rsidR="007B7164">
        <w:t xml:space="preserve">kan </w:t>
      </w:r>
      <w:r w:rsidR="0095606D">
        <w:t xml:space="preserve">een </w:t>
      </w:r>
      <w:r w:rsidR="00A1116C">
        <w:t>generiek</w:t>
      </w:r>
      <w:r w:rsidR="0095606D">
        <w:t xml:space="preserve"> verbod</w:t>
      </w:r>
      <w:r w:rsidR="007B7164">
        <w:t xml:space="preserve"> zijn</w:t>
      </w:r>
      <w:r w:rsidR="0095606D">
        <w:t>, eventueel aangevuld met uitzonderingen voor bepaalde activiteiten</w:t>
      </w:r>
      <w:r w:rsidR="00442CBF">
        <w:t xml:space="preserve"> zoals zwemmen en aanmeren.</w:t>
      </w:r>
      <w:r w:rsidR="0095606D">
        <w:t xml:space="preserve"> </w:t>
      </w:r>
      <w:r w:rsidR="00442CBF">
        <w:t xml:space="preserve">In andere gevallen </w:t>
      </w:r>
      <w:r w:rsidR="00830A8F">
        <w:t>betreft het verbod alleen bepaalde activiteiten</w:t>
      </w:r>
      <w:r w:rsidR="00B0478A">
        <w:t>, zoals een toegangsverbod voor burgerluchtvaartverkeer.</w:t>
      </w:r>
      <w:r w:rsidR="00F05210">
        <w:t xml:space="preserve"> In bestaande </w:t>
      </w:r>
      <w:r w:rsidR="00C70920" w:rsidRPr="00F05210">
        <w:t>toegangsbeperk</w:t>
      </w:r>
      <w:r w:rsidR="00C70920">
        <w:t>ings</w:t>
      </w:r>
      <w:r w:rsidR="00F05210" w:rsidRPr="00F05210">
        <w:t>besluiten</w:t>
      </w:r>
      <w:r w:rsidR="00A50FED">
        <w:t xml:space="preserve"> wordt dit vaak geformuleerd als: “In gebied X is de toegang gedurende het gehele jaar verboden</w:t>
      </w:r>
      <w:r w:rsidR="00E31BE7">
        <w:t>”</w:t>
      </w:r>
      <w:r w:rsidR="00A50FED">
        <w:t xml:space="preserve">. </w:t>
      </w:r>
      <w:r w:rsidR="006129C3">
        <w:t xml:space="preserve">Er wordt dan niet een activiteit benoemd, maar feitelijk wordt hier bedoeld dat </w:t>
      </w:r>
      <w:r w:rsidR="00FC0824">
        <w:t xml:space="preserve">iedere menselijke activiteit en </w:t>
      </w:r>
      <w:r w:rsidR="00FC0824" w:rsidRPr="00FC0824">
        <w:t xml:space="preserve">iedere menselijke </w:t>
      </w:r>
      <w:r w:rsidR="00FC0824">
        <w:t>aanwezigheid</w:t>
      </w:r>
      <w:r w:rsidR="001571AF">
        <w:t xml:space="preserve"> is verboden. Om dit te kunnen annoteren met Activiteit is in de waardelijst voor </w:t>
      </w:r>
      <w:r w:rsidR="004D602E" w:rsidRPr="004D602E">
        <w:t xml:space="preserve">Activiteitengroep </w:t>
      </w:r>
      <w:r w:rsidR="004D602E">
        <w:t xml:space="preserve">de waarde </w:t>
      </w:r>
      <w:r w:rsidR="004D3DDF">
        <w:t>‘toegangsactiviteit’ opgenomen.</w:t>
      </w:r>
      <w:r w:rsidR="002961A1">
        <w:t xml:space="preserve"> Deze waarde voor het attribuut </w:t>
      </w:r>
      <w:r w:rsidR="002961A1" w:rsidRPr="00130F9C">
        <w:rPr>
          <w:i/>
          <w:iCs/>
        </w:rPr>
        <w:t>groep</w:t>
      </w:r>
      <w:r w:rsidR="002961A1">
        <w:t xml:space="preserve"> bij Activiteit</w:t>
      </w:r>
      <w:r w:rsidR="007C2D6F">
        <w:t xml:space="preserve">, die zorgt voor de weergave op het kaartbeeld van de betreffende activiteit, </w:t>
      </w:r>
      <w:r w:rsidR="005C03FE">
        <w:t>kan worden gekozen voor iedere activiteit</w:t>
      </w:r>
      <w:r w:rsidR="000E49EC">
        <w:t xml:space="preserve"> waarover in een </w:t>
      </w:r>
      <w:r w:rsidR="00C70920">
        <w:t>toegangsbeperkingsbesluit</w:t>
      </w:r>
      <w:r w:rsidR="000E49EC">
        <w:t xml:space="preserve"> regels worden gesteld. </w:t>
      </w:r>
      <w:r w:rsidR="007E7FD1">
        <w:t>Wanneer het gaat om een regel</w:t>
      </w:r>
      <w:r w:rsidR="00633A6A">
        <w:t xml:space="preserve"> over </w:t>
      </w:r>
      <w:r w:rsidR="00633A6A" w:rsidRPr="00633A6A">
        <w:t>iedere menselijke activiteit en iedere menselijke aanwezigheid</w:t>
      </w:r>
      <w:r w:rsidR="00633A6A">
        <w:t xml:space="preserve"> in het gebied kan</w:t>
      </w:r>
      <w:r w:rsidR="00247805">
        <w:t xml:space="preserve"> </w:t>
      </w:r>
      <w:r w:rsidR="00BB16E5">
        <w:t xml:space="preserve">voor </w:t>
      </w:r>
      <w:r w:rsidR="00247805">
        <w:t xml:space="preserve">de </w:t>
      </w:r>
      <w:r w:rsidR="0049733F">
        <w:t xml:space="preserve">naam van </w:t>
      </w:r>
      <w:r w:rsidR="0034355A">
        <w:t>het</w:t>
      </w:r>
      <w:r w:rsidR="0049733F">
        <w:t xml:space="preserve"> </w:t>
      </w:r>
      <w:r w:rsidR="0034355A">
        <w:t>A</w:t>
      </w:r>
      <w:r w:rsidR="0049733F">
        <w:t>ctiviteit</w:t>
      </w:r>
      <w:r w:rsidR="0034355A">
        <w:t>-object</w:t>
      </w:r>
      <w:r w:rsidR="0049733F">
        <w:t xml:space="preserve"> </w:t>
      </w:r>
      <w:r w:rsidR="00BB16E5">
        <w:t xml:space="preserve">eveneens gekozen worden voor </w:t>
      </w:r>
      <w:r w:rsidR="002E73F2">
        <w:t>‘</w:t>
      </w:r>
      <w:r w:rsidR="00BB16E5" w:rsidRPr="00BB16E5">
        <w:t>toegangsactiviteit</w:t>
      </w:r>
      <w:r w:rsidR="002E73F2">
        <w:t>’</w:t>
      </w:r>
      <w:r w:rsidR="0034355A">
        <w:t>.</w:t>
      </w:r>
      <w:r w:rsidR="00BB16E5" w:rsidRPr="00BB16E5">
        <w:t xml:space="preserve"> </w:t>
      </w:r>
      <w:r w:rsidR="0034355A">
        <w:t>Als de regel gaat over een specifie</w:t>
      </w:r>
      <w:r w:rsidR="00136A2C">
        <w:t xml:space="preserve">k benoemde activiteit die is verboden of juist is toegestaan </w:t>
      </w:r>
      <w:r w:rsidR="0049733F">
        <w:t xml:space="preserve">kan </w:t>
      </w:r>
      <w:r w:rsidR="00E36D3A">
        <w:t>een specifieke</w:t>
      </w:r>
      <w:r w:rsidR="00136A2C">
        <w:t xml:space="preserve"> naam </w:t>
      </w:r>
      <w:r w:rsidR="00E36D3A">
        <w:t xml:space="preserve">voor </w:t>
      </w:r>
      <w:r w:rsidR="00136A2C" w:rsidRPr="00136A2C">
        <w:t xml:space="preserve">het Activiteit-object </w:t>
      </w:r>
      <w:r w:rsidR="00E36D3A">
        <w:t xml:space="preserve">gekozen worden, zoals </w:t>
      </w:r>
      <w:r w:rsidR="002E73F2">
        <w:t>‘</w:t>
      </w:r>
      <w:r w:rsidR="00E36D3A">
        <w:t>zwemmen</w:t>
      </w:r>
      <w:r w:rsidR="002E73F2">
        <w:t>’</w:t>
      </w:r>
      <w:r w:rsidR="00E36D3A">
        <w:t xml:space="preserve">, </w:t>
      </w:r>
      <w:r w:rsidR="002E73F2">
        <w:t>‘</w:t>
      </w:r>
      <w:r w:rsidR="00BD4446">
        <w:t>wandelen</w:t>
      </w:r>
      <w:r w:rsidR="002E73F2">
        <w:t>’ of ‘besturen van een modelvliegtuig’.</w:t>
      </w:r>
    </w:p>
    <w:p w14:paraId="27893579" w14:textId="55D5257E" w:rsidR="002A5BAF" w:rsidRPr="00AB2172" w:rsidRDefault="002A5BAF" w:rsidP="00E33EDD"/>
    <w:p w14:paraId="15C11F80" w14:textId="5F1A7A30" w:rsidR="00B866C0" w:rsidRPr="00AB2172" w:rsidRDefault="00012E11" w:rsidP="00E33EDD">
      <w:r w:rsidRPr="00AB2172">
        <w:t xml:space="preserve">In paragraaf </w:t>
      </w:r>
      <w:r w:rsidRPr="004C1E72">
        <w:rPr>
          <w:rStyle w:val="Verwijzing"/>
        </w:rPr>
        <w:fldChar w:fldCharType="begin"/>
      </w:r>
      <w:r w:rsidRPr="004C1E72">
        <w:rPr>
          <w:rStyle w:val="Verwijzing"/>
        </w:rPr>
        <w:instrText xml:space="preserve"> REF _Ref_5b3a6023c4732cefad98e44ed493db14_1 </w:instrText>
      </w:r>
      <w:r w:rsidR="00917D79" w:rsidRPr="004C1E72">
        <w:rPr>
          <w:rStyle w:val="Verwijzing"/>
        </w:rPr>
        <w:instrText>\n \h</w:instrText>
      </w:r>
      <w:r w:rsidRPr="004C1E72">
        <w:rPr>
          <w:rStyle w:val="Verwijzing"/>
        </w:rPr>
        <w:instrText xml:space="preserve"> </w:instrText>
      </w:r>
      <w:r w:rsidR="00AB2172" w:rsidRPr="004C1E72">
        <w:rPr>
          <w:rStyle w:val="Verwijzing"/>
        </w:rPr>
        <w:instrText xml:space="preserve"> \* MERGEFORMAT </w:instrText>
      </w:r>
      <w:r w:rsidRPr="004C1E72">
        <w:rPr>
          <w:rStyle w:val="Verwijzing"/>
        </w:rPr>
      </w:r>
      <w:r w:rsidRPr="004C1E72">
        <w:rPr>
          <w:rStyle w:val="Verwijzing"/>
        </w:rPr>
        <w:fldChar w:fldCharType="separate"/>
      </w:r>
      <w:r w:rsidR="006F52F5" w:rsidRPr="004C1E72">
        <w:rPr>
          <w:rStyle w:val="Verwijzing"/>
        </w:rPr>
        <w:t>6.4.1</w:t>
      </w:r>
      <w:r w:rsidRPr="004C1E72">
        <w:rPr>
          <w:rStyle w:val="Verwijzing"/>
        </w:rPr>
        <w:fldChar w:fldCharType="end"/>
      </w:r>
      <w:r w:rsidRPr="00AB2172">
        <w:t xml:space="preserve"> </w:t>
      </w:r>
      <w:r w:rsidR="004D3DC9" w:rsidRPr="00AB2172">
        <w:t xml:space="preserve">is al </w:t>
      </w:r>
      <w:r w:rsidR="009E5BAE" w:rsidRPr="00AB2172">
        <w:t>toegelicht dat d</w:t>
      </w:r>
      <w:r w:rsidR="00382635" w:rsidRPr="00AB2172">
        <w:t>e bedoeling van IMOW is dat de locaties en de nadere gegevens een letterlijke vertaling of vastlegging van de regels zijn</w:t>
      </w:r>
      <w:r w:rsidR="0034431E" w:rsidRPr="00AB2172">
        <w:t xml:space="preserve"> en dat </w:t>
      </w:r>
      <w:r w:rsidR="00382635" w:rsidRPr="00AB2172">
        <w:t xml:space="preserve">IMOW niet bedoeld </w:t>
      </w:r>
      <w:r w:rsidR="0034431E" w:rsidRPr="00AB2172">
        <w:t xml:space="preserve">is om er </w:t>
      </w:r>
      <w:r w:rsidR="00941D6A" w:rsidRPr="00AB2172">
        <w:t>interpretaties</w:t>
      </w:r>
      <w:r w:rsidR="002B3E02" w:rsidRPr="00AB2172">
        <w:t xml:space="preserve"> en</w:t>
      </w:r>
      <w:r w:rsidR="00941D6A" w:rsidRPr="00AB2172">
        <w:t xml:space="preserve"> </w:t>
      </w:r>
      <w:r w:rsidR="00382635" w:rsidRPr="00AB2172">
        <w:t>a contrario-redeneringen</w:t>
      </w:r>
      <w:r w:rsidR="002B3E02" w:rsidRPr="00AB2172">
        <w:t xml:space="preserve"> uit af te leiden</w:t>
      </w:r>
      <w:r w:rsidR="00941D6A" w:rsidRPr="00AB2172">
        <w:t>.</w:t>
      </w:r>
    </w:p>
    <w:p w14:paraId="75A6C4C4" w14:textId="2CE21B9C" w:rsidR="000E777B" w:rsidRPr="00AB2172" w:rsidRDefault="000E777B" w:rsidP="00E33EDD">
      <w:r w:rsidRPr="00AB2172">
        <w:t>Wat dat betekent voor de annotatie met het IMOW-object Activiteit wordt aan de hand van het volgende voorbeeld nader uitgelegd.</w:t>
      </w:r>
      <w:r w:rsidR="005F4633" w:rsidRPr="00AB2172">
        <w:t xml:space="preserve"> Het voorbeeld laat een activiteit in het omgevingsplan zien</w:t>
      </w:r>
      <w:r w:rsidR="00D77E7A" w:rsidRPr="00AB2172">
        <w:t xml:space="preserve">, maar is bedoeld </w:t>
      </w:r>
      <w:r w:rsidR="0027789E" w:rsidRPr="00AB2172">
        <w:t>om generiek het principe te illustreren.</w:t>
      </w:r>
    </w:p>
    <w:p w14:paraId="05212645" w14:textId="5D1EDEB4" w:rsidR="00382635" w:rsidRPr="00AB2172" w:rsidRDefault="1356A51A" w:rsidP="00382635">
      <w:pPr>
        <w:pStyle w:val="Figuur"/>
      </w:pPr>
      <w:r w:rsidRPr="00AB2172">
        <w:rPr>
          <w:noProof/>
        </w:rPr>
        <w:drawing>
          <wp:inline distT="0" distB="0" distL="0" distR="0" wp14:anchorId="382D7C17" wp14:editId="1C09DD46">
            <wp:extent cx="5204212" cy="2908300"/>
            <wp:effectExtent l="0" t="0" r="0" b="6350"/>
            <wp:docPr id="109102088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55">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0E777B" w:rsidRPr="00AB2172" w:rsidRDefault="007E23A2" w:rsidP="007E23A2">
      <w:pPr>
        <w:pStyle w:val="Figuurbijschrift"/>
      </w:pPr>
      <w:bookmarkStart w:id="457" w:name="_Ref_3d93e80b831e9e3b631b350b9a4c0393_1"/>
      <w:r w:rsidRPr="00AB2172">
        <w:t>Voorbeeld bedoeling van IMOW</w:t>
      </w:r>
      <w:r w:rsidR="004E1C01" w:rsidRPr="00AB2172">
        <w:t xml:space="preserve"> voor</w:t>
      </w:r>
      <w:r w:rsidRPr="00AB2172">
        <w:t xml:space="preserve"> </w:t>
      </w:r>
      <w:r w:rsidR="004E1C01" w:rsidRPr="00AB2172">
        <w:t>A</w:t>
      </w:r>
      <w:r w:rsidRPr="00AB2172">
        <w:t>ctiviteit</w:t>
      </w:r>
      <w:bookmarkEnd w:id="457"/>
    </w:p>
    <w:p w14:paraId="118BEBAE" w14:textId="15CE6872" w:rsidR="00B866C0" w:rsidRPr="00AB2172" w:rsidRDefault="00E07419" w:rsidP="009B761F">
      <w:r w:rsidRPr="00AB2172">
        <w:t xml:space="preserve">Bovenstaande afbeelding toont het grondgebied van een gemeente en drie Locaties die horen bij de Juridische regel van artikel 2.10. Ter plaatse van deze Locaties is het -kort </w:t>
      </w:r>
      <w:r w:rsidR="00CD0143" w:rsidRPr="00AB2172">
        <w:lastRenderedPageBreak/>
        <w:t>samengevat</w:t>
      </w:r>
      <w:r w:rsidRPr="00AB2172">
        <w:t xml:space="preserve">- toegestaan om zonder vergunning of melding een kinderopvanginstelling te exploiteren. </w:t>
      </w:r>
      <w:r w:rsidR="00B86E95" w:rsidRPr="00AB2172">
        <w:t>R</w:t>
      </w:r>
      <w:r w:rsidR="007618D5" w:rsidRPr="00AB2172">
        <w:t xml:space="preserve">egel en </w:t>
      </w:r>
      <w:r w:rsidR="00D57300" w:rsidRPr="00AB2172">
        <w:t>L</w:t>
      </w:r>
      <w:r w:rsidR="00B62639" w:rsidRPr="00AB2172">
        <w:t>ocaties zijn geannoteerd met Activiteit</w:t>
      </w:r>
      <w:r w:rsidR="00F530AA" w:rsidRPr="00AB2172">
        <w:t xml:space="preserve"> en</w:t>
      </w:r>
      <w:r w:rsidR="00B62639" w:rsidRPr="00AB2172">
        <w:t xml:space="preserve"> ActiviteitLocatieaanduiding </w:t>
      </w:r>
      <w:r w:rsidR="008F2667" w:rsidRPr="00AB2172">
        <w:t>met</w:t>
      </w:r>
      <w:r w:rsidR="00B62639" w:rsidRPr="00AB2172">
        <w:t xml:space="preserve"> </w:t>
      </w:r>
      <w:r w:rsidR="009E7964" w:rsidRPr="00AB2172">
        <w:t xml:space="preserve">als waarde voor </w:t>
      </w:r>
      <w:r w:rsidR="00B62639" w:rsidRPr="00AB2172">
        <w:t xml:space="preserve">activiteitregelkwalificatie </w:t>
      </w:r>
      <w:r w:rsidR="009E7964" w:rsidRPr="00AB2172">
        <w:t>‘</w:t>
      </w:r>
      <w:r w:rsidR="00B62639" w:rsidRPr="00AB2172">
        <w:t>toegestaan</w:t>
      </w:r>
      <w:r w:rsidR="009E7964" w:rsidRPr="00AB2172">
        <w:t>’</w:t>
      </w:r>
      <w:r w:rsidR="00B62639" w:rsidRPr="00AB2172">
        <w:t xml:space="preserve">. </w:t>
      </w:r>
      <w:r w:rsidR="00AF3398" w:rsidRPr="00AB2172">
        <w:t>Het is niet de bedoeling om uit d</w:t>
      </w:r>
      <w:r w:rsidR="00232518" w:rsidRPr="00AB2172">
        <w:t xml:space="preserve">eze annotaties </w:t>
      </w:r>
      <w:r w:rsidRPr="00AB2172">
        <w:t xml:space="preserve">af te leiden dat in de rest van het grondgebied van deze gemeente het exploiteren van een kinderopvanginstelling verboden is, of dat voor die activiteit een vergunningplicht of meldingsplicht geldt. </w:t>
      </w:r>
      <w:r w:rsidR="00236366" w:rsidRPr="00AB2172">
        <w:t>Dat kan alleen gelden wanneer dat expliciet in een Juridische regel is bepaald.</w:t>
      </w:r>
    </w:p>
    <w:p w14:paraId="65ABAA0E" w14:textId="2A898B32" w:rsidR="00B866C0" w:rsidRPr="00AB2172" w:rsidRDefault="00D03908" w:rsidP="009B761F">
      <w:r w:rsidRPr="00AB2172">
        <w:t xml:space="preserve">IMOW is zo opgezet dat een Juridische regel over een activiteit wordt geannoteerd met een Activiteit, waaraan door middel van het object ActiviteitLocatieaanduiding een </w:t>
      </w:r>
      <w:r w:rsidR="006E5758" w:rsidRPr="00AB2172">
        <w:t xml:space="preserve">kwalificatie wordt gegeven en een </w:t>
      </w:r>
      <w:r w:rsidRPr="00AB2172">
        <w:t xml:space="preserve">Locatie </w:t>
      </w:r>
      <w:r w:rsidR="00D3012D" w:rsidRPr="00AB2172">
        <w:t>wordt gekoppeld</w:t>
      </w:r>
      <w:r w:rsidR="00592288" w:rsidRPr="00AB2172">
        <w:t xml:space="preserve">. </w:t>
      </w:r>
      <w:r w:rsidR="00146F9E" w:rsidRPr="00AB2172">
        <w:t>Daarmee</w:t>
      </w:r>
      <w:r w:rsidR="00592288" w:rsidRPr="00AB2172">
        <w:t xml:space="preserve"> ontstaat </w:t>
      </w:r>
      <w:r w:rsidR="00146F9E" w:rsidRPr="00AB2172">
        <w:t>een instantie van de Activiteit: op deze Locatie geldt voor d</w:t>
      </w:r>
      <w:r w:rsidR="00ED4869" w:rsidRPr="00AB2172">
        <w:t>ie</w:t>
      </w:r>
      <w:r w:rsidR="00146F9E" w:rsidRPr="00AB2172">
        <w:t xml:space="preserve"> Activiteit </w:t>
      </w:r>
      <w:r w:rsidR="0096111E" w:rsidRPr="00AB2172">
        <w:t xml:space="preserve">dat deze </w:t>
      </w:r>
      <w:r w:rsidR="00EF0E4D" w:rsidRPr="00AB2172">
        <w:t xml:space="preserve">zonder vergunning of melding </w:t>
      </w:r>
      <w:r w:rsidR="0096111E" w:rsidRPr="00AB2172">
        <w:t>is toegestaan</w:t>
      </w:r>
      <w:r w:rsidR="00ED4869" w:rsidRPr="00AB2172">
        <w:t>.</w:t>
      </w:r>
      <w:r w:rsidR="00B9744E" w:rsidRPr="00AB2172">
        <w:t xml:space="preserve"> </w:t>
      </w:r>
      <w:r w:rsidR="003A314D" w:rsidRPr="00AB2172">
        <w:t xml:space="preserve">De juridische bedoeling </w:t>
      </w:r>
      <w:r w:rsidR="00626FB5" w:rsidRPr="00AB2172">
        <w:t>wordt</w:t>
      </w:r>
      <w:r w:rsidR="003A314D" w:rsidRPr="00AB2172">
        <w:t xml:space="preserve"> expliciet in de Juridische regel </w:t>
      </w:r>
      <w:r w:rsidR="009B67D5" w:rsidRPr="00AB2172">
        <w:t xml:space="preserve">vastgelegd; de </w:t>
      </w:r>
      <w:r w:rsidR="003655EF" w:rsidRPr="00AB2172">
        <w:t xml:space="preserve">annotaties </w:t>
      </w:r>
      <w:r w:rsidR="009B67D5" w:rsidRPr="00AB2172">
        <w:t>zijn daarvan een letterlijke vertaling</w:t>
      </w:r>
      <w:r w:rsidR="003655EF" w:rsidRPr="00AB2172">
        <w:t>.</w:t>
      </w:r>
    </w:p>
    <w:p w14:paraId="33F44CE4" w14:textId="05A7D36D" w:rsidR="009A6C09" w:rsidRPr="00AB2172" w:rsidRDefault="009E7353" w:rsidP="0079509D">
      <w:r w:rsidRPr="00AB2172">
        <w:t xml:space="preserve">Wanneer het bevoegd gezag in het voorbeeld van </w:t>
      </w:r>
      <w:r w:rsidRPr="004C1E72">
        <w:rPr>
          <w:rStyle w:val="Verwijzing"/>
        </w:rPr>
        <w:fldChar w:fldCharType="begin"/>
      </w:r>
      <w:r w:rsidRPr="004C1E72">
        <w:rPr>
          <w:rStyle w:val="Verwijzing"/>
        </w:rPr>
        <w:instrText xml:space="preserve"> REF _Ref_3d93e80b831e9e3b631b350b9a4c0393_1 \n \h </w:instrText>
      </w:r>
      <w:r w:rsidR="00AB2172" w:rsidRPr="004C1E72">
        <w:rPr>
          <w:rStyle w:val="Verwijzing"/>
        </w:rPr>
        <w:instrText xml:space="preserve"> \* MERGEFORMAT </w:instrText>
      </w:r>
      <w:r w:rsidRPr="004C1E72">
        <w:rPr>
          <w:rStyle w:val="Verwijzing"/>
        </w:rPr>
      </w:r>
      <w:r w:rsidRPr="004C1E72">
        <w:rPr>
          <w:rStyle w:val="Verwijzing"/>
        </w:rPr>
        <w:fldChar w:fldCharType="separate"/>
      </w:r>
      <w:r w:rsidR="006F52F5" w:rsidRPr="004C1E72">
        <w:rPr>
          <w:rStyle w:val="Verwijzing"/>
        </w:rPr>
        <w:t>Figuur 28</w:t>
      </w:r>
      <w:r w:rsidRPr="004C1E72">
        <w:rPr>
          <w:rStyle w:val="Verwijzing"/>
        </w:rPr>
        <w:fldChar w:fldCharType="end"/>
      </w:r>
      <w:r w:rsidRPr="00AB2172">
        <w:t xml:space="preserve"> </w:t>
      </w:r>
      <w:r w:rsidR="00975BED" w:rsidRPr="00AB2172">
        <w:t xml:space="preserve">wil bewerkstelligen dat </w:t>
      </w:r>
      <w:r w:rsidR="00102278" w:rsidRPr="00AB2172">
        <w:t xml:space="preserve">het exploiteren van een kinderopvanginstelling alleen is toegestaan ter plaatse van de drie Locaties en </w:t>
      </w:r>
      <w:r w:rsidR="00E63980" w:rsidRPr="00AB2172">
        <w:t xml:space="preserve">niet is toegestaan in de rest van het grondgebied kan dat op </w:t>
      </w:r>
      <w:r w:rsidR="00145D89" w:rsidRPr="00AB2172">
        <w:t xml:space="preserve">verschillende manieren. </w:t>
      </w:r>
      <w:r w:rsidR="00EE1F7D" w:rsidRPr="00AB2172">
        <w:t xml:space="preserve">We noemen er twee. </w:t>
      </w:r>
      <w:r w:rsidR="0061293C" w:rsidRPr="00AB2172">
        <w:t xml:space="preserve">Een </w:t>
      </w:r>
      <w:r w:rsidR="008D2FAE" w:rsidRPr="00AB2172">
        <w:t xml:space="preserve">eerste </w:t>
      </w:r>
      <w:r w:rsidR="0061293C" w:rsidRPr="00AB2172">
        <w:t xml:space="preserve">manier is </w:t>
      </w:r>
      <w:r w:rsidR="00046420" w:rsidRPr="00AB2172">
        <w:t xml:space="preserve">dat er </w:t>
      </w:r>
      <w:r w:rsidR="008D2FAE" w:rsidRPr="00AB2172">
        <w:t>een algemene regel</w:t>
      </w:r>
      <w:r w:rsidR="00046420" w:rsidRPr="00AB2172">
        <w:t xml:space="preserve"> wordt opgenomen</w:t>
      </w:r>
      <w:r w:rsidR="008D2FAE" w:rsidRPr="00AB2172">
        <w:t xml:space="preserve">, voor het hele grondgebied geldend, </w:t>
      </w:r>
      <w:r w:rsidR="00640A32" w:rsidRPr="00AB2172">
        <w:t xml:space="preserve">met de strekking </w:t>
      </w:r>
      <w:r w:rsidR="00512DFA" w:rsidRPr="00AB2172">
        <w:t>dat het verrichten van activiteiten alleen is toegestaan waar dat expliciet is bepaald.</w:t>
      </w:r>
      <w:r w:rsidR="00B950C6" w:rsidRPr="00AB2172">
        <w:t xml:space="preserve"> </w:t>
      </w:r>
      <w:r w:rsidR="00C24707" w:rsidRPr="00AB2172">
        <w:t>Voor het exploiteren van een kinderopvanginstelling</w:t>
      </w:r>
      <w:r w:rsidR="00363B9E" w:rsidRPr="00AB2172">
        <w:t xml:space="preserve"> heeft die algemene regel de werking dat het buiten de Locaties van het voorbeeld verboden is om die activiteit te verrichten. </w:t>
      </w:r>
      <w:r w:rsidR="00765387" w:rsidRPr="00AB2172">
        <w:t xml:space="preserve">Een </w:t>
      </w:r>
      <w:r w:rsidR="00B466FA" w:rsidRPr="00AB2172">
        <w:t>tweede</w:t>
      </w:r>
      <w:r w:rsidR="0090268C" w:rsidRPr="00AB2172">
        <w:t xml:space="preserve"> </w:t>
      </w:r>
      <w:r w:rsidR="00B466FA" w:rsidRPr="00AB2172">
        <w:t xml:space="preserve">manier </w:t>
      </w:r>
      <w:r w:rsidR="0090268C" w:rsidRPr="00AB2172">
        <w:t xml:space="preserve">is </w:t>
      </w:r>
      <w:r w:rsidR="00172639" w:rsidRPr="00AB2172">
        <w:t xml:space="preserve">het toevoegen van een </w:t>
      </w:r>
      <w:r w:rsidR="00680372" w:rsidRPr="00AB2172">
        <w:t xml:space="preserve">tweede </w:t>
      </w:r>
      <w:r w:rsidR="00C36208" w:rsidRPr="00AB2172">
        <w:t xml:space="preserve">Juridische regel die bepaalt dat </w:t>
      </w:r>
      <w:r w:rsidR="00E56143" w:rsidRPr="00AB2172">
        <w:t>het is ver</w:t>
      </w:r>
      <w:r w:rsidR="008143F9" w:rsidRPr="00AB2172">
        <w:t>b</w:t>
      </w:r>
      <w:r w:rsidR="00E56143" w:rsidRPr="00AB2172">
        <w:t xml:space="preserve">oden </w:t>
      </w:r>
      <w:r w:rsidR="008143F9" w:rsidRPr="00AB2172">
        <w:t>om een kinderopvanginstelling te exploiteren</w:t>
      </w:r>
      <w:r w:rsidR="00A264B6" w:rsidRPr="00AB2172">
        <w:t>, met als Locatie de</w:t>
      </w:r>
      <w:r w:rsidR="008143F9" w:rsidRPr="00AB2172">
        <w:t xml:space="preserve"> </w:t>
      </w:r>
      <w:r w:rsidR="00B81FD8" w:rsidRPr="00AB2172">
        <w:t xml:space="preserve">rest van het grondgebied </w:t>
      </w:r>
      <w:r w:rsidR="00C649E2" w:rsidRPr="00AB2172">
        <w:t xml:space="preserve">en de annotaties Activiteit en </w:t>
      </w:r>
      <w:r w:rsidR="006605AD" w:rsidRPr="00AB2172">
        <w:t>ActiviteitLocatieaanduiding met als waarde voor activiteitregelkwalificatie ‘verbod’.</w:t>
      </w:r>
    </w:p>
    <w:p w14:paraId="04529974" w14:textId="362B0A01" w:rsidR="00D121F1" w:rsidRPr="00AB2172" w:rsidRDefault="00C5193B" w:rsidP="00D121F1">
      <w:r w:rsidRPr="00AB2172">
        <w:t>Voor interpretatiekwesties kunnen e</w:t>
      </w:r>
      <w:r w:rsidR="00D121F1" w:rsidRPr="00AB2172">
        <w:t>ventueel toepasbare regels worden benut.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55"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