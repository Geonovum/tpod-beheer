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B3A62" w14:textId="5B1DDE06" w:rsidR="00584A9B" w:rsidRPr="00F03DD9" w:rsidRDefault="00584A9B" w:rsidP="00584A9B">
      <w:pPr>
        <w:pStyle w:val="Kop5"/>
      </w:pPr>
      <w:r w:rsidRPr="00F03DD9">
        <w:t>Regeling</w:t>
      </w:r>
      <w:bookmarkEnd w:id="570"/>
    </w:p>
    <w:p w14:paraId="24DBA9AE" w14:textId="77777777" w:rsidR="00584A9B" w:rsidRPr="00F03DD9" w:rsidRDefault="00584A9B" w:rsidP="00584A9B">
      <w:r w:rsidRPr="00F03DD9">
        <w:t>Wanneer voor omgevingsdocumenten met Artikelstructuur gekozen wordt voor het compacte model is het eindresultaat een Regeling die voldoet aan de eisen van STOP voor het tekstmodel RegelingCompact. In dit model bevat de Regeling de volgende elementen:</w:t>
      </w:r>
    </w:p>
    <w:p w14:paraId="1A09373A" w14:textId="77777777" w:rsidR="00584A9B" w:rsidRPr="00F03DD9" w:rsidRDefault="00584A9B" w:rsidP="00584A9B">
      <w:pPr>
        <w:pStyle w:val="Opsommingtekens1"/>
      </w:pPr>
      <w:r w:rsidRPr="00F03DD9">
        <w:t>RegelingOpschrift: element dat de officiële titel van het omgevingsdocument bevat. Verplicht element. Komt 1 keer voor.</w:t>
      </w:r>
    </w:p>
    <w:p w14:paraId="15BCF6C5" w14:textId="2D9C3742" w:rsidR="00B866C0" w:rsidRPr="00F03DD9" w:rsidRDefault="00584A9B" w:rsidP="00584A9B">
      <w:pPr>
        <w:pStyle w:val="Opsommingtekens1"/>
      </w:pPr>
      <w:r w:rsidRPr="00F03DD9">
        <w:t>Lichaam: element dat de artikelen van de nieuwe (versie van de) Regeling bevat. Verplicht element. Komt 1 keer voor.</w:t>
      </w:r>
      <w:r w:rsidRPr="00F03DD9">
        <w:br/>
        <w:t xml:space="preserve">NB1: de artikelen in het lichaam moeten voldoen aan de specificaties voor de Artikelstructuur die zijn vastgelegd in paragraaf </w:t>
      </w:r>
      <w:r w:rsidRPr="004C1E72">
        <w:rPr>
          <w:rStyle w:val="Verwijzing"/>
        </w:rPr>
        <w:fldChar w:fldCharType="begin"/>
      </w:r>
      <w:r w:rsidRPr="004C1E72">
        <w:rPr>
          <w:rStyle w:val="Verwijzing"/>
        </w:rPr>
        <w:instrText xml:space="preserve"> REF _Ref_f5676f2f86e12bbadb836407a6223cd7_1 \n \h  \* MERGEFORMAT </w:instrText>
      </w:r>
      <w:r w:rsidRPr="004C1E72">
        <w:rPr>
          <w:rStyle w:val="Verwijzing"/>
        </w:rPr>
      </w:r>
      <w:r w:rsidRPr="004C1E72">
        <w:rPr>
          <w:rStyle w:val="Verwijzing"/>
        </w:rPr>
        <w:fldChar w:fldCharType="separate"/>
      </w:r>
      <w:r w:rsidR="006F52F5" w:rsidRPr="004C1E72">
        <w:rPr>
          <w:rStyle w:val="Verwijzing"/>
        </w:rPr>
        <w:t>5.2</w:t>
      </w:r>
      <w:r w:rsidRPr="004C1E72">
        <w:rPr>
          <w:rStyle w:val="Verwijzing"/>
        </w:rPr>
        <w:fldChar w:fldCharType="end"/>
      </w:r>
      <w:r w:rsidRPr="00B26823">
        <w:t>;</w:t>
      </w:r>
      <w:r w:rsidRPr="00B26823">
        <w:br/>
        <w:t xml:space="preserve">NB2: </w:t>
      </w:r>
      <w:r w:rsidRPr="007B60F8">
        <w:t>dit is</w:t>
      </w:r>
      <w:r w:rsidRPr="000E40D3">
        <w:t xml:space="preserve"> het deel waarop de annotaties met de in paragraaf </w:t>
      </w:r>
      <w:r w:rsidRPr="004C1E72">
        <w:rPr>
          <w:rStyle w:val="Verwijzing"/>
        </w:rPr>
        <w:fldChar w:fldCharType="begin"/>
      </w:r>
      <w:r w:rsidRPr="004C1E72">
        <w:rPr>
          <w:rStyle w:val="Verwijzing"/>
        </w:rPr>
        <w:instrText xml:space="preserve"> REF _Ref_dbca7c4e48e858f70e50563a4c91fa08_3 \n \h  \* MERGEFORMAT </w:instrText>
      </w:r>
      <w:r w:rsidRPr="004C1E72">
        <w:rPr>
          <w:rStyle w:val="Verwijzing"/>
        </w:rPr>
      </w:r>
      <w:r w:rsidRPr="004C1E72">
        <w:rPr>
          <w:rStyle w:val="Verwijzing"/>
        </w:rPr>
        <w:fldChar w:fldCharType="separate"/>
      </w:r>
      <w:r w:rsidR="006F52F5" w:rsidRPr="004C1E72">
        <w:rPr>
          <w:rStyle w:val="Verwijzing"/>
        </w:rPr>
        <w:t>6.4</w:t>
      </w:r>
      <w:r w:rsidRPr="004C1E72">
        <w:rPr>
          <w:rStyle w:val="Verwijzing"/>
        </w:rPr>
        <w:fldChar w:fldCharType="end"/>
      </w:r>
      <w:r w:rsidRPr="00B26823">
        <w:t xml:space="preserve"> beschreven </w:t>
      </w:r>
      <w:r w:rsidRPr="007B60F8">
        <w:t>IMOW-objecten</w:t>
      </w:r>
      <w:r w:rsidRPr="00F03DD9">
        <w:t xml:space="preserve"> worden toegepast.</w:t>
      </w:r>
    </w:p>
    <w:p w14:paraId="6AF47D39" w14:textId="0D53A415" w:rsidR="00584A9B" w:rsidRPr="00F03DD9" w:rsidRDefault="00584A9B" w:rsidP="00584A9B">
      <w:pPr>
        <w:pStyle w:val="Opsommingtekens1"/>
      </w:pPr>
      <w:r w:rsidRPr="00F03DD9">
        <w:t>Bijlage: element dat een bijlage bij de Regeling bevat. Indien de bijlage zoals hier in de Regeling is opgenomen, wordt deze geconsolideerd. Optioneel element. Komt zo vaak voor als gewenst.</w:t>
      </w:r>
    </w:p>
    <w:p w14:paraId="4074D557" w14:textId="77777777" w:rsidR="00584A9B" w:rsidRPr="00F03DD9" w:rsidRDefault="00584A9B" w:rsidP="00584A9B">
      <w:pPr>
        <w:pStyle w:val="Opsommingtekens1"/>
      </w:pPr>
      <w:r w:rsidRPr="00F03DD9">
        <w:t>Toelichting: element dat een toelichting op de Regeling bevat. Dit element wordt gebruikt voor een toelichting die algemeen van aard is en voor een toelichting die zowel een algemeen deel als een artikelsgewijs deel heeft. Indien de Toelichting zoals hier in de Regeling is opgenomen, wordt deze geconsolideerd. Optioneel element. Komt 0 of 1 keer voor.</w:t>
      </w:r>
    </w:p>
    <w:p w14:paraId="138A6DE3" w14:textId="5D00A7F5" w:rsidR="00B866C0" w:rsidRPr="00F03DD9" w:rsidRDefault="00584A9B" w:rsidP="00584A9B">
      <w:pPr>
        <w:pStyle w:val="Opsommingtekens1"/>
      </w:pPr>
      <w:r w:rsidRPr="00F03DD9">
        <w:t>Artikelsgewijze toelichting: element dat de toelichting op de artikelen in de Regeling bevat. Dit element wordt gebruikt voor een toelichting die uitsluitend een artikelsgewijze toelichting is. Indien de Artikelsgewijze toelichting zoals hier in de Regeling is opgenomen, wordt deze geconsolideerd.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