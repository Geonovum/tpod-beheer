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CD6A6" w14:textId="77777777" w:rsidR="00EF754C" w:rsidRDefault="00EF754C" w:rsidP="00EF754C">
      <w:pPr>
        <w:pStyle w:val="Kop5"/>
      </w:pPr>
      <w:r>
        <w:t>Doel</w:t>
      </w:r>
    </w:p>
    <w:p w14:paraId="380C407E" w14:textId="0892B2FB" w:rsidR="00B866C0" w:rsidRPr="005258D5" w:rsidRDefault="00EF754C" w:rsidP="00EF754C">
      <w:pPr>
        <w:pStyle w:val="Opsommingtekens1"/>
        <w:numPr>
          <w:ilvl w:val="0"/>
          <w:numId w:val="0"/>
        </w:numPr>
      </w:pPr>
      <w:r w:rsidRPr="000C1730">
        <w:t xml:space="preserve">Doel van het objecttype </w:t>
      </w:r>
      <w:r w:rsidRPr="002B5538">
        <w:t xml:space="preserve">SymbolisatieItem </w:t>
      </w:r>
      <w:r>
        <w:t>is om het bevoegd gezag de mogelijkheid te bieden om zelf de symbolisatie van objecten te bepalen.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