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B50A" w14:textId="77777777" w:rsidR="00EF754C" w:rsidRDefault="00EF754C" w:rsidP="00EF754C">
      <w:pPr>
        <w:pStyle w:val="Kop5"/>
      </w:pPr>
      <w:r>
        <w:t>Toelichting op de norm</w:t>
      </w:r>
    </w:p>
    <w:p w14:paraId="67FEF4DB" w14:textId="6C0782BF" w:rsidR="00EF754C" w:rsidRDefault="00EF754C" w:rsidP="00EF754C">
      <w:pPr>
        <w:pStyle w:val="Opsommingtekens1"/>
      </w:pPr>
      <w:r w:rsidRPr="006F6DD6">
        <w:rPr>
          <w:i/>
          <w:iCs/>
        </w:rPr>
        <w:t>symboolcode</w:t>
      </w:r>
      <w:r>
        <w:t>: het attribuut waarmee de gekozen symboolcode wordt vastgelegd. Het bevoegd gezag kiest de symboolcode uit de symbol</w:t>
      </w:r>
      <w:r w:rsidR="009042D0">
        <w:t>en</w:t>
      </w:r>
      <w:r>
        <w:t xml:space="preserve">bibliotheek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6F6DD6">
        <w:rPr>
          <w:i/>
          <w:iCs/>
        </w:rPr>
        <w:t>groep</w:t>
      </w:r>
      <w:r>
        <w:t>.</w:t>
      </w:r>
    </w:p>
    <w:p w14:paraId="4AF1A778" w14:textId="0D1CBDD1" w:rsidR="007D2B6B" w:rsidRPr="00AB2172" w:rsidRDefault="00EF754C" w:rsidP="008A3596">
      <w:pPr>
        <w:pStyle w:val="Opsommingtekens1"/>
      </w:pPr>
      <w:r w:rsidRPr="006F6DD6">
        <w:rPr>
          <w:i/>
          <w:iCs/>
        </w:rPr>
        <w:t>activiteitLocatieaanduidingSymbolisatie</w:t>
      </w:r>
      <w:r>
        <w:t xml:space="preserve">, </w:t>
      </w:r>
      <w:r w:rsidRPr="006F6DD6">
        <w:rPr>
          <w:i/>
          <w:iCs/>
        </w:rPr>
        <w:t>gebiedsaanwijzingSymbolisatie</w:t>
      </w:r>
      <w:r>
        <w:t xml:space="preserve">, </w:t>
      </w:r>
      <w:r w:rsidRPr="006F6DD6">
        <w:rPr>
          <w:i/>
          <w:iCs/>
        </w:rPr>
        <w:t>normwaardeSymbolisatie</w:t>
      </w:r>
      <w:r>
        <w:t xml:space="preserve">: de attributen die de verwijzing bevatten van het SymbolisatieItem naar de identificatie van een specifieke ActiviteitLocatieaanduiding, </w:t>
      </w:r>
      <w:r>
        <w:lastRenderedPageBreak/>
        <w:t>Gebiedsaanwijzing of Normwaarde. Dit attribuut geeft aan welke van die objecten weergegeven wordt met de symboolcode uit het SymbolisatieItem.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6F6DD6">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t xml:space="preserve"> Met </w:t>
      </w:r>
      <w:r w:rsidRPr="006F6DD6">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br/>
        <w:t xml:space="preserve">Met </w:t>
      </w:r>
      <w:r w:rsidRPr="006F6DD6">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