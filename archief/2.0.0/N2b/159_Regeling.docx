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14EF" w14:textId="77777777" w:rsidR="00584A9B" w:rsidRPr="00F03DD9" w:rsidRDefault="00584A9B" w:rsidP="00584A9B">
      <w:pPr>
        <w:pStyle w:val="Kop5"/>
      </w:pPr>
      <w:bookmarkStart w:id="577" w:name="_Ref_1f43d933ee3e25538c8b814ef0f841e2_1"/>
      <w:r w:rsidRPr="00F03DD9">
        <w:t>Regeling</w:t>
      </w:r>
      <w:bookmarkEnd w:id="577"/>
    </w:p>
    <w:p w14:paraId="67DC110E" w14:textId="77777777" w:rsidR="00584A9B" w:rsidRPr="00F03DD9" w:rsidRDefault="00584A9B" w:rsidP="00584A9B">
      <w:r w:rsidRPr="00F03DD9">
        <w:t>Wanneer voor omgevingsdocumenten met Artikelstructuur gekozen wordt voor het klassieke model is het eindresultaat een Regeling die voldoet aan de eisen van STOP voor het tekstmodel RegelingKlassiek. Dit model, waarbij ook onderdelen die tot het Besluit horen in de Regeling worden opgenomen, zal in ieder geval veelal door het Rijk gebruikt worden. In dit model bevat de Regeling de volgende elementen:</w:t>
      </w:r>
    </w:p>
    <w:p w14:paraId="00872639" w14:textId="77777777" w:rsidR="00584A9B" w:rsidRPr="00F03DD9" w:rsidRDefault="00584A9B" w:rsidP="00584A9B">
      <w:pPr>
        <w:pStyle w:val="Opsommingtekens1"/>
      </w:pPr>
      <w:r w:rsidRPr="00F03DD9">
        <w:t>RegelingOpschrift: element dat de officiële titel van het omgevingsdocument bevat. Verplicht element. Komt 1 keer voor.</w:t>
      </w:r>
    </w:p>
    <w:p w14:paraId="5BD20DE8" w14:textId="77777777" w:rsidR="00584A9B" w:rsidRPr="00F03DD9" w:rsidRDefault="00584A9B" w:rsidP="00584A9B">
      <w:pPr>
        <w:pStyle w:val="Opsommingtekens1"/>
      </w:pPr>
      <w:r w:rsidRPr="00F03DD9">
        <w:t>Aanhef: element dat een blok tekst aan het begin van een Regeling bevat. Optioneel element. Komt 0 of 1 keer voor.</w:t>
      </w:r>
    </w:p>
    <w:p w14:paraId="7283AB2C" w14:textId="1F89FE61" w:rsidR="00B866C0" w:rsidRPr="00F03DD9" w:rsidRDefault="00584A9B" w:rsidP="00584A9B">
      <w:pPr>
        <w:pStyle w:val="Opsommingtekens1"/>
      </w:pPr>
      <w:r w:rsidRPr="00F03DD9">
        <w:t>Lichaam: element dat de artikelen bevat. Verplicht element. Komt 1 keer voor.</w:t>
      </w:r>
      <w:r w:rsidRPr="00F03DD9">
        <w:br/>
        <w:t xml:space="preserve">NB1: de artikelen in het lichaam moeten voldoen aan de specificaties voor de Artikelstructuur die zijn vastgelegd in paragraaf </w:t>
      </w:r>
      <w:r w:rsidRPr="004C1E72">
        <w:rPr>
          <w:rStyle w:val="Verwijzing"/>
        </w:rPr>
        <w:fldChar w:fldCharType="begin"/>
      </w:r>
      <w:r w:rsidRPr="004C1E72">
        <w:rPr>
          <w:rStyle w:val="Verwijzing"/>
        </w:rPr>
        <w:instrText xml:space="preserve"> REF _Ref_f5676f2f86e12bbadb836407a6223cd7_1 \n \h  \* MERGEFORMAT </w:instrText>
      </w:r>
      <w:r w:rsidRPr="004C1E72">
        <w:rPr>
          <w:rStyle w:val="Verwijzing"/>
        </w:rPr>
      </w:r>
      <w:r w:rsidRPr="004C1E72">
        <w:rPr>
          <w:rStyle w:val="Verwijzing"/>
        </w:rPr>
        <w:fldChar w:fldCharType="separate"/>
      </w:r>
      <w:r w:rsidR="006F52F5" w:rsidRPr="004C1E72">
        <w:rPr>
          <w:rStyle w:val="Verwijzing"/>
        </w:rPr>
        <w:t>5.2</w:t>
      </w:r>
      <w:r w:rsidRPr="004C1E72">
        <w:rPr>
          <w:rStyle w:val="Verwijzing"/>
        </w:rPr>
        <w:fldChar w:fldCharType="end"/>
      </w:r>
      <w:r w:rsidRPr="00B26823">
        <w:t>;</w:t>
      </w:r>
      <w:r w:rsidRPr="00B26823">
        <w:br/>
        <w:t xml:space="preserve">NB2: </w:t>
      </w:r>
      <w:r w:rsidRPr="007B60F8">
        <w:t xml:space="preserve">dit is het deel waarop de annotaties met de in paragraaf </w:t>
      </w:r>
      <w:r w:rsidRPr="004C1E72">
        <w:rPr>
          <w:rStyle w:val="Verwijzing"/>
        </w:rPr>
        <w:fldChar w:fldCharType="begin"/>
      </w:r>
      <w:r w:rsidRPr="004C1E72">
        <w:rPr>
          <w:rStyle w:val="Verwijzing"/>
        </w:rPr>
        <w:instrText xml:space="preserve"> REF _Ref_dbca7c4e48e858f70e50563a4c91fa08_3 \n \h  \* MERGEFORMAT </w:instrText>
      </w:r>
      <w:r w:rsidRPr="004C1E72">
        <w:rPr>
          <w:rStyle w:val="Verwijzing"/>
        </w:rPr>
      </w:r>
      <w:r w:rsidRPr="004C1E72">
        <w:rPr>
          <w:rStyle w:val="Verwijzing"/>
        </w:rPr>
        <w:fldChar w:fldCharType="separate"/>
      </w:r>
      <w:r w:rsidR="006F52F5" w:rsidRPr="004C1E72">
        <w:rPr>
          <w:rStyle w:val="Verwijzing"/>
        </w:rPr>
        <w:t>6.4</w:t>
      </w:r>
      <w:r w:rsidRPr="004C1E72">
        <w:rPr>
          <w:rStyle w:val="Verwijzing"/>
        </w:rPr>
        <w:fldChar w:fldCharType="end"/>
      </w:r>
      <w:r w:rsidRPr="00B26823">
        <w:t xml:space="preserve"> beschreven </w:t>
      </w:r>
      <w:r w:rsidRPr="007B60F8">
        <w:t>IMOW-objecten</w:t>
      </w:r>
      <w:r w:rsidRPr="00F03DD9">
        <w:t xml:space="preserve"> worden toegepast.</w:t>
      </w:r>
    </w:p>
    <w:p w14:paraId="6B235FB9" w14:textId="404A99BD" w:rsidR="00584A9B" w:rsidRPr="00F03DD9" w:rsidRDefault="00584A9B" w:rsidP="00584A9B">
      <w:pPr>
        <w:pStyle w:val="Opsommingtekens1"/>
      </w:pPr>
      <w:r w:rsidRPr="00F03DD9">
        <w:t>Sluiting: element dat slotformulier, dagtekening en ondertekening van de Regeling bevat. Optioneel element. Komt 0 of 1 keer voor.</w:t>
      </w:r>
    </w:p>
    <w:p w14:paraId="471C3165" w14:textId="77777777" w:rsidR="00584A9B" w:rsidRPr="00F03DD9" w:rsidRDefault="00584A9B" w:rsidP="00584A9B">
      <w:pPr>
        <w:pStyle w:val="Opsommingtekens1"/>
      </w:pPr>
      <w:r w:rsidRPr="00F03DD9">
        <w:t>WijzigBijlage: element dat wijzigingen in een andere Regeling bevat. Onder voorwaarde verplicht element: alleen te gebruiken in het geval ook een andere Regeling wordt gewijzigd; dan verplicht. Komt 0 of 1 keer voor. De WijzigBijlage bevat:</w:t>
      </w:r>
    </w:p>
    <w:p w14:paraId="1F9FCCD4" w14:textId="77777777" w:rsidR="00584A9B" w:rsidRPr="00F03DD9" w:rsidRDefault="00584A9B" w:rsidP="00584A9B">
      <w:pPr>
        <w:pStyle w:val="Opsommingtekens2"/>
      </w:pPr>
      <w:r w:rsidRPr="00F03DD9">
        <w:t>Een introducerende zin, bijvoorbeeld “Deze bijlage bevat wijzigingen van Regeling X”. Verplicht element. Komt 1 keer voor.</w:t>
      </w:r>
    </w:p>
    <w:p w14:paraId="5081B263" w14:textId="77777777" w:rsidR="00584A9B" w:rsidRPr="00F03DD9" w:rsidRDefault="00584A9B" w:rsidP="00584A9B">
      <w:pPr>
        <w:pStyle w:val="Opsommingtekens2"/>
      </w:pPr>
      <w:r w:rsidRPr="00F03DD9">
        <w:t>Kop. Verplicht element. Komt 1 keer voor. Bevat ten minste één van de onderdelen Label, Nummer en Opschrift; ieder van deze onderdelen komt 0 of 1 keer voor.</w:t>
      </w:r>
    </w:p>
    <w:p w14:paraId="1AA563D9" w14:textId="77777777" w:rsidR="00584A9B" w:rsidRPr="00F03DD9" w:rsidRDefault="00584A9B" w:rsidP="00584A9B">
      <w:pPr>
        <w:pStyle w:val="Opsommingtekens2"/>
      </w:pPr>
      <w:r w:rsidRPr="00F03DD9">
        <w:t>WijzigBijlage/RegelingMutatie: element dat de wijzigingen tussen twee RegelingVersies in was-wordt oftewel renvooiweergave bevat. Verplicht element. Komt 1 keer voor.</w:t>
      </w:r>
      <w:r w:rsidRPr="00F03DD9">
        <w:br/>
        <w:t>Per onderdeel moet een keuze gemaakt worden tussen:</w:t>
      </w:r>
    </w:p>
    <w:p w14:paraId="55F4342D" w14:textId="77777777" w:rsidR="00584A9B" w:rsidRPr="00F03DD9" w:rsidRDefault="00584A9B" w:rsidP="00584A9B">
      <w:pPr>
        <w:pStyle w:val="Opsommingtekens3"/>
      </w:pPr>
      <w:r w:rsidRPr="00F03DD9">
        <w:t>VoegToe: element dat aangeeft dat een tekstonderdeel aan een bestaande Regeling wordt toegevoegd, op welke plaats en op welke wijze;</w:t>
      </w:r>
    </w:p>
    <w:p w14:paraId="04B62D48" w14:textId="0BF09C7E" w:rsidR="00B866C0" w:rsidRPr="00F03DD9" w:rsidRDefault="00584A9B" w:rsidP="00584A9B">
      <w:pPr>
        <w:pStyle w:val="Opsommingtekens3"/>
      </w:pPr>
      <w:r w:rsidRPr="00F03DD9">
        <w:t>Vervang: element dat aangeeft dat het onderdeel een tekstonderdeel in een bestaande Regeling vervangt;</w:t>
      </w:r>
    </w:p>
    <w:p w14:paraId="704CE7CB" w14:textId="5BF3C4F3" w:rsidR="00584A9B" w:rsidRPr="00F03DD9" w:rsidRDefault="00584A9B" w:rsidP="00584A9B">
      <w:pPr>
        <w:pStyle w:val="Opsommingtekens3"/>
      </w:pPr>
      <w:r w:rsidRPr="00F03DD9">
        <w:t>VervangKop: element dat aangeeft dat (de tekstuele inhoud van) een Kop wordt gewijzigd;</w:t>
      </w:r>
    </w:p>
    <w:p w14:paraId="51653D52" w14:textId="77777777" w:rsidR="00584A9B" w:rsidRPr="00F03DD9" w:rsidRDefault="00584A9B" w:rsidP="00584A9B">
      <w:pPr>
        <w:pStyle w:val="Opsommingtekens3"/>
      </w:pPr>
      <w:r w:rsidRPr="00F03DD9">
        <w:lastRenderedPageBreak/>
        <w:t>Verwijder: element dat aangeeft dat een tekstonderdeel uit een bestaande Regeling wordt verwijderd.</w:t>
      </w:r>
    </w:p>
    <w:p w14:paraId="33EE6641" w14:textId="77777777" w:rsidR="00584A9B" w:rsidRPr="00F03DD9" w:rsidRDefault="00584A9B" w:rsidP="00584A9B">
      <w:pPr>
        <w:pStyle w:val="Opsommingtekens1"/>
      </w:pPr>
      <w:r w:rsidRPr="00F03DD9">
        <w:t>Bijlage: element dat een bijlage bij de Regeling bevat. Indien de bijlage zoals hier in de Regeling is opgenomen, wordt deze geconsolideerd. Optioneel element. Komt zo vaak voor als gewenst.</w:t>
      </w:r>
    </w:p>
    <w:p w14:paraId="5BD5A1EE" w14:textId="77777777" w:rsidR="00584A9B" w:rsidRPr="00F03DD9" w:rsidRDefault="00584A9B" w:rsidP="00584A9B">
      <w:pPr>
        <w:pStyle w:val="Opsommingtekens1"/>
      </w:pPr>
      <w:r w:rsidRPr="00F03DD9">
        <w:t>Toelichting: element dat een toelichting op de Regeling bevat. Dit element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2DB20AE4" w14:textId="77777777" w:rsidR="00584A9B" w:rsidRPr="00F03DD9" w:rsidRDefault="00584A9B" w:rsidP="00584A9B">
      <w:pPr>
        <w:pStyle w:val="Opsommingtekens1"/>
      </w:pPr>
      <w:r w:rsidRPr="00F03DD9">
        <w:t>Artikelsgewijze toelichting: element dat een toelichting op de artikelen in de Regeling bevat. Dit element wordt gebruikt voor een toelichting die uitsluitend een artikelsgewijze toelichting is. Indien de Artikelsgewijze toelichting zoals hier in de Regeling is opgenomen, wordt deze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