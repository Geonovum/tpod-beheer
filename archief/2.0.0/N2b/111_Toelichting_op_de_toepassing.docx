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E33EDD" w:rsidRPr="00AB2172" w:rsidRDefault="00E33EDD" w:rsidP="00E33EDD">
      <w:pPr>
        <w:pStyle w:val="Kop5"/>
      </w:pPr>
      <w:bookmarkStart w:id="480" w:name="_Ref_5ec241f085e2c8e1eba30e3fb7a92da3_1"/>
      <w:r w:rsidRPr="00AB2172">
        <w:t>Toelichting</w:t>
      </w:r>
      <w:r w:rsidR="00827453" w:rsidRPr="00AB2172">
        <w:t xml:space="preserve"> op de toepassing</w:t>
      </w:r>
      <w:bookmarkEnd w:id="480"/>
    </w:p>
    <w:p w14:paraId="21190423" w14:textId="56973596" w:rsidR="00C02CF0" w:rsidRPr="00AB2172" w:rsidRDefault="00D93D91" w:rsidP="00F374F6">
      <w:r w:rsidRPr="00AB2172">
        <w:t>In</w:t>
      </w:r>
      <w:r w:rsidR="00F452CD" w:rsidRPr="00AB2172">
        <w:t xml:space="preserve"> omgevingsdocumenten</w:t>
      </w:r>
      <w:r w:rsidRPr="00AB2172">
        <w:t xml:space="preserve"> zullen </w:t>
      </w:r>
      <w:r w:rsidR="0020526B" w:rsidRPr="00AB2172">
        <w:t>over veel verschillende gebieden regels gesteld worden</w:t>
      </w:r>
      <w:r w:rsidR="0047676B" w:rsidRPr="00AB2172">
        <w:t xml:space="preserve"> respectievelijk beleidsuitspraken gedaan worden</w:t>
      </w:r>
      <w:r w:rsidR="00184E1E" w:rsidRPr="00AB2172">
        <w:t xml:space="preserve"> waardoor die gebieden verbijzonderd worden</w:t>
      </w:r>
      <w:r w:rsidR="0047676B" w:rsidRPr="00AB2172">
        <w:t xml:space="preserve">. </w:t>
      </w:r>
      <w:r w:rsidR="00445915" w:rsidRPr="00AB2172">
        <w:t xml:space="preserve">Voor het vastleggen van die gebieden kent IMOW </w:t>
      </w:r>
      <w:r w:rsidR="0047676B" w:rsidRPr="00AB2172">
        <w:t xml:space="preserve">het </w:t>
      </w:r>
      <w:r w:rsidR="00996326" w:rsidRPr="00AB2172">
        <w:t xml:space="preserve">generieke </w:t>
      </w:r>
      <w:r w:rsidR="0047676B" w:rsidRPr="00AB2172">
        <w:t xml:space="preserve">objecttype Gebiedsaanwijzing. </w:t>
      </w:r>
      <w:r w:rsidR="00996326" w:rsidRPr="00AB2172">
        <w:t>Gebiedsaanwijzing is een modelmatig</w:t>
      </w:r>
      <w:r w:rsidR="003D4179" w:rsidRPr="00AB2172">
        <w:t>e</w:t>
      </w:r>
      <w:r w:rsidR="00996326" w:rsidRPr="00AB2172">
        <w:t xml:space="preserve"> </w:t>
      </w:r>
      <w:r w:rsidR="00B3406B" w:rsidRPr="00AB2172">
        <w:t xml:space="preserve">constructie die het mogelijk maakt </w:t>
      </w:r>
      <w:r w:rsidR="00C761A7" w:rsidRPr="00AB2172">
        <w:t>allerlei typen gebieden te gebruiken zonder steeds een nieuw object aan het model toe te hoeven voegen</w:t>
      </w:r>
      <w:r w:rsidR="0006640C" w:rsidRPr="00AB2172">
        <w:t xml:space="preserve">. </w:t>
      </w:r>
      <w:r w:rsidR="006629FD" w:rsidRPr="00AB2172">
        <w:t>N</w:t>
      </w:r>
      <w:r w:rsidR="00600047" w:rsidRPr="00AB2172">
        <w:t xml:space="preserve">ieuwe </w:t>
      </w:r>
      <w:r w:rsidR="006629FD" w:rsidRPr="00AB2172">
        <w:t xml:space="preserve">typen gebieden </w:t>
      </w:r>
      <w:r w:rsidR="00247427" w:rsidRPr="00AB2172">
        <w:t xml:space="preserve">kunnen </w:t>
      </w:r>
      <w:r w:rsidR="00D40759" w:rsidRPr="00AB2172">
        <w:t xml:space="preserve">eenvoudig </w:t>
      </w:r>
      <w:r w:rsidR="00247427" w:rsidRPr="00AB2172">
        <w:t xml:space="preserve">worden toegevoegd door </w:t>
      </w:r>
      <w:r w:rsidR="00600047" w:rsidRPr="00AB2172">
        <w:t>nieuwe</w:t>
      </w:r>
      <w:r w:rsidR="002878D4" w:rsidRPr="00AB2172">
        <w:t xml:space="preserve"> waarden aan </w:t>
      </w:r>
      <w:r w:rsidR="00FF5225" w:rsidRPr="00AB2172">
        <w:t xml:space="preserve">de </w:t>
      </w:r>
      <w:r w:rsidR="00600047" w:rsidRPr="00AB2172">
        <w:t xml:space="preserve">waardelijst </w:t>
      </w:r>
      <w:r w:rsidR="00FF5225" w:rsidRPr="00AB2172">
        <w:t xml:space="preserve">voor type </w:t>
      </w:r>
      <w:r w:rsidR="002878D4" w:rsidRPr="00AB2172">
        <w:t xml:space="preserve">toe </w:t>
      </w:r>
      <w:r w:rsidR="00600047" w:rsidRPr="00AB2172">
        <w:t xml:space="preserve">te </w:t>
      </w:r>
      <w:r w:rsidR="002878D4" w:rsidRPr="00AB2172">
        <w:t>voeg</w:t>
      </w:r>
      <w:r w:rsidR="00600047" w:rsidRPr="00AB2172">
        <w:t xml:space="preserve">en. </w:t>
      </w:r>
      <w:r w:rsidR="00215272" w:rsidRPr="00AB2172">
        <w:t xml:space="preserve">Gebiedsaanwijzing </w:t>
      </w:r>
      <w:r w:rsidR="00E82CBD" w:rsidRPr="00AB2172">
        <w:t xml:space="preserve">kent een groot aantal typen, waarmee het </w:t>
      </w:r>
      <w:r w:rsidR="00DD6F0F" w:rsidRPr="00AB2172">
        <w:t xml:space="preserve">voor verschillende typen gebieden specifiek wordt gemaakt. Voorbeelden van </w:t>
      </w:r>
      <w:r w:rsidR="003D66CC" w:rsidRPr="00AB2172">
        <w:t xml:space="preserve">die typen </w:t>
      </w:r>
      <w:r w:rsidR="00DD6F0F" w:rsidRPr="00AB2172">
        <w:t xml:space="preserve">zijn </w:t>
      </w:r>
      <w:r w:rsidR="006D4DC3" w:rsidRPr="00AB2172">
        <w:t xml:space="preserve">Beperkingengebied, Bodem, Energievoorziening, </w:t>
      </w:r>
      <w:r w:rsidR="00326720" w:rsidRPr="00AB2172">
        <w:t xml:space="preserve">Functie, </w:t>
      </w:r>
      <w:r w:rsidR="006D4DC3" w:rsidRPr="00AB2172">
        <w:t xml:space="preserve">Geluid </w:t>
      </w:r>
      <w:r w:rsidR="00620924" w:rsidRPr="00AB2172">
        <w:t>en Ruimtelijk gebruik.</w:t>
      </w:r>
      <w:r w:rsidR="004D5511">
        <w:t xml:space="preserve"> In </w:t>
      </w:r>
      <w:fldSimple w:instr=" DOCVARIABLE ID01 ">
        <w:r w:rsidR="006F52F5">
          <w:t>Natura 2000-besluiten</w:t>
        </w:r>
      </w:fldSimple>
      <w:r w:rsidR="00D55251">
        <w:t xml:space="preserve"> kan alleen de Gebiedsaanwijzing van het type Natuur gebruikt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