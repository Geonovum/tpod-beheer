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B2172" w:rsidRDefault="00E33EDD" w:rsidP="00E33EDD">
      <w:pPr>
        <w:pStyle w:val="Kop3"/>
      </w:pPr>
      <w:bookmarkStart w:id="66" w:name="_Ref_ae8a3ec35d3f4fa1e8c3439dc08bb7e8_1"/>
      <w:r w:rsidRPr="00AB2172">
        <w:t>Kenschets rechtsfiguur</w:t>
      </w:r>
      <w:bookmarkEnd w:id="66"/>
    </w:p>
    <w:p w14:paraId="4113F25E" w14:textId="77777777" w:rsidR="00E33EDD" w:rsidRPr="00AB2172" w:rsidRDefault="00E33EDD" w:rsidP="00E33EDD">
      <w:r w:rsidRPr="00AB2172">
        <w:t xml:space="preserve">Rijk, provincies, waterschappen en gemeenten stellen elk (integraal) beleid en regels vast </w:t>
      </w:r>
      <w:r w:rsidR="00426FFC" w:rsidRPr="00AB2172">
        <w:t xml:space="preserve">en nemen vervolgens </w:t>
      </w:r>
      <w:r w:rsidR="004A7D8A" w:rsidRPr="00AB2172">
        <w:t>andere</w:t>
      </w:r>
      <w:r w:rsidR="00426FFC" w:rsidRPr="00AB2172">
        <w:t xml:space="preserve"> </w:t>
      </w:r>
      <w:r w:rsidR="00256613" w:rsidRPr="00AB2172">
        <w:t>(uitvoerings)</w:t>
      </w:r>
      <w:r w:rsidR="00426FFC" w:rsidRPr="00AB2172">
        <w:t xml:space="preserve">besluiten </w:t>
      </w:r>
      <w:r w:rsidRPr="00AB2172">
        <w:t>over de ontwikkeling, het gebruik, de bescherming en het beheer en onderhoud van de fysieke leefomgeving voor hun grondgebied. Zij leggen dit vast in één of meerdere</w:t>
      </w:r>
      <w:r w:rsidR="00F452CD" w:rsidRPr="00AB2172">
        <w:t xml:space="preserve"> omgevingsdocumenten</w:t>
      </w:r>
      <w:r w:rsidRPr="00AB2172">
        <w:t>.</w:t>
      </w:r>
    </w:p>
    <w:p w14:paraId="3545C53C" w14:textId="77777777" w:rsidR="00E33EDD" w:rsidRPr="00AB2172" w:rsidRDefault="00E33EDD" w:rsidP="00E33EDD">
      <w:r w:rsidRPr="00AB2172">
        <w:t>Elk van deze bestuursorganen heeft in het stelsel voor het omgevingsrecht zijn eigen bevoegdheden en verantwoordelijkheden en daarmee samenhangende instrumenten, waaronder de</w:t>
      </w:r>
      <w:r w:rsidR="00F452CD" w:rsidRPr="00AB2172">
        <w:t xml:space="preserve"> omgevingsdocumenten</w:t>
      </w:r>
      <w:r w:rsidRPr="00AB2172">
        <w:t>.</w:t>
      </w:r>
    </w:p>
    <w:p w14:paraId="50AC5468" w14:textId="1C450F5A" w:rsidR="00E33EDD" w:rsidRPr="00AB2172" w:rsidRDefault="00E33EDD" w:rsidP="00E33EDD"/>
    <w:p w14:paraId="7C4F7854" w14:textId="4BF03254" w:rsidR="00B866C0" w:rsidRPr="00AB2172" w:rsidRDefault="00BC302F" w:rsidP="00E33EDD">
      <w:r w:rsidRPr="00AB2172">
        <w:t xml:space="preserve">De minister van Landbouw, Natuur en Voedselkwaliteit (verder: LNV) wijst </w:t>
      </w:r>
      <w:r w:rsidR="00544F6D" w:rsidRPr="00AB2172">
        <w:t xml:space="preserve">met een aanwijzingsbesluit </w:t>
      </w:r>
      <w:r w:rsidRPr="00AB2172">
        <w:t>Natura 2000-gebieden aan</w:t>
      </w:r>
      <w:r w:rsidR="009B2AE4" w:rsidRPr="00AB2172">
        <w:t>.</w:t>
      </w:r>
      <w:r w:rsidR="001F5D55" w:rsidRPr="00AB2172">
        <w:t xml:space="preserve"> </w:t>
      </w:r>
      <w:r w:rsidR="0022192E" w:rsidRPr="00AB2172">
        <w:t xml:space="preserve">Dit is een besluit dat nationale </w:t>
      </w:r>
      <w:r w:rsidR="001F5D55" w:rsidRPr="00AB2172">
        <w:t xml:space="preserve">uitvoering </w:t>
      </w:r>
      <w:r w:rsidR="0022192E" w:rsidRPr="00AB2172">
        <w:t>geeft aan regelgeving van de Europese Unie</w:t>
      </w:r>
      <w:r w:rsidR="00021801" w:rsidRPr="00AB2172">
        <w:t xml:space="preserve"> (verder: EU)</w:t>
      </w:r>
      <w:r w:rsidR="0022192E" w:rsidRPr="00AB2172">
        <w:t xml:space="preserve">, te weten </w:t>
      </w:r>
      <w:r w:rsidR="001F5D55" w:rsidRPr="00AB2172">
        <w:t xml:space="preserve">de vogelrichtlijn </w:t>
      </w:r>
      <w:r w:rsidR="0022192E" w:rsidRPr="00AB2172">
        <w:t xml:space="preserve">en </w:t>
      </w:r>
      <w:r w:rsidR="001F5D55" w:rsidRPr="00AB2172">
        <w:t>de habitatrichtlijn</w:t>
      </w:r>
      <w:r w:rsidR="0022192E" w:rsidRPr="00AB2172">
        <w:t xml:space="preserve">. </w:t>
      </w:r>
      <w:r w:rsidR="0017239A" w:rsidRPr="00AB2172">
        <w:t xml:space="preserve">Het besluit kent een procedure die deels in EU- en deels in nationale wetgeving is vastgelegd. </w:t>
      </w:r>
      <w:r w:rsidR="00392DE8" w:rsidRPr="00AB2172">
        <w:t xml:space="preserve">Een van de maatregelen </w:t>
      </w:r>
      <w:r w:rsidR="00336521" w:rsidRPr="00AB2172">
        <w:t xml:space="preserve">die kunnen worden getroffen </w:t>
      </w:r>
      <w:r w:rsidR="00544F6D" w:rsidRPr="00AB2172">
        <w:t xml:space="preserve">om de waarden in </w:t>
      </w:r>
      <w:r w:rsidR="00830438" w:rsidRPr="00AB2172">
        <w:t>een Natura 2000-gebied te bes</w:t>
      </w:r>
      <w:r w:rsidR="002852FF" w:rsidRPr="00AB2172">
        <w:t>c</w:t>
      </w:r>
      <w:r w:rsidR="00830438" w:rsidRPr="00AB2172">
        <w:t xml:space="preserve">hermen </w:t>
      </w:r>
      <w:r w:rsidR="00392DE8" w:rsidRPr="00AB2172">
        <w:t xml:space="preserve">is het </w:t>
      </w:r>
      <w:r w:rsidR="0098106A" w:rsidRPr="00AB2172">
        <w:t xml:space="preserve">afsluiten van een of meer delen van </w:t>
      </w:r>
      <w:r w:rsidR="002852FF" w:rsidRPr="00AB2172">
        <w:t>da</w:t>
      </w:r>
      <w:r w:rsidR="0098106A" w:rsidRPr="00AB2172">
        <w:t>t</w:t>
      </w:r>
      <w:r w:rsidR="00CE1220" w:rsidRPr="00AB2172">
        <w:t xml:space="preserve"> gebied</w:t>
      </w:r>
      <w:r w:rsidR="0098106A" w:rsidRPr="00AB2172">
        <w:t xml:space="preserve">. </w:t>
      </w:r>
      <w:r w:rsidR="00133693" w:rsidRPr="00AB2172">
        <w:t>Dat gebeurt door middel van het nemen van een</w:t>
      </w:r>
      <w:r w:rsidR="006A263E">
        <w:t xml:space="preserve"> </w:t>
      </w:r>
      <w:r w:rsidR="00C70920">
        <w:t>toegangsbeperkingsbesluit</w:t>
      </w:r>
      <w:r w:rsidR="00565CD9" w:rsidRPr="00AB2172">
        <w:t xml:space="preserve">. De bevoegdheid tot het nemen van dit besluit heeft de wetgever primair bij </w:t>
      </w:r>
      <w:r w:rsidR="000936F1" w:rsidRPr="00AB2172">
        <w:t>g</w:t>
      </w:r>
      <w:r w:rsidR="00650411" w:rsidRPr="00AB2172">
        <w:t xml:space="preserve">edeputeerde staten </w:t>
      </w:r>
      <w:r w:rsidR="000936F1" w:rsidRPr="00AB2172">
        <w:t xml:space="preserve">(verder: GS) </w:t>
      </w:r>
      <w:r w:rsidR="00B4627D" w:rsidRPr="00AB2172">
        <w:t>gelegd; i</w:t>
      </w:r>
      <w:r w:rsidR="00EE37F2" w:rsidRPr="00AB2172">
        <w:t xml:space="preserve">n </w:t>
      </w:r>
      <w:r w:rsidR="0029126B" w:rsidRPr="00AB2172">
        <w:t>bepaalde</w:t>
      </w:r>
      <w:r w:rsidR="00EE37F2" w:rsidRPr="00AB2172">
        <w:t xml:space="preserve"> geval</w:t>
      </w:r>
      <w:r w:rsidR="0029126B" w:rsidRPr="00AB2172">
        <w:t>len</w:t>
      </w:r>
      <w:r w:rsidR="00EE37F2" w:rsidRPr="00AB2172">
        <w:t xml:space="preserve"> </w:t>
      </w:r>
      <w:r w:rsidR="0029126B" w:rsidRPr="00AB2172">
        <w:t>ligt deze bevoegdheid bij de minister van LNV.</w:t>
      </w:r>
      <w:bookmarkStart w:id="77" w:name="_Ref_ae8a3ec35d3f4fa1e8c3439dc08bb7e8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