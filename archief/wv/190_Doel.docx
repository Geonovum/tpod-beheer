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4624F3" w:rsidRDefault="00DC3F34" w:rsidP="004624F3">
      <w:pPr>
        <w:pStyle w:val="Kop5"/>
      </w:pPr>
      <w:r>
        <w:t>Doel</w:t>
      </w:r>
    </w:p>
    <w:p w14:paraId="4D146106" w14:textId="1F38736C" w:rsidR="004624F3" w:rsidRDefault="00DC3F34" w:rsidP="004624F3">
      <w:r>
        <w:t>Doel van het objecttype Natuur is:</w:t>
      </w:r>
    </w:p>
    <w:p w14:paraId="6F9A49B6" w14:textId="66DAA917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0D0AC661" w14:textId="2661D2CF" w:rsidR="004624F3" w:rsidRDefault="00DC3F34" w:rsidP="004624F3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27BBFEC" w14:textId="48D75BCF" w:rsidR="004624F3" w:rsidRPr="007E54E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