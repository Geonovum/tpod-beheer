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4624F3" w:rsidRDefault="00DC3F34" w:rsidP="004624F3">
      <w:pPr>
        <w:pStyle w:val="Kop4"/>
      </w:pPr>
      <w:r>
        <w:t>Toelichting</w:t>
      </w:r>
    </w:p>
    <w:p w14:paraId="15585ABF" w14:textId="77777777" w:rsidR="004624F3" w:rsidRDefault="00DC3F34" w:rsidP="004624F3">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4624F3" w:rsidRDefault="00DC3F34" w:rsidP="004624F3">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t>
      </w:r>
      <w:r>
        <w:lastRenderedPageBreak/>
        <w:t xml:space="preserve">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4624F3" w:rsidRDefault="004624F3" w:rsidP="004624F3"/>
    <w:p w14:paraId="484BC89E" w14:textId="5B66C315" w:rsidR="004624F3" w:rsidRDefault="00DC3F34" w:rsidP="004624F3">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77327E">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4624F3" w:rsidRDefault="004624F3" w:rsidP="004624F3"/>
    <w:p w14:paraId="54A38544" w14:textId="6D0A3FA7" w:rsidR="004624F3" w:rsidRDefault="00DC3F34" w:rsidP="004624F3">
      <w:r>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2330A891" w:rsidR="004624F3" w:rsidRDefault="00DC3F34" w:rsidP="004624F3">
      <w:r>
        <w:t xml:space="preserve">Het is mogelijk om met de systematiek voor Verwijzingen die in paragraaf </w:t>
      </w:r>
      <w:r w:rsidRPr="00A95539">
        <w:rPr>
          <w:rStyle w:val="Verwijzing"/>
        </w:rPr>
        <w:fldChar w:fldCharType="begin"/>
      </w:r>
      <w:r w:rsidRPr="00A95539">
        <w:rPr>
          <w:rStyle w:val="Verwijzing"/>
        </w:rPr>
        <w:instrText xml:space="preserve"> REF _Ref_9cfb0daa1b4d5f825506436ee75d6ab2_1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5.8</w:t>
      </w:r>
      <w:r w:rsidRPr="00A95539">
        <w:rPr>
          <w:rStyle w:val="Verwijzing"/>
        </w:rPr>
        <w:fldChar w:fldCharType="end"/>
      </w:r>
      <w:r>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7D9C68DB" w:rsidR="004624F3" w:rsidRDefault="00DC3F34" w:rsidP="004624F3">
      <w:r>
        <w:t xml:space="preserve">Begrippen die in een bijlage worden geplaatst maken onlosmakelijk deel uit van het juridische deel van </w:t>
      </w:r>
      <w:r w:rsidR="00F00F23">
        <w:fldChar w:fldCharType="begin"/>
      </w:r>
      <w:r w:rsidR="00F00F23">
        <w:instrText xml:space="preserve"> DOCVARIABLE ID01+ </w:instrText>
      </w:r>
      <w:r w:rsidR="00F00F23">
        <w:fldChar w:fldCharType="separate"/>
      </w:r>
      <w:r w:rsidR="00F42094">
        <w:t>de waterschapsverordening</w:t>
      </w:r>
      <w:r w:rsidR="00F00F23">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