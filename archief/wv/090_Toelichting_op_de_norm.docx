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4624F3" w:rsidRDefault="00DC3F34" w:rsidP="004624F3">
      <w:pPr>
        <w:pStyle w:val="Kop5"/>
      </w:pPr>
      <w:r w:rsidRPr="007B75D9">
        <w:t>Toelichting op de norm</w:t>
      </w:r>
    </w:p>
    <w:p w14:paraId="6727A514" w14:textId="77777777" w:rsidR="00951280" w:rsidRPr="00FB7BCE" w:rsidRDefault="00951280" w:rsidP="00951280">
      <w:pPr>
        <w:pStyle w:val="Opsommingtekens1"/>
      </w:pPr>
      <w:r w:rsidRPr="00FB7BCE">
        <w:rPr>
          <w:i/>
          <w:iCs/>
        </w:rPr>
        <w:t>identificatie</w:t>
      </w:r>
      <w:r w:rsidRPr="00FB7BCE">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2443153B" w:rsidR="004624F3" w:rsidRDefault="00DC3F34" w:rsidP="004624F3">
      <w:pPr>
        <w:pStyle w:val="Opsommingtekens1"/>
      </w:pPr>
      <w:r w:rsidRPr="00EF1BBE">
        <w:rPr>
          <w:i/>
          <w:iCs/>
        </w:rPr>
        <w:lastRenderedPageBreak/>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rsidRPr="00A95539">
        <w:rPr>
          <w:rStyle w:val="Verwijzing"/>
        </w:rPr>
        <w:fldChar w:fldCharType="begin"/>
      </w:r>
      <w:r w:rsidRPr="00A95539">
        <w:rPr>
          <w:rStyle w:val="Verwijzing"/>
        </w:rPr>
        <w:instrText xml:space="preserve"> REF _Ref_24915a18520cc36995b9f28484eaba10_1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6.2.2.2</w:t>
      </w:r>
      <w:r w:rsidRPr="00A95539">
        <w:rPr>
          <w:rStyle w:val="Verwijzing"/>
        </w:rPr>
        <w:fldChar w:fldCharType="end"/>
      </w:r>
      <w:r>
        <w:t>.</w:t>
      </w:r>
    </w:p>
    <w:p w14:paraId="7CE46E50" w14:textId="2736FD4D" w:rsidR="004624F3" w:rsidRDefault="003C372C" w:rsidP="004624F3">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gebouw waar een bepaalde activiteit verricht mag worden. In dat geval </w:t>
      </w:r>
      <w:r w:rsidRPr="004A0394">
        <w:t xml:space="preserve">wordt de eenheid </w:t>
      </w:r>
      <w:r>
        <w:t>bouwlaag</w:t>
      </w:r>
      <w:r w:rsidRPr="004A0394">
        <w:t xml:space="preserve"> gekozen</w:t>
      </w:r>
      <w:r>
        <w:t>; bovengrondse bouwlagen worden in een positief getal uitgedrukt, ondergrondse bouwlagen in een negatief getal.</w:t>
      </w:r>
    </w:p>
    <w:p w14:paraId="191DFD39" w14:textId="77777777" w:rsidR="00F720A3" w:rsidRPr="00D96F0C" w:rsidRDefault="00DC3F34" w:rsidP="00F720A3">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r w:rsidR="00F720A3">
        <w:t xml:space="preserve"> </w:t>
      </w:r>
      <w:r w:rsidR="00F720A3" w:rsidRPr="00D96F0C">
        <w:t>Bij Ambtsgebied kan er geen geometrie worden meegeleverd.</w:t>
      </w:r>
    </w:p>
    <w:p w14:paraId="2E883379" w14:textId="77777777" w:rsidR="00F720A3" w:rsidRPr="00D96F0C" w:rsidRDefault="00F720A3" w:rsidP="00F720A3">
      <w:pPr>
        <w:pStyle w:val="Opsommingtekens1"/>
      </w:pPr>
      <w:r w:rsidRPr="00D96F0C">
        <w:rPr>
          <w:i/>
        </w:rPr>
        <w:t xml:space="preserve">domein: </w:t>
      </w:r>
      <w:r w:rsidRPr="00D96F0C">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3A2B728A" w14:textId="77777777" w:rsidR="00F720A3" w:rsidRPr="00D96F0C" w:rsidRDefault="00F720A3" w:rsidP="00F720A3">
      <w:pPr>
        <w:pStyle w:val="Opsommingtekens1"/>
      </w:pPr>
      <w:r w:rsidRPr="00D96F0C">
        <w:rPr>
          <w:i/>
        </w:rPr>
        <w:t xml:space="preserve">geldigOp: </w:t>
      </w:r>
      <w:r w:rsidRPr="00D96F0C">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2FD5D9D9" w14:textId="77777777" w:rsidR="00F720A3" w:rsidRPr="00D96F0C" w:rsidRDefault="00F720A3" w:rsidP="00F720A3"/>
    <w:p w14:paraId="3A1318C6" w14:textId="77777777" w:rsidR="00F720A3" w:rsidRPr="00B97F33" w:rsidRDefault="00F720A3" w:rsidP="00F720A3">
      <w:r w:rsidRPr="00D96F0C">
        <w:t>Met uitzondering van Locatie in de verschijningsvorm van Ambtsgebied wordt</w:t>
      </w:r>
      <w:r w:rsidRPr="00F720A3">
        <w:t xml:space="preserve"> </w:t>
      </w:r>
      <w:r w:rsidRPr="00F01681">
        <w:t xml:space="preserve">Locatie </w:t>
      </w:r>
      <w:r w:rsidRPr="00DD4E73">
        <w:t>altijd vastgelegd in een geografisch informatieobject.</w:t>
      </w:r>
    </w:p>
    <w:p w14:paraId="09AA2D96" w14:textId="77777777" w:rsidR="00F720A3" w:rsidRPr="00A71E8A" w:rsidRDefault="00F720A3" w:rsidP="00F720A3"/>
    <w:p w14:paraId="4A48E300" w14:textId="68F07D75" w:rsidR="00A95539" w:rsidRPr="00D96F0C" w:rsidRDefault="00F720A3" w:rsidP="00F720A3">
      <w:r w:rsidRPr="00D96F0C">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w:t>
      </w:r>
      <w:r w:rsidRPr="00D96F0C">
        <w:lastRenderedPageBreak/>
        <w:t xml:space="preserve">vinden en is de onveranderlijkheid van de locatie gewaarborgd (zie ook paragraaf </w:t>
      </w:r>
      <w:r w:rsidR="008F0CA2" w:rsidRPr="00A95539">
        <w:rPr>
          <w:rStyle w:val="Verwijzing"/>
        </w:rPr>
        <w:fldChar w:fldCharType="begin"/>
      </w:r>
      <w:r w:rsidR="008F0CA2" w:rsidRPr="00A95539">
        <w:rPr>
          <w:rStyle w:val="Verwijzing"/>
        </w:rPr>
        <w:instrText xml:space="preserve"> REF _Ref_24915a18520cc36995b9f28484eaba10_1 </w:instrText>
      </w:r>
      <w:r w:rsidR="002B0AD7" w:rsidRPr="00A95539">
        <w:rPr>
          <w:rStyle w:val="Verwijzing"/>
        </w:rPr>
        <w:instrText>\n \h</w:instrText>
      </w:r>
      <w:r w:rsidR="008F0CA2" w:rsidRPr="00A95539">
        <w:rPr>
          <w:rStyle w:val="Verwijzing"/>
        </w:rPr>
        <w:instrText xml:space="preserve"> </w:instrText>
      </w:r>
      <w:r w:rsidR="008F0CA2" w:rsidRPr="00A95539">
        <w:rPr>
          <w:rStyle w:val="Verwijzing"/>
        </w:rPr>
      </w:r>
      <w:r w:rsidR="008F0CA2" w:rsidRPr="00A95539">
        <w:rPr>
          <w:rStyle w:val="Verwijzing"/>
        </w:rPr>
        <w:fldChar w:fldCharType="separate"/>
      </w:r>
      <w:r w:rsidR="00F42094" w:rsidRPr="00A95539">
        <w:rPr>
          <w:rStyle w:val="Verwijzing"/>
        </w:rPr>
        <w:t>6.2.2.2</w:t>
      </w:r>
      <w:r w:rsidR="008F0CA2" w:rsidRPr="00A95539">
        <w:rPr>
          <w:rStyle w:val="Verwijzing"/>
        </w:rPr>
        <w:fldChar w:fldCharType="end"/>
      </w:r>
      <w:r w:rsidRPr="00D96F0C">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7FAB252A" w14:textId="69394C6B" w:rsidR="00F720A3" w:rsidRPr="00D96F0C" w:rsidRDefault="00F720A3" w:rsidP="00F720A3">
      <w:r w:rsidRPr="00D96F0C">
        <w:t xml:space="preserve">Ambtsgebied wordt niet door het bevoegd gezag vastgelegd met het object Geometrie en heeft geen hoogteligging. Het kent daarom niet de attributen </w:t>
      </w:r>
      <w:r w:rsidRPr="00D96F0C">
        <w:rPr>
          <w:i/>
          <w:iCs/>
        </w:rPr>
        <w:t>geometrie</w:t>
      </w:r>
      <w:r w:rsidRPr="00D96F0C">
        <w:t xml:space="preserve"> en </w:t>
      </w:r>
      <w:r w:rsidRPr="00D96F0C">
        <w:rPr>
          <w:i/>
          <w:iCs/>
        </w:rPr>
        <w:t>hoogte</w:t>
      </w:r>
      <w:r w:rsidRPr="00D96F0C">
        <w:t>.</w:t>
      </w:r>
    </w:p>
    <w:p w14:paraId="63BDACA6" w14:textId="77777777" w:rsidR="00F720A3" w:rsidRPr="00D96F0C" w:rsidRDefault="00F720A3" w:rsidP="00F720A3"/>
    <w:p w14:paraId="7E9547D3" w14:textId="77777777" w:rsidR="00F720A3" w:rsidRPr="00D96F0C" w:rsidRDefault="00F720A3" w:rsidP="00F720A3">
      <w:r w:rsidRPr="00D96F0C">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2979FF46" w14:textId="77777777" w:rsidR="00F720A3" w:rsidRDefault="00F720A3" w:rsidP="00150730">
      <w:pPr>
        <w:pStyle w:val="Kader"/>
      </w:pPr>
      <w:r w:rsidRPr="006F6DD6">
        <w:rPr>
          <w:noProof/>
          <w:highlight w:val="magenta"/>
        </w:rPr>
        <mc:AlternateContent>
          <mc:Choice Requires="wps">
            <w:drawing>
              <wp:inline distT="0" distB="0" distL="0" distR="0" wp14:anchorId="48E1C4C5" wp14:editId="7244C9C6">
                <wp:extent cx="1828800" cy="1828800"/>
                <wp:effectExtent l="0" t="0" r="22860" b="10160"/>
                <wp:docPr id="23" name="Tekstvak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933AD4" w14:textId="77777777" w:rsidR="00F720A3" w:rsidRPr="00044BBB" w:rsidRDefault="00F720A3" w:rsidP="00F720A3">
                            <w:pPr>
                              <w:rPr>
                                <w:b/>
                                <w:bCs/>
                              </w:rPr>
                            </w:pPr>
                            <w:r w:rsidRPr="00044BBB">
                              <w:rPr>
                                <w:b/>
                                <w:bCs/>
                              </w:rPr>
                              <w:t>Toekomstige functionaliteit</w:t>
                            </w:r>
                          </w:p>
                          <w:p w14:paraId="36447FED" w14:textId="77777777" w:rsidR="00F720A3" w:rsidRPr="0034067F" w:rsidRDefault="00F720A3" w:rsidP="00F720A3">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E1C4C5" id="Tekstvak 2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eNN9xT8CAACBBAAADgAAAAAAAAAA&#10;AAAAAAAuAgAAZHJzL2Uyb0RvYy54bWxQSwECLQAUAAYACAAAACEAtwwDCNcAAAAFAQAADwAAAAAA&#10;AAAAAAAAAACZBAAAZHJzL2Rvd25yZXYueG1sUEsFBgAAAAAEAAQA8wAAAJ0FAAAAAA==&#10;" filled="f" strokeweight=".5pt">
                <v:textbox style="mso-fit-shape-to-text:t">
                  <w:txbxContent>
                    <w:p w14:paraId="07933AD4" w14:textId="77777777" w:rsidR="00F720A3" w:rsidRPr="00044BBB" w:rsidRDefault="00F720A3" w:rsidP="00F720A3">
                      <w:pPr>
                        <w:rPr>
                          <w:b/>
                          <w:bCs/>
                        </w:rPr>
                      </w:pPr>
                      <w:r w:rsidRPr="00044BBB">
                        <w:rPr>
                          <w:b/>
                          <w:bCs/>
                        </w:rPr>
                        <w:t>Toekomstige functionaliteit</w:t>
                      </w:r>
                    </w:p>
                    <w:p w14:paraId="36447FED" w14:textId="77777777" w:rsidR="00F720A3" w:rsidRPr="0034067F" w:rsidRDefault="00F720A3" w:rsidP="00F720A3">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