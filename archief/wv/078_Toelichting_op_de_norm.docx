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4624F3" w:rsidRDefault="00DC3F34" w:rsidP="004624F3">
      <w:pPr>
        <w:pStyle w:val="Kop5"/>
      </w:pPr>
      <w:bookmarkStart w:id="143" w:name="_Ref_95dfc15bacda128fe07509dbc32ab2b8_1"/>
      <w:r>
        <w:t>Toelichting op de norm</w:t>
      </w:r>
      <w:bookmarkEnd w:id="143"/>
    </w:p>
    <w:p w14:paraId="485B7980" w14:textId="77777777" w:rsidR="004624F3" w:rsidRDefault="004624F3" w:rsidP="004624F3">
      <w:pPr>
        <w:rPr>
          <w:i/>
          <w:iCs/>
        </w:rPr>
      </w:pPr>
    </w:p>
    <w:p w14:paraId="7AF41011" w14:textId="4C53DD3E" w:rsidR="004624F3" w:rsidRDefault="00DC3F34" w:rsidP="004624F3">
      <w:pPr>
        <w:rPr>
          <w:i/>
          <w:iCs/>
        </w:rPr>
      </w:pPr>
      <w:r>
        <w:rPr>
          <w:i/>
          <w:iCs/>
        </w:rPr>
        <w:t>Attributen</w:t>
      </w:r>
    </w:p>
    <w:p w14:paraId="28D6C9F1" w14:textId="3660CAF6" w:rsidR="004624F3" w:rsidRPr="008D6EA6" w:rsidRDefault="00DC3F34" w:rsidP="004624F3">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4624F3" w:rsidRDefault="004624F3" w:rsidP="004624F3"/>
    <w:p w14:paraId="0F99FEA6" w14:textId="5B948306" w:rsidR="004624F3" w:rsidRDefault="00DC3F34" w:rsidP="004624F3">
      <w:r w:rsidRPr="00DF7A7E">
        <w:lastRenderedPageBreak/>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4624F3" w:rsidRDefault="004624F3" w:rsidP="004624F3"/>
    <w:p w14:paraId="46729F86" w14:textId="4E7A5FEF" w:rsidR="004624F3" w:rsidRDefault="00DC3F34" w:rsidP="004624F3">
      <w:r w:rsidRPr="006612A0">
        <w:t>Regeltekst kent geen waardelijsten.</w:t>
      </w:r>
    </w:p>
    <w:p w14:paraId="532A7D63" w14:textId="7590FF3A" w:rsidR="004624F3" w:rsidRDefault="004624F3" w:rsidP="004624F3"/>
    <w:p w14:paraId="569C588B" w14:textId="5A498033" w:rsidR="004624F3" w:rsidRPr="000D32D4" w:rsidRDefault="00DC3F34" w:rsidP="004624F3">
      <w:pPr>
        <w:rPr>
          <w:i/>
          <w:iCs/>
        </w:rPr>
      </w:pPr>
      <w:r w:rsidRPr="000D32D4">
        <w:rPr>
          <w:i/>
          <w:iCs/>
        </w:rPr>
        <w:t>Constraints</w:t>
      </w:r>
    </w:p>
    <w:p w14:paraId="12029990" w14:textId="1605C5A2" w:rsidR="004624F3" w:rsidRDefault="00DC3F34" w:rsidP="004624F3">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rsidRPr="00A95539">
        <w:rPr>
          <w:rStyle w:val="Verwijzing"/>
        </w:rPr>
        <w:fldChar w:fldCharType="begin"/>
      </w:r>
      <w:r w:rsidRPr="00A95539">
        <w:rPr>
          <w:rStyle w:val="Verwijzing"/>
        </w:rPr>
        <w:instrText xml:space="preserve"> REF _Ref_81f2a8213b9be11afba847e70b37a776_1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6.4.3.5</w:t>
      </w:r>
      <w:r w:rsidRPr="00A95539">
        <w:rPr>
          <w:rStyle w:val="Verwijzing"/>
        </w:rP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1AD22A94" w:rsidR="004624F3" w:rsidRDefault="00565D9C" w:rsidP="004624F3">
      <w:pPr>
        <w:pStyle w:val="Opsommingtekens1"/>
      </w:pPr>
      <w:r w:rsidRPr="007C4C81">
        <w:rPr>
          <w:i/>
          <w:iCs/>
        </w:rPr>
        <w:t xml:space="preserve">indien </w:t>
      </w:r>
      <w:r>
        <w:rPr>
          <w:i/>
          <w:iCs/>
        </w:rPr>
        <w:t>A</w:t>
      </w:r>
      <w:r w:rsidRPr="007C4C81">
        <w:rPr>
          <w:i/>
          <w:iCs/>
        </w:rPr>
        <w:t xml:space="preserve">rtikel is onderverdeeld in </w:t>
      </w:r>
      <w:r>
        <w:rPr>
          <w:i/>
          <w:iCs/>
        </w:rPr>
        <w:t>L</w:t>
      </w:r>
      <w:r w:rsidRPr="007C4C81">
        <w:rPr>
          <w:i/>
          <w:iCs/>
        </w:rPr>
        <w:t xml:space="preserve">eden, annotaties alleen op </w:t>
      </w:r>
      <w:r>
        <w:rPr>
          <w:i/>
          <w:iCs/>
        </w:rPr>
        <w:t>L</w:t>
      </w:r>
      <w:r w:rsidRPr="007C4C81">
        <w:rPr>
          <w:i/>
          <w:iCs/>
        </w:rPr>
        <w:t>eden</w:t>
      </w:r>
      <w:r w:rsidRPr="004A3B99">
        <w:t>: deze constraint houdt in dat als</w:t>
      </w:r>
      <w:r>
        <w:t xml:space="preserve"> een Artikel is onderverdeeld in Leden, de annotaties alleen mogen verwijzen naar de Leden en niet naar het Artikel, oftewel annotaties worden dan alleen op Lid-niveau toegepast.</w:t>
      </w:r>
      <w:r w:rsidR="00750D73">
        <w:t xml:space="preserve"> </w:t>
      </w:r>
      <w:r w:rsidR="00750D73" w:rsidRPr="00750D73">
        <w:t>Deze constraint heeft ook tot gevolg dat als een Artikel is onderverdeeld in Leden, alleen de Leden kunnen worden geannoteerd als Regeltekst 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