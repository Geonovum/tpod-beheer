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8F1DCB" w14:textId="77777777" w:rsidR="004624F3" w:rsidRDefault="00DC3F34" w:rsidP="004624F3">
      <w:pPr>
        <w:pStyle w:val="Kop4"/>
      </w:pPr>
      <w:r>
        <w:t>Gebiedsaanwijzingtype Geluid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BA1247" w14:textId="77777777" w:rsidR="00F00F23" w:rsidRDefault="00F00F23">
      <w:r>
        <w:separator/>
      </w:r>
    </w:p>
    <w:p w14:paraId="745C114B" w14:textId="77777777" w:rsidR="00F00F23" w:rsidRDefault="00F00F23"/>
    <w:p w14:paraId="0B1072D8" w14:textId="77777777" w:rsidR="00F00F23" w:rsidRDefault="00F00F23"/>
  </w:endnote>
  <w:endnote w:type="continuationSeparator" w:id="0">
    <w:p w14:paraId="0DED3BCC" w14:textId="77777777" w:rsidR="00F00F23" w:rsidRDefault="00F00F23">
      <w:r>
        <w:continuationSeparator/>
      </w:r>
    </w:p>
    <w:p w14:paraId="611BA872" w14:textId="77777777" w:rsidR="00F00F23" w:rsidRDefault="00F00F23"/>
    <w:p w14:paraId="7D1A051D" w14:textId="77777777" w:rsidR="00F00F23" w:rsidRDefault="00F00F23"/>
  </w:endnote>
  <w:endnote w:type="continuationNotice" w:id="1">
    <w:p w14:paraId="2A2431C2" w14:textId="77777777" w:rsidR="00F00F23" w:rsidRDefault="00F00F23">
      <w:pPr>
        <w:spacing w:line="240" w:lineRule="auto"/>
      </w:pPr>
    </w:p>
  </w:endnote>
  <w:endnote w:id="2">
    <w:p w14:paraId="5EF658FF" w14:textId="77777777" w:rsidR="00F50911" w:rsidRDefault="00F50911" w:rsidP="00C171D2">
      <w:pPr>
        <w:pStyle w:val="Eindnoottekst"/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2BC11969" w14:textId="77777777" w:rsidR="00F50911" w:rsidRDefault="00F50911" w:rsidP="00C171D2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29F8A4C4" w14:textId="77777777" w:rsidR="00F50911" w:rsidRDefault="00F50911" w:rsidP="00C171D2">
      <w:pPr>
        <w:pStyle w:val="Eindnoottekst"/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0F124C3B" w14:textId="77777777" w:rsidR="00F50911" w:rsidRDefault="00F50911" w:rsidP="003D6A0D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C032F60" w14:textId="77777777" w:rsidR="00F50911" w:rsidRDefault="00F50911" w:rsidP="003D6A0D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313D5BB4" w14:textId="77777777" w:rsidR="00F50911" w:rsidRDefault="00F50911" w:rsidP="003D6A0D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4D73259" w14:textId="77777777" w:rsidR="00F50911" w:rsidRPr="001602D5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2EB37A18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TPOD400, TPOD410, TPOD420</w:t>
      </w:r>
      <w:r w:rsidDel="002E6573">
        <w:t xml:space="preserve">, </w:t>
      </w:r>
      <w:r>
        <w:t>TPOD460, TPOD470, TPOD480, TPOD490, TPOD500, TPOD510, TPOD520, TPOD530, TPOD540, TPOD550, TPOD560, TPOD570, TPOD580, TPOD590, TPOD600, TPOD610, TPOD620, TPOD630, TPOD640, TPOD650, TPOD660, TPOD670, TPOD680, TPOD690, TPOD700, TPOD710, TPOD720, TPOD730, TPOD740, TPOD750, TPOD760, TPOD780, TPOD790, TPOD800, TPOD810, TPOD820, TPOD850, TPOD860, TPOD870</w:t>
      </w:r>
    </w:p>
  </w:endnote>
  <w:endnote w:id="10">
    <w:p w14:paraId="75C473E2" w14:textId="77777777" w:rsidR="00D4000E" w:rsidRDefault="00D4000E" w:rsidP="00D4000E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FB215E2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2">
    <w:p w14:paraId="6FF1039F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3">
    <w:p w14:paraId="0C24CB59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4">
    <w:p w14:paraId="7A99CE0D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5">
    <w:p w14:paraId="7982B5D1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6">
    <w:p w14:paraId="577FB287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7">
    <w:p w14:paraId="58F0B823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8">
    <w:p w14:paraId="25D5016A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19">
    <w:p w14:paraId="77A40C28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0">
    <w:p w14:paraId="6B7353C3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1">
    <w:p w14:paraId="42615C25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2">
    <w:p w14:paraId="3942313B" w14:textId="76745E49" w:rsidR="00F50911" w:rsidRPr="005315DA" w:rsidRDefault="00F50911">
      <w:pPr>
        <w:pStyle w:val="Eindnoottekst"/>
      </w:pPr>
      <w:r>
        <w:rPr>
          <w:rStyle w:val="Eindnootmarkering"/>
        </w:rPr>
        <w:endnoteRef/>
      </w:r>
      <w:r>
        <w:t xml:space="preserve"> TPOD1790</w:t>
      </w:r>
    </w:p>
  </w:endnote>
  <w:endnote w:id="23">
    <w:p w14:paraId="2C18DE78" w14:textId="77777777" w:rsidR="00F50911" w:rsidRPr="005315DA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4">
    <w:p w14:paraId="38F8B5B2" w14:textId="77777777" w:rsidR="00F50911" w:rsidRPr="005315DA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TPOD1310</w:t>
      </w:r>
    </w:p>
  </w:endnote>
  <w:endnote w:id="25">
    <w:p w14:paraId="385F336C" w14:textId="77777777" w:rsidR="00F50911" w:rsidRPr="005315DA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26">
    <w:p w14:paraId="37449432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27">
    <w:p w14:paraId="5CF61376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28">
    <w:p w14:paraId="675572C7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29">
    <w:p w14:paraId="54211F1F" w14:textId="77777777" w:rsidR="00F50911" w:rsidRPr="00174FFC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TPOD1730</w:t>
      </w:r>
    </w:p>
  </w:endnote>
  <w:endnote w:id="30">
    <w:p w14:paraId="2F85AA73" w14:textId="77777777" w:rsidR="00F50911" w:rsidRPr="006D1F7F" w:rsidRDefault="00F50911" w:rsidP="00FE7388">
      <w:pPr>
        <w:pStyle w:val="Eindnoottekst"/>
      </w:pPr>
      <w:r>
        <w:rPr>
          <w:rStyle w:val="Eindnootmarkering"/>
        </w:rPr>
        <w:endnoteRef/>
      </w:r>
      <w:r w:rsidRPr="006D1F7F">
        <w:t xml:space="preserve"> TPOD1650</w:t>
      </w:r>
    </w:p>
  </w:endnote>
  <w:endnote w:id="31">
    <w:p w14:paraId="35E8D299" w14:textId="77777777" w:rsidR="00F50911" w:rsidRPr="00A21A54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TPOD1770</w:t>
      </w:r>
    </w:p>
  </w:endnote>
  <w:endnote w:id="32">
    <w:p w14:paraId="0E6DE41B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TPOD1760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F50911" w:rsidRPr="006B1455" w:rsidRDefault="00F50911" w:rsidP="00577995">
    <w:pPr>
      <w:tabs>
        <w:tab w:val="left" w:pos="6260"/>
      </w:tabs>
    </w:pPr>
    <w:r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</w:rPr>
      <w:fldChar w:fldCharType="separate"/>
    </w:r>
    <w:r w:rsidRPr="049A10CD">
      <w:rPr>
        <w:noProof/>
      </w:rPr>
      <w:t>1</w:t>
    </w:r>
    <w:r w:rsidRPr="049A10CD">
      <w:rPr>
        <w:noProof/>
      </w:rPr>
      <w:fldChar w:fldCharType="end"/>
    </w:r>
  </w:p>
  <w:p w14:paraId="1358A95D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F50911" w:rsidRPr="006B1455" w:rsidRDefault="00F50911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</w:p>
  <w:p w14:paraId="6170D8DC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F50911" w:rsidRPr="006B1455" w:rsidRDefault="00F50911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</w:rPr>
      <w:fldChar w:fldCharType="separate"/>
    </w:r>
    <w:r w:rsidRPr="049A10CD">
      <w:rPr>
        <w:noProof/>
      </w:rPr>
      <w:t>16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</w:rPr>
      <w:fldChar w:fldCharType="separate"/>
    </w:r>
    <w:r w:rsidRPr="049A10CD">
      <w:rPr>
        <w:noProof/>
      </w:rPr>
      <w:t>1</w:t>
    </w:r>
    <w:r w:rsidRPr="049A10CD">
      <w:rPr>
        <w:noProof/>
      </w:rPr>
      <w:fldChar w:fldCharType="end"/>
    </w:r>
  </w:p>
  <w:p w14:paraId="6328848F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4D4ECA" w14:textId="62DB4214" w:rsidR="000351A1" w:rsidRPr="006B1455" w:rsidRDefault="00F50911" w:rsidP="00577995">
    <w:pPr>
      <w:tabs>
        <w:tab w:val="left" w:pos="6260"/>
      </w:tabs>
    </w:pPr>
    <w:r>
      <w:t>Pagina</w:t>
    </w:r>
    <w:r w:rsidR="000351A1">
      <w:t xml:space="preserve"> </w:t>
    </w:r>
    <w:r>
      <w:t>van</w:t>
    </w:r>
  </w:p>
  <w:p w14:paraId="19676954" w14:textId="05D47154" w:rsidR="00F50911" w:rsidRDefault="00F50911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9956D8" w14:textId="77777777" w:rsidR="00F00F23" w:rsidRPr="00B35331" w:rsidRDefault="00F00F23" w:rsidP="00577995">
      <w:pPr>
        <w:pStyle w:val="Voettekst"/>
      </w:pPr>
    </w:p>
  </w:footnote>
  <w:footnote w:type="continuationSeparator" w:id="0">
    <w:p w14:paraId="33E04208" w14:textId="77777777" w:rsidR="00F00F23" w:rsidRDefault="00F00F23">
      <w:r>
        <w:continuationSeparator/>
      </w:r>
    </w:p>
    <w:p w14:paraId="3D51FF2E" w14:textId="77777777" w:rsidR="00F00F23" w:rsidRDefault="00F00F23"/>
    <w:p w14:paraId="0DB74C20" w14:textId="77777777" w:rsidR="00F00F23" w:rsidRDefault="00F00F23"/>
  </w:footnote>
  <w:footnote w:type="continuationNotice" w:id="1">
    <w:p w14:paraId="545DF0DA" w14:textId="77777777" w:rsidR="00F00F23" w:rsidRDefault="00F00F23">
      <w:pPr>
        <w:spacing w:line="240" w:lineRule="auto"/>
      </w:pPr>
    </w:p>
  </w:footnote>
  <w:footnote w:id="2">
    <w:p w14:paraId="1273744A" w14:textId="452BC25E" w:rsidR="00F50911" w:rsidRPr="005315DA" w:rsidRDefault="00F5091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746BA0">
        <w:t>De Handreiking Waterschapsverordening wordt aangeboden door Het Waterschapshuis en de Unie van Waterschappen.</w:t>
      </w:r>
    </w:p>
  </w:footnote>
  <w:footnote w:id="3">
    <w:p w14:paraId="4005CF88" w14:textId="77777777" w:rsidR="00F50911" w:rsidRDefault="00F50911" w:rsidP="00FE738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4">
    <w:p w14:paraId="39F771D8" w14:textId="6217C4F5" w:rsidR="00F50911" w:rsidRDefault="00F50911" w:rsidP="00FE738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7B56C0" w:rsidRPr="007B56C0">
        <w:t>Een compleet overzicht van alle inhoud-elementen is te vinden in het IMOP-tekstschema met de bijbehorende documentatie</w:t>
      </w:r>
    </w:p>
  </w:footnote>
  <w:footnote w:id="5">
    <w:p w14:paraId="775E7422" w14:textId="77777777" w:rsidR="006E026C" w:rsidRDefault="006E026C" w:rsidP="006E026C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6">
    <w:p w14:paraId="3B9D055A" w14:textId="77777777" w:rsidR="00410742" w:rsidRDefault="00410742" w:rsidP="0041074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F50911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756C2180" w:rsidR="00F50911" w:rsidRPr="002E14E1" w:rsidRDefault="00F50911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OmgevingsdocumentOmgevingsdocumenten | [datum]</w:t>
          </w:r>
        </w:p>
      </w:tc>
    </w:tr>
  </w:tbl>
  <w:p w14:paraId="6A0843E3" w14:textId="77777777" w:rsidR="00F50911" w:rsidRDefault="00F50911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F50911" w14:paraId="3F7258F5" w14:textId="77777777" w:rsidTr="066869B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03A23381" w:rsidR="00F50911" w:rsidRPr="00BC3B53" w:rsidRDefault="00F50911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5A66E479" wp14:editId="63D93EBD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42" name="Afbeelding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2" name="Afbeelding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F50911" w:rsidRPr="0056454C" w14:paraId="3BE8D128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6691935E" w:rsidR="00F50911" w:rsidRPr="00FA6FAC" w:rsidRDefault="00F50911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="00F00F23">
            <w:fldChar w:fldCharType="begin"/>
          </w:r>
          <w:r w:rsidR="00F00F23">
            <w:instrText xml:space="preserve"> DOCVARIABLE ID01 </w:instrText>
          </w:r>
          <w:r w:rsidR="00F00F23">
            <w:fldChar w:fldCharType="separate"/>
          </w:r>
          <w:r w:rsidR="00F42094">
            <w:t>waterschapsverordening</w:t>
          </w:r>
          <w:r w:rsidR="00F00F23">
            <w:fldChar w:fldCharType="end"/>
          </w:r>
        </w:p>
      </w:tc>
    </w:tr>
    <w:tr w:rsidR="00F50911" w:rsidRPr="00B60860" w14:paraId="777B5D1D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2622ED3A" w:rsidR="00F50911" w:rsidRPr="00B60860" w:rsidRDefault="00F50911" w:rsidP="00FF3E80">
          <w:r w:rsidRPr="00CA6C0C">
            <w:t xml:space="preserve">Versie </w:t>
          </w:r>
          <w:r w:rsidRPr="049A10CD"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fldChar w:fldCharType="separate"/>
          </w:r>
          <w:r w:rsidR="00F42094">
            <w:rPr>
              <w:noProof/>
            </w:rPr>
            <w:t>2.0.0-rc</w:t>
          </w:r>
          <w:r w:rsidRPr="049A10CD">
            <w:fldChar w:fldCharType="end"/>
          </w:r>
        </w:p>
        <w:p w14:paraId="193092C5" w14:textId="504E1838" w:rsidR="00F50911" w:rsidRPr="00B60860" w:rsidRDefault="00F50911" w:rsidP="00FF3E80">
          <w:r>
            <w:t>Geonovum</w:t>
          </w:r>
        </w:p>
      </w:tc>
    </w:tr>
    <w:tr w:rsidR="00F50911" w:rsidRPr="00B60860" w14:paraId="39C9E91F" w14:textId="77777777" w:rsidTr="066869B0">
      <w:trPr>
        <w:cantSplit/>
      </w:trPr>
      <w:tc>
        <w:tcPr>
          <w:tcW w:w="1134" w:type="dxa"/>
          <w:shd w:val="clear" w:color="auto" w:fill="auto"/>
        </w:tcPr>
        <w:p w14:paraId="52B021A9" w14:textId="77777777" w:rsidR="00F50911" w:rsidRPr="00CA6C0C" w:rsidRDefault="00F50911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35895953" w:rsidR="00F50911" w:rsidRPr="00CA6C0C" w:rsidRDefault="00F50911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150730">
            <w:rPr>
              <w:noProof/>
            </w:rPr>
            <w:t>3 juni 2021</w:t>
          </w:r>
          <w:r>
            <w:fldChar w:fldCharType="end"/>
          </w:r>
        </w:p>
      </w:tc>
    </w:tr>
  </w:tbl>
  <w:p w14:paraId="12010FE0" w14:textId="77777777" w:rsidR="00F50911" w:rsidRPr="00EB5B83" w:rsidRDefault="00F50911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F50911" w14:paraId="4FB542D3" w14:textId="77777777" w:rsidTr="066869B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5F0599EE" w:rsidR="00F50911" w:rsidRPr="00BC3B53" w:rsidRDefault="00F50911" w:rsidP="00E034D2">
          <w:r>
            <w:rPr>
              <w:noProof/>
            </w:rPr>
            <w:drawing>
              <wp:anchor distT="0" distB="0" distL="114300" distR="114300" simplePos="0" relativeHeight="251658241" behindDoc="0" locked="1" layoutInCell="1" allowOverlap="1" wp14:anchorId="0F84FC87" wp14:editId="7BD881B5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43" name="Afbeelding 1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F50911" w:rsidRPr="0056454C" w14:paraId="37956F4B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BDB089A" w:rsidR="00F50911" w:rsidRPr="00FA6FAC" w:rsidRDefault="00F50911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</w:rPr>
            <w:fldChar w:fldCharType="separate"/>
          </w:r>
          <w:r w:rsidR="002E0677">
            <w:rPr>
              <w:noProof/>
            </w:rPr>
            <w:t>waterschapsverordening</w:t>
          </w:r>
          <w:r w:rsidRPr="049A10CD">
            <w:fldChar w:fldCharType="end"/>
          </w:r>
        </w:p>
      </w:tc>
    </w:tr>
    <w:tr w:rsidR="00F50911" w:rsidRPr="00B60860" w14:paraId="036F60CC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7221765" w:rsidR="00F50911" w:rsidRPr="00B60860" w:rsidRDefault="00F50911" w:rsidP="00577995">
          <w:r w:rsidRPr="00CA6C0C">
            <w:t xml:space="preserve">Versie </w:t>
          </w:r>
          <w:r w:rsidRPr="049A10CD"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</w:rPr>
            <w:fldChar w:fldCharType="separate"/>
          </w:r>
          <w:r w:rsidR="002E0677">
            <w:rPr>
              <w:noProof/>
            </w:rPr>
            <w:t>1.0</w:t>
          </w:r>
          <w:r w:rsidRPr="049A10CD">
            <w:fldChar w:fldCharType="end"/>
          </w:r>
        </w:p>
        <w:p w14:paraId="4D6DAC14" w14:textId="77777777" w:rsidR="00F50911" w:rsidRPr="00B60860" w:rsidRDefault="00F50911" w:rsidP="00577995">
          <w:r>
            <w:t>Geonovum – KOOP</w:t>
          </w:r>
        </w:p>
      </w:tc>
    </w:tr>
    <w:tr w:rsidR="00F50911" w:rsidRPr="00B60860" w14:paraId="4D98DCC2" w14:textId="77777777" w:rsidTr="066869B0">
      <w:trPr>
        <w:cantSplit/>
      </w:trPr>
      <w:tc>
        <w:tcPr>
          <w:tcW w:w="1134" w:type="dxa"/>
          <w:shd w:val="clear" w:color="auto" w:fill="auto"/>
        </w:tcPr>
        <w:p w14:paraId="62E12A4E" w14:textId="77777777" w:rsidR="00F50911" w:rsidRPr="00CA6C0C" w:rsidRDefault="00F50911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BA2DB00" w:rsidR="00F50911" w:rsidRPr="00CA6C0C" w:rsidRDefault="00F50911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150730">
            <w:rPr>
              <w:noProof/>
            </w:rPr>
            <w:t>3 juni 2021</w:t>
          </w:r>
          <w:r>
            <w:fldChar w:fldCharType="end"/>
          </w:r>
        </w:p>
      </w:tc>
    </w:tr>
  </w:tbl>
  <w:p w14:paraId="7C59E44D" w14:textId="77777777" w:rsidR="00F50911" w:rsidRDefault="00F50911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1E577BB7" w:rsidR="00F50911" w:rsidRPr="00A31523" w:rsidRDefault="00F50911" w:rsidP="00A31523">
    <w:pPr>
      <w:pStyle w:val="Koptekst"/>
    </w:pPr>
    <w:r w:rsidRPr="002F3B2E">
      <w:t xml:space="preserve">Toepassingsprofiel </w:t>
    </w:r>
    <w:r w:rsidR="00F00F23">
      <w:fldChar w:fldCharType="begin"/>
    </w:r>
    <w:r w:rsidR="00F00F23">
      <w:instrText xml:space="preserve"> DOCVARIABLE ID01 </w:instrText>
    </w:r>
    <w:r w:rsidR="00F00F23">
      <w:fldChar w:fldCharType="separate"/>
    </w:r>
    <w:r w:rsidR="00F42094">
      <w:t>waterschapsverordening</w:t>
    </w:r>
    <w:r w:rsidR="00F00F23">
      <w:fldChar w:fldCharType="end"/>
    </w:r>
    <w:r w:rsidRPr="002F3B2E">
      <w:t xml:space="preserve"> | Versie</w:t>
    </w:r>
    <w:r>
      <w:t xml:space="preserve"> </w:t>
    </w:r>
    <w:r w:rsidRPr="049A10CD">
      <w:fldChar w:fldCharType="begin"/>
    </w:r>
    <w:r>
      <w:rPr>
        <w:noProof/>
      </w:rPr>
      <w:instrText xml:space="preserve"> DOCVARIABLE ID04 </w:instrText>
    </w:r>
    <w:r w:rsidRPr="049A10CD">
      <w:fldChar w:fldCharType="separate"/>
    </w:r>
    <w:r w:rsidR="00F42094">
      <w:rPr>
        <w:noProof/>
      </w:rPr>
      <w:t>2.0.0-rc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ID05 </w:instrText>
    </w:r>
    <w:r w:rsidRPr="049A10CD">
      <w:fldChar w:fldCharType="separate"/>
    </w:r>
    <w:r w:rsidR="00F42094">
      <w:rPr>
        <w:noProof/>
      </w:rPr>
      <w:t>STandaard Officiële Publicaties met ToepassingsProfielen voor OmgevingsDocumenten (STOP/TPOD)</w:t>
    </w:r>
    <w:r w:rsidRPr="049A10CD">
      <w:fldChar w:fldCharType="end"/>
    </w:r>
    <w:r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50730">
      <w:rPr>
        <w:noProof/>
      </w:rPr>
      <w:t>3 juni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5ECAC3" w14:textId="3507ED48" w:rsidR="00F50911" w:rsidRDefault="00F50911">
    <w:pPr>
      <w:pStyle w:val="Koptekst"/>
    </w:pPr>
    <w:r w:rsidRPr="002F3B2E">
      <w:t xml:space="preserve">Toepassingsprofiel </w:t>
    </w:r>
    <w:r w:rsidR="00F00F23">
      <w:fldChar w:fldCharType="begin"/>
    </w:r>
    <w:r w:rsidR="00F00F23">
      <w:instrText xml:space="preserve"> DOCVARIABLE ID01 </w:instrText>
    </w:r>
    <w:r w:rsidR="00F00F23">
      <w:fldChar w:fldCharType="separate"/>
    </w:r>
    <w:r w:rsidR="00F42094">
      <w:t>waterschapsverordening</w:t>
    </w:r>
    <w:r w:rsidR="00F00F23">
      <w:fldChar w:fldCharType="end"/>
    </w:r>
    <w:r w:rsidRPr="002F3B2E">
      <w:t xml:space="preserve"> | Versie</w:t>
    </w:r>
    <w:r>
      <w:t xml:space="preserve"> </w:t>
    </w:r>
    <w:r w:rsidRPr="049A10CD">
      <w:fldChar w:fldCharType="begin"/>
    </w:r>
    <w:r>
      <w:rPr>
        <w:noProof/>
      </w:rPr>
      <w:instrText xml:space="preserve"> DOCVARIABLE ID04 </w:instrText>
    </w:r>
    <w:r w:rsidRPr="049A10CD">
      <w:fldChar w:fldCharType="separate"/>
    </w:r>
    <w:r w:rsidR="00F42094">
      <w:rPr>
        <w:noProof/>
      </w:rPr>
      <w:t>2.0.0-rc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ID05 </w:instrText>
    </w:r>
    <w:r w:rsidRPr="049A10CD">
      <w:fldChar w:fldCharType="separate"/>
    </w:r>
    <w:r w:rsidR="00F42094">
      <w:rPr>
        <w:noProof/>
      </w:rPr>
      <w:t>STandaard Officiële Publicaties met ToepassingsProfielen voor OmgevingsDocumenten (STOP/TPOD)</w:t>
    </w:r>
    <w:r w:rsidRPr="049A10CD">
      <w:fldChar w:fldCharType="end"/>
    </w:r>
    <w:r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50730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05E41A7B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0A65690A"/>
    <w:multiLevelType w:val="multilevel"/>
    <w:tmpl w:val="E1784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E42306E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4F77440"/>
    <w:multiLevelType w:val="multilevel"/>
    <w:tmpl w:val="1D940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6B83FE9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F051F8"/>
    <w:multiLevelType w:val="multilevel"/>
    <w:tmpl w:val="6080A6DC"/>
    <w:numStyleLink w:val="Nummering"/>
  </w:abstractNum>
  <w:abstractNum w:abstractNumId="12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3" w15:restartNumberingAfterBreak="0">
    <w:nsid w:val="22CC2D20"/>
    <w:multiLevelType w:val="multilevel"/>
    <w:tmpl w:val="A7AC0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7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Verdana" w:eastAsia="Times New Roman" w:hAnsi="Verdana" w:cs="Times New Roman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3313BF9"/>
    <w:multiLevelType w:val="multilevel"/>
    <w:tmpl w:val="FEF24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F85B74"/>
    <w:multiLevelType w:val="multilevel"/>
    <w:tmpl w:val="694E5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D017EA3"/>
    <w:multiLevelType w:val="hybridMultilevel"/>
    <w:tmpl w:val="B8C264F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4" w15:restartNumberingAfterBreak="0">
    <w:nsid w:val="4E246EDF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E5F5AA7"/>
    <w:multiLevelType w:val="hybridMultilevel"/>
    <w:tmpl w:val="E5B28A8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F9144AD"/>
    <w:multiLevelType w:val="multilevel"/>
    <w:tmpl w:val="EAA8D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9972C6E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F187125"/>
    <w:multiLevelType w:val="hybridMultilevel"/>
    <w:tmpl w:val="C3866F0A"/>
    <w:lvl w:ilvl="0" w:tplc="1C4011AE">
      <w:start w:val="27"/>
      <w:numFmt w:val="bullet"/>
      <w:lvlText w:val="-"/>
      <w:lvlJc w:val="left"/>
      <w:pPr>
        <w:ind w:left="1174" w:hanging="360"/>
      </w:pPr>
      <w:rPr>
        <w:rFonts w:ascii="Verdana" w:eastAsia="Times New Roman" w:hAnsi="Verdana" w:cs="Times New Roman" w:hint="default"/>
      </w:rPr>
    </w:lvl>
    <w:lvl w:ilvl="1" w:tplc="04130003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cs="Wingdings" w:hint="default"/>
      </w:rPr>
    </w:lvl>
  </w:abstractNum>
  <w:abstractNum w:abstractNumId="29" w15:restartNumberingAfterBreak="0">
    <w:nsid w:val="60C82B19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7741F23"/>
    <w:multiLevelType w:val="hybridMultilevel"/>
    <w:tmpl w:val="848ECDBE"/>
    <w:lvl w:ilvl="0" w:tplc="1C4011AE">
      <w:start w:val="27"/>
      <w:numFmt w:val="bullet"/>
      <w:lvlText w:val="-"/>
      <w:lvlJc w:val="left"/>
      <w:pPr>
        <w:ind w:left="1174" w:hanging="360"/>
      </w:pPr>
      <w:rPr>
        <w:rFonts w:ascii="Verdana" w:eastAsia="Times New Roman" w:hAnsi="Verdana" w:cs="Times New Roman" w:hint="default"/>
      </w:rPr>
    </w:lvl>
    <w:lvl w:ilvl="1" w:tplc="1C4011AE">
      <w:start w:val="27"/>
      <w:numFmt w:val="bullet"/>
      <w:lvlText w:val="-"/>
      <w:lvlJc w:val="left"/>
      <w:pPr>
        <w:ind w:left="1894" w:hanging="360"/>
      </w:pPr>
      <w:rPr>
        <w:rFonts w:ascii="Verdana" w:eastAsia="Times New Roman" w:hAnsi="Verdana" w:cs="Times New Roman" w:hint="default"/>
      </w:rPr>
    </w:lvl>
    <w:lvl w:ilvl="2" w:tplc="0413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cs="Wingdings" w:hint="default"/>
      </w:rPr>
    </w:lvl>
  </w:abstractNum>
  <w:abstractNum w:abstractNumId="31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7C5BFE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35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6" w15:restartNumberingAfterBreak="0">
    <w:nsid w:val="6D9655E2"/>
    <w:multiLevelType w:val="hybridMultilevel"/>
    <w:tmpl w:val="24C64936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8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527CAD"/>
    <w:multiLevelType w:val="multilevel"/>
    <w:tmpl w:val="AA2AA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7B0965E8"/>
    <w:multiLevelType w:val="multilevel"/>
    <w:tmpl w:val="E1784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7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25"/>
  </w:num>
  <w:num w:numId="5">
    <w:abstractNumId w:val="36"/>
  </w:num>
  <w:num w:numId="6">
    <w:abstractNumId w:val="23"/>
  </w:num>
  <w:num w:numId="7">
    <w:abstractNumId w:val="12"/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9"/>
  </w:num>
  <w:num w:numId="10">
    <w:abstractNumId w:val="11"/>
  </w:num>
  <w:num w:numId="11">
    <w:abstractNumId w:val="39"/>
  </w:num>
  <w:num w:numId="12">
    <w:abstractNumId w:val="8"/>
  </w:num>
  <w:num w:numId="13">
    <w:abstractNumId w:val="26"/>
  </w:num>
  <w:num w:numId="14">
    <w:abstractNumId w:val="13"/>
  </w:num>
  <w:num w:numId="15">
    <w:abstractNumId w:val="28"/>
  </w:num>
  <w:num w:numId="16">
    <w:abstractNumId w:val="30"/>
  </w:num>
  <w:num w:numId="17">
    <w:abstractNumId w:val="14"/>
  </w:num>
  <w:num w:numId="18">
    <w:abstractNumId w:val="18"/>
  </w:num>
  <w:num w:numId="19">
    <w:abstractNumId w:val="6"/>
  </w:num>
  <w:num w:numId="20">
    <w:abstractNumId w:val="27"/>
  </w:num>
  <w:num w:numId="21">
    <w:abstractNumId w:val="40"/>
  </w:num>
  <w:num w:numId="22">
    <w:abstractNumId w:val="7"/>
  </w:num>
  <w:num w:numId="23">
    <w:abstractNumId w:val="24"/>
  </w:num>
  <w:num w:numId="24">
    <w:abstractNumId w:val="29"/>
  </w:num>
  <w:num w:numId="25">
    <w:abstractNumId w:val="3"/>
  </w:num>
  <w:num w:numId="26">
    <w:abstractNumId w:val="33"/>
  </w:num>
  <w:num w:numId="27">
    <w:abstractNumId w:val="9"/>
  </w:num>
  <w:num w:numId="28">
    <w:abstractNumId w:val="20"/>
  </w:num>
  <w:num w:numId="29">
    <w:abstractNumId w:val="10"/>
  </w:num>
  <w:num w:numId="30">
    <w:abstractNumId w:val="16"/>
  </w:num>
  <w:num w:numId="31">
    <w:abstractNumId w:val="32"/>
  </w:num>
  <w:num w:numId="32">
    <w:abstractNumId w:val="22"/>
  </w:num>
  <w:num w:numId="33">
    <w:abstractNumId w:val="15"/>
  </w:num>
  <w:num w:numId="34">
    <w:abstractNumId w:val="4"/>
  </w:num>
  <w:num w:numId="35">
    <w:abstractNumId w:val="1"/>
  </w:num>
  <w:num w:numId="36">
    <w:abstractNumId w:val="17"/>
  </w:num>
  <w:num w:numId="37">
    <w:abstractNumId w:val="38"/>
  </w:num>
  <w:num w:numId="38">
    <w:abstractNumId w:val="21"/>
  </w:num>
  <w:num w:numId="39">
    <w:abstractNumId w:val="31"/>
  </w:num>
  <w:num w:numId="40">
    <w:abstractNumId w:val="2"/>
  </w:num>
  <w:num w:numId="4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>
    <w:abstractNumId w:val="0"/>
  </w:num>
  <w:num w:numId="53">
    <w:abstractNumId w:val="34"/>
  </w:num>
  <w:num w:numId="5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>
    <w:abstractNumId w:val="35"/>
  </w:num>
  <w:num w:numId="56">
    <w:abstractNumId w:val="5"/>
  </w:num>
  <w:num w:numId="57">
    <w:abstractNumId w:val="5"/>
  </w:num>
  <w:num w:numId="5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>
    <w:abstractNumId w:val="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waterschapsverordening"/>
    <w:docVar w:name="ID01_CAPS" w:val="Waterschapsverordening"/>
    <w:docVar w:name="ID01+" w:val="de waterschapsverordening"/>
    <w:docVar w:name="ID01+_CAPS" w:val="De waterschapsverordening"/>
    <w:docVar w:name="ID02" w:val="de"/>
    <w:docVar w:name="ID03" w:val="wv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B553F"/>
    <w:rsid w:val="00000094"/>
    <w:rsid w:val="00000219"/>
    <w:rsid w:val="00000298"/>
    <w:rsid w:val="000010A5"/>
    <w:rsid w:val="000010FF"/>
    <w:rsid w:val="00001372"/>
    <w:rsid w:val="00001468"/>
    <w:rsid w:val="00001F28"/>
    <w:rsid w:val="00001F83"/>
    <w:rsid w:val="00001FC5"/>
    <w:rsid w:val="000024A6"/>
    <w:rsid w:val="00002681"/>
    <w:rsid w:val="000026A9"/>
    <w:rsid w:val="00002705"/>
    <w:rsid w:val="00002788"/>
    <w:rsid w:val="000028F0"/>
    <w:rsid w:val="00002BDF"/>
    <w:rsid w:val="00002D87"/>
    <w:rsid w:val="000030C4"/>
    <w:rsid w:val="000036D3"/>
    <w:rsid w:val="000038C7"/>
    <w:rsid w:val="00003BCF"/>
    <w:rsid w:val="00004864"/>
    <w:rsid w:val="00004B8D"/>
    <w:rsid w:val="00004C1A"/>
    <w:rsid w:val="00004C44"/>
    <w:rsid w:val="00005BAB"/>
    <w:rsid w:val="00005DB3"/>
    <w:rsid w:val="00005E4D"/>
    <w:rsid w:val="000065F5"/>
    <w:rsid w:val="000067A6"/>
    <w:rsid w:val="00006F31"/>
    <w:rsid w:val="000071E0"/>
    <w:rsid w:val="00007E61"/>
    <w:rsid w:val="00007EF7"/>
    <w:rsid w:val="00010034"/>
    <w:rsid w:val="000104E3"/>
    <w:rsid w:val="000104E4"/>
    <w:rsid w:val="000106D3"/>
    <w:rsid w:val="00010818"/>
    <w:rsid w:val="0001084B"/>
    <w:rsid w:val="0001098F"/>
    <w:rsid w:val="00010C3F"/>
    <w:rsid w:val="00010DFA"/>
    <w:rsid w:val="000112CC"/>
    <w:rsid w:val="000114D6"/>
    <w:rsid w:val="0001173D"/>
    <w:rsid w:val="00011B02"/>
    <w:rsid w:val="0001258D"/>
    <w:rsid w:val="000134C3"/>
    <w:rsid w:val="0001374B"/>
    <w:rsid w:val="00013855"/>
    <w:rsid w:val="00013B5E"/>
    <w:rsid w:val="00013BF5"/>
    <w:rsid w:val="00014154"/>
    <w:rsid w:val="0001443D"/>
    <w:rsid w:val="00014A11"/>
    <w:rsid w:val="00014C3F"/>
    <w:rsid w:val="000150B8"/>
    <w:rsid w:val="000154D8"/>
    <w:rsid w:val="000158C4"/>
    <w:rsid w:val="00016277"/>
    <w:rsid w:val="000165AC"/>
    <w:rsid w:val="00016797"/>
    <w:rsid w:val="00016C48"/>
    <w:rsid w:val="0001700D"/>
    <w:rsid w:val="00017EBD"/>
    <w:rsid w:val="000201D2"/>
    <w:rsid w:val="000202D7"/>
    <w:rsid w:val="00020A25"/>
    <w:rsid w:val="00021059"/>
    <w:rsid w:val="000210BD"/>
    <w:rsid w:val="00021284"/>
    <w:rsid w:val="0002195F"/>
    <w:rsid w:val="00021A8D"/>
    <w:rsid w:val="00021E2F"/>
    <w:rsid w:val="00021F1B"/>
    <w:rsid w:val="00022676"/>
    <w:rsid w:val="00022D52"/>
    <w:rsid w:val="00023069"/>
    <w:rsid w:val="00023125"/>
    <w:rsid w:val="00023D95"/>
    <w:rsid w:val="00023DA2"/>
    <w:rsid w:val="000243B3"/>
    <w:rsid w:val="000245A1"/>
    <w:rsid w:val="000247C0"/>
    <w:rsid w:val="00025008"/>
    <w:rsid w:val="000251F9"/>
    <w:rsid w:val="0002577A"/>
    <w:rsid w:val="000257AF"/>
    <w:rsid w:val="00025A56"/>
    <w:rsid w:val="00025B0B"/>
    <w:rsid w:val="00026469"/>
    <w:rsid w:val="000269F8"/>
    <w:rsid w:val="00027F47"/>
    <w:rsid w:val="000301BF"/>
    <w:rsid w:val="0003079A"/>
    <w:rsid w:val="0003090D"/>
    <w:rsid w:val="00030A34"/>
    <w:rsid w:val="00030E25"/>
    <w:rsid w:val="000317C7"/>
    <w:rsid w:val="00031DFD"/>
    <w:rsid w:val="00032175"/>
    <w:rsid w:val="00032241"/>
    <w:rsid w:val="00032660"/>
    <w:rsid w:val="000326D5"/>
    <w:rsid w:val="00032737"/>
    <w:rsid w:val="000335C0"/>
    <w:rsid w:val="00033AFA"/>
    <w:rsid w:val="00034581"/>
    <w:rsid w:val="00034EA4"/>
    <w:rsid w:val="0003519F"/>
    <w:rsid w:val="000351A1"/>
    <w:rsid w:val="000352D1"/>
    <w:rsid w:val="00035A70"/>
    <w:rsid w:val="00035B5E"/>
    <w:rsid w:val="00035E6A"/>
    <w:rsid w:val="000365AA"/>
    <w:rsid w:val="000370E7"/>
    <w:rsid w:val="0003739D"/>
    <w:rsid w:val="0003752F"/>
    <w:rsid w:val="00037E53"/>
    <w:rsid w:val="00040B34"/>
    <w:rsid w:val="00040B75"/>
    <w:rsid w:val="000415D8"/>
    <w:rsid w:val="00041D27"/>
    <w:rsid w:val="00041DD1"/>
    <w:rsid w:val="0004265D"/>
    <w:rsid w:val="000427D3"/>
    <w:rsid w:val="0004282F"/>
    <w:rsid w:val="0004309C"/>
    <w:rsid w:val="00043367"/>
    <w:rsid w:val="00043AA1"/>
    <w:rsid w:val="00043C27"/>
    <w:rsid w:val="00043F16"/>
    <w:rsid w:val="000444FF"/>
    <w:rsid w:val="000446F5"/>
    <w:rsid w:val="00044858"/>
    <w:rsid w:val="00044E0B"/>
    <w:rsid w:val="00044EA4"/>
    <w:rsid w:val="00044EEC"/>
    <w:rsid w:val="00045063"/>
    <w:rsid w:val="00045172"/>
    <w:rsid w:val="000457A5"/>
    <w:rsid w:val="00045AF1"/>
    <w:rsid w:val="00045B82"/>
    <w:rsid w:val="000465A8"/>
    <w:rsid w:val="0004668D"/>
    <w:rsid w:val="00047640"/>
    <w:rsid w:val="0005021D"/>
    <w:rsid w:val="00050EE9"/>
    <w:rsid w:val="00050F00"/>
    <w:rsid w:val="000512BC"/>
    <w:rsid w:val="00051504"/>
    <w:rsid w:val="00051D6C"/>
    <w:rsid w:val="00051D87"/>
    <w:rsid w:val="00051E09"/>
    <w:rsid w:val="00052289"/>
    <w:rsid w:val="00052F2E"/>
    <w:rsid w:val="00053009"/>
    <w:rsid w:val="000537A6"/>
    <w:rsid w:val="00053874"/>
    <w:rsid w:val="00053C89"/>
    <w:rsid w:val="0005418C"/>
    <w:rsid w:val="000545A0"/>
    <w:rsid w:val="00054AD5"/>
    <w:rsid w:val="00055356"/>
    <w:rsid w:val="000554C6"/>
    <w:rsid w:val="000557A4"/>
    <w:rsid w:val="00055BCF"/>
    <w:rsid w:val="00055E16"/>
    <w:rsid w:val="00055EDA"/>
    <w:rsid w:val="00056330"/>
    <w:rsid w:val="0005639C"/>
    <w:rsid w:val="00056D6C"/>
    <w:rsid w:val="00057768"/>
    <w:rsid w:val="00060A9D"/>
    <w:rsid w:val="00060E50"/>
    <w:rsid w:val="0006169D"/>
    <w:rsid w:val="00061A18"/>
    <w:rsid w:val="0006210E"/>
    <w:rsid w:val="0006256C"/>
    <w:rsid w:val="0006258E"/>
    <w:rsid w:val="0006259F"/>
    <w:rsid w:val="000627FD"/>
    <w:rsid w:val="00062BCD"/>
    <w:rsid w:val="00062F79"/>
    <w:rsid w:val="00063203"/>
    <w:rsid w:val="00063261"/>
    <w:rsid w:val="000633B8"/>
    <w:rsid w:val="000636DD"/>
    <w:rsid w:val="000638A5"/>
    <w:rsid w:val="00063A47"/>
    <w:rsid w:val="0006406C"/>
    <w:rsid w:val="0006441A"/>
    <w:rsid w:val="00064638"/>
    <w:rsid w:val="000649EB"/>
    <w:rsid w:val="00064A0F"/>
    <w:rsid w:val="00064DD3"/>
    <w:rsid w:val="00064EBD"/>
    <w:rsid w:val="0006537D"/>
    <w:rsid w:val="000654FB"/>
    <w:rsid w:val="00065679"/>
    <w:rsid w:val="00065CCE"/>
    <w:rsid w:val="0006627B"/>
    <w:rsid w:val="000664D0"/>
    <w:rsid w:val="00066B1A"/>
    <w:rsid w:val="00066C7B"/>
    <w:rsid w:val="0006721A"/>
    <w:rsid w:val="0006725B"/>
    <w:rsid w:val="00067308"/>
    <w:rsid w:val="00067369"/>
    <w:rsid w:val="00067466"/>
    <w:rsid w:val="000674C9"/>
    <w:rsid w:val="00067554"/>
    <w:rsid w:val="00067658"/>
    <w:rsid w:val="00067676"/>
    <w:rsid w:val="00067843"/>
    <w:rsid w:val="000679FD"/>
    <w:rsid w:val="00067AD6"/>
    <w:rsid w:val="00067EB7"/>
    <w:rsid w:val="00067F4D"/>
    <w:rsid w:val="00070076"/>
    <w:rsid w:val="000705D8"/>
    <w:rsid w:val="0007067D"/>
    <w:rsid w:val="00070C3A"/>
    <w:rsid w:val="000713D4"/>
    <w:rsid w:val="000719BC"/>
    <w:rsid w:val="00072674"/>
    <w:rsid w:val="00072973"/>
    <w:rsid w:val="00072C8F"/>
    <w:rsid w:val="00073406"/>
    <w:rsid w:val="00073538"/>
    <w:rsid w:val="000735F1"/>
    <w:rsid w:val="00073801"/>
    <w:rsid w:val="0007423A"/>
    <w:rsid w:val="00074498"/>
    <w:rsid w:val="00074D6D"/>
    <w:rsid w:val="0007507E"/>
    <w:rsid w:val="00075786"/>
    <w:rsid w:val="00075D5E"/>
    <w:rsid w:val="000761F8"/>
    <w:rsid w:val="00076626"/>
    <w:rsid w:val="000768B6"/>
    <w:rsid w:val="000768D1"/>
    <w:rsid w:val="0007691D"/>
    <w:rsid w:val="0007701E"/>
    <w:rsid w:val="000774B5"/>
    <w:rsid w:val="00077B01"/>
    <w:rsid w:val="00077B0C"/>
    <w:rsid w:val="00077CCF"/>
    <w:rsid w:val="00080158"/>
    <w:rsid w:val="0008091D"/>
    <w:rsid w:val="00080A7C"/>
    <w:rsid w:val="00080E0F"/>
    <w:rsid w:val="00080FE5"/>
    <w:rsid w:val="00081567"/>
    <w:rsid w:val="000816A0"/>
    <w:rsid w:val="00081A52"/>
    <w:rsid w:val="00082959"/>
    <w:rsid w:val="00082EFC"/>
    <w:rsid w:val="0008317E"/>
    <w:rsid w:val="000835C0"/>
    <w:rsid w:val="000835C5"/>
    <w:rsid w:val="00083874"/>
    <w:rsid w:val="00083C4C"/>
    <w:rsid w:val="00084323"/>
    <w:rsid w:val="00084DB1"/>
    <w:rsid w:val="000859AA"/>
    <w:rsid w:val="00085D81"/>
    <w:rsid w:val="000864E1"/>
    <w:rsid w:val="00086B90"/>
    <w:rsid w:val="0008710A"/>
    <w:rsid w:val="0008724D"/>
    <w:rsid w:val="000872AD"/>
    <w:rsid w:val="000873BE"/>
    <w:rsid w:val="0008741C"/>
    <w:rsid w:val="00087AAE"/>
    <w:rsid w:val="00090030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997"/>
    <w:rsid w:val="00092DAE"/>
    <w:rsid w:val="00092DC7"/>
    <w:rsid w:val="00092E1F"/>
    <w:rsid w:val="00093042"/>
    <w:rsid w:val="000934E3"/>
    <w:rsid w:val="00093A90"/>
    <w:rsid w:val="00093DC8"/>
    <w:rsid w:val="00094215"/>
    <w:rsid w:val="00094584"/>
    <w:rsid w:val="000945B7"/>
    <w:rsid w:val="00094E6C"/>
    <w:rsid w:val="000952D4"/>
    <w:rsid w:val="000957AE"/>
    <w:rsid w:val="00095E99"/>
    <w:rsid w:val="0009603E"/>
    <w:rsid w:val="00096400"/>
    <w:rsid w:val="00096565"/>
    <w:rsid w:val="0009694C"/>
    <w:rsid w:val="00097242"/>
    <w:rsid w:val="000976CD"/>
    <w:rsid w:val="0009781A"/>
    <w:rsid w:val="000A0666"/>
    <w:rsid w:val="000A0AFA"/>
    <w:rsid w:val="000A0D39"/>
    <w:rsid w:val="000A11BB"/>
    <w:rsid w:val="000A1385"/>
    <w:rsid w:val="000A1913"/>
    <w:rsid w:val="000A20A2"/>
    <w:rsid w:val="000A2989"/>
    <w:rsid w:val="000A2A97"/>
    <w:rsid w:val="000A333A"/>
    <w:rsid w:val="000A4A98"/>
    <w:rsid w:val="000A4AA2"/>
    <w:rsid w:val="000A4EF9"/>
    <w:rsid w:val="000A4EFD"/>
    <w:rsid w:val="000A50EA"/>
    <w:rsid w:val="000A538E"/>
    <w:rsid w:val="000A577C"/>
    <w:rsid w:val="000A57FC"/>
    <w:rsid w:val="000A5A9A"/>
    <w:rsid w:val="000A5F1E"/>
    <w:rsid w:val="000A61FA"/>
    <w:rsid w:val="000A635C"/>
    <w:rsid w:val="000A6605"/>
    <w:rsid w:val="000A68BB"/>
    <w:rsid w:val="000A6F5E"/>
    <w:rsid w:val="000A745A"/>
    <w:rsid w:val="000A7A7C"/>
    <w:rsid w:val="000A7BD7"/>
    <w:rsid w:val="000B028A"/>
    <w:rsid w:val="000B0610"/>
    <w:rsid w:val="000B0B24"/>
    <w:rsid w:val="000B1048"/>
    <w:rsid w:val="000B1932"/>
    <w:rsid w:val="000B1993"/>
    <w:rsid w:val="000B2025"/>
    <w:rsid w:val="000B23FB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407"/>
    <w:rsid w:val="000B3593"/>
    <w:rsid w:val="000B39CB"/>
    <w:rsid w:val="000B3BFB"/>
    <w:rsid w:val="000B3DEC"/>
    <w:rsid w:val="000B402A"/>
    <w:rsid w:val="000B41B9"/>
    <w:rsid w:val="000B437C"/>
    <w:rsid w:val="000B45FA"/>
    <w:rsid w:val="000B4641"/>
    <w:rsid w:val="000B4D20"/>
    <w:rsid w:val="000B4E74"/>
    <w:rsid w:val="000B4F79"/>
    <w:rsid w:val="000B50F7"/>
    <w:rsid w:val="000B51B2"/>
    <w:rsid w:val="000B5393"/>
    <w:rsid w:val="000B5464"/>
    <w:rsid w:val="000B573F"/>
    <w:rsid w:val="000B592E"/>
    <w:rsid w:val="000B6931"/>
    <w:rsid w:val="000B6B61"/>
    <w:rsid w:val="000B6C9C"/>
    <w:rsid w:val="000B75AF"/>
    <w:rsid w:val="000B7766"/>
    <w:rsid w:val="000B7D40"/>
    <w:rsid w:val="000B7EEA"/>
    <w:rsid w:val="000C0B24"/>
    <w:rsid w:val="000C0F26"/>
    <w:rsid w:val="000C1945"/>
    <w:rsid w:val="000C1987"/>
    <w:rsid w:val="000C1A9D"/>
    <w:rsid w:val="000C1E4A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4005"/>
    <w:rsid w:val="000C41C5"/>
    <w:rsid w:val="000C46B1"/>
    <w:rsid w:val="000C4EB2"/>
    <w:rsid w:val="000C53C4"/>
    <w:rsid w:val="000C562F"/>
    <w:rsid w:val="000C5DE9"/>
    <w:rsid w:val="000C5E30"/>
    <w:rsid w:val="000C5FE8"/>
    <w:rsid w:val="000C6026"/>
    <w:rsid w:val="000C61FB"/>
    <w:rsid w:val="000C6C6A"/>
    <w:rsid w:val="000C6DDB"/>
    <w:rsid w:val="000C6E5B"/>
    <w:rsid w:val="000C7BE7"/>
    <w:rsid w:val="000C7F9A"/>
    <w:rsid w:val="000D0154"/>
    <w:rsid w:val="000D0293"/>
    <w:rsid w:val="000D0530"/>
    <w:rsid w:val="000D1029"/>
    <w:rsid w:val="000D11BF"/>
    <w:rsid w:val="000D199B"/>
    <w:rsid w:val="000D2725"/>
    <w:rsid w:val="000D28D6"/>
    <w:rsid w:val="000D2CAA"/>
    <w:rsid w:val="000D326B"/>
    <w:rsid w:val="000D3808"/>
    <w:rsid w:val="000D3C2F"/>
    <w:rsid w:val="000D3C9C"/>
    <w:rsid w:val="000D3CA9"/>
    <w:rsid w:val="000D3E99"/>
    <w:rsid w:val="000D477E"/>
    <w:rsid w:val="000D48D1"/>
    <w:rsid w:val="000D4C36"/>
    <w:rsid w:val="000D5424"/>
    <w:rsid w:val="000D5CFF"/>
    <w:rsid w:val="000D688D"/>
    <w:rsid w:val="000D690E"/>
    <w:rsid w:val="000D6E2D"/>
    <w:rsid w:val="000D7119"/>
    <w:rsid w:val="000D7652"/>
    <w:rsid w:val="000D7888"/>
    <w:rsid w:val="000E0017"/>
    <w:rsid w:val="000E0256"/>
    <w:rsid w:val="000E0289"/>
    <w:rsid w:val="000E071D"/>
    <w:rsid w:val="000E07B1"/>
    <w:rsid w:val="000E0AAE"/>
    <w:rsid w:val="000E0DA2"/>
    <w:rsid w:val="000E0E79"/>
    <w:rsid w:val="000E1317"/>
    <w:rsid w:val="000E16B5"/>
    <w:rsid w:val="000E1975"/>
    <w:rsid w:val="000E1C4A"/>
    <w:rsid w:val="000E29C4"/>
    <w:rsid w:val="000E2AAE"/>
    <w:rsid w:val="000E308A"/>
    <w:rsid w:val="000E31FA"/>
    <w:rsid w:val="000E4229"/>
    <w:rsid w:val="000E46DE"/>
    <w:rsid w:val="000E4E4A"/>
    <w:rsid w:val="000E50FD"/>
    <w:rsid w:val="000E53FB"/>
    <w:rsid w:val="000E573B"/>
    <w:rsid w:val="000E5796"/>
    <w:rsid w:val="000E63CD"/>
    <w:rsid w:val="000E6681"/>
    <w:rsid w:val="000E6B8D"/>
    <w:rsid w:val="000E6DCD"/>
    <w:rsid w:val="000E7027"/>
    <w:rsid w:val="000E7070"/>
    <w:rsid w:val="000E7FA3"/>
    <w:rsid w:val="000F035A"/>
    <w:rsid w:val="000F1177"/>
    <w:rsid w:val="000F1C9C"/>
    <w:rsid w:val="000F2780"/>
    <w:rsid w:val="000F2C62"/>
    <w:rsid w:val="000F3130"/>
    <w:rsid w:val="000F33FE"/>
    <w:rsid w:val="000F3999"/>
    <w:rsid w:val="000F3A7E"/>
    <w:rsid w:val="000F3D07"/>
    <w:rsid w:val="000F4526"/>
    <w:rsid w:val="000F49A1"/>
    <w:rsid w:val="000F4A1F"/>
    <w:rsid w:val="000F4A76"/>
    <w:rsid w:val="000F4E23"/>
    <w:rsid w:val="000F50E7"/>
    <w:rsid w:val="000F570D"/>
    <w:rsid w:val="000F59C1"/>
    <w:rsid w:val="000F5CC5"/>
    <w:rsid w:val="000F5D41"/>
    <w:rsid w:val="000F5DD3"/>
    <w:rsid w:val="000F6008"/>
    <w:rsid w:val="000F61CD"/>
    <w:rsid w:val="000F648A"/>
    <w:rsid w:val="000F6887"/>
    <w:rsid w:val="000F6E1F"/>
    <w:rsid w:val="000F7041"/>
    <w:rsid w:val="000F7123"/>
    <w:rsid w:val="000F7A69"/>
    <w:rsid w:val="000F7AD8"/>
    <w:rsid w:val="000F7F47"/>
    <w:rsid w:val="001001FE"/>
    <w:rsid w:val="00100464"/>
    <w:rsid w:val="00101087"/>
    <w:rsid w:val="001011FD"/>
    <w:rsid w:val="00101233"/>
    <w:rsid w:val="00101267"/>
    <w:rsid w:val="00101302"/>
    <w:rsid w:val="00101413"/>
    <w:rsid w:val="00101B3F"/>
    <w:rsid w:val="0010205F"/>
    <w:rsid w:val="00102214"/>
    <w:rsid w:val="00102383"/>
    <w:rsid w:val="00102AFE"/>
    <w:rsid w:val="00102C39"/>
    <w:rsid w:val="001032B0"/>
    <w:rsid w:val="0010374B"/>
    <w:rsid w:val="001037A8"/>
    <w:rsid w:val="00103D42"/>
    <w:rsid w:val="00103E19"/>
    <w:rsid w:val="00103F4A"/>
    <w:rsid w:val="00104B9B"/>
    <w:rsid w:val="00104C66"/>
    <w:rsid w:val="001050E6"/>
    <w:rsid w:val="0010564F"/>
    <w:rsid w:val="001056CB"/>
    <w:rsid w:val="00105A3D"/>
    <w:rsid w:val="00105AFA"/>
    <w:rsid w:val="00105BE4"/>
    <w:rsid w:val="00106245"/>
    <w:rsid w:val="0010642C"/>
    <w:rsid w:val="001065A8"/>
    <w:rsid w:val="00106C4A"/>
    <w:rsid w:val="001077F1"/>
    <w:rsid w:val="0010786E"/>
    <w:rsid w:val="00107AAF"/>
    <w:rsid w:val="00107CC8"/>
    <w:rsid w:val="00110071"/>
    <w:rsid w:val="00110832"/>
    <w:rsid w:val="00110959"/>
    <w:rsid w:val="0011097D"/>
    <w:rsid w:val="00110A8D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F5E"/>
    <w:rsid w:val="00113D14"/>
    <w:rsid w:val="00113E1E"/>
    <w:rsid w:val="00113FCF"/>
    <w:rsid w:val="001143D9"/>
    <w:rsid w:val="001145C9"/>
    <w:rsid w:val="0011473A"/>
    <w:rsid w:val="00114E6B"/>
    <w:rsid w:val="00114EC6"/>
    <w:rsid w:val="00114FE1"/>
    <w:rsid w:val="001156C0"/>
    <w:rsid w:val="0011585C"/>
    <w:rsid w:val="00115D2E"/>
    <w:rsid w:val="00116767"/>
    <w:rsid w:val="0011687F"/>
    <w:rsid w:val="00116DFF"/>
    <w:rsid w:val="00116F13"/>
    <w:rsid w:val="0011737E"/>
    <w:rsid w:val="00117B30"/>
    <w:rsid w:val="00120470"/>
    <w:rsid w:val="00120698"/>
    <w:rsid w:val="001206F8"/>
    <w:rsid w:val="0012074D"/>
    <w:rsid w:val="0012123F"/>
    <w:rsid w:val="00121385"/>
    <w:rsid w:val="001216E1"/>
    <w:rsid w:val="001218B0"/>
    <w:rsid w:val="00121B5A"/>
    <w:rsid w:val="00121BC8"/>
    <w:rsid w:val="00121E9F"/>
    <w:rsid w:val="001224CA"/>
    <w:rsid w:val="001226B7"/>
    <w:rsid w:val="00122B36"/>
    <w:rsid w:val="00122EB9"/>
    <w:rsid w:val="001234E9"/>
    <w:rsid w:val="00123C7D"/>
    <w:rsid w:val="00123CFF"/>
    <w:rsid w:val="00123E73"/>
    <w:rsid w:val="001241FB"/>
    <w:rsid w:val="00124996"/>
    <w:rsid w:val="00125718"/>
    <w:rsid w:val="00125B64"/>
    <w:rsid w:val="00125DAF"/>
    <w:rsid w:val="00125F4B"/>
    <w:rsid w:val="001265EE"/>
    <w:rsid w:val="00126E18"/>
    <w:rsid w:val="001279F1"/>
    <w:rsid w:val="00127DB2"/>
    <w:rsid w:val="00127DFF"/>
    <w:rsid w:val="00130003"/>
    <w:rsid w:val="00130058"/>
    <w:rsid w:val="001300FD"/>
    <w:rsid w:val="001304FE"/>
    <w:rsid w:val="00130A14"/>
    <w:rsid w:val="0013114E"/>
    <w:rsid w:val="001325A9"/>
    <w:rsid w:val="001325F4"/>
    <w:rsid w:val="00133281"/>
    <w:rsid w:val="001339A3"/>
    <w:rsid w:val="00133B5C"/>
    <w:rsid w:val="00133BAD"/>
    <w:rsid w:val="00133E0B"/>
    <w:rsid w:val="001344ED"/>
    <w:rsid w:val="001345A3"/>
    <w:rsid w:val="0013494A"/>
    <w:rsid w:val="001349C1"/>
    <w:rsid w:val="00134C47"/>
    <w:rsid w:val="00134D5E"/>
    <w:rsid w:val="001352AA"/>
    <w:rsid w:val="001353CE"/>
    <w:rsid w:val="00135E64"/>
    <w:rsid w:val="001361B6"/>
    <w:rsid w:val="001367D1"/>
    <w:rsid w:val="00136B45"/>
    <w:rsid w:val="00136B5A"/>
    <w:rsid w:val="00137228"/>
    <w:rsid w:val="001375FD"/>
    <w:rsid w:val="00137BEE"/>
    <w:rsid w:val="00140CD5"/>
    <w:rsid w:val="001415E5"/>
    <w:rsid w:val="001418A4"/>
    <w:rsid w:val="00141B8F"/>
    <w:rsid w:val="00141D8B"/>
    <w:rsid w:val="00141E3F"/>
    <w:rsid w:val="00141F36"/>
    <w:rsid w:val="0014202E"/>
    <w:rsid w:val="00142BF8"/>
    <w:rsid w:val="001430F0"/>
    <w:rsid w:val="00143831"/>
    <w:rsid w:val="0014388B"/>
    <w:rsid w:val="00143CEE"/>
    <w:rsid w:val="00144058"/>
    <w:rsid w:val="001442B9"/>
    <w:rsid w:val="00145054"/>
    <w:rsid w:val="00145E4A"/>
    <w:rsid w:val="00145FDE"/>
    <w:rsid w:val="001469E3"/>
    <w:rsid w:val="00146A97"/>
    <w:rsid w:val="00146BF9"/>
    <w:rsid w:val="0014767C"/>
    <w:rsid w:val="00147882"/>
    <w:rsid w:val="00147A6A"/>
    <w:rsid w:val="00147C0A"/>
    <w:rsid w:val="00147D59"/>
    <w:rsid w:val="00150232"/>
    <w:rsid w:val="00150331"/>
    <w:rsid w:val="00150564"/>
    <w:rsid w:val="00150730"/>
    <w:rsid w:val="00150DD9"/>
    <w:rsid w:val="0015109A"/>
    <w:rsid w:val="00151648"/>
    <w:rsid w:val="00151677"/>
    <w:rsid w:val="00151DD5"/>
    <w:rsid w:val="001522FE"/>
    <w:rsid w:val="0015230B"/>
    <w:rsid w:val="001524F0"/>
    <w:rsid w:val="0015264C"/>
    <w:rsid w:val="00152774"/>
    <w:rsid w:val="001528E5"/>
    <w:rsid w:val="00152BA9"/>
    <w:rsid w:val="00153597"/>
    <w:rsid w:val="0015389E"/>
    <w:rsid w:val="001539D6"/>
    <w:rsid w:val="00153ACF"/>
    <w:rsid w:val="00154225"/>
    <w:rsid w:val="0015440F"/>
    <w:rsid w:val="00154994"/>
    <w:rsid w:val="001558CA"/>
    <w:rsid w:val="00155D5B"/>
    <w:rsid w:val="00155E89"/>
    <w:rsid w:val="00155F46"/>
    <w:rsid w:val="0015690C"/>
    <w:rsid w:val="00156A58"/>
    <w:rsid w:val="00156EB2"/>
    <w:rsid w:val="00156F87"/>
    <w:rsid w:val="00156FE5"/>
    <w:rsid w:val="0015712C"/>
    <w:rsid w:val="00157144"/>
    <w:rsid w:val="00157524"/>
    <w:rsid w:val="00157679"/>
    <w:rsid w:val="00157A75"/>
    <w:rsid w:val="001600B4"/>
    <w:rsid w:val="001601B8"/>
    <w:rsid w:val="00160E00"/>
    <w:rsid w:val="001621DE"/>
    <w:rsid w:val="00162560"/>
    <w:rsid w:val="00162760"/>
    <w:rsid w:val="00162929"/>
    <w:rsid w:val="00162E31"/>
    <w:rsid w:val="00163039"/>
    <w:rsid w:val="001631FA"/>
    <w:rsid w:val="00163571"/>
    <w:rsid w:val="001639DC"/>
    <w:rsid w:val="00163BB9"/>
    <w:rsid w:val="00163D90"/>
    <w:rsid w:val="00163DA4"/>
    <w:rsid w:val="00164656"/>
    <w:rsid w:val="001646A6"/>
    <w:rsid w:val="001646AA"/>
    <w:rsid w:val="00164D32"/>
    <w:rsid w:val="00164DE0"/>
    <w:rsid w:val="00165738"/>
    <w:rsid w:val="00165869"/>
    <w:rsid w:val="0016597E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8E"/>
    <w:rsid w:val="0017030D"/>
    <w:rsid w:val="001703B3"/>
    <w:rsid w:val="001703BC"/>
    <w:rsid w:val="001704AA"/>
    <w:rsid w:val="001707DE"/>
    <w:rsid w:val="00170866"/>
    <w:rsid w:val="00171B1E"/>
    <w:rsid w:val="00171CD5"/>
    <w:rsid w:val="00171EE7"/>
    <w:rsid w:val="00172004"/>
    <w:rsid w:val="001720FF"/>
    <w:rsid w:val="00172175"/>
    <w:rsid w:val="001724BF"/>
    <w:rsid w:val="00172775"/>
    <w:rsid w:val="001727FB"/>
    <w:rsid w:val="00172E0B"/>
    <w:rsid w:val="00172F6C"/>
    <w:rsid w:val="0017367F"/>
    <w:rsid w:val="0017379E"/>
    <w:rsid w:val="00173841"/>
    <w:rsid w:val="00173D07"/>
    <w:rsid w:val="00173FA8"/>
    <w:rsid w:val="00174193"/>
    <w:rsid w:val="00174263"/>
    <w:rsid w:val="0017432B"/>
    <w:rsid w:val="00174752"/>
    <w:rsid w:val="001749A8"/>
    <w:rsid w:val="00174A8F"/>
    <w:rsid w:val="00174C45"/>
    <w:rsid w:val="00174C4C"/>
    <w:rsid w:val="001752C4"/>
    <w:rsid w:val="0017588F"/>
    <w:rsid w:val="00175DE4"/>
    <w:rsid w:val="00175FD7"/>
    <w:rsid w:val="0017604C"/>
    <w:rsid w:val="00176402"/>
    <w:rsid w:val="00176BA5"/>
    <w:rsid w:val="001774C1"/>
    <w:rsid w:val="00177540"/>
    <w:rsid w:val="00177A62"/>
    <w:rsid w:val="00177D39"/>
    <w:rsid w:val="001807F4"/>
    <w:rsid w:val="00180A58"/>
    <w:rsid w:val="00180E1C"/>
    <w:rsid w:val="0018103A"/>
    <w:rsid w:val="00181A24"/>
    <w:rsid w:val="00181AE9"/>
    <w:rsid w:val="00181FB7"/>
    <w:rsid w:val="00182D6D"/>
    <w:rsid w:val="00182F89"/>
    <w:rsid w:val="001830BC"/>
    <w:rsid w:val="00183595"/>
    <w:rsid w:val="001839C7"/>
    <w:rsid w:val="00183E9F"/>
    <w:rsid w:val="001842A1"/>
    <w:rsid w:val="00184AC7"/>
    <w:rsid w:val="00184FE9"/>
    <w:rsid w:val="00185285"/>
    <w:rsid w:val="001856F8"/>
    <w:rsid w:val="0018587A"/>
    <w:rsid w:val="0018649D"/>
    <w:rsid w:val="00186631"/>
    <w:rsid w:val="00186695"/>
    <w:rsid w:val="001869C2"/>
    <w:rsid w:val="00187825"/>
    <w:rsid w:val="00190D31"/>
    <w:rsid w:val="00190E33"/>
    <w:rsid w:val="001912D8"/>
    <w:rsid w:val="0019158C"/>
    <w:rsid w:val="00191968"/>
    <w:rsid w:val="00191A54"/>
    <w:rsid w:val="00192978"/>
    <w:rsid w:val="001930DB"/>
    <w:rsid w:val="0019333B"/>
    <w:rsid w:val="00193AD4"/>
    <w:rsid w:val="0019419D"/>
    <w:rsid w:val="001942F9"/>
    <w:rsid w:val="00194A5E"/>
    <w:rsid w:val="00194E89"/>
    <w:rsid w:val="001952AC"/>
    <w:rsid w:val="0019538D"/>
    <w:rsid w:val="00195419"/>
    <w:rsid w:val="001957BC"/>
    <w:rsid w:val="00195919"/>
    <w:rsid w:val="00195AC5"/>
    <w:rsid w:val="00196455"/>
    <w:rsid w:val="00196E0B"/>
    <w:rsid w:val="001975FD"/>
    <w:rsid w:val="00197D18"/>
    <w:rsid w:val="00197DB5"/>
    <w:rsid w:val="001A008D"/>
    <w:rsid w:val="001A012F"/>
    <w:rsid w:val="001A04E6"/>
    <w:rsid w:val="001A0B1C"/>
    <w:rsid w:val="001A0EB7"/>
    <w:rsid w:val="001A11C6"/>
    <w:rsid w:val="001A14FF"/>
    <w:rsid w:val="001A17D3"/>
    <w:rsid w:val="001A20CF"/>
    <w:rsid w:val="001A21B0"/>
    <w:rsid w:val="001A2259"/>
    <w:rsid w:val="001A283C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5CC9"/>
    <w:rsid w:val="001A6148"/>
    <w:rsid w:val="001A63CD"/>
    <w:rsid w:val="001A64E7"/>
    <w:rsid w:val="001A677D"/>
    <w:rsid w:val="001A7270"/>
    <w:rsid w:val="001A737C"/>
    <w:rsid w:val="001A760A"/>
    <w:rsid w:val="001A786A"/>
    <w:rsid w:val="001A786D"/>
    <w:rsid w:val="001B006F"/>
    <w:rsid w:val="001B0091"/>
    <w:rsid w:val="001B03EF"/>
    <w:rsid w:val="001B06A1"/>
    <w:rsid w:val="001B0BC2"/>
    <w:rsid w:val="001B0C8D"/>
    <w:rsid w:val="001B0CA2"/>
    <w:rsid w:val="001B1257"/>
    <w:rsid w:val="001B1307"/>
    <w:rsid w:val="001B1427"/>
    <w:rsid w:val="001B1821"/>
    <w:rsid w:val="001B1DC6"/>
    <w:rsid w:val="001B1E4D"/>
    <w:rsid w:val="001B20FD"/>
    <w:rsid w:val="001B2539"/>
    <w:rsid w:val="001B2C26"/>
    <w:rsid w:val="001B2DEC"/>
    <w:rsid w:val="001B3033"/>
    <w:rsid w:val="001B3049"/>
    <w:rsid w:val="001B304E"/>
    <w:rsid w:val="001B323A"/>
    <w:rsid w:val="001B3524"/>
    <w:rsid w:val="001B3733"/>
    <w:rsid w:val="001B3B36"/>
    <w:rsid w:val="001B3E1A"/>
    <w:rsid w:val="001B4044"/>
    <w:rsid w:val="001B4B7F"/>
    <w:rsid w:val="001B4E12"/>
    <w:rsid w:val="001B4F3A"/>
    <w:rsid w:val="001B5215"/>
    <w:rsid w:val="001B56FF"/>
    <w:rsid w:val="001B5AA8"/>
    <w:rsid w:val="001B5C7E"/>
    <w:rsid w:val="001B5E8C"/>
    <w:rsid w:val="001B612C"/>
    <w:rsid w:val="001B6238"/>
    <w:rsid w:val="001B6496"/>
    <w:rsid w:val="001B6AB1"/>
    <w:rsid w:val="001B6FB6"/>
    <w:rsid w:val="001B717C"/>
    <w:rsid w:val="001B7504"/>
    <w:rsid w:val="001B75E3"/>
    <w:rsid w:val="001B796A"/>
    <w:rsid w:val="001B7985"/>
    <w:rsid w:val="001B7BA6"/>
    <w:rsid w:val="001B7CB5"/>
    <w:rsid w:val="001B7E6D"/>
    <w:rsid w:val="001C0D12"/>
    <w:rsid w:val="001C108C"/>
    <w:rsid w:val="001C2326"/>
    <w:rsid w:val="001C254C"/>
    <w:rsid w:val="001C266A"/>
    <w:rsid w:val="001C297C"/>
    <w:rsid w:val="001C2A1A"/>
    <w:rsid w:val="001C30F4"/>
    <w:rsid w:val="001C3214"/>
    <w:rsid w:val="001C3240"/>
    <w:rsid w:val="001C3271"/>
    <w:rsid w:val="001C36E8"/>
    <w:rsid w:val="001C3C01"/>
    <w:rsid w:val="001C448E"/>
    <w:rsid w:val="001C46D6"/>
    <w:rsid w:val="001C47B9"/>
    <w:rsid w:val="001C4B4B"/>
    <w:rsid w:val="001C4B4E"/>
    <w:rsid w:val="001C4C97"/>
    <w:rsid w:val="001C4F81"/>
    <w:rsid w:val="001C4F82"/>
    <w:rsid w:val="001C5C7E"/>
    <w:rsid w:val="001C5FD8"/>
    <w:rsid w:val="001C5FF0"/>
    <w:rsid w:val="001C6048"/>
    <w:rsid w:val="001C60BF"/>
    <w:rsid w:val="001C6100"/>
    <w:rsid w:val="001C67C0"/>
    <w:rsid w:val="001C6AB7"/>
    <w:rsid w:val="001C7F21"/>
    <w:rsid w:val="001D08E7"/>
    <w:rsid w:val="001D0900"/>
    <w:rsid w:val="001D1006"/>
    <w:rsid w:val="001D1228"/>
    <w:rsid w:val="001D16DF"/>
    <w:rsid w:val="001D1844"/>
    <w:rsid w:val="001D18C2"/>
    <w:rsid w:val="001D1E0A"/>
    <w:rsid w:val="001D1F1B"/>
    <w:rsid w:val="001D1F31"/>
    <w:rsid w:val="001D1F9A"/>
    <w:rsid w:val="001D2AB6"/>
    <w:rsid w:val="001D2ECF"/>
    <w:rsid w:val="001D2F3E"/>
    <w:rsid w:val="001D34AE"/>
    <w:rsid w:val="001D35FC"/>
    <w:rsid w:val="001D3BF7"/>
    <w:rsid w:val="001D3C1D"/>
    <w:rsid w:val="001D3D0C"/>
    <w:rsid w:val="001D3EB9"/>
    <w:rsid w:val="001D429C"/>
    <w:rsid w:val="001D4644"/>
    <w:rsid w:val="001D47CF"/>
    <w:rsid w:val="001D4A30"/>
    <w:rsid w:val="001D4D80"/>
    <w:rsid w:val="001D4ED4"/>
    <w:rsid w:val="001D5320"/>
    <w:rsid w:val="001D58F2"/>
    <w:rsid w:val="001D5980"/>
    <w:rsid w:val="001D599F"/>
    <w:rsid w:val="001D618A"/>
    <w:rsid w:val="001D666A"/>
    <w:rsid w:val="001D6D88"/>
    <w:rsid w:val="001D6EDD"/>
    <w:rsid w:val="001D7A0D"/>
    <w:rsid w:val="001D7A45"/>
    <w:rsid w:val="001D7D65"/>
    <w:rsid w:val="001D7EDC"/>
    <w:rsid w:val="001D7F35"/>
    <w:rsid w:val="001E01FE"/>
    <w:rsid w:val="001E07F0"/>
    <w:rsid w:val="001E0AB0"/>
    <w:rsid w:val="001E0D47"/>
    <w:rsid w:val="001E120A"/>
    <w:rsid w:val="001E24BE"/>
    <w:rsid w:val="001E2A06"/>
    <w:rsid w:val="001E2C87"/>
    <w:rsid w:val="001E2FDC"/>
    <w:rsid w:val="001E33B1"/>
    <w:rsid w:val="001E3D9B"/>
    <w:rsid w:val="001E430A"/>
    <w:rsid w:val="001E4551"/>
    <w:rsid w:val="001E518C"/>
    <w:rsid w:val="001E52E1"/>
    <w:rsid w:val="001E5623"/>
    <w:rsid w:val="001E56F9"/>
    <w:rsid w:val="001E5962"/>
    <w:rsid w:val="001E6160"/>
    <w:rsid w:val="001E6427"/>
    <w:rsid w:val="001E6840"/>
    <w:rsid w:val="001E72D3"/>
    <w:rsid w:val="001E7611"/>
    <w:rsid w:val="001E7E0F"/>
    <w:rsid w:val="001F092A"/>
    <w:rsid w:val="001F0EC1"/>
    <w:rsid w:val="001F0F50"/>
    <w:rsid w:val="001F0F63"/>
    <w:rsid w:val="001F1155"/>
    <w:rsid w:val="001F119F"/>
    <w:rsid w:val="001F13AF"/>
    <w:rsid w:val="001F1674"/>
    <w:rsid w:val="001F1753"/>
    <w:rsid w:val="001F1AEA"/>
    <w:rsid w:val="001F1B57"/>
    <w:rsid w:val="001F1D39"/>
    <w:rsid w:val="001F1F5F"/>
    <w:rsid w:val="001F20D8"/>
    <w:rsid w:val="001F2117"/>
    <w:rsid w:val="001F2B8E"/>
    <w:rsid w:val="001F2EE7"/>
    <w:rsid w:val="001F2F93"/>
    <w:rsid w:val="001F3348"/>
    <w:rsid w:val="001F37BF"/>
    <w:rsid w:val="001F3A0A"/>
    <w:rsid w:val="001F3AEB"/>
    <w:rsid w:val="001F4017"/>
    <w:rsid w:val="001F40EE"/>
    <w:rsid w:val="001F4579"/>
    <w:rsid w:val="001F461A"/>
    <w:rsid w:val="001F4774"/>
    <w:rsid w:val="001F4A45"/>
    <w:rsid w:val="001F5CC9"/>
    <w:rsid w:val="001F5E27"/>
    <w:rsid w:val="001F613A"/>
    <w:rsid w:val="001F6BFF"/>
    <w:rsid w:val="001F6CE5"/>
    <w:rsid w:val="001F71D5"/>
    <w:rsid w:val="001F7582"/>
    <w:rsid w:val="001F77DC"/>
    <w:rsid w:val="001F7908"/>
    <w:rsid w:val="001F7FD9"/>
    <w:rsid w:val="002001C0"/>
    <w:rsid w:val="0020042C"/>
    <w:rsid w:val="002004F5"/>
    <w:rsid w:val="002007F3"/>
    <w:rsid w:val="00200803"/>
    <w:rsid w:val="00200B0A"/>
    <w:rsid w:val="00202181"/>
    <w:rsid w:val="002022D3"/>
    <w:rsid w:val="002029DB"/>
    <w:rsid w:val="00202A39"/>
    <w:rsid w:val="00202F35"/>
    <w:rsid w:val="002031A1"/>
    <w:rsid w:val="0020328F"/>
    <w:rsid w:val="002032FE"/>
    <w:rsid w:val="00203671"/>
    <w:rsid w:val="00203C6C"/>
    <w:rsid w:val="00203E17"/>
    <w:rsid w:val="00203FBE"/>
    <w:rsid w:val="00204033"/>
    <w:rsid w:val="00204496"/>
    <w:rsid w:val="002045EB"/>
    <w:rsid w:val="00204A56"/>
    <w:rsid w:val="00204ECA"/>
    <w:rsid w:val="0020570B"/>
    <w:rsid w:val="002067C8"/>
    <w:rsid w:val="00206A9E"/>
    <w:rsid w:val="00206CF3"/>
    <w:rsid w:val="00206EA5"/>
    <w:rsid w:val="002070D7"/>
    <w:rsid w:val="0020767B"/>
    <w:rsid w:val="0020793F"/>
    <w:rsid w:val="00207C17"/>
    <w:rsid w:val="00207EBF"/>
    <w:rsid w:val="00207EDD"/>
    <w:rsid w:val="00210083"/>
    <w:rsid w:val="002107D3"/>
    <w:rsid w:val="0021089D"/>
    <w:rsid w:val="00210B5F"/>
    <w:rsid w:val="00210EFE"/>
    <w:rsid w:val="0021114C"/>
    <w:rsid w:val="00211415"/>
    <w:rsid w:val="002119B5"/>
    <w:rsid w:val="00211A2F"/>
    <w:rsid w:val="00211CF8"/>
    <w:rsid w:val="00211D5E"/>
    <w:rsid w:val="002121AF"/>
    <w:rsid w:val="002124C1"/>
    <w:rsid w:val="0021254D"/>
    <w:rsid w:val="00212A05"/>
    <w:rsid w:val="00212D2E"/>
    <w:rsid w:val="00213178"/>
    <w:rsid w:val="0021384A"/>
    <w:rsid w:val="00213EE9"/>
    <w:rsid w:val="002140AB"/>
    <w:rsid w:val="002140B1"/>
    <w:rsid w:val="002143BA"/>
    <w:rsid w:val="002144D6"/>
    <w:rsid w:val="002145C6"/>
    <w:rsid w:val="00214AA3"/>
    <w:rsid w:val="00214C38"/>
    <w:rsid w:val="00215144"/>
    <w:rsid w:val="002155C6"/>
    <w:rsid w:val="00215A23"/>
    <w:rsid w:val="002163F4"/>
    <w:rsid w:val="00216AC7"/>
    <w:rsid w:val="0021719E"/>
    <w:rsid w:val="002178AD"/>
    <w:rsid w:val="002200FE"/>
    <w:rsid w:val="00220D70"/>
    <w:rsid w:val="002215F6"/>
    <w:rsid w:val="00221802"/>
    <w:rsid w:val="002218FC"/>
    <w:rsid w:val="00222435"/>
    <w:rsid w:val="002224F6"/>
    <w:rsid w:val="002227B0"/>
    <w:rsid w:val="00223314"/>
    <w:rsid w:val="00223350"/>
    <w:rsid w:val="002233FA"/>
    <w:rsid w:val="0022342D"/>
    <w:rsid w:val="0022413E"/>
    <w:rsid w:val="0022429D"/>
    <w:rsid w:val="002246A4"/>
    <w:rsid w:val="00224D10"/>
    <w:rsid w:val="00224E0B"/>
    <w:rsid w:val="0022515F"/>
    <w:rsid w:val="002258B4"/>
    <w:rsid w:val="00226323"/>
    <w:rsid w:val="0022632C"/>
    <w:rsid w:val="0022682E"/>
    <w:rsid w:val="002268DC"/>
    <w:rsid w:val="0022695B"/>
    <w:rsid w:val="002269C9"/>
    <w:rsid w:val="00226D2D"/>
    <w:rsid w:val="00226DDC"/>
    <w:rsid w:val="00226E91"/>
    <w:rsid w:val="002272AF"/>
    <w:rsid w:val="0022736E"/>
    <w:rsid w:val="00227426"/>
    <w:rsid w:val="002274A5"/>
    <w:rsid w:val="0022752B"/>
    <w:rsid w:val="00227A9B"/>
    <w:rsid w:val="00227DFC"/>
    <w:rsid w:val="00230449"/>
    <w:rsid w:val="002306E5"/>
    <w:rsid w:val="00230789"/>
    <w:rsid w:val="0023127D"/>
    <w:rsid w:val="0023162A"/>
    <w:rsid w:val="0023177C"/>
    <w:rsid w:val="00231995"/>
    <w:rsid w:val="00232127"/>
    <w:rsid w:val="00232CB8"/>
    <w:rsid w:val="00232E4F"/>
    <w:rsid w:val="00233205"/>
    <w:rsid w:val="00233511"/>
    <w:rsid w:val="00233A44"/>
    <w:rsid w:val="00234135"/>
    <w:rsid w:val="00234CA5"/>
    <w:rsid w:val="002354F2"/>
    <w:rsid w:val="00235774"/>
    <w:rsid w:val="00235A16"/>
    <w:rsid w:val="0023617E"/>
    <w:rsid w:val="0023618F"/>
    <w:rsid w:val="002367CE"/>
    <w:rsid w:val="00236D01"/>
    <w:rsid w:val="00237004"/>
    <w:rsid w:val="00237714"/>
    <w:rsid w:val="00237715"/>
    <w:rsid w:val="00237D1F"/>
    <w:rsid w:val="00237DC8"/>
    <w:rsid w:val="00240E73"/>
    <w:rsid w:val="00241546"/>
    <w:rsid w:val="002415A8"/>
    <w:rsid w:val="00241B53"/>
    <w:rsid w:val="00241F3E"/>
    <w:rsid w:val="002422EF"/>
    <w:rsid w:val="00242483"/>
    <w:rsid w:val="00242804"/>
    <w:rsid w:val="002428D9"/>
    <w:rsid w:val="00242B78"/>
    <w:rsid w:val="00242E9D"/>
    <w:rsid w:val="00243000"/>
    <w:rsid w:val="002431B3"/>
    <w:rsid w:val="0024326A"/>
    <w:rsid w:val="00243331"/>
    <w:rsid w:val="002437CD"/>
    <w:rsid w:val="002437DB"/>
    <w:rsid w:val="00243A78"/>
    <w:rsid w:val="00243FD5"/>
    <w:rsid w:val="0024406A"/>
    <w:rsid w:val="00244077"/>
    <w:rsid w:val="002440C0"/>
    <w:rsid w:val="00244880"/>
    <w:rsid w:val="00244E81"/>
    <w:rsid w:val="00245673"/>
    <w:rsid w:val="00245B4E"/>
    <w:rsid w:val="00245BBE"/>
    <w:rsid w:val="00246216"/>
    <w:rsid w:val="00246333"/>
    <w:rsid w:val="002463F7"/>
    <w:rsid w:val="00246462"/>
    <w:rsid w:val="00246C86"/>
    <w:rsid w:val="002475FC"/>
    <w:rsid w:val="0024770E"/>
    <w:rsid w:val="002479CB"/>
    <w:rsid w:val="00250039"/>
    <w:rsid w:val="00250097"/>
    <w:rsid w:val="00250B20"/>
    <w:rsid w:val="00250C58"/>
    <w:rsid w:val="00250DFC"/>
    <w:rsid w:val="002516FD"/>
    <w:rsid w:val="0025198D"/>
    <w:rsid w:val="00251C33"/>
    <w:rsid w:val="00251D5C"/>
    <w:rsid w:val="00251DE4"/>
    <w:rsid w:val="00252025"/>
    <w:rsid w:val="0025206F"/>
    <w:rsid w:val="002523CF"/>
    <w:rsid w:val="00252984"/>
    <w:rsid w:val="00253B4F"/>
    <w:rsid w:val="00254103"/>
    <w:rsid w:val="0025456E"/>
    <w:rsid w:val="002545FE"/>
    <w:rsid w:val="00254664"/>
    <w:rsid w:val="00254895"/>
    <w:rsid w:val="00254CEE"/>
    <w:rsid w:val="00254F5F"/>
    <w:rsid w:val="00255147"/>
    <w:rsid w:val="00255B18"/>
    <w:rsid w:val="002563F4"/>
    <w:rsid w:val="00256B1C"/>
    <w:rsid w:val="00256D50"/>
    <w:rsid w:val="0025729B"/>
    <w:rsid w:val="00257ED0"/>
    <w:rsid w:val="002600A2"/>
    <w:rsid w:val="0026063D"/>
    <w:rsid w:val="0026081A"/>
    <w:rsid w:val="002608E1"/>
    <w:rsid w:val="00260EDD"/>
    <w:rsid w:val="002612E3"/>
    <w:rsid w:val="00261302"/>
    <w:rsid w:val="0026170C"/>
    <w:rsid w:val="002623F2"/>
    <w:rsid w:val="0026274C"/>
    <w:rsid w:val="00262BC5"/>
    <w:rsid w:val="0026333B"/>
    <w:rsid w:val="00263682"/>
    <w:rsid w:val="0026389F"/>
    <w:rsid w:val="002647D4"/>
    <w:rsid w:val="002647F5"/>
    <w:rsid w:val="00264C3D"/>
    <w:rsid w:val="00265036"/>
    <w:rsid w:val="002658A3"/>
    <w:rsid w:val="00265D8E"/>
    <w:rsid w:val="00266188"/>
    <w:rsid w:val="0026684B"/>
    <w:rsid w:val="00266F1A"/>
    <w:rsid w:val="00267152"/>
    <w:rsid w:val="0027038A"/>
    <w:rsid w:val="002703D9"/>
    <w:rsid w:val="00270965"/>
    <w:rsid w:val="00270AC0"/>
    <w:rsid w:val="00270B12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53C5"/>
    <w:rsid w:val="00275598"/>
    <w:rsid w:val="00275A32"/>
    <w:rsid w:val="00276239"/>
    <w:rsid w:val="00276419"/>
    <w:rsid w:val="00276D3B"/>
    <w:rsid w:val="00276D3E"/>
    <w:rsid w:val="00277693"/>
    <w:rsid w:val="002779AE"/>
    <w:rsid w:val="0028123E"/>
    <w:rsid w:val="00281829"/>
    <w:rsid w:val="00281AE6"/>
    <w:rsid w:val="002828CC"/>
    <w:rsid w:val="002828EC"/>
    <w:rsid w:val="00282AD1"/>
    <w:rsid w:val="00282C4A"/>
    <w:rsid w:val="00283504"/>
    <w:rsid w:val="002836E3"/>
    <w:rsid w:val="00284041"/>
    <w:rsid w:val="0028434A"/>
    <w:rsid w:val="00284551"/>
    <w:rsid w:val="00284BA4"/>
    <w:rsid w:val="0028557A"/>
    <w:rsid w:val="00285A98"/>
    <w:rsid w:val="00285BF5"/>
    <w:rsid w:val="00285DF9"/>
    <w:rsid w:val="00286340"/>
    <w:rsid w:val="00286694"/>
    <w:rsid w:val="00286C19"/>
    <w:rsid w:val="00286DF2"/>
    <w:rsid w:val="0028735D"/>
    <w:rsid w:val="00287E4A"/>
    <w:rsid w:val="00290029"/>
    <w:rsid w:val="00290126"/>
    <w:rsid w:val="00290731"/>
    <w:rsid w:val="00290B3F"/>
    <w:rsid w:val="00290FB7"/>
    <w:rsid w:val="00290FD6"/>
    <w:rsid w:val="00291169"/>
    <w:rsid w:val="00291853"/>
    <w:rsid w:val="00292886"/>
    <w:rsid w:val="00292924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AD5"/>
    <w:rsid w:val="00295BB1"/>
    <w:rsid w:val="00295D79"/>
    <w:rsid w:val="00295F55"/>
    <w:rsid w:val="0029604B"/>
    <w:rsid w:val="002963A7"/>
    <w:rsid w:val="00296FBD"/>
    <w:rsid w:val="002970BD"/>
    <w:rsid w:val="00297293"/>
    <w:rsid w:val="00297511"/>
    <w:rsid w:val="00297CE8"/>
    <w:rsid w:val="00297EF3"/>
    <w:rsid w:val="002A02E8"/>
    <w:rsid w:val="002A0479"/>
    <w:rsid w:val="002A08EF"/>
    <w:rsid w:val="002A0A7A"/>
    <w:rsid w:val="002A0C38"/>
    <w:rsid w:val="002A127A"/>
    <w:rsid w:val="002A1837"/>
    <w:rsid w:val="002A1892"/>
    <w:rsid w:val="002A1D55"/>
    <w:rsid w:val="002A2233"/>
    <w:rsid w:val="002A28DA"/>
    <w:rsid w:val="002A2B3F"/>
    <w:rsid w:val="002A2E0F"/>
    <w:rsid w:val="002A335E"/>
    <w:rsid w:val="002A36B4"/>
    <w:rsid w:val="002A3CE4"/>
    <w:rsid w:val="002A3E42"/>
    <w:rsid w:val="002A436A"/>
    <w:rsid w:val="002A4633"/>
    <w:rsid w:val="002A49B5"/>
    <w:rsid w:val="002A4AAC"/>
    <w:rsid w:val="002A4D36"/>
    <w:rsid w:val="002A521D"/>
    <w:rsid w:val="002A53EF"/>
    <w:rsid w:val="002A5877"/>
    <w:rsid w:val="002A5F13"/>
    <w:rsid w:val="002A6015"/>
    <w:rsid w:val="002A60BB"/>
    <w:rsid w:val="002A610B"/>
    <w:rsid w:val="002A61AB"/>
    <w:rsid w:val="002A6208"/>
    <w:rsid w:val="002A62DE"/>
    <w:rsid w:val="002A64C5"/>
    <w:rsid w:val="002A6F81"/>
    <w:rsid w:val="002A79F6"/>
    <w:rsid w:val="002B01F1"/>
    <w:rsid w:val="002B0288"/>
    <w:rsid w:val="002B075B"/>
    <w:rsid w:val="002B08D4"/>
    <w:rsid w:val="002B0934"/>
    <w:rsid w:val="002B0AD7"/>
    <w:rsid w:val="002B0E2D"/>
    <w:rsid w:val="002B0FC3"/>
    <w:rsid w:val="002B1045"/>
    <w:rsid w:val="002B1236"/>
    <w:rsid w:val="002B128A"/>
    <w:rsid w:val="002B1889"/>
    <w:rsid w:val="002B1A42"/>
    <w:rsid w:val="002B2807"/>
    <w:rsid w:val="002B290E"/>
    <w:rsid w:val="002B2C9F"/>
    <w:rsid w:val="002B3295"/>
    <w:rsid w:val="002B32C6"/>
    <w:rsid w:val="002B3CF4"/>
    <w:rsid w:val="002B44FD"/>
    <w:rsid w:val="002B5746"/>
    <w:rsid w:val="002B583E"/>
    <w:rsid w:val="002B5B6D"/>
    <w:rsid w:val="002B5BAA"/>
    <w:rsid w:val="002B5C6B"/>
    <w:rsid w:val="002B5DBC"/>
    <w:rsid w:val="002B60EB"/>
    <w:rsid w:val="002B60F4"/>
    <w:rsid w:val="002B615B"/>
    <w:rsid w:val="002B63D0"/>
    <w:rsid w:val="002B65FF"/>
    <w:rsid w:val="002B665A"/>
    <w:rsid w:val="002B684C"/>
    <w:rsid w:val="002B69A8"/>
    <w:rsid w:val="002B6E12"/>
    <w:rsid w:val="002B7049"/>
    <w:rsid w:val="002B710C"/>
    <w:rsid w:val="002B71F9"/>
    <w:rsid w:val="002B72FC"/>
    <w:rsid w:val="002B7342"/>
    <w:rsid w:val="002B7497"/>
    <w:rsid w:val="002B74A8"/>
    <w:rsid w:val="002B74BB"/>
    <w:rsid w:val="002B764F"/>
    <w:rsid w:val="002B796B"/>
    <w:rsid w:val="002C03BD"/>
    <w:rsid w:val="002C09DF"/>
    <w:rsid w:val="002C1205"/>
    <w:rsid w:val="002C1241"/>
    <w:rsid w:val="002C13F2"/>
    <w:rsid w:val="002C1440"/>
    <w:rsid w:val="002C14EE"/>
    <w:rsid w:val="002C16FE"/>
    <w:rsid w:val="002C170C"/>
    <w:rsid w:val="002C1E4E"/>
    <w:rsid w:val="002C20DA"/>
    <w:rsid w:val="002C21AE"/>
    <w:rsid w:val="002C25E6"/>
    <w:rsid w:val="002C2B23"/>
    <w:rsid w:val="002C2BDC"/>
    <w:rsid w:val="002C309A"/>
    <w:rsid w:val="002C3295"/>
    <w:rsid w:val="002C343E"/>
    <w:rsid w:val="002C35B3"/>
    <w:rsid w:val="002C3682"/>
    <w:rsid w:val="002C3775"/>
    <w:rsid w:val="002C38A4"/>
    <w:rsid w:val="002C3A2B"/>
    <w:rsid w:val="002C3A9F"/>
    <w:rsid w:val="002C3B6E"/>
    <w:rsid w:val="002C3C9D"/>
    <w:rsid w:val="002C4118"/>
    <w:rsid w:val="002C4215"/>
    <w:rsid w:val="002C47E1"/>
    <w:rsid w:val="002C47F1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5C7"/>
    <w:rsid w:val="002C6742"/>
    <w:rsid w:val="002C67A9"/>
    <w:rsid w:val="002C67FE"/>
    <w:rsid w:val="002C6D7C"/>
    <w:rsid w:val="002C6E0E"/>
    <w:rsid w:val="002C6FAF"/>
    <w:rsid w:val="002C7D5F"/>
    <w:rsid w:val="002D00E7"/>
    <w:rsid w:val="002D0198"/>
    <w:rsid w:val="002D0275"/>
    <w:rsid w:val="002D0287"/>
    <w:rsid w:val="002D091E"/>
    <w:rsid w:val="002D0A01"/>
    <w:rsid w:val="002D0A60"/>
    <w:rsid w:val="002D141E"/>
    <w:rsid w:val="002D19F0"/>
    <w:rsid w:val="002D1C06"/>
    <w:rsid w:val="002D2494"/>
    <w:rsid w:val="002D26FD"/>
    <w:rsid w:val="002D2818"/>
    <w:rsid w:val="002D2A1E"/>
    <w:rsid w:val="002D2EC9"/>
    <w:rsid w:val="002D2EFB"/>
    <w:rsid w:val="002D2FE7"/>
    <w:rsid w:val="002D32BA"/>
    <w:rsid w:val="002D4635"/>
    <w:rsid w:val="002D4746"/>
    <w:rsid w:val="002D5026"/>
    <w:rsid w:val="002D577A"/>
    <w:rsid w:val="002D58EC"/>
    <w:rsid w:val="002D5F78"/>
    <w:rsid w:val="002D6069"/>
    <w:rsid w:val="002D691C"/>
    <w:rsid w:val="002D6C46"/>
    <w:rsid w:val="002D6C9E"/>
    <w:rsid w:val="002D71F5"/>
    <w:rsid w:val="002D72D0"/>
    <w:rsid w:val="002D76DD"/>
    <w:rsid w:val="002D7928"/>
    <w:rsid w:val="002D7AD0"/>
    <w:rsid w:val="002D7C87"/>
    <w:rsid w:val="002E0152"/>
    <w:rsid w:val="002E0231"/>
    <w:rsid w:val="002E0346"/>
    <w:rsid w:val="002E0677"/>
    <w:rsid w:val="002E0DE8"/>
    <w:rsid w:val="002E1075"/>
    <w:rsid w:val="002E12FE"/>
    <w:rsid w:val="002E143D"/>
    <w:rsid w:val="002E149C"/>
    <w:rsid w:val="002E1733"/>
    <w:rsid w:val="002E1DA9"/>
    <w:rsid w:val="002E205A"/>
    <w:rsid w:val="002E22D8"/>
    <w:rsid w:val="002E289C"/>
    <w:rsid w:val="002E32B4"/>
    <w:rsid w:val="002E3F4D"/>
    <w:rsid w:val="002E419C"/>
    <w:rsid w:val="002E44FF"/>
    <w:rsid w:val="002E46F7"/>
    <w:rsid w:val="002E4E29"/>
    <w:rsid w:val="002E5014"/>
    <w:rsid w:val="002E51FF"/>
    <w:rsid w:val="002E559A"/>
    <w:rsid w:val="002E58F2"/>
    <w:rsid w:val="002E5A1F"/>
    <w:rsid w:val="002E5C99"/>
    <w:rsid w:val="002E6152"/>
    <w:rsid w:val="002E61C7"/>
    <w:rsid w:val="002E65BD"/>
    <w:rsid w:val="002E696B"/>
    <w:rsid w:val="002E72C6"/>
    <w:rsid w:val="002E7305"/>
    <w:rsid w:val="002E7521"/>
    <w:rsid w:val="002E7733"/>
    <w:rsid w:val="002E7974"/>
    <w:rsid w:val="002E7B09"/>
    <w:rsid w:val="002E7B3F"/>
    <w:rsid w:val="002F01DF"/>
    <w:rsid w:val="002F03A3"/>
    <w:rsid w:val="002F0CD9"/>
    <w:rsid w:val="002F15DB"/>
    <w:rsid w:val="002F190A"/>
    <w:rsid w:val="002F1D47"/>
    <w:rsid w:val="002F1F50"/>
    <w:rsid w:val="002F2A50"/>
    <w:rsid w:val="002F2EB0"/>
    <w:rsid w:val="002F2F87"/>
    <w:rsid w:val="002F317E"/>
    <w:rsid w:val="002F32CF"/>
    <w:rsid w:val="002F3423"/>
    <w:rsid w:val="002F3487"/>
    <w:rsid w:val="002F37F0"/>
    <w:rsid w:val="002F3B2E"/>
    <w:rsid w:val="002F3D9A"/>
    <w:rsid w:val="002F3D9E"/>
    <w:rsid w:val="002F3E6B"/>
    <w:rsid w:val="002F4B6E"/>
    <w:rsid w:val="002F5277"/>
    <w:rsid w:val="002F54B9"/>
    <w:rsid w:val="002F5726"/>
    <w:rsid w:val="002F5C3C"/>
    <w:rsid w:val="002F5D67"/>
    <w:rsid w:val="002F5DCE"/>
    <w:rsid w:val="002F5E37"/>
    <w:rsid w:val="002F640E"/>
    <w:rsid w:val="002F6577"/>
    <w:rsid w:val="002F682E"/>
    <w:rsid w:val="002F6CB4"/>
    <w:rsid w:val="002F6D94"/>
    <w:rsid w:val="002F7037"/>
    <w:rsid w:val="002F7139"/>
    <w:rsid w:val="002F74AB"/>
    <w:rsid w:val="002F762B"/>
    <w:rsid w:val="002F7BD9"/>
    <w:rsid w:val="00300C47"/>
    <w:rsid w:val="00300F28"/>
    <w:rsid w:val="00301067"/>
    <w:rsid w:val="0030122E"/>
    <w:rsid w:val="00301278"/>
    <w:rsid w:val="00301A8C"/>
    <w:rsid w:val="00301ABB"/>
    <w:rsid w:val="00301B45"/>
    <w:rsid w:val="00302014"/>
    <w:rsid w:val="003021CB"/>
    <w:rsid w:val="00302241"/>
    <w:rsid w:val="003023D0"/>
    <w:rsid w:val="00302716"/>
    <w:rsid w:val="00302818"/>
    <w:rsid w:val="00302B24"/>
    <w:rsid w:val="00302F4D"/>
    <w:rsid w:val="00302FC0"/>
    <w:rsid w:val="003032B5"/>
    <w:rsid w:val="0030370A"/>
    <w:rsid w:val="003047F9"/>
    <w:rsid w:val="003048D5"/>
    <w:rsid w:val="003049CA"/>
    <w:rsid w:val="00304BB2"/>
    <w:rsid w:val="00304DC2"/>
    <w:rsid w:val="003051EF"/>
    <w:rsid w:val="00305484"/>
    <w:rsid w:val="003056C2"/>
    <w:rsid w:val="0030576C"/>
    <w:rsid w:val="00305A7C"/>
    <w:rsid w:val="003063C0"/>
    <w:rsid w:val="00306969"/>
    <w:rsid w:val="00306F86"/>
    <w:rsid w:val="00306FD4"/>
    <w:rsid w:val="00306FD5"/>
    <w:rsid w:val="003070FC"/>
    <w:rsid w:val="00307258"/>
    <w:rsid w:val="00307379"/>
    <w:rsid w:val="0030774A"/>
    <w:rsid w:val="00307853"/>
    <w:rsid w:val="00307DE5"/>
    <w:rsid w:val="00307EE7"/>
    <w:rsid w:val="003102AF"/>
    <w:rsid w:val="003102B9"/>
    <w:rsid w:val="00310343"/>
    <w:rsid w:val="003106CE"/>
    <w:rsid w:val="00310705"/>
    <w:rsid w:val="00310754"/>
    <w:rsid w:val="003108BE"/>
    <w:rsid w:val="00310BB9"/>
    <w:rsid w:val="00310F2C"/>
    <w:rsid w:val="003113FD"/>
    <w:rsid w:val="00311416"/>
    <w:rsid w:val="003116BC"/>
    <w:rsid w:val="00311909"/>
    <w:rsid w:val="00311D8D"/>
    <w:rsid w:val="00312676"/>
    <w:rsid w:val="0031336D"/>
    <w:rsid w:val="0031375F"/>
    <w:rsid w:val="00313AE9"/>
    <w:rsid w:val="00313F73"/>
    <w:rsid w:val="003145F3"/>
    <w:rsid w:val="0031462D"/>
    <w:rsid w:val="00314D34"/>
    <w:rsid w:val="00315006"/>
    <w:rsid w:val="003150B3"/>
    <w:rsid w:val="00315223"/>
    <w:rsid w:val="0031544A"/>
    <w:rsid w:val="00315562"/>
    <w:rsid w:val="003155AA"/>
    <w:rsid w:val="00315C6B"/>
    <w:rsid w:val="003162F7"/>
    <w:rsid w:val="0031726C"/>
    <w:rsid w:val="003173C6"/>
    <w:rsid w:val="003176B7"/>
    <w:rsid w:val="00317B3A"/>
    <w:rsid w:val="00317B6D"/>
    <w:rsid w:val="00317F99"/>
    <w:rsid w:val="003200A3"/>
    <w:rsid w:val="00320568"/>
    <w:rsid w:val="003205EA"/>
    <w:rsid w:val="003206CE"/>
    <w:rsid w:val="00320CE4"/>
    <w:rsid w:val="003214D6"/>
    <w:rsid w:val="00321723"/>
    <w:rsid w:val="0032183D"/>
    <w:rsid w:val="003219C6"/>
    <w:rsid w:val="00321B8A"/>
    <w:rsid w:val="00322433"/>
    <w:rsid w:val="00322D13"/>
    <w:rsid w:val="00322E5D"/>
    <w:rsid w:val="00322E60"/>
    <w:rsid w:val="00322F30"/>
    <w:rsid w:val="00323572"/>
    <w:rsid w:val="003239BD"/>
    <w:rsid w:val="00323F5E"/>
    <w:rsid w:val="003240B9"/>
    <w:rsid w:val="00324115"/>
    <w:rsid w:val="0032428B"/>
    <w:rsid w:val="00324C9F"/>
    <w:rsid w:val="003251B5"/>
    <w:rsid w:val="00325240"/>
    <w:rsid w:val="003254E0"/>
    <w:rsid w:val="0032575C"/>
    <w:rsid w:val="00325F4F"/>
    <w:rsid w:val="00326BCE"/>
    <w:rsid w:val="00326D3D"/>
    <w:rsid w:val="00326EE8"/>
    <w:rsid w:val="00326F23"/>
    <w:rsid w:val="00327CAF"/>
    <w:rsid w:val="003300F9"/>
    <w:rsid w:val="003301AC"/>
    <w:rsid w:val="003301F5"/>
    <w:rsid w:val="00330338"/>
    <w:rsid w:val="0033063F"/>
    <w:rsid w:val="003308C1"/>
    <w:rsid w:val="00330A2F"/>
    <w:rsid w:val="00330B5D"/>
    <w:rsid w:val="00330CAB"/>
    <w:rsid w:val="0033118D"/>
    <w:rsid w:val="00331A21"/>
    <w:rsid w:val="00331F39"/>
    <w:rsid w:val="0033203A"/>
    <w:rsid w:val="00332259"/>
    <w:rsid w:val="00332387"/>
    <w:rsid w:val="00332947"/>
    <w:rsid w:val="003331DC"/>
    <w:rsid w:val="00333DA4"/>
    <w:rsid w:val="0033423C"/>
    <w:rsid w:val="0033458C"/>
    <w:rsid w:val="003346D5"/>
    <w:rsid w:val="00334A72"/>
    <w:rsid w:val="00334BA2"/>
    <w:rsid w:val="00334D49"/>
    <w:rsid w:val="003353E0"/>
    <w:rsid w:val="0033558F"/>
    <w:rsid w:val="00335F6E"/>
    <w:rsid w:val="00336384"/>
    <w:rsid w:val="0033690D"/>
    <w:rsid w:val="00336976"/>
    <w:rsid w:val="00336FDD"/>
    <w:rsid w:val="0033704D"/>
    <w:rsid w:val="00337285"/>
    <w:rsid w:val="003372BB"/>
    <w:rsid w:val="003372E0"/>
    <w:rsid w:val="003375C1"/>
    <w:rsid w:val="003378D4"/>
    <w:rsid w:val="00337A62"/>
    <w:rsid w:val="00337B2A"/>
    <w:rsid w:val="00337BF7"/>
    <w:rsid w:val="003401CF"/>
    <w:rsid w:val="00340420"/>
    <w:rsid w:val="003408D5"/>
    <w:rsid w:val="00340F55"/>
    <w:rsid w:val="00341D3A"/>
    <w:rsid w:val="0034205E"/>
    <w:rsid w:val="0034230A"/>
    <w:rsid w:val="0034290A"/>
    <w:rsid w:val="003430B6"/>
    <w:rsid w:val="00343165"/>
    <w:rsid w:val="0034359C"/>
    <w:rsid w:val="00343B1D"/>
    <w:rsid w:val="00343BB1"/>
    <w:rsid w:val="00343BCA"/>
    <w:rsid w:val="00343DB7"/>
    <w:rsid w:val="00344364"/>
    <w:rsid w:val="003443A8"/>
    <w:rsid w:val="003444CD"/>
    <w:rsid w:val="00344842"/>
    <w:rsid w:val="00344BAE"/>
    <w:rsid w:val="00345AE2"/>
    <w:rsid w:val="00345E07"/>
    <w:rsid w:val="00345E6C"/>
    <w:rsid w:val="00346DF8"/>
    <w:rsid w:val="00347486"/>
    <w:rsid w:val="003476C7"/>
    <w:rsid w:val="00347B89"/>
    <w:rsid w:val="0035012F"/>
    <w:rsid w:val="00350BB2"/>
    <w:rsid w:val="00351A13"/>
    <w:rsid w:val="00351A28"/>
    <w:rsid w:val="00351B08"/>
    <w:rsid w:val="00351BB4"/>
    <w:rsid w:val="00351C94"/>
    <w:rsid w:val="00351D13"/>
    <w:rsid w:val="00351F07"/>
    <w:rsid w:val="00352169"/>
    <w:rsid w:val="003523FD"/>
    <w:rsid w:val="0035286D"/>
    <w:rsid w:val="00352937"/>
    <w:rsid w:val="00352B9B"/>
    <w:rsid w:val="00352BD9"/>
    <w:rsid w:val="00352CCE"/>
    <w:rsid w:val="00353391"/>
    <w:rsid w:val="00353551"/>
    <w:rsid w:val="0035393D"/>
    <w:rsid w:val="00353F5A"/>
    <w:rsid w:val="00353FF2"/>
    <w:rsid w:val="0035403C"/>
    <w:rsid w:val="003541C1"/>
    <w:rsid w:val="0035451B"/>
    <w:rsid w:val="00354793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60"/>
    <w:rsid w:val="00356EDF"/>
    <w:rsid w:val="00357266"/>
    <w:rsid w:val="0035788D"/>
    <w:rsid w:val="003578BF"/>
    <w:rsid w:val="00357E42"/>
    <w:rsid w:val="003600BD"/>
    <w:rsid w:val="00360467"/>
    <w:rsid w:val="00360627"/>
    <w:rsid w:val="003609AA"/>
    <w:rsid w:val="00360AF5"/>
    <w:rsid w:val="003614D8"/>
    <w:rsid w:val="0036172C"/>
    <w:rsid w:val="00361873"/>
    <w:rsid w:val="00362208"/>
    <w:rsid w:val="0036262A"/>
    <w:rsid w:val="00362A26"/>
    <w:rsid w:val="00362A55"/>
    <w:rsid w:val="003630BB"/>
    <w:rsid w:val="00363410"/>
    <w:rsid w:val="00363513"/>
    <w:rsid w:val="003638F1"/>
    <w:rsid w:val="00363946"/>
    <w:rsid w:val="00363AC1"/>
    <w:rsid w:val="00364060"/>
    <w:rsid w:val="00364A5F"/>
    <w:rsid w:val="00364B9D"/>
    <w:rsid w:val="00364C80"/>
    <w:rsid w:val="00365235"/>
    <w:rsid w:val="00365848"/>
    <w:rsid w:val="00365993"/>
    <w:rsid w:val="00365A2F"/>
    <w:rsid w:val="00365AD9"/>
    <w:rsid w:val="00365CCB"/>
    <w:rsid w:val="00365D89"/>
    <w:rsid w:val="003660BE"/>
    <w:rsid w:val="003662A1"/>
    <w:rsid w:val="003665D8"/>
    <w:rsid w:val="00367155"/>
    <w:rsid w:val="00367447"/>
    <w:rsid w:val="0036797A"/>
    <w:rsid w:val="00367BE0"/>
    <w:rsid w:val="00370E43"/>
    <w:rsid w:val="003713DA"/>
    <w:rsid w:val="0037143E"/>
    <w:rsid w:val="00371A33"/>
    <w:rsid w:val="00371BCA"/>
    <w:rsid w:val="00371EBD"/>
    <w:rsid w:val="003722E4"/>
    <w:rsid w:val="003726DD"/>
    <w:rsid w:val="00372819"/>
    <w:rsid w:val="003728F3"/>
    <w:rsid w:val="00372CB3"/>
    <w:rsid w:val="003737B0"/>
    <w:rsid w:val="00373869"/>
    <w:rsid w:val="00374710"/>
    <w:rsid w:val="00374A3C"/>
    <w:rsid w:val="00374AF5"/>
    <w:rsid w:val="00374D50"/>
    <w:rsid w:val="00375751"/>
    <w:rsid w:val="003758FB"/>
    <w:rsid w:val="00375AF6"/>
    <w:rsid w:val="00375C48"/>
    <w:rsid w:val="00375DD7"/>
    <w:rsid w:val="00375DDB"/>
    <w:rsid w:val="00375F78"/>
    <w:rsid w:val="003760EC"/>
    <w:rsid w:val="0037632D"/>
    <w:rsid w:val="0037791F"/>
    <w:rsid w:val="0038029F"/>
    <w:rsid w:val="003802A8"/>
    <w:rsid w:val="00380489"/>
    <w:rsid w:val="00380587"/>
    <w:rsid w:val="0038072F"/>
    <w:rsid w:val="00380D61"/>
    <w:rsid w:val="00380D9A"/>
    <w:rsid w:val="003813A1"/>
    <w:rsid w:val="003814AF"/>
    <w:rsid w:val="00381DF5"/>
    <w:rsid w:val="0038203D"/>
    <w:rsid w:val="0038218C"/>
    <w:rsid w:val="003823B6"/>
    <w:rsid w:val="0038270C"/>
    <w:rsid w:val="003827B3"/>
    <w:rsid w:val="00382848"/>
    <w:rsid w:val="003828E3"/>
    <w:rsid w:val="00382A1E"/>
    <w:rsid w:val="00382A20"/>
    <w:rsid w:val="00382CC5"/>
    <w:rsid w:val="00382E47"/>
    <w:rsid w:val="00383008"/>
    <w:rsid w:val="0038490A"/>
    <w:rsid w:val="00384C5C"/>
    <w:rsid w:val="00384CF0"/>
    <w:rsid w:val="00384D3B"/>
    <w:rsid w:val="00385455"/>
    <w:rsid w:val="00386381"/>
    <w:rsid w:val="00386780"/>
    <w:rsid w:val="00386791"/>
    <w:rsid w:val="00386B6E"/>
    <w:rsid w:val="00386C4F"/>
    <w:rsid w:val="00386E83"/>
    <w:rsid w:val="00387581"/>
    <w:rsid w:val="00387694"/>
    <w:rsid w:val="00387A51"/>
    <w:rsid w:val="00390038"/>
    <w:rsid w:val="0039027D"/>
    <w:rsid w:val="00390296"/>
    <w:rsid w:val="00390C2D"/>
    <w:rsid w:val="0039115A"/>
    <w:rsid w:val="00391425"/>
    <w:rsid w:val="00391475"/>
    <w:rsid w:val="00391C34"/>
    <w:rsid w:val="00391C9C"/>
    <w:rsid w:val="00391F08"/>
    <w:rsid w:val="00391F2D"/>
    <w:rsid w:val="003929FE"/>
    <w:rsid w:val="00392A11"/>
    <w:rsid w:val="00392BF5"/>
    <w:rsid w:val="00392CE0"/>
    <w:rsid w:val="00392F3B"/>
    <w:rsid w:val="00393157"/>
    <w:rsid w:val="003935E8"/>
    <w:rsid w:val="00393B30"/>
    <w:rsid w:val="00393BB1"/>
    <w:rsid w:val="00393CDB"/>
    <w:rsid w:val="00393E0C"/>
    <w:rsid w:val="00393F1F"/>
    <w:rsid w:val="00394A01"/>
    <w:rsid w:val="00394B62"/>
    <w:rsid w:val="00394D4B"/>
    <w:rsid w:val="00394F16"/>
    <w:rsid w:val="0039565C"/>
    <w:rsid w:val="00395714"/>
    <w:rsid w:val="00395752"/>
    <w:rsid w:val="00396003"/>
    <w:rsid w:val="003963AC"/>
    <w:rsid w:val="003964FA"/>
    <w:rsid w:val="00396A1C"/>
    <w:rsid w:val="00396DD9"/>
    <w:rsid w:val="0039720C"/>
    <w:rsid w:val="00397937"/>
    <w:rsid w:val="00397BE3"/>
    <w:rsid w:val="003A00BD"/>
    <w:rsid w:val="003A0279"/>
    <w:rsid w:val="003A0401"/>
    <w:rsid w:val="003A0F87"/>
    <w:rsid w:val="003A1343"/>
    <w:rsid w:val="003A1A09"/>
    <w:rsid w:val="003A1C43"/>
    <w:rsid w:val="003A1E7B"/>
    <w:rsid w:val="003A209B"/>
    <w:rsid w:val="003A24BA"/>
    <w:rsid w:val="003A25D3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504A"/>
    <w:rsid w:val="003A55B2"/>
    <w:rsid w:val="003A5C63"/>
    <w:rsid w:val="003A5DB9"/>
    <w:rsid w:val="003A5E0A"/>
    <w:rsid w:val="003A5F44"/>
    <w:rsid w:val="003A6043"/>
    <w:rsid w:val="003A67B8"/>
    <w:rsid w:val="003A68EE"/>
    <w:rsid w:val="003A69B3"/>
    <w:rsid w:val="003A6E3D"/>
    <w:rsid w:val="003A74E3"/>
    <w:rsid w:val="003A7A4E"/>
    <w:rsid w:val="003A7B99"/>
    <w:rsid w:val="003A7BD7"/>
    <w:rsid w:val="003B006E"/>
    <w:rsid w:val="003B007F"/>
    <w:rsid w:val="003B013B"/>
    <w:rsid w:val="003B0163"/>
    <w:rsid w:val="003B0445"/>
    <w:rsid w:val="003B044B"/>
    <w:rsid w:val="003B04A8"/>
    <w:rsid w:val="003B080A"/>
    <w:rsid w:val="003B0953"/>
    <w:rsid w:val="003B0EA1"/>
    <w:rsid w:val="003B0FC6"/>
    <w:rsid w:val="003B1013"/>
    <w:rsid w:val="003B11BB"/>
    <w:rsid w:val="003B1ACB"/>
    <w:rsid w:val="003B1AF3"/>
    <w:rsid w:val="003B25B2"/>
    <w:rsid w:val="003B2794"/>
    <w:rsid w:val="003B289E"/>
    <w:rsid w:val="003B28AC"/>
    <w:rsid w:val="003B28E7"/>
    <w:rsid w:val="003B2A48"/>
    <w:rsid w:val="003B2E58"/>
    <w:rsid w:val="003B354A"/>
    <w:rsid w:val="003B3A46"/>
    <w:rsid w:val="003B3B98"/>
    <w:rsid w:val="003B41EC"/>
    <w:rsid w:val="003B43DB"/>
    <w:rsid w:val="003B4A95"/>
    <w:rsid w:val="003B4C74"/>
    <w:rsid w:val="003B4EAD"/>
    <w:rsid w:val="003B50FB"/>
    <w:rsid w:val="003B54BB"/>
    <w:rsid w:val="003B5521"/>
    <w:rsid w:val="003B5E79"/>
    <w:rsid w:val="003B5E93"/>
    <w:rsid w:val="003B5F4A"/>
    <w:rsid w:val="003B5F9F"/>
    <w:rsid w:val="003B6015"/>
    <w:rsid w:val="003B6158"/>
    <w:rsid w:val="003B617A"/>
    <w:rsid w:val="003B64B7"/>
    <w:rsid w:val="003B666C"/>
    <w:rsid w:val="003B6674"/>
    <w:rsid w:val="003B6812"/>
    <w:rsid w:val="003B7ACB"/>
    <w:rsid w:val="003B7D31"/>
    <w:rsid w:val="003B7FA6"/>
    <w:rsid w:val="003C068B"/>
    <w:rsid w:val="003C06B7"/>
    <w:rsid w:val="003C0D22"/>
    <w:rsid w:val="003C0D50"/>
    <w:rsid w:val="003C0F69"/>
    <w:rsid w:val="003C0FB7"/>
    <w:rsid w:val="003C0FC7"/>
    <w:rsid w:val="003C1386"/>
    <w:rsid w:val="003C15A6"/>
    <w:rsid w:val="003C15CB"/>
    <w:rsid w:val="003C1746"/>
    <w:rsid w:val="003C187E"/>
    <w:rsid w:val="003C1C7F"/>
    <w:rsid w:val="003C231E"/>
    <w:rsid w:val="003C2842"/>
    <w:rsid w:val="003C286C"/>
    <w:rsid w:val="003C2BEE"/>
    <w:rsid w:val="003C31EC"/>
    <w:rsid w:val="003C31FC"/>
    <w:rsid w:val="003C372C"/>
    <w:rsid w:val="003C3A54"/>
    <w:rsid w:val="003C4034"/>
    <w:rsid w:val="003C459E"/>
    <w:rsid w:val="003C4F19"/>
    <w:rsid w:val="003C531F"/>
    <w:rsid w:val="003C57B5"/>
    <w:rsid w:val="003C5A49"/>
    <w:rsid w:val="003C5B2C"/>
    <w:rsid w:val="003C5BF1"/>
    <w:rsid w:val="003C6BB0"/>
    <w:rsid w:val="003C7382"/>
    <w:rsid w:val="003C78F1"/>
    <w:rsid w:val="003D0081"/>
    <w:rsid w:val="003D04F7"/>
    <w:rsid w:val="003D0680"/>
    <w:rsid w:val="003D071B"/>
    <w:rsid w:val="003D0D12"/>
    <w:rsid w:val="003D162F"/>
    <w:rsid w:val="003D2023"/>
    <w:rsid w:val="003D216B"/>
    <w:rsid w:val="003D2817"/>
    <w:rsid w:val="003D2AAA"/>
    <w:rsid w:val="003D2FED"/>
    <w:rsid w:val="003D359D"/>
    <w:rsid w:val="003D385F"/>
    <w:rsid w:val="003D386F"/>
    <w:rsid w:val="003D3AE8"/>
    <w:rsid w:val="003D40DB"/>
    <w:rsid w:val="003D415B"/>
    <w:rsid w:val="003D490F"/>
    <w:rsid w:val="003D4966"/>
    <w:rsid w:val="003D49CA"/>
    <w:rsid w:val="003D4AB3"/>
    <w:rsid w:val="003D4DC0"/>
    <w:rsid w:val="003D5275"/>
    <w:rsid w:val="003D61C8"/>
    <w:rsid w:val="003D6A0D"/>
    <w:rsid w:val="003D6DA3"/>
    <w:rsid w:val="003D6DE8"/>
    <w:rsid w:val="003D71AF"/>
    <w:rsid w:val="003D7978"/>
    <w:rsid w:val="003D7BDA"/>
    <w:rsid w:val="003D7D11"/>
    <w:rsid w:val="003E0914"/>
    <w:rsid w:val="003E0B83"/>
    <w:rsid w:val="003E16D7"/>
    <w:rsid w:val="003E1AD2"/>
    <w:rsid w:val="003E1BCF"/>
    <w:rsid w:val="003E1C66"/>
    <w:rsid w:val="003E26A9"/>
    <w:rsid w:val="003E2939"/>
    <w:rsid w:val="003E2A43"/>
    <w:rsid w:val="003E2E2B"/>
    <w:rsid w:val="003E315F"/>
    <w:rsid w:val="003E31AE"/>
    <w:rsid w:val="003E32E0"/>
    <w:rsid w:val="003E3480"/>
    <w:rsid w:val="003E39A1"/>
    <w:rsid w:val="003E39C9"/>
    <w:rsid w:val="003E3E74"/>
    <w:rsid w:val="003E4209"/>
    <w:rsid w:val="003E44E9"/>
    <w:rsid w:val="003E47AF"/>
    <w:rsid w:val="003E4D13"/>
    <w:rsid w:val="003E4D67"/>
    <w:rsid w:val="003E4F4C"/>
    <w:rsid w:val="003E55F5"/>
    <w:rsid w:val="003E5803"/>
    <w:rsid w:val="003E59EB"/>
    <w:rsid w:val="003E5BF2"/>
    <w:rsid w:val="003E5D68"/>
    <w:rsid w:val="003E5E90"/>
    <w:rsid w:val="003E6388"/>
    <w:rsid w:val="003E657C"/>
    <w:rsid w:val="003E6661"/>
    <w:rsid w:val="003E6E79"/>
    <w:rsid w:val="003E70F6"/>
    <w:rsid w:val="003E7329"/>
    <w:rsid w:val="003E7505"/>
    <w:rsid w:val="003E7597"/>
    <w:rsid w:val="003E7738"/>
    <w:rsid w:val="003E7915"/>
    <w:rsid w:val="003F0405"/>
    <w:rsid w:val="003F055C"/>
    <w:rsid w:val="003F096A"/>
    <w:rsid w:val="003F0A02"/>
    <w:rsid w:val="003F182D"/>
    <w:rsid w:val="003F19A9"/>
    <w:rsid w:val="003F2CC1"/>
    <w:rsid w:val="003F2E67"/>
    <w:rsid w:val="003F341F"/>
    <w:rsid w:val="003F3B82"/>
    <w:rsid w:val="003F3CC2"/>
    <w:rsid w:val="003F45BE"/>
    <w:rsid w:val="003F5957"/>
    <w:rsid w:val="003F5FC2"/>
    <w:rsid w:val="003F6F44"/>
    <w:rsid w:val="003F73AA"/>
    <w:rsid w:val="003F7942"/>
    <w:rsid w:val="003F7A1D"/>
    <w:rsid w:val="003F7D05"/>
    <w:rsid w:val="00400091"/>
    <w:rsid w:val="00400092"/>
    <w:rsid w:val="004004BF"/>
    <w:rsid w:val="004004C2"/>
    <w:rsid w:val="004004D9"/>
    <w:rsid w:val="00400A04"/>
    <w:rsid w:val="00400FFB"/>
    <w:rsid w:val="00401551"/>
    <w:rsid w:val="004015EA"/>
    <w:rsid w:val="00401771"/>
    <w:rsid w:val="004017D9"/>
    <w:rsid w:val="00401813"/>
    <w:rsid w:val="004024FA"/>
    <w:rsid w:val="00402514"/>
    <w:rsid w:val="00402948"/>
    <w:rsid w:val="00402B4C"/>
    <w:rsid w:val="00402F8C"/>
    <w:rsid w:val="00402FEB"/>
    <w:rsid w:val="00403064"/>
    <w:rsid w:val="004032EC"/>
    <w:rsid w:val="00403534"/>
    <w:rsid w:val="00403F20"/>
    <w:rsid w:val="00404065"/>
    <w:rsid w:val="00404718"/>
    <w:rsid w:val="00404A44"/>
    <w:rsid w:val="004055C4"/>
    <w:rsid w:val="00405C55"/>
    <w:rsid w:val="004060BF"/>
    <w:rsid w:val="004062F8"/>
    <w:rsid w:val="00406438"/>
    <w:rsid w:val="00406596"/>
    <w:rsid w:val="0040670F"/>
    <w:rsid w:val="00406C5B"/>
    <w:rsid w:val="00406D25"/>
    <w:rsid w:val="0040723E"/>
    <w:rsid w:val="00407F65"/>
    <w:rsid w:val="00410082"/>
    <w:rsid w:val="00410339"/>
    <w:rsid w:val="00410508"/>
    <w:rsid w:val="00410742"/>
    <w:rsid w:val="0041098D"/>
    <w:rsid w:val="00410B84"/>
    <w:rsid w:val="00410C48"/>
    <w:rsid w:val="00410DD4"/>
    <w:rsid w:val="00410E3B"/>
    <w:rsid w:val="00410FD9"/>
    <w:rsid w:val="00411138"/>
    <w:rsid w:val="004112F3"/>
    <w:rsid w:val="004118F3"/>
    <w:rsid w:val="00411ABB"/>
    <w:rsid w:val="00411AE5"/>
    <w:rsid w:val="00411F3A"/>
    <w:rsid w:val="0041235F"/>
    <w:rsid w:val="0041326F"/>
    <w:rsid w:val="00413468"/>
    <w:rsid w:val="00413716"/>
    <w:rsid w:val="00413C56"/>
    <w:rsid w:val="004142FE"/>
    <w:rsid w:val="00414468"/>
    <w:rsid w:val="004148FC"/>
    <w:rsid w:val="00414DD7"/>
    <w:rsid w:val="00414F5C"/>
    <w:rsid w:val="00414F85"/>
    <w:rsid w:val="0041572B"/>
    <w:rsid w:val="00415846"/>
    <w:rsid w:val="0041591E"/>
    <w:rsid w:val="00415B2E"/>
    <w:rsid w:val="00415DB5"/>
    <w:rsid w:val="00416307"/>
    <w:rsid w:val="00416CE5"/>
    <w:rsid w:val="00417708"/>
    <w:rsid w:val="0041772F"/>
    <w:rsid w:val="00417E32"/>
    <w:rsid w:val="00417F35"/>
    <w:rsid w:val="00420284"/>
    <w:rsid w:val="00420586"/>
    <w:rsid w:val="00420CC0"/>
    <w:rsid w:val="00420F83"/>
    <w:rsid w:val="00421443"/>
    <w:rsid w:val="004214F2"/>
    <w:rsid w:val="004216B2"/>
    <w:rsid w:val="00422240"/>
    <w:rsid w:val="004223A3"/>
    <w:rsid w:val="00422550"/>
    <w:rsid w:val="004229A8"/>
    <w:rsid w:val="00422C46"/>
    <w:rsid w:val="00423239"/>
    <w:rsid w:val="004232E6"/>
    <w:rsid w:val="0042336B"/>
    <w:rsid w:val="004233D1"/>
    <w:rsid w:val="0042353D"/>
    <w:rsid w:val="00423860"/>
    <w:rsid w:val="00423CEA"/>
    <w:rsid w:val="00423D18"/>
    <w:rsid w:val="00424336"/>
    <w:rsid w:val="004243D0"/>
    <w:rsid w:val="00424943"/>
    <w:rsid w:val="00424E05"/>
    <w:rsid w:val="004251EC"/>
    <w:rsid w:val="00425787"/>
    <w:rsid w:val="00425ABA"/>
    <w:rsid w:val="00425AF1"/>
    <w:rsid w:val="00425CDF"/>
    <w:rsid w:val="00426027"/>
    <w:rsid w:val="00426338"/>
    <w:rsid w:val="00426703"/>
    <w:rsid w:val="00427046"/>
    <w:rsid w:val="0042727F"/>
    <w:rsid w:val="00427471"/>
    <w:rsid w:val="00427615"/>
    <w:rsid w:val="004277FC"/>
    <w:rsid w:val="00427F83"/>
    <w:rsid w:val="0043058E"/>
    <w:rsid w:val="00430789"/>
    <w:rsid w:val="00430927"/>
    <w:rsid w:val="00430C58"/>
    <w:rsid w:val="00431672"/>
    <w:rsid w:val="00431949"/>
    <w:rsid w:val="00431CDE"/>
    <w:rsid w:val="004323BC"/>
    <w:rsid w:val="004327F4"/>
    <w:rsid w:val="00432AE2"/>
    <w:rsid w:val="00432E41"/>
    <w:rsid w:val="00432E8E"/>
    <w:rsid w:val="0043327F"/>
    <w:rsid w:val="004332CF"/>
    <w:rsid w:val="00433A94"/>
    <w:rsid w:val="004342EB"/>
    <w:rsid w:val="0043467A"/>
    <w:rsid w:val="004347DD"/>
    <w:rsid w:val="004348C2"/>
    <w:rsid w:val="00434FF2"/>
    <w:rsid w:val="00435650"/>
    <w:rsid w:val="00435986"/>
    <w:rsid w:val="0043621A"/>
    <w:rsid w:val="0043632F"/>
    <w:rsid w:val="00436599"/>
    <w:rsid w:val="004366C8"/>
    <w:rsid w:val="00436A4D"/>
    <w:rsid w:val="00437351"/>
    <w:rsid w:val="0043762E"/>
    <w:rsid w:val="00437714"/>
    <w:rsid w:val="0043775B"/>
    <w:rsid w:val="0043790D"/>
    <w:rsid w:val="00440347"/>
    <w:rsid w:val="00440712"/>
    <w:rsid w:val="004407B3"/>
    <w:rsid w:val="0044094F"/>
    <w:rsid w:val="00440C5E"/>
    <w:rsid w:val="00440DFD"/>
    <w:rsid w:val="004410B1"/>
    <w:rsid w:val="00441634"/>
    <w:rsid w:val="00441701"/>
    <w:rsid w:val="00441739"/>
    <w:rsid w:val="004419B6"/>
    <w:rsid w:val="00441F88"/>
    <w:rsid w:val="004422D8"/>
    <w:rsid w:val="0044285A"/>
    <w:rsid w:val="004429F4"/>
    <w:rsid w:val="00442DE8"/>
    <w:rsid w:val="00443023"/>
    <w:rsid w:val="0044303F"/>
    <w:rsid w:val="00443960"/>
    <w:rsid w:val="00443999"/>
    <w:rsid w:val="00444027"/>
    <w:rsid w:val="0044453A"/>
    <w:rsid w:val="00444996"/>
    <w:rsid w:val="00444AD9"/>
    <w:rsid w:val="00444D5D"/>
    <w:rsid w:val="004452A6"/>
    <w:rsid w:val="00445587"/>
    <w:rsid w:val="00446170"/>
    <w:rsid w:val="004465B2"/>
    <w:rsid w:val="00446C56"/>
    <w:rsid w:val="0044774A"/>
    <w:rsid w:val="004478B1"/>
    <w:rsid w:val="00447F66"/>
    <w:rsid w:val="00447FA7"/>
    <w:rsid w:val="004502B3"/>
    <w:rsid w:val="0045047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1F"/>
    <w:rsid w:val="00452827"/>
    <w:rsid w:val="00452849"/>
    <w:rsid w:val="00453408"/>
    <w:rsid w:val="0045344B"/>
    <w:rsid w:val="004539EA"/>
    <w:rsid w:val="00453A53"/>
    <w:rsid w:val="00454012"/>
    <w:rsid w:val="004544BF"/>
    <w:rsid w:val="00454630"/>
    <w:rsid w:val="0045487C"/>
    <w:rsid w:val="00454882"/>
    <w:rsid w:val="00454B4E"/>
    <w:rsid w:val="00454D15"/>
    <w:rsid w:val="004552A2"/>
    <w:rsid w:val="00455536"/>
    <w:rsid w:val="004556D2"/>
    <w:rsid w:val="004556E1"/>
    <w:rsid w:val="00455713"/>
    <w:rsid w:val="00455A97"/>
    <w:rsid w:val="00455CA8"/>
    <w:rsid w:val="00455E8C"/>
    <w:rsid w:val="00456081"/>
    <w:rsid w:val="00456309"/>
    <w:rsid w:val="00456803"/>
    <w:rsid w:val="00456E49"/>
    <w:rsid w:val="00457072"/>
    <w:rsid w:val="00457A65"/>
    <w:rsid w:val="00457CB8"/>
    <w:rsid w:val="00457F00"/>
    <w:rsid w:val="00457F83"/>
    <w:rsid w:val="00460002"/>
    <w:rsid w:val="00460270"/>
    <w:rsid w:val="004606C1"/>
    <w:rsid w:val="00460843"/>
    <w:rsid w:val="00461819"/>
    <w:rsid w:val="0046185E"/>
    <w:rsid w:val="004622BF"/>
    <w:rsid w:val="00462417"/>
    <w:rsid w:val="004624F3"/>
    <w:rsid w:val="00462B09"/>
    <w:rsid w:val="00463032"/>
    <w:rsid w:val="0046332F"/>
    <w:rsid w:val="00463504"/>
    <w:rsid w:val="00463E8E"/>
    <w:rsid w:val="0046417C"/>
    <w:rsid w:val="0046429D"/>
    <w:rsid w:val="00464552"/>
    <w:rsid w:val="00464956"/>
    <w:rsid w:val="00464A9D"/>
    <w:rsid w:val="00464B07"/>
    <w:rsid w:val="00464CC1"/>
    <w:rsid w:val="00464E12"/>
    <w:rsid w:val="00464FDD"/>
    <w:rsid w:val="004656A6"/>
    <w:rsid w:val="00465758"/>
    <w:rsid w:val="00465E07"/>
    <w:rsid w:val="0046657E"/>
    <w:rsid w:val="00466CA3"/>
    <w:rsid w:val="00466D90"/>
    <w:rsid w:val="00467129"/>
    <w:rsid w:val="0046761A"/>
    <w:rsid w:val="00467656"/>
    <w:rsid w:val="00467759"/>
    <w:rsid w:val="004678B1"/>
    <w:rsid w:val="00467EC5"/>
    <w:rsid w:val="004700A8"/>
    <w:rsid w:val="004700DD"/>
    <w:rsid w:val="0047034C"/>
    <w:rsid w:val="0047061F"/>
    <w:rsid w:val="00470684"/>
    <w:rsid w:val="0047075A"/>
    <w:rsid w:val="004710A2"/>
    <w:rsid w:val="0047115D"/>
    <w:rsid w:val="00471341"/>
    <w:rsid w:val="00471854"/>
    <w:rsid w:val="00471BDC"/>
    <w:rsid w:val="00471C41"/>
    <w:rsid w:val="00472191"/>
    <w:rsid w:val="004729BA"/>
    <w:rsid w:val="00472F6A"/>
    <w:rsid w:val="0047349F"/>
    <w:rsid w:val="004735B5"/>
    <w:rsid w:val="00474231"/>
    <w:rsid w:val="0047433B"/>
    <w:rsid w:val="004748EB"/>
    <w:rsid w:val="00474D32"/>
    <w:rsid w:val="00475160"/>
    <w:rsid w:val="004751E4"/>
    <w:rsid w:val="0047588B"/>
    <w:rsid w:val="00475D0A"/>
    <w:rsid w:val="00476150"/>
    <w:rsid w:val="00476229"/>
    <w:rsid w:val="004770AA"/>
    <w:rsid w:val="00477A43"/>
    <w:rsid w:val="00477C7B"/>
    <w:rsid w:val="00477CEC"/>
    <w:rsid w:val="0048024A"/>
    <w:rsid w:val="00480471"/>
    <w:rsid w:val="0048136B"/>
    <w:rsid w:val="0048220E"/>
    <w:rsid w:val="0048226C"/>
    <w:rsid w:val="004822C8"/>
    <w:rsid w:val="004831D0"/>
    <w:rsid w:val="0048320E"/>
    <w:rsid w:val="0048330F"/>
    <w:rsid w:val="00483B9F"/>
    <w:rsid w:val="00483E5A"/>
    <w:rsid w:val="00483FAE"/>
    <w:rsid w:val="00484225"/>
    <w:rsid w:val="004842A1"/>
    <w:rsid w:val="004842D9"/>
    <w:rsid w:val="00484625"/>
    <w:rsid w:val="004847C4"/>
    <w:rsid w:val="004847D4"/>
    <w:rsid w:val="004849CB"/>
    <w:rsid w:val="00484F28"/>
    <w:rsid w:val="0048511D"/>
    <w:rsid w:val="00485603"/>
    <w:rsid w:val="00485890"/>
    <w:rsid w:val="004859F0"/>
    <w:rsid w:val="00485A00"/>
    <w:rsid w:val="0048617F"/>
    <w:rsid w:val="004862A4"/>
    <w:rsid w:val="00486475"/>
    <w:rsid w:val="00486864"/>
    <w:rsid w:val="00486B3A"/>
    <w:rsid w:val="00486F2D"/>
    <w:rsid w:val="0048752C"/>
    <w:rsid w:val="004875FF"/>
    <w:rsid w:val="00487771"/>
    <w:rsid w:val="0048779A"/>
    <w:rsid w:val="00487942"/>
    <w:rsid w:val="00490D69"/>
    <w:rsid w:val="00490EA4"/>
    <w:rsid w:val="00490FAB"/>
    <w:rsid w:val="004911E3"/>
    <w:rsid w:val="0049152F"/>
    <w:rsid w:val="00491625"/>
    <w:rsid w:val="0049194C"/>
    <w:rsid w:val="00491992"/>
    <w:rsid w:val="00491BE8"/>
    <w:rsid w:val="00491FFF"/>
    <w:rsid w:val="004929D5"/>
    <w:rsid w:val="00493AAD"/>
    <w:rsid w:val="00493B24"/>
    <w:rsid w:val="00493D81"/>
    <w:rsid w:val="00493EB4"/>
    <w:rsid w:val="00493F2F"/>
    <w:rsid w:val="004945B7"/>
    <w:rsid w:val="004947F7"/>
    <w:rsid w:val="0049487A"/>
    <w:rsid w:val="00494B99"/>
    <w:rsid w:val="00494DDF"/>
    <w:rsid w:val="004952DC"/>
    <w:rsid w:val="00495630"/>
    <w:rsid w:val="004958E6"/>
    <w:rsid w:val="00495C41"/>
    <w:rsid w:val="00495C5A"/>
    <w:rsid w:val="00495F58"/>
    <w:rsid w:val="004960A1"/>
    <w:rsid w:val="004962FE"/>
    <w:rsid w:val="00496997"/>
    <w:rsid w:val="00496DCC"/>
    <w:rsid w:val="0049787B"/>
    <w:rsid w:val="00497E66"/>
    <w:rsid w:val="004A007F"/>
    <w:rsid w:val="004A03C5"/>
    <w:rsid w:val="004A05B5"/>
    <w:rsid w:val="004A05BB"/>
    <w:rsid w:val="004A0660"/>
    <w:rsid w:val="004A095A"/>
    <w:rsid w:val="004A0FC3"/>
    <w:rsid w:val="004A13F6"/>
    <w:rsid w:val="004A1752"/>
    <w:rsid w:val="004A1782"/>
    <w:rsid w:val="004A22D5"/>
    <w:rsid w:val="004A2789"/>
    <w:rsid w:val="004A280F"/>
    <w:rsid w:val="004A324D"/>
    <w:rsid w:val="004A3976"/>
    <w:rsid w:val="004A3DB9"/>
    <w:rsid w:val="004A418A"/>
    <w:rsid w:val="004A4F31"/>
    <w:rsid w:val="004A4FB9"/>
    <w:rsid w:val="004A507F"/>
    <w:rsid w:val="004A5403"/>
    <w:rsid w:val="004A6024"/>
    <w:rsid w:val="004A6131"/>
    <w:rsid w:val="004A61FB"/>
    <w:rsid w:val="004A6454"/>
    <w:rsid w:val="004A64C3"/>
    <w:rsid w:val="004A6786"/>
    <w:rsid w:val="004A6978"/>
    <w:rsid w:val="004A6B86"/>
    <w:rsid w:val="004A6FBF"/>
    <w:rsid w:val="004A7240"/>
    <w:rsid w:val="004A7533"/>
    <w:rsid w:val="004B043A"/>
    <w:rsid w:val="004B05B5"/>
    <w:rsid w:val="004B05C0"/>
    <w:rsid w:val="004B0A49"/>
    <w:rsid w:val="004B0C17"/>
    <w:rsid w:val="004B0F9B"/>
    <w:rsid w:val="004B13EE"/>
    <w:rsid w:val="004B19FD"/>
    <w:rsid w:val="004B1FDE"/>
    <w:rsid w:val="004B226C"/>
    <w:rsid w:val="004B2594"/>
    <w:rsid w:val="004B2C30"/>
    <w:rsid w:val="004B2E44"/>
    <w:rsid w:val="004B2ED0"/>
    <w:rsid w:val="004B2F8C"/>
    <w:rsid w:val="004B312A"/>
    <w:rsid w:val="004B3AFC"/>
    <w:rsid w:val="004B3E07"/>
    <w:rsid w:val="004B3F44"/>
    <w:rsid w:val="004B4153"/>
    <w:rsid w:val="004B42BE"/>
    <w:rsid w:val="004B44EC"/>
    <w:rsid w:val="004B48B3"/>
    <w:rsid w:val="004B4F62"/>
    <w:rsid w:val="004B5394"/>
    <w:rsid w:val="004B5CAA"/>
    <w:rsid w:val="004B5F49"/>
    <w:rsid w:val="004B62DF"/>
    <w:rsid w:val="004B676A"/>
    <w:rsid w:val="004B6866"/>
    <w:rsid w:val="004B68D5"/>
    <w:rsid w:val="004B69CD"/>
    <w:rsid w:val="004B6C6C"/>
    <w:rsid w:val="004B6F0F"/>
    <w:rsid w:val="004C0052"/>
    <w:rsid w:val="004C02C6"/>
    <w:rsid w:val="004C0696"/>
    <w:rsid w:val="004C06C7"/>
    <w:rsid w:val="004C0788"/>
    <w:rsid w:val="004C07D2"/>
    <w:rsid w:val="004C08CB"/>
    <w:rsid w:val="004C0B2F"/>
    <w:rsid w:val="004C0CA3"/>
    <w:rsid w:val="004C0E26"/>
    <w:rsid w:val="004C0ED6"/>
    <w:rsid w:val="004C12E3"/>
    <w:rsid w:val="004C138A"/>
    <w:rsid w:val="004C14B9"/>
    <w:rsid w:val="004C18F4"/>
    <w:rsid w:val="004C1D03"/>
    <w:rsid w:val="004C1E02"/>
    <w:rsid w:val="004C1F1B"/>
    <w:rsid w:val="004C2159"/>
    <w:rsid w:val="004C21BA"/>
    <w:rsid w:val="004C2863"/>
    <w:rsid w:val="004C2D34"/>
    <w:rsid w:val="004C3027"/>
    <w:rsid w:val="004C3069"/>
    <w:rsid w:val="004C30ED"/>
    <w:rsid w:val="004C31D1"/>
    <w:rsid w:val="004C325F"/>
    <w:rsid w:val="004C3777"/>
    <w:rsid w:val="004C3C94"/>
    <w:rsid w:val="004C414B"/>
    <w:rsid w:val="004C42B2"/>
    <w:rsid w:val="004C4327"/>
    <w:rsid w:val="004C44E7"/>
    <w:rsid w:val="004C4A6C"/>
    <w:rsid w:val="004C4DEE"/>
    <w:rsid w:val="004C541E"/>
    <w:rsid w:val="004C5911"/>
    <w:rsid w:val="004C5A6C"/>
    <w:rsid w:val="004C5D22"/>
    <w:rsid w:val="004C5EAA"/>
    <w:rsid w:val="004C5F50"/>
    <w:rsid w:val="004C6AD6"/>
    <w:rsid w:val="004C6CA9"/>
    <w:rsid w:val="004C6F62"/>
    <w:rsid w:val="004C7512"/>
    <w:rsid w:val="004C7FA4"/>
    <w:rsid w:val="004D0602"/>
    <w:rsid w:val="004D0CAC"/>
    <w:rsid w:val="004D0D77"/>
    <w:rsid w:val="004D0E3A"/>
    <w:rsid w:val="004D0F73"/>
    <w:rsid w:val="004D1240"/>
    <w:rsid w:val="004D12C2"/>
    <w:rsid w:val="004D14C2"/>
    <w:rsid w:val="004D195E"/>
    <w:rsid w:val="004D1A57"/>
    <w:rsid w:val="004D1B2A"/>
    <w:rsid w:val="004D1DFF"/>
    <w:rsid w:val="004D1E3B"/>
    <w:rsid w:val="004D20B9"/>
    <w:rsid w:val="004D2853"/>
    <w:rsid w:val="004D2893"/>
    <w:rsid w:val="004D2AA0"/>
    <w:rsid w:val="004D2F0D"/>
    <w:rsid w:val="004D313E"/>
    <w:rsid w:val="004D348F"/>
    <w:rsid w:val="004D35C8"/>
    <w:rsid w:val="004D386B"/>
    <w:rsid w:val="004D39FE"/>
    <w:rsid w:val="004D3AA0"/>
    <w:rsid w:val="004D40ED"/>
    <w:rsid w:val="004D47C2"/>
    <w:rsid w:val="004D4E72"/>
    <w:rsid w:val="004D4EF3"/>
    <w:rsid w:val="004D52D1"/>
    <w:rsid w:val="004D5699"/>
    <w:rsid w:val="004D5AA1"/>
    <w:rsid w:val="004D5BFB"/>
    <w:rsid w:val="004D6658"/>
    <w:rsid w:val="004D66D3"/>
    <w:rsid w:val="004D6751"/>
    <w:rsid w:val="004D6C67"/>
    <w:rsid w:val="004D6CE5"/>
    <w:rsid w:val="004D6EA5"/>
    <w:rsid w:val="004D710B"/>
    <w:rsid w:val="004D7F26"/>
    <w:rsid w:val="004E000D"/>
    <w:rsid w:val="004E0061"/>
    <w:rsid w:val="004E011C"/>
    <w:rsid w:val="004E0827"/>
    <w:rsid w:val="004E0886"/>
    <w:rsid w:val="004E0A19"/>
    <w:rsid w:val="004E0D49"/>
    <w:rsid w:val="004E0E81"/>
    <w:rsid w:val="004E0ECD"/>
    <w:rsid w:val="004E17EF"/>
    <w:rsid w:val="004E1A38"/>
    <w:rsid w:val="004E1A87"/>
    <w:rsid w:val="004E2085"/>
    <w:rsid w:val="004E20E0"/>
    <w:rsid w:val="004E2241"/>
    <w:rsid w:val="004E2D15"/>
    <w:rsid w:val="004E32EA"/>
    <w:rsid w:val="004E33AE"/>
    <w:rsid w:val="004E3541"/>
    <w:rsid w:val="004E36D7"/>
    <w:rsid w:val="004E375C"/>
    <w:rsid w:val="004E3BDE"/>
    <w:rsid w:val="004E3D51"/>
    <w:rsid w:val="004E410B"/>
    <w:rsid w:val="004E4285"/>
    <w:rsid w:val="004E460C"/>
    <w:rsid w:val="004E46E7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B37"/>
    <w:rsid w:val="004E5D62"/>
    <w:rsid w:val="004E600A"/>
    <w:rsid w:val="004E6964"/>
    <w:rsid w:val="004E6A4D"/>
    <w:rsid w:val="004E6BD2"/>
    <w:rsid w:val="004E6D06"/>
    <w:rsid w:val="004E6F4E"/>
    <w:rsid w:val="004E7119"/>
    <w:rsid w:val="004E79F1"/>
    <w:rsid w:val="004E7F30"/>
    <w:rsid w:val="004F0401"/>
    <w:rsid w:val="004F051E"/>
    <w:rsid w:val="004F05DE"/>
    <w:rsid w:val="004F07FD"/>
    <w:rsid w:val="004F0C7C"/>
    <w:rsid w:val="004F0EC8"/>
    <w:rsid w:val="004F1250"/>
    <w:rsid w:val="004F14E3"/>
    <w:rsid w:val="004F19F9"/>
    <w:rsid w:val="004F1B70"/>
    <w:rsid w:val="004F1CA8"/>
    <w:rsid w:val="004F21B6"/>
    <w:rsid w:val="004F2387"/>
    <w:rsid w:val="004F2639"/>
    <w:rsid w:val="004F2DBC"/>
    <w:rsid w:val="004F2F5D"/>
    <w:rsid w:val="004F3526"/>
    <w:rsid w:val="004F381E"/>
    <w:rsid w:val="004F448E"/>
    <w:rsid w:val="004F46CA"/>
    <w:rsid w:val="004F4A45"/>
    <w:rsid w:val="004F4EBB"/>
    <w:rsid w:val="004F5555"/>
    <w:rsid w:val="004F58C5"/>
    <w:rsid w:val="004F5DD0"/>
    <w:rsid w:val="004F6348"/>
    <w:rsid w:val="004F6569"/>
    <w:rsid w:val="004F6ADF"/>
    <w:rsid w:val="004F6CEF"/>
    <w:rsid w:val="004F7084"/>
    <w:rsid w:val="004F7443"/>
    <w:rsid w:val="004F75DA"/>
    <w:rsid w:val="004F7691"/>
    <w:rsid w:val="00500D53"/>
    <w:rsid w:val="00501069"/>
    <w:rsid w:val="005010FE"/>
    <w:rsid w:val="005019B0"/>
    <w:rsid w:val="00501D29"/>
    <w:rsid w:val="00502501"/>
    <w:rsid w:val="00502798"/>
    <w:rsid w:val="00502C8C"/>
    <w:rsid w:val="00502F99"/>
    <w:rsid w:val="00503F92"/>
    <w:rsid w:val="0050403F"/>
    <w:rsid w:val="0050407A"/>
    <w:rsid w:val="005040ED"/>
    <w:rsid w:val="00504126"/>
    <w:rsid w:val="00504AF3"/>
    <w:rsid w:val="00504BA7"/>
    <w:rsid w:val="00504DB6"/>
    <w:rsid w:val="005051AF"/>
    <w:rsid w:val="005069DF"/>
    <w:rsid w:val="005069E8"/>
    <w:rsid w:val="00507087"/>
    <w:rsid w:val="0050759D"/>
    <w:rsid w:val="0050763D"/>
    <w:rsid w:val="00507BCE"/>
    <w:rsid w:val="00507EBB"/>
    <w:rsid w:val="00510030"/>
    <w:rsid w:val="005101BB"/>
    <w:rsid w:val="0051036F"/>
    <w:rsid w:val="00510A31"/>
    <w:rsid w:val="00510FF0"/>
    <w:rsid w:val="005112B1"/>
    <w:rsid w:val="005114C5"/>
    <w:rsid w:val="00511DF1"/>
    <w:rsid w:val="00512376"/>
    <w:rsid w:val="005125F8"/>
    <w:rsid w:val="00512E5F"/>
    <w:rsid w:val="005133B7"/>
    <w:rsid w:val="0051360C"/>
    <w:rsid w:val="00513F7A"/>
    <w:rsid w:val="00514308"/>
    <w:rsid w:val="005145C6"/>
    <w:rsid w:val="00514969"/>
    <w:rsid w:val="00514AFE"/>
    <w:rsid w:val="00514C73"/>
    <w:rsid w:val="00514C98"/>
    <w:rsid w:val="00514DE7"/>
    <w:rsid w:val="0051503F"/>
    <w:rsid w:val="005153BB"/>
    <w:rsid w:val="00515BA6"/>
    <w:rsid w:val="00516436"/>
    <w:rsid w:val="005167EA"/>
    <w:rsid w:val="00516928"/>
    <w:rsid w:val="00516931"/>
    <w:rsid w:val="00516BD1"/>
    <w:rsid w:val="00516DFB"/>
    <w:rsid w:val="00516F41"/>
    <w:rsid w:val="005173B5"/>
    <w:rsid w:val="005176D1"/>
    <w:rsid w:val="00517CB7"/>
    <w:rsid w:val="00517DA1"/>
    <w:rsid w:val="00517E72"/>
    <w:rsid w:val="005200BB"/>
    <w:rsid w:val="005201C0"/>
    <w:rsid w:val="00520372"/>
    <w:rsid w:val="00520570"/>
    <w:rsid w:val="00520743"/>
    <w:rsid w:val="00520E09"/>
    <w:rsid w:val="005210FA"/>
    <w:rsid w:val="0052190B"/>
    <w:rsid w:val="00521B88"/>
    <w:rsid w:val="00521C56"/>
    <w:rsid w:val="00521CDB"/>
    <w:rsid w:val="00522408"/>
    <w:rsid w:val="00522476"/>
    <w:rsid w:val="0052302B"/>
    <w:rsid w:val="005231D4"/>
    <w:rsid w:val="005231D9"/>
    <w:rsid w:val="005234B7"/>
    <w:rsid w:val="005234C1"/>
    <w:rsid w:val="00523558"/>
    <w:rsid w:val="005236D0"/>
    <w:rsid w:val="00524428"/>
    <w:rsid w:val="00524EDD"/>
    <w:rsid w:val="00525222"/>
    <w:rsid w:val="0052553F"/>
    <w:rsid w:val="005259BC"/>
    <w:rsid w:val="005262A6"/>
    <w:rsid w:val="005266B1"/>
    <w:rsid w:val="00526F89"/>
    <w:rsid w:val="005270AA"/>
    <w:rsid w:val="00527184"/>
    <w:rsid w:val="00527B71"/>
    <w:rsid w:val="005303A8"/>
    <w:rsid w:val="005307CA"/>
    <w:rsid w:val="00530946"/>
    <w:rsid w:val="00531294"/>
    <w:rsid w:val="005313CD"/>
    <w:rsid w:val="00531493"/>
    <w:rsid w:val="00531538"/>
    <w:rsid w:val="005315DA"/>
    <w:rsid w:val="00531C50"/>
    <w:rsid w:val="00532337"/>
    <w:rsid w:val="005323C1"/>
    <w:rsid w:val="00532681"/>
    <w:rsid w:val="005329C3"/>
    <w:rsid w:val="00533558"/>
    <w:rsid w:val="00533742"/>
    <w:rsid w:val="0053396F"/>
    <w:rsid w:val="00533EAB"/>
    <w:rsid w:val="00534030"/>
    <w:rsid w:val="0053406F"/>
    <w:rsid w:val="00534093"/>
    <w:rsid w:val="005342EA"/>
    <w:rsid w:val="00534378"/>
    <w:rsid w:val="005343BE"/>
    <w:rsid w:val="00534624"/>
    <w:rsid w:val="00534A6D"/>
    <w:rsid w:val="00534B1B"/>
    <w:rsid w:val="0053619B"/>
    <w:rsid w:val="00536230"/>
    <w:rsid w:val="0053624D"/>
    <w:rsid w:val="005362C2"/>
    <w:rsid w:val="00536597"/>
    <w:rsid w:val="005366B9"/>
    <w:rsid w:val="00537424"/>
    <w:rsid w:val="0053767E"/>
    <w:rsid w:val="0053774E"/>
    <w:rsid w:val="0053780C"/>
    <w:rsid w:val="00540012"/>
    <w:rsid w:val="00540160"/>
    <w:rsid w:val="005401D3"/>
    <w:rsid w:val="005406D6"/>
    <w:rsid w:val="00540C91"/>
    <w:rsid w:val="00540F7E"/>
    <w:rsid w:val="0054103B"/>
    <w:rsid w:val="00541101"/>
    <w:rsid w:val="0054111C"/>
    <w:rsid w:val="0054141F"/>
    <w:rsid w:val="00541830"/>
    <w:rsid w:val="00541870"/>
    <w:rsid w:val="00541990"/>
    <w:rsid w:val="00541A47"/>
    <w:rsid w:val="00541D95"/>
    <w:rsid w:val="00541D9E"/>
    <w:rsid w:val="00541DE4"/>
    <w:rsid w:val="00541EE8"/>
    <w:rsid w:val="0054235F"/>
    <w:rsid w:val="00542833"/>
    <w:rsid w:val="00542E29"/>
    <w:rsid w:val="00543309"/>
    <w:rsid w:val="00543385"/>
    <w:rsid w:val="00543483"/>
    <w:rsid w:val="00543A61"/>
    <w:rsid w:val="00543D4D"/>
    <w:rsid w:val="00544024"/>
    <w:rsid w:val="005440EF"/>
    <w:rsid w:val="00544273"/>
    <w:rsid w:val="00544354"/>
    <w:rsid w:val="005444D9"/>
    <w:rsid w:val="005446DE"/>
    <w:rsid w:val="0054473E"/>
    <w:rsid w:val="00545BA1"/>
    <w:rsid w:val="00545F05"/>
    <w:rsid w:val="005475EE"/>
    <w:rsid w:val="00547718"/>
    <w:rsid w:val="0054782D"/>
    <w:rsid w:val="00547B13"/>
    <w:rsid w:val="00547E2A"/>
    <w:rsid w:val="0055056D"/>
    <w:rsid w:val="005507EE"/>
    <w:rsid w:val="00550CE7"/>
    <w:rsid w:val="00551684"/>
    <w:rsid w:val="005517CA"/>
    <w:rsid w:val="00551817"/>
    <w:rsid w:val="00551864"/>
    <w:rsid w:val="00551A0C"/>
    <w:rsid w:val="00551A22"/>
    <w:rsid w:val="00552166"/>
    <w:rsid w:val="0055252C"/>
    <w:rsid w:val="00552637"/>
    <w:rsid w:val="00552E06"/>
    <w:rsid w:val="00552E67"/>
    <w:rsid w:val="00552F6A"/>
    <w:rsid w:val="00552FFE"/>
    <w:rsid w:val="00553461"/>
    <w:rsid w:val="005535AB"/>
    <w:rsid w:val="00553951"/>
    <w:rsid w:val="0055430A"/>
    <w:rsid w:val="00554AC8"/>
    <w:rsid w:val="00554B14"/>
    <w:rsid w:val="00554B7C"/>
    <w:rsid w:val="00554BA3"/>
    <w:rsid w:val="00554D77"/>
    <w:rsid w:val="0055522D"/>
    <w:rsid w:val="0055561F"/>
    <w:rsid w:val="005563AD"/>
    <w:rsid w:val="005563DC"/>
    <w:rsid w:val="00556503"/>
    <w:rsid w:val="00556726"/>
    <w:rsid w:val="005572FD"/>
    <w:rsid w:val="00557A8B"/>
    <w:rsid w:val="00557C3D"/>
    <w:rsid w:val="0056004B"/>
    <w:rsid w:val="005604E0"/>
    <w:rsid w:val="00560B5E"/>
    <w:rsid w:val="00560EA4"/>
    <w:rsid w:val="0056142A"/>
    <w:rsid w:val="005624DA"/>
    <w:rsid w:val="00562B23"/>
    <w:rsid w:val="0056398C"/>
    <w:rsid w:val="00563BC3"/>
    <w:rsid w:val="00563C85"/>
    <w:rsid w:val="00563D60"/>
    <w:rsid w:val="005645B5"/>
    <w:rsid w:val="005648A6"/>
    <w:rsid w:val="00564BA7"/>
    <w:rsid w:val="00565561"/>
    <w:rsid w:val="00565D9C"/>
    <w:rsid w:val="0056660E"/>
    <w:rsid w:val="005666D7"/>
    <w:rsid w:val="00566AC2"/>
    <w:rsid w:val="00566B3B"/>
    <w:rsid w:val="00566C87"/>
    <w:rsid w:val="00566E22"/>
    <w:rsid w:val="00567028"/>
    <w:rsid w:val="005671AE"/>
    <w:rsid w:val="00570A97"/>
    <w:rsid w:val="00571502"/>
    <w:rsid w:val="005715A3"/>
    <w:rsid w:val="00571A04"/>
    <w:rsid w:val="00571BE6"/>
    <w:rsid w:val="005723DF"/>
    <w:rsid w:val="00572661"/>
    <w:rsid w:val="00573EB8"/>
    <w:rsid w:val="00573F3E"/>
    <w:rsid w:val="00574298"/>
    <w:rsid w:val="0057437A"/>
    <w:rsid w:val="00574410"/>
    <w:rsid w:val="005744C5"/>
    <w:rsid w:val="00574665"/>
    <w:rsid w:val="00574763"/>
    <w:rsid w:val="00574CE7"/>
    <w:rsid w:val="00574EDB"/>
    <w:rsid w:val="00574EF9"/>
    <w:rsid w:val="0057537A"/>
    <w:rsid w:val="005754E6"/>
    <w:rsid w:val="005755C6"/>
    <w:rsid w:val="00576510"/>
    <w:rsid w:val="00576534"/>
    <w:rsid w:val="0057675B"/>
    <w:rsid w:val="00576833"/>
    <w:rsid w:val="00576A42"/>
    <w:rsid w:val="00576D05"/>
    <w:rsid w:val="00577639"/>
    <w:rsid w:val="00577658"/>
    <w:rsid w:val="00577995"/>
    <w:rsid w:val="00577FC1"/>
    <w:rsid w:val="005809DC"/>
    <w:rsid w:val="0058166F"/>
    <w:rsid w:val="00581888"/>
    <w:rsid w:val="00581A28"/>
    <w:rsid w:val="00581A8A"/>
    <w:rsid w:val="005820D9"/>
    <w:rsid w:val="00582CA9"/>
    <w:rsid w:val="0058305C"/>
    <w:rsid w:val="0058341A"/>
    <w:rsid w:val="00583737"/>
    <w:rsid w:val="005838C0"/>
    <w:rsid w:val="00583D6B"/>
    <w:rsid w:val="00583F27"/>
    <w:rsid w:val="005849ED"/>
    <w:rsid w:val="00584B75"/>
    <w:rsid w:val="00584E71"/>
    <w:rsid w:val="00585254"/>
    <w:rsid w:val="00585358"/>
    <w:rsid w:val="0058579F"/>
    <w:rsid w:val="00585AD0"/>
    <w:rsid w:val="00585E23"/>
    <w:rsid w:val="0058631A"/>
    <w:rsid w:val="00586461"/>
    <w:rsid w:val="00586C81"/>
    <w:rsid w:val="00587A76"/>
    <w:rsid w:val="00587D1A"/>
    <w:rsid w:val="00587D26"/>
    <w:rsid w:val="00590158"/>
    <w:rsid w:val="005905B5"/>
    <w:rsid w:val="005906C8"/>
    <w:rsid w:val="00590B95"/>
    <w:rsid w:val="00590B98"/>
    <w:rsid w:val="00590BDB"/>
    <w:rsid w:val="00590C0D"/>
    <w:rsid w:val="0059202B"/>
    <w:rsid w:val="005920C6"/>
    <w:rsid w:val="00592114"/>
    <w:rsid w:val="00592421"/>
    <w:rsid w:val="005927D7"/>
    <w:rsid w:val="00593087"/>
    <w:rsid w:val="00593E9A"/>
    <w:rsid w:val="00593E9F"/>
    <w:rsid w:val="0059439B"/>
    <w:rsid w:val="0059481E"/>
    <w:rsid w:val="00594B89"/>
    <w:rsid w:val="00594DEA"/>
    <w:rsid w:val="00595710"/>
    <w:rsid w:val="00595C4A"/>
    <w:rsid w:val="00595F09"/>
    <w:rsid w:val="00596154"/>
    <w:rsid w:val="005963C9"/>
    <w:rsid w:val="0059648C"/>
    <w:rsid w:val="005967A4"/>
    <w:rsid w:val="00596921"/>
    <w:rsid w:val="00596D4F"/>
    <w:rsid w:val="00596ECC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7A9"/>
    <w:rsid w:val="005A1F93"/>
    <w:rsid w:val="005A2244"/>
    <w:rsid w:val="005A3016"/>
    <w:rsid w:val="005A364A"/>
    <w:rsid w:val="005A3866"/>
    <w:rsid w:val="005A3B83"/>
    <w:rsid w:val="005A4020"/>
    <w:rsid w:val="005A4053"/>
    <w:rsid w:val="005A4824"/>
    <w:rsid w:val="005A4D42"/>
    <w:rsid w:val="005A505B"/>
    <w:rsid w:val="005A538B"/>
    <w:rsid w:val="005A5467"/>
    <w:rsid w:val="005A5B6A"/>
    <w:rsid w:val="005A6036"/>
    <w:rsid w:val="005A60B0"/>
    <w:rsid w:val="005A6738"/>
    <w:rsid w:val="005A6928"/>
    <w:rsid w:val="005A7021"/>
    <w:rsid w:val="005A7156"/>
    <w:rsid w:val="005A73B3"/>
    <w:rsid w:val="005A757D"/>
    <w:rsid w:val="005A75BF"/>
    <w:rsid w:val="005A75F4"/>
    <w:rsid w:val="005A7900"/>
    <w:rsid w:val="005A796E"/>
    <w:rsid w:val="005A79E6"/>
    <w:rsid w:val="005A7B13"/>
    <w:rsid w:val="005B0703"/>
    <w:rsid w:val="005B0792"/>
    <w:rsid w:val="005B07DF"/>
    <w:rsid w:val="005B09A6"/>
    <w:rsid w:val="005B16AF"/>
    <w:rsid w:val="005B1CDB"/>
    <w:rsid w:val="005B1CE3"/>
    <w:rsid w:val="005B1DA1"/>
    <w:rsid w:val="005B1FAE"/>
    <w:rsid w:val="005B2219"/>
    <w:rsid w:val="005B2622"/>
    <w:rsid w:val="005B26B9"/>
    <w:rsid w:val="005B2865"/>
    <w:rsid w:val="005B2920"/>
    <w:rsid w:val="005B2A43"/>
    <w:rsid w:val="005B2D21"/>
    <w:rsid w:val="005B2D89"/>
    <w:rsid w:val="005B3451"/>
    <w:rsid w:val="005B3479"/>
    <w:rsid w:val="005B3521"/>
    <w:rsid w:val="005B3ACD"/>
    <w:rsid w:val="005B3C51"/>
    <w:rsid w:val="005B3E34"/>
    <w:rsid w:val="005B42BE"/>
    <w:rsid w:val="005B4883"/>
    <w:rsid w:val="005B499D"/>
    <w:rsid w:val="005B4D7C"/>
    <w:rsid w:val="005B4E5B"/>
    <w:rsid w:val="005B51A8"/>
    <w:rsid w:val="005B53BE"/>
    <w:rsid w:val="005B553F"/>
    <w:rsid w:val="005B6266"/>
    <w:rsid w:val="005B635B"/>
    <w:rsid w:val="005B6417"/>
    <w:rsid w:val="005B6431"/>
    <w:rsid w:val="005B64DC"/>
    <w:rsid w:val="005B6845"/>
    <w:rsid w:val="005B68E8"/>
    <w:rsid w:val="005B6B84"/>
    <w:rsid w:val="005B70AF"/>
    <w:rsid w:val="005B7BD6"/>
    <w:rsid w:val="005B7E49"/>
    <w:rsid w:val="005C028C"/>
    <w:rsid w:val="005C0665"/>
    <w:rsid w:val="005C06E4"/>
    <w:rsid w:val="005C082E"/>
    <w:rsid w:val="005C0938"/>
    <w:rsid w:val="005C0C80"/>
    <w:rsid w:val="005C1118"/>
    <w:rsid w:val="005C125A"/>
    <w:rsid w:val="005C1662"/>
    <w:rsid w:val="005C199B"/>
    <w:rsid w:val="005C1A06"/>
    <w:rsid w:val="005C1BEE"/>
    <w:rsid w:val="005C1CFB"/>
    <w:rsid w:val="005C20DA"/>
    <w:rsid w:val="005C3198"/>
    <w:rsid w:val="005C34E0"/>
    <w:rsid w:val="005C355A"/>
    <w:rsid w:val="005C35BC"/>
    <w:rsid w:val="005C37BF"/>
    <w:rsid w:val="005C37D8"/>
    <w:rsid w:val="005C387E"/>
    <w:rsid w:val="005C40BC"/>
    <w:rsid w:val="005C413B"/>
    <w:rsid w:val="005C4440"/>
    <w:rsid w:val="005C44BE"/>
    <w:rsid w:val="005C4B4C"/>
    <w:rsid w:val="005C55BD"/>
    <w:rsid w:val="005C57EA"/>
    <w:rsid w:val="005C592E"/>
    <w:rsid w:val="005C6267"/>
    <w:rsid w:val="005C6361"/>
    <w:rsid w:val="005C63E9"/>
    <w:rsid w:val="005C68FC"/>
    <w:rsid w:val="005C6FA8"/>
    <w:rsid w:val="005C7067"/>
    <w:rsid w:val="005C712A"/>
    <w:rsid w:val="005C7267"/>
    <w:rsid w:val="005C7795"/>
    <w:rsid w:val="005C7A63"/>
    <w:rsid w:val="005C7E59"/>
    <w:rsid w:val="005D00C4"/>
    <w:rsid w:val="005D018C"/>
    <w:rsid w:val="005D01AF"/>
    <w:rsid w:val="005D04EA"/>
    <w:rsid w:val="005D0E25"/>
    <w:rsid w:val="005D120C"/>
    <w:rsid w:val="005D1334"/>
    <w:rsid w:val="005D1607"/>
    <w:rsid w:val="005D1ACF"/>
    <w:rsid w:val="005D1EBD"/>
    <w:rsid w:val="005D1F6D"/>
    <w:rsid w:val="005D23B5"/>
    <w:rsid w:val="005D2EC3"/>
    <w:rsid w:val="005D3074"/>
    <w:rsid w:val="005D3514"/>
    <w:rsid w:val="005D3B31"/>
    <w:rsid w:val="005D3DDB"/>
    <w:rsid w:val="005D4316"/>
    <w:rsid w:val="005D4513"/>
    <w:rsid w:val="005D48A6"/>
    <w:rsid w:val="005D49BC"/>
    <w:rsid w:val="005D4D67"/>
    <w:rsid w:val="005D4F4D"/>
    <w:rsid w:val="005D5656"/>
    <w:rsid w:val="005D6758"/>
    <w:rsid w:val="005D6B36"/>
    <w:rsid w:val="005D6E7F"/>
    <w:rsid w:val="005D7132"/>
    <w:rsid w:val="005D7513"/>
    <w:rsid w:val="005D7D62"/>
    <w:rsid w:val="005D7D73"/>
    <w:rsid w:val="005E03DA"/>
    <w:rsid w:val="005E0714"/>
    <w:rsid w:val="005E090B"/>
    <w:rsid w:val="005E0D27"/>
    <w:rsid w:val="005E0FE9"/>
    <w:rsid w:val="005E11ED"/>
    <w:rsid w:val="005E14AC"/>
    <w:rsid w:val="005E1684"/>
    <w:rsid w:val="005E1929"/>
    <w:rsid w:val="005E1A19"/>
    <w:rsid w:val="005E1FA9"/>
    <w:rsid w:val="005E2262"/>
    <w:rsid w:val="005E2714"/>
    <w:rsid w:val="005E3036"/>
    <w:rsid w:val="005E39F7"/>
    <w:rsid w:val="005E3AAB"/>
    <w:rsid w:val="005E401A"/>
    <w:rsid w:val="005E4B03"/>
    <w:rsid w:val="005E51E9"/>
    <w:rsid w:val="005E5204"/>
    <w:rsid w:val="005E561D"/>
    <w:rsid w:val="005E5E61"/>
    <w:rsid w:val="005E5FA3"/>
    <w:rsid w:val="005E621D"/>
    <w:rsid w:val="005E63EC"/>
    <w:rsid w:val="005E6625"/>
    <w:rsid w:val="005E68B7"/>
    <w:rsid w:val="005E72CD"/>
    <w:rsid w:val="005E7611"/>
    <w:rsid w:val="005E7687"/>
    <w:rsid w:val="005E7B29"/>
    <w:rsid w:val="005E7ED9"/>
    <w:rsid w:val="005E7FE5"/>
    <w:rsid w:val="005F0075"/>
    <w:rsid w:val="005F0992"/>
    <w:rsid w:val="005F0F8B"/>
    <w:rsid w:val="005F1733"/>
    <w:rsid w:val="005F175E"/>
    <w:rsid w:val="005F1906"/>
    <w:rsid w:val="005F1AE1"/>
    <w:rsid w:val="005F2049"/>
    <w:rsid w:val="005F22B8"/>
    <w:rsid w:val="005F234C"/>
    <w:rsid w:val="005F253F"/>
    <w:rsid w:val="005F258D"/>
    <w:rsid w:val="005F27DE"/>
    <w:rsid w:val="005F28A8"/>
    <w:rsid w:val="005F29D5"/>
    <w:rsid w:val="005F2AFB"/>
    <w:rsid w:val="005F2D90"/>
    <w:rsid w:val="005F33C2"/>
    <w:rsid w:val="005F3F43"/>
    <w:rsid w:val="005F4205"/>
    <w:rsid w:val="005F4BBF"/>
    <w:rsid w:val="005F537E"/>
    <w:rsid w:val="005F55B0"/>
    <w:rsid w:val="005F580D"/>
    <w:rsid w:val="005F5825"/>
    <w:rsid w:val="005F59D6"/>
    <w:rsid w:val="005F5A2A"/>
    <w:rsid w:val="005F5A85"/>
    <w:rsid w:val="005F5FE1"/>
    <w:rsid w:val="005F6073"/>
    <w:rsid w:val="005F63CD"/>
    <w:rsid w:val="005F684D"/>
    <w:rsid w:val="005F69CE"/>
    <w:rsid w:val="005F6E16"/>
    <w:rsid w:val="005F7C46"/>
    <w:rsid w:val="005F7E84"/>
    <w:rsid w:val="005F7E91"/>
    <w:rsid w:val="0060048A"/>
    <w:rsid w:val="0060075C"/>
    <w:rsid w:val="0060097A"/>
    <w:rsid w:val="00601132"/>
    <w:rsid w:val="00601145"/>
    <w:rsid w:val="00601DBF"/>
    <w:rsid w:val="00602014"/>
    <w:rsid w:val="00602701"/>
    <w:rsid w:val="00603076"/>
    <w:rsid w:val="00603099"/>
    <w:rsid w:val="00603208"/>
    <w:rsid w:val="00603543"/>
    <w:rsid w:val="006036B0"/>
    <w:rsid w:val="00603CBE"/>
    <w:rsid w:val="00603E08"/>
    <w:rsid w:val="006040EE"/>
    <w:rsid w:val="006042E8"/>
    <w:rsid w:val="00604657"/>
    <w:rsid w:val="00605343"/>
    <w:rsid w:val="00605D7F"/>
    <w:rsid w:val="00605F08"/>
    <w:rsid w:val="00605F1D"/>
    <w:rsid w:val="00605F2C"/>
    <w:rsid w:val="00605FDB"/>
    <w:rsid w:val="00606A19"/>
    <w:rsid w:val="00606DD1"/>
    <w:rsid w:val="00606F21"/>
    <w:rsid w:val="00607035"/>
    <w:rsid w:val="006070ED"/>
    <w:rsid w:val="00607A05"/>
    <w:rsid w:val="00607D0B"/>
    <w:rsid w:val="00610874"/>
    <w:rsid w:val="00610880"/>
    <w:rsid w:val="00610D73"/>
    <w:rsid w:val="006111F6"/>
    <w:rsid w:val="00611588"/>
    <w:rsid w:val="0061180A"/>
    <w:rsid w:val="006119A1"/>
    <w:rsid w:val="006119F5"/>
    <w:rsid w:val="00611F83"/>
    <w:rsid w:val="00611FBC"/>
    <w:rsid w:val="00612185"/>
    <w:rsid w:val="006122AC"/>
    <w:rsid w:val="00612D61"/>
    <w:rsid w:val="006133CB"/>
    <w:rsid w:val="0061354F"/>
    <w:rsid w:val="00613F53"/>
    <w:rsid w:val="00614498"/>
    <w:rsid w:val="0061453A"/>
    <w:rsid w:val="0061464F"/>
    <w:rsid w:val="0061473D"/>
    <w:rsid w:val="006147E1"/>
    <w:rsid w:val="006147EF"/>
    <w:rsid w:val="00614951"/>
    <w:rsid w:val="0061495F"/>
    <w:rsid w:val="00614A06"/>
    <w:rsid w:val="00615163"/>
    <w:rsid w:val="006151FE"/>
    <w:rsid w:val="00615436"/>
    <w:rsid w:val="006157D2"/>
    <w:rsid w:val="00615F97"/>
    <w:rsid w:val="00615FA5"/>
    <w:rsid w:val="00616286"/>
    <w:rsid w:val="006162C3"/>
    <w:rsid w:val="00616724"/>
    <w:rsid w:val="00616E2A"/>
    <w:rsid w:val="00616E3B"/>
    <w:rsid w:val="00617352"/>
    <w:rsid w:val="0061757F"/>
    <w:rsid w:val="00617653"/>
    <w:rsid w:val="00617E61"/>
    <w:rsid w:val="00620269"/>
    <w:rsid w:val="0062049F"/>
    <w:rsid w:val="00620A66"/>
    <w:rsid w:val="00621567"/>
    <w:rsid w:val="0062183E"/>
    <w:rsid w:val="0062197C"/>
    <w:rsid w:val="00621C8F"/>
    <w:rsid w:val="0062234D"/>
    <w:rsid w:val="00622589"/>
    <w:rsid w:val="0062299A"/>
    <w:rsid w:val="006233CA"/>
    <w:rsid w:val="00623496"/>
    <w:rsid w:val="0062363F"/>
    <w:rsid w:val="006236F1"/>
    <w:rsid w:val="006241A0"/>
    <w:rsid w:val="006243AA"/>
    <w:rsid w:val="00624D0C"/>
    <w:rsid w:val="006256D1"/>
    <w:rsid w:val="00625990"/>
    <w:rsid w:val="00625B26"/>
    <w:rsid w:val="00625F2C"/>
    <w:rsid w:val="006263D0"/>
    <w:rsid w:val="006265B6"/>
    <w:rsid w:val="0062667E"/>
    <w:rsid w:val="006267E2"/>
    <w:rsid w:val="006269FC"/>
    <w:rsid w:val="00626CAA"/>
    <w:rsid w:val="006270D4"/>
    <w:rsid w:val="0062737A"/>
    <w:rsid w:val="0062781E"/>
    <w:rsid w:val="00627E45"/>
    <w:rsid w:val="00630E19"/>
    <w:rsid w:val="00631069"/>
    <w:rsid w:val="006311AC"/>
    <w:rsid w:val="0063132C"/>
    <w:rsid w:val="00631353"/>
    <w:rsid w:val="006315B0"/>
    <w:rsid w:val="00631789"/>
    <w:rsid w:val="00631864"/>
    <w:rsid w:val="00631B96"/>
    <w:rsid w:val="0063256E"/>
    <w:rsid w:val="00632579"/>
    <w:rsid w:val="006327B4"/>
    <w:rsid w:val="00632956"/>
    <w:rsid w:val="00633095"/>
    <w:rsid w:val="00633F92"/>
    <w:rsid w:val="006340D4"/>
    <w:rsid w:val="00634174"/>
    <w:rsid w:val="006344C7"/>
    <w:rsid w:val="00634762"/>
    <w:rsid w:val="0063478A"/>
    <w:rsid w:val="00634DE8"/>
    <w:rsid w:val="006352F7"/>
    <w:rsid w:val="0063557B"/>
    <w:rsid w:val="006357DE"/>
    <w:rsid w:val="00635835"/>
    <w:rsid w:val="00635EBF"/>
    <w:rsid w:val="00636242"/>
    <w:rsid w:val="00636407"/>
    <w:rsid w:val="00636439"/>
    <w:rsid w:val="006367BB"/>
    <w:rsid w:val="006370AD"/>
    <w:rsid w:val="00637126"/>
    <w:rsid w:val="00637384"/>
    <w:rsid w:val="006375BA"/>
    <w:rsid w:val="00637823"/>
    <w:rsid w:val="00637A1F"/>
    <w:rsid w:val="00637C92"/>
    <w:rsid w:val="00637E26"/>
    <w:rsid w:val="00640023"/>
    <w:rsid w:val="006400D6"/>
    <w:rsid w:val="00640201"/>
    <w:rsid w:val="006406E4"/>
    <w:rsid w:val="006408D8"/>
    <w:rsid w:val="00640D7E"/>
    <w:rsid w:val="006414C1"/>
    <w:rsid w:val="00641B2B"/>
    <w:rsid w:val="00641FB3"/>
    <w:rsid w:val="00642143"/>
    <w:rsid w:val="0064218D"/>
    <w:rsid w:val="0064227B"/>
    <w:rsid w:val="0064257F"/>
    <w:rsid w:val="00643493"/>
    <w:rsid w:val="006437DE"/>
    <w:rsid w:val="00643B96"/>
    <w:rsid w:val="00644134"/>
    <w:rsid w:val="00644433"/>
    <w:rsid w:val="00644548"/>
    <w:rsid w:val="006445CF"/>
    <w:rsid w:val="00644C35"/>
    <w:rsid w:val="00644D30"/>
    <w:rsid w:val="00644FE4"/>
    <w:rsid w:val="00645FAF"/>
    <w:rsid w:val="00646225"/>
    <w:rsid w:val="0064648F"/>
    <w:rsid w:val="00646819"/>
    <w:rsid w:val="00646A9F"/>
    <w:rsid w:val="0064781A"/>
    <w:rsid w:val="00647B07"/>
    <w:rsid w:val="00647D05"/>
    <w:rsid w:val="00647FF6"/>
    <w:rsid w:val="00650447"/>
    <w:rsid w:val="0065138C"/>
    <w:rsid w:val="0065173C"/>
    <w:rsid w:val="00651A6D"/>
    <w:rsid w:val="006527DB"/>
    <w:rsid w:val="0065312E"/>
    <w:rsid w:val="00653295"/>
    <w:rsid w:val="00653447"/>
    <w:rsid w:val="00653D80"/>
    <w:rsid w:val="00653E4E"/>
    <w:rsid w:val="0065446A"/>
    <w:rsid w:val="006548C0"/>
    <w:rsid w:val="00654F0C"/>
    <w:rsid w:val="00654F49"/>
    <w:rsid w:val="006550A3"/>
    <w:rsid w:val="0065539E"/>
    <w:rsid w:val="006555FF"/>
    <w:rsid w:val="006567D1"/>
    <w:rsid w:val="00656C4D"/>
    <w:rsid w:val="006576AA"/>
    <w:rsid w:val="00660141"/>
    <w:rsid w:val="006602AD"/>
    <w:rsid w:val="006602D3"/>
    <w:rsid w:val="00660671"/>
    <w:rsid w:val="006608BF"/>
    <w:rsid w:val="00660BFC"/>
    <w:rsid w:val="006611D7"/>
    <w:rsid w:val="00661250"/>
    <w:rsid w:val="006614C4"/>
    <w:rsid w:val="00661725"/>
    <w:rsid w:val="00661E42"/>
    <w:rsid w:val="006629FC"/>
    <w:rsid w:val="00662C32"/>
    <w:rsid w:val="00662EF0"/>
    <w:rsid w:val="0066301A"/>
    <w:rsid w:val="00663E15"/>
    <w:rsid w:val="00663F2F"/>
    <w:rsid w:val="006640AA"/>
    <w:rsid w:val="00664973"/>
    <w:rsid w:val="00664B36"/>
    <w:rsid w:val="00664E52"/>
    <w:rsid w:val="00664E9F"/>
    <w:rsid w:val="00664EB5"/>
    <w:rsid w:val="006650EA"/>
    <w:rsid w:val="006656A7"/>
    <w:rsid w:val="00665C73"/>
    <w:rsid w:val="00665D3F"/>
    <w:rsid w:val="00665D7F"/>
    <w:rsid w:val="00665D87"/>
    <w:rsid w:val="006662CA"/>
    <w:rsid w:val="006667E4"/>
    <w:rsid w:val="0066690B"/>
    <w:rsid w:val="00666A6A"/>
    <w:rsid w:val="00666AFF"/>
    <w:rsid w:val="00667109"/>
    <w:rsid w:val="00667210"/>
    <w:rsid w:val="00667445"/>
    <w:rsid w:val="006674EF"/>
    <w:rsid w:val="006677D0"/>
    <w:rsid w:val="00667A53"/>
    <w:rsid w:val="00667E49"/>
    <w:rsid w:val="00670644"/>
    <w:rsid w:val="00670807"/>
    <w:rsid w:val="00670AE4"/>
    <w:rsid w:val="00670EF3"/>
    <w:rsid w:val="00671790"/>
    <w:rsid w:val="006717A4"/>
    <w:rsid w:val="00671848"/>
    <w:rsid w:val="00671BF7"/>
    <w:rsid w:val="00671C43"/>
    <w:rsid w:val="0067245F"/>
    <w:rsid w:val="00672DD2"/>
    <w:rsid w:val="00672DDE"/>
    <w:rsid w:val="00672F4B"/>
    <w:rsid w:val="00672F9D"/>
    <w:rsid w:val="00673113"/>
    <w:rsid w:val="00673867"/>
    <w:rsid w:val="00673AB2"/>
    <w:rsid w:val="00673AE7"/>
    <w:rsid w:val="00673BEA"/>
    <w:rsid w:val="006748D5"/>
    <w:rsid w:val="00674BF1"/>
    <w:rsid w:val="00674CD7"/>
    <w:rsid w:val="006753FF"/>
    <w:rsid w:val="0067583B"/>
    <w:rsid w:val="00675A53"/>
    <w:rsid w:val="00675CD3"/>
    <w:rsid w:val="00675D2A"/>
    <w:rsid w:val="00676298"/>
    <w:rsid w:val="00676305"/>
    <w:rsid w:val="006765B0"/>
    <w:rsid w:val="00676DD7"/>
    <w:rsid w:val="00677307"/>
    <w:rsid w:val="0067787D"/>
    <w:rsid w:val="00677901"/>
    <w:rsid w:val="00677BF6"/>
    <w:rsid w:val="00677CE3"/>
    <w:rsid w:val="0068040C"/>
    <w:rsid w:val="00680892"/>
    <w:rsid w:val="00680C8A"/>
    <w:rsid w:val="00680EB3"/>
    <w:rsid w:val="006810B0"/>
    <w:rsid w:val="0068122E"/>
    <w:rsid w:val="006816C5"/>
    <w:rsid w:val="00681745"/>
    <w:rsid w:val="00681BB5"/>
    <w:rsid w:val="00682096"/>
    <w:rsid w:val="006823E9"/>
    <w:rsid w:val="006828D8"/>
    <w:rsid w:val="006836AF"/>
    <w:rsid w:val="0068382D"/>
    <w:rsid w:val="0068415E"/>
    <w:rsid w:val="00684479"/>
    <w:rsid w:val="006844C4"/>
    <w:rsid w:val="006848F3"/>
    <w:rsid w:val="00684D1D"/>
    <w:rsid w:val="00684DA2"/>
    <w:rsid w:val="006857B4"/>
    <w:rsid w:val="00685932"/>
    <w:rsid w:val="00685965"/>
    <w:rsid w:val="006863BF"/>
    <w:rsid w:val="00686948"/>
    <w:rsid w:val="00686E9E"/>
    <w:rsid w:val="006870AD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FBB"/>
    <w:rsid w:val="006921AD"/>
    <w:rsid w:val="00692388"/>
    <w:rsid w:val="006924A1"/>
    <w:rsid w:val="006925C1"/>
    <w:rsid w:val="006927E4"/>
    <w:rsid w:val="00692BFC"/>
    <w:rsid w:val="00692FF0"/>
    <w:rsid w:val="006930D4"/>
    <w:rsid w:val="0069364B"/>
    <w:rsid w:val="00693A2B"/>
    <w:rsid w:val="00693C47"/>
    <w:rsid w:val="00693E75"/>
    <w:rsid w:val="00694672"/>
    <w:rsid w:val="00694BA4"/>
    <w:rsid w:val="00694BEE"/>
    <w:rsid w:val="00694C91"/>
    <w:rsid w:val="00695758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2EB"/>
    <w:rsid w:val="00697645"/>
    <w:rsid w:val="006A0229"/>
    <w:rsid w:val="006A0240"/>
    <w:rsid w:val="006A03A2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43"/>
    <w:rsid w:val="006A24D2"/>
    <w:rsid w:val="006A29A4"/>
    <w:rsid w:val="006A310B"/>
    <w:rsid w:val="006A347A"/>
    <w:rsid w:val="006A34CF"/>
    <w:rsid w:val="006A369D"/>
    <w:rsid w:val="006A3FEB"/>
    <w:rsid w:val="006A4C94"/>
    <w:rsid w:val="006A4F56"/>
    <w:rsid w:val="006A4FEE"/>
    <w:rsid w:val="006A585B"/>
    <w:rsid w:val="006A5AC0"/>
    <w:rsid w:val="006A5F13"/>
    <w:rsid w:val="006A6068"/>
    <w:rsid w:val="006A6077"/>
    <w:rsid w:val="006A6228"/>
    <w:rsid w:val="006A630B"/>
    <w:rsid w:val="006A6705"/>
    <w:rsid w:val="006A6B3E"/>
    <w:rsid w:val="006A6BA0"/>
    <w:rsid w:val="006A6C8E"/>
    <w:rsid w:val="006A708F"/>
    <w:rsid w:val="006A733D"/>
    <w:rsid w:val="006A7459"/>
    <w:rsid w:val="006A7A64"/>
    <w:rsid w:val="006A7E5B"/>
    <w:rsid w:val="006B0322"/>
    <w:rsid w:val="006B0DF3"/>
    <w:rsid w:val="006B11A9"/>
    <w:rsid w:val="006B121B"/>
    <w:rsid w:val="006B12E2"/>
    <w:rsid w:val="006B141D"/>
    <w:rsid w:val="006B17E4"/>
    <w:rsid w:val="006B1E81"/>
    <w:rsid w:val="006B1F59"/>
    <w:rsid w:val="006B200C"/>
    <w:rsid w:val="006B2495"/>
    <w:rsid w:val="006B2EC1"/>
    <w:rsid w:val="006B2F46"/>
    <w:rsid w:val="006B315B"/>
    <w:rsid w:val="006B3814"/>
    <w:rsid w:val="006B3854"/>
    <w:rsid w:val="006B3BEE"/>
    <w:rsid w:val="006B3F0F"/>
    <w:rsid w:val="006B3F33"/>
    <w:rsid w:val="006B4891"/>
    <w:rsid w:val="006B4D10"/>
    <w:rsid w:val="006B5402"/>
    <w:rsid w:val="006B5421"/>
    <w:rsid w:val="006B5777"/>
    <w:rsid w:val="006B5974"/>
    <w:rsid w:val="006B5EC4"/>
    <w:rsid w:val="006B62E7"/>
    <w:rsid w:val="006B643E"/>
    <w:rsid w:val="006B69FC"/>
    <w:rsid w:val="006B6AA2"/>
    <w:rsid w:val="006B6C23"/>
    <w:rsid w:val="006B6E2A"/>
    <w:rsid w:val="006B70AB"/>
    <w:rsid w:val="006B7527"/>
    <w:rsid w:val="006B7F96"/>
    <w:rsid w:val="006C062A"/>
    <w:rsid w:val="006C0D02"/>
    <w:rsid w:val="006C0EAA"/>
    <w:rsid w:val="006C0EAB"/>
    <w:rsid w:val="006C1580"/>
    <w:rsid w:val="006C15CD"/>
    <w:rsid w:val="006C1651"/>
    <w:rsid w:val="006C1746"/>
    <w:rsid w:val="006C1DC8"/>
    <w:rsid w:val="006C1E36"/>
    <w:rsid w:val="006C1EB1"/>
    <w:rsid w:val="006C1EFF"/>
    <w:rsid w:val="006C202E"/>
    <w:rsid w:val="006C217A"/>
    <w:rsid w:val="006C24A8"/>
    <w:rsid w:val="006C2982"/>
    <w:rsid w:val="006C2B62"/>
    <w:rsid w:val="006C2BAE"/>
    <w:rsid w:val="006C31D3"/>
    <w:rsid w:val="006C3497"/>
    <w:rsid w:val="006C372D"/>
    <w:rsid w:val="006C433F"/>
    <w:rsid w:val="006C4351"/>
    <w:rsid w:val="006C4F0C"/>
    <w:rsid w:val="006C5AFD"/>
    <w:rsid w:val="006C5B01"/>
    <w:rsid w:val="006C639C"/>
    <w:rsid w:val="006C64FA"/>
    <w:rsid w:val="006C6EA9"/>
    <w:rsid w:val="006C7388"/>
    <w:rsid w:val="006C77C0"/>
    <w:rsid w:val="006C78CE"/>
    <w:rsid w:val="006D0368"/>
    <w:rsid w:val="006D05C8"/>
    <w:rsid w:val="006D0623"/>
    <w:rsid w:val="006D097C"/>
    <w:rsid w:val="006D0A3C"/>
    <w:rsid w:val="006D0D6C"/>
    <w:rsid w:val="006D15AC"/>
    <w:rsid w:val="006D15DC"/>
    <w:rsid w:val="006D16C8"/>
    <w:rsid w:val="006D16D8"/>
    <w:rsid w:val="006D1A5D"/>
    <w:rsid w:val="006D1BB4"/>
    <w:rsid w:val="006D33F9"/>
    <w:rsid w:val="006D35C3"/>
    <w:rsid w:val="006D4089"/>
    <w:rsid w:val="006D40A8"/>
    <w:rsid w:val="006D4181"/>
    <w:rsid w:val="006D41AC"/>
    <w:rsid w:val="006D421B"/>
    <w:rsid w:val="006D453F"/>
    <w:rsid w:val="006D56EA"/>
    <w:rsid w:val="006D5719"/>
    <w:rsid w:val="006D5E16"/>
    <w:rsid w:val="006D6028"/>
    <w:rsid w:val="006D6179"/>
    <w:rsid w:val="006D6394"/>
    <w:rsid w:val="006D651C"/>
    <w:rsid w:val="006D6C7C"/>
    <w:rsid w:val="006D72B6"/>
    <w:rsid w:val="006D73C3"/>
    <w:rsid w:val="006D764A"/>
    <w:rsid w:val="006D7836"/>
    <w:rsid w:val="006D7879"/>
    <w:rsid w:val="006D7A50"/>
    <w:rsid w:val="006D7BB0"/>
    <w:rsid w:val="006E026C"/>
    <w:rsid w:val="006E0325"/>
    <w:rsid w:val="006E044D"/>
    <w:rsid w:val="006E04B6"/>
    <w:rsid w:val="006E0604"/>
    <w:rsid w:val="006E0785"/>
    <w:rsid w:val="006E0810"/>
    <w:rsid w:val="006E0905"/>
    <w:rsid w:val="006E0918"/>
    <w:rsid w:val="006E09AA"/>
    <w:rsid w:val="006E0CEB"/>
    <w:rsid w:val="006E1455"/>
    <w:rsid w:val="006E1788"/>
    <w:rsid w:val="006E186E"/>
    <w:rsid w:val="006E1960"/>
    <w:rsid w:val="006E2243"/>
    <w:rsid w:val="006E2931"/>
    <w:rsid w:val="006E2A29"/>
    <w:rsid w:val="006E2E59"/>
    <w:rsid w:val="006E307A"/>
    <w:rsid w:val="006E3808"/>
    <w:rsid w:val="006E3A31"/>
    <w:rsid w:val="006E3CAF"/>
    <w:rsid w:val="006E3DB6"/>
    <w:rsid w:val="006E3DBB"/>
    <w:rsid w:val="006E428E"/>
    <w:rsid w:val="006E445A"/>
    <w:rsid w:val="006E485C"/>
    <w:rsid w:val="006E4DC3"/>
    <w:rsid w:val="006E53A4"/>
    <w:rsid w:val="006E5B56"/>
    <w:rsid w:val="006E5C03"/>
    <w:rsid w:val="006E635A"/>
    <w:rsid w:val="006E6733"/>
    <w:rsid w:val="006E6929"/>
    <w:rsid w:val="006E6AEC"/>
    <w:rsid w:val="006E6C80"/>
    <w:rsid w:val="006E73CD"/>
    <w:rsid w:val="006E771E"/>
    <w:rsid w:val="006E7B13"/>
    <w:rsid w:val="006E7B1D"/>
    <w:rsid w:val="006F02F3"/>
    <w:rsid w:val="006F06A2"/>
    <w:rsid w:val="006F0761"/>
    <w:rsid w:val="006F076A"/>
    <w:rsid w:val="006F088F"/>
    <w:rsid w:val="006F118F"/>
    <w:rsid w:val="006F142F"/>
    <w:rsid w:val="006F1A16"/>
    <w:rsid w:val="006F1E76"/>
    <w:rsid w:val="006F2ABC"/>
    <w:rsid w:val="006F2D04"/>
    <w:rsid w:val="006F2D44"/>
    <w:rsid w:val="006F2D54"/>
    <w:rsid w:val="006F318B"/>
    <w:rsid w:val="006F32EB"/>
    <w:rsid w:val="006F3C01"/>
    <w:rsid w:val="006F3F44"/>
    <w:rsid w:val="006F56F0"/>
    <w:rsid w:val="006F5906"/>
    <w:rsid w:val="006F5AB7"/>
    <w:rsid w:val="006F5B96"/>
    <w:rsid w:val="006F5C43"/>
    <w:rsid w:val="006F5D19"/>
    <w:rsid w:val="006F65FF"/>
    <w:rsid w:val="006F6BA1"/>
    <w:rsid w:val="006F6C27"/>
    <w:rsid w:val="006F6FFB"/>
    <w:rsid w:val="006F7227"/>
    <w:rsid w:val="006F75CC"/>
    <w:rsid w:val="006F7667"/>
    <w:rsid w:val="006F7FB0"/>
    <w:rsid w:val="0070061E"/>
    <w:rsid w:val="0070085E"/>
    <w:rsid w:val="00700886"/>
    <w:rsid w:val="00700B5B"/>
    <w:rsid w:val="00700BCD"/>
    <w:rsid w:val="00700DD2"/>
    <w:rsid w:val="007015EA"/>
    <w:rsid w:val="007016F0"/>
    <w:rsid w:val="0070181C"/>
    <w:rsid w:val="00701AB6"/>
    <w:rsid w:val="007022AB"/>
    <w:rsid w:val="00702461"/>
    <w:rsid w:val="00702532"/>
    <w:rsid w:val="00702536"/>
    <w:rsid w:val="007026A9"/>
    <w:rsid w:val="00702B3C"/>
    <w:rsid w:val="00702F22"/>
    <w:rsid w:val="00703839"/>
    <w:rsid w:val="00703A10"/>
    <w:rsid w:val="00703C82"/>
    <w:rsid w:val="00703CF5"/>
    <w:rsid w:val="00704237"/>
    <w:rsid w:val="0070427F"/>
    <w:rsid w:val="007042AF"/>
    <w:rsid w:val="00705726"/>
    <w:rsid w:val="00705B25"/>
    <w:rsid w:val="00705BF4"/>
    <w:rsid w:val="00705CAC"/>
    <w:rsid w:val="00705DA3"/>
    <w:rsid w:val="00705EB9"/>
    <w:rsid w:val="007063CB"/>
    <w:rsid w:val="0070653B"/>
    <w:rsid w:val="007065D8"/>
    <w:rsid w:val="0070684E"/>
    <w:rsid w:val="0070689E"/>
    <w:rsid w:val="00706E29"/>
    <w:rsid w:val="0070731D"/>
    <w:rsid w:val="00707A11"/>
    <w:rsid w:val="00707B83"/>
    <w:rsid w:val="0071005A"/>
    <w:rsid w:val="00710292"/>
    <w:rsid w:val="00710524"/>
    <w:rsid w:val="0071068C"/>
    <w:rsid w:val="007106CB"/>
    <w:rsid w:val="007109F8"/>
    <w:rsid w:val="00711386"/>
    <w:rsid w:val="007115E1"/>
    <w:rsid w:val="00711EF4"/>
    <w:rsid w:val="007124FB"/>
    <w:rsid w:val="0071263A"/>
    <w:rsid w:val="007126D2"/>
    <w:rsid w:val="00712B0A"/>
    <w:rsid w:val="00712D9B"/>
    <w:rsid w:val="00713236"/>
    <w:rsid w:val="0071345F"/>
    <w:rsid w:val="007135CC"/>
    <w:rsid w:val="00713CFA"/>
    <w:rsid w:val="00713D5A"/>
    <w:rsid w:val="00713F5C"/>
    <w:rsid w:val="00714089"/>
    <w:rsid w:val="0071445D"/>
    <w:rsid w:val="007147C2"/>
    <w:rsid w:val="00714F53"/>
    <w:rsid w:val="00715319"/>
    <w:rsid w:val="00715D73"/>
    <w:rsid w:val="00717EC2"/>
    <w:rsid w:val="007202B1"/>
    <w:rsid w:val="00720498"/>
    <w:rsid w:val="007207F5"/>
    <w:rsid w:val="00720C94"/>
    <w:rsid w:val="00720D58"/>
    <w:rsid w:val="00721640"/>
    <w:rsid w:val="00721874"/>
    <w:rsid w:val="007220F5"/>
    <w:rsid w:val="007223C0"/>
    <w:rsid w:val="0072249C"/>
    <w:rsid w:val="0072277A"/>
    <w:rsid w:val="007228A6"/>
    <w:rsid w:val="00723AAA"/>
    <w:rsid w:val="00723F77"/>
    <w:rsid w:val="00723FF9"/>
    <w:rsid w:val="0072449D"/>
    <w:rsid w:val="007244FE"/>
    <w:rsid w:val="007251D1"/>
    <w:rsid w:val="00725293"/>
    <w:rsid w:val="00725DA4"/>
    <w:rsid w:val="007264EE"/>
    <w:rsid w:val="007265EF"/>
    <w:rsid w:val="007266D0"/>
    <w:rsid w:val="00726A74"/>
    <w:rsid w:val="00726E23"/>
    <w:rsid w:val="0072720C"/>
    <w:rsid w:val="00727416"/>
    <w:rsid w:val="007274A3"/>
    <w:rsid w:val="00727CB0"/>
    <w:rsid w:val="00727CDD"/>
    <w:rsid w:val="00727E84"/>
    <w:rsid w:val="007301C4"/>
    <w:rsid w:val="00730387"/>
    <w:rsid w:val="00730669"/>
    <w:rsid w:val="0073099F"/>
    <w:rsid w:val="00730C9F"/>
    <w:rsid w:val="00730D32"/>
    <w:rsid w:val="0073112D"/>
    <w:rsid w:val="00731C3E"/>
    <w:rsid w:val="00731D7E"/>
    <w:rsid w:val="0073206B"/>
    <w:rsid w:val="007321EA"/>
    <w:rsid w:val="0073282C"/>
    <w:rsid w:val="00732C5A"/>
    <w:rsid w:val="00732E73"/>
    <w:rsid w:val="00732EA3"/>
    <w:rsid w:val="00732FE6"/>
    <w:rsid w:val="00733995"/>
    <w:rsid w:val="00733DD1"/>
    <w:rsid w:val="00733DFA"/>
    <w:rsid w:val="00734251"/>
    <w:rsid w:val="007343D4"/>
    <w:rsid w:val="00734836"/>
    <w:rsid w:val="00734852"/>
    <w:rsid w:val="00734C6B"/>
    <w:rsid w:val="00734F66"/>
    <w:rsid w:val="00735486"/>
    <w:rsid w:val="00735B66"/>
    <w:rsid w:val="00735C89"/>
    <w:rsid w:val="00735D9B"/>
    <w:rsid w:val="00735E16"/>
    <w:rsid w:val="00735E3E"/>
    <w:rsid w:val="00736211"/>
    <w:rsid w:val="007364C0"/>
    <w:rsid w:val="00736991"/>
    <w:rsid w:val="00736BA3"/>
    <w:rsid w:val="00736D90"/>
    <w:rsid w:val="007370DD"/>
    <w:rsid w:val="0073749A"/>
    <w:rsid w:val="00737A87"/>
    <w:rsid w:val="00737CA5"/>
    <w:rsid w:val="0074010D"/>
    <w:rsid w:val="007405EE"/>
    <w:rsid w:val="007407E4"/>
    <w:rsid w:val="00740E2B"/>
    <w:rsid w:val="00740FE4"/>
    <w:rsid w:val="0074139E"/>
    <w:rsid w:val="0074181B"/>
    <w:rsid w:val="00741CE3"/>
    <w:rsid w:val="00741F35"/>
    <w:rsid w:val="00741F4A"/>
    <w:rsid w:val="00742027"/>
    <w:rsid w:val="007421DA"/>
    <w:rsid w:val="0074227E"/>
    <w:rsid w:val="00742316"/>
    <w:rsid w:val="0074277D"/>
    <w:rsid w:val="00742798"/>
    <w:rsid w:val="00742B8F"/>
    <w:rsid w:val="00742EB1"/>
    <w:rsid w:val="0074306B"/>
    <w:rsid w:val="00743105"/>
    <w:rsid w:val="007441B7"/>
    <w:rsid w:val="00744BFC"/>
    <w:rsid w:val="00744C8B"/>
    <w:rsid w:val="00744D8E"/>
    <w:rsid w:val="00744F1B"/>
    <w:rsid w:val="007452E9"/>
    <w:rsid w:val="0074542E"/>
    <w:rsid w:val="0074559D"/>
    <w:rsid w:val="00745768"/>
    <w:rsid w:val="0074591F"/>
    <w:rsid w:val="00745B41"/>
    <w:rsid w:val="00745C70"/>
    <w:rsid w:val="00745F50"/>
    <w:rsid w:val="007468A5"/>
    <w:rsid w:val="00746992"/>
    <w:rsid w:val="00746A4F"/>
    <w:rsid w:val="00746A93"/>
    <w:rsid w:val="00746BA0"/>
    <w:rsid w:val="00746F4E"/>
    <w:rsid w:val="00747014"/>
    <w:rsid w:val="00747018"/>
    <w:rsid w:val="007470A4"/>
    <w:rsid w:val="0074796F"/>
    <w:rsid w:val="007479D1"/>
    <w:rsid w:val="00747B1B"/>
    <w:rsid w:val="00747B27"/>
    <w:rsid w:val="007500E1"/>
    <w:rsid w:val="0075035F"/>
    <w:rsid w:val="00750464"/>
    <w:rsid w:val="0075053D"/>
    <w:rsid w:val="007509EE"/>
    <w:rsid w:val="00750CEF"/>
    <w:rsid w:val="00750D73"/>
    <w:rsid w:val="00750F74"/>
    <w:rsid w:val="00751237"/>
    <w:rsid w:val="00751495"/>
    <w:rsid w:val="007516C6"/>
    <w:rsid w:val="00751C7D"/>
    <w:rsid w:val="00751CF9"/>
    <w:rsid w:val="00751FDD"/>
    <w:rsid w:val="00752679"/>
    <w:rsid w:val="00752DCD"/>
    <w:rsid w:val="00752E64"/>
    <w:rsid w:val="00753BA5"/>
    <w:rsid w:val="00754286"/>
    <w:rsid w:val="007548F3"/>
    <w:rsid w:val="00754D49"/>
    <w:rsid w:val="0075502C"/>
    <w:rsid w:val="00755C8F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8A5"/>
    <w:rsid w:val="00760BF6"/>
    <w:rsid w:val="00761683"/>
    <w:rsid w:val="00761814"/>
    <w:rsid w:val="00761FC0"/>
    <w:rsid w:val="0076240B"/>
    <w:rsid w:val="00762680"/>
    <w:rsid w:val="007627CF"/>
    <w:rsid w:val="00762AA1"/>
    <w:rsid w:val="00762BB4"/>
    <w:rsid w:val="00762C7E"/>
    <w:rsid w:val="00762CC4"/>
    <w:rsid w:val="00762F05"/>
    <w:rsid w:val="00762F11"/>
    <w:rsid w:val="00763519"/>
    <w:rsid w:val="00763745"/>
    <w:rsid w:val="00763A07"/>
    <w:rsid w:val="00764B0E"/>
    <w:rsid w:val="00764DCB"/>
    <w:rsid w:val="00764E3F"/>
    <w:rsid w:val="00764FDE"/>
    <w:rsid w:val="00765207"/>
    <w:rsid w:val="007654CC"/>
    <w:rsid w:val="00765BCD"/>
    <w:rsid w:val="00766109"/>
    <w:rsid w:val="00766238"/>
    <w:rsid w:val="007662EA"/>
    <w:rsid w:val="0076630F"/>
    <w:rsid w:val="00766724"/>
    <w:rsid w:val="0076739B"/>
    <w:rsid w:val="0076750A"/>
    <w:rsid w:val="00767C83"/>
    <w:rsid w:val="00767F29"/>
    <w:rsid w:val="00770194"/>
    <w:rsid w:val="00770422"/>
    <w:rsid w:val="0077078E"/>
    <w:rsid w:val="00770805"/>
    <w:rsid w:val="0077084B"/>
    <w:rsid w:val="0077088C"/>
    <w:rsid w:val="0077094E"/>
    <w:rsid w:val="0077097A"/>
    <w:rsid w:val="00770A8E"/>
    <w:rsid w:val="00770C06"/>
    <w:rsid w:val="00771378"/>
    <w:rsid w:val="007716CC"/>
    <w:rsid w:val="00771A63"/>
    <w:rsid w:val="00771F36"/>
    <w:rsid w:val="00772846"/>
    <w:rsid w:val="007729AF"/>
    <w:rsid w:val="00772C6C"/>
    <w:rsid w:val="00772ED6"/>
    <w:rsid w:val="0077327E"/>
    <w:rsid w:val="0077391E"/>
    <w:rsid w:val="00773C58"/>
    <w:rsid w:val="00773C89"/>
    <w:rsid w:val="00774298"/>
    <w:rsid w:val="00774517"/>
    <w:rsid w:val="007745AC"/>
    <w:rsid w:val="00774CFD"/>
    <w:rsid w:val="007750CC"/>
    <w:rsid w:val="007757D9"/>
    <w:rsid w:val="007758AD"/>
    <w:rsid w:val="00775C55"/>
    <w:rsid w:val="00776026"/>
    <w:rsid w:val="0077622D"/>
    <w:rsid w:val="007763F3"/>
    <w:rsid w:val="007764AD"/>
    <w:rsid w:val="007767D9"/>
    <w:rsid w:val="00776807"/>
    <w:rsid w:val="00776B25"/>
    <w:rsid w:val="00777505"/>
    <w:rsid w:val="00777B80"/>
    <w:rsid w:val="007800D2"/>
    <w:rsid w:val="007803E5"/>
    <w:rsid w:val="0078040B"/>
    <w:rsid w:val="0078062C"/>
    <w:rsid w:val="007808D0"/>
    <w:rsid w:val="00781BAA"/>
    <w:rsid w:val="007824CE"/>
    <w:rsid w:val="0078280C"/>
    <w:rsid w:val="00782D21"/>
    <w:rsid w:val="00782D4C"/>
    <w:rsid w:val="007835E0"/>
    <w:rsid w:val="0078372A"/>
    <w:rsid w:val="00783CED"/>
    <w:rsid w:val="007841C8"/>
    <w:rsid w:val="00784B92"/>
    <w:rsid w:val="00784D1A"/>
    <w:rsid w:val="0078527F"/>
    <w:rsid w:val="0078577D"/>
    <w:rsid w:val="007857FE"/>
    <w:rsid w:val="00785C1B"/>
    <w:rsid w:val="00786187"/>
    <w:rsid w:val="00786256"/>
    <w:rsid w:val="0078631B"/>
    <w:rsid w:val="007867CF"/>
    <w:rsid w:val="007868C7"/>
    <w:rsid w:val="007871A8"/>
    <w:rsid w:val="007872E0"/>
    <w:rsid w:val="007873B0"/>
    <w:rsid w:val="00787622"/>
    <w:rsid w:val="00787F11"/>
    <w:rsid w:val="0079026C"/>
    <w:rsid w:val="00790487"/>
    <w:rsid w:val="007906BA"/>
    <w:rsid w:val="00790736"/>
    <w:rsid w:val="007909F1"/>
    <w:rsid w:val="0079119C"/>
    <w:rsid w:val="007914C0"/>
    <w:rsid w:val="0079161A"/>
    <w:rsid w:val="00792390"/>
    <w:rsid w:val="007925B9"/>
    <w:rsid w:val="007926E7"/>
    <w:rsid w:val="00792C0E"/>
    <w:rsid w:val="00792DC7"/>
    <w:rsid w:val="00793418"/>
    <w:rsid w:val="00793883"/>
    <w:rsid w:val="00794157"/>
    <w:rsid w:val="0079454F"/>
    <w:rsid w:val="00794A6B"/>
    <w:rsid w:val="00794DB7"/>
    <w:rsid w:val="0079569E"/>
    <w:rsid w:val="00795D2C"/>
    <w:rsid w:val="00795D36"/>
    <w:rsid w:val="00795FE5"/>
    <w:rsid w:val="00796C33"/>
    <w:rsid w:val="00796D38"/>
    <w:rsid w:val="0079769D"/>
    <w:rsid w:val="00797791"/>
    <w:rsid w:val="0079790D"/>
    <w:rsid w:val="00797995"/>
    <w:rsid w:val="00797BCB"/>
    <w:rsid w:val="00797C08"/>
    <w:rsid w:val="007A0439"/>
    <w:rsid w:val="007A04CD"/>
    <w:rsid w:val="007A0D74"/>
    <w:rsid w:val="007A0FA5"/>
    <w:rsid w:val="007A1C3E"/>
    <w:rsid w:val="007A1D94"/>
    <w:rsid w:val="007A1E08"/>
    <w:rsid w:val="007A1EE5"/>
    <w:rsid w:val="007A2191"/>
    <w:rsid w:val="007A249C"/>
    <w:rsid w:val="007A2AE7"/>
    <w:rsid w:val="007A2BCE"/>
    <w:rsid w:val="007A3218"/>
    <w:rsid w:val="007A3B0B"/>
    <w:rsid w:val="007A3B6C"/>
    <w:rsid w:val="007A3C64"/>
    <w:rsid w:val="007A3DAB"/>
    <w:rsid w:val="007A4079"/>
    <w:rsid w:val="007A43E3"/>
    <w:rsid w:val="007A4E67"/>
    <w:rsid w:val="007A4F76"/>
    <w:rsid w:val="007A6810"/>
    <w:rsid w:val="007A6CD5"/>
    <w:rsid w:val="007A712C"/>
    <w:rsid w:val="007A72EB"/>
    <w:rsid w:val="007A7606"/>
    <w:rsid w:val="007A7AAC"/>
    <w:rsid w:val="007A7B6E"/>
    <w:rsid w:val="007A7DDE"/>
    <w:rsid w:val="007A7EAD"/>
    <w:rsid w:val="007A7EC0"/>
    <w:rsid w:val="007A7F8E"/>
    <w:rsid w:val="007B0013"/>
    <w:rsid w:val="007B01CC"/>
    <w:rsid w:val="007B056E"/>
    <w:rsid w:val="007B094E"/>
    <w:rsid w:val="007B0EE6"/>
    <w:rsid w:val="007B1424"/>
    <w:rsid w:val="007B1870"/>
    <w:rsid w:val="007B1C40"/>
    <w:rsid w:val="007B21C5"/>
    <w:rsid w:val="007B2632"/>
    <w:rsid w:val="007B2762"/>
    <w:rsid w:val="007B2A52"/>
    <w:rsid w:val="007B2F7F"/>
    <w:rsid w:val="007B39FB"/>
    <w:rsid w:val="007B3FE4"/>
    <w:rsid w:val="007B49C5"/>
    <w:rsid w:val="007B52A6"/>
    <w:rsid w:val="007B5533"/>
    <w:rsid w:val="007B55D6"/>
    <w:rsid w:val="007B56C0"/>
    <w:rsid w:val="007B5764"/>
    <w:rsid w:val="007B593E"/>
    <w:rsid w:val="007B5DBC"/>
    <w:rsid w:val="007B5E4A"/>
    <w:rsid w:val="007B70AD"/>
    <w:rsid w:val="007B72F8"/>
    <w:rsid w:val="007B7522"/>
    <w:rsid w:val="007B7FE1"/>
    <w:rsid w:val="007C002F"/>
    <w:rsid w:val="007C044E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D32"/>
    <w:rsid w:val="007C2439"/>
    <w:rsid w:val="007C2616"/>
    <w:rsid w:val="007C317B"/>
    <w:rsid w:val="007C36CE"/>
    <w:rsid w:val="007C3902"/>
    <w:rsid w:val="007C3A51"/>
    <w:rsid w:val="007C4433"/>
    <w:rsid w:val="007C479F"/>
    <w:rsid w:val="007C4AEF"/>
    <w:rsid w:val="007C4FDB"/>
    <w:rsid w:val="007C4FFA"/>
    <w:rsid w:val="007C59CE"/>
    <w:rsid w:val="007C5D7E"/>
    <w:rsid w:val="007C6317"/>
    <w:rsid w:val="007C6BF7"/>
    <w:rsid w:val="007C6C40"/>
    <w:rsid w:val="007C7040"/>
    <w:rsid w:val="007C7410"/>
    <w:rsid w:val="007C742B"/>
    <w:rsid w:val="007C75FE"/>
    <w:rsid w:val="007C760D"/>
    <w:rsid w:val="007C78BE"/>
    <w:rsid w:val="007C7A11"/>
    <w:rsid w:val="007C7C0C"/>
    <w:rsid w:val="007C7F1A"/>
    <w:rsid w:val="007D0400"/>
    <w:rsid w:val="007D0646"/>
    <w:rsid w:val="007D069E"/>
    <w:rsid w:val="007D07E2"/>
    <w:rsid w:val="007D0AC1"/>
    <w:rsid w:val="007D0B50"/>
    <w:rsid w:val="007D0B5F"/>
    <w:rsid w:val="007D0ED0"/>
    <w:rsid w:val="007D101F"/>
    <w:rsid w:val="007D1224"/>
    <w:rsid w:val="007D210C"/>
    <w:rsid w:val="007D21B7"/>
    <w:rsid w:val="007D2497"/>
    <w:rsid w:val="007D2728"/>
    <w:rsid w:val="007D2878"/>
    <w:rsid w:val="007D2962"/>
    <w:rsid w:val="007D37DC"/>
    <w:rsid w:val="007D398A"/>
    <w:rsid w:val="007D3B74"/>
    <w:rsid w:val="007D3E67"/>
    <w:rsid w:val="007D466B"/>
    <w:rsid w:val="007D4746"/>
    <w:rsid w:val="007D488D"/>
    <w:rsid w:val="007D4A5C"/>
    <w:rsid w:val="007D50F2"/>
    <w:rsid w:val="007D566D"/>
    <w:rsid w:val="007D59B6"/>
    <w:rsid w:val="007D64F6"/>
    <w:rsid w:val="007D66F7"/>
    <w:rsid w:val="007D6E69"/>
    <w:rsid w:val="007D7379"/>
    <w:rsid w:val="007D7642"/>
    <w:rsid w:val="007D7644"/>
    <w:rsid w:val="007D77AD"/>
    <w:rsid w:val="007D7BE8"/>
    <w:rsid w:val="007E074F"/>
    <w:rsid w:val="007E184C"/>
    <w:rsid w:val="007E22FB"/>
    <w:rsid w:val="007E2D78"/>
    <w:rsid w:val="007E2F2E"/>
    <w:rsid w:val="007E3317"/>
    <w:rsid w:val="007E388E"/>
    <w:rsid w:val="007E3B7B"/>
    <w:rsid w:val="007E3F5A"/>
    <w:rsid w:val="007E4657"/>
    <w:rsid w:val="007E4A8D"/>
    <w:rsid w:val="007E4C30"/>
    <w:rsid w:val="007E4D3C"/>
    <w:rsid w:val="007E50DF"/>
    <w:rsid w:val="007E5595"/>
    <w:rsid w:val="007E5A8A"/>
    <w:rsid w:val="007E6B72"/>
    <w:rsid w:val="007E7277"/>
    <w:rsid w:val="007E737E"/>
    <w:rsid w:val="007E7409"/>
    <w:rsid w:val="007E74A2"/>
    <w:rsid w:val="007E7786"/>
    <w:rsid w:val="007E7803"/>
    <w:rsid w:val="007E7F26"/>
    <w:rsid w:val="007E7F91"/>
    <w:rsid w:val="007F0786"/>
    <w:rsid w:val="007F0ACB"/>
    <w:rsid w:val="007F0CB1"/>
    <w:rsid w:val="007F0E8E"/>
    <w:rsid w:val="007F0EFE"/>
    <w:rsid w:val="007F12ED"/>
    <w:rsid w:val="007F2002"/>
    <w:rsid w:val="007F24F5"/>
    <w:rsid w:val="007F255C"/>
    <w:rsid w:val="007F2751"/>
    <w:rsid w:val="007F2DA5"/>
    <w:rsid w:val="007F3427"/>
    <w:rsid w:val="007F3C7D"/>
    <w:rsid w:val="007F43BB"/>
    <w:rsid w:val="007F49FD"/>
    <w:rsid w:val="007F4C97"/>
    <w:rsid w:val="007F4CC9"/>
    <w:rsid w:val="007F500B"/>
    <w:rsid w:val="007F527F"/>
    <w:rsid w:val="007F5827"/>
    <w:rsid w:val="007F5A00"/>
    <w:rsid w:val="007F5EC7"/>
    <w:rsid w:val="007F5F64"/>
    <w:rsid w:val="007F658F"/>
    <w:rsid w:val="007F6822"/>
    <w:rsid w:val="007F6F88"/>
    <w:rsid w:val="007F701B"/>
    <w:rsid w:val="007F747B"/>
    <w:rsid w:val="007F76A8"/>
    <w:rsid w:val="00800AB4"/>
    <w:rsid w:val="008013E7"/>
    <w:rsid w:val="00801495"/>
    <w:rsid w:val="00801BCB"/>
    <w:rsid w:val="00801E10"/>
    <w:rsid w:val="00802613"/>
    <w:rsid w:val="00802A0F"/>
    <w:rsid w:val="00802FB6"/>
    <w:rsid w:val="00803577"/>
    <w:rsid w:val="00803616"/>
    <w:rsid w:val="0080375C"/>
    <w:rsid w:val="00803908"/>
    <w:rsid w:val="00803A5B"/>
    <w:rsid w:val="00803F33"/>
    <w:rsid w:val="00804078"/>
    <w:rsid w:val="008041AB"/>
    <w:rsid w:val="0080427C"/>
    <w:rsid w:val="008042C1"/>
    <w:rsid w:val="00804371"/>
    <w:rsid w:val="0080478C"/>
    <w:rsid w:val="0080487C"/>
    <w:rsid w:val="00804BA3"/>
    <w:rsid w:val="00804C71"/>
    <w:rsid w:val="0080547F"/>
    <w:rsid w:val="00805622"/>
    <w:rsid w:val="008058F5"/>
    <w:rsid w:val="0080628A"/>
    <w:rsid w:val="008064C7"/>
    <w:rsid w:val="00806A81"/>
    <w:rsid w:val="00806B92"/>
    <w:rsid w:val="00806CC4"/>
    <w:rsid w:val="00807BBB"/>
    <w:rsid w:val="00807D39"/>
    <w:rsid w:val="00807EEE"/>
    <w:rsid w:val="00807F59"/>
    <w:rsid w:val="008108CC"/>
    <w:rsid w:val="008109E5"/>
    <w:rsid w:val="00810C51"/>
    <w:rsid w:val="0081126C"/>
    <w:rsid w:val="0081138E"/>
    <w:rsid w:val="008113DB"/>
    <w:rsid w:val="00811418"/>
    <w:rsid w:val="00811662"/>
    <w:rsid w:val="008117B9"/>
    <w:rsid w:val="00812159"/>
    <w:rsid w:val="008124FA"/>
    <w:rsid w:val="008126CB"/>
    <w:rsid w:val="00812AD9"/>
    <w:rsid w:val="00812F60"/>
    <w:rsid w:val="008131D3"/>
    <w:rsid w:val="00813676"/>
    <w:rsid w:val="00813A90"/>
    <w:rsid w:val="00813C9D"/>
    <w:rsid w:val="00813EED"/>
    <w:rsid w:val="0081431C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787"/>
    <w:rsid w:val="00816C8D"/>
    <w:rsid w:val="00816CD1"/>
    <w:rsid w:val="00817796"/>
    <w:rsid w:val="00817F7F"/>
    <w:rsid w:val="0082046B"/>
    <w:rsid w:val="0082047E"/>
    <w:rsid w:val="0082063B"/>
    <w:rsid w:val="008219A3"/>
    <w:rsid w:val="00822023"/>
    <w:rsid w:val="008222E0"/>
    <w:rsid w:val="0082287D"/>
    <w:rsid w:val="00822B91"/>
    <w:rsid w:val="00822E38"/>
    <w:rsid w:val="0082342C"/>
    <w:rsid w:val="0082375F"/>
    <w:rsid w:val="00823853"/>
    <w:rsid w:val="0082397A"/>
    <w:rsid w:val="00823A24"/>
    <w:rsid w:val="00823C20"/>
    <w:rsid w:val="00823CC3"/>
    <w:rsid w:val="00824114"/>
    <w:rsid w:val="00824340"/>
    <w:rsid w:val="0082523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7409"/>
    <w:rsid w:val="00827657"/>
    <w:rsid w:val="00830522"/>
    <w:rsid w:val="008308D6"/>
    <w:rsid w:val="00830BFB"/>
    <w:rsid w:val="00830C5B"/>
    <w:rsid w:val="00831404"/>
    <w:rsid w:val="00831682"/>
    <w:rsid w:val="00831F96"/>
    <w:rsid w:val="00832642"/>
    <w:rsid w:val="00832950"/>
    <w:rsid w:val="00832C04"/>
    <w:rsid w:val="00832D75"/>
    <w:rsid w:val="00832F32"/>
    <w:rsid w:val="00833635"/>
    <w:rsid w:val="00833800"/>
    <w:rsid w:val="00833971"/>
    <w:rsid w:val="00834229"/>
    <w:rsid w:val="0083479A"/>
    <w:rsid w:val="008349AA"/>
    <w:rsid w:val="008354F4"/>
    <w:rsid w:val="00835D72"/>
    <w:rsid w:val="00835E28"/>
    <w:rsid w:val="0083671F"/>
    <w:rsid w:val="00836C1A"/>
    <w:rsid w:val="00836C51"/>
    <w:rsid w:val="00836C59"/>
    <w:rsid w:val="008379AD"/>
    <w:rsid w:val="00837DFF"/>
    <w:rsid w:val="00837F9C"/>
    <w:rsid w:val="00840006"/>
    <w:rsid w:val="00840013"/>
    <w:rsid w:val="00840064"/>
    <w:rsid w:val="00840AAC"/>
    <w:rsid w:val="008411DD"/>
    <w:rsid w:val="00841238"/>
    <w:rsid w:val="008424B0"/>
    <w:rsid w:val="00842899"/>
    <w:rsid w:val="008428BB"/>
    <w:rsid w:val="00842D47"/>
    <w:rsid w:val="008430A7"/>
    <w:rsid w:val="00843714"/>
    <w:rsid w:val="008437B1"/>
    <w:rsid w:val="008437CA"/>
    <w:rsid w:val="00843A3A"/>
    <w:rsid w:val="00843B5E"/>
    <w:rsid w:val="00843D8D"/>
    <w:rsid w:val="00844140"/>
    <w:rsid w:val="0084456F"/>
    <w:rsid w:val="00844DB7"/>
    <w:rsid w:val="0084557B"/>
    <w:rsid w:val="008458D0"/>
    <w:rsid w:val="008458DC"/>
    <w:rsid w:val="00845D0A"/>
    <w:rsid w:val="00846193"/>
    <w:rsid w:val="008465A1"/>
    <w:rsid w:val="00846794"/>
    <w:rsid w:val="0084690D"/>
    <w:rsid w:val="00847248"/>
    <w:rsid w:val="008477D4"/>
    <w:rsid w:val="0084781A"/>
    <w:rsid w:val="00847E93"/>
    <w:rsid w:val="0085011D"/>
    <w:rsid w:val="00850451"/>
    <w:rsid w:val="0085095D"/>
    <w:rsid w:val="00850B20"/>
    <w:rsid w:val="008510D1"/>
    <w:rsid w:val="0085137E"/>
    <w:rsid w:val="008513F1"/>
    <w:rsid w:val="00852682"/>
    <w:rsid w:val="008529E6"/>
    <w:rsid w:val="00852C93"/>
    <w:rsid w:val="00853125"/>
    <w:rsid w:val="00853BDF"/>
    <w:rsid w:val="00853F35"/>
    <w:rsid w:val="0085460E"/>
    <w:rsid w:val="0085478F"/>
    <w:rsid w:val="00854949"/>
    <w:rsid w:val="00855111"/>
    <w:rsid w:val="0085562F"/>
    <w:rsid w:val="008556FE"/>
    <w:rsid w:val="008557F5"/>
    <w:rsid w:val="00855863"/>
    <w:rsid w:val="00855B90"/>
    <w:rsid w:val="00855EB6"/>
    <w:rsid w:val="00855F68"/>
    <w:rsid w:val="008565E5"/>
    <w:rsid w:val="00856805"/>
    <w:rsid w:val="0085698C"/>
    <w:rsid w:val="00857290"/>
    <w:rsid w:val="0085745C"/>
    <w:rsid w:val="00857E55"/>
    <w:rsid w:val="00857F4C"/>
    <w:rsid w:val="00860088"/>
    <w:rsid w:val="008605EF"/>
    <w:rsid w:val="0086084E"/>
    <w:rsid w:val="00860995"/>
    <w:rsid w:val="008614BE"/>
    <w:rsid w:val="00861B88"/>
    <w:rsid w:val="00861D59"/>
    <w:rsid w:val="008624F0"/>
    <w:rsid w:val="00862C92"/>
    <w:rsid w:val="00862F48"/>
    <w:rsid w:val="008630ED"/>
    <w:rsid w:val="00863332"/>
    <w:rsid w:val="00863528"/>
    <w:rsid w:val="00863E1D"/>
    <w:rsid w:val="0086424A"/>
    <w:rsid w:val="0086479A"/>
    <w:rsid w:val="00864FA8"/>
    <w:rsid w:val="008656A7"/>
    <w:rsid w:val="00865B88"/>
    <w:rsid w:val="00865EB6"/>
    <w:rsid w:val="00865FBC"/>
    <w:rsid w:val="008662BA"/>
    <w:rsid w:val="008667B7"/>
    <w:rsid w:val="008667C6"/>
    <w:rsid w:val="00866B47"/>
    <w:rsid w:val="0086723A"/>
    <w:rsid w:val="00867693"/>
    <w:rsid w:val="00867DE3"/>
    <w:rsid w:val="008704E2"/>
    <w:rsid w:val="00870DAB"/>
    <w:rsid w:val="00870E0B"/>
    <w:rsid w:val="0087175F"/>
    <w:rsid w:val="00871AF8"/>
    <w:rsid w:val="0087210A"/>
    <w:rsid w:val="008723AC"/>
    <w:rsid w:val="008725B8"/>
    <w:rsid w:val="00872647"/>
    <w:rsid w:val="008729F5"/>
    <w:rsid w:val="00872A19"/>
    <w:rsid w:val="00872B3B"/>
    <w:rsid w:val="00873169"/>
    <w:rsid w:val="008733A1"/>
    <w:rsid w:val="0087344D"/>
    <w:rsid w:val="008736FB"/>
    <w:rsid w:val="00873BB1"/>
    <w:rsid w:val="0087412D"/>
    <w:rsid w:val="00874189"/>
    <w:rsid w:val="008741E3"/>
    <w:rsid w:val="008747FD"/>
    <w:rsid w:val="008749EA"/>
    <w:rsid w:val="00875446"/>
    <w:rsid w:val="00876393"/>
    <w:rsid w:val="008766ED"/>
    <w:rsid w:val="008767F2"/>
    <w:rsid w:val="00877127"/>
    <w:rsid w:val="008774A1"/>
    <w:rsid w:val="00877F9C"/>
    <w:rsid w:val="0088013F"/>
    <w:rsid w:val="0088024C"/>
    <w:rsid w:val="00880D00"/>
    <w:rsid w:val="0088124B"/>
    <w:rsid w:val="0088169C"/>
    <w:rsid w:val="00881BC3"/>
    <w:rsid w:val="00882198"/>
    <w:rsid w:val="008822A8"/>
    <w:rsid w:val="00883200"/>
    <w:rsid w:val="008834DC"/>
    <w:rsid w:val="0088351F"/>
    <w:rsid w:val="0088376A"/>
    <w:rsid w:val="008838E3"/>
    <w:rsid w:val="00884C6D"/>
    <w:rsid w:val="0088596C"/>
    <w:rsid w:val="00885989"/>
    <w:rsid w:val="00885B02"/>
    <w:rsid w:val="00885D17"/>
    <w:rsid w:val="0088623E"/>
    <w:rsid w:val="00886586"/>
    <w:rsid w:val="00886AA6"/>
    <w:rsid w:val="0088722F"/>
    <w:rsid w:val="0088796B"/>
    <w:rsid w:val="00887AFC"/>
    <w:rsid w:val="00887BBF"/>
    <w:rsid w:val="00887D1E"/>
    <w:rsid w:val="00887DB2"/>
    <w:rsid w:val="008904F4"/>
    <w:rsid w:val="00890578"/>
    <w:rsid w:val="00890CA8"/>
    <w:rsid w:val="008912CF"/>
    <w:rsid w:val="008912F1"/>
    <w:rsid w:val="00891704"/>
    <w:rsid w:val="00891C2A"/>
    <w:rsid w:val="00891D83"/>
    <w:rsid w:val="00892036"/>
    <w:rsid w:val="008925F6"/>
    <w:rsid w:val="0089264E"/>
    <w:rsid w:val="0089288F"/>
    <w:rsid w:val="00892A05"/>
    <w:rsid w:val="00892D6A"/>
    <w:rsid w:val="00893768"/>
    <w:rsid w:val="008937CA"/>
    <w:rsid w:val="008938B5"/>
    <w:rsid w:val="008939E9"/>
    <w:rsid w:val="00893CDD"/>
    <w:rsid w:val="00893F67"/>
    <w:rsid w:val="00893FAB"/>
    <w:rsid w:val="008940A3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6F3D"/>
    <w:rsid w:val="008972A6"/>
    <w:rsid w:val="0089737B"/>
    <w:rsid w:val="0089798D"/>
    <w:rsid w:val="00897CA0"/>
    <w:rsid w:val="00897F15"/>
    <w:rsid w:val="00897F1A"/>
    <w:rsid w:val="008A02F6"/>
    <w:rsid w:val="008A06FF"/>
    <w:rsid w:val="008A07B4"/>
    <w:rsid w:val="008A10E0"/>
    <w:rsid w:val="008A1310"/>
    <w:rsid w:val="008A166C"/>
    <w:rsid w:val="008A1677"/>
    <w:rsid w:val="008A17DD"/>
    <w:rsid w:val="008A1D4B"/>
    <w:rsid w:val="008A1DC9"/>
    <w:rsid w:val="008A1F54"/>
    <w:rsid w:val="008A214A"/>
    <w:rsid w:val="008A284D"/>
    <w:rsid w:val="008A2A78"/>
    <w:rsid w:val="008A2E71"/>
    <w:rsid w:val="008A2F61"/>
    <w:rsid w:val="008A2FEE"/>
    <w:rsid w:val="008A312A"/>
    <w:rsid w:val="008A359C"/>
    <w:rsid w:val="008A3935"/>
    <w:rsid w:val="008A3A28"/>
    <w:rsid w:val="008A3B4B"/>
    <w:rsid w:val="008A3BD0"/>
    <w:rsid w:val="008A3D3D"/>
    <w:rsid w:val="008A3DAD"/>
    <w:rsid w:val="008A413B"/>
    <w:rsid w:val="008A4572"/>
    <w:rsid w:val="008A4E4E"/>
    <w:rsid w:val="008A57C5"/>
    <w:rsid w:val="008A6F84"/>
    <w:rsid w:val="008A74FB"/>
    <w:rsid w:val="008A7561"/>
    <w:rsid w:val="008B0627"/>
    <w:rsid w:val="008B06C3"/>
    <w:rsid w:val="008B0838"/>
    <w:rsid w:val="008B09DC"/>
    <w:rsid w:val="008B0D47"/>
    <w:rsid w:val="008B0EED"/>
    <w:rsid w:val="008B1456"/>
    <w:rsid w:val="008B2488"/>
    <w:rsid w:val="008B30CF"/>
    <w:rsid w:val="008B3328"/>
    <w:rsid w:val="008B3BE2"/>
    <w:rsid w:val="008B3C23"/>
    <w:rsid w:val="008B3E2F"/>
    <w:rsid w:val="008B409E"/>
    <w:rsid w:val="008B4391"/>
    <w:rsid w:val="008B49D7"/>
    <w:rsid w:val="008B4DDC"/>
    <w:rsid w:val="008B4F84"/>
    <w:rsid w:val="008B5174"/>
    <w:rsid w:val="008B52DA"/>
    <w:rsid w:val="008B5566"/>
    <w:rsid w:val="008B55D5"/>
    <w:rsid w:val="008B569F"/>
    <w:rsid w:val="008B576D"/>
    <w:rsid w:val="008B594A"/>
    <w:rsid w:val="008B5E6A"/>
    <w:rsid w:val="008B61B3"/>
    <w:rsid w:val="008B6538"/>
    <w:rsid w:val="008B6825"/>
    <w:rsid w:val="008B75AD"/>
    <w:rsid w:val="008B7962"/>
    <w:rsid w:val="008B7DC9"/>
    <w:rsid w:val="008C014C"/>
    <w:rsid w:val="008C03AE"/>
    <w:rsid w:val="008C0564"/>
    <w:rsid w:val="008C0567"/>
    <w:rsid w:val="008C0BE4"/>
    <w:rsid w:val="008C12B4"/>
    <w:rsid w:val="008C1775"/>
    <w:rsid w:val="008C1AEA"/>
    <w:rsid w:val="008C22F7"/>
    <w:rsid w:val="008C2718"/>
    <w:rsid w:val="008C280A"/>
    <w:rsid w:val="008C3074"/>
    <w:rsid w:val="008C36E2"/>
    <w:rsid w:val="008C38FF"/>
    <w:rsid w:val="008C3990"/>
    <w:rsid w:val="008C3CA7"/>
    <w:rsid w:val="008C3E76"/>
    <w:rsid w:val="008C4184"/>
    <w:rsid w:val="008C44C1"/>
    <w:rsid w:val="008C44D6"/>
    <w:rsid w:val="008C4B0A"/>
    <w:rsid w:val="008C4B0B"/>
    <w:rsid w:val="008C4C23"/>
    <w:rsid w:val="008C4E41"/>
    <w:rsid w:val="008C531F"/>
    <w:rsid w:val="008C5560"/>
    <w:rsid w:val="008C5AD3"/>
    <w:rsid w:val="008C5CD9"/>
    <w:rsid w:val="008C6AE9"/>
    <w:rsid w:val="008C6C96"/>
    <w:rsid w:val="008C7ADD"/>
    <w:rsid w:val="008C7C1B"/>
    <w:rsid w:val="008D048F"/>
    <w:rsid w:val="008D0818"/>
    <w:rsid w:val="008D0993"/>
    <w:rsid w:val="008D0D87"/>
    <w:rsid w:val="008D1277"/>
    <w:rsid w:val="008D1640"/>
    <w:rsid w:val="008D1B15"/>
    <w:rsid w:val="008D1C29"/>
    <w:rsid w:val="008D1CFA"/>
    <w:rsid w:val="008D20AC"/>
    <w:rsid w:val="008D2478"/>
    <w:rsid w:val="008D284F"/>
    <w:rsid w:val="008D2E4F"/>
    <w:rsid w:val="008D31AD"/>
    <w:rsid w:val="008D3695"/>
    <w:rsid w:val="008D39A2"/>
    <w:rsid w:val="008D3C2B"/>
    <w:rsid w:val="008D4321"/>
    <w:rsid w:val="008D434B"/>
    <w:rsid w:val="008D45F8"/>
    <w:rsid w:val="008D4B81"/>
    <w:rsid w:val="008D4C23"/>
    <w:rsid w:val="008D4EBD"/>
    <w:rsid w:val="008D50D8"/>
    <w:rsid w:val="008D54AE"/>
    <w:rsid w:val="008D5512"/>
    <w:rsid w:val="008D5991"/>
    <w:rsid w:val="008D6A67"/>
    <w:rsid w:val="008D710F"/>
    <w:rsid w:val="008D74AE"/>
    <w:rsid w:val="008D7757"/>
    <w:rsid w:val="008D7A4A"/>
    <w:rsid w:val="008D7B78"/>
    <w:rsid w:val="008E0285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E96"/>
    <w:rsid w:val="008E416B"/>
    <w:rsid w:val="008E44E0"/>
    <w:rsid w:val="008E47EA"/>
    <w:rsid w:val="008E48A7"/>
    <w:rsid w:val="008E4B5D"/>
    <w:rsid w:val="008E4BCB"/>
    <w:rsid w:val="008E4E21"/>
    <w:rsid w:val="008E4F3C"/>
    <w:rsid w:val="008E4F60"/>
    <w:rsid w:val="008E50CF"/>
    <w:rsid w:val="008E5B73"/>
    <w:rsid w:val="008E5C6C"/>
    <w:rsid w:val="008E6857"/>
    <w:rsid w:val="008E6C3E"/>
    <w:rsid w:val="008E6E0B"/>
    <w:rsid w:val="008E6E45"/>
    <w:rsid w:val="008E6E8D"/>
    <w:rsid w:val="008E7206"/>
    <w:rsid w:val="008E74EB"/>
    <w:rsid w:val="008E7ED4"/>
    <w:rsid w:val="008E7FF0"/>
    <w:rsid w:val="008F0610"/>
    <w:rsid w:val="008F0CA2"/>
    <w:rsid w:val="008F1758"/>
    <w:rsid w:val="008F17AA"/>
    <w:rsid w:val="008F1D92"/>
    <w:rsid w:val="008F1FEE"/>
    <w:rsid w:val="008F282C"/>
    <w:rsid w:val="008F2983"/>
    <w:rsid w:val="008F2B9E"/>
    <w:rsid w:val="008F2C0E"/>
    <w:rsid w:val="008F315F"/>
    <w:rsid w:val="008F3A67"/>
    <w:rsid w:val="008F45AE"/>
    <w:rsid w:val="008F45E7"/>
    <w:rsid w:val="008F478E"/>
    <w:rsid w:val="008F4818"/>
    <w:rsid w:val="008F4AD3"/>
    <w:rsid w:val="008F4CA6"/>
    <w:rsid w:val="008F5390"/>
    <w:rsid w:val="008F545D"/>
    <w:rsid w:val="008F5E65"/>
    <w:rsid w:val="008F5E7C"/>
    <w:rsid w:val="008F69AA"/>
    <w:rsid w:val="008F7620"/>
    <w:rsid w:val="008F7726"/>
    <w:rsid w:val="008F7892"/>
    <w:rsid w:val="008F78FA"/>
    <w:rsid w:val="0090122B"/>
    <w:rsid w:val="009015C4"/>
    <w:rsid w:val="009015EC"/>
    <w:rsid w:val="00901D20"/>
    <w:rsid w:val="00901E85"/>
    <w:rsid w:val="009020C9"/>
    <w:rsid w:val="0090213A"/>
    <w:rsid w:val="0090226C"/>
    <w:rsid w:val="0090238A"/>
    <w:rsid w:val="0090263A"/>
    <w:rsid w:val="009036E4"/>
    <w:rsid w:val="00904907"/>
    <w:rsid w:val="0090492F"/>
    <w:rsid w:val="00904D3C"/>
    <w:rsid w:val="00905376"/>
    <w:rsid w:val="00905A54"/>
    <w:rsid w:val="00905F78"/>
    <w:rsid w:val="00906108"/>
    <w:rsid w:val="00906470"/>
    <w:rsid w:val="00907399"/>
    <w:rsid w:val="00907E41"/>
    <w:rsid w:val="0091006E"/>
    <w:rsid w:val="0091036C"/>
    <w:rsid w:val="009103B8"/>
    <w:rsid w:val="00910958"/>
    <w:rsid w:val="00910DAF"/>
    <w:rsid w:val="00910F38"/>
    <w:rsid w:val="00910F89"/>
    <w:rsid w:val="009116D1"/>
    <w:rsid w:val="00911E05"/>
    <w:rsid w:val="00912250"/>
    <w:rsid w:val="00912FED"/>
    <w:rsid w:val="009132E6"/>
    <w:rsid w:val="00913DDE"/>
    <w:rsid w:val="00913F7B"/>
    <w:rsid w:val="00914173"/>
    <w:rsid w:val="0091495F"/>
    <w:rsid w:val="00915950"/>
    <w:rsid w:val="00915B8B"/>
    <w:rsid w:val="00915F64"/>
    <w:rsid w:val="00916128"/>
    <w:rsid w:val="00916521"/>
    <w:rsid w:val="009168B1"/>
    <w:rsid w:val="009168BA"/>
    <w:rsid w:val="0091730B"/>
    <w:rsid w:val="00917882"/>
    <w:rsid w:val="0092000D"/>
    <w:rsid w:val="009200C5"/>
    <w:rsid w:val="0092024C"/>
    <w:rsid w:val="009204EF"/>
    <w:rsid w:val="0092088F"/>
    <w:rsid w:val="009208EA"/>
    <w:rsid w:val="00920D6D"/>
    <w:rsid w:val="00920DB4"/>
    <w:rsid w:val="00920F1A"/>
    <w:rsid w:val="00920FCD"/>
    <w:rsid w:val="00921376"/>
    <w:rsid w:val="00921933"/>
    <w:rsid w:val="00921DC9"/>
    <w:rsid w:val="00921E84"/>
    <w:rsid w:val="009224B5"/>
    <w:rsid w:val="00922AC4"/>
    <w:rsid w:val="00922B3B"/>
    <w:rsid w:val="00922CC6"/>
    <w:rsid w:val="00922F0B"/>
    <w:rsid w:val="009231FB"/>
    <w:rsid w:val="0092320E"/>
    <w:rsid w:val="00923DD3"/>
    <w:rsid w:val="00924048"/>
    <w:rsid w:val="0092429C"/>
    <w:rsid w:val="00924466"/>
    <w:rsid w:val="00924EB4"/>
    <w:rsid w:val="00924EFD"/>
    <w:rsid w:val="00924FF6"/>
    <w:rsid w:val="0092529B"/>
    <w:rsid w:val="009253A4"/>
    <w:rsid w:val="00925558"/>
    <w:rsid w:val="009256D9"/>
    <w:rsid w:val="009257D1"/>
    <w:rsid w:val="00925A19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45D"/>
    <w:rsid w:val="00927A92"/>
    <w:rsid w:val="00927CB5"/>
    <w:rsid w:val="00927FA7"/>
    <w:rsid w:val="009301FC"/>
    <w:rsid w:val="009306FB"/>
    <w:rsid w:val="0093084A"/>
    <w:rsid w:val="00930AE4"/>
    <w:rsid w:val="00930B77"/>
    <w:rsid w:val="00930E5C"/>
    <w:rsid w:val="009313EC"/>
    <w:rsid w:val="0093245F"/>
    <w:rsid w:val="00932909"/>
    <w:rsid w:val="00932F2D"/>
    <w:rsid w:val="009334DB"/>
    <w:rsid w:val="00933AC7"/>
    <w:rsid w:val="00933C06"/>
    <w:rsid w:val="0093403D"/>
    <w:rsid w:val="0093485C"/>
    <w:rsid w:val="00934A14"/>
    <w:rsid w:val="00934DB1"/>
    <w:rsid w:val="00934E9B"/>
    <w:rsid w:val="0093553E"/>
    <w:rsid w:val="00935584"/>
    <w:rsid w:val="009355C1"/>
    <w:rsid w:val="009356B3"/>
    <w:rsid w:val="00935B9A"/>
    <w:rsid w:val="00935F34"/>
    <w:rsid w:val="00935FA0"/>
    <w:rsid w:val="00936194"/>
    <w:rsid w:val="009364C6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7E6"/>
    <w:rsid w:val="00940AB4"/>
    <w:rsid w:val="00940D3D"/>
    <w:rsid w:val="00941839"/>
    <w:rsid w:val="00941FFA"/>
    <w:rsid w:val="009422EE"/>
    <w:rsid w:val="009428CE"/>
    <w:rsid w:val="00942D06"/>
    <w:rsid w:val="00942D12"/>
    <w:rsid w:val="00942EF3"/>
    <w:rsid w:val="00943192"/>
    <w:rsid w:val="009431D4"/>
    <w:rsid w:val="0094373A"/>
    <w:rsid w:val="009439B5"/>
    <w:rsid w:val="00943CD6"/>
    <w:rsid w:val="00943DB3"/>
    <w:rsid w:val="00943E5D"/>
    <w:rsid w:val="0094415C"/>
    <w:rsid w:val="00944544"/>
    <w:rsid w:val="009446DC"/>
    <w:rsid w:val="0094470B"/>
    <w:rsid w:val="00944854"/>
    <w:rsid w:val="00944BE5"/>
    <w:rsid w:val="00944CBF"/>
    <w:rsid w:val="00944F8C"/>
    <w:rsid w:val="00944FF1"/>
    <w:rsid w:val="00945097"/>
    <w:rsid w:val="0094559B"/>
    <w:rsid w:val="009456FC"/>
    <w:rsid w:val="009458A5"/>
    <w:rsid w:val="009458DF"/>
    <w:rsid w:val="00945978"/>
    <w:rsid w:val="00945989"/>
    <w:rsid w:val="009459A2"/>
    <w:rsid w:val="00945A3C"/>
    <w:rsid w:val="00945A97"/>
    <w:rsid w:val="00945B67"/>
    <w:rsid w:val="00945BBB"/>
    <w:rsid w:val="00946005"/>
    <w:rsid w:val="00946078"/>
    <w:rsid w:val="009461A9"/>
    <w:rsid w:val="0094625C"/>
    <w:rsid w:val="0094659B"/>
    <w:rsid w:val="0094684A"/>
    <w:rsid w:val="009469AD"/>
    <w:rsid w:val="00946DA8"/>
    <w:rsid w:val="00947270"/>
    <w:rsid w:val="00947487"/>
    <w:rsid w:val="00947A96"/>
    <w:rsid w:val="00947AD4"/>
    <w:rsid w:val="00947B3D"/>
    <w:rsid w:val="00947C45"/>
    <w:rsid w:val="00947F97"/>
    <w:rsid w:val="0095000F"/>
    <w:rsid w:val="0095044C"/>
    <w:rsid w:val="00950738"/>
    <w:rsid w:val="00950C3F"/>
    <w:rsid w:val="00951280"/>
    <w:rsid w:val="009512DC"/>
    <w:rsid w:val="00951626"/>
    <w:rsid w:val="00951759"/>
    <w:rsid w:val="00951924"/>
    <w:rsid w:val="00951E53"/>
    <w:rsid w:val="00952043"/>
    <w:rsid w:val="00952537"/>
    <w:rsid w:val="0095282B"/>
    <w:rsid w:val="00952F62"/>
    <w:rsid w:val="009534FD"/>
    <w:rsid w:val="009536BC"/>
    <w:rsid w:val="00953C7C"/>
    <w:rsid w:val="009540C4"/>
    <w:rsid w:val="00954118"/>
    <w:rsid w:val="0095469C"/>
    <w:rsid w:val="00954877"/>
    <w:rsid w:val="00954939"/>
    <w:rsid w:val="00954C51"/>
    <w:rsid w:val="00955109"/>
    <w:rsid w:val="00955343"/>
    <w:rsid w:val="00955AA3"/>
    <w:rsid w:val="00955D48"/>
    <w:rsid w:val="00956595"/>
    <w:rsid w:val="0095671F"/>
    <w:rsid w:val="009576F9"/>
    <w:rsid w:val="009578B9"/>
    <w:rsid w:val="00957946"/>
    <w:rsid w:val="00960237"/>
    <w:rsid w:val="009603A7"/>
    <w:rsid w:val="0096053E"/>
    <w:rsid w:val="00960DC0"/>
    <w:rsid w:val="0096197C"/>
    <w:rsid w:val="00961A02"/>
    <w:rsid w:val="00962146"/>
    <w:rsid w:val="00962601"/>
    <w:rsid w:val="00962638"/>
    <w:rsid w:val="00962917"/>
    <w:rsid w:val="009629AB"/>
    <w:rsid w:val="00963367"/>
    <w:rsid w:val="00964069"/>
    <w:rsid w:val="00964128"/>
    <w:rsid w:val="00964AE8"/>
    <w:rsid w:val="00964F67"/>
    <w:rsid w:val="00965928"/>
    <w:rsid w:val="00965EA7"/>
    <w:rsid w:val="00965FE7"/>
    <w:rsid w:val="00965FF0"/>
    <w:rsid w:val="0096620D"/>
    <w:rsid w:val="0096636B"/>
    <w:rsid w:val="009663A0"/>
    <w:rsid w:val="00966B8C"/>
    <w:rsid w:val="0096715F"/>
    <w:rsid w:val="009676F8"/>
    <w:rsid w:val="009678AA"/>
    <w:rsid w:val="00967B38"/>
    <w:rsid w:val="00967B78"/>
    <w:rsid w:val="00970D6B"/>
    <w:rsid w:val="00970E3B"/>
    <w:rsid w:val="0097124E"/>
    <w:rsid w:val="00971F7C"/>
    <w:rsid w:val="00972B05"/>
    <w:rsid w:val="00972B67"/>
    <w:rsid w:val="00972F3F"/>
    <w:rsid w:val="00972FBF"/>
    <w:rsid w:val="00973064"/>
    <w:rsid w:val="009732E5"/>
    <w:rsid w:val="00973434"/>
    <w:rsid w:val="009736ED"/>
    <w:rsid w:val="00975306"/>
    <w:rsid w:val="009758BB"/>
    <w:rsid w:val="009760CE"/>
    <w:rsid w:val="009762D2"/>
    <w:rsid w:val="00976FBD"/>
    <w:rsid w:val="009772F7"/>
    <w:rsid w:val="00977991"/>
    <w:rsid w:val="00977B57"/>
    <w:rsid w:val="00980066"/>
    <w:rsid w:val="009806AA"/>
    <w:rsid w:val="00980A09"/>
    <w:rsid w:val="009816A5"/>
    <w:rsid w:val="00981A78"/>
    <w:rsid w:val="00981C97"/>
    <w:rsid w:val="00981FBD"/>
    <w:rsid w:val="00981FFE"/>
    <w:rsid w:val="00982162"/>
    <w:rsid w:val="00982912"/>
    <w:rsid w:val="00982ADD"/>
    <w:rsid w:val="00982EAF"/>
    <w:rsid w:val="00982FCC"/>
    <w:rsid w:val="00983395"/>
    <w:rsid w:val="009835D5"/>
    <w:rsid w:val="009836BC"/>
    <w:rsid w:val="00983F37"/>
    <w:rsid w:val="00984267"/>
    <w:rsid w:val="0098438B"/>
    <w:rsid w:val="00984B82"/>
    <w:rsid w:val="0098553F"/>
    <w:rsid w:val="0098560F"/>
    <w:rsid w:val="00985CD8"/>
    <w:rsid w:val="00986349"/>
    <w:rsid w:val="009866BD"/>
    <w:rsid w:val="00986C7A"/>
    <w:rsid w:val="00986F3A"/>
    <w:rsid w:val="00986F69"/>
    <w:rsid w:val="00987354"/>
    <w:rsid w:val="0098766D"/>
    <w:rsid w:val="0098779D"/>
    <w:rsid w:val="0099080E"/>
    <w:rsid w:val="00990E7B"/>
    <w:rsid w:val="00990FBD"/>
    <w:rsid w:val="009911B9"/>
    <w:rsid w:val="00991D04"/>
    <w:rsid w:val="00991D47"/>
    <w:rsid w:val="00991F53"/>
    <w:rsid w:val="00992237"/>
    <w:rsid w:val="00992324"/>
    <w:rsid w:val="00992631"/>
    <w:rsid w:val="00992F12"/>
    <w:rsid w:val="00993596"/>
    <w:rsid w:val="00993C20"/>
    <w:rsid w:val="00993E2D"/>
    <w:rsid w:val="009941AD"/>
    <w:rsid w:val="00994891"/>
    <w:rsid w:val="00994D13"/>
    <w:rsid w:val="0099528D"/>
    <w:rsid w:val="009952D0"/>
    <w:rsid w:val="00995A3E"/>
    <w:rsid w:val="00995B30"/>
    <w:rsid w:val="00995FBE"/>
    <w:rsid w:val="00996632"/>
    <w:rsid w:val="009966AC"/>
    <w:rsid w:val="00996DBE"/>
    <w:rsid w:val="009971EB"/>
    <w:rsid w:val="00997444"/>
    <w:rsid w:val="009A0000"/>
    <w:rsid w:val="009A022F"/>
    <w:rsid w:val="009A046C"/>
    <w:rsid w:val="009A1127"/>
    <w:rsid w:val="009A1325"/>
    <w:rsid w:val="009A1902"/>
    <w:rsid w:val="009A1B3E"/>
    <w:rsid w:val="009A1E96"/>
    <w:rsid w:val="009A1EF1"/>
    <w:rsid w:val="009A1EFD"/>
    <w:rsid w:val="009A2452"/>
    <w:rsid w:val="009A2CD1"/>
    <w:rsid w:val="009A3260"/>
    <w:rsid w:val="009A3434"/>
    <w:rsid w:val="009A343E"/>
    <w:rsid w:val="009A36C0"/>
    <w:rsid w:val="009A3934"/>
    <w:rsid w:val="009A3D1A"/>
    <w:rsid w:val="009A467C"/>
    <w:rsid w:val="009A48A0"/>
    <w:rsid w:val="009A4CBE"/>
    <w:rsid w:val="009A561E"/>
    <w:rsid w:val="009A56BF"/>
    <w:rsid w:val="009A67EE"/>
    <w:rsid w:val="009A6861"/>
    <w:rsid w:val="009A6AD1"/>
    <w:rsid w:val="009A6BE3"/>
    <w:rsid w:val="009A70E6"/>
    <w:rsid w:val="009A74EF"/>
    <w:rsid w:val="009A75AA"/>
    <w:rsid w:val="009A761E"/>
    <w:rsid w:val="009A7C2D"/>
    <w:rsid w:val="009A7D06"/>
    <w:rsid w:val="009A7E7F"/>
    <w:rsid w:val="009B0006"/>
    <w:rsid w:val="009B0DBE"/>
    <w:rsid w:val="009B0E65"/>
    <w:rsid w:val="009B1522"/>
    <w:rsid w:val="009B157C"/>
    <w:rsid w:val="009B28DE"/>
    <w:rsid w:val="009B2C33"/>
    <w:rsid w:val="009B3492"/>
    <w:rsid w:val="009B389D"/>
    <w:rsid w:val="009B4010"/>
    <w:rsid w:val="009B4106"/>
    <w:rsid w:val="009B413B"/>
    <w:rsid w:val="009B4317"/>
    <w:rsid w:val="009B433C"/>
    <w:rsid w:val="009B4594"/>
    <w:rsid w:val="009B4A71"/>
    <w:rsid w:val="009B4DE1"/>
    <w:rsid w:val="009B4E93"/>
    <w:rsid w:val="009B4FF1"/>
    <w:rsid w:val="009B50A1"/>
    <w:rsid w:val="009B5357"/>
    <w:rsid w:val="009B54F1"/>
    <w:rsid w:val="009B5878"/>
    <w:rsid w:val="009B5AC2"/>
    <w:rsid w:val="009B5BC4"/>
    <w:rsid w:val="009B61BD"/>
    <w:rsid w:val="009B6311"/>
    <w:rsid w:val="009B6358"/>
    <w:rsid w:val="009B694B"/>
    <w:rsid w:val="009B71EA"/>
    <w:rsid w:val="009B7674"/>
    <w:rsid w:val="009B7D59"/>
    <w:rsid w:val="009C0494"/>
    <w:rsid w:val="009C0614"/>
    <w:rsid w:val="009C1124"/>
    <w:rsid w:val="009C1709"/>
    <w:rsid w:val="009C1B5C"/>
    <w:rsid w:val="009C1C0F"/>
    <w:rsid w:val="009C1EE5"/>
    <w:rsid w:val="009C20C8"/>
    <w:rsid w:val="009C2180"/>
    <w:rsid w:val="009C3335"/>
    <w:rsid w:val="009C3813"/>
    <w:rsid w:val="009C3A61"/>
    <w:rsid w:val="009C3B37"/>
    <w:rsid w:val="009C4FAB"/>
    <w:rsid w:val="009C5182"/>
    <w:rsid w:val="009C526C"/>
    <w:rsid w:val="009C56AB"/>
    <w:rsid w:val="009C57F2"/>
    <w:rsid w:val="009C5DA6"/>
    <w:rsid w:val="009C5FE3"/>
    <w:rsid w:val="009C60CE"/>
    <w:rsid w:val="009C6213"/>
    <w:rsid w:val="009C6355"/>
    <w:rsid w:val="009C63B6"/>
    <w:rsid w:val="009C652F"/>
    <w:rsid w:val="009C6E29"/>
    <w:rsid w:val="009C70DB"/>
    <w:rsid w:val="009C718C"/>
    <w:rsid w:val="009C728E"/>
    <w:rsid w:val="009C769F"/>
    <w:rsid w:val="009C76FD"/>
    <w:rsid w:val="009C775B"/>
    <w:rsid w:val="009C7A60"/>
    <w:rsid w:val="009C7C7E"/>
    <w:rsid w:val="009D01D0"/>
    <w:rsid w:val="009D020A"/>
    <w:rsid w:val="009D056D"/>
    <w:rsid w:val="009D11B7"/>
    <w:rsid w:val="009D1207"/>
    <w:rsid w:val="009D1252"/>
    <w:rsid w:val="009D14EA"/>
    <w:rsid w:val="009D1790"/>
    <w:rsid w:val="009D1BB5"/>
    <w:rsid w:val="009D2822"/>
    <w:rsid w:val="009D2B39"/>
    <w:rsid w:val="009D2DA1"/>
    <w:rsid w:val="009D318A"/>
    <w:rsid w:val="009D3471"/>
    <w:rsid w:val="009D3741"/>
    <w:rsid w:val="009D38EC"/>
    <w:rsid w:val="009D3A41"/>
    <w:rsid w:val="009D4105"/>
    <w:rsid w:val="009D41A0"/>
    <w:rsid w:val="009D42BB"/>
    <w:rsid w:val="009D4302"/>
    <w:rsid w:val="009D4387"/>
    <w:rsid w:val="009D4844"/>
    <w:rsid w:val="009D518B"/>
    <w:rsid w:val="009D5354"/>
    <w:rsid w:val="009D59D6"/>
    <w:rsid w:val="009D5FF1"/>
    <w:rsid w:val="009D6C03"/>
    <w:rsid w:val="009D6FBB"/>
    <w:rsid w:val="009D710B"/>
    <w:rsid w:val="009D744B"/>
    <w:rsid w:val="009D7AB6"/>
    <w:rsid w:val="009E0851"/>
    <w:rsid w:val="009E0BDD"/>
    <w:rsid w:val="009E1513"/>
    <w:rsid w:val="009E18EF"/>
    <w:rsid w:val="009E1C48"/>
    <w:rsid w:val="009E1F2A"/>
    <w:rsid w:val="009E27B7"/>
    <w:rsid w:val="009E27D3"/>
    <w:rsid w:val="009E28AA"/>
    <w:rsid w:val="009E2AD7"/>
    <w:rsid w:val="009E31A2"/>
    <w:rsid w:val="009E3458"/>
    <w:rsid w:val="009E364D"/>
    <w:rsid w:val="009E3FC1"/>
    <w:rsid w:val="009E4424"/>
    <w:rsid w:val="009E4697"/>
    <w:rsid w:val="009E48E9"/>
    <w:rsid w:val="009E49C0"/>
    <w:rsid w:val="009E4B43"/>
    <w:rsid w:val="009E4B7A"/>
    <w:rsid w:val="009E4D16"/>
    <w:rsid w:val="009E4E23"/>
    <w:rsid w:val="009E514F"/>
    <w:rsid w:val="009E5377"/>
    <w:rsid w:val="009E5878"/>
    <w:rsid w:val="009E5B8D"/>
    <w:rsid w:val="009E5C96"/>
    <w:rsid w:val="009E6525"/>
    <w:rsid w:val="009E6621"/>
    <w:rsid w:val="009E6FE1"/>
    <w:rsid w:val="009E79E8"/>
    <w:rsid w:val="009F01A3"/>
    <w:rsid w:val="009F042D"/>
    <w:rsid w:val="009F06E6"/>
    <w:rsid w:val="009F09AE"/>
    <w:rsid w:val="009F09EA"/>
    <w:rsid w:val="009F0A92"/>
    <w:rsid w:val="009F0B9A"/>
    <w:rsid w:val="009F0DA6"/>
    <w:rsid w:val="009F1393"/>
    <w:rsid w:val="009F2176"/>
    <w:rsid w:val="009F266D"/>
    <w:rsid w:val="009F281E"/>
    <w:rsid w:val="009F28EE"/>
    <w:rsid w:val="009F346D"/>
    <w:rsid w:val="009F38E6"/>
    <w:rsid w:val="009F3F1A"/>
    <w:rsid w:val="009F42F0"/>
    <w:rsid w:val="009F5326"/>
    <w:rsid w:val="009F5383"/>
    <w:rsid w:val="009F5541"/>
    <w:rsid w:val="009F58B3"/>
    <w:rsid w:val="009F5EBE"/>
    <w:rsid w:val="009F5EFE"/>
    <w:rsid w:val="009F611C"/>
    <w:rsid w:val="009F61FE"/>
    <w:rsid w:val="009F6943"/>
    <w:rsid w:val="009F6E0D"/>
    <w:rsid w:val="009F6E28"/>
    <w:rsid w:val="009F6F23"/>
    <w:rsid w:val="009F78C2"/>
    <w:rsid w:val="009F7A4B"/>
    <w:rsid w:val="00A004A3"/>
    <w:rsid w:val="00A00A47"/>
    <w:rsid w:val="00A00D44"/>
    <w:rsid w:val="00A00FCA"/>
    <w:rsid w:val="00A011FF"/>
    <w:rsid w:val="00A017F1"/>
    <w:rsid w:val="00A02F2F"/>
    <w:rsid w:val="00A03017"/>
    <w:rsid w:val="00A0356E"/>
    <w:rsid w:val="00A03C66"/>
    <w:rsid w:val="00A03D50"/>
    <w:rsid w:val="00A03E29"/>
    <w:rsid w:val="00A04581"/>
    <w:rsid w:val="00A049E6"/>
    <w:rsid w:val="00A04B2C"/>
    <w:rsid w:val="00A0502B"/>
    <w:rsid w:val="00A0518D"/>
    <w:rsid w:val="00A051FA"/>
    <w:rsid w:val="00A052EE"/>
    <w:rsid w:val="00A05EEA"/>
    <w:rsid w:val="00A06035"/>
    <w:rsid w:val="00A06711"/>
    <w:rsid w:val="00A0683F"/>
    <w:rsid w:val="00A06FC5"/>
    <w:rsid w:val="00A07ED9"/>
    <w:rsid w:val="00A1005E"/>
    <w:rsid w:val="00A101E3"/>
    <w:rsid w:val="00A10BC4"/>
    <w:rsid w:val="00A111AE"/>
    <w:rsid w:val="00A11410"/>
    <w:rsid w:val="00A1165D"/>
    <w:rsid w:val="00A11779"/>
    <w:rsid w:val="00A1181D"/>
    <w:rsid w:val="00A118F2"/>
    <w:rsid w:val="00A1215C"/>
    <w:rsid w:val="00A12276"/>
    <w:rsid w:val="00A1351B"/>
    <w:rsid w:val="00A1363D"/>
    <w:rsid w:val="00A13A63"/>
    <w:rsid w:val="00A1435E"/>
    <w:rsid w:val="00A146EA"/>
    <w:rsid w:val="00A14971"/>
    <w:rsid w:val="00A14FE4"/>
    <w:rsid w:val="00A15280"/>
    <w:rsid w:val="00A15DAC"/>
    <w:rsid w:val="00A15E3F"/>
    <w:rsid w:val="00A1669B"/>
    <w:rsid w:val="00A17435"/>
    <w:rsid w:val="00A179C2"/>
    <w:rsid w:val="00A17F27"/>
    <w:rsid w:val="00A2047E"/>
    <w:rsid w:val="00A20518"/>
    <w:rsid w:val="00A2084D"/>
    <w:rsid w:val="00A212AA"/>
    <w:rsid w:val="00A212AF"/>
    <w:rsid w:val="00A212E2"/>
    <w:rsid w:val="00A21F5B"/>
    <w:rsid w:val="00A22077"/>
    <w:rsid w:val="00A22286"/>
    <w:rsid w:val="00A223D2"/>
    <w:rsid w:val="00A230F9"/>
    <w:rsid w:val="00A233AC"/>
    <w:rsid w:val="00A2365D"/>
    <w:rsid w:val="00A23C54"/>
    <w:rsid w:val="00A24236"/>
    <w:rsid w:val="00A243C1"/>
    <w:rsid w:val="00A248B1"/>
    <w:rsid w:val="00A24BDC"/>
    <w:rsid w:val="00A25145"/>
    <w:rsid w:val="00A252AD"/>
    <w:rsid w:val="00A254F0"/>
    <w:rsid w:val="00A259C9"/>
    <w:rsid w:val="00A25F19"/>
    <w:rsid w:val="00A2623E"/>
    <w:rsid w:val="00A262CB"/>
    <w:rsid w:val="00A263DD"/>
    <w:rsid w:val="00A265A5"/>
    <w:rsid w:val="00A27472"/>
    <w:rsid w:val="00A27874"/>
    <w:rsid w:val="00A27E7B"/>
    <w:rsid w:val="00A30042"/>
    <w:rsid w:val="00A30053"/>
    <w:rsid w:val="00A3080E"/>
    <w:rsid w:val="00A3145D"/>
    <w:rsid w:val="00A31523"/>
    <w:rsid w:val="00A31AAD"/>
    <w:rsid w:val="00A31ED6"/>
    <w:rsid w:val="00A321E7"/>
    <w:rsid w:val="00A323E4"/>
    <w:rsid w:val="00A32B15"/>
    <w:rsid w:val="00A3331E"/>
    <w:rsid w:val="00A334ED"/>
    <w:rsid w:val="00A3366A"/>
    <w:rsid w:val="00A337FC"/>
    <w:rsid w:val="00A33835"/>
    <w:rsid w:val="00A34027"/>
    <w:rsid w:val="00A3413B"/>
    <w:rsid w:val="00A345E7"/>
    <w:rsid w:val="00A34895"/>
    <w:rsid w:val="00A34BB1"/>
    <w:rsid w:val="00A34FB2"/>
    <w:rsid w:val="00A35E98"/>
    <w:rsid w:val="00A360EA"/>
    <w:rsid w:val="00A3666E"/>
    <w:rsid w:val="00A3688A"/>
    <w:rsid w:val="00A3695B"/>
    <w:rsid w:val="00A36B9E"/>
    <w:rsid w:val="00A36FD2"/>
    <w:rsid w:val="00A37124"/>
    <w:rsid w:val="00A3715A"/>
    <w:rsid w:val="00A37174"/>
    <w:rsid w:val="00A375FE"/>
    <w:rsid w:val="00A3782E"/>
    <w:rsid w:val="00A37B2C"/>
    <w:rsid w:val="00A37BD4"/>
    <w:rsid w:val="00A37E02"/>
    <w:rsid w:val="00A40402"/>
    <w:rsid w:val="00A4085E"/>
    <w:rsid w:val="00A4091E"/>
    <w:rsid w:val="00A40AB3"/>
    <w:rsid w:val="00A40C5D"/>
    <w:rsid w:val="00A41943"/>
    <w:rsid w:val="00A41D7F"/>
    <w:rsid w:val="00A41E31"/>
    <w:rsid w:val="00A42C29"/>
    <w:rsid w:val="00A42CA2"/>
    <w:rsid w:val="00A42DB6"/>
    <w:rsid w:val="00A430EF"/>
    <w:rsid w:val="00A44388"/>
    <w:rsid w:val="00A44466"/>
    <w:rsid w:val="00A447EE"/>
    <w:rsid w:val="00A45329"/>
    <w:rsid w:val="00A45CBE"/>
    <w:rsid w:val="00A46FF2"/>
    <w:rsid w:val="00A473C8"/>
    <w:rsid w:val="00A47660"/>
    <w:rsid w:val="00A47ACF"/>
    <w:rsid w:val="00A47C4C"/>
    <w:rsid w:val="00A47E65"/>
    <w:rsid w:val="00A47F10"/>
    <w:rsid w:val="00A47FC7"/>
    <w:rsid w:val="00A50066"/>
    <w:rsid w:val="00A50243"/>
    <w:rsid w:val="00A50380"/>
    <w:rsid w:val="00A5078C"/>
    <w:rsid w:val="00A50B1A"/>
    <w:rsid w:val="00A5151D"/>
    <w:rsid w:val="00A515BB"/>
    <w:rsid w:val="00A51A48"/>
    <w:rsid w:val="00A51DAE"/>
    <w:rsid w:val="00A522BD"/>
    <w:rsid w:val="00A5258B"/>
    <w:rsid w:val="00A52609"/>
    <w:rsid w:val="00A52A15"/>
    <w:rsid w:val="00A52C3F"/>
    <w:rsid w:val="00A536F1"/>
    <w:rsid w:val="00A539CF"/>
    <w:rsid w:val="00A544EE"/>
    <w:rsid w:val="00A54B00"/>
    <w:rsid w:val="00A54FC2"/>
    <w:rsid w:val="00A554C4"/>
    <w:rsid w:val="00A5565B"/>
    <w:rsid w:val="00A556A9"/>
    <w:rsid w:val="00A56AC5"/>
    <w:rsid w:val="00A571A7"/>
    <w:rsid w:val="00A5720E"/>
    <w:rsid w:val="00A576A9"/>
    <w:rsid w:val="00A577DD"/>
    <w:rsid w:val="00A578E4"/>
    <w:rsid w:val="00A6075D"/>
    <w:rsid w:val="00A607FD"/>
    <w:rsid w:val="00A611B2"/>
    <w:rsid w:val="00A61D3D"/>
    <w:rsid w:val="00A6202F"/>
    <w:rsid w:val="00A62286"/>
    <w:rsid w:val="00A627D4"/>
    <w:rsid w:val="00A6316C"/>
    <w:rsid w:val="00A636F5"/>
    <w:rsid w:val="00A638A6"/>
    <w:rsid w:val="00A6395C"/>
    <w:rsid w:val="00A63E82"/>
    <w:rsid w:val="00A643B0"/>
    <w:rsid w:val="00A6471D"/>
    <w:rsid w:val="00A64B2B"/>
    <w:rsid w:val="00A64BA0"/>
    <w:rsid w:val="00A64D20"/>
    <w:rsid w:val="00A64DDA"/>
    <w:rsid w:val="00A6524E"/>
    <w:rsid w:val="00A652E6"/>
    <w:rsid w:val="00A655EC"/>
    <w:rsid w:val="00A6571E"/>
    <w:rsid w:val="00A65EAD"/>
    <w:rsid w:val="00A661A9"/>
    <w:rsid w:val="00A67566"/>
    <w:rsid w:val="00A67707"/>
    <w:rsid w:val="00A67921"/>
    <w:rsid w:val="00A67A42"/>
    <w:rsid w:val="00A67D38"/>
    <w:rsid w:val="00A7008A"/>
    <w:rsid w:val="00A70552"/>
    <w:rsid w:val="00A7062D"/>
    <w:rsid w:val="00A706AD"/>
    <w:rsid w:val="00A706E0"/>
    <w:rsid w:val="00A7071F"/>
    <w:rsid w:val="00A70B75"/>
    <w:rsid w:val="00A70CB6"/>
    <w:rsid w:val="00A70F2F"/>
    <w:rsid w:val="00A70F43"/>
    <w:rsid w:val="00A70F4A"/>
    <w:rsid w:val="00A71270"/>
    <w:rsid w:val="00A71282"/>
    <w:rsid w:val="00A71727"/>
    <w:rsid w:val="00A71731"/>
    <w:rsid w:val="00A71E60"/>
    <w:rsid w:val="00A71E8A"/>
    <w:rsid w:val="00A72214"/>
    <w:rsid w:val="00A7228C"/>
    <w:rsid w:val="00A726CC"/>
    <w:rsid w:val="00A727C0"/>
    <w:rsid w:val="00A729D1"/>
    <w:rsid w:val="00A72B91"/>
    <w:rsid w:val="00A72F71"/>
    <w:rsid w:val="00A732E0"/>
    <w:rsid w:val="00A734EB"/>
    <w:rsid w:val="00A735E1"/>
    <w:rsid w:val="00A73C27"/>
    <w:rsid w:val="00A74545"/>
    <w:rsid w:val="00A751C1"/>
    <w:rsid w:val="00A755A1"/>
    <w:rsid w:val="00A75644"/>
    <w:rsid w:val="00A75787"/>
    <w:rsid w:val="00A757DF"/>
    <w:rsid w:val="00A75B22"/>
    <w:rsid w:val="00A75F3F"/>
    <w:rsid w:val="00A7653B"/>
    <w:rsid w:val="00A76B7A"/>
    <w:rsid w:val="00A76E75"/>
    <w:rsid w:val="00A76FE4"/>
    <w:rsid w:val="00A77DD3"/>
    <w:rsid w:val="00A80B0A"/>
    <w:rsid w:val="00A80CD4"/>
    <w:rsid w:val="00A81775"/>
    <w:rsid w:val="00A81A89"/>
    <w:rsid w:val="00A827F3"/>
    <w:rsid w:val="00A83072"/>
    <w:rsid w:val="00A830B1"/>
    <w:rsid w:val="00A8390F"/>
    <w:rsid w:val="00A83FAF"/>
    <w:rsid w:val="00A84481"/>
    <w:rsid w:val="00A84635"/>
    <w:rsid w:val="00A84680"/>
    <w:rsid w:val="00A84925"/>
    <w:rsid w:val="00A849F2"/>
    <w:rsid w:val="00A849FF"/>
    <w:rsid w:val="00A84DF8"/>
    <w:rsid w:val="00A84F77"/>
    <w:rsid w:val="00A857BF"/>
    <w:rsid w:val="00A85999"/>
    <w:rsid w:val="00A859A5"/>
    <w:rsid w:val="00A85A12"/>
    <w:rsid w:val="00A85A80"/>
    <w:rsid w:val="00A860AC"/>
    <w:rsid w:val="00A8610E"/>
    <w:rsid w:val="00A86883"/>
    <w:rsid w:val="00A86B09"/>
    <w:rsid w:val="00A86BAA"/>
    <w:rsid w:val="00A87BB7"/>
    <w:rsid w:val="00A87C5D"/>
    <w:rsid w:val="00A900EF"/>
    <w:rsid w:val="00A90346"/>
    <w:rsid w:val="00A9042A"/>
    <w:rsid w:val="00A90522"/>
    <w:rsid w:val="00A90E9A"/>
    <w:rsid w:val="00A9109E"/>
    <w:rsid w:val="00A9165A"/>
    <w:rsid w:val="00A9178D"/>
    <w:rsid w:val="00A91A17"/>
    <w:rsid w:val="00A922C6"/>
    <w:rsid w:val="00A92416"/>
    <w:rsid w:val="00A92507"/>
    <w:rsid w:val="00A92624"/>
    <w:rsid w:val="00A9269F"/>
    <w:rsid w:val="00A9278B"/>
    <w:rsid w:val="00A9279C"/>
    <w:rsid w:val="00A927FB"/>
    <w:rsid w:val="00A92BA8"/>
    <w:rsid w:val="00A92FE1"/>
    <w:rsid w:val="00A9305D"/>
    <w:rsid w:val="00A9317F"/>
    <w:rsid w:val="00A93710"/>
    <w:rsid w:val="00A9386B"/>
    <w:rsid w:val="00A938E5"/>
    <w:rsid w:val="00A93A05"/>
    <w:rsid w:val="00A94322"/>
    <w:rsid w:val="00A94506"/>
    <w:rsid w:val="00A94812"/>
    <w:rsid w:val="00A94B38"/>
    <w:rsid w:val="00A950AC"/>
    <w:rsid w:val="00A9516D"/>
    <w:rsid w:val="00A95539"/>
    <w:rsid w:val="00A9574C"/>
    <w:rsid w:val="00A95B15"/>
    <w:rsid w:val="00A962DF"/>
    <w:rsid w:val="00A96694"/>
    <w:rsid w:val="00A96A55"/>
    <w:rsid w:val="00A96C5E"/>
    <w:rsid w:val="00A96FAA"/>
    <w:rsid w:val="00A97176"/>
    <w:rsid w:val="00A97713"/>
    <w:rsid w:val="00A977E9"/>
    <w:rsid w:val="00A97CEB"/>
    <w:rsid w:val="00A97ED9"/>
    <w:rsid w:val="00A97F9A"/>
    <w:rsid w:val="00A97FE5"/>
    <w:rsid w:val="00AA02F5"/>
    <w:rsid w:val="00AA0434"/>
    <w:rsid w:val="00AA0671"/>
    <w:rsid w:val="00AA068E"/>
    <w:rsid w:val="00AA0829"/>
    <w:rsid w:val="00AA08A5"/>
    <w:rsid w:val="00AA0BF0"/>
    <w:rsid w:val="00AA0F32"/>
    <w:rsid w:val="00AA101B"/>
    <w:rsid w:val="00AA123A"/>
    <w:rsid w:val="00AA157C"/>
    <w:rsid w:val="00AA1603"/>
    <w:rsid w:val="00AA26AA"/>
    <w:rsid w:val="00AA29B0"/>
    <w:rsid w:val="00AA2A70"/>
    <w:rsid w:val="00AA2E1C"/>
    <w:rsid w:val="00AA2E3E"/>
    <w:rsid w:val="00AA30C7"/>
    <w:rsid w:val="00AA3302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5FCF"/>
    <w:rsid w:val="00AA68FE"/>
    <w:rsid w:val="00AA6B44"/>
    <w:rsid w:val="00AA6EEB"/>
    <w:rsid w:val="00AA736F"/>
    <w:rsid w:val="00AB0726"/>
    <w:rsid w:val="00AB087F"/>
    <w:rsid w:val="00AB0E22"/>
    <w:rsid w:val="00AB185D"/>
    <w:rsid w:val="00AB2222"/>
    <w:rsid w:val="00AB2456"/>
    <w:rsid w:val="00AB2AAD"/>
    <w:rsid w:val="00AB2AC8"/>
    <w:rsid w:val="00AB40AE"/>
    <w:rsid w:val="00AB4891"/>
    <w:rsid w:val="00AB4C02"/>
    <w:rsid w:val="00AB4F3D"/>
    <w:rsid w:val="00AB52AF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C1C"/>
    <w:rsid w:val="00AB7E9C"/>
    <w:rsid w:val="00AB7F4E"/>
    <w:rsid w:val="00AC02F3"/>
    <w:rsid w:val="00AC04DB"/>
    <w:rsid w:val="00AC0690"/>
    <w:rsid w:val="00AC0774"/>
    <w:rsid w:val="00AC0977"/>
    <w:rsid w:val="00AC1155"/>
    <w:rsid w:val="00AC12C9"/>
    <w:rsid w:val="00AC153C"/>
    <w:rsid w:val="00AC19CD"/>
    <w:rsid w:val="00AC1A22"/>
    <w:rsid w:val="00AC1A40"/>
    <w:rsid w:val="00AC2BBE"/>
    <w:rsid w:val="00AC2CC2"/>
    <w:rsid w:val="00AC2D62"/>
    <w:rsid w:val="00AC3454"/>
    <w:rsid w:val="00AC34E7"/>
    <w:rsid w:val="00AC3AA1"/>
    <w:rsid w:val="00AC3AB7"/>
    <w:rsid w:val="00AC437A"/>
    <w:rsid w:val="00AC46F5"/>
    <w:rsid w:val="00AC480D"/>
    <w:rsid w:val="00AC5009"/>
    <w:rsid w:val="00AC5968"/>
    <w:rsid w:val="00AC5A14"/>
    <w:rsid w:val="00AC60AF"/>
    <w:rsid w:val="00AC66B7"/>
    <w:rsid w:val="00AC6B5C"/>
    <w:rsid w:val="00AC6FE6"/>
    <w:rsid w:val="00AC7220"/>
    <w:rsid w:val="00AC7563"/>
    <w:rsid w:val="00AC77A6"/>
    <w:rsid w:val="00AC7A2B"/>
    <w:rsid w:val="00AC7A8B"/>
    <w:rsid w:val="00AC7BDB"/>
    <w:rsid w:val="00AC7D09"/>
    <w:rsid w:val="00AC7F60"/>
    <w:rsid w:val="00AD0107"/>
    <w:rsid w:val="00AD04F5"/>
    <w:rsid w:val="00AD0529"/>
    <w:rsid w:val="00AD055C"/>
    <w:rsid w:val="00AD05D4"/>
    <w:rsid w:val="00AD0801"/>
    <w:rsid w:val="00AD09EC"/>
    <w:rsid w:val="00AD0A5D"/>
    <w:rsid w:val="00AD0AB3"/>
    <w:rsid w:val="00AD0CDC"/>
    <w:rsid w:val="00AD0FA4"/>
    <w:rsid w:val="00AD1450"/>
    <w:rsid w:val="00AD15F2"/>
    <w:rsid w:val="00AD1B67"/>
    <w:rsid w:val="00AD1C85"/>
    <w:rsid w:val="00AD1E5B"/>
    <w:rsid w:val="00AD25C1"/>
    <w:rsid w:val="00AD2872"/>
    <w:rsid w:val="00AD299E"/>
    <w:rsid w:val="00AD32F4"/>
    <w:rsid w:val="00AD3449"/>
    <w:rsid w:val="00AD3658"/>
    <w:rsid w:val="00AD455A"/>
    <w:rsid w:val="00AD47DD"/>
    <w:rsid w:val="00AD4A1E"/>
    <w:rsid w:val="00AD4C26"/>
    <w:rsid w:val="00AD50A4"/>
    <w:rsid w:val="00AD52F3"/>
    <w:rsid w:val="00AD549E"/>
    <w:rsid w:val="00AD5595"/>
    <w:rsid w:val="00AD5749"/>
    <w:rsid w:val="00AD5BE6"/>
    <w:rsid w:val="00AD5F1B"/>
    <w:rsid w:val="00AD63C5"/>
    <w:rsid w:val="00AD6745"/>
    <w:rsid w:val="00AD712D"/>
    <w:rsid w:val="00AD71A0"/>
    <w:rsid w:val="00AD7306"/>
    <w:rsid w:val="00AD7F46"/>
    <w:rsid w:val="00AE0250"/>
    <w:rsid w:val="00AE0288"/>
    <w:rsid w:val="00AE0327"/>
    <w:rsid w:val="00AE0A9B"/>
    <w:rsid w:val="00AE119A"/>
    <w:rsid w:val="00AE11FC"/>
    <w:rsid w:val="00AE1270"/>
    <w:rsid w:val="00AE1871"/>
    <w:rsid w:val="00AE19E6"/>
    <w:rsid w:val="00AE19F5"/>
    <w:rsid w:val="00AE1B0D"/>
    <w:rsid w:val="00AE1B61"/>
    <w:rsid w:val="00AE1C8D"/>
    <w:rsid w:val="00AE2272"/>
    <w:rsid w:val="00AE26D8"/>
    <w:rsid w:val="00AE310A"/>
    <w:rsid w:val="00AE328D"/>
    <w:rsid w:val="00AE3943"/>
    <w:rsid w:val="00AE4041"/>
    <w:rsid w:val="00AE4086"/>
    <w:rsid w:val="00AE47B6"/>
    <w:rsid w:val="00AE48B8"/>
    <w:rsid w:val="00AE4CF4"/>
    <w:rsid w:val="00AE51FA"/>
    <w:rsid w:val="00AE520C"/>
    <w:rsid w:val="00AE55A7"/>
    <w:rsid w:val="00AE5EE6"/>
    <w:rsid w:val="00AE5F7E"/>
    <w:rsid w:val="00AE5F98"/>
    <w:rsid w:val="00AE6CCB"/>
    <w:rsid w:val="00AE6EA4"/>
    <w:rsid w:val="00AE7265"/>
    <w:rsid w:val="00AE735B"/>
    <w:rsid w:val="00AE7BE9"/>
    <w:rsid w:val="00AF007F"/>
    <w:rsid w:val="00AF00C0"/>
    <w:rsid w:val="00AF011C"/>
    <w:rsid w:val="00AF02F0"/>
    <w:rsid w:val="00AF0585"/>
    <w:rsid w:val="00AF0798"/>
    <w:rsid w:val="00AF0A19"/>
    <w:rsid w:val="00AF13B0"/>
    <w:rsid w:val="00AF21AD"/>
    <w:rsid w:val="00AF2834"/>
    <w:rsid w:val="00AF2D1C"/>
    <w:rsid w:val="00AF2E32"/>
    <w:rsid w:val="00AF3128"/>
    <w:rsid w:val="00AF3449"/>
    <w:rsid w:val="00AF3647"/>
    <w:rsid w:val="00AF37DB"/>
    <w:rsid w:val="00AF3F2D"/>
    <w:rsid w:val="00AF3FCF"/>
    <w:rsid w:val="00AF411D"/>
    <w:rsid w:val="00AF41EF"/>
    <w:rsid w:val="00AF44EE"/>
    <w:rsid w:val="00AF4BCC"/>
    <w:rsid w:val="00AF54C4"/>
    <w:rsid w:val="00AF5E22"/>
    <w:rsid w:val="00AF5F29"/>
    <w:rsid w:val="00AF6600"/>
    <w:rsid w:val="00AF704A"/>
    <w:rsid w:val="00AF7200"/>
    <w:rsid w:val="00AF73A6"/>
    <w:rsid w:val="00AF7754"/>
    <w:rsid w:val="00AF778C"/>
    <w:rsid w:val="00AF7AD9"/>
    <w:rsid w:val="00AF7D17"/>
    <w:rsid w:val="00B00155"/>
    <w:rsid w:val="00B00C99"/>
    <w:rsid w:val="00B00EDE"/>
    <w:rsid w:val="00B0110B"/>
    <w:rsid w:val="00B01205"/>
    <w:rsid w:val="00B01BEA"/>
    <w:rsid w:val="00B02214"/>
    <w:rsid w:val="00B0227F"/>
    <w:rsid w:val="00B02B8E"/>
    <w:rsid w:val="00B0365C"/>
    <w:rsid w:val="00B036EE"/>
    <w:rsid w:val="00B03822"/>
    <w:rsid w:val="00B03D3A"/>
    <w:rsid w:val="00B0410E"/>
    <w:rsid w:val="00B0411D"/>
    <w:rsid w:val="00B04275"/>
    <w:rsid w:val="00B0455F"/>
    <w:rsid w:val="00B0619A"/>
    <w:rsid w:val="00B0638A"/>
    <w:rsid w:val="00B064D8"/>
    <w:rsid w:val="00B064F9"/>
    <w:rsid w:val="00B07091"/>
    <w:rsid w:val="00B073C7"/>
    <w:rsid w:val="00B074A2"/>
    <w:rsid w:val="00B076AC"/>
    <w:rsid w:val="00B0770E"/>
    <w:rsid w:val="00B07763"/>
    <w:rsid w:val="00B07E44"/>
    <w:rsid w:val="00B07EB5"/>
    <w:rsid w:val="00B10097"/>
    <w:rsid w:val="00B10180"/>
    <w:rsid w:val="00B103C8"/>
    <w:rsid w:val="00B1065A"/>
    <w:rsid w:val="00B106EE"/>
    <w:rsid w:val="00B10AE1"/>
    <w:rsid w:val="00B10BFC"/>
    <w:rsid w:val="00B11326"/>
    <w:rsid w:val="00B11A2D"/>
    <w:rsid w:val="00B11D93"/>
    <w:rsid w:val="00B11EAE"/>
    <w:rsid w:val="00B11ED1"/>
    <w:rsid w:val="00B12506"/>
    <w:rsid w:val="00B12618"/>
    <w:rsid w:val="00B126B7"/>
    <w:rsid w:val="00B12769"/>
    <w:rsid w:val="00B12AB4"/>
    <w:rsid w:val="00B12ADA"/>
    <w:rsid w:val="00B1326D"/>
    <w:rsid w:val="00B138A0"/>
    <w:rsid w:val="00B13901"/>
    <w:rsid w:val="00B13A15"/>
    <w:rsid w:val="00B13B1D"/>
    <w:rsid w:val="00B13C77"/>
    <w:rsid w:val="00B13D92"/>
    <w:rsid w:val="00B13FB3"/>
    <w:rsid w:val="00B147FE"/>
    <w:rsid w:val="00B14CB2"/>
    <w:rsid w:val="00B15201"/>
    <w:rsid w:val="00B15676"/>
    <w:rsid w:val="00B156F7"/>
    <w:rsid w:val="00B1584D"/>
    <w:rsid w:val="00B159CA"/>
    <w:rsid w:val="00B15CAE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72"/>
    <w:rsid w:val="00B17FB8"/>
    <w:rsid w:val="00B20157"/>
    <w:rsid w:val="00B206CA"/>
    <w:rsid w:val="00B20704"/>
    <w:rsid w:val="00B20ED4"/>
    <w:rsid w:val="00B21496"/>
    <w:rsid w:val="00B2164C"/>
    <w:rsid w:val="00B21D2B"/>
    <w:rsid w:val="00B21DFA"/>
    <w:rsid w:val="00B21E1B"/>
    <w:rsid w:val="00B22104"/>
    <w:rsid w:val="00B22401"/>
    <w:rsid w:val="00B2277F"/>
    <w:rsid w:val="00B227DF"/>
    <w:rsid w:val="00B22B1F"/>
    <w:rsid w:val="00B22CD3"/>
    <w:rsid w:val="00B238FC"/>
    <w:rsid w:val="00B23DCB"/>
    <w:rsid w:val="00B24660"/>
    <w:rsid w:val="00B248F5"/>
    <w:rsid w:val="00B24A39"/>
    <w:rsid w:val="00B24C0C"/>
    <w:rsid w:val="00B25324"/>
    <w:rsid w:val="00B254B5"/>
    <w:rsid w:val="00B25DF6"/>
    <w:rsid w:val="00B261F4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906"/>
    <w:rsid w:val="00B27A72"/>
    <w:rsid w:val="00B30617"/>
    <w:rsid w:val="00B30677"/>
    <w:rsid w:val="00B30875"/>
    <w:rsid w:val="00B30C1A"/>
    <w:rsid w:val="00B3125A"/>
    <w:rsid w:val="00B315BA"/>
    <w:rsid w:val="00B316AB"/>
    <w:rsid w:val="00B32EF1"/>
    <w:rsid w:val="00B33551"/>
    <w:rsid w:val="00B3382F"/>
    <w:rsid w:val="00B33DE9"/>
    <w:rsid w:val="00B34EA5"/>
    <w:rsid w:val="00B35466"/>
    <w:rsid w:val="00B356B1"/>
    <w:rsid w:val="00B356DC"/>
    <w:rsid w:val="00B35815"/>
    <w:rsid w:val="00B35970"/>
    <w:rsid w:val="00B364B3"/>
    <w:rsid w:val="00B369D3"/>
    <w:rsid w:val="00B36EA4"/>
    <w:rsid w:val="00B370F6"/>
    <w:rsid w:val="00B37360"/>
    <w:rsid w:val="00B37B2A"/>
    <w:rsid w:val="00B41303"/>
    <w:rsid w:val="00B4195B"/>
    <w:rsid w:val="00B42633"/>
    <w:rsid w:val="00B42676"/>
    <w:rsid w:val="00B428CD"/>
    <w:rsid w:val="00B430EC"/>
    <w:rsid w:val="00B437D0"/>
    <w:rsid w:val="00B43A6F"/>
    <w:rsid w:val="00B43AD6"/>
    <w:rsid w:val="00B43B45"/>
    <w:rsid w:val="00B440D9"/>
    <w:rsid w:val="00B44AE7"/>
    <w:rsid w:val="00B44B91"/>
    <w:rsid w:val="00B44D75"/>
    <w:rsid w:val="00B44FC2"/>
    <w:rsid w:val="00B45113"/>
    <w:rsid w:val="00B45A41"/>
    <w:rsid w:val="00B45B00"/>
    <w:rsid w:val="00B45C3B"/>
    <w:rsid w:val="00B45E6B"/>
    <w:rsid w:val="00B46533"/>
    <w:rsid w:val="00B465B2"/>
    <w:rsid w:val="00B47055"/>
    <w:rsid w:val="00B470C9"/>
    <w:rsid w:val="00B479DF"/>
    <w:rsid w:val="00B47C2A"/>
    <w:rsid w:val="00B50231"/>
    <w:rsid w:val="00B50937"/>
    <w:rsid w:val="00B5104F"/>
    <w:rsid w:val="00B51230"/>
    <w:rsid w:val="00B51857"/>
    <w:rsid w:val="00B51872"/>
    <w:rsid w:val="00B5196E"/>
    <w:rsid w:val="00B51C2E"/>
    <w:rsid w:val="00B51C68"/>
    <w:rsid w:val="00B51F95"/>
    <w:rsid w:val="00B52076"/>
    <w:rsid w:val="00B521A3"/>
    <w:rsid w:val="00B5230A"/>
    <w:rsid w:val="00B5258F"/>
    <w:rsid w:val="00B525DB"/>
    <w:rsid w:val="00B52C7F"/>
    <w:rsid w:val="00B52DCE"/>
    <w:rsid w:val="00B53E21"/>
    <w:rsid w:val="00B541C0"/>
    <w:rsid w:val="00B54408"/>
    <w:rsid w:val="00B545D6"/>
    <w:rsid w:val="00B54909"/>
    <w:rsid w:val="00B54E48"/>
    <w:rsid w:val="00B54F5F"/>
    <w:rsid w:val="00B552C9"/>
    <w:rsid w:val="00B552F4"/>
    <w:rsid w:val="00B55570"/>
    <w:rsid w:val="00B55E4F"/>
    <w:rsid w:val="00B55EC7"/>
    <w:rsid w:val="00B563D6"/>
    <w:rsid w:val="00B5681E"/>
    <w:rsid w:val="00B56B54"/>
    <w:rsid w:val="00B56C27"/>
    <w:rsid w:val="00B572BE"/>
    <w:rsid w:val="00B5783B"/>
    <w:rsid w:val="00B57C23"/>
    <w:rsid w:val="00B601D6"/>
    <w:rsid w:val="00B6045F"/>
    <w:rsid w:val="00B6051B"/>
    <w:rsid w:val="00B608A1"/>
    <w:rsid w:val="00B60C08"/>
    <w:rsid w:val="00B60C4A"/>
    <w:rsid w:val="00B61793"/>
    <w:rsid w:val="00B62601"/>
    <w:rsid w:val="00B62917"/>
    <w:rsid w:val="00B62C6B"/>
    <w:rsid w:val="00B62F5E"/>
    <w:rsid w:val="00B63361"/>
    <w:rsid w:val="00B63E5F"/>
    <w:rsid w:val="00B64026"/>
    <w:rsid w:val="00B648D7"/>
    <w:rsid w:val="00B64B2E"/>
    <w:rsid w:val="00B650B6"/>
    <w:rsid w:val="00B65961"/>
    <w:rsid w:val="00B65CC3"/>
    <w:rsid w:val="00B65E96"/>
    <w:rsid w:val="00B662B9"/>
    <w:rsid w:val="00B66336"/>
    <w:rsid w:val="00B664D2"/>
    <w:rsid w:val="00B66BDD"/>
    <w:rsid w:val="00B66D7F"/>
    <w:rsid w:val="00B66DE8"/>
    <w:rsid w:val="00B66E35"/>
    <w:rsid w:val="00B67658"/>
    <w:rsid w:val="00B6797F"/>
    <w:rsid w:val="00B67CB7"/>
    <w:rsid w:val="00B700D4"/>
    <w:rsid w:val="00B7035D"/>
    <w:rsid w:val="00B70450"/>
    <w:rsid w:val="00B7046A"/>
    <w:rsid w:val="00B70773"/>
    <w:rsid w:val="00B7084C"/>
    <w:rsid w:val="00B70B3F"/>
    <w:rsid w:val="00B70BDC"/>
    <w:rsid w:val="00B7106B"/>
    <w:rsid w:val="00B71455"/>
    <w:rsid w:val="00B71516"/>
    <w:rsid w:val="00B716B9"/>
    <w:rsid w:val="00B718E9"/>
    <w:rsid w:val="00B71A40"/>
    <w:rsid w:val="00B71B81"/>
    <w:rsid w:val="00B72BE5"/>
    <w:rsid w:val="00B72E91"/>
    <w:rsid w:val="00B73238"/>
    <w:rsid w:val="00B736BC"/>
    <w:rsid w:val="00B73775"/>
    <w:rsid w:val="00B73B8A"/>
    <w:rsid w:val="00B74523"/>
    <w:rsid w:val="00B746B2"/>
    <w:rsid w:val="00B746EB"/>
    <w:rsid w:val="00B74846"/>
    <w:rsid w:val="00B74AB2"/>
    <w:rsid w:val="00B74E0C"/>
    <w:rsid w:val="00B75833"/>
    <w:rsid w:val="00B75A88"/>
    <w:rsid w:val="00B75FA3"/>
    <w:rsid w:val="00B761DD"/>
    <w:rsid w:val="00B76658"/>
    <w:rsid w:val="00B76694"/>
    <w:rsid w:val="00B77461"/>
    <w:rsid w:val="00B779BD"/>
    <w:rsid w:val="00B808BF"/>
    <w:rsid w:val="00B815B9"/>
    <w:rsid w:val="00B81AD9"/>
    <w:rsid w:val="00B81EAD"/>
    <w:rsid w:val="00B81F86"/>
    <w:rsid w:val="00B82117"/>
    <w:rsid w:val="00B82311"/>
    <w:rsid w:val="00B82336"/>
    <w:rsid w:val="00B825DD"/>
    <w:rsid w:val="00B828FA"/>
    <w:rsid w:val="00B8319D"/>
    <w:rsid w:val="00B83834"/>
    <w:rsid w:val="00B839DC"/>
    <w:rsid w:val="00B83BC9"/>
    <w:rsid w:val="00B83F0E"/>
    <w:rsid w:val="00B84538"/>
    <w:rsid w:val="00B846AF"/>
    <w:rsid w:val="00B84CFF"/>
    <w:rsid w:val="00B84D30"/>
    <w:rsid w:val="00B84E2D"/>
    <w:rsid w:val="00B85055"/>
    <w:rsid w:val="00B8528B"/>
    <w:rsid w:val="00B85561"/>
    <w:rsid w:val="00B85C62"/>
    <w:rsid w:val="00B861C8"/>
    <w:rsid w:val="00B8639C"/>
    <w:rsid w:val="00B86A99"/>
    <w:rsid w:val="00B86B16"/>
    <w:rsid w:val="00B879F3"/>
    <w:rsid w:val="00B87F1E"/>
    <w:rsid w:val="00B900CB"/>
    <w:rsid w:val="00B901AE"/>
    <w:rsid w:val="00B901CE"/>
    <w:rsid w:val="00B9032D"/>
    <w:rsid w:val="00B9131C"/>
    <w:rsid w:val="00B9159B"/>
    <w:rsid w:val="00B91736"/>
    <w:rsid w:val="00B91869"/>
    <w:rsid w:val="00B925A0"/>
    <w:rsid w:val="00B9279C"/>
    <w:rsid w:val="00B9289C"/>
    <w:rsid w:val="00B928CA"/>
    <w:rsid w:val="00B9298E"/>
    <w:rsid w:val="00B93084"/>
    <w:rsid w:val="00B93133"/>
    <w:rsid w:val="00B939DB"/>
    <w:rsid w:val="00B93C39"/>
    <w:rsid w:val="00B941DD"/>
    <w:rsid w:val="00B941F1"/>
    <w:rsid w:val="00B94691"/>
    <w:rsid w:val="00B947EB"/>
    <w:rsid w:val="00B94926"/>
    <w:rsid w:val="00B94A02"/>
    <w:rsid w:val="00B95720"/>
    <w:rsid w:val="00B95D43"/>
    <w:rsid w:val="00B95D4C"/>
    <w:rsid w:val="00B95E93"/>
    <w:rsid w:val="00B9624C"/>
    <w:rsid w:val="00B97160"/>
    <w:rsid w:val="00B97402"/>
    <w:rsid w:val="00B97F33"/>
    <w:rsid w:val="00BA00C1"/>
    <w:rsid w:val="00BA0A5F"/>
    <w:rsid w:val="00BA0C52"/>
    <w:rsid w:val="00BA1411"/>
    <w:rsid w:val="00BA1855"/>
    <w:rsid w:val="00BA1898"/>
    <w:rsid w:val="00BA18DF"/>
    <w:rsid w:val="00BA2709"/>
    <w:rsid w:val="00BA2772"/>
    <w:rsid w:val="00BA29AF"/>
    <w:rsid w:val="00BA2A5B"/>
    <w:rsid w:val="00BA2C08"/>
    <w:rsid w:val="00BA3124"/>
    <w:rsid w:val="00BA3CBF"/>
    <w:rsid w:val="00BA3DA1"/>
    <w:rsid w:val="00BA3DFB"/>
    <w:rsid w:val="00BA3F47"/>
    <w:rsid w:val="00BA3F74"/>
    <w:rsid w:val="00BA44EF"/>
    <w:rsid w:val="00BA46A7"/>
    <w:rsid w:val="00BA4DB6"/>
    <w:rsid w:val="00BA5EC1"/>
    <w:rsid w:val="00BA603B"/>
    <w:rsid w:val="00BA6394"/>
    <w:rsid w:val="00BA6694"/>
    <w:rsid w:val="00BA6834"/>
    <w:rsid w:val="00BA6D4E"/>
    <w:rsid w:val="00BA7784"/>
    <w:rsid w:val="00BA783B"/>
    <w:rsid w:val="00BA79B2"/>
    <w:rsid w:val="00BA7A94"/>
    <w:rsid w:val="00BB0706"/>
    <w:rsid w:val="00BB0C75"/>
    <w:rsid w:val="00BB0D39"/>
    <w:rsid w:val="00BB1A90"/>
    <w:rsid w:val="00BB1AC9"/>
    <w:rsid w:val="00BB1F2D"/>
    <w:rsid w:val="00BB20B5"/>
    <w:rsid w:val="00BB223D"/>
    <w:rsid w:val="00BB2B78"/>
    <w:rsid w:val="00BB2BEA"/>
    <w:rsid w:val="00BB2CAB"/>
    <w:rsid w:val="00BB2E17"/>
    <w:rsid w:val="00BB2FC5"/>
    <w:rsid w:val="00BB35E7"/>
    <w:rsid w:val="00BB39C4"/>
    <w:rsid w:val="00BB3CB0"/>
    <w:rsid w:val="00BB3E7F"/>
    <w:rsid w:val="00BB3F59"/>
    <w:rsid w:val="00BB4304"/>
    <w:rsid w:val="00BB4F3E"/>
    <w:rsid w:val="00BB5325"/>
    <w:rsid w:val="00BB5601"/>
    <w:rsid w:val="00BB5FC4"/>
    <w:rsid w:val="00BB62BE"/>
    <w:rsid w:val="00BB6392"/>
    <w:rsid w:val="00BB66BD"/>
    <w:rsid w:val="00BB7C3F"/>
    <w:rsid w:val="00BB7DA7"/>
    <w:rsid w:val="00BC0202"/>
    <w:rsid w:val="00BC06A9"/>
    <w:rsid w:val="00BC0CFF"/>
    <w:rsid w:val="00BC103C"/>
    <w:rsid w:val="00BC13B3"/>
    <w:rsid w:val="00BC13B8"/>
    <w:rsid w:val="00BC1814"/>
    <w:rsid w:val="00BC190A"/>
    <w:rsid w:val="00BC1E01"/>
    <w:rsid w:val="00BC1F64"/>
    <w:rsid w:val="00BC2036"/>
    <w:rsid w:val="00BC2129"/>
    <w:rsid w:val="00BC23A2"/>
    <w:rsid w:val="00BC25FA"/>
    <w:rsid w:val="00BC260E"/>
    <w:rsid w:val="00BC2787"/>
    <w:rsid w:val="00BC29EA"/>
    <w:rsid w:val="00BC2A32"/>
    <w:rsid w:val="00BC2D89"/>
    <w:rsid w:val="00BC3259"/>
    <w:rsid w:val="00BC345A"/>
    <w:rsid w:val="00BC3C9C"/>
    <w:rsid w:val="00BC41EB"/>
    <w:rsid w:val="00BC4334"/>
    <w:rsid w:val="00BC45B6"/>
    <w:rsid w:val="00BC5017"/>
    <w:rsid w:val="00BC51A3"/>
    <w:rsid w:val="00BC63C9"/>
    <w:rsid w:val="00BC64BE"/>
    <w:rsid w:val="00BC6D1C"/>
    <w:rsid w:val="00BC6FFE"/>
    <w:rsid w:val="00BC704D"/>
    <w:rsid w:val="00BC71FB"/>
    <w:rsid w:val="00BC7204"/>
    <w:rsid w:val="00BC79F1"/>
    <w:rsid w:val="00BC7D68"/>
    <w:rsid w:val="00BC7FF5"/>
    <w:rsid w:val="00BD060B"/>
    <w:rsid w:val="00BD092C"/>
    <w:rsid w:val="00BD0CB8"/>
    <w:rsid w:val="00BD0D36"/>
    <w:rsid w:val="00BD117A"/>
    <w:rsid w:val="00BD1190"/>
    <w:rsid w:val="00BD1976"/>
    <w:rsid w:val="00BD2218"/>
    <w:rsid w:val="00BD2D81"/>
    <w:rsid w:val="00BD2E28"/>
    <w:rsid w:val="00BD2EC7"/>
    <w:rsid w:val="00BD2F28"/>
    <w:rsid w:val="00BD2FF7"/>
    <w:rsid w:val="00BD31A3"/>
    <w:rsid w:val="00BD37C3"/>
    <w:rsid w:val="00BD39B8"/>
    <w:rsid w:val="00BD3D98"/>
    <w:rsid w:val="00BD3DD3"/>
    <w:rsid w:val="00BD4114"/>
    <w:rsid w:val="00BD44F8"/>
    <w:rsid w:val="00BD4598"/>
    <w:rsid w:val="00BD4620"/>
    <w:rsid w:val="00BD4B5C"/>
    <w:rsid w:val="00BD51B8"/>
    <w:rsid w:val="00BD534D"/>
    <w:rsid w:val="00BD56AA"/>
    <w:rsid w:val="00BD5728"/>
    <w:rsid w:val="00BD5AA1"/>
    <w:rsid w:val="00BD62F1"/>
    <w:rsid w:val="00BD6325"/>
    <w:rsid w:val="00BD65E2"/>
    <w:rsid w:val="00BD6D6D"/>
    <w:rsid w:val="00BD6FE7"/>
    <w:rsid w:val="00BD7018"/>
    <w:rsid w:val="00BD7557"/>
    <w:rsid w:val="00BD78E7"/>
    <w:rsid w:val="00BD7993"/>
    <w:rsid w:val="00BD79C0"/>
    <w:rsid w:val="00BD7F1E"/>
    <w:rsid w:val="00BE015C"/>
    <w:rsid w:val="00BE0312"/>
    <w:rsid w:val="00BE0B5F"/>
    <w:rsid w:val="00BE0B88"/>
    <w:rsid w:val="00BE1040"/>
    <w:rsid w:val="00BE108C"/>
    <w:rsid w:val="00BE10C4"/>
    <w:rsid w:val="00BE14BB"/>
    <w:rsid w:val="00BE1623"/>
    <w:rsid w:val="00BE1927"/>
    <w:rsid w:val="00BE1F02"/>
    <w:rsid w:val="00BE21E7"/>
    <w:rsid w:val="00BE26B8"/>
    <w:rsid w:val="00BE2F02"/>
    <w:rsid w:val="00BE2FBE"/>
    <w:rsid w:val="00BE338A"/>
    <w:rsid w:val="00BE33BA"/>
    <w:rsid w:val="00BE34EB"/>
    <w:rsid w:val="00BE3A10"/>
    <w:rsid w:val="00BE3E07"/>
    <w:rsid w:val="00BE423D"/>
    <w:rsid w:val="00BE43AB"/>
    <w:rsid w:val="00BE4F20"/>
    <w:rsid w:val="00BE4FA2"/>
    <w:rsid w:val="00BE54D1"/>
    <w:rsid w:val="00BE54FE"/>
    <w:rsid w:val="00BE5581"/>
    <w:rsid w:val="00BE558D"/>
    <w:rsid w:val="00BE5DA8"/>
    <w:rsid w:val="00BE6164"/>
    <w:rsid w:val="00BE65C2"/>
    <w:rsid w:val="00BE692A"/>
    <w:rsid w:val="00BE6D9F"/>
    <w:rsid w:val="00BE722B"/>
    <w:rsid w:val="00BE7760"/>
    <w:rsid w:val="00BE78C4"/>
    <w:rsid w:val="00BE796F"/>
    <w:rsid w:val="00BF0486"/>
    <w:rsid w:val="00BF0528"/>
    <w:rsid w:val="00BF0AB1"/>
    <w:rsid w:val="00BF0BA8"/>
    <w:rsid w:val="00BF0EE7"/>
    <w:rsid w:val="00BF1299"/>
    <w:rsid w:val="00BF17AF"/>
    <w:rsid w:val="00BF1B87"/>
    <w:rsid w:val="00BF1EA5"/>
    <w:rsid w:val="00BF211B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6F2"/>
    <w:rsid w:val="00BF3A27"/>
    <w:rsid w:val="00BF3BE7"/>
    <w:rsid w:val="00BF3EED"/>
    <w:rsid w:val="00BF3F78"/>
    <w:rsid w:val="00BF404C"/>
    <w:rsid w:val="00BF4404"/>
    <w:rsid w:val="00BF44DF"/>
    <w:rsid w:val="00BF4722"/>
    <w:rsid w:val="00BF47FB"/>
    <w:rsid w:val="00BF490D"/>
    <w:rsid w:val="00BF4C02"/>
    <w:rsid w:val="00BF4CDE"/>
    <w:rsid w:val="00BF4E28"/>
    <w:rsid w:val="00BF53BA"/>
    <w:rsid w:val="00BF5DA0"/>
    <w:rsid w:val="00BF620E"/>
    <w:rsid w:val="00BF75F5"/>
    <w:rsid w:val="00BF7AE0"/>
    <w:rsid w:val="00C001ED"/>
    <w:rsid w:val="00C0072F"/>
    <w:rsid w:val="00C009E7"/>
    <w:rsid w:val="00C0100E"/>
    <w:rsid w:val="00C012E2"/>
    <w:rsid w:val="00C01336"/>
    <w:rsid w:val="00C013CB"/>
    <w:rsid w:val="00C01446"/>
    <w:rsid w:val="00C022A0"/>
    <w:rsid w:val="00C0239E"/>
    <w:rsid w:val="00C028C6"/>
    <w:rsid w:val="00C029D9"/>
    <w:rsid w:val="00C02B5E"/>
    <w:rsid w:val="00C02C38"/>
    <w:rsid w:val="00C03BBA"/>
    <w:rsid w:val="00C03E4D"/>
    <w:rsid w:val="00C03F78"/>
    <w:rsid w:val="00C03FE4"/>
    <w:rsid w:val="00C04377"/>
    <w:rsid w:val="00C043D1"/>
    <w:rsid w:val="00C0489C"/>
    <w:rsid w:val="00C05067"/>
    <w:rsid w:val="00C056CE"/>
    <w:rsid w:val="00C056D7"/>
    <w:rsid w:val="00C05853"/>
    <w:rsid w:val="00C05A59"/>
    <w:rsid w:val="00C05C1F"/>
    <w:rsid w:val="00C05D0A"/>
    <w:rsid w:val="00C06FB7"/>
    <w:rsid w:val="00C070BE"/>
    <w:rsid w:val="00C074DA"/>
    <w:rsid w:val="00C07E97"/>
    <w:rsid w:val="00C07FA8"/>
    <w:rsid w:val="00C10C58"/>
    <w:rsid w:val="00C10EAB"/>
    <w:rsid w:val="00C10FC3"/>
    <w:rsid w:val="00C11110"/>
    <w:rsid w:val="00C11114"/>
    <w:rsid w:val="00C1125C"/>
    <w:rsid w:val="00C11EA8"/>
    <w:rsid w:val="00C11FA5"/>
    <w:rsid w:val="00C121D9"/>
    <w:rsid w:val="00C122FC"/>
    <w:rsid w:val="00C126C8"/>
    <w:rsid w:val="00C1291A"/>
    <w:rsid w:val="00C12B5E"/>
    <w:rsid w:val="00C12EA8"/>
    <w:rsid w:val="00C136A9"/>
    <w:rsid w:val="00C137BE"/>
    <w:rsid w:val="00C13901"/>
    <w:rsid w:val="00C13BD9"/>
    <w:rsid w:val="00C1476F"/>
    <w:rsid w:val="00C14944"/>
    <w:rsid w:val="00C14B55"/>
    <w:rsid w:val="00C14EA2"/>
    <w:rsid w:val="00C15095"/>
    <w:rsid w:val="00C1567E"/>
    <w:rsid w:val="00C1575D"/>
    <w:rsid w:val="00C1591A"/>
    <w:rsid w:val="00C15B9A"/>
    <w:rsid w:val="00C15F81"/>
    <w:rsid w:val="00C15FCE"/>
    <w:rsid w:val="00C16467"/>
    <w:rsid w:val="00C16BB7"/>
    <w:rsid w:val="00C16C4A"/>
    <w:rsid w:val="00C171D2"/>
    <w:rsid w:val="00C1780C"/>
    <w:rsid w:val="00C179B7"/>
    <w:rsid w:val="00C17E0A"/>
    <w:rsid w:val="00C17ECF"/>
    <w:rsid w:val="00C2046B"/>
    <w:rsid w:val="00C2074F"/>
    <w:rsid w:val="00C20870"/>
    <w:rsid w:val="00C213F0"/>
    <w:rsid w:val="00C216FB"/>
    <w:rsid w:val="00C21F2B"/>
    <w:rsid w:val="00C21F83"/>
    <w:rsid w:val="00C2251C"/>
    <w:rsid w:val="00C2264A"/>
    <w:rsid w:val="00C2289B"/>
    <w:rsid w:val="00C22973"/>
    <w:rsid w:val="00C22976"/>
    <w:rsid w:val="00C22C47"/>
    <w:rsid w:val="00C234DF"/>
    <w:rsid w:val="00C23D20"/>
    <w:rsid w:val="00C241B8"/>
    <w:rsid w:val="00C244B5"/>
    <w:rsid w:val="00C24900"/>
    <w:rsid w:val="00C24F2E"/>
    <w:rsid w:val="00C25032"/>
    <w:rsid w:val="00C2592B"/>
    <w:rsid w:val="00C25E82"/>
    <w:rsid w:val="00C26576"/>
    <w:rsid w:val="00C26930"/>
    <w:rsid w:val="00C26A75"/>
    <w:rsid w:val="00C27044"/>
    <w:rsid w:val="00C271C3"/>
    <w:rsid w:val="00C2746A"/>
    <w:rsid w:val="00C277B0"/>
    <w:rsid w:val="00C2786B"/>
    <w:rsid w:val="00C27D4B"/>
    <w:rsid w:val="00C303BC"/>
    <w:rsid w:val="00C3050B"/>
    <w:rsid w:val="00C30E67"/>
    <w:rsid w:val="00C31844"/>
    <w:rsid w:val="00C31D06"/>
    <w:rsid w:val="00C31F89"/>
    <w:rsid w:val="00C324B5"/>
    <w:rsid w:val="00C32DCB"/>
    <w:rsid w:val="00C32FDC"/>
    <w:rsid w:val="00C33955"/>
    <w:rsid w:val="00C33E1A"/>
    <w:rsid w:val="00C3420D"/>
    <w:rsid w:val="00C349FD"/>
    <w:rsid w:val="00C35159"/>
    <w:rsid w:val="00C35442"/>
    <w:rsid w:val="00C35897"/>
    <w:rsid w:val="00C359AA"/>
    <w:rsid w:val="00C35A70"/>
    <w:rsid w:val="00C35D0D"/>
    <w:rsid w:val="00C35E31"/>
    <w:rsid w:val="00C369C3"/>
    <w:rsid w:val="00C36A26"/>
    <w:rsid w:val="00C36BF5"/>
    <w:rsid w:val="00C36C2E"/>
    <w:rsid w:val="00C36D95"/>
    <w:rsid w:val="00C37587"/>
    <w:rsid w:val="00C375DB"/>
    <w:rsid w:val="00C3775B"/>
    <w:rsid w:val="00C4056E"/>
    <w:rsid w:val="00C407E4"/>
    <w:rsid w:val="00C408E3"/>
    <w:rsid w:val="00C40EEE"/>
    <w:rsid w:val="00C41392"/>
    <w:rsid w:val="00C4167B"/>
    <w:rsid w:val="00C417E1"/>
    <w:rsid w:val="00C41B85"/>
    <w:rsid w:val="00C41E7D"/>
    <w:rsid w:val="00C41F21"/>
    <w:rsid w:val="00C42451"/>
    <w:rsid w:val="00C42DE7"/>
    <w:rsid w:val="00C430CF"/>
    <w:rsid w:val="00C43176"/>
    <w:rsid w:val="00C440EC"/>
    <w:rsid w:val="00C44721"/>
    <w:rsid w:val="00C44995"/>
    <w:rsid w:val="00C44DE3"/>
    <w:rsid w:val="00C450AB"/>
    <w:rsid w:val="00C454E3"/>
    <w:rsid w:val="00C45652"/>
    <w:rsid w:val="00C4570B"/>
    <w:rsid w:val="00C457D0"/>
    <w:rsid w:val="00C46856"/>
    <w:rsid w:val="00C4697C"/>
    <w:rsid w:val="00C46C06"/>
    <w:rsid w:val="00C46E9A"/>
    <w:rsid w:val="00C46F4A"/>
    <w:rsid w:val="00C47365"/>
    <w:rsid w:val="00C47725"/>
    <w:rsid w:val="00C4791F"/>
    <w:rsid w:val="00C47F8F"/>
    <w:rsid w:val="00C50031"/>
    <w:rsid w:val="00C50B33"/>
    <w:rsid w:val="00C50B95"/>
    <w:rsid w:val="00C50F8F"/>
    <w:rsid w:val="00C5107C"/>
    <w:rsid w:val="00C51A52"/>
    <w:rsid w:val="00C51A84"/>
    <w:rsid w:val="00C51C64"/>
    <w:rsid w:val="00C51CAF"/>
    <w:rsid w:val="00C52DA2"/>
    <w:rsid w:val="00C52F3C"/>
    <w:rsid w:val="00C53042"/>
    <w:rsid w:val="00C5358C"/>
    <w:rsid w:val="00C5491E"/>
    <w:rsid w:val="00C549DD"/>
    <w:rsid w:val="00C54AC9"/>
    <w:rsid w:val="00C54B75"/>
    <w:rsid w:val="00C54CD3"/>
    <w:rsid w:val="00C54E10"/>
    <w:rsid w:val="00C55243"/>
    <w:rsid w:val="00C55997"/>
    <w:rsid w:val="00C55A9E"/>
    <w:rsid w:val="00C56783"/>
    <w:rsid w:val="00C56F22"/>
    <w:rsid w:val="00C60006"/>
    <w:rsid w:val="00C6014F"/>
    <w:rsid w:val="00C60663"/>
    <w:rsid w:val="00C608D9"/>
    <w:rsid w:val="00C60C63"/>
    <w:rsid w:val="00C60E0E"/>
    <w:rsid w:val="00C60E5B"/>
    <w:rsid w:val="00C60F23"/>
    <w:rsid w:val="00C6167A"/>
    <w:rsid w:val="00C61CB7"/>
    <w:rsid w:val="00C61F94"/>
    <w:rsid w:val="00C62134"/>
    <w:rsid w:val="00C62385"/>
    <w:rsid w:val="00C6242C"/>
    <w:rsid w:val="00C626B1"/>
    <w:rsid w:val="00C626BD"/>
    <w:rsid w:val="00C62FF1"/>
    <w:rsid w:val="00C63A94"/>
    <w:rsid w:val="00C63AA4"/>
    <w:rsid w:val="00C64057"/>
    <w:rsid w:val="00C642A8"/>
    <w:rsid w:val="00C6467B"/>
    <w:rsid w:val="00C64773"/>
    <w:rsid w:val="00C64B09"/>
    <w:rsid w:val="00C6509A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B1A"/>
    <w:rsid w:val="00C70185"/>
    <w:rsid w:val="00C7021F"/>
    <w:rsid w:val="00C70242"/>
    <w:rsid w:val="00C7066B"/>
    <w:rsid w:val="00C70975"/>
    <w:rsid w:val="00C70ACF"/>
    <w:rsid w:val="00C71559"/>
    <w:rsid w:val="00C71675"/>
    <w:rsid w:val="00C7170C"/>
    <w:rsid w:val="00C71BF6"/>
    <w:rsid w:val="00C71DE7"/>
    <w:rsid w:val="00C71F22"/>
    <w:rsid w:val="00C7236D"/>
    <w:rsid w:val="00C72773"/>
    <w:rsid w:val="00C72FBB"/>
    <w:rsid w:val="00C73242"/>
    <w:rsid w:val="00C73367"/>
    <w:rsid w:val="00C73A76"/>
    <w:rsid w:val="00C73AB6"/>
    <w:rsid w:val="00C7430B"/>
    <w:rsid w:val="00C75148"/>
    <w:rsid w:val="00C75F4F"/>
    <w:rsid w:val="00C75FFD"/>
    <w:rsid w:val="00C76153"/>
    <w:rsid w:val="00C762C5"/>
    <w:rsid w:val="00C76491"/>
    <w:rsid w:val="00C764CA"/>
    <w:rsid w:val="00C76790"/>
    <w:rsid w:val="00C76D80"/>
    <w:rsid w:val="00C77010"/>
    <w:rsid w:val="00C77073"/>
    <w:rsid w:val="00C77569"/>
    <w:rsid w:val="00C776E1"/>
    <w:rsid w:val="00C77952"/>
    <w:rsid w:val="00C80AC3"/>
    <w:rsid w:val="00C80DD4"/>
    <w:rsid w:val="00C80FB1"/>
    <w:rsid w:val="00C810E1"/>
    <w:rsid w:val="00C812D5"/>
    <w:rsid w:val="00C81322"/>
    <w:rsid w:val="00C813F6"/>
    <w:rsid w:val="00C814F7"/>
    <w:rsid w:val="00C819A2"/>
    <w:rsid w:val="00C8244D"/>
    <w:rsid w:val="00C82591"/>
    <w:rsid w:val="00C83EAE"/>
    <w:rsid w:val="00C83F01"/>
    <w:rsid w:val="00C847BD"/>
    <w:rsid w:val="00C84A96"/>
    <w:rsid w:val="00C84B1A"/>
    <w:rsid w:val="00C84C77"/>
    <w:rsid w:val="00C84CC0"/>
    <w:rsid w:val="00C84E11"/>
    <w:rsid w:val="00C84FAA"/>
    <w:rsid w:val="00C852D9"/>
    <w:rsid w:val="00C8538D"/>
    <w:rsid w:val="00C859FA"/>
    <w:rsid w:val="00C85BB7"/>
    <w:rsid w:val="00C85BD9"/>
    <w:rsid w:val="00C85C96"/>
    <w:rsid w:val="00C85CF7"/>
    <w:rsid w:val="00C85D8B"/>
    <w:rsid w:val="00C86371"/>
    <w:rsid w:val="00C86621"/>
    <w:rsid w:val="00C8666D"/>
    <w:rsid w:val="00C86774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0E5F"/>
    <w:rsid w:val="00C91297"/>
    <w:rsid w:val="00C91D1A"/>
    <w:rsid w:val="00C91D6E"/>
    <w:rsid w:val="00C9203F"/>
    <w:rsid w:val="00C920FA"/>
    <w:rsid w:val="00C93094"/>
    <w:rsid w:val="00C933FA"/>
    <w:rsid w:val="00C9389C"/>
    <w:rsid w:val="00C9398E"/>
    <w:rsid w:val="00C93D8A"/>
    <w:rsid w:val="00C94058"/>
    <w:rsid w:val="00C94071"/>
    <w:rsid w:val="00C94202"/>
    <w:rsid w:val="00C94CF0"/>
    <w:rsid w:val="00C951E5"/>
    <w:rsid w:val="00C953DD"/>
    <w:rsid w:val="00C9577C"/>
    <w:rsid w:val="00C959E6"/>
    <w:rsid w:val="00C95C92"/>
    <w:rsid w:val="00C9632C"/>
    <w:rsid w:val="00C968CA"/>
    <w:rsid w:val="00C96E7A"/>
    <w:rsid w:val="00C96FE4"/>
    <w:rsid w:val="00C96FFD"/>
    <w:rsid w:val="00C9701E"/>
    <w:rsid w:val="00C9785F"/>
    <w:rsid w:val="00C979FB"/>
    <w:rsid w:val="00CA038A"/>
    <w:rsid w:val="00CA03B0"/>
    <w:rsid w:val="00CA0690"/>
    <w:rsid w:val="00CA0822"/>
    <w:rsid w:val="00CA0827"/>
    <w:rsid w:val="00CA0ADF"/>
    <w:rsid w:val="00CA0CDD"/>
    <w:rsid w:val="00CA0CEB"/>
    <w:rsid w:val="00CA18BB"/>
    <w:rsid w:val="00CA1A79"/>
    <w:rsid w:val="00CA1B12"/>
    <w:rsid w:val="00CA1B80"/>
    <w:rsid w:val="00CA1DE1"/>
    <w:rsid w:val="00CA2188"/>
    <w:rsid w:val="00CA228A"/>
    <w:rsid w:val="00CA36F8"/>
    <w:rsid w:val="00CA3A9D"/>
    <w:rsid w:val="00CA481E"/>
    <w:rsid w:val="00CA49DE"/>
    <w:rsid w:val="00CA508E"/>
    <w:rsid w:val="00CA509B"/>
    <w:rsid w:val="00CA50A9"/>
    <w:rsid w:val="00CA59B4"/>
    <w:rsid w:val="00CA5AF7"/>
    <w:rsid w:val="00CA5FA9"/>
    <w:rsid w:val="00CA6554"/>
    <w:rsid w:val="00CA6C0C"/>
    <w:rsid w:val="00CA6C60"/>
    <w:rsid w:val="00CA6E44"/>
    <w:rsid w:val="00CA6F96"/>
    <w:rsid w:val="00CA7147"/>
    <w:rsid w:val="00CA728C"/>
    <w:rsid w:val="00CA7603"/>
    <w:rsid w:val="00CA7665"/>
    <w:rsid w:val="00CA7A05"/>
    <w:rsid w:val="00CA7AB6"/>
    <w:rsid w:val="00CB0350"/>
    <w:rsid w:val="00CB077F"/>
    <w:rsid w:val="00CB09AC"/>
    <w:rsid w:val="00CB0C7D"/>
    <w:rsid w:val="00CB15AF"/>
    <w:rsid w:val="00CB1802"/>
    <w:rsid w:val="00CB1984"/>
    <w:rsid w:val="00CB1B9F"/>
    <w:rsid w:val="00CB213F"/>
    <w:rsid w:val="00CB2191"/>
    <w:rsid w:val="00CB2879"/>
    <w:rsid w:val="00CB2D46"/>
    <w:rsid w:val="00CB3C2C"/>
    <w:rsid w:val="00CB3F75"/>
    <w:rsid w:val="00CB4215"/>
    <w:rsid w:val="00CB4531"/>
    <w:rsid w:val="00CB45C0"/>
    <w:rsid w:val="00CB4D40"/>
    <w:rsid w:val="00CB50E6"/>
    <w:rsid w:val="00CB581B"/>
    <w:rsid w:val="00CB5F6E"/>
    <w:rsid w:val="00CB6C9F"/>
    <w:rsid w:val="00CB7282"/>
    <w:rsid w:val="00CB7365"/>
    <w:rsid w:val="00CB7499"/>
    <w:rsid w:val="00CB74D8"/>
    <w:rsid w:val="00CB7536"/>
    <w:rsid w:val="00CB7AD8"/>
    <w:rsid w:val="00CB7AEF"/>
    <w:rsid w:val="00CB7B41"/>
    <w:rsid w:val="00CB7E73"/>
    <w:rsid w:val="00CB7FDC"/>
    <w:rsid w:val="00CC0047"/>
    <w:rsid w:val="00CC025A"/>
    <w:rsid w:val="00CC0275"/>
    <w:rsid w:val="00CC03E5"/>
    <w:rsid w:val="00CC0565"/>
    <w:rsid w:val="00CC06CD"/>
    <w:rsid w:val="00CC0ED6"/>
    <w:rsid w:val="00CC101E"/>
    <w:rsid w:val="00CC1287"/>
    <w:rsid w:val="00CC15DC"/>
    <w:rsid w:val="00CC1742"/>
    <w:rsid w:val="00CC2115"/>
    <w:rsid w:val="00CC2264"/>
    <w:rsid w:val="00CC2585"/>
    <w:rsid w:val="00CC27E1"/>
    <w:rsid w:val="00CC29B8"/>
    <w:rsid w:val="00CC2A5E"/>
    <w:rsid w:val="00CC30F5"/>
    <w:rsid w:val="00CC319D"/>
    <w:rsid w:val="00CC4AEE"/>
    <w:rsid w:val="00CC4C53"/>
    <w:rsid w:val="00CC4E13"/>
    <w:rsid w:val="00CC4FD4"/>
    <w:rsid w:val="00CC513C"/>
    <w:rsid w:val="00CC5299"/>
    <w:rsid w:val="00CC5336"/>
    <w:rsid w:val="00CC58AF"/>
    <w:rsid w:val="00CC5C1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FD4"/>
    <w:rsid w:val="00CD2214"/>
    <w:rsid w:val="00CD2E75"/>
    <w:rsid w:val="00CD31ED"/>
    <w:rsid w:val="00CD34FE"/>
    <w:rsid w:val="00CD3A89"/>
    <w:rsid w:val="00CD3AE4"/>
    <w:rsid w:val="00CD3CC7"/>
    <w:rsid w:val="00CD4398"/>
    <w:rsid w:val="00CD4445"/>
    <w:rsid w:val="00CD4686"/>
    <w:rsid w:val="00CD4A66"/>
    <w:rsid w:val="00CD4D5D"/>
    <w:rsid w:val="00CD63C5"/>
    <w:rsid w:val="00CD63F0"/>
    <w:rsid w:val="00CD67E7"/>
    <w:rsid w:val="00CD6D23"/>
    <w:rsid w:val="00CD76E4"/>
    <w:rsid w:val="00CD7ACB"/>
    <w:rsid w:val="00CD7C6E"/>
    <w:rsid w:val="00CE0298"/>
    <w:rsid w:val="00CE0448"/>
    <w:rsid w:val="00CE0B49"/>
    <w:rsid w:val="00CE14FA"/>
    <w:rsid w:val="00CE166D"/>
    <w:rsid w:val="00CE187C"/>
    <w:rsid w:val="00CE18D1"/>
    <w:rsid w:val="00CE1A9B"/>
    <w:rsid w:val="00CE212C"/>
    <w:rsid w:val="00CE239E"/>
    <w:rsid w:val="00CE23B2"/>
    <w:rsid w:val="00CE25C4"/>
    <w:rsid w:val="00CE25D8"/>
    <w:rsid w:val="00CE2742"/>
    <w:rsid w:val="00CE27AE"/>
    <w:rsid w:val="00CE3034"/>
    <w:rsid w:val="00CE3CAE"/>
    <w:rsid w:val="00CE3D50"/>
    <w:rsid w:val="00CE3E92"/>
    <w:rsid w:val="00CE49F7"/>
    <w:rsid w:val="00CE4FD4"/>
    <w:rsid w:val="00CE5702"/>
    <w:rsid w:val="00CE5AC3"/>
    <w:rsid w:val="00CE68C6"/>
    <w:rsid w:val="00CE6943"/>
    <w:rsid w:val="00CE6AAF"/>
    <w:rsid w:val="00CE7081"/>
    <w:rsid w:val="00CE73E7"/>
    <w:rsid w:val="00CE7486"/>
    <w:rsid w:val="00CE76AD"/>
    <w:rsid w:val="00CE77B8"/>
    <w:rsid w:val="00CE7818"/>
    <w:rsid w:val="00CE7BE2"/>
    <w:rsid w:val="00CE7CA1"/>
    <w:rsid w:val="00CE7E44"/>
    <w:rsid w:val="00CF00D8"/>
    <w:rsid w:val="00CF00EF"/>
    <w:rsid w:val="00CF06EB"/>
    <w:rsid w:val="00CF079C"/>
    <w:rsid w:val="00CF0890"/>
    <w:rsid w:val="00CF131F"/>
    <w:rsid w:val="00CF14B1"/>
    <w:rsid w:val="00CF17EB"/>
    <w:rsid w:val="00CF1834"/>
    <w:rsid w:val="00CF1A66"/>
    <w:rsid w:val="00CF1FC1"/>
    <w:rsid w:val="00CF279B"/>
    <w:rsid w:val="00CF29D2"/>
    <w:rsid w:val="00CF2E45"/>
    <w:rsid w:val="00CF339A"/>
    <w:rsid w:val="00CF36F6"/>
    <w:rsid w:val="00CF388B"/>
    <w:rsid w:val="00CF38E4"/>
    <w:rsid w:val="00CF39D3"/>
    <w:rsid w:val="00CF3A00"/>
    <w:rsid w:val="00CF3B7B"/>
    <w:rsid w:val="00CF3BF2"/>
    <w:rsid w:val="00CF3C19"/>
    <w:rsid w:val="00CF3C53"/>
    <w:rsid w:val="00CF4D34"/>
    <w:rsid w:val="00CF4F99"/>
    <w:rsid w:val="00CF54F0"/>
    <w:rsid w:val="00CF595B"/>
    <w:rsid w:val="00CF59FF"/>
    <w:rsid w:val="00CF5E21"/>
    <w:rsid w:val="00CF6924"/>
    <w:rsid w:val="00CF6A25"/>
    <w:rsid w:val="00CF6C2A"/>
    <w:rsid w:val="00CF6DA7"/>
    <w:rsid w:val="00CF6DE2"/>
    <w:rsid w:val="00CF6DF0"/>
    <w:rsid w:val="00CF6E4B"/>
    <w:rsid w:val="00CF7024"/>
    <w:rsid w:val="00CF7042"/>
    <w:rsid w:val="00CF70B2"/>
    <w:rsid w:val="00CF7185"/>
    <w:rsid w:val="00CF7336"/>
    <w:rsid w:val="00CF73E0"/>
    <w:rsid w:val="00CF743D"/>
    <w:rsid w:val="00CF769B"/>
    <w:rsid w:val="00CF77DE"/>
    <w:rsid w:val="00CF7A59"/>
    <w:rsid w:val="00CF7D8E"/>
    <w:rsid w:val="00CF7F8A"/>
    <w:rsid w:val="00D00E90"/>
    <w:rsid w:val="00D00FD2"/>
    <w:rsid w:val="00D014D9"/>
    <w:rsid w:val="00D01610"/>
    <w:rsid w:val="00D01795"/>
    <w:rsid w:val="00D01945"/>
    <w:rsid w:val="00D02317"/>
    <w:rsid w:val="00D023E0"/>
    <w:rsid w:val="00D0266A"/>
    <w:rsid w:val="00D027FE"/>
    <w:rsid w:val="00D02A77"/>
    <w:rsid w:val="00D02CA8"/>
    <w:rsid w:val="00D02D5C"/>
    <w:rsid w:val="00D03C1B"/>
    <w:rsid w:val="00D0424B"/>
    <w:rsid w:val="00D043A9"/>
    <w:rsid w:val="00D043D0"/>
    <w:rsid w:val="00D044F3"/>
    <w:rsid w:val="00D048E0"/>
    <w:rsid w:val="00D0500B"/>
    <w:rsid w:val="00D0518F"/>
    <w:rsid w:val="00D053EF"/>
    <w:rsid w:val="00D057BD"/>
    <w:rsid w:val="00D059B9"/>
    <w:rsid w:val="00D05B3D"/>
    <w:rsid w:val="00D06226"/>
    <w:rsid w:val="00D06B11"/>
    <w:rsid w:val="00D06BF0"/>
    <w:rsid w:val="00D06CA1"/>
    <w:rsid w:val="00D072B7"/>
    <w:rsid w:val="00D073C7"/>
    <w:rsid w:val="00D0761C"/>
    <w:rsid w:val="00D0791A"/>
    <w:rsid w:val="00D07F0A"/>
    <w:rsid w:val="00D1012C"/>
    <w:rsid w:val="00D101C8"/>
    <w:rsid w:val="00D10426"/>
    <w:rsid w:val="00D10563"/>
    <w:rsid w:val="00D1099F"/>
    <w:rsid w:val="00D10F25"/>
    <w:rsid w:val="00D112FE"/>
    <w:rsid w:val="00D11408"/>
    <w:rsid w:val="00D116DF"/>
    <w:rsid w:val="00D116EC"/>
    <w:rsid w:val="00D11F8E"/>
    <w:rsid w:val="00D12A3C"/>
    <w:rsid w:val="00D12CB5"/>
    <w:rsid w:val="00D12CE0"/>
    <w:rsid w:val="00D12D5F"/>
    <w:rsid w:val="00D13129"/>
    <w:rsid w:val="00D1322B"/>
    <w:rsid w:val="00D1328A"/>
    <w:rsid w:val="00D13AD0"/>
    <w:rsid w:val="00D1433D"/>
    <w:rsid w:val="00D14403"/>
    <w:rsid w:val="00D14B9B"/>
    <w:rsid w:val="00D15682"/>
    <w:rsid w:val="00D1599B"/>
    <w:rsid w:val="00D15AF3"/>
    <w:rsid w:val="00D1609C"/>
    <w:rsid w:val="00D16240"/>
    <w:rsid w:val="00D16566"/>
    <w:rsid w:val="00D16D26"/>
    <w:rsid w:val="00D16E09"/>
    <w:rsid w:val="00D16F3C"/>
    <w:rsid w:val="00D17236"/>
    <w:rsid w:val="00D17A1A"/>
    <w:rsid w:val="00D17D53"/>
    <w:rsid w:val="00D17D9C"/>
    <w:rsid w:val="00D17DF0"/>
    <w:rsid w:val="00D20188"/>
    <w:rsid w:val="00D201C8"/>
    <w:rsid w:val="00D20A88"/>
    <w:rsid w:val="00D20C51"/>
    <w:rsid w:val="00D20EA9"/>
    <w:rsid w:val="00D20F99"/>
    <w:rsid w:val="00D22388"/>
    <w:rsid w:val="00D22824"/>
    <w:rsid w:val="00D2296A"/>
    <w:rsid w:val="00D22C58"/>
    <w:rsid w:val="00D22E45"/>
    <w:rsid w:val="00D23255"/>
    <w:rsid w:val="00D23464"/>
    <w:rsid w:val="00D23621"/>
    <w:rsid w:val="00D238A3"/>
    <w:rsid w:val="00D23A43"/>
    <w:rsid w:val="00D23A51"/>
    <w:rsid w:val="00D23E27"/>
    <w:rsid w:val="00D23F70"/>
    <w:rsid w:val="00D23FA1"/>
    <w:rsid w:val="00D2408D"/>
    <w:rsid w:val="00D2422A"/>
    <w:rsid w:val="00D242A6"/>
    <w:rsid w:val="00D245A8"/>
    <w:rsid w:val="00D246FD"/>
    <w:rsid w:val="00D2476E"/>
    <w:rsid w:val="00D24C5C"/>
    <w:rsid w:val="00D25676"/>
    <w:rsid w:val="00D25DDE"/>
    <w:rsid w:val="00D25E46"/>
    <w:rsid w:val="00D26647"/>
    <w:rsid w:val="00D267CC"/>
    <w:rsid w:val="00D269CA"/>
    <w:rsid w:val="00D26ECA"/>
    <w:rsid w:val="00D27042"/>
    <w:rsid w:val="00D272DF"/>
    <w:rsid w:val="00D30073"/>
    <w:rsid w:val="00D30715"/>
    <w:rsid w:val="00D308AB"/>
    <w:rsid w:val="00D30959"/>
    <w:rsid w:val="00D30B1F"/>
    <w:rsid w:val="00D30F3F"/>
    <w:rsid w:val="00D31C69"/>
    <w:rsid w:val="00D31F68"/>
    <w:rsid w:val="00D32086"/>
    <w:rsid w:val="00D32865"/>
    <w:rsid w:val="00D3332A"/>
    <w:rsid w:val="00D33672"/>
    <w:rsid w:val="00D3380B"/>
    <w:rsid w:val="00D33962"/>
    <w:rsid w:val="00D339D7"/>
    <w:rsid w:val="00D33E32"/>
    <w:rsid w:val="00D34856"/>
    <w:rsid w:val="00D34ABA"/>
    <w:rsid w:val="00D34ABE"/>
    <w:rsid w:val="00D34B9D"/>
    <w:rsid w:val="00D34CE7"/>
    <w:rsid w:val="00D34CEE"/>
    <w:rsid w:val="00D34DE3"/>
    <w:rsid w:val="00D350A1"/>
    <w:rsid w:val="00D35441"/>
    <w:rsid w:val="00D36446"/>
    <w:rsid w:val="00D364B9"/>
    <w:rsid w:val="00D36581"/>
    <w:rsid w:val="00D366F0"/>
    <w:rsid w:val="00D36AD8"/>
    <w:rsid w:val="00D36D8C"/>
    <w:rsid w:val="00D376CB"/>
    <w:rsid w:val="00D3770C"/>
    <w:rsid w:val="00D37983"/>
    <w:rsid w:val="00D37B5F"/>
    <w:rsid w:val="00D37E4E"/>
    <w:rsid w:val="00D4000E"/>
    <w:rsid w:val="00D4002A"/>
    <w:rsid w:val="00D40901"/>
    <w:rsid w:val="00D40EBD"/>
    <w:rsid w:val="00D40F9C"/>
    <w:rsid w:val="00D418FB"/>
    <w:rsid w:val="00D41F0E"/>
    <w:rsid w:val="00D4246D"/>
    <w:rsid w:val="00D42669"/>
    <w:rsid w:val="00D428C1"/>
    <w:rsid w:val="00D42AD2"/>
    <w:rsid w:val="00D42E4A"/>
    <w:rsid w:val="00D431C5"/>
    <w:rsid w:val="00D435B7"/>
    <w:rsid w:val="00D436B4"/>
    <w:rsid w:val="00D44472"/>
    <w:rsid w:val="00D44BD5"/>
    <w:rsid w:val="00D44EEB"/>
    <w:rsid w:val="00D45165"/>
    <w:rsid w:val="00D455D4"/>
    <w:rsid w:val="00D45C27"/>
    <w:rsid w:val="00D45D72"/>
    <w:rsid w:val="00D4620D"/>
    <w:rsid w:val="00D4626B"/>
    <w:rsid w:val="00D46297"/>
    <w:rsid w:val="00D4681D"/>
    <w:rsid w:val="00D46EE9"/>
    <w:rsid w:val="00D47007"/>
    <w:rsid w:val="00D476FD"/>
    <w:rsid w:val="00D50295"/>
    <w:rsid w:val="00D5038F"/>
    <w:rsid w:val="00D504CC"/>
    <w:rsid w:val="00D505DC"/>
    <w:rsid w:val="00D509C4"/>
    <w:rsid w:val="00D50CE3"/>
    <w:rsid w:val="00D50F84"/>
    <w:rsid w:val="00D510E7"/>
    <w:rsid w:val="00D513E1"/>
    <w:rsid w:val="00D518BB"/>
    <w:rsid w:val="00D518DB"/>
    <w:rsid w:val="00D5210E"/>
    <w:rsid w:val="00D52184"/>
    <w:rsid w:val="00D52826"/>
    <w:rsid w:val="00D52A20"/>
    <w:rsid w:val="00D52CA6"/>
    <w:rsid w:val="00D52E73"/>
    <w:rsid w:val="00D52F7B"/>
    <w:rsid w:val="00D52FE9"/>
    <w:rsid w:val="00D536E4"/>
    <w:rsid w:val="00D54319"/>
    <w:rsid w:val="00D5447F"/>
    <w:rsid w:val="00D54A6D"/>
    <w:rsid w:val="00D54EEF"/>
    <w:rsid w:val="00D553F7"/>
    <w:rsid w:val="00D55AEE"/>
    <w:rsid w:val="00D55B64"/>
    <w:rsid w:val="00D55C42"/>
    <w:rsid w:val="00D55C8C"/>
    <w:rsid w:val="00D5739E"/>
    <w:rsid w:val="00D57569"/>
    <w:rsid w:val="00D57B41"/>
    <w:rsid w:val="00D60071"/>
    <w:rsid w:val="00D601F6"/>
    <w:rsid w:val="00D6020A"/>
    <w:rsid w:val="00D607D8"/>
    <w:rsid w:val="00D609EB"/>
    <w:rsid w:val="00D60B14"/>
    <w:rsid w:val="00D60F10"/>
    <w:rsid w:val="00D612F8"/>
    <w:rsid w:val="00D62300"/>
    <w:rsid w:val="00D62383"/>
    <w:rsid w:val="00D6240A"/>
    <w:rsid w:val="00D62611"/>
    <w:rsid w:val="00D62983"/>
    <w:rsid w:val="00D62A43"/>
    <w:rsid w:val="00D62A81"/>
    <w:rsid w:val="00D62EEF"/>
    <w:rsid w:val="00D62FED"/>
    <w:rsid w:val="00D63193"/>
    <w:rsid w:val="00D631D3"/>
    <w:rsid w:val="00D63345"/>
    <w:rsid w:val="00D63671"/>
    <w:rsid w:val="00D63853"/>
    <w:rsid w:val="00D638EF"/>
    <w:rsid w:val="00D63AFD"/>
    <w:rsid w:val="00D63FBA"/>
    <w:rsid w:val="00D64015"/>
    <w:rsid w:val="00D64F66"/>
    <w:rsid w:val="00D655E4"/>
    <w:rsid w:val="00D65DCA"/>
    <w:rsid w:val="00D65EC0"/>
    <w:rsid w:val="00D6628A"/>
    <w:rsid w:val="00D66377"/>
    <w:rsid w:val="00D673DF"/>
    <w:rsid w:val="00D6770F"/>
    <w:rsid w:val="00D67927"/>
    <w:rsid w:val="00D7074E"/>
    <w:rsid w:val="00D70C95"/>
    <w:rsid w:val="00D70F03"/>
    <w:rsid w:val="00D7137F"/>
    <w:rsid w:val="00D71650"/>
    <w:rsid w:val="00D720AC"/>
    <w:rsid w:val="00D720D2"/>
    <w:rsid w:val="00D72188"/>
    <w:rsid w:val="00D726B2"/>
    <w:rsid w:val="00D7295F"/>
    <w:rsid w:val="00D72BA7"/>
    <w:rsid w:val="00D72F00"/>
    <w:rsid w:val="00D7300C"/>
    <w:rsid w:val="00D7345F"/>
    <w:rsid w:val="00D734B9"/>
    <w:rsid w:val="00D736BE"/>
    <w:rsid w:val="00D739E8"/>
    <w:rsid w:val="00D73C8B"/>
    <w:rsid w:val="00D74596"/>
    <w:rsid w:val="00D74C91"/>
    <w:rsid w:val="00D7565C"/>
    <w:rsid w:val="00D7588A"/>
    <w:rsid w:val="00D762BF"/>
    <w:rsid w:val="00D76458"/>
    <w:rsid w:val="00D76490"/>
    <w:rsid w:val="00D76A3E"/>
    <w:rsid w:val="00D76C5B"/>
    <w:rsid w:val="00D76D64"/>
    <w:rsid w:val="00D76E47"/>
    <w:rsid w:val="00D77208"/>
    <w:rsid w:val="00D7752C"/>
    <w:rsid w:val="00D77BD9"/>
    <w:rsid w:val="00D801AF"/>
    <w:rsid w:val="00D8084A"/>
    <w:rsid w:val="00D8094B"/>
    <w:rsid w:val="00D80E9B"/>
    <w:rsid w:val="00D81503"/>
    <w:rsid w:val="00D819B8"/>
    <w:rsid w:val="00D826FD"/>
    <w:rsid w:val="00D82B4C"/>
    <w:rsid w:val="00D82C63"/>
    <w:rsid w:val="00D8345C"/>
    <w:rsid w:val="00D842CE"/>
    <w:rsid w:val="00D84949"/>
    <w:rsid w:val="00D84A95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71CF"/>
    <w:rsid w:val="00D87B6F"/>
    <w:rsid w:val="00D87FA6"/>
    <w:rsid w:val="00D901EC"/>
    <w:rsid w:val="00D905E3"/>
    <w:rsid w:val="00D909F6"/>
    <w:rsid w:val="00D90A04"/>
    <w:rsid w:val="00D90E09"/>
    <w:rsid w:val="00D90E63"/>
    <w:rsid w:val="00D910C7"/>
    <w:rsid w:val="00D912D3"/>
    <w:rsid w:val="00D91405"/>
    <w:rsid w:val="00D91788"/>
    <w:rsid w:val="00D91A7A"/>
    <w:rsid w:val="00D92A5A"/>
    <w:rsid w:val="00D92C3B"/>
    <w:rsid w:val="00D92F95"/>
    <w:rsid w:val="00D93193"/>
    <w:rsid w:val="00D932A9"/>
    <w:rsid w:val="00D93C54"/>
    <w:rsid w:val="00D9434D"/>
    <w:rsid w:val="00D943AA"/>
    <w:rsid w:val="00D943EA"/>
    <w:rsid w:val="00D94A54"/>
    <w:rsid w:val="00D94D0B"/>
    <w:rsid w:val="00D94EE9"/>
    <w:rsid w:val="00D9597A"/>
    <w:rsid w:val="00D95C35"/>
    <w:rsid w:val="00D95C8F"/>
    <w:rsid w:val="00D95DEE"/>
    <w:rsid w:val="00D967EF"/>
    <w:rsid w:val="00D96B12"/>
    <w:rsid w:val="00D96D8C"/>
    <w:rsid w:val="00D96EE9"/>
    <w:rsid w:val="00D96F0C"/>
    <w:rsid w:val="00D9730B"/>
    <w:rsid w:val="00D97360"/>
    <w:rsid w:val="00D97732"/>
    <w:rsid w:val="00D97ABC"/>
    <w:rsid w:val="00D97D79"/>
    <w:rsid w:val="00D97E68"/>
    <w:rsid w:val="00DA05A1"/>
    <w:rsid w:val="00DA0B06"/>
    <w:rsid w:val="00DA0C1B"/>
    <w:rsid w:val="00DA0D6F"/>
    <w:rsid w:val="00DA1200"/>
    <w:rsid w:val="00DA144F"/>
    <w:rsid w:val="00DA150C"/>
    <w:rsid w:val="00DA17B5"/>
    <w:rsid w:val="00DA1C2F"/>
    <w:rsid w:val="00DA20CF"/>
    <w:rsid w:val="00DA2A52"/>
    <w:rsid w:val="00DA2D15"/>
    <w:rsid w:val="00DA2E09"/>
    <w:rsid w:val="00DA2E79"/>
    <w:rsid w:val="00DA34CA"/>
    <w:rsid w:val="00DA55AC"/>
    <w:rsid w:val="00DA586A"/>
    <w:rsid w:val="00DA5933"/>
    <w:rsid w:val="00DA5BF1"/>
    <w:rsid w:val="00DA60C5"/>
    <w:rsid w:val="00DA684E"/>
    <w:rsid w:val="00DA69B4"/>
    <w:rsid w:val="00DA6CFD"/>
    <w:rsid w:val="00DA727B"/>
    <w:rsid w:val="00DA77F2"/>
    <w:rsid w:val="00DA7DDF"/>
    <w:rsid w:val="00DA7E53"/>
    <w:rsid w:val="00DA7FA1"/>
    <w:rsid w:val="00DB0272"/>
    <w:rsid w:val="00DB0892"/>
    <w:rsid w:val="00DB0F0B"/>
    <w:rsid w:val="00DB19A9"/>
    <w:rsid w:val="00DB1E81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A17"/>
    <w:rsid w:val="00DB5DF0"/>
    <w:rsid w:val="00DB6200"/>
    <w:rsid w:val="00DB631E"/>
    <w:rsid w:val="00DB64DA"/>
    <w:rsid w:val="00DB67A9"/>
    <w:rsid w:val="00DB67AF"/>
    <w:rsid w:val="00DB6C0F"/>
    <w:rsid w:val="00DB750D"/>
    <w:rsid w:val="00DB792D"/>
    <w:rsid w:val="00DC053C"/>
    <w:rsid w:val="00DC0FE9"/>
    <w:rsid w:val="00DC113D"/>
    <w:rsid w:val="00DC1546"/>
    <w:rsid w:val="00DC15B9"/>
    <w:rsid w:val="00DC191B"/>
    <w:rsid w:val="00DC1CD5"/>
    <w:rsid w:val="00DC2369"/>
    <w:rsid w:val="00DC2517"/>
    <w:rsid w:val="00DC28D1"/>
    <w:rsid w:val="00DC2D12"/>
    <w:rsid w:val="00DC2F2F"/>
    <w:rsid w:val="00DC2FF7"/>
    <w:rsid w:val="00DC347D"/>
    <w:rsid w:val="00DC36BC"/>
    <w:rsid w:val="00DC387B"/>
    <w:rsid w:val="00DC38E4"/>
    <w:rsid w:val="00DC3A2C"/>
    <w:rsid w:val="00DC3F34"/>
    <w:rsid w:val="00DC3F6E"/>
    <w:rsid w:val="00DC4854"/>
    <w:rsid w:val="00DC48A3"/>
    <w:rsid w:val="00DC4B0A"/>
    <w:rsid w:val="00DC551C"/>
    <w:rsid w:val="00DC5891"/>
    <w:rsid w:val="00DC62A3"/>
    <w:rsid w:val="00DC6754"/>
    <w:rsid w:val="00DC689E"/>
    <w:rsid w:val="00DC6A32"/>
    <w:rsid w:val="00DC6A3E"/>
    <w:rsid w:val="00DC6AD6"/>
    <w:rsid w:val="00DC6EC1"/>
    <w:rsid w:val="00DC7629"/>
    <w:rsid w:val="00DC77C5"/>
    <w:rsid w:val="00DD00A8"/>
    <w:rsid w:val="00DD00D1"/>
    <w:rsid w:val="00DD075F"/>
    <w:rsid w:val="00DD0AD9"/>
    <w:rsid w:val="00DD0B5D"/>
    <w:rsid w:val="00DD0FD1"/>
    <w:rsid w:val="00DD15D9"/>
    <w:rsid w:val="00DD193E"/>
    <w:rsid w:val="00DD303A"/>
    <w:rsid w:val="00DD36E2"/>
    <w:rsid w:val="00DD3CEC"/>
    <w:rsid w:val="00DD4519"/>
    <w:rsid w:val="00DD45ED"/>
    <w:rsid w:val="00DD4918"/>
    <w:rsid w:val="00DD4D30"/>
    <w:rsid w:val="00DD4E2C"/>
    <w:rsid w:val="00DD4E73"/>
    <w:rsid w:val="00DD4F02"/>
    <w:rsid w:val="00DD5356"/>
    <w:rsid w:val="00DD5462"/>
    <w:rsid w:val="00DD5A37"/>
    <w:rsid w:val="00DD5B6A"/>
    <w:rsid w:val="00DD5D39"/>
    <w:rsid w:val="00DD5ECB"/>
    <w:rsid w:val="00DD670F"/>
    <w:rsid w:val="00DD6758"/>
    <w:rsid w:val="00DD6808"/>
    <w:rsid w:val="00DD683C"/>
    <w:rsid w:val="00DD7002"/>
    <w:rsid w:val="00DD7328"/>
    <w:rsid w:val="00DD753A"/>
    <w:rsid w:val="00DD7666"/>
    <w:rsid w:val="00DE0011"/>
    <w:rsid w:val="00DE0289"/>
    <w:rsid w:val="00DE066B"/>
    <w:rsid w:val="00DE06E1"/>
    <w:rsid w:val="00DE082C"/>
    <w:rsid w:val="00DE124F"/>
    <w:rsid w:val="00DE157B"/>
    <w:rsid w:val="00DE16DB"/>
    <w:rsid w:val="00DE1BB0"/>
    <w:rsid w:val="00DE1CE1"/>
    <w:rsid w:val="00DE1EAE"/>
    <w:rsid w:val="00DE206E"/>
    <w:rsid w:val="00DE20CC"/>
    <w:rsid w:val="00DE270A"/>
    <w:rsid w:val="00DE28B2"/>
    <w:rsid w:val="00DE28B7"/>
    <w:rsid w:val="00DE2A6A"/>
    <w:rsid w:val="00DE2B87"/>
    <w:rsid w:val="00DE3124"/>
    <w:rsid w:val="00DE34E4"/>
    <w:rsid w:val="00DE35BA"/>
    <w:rsid w:val="00DE36E6"/>
    <w:rsid w:val="00DE3807"/>
    <w:rsid w:val="00DE3887"/>
    <w:rsid w:val="00DE3BD3"/>
    <w:rsid w:val="00DE3FC0"/>
    <w:rsid w:val="00DE4494"/>
    <w:rsid w:val="00DE4E9B"/>
    <w:rsid w:val="00DE53AF"/>
    <w:rsid w:val="00DE564C"/>
    <w:rsid w:val="00DE5765"/>
    <w:rsid w:val="00DE595B"/>
    <w:rsid w:val="00DE5A03"/>
    <w:rsid w:val="00DE656C"/>
    <w:rsid w:val="00DE661C"/>
    <w:rsid w:val="00DE6668"/>
    <w:rsid w:val="00DE67B6"/>
    <w:rsid w:val="00DE68C2"/>
    <w:rsid w:val="00DE6973"/>
    <w:rsid w:val="00DE701B"/>
    <w:rsid w:val="00DE7485"/>
    <w:rsid w:val="00DE755E"/>
    <w:rsid w:val="00DF02F6"/>
    <w:rsid w:val="00DF0E98"/>
    <w:rsid w:val="00DF1078"/>
    <w:rsid w:val="00DF1138"/>
    <w:rsid w:val="00DF1159"/>
    <w:rsid w:val="00DF1C26"/>
    <w:rsid w:val="00DF2234"/>
    <w:rsid w:val="00DF2476"/>
    <w:rsid w:val="00DF29B6"/>
    <w:rsid w:val="00DF2CD1"/>
    <w:rsid w:val="00DF2F15"/>
    <w:rsid w:val="00DF3164"/>
    <w:rsid w:val="00DF3330"/>
    <w:rsid w:val="00DF3368"/>
    <w:rsid w:val="00DF33A9"/>
    <w:rsid w:val="00DF3CDC"/>
    <w:rsid w:val="00DF45E7"/>
    <w:rsid w:val="00DF4638"/>
    <w:rsid w:val="00DF4A72"/>
    <w:rsid w:val="00DF4B74"/>
    <w:rsid w:val="00DF5503"/>
    <w:rsid w:val="00DF56F9"/>
    <w:rsid w:val="00DF58BB"/>
    <w:rsid w:val="00DF5EEF"/>
    <w:rsid w:val="00DF6049"/>
    <w:rsid w:val="00DF6350"/>
    <w:rsid w:val="00DF6687"/>
    <w:rsid w:val="00DF68C4"/>
    <w:rsid w:val="00DF6B51"/>
    <w:rsid w:val="00DF6F20"/>
    <w:rsid w:val="00DF7508"/>
    <w:rsid w:val="00DF7E4A"/>
    <w:rsid w:val="00E0057D"/>
    <w:rsid w:val="00E00990"/>
    <w:rsid w:val="00E00A45"/>
    <w:rsid w:val="00E00D15"/>
    <w:rsid w:val="00E00F2B"/>
    <w:rsid w:val="00E01228"/>
    <w:rsid w:val="00E01DAA"/>
    <w:rsid w:val="00E020B9"/>
    <w:rsid w:val="00E02E88"/>
    <w:rsid w:val="00E0335C"/>
    <w:rsid w:val="00E034D2"/>
    <w:rsid w:val="00E03D63"/>
    <w:rsid w:val="00E03DE0"/>
    <w:rsid w:val="00E03F9A"/>
    <w:rsid w:val="00E04A16"/>
    <w:rsid w:val="00E04F63"/>
    <w:rsid w:val="00E04F79"/>
    <w:rsid w:val="00E0547E"/>
    <w:rsid w:val="00E05A9A"/>
    <w:rsid w:val="00E05E1C"/>
    <w:rsid w:val="00E06843"/>
    <w:rsid w:val="00E06893"/>
    <w:rsid w:val="00E06DDA"/>
    <w:rsid w:val="00E06E60"/>
    <w:rsid w:val="00E07815"/>
    <w:rsid w:val="00E07896"/>
    <w:rsid w:val="00E07956"/>
    <w:rsid w:val="00E07B6D"/>
    <w:rsid w:val="00E07EA9"/>
    <w:rsid w:val="00E10A44"/>
    <w:rsid w:val="00E115C1"/>
    <w:rsid w:val="00E11644"/>
    <w:rsid w:val="00E11B1D"/>
    <w:rsid w:val="00E1204C"/>
    <w:rsid w:val="00E125F6"/>
    <w:rsid w:val="00E12898"/>
    <w:rsid w:val="00E12BCB"/>
    <w:rsid w:val="00E12C46"/>
    <w:rsid w:val="00E12C51"/>
    <w:rsid w:val="00E12FEC"/>
    <w:rsid w:val="00E13C7A"/>
    <w:rsid w:val="00E14889"/>
    <w:rsid w:val="00E14A43"/>
    <w:rsid w:val="00E150DA"/>
    <w:rsid w:val="00E15415"/>
    <w:rsid w:val="00E154E4"/>
    <w:rsid w:val="00E15701"/>
    <w:rsid w:val="00E15B25"/>
    <w:rsid w:val="00E15D2B"/>
    <w:rsid w:val="00E160C4"/>
    <w:rsid w:val="00E16140"/>
    <w:rsid w:val="00E16511"/>
    <w:rsid w:val="00E16576"/>
    <w:rsid w:val="00E168DF"/>
    <w:rsid w:val="00E16B35"/>
    <w:rsid w:val="00E16EEF"/>
    <w:rsid w:val="00E16F82"/>
    <w:rsid w:val="00E1705A"/>
    <w:rsid w:val="00E1719B"/>
    <w:rsid w:val="00E17982"/>
    <w:rsid w:val="00E205C0"/>
    <w:rsid w:val="00E2071B"/>
    <w:rsid w:val="00E20AFB"/>
    <w:rsid w:val="00E20F9E"/>
    <w:rsid w:val="00E21580"/>
    <w:rsid w:val="00E216EB"/>
    <w:rsid w:val="00E21876"/>
    <w:rsid w:val="00E2188B"/>
    <w:rsid w:val="00E21904"/>
    <w:rsid w:val="00E21E7A"/>
    <w:rsid w:val="00E21F18"/>
    <w:rsid w:val="00E2223F"/>
    <w:rsid w:val="00E224DE"/>
    <w:rsid w:val="00E22C8B"/>
    <w:rsid w:val="00E22D6D"/>
    <w:rsid w:val="00E24545"/>
    <w:rsid w:val="00E24BC1"/>
    <w:rsid w:val="00E24E1F"/>
    <w:rsid w:val="00E24E6A"/>
    <w:rsid w:val="00E2527C"/>
    <w:rsid w:val="00E257C9"/>
    <w:rsid w:val="00E257D1"/>
    <w:rsid w:val="00E259EA"/>
    <w:rsid w:val="00E2625E"/>
    <w:rsid w:val="00E26CC4"/>
    <w:rsid w:val="00E26DD8"/>
    <w:rsid w:val="00E26FAE"/>
    <w:rsid w:val="00E2736A"/>
    <w:rsid w:val="00E27A2A"/>
    <w:rsid w:val="00E27A77"/>
    <w:rsid w:val="00E27F80"/>
    <w:rsid w:val="00E27FF1"/>
    <w:rsid w:val="00E301B4"/>
    <w:rsid w:val="00E30817"/>
    <w:rsid w:val="00E30B2C"/>
    <w:rsid w:val="00E30C3E"/>
    <w:rsid w:val="00E30D68"/>
    <w:rsid w:val="00E30ED6"/>
    <w:rsid w:val="00E311A9"/>
    <w:rsid w:val="00E3124C"/>
    <w:rsid w:val="00E3148E"/>
    <w:rsid w:val="00E314EE"/>
    <w:rsid w:val="00E316F7"/>
    <w:rsid w:val="00E31751"/>
    <w:rsid w:val="00E317EC"/>
    <w:rsid w:val="00E31FDC"/>
    <w:rsid w:val="00E3217A"/>
    <w:rsid w:val="00E3231D"/>
    <w:rsid w:val="00E3320A"/>
    <w:rsid w:val="00E336AF"/>
    <w:rsid w:val="00E339F2"/>
    <w:rsid w:val="00E33A33"/>
    <w:rsid w:val="00E33A51"/>
    <w:rsid w:val="00E33B17"/>
    <w:rsid w:val="00E33B6C"/>
    <w:rsid w:val="00E33E5F"/>
    <w:rsid w:val="00E3440E"/>
    <w:rsid w:val="00E348E8"/>
    <w:rsid w:val="00E34B69"/>
    <w:rsid w:val="00E35702"/>
    <w:rsid w:val="00E35848"/>
    <w:rsid w:val="00E35B17"/>
    <w:rsid w:val="00E35BBB"/>
    <w:rsid w:val="00E35CFD"/>
    <w:rsid w:val="00E360F4"/>
    <w:rsid w:val="00E3618D"/>
    <w:rsid w:val="00E3628A"/>
    <w:rsid w:val="00E36704"/>
    <w:rsid w:val="00E368D3"/>
    <w:rsid w:val="00E37339"/>
    <w:rsid w:val="00E37709"/>
    <w:rsid w:val="00E37D57"/>
    <w:rsid w:val="00E40243"/>
    <w:rsid w:val="00E40256"/>
    <w:rsid w:val="00E402C8"/>
    <w:rsid w:val="00E40FB1"/>
    <w:rsid w:val="00E41152"/>
    <w:rsid w:val="00E4156A"/>
    <w:rsid w:val="00E4167B"/>
    <w:rsid w:val="00E41F94"/>
    <w:rsid w:val="00E422E5"/>
    <w:rsid w:val="00E4265C"/>
    <w:rsid w:val="00E426EF"/>
    <w:rsid w:val="00E431CB"/>
    <w:rsid w:val="00E43BD8"/>
    <w:rsid w:val="00E43CCE"/>
    <w:rsid w:val="00E44AA3"/>
    <w:rsid w:val="00E4526A"/>
    <w:rsid w:val="00E458E0"/>
    <w:rsid w:val="00E45B16"/>
    <w:rsid w:val="00E45C5A"/>
    <w:rsid w:val="00E45C95"/>
    <w:rsid w:val="00E45D4E"/>
    <w:rsid w:val="00E463FA"/>
    <w:rsid w:val="00E4647B"/>
    <w:rsid w:val="00E46487"/>
    <w:rsid w:val="00E46AB0"/>
    <w:rsid w:val="00E46C41"/>
    <w:rsid w:val="00E46C7D"/>
    <w:rsid w:val="00E46CB2"/>
    <w:rsid w:val="00E46E2F"/>
    <w:rsid w:val="00E4742C"/>
    <w:rsid w:val="00E47CF7"/>
    <w:rsid w:val="00E47F6A"/>
    <w:rsid w:val="00E50558"/>
    <w:rsid w:val="00E50577"/>
    <w:rsid w:val="00E507DA"/>
    <w:rsid w:val="00E50BF8"/>
    <w:rsid w:val="00E50CC8"/>
    <w:rsid w:val="00E511D2"/>
    <w:rsid w:val="00E5124C"/>
    <w:rsid w:val="00E51473"/>
    <w:rsid w:val="00E5181A"/>
    <w:rsid w:val="00E5243A"/>
    <w:rsid w:val="00E526B0"/>
    <w:rsid w:val="00E52878"/>
    <w:rsid w:val="00E52927"/>
    <w:rsid w:val="00E5297A"/>
    <w:rsid w:val="00E52984"/>
    <w:rsid w:val="00E52A15"/>
    <w:rsid w:val="00E52DEA"/>
    <w:rsid w:val="00E52DF2"/>
    <w:rsid w:val="00E52DF3"/>
    <w:rsid w:val="00E53601"/>
    <w:rsid w:val="00E53699"/>
    <w:rsid w:val="00E53B08"/>
    <w:rsid w:val="00E53E29"/>
    <w:rsid w:val="00E540A5"/>
    <w:rsid w:val="00E542AF"/>
    <w:rsid w:val="00E54332"/>
    <w:rsid w:val="00E5446D"/>
    <w:rsid w:val="00E547C2"/>
    <w:rsid w:val="00E54D6F"/>
    <w:rsid w:val="00E54EAA"/>
    <w:rsid w:val="00E54F0D"/>
    <w:rsid w:val="00E55599"/>
    <w:rsid w:val="00E56462"/>
    <w:rsid w:val="00E5662B"/>
    <w:rsid w:val="00E56635"/>
    <w:rsid w:val="00E56AF7"/>
    <w:rsid w:val="00E56CE9"/>
    <w:rsid w:val="00E570D3"/>
    <w:rsid w:val="00E5732A"/>
    <w:rsid w:val="00E57476"/>
    <w:rsid w:val="00E57895"/>
    <w:rsid w:val="00E57BF2"/>
    <w:rsid w:val="00E57BFF"/>
    <w:rsid w:val="00E604F0"/>
    <w:rsid w:val="00E61E78"/>
    <w:rsid w:val="00E61F21"/>
    <w:rsid w:val="00E62218"/>
    <w:rsid w:val="00E62289"/>
    <w:rsid w:val="00E6233B"/>
    <w:rsid w:val="00E62E1B"/>
    <w:rsid w:val="00E63079"/>
    <w:rsid w:val="00E630F8"/>
    <w:rsid w:val="00E632D2"/>
    <w:rsid w:val="00E63B7F"/>
    <w:rsid w:val="00E63E0C"/>
    <w:rsid w:val="00E640D7"/>
    <w:rsid w:val="00E646A7"/>
    <w:rsid w:val="00E64D42"/>
    <w:rsid w:val="00E64E4E"/>
    <w:rsid w:val="00E64ED7"/>
    <w:rsid w:val="00E65153"/>
    <w:rsid w:val="00E656B6"/>
    <w:rsid w:val="00E656CA"/>
    <w:rsid w:val="00E6596E"/>
    <w:rsid w:val="00E659CC"/>
    <w:rsid w:val="00E65A9B"/>
    <w:rsid w:val="00E65C4C"/>
    <w:rsid w:val="00E66768"/>
    <w:rsid w:val="00E667B9"/>
    <w:rsid w:val="00E6685A"/>
    <w:rsid w:val="00E66892"/>
    <w:rsid w:val="00E66A31"/>
    <w:rsid w:val="00E66B54"/>
    <w:rsid w:val="00E66D68"/>
    <w:rsid w:val="00E67132"/>
    <w:rsid w:val="00E67554"/>
    <w:rsid w:val="00E67A5F"/>
    <w:rsid w:val="00E67BAC"/>
    <w:rsid w:val="00E67F5D"/>
    <w:rsid w:val="00E7004D"/>
    <w:rsid w:val="00E7032C"/>
    <w:rsid w:val="00E704D8"/>
    <w:rsid w:val="00E70559"/>
    <w:rsid w:val="00E70CE0"/>
    <w:rsid w:val="00E70E9D"/>
    <w:rsid w:val="00E711FC"/>
    <w:rsid w:val="00E7189B"/>
    <w:rsid w:val="00E72046"/>
    <w:rsid w:val="00E7208E"/>
    <w:rsid w:val="00E7212C"/>
    <w:rsid w:val="00E72505"/>
    <w:rsid w:val="00E729CD"/>
    <w:rsid w:val="00E72C25"/>
    <w:rsid w:val="00E72CDB"/>
    <w:rsid w:val="00E72FE5"/>
    <w:rsid w:val="00E73462"/>
    <w:rsid w:val="00E73780"/>
    <w:rsid w:val="00E73881"/>
    <w:rsid w:val="00E73F52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662"/>
    <w:rsid w:val="00E7638B"/>
    <w:rsid w:val="00E763CA"/>
    <w:rsid w:val="00E76437"/>
    <w:rsid w:val="00E7660A"/>
    <w:rsid w:val="00E766DA"/>
    <w:rsid w:val="00E769D8"/>
    <w:rsid w:val="00E7705A"/>
    <w:rsid w:val="00E772B6"/>
    <w:rsid w:val="00E77384"/>
    <w:rsid w:val="00E77421"/>
    <w:rsid w:val="00E77457"/>
    <w:rsid w:val="00E77599"/>
    <w:rsid w:val="00E777C0"/>
    <w:rsid w:val="00E777C8"/>
    <w:rsid w:val="00E77D16"/>
    <w:rsid w:val="00E8046A"/>
    <w:rsid w:val="00E804FB"/>
    <w:rsid w:val="00E80716"/>
    <w:rsid w:val="00E80A5B"/>
    <w:rsid w:val="00E80C30"/>
    <w:rsid w:val="00E80CA7"/>
    <w:rsid w:val="00E810E5"/>
    <w:rsid w:val="00E81175"/>
    <w:rsid w:val="00E813DD"/>
    <w:rsid w:val="00E81472"/>
    <w:rsid w:val="00E81542"/>
    <w:rsid w:val="00E81546"/>
    <w:rsid w:val="00E819AF"/>
    <w:rsid w:val="00E81FA5"/>
    <w:rsid w:val="00E82105"/>
    <w:rsid w:val="00E8216C"/>
    <w:rsid w:val="00E8218E"/>
    <w:rsid w:val="00E8224B"/>
    <w:rsid w:val="00E82A9A"/>
    <w:rsid w:val="00E82AB4"/>
    <w:rsid w:val="00E82BDD"/>
    <w:rsid w:val="00E83207"/>
    <w:rsid w:val="00E834DF"/>
    <w:rsid w:val="00E839F5"/>
    <w:rsid w:val="00E83A2E"/>
    <w:rsid w:val="00E83C34"/>
    <w:rsid w:val="00E84BA2"/>
    <w:rsid w:val="00E84F1F"/>
    <w:rsid w:val="00E84F5B"/>
    <w:rsid w:val="00E85685"/>
    <w:rsid w:val="00E85A87"/>
    <w:rsid w:val="00E85D2E"/>
    <w:rsid w:val="00E85E27"/>
    <w:rsid w:val="00E86014"/>
    <w:rsid w:val="00E867BE"/>
    <w:rsid w:val="00E86915"/>
    <w:rsid w:val="00E86AC2"/>
    <w:rsid w:val="00E87138"/>
    <w:rsid w:val="00E873B9"/>
    <w:rsid w:val="00E87611"/>
    <w:rsid w:val="00E87655"/>
    <w:rsid w:val="00E879C0"/>
    <w:rsid w:val="00E87FAE"/>
    <w:rsid w:val="00E901BF"/>
    <w:rsid w:val="00E901F6"/>
    <w:rsid w:val="00E90ED5"/>
    <w:rsid w:val="00E912B2"/>
    <w:rsid w:val="00E91938"/>
    <w:rsid w:val="00E91A7E"/>
    <w:rsid w:val="00E91AAE"/>
    <w:rsid w:val="00E91CC6"/>
    <w:rsid w:val="00E91EE6"/>
    <w:rsid w:val="00E92134"/>
    <w:rsid w:val="00E9281E"/>
    <w:rsid w:val="00E932D1"/>
    <w:rsid w:val="00E9334B"/>
    <w:rsid w:val="00E9374C"/>
    <w:rsid w:val="00E93806"/>
    <w:rsid w:val="00E93B43"/>
    <w:rsid w:val="00E9401F"/>
    <w:rsid w:val="00E945B0"/>
    <w:rsid w:val="00E94B86"/>
    <w:rsid w:val="00E954D6"/>
    <w:rsid w:val="00E95723"/>
    <w:rsid w:val="00E95CC7"/>
    <w:rsid w:val="00E95F42"/>
    <w:rsid w:val="00E96244"/>
    <w:rsid w:val="00E968EE"/>
    <w:rsid w:val="00E96DC0"/>
    <w:rsid w:val="00E96EC8"/>
    <w:rsid w:val="00E96FAA"/>
    <w:rsid w:val="00E976DD"/>
    <w:rsid w:val="00E9779E"/>
    <w:rsid w:val="00E97CD5"/>
    <w:rsid w:val="00E97E57"/>
    <w:rsid w:val="00EA02D3"/>
    <w:rsid w:val="00EA04A9"/>
    <w:rsid w:val="00EA079B"/>
    <w:rsid w:val="00EA0EBF"/>
    <w:rsid w:val="00EA1091"/>
    <w:rsid w:val="00EA14F3"/>
    <w:rsid w:val="00EA1682"/>
    <w:rsid w:val="00EA172E"/>
    <w:rsid w:val="00EA1873"/>
    <w:rsid w:val="00EA1D50"/>
    <w:rsid w:val="00EA2319"/>
    <w:rsid w:val="00EA2397"/>
    <w:rsid w:val="00EA23F9"/>
    <w:rsid w:val="00EA2C09"/>
    <w:rsid w:val="00EA2D4E"/>
    <w:rsid w:val="00EA31E4"/>
    <w:rsid w:val="00EA3E97"/>
    <w:rsid w:val="00EA4002"/>
    <w:rsid w:val="00EA427D"/>
    <w:rsid w:val="00EA4A66"/>
    <w:rsid w:val="00EA4D9C"/>
    <w:rsid w:val="00EA4DB2"/>
    <w:rsid w:val="00EA5609"/>
    <w:rsid w:val="00EA5DA7"/>
    <w:rsid w:val="00EA6382"/>
    <w:rsid w:val="00EA6961"/>
    <w:rsid w:val="00EA6B91"/>
    <w:rsid w:val="00EA7270"/>
    <w:rsid w:val="00EB00E0"/>
    <w:rsid w:val="00EB0297"/>
    <w:rsid w:val="00EB0535"/>
    <w:rsid w:val="00EB0D61"/>
    <w:rsid w:val="00EB0E86"/>
    <w:rsid w:val="00EB109C"/>
    <w:rsid w:val="00EB1430"/>
    <w:rsid w:val="00EB17A2"/>
    <w:rsid w:val="00EB1EB3"/>
    <w:rsid w:val="00EB24F1"/>
    <w:rsid w:val="00EB24F2"/>
    <w:rsid w:val="00EB290D"/>
    <w:rsid w:val="00EB29BC"/>
    <w:rsid w:val="00EB3580"/>
    <w:rsid w:val="00EB3592"/>
    <w:rsid w:val="00EB3B36"/>
    <w:rsid w:val="00EB46C1"/>
    <w:rsid w:val="00EB4B08"/>
    <w:rsid w:val="00EB4E20"/>
    <w:rsid w:val="00EB4FA2"/>
    <w:rsid w:val="00EB528B"/>
    <w:rsid w:val="00EB5B83"/>
    <w:rsid w:val="00EB5D4A"/>
    <w:rsid w:val="00EB5F65"/>
    <w:rsid w:val="00EB631F"/>
    <w:rsid w:val="00EB6B3B"/>
    <w:rsid w:val="00EB735B"/>
    <w:rsid w:val="00EB7653"/>
    <w:rsid w:val="00EB78F5"/>
    <w:rsid w:val="00EB7BD2"/>
    <w:rsid w:val="00EB7EB3"/>
    <w:rsid w:val="00EC015F"/>
    <w:rsid w:val="00EC028A"/>
    <w:rsid w:val="00EC0340"/>
    <w:rsid w:val="00EC034D"/>
    <w:rsid w:val="00EC070C"/>
    <w:rsid w:val="00EC1099"/>
    <w:rsid w:val="00EC1A1A"/>
    <w:rsid w:val="00EC1AD6"/>
    <w:rsid w:val="00EC1BB4"/>
    <w:rsid w:val="00EC2343"/>
    <w:rsid w:val="00EC26B3"/>
    <w:rsid w:val="00EC27D7"/>
    <w:rsid w:val="00EC2872"/>
    <w:rsid w:val="00EC2A97"/>
    <w:rsid w:val="00EC2C1E"/>
    <w:rsid w:val="00EC2D95"/>
    <w:rsid w:val="00EC30F3"/>
    <w:rsid w:val="00EC3305"/>
    <w:rsid w:val="00EC3382"/>
    <w:rsid w:val="00EC33DE"/>
    <w:rsid w:val="00EC34F0"/>
    <w:rsid w:val="00EC3583"/>
    <w:rsid w:val="00EC362A"/>
    <w:rsid w:val="00EC3B7E"/>
    <w:rsid w:val="00EC3C40"/>
    <w:rsid w:val="00EC3CCF"/>
    <w:rsid w:val="00EC3E30"/>
    <w:rsid w:val="00EC406E"/>
    <w:rsid w:val="00EC4634"/>
    <w:rsid w:val="00EC4EA0"/>
    <w:rsid w:val="00EC5BB5"/>
    <w:rsid w:val="00EC5C5A"/>
    <w:rsid w:val="00EC5F50"/>
    <w:rsid w:val="00EC60D5"/>
    <w:rsid w:val="00EC6594"/>
    <w:rsid w:val="00EC6D72"/>
    <w:rsid w:val="00EC7027"/>
    <w:rsid w:val="00EC782D"/>
    <w:rsid w:val="00EC7E28"/>
    <w:rsid w:val="00ED03DE"/>
    <w:rsid w:val="00ED0608"/>
    <w:rsid w:val="00ED0725"/>
    <w:rsid w:val="00ED0E4C"/>
    <w:rsid w:val="00ED0F54"/>
    <w:rsid w:val="00ED10CE"/>
    <w:rsid w:val="00ED1260"/>
    <w:rsid w:val="00ED1708"/>
    <w:rsid w:val="00ED19C6"/>
    <w:rsid w:val="00ED1B12"/>
    <w:rsid w:val="00ED24A7"/>
    <w:rsid w:val="00ED2A9E"/>
    <w:rsid w:val="00ED2C56"/>
    <w:rsid w:val="00ED34B2"/>
    <w:rsid w:val="00ED357E"/>
    <w:rsid w:val="00ED379E"/>
    <w:rsid w:val="00ED3A4B"/>
    <w:rsid w:val="00ED3FCD"/>
    <w:rsid w:val="00ED4210"/>
    <w:rsid w:val="00ED43E0"/>
    <w:rsid w:val="00ED4531"/>
    <w:rsid w:val="00ED4595"/>
    <w:rsid w:val="00ED48BD"/>
    <w:rsid w:val="00ED4C17"/>
    <w:rsid w:val="00ED4D51"/>
    <w:rsid w:val="00ED4E12"/>
    <w:rsid w:val="00ED4F51"/>
    <w:rsid w:val="00ED5037"/>
    <w:rsid w:val="00ED5093"/>
    <w:rsid w:val="00ED5538"/>
    <w:rsid w:val="00ED564F"/>
    <w:rsid w:val="00ED5ADB"/>
    <w:rsid w:val="00ED5B0D"/>
    <w:rsid w:val="00ED5C09"/>
    <w:rsid w:val="00ED5FF7"/>
    <w:rsid w:val="00ED6300"/>
    <w:rsid w:val="00ED68DE"/>
    <w:rsid w:val="00ED6951"/>
    <w:rsid w:val="00ED6A42"/>
    <w:rsid w:val="00ED6BD5"/>
    <w:rsid w:val="00ED6C5A"/>
    <w:rsid w:val="00ED6D3C"/>
    <w:rsid w:val="00EE0004"/>
    <w:rsid w:val="00EE055D"/>
    <w:rsid w:val="00EE059C"/>
    <w:rsid w:val="00EE07D5"/>
    <w:rsid w:val="00EE0C5D"/>
    <w:rsid w:val="00EE0FE3"/>
    <w:rsid w:val="00EE1233"/>
    <w:rsid w:val="00EE1460"/>
    <w:rsid w:val="00EE1991"/>
    <w:rsid w:val="00EE1CC7"/>
    <w:rsid w:val="00EE1F21"/>
    <w:rsid w:val="00EE2236"/>
    <w:rsid w:val="00EE25CD"/>
    <w:rsid w:val="00EE318D"/>
    <w:rsid w:val="00EE3214"/>
    <w:rsid w:val="00EE3B6B"/>
    <w:rsid w:val="00EE522B"/>
    <w:rsid w:val="00EE5379"/>
    <w:rsid w:val="00EE5882"/>
    <w:rsid w:val="00EE5B7B"/>
    <w:rsid w:val="00EE6017"/>
    <w:rsid w:val="00EE6149"/>
    <w:rsid w:val="00EE61F2"/>
    <w:rsid w:val="00EE6477"/>
    <w:rsid w:val="00EE6492"/>
    <w:rsid w:val="00EE6C03"/>
    <w:rsid w:val="00EE7391"/>
    <w:rsid w:val="00EE7428"/>
    <w:rsid w:val="00EE7DA8"/>
    <w:rsid w:val="00EF0121"/>
    <w:rsid w:val="00EF16D5"/>
    <w:rsid w:val="00EF1B14"/>
    <w:rsid w:val="00EF1BEE"/>
    <w:rsid w:val="00EF1D03"/>
    <w:rsid w:val="00EF2014"/>
    <w:rsid w:val="00EF2441"/>
    <w:rsid w:val="00EF25BE"/>
    <w:rsid w:val="00EF27C9"/>
    <w:rsid w:val="00EF2B10"/>
    <w:rsid w:val="00EF2B84"/>
    <w:rsid w:val="00EF2C28"/>
    <w:rsid w:val="00EF341C"/>
    <w:rsid w:val="00EF35B5"/>
    <w:rsid w:val="00EF382E"/>
    <w:rsid w:val="00EF3C19"/>
    <w:rsid w:val="00EF3FD8"/>
    <w:rsid w:val="00EF414B"/>
    <w:rsid w:val="00EF4C72"/>
    <w:rsid w:val="00EF5024"/>
    <w:rsid w:val="00EF55D8"/>
    <w:rsid w:val="00EF57A3"/>
    <w:rsid w:val="00EF5922"/>
    <w:rsid w:val="00EF5924"/>
    <w:rsid w:val="00EF5A00"/>
    <w:rsid w:val="00EF6160"/>
    <w:rsid w:val="00EF6701"/>
    <w:rsid w:val="00EF6BF1"/>
    <w:rsid w:val="00EF6E55"/>
    <w:rsid w:val="00EF6E8D"/>
    <w:rsid w:val="00EF794A"/>
    <w:rsid w:val="00EF7C06"/>
    <w:rsid w:val="00EF7EC0"/>
    <w:rsid w:val="00F0006D"/>
    <w:rsid w:val="00F000DC"/>
    <w:rsid w:val="00F00497"/>
    <w:rsid w:val="00F00561"/>
    <w:rsid w:val="00F00EC8"/>
    <w:rsid w:val="00F00F23"/>
    <w:rsid w:val="00F01555"/>
    <w:rsid w:val="00F01681"/>
    <w:rsid w:val="00F01F4E"/>
    <w:rsid w:val="00F021C3"/>
    <w:rsid w:val="00F02514"/>
    <w:rsid w:val="00F0254E"/>
    <w:rsid w:val="00F0273D"/>
    <w:rsid w:val="00F029B4"/>
    <w:rsid w:val="00F029BE"/>
    <w:rsid w:val="00F02D8A"/>
    <w:rsid w:val="00F02E18"/>
    <w:rsid w:val="00F03B02"/>
    <w:rsid w:val="00F03B12"/>
    <w:rsid w:val="00F03EFC"/>
    <w:rsid w:val="00F03F09"/>
    <w:rsid w:val="00F03F14"/>
    <w:rsid w:val="00F044CC"/>
    <w:rsid w:val="00F0475B"/>
    <w:rsid w:val="00F0480F"/>
    <w:rsid w:val="00F04B6B"/>
    <w:rsid w:val="00F05158"/>
    <w:rsid w:val="00F05518"/>
    <w:rsid w:val="00F05A40"/>
    <w:rsid w:val="00F05F55"/>
    <w:rsid w:val="00F05FDD"/>
    <w:rsid w:val="00F0618C"/>
    <w:rsid w:val="00F0631E"/>
    <w:rsid w:val="00F0633A"/>
    <w:rsid w:val="00F06CE0"/>
    <w:rsid w:val="00F07228"/>
    <w:rsid w:val="00F07366"/>
    <w:rsid w:val="00F07592"/>
    <w:rsid w:val="00F07B7F"/>
    <w:rsid w:val="00F07BEC"/>
    <w:rsid w:val="00F07F73"/>
    <w:rsid w:val="00F10007"/>
    <w:rsid w:val="00F1069A"/>
    <w:rsid w:val="00F106C5"/>
    <w:rsid w:val="00F110BD"/>
    <w:rsid w:val="00F11467"/>
    <w:rsid w:val="00F116B5"/>
    <w:rsid w:val="00F119D7"/>
    <w:rsid w:val="00F12637"/>
    <w:rsid w:val="00F12A92"/>
    <w:rsid w:val="00F12AC3"/>
    <w:rsid w:val="00F12B8B"/>
    <w:rsid w:val="00F12D52"/>
    <w:rsid w:val="00F134AC"/>
    <w:rsid w:val="00F1367C"/>
    <w:rsid w:val="00F13685"/>
    <w:rsid w:val="00F13725"/>
    <w:rsid w:val="00F143AB"/>
    <w:rsid w:val="00F143C0"/>
    <w:rsid w:val="00F143C4"/>
    <w:rsid w:val="00F1465F"/>
    <w:rsid w:val="00F14888"/>
    <w:rsid w:val="00F14A14"/>
    <w:rsid w:val="00F14C14"/>
    <w:rsid w:val="00F1515D"/>
    <w:rsid w:val="00F158C0"/>
    <w:rsid w:val="00F158E9"/>
    <w:rsid w:val="00F159A1"/>
    <w:rsid w:val="00F15A45"/>
    <w:rsid w:val="00F15FDA"/>
    <w:rsid w:val="00F16242"/>
    <w:rsid w:val="00F165E4"/>
    <w:rsid w:val="00F16899"/>
    <w:rsid w:val="00F16971"/>
    <w:rsid w:val="00F16C84"/>
    <w:rsid w:val="00F16DA8"/>
    <w:rsid w:val="00F17410"/>
    <w:rsid w:val="00F177E3"/>
    <w:rsid w:val="00F17A80"/>
    <w:rsid w:val="00F201EC"/>
    <w:rsid w:val="00F2035C"/>
    <w:rsid w:val="00F210B0"/>
    <w:rsid w:val="00F2149D"/>
    <w:rsid w:val="00F214AB"/>
    <w:rsid w:val="00F21ACC"/>
    <w:rsid w:val="00F21B55"/>
    <w:rsid w:val="00F2303F"/>
    <w:rsid w:val="00F2311E"/>
    <w:rsid w:val="00F237FE"/>
    <w:rsid w:val="00F238BB"/>
    <w:rsid w:val="00F23CB9"/>
    <w:rsid w:val="00F23E8B"/>
    <w:rsid w:val="00F23FE1"/>
    <w:rsid w:val="00F24CBF"/>
    <w:rsid w:val="00F25445"/>
    <w:rsid w:val="00F2598A"/>
    <w:rsid w:val="00F25E4C"/>
    <w:rsid w:val="00F2603E"/>
    <w:rsid w:val="00F2610F"/>
    <w:rsid w:val="00F264C1"/>
    <w:rsid w:val="00F26667"/>
    <w:rsid w:val="00F26DCB"/>
    <w:rsid w:val="00F26E9C"/>
    <w:rsid w:val="00F26F2B"/>
    <w:rsid w:val="00F26FA3"/>
    <w:rsid w:val="00F271BA"/>
    <w:rsid w:val="00F275BA"/>
    <w:rsid w:val="00F275C1"/>
    <w:rsid w:val="00F275DB"/>
    <w:rsid w:val="00F2798F"/>
    <w:rsid w:val="00F27B5A"/>
    <w:rsid w:val="00F27F44"/>
    <w:rsid w:val="00F3059E"/>
    <w:rsid w:val="00F305FC"/>
    <w:rsid w:val="00F30688"/>
    <w:rsid w:val="00F30C58"/>
    <w:rsid w:val="00F30D11"/>
    <w:rsid w:val="00F30EC2"/>
    <w:rsid w:val="00F310B6"/>
    <w:rsid w:val="00F312AB"/>
    <w:rsid w:val="00F3146E"/>
    <w:rsid w:val="00F3161A"/>
    <w:rsid w:val="00F31DD5"/>
    <w:rsid w:val="00F32365"/>
    <w:rsid w:val="00F32A4E"/>
    <w:rsid w:val="00F330C7"/>
    <w:rsid w:val="00F335A1"/>
    <w:rsid w:val="00F3375D"/>
    <w:rsid w:val="00F337FB"/>
    <w:rsid w:val="00F33D9D"/>
    <w:rsid w:val="00F3435C"/>
    <w:rsid w:val="00F34D0E"/>
    <w:rsid w:val="00F34FC7"/>
    <w:rsid w:val="00F35509"/>
    <w:rsid w:val="00F3562E"/>
    <w:rsid w:val="00F35723"/>
    <w:rsid w:val="00F35750"/>
    <w:rsid w:val="00F3594D"/>
    <w:rsid w:val="00F35A98"/>
    <w:rsid w:val="00F35ECD"/>
    <w:rsid w:val="00F36106"/>
    <w:rsid w:val="00F3694E"/>
    <w:rsid w:val="00F36C0A"/>
    <w:rsid w:val="00F36CE8"/>
    <w:rsid w:val="00F37843"/>
    <w:rsid w:val="00F37A73"/>
    <w:rsid w:val="00F37CC0"/>
    <w:rsid w:val="00F40372"/>
    <w:rsid w:val="00F405CA"/>
    <w:rsid w:val="00F4075C"/>
    <w:rsid w:val="00F4084F"/>
    <w:rsid w:val="00F408F8"/>
    <w:rsid w:val="00F40F3E"/>
    <w:rsid w:val="00F41136"/>
    <w:rsid w:val="00F41C18"/>
    <w:rsid w:val="00F41CB1"/>
    <w:rsid w:val="00F41CF7"/>
    <w:rsid w:val="00F41D8A"/>
    <w:rsid w:val="00F42069"/>
    <w:rsid w:val="00F42090"/>
    <w:rsid w:val="00F42094"/>
    <w:rsid w:val="00F42130"/>
    <w:rsid w:val="00F422B9"/>
    <w:rsid w:val="00F42354"/>
    <w:rsid w:val="00F42C9F"/>
    <w:rsid w:val="00F42CB9"/>
    <w:rsid w:val="00F42FFD"/>
    <w:rsid w:val="00F4316C"/>
    <w:rsid w:val="00F438BC"/>
    <w:rsid w:val="00F43A18"/>
    <w:rsid w:val="00F43AD0"/>
    <w:rsid w:val="00F43B6B"/>
    <w:rsid w:val="00F43D41"/>
    <w:rsid w:val="00F447F4"/>
    <w:rsid w:val="00F44975"/>
    <w:rsid w:val="00F44AA4"/>
    <w:rsid w:val="00F44B4F"/>
    <w:rsid w:val="00F44F46"/>
    <w:rsid w:val="00F45002"/>
    <w:rsid w:val="00F451C7"/>
    <w:rsid w:val="00F45575"/>
    <w:rsid w:val="00F4557F"/>
    <w:rsid w:val="00F4570A"/>
    <w:rsid w:val="00F46985"/>
    <w:rsid w:val="00F47445"/>
    <w:rsid w:val="00F47619"/>
    <w:rsid w:val="00F47A29"/>
    <w:rsid w:val="00F5043B"/>
    <w:rsid w:val="00F504EF"/>
    <w:rsid w:val="00F50743"/>
    <w:rsid w:val="00F50911"/>
    <w:rsid w:val="00F509BF"/>
    <w:rsid w:val="00F50B07"/>
    <w:rsid w:val="00F50E51"/>
    <w:rsid w:val="00F50F47"/>
    <w:rsid w:val="00F51924"/>
    <w:rsid w:val="00F51A32"/>
    <w:rsid w:val="00F51D41"/>
    <w:rsid w:val="00F524B6"/>
    <w:rsid w:val="00F5288C"/>
    <w:rsid w:val="00F53359"/>
    <w:rsid w:val="00F53400"/>
    <w:rsid w:val="00F53C82"/>
    <w:rsid w:val="00F53D08"/>
    <w:rsid w:val="00F53EC1"/>
    <w:rsid w:val="00F54013"/>
    <w:rsid w:val="00F54700"/>
    <w:rsid w:val="00F5481C"/>
    <w:rsid w:val="00F54B4F"/>
    <w:rsid w:val="00F54DD2"/>
    <w:rsid w:val="00F54E20"/>
    <w:rsid w:val="00F54F5A"/>
    <w:rsid w:val="00F55006"/>
    <w:rsid w:val="00F550F4"/>
    <w:rsid w:val="00F55184"/>
    <w:rsid w:val="00F553FA"/>
    <w:rsid w:val="00F55529"/>
    <w:rsid w:val="00F55695"/>
    <w:rsid w:val="00F5636D"/>
    <w:rsid w:val="00F57308"/>
    <w:rsid w:val="00F573C0"/>
    <w:rsid w:val="00F578B5"/>
    <w:rsid w:val="00F5795F"/>
    <w:rsid w:val="00F57CA6"/>
    <w:rsid w:val="00F57D02"/>
    <w:rsid w:val="00F57E37"/>
    <w:rsid w:val="00F61172"/>
    <w:rsid w:val="00F6136A"/>
    <w:rsid w:val="00F61387"/>
    <w:rsid w:val="00F6181B"/>
    <w:rsid w:val="00F627BC"/>
    <w:rsid w:val="00F62B12"/>
    <w:rsid w:val="00F62D23"/>
    <w:rsid w:val="00F62F31"/>
    <w:rsid w:val="00F6343E"/>
    <w:rsid w:val="00F63A44"/>
    <w:rsid w:val="00F64324"/>
    <w:rsid w:val="00F64522"/>
    <w:rsid w:val="00F6481A"/>
    <w:rsid w:val="00F648C9"/>
    <w:rsid w:val="00F6509A"/>
    <w:rsid w:val="00F65241"/>
    <w:rsid w:val="00F65393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E6"/>
    <w:rsid w:val="00F67CE7"/>
    <w:rsid w:val="00F67D29"/>
    <w:rsid w:val="00F67F6A"/>
    <w:rsid w:val="00F7012F"/>
    <w:rsid w:val="00F702B0"/>
    <w:rsid w:val="00F703EF"/>
    <w:rsid w:val="00F704CC"/>
    <w:rsid w:val="00F7078E"/>
    <w:rsid w:val="00F70C8B"/>
    <w:rsid w:val="00F70CEC"/>
    <w:rsid w:val="00F70F02"/>
    <w:rsid w:val="00F7103F"/>
    <w:rsid w:val="00F71414"/>
    <w:rsid w:val="00F71864"/>
    <w:rsid w:val="00F719CE"/>
    <w:rsid w:val="00F71ACA"/>
    <w:rsid w:val="00F71B38"/>
    <w:rsid w:val="00F71BD9"/>
    <w:rsid w:val="00F71EFF"/>
    <w:rsid w:val="00F72031"/>
    <w:rsid w:val="00F720A3"/>
    <w:rsid w:val="00F72F8B"/>
    <w:rsid w:val="00F732BA"/>
    <w:rsid w:val="00F73404"/>
    <w:rsid w:val="00F73773"/>
    <w:rsid w:val="00F74097"/>
    <w:rsid w:val="00F74130"/>
    <w:rsid w:val="00F7432B"/>
    <w:rsid w:val="00F74650"/>
    <w:rsid w:val="00F74F99"/>
    <w:rsid w:val="00F751E2"/>
    <w:rsid w:val="00F756F0"/>
    <w:rsid w:val="00F75BBE"/>
    <w:rsid w:val="00F767FD"/>
    <w:rsid w:val="00F76A0E"/>
    <w:rsid w:val="00F76ACD"/>
    <w:rsid w:val="00F77618"/>
    <w:rsid w:val="00F77F84"/>
    <w:rsid w:val="00F807BD"/>
    <w:rsid w:val="00F80D4F"/>
    <w:rsid w:val="00F80DAF"/>
    <w:rsid w:val="00F80DF8"/>
    <w:rsid w:val="00F81220"/>
    <w:rsid w:val="00F81B52"/>
    <w:rsid w:val="00F8227B"/>
    <w:rsid w:val="00F822B8"/>
    <w:rsid w:val="00F824E3"/>
    <w:rsid w:val="00F825AA"/>
    <w:rsid w:val="00F827D6"/>
    <w:rsid w:val="00F83078"/>
    <w:rsid w:val="00F8344D"/>
    <w:rsid w:val="00F834F4"/>
    <w:rsid w:val="00F83D87"/>
    <w:rsid w:val="00F83ECF"/>
    <w:rsid w:val="00F844C6"/>
    <w:rsid w:val="00F84A54"/>
    <w:rsid w:val="00F84E0B"/>
    <w:rsid w:val="00F84F53"/>
    <w:rsid w:val="00F85030"/>
    <w:rsid w:val="00F850C8"/>
    <w:rsid w:val="00F851CA"/>
    <w:rsid w:val="00F85414"/>
    <w:rsid w:val="00F856BC"/>
    <w:rsid w:val="00F8594A"/>
    <w:rsid w:val="00F85C1A"/>
    <w:rsid w:val="00F86817"/>
    <w:rsid w:val="00F87377"/>
    <w:rsid w:val="00F874CF"/>
    <w:rsid w:val="00F875CC"/>
    <w:rsid w:val="00F87E23"/>
    <w:rsid w:val="00F900E8"/>
    <w:rsid w:val="00F905B1"/>
    <w:rsid w:val="00F90E57"/>
    <w:rsid w:val="00F91037"/>
    <w:rsid w:val="00F915BC"/>
    <w:rsid w:val="00F91B49"/>
    <w:rsid w:val="00F91B53"/>
    <w:rsid w:val="00F91F79"/>
    <w:rsid w:val="00F92A91"/>
    <w:rsid w:val="00F92C4F"/>
    <w:rsid w:val="00F92F82"/>
    <w:rsid w:val="00F9302D"/>
    <w:rsid w:val="00F93094"/>
    <w:rsid w:val="00F942AE"/>
    <w:rsid w:val="00F94902"/>
    <w:rsid w:val="00F952B8"/>
    <w:rsid w:val="00F95449"/>
    <w:rsid w:val="00F95746"/>
    <w:rsid w:val="00F9576E"/>
    <w:rsid w:val="00F958A7"/>
    <w:rsid w:val="00F96039"/>
    <w:rsid w:val="00F961ED"/>
    <w:rsid w:val="00F96445"/>
    <w:rsid w:val="00F96489"/>
    <w:rsid w:val="00F971E8"/>
    <w:rsid w:val="00F97C1A"/>
    <w:rsid w:val="00F97DF2"/>
    <w:rsid w:val="00FA020D"/>
    <w:rsid w:val="00FA0856"/>
    <w:rsid w:val="00FA0D64"/>
    <w:rsid w:val="00FA11BF"/>
    <w:rsid w:val="00FA175A"/>
    <w:rsid w:val="00FA1F2A"/>
    <w:rsid w:val="00FA2454"/>
    <w:rsid w:val="00FA256B"/>
    <w:rsid w:val="00FA267C"/>
    <w:rsid w:val="00FA2CAA"/>
    <w:rsid w:val="00FA2FFB"/>
    <w:rsid w:val="00FA3268"/>
    <w:rsid w:val="00FA3846"/>
    <w:rsid w:val="00FA38BA"/>
    <w:rsid w:val="00FA423B"/>
    <w:rsid w:val="00FA4623"/>
    <w:rsid w:val="00FA467F"/>
    <w:rsid w:val="00FA4780"/>
    <w:rsid w:val="00FA4BEF"/>
    <w:rsid w:val="00FA4D6B"/>
    <w:rsid w:val="00FA4E4A"/>
    <w:rsid w:val="00FA4E7C"/>
    <w:rsid w:val="00FA5179"/>
    <w:rsid w:val="00FA5493"/>
    <w:rsid w:val="00FA5529"/>
    <w:rsid w:val="00FA5793"/>
    <w:rsid w:val="00FA57D4"/>
    <w:rsid w:val="00FA5A33"/>
    <w:rsid w:val="00FA5D73"/>
    <w:rsid w:val="00FA5EEC"/>
    <w:rsid w:val="00FA604F"/>
    <w:rsid w:val="00FA67A3"/>
    <w:rsid w:val="00FA6981"/>
    <w:rsid w:val="00FA69F5"/>
    <w:rsid w:val="00FA6A42"/>
    <w:rsid w:val="00FA6DA5"/>
    <w:rsid w:val="00FA6FAC"/>
    <w:rsid w:val="00FA71DF"/>
    <w:rsid w:val="00FA7592"/>
    <w:rsid w:val="00FA77B7"/>
    <w:rsid w:val="00FA7A7C"/>
    <w:rsid w:val="00FB0364"/>
    <w:rsid w:val="00FB0A37"/>
    <w:rsid w:val="00FB0E73"/>
    <w:rsid w:val="00FB1284"/>
    <w:rsid w:val="00FB17FD"/>
    <w:rsid w:val="00FB1815"/>
    <w:rsid w:val="00FB18EC"/>
    <w:rsid w:val="00FB1D5E"/>
    <w:rsid w:val="00FB1E8D"/>
    <w:rsid w:val="00FB20EE"/>
    <w:rsid w:val="00FB24F2"/>
    <w:rsid w:val="00FB28C6"/>
    <w:rsid w:val="00FB2B25"/>
    <w:rsid w:val="00FB2D0D"/>
    <w:rsid w:val="00FB2D96"/>
    <w:rsid w:val="00FB33D6"/>
    <w:rsid w:val="00FB37F0"/>
    <w:rsid w:val="00FB3D05"/>
    <w:rsid w:val="00FB3DCF"/>
    <w:rsid w:val="00FB3F25"/>
    <w:rsid w:val="00FB423C"/>
    <w:rsid w:val="00FB42F2"/>
    <w:rsid w:val="00FB4369"/>
    <w:rsid w:val="00FB4405"/>
    <w:rsid w:val="00FB4518"/>
    <w:rsid w:val="00FB454D"/>
    <w:rsid w:val="00FB533A"/>
    <w:rsid w:val="00FB55B5"/>
    <w:rsid w:val="00FB6300"/>
    <w:rsid w:val="00FB6845"/>
    <w:rsid w:val="00FB68BD"/>
    <w:rsid w:val="00FB6992"/>
    <w:rsid w:val="00FB6FA6"/>
    <w:rsid w:val="00FB725A"/>
    <w:rsid w:val="00FB78B9"/>
    <w:rsid w:val="00FB7BC6"/>
    <w:rsid w:val="00FB7BCE"/>
    <w:rsid w:val="00FC0134"/>
    <w:rsid w:val="00FC12CF"/>
    <w:rsid w:val="00FC131B"/>
    <w:rsid w:val="00FC154C"/>
    <w:rsid w:val="00FC15F8"/>
    <w:rsid w:val="00FC1815"/>
    <w:rsid w:val="00FC1B19"/>
    <w:rsid w:val="00FC1CD6"/>
    <w:rsid w:val="00FC1DD9"/>
    <w:rsid w:val="00FC2039"/>
    <w:rsid w:val="00FC24A0"/>
    <w:rsid w:val="00FC2899"/>
    <w:rsid w:val="00FC35DC"/>
    <w:rsid w:val="00FC4016"/>
    <w:rsid w:val="00FC4101"/>
    <w:rsid w:val="00FC4AFE"/>
    <w:rsid w:val="00FC4DB9"/>
    <w:rsid w:val="00FC51C7"/>
    <w:rsid w:val="00FC55AC"/>
    <w:rsid w:val="00FC5B6E"/>
    <w:rsid w:val="00FC5E6E"/>
    <w:rsid w:val="00FC6C65"/>
    <w:rsid w:val="00FC73BE"/>
    <w:rsid w:val="00FC783F"/>
    <w:rsid w:val="00FC7D0D"/>
    <w:rsid w:val="00FD063F"/>
    <w:rsid w:val="00FD0692"/>
    <w:rsid w:val="00FD0862"/>
    <w:rsid w:val="00FD09B3"/>
    <w:rsid w:val="00FD129C"/>
    <w:rsid w:val="00FD14FB"/>
    <w:rsid w:val="00FD15A4"/>
    <w:rsid w:val="00FD1DEF"/>
    <w:rsid w:val="00FD2113"/>
    <w:rsid w:val="00FD2181"/>
    <w:rsid w:val="00FD2267"/>
    <w:rsid w:val="00FD2604"/>
    <w:rsid w:val="00FD27C5"/>
    <w:rsid w:val="00FD2CBA"/>
    <w:rsid w:val="00FD346B"/>
    <w:rsid w:val="00FD3477"/>
    <w:rsid w:val="00FD355F"/>
    <w:rsid w:val="00FD3660"/>
    <w:rsid w:val="00FD3A44"/>
    <w:rsid w:val="00FD4104"/>
    <w:rsid w:val="00FD42A2"/>
    <w:rsid w:val="00FD46E5"/>
    <w:rsid w:val="00FD5054"/>
    <w:rsid w:val="00FD510E"/>
    <w:rsid w:val="00FD5159"/>
    <w:rsid w:val="00FD545A"/>
    <w:rsid w:val="00FD5B7D"/>
    <w:rsid w:val="00FD5FDF"/>
    <w:rsid w:val="00FD617A"/>
    <w:rsid w:val="00FD6360"/>
    <w:rsid w:val="00FD668D"/>
    <w:rsid w:val="00FD6913"/>
    <w:rsid w:val="00FD7466"/>
    <w:rsid w:val="00FD746D"/>
    <w:rsid w:val="00FE050C"/>
    <w:rsid w:val="00FE07D2"/>
    <w:rsid w:val="00FE0C23"/>
    <w:rsid w:val="00FE0CEE"/>
    <w:rsid w:val="00FE0CF1"/>
    <w:rsid w:val="00FE10FA"/>
    <w:rsid w:val="00FE12D3"/>
    <w:rsid w:val="00FE1417"/>
    <w:rsid w:val="00FE167D"/>
    <w:rsid w:val="00FE1726"/>
    <w:rsid w:val="00FE1A52"/>
    <w:rsid w:val="00FE2060"/>
    <w:rsid w:val="00FE25F6"/>
    <w:rsid w:val="00FE2AC8"/>
    <w:rsid w:val="00FE2C10"/>
    <w:rsid w:val="00FE2C9F"/>
    <w:rsid w:val="00FE2F35"/>
    <w:rsid w:val="00FE3090"/>
    <w:rsid w:val="00FE3450"/>
    <w:rsid w:val="00FE34EF"/>
    <w:rsid w:val="00FE368E"/>
    <w:rsid w:val="00FE3932"/>
    <w:rsid w:val="00FE3B11"/>
    <w:rsid w:val="00FE45D1"/>
    <w:rsid w:val="00FE4C7E"/>
    <w:rsid w:val="00FE5099"/>
    <w:rsid w:val="00FE5F14"/>
    <w:rsid w:val="00FE6B04"/>
    <w:rsid w:val="00FE7388"/>
    <w:rsid w:val="00FE7A77"/>
    <w:rsid w:val="00FE7C8A"/>
    <w:rsid w:val="00FE7EA8"/>
    <w:rsid w:val="00FF0442"/>
    <w:rsid w:val="00FF0C34"/>
    <w:rsid w:val="00FF0FDA"/>
    <w:rsid w:val="00FF138E"/>
    <w:rsid w:val="00FF13BE"/>
    <w:rsid w:val="00FF1616"/>
    <w:rsid w:val="00FF1885"/>
    <w:rsid w:val="00FF19EE"/>
    <w:rsid w:val="00FF1EB0"/>
    <w:rsid w:val="00FF1FFE"/>
    <w:rsid w:val="00FF22EE"/>
    <w:rsid w:val="00FF2516"/>
    <w:rsid w:val="00FF26AA"/>
    <w:rsid w:val="00FF2B32"/>
    <w:rsid w:val="00FF2B5F"/>
    <w:rsid w:val="00FF2C14"/>
    <w:rsid w:val="00FF2DB1"/>
    <w:rsid w:val="00FF2FC7"/>
    <w:rsid w:val="00FF30C3"/>
    <w:rsid w:val="00FF31E7"/>
    <w:rsid w:val="00FF3273"/>
    <w:rsid w:val="00FF332E"/>
    <w:rsid w:val="00FF343D"/>
    <w:rsid w:val="00FF3E80"/>
    <w:rsid w:val="00FF4175"/>
    <w:rsid w:val="00FF4277"/>
    <w:rsid w:val="00FF4AB0"/>
    <w:rsid w:val="00FF4BAE"/>
    <w:rsid w:val="00FF5607"/>
    <w:rsid w:val="00FF5C5E"/>
    <w:rsid w:val="00FF5DAE"/>
    <w:rsid w:val="00FF6076"/>
    <w:rsid w:val="00FF660C"/>
    <w:rsid w:val="00FF66FE"/>
    <w:rsid w:val="00FF68BE"/>
    <w:rsid w:val="00FF6E3E"/>
    <w:rsid w:val="00FF77C5"/>
    <w:rsid w:val="00FF7E01"/>
    <w:rsid w:val="04358142"/>
    <w:rsid w:val="049A10CD"/>
    <w:rsid w:val="066869B0"/>
    <w:rsid w:val="0D8D8D50"/>
    <w:rsid w:val="1204059A"/>
    <w:rsid w:val="13D658FA"/>
    <w:rsid w:val="1810899F"/>
    <w:rsid w:val="24A4E0D4"/>
    <w:rsid w:val="2C291B27"/>
    <w:rsid w:val="366ABC1E"/>
    <w:rsid w:val="3BEAF468"/>
    <w:rsid w:val="41AD7CCA"/>
    <w:rsid w:val="43834C68"/>
    <w:rsid w:val="4FD652B7"/>
    <w:rsid w:val="56941A01"/>
    <w:rsid w:val="622E6869"/>
    <w:rsid w:val="630A52C8"/>
    <w:rsid w:val="6AF184EE"/>
    <w:rsid w:val="6D3ED1CC"/>
    <w:rsid w:val="6FCB30A0"/>
    <w:rsid w:val="70CEB920"/>
    <w:rsid w:val="764ABEB4"/>
    <w:rsid w:val="76B16DA7"/>
    <w:rsid w:val="78182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829D9E6-6F21-4EB0-BE00-39DC5C846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150730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150730"/>
    <w:pPr>
      <w:keepNext/>
      <w:pageBreakBefore/>
      <w:numPr>
        <w:numId w:val="1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150730"/>
    <w:pPr>
      <w:keepNext/>
      <w:pageBreakBefore/>
      <w:numPr>
        <w:ilvl w:val="1"/>
        <w:numId w:val="1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150730"/>
    <w:pPr>
      <w:keepNext/>
      <w:numPr>
        <w:ilvl w:val="2"/>
        <w:numId w:val="1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150730"/>
    <w:pPr>
      <w:keepNext/>
      <w:numPr>
        <w:ilvl w:val="3"/>
        <w:numId w:val="1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150730"/>
    <w:pPr>
      <w:keepNext/>
      <w:numPr>
        <w:ilvl w:val="4"/>
        <w:numId w:val="1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150730"/>
    <w:pPr>
      <w:keepNext/>
      <w:numPr>
        <w:ilvl w:val="5"/>
        <w:numId w:val="1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150730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150730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150730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150730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150730"/>
  </w:style>
  <w:style w:type="character" w:customStyle="1" w:styleId="Colofonversie">
    <w:name w:val="Colofon versie"/>
    <w:basedOn w:val="Standaardalinea-lettertype"/>
    <w:uiPriority w:val="1"/>
    <w:rsid w:val="00150730"/>
  </w:style>
  <w:style w:type="paragraph" w:customStyle="1" w:styleId="Kop1voorwerk">
    <w:name w:val="Kop 1 voorwerk"/>
    <w:basedOn w:val="Standaard"/>
    <w:rsid w:val="00150730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150730"/>
    <w:pPr>
      <w:numPr>
        <w:numId w:val="3"/>
      </w:numPr>
    </w:pPr>
  </w:style>
  <w:style w:type="paragraph" w:styleId="Inhopg1">
    <w:name w:val="toc 1"/>
    <w:basedOn w:val="Standaard"/>
    <w:next w:val="Standaard"/>
    <w:uiPriority w:val="39"/>
    <w:rsid w:val="00150730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Lijstalinea">
    <w:name w:val="List Paragraph"/>
    <w:basedOn w:val="Standaard"/>
    <w:uiPriority w:val="34"/>
    <w:qFormat/>
    <w:rsid w:val="00D74596"/>
    <w:pPr>
      <w:ind w:left="720"/>
      <w:contextualSpacing/>
    </w:pPr>
  </w:style>
  <w:style w:type="paragraph" w:styleId="Koptekst">
    <w:name w:val="header"/>
    <w:basedOn w:val="Standaard"/>
    <w:rsid w:val="00150730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150730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150730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150730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150730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150730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1507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150730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150730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150730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A334ED"/>
    <w:rPr>
      <w:vertAlign w:val="superscript"/>
    </w:rPr>
  </w:style>
  <w:style w:type="paragraph" w:styleId="Eindnoottekst">
    <w:name w:val="endnote text"/>
    <w:basedOn w:val="Standaard"/>
    <w:semiHidden/>
    <w:rsid w:val="00150730"/>
    <w:rPr>
      <w:szCs w:val="20"/>
    </w:rPr>
  </w:style>
  <w:style w:type="paragraph" w:styleId="Onderwerpvanopmerking">
    <w:name w:val="annotation subject"/>
    <w:basedOn w:val="Standaard"/>
    <w:semiHidden/>
    <w:unhideWhenUsed/>
    <w:rsid w:val="00150730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150730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150730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1507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150730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150730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150730"/>
    <w:rPr>
      <w:color w:val="808080"/>
    </w:rPr>
  </w:style>
  <w:style w:type="paragraph" w:styleId="Ballontekst">
    <w:name w:val="Balloon Text"/>
    <w:basedOn w:val="Standaard"/>
    <w:uiPriority w:val="99"/>
    <w:semiHidden/>
    <w:unhideWhenUsed/>
    <w:rsid w:val="0015073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150730"/>
  </w:style>
  <w:style w:type="paragraph" w:customStyle="1" w:styleId="Colofon">
    <w:name w:val="Colofon"/>
    <w:basedOn w:val="Standaard"/>
    <w:rsid w:val="00150730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150730"/>
  </w:style>
  <w:style w:type="character" w:customStyle="1" w:styleId="Colofonprojectnummer">
    <w:name w:val="Colofon projectnummer"/>
    <w:basedOn w:val="Standaardalinea-lettertype"/>
    <w:uiPriority w:val="1"/>
    <w:rsid w:val="00150730"/>
  </w:style>
  <w:style w:type="character" w:customStyle="1" w:styleId="Colofoncontactpersoon">
    <w:name w:val="Colofon contactpersoon"/>
    <w:basedOn w:val="Standaardalinea-lettertype"/>
    <w:uiPriority w:val="1"/>
    <w:rsid w:val="00150730"/>
  </w:style>
  <w:style w:type="character" w:customStyle="1" w:styleId="Colofonauteur">
    <w:name w:val="Colofon auteur"/>
    <w:basedOn w:val="Standaardalinea-lettertype"/>
    <w:uiPriority w:val="1"/>
    <w:rsid w:val="00150730"/>
  </w:style>
  <w:style w:type="paragraph" w:customStyle="1" w:styleId="Versiehistorietekst">
    <w:name w:val="Versiehistorie tekst"/>
    <w:basedOn w:val="Standaard"/>
    <w:rsid w:val="00150730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150730"/>
    <w:pPr>
      <w:keepNext/>
      <w:pageBreakBefore/>
      <w:numPr>
        <w:ilvl w:val="6"/>
        <w:numId w:val="1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150730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150730"/>
    <w:pPr>
      <w:numPr>
        <w:numId w:val="3"/>
      </w:numPr>
    </w:pPr>
  </w:style>
  <w:style w:type="paragraph" w:customStyle="1" w:styleId="Opsommingnummers2">
    <w:name w:val="Opsomming nummers 2"/>
    <w:basedOn w:val="Standaard"/>
    <w:qFormat/>
    <w:rsid w:val="00150730"/>
    <w:pPr>
      <w:numPr>
        <w:ilvl w:val="2"/>
        <w:numId w:val="3"/>
      </w:numPr>
    </w:pPr>
  </w:style>
  <w:style w:type="paragraph" w:styleId="Inhopg6">
    <w:name w:val="toc 6"/>
    <w:basedOn w:val="Standaard"/>
    <w:next w:val="Standaard"/>
    <w:uiPriority w:val="39"/>
    <w:unhideWhenUsed/>
    <w:rsid w:val="00150730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150730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150730"/>
    <w:pPr>
      <w:numPr>
        <w:ilvl w:val="1"/>
        <w:numId w:val="3"/>
      </w:numPr>
    </w:pPr>
  </w:style>
  <w:style w:type="paragraph" w:customStyle="1" w:styleId="Opsommingtekens2">
    <w:name w:val="Opsomming tekens 2"/>
    <w:basedOn w:val="Standaard"/>
    <w:qFormat/>
    <w:rsid w:val="00150730"/>
    <w:pPr>
      <w:numPr>
        <w:ilvl w:val="3"/>
        <w:numId w:val="3"/>
      </w:numPr>
    </w:pPr>
  </w:style>
  <w:style w:type="paragraph" w:customStyle="1" w:styleId="Opsommingtekens3">
    <w:name w:val="Opsomming tekens 3"/>
    <w:basedOn w:val="Standaard"/>
    <w:qFormat/>
    <w:rsid w:val="00150730"/>
    <w:pPr>
      <w:numPr>
        <w:ilvl w:val="5"/>
        <w:numId w:val="3"/>
      </w:numPr>
    </w:pPr>
  </w:style>
  <w:style w:type="paragraph" w:customStyle="1" w:styleId="Opsommingtekens4">
    <w:name w:val="Opsomming tekens 4"/>
    <w:basedOn w:val="Standaard"/>
    <w:qFormat/>
    <w:rsid w:val="00150730"/>
    <w:pPr>
      <w:numPr>
        <w:ilvl w:val="6"/>
        <w:numId w:val="3"/>
      </w:numPr>
    </w:pPr>
  </w:style>
  <w:style w:type="paragraph" w:customStyle="1" w:styleId="Tabeltitel">
    <w:name w:val="Tabeltitel"/>
    <w:basedOn w:val="Standaard"/>
    <w:next w:val="Standaard"/>
    <w:qFormat/>
    <w:rsid w:val="00150730"/>
    <w:pPr>
      <w:keepNext/>
      <w:numPr>
        <w:numId w:val="7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150730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150730"/>
    <w:rPr>
      <w:sz w:val="16"/>
      <w:szCs w:val="16"/>
    </w:rPr>
  </w:style>
  <w:style w:type="table" w:customStyle="1" w:styleId="Huisstijl-Tabel">
    <w:name w:val="Huisstijl-Tabel"/>
    <w:basedOn w:val="Standaardtabel"/>
    <w:rsid w:val="00F96445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150730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150730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150730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semiHidden/>
    <w:unhideWhenUsed/>
    <w:rsid w:val="00150730"/>
  </w:style>
  <w:style w:type="paragraph" w:styleId="Adresenvelop">
    <w:name w:val="envelope address"/>
    <w:basedOn w:val="Standaard"/>
    <w:semiHidden/>
    <w:unhideWhenUsed/>
    <w:rsid w:val="00150730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semiHidden/>
    <w:unhideWhenUsed/>
    <w:rsid w:val="00150730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150730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semiHidden/>
    <w:unhideWhenUsed/>
    <w:rsid w:val="0015073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150730"/>
  </w:style>
  <w:style w:type="paragraph" w:styleId="Bloktekst">
    <w:name w:val="Block Text"/>
    <w:basedOn w:val="Standaard"/>
    <w:semiHidden/>
    <w:unhideWhenUsed/>
    <w:rsid w:val="00150730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150730"/>
    <w:pPr>
      <w:ind w:left="180" w:hanging="180"/>
    </w:pPr>
  </w:style>
  <w:style w:type="paragraph" w:styleId="Datum">
    <w:name w:val="Date"/>
    <w:basedOn w:val="Standaard"/>
    <w:next w:val="Standaard"/>
    <w:semiHidden/>
    <w:unhideWhenUsed/>
    <w:rsid w:val="00150730"/>
  </w:style>
  <w:style w:type="paragraph" w:styleId="Documentstructuur">
    <w:name w:val="Document Map"/>
    <w:basedOn w:val="Standaard"/>
    <w:semiHidden/>
    <w:unhideWhenUsed/>
    <w:rsid w:val="00150730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150730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150730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semiHidden/>
    <w:unhideWhenUsed/>
    <w:rsid w:val="00150730"/>
    <w:pPr>
      <w:spacing w:line="240" w:lineRule="auto"/>
    </w:pPr>
  </w:style>
  <w:style w:type="table" w:styleId="Gemiddeldraster1">
    <w:name w:val="Medium Grid 1"/>
    <w:basedOn w:val="Standaardtabel"/>
    <w:uiPriority w:val="99"/>
    <w:rsid w:val="0015073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15073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15073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150730"/>
    <w:rPr>
      <w:color w:val="800080" w:themeColor="followedHyperlink"/>
      <w:u w:val="single"/>
    </w:rPr>
  </w:style>
  <w:style w:type="paragraph" w:styleId="Handtekening">
    <w:name w:val="Signature"/>
    <w:basedOn w:val="Standaard"/>
    <w:semiHidden/>
    <w:unhideWhenUsed/>
    <w:rsid w:val="00150730"/>
    <w:pPr>
      <w:spacing w:line="240" w:lineRule="auto"/>
      <w:ind w:left="4252"/>
    </w:pPr>
  </w:style>
  <w:style w:type="paragraph" w:styleId="HTML-voorafopgemaakt">
    <w:name w:val="HTML Preformatted"/>
    <w:basedOn w:val="Standaard"/>
    <w:uiPriority w:val="99"/>
    <w:semiHidden/>
    <w:unhideWhenUsed/>
    <w:rsid w:val="00150730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150730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150730"/>
    <w:rPr>
      <w:i/>
      <w:iCs/>
    </w:rPr>
  </w:style>
  <w:style w:type="character" w:styleId="HTMLVariable">
    <w:name w:val="HTML Variable"/>
    <w:basedOn w:val="Standaardalinea-lettertype"/>
    <w:semiHidden/>
    <w:unhideWhenUsed/>
    <w:rsid w:val="00150730"/>
    <w:rPr>
      <w:i/>
      <w:iCs/>
    </w:rPr>
  </w:style>
  <w:style w:type="character" w:styleId="HTML-acroniem">
    <w:name w:val="HTML Acronym"/>
    <w:basedOn w:val="Standaardalinea-lettertype"/>
    <w:semiHidden/>
    <w:unhideWhenUsed/>
    <w:rsid w:val="00150730"/>
  </w:style>
  <w:style w:type="paragraph" w:styleId="HTML-adres">
    <w:name w:val="HTML Address"/>
    <w:basedOn w:val="Standaard"/>
    <w:semiHidden/>
    <w:unhideWhenUsed/>
    <w:rsid w:val="00150730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150730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150730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150730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150730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150730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150730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150730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150730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150730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150730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150730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150730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150730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150730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150730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150730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150730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150730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150730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150730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150730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15073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15073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150730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150730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150730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150730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150730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150730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15073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150730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150730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150730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150730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150730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150730"/>
  </w:style>
  <w:style w:type="paragraph" w:styleId="Lijstopsomteken">
    <w:name w:val="List Bullet"/>
    <w:basedOn w:val="Standaard"/>
    <w:semiHidden/>
    <w:unhideWhenUsed/>
    <w:rsid w:val="00150730"/>
    <w:pPr>
      <w:numPr>
        <w:numId w:val="2"/>
      </w:numPr>
      <w:contextualSpacing/>
    </w:pPr>
  </w:style>
  <w:style w:type="paragraph" w:styleId="Lijstopsomteken2">
    <w:name w:val="List Bullet 2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150730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150730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150730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150730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150730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15073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150730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semiHidden/>
    <w:unhideWhenUsed/>
    <w:rsid w:val="00150730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150730"/>
  </w:style>
  <w:style w:type="paragraph" w:styleId="Plattetekst">
    <w:name w:val="Body Text"/>
    <w:basedOn w:val="Standaard"/>
    <w:semiHidden/>
    <w:unhideWhenUsed/>
    <w:rsid w:val="00150730"/>
    <w:pPr>
      <w:spacing w:after="120"/>
    </w:pPr>
  </w:style>
  <w:style w:type="paragraph" w:styleId="Plattetekst2">
    <w:name w:val="Body Text 2"/>
    <w:basedOn w:val="Standaard"/>
    <w:semiHidden/>
    <w:unhideWhenUsed/>
    <w:rsid w:val="00150730"/>
    <w:pPr>
      <w:spacing w:after="120" w:line="480" w:lineRule="auto"/>
    </w:pPr>
  </w:style>
  <w:style w:type="paragraph" w:styleId="Plattetekst3">
    <w:name w:val="Body Text 3"/>
    <w:basedOn w:val="Standaard"/>
    <w:semiHidden/>
    <w:unhideWhenUsed/>
    <w:rsid w:val="00150730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semiHidden/>
    <w:unhideWhenUsed/>
    <w:rsid w:val="00150730"/>
    <w:pPr>
      <w:spacing w:after="0"/>
      <w:ind w:firstLine="360"/>
    </w:pPr>
  </w:style>
  <w:style w:type="paragraph" w:styleId="Plattetekstinspringen">
    <w:name w:val="Body Text Indent"/>
    <w:basedOn w:val="Standaard"/>
    <w:semiHidden/>
    <w:unhideWhenUsed/>
    <w:rsid w:val="00150730"/>
    <w:pPr>
      <w:spacing w:after="120"/>
      <w:ind w:left="283"/>
    </w:pPr>
  </w:style>
  <w:style w:type="paragraph" w:styleId="Platteteksteersteinspringing2">
    <w:name w:val="Body Text First Indent 2"/>
    <w:basedOn w:val="Plattetekstinspringen"/>
    <w:semiHidden/>
    <w:unhideWhenUsed/>
    <w:rsid w:val="00150730"/>
    <w:pPr>
      <w:spacing w:after="0"/>
      <w:ind w:left="360" w:firstLine="360"/>
    </w:pPr>
  </w:style>
  <w:style w:type="paragraph" w:styleId="Plattetekstinspringen2">
    <w:name w:val="Body Text Indent 2"/>
    <w:basedOn w:val="Standaard"/>
    <w:semiHidden/>
    <w:unhideWhenUsed/>
    <w:rsid w:val="00150730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semiHidden/>
    <w:unhideWhenUsed/>
    <w:rsid w:val="00150730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150730"/>
  </w:style>
  <w:style w:type="paragraph" w:styleId="Standaardinspringing">
    <w:name w:val="Normal Indent"/>
    <w:basedOn w:val="Standaard"/>
    <w:semiHidden/>
    <w:unhideWhenUsed/>
    <w:rsid w:val="00150730"/>
    <w:pPr>
      <w:ind w:left="708"/>
    </w:pPr>
  </w:style>
  <w:style w:type="table" w:styleId="Tabelkolommen1">
    <w:name w:val="Table Columns 1"/>
    <w:basedOn w:val="Standaardtabel"/>
    <w:semiHidden/>
    <w:unhideWhenUsed/>
    <w:rsid w:val="00150730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150730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150730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150730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150730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150730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150730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150730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150730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150730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semiHidden/>
    <w:unhideWhenUsed/>
    <w:rsid w:val="00150730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150730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150730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150730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150730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150730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150730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150730"/>
    <w:pPr>
      <w:numPr>
        <w:numId w:val="6"/>
      </w:numPr>
      <w:tabs>
        <w:tab w:val="left" w:pos="1134"/>
      </w:tabs>
      <w:spacing w:before="280" w:after="280"/>
    </w:pPr>
    <w:rPr>
      <w:b/>
    </w:rPr>
  </w:style>
  <w:style w:type="character" w:styleId="Zwaar">
    <w:name w:val="Strong"/>
    <w:basedOn w:val="Standaardalinea-lettertype"/>
    <w:rsid w:val="00A334ED"/>
    <w:rPr>
      <w:b/>
      <w:bCs/>
    </w:rPr>
  </w:style>
  <w:style w:type="character" w:styleId="Eindnootmarkering">
    <w:name w:val="endnote reference"/>
    <w:basedOn w:val="Standaardalinea-lettertype"/>
    <w:semiHidden/>
    <w:unhideWhenUsed/>
    <w:rsid w:val="00150730"/>
    <w:rPr>
      <w:vanish/>
      <w:vertAlign w:val="superscript"/>
    </w:rPr>
  </w:style>
  <w:style w:type="paragraph" w:styleId="Tekstopmerking">
    <w:name w:val="annotation text"/>
    <w:basedOn w:val="Standaard"/>
    <w:link w:val="TekstopmerkingChar"/>
    <w:uiPriority w:val="99"/>
    <w:unhideWhenUsed/>
    <w:rsid w:val="00150730"/>
    <w:pPr>
      <w:spacing w:line="240" w:lineRule="auto"/>
    </w:pPr>
    <w:rPr>
      <w:sz w:val="20"/>
      <w:szCs w:val="20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character" w:styleId="Hyperlink">
    <w:name w:val="Hyperlink"/>
    <w:basedOn w:val="Standaardalinea-lettertype"/>
    <w:uiPriority w:val="99"/>
    <w:unhideWhenUsed/>
    <w:rsid w:val="002E58F2"/>
    <w:rPr>
      <w:color w:val="0000FF" w:themeColor="hyperlink"/>
      <w:u w:val="single"/>
    </w:rPr>
  </w:style>
  <w:style w:type="character" w:styleId="Onopgelostemelding">
    <w:name w:val="Unresolved Mention"/>
    <w:basedOn w:val="Standaardalinea-lettertype"/>
    <w:uiPriority w:val="99"/>
    <w:unhideWhenUsed/>
    <w:rsid w:val="002E58F2"/>
    <w:rPr>
      <w:color w:val="605E5C"/>
      <w:shd w:val="clear" w:color="auto" w:fill="E1DFDD"/>
    </w:rPr>
  </w:style>
  <w:style w:type="paragraph" w:customStyle="1" w:styleId="Opsommingnummers3">
    <w:name w:val="Opsomming nummers 3"/>
    <w:basedOn w:val="Standaard"/>
    <w:qFormat/>
    <w:rsid w:val="00150730"/>
    <w:pPr>
      <w:numPr>
        <w:ilvl w:val="4"/>
        <w:numId w:val="3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150730"/>
  </w:style>
  <w:style w:type="character" w:styleId="Titelvanboek">
    <w:name w:val="Book Title"/>
    <w:basedOn w:val="Standaardalinea-lettertype"/>
    <w:uiPriority w:val="69"/>
    <w:rsid w:val="00F961ED"/>
    <w:rPr>
      <w:b/>
      <w:bCs/>
      <w:smallCaps/>
      <w:spacing w:val="5"/>
    </w:rPr>
  </w:style>
  <w:style w:type="paragraph" w:customStyle="1" w:styleId="Table">
    <w:name w:val="Table"/>
    <w:basedOn w:val="Standaard"/>
    <w:rsid w:val="00F961ED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F961E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F961E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F961E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character" w:styleId="Vermelding">
    <w:name w:val="Mention"/>
    <w:basedOn w:val="Standaardalinea-lettertype"/>
    <w:uiPriority w:val="99"/>
    <w:unhideWhenUsed/>
    <w:rsid w:val="00F961ED"/>
    <w:rPr>
      <w:color w:val="2B579A"/>
      <w:shd w:val="clear" w:color="auto" w:fill="E1DFDD"/>
    </w:rPr>
  </w:style>
  <w:style w:type="paragraph" w:customStyle="1" w:styleId="Kop">
    <w:name w:val="Kop"/>
    <w:basedOn w:val="Kop4"/>
    <w:qFormat/>
    <w:rsid w:val="007C3902"/>
    <w:pPr>
      <w:numPr>
        <w:ilvl w:val="0"/>
        <w:numId w:val="0"/>
      </w:numPr>
      <w:tabs>
        <w:tab w:val="num" w:pos="2880"/>
      </w:tabs>
      <w:ind w:left="2880" w:hanging="720"/>
    </w:pPr>
  </w:style>
  <w:style w:type="paragraph" w:customStyle="1" w:styleId="paragraph">
    <w:name w:val="paragraph"/>
    <w:basedOn w:val="Standaard"/>
    <w:rsid w:val="00540C91"/>
    <w:pPr>
      <w:spacing w:before="100" w:beforeAutospacing="1" w:after="100" w:afterAutospacing="1" w:line="240" w:lineRule="auto"/>
    </w:pPr>
    <w:rPr>
      <w:rFonts w:ascii="Times New Roman" w:hAnsi="Times New Roman"/>
      <w:sz w:val="24"/>
    </w:rPr>
  </w:style>
  <w:style w:type="character" w:customStyle="1" w:styleId="eop">
    <w:name w:val="eop"/>
    <w:basedOn w:val="Standaardalinea-lettertype"/>
    <w:rsid w:val="00540C91"/>
  </w:style>
  <w:style w:type="character" w:customStyle="1" w:styleId="spellingerror">
    <w:name w:val="spellingerror"/>
    <w:basedOn w:val="Standaardalinea-lettertype"/>
    <w:rsid w:val="008822A8"/>
  </w:style>
  <w:style w:type="character" w:customStyle="1" w:styleId="VoetnoottekstChar">
    <w:name w:val="Voetnoottekst Char"/>
    <w:basedOn w:val="Standaardalinea-lettertype"/>
    <w:link w:val="Voetnoottekst"/>
    <w:uiPriority w:val="99"/>
    <w:rsid w:val="006E026C"/>
    <w:rPr>
      <w:rFonts w:ascii="Verdana" w:hAnsi="Verdana"/>
      <w:sz w:val="14"/>
    </w:rPr>
  </w:style>
  <w:style w:type="character" w:customStyle="1" w:styleId="contextualspellingandgrammarerror">
    <w:name w:val="contextualspellingandgrammarerror"/>
    <w:basedOn w:val="Standaardalinea-lettertype"/>
    <w:rsid w:val="00E507DA"/>
  </w:style>
  <w:style w:type="character" w:customStyle="1" w:styleId="Kop3Char">
    <w:name w:val="Kop 3 Char"/>
    <w:basedOn w:val="Standaardalinea-lettertype"/>
    <w:link w:val="Kop3"/>
    <w:uiPriority w:val="9"/>
    <w:rsid w:val="00841238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841238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E73881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B650B6"/>
    <w:rPr>
      <w:rFonts w:ascii="Verdana" w:hAnsi="Verdana"/>
    </w:rPr>
  </w:style>
  <w:style w:type="numbering" w:styleId="111111">
    <w:name w:val="Outline List 2"/>
    <w:basedOn w:val="Geenlijst"/>
    <w:semiHidden/>
    <w:unhideWhenUsed/>
    <w:rsid w:val="00150730"/>
  </w:style>
  <w:style w:type="numbering" w:styleId="1ai">
    <w:name w:val="Outline List 1"/>
    <w:basedOn w:val="Geenlijst"/>
    <w:semiHidden/>
    <w:unhideWhenUsed/>
    <w:rsid w:val="00150730"/>
  </w:style>
  <w:style w:type="numbering" w:styleId="Artikelsectie">
    <w:name w:val="Outline List 3"/>
    <w:basedOn w:val="Geenlijst"/>
    <w:semiHidden/>
    <w:unhideWhenUsed/>
    <w:rsid w:val="00150730"/>
  </w:style>
  <w:style w:type="numbering" w:customStyle="1" w:styleId="Nummering2">
    <w:name w:val="Nummering2"/>
    <w:basedOn w:val="Geenlijst"/>
    <w:rsid w:val="0022515F"/>
  </w:style>
  <w:style w:type="character" w:customStyle="1" w:styleId="Kop5Char">
    <w:name w:val="Kop 5 Char"/>
    <w:basedOn w:val="Standaardalinea-lettertype"/>
    <w:link w:val="Kop5"/>
    <w:locked/>
    <w:rsid w:val="00F01681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150730"/>
    <w:pPr>
      <w:numPr>
        <w:ilvl w:val="7"/>
        <w:numId w:val="3"/>
      </w:numPr>
    </w:pPr>
  </w:style>
  <w:style w:type="paragraph" w:customStyle="1" w:styleId="Opsommingtekens6">
    <w:name w:val="Opsomming tekens 6"/>
    <w:basedOn w:val="Standaard"/>
    <w:qFormat/>
    <w:rsid w:val="00150730"/>
    <w:pPr>
      <w:numPr>
        <w:ilvl w:val="8"/>
        <w:numId w:val="3"/>
      </w:numPr>
    </w:pPr>
  </w:style>
  <w:style w:type="character" w:customStyle="1" w:styleId="Verwijzing">
    <w:name w:val="Verwijzing"/>
    <w:basedOn w:val="Standaardalinea-lettertype"/>
    <w:uiPriority w:val="1"/>
    <w:rsid w:val="00150730"/>
    <w:rPr>
      <w:u w:val="single"/>
    </w:rPr>
  </w:style>
  <w:style w:type="paragraph" w:customStyle="1" w:styleId="Kader">
    <w:name w:val="Kader"/>
    <w:basedOn w:val="Standaard"/>
    <w:next w:val="Standaard"/>
    <w:qFormat/>
    <w:rsid w:val="00150730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58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63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0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93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22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12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2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7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3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4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5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7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9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1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1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66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6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6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6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5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9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9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8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5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12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6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7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94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1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25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9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83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1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0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5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4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8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65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97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47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9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15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0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7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95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36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0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06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5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8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7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9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84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76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8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88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7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93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05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4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1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7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75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5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07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3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6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1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13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3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57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87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05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06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0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22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68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95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2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49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45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94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2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22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7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58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21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9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67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92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1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3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9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6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7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37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55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62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4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70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20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69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54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8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02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3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84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9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93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67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4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90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13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0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69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4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67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7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64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81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25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4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65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53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36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0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70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9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61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4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91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5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41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5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64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1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97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2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98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18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93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5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85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28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5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92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4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68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1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86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5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73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95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9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12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3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82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8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48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93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6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09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8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28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3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84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13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1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13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17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55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8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24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0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05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9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35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5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8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7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23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60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8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38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4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19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2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24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53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4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7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34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1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68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25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1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62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7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61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39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4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97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3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81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86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3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96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66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6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7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5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85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4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8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7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5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0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3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0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29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2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58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24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7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69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9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25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7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24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02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0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05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22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4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63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68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6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92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4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25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64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83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98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07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32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52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3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99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6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13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3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19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2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29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8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82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1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57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68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73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2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95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01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4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33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52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5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86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84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1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29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7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35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2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86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68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9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45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83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7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6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58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0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18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3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01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77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2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12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86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0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63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8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91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2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72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32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0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14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9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88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78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6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95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88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6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76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86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7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10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10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1942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1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033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477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8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80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0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43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9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445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5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793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75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00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275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109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0308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601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929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053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953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735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01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045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1876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260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07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201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196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13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92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995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39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9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591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91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80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71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95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819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266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16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260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90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320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33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62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928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0301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548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49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34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669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689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37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79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5987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384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224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500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405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9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841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790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46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73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2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43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6" Type="http://schemas.openxmlformats.org/officeDocument/2006/relationships/fontTable" Target="fontTable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77" Type="http://schemas.openxmlformats.org/officeDocument/2006/relationships/theme" Target="theme/theme1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EDC2846-0D94-4DDE-8CD8-3FF7EC7DA1F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3.xml><?xml version="1.0" encoding="utf-8"?>
<ds:datastoreItem xmlns:ds="http://schemas.openxmlformats.org/officeDocument/2006/customXml" ds:itemID="{970E9375-463E-4AA6-9C4A-F1ABCDFCA8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10</TotalTime>
  <Pages>168</Pages>
  <Words>68316</Words>
  <Characters>375741</Characters>
  <Application>Microsoft Office Word</Application>
  <DocSecurity>0</DocSecurity>
  <Lines>3131</Lines>
  <Paragraphs>886</Paragraphs>
  <ScaleCrop>false</ScaleCrop>
  <Company/>
  <LinksUpToDate>false</LinksUpToDate>
  <CharactersWithSpaces>443171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Waterschapsverordening 1.0</dc:title>
  <dc:subject/>
  <dc:creator>Gerard Wolbers</dc:creator>
  <cp:keywords/>
  <cp:lastModifiedBy>Gerard Wolbers</cp:lastModifiedBy>
  <cp:revision>5</cp:revision>
  <cp:lastPrinted>2018-01-16T07:59:00Z</cp:lastPrinted>
  <dcterms:created xsi:type="dcterms:W3CDTF">2021-06-02T14:15:00Z</dcterms:created>
  <dcterms:modified xsi:type="dcterms:W3CDTF">2021-06-03T14:11:00Z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ds_UIVersion_5632">
    <vt:lpwstr>23</vt:lpwstr>
  </property>
  <property fmtid="{D5CDD505-2E9C-101B-9397-08002B2CF9AE}" pid="3" name="ContentTypeId">
    <vt:lpwstr>0x0101003ADD3040E3157B4E913BCA65F34844D7</vt:lpwstr>
  </property>
  <property fmtid="{D5CDD505-2E9C-101B-9397-08002B2CF9AE}" pid="4" name="_dlc_DocIdItemGuid">
    <vt:lpwstr>665906b0-8db5-4efa-bdb0-ace001e866cf</vt:lpwstr>
  </property>
  <property fmtid="{D5CDD505-2E9C-101B-9397-08002B2CF9AE}" pid="5" name="_NewReviewCycle">
    <vt:lpwstr/>
  </property>
</Properties>
</file>