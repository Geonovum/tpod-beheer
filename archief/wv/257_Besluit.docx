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BADF" w14:textId="58BA0CA4" w:rsidR="00A95539" w:rsidRDefault="0085095D" w:rsidP="0085095D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