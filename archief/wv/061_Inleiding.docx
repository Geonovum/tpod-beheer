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4624F3" w:rsidRDefault="00DC3F34" w:rsidP="004624F3">
      <w:pPr>
        <w:pStyle w:val="Kop3"/>
      </w:pPr>
      <w:r>
        <w:t>Inleiding</w:t>
      </w:r>
    </w:p>
    <w:p w14:paraId="172583DF" w14:textId="34E80E59" w:rsidR="004624F3" w:rsidRDefault="00DC3F34" w:rsidP="004624F3">
      <w:r>
        <w:t>IMOW beschrijft vanuit informatiekundig én domeininhoudelijk perspectief de aspecten die van belang zijn voor het annoteren bij het opstellen van omgevingsdocumenten en ten behoeve van de informatieverschaffing in DSO-LV.</w:t>
      </w:r>
    </w:p>
    <w:p w14:paraId="57FBC62F" w14:textId="365C1920" w:rsidR="004624F3" w:rsidRDefault="00DC3F34" w:rsidP="004624F3">
      <w:r>
        <w:t xml:space="preserve">In dit hoofdstuk 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>
        <w:t xml:space="preserve"> toegelicht. </w:t>
      </w:r>
      <w:r w:rsidRPr="00CF13B5">
        <w:t xml:space="preserve">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_Ref_de726ed589d1382e5add49dfbd4b84cb_1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6.2</w:t>
      </w:r>
      <w:r w:rsidRPr="00A95539">
        <w:rPr>
          <w:rStyle w:val="Verwijzing"/>
        </w:rPr>
        <w:fldChar w:fldCharType="end"/>
      </w:r>
      <w:r w:rsidRPr="00CF13B5">
        <w:t xml:space="preserve"> beschrijft de </w:t>
      </w:r>
      <w:r>
        <w:t xml:space="preserve">drie </w:t>
      </w:r>
      <w:r w:rsidRPr="00CF13B5">
        <w:t>hoofd</w:t>
      </w:r>
      <w:r>
        <w:t>componenten</w:t>
      </w:r>
      <w:r w:rsidRPr="00CF13B5">
        <w:t xml:space="preserve"> van IMOW</w:t>
      </w:r>
      <w:r>
        <w:t xml:space="preserve">: tekst, locatie en annotatie. </w:t>
      </w:r>
      <w:r w:rsidRPr="00314048">
        <w:t xml:space="preserve">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_Ref_3e9a6a0cce0e67420ebd6119bf0ebd57_1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6.3</w:t>
      </w:r>
      <w:r w:rsidRPr="00A95539">
        <w:rPr>
          <w:rStyle w:val="Verwijzing"/>
        </w:rPr>
        <w:fldChar w:fldCharType="end"/>
      </w:r>
      <w:r w:rsidRPr="00314048">
        <w:t xml:space="preserve"> </w:t>
      </w:r>
      <w:r>
        <w:t xml:space="preserve">bevat </w:t>
      </w:r>
      <w:r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>
        <w:t xml:space="preserve"> met een korte toelichting op het diagram</w:t>
      </w:r>
      <w:r w:rsidRPr="00314048">
        <w:t xml:space="preserve">. </w:t>
      </w:r>
      <w:r w:rsidRPr="00CF13B5">
        <w:t xml:space="preserve">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_Ref_9a1ae002c5ed76e90d3caf2908511719_1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6.4</w:t>
      </w:r>
      <w:r w:rsidRPr="00A95539">
        <w:rPr>
          <w:rStyle w:val="Verwijzing"/>
        </w:rPr>
        <w:fldChar w:fldCharType="end"/>
      </w:r>
      <w:r w:rsidRPr="00CF13B5">
        <w:t xml:space="preserve"> beschrijft</w:t>
      </w:r>
      <w:r>
        <w:t>, na een introductie over de bedoeling van het annoteren met IMOW,</w:t>
      </w:r>
      <w:r w:rsidRPr="00CF13B5">
        <w:t xml:space="preserve"> in detail </w:t>
      </w:r>
      <w:r>
        <w:t xml:space="preserve">de </w:t>
      </w:r>
      <w:r w:rsidRPr="002A4E3F">
        <w:t xml:space="preserve">IMOW-objecten </w:t>
      </w:r>
      <w:r>
        <w:t xml:space="preserve">en hun attributen en </w:t>
      </w:r>
      <w:r w:rsidRPr="00CF13B5">
        <w:t xml:space="preserve">de toepassing van het annoteren met </w:t>
      </w:r>
      <w:r>
        <w:t xml:space="preserve">die </w:t>
      </w:r>
      <w:r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 w:rsidRPr="00CF13B5">
        <w:t xml:space="preserve">. </w:t>
      </w:r>
      <w:r w:rsidRPr="00106EAF">
        <w:t xml:space="preserve">In de laatste drie paragrafen van dit hoofdstuk worden het niveau van annoteren, het werken met standaardfrases </w:t>
      </w:r>
      <w:r>
        <w:t>en</w:t>
      </w:r>
      <w:r w:rsidRPr="00106EAF">
        <w:t xml:space="preserve"> de verplichte en onverplichte onderdelen van de standaard en hun juridische status </w:t>
      </w:r>
      <w:r>
        <w:t>beschreven</w:t>
      </w:r>
      <w:r w:rsidRPr="00106EAF">
        <w:t>.</w:t>
      </w:r>
    </w:p>
    <w:p w14:paraId="70D04C23" w14:textId="6EA90928" w:rsidR="004624F3" w:rsidRDefault="00DC3F34" w:rsidP="004624F3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