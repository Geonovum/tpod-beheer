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4952" w14:textId="58D4FDC5" w:rsidR="00AB52AF" w:rsidRDefault="00AB52AF" w:rsidP="00AB52AF">
      <w:pPr>
        <w:pStyle w:val="Kop5"/>
      </w:pPr>
      <w:r>
        <w:t>Norm</w:t>
      </w:r>
    </w:p>
    <w:p w14:paraId="7E185909" w14:textId="0DCABAD2" w:rsidR="00AB52AF" w:rsidRPr="00AB52AF" w:rsidRDefault="00D7752C" w:rsidP="00AB52AF">
      <w:r w:rsidRPr="00D7752C">
        <w:t xml:space="preserve">Voor </w:t>
      </w:r>
      <w:fldSimple w:instr=" DOCVARIABLE ID01+ ">
        <w:r w:rsidR="00F42094">
          <w:t>de waterschapsverordening</w:t>
        </w:r>
      </w:fldSimple>
      <w:r w:rsidRPr="00D7752C">
        <w:t xml:space="preserve"> moet het compacte model voor Regeling en Besluit worden toegepast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