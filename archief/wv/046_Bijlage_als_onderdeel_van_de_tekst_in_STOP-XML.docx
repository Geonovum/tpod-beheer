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FC6CC" w14:textId="77777777" w:rsidR="00841238" w:rsidRDefault="00841238" w:rsidP="00841238">
      <w:pPr>
        <w:pStyle w:val="Kop4"/>
      </w:pPr>
      <w:r>
        <w:t xml:space="preserve">Bijlage </w:t>
      </w:r>
      <w:r w:rsidRPr="00396B61">
        <w:t>als onderdeel van de tekst in STOP-XML</w:t>
      </w:r>
    </w:p>
    <w:p w14:paraId="34DA4A70" w14:textId="187244EE" w:rsidR="00841238" w:rsidRDefault="00841238" w:rsidP="00841238">
      <w:r w:rsidRPr="003E70CF">
        <w:t>Een bijlage die</w:t>
      </w:r>
      <w:r>
        <w:t xml:space="preserve"> onderdeel is van de tekst wordt gecodeerd in XML overeenkomstig het STOP-tekstmodel voor Vrijetekststructuur dat is beschreven in paragraaf </w:t>
      </w:r>
      <w:r w:rsidR="00DC38E4" w:rsidRPr="00A95539">
        <w:rPr>
          <w:rStyle w:val="Verwijzing"/>
        </w:rPr>
        <w:fldChar w:fldCharType="begin"/>
      </w:r>
      <w:r w:rsidR="00DC38E4" w:rsidRPr="00A95539">
        <w:rPr>
          <w:rStyle w:val="Verwijzing"/>
        </w:rPr>
        <w:instrText xml:space="preserve"> REF _Ref_9e311a958b9be847b3bc2bd8b6a7e86a_1 </w:instrText>
      </w:r>
      <w:r w:rsidR="00F71EFF" w:rsidRPr="00A95539">
        <w:rPr>
          <w:rStyle w:val="Verwijzing"/>
        </w:rPr>
        <w:instrText>\n \h</w:instrText>
      </w:r>
      <w:r w:rsidR="00DC38E4" w:rsidRPr="00A95539">
        <w:rPr>
          <w:rStyle w:val="Verwijzing"/>
        </w:rPr>
        <w:instrText xml:space="preserve"> </w:instrText>
      </w:r>
      <w:r w:rsidR="00DC38E4" w:rsidRPr="00A95539">
        <w:rPr>
          <w:rStyle w:val="Verwijzing"/>
        </w:rPr>
      </w:r>
      <w:r w:rsidR="00DC38E4" w:rsidRPr="00A95539">
        <w:rPr>
          <w:rStyle w:val="Verwijzing"/>
        </w:rPr>
        <w:fldChar w:fldCharType="separate"/>
      </w:r>
      <w:r w:rsidR="00F42094" w:rsidRPr="00A95539">
        <w:rPr>
          <w:rStyle w:val="Verwijzing"/>
        </w:rPr>
        <w:t>5.3</w:t>
      </w:r>
      <w:r w:rsidR="00DC38E4" w:rsidRPr="00A95539">
        <w:rPr>
          <w:rStyle w:val="Verwijzing"/>
        </w:rPr>
        <w:fldChar w:fldCharType="end"/>
      </w:r>
      <w:r>
        <w:t xml:space="preserve">. </w:t>
      </w:r>
      <w:r w:rsidRPr="007F6340">
        <w:t xml:space="preserve">Een bijlage die </w:t>
      </w:r>
      <w:r>
        <w:t xml:space="preserve">onderdeel is van </w:t>
      </w:r>
      <w:r w:rsidRPr="007F6340">
        <w:t>de regeling wordt geconsolideerd</w:t>
      </w:r>
      <w:r>
        <w:t>,</w:t>
      </w:r>
      <w:r w:rsidRPr="007F6340">
        <w:t xml:space="preserve"> een bijlage die </w:t>
      </w:r>
      <w:r w:rsidRPr="00532931">
        <w:t xml:space="preserve">onderdeel is van </w:t>
      </w:r>
      <w:r w:rsidRPr="007F6340">
        <w:t>het besluit wordt niet geconsolideerd.</w:t>
      </w:r>
      <w:r>
        <w:t xml:space="preserve"> </w:t>
      </w:r>
      <w:r w:rsidRPr="006C77EA">
        <w:t xml:space="preserve">Een voorbeeld </w:t>
      </w:r>
      <w:r>
        <w:t xml:space="preserve">van een </w:t>
      </w:r>
      <w:r w:rsidRPr="003C0F88">
        <w:t xml:space="preserve">bijlage die onderdeel is van de </w:t>
      </w:r>
      <w:r>
        <w:t>(XML-)</w:t>
      </w:r>
      <w:r w:rsidRPr="003C0F88">
        <w:t>tekst</w:t>
      </w:r>
      <w:r>
        <w:t xml:space="preserve"> is een bijlage met de opsomming van activiteiten die hoort bij </w:t>
      </w:r>
      <w:r w:rsidRPr="006C77EA">
        <w:t xml:space="preserve">een </w:t>
      </w:r>
      <w:r w:rsidRPr="001D2527">
        <w:t>omgevingsplan</w:t>
      </w:r>
      <w:r>
        <w:t>-</w:t>
      </w:r>
      <w:r w:rsidRPr="006C77EA">
        <w:t xml:space="preserve">artikel </w:t>
      </w:r>
      <w:r>
        <w:t>over</w:t>
      </w:r>
      <w:r w:rsidRPr="006C77EA">
        <w:t xml:space="preserve"> de functie Bedrijventerrein</w:t>
      </w:r>
      <w:r>
        <w:t xml:space="preserve"> dat voor de </w:t>
      </w:r>
      <w:r w:rsidRPr="006C77EA">
        <w:t>toege</w:t>
      </w:r>
      <w:r>
        <w:t>laten</w:t>
      </w:r>
      <w:r w:rsidRPr="006C77EA">
        <w:t xml:space="preserve"> activiteiten </w:t>
      </w:r>
      <w:r>
        <w:t xml:space="preserve">verwijst naar </w:t>
      </w:r>
      <w:r w:rsidRPr="006C77EA">
        <w:t>de bijlage.</w:t>
      </w:r>
    </w:p>
    <w:p w14:paraId="35668BB8" w14:textId="77777777" w:rsidR="00841238" w:rsidRDefault="00841238" w:rsidP="00841238">
      <w:r>
        <w:t xml:space="preserve">Een bijlage die uit tekst bestaat en onderdeel is van het besluit of de regeling wordt gecodeerd als een van de elementen Bijlage, Toelichting of </w:t>
      </w:r>
      <w:r w:rsidRPr="00250D58">
        <w:t>Motivering</w:t>
      </w:r>
      <w:r>
        <w:t>. Een Motivering geeft een onderbouwing van een besluit en kan daarom alleen worden toegepast in de tekstmodellen voor Besluit en wordt dus niet geconsolideerd. De elementen Motivering en Toelichting kunnen ook zelf weer Bijlages bevatten. Deze bijlages worden als onlosmakelijk deel van de tekst van de Motivering of Toelichting beschouwd. De consolidatieregels voor Toelichting en Motivering gelden derhalve onverkort voor hun Bijlages.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