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FAFB5" w14:textId="13E3BA41" w:rsidR="00961A02" w:rsidRDefault="00961A02" w:rsidP="00961A02">
      <w:pPr>
        <w:pStyle w:val="Kop4"/>
      </w:pPr>
      <w:r>
        <w:t>Definitief besluit</w:t>
      </w:r>
    </w:p>
    <w:p w14:paraId="47623EFA" w14:textId="161B3245" w:rsidR="00961A02" w:rsidRDefault="00961A02" w:rsidP="004624F3">
      <w:r w:rsidRPr="00961A02">
        <w:t xml:space="preserve">Nadat het bestuursorgaan een besluit over een omgevingsdocument heeft genomen, levert het dat besluit aan bij de LVBB met als soortProcedure ‘definitief besluit’. Bij de procedurestappen </w:t>
      </w:r>
      <w:r w:rsidR="0035393D">
        <w:t>voegt</w:t>
      </w:r>
      <w:r w:rsidR="0035393D" w:rsidRPr="00961A02">
        <w:t xml:space="preserve"> </w:t>
      </w:r>
      <w:r w:rsidRPr="00961A02">
        <w:t xml:space="preserve">het bevoegd gezag in ieder geval de procedurestap ‘vaststelling’ </w:t>
      </w:r>
      <w:r w:rsidR="0035393D">
        <w:lastRenderedPageBreak/>
        <w:t>met de bijbehorende datum toe</w:t>
      </w:r>
      <w:r w:rsidRPr="00961A02">
        <w:t xml:space="preserve">. De LVBB voegt daar zelf nog gegevens aan toe zoals de datum van publicatie. </w:t>
      </w:r>
      <w:r w:rsidR="0094659B" w:rsidRPr="0094659B">
        <w:t>Uit de meegeleverde consolidatie-informatie haalt de LVBB de datum van inwerkingtreden van het besluit en de nieuwe RegelingVersie op.</w:t>
      </w:r>
      <w:r w:rsidRPr="00961A02">
        <w:t xml:space="preserve"> In de loop van de procedure worden, in ieder geval bij besluiten waartegen beroep kan worden ingesteld, nieuwe procedurestappen toegevoegd. In de STOP-documentatie zijn daarvoor alvast procedurestappen opgenomen. In een volgende versie van de toepassingsprofielen zal dat per omgevingsdocument gedetailleerd worden beschreven.</w:t>
      </w:r>
    </w:p>
    <w:p w14:paraId="4B20B0DE" w14:textId="56F390C1" w:rsidR="00896F3D" w:rsidRDefault="00B521A3" w:rsidP="00150730">
      <w:pPr>
        <w:pStyle w:val="Kader"/>
      </w:pPr>
      <w:r>
        <w:rPr>
          <w:noProof/>
        </w:rPr>
        <mc:AlternateContent>
          <mc:Choice Requires="wps">
            <w:drawing>
              <wp:inline distT="0" distB="0" distL="0" distR="0" wp14:anchorId="59053173" wp14:editId="6CF5CC30">
                <wp:extent cx="1828800" cy="1828800"/>
                <wp:effectExtent l="0" t="0" r="22860" b="10160"/>
                <wp:docPr id="17" name="Tekstvak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E2C5710" w14:textId="77777777" w:rsidR="00B521A3" w:rsidRPr="00AB29F5" w:rsidRDefault="00B521A3" w:rsidP="00B521A3">
                            <w:pPr>
                              <w:rPr>
                                <w:b/>
                                <w:bCs/>
                              </w:rPr>
                            </w:pPr>
                            <w:r w:rsidRPr="00AB29F5">
                              <w:rPr>
                                <w:b/>
                                <w:bCs/>
                              </w:rPr>
                              <w:t>Toekomstige functionaliteit</w:t>
                            </w:r>
                          </w:p>
                          <w:p w14:paraId="2614B471" w14:textId="2DA2628F" w:rsidR="00B521A3" w:rsidRPr="00540D05" w:rsidRDefault="00B521A3" w:rsidP="00B521A3">
                            <w:r>
                              <w:t>In een volgende versie van STOP worden de waardelijsten voor de procedurestappen gecompleteerd. In dit toepassingsprofiel wordt dan beschreven hoe die procedurestappen moeten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9053173" id="Tekstvak 17" o:spid="_x0000_s1029"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" filled="f" strokeweight=".5pt">
                <v:textbox style="mso-fit-shape-to-text:t">
                  <w:txbxContent>
                    <w:p w14:paraId="1E2C5710" w14:textId="77777777" w:rsidR="00B521A3" w:rsidRPr="00AB29F5" w:rsidRDefault="00B521A3" w:rsidP="00B521A3">
                      <w:pPr>
                        <w:rPr>
                          <w:b/>
                          <w:bCs/>
                        </w:rPr>
                      </w:pPr>
                      <w:r w:rsidRPr="00AB29F5">
                        <w:rPr>
                          <w:b/>
                          <w:bCs/>
                        </w:rPr>
                        <w:t>Toekomstige functionaliteit</w:t>
                      </w:r>
                    </w:p>
                    <w:p w14:paraId="2614B471" w14:textId="2DA2628F" w:rsidR="00B521A3" w:rsidRPr="00540D05" w:rsidRDefault="00B521A3" w:rsidP="00B521A3">
                      <w:r>
                        <w:t>In een volgende versie van STOP worden de waardelijsten voor de procedurestappen gecompleteerd. In dit toepassingsprofiel wordt dan beschreven hoe die procedurestappen moeten worden toegepast.</w:t>
                      </w:r>
                    </w:p>
                  </w:txbxContent>
                </v:textbox>
                <w10:anchorlock/>
              </v:shape>
            </w:pict>
          </mc:Fallback>
        </mc:AlternateContent>
      </w:r>
    </w:p>
    <w:p w14:paraId="41C38506" w14:textId="783B62D3" w:rsidR="00896F3D" w:rsidRDefault="009D4302" w:rsidP="00150730">
      <w:pPr>
        <w:pStyle w:val="Kader"/>
      </w:pPr>
      <w:r>
        <w:rPr>
          <w:noProof/>
        </w:rPr>
        <mc:AlternateContent>
          <mc:Choice Requires="wps">
            <w:drawing>
              <wp:inline distT="0" distB="0" distL="0" distR="0" wp14:anchorId="194B42D3" wp14:editId="633715FA">
                <wp:extent cx="1828800" cy="1828800"/>
                <wp:effectExtent l="0" t="0" r="22860" b="16510"/>
                <wp:docPr id="12" name="Tekstvak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0AF0D54" w14:textId="77777777" w:rsidR="009D4302" w:rsidRPr="00044BBB" w:rsidRDefault="009D4302" w:rsidP="009D4302">
                            <w:pPr>
                              <w:rPr>
                                <w:b/>
                                <w:bCs/>
                              </w:rPr>
                            </w:pPr>
                            <w:r w:rsidRPr="00044BBB">
                              <w:rPr>
                                <w:b/>
                                <w:bCs/>
                              </w:rPr>
                              <w:t>Toekomstige functionaliteit</w:t>
                            </w:r>
                          </w:p>
                          <w:p w14:paraId="669F3557" w14:textId="77777777" w:rsidR="009D4302" w:rsidRPr="0034067F" w:rsidRDefault="009D4302" w:rsidP="009D4302">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94B42D3" id="Tekstvak 12" o:spid="_x0000_s103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" filled="f" strokeweight=".5pt">
                <v:textbox style="mso-fit-shape-to-text:t">
                  <w:txbxContent>
                    <w:p w14:paraId="50AF0D54" w14:textId="77777777" w:rsidR="009D4302" w:rsidRPr="00044BBB" w:rsidRDefault="009D4302" w:rsidP="009D4302">
                      <w:pPr>
                        <w:rPr>
                          <w:b/>
                          <w:bCs/>
                        </w:rPr>
                      </w:pPr>
                      <w:r w:rsidRPr="00044BBB">
                        <w:rPr>
                          <w:b/>
                          <w:bCs/>
                        </w:rPr>
                        <w:t>Toekomstige functionaliteit</w:t>
                      </w:r>
                    </w:p>
                    <w:p w14:paraId="669F3557" w14:textId="77777777" w:rsidR="009D4302" w:rsidRPr="0034067F" w:rsidRDefault="009D4302" w:rsidP="009D4302">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