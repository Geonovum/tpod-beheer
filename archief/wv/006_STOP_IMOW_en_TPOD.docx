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4624F3" w:rsidRPr="00F62F31" w:rsidRDefault="00DC3F34" w:rsidP="004624F3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4624F3" w:rsidRDefault="00DC3F34" w:rsidP="004624F3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4624F3" w:rsidRPr="00F62F31" w:rsidRDefault="004624F3" w:rsidP="004624F3"/>
    <w:p w14:paraId="2C7EAA1D" w14:textId="4CDB7AB8" w:rsidR="004624F3" w:rsidRDefault="00DC3F34" w:rsidP="004624F3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</w:t>
      </w:r>
      <w:r>
        <w:lastRenderedPageBreak/>
        <w:t xml:space="preserve">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4624F3" w:rsidRPr="00F62F31" w:rsidRDefault="004624F3" w:rsidP="004624F3"/>
    <w:p w14:paraId="687195E4" w14:textId="478D4A40" w:rsidR="004624F3" w:rsidRDefault="00DC3F34" w:rsidP="004624F3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1FA9382B" w:rsidR="004624F3" w:rsidRPr="00F62F31" w:rsidRDefault="00DC3F34" w:rsidP="004624F3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B57C23" w:rsidRPr="00B57C23">
        <w:t xml:space="preserve">Wegwijzer </w:t>
      </w:r>
      <w:r>
        <w:t xml:space="preserve">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4624F3" w:rsidRPr="00F62F31" w:rsidRDefault="004624F3" w:rsidP="004624F3"/>
    <w:p w14:paraId="7D2406A7" w14:textId="26D43A46" w:rsidR="004624F3" w:rsidRPr="00F62F31" w:rsidRDefault="00DC3F34" w:rsidP="004624F3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4624F3" w:rsidRDefault="00DC3F34" w:rsidP="004624F3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624F3" w:rsidRPr="00F62F31" w:rsidRDefault="00DC3F34" w:rsidP="004624F3">
      <w:pPr>
        <w:pStyle w:val="Opsommingtekens1"/>
      </w:pPr>
      <w:r>
        <w:t>Het Informatiemodel Omgevingswet (IMOW);</w:t>
      </w:r>
    </w:p>
    <w:p w14:paraId="23DF086E" w14:textId="370C1319" w:rsidR="004624F3" w:rsidRDefault="00DC3F34" w:rsidP="004624F3">
      <w:pPr>
        <w:pStyle w:val="Opsommingtekens1"/>
      </w:pPr>
      <w:r>
        <w:t>XSD’s; schema’s voor implementatie van IMOW in XML-formaat;</w:t>
      </w:r>
    </w:p>
    <w:p w14:paraId="3B5DB600" w14:textId="77777777" w:rsidR="004624F3" w:rsidRDefault="00DC3F34" w:rsidP="004624F3">
      <w:pPr>
        <w:pStyle w:val="Opsommingtekens1"/>
      </w:pPr>
      <w:r>
        <w:t>Presentatiemodel;</w:t>
      </w:r>
    </w:p>
    <w:p w14:paraId="78C958AC" w14:textId="37436728" w:rsidR="004624F3" w:rsidRPr="00F62F31" w:rsidRDefault="00DC3F34" w:rsidP="004624F3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4624F3" w:rsidRPr="00F62F31" w:rsidRDefault="00DC3F34" w:rsidP="004624F3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4624F3" w:rsidRPr="00F62F31" w:rsidRDefault="00DC3F34" w:rsidP="004624F3">
      <w:pPr>
        <w:pStyle w:val="Opsommingtekens1"/>
      </w:pPr>
      <w:r>
        <w:t>Validatie- en conformiteitsregels;</w:t>
      </w:r>
    </w:p>
    <w:p w14:paraId="6542DD1D" w14:textId="70BFDE36" w:rsidR="004624F3" w:rsidRPr="00F62F31" w:rsidRDefault="00DC3F34" w:rsidP="004624F3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