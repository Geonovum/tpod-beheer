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11F0" w14:textId="17445976" w:rsidR="00E33EDD" w:rsidRPr="008E3D71" w:rsidRDefault="00E33EDD" w:rsidP="00E33EDD">
      <w:pPr>
        <w:pStyle w:val="Kop3"/>
      </w:pPr>
      <w:bookmarkStart w:id="148" w:name="_Ref_7194687bf26b4ca09f76481dd42b68a1_1"/>
      <w:r w:rsidRPr="008E3D71">
        <w:t xml:space="preserve">Standaardindeling </w:t>
      </w:r>
      <w:r w:rsidR="003F5D8B">
        <w:fldChar w:fldCharType="begin"/>
      </w:r>
      <w:r w:rsidR="003F5D8B">
        <w:instrText xml:space="preserve"> DOCVARIABLE ID01 </w:instrText>
      </w:r>
      <w:r w:rsidR="003F5D8B">
        <w:fldChar w:fldCharType="separate"/>
      </w:r>
      <w:r w:rsidR="00CD4A19">
        <w:t>voorbereidingsbesluit</w:t>
      </w:r>
      <w:r w:rsidR="003F5D8B">
        <w:fldChar w:fldCharType="end"/>
      </w:r>
      <w:bookmarkEnd w:id="142"/>
      <w:bookmarkEnd w:id="148"/>
    </w:p>
    <w:p w14:paraId="1AEDF423" w14:textId="34D2491D" w:rsidR="00E33EDD" w:rsidRPr="00F62F31" w:rsidRDefault="00E33EDD" w:rsidP="00E33EDD">
      <w:r w:rsidRPr="00F62F31">
        <w:t xml:space="preserve">Het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D4A19">
        <w:rPr>
          <w:noProof/>
        </w:rPr>
        <w:t>voorbereidingsbesluit</w:t>
      </w:r>
      <w:r w:rsidRPr="00F62F31">
        <w:fldChar w:fldCharType="end"/>
      </w:r>
      <w:r w:rsidRPr="00F62F31">
        <w:t xml:space="preserve"> kent </w:t>
      </w:r>
      <w:r w:rsidR="0085582F">
        <w:t xml:space="preserve">ten behoeve van een goede werking </w:t>
      </w:r>
      <w:r w:rsidR="004038AD">
        <w:t>enige voorschriften voor de indeling</w:t>
      </w:r>
      <w:r w:rsidRPr="00F62F31">
        <w:t>. In de navolgende subparagrafen wordt dat toegelicht en wordt de norm geformuleerd die dit toepassingsprofiel op dit punt ste</w:t>
      </w:r>
      <w:r w:rsidR="008E3D71">
        <w:t>lt</w:t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