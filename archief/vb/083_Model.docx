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883D6" w14:textId="524EA7B0" w:rsidR="006D3479" w:rsidRDefault="00F03DAE" w:rsidP="006D3479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