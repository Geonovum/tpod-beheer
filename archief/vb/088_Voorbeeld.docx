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1A36" w14:textId="44D425DF" w:rsidR="006D3479" w:rsidRDefault="00F03DAE" w:rsidP="006D3479">
      <w:pPr>
        <w:pStyle w:val="Kop5"/>
      </w:pPr>
      <w:r>
        <w:t>Voorbeeld</w:t>
      </w:r>
    </w:p>
    <w:p w14:paraId="563793B6" w14:textId="4F90686A" w:rsidR="006D3479" w:rsidRDefault="00F03DAE" w:rsidP="006D3479">
      <w:r>
        <w:t xml:space="preserve">Door toepassing van </w:t>
      </w:r>
      <w:r w:rsidRPr="00297C7D">
        <w:t>tekstmodel Regeling</w:t>
      </w:r>
      <w:r w:rsidR="00080657">
        <w:t xml:space="preserve">Tijdelijkdeel </w:t>
      </w:r>
      <w:r>
        <w:t xml:space="preserve">ziet de Regeling van een </w:t>
      </w:r>
      <w:r w:rsidR="00080657">
        <w:t xml:space="preserve">voorbereidingsbesluit </w:t>
      </w:r>
      <w:r>
        <w:t xml:space="preserve">er schematisch uit zoals aangegeven in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_Ref_2203b1d5d756d27a83c7d621b1a8c26a_1 \n \h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Figuur 14</w:t>
      </w:r>
      <w:r w:rsidRPr="00712F87">
        <w:rPr>
          <w:rStyle w:val="Verwijzing"/>
        </w:rPr>
        <w:fldChar w:fldCharType="end"/>
      </w:r>
      <w:r>
        <w:t>.</w:t>
      </w:r>
    </w:p>
    <w:p w14:paraId="54E6D006" w14:textId="0AD3877A" w:rsidR="00712F87" w:rsidRPr="00080657" w:rsidRDefault="000D689A" w:rsidP="00080657">
      <w:pPr>
        <w:pStyle w:val="Figuur"/>
      </w:pPr>
      <w:r>
        <w:rPr>
          <w:noProof/>
        </w:rPr>
        <w:drawing>
          <wp:inline distT="0" distB="0" distL="0" distR="0" wp14:anchorId="2D999966" wp14:editId="6B54CC81">
            <wp:extent cx="5338077" cy="26574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86" cy="2664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96" w:name="_Ref_2203b1d5d756d27a83c7d621b1a8c26a_1"/>
    </w:p>
    <w:p w14:paraId="25515D04" w14:textId="35C76899" w:rsidR="006D3479" w:rsidRDefault="00F03DAE" w:rsidP="006D3479">
      <w:pPr>
        <w:pStyle w:val="Figuurbijschrift"/>
      </w:pPr>
      <w:r>
        <w:t xml:space="preserve">Voorbeeld </w:t>
      </w:r>
      <w:bookmarkEnd w:id="196"/>
      <w:r w:rsidR="00C90DB9" w:rsidRPr="00C90DB9">
        <w:t xml:space="preserve">toepassing tekstmodel RegelingTijdelijkdeel op </w:t>
      </w:r>
      <w:r w:rsidR="004C6213">
        <w:t>voorbereidingsbesluit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Relationship Id="rId32" Type="http://schemas.openxmlformats.org/officeDocument/2006/relationships/image" Target="media/image_6edd9666bd64889a9a83ac9bb6cf228a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