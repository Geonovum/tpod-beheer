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CAE1" w14:textId="49A92C4D" w:rsidR="0066181D" w:rsidRDefault="00D80D71" w:rsidP="00D80D71">
      <w:pPr>
        <w:pStyle w:val="Kop4"/>
      </w:pPr>
      <w:r>
        <w:t>Algemeen</w:t>
      </w:r>
    </w:p>
    <w:p w14:paraId="191DED24" w14:textId="38B81621" w:rsidR="006D3479" w:rsidRDefault="00F03DAE" w:rsidP="006D3479">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w:t>
      </w:r>
      <w:r>
        <w:lastRenderedPageBreak/>
        <w:t xml:space="preserve">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4B0648FE" w14:textId="51CB66DD" w:rsidR="006D3479" w:rsidRDefault="006D3479" w:rsidP="006D3479"/>
    <w:p w14:paraId="00A6E21F" w14:textId="6D37846B" w:rsidR="006D3479" w:rsidRDefault="00F03DAE" w:rsidP="006D3479">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E03244">
        <w:t xml:space="preserve"> en</w:t>
      </w:r>
      <w:r>
        <w:t xml:space="preserve"> het soort Regeling (oftewel om welk type omgevingsdocument gaat het).</w:t>
      </w:r>
    </w:p>
    <w:p w14:paraId="74F1C406" w14:textId="4C064680" w:rsidR="006D3479" w:rsidRDefault="00F03DAE" w:rsidP="006D3479">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3C9290C9" w:rsidR="006D3479" w:rsidRDefault="00F03DAE" w:rsidP="006D3479">
      <w:r>
        <w:t xml:space="preserve">Aan de hand van de soort procedure bepaalt de LVBB welke consolidatiemethode op het besluit wordt toegepast. De LVBB stelt de proefconsolidatie van het ontwerpbesluit respectievelijk de geconsolideerde Regeling </w:t>
      </w:r>
      <w:r w:rsidR="00E03244">
        <w:t xml:space="preserve">(bij een definitief besluit) </w:t>
      </w:r>
      <w:r>
        <w:t xml:space="preserve">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r w:rsidR="000604C5">
        <w:t xml:space="preserve"> </w:t>
      </w:r>
      <w:r w:rsidR="000604C5" w:rsidRPr="000604C5">
        <w:t xml:space="preserve">Aangezien bij een </w:t>
      </w:r>
      <w:r w:rsidR="000604C5">
        <w:t xml:space="preserve">voorbereidingsbesluit </w:t>
      </w:r>
      <w:r w:rsidR="000604C5" w:rsidRPr="000604C5">
        <w:t>geen sprake is van een ontwerpbesluit, wordt het ontwerpbesluit hier niet besproken.</w:t>
      </w:r>
    </w:p>
    <w:p w14:paraId="2887DE17" w14:textId="244BFAFD" w:rsidR="006D3479" w:rsidRDefault="00F03DAE" w:rsidP="006D3479">
      <w:pPr>
        <w:pStyle w:val="Kop"/>
      </w:pPr>
      <w:r>
        <w:t>Definitief besluit</w:t>
      </w:r>
    </w:p>
    <w:p w14:paraId="459F5154" w14:textId="0B85861C" w:rsidR="006D3479" w:rsidRDefault="00F03DAE" w:rsidP="006D3479">
      <w:r>
        <w:t xml:space="preserve">Nadat het bestuursorgaan een besluit over een omgevingsdocument heeft genomen, levert het dat besluit aan bij de LVBB met als soortProcedure ‘definitief besluit’. Bij de procedurestappen </w:t>
      </w:r>
      <w:r w:rsidR="008C7CB1">
        <w:t xml:space="preserve">voegt </w:t>
      </w:r>
      <w:r w:rsidRPr="000037D6">
        <w:t>het bevoegd gezag in ieder geval de procedurestap ‘</w:t>
      </w:r>
      <w:r>
        <w:t>vaststelling</w:t>
      </w:r>
      <w:r w:rsidRPr="000037D6">
        <w:t xml:space="preserve">’ </w:t>
      </w:r>
      <w:r w:rsidR="008C7CB1">
        <w:t>met de bijbehorende datum toe</w:t>
      </w:r>
      <w:r w:rsidRPr="000037D6">
        <w:t>. De LVBB voegt daar zelf nog gegevens aan toe zoals de datum van publicatie.</w:t>
      </w:r>
      <w:r>
        <w:t xml:space="preserve"> </w:t>
      </w:r>
      <w:r w:rsidR="0071115D">
        <w:t xml:space="preserve">Uit de </w:t>
      </w:r>
      <w:r w:rsidR="00F3153F">
        <w:t xml:space="preserve">meegeleverde </w:t>
      </w:r>
      <w:r w:rsidR="0071115D">
        <w:t>consolidatie-informatie</w:t>
      </w:r>
      <w:r w:rsidR="00F3153F">
        <w:t xml:space="preserve"> haalt d</w:t>
      </w:r>
      <w:r>
        <w:t xml:space="preserve">e LVBB de datum van inwerkingtreden van het besluit </w:t>
      </w:r>
      <w:r w:rsidR="008C106E">
        <w:t>en de nieuwe RegelingVersie op</w:t>
      </w:r>
      <w:r>
        <w:t>.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249FD357" w14:textId="7EAAF35A" w:rsidR="008212CA" w:rsidRDefault="00E95193" w:rsidP="00E06717">
      <w:pPr>
        <w:pStyle w:val="Kader"/>
      </w:pPr>
      <w:r>
        <w:rPr>
          <w:noProof/>
        </w:rPr>
        <mc:AlternateContent>
          <mc:Choice Requires="wps">
            <w:drawing>
              <wp:inline distT="0" distB="0" distL="0" distR="0" wp14:anchorId="7F46BC54" wp14:editId="191CB432">
                <wp:extent cx="1828800" cy="1828800"/>
                <wp:effectExtent l="0" t="0" r="22860" b="10160"/>
                <wp:docPr id="25" name="Tekstvak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B23BA24" w14:textId="77777777" w:rsidR="00E95193" w:rsidRPr="00F9793A" w:rsidRDefault="00E95193" w:rsidP="00E95193">
                            <w:pPr>
                              <w:rPr>
                                <w:b/>
                                <w:bCs/>
                              </w:rPr>
                            </w:pPr>
                            <w:r w:rsidRPr="00F9793A">
                              <w:rPr>
                                <w:b/>
                                <w:bCs/>
                              </w:rPr>
                              <w:t>Toekomstige functionaliteit</w:t>
                            </w:r>
                          </w:p>
                          <w:p w14:paraId="24A8E6CC" w14:textId="4AD6081E" w:rsidR="00E95193" w:rsidRPr="00D06B16" w:rsidRDefault="00E95193" w:rsidP="00E95193">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46BC54" id="Tekstvak 25"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A0MS6j8CAACBBAAADgAAAAAAAAAA&#10;AAAAAAAuAgAAZHJzL2Uyb0RvYy54bWxQSwECLQAUAAYACAAAACEAtwwDCNcAAAAFAQAADwAAAAAA&#10;AAAAAAAAAACZBAAAZHJzL2Rvd25yZXYueG1sUEsFBgAAAAAEAAQA8wAAAJ0FAAAAAA==&#10;" filled="f" strokeweight=".5pt">
                <v:textbox style="mso-fit-shape-to-text:t">
                  <w:txbxContent>
                    <w:p w14:paraId="7B23BA24" w14:textId="77777777" w:rsidR="00E95193" w:rsidRPr="00F9793A" w:rsidRDefault="00E95193" w:rsidP="00E95193">
                      <w:pPr>
                        <w:rPr>
                          <w:b/>
                          <w:bCs/>
                        </w:rPr>
                      </w:pPr>
                      <w:r w:rsidRPr="00F9793A">
                        <w:rPr>
                          <w:b/>
                          <w:bCs/>
                        </w:rPr>
                        <w:t>Toekomstige functionaliteit</w:t>
                      </w:r>
                    </w:p>
                    <w:p w14:paraId="24A8E6CC" w14:textId="4AD6081E" w:rsidR="00E95193" w:rsidRPr="00D06B16" w:rsidRDefault="00E95193" w:rsidP="00E95193">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29CCA502" w14:textId="7A85D91D" w:rsidR="00E95193" w:rsidRDefault="00E82924" w:rsidP="00E06717">
      <w:pPr>
        <w:pStyle w:val="Kader"/>
      </w:pPr>
      <w:r>
        <w:rPr>
          <w:noProof/>
        </w:rPr>
        <w:lastRenderedPageBreak/>
        <mc:AlternateContent>
          <mc:Choice Requires="wps">
            <w:drawing>
              <wp:inline distT="0" distB="0" distL="0" distR="0" wp14:anchorId="7BE7336E" wp14:editId="26F17CC8">
                <wp:extent cx="1828800" cy="1828800"/>
                <wp:effectExtent l="0" t="0" r="22860" b="16510"/>
                <wp:docPr id="11" name="Tekstvak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1B6FB4B" w14:textId="77777777" w:rsidR="00E82924" w:rsidRPr="00044BBB" w:rsidRDefault="00E82924" w:rsidP="00E82924">
                            <w:pPr>
                              <w:rPr>
                                <w:b/>
                                <w:bCs/>
                              </w:rPr>
                            </w:pPr>
                            <w:r w:rsidRPr="00044BBB">
                              <w:rPr>
                                <w:b/>
                                <w:bCs/>
                              </w:rPr>
                              <w:t>Toekomstige functionaliteit</w:t>
                            </w:r>
                          </w:p>
                          <w:p w14:paraId="23D34989" w14:textId="02ED3B03" w:rsidR="00E82924" w:rsidRDefault="00E82924" w:rsidP="00E82924">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p w14:paraId="61FD8754" w14:textId="7BE33DFE" w:rsidR="00E82924" w:rsidRPr="0034067F" w:rsidRDefault="00A35E78" w:rsidP="00E82924">
                            <w:r>
                              <w:t>Tegen het voorbereidingsbesluit kan geen beroep worden ingesteld. Dat kan wel tegen een aantal van de besluiten die volgen op het voorbereidingsbesluit. Uitspraken van de rechter over die besluiten kunnen ook gevolgen hebben voor de voorbeschermingsregels.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E7336E" id="Tekstvak 11"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FROI5T8CAACBBAAADgAAAAAAAAAA&#10;AAAAAAAuAgAAZHJzL2Uyb0RvYy54bWxQSwECLQAUAAYACAAAACEAtwwDCNcAAAAFAQAADwAAAAAA&#10;AAAAAAAAAACZBAAAZHJzL2Rvd25yZXYueG1sUEsFBgAAAAAEAAQA8wAAAJ0FAAAAAA==&#10;" filled="f" strokeweight=".5pt">
                <v:textbox style="mso-fit-shape-to-text:t">
                  <w:txbxContent>
                    <w:p w14:paraId="41B6FB4B" w14:textId="77777777" w:rsidR="00E82924" w:rsidRPr="00044BBB" w:rsidRDefault="00E82924" w:rsidP="00E82924">
                      <w:pPr>
                        <w:rPr>
                          <w:b/>
                          <w:bCs/>
                        </w:rPr>
                      </w:pPr>
                      <w:r w:rsidRPr="00044BBB">
                        <w:rPr>
                          <w:b/>
                          <w:bCs/>
                        </w:rPr>
                        <w:t>Toekomstige functionaliteit</w:t>
                      </w:r>
                    </w:p>
                    <w:p w14:paraId="23D34989" w14:textId="02ED3B03" w:rsidR="00E82924" w:rsidRDefault="00E82924" w:rsidP="00E82924">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p w14:paraId="61FD8754" w14:textId="7BE33DFE" w:rsidR="00E82924" w:rsidRPr="0034067F" w:rsidRDefault="00A35E78" w:rsidP="00E82924">
                      <w:r>
                        <w:t>Tegen het voorbereidingsbesluit kan geen beroep worden ingesteld. Dat kan wel tegen een aantal van de besluiten die volgen op het voorbereidingsbesluit. Uitspraken van de rechter over die besluiten kunnen ook gevolgen hebben voor de voorbeschermingsregels.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