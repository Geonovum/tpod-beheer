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907AD" w14:textId="046421FC" w:rsidR="006D3479" w:rsidRDefault="00F03DAE" w:rsidP="006D3479">
      <w:pPr>
        <w:pStyle w:val="Kop5"/>
      </w:pPr>
      <w:r>
        <w:t>Toelichting</w:t>
      </w:r>
    </w:p>
    <w:p w14:paraId="511D4551" w14:textId="7A8E6DE0" w:rsidR="006D3479" w:rsidRDefault="00F03DAE" w:rsidP="006D3479">
      <w:r>
        <w:t xml:space="preserve">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IMOW-informatie. Voorafgaand aan (en eventueel ook na) het nemen van </w:t>
      </w:r>
      <w:r w:rsidR="008019F3">
        <w:t>het</w:t>
      </w:r>
      <w:r>
        <w:t xml:space="preserve"> </w:t>
      </w:r>
      <w:r w:rsidR="008019F3">
        <w:t>voorbereidings</w:t>
      </w:r>
      <w:r>
        <w:t xml:space="preserve">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w:t>
      </w:r>
      <w:r w:rsidR="006812FE" w:rsidRPr="006812FE">
        <w:t xml:space="preserve">besluit dat in renvooiweergave de wijzigingen bevat van de bestaande Regelingversie naar de nieuwe Regelingversie, oftewel een </w:t>
      </w:r>
      <w:r>
        <w:t xml:space="preserve">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w:t>
      </w:r>
      <w:r w:rsidR="00FD6729">
        <w:t xml:space="preserve">zorgt er voor dat </w:t>
      </w:r>
      <w:r>
        <w:t xml:space="preserve">het aangeleverde Besluit bekend </w:t>
      </w:r>
      <w:r w:rsidR="00FD6729">
        <w:t xml:space="preserve">gemaakt wordt </w:t>
      </w:r>
      <w:r>
        <w:t xml:space="preserve">en genereert </w:t>
      </w:r>
      <w:r w:rsidR="00FD6729">
        <w:t xml:space="preserve">met behulp van </w:t>
      </w:r>
      <w:r>
        <w:t>het Besluit een nieuwe RegelingVersie, oftewel een nieuwe geconsolideerde Regeling. Om het de LVBB mogelijk te maken om die verwerkingen te doen stelt STOP eisen aan de vormgeving van de tekst van Regeling en Besluit. Die eisen zijn vastgelegd in tekstmodellen voor Regeling en tekstmodellen voor Besluit.</w:t>
      </w:r>
    </w:p>
    <w:p w14:paraId="432400A1" w14:textId="2D0D68BA" w:rsidR="006D3479" w:rsidRDefault="00F03DAE" w:rsidP="0028188F">
      <w:r>
        <w:t xml:space="preserve">STOP kent </w:t>
      </w:r>
      <w:r w:rsidR="001B6B26">
        <w:t xml:space="preserve">voor </w:t>
      </w:r>
      <w:r w:rsidR="002F119A">
        <w:t>instrumenten met een tijdelijk regelingdeel het tekstmodel RegelingTijdelijkdeel</w:t>
      </w:r>
      <w:r w:rsidR="00095E2F">
        <w:t xml:space="preserve">, dat gecombineerd moet worden met </w:t>
      </w:r>
      <w:r w:rsidR="0028188F">
        <w:t xml:space="preserve">BesluitCompact als </w:t>
      </w:r>
      <w:r w:rsidR="00095E2F">
        <w:t>tekst</w:t>
      </w:r>
      <w:r w:rsidR="0028188F">
        <w:t>model voor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