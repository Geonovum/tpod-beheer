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C828" w14:textId="57F895DA" w:rsidR="006D3479" w:rsidRDefault="00F03DAE" w:rsidP="006D3479">
      <w:pPr>
        <w:pStyle w:val="Kop5"/>
      </w:pPr>
      <w:r>
        <w:t>Norm</w:t>
      </w:r>
    </w:p>
    <w:p w14:paraId="4FF761BF" w14:textId="0AE33191" w:rsidR="006D3479" w:rsidRDefault="00F03DAE" w:rsidP="006D3479">
      <w:r>
        <w:t xml:space="preserve">Voor </w:t>
      </w:r>
      <w:r w:rsidR="0028188F">
        <w:t>het voorbereidingsbesluit</w:t>
      </w:r>
      <w:r>
        <w:t xml:space="preserve"> moet voor </w:t>
      </w:r>
      <w:r w:rsidR="005176E8">
        <w:t xml:space="preserve">de </w:t>
      </w:r>
      <w:r>
        <w:t xml:space="preserve">Regeling </w:t>
      </w:r>
      <w:r w:rsidR="005176E8" w:rsidRPr="005176E8">
        <w:t xml:space="preserve">het tekstmodel RegelingTijdelijkdeel </w:t>
      </w:r>
      <w:r>
        <w:t xml:space="preserve">en </w:t>
      </w:r>
      <w:r w:rsidR="0013791A">
        <w:t xml:space="preserve">voor het </w:t>
      </w:r>
      <w:r>
        <w:t xml:space="preserve">Besluit </w:t>
      </w:r>
      <w:r w:rsidR="0013791A" w:rsidRPr="0013791A">
        <w:t xml:space="preserve">het tekstmodel BesluitCompact </w:t>
      </w:r>
      <w:r>
        <w:t>worden toegepast.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