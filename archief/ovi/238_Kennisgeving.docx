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269B" w14:textId="6C1D483C" w:rsidR="00420A29" w:rsidRDefault="00420A29" w:rsidP="0056703D">
      <w:pPr>
        <w:pStyle w:val="Kop3"/>
      </w:pPr>
      <w:bookmarkStart w:id="569" w:name="_Ref_05838104bca1df9236f303d62bbcdb0c_1"/>
      <w:r>
        <w:t>Kennisgeving</w:t>
      </w:r>
    </w:p>
    <w:p w14:paraId="0A47323F" w14:textId="77777777" w:rsidR="0025702E" w:rsidRDefault="0025702E" w:rsidP="0025702E">
      <w:r>
        <w:t xml:space="preserve">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685F49DD" w14:textId="77777777" w:rsidR="0025702E" w:rsidRDefault="0025702E" w:rsidP="0025702E">
      <w:pPr>
        <w:pStyle w:val="Opsommingtekens1"/>
      </w:pPr>
      <w:r>
        <w:t>de wijze waarop en de periode waarin de stukken waar de kennisgeving betrekking op heeft voor eenieder ter inzage liggen;</w:t>
      </w:r>
    </w:p>
    <w:p w14:paraId="2AA19F38" w14:textId="77777777" w:rsidR="0025702E" w:rsidRDefault="0025702E" w:rsidP="0025702E">
      <w:pPr>
        <w:pStyle w:val="Opsommingtekens1"/>
      </w:pPr>
      <w:r>
        <w:t>wie in de gelegenheid worden gesteld om zienswijzen naar voren te brengen en op welke wijze dit kan geschieden.</w:t>
      </w:r>
    </w:p>
    <w:p w14:paraId="1565EB75" w14:textId="77777777" w:rsidR="0025702E" w:rsidRDefault="0025702E" w:rsidP="0025702E"/>
    <w:p w14:paraId="52363EF2" w14:textId="50EEB288" w:rsidR="0025702E" w:rsidRDefault="0025702E" w:rsidP="0025702E">
      <w:r>
        <w:t xml:space="preserve">De bekendmaking van het besluit zelf gebeurt door </w:t>
      </w:r>
      <w:r w:rsidRPr="009A1EE3">
        <w:t xml:space="preserve">plaatsing van de volledige inhoud van </w:t>
      </w:r>
      <w:r w:rsidR="00EE27C8">
        <w:t xml:space="preserve">de omgevingsvisie </w:t>
      </w:r>
      <w:r w:rsidRPr="009A1EE3">
        <w:t>in het officiële publicatieblad van dat bestuursorgaan op overheid.nl</w:t>
      </w:r>
      <w:r>
        <w:t>.</w:t>
      </w:r>
      <w:r w:rsidR="00EE27C8">
        <w:t xml:space="preserve"> D</w:t>
      </w:r>
      <w:r w:rsidRPr="00C224AB">
        <w:t>aarvan wordt geen kennisgeving gedaan.</w:t>
      </w:r>
    </w:p>
    <w:p w14:paraId="0619A57B" w14:textId="77777777" w:rsidR="0025702E" w:rsidRDefault="0025702E" w:rsidP="0025702E"/>
    <w:p w14:paraId="6B5C69B2" w14:textId="03CED1F3" w:rsidR="00843E31" w:rsidRPr="00F03DD9" w:rsidRDefault="00090932" w:rsidP="00090932">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7B626F6A" w14:textId="534FC906" w:rsidR="00090932" w:rsidRPr="00F03DD9" w:rsidRDefault="00090932" w:rsidP="00090932">
      <w:r w:rsidRPr="00F03DD9">
        <w:t xml:space="preserve">De kennisgeving heeft de Vrijetekststructuur. </w:t>
      </w:r>
      <w:r>
        <w:t>De vormgeving en elementen van de kennisgeving</w:t>
      </w:r>
      <w:r w:rsidRPr="00B26823">
        <w:t xml:space="preserve"> </w:t>
      </w:r>
      <w:r>
        <w:t>zijn als volgt</w:t>
      </w:r>
      <w:r w:rsidRPr="00B26823">
        <w:t>:</w:t>
      </w:r>
    </w:p>
    <w:p w14:paraId="0A5931AB" w14:textId="77777777" w:rsidR="00090932" w:rsidRPr="00F03DD9" w:rsidRDefault="00090932" w:rsidP="00090932">
      <w:pPr>
        <w:pStyle w:val="Opsommingtekens1"/>
      </w:pPr>
      <w:r w:rsidRPr="00F03DD9">
        <w:t>RegelingOpschrift</w:t>
      </w:r>
      <w:r>
        <w:t>: verplicht element, komt 1 keer voor.</w:t>
      </w:r>
    </w:p>
    <w:p w14:paraId="1AD31FDA" w14:textId="77777777" w:rsidR="00090932" w:rsidRPr="00F03DD9" w:rsidRDefault="00090932" w:rsidP="00090932">
      <w:pPr>
        <w:pStyle w:val="Opsommingtekens1"/>
      </w:pPr>
      <w:r w:rsidRPr="00F03DD9">
        <w:t>Lichaam</w:t>
      </w:r>
      <w:r w:rsidRPr="005F2FEC">
        <w:t>: verplicht element, komt 1 keer voor.</w:t>
      </w:r>
    </w:p>
    <w:p w14:paraId="3079A08C" w14:textId="77777777" w:rsidR="00090932" w:rsidRPr="00F03DD9" w:rsidRDefault="00090932" w:rsidP="00090932">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510F719" w14:textId="77777777" w:rsidR="00090932" w:rsidRDefault="00090932" w:rsidP="00090932">
      <w:pPr>
        <w:pStyle w:val="Opsommingtekens3"/>
      </w:pPr>
      <w:r w:rsidRPr="00F03DD9">
        <w:t>Kop</w:t>
      </w:r>
      <w:r>
        <w:t>:</w:t>
      </w:r>
    </w:p>
    <w:p w14:paraId="36E44490" w14:textId="77777777" w:rsidR="00090932" w:rsidRDefault="00090932" w:rsidP="00090932">
      <w:pPr>
        <w:pStyle w:val="Opsommingtekens4"/>
      </w:pPr>
      <w:r w:rsidRPr="000E40D3">
        <w:lastRenderedPageBreak/>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6E2710EA" w14:textId="77777777" w:rsidR="00090932" w:rsidRPr="00F03DD9" w:rsidRDefault="00090932" w:rsidP="00090932">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6BC0E195" w14:textId="77777777" w:rsidR="00090932" w:rsidRPr="00F03DD9" w:rsidRDefault="00090932" w:rsidP="00090932">
      <w:pPr>
        <w:pStyle w:val="Opsommingtekens3"/>
      </w:pPr>
      <w:r w:rsidRPr="00F03DD9">
        <w:t>Inhoud</w:t>
      </w:r>
      <w:r w:rsidRPr="00930D12">
        <w:t xml:space="preserve">: 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619B05A4" w14:textId="77777777" w:rsidR="00090932" w:rsidRPr="00F03DD9" w:rsidRDefault="00090932" w:rsidP="00090932">
      <w:r w:rsidRPr="00F03DD9">
        <w:t>De specificatie van de metadata staat in STOP. De belangrijkste metadata zijn:</w:t>
      </w:r>
    </w:p>
    <w:p w14:paraId="13344FCE" w14:textId="77777777" w:rsidR="00090932" w:rsidRPr="00F03DD9" w:rsidRDefault="00090932" w:rsidP="00090932">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58E6428A" w14:textId="77777777" w:rsidR="00090932" w:rsidRPr="00F03DD9" w:rsidRDefault="00090932" w:rsidP="00090932">
      <w:pPr>
        <w:pStyle w:val="Opsommingtekens1"/>
      </w:pPr>
      <w:r w:rsidRPr="00F03DD9">
        <w:t>Begin inzagetermijn op: De datum waarop de inzagetermijn van een ontwerpbesluit start.</w:t>
      </w:r>
    </w:p>
    <w:p w14:paraId="14938486" w14:textId="77777777" w:rsidR="00090932" w:rsidRPr="00F03DD9" w:rsidRDefault="00090932" w:rsidP="00090932">
      <w:pPr>
        <w:pStyle w:val="Opsommingtekens1"/>
      </w:pPr>
      <w:r w:rsidRPr="00F03DD9">
        <w:t>Einde inzagetermijn op: De datum waarop de inzagetermijn van een ontwerpbesluit eindigt. Dit is de eerste dag waarop géén zienswijzen op het ontwerpbesluit meer kunnen worden ingediend.</w:t>
      </w:r>
    </w:p>
    <w:p w14:paraId="7A4FBABB" w14:textId="77777777" w:rsidR="00090932" w:rsidRPr="00F03DD9" w:rsidRDefault="00090932" w:rsidP="00090932">
      <w:pPr>
        <w:pStyle w:val="Opsommingtekens1"/>
      </w:pPr>
      <w:r w:rsidRPr="00F03DD9">
        <w:t>Einde bezwaartermijn op: De datum van de eerste dag waarop géén bezwaren tegen het besluit meer kunnen worden ingediend.</w:t>
      </w:r>
    </w:p>
    <w:p w14:paraId="5FBB7EA9" w14:textId="77777777" w:rsidR="00090932" w:rsidRPr="00F03DD9" w:rsidRDefault="00090932" w:rsidP="00090932">
      <w:pPr>
        <w:pStyle w:val="Opsommingtekens1"/>
      </w:pPr>
      <w:r w:rsidRPr="00F03DD9">
        <w:t>Einde beroeptermijn op: De datum van de eerste dag waarop géén beroep tegen het besluit meer kan worden ingesteld.</w:t>
      </w:r>
    </w:p>
    <w:p w14:paraId="24798BC8" w14:textId="77777777" w:rsidR="0025702E" w:rsidRDefault="0025702E" w:rsidP="0025702E"/>
    <w:p w14:paraId="65F42E34" w14:textId="3CAE14D7" w:rsidR="0025702E" w:rsidRDefault="0025702E" w:rsidP="0025702E"/>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