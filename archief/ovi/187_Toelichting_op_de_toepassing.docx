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7CE8" w14:textId="77777777" w:rsidR="0056703D" w:rsidRDefault="0056703D" w:rsidP="0056703D">
      <w:pPr>
        <w:pStyle w:val="Kop5"/>
      </w:pPr>
      <w:r>
        <w:t>Toelichting op de toepassing</w:t>
      </w:r>
    </w:p>
    <w:p w14:paraId="6B88A03A" w14:textId="77777777" w:rsidR="0056703D" w:rsidRDefault="0056703D" w:rsidP="0056703D">
      <w:r>
        <w:t xml:space="preserve">De Gebiedsaanwijzing van het type Water en watersysteem wordt gebruikt voor gebieden en waterstaatswerken die van belang zijn voor het beheer van water en watersystemen. </w:t>
      </w:r>
      <w:r>
        <w:lastRenderedPageBreak/>
        <w:t>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7377CA00" w14:textId="77777777" w:rsidR="0056703D" w:rsidRDefault="0056703D" w:rsidP="0056703D">
      <w:r>
        <w:t xml:space="preserve">Provincies en waterschappen zullen de Gebiedsaanwijzing Water en watersysteem vooral gebruiken voor waterbergingsgebieden, grondwater en grondwaterbeschermingsgebieden, oppervlaktewateren en </w:t>
      </w:r>
      <w:r w:rsidRPr="00BC11D0">
        <w:t xml:space="preserve">(primaire en </w:t>
      </w:r>
      <w:r>
        <w:t>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558D68CC" w14:textId="77777777" w:rsidR="0056703D" w:rsidRDefault="0056703D" w:rsidP="0056703D"/>
    <w:p w14:paraId="2CFA2B42" w14:textId="77777777" w:rsidR="0056703D" w:rsidRDefault="0056703D" w:rsidP="0056703D">
      <w:r>
        <w:t xml:space="preserve">Om de geometrische begrenzing van de Gebiedsaanwijzing Water en watersysteem te kunnen vastleggen en de verschillende gebieden van dit type op een kaartbeeld weer te geven wordt de annotatie Water en watersysteem </w:t>
      </w:r>
      <w:r w:rsidRPr="00E1669A">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Locaties van alle specifieke vormen van de Gebiedsaanwijzing Water en watersysteem in een (interactieve) viewer met de standaardweergave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