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9D30" w14:textId="77777777" w:rsidR="0056703D" w:rsidRDefault="0056703D" w:rsidP="0056703D">
      <w:pPr>
        <w:pStyle w:val="Kop4"/>
      </w:pPr>
      <w:r>
        <w:t xml:space="preserve">Bijlage </w:t>
      </w:r>
      <w:r w:rsidRPr="00396B61">
        <w:t>als onderdeel van de tekst in STOP-XML</w:t>
      </w:r>
    </w:p>
    <w:p w14:paraId="6143F1E2" w14:textId="4DA6008B" w:rsidR="0056703D" w:rsidRDefault="0056703D" w:rsidP="0056703D">
      <w:r w:rsidRPr="003E70CF">
        <w:t>Een bijlage die</w:t>
      </w:r>
      <w:r>
        <w:t xml:space="preserve"> onderdeel is van de tekst wordt gecodeerd in XML overeenkomstig het STOP-tekstmodel voor Vrijetekststructuur dat is beschreven in paragraaf </w:t>
      </w:r>
      <w:r w:rsidRPr="00843E31">
        <w:rPr>
          <w:rStyle w:val="Verwijzing"/>
        </w:rPr>
        <w:fldChar w:fldCharType="begin"/>
      </w:r>
      <w:r w:rsidRPr="00843E31">
        <w:rPr>
          <w:rStyle w:val="Verwijzing"/>
        </w:rPr>
        <w:instrText xml:space="preserve"> REF _Ref_9e311a958b9be847b3bc2bd8b6a7e86a_1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5.2</w:t>
      </w:r>
      <w:r w:rsidRPr="00843E31">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06A354D4" w14:textId="77777777" w:rsidR="0056703D" w:rsidRDefault="0056703D" w:rsidP="0056703D">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