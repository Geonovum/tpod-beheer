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502" w:name="_Ref_cf7adb1450469e079462da8e7ba51922_1"/>
      <w:r w:rsidRPr="000E40D3">
        <w:t>Toelichting</w:t>
      </w:r>
      <w:bookmarkEnd w:id="502"/>
    </w:p>
    <w:p w14:paraId="16554EA4" w14:textId="77777777" w:rsidR="00713915" w:rsidRDefault="00713915"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5775E44E" w:rsidR="00713915" w:rsidRDefault="00713915" w:rsidP="00713915">
      <w:r>
        <w:t xml:space="preserve">In de Artikelstructuur wordt structuur aangebracht met specifiek benoemde structuurelementen zoals Hoofdstuk, Afdeling en Paragraaf. Die structuur toont direct -mens- </w:t>
      </w:r>
      <w:r>
        <w:lastRenderedPageBreak/>
        <w:t xml:space="preserve">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EF065D">
        <w:rPr>
          <w:rStyle w:val="Verwijzing"/>
        </w:rPr>
        <w:fldChar w:fldCharType="begin"/>
      </w:r>
      <w:r w:rsidRPr="00EF065D">
        <w:rPr>
          <w:rStyle w:val="Verwijzing"/>
        </w:rPr>
        <w:instrText xml:space="preserve"> REF _Ref_cf7adb1450469e079462da8e7ba51922_2 \n \h </w:instrText>
      </w:r>
      <w:r w:rsidRPr="00EF065D">
        <w:rPr>
          <w:rStyle w:val="Verwijzing"/>
        </w:rPr>
      </w:r>
      <w:r w:rsidRPr="00EF065D">
        <w:rPr>
          <w:rStyle w:val="Verwijzing"/>
        </w:rPr>
        <w:fldChar w:fldCharType="separate"/>
      </w:r>
      <w:r w:rsidR="00D90108" w:rsidRPr="00EF065D">
        <w:rPr>
          <w:rStyle w:val="Verwijzing"/>
        </w:rPr>
        <w:t>Figuur 24</w:t>
      </w:r>
      <w:r w:rsidRPr="00EF065D">
        <w:rPr>
          <w:rStyle w:val="Verwijzing"/>
        </w:rPr>
        <w:fldChar w:fldCharType="end"/>
      </w:r>
      <w:r>
        <w:t xml:space="preserve"> toont een voorbeeld van een tekst met Divisie in drie hiërarchische niveaus.</w:t>
      </w:r>
    </w:p>
    <w:p w14:paraId="36F02588" w14:textId="77777777" w:rsidR="00713915" w:rsidRDefault="00713915" w:rsidP="00713915">
      <w:pPr>
        <w:pStyle w:val="Figuur"/>
      </w:pPr>
      <w:r>
        <w:rPr>
          <w:noProof/>
        </w:rPr>
        <w:drawing>
          <wp:inline distT="0" distB="0" distL="0" distR="0" wp14:anchorId="6D81F446" wp14:editId="2D851712">
            <wp:extent cx="1809750" cy="1372599"/>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35954" cy="1392473"/>
                    </a:xfrm>
                    <a:prstGeom prst="rect">
                      <a:avLst/>
                    </a:prstGeom>
                    <a:noFill/>
                  </pic:spPr>
                </pic:pic>
              </a:graphicData>
            </a:graphic>
          </wp:inline>
        </w:drawing>
      </w:r>
    </w:p>
    <w:p w14:paraId="35DCB2D7" w14:textId="77777777" w:rsidR="00713915" w:rsidRPr="00CE3715" w:rsidRDefault="00713915" w:rsidP="00713915">
      <w:pPr>
        <w:pStyle w:val="Figuurbijschrift"/>
      </w:pPr>
      <w:bookmarkStart w:id="505" w:name="_Ref_cf7adb1450469e079462da8e7ba51922_2"/>
      <w:r>
        <w:t>Divisie in drie hiërarchische niveaus</w:t>
      </w:r>
      <w:bookmarkEnd w:id="505"/>
    </w:p>
    <w:p w14:paraId="6EC5B32D" w14:textId="6B0137A0" w:rsidR="00713915" w:rsidRDefault="00713915" w:rsidP="00713915">
      <w:r>
        <w:t xml:space="preserve">In het Label van de Kop van de Divisie kan uiteraard gebruik gemaakt worden van de termen hoofdstuk, afdeling en paragraaf. Dat wordt getoond in </w:t>
      </w:r>
      <w:r w:rsidRPr="00EF065D">
        <w:rPr>
          <w:rStyle w:val="Verwijzing"/>
        </w:rPr>
        <w:fldChar w:fldCharType="begin"/>
      </w:r>
      <w:r w:rsidRPr="00EF065D">
        <w:rPr>
          <w:rStyle w:val="Verwijzing"/>
        </w:rPr>
        <w:instrText xml:space="preserve"> REF _Ref_cf7adb1450469e079462da8e7ba51922_3 \n \h </w:instrText>
      </w:r>
      <w:r w:rsidRPr="00EF065D">
        <w:rPr>
          <w:rStyle w:val="Verwijzing"/>
        </w:rPr>
      </w:r>
      <w:r w:rsidRPr="00EF065D">
        <w:rPr>
          <w:rStyle w:val="Verwijzing"/>
        </w:rPr>
        <w:fldChar w:fldCharType="separate"/>
      </w:r>
      <w:r w:rsidR="00D90108" w:rsidRPr="00EF065D">
        <w:rPr>
          <w:rStyle w:val="Verwijzing"/>
        </w:rPr>
        <w:t>Figuur 25</w:t>
      </w:r>
      <w:r w:rsidRPr="00EF065D">
        <w:rPr>
          <w:rStyle w:val="Verwijzing"/>
        </w:rPr>
        <w:fldChar w:fldCharType="end"/>
      </w:r>
      <w:r>
        <w:t>.</w:t>
      </w:r>
    </w:p>
    <w:p w14:paraId="3177B3B8" w14:textId="77777777" w:rsidR="00713915" w:rsidRDefault="00713915" w:rsidP="00713915">
      <w:pPr>
        <w:pStyle w:val="Figuur"/>
      </w:pPr>
      <w:r>
        <w:rPr>
          <w:noProof/>
        </w:rPr>
        <w:drawing>
          <wp:inline distT="0" distB="0" distL="0" distR="0" wp14:anchorId="65D2C7E8" wp14:editId="624BFC3A">
            <wp:extent cx="3038475" cy="141181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2999" cy="1427853"/>
                    </a:xfrm>
                    <a:prstGeom prst="rect">
                      <a:avLst/>
                    </a:prstGeom>
                    <a:noFill/>
                  </pic:spPr>
                </pic:pic>
              </a:graphicData>
            </a:graphic>
          </wp:inline>
        </w:drawing>
      </w:r>
    </w:p>
    <w:p w14:paraId="583662BF" w14:textId="77777777" w:rsidR="00713915" w:rsidRPr="001965D2" w:rsidRDefault="00713915" w:rsidP="00713915">
      <w:pPr>
        <w:pStyle w:val="Figuurbijschrift"/>
      </w:pPr>
      <w:bookmarkStart w:id="506" w:name="_Ref_cf7adb1450469e079462da8e7ba51922_3"/>
      <w:r w:rsidRPr="001965D2">
        <w:t>Divisie in drie hiërarchische niveaus</w:t>
      </w:r>
      <w:r>
        <w:t xml:space="preserve"> met de termen hoofdstuk, afdeling en paragraaf als Label in de Kop</w:t>
      </w:r>
      <w:bookmarkEnd w:id="506"/>
    </w:p>
    <w:p w14:paraId="39772F79" w14:textId="65BADA21"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EF065D">
        <w:rPr>
          <w:rStyle w:val="Verwijzing"/>
        </w:rPr>
        <w:fldChar w:fldCharType="begin"/>
      </w:r>
      <w:r w:rsidRPr="00EF065D">
        <w:rPr>
          <w:rStyle w:val="Verwijzing"/>
        </w:rPr>
        <w:instrText xml:space="preserve"> REF _Ref_cf7adb1450469e079462da8e7ba51922_4 \n \h </w:instrText>
      </w:r>
      <w:r w:rsidRPr="00EF065D">
        <w:rPr>
          <w:rStyle w:val="Verwijzing"/>
        </w:rPr>
      </w:r>
      <w:r w:rsidRPr="00EF065D">
        <w:rPr>
          <w:rStyle w:val="Verwijzing"/>
        </w:rPr>
        <w:fldChar w:fldCharType="separate"/>
      </w:r>
      <w:r w:rsidR="00D90108" w:rsidRPr="00EF065D">
        <w:rPr>
          <w:rStyle w:val="Verwijzing"/>
        </w:rPr>
        <w:t>Figuur 26</w:t>
      </w:r>
      <w:r w:rsidRPr="00EF065D">
        <w:rPr>
          <w:rStyle w:val="Verwijzing"/>
        </w:rPr>
        <w:fldChar w:fldCharType="end"/>
      </w:r>
      <w:r>
        <w:t xml:space="preserve"> geeft een voorbeeld van een tekst met Divisies in drie niveaus waarbij in de Kop alleen gebruik wordt gemaakt van het Kop-element Opschrift.</w:t>
      </w:r>
    </w:p>
    <w:p w14:paraId="2C6518FD" w14:textId="77777777" w:rsidR="00713915" w:rsidRDefault="00713915" w:rsidP="00713915">
      <w:pPr>
        <w:pStyle w:val="Figuur"/>
      </w:pPr>
      <w:r>
        <w:rPr>
          <w:noProof/>
        </w:rPr>
        <w:lastRenderedPageBreak/>
        <w:drawing>
          <wp:inline distT="0" distB="0" distL="0" distR="0" wp14:anchorId="18181AF5" wp14:editId="6FCEF355">
            <wp:extent cx="3286760" cy="1495425"/>
            <wp:effectExtent l="0" t="0" r="8890" b="952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86760" cy="1495425"/>
                    </a:xfrm>
                    <a:prstGeom prst="rect">
                      <a:avLst/>
                    </a:prstGeom>
                    <a:noFill/>
                  </pic:spPr>
                </pic:pic>
              </a:graphicData>
            </a:graphic>
          </wp:inline>
        </w:drawing>
      </w:r>
    </w:p>
    <w:p w14:paraId="3D7C6832" w14:textId="77777777" w:rsidR="00713915" w:rsidRPr="00C83931" w:rsidRDefault="00713915" w:rsidP="00713915">
      <w:pPr>
        <w:pStyle w:val="Figuurbijschrift"/>
      </w:pPr>
      <w:bookmarkStart w:id="507" w:name="_Ref_cf7adb1450469e079462da8e7ba51922_4"/>
      <w:r w:rsidRPr="00ED4F4E">
        <w:t xml:space="preserve">Divisie in drie hiërarchische niveaus met </w:t>
      </w:r>
      <w:r>
        <w:t xml:space="preserve">een Kop die alleen bestaat uit </w:t>
      </w:r>
      <w:bookmarkEnd w:id="507"/>
      <w:r>
        <w:t>Opschrift</w:t>
      </w:r>
    </w:p>
    <w:p w14:paraId="68B6082C" w14:textId="77777777" w:rsidR="0071391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7EC40323" w14:textId="77777777" w:rsidR="00713915" w:rsidRDefault="00713915" w:rsidP="00713915">
      <w:r>
        <w:t>Binnen de Divisietekst wordt Inhoud opgenomen. Hiervoor kan gebruik gemaakt worden van alle Inhoud-elementen die STOP kent. Daaronder valt ook het element Tussenkop, waarmee een niet-structurerende ordening in de tekst kan worden aangebracht. Tussenkop is geen structuurelement en komt dan ook niet in een inhoudsopgave voor.</w:t>
      </w:r>
    </w:p>
    <w:p w14:paraId="40B94F53" w14:textId="77777777" w:rsidR="00713915" w:rsidRDefault="00713915" w:rsidP="00713915">
      <w:pPr>
        <w:pStyle w:val="Figuur"/>
      </w:pPr>
      <w:r>
        <w:rPr>
          <w:noProof/>
        </w:rPr>
        <w:lastRenderedPageBreak/>
        <w:drawing>
          <wp:inline distT="0" distB="0" distL="0" distR="0" wp14:anchorId="7159E4E9" wp14:editId="5557B085">
            <wp:extent cx="5806031" cy="3533775"/>
            <wp:effectExtent l="0" t="0" r="444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61911" cy="3567786"/>
                    </a:xfrm>
                    <a:prstGeom prst="rect">
                      <a:avLst/>
                    </a:prstGeom>
                    <a:noFill/>
                  </pic:spPr>
                </pic:pic>
              </a:graphicData>
            </a:graphic>
          </wp:inline>
        </w:drawing>
      </w:r>
    </w:p>
    <w:p w14:paraId="2024F580" w14:textId="77777777" w:rsidR="00713915" w:rsidRDefault="00713915" w:rsidP="00713915">
      <w:pPr>
        <w:pStyle w:val="Figuurbijschrift"/>
      </w:pPr>
      <w:r>
        <w:t>Toepassing van de Vrijetekststructuur in het Lichaam van de Regeling van een omgevingsvisie</w:t>
      </w:r>
    </w:p>
    <w:p w14:paraId="44EAFAE1" w14:textId="77777777"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7777777" w:rsidR="00713915" w:rsidRDefault="00713915" w:rsidP="00713915">
      <w:r w:rsidRPr="009C5295">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het IMOW-object Divisie</w:t>
      </w:r>
      <w:r>
        <w:t xml:space="preserve">. Zoals hiervoor al </w:t>
      </w:r>
      <w:r>
        <w:lastRenderedPageBreak/>
        <w:t xml:space="preserve">gezegd komt het </w:t>
      </w:r>
      <w:r w:rsidRPr="00556EB9">
        <w:t>STOP-structuurelement Divisie</w:t>
      </w:r>
      <w:r>
        <w:t xml:space="preserve"> 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44" Type="http://schemas.openxmlformats.org/officeDocument/2006/relationships/image" Target="media/image_5dc65a3e40abee65cae9b1a4cef44350.png"/><Relationship Id="rId45" Type="http://schemas.openxmlformats.org/officeDocument/2006/relationships/image" Target="media/image_68c0bbea31afa3d35280c100fdb606a1.png"/><Relationship Id="rId46" Type="http://schemas.openxmlformats.org/officeDocument/2006/relationships/image" Target="media/image_8aeff80d662a7ab49852517534b350c3.png"/><Relationship Id="rId47" Type="http://schemas.openxmlformats.org/officeDocument/2006/relationships/image" Target="media/image_dd9cece017b76fe460ac15ebc9d70aa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