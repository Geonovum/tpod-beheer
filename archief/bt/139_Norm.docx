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96DAC541-7B7A-43D3-8B79-37D633B846F1}">
                          <asvg:svgBlip xmlns:asvg="http://schemas.microsoft.com/office/drawing/2016/SVG/main" r:embed="rId6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lastRenderedPageBreak/>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1B6998AE" w:rsidR="00091C16" w:rsidRPr="007B60F8" w:rsidRDefault="00091C16" w:rsidP="002F7B04">
      <w:pPr>
        <w:pStyle w:val="Opsommingtekens3"/>
      </w:pPr>
      <w:r w:rsidRPr="00F1426F">
        <w:rPr>
          <w:i/>
          <w:iCs/>
        </w:rPr>
        <w:t>instructieregelInstrument</w:t>
      </w:r>
      <w:r w:rsidRPr="00F1426F">
        <w:t xml:space="preserve">: 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002E2459" w:rsidRPr="00B26823">
        <w:rPr>
          <w:rStyle w:val="Eindnootmarkering"/>
        </w:rPr>
        <w:endnoteReference w:id="6"/>
      </w:r>
      <w:r w:rsidRPr="00B26823">
        <w:t>. Komt zo vaak voor als gewenst.</w:t>
      </w:r>
    </w:p>
    <w:p w14:paraId="00436F75" w14:textId="348A2664" w:rsidR="00091C16" w:rsidRPr="007B60F8" w:rsidRDefault="00091C16" w:rsidP="002F7B04">
      <w:pPr>
        <w:pStyle w:val="Opsommingtekens3"/>
      </w:pPr>
      <w:r w:rsidRPr="00F1426F">
        <w:rPr>
          <w:i/>
          <w:iCs/>
        </w:rPr>
        <w:t>instructieregelTaakuitoefening</w:t>
      </w:r>
      <w:r w:rsidRPr="00F1426F">
        <w:t xml:space="preserve">: </w:t>
      </w:r>
      <w:r w:rsidR="00F1724E" w:rsidRPr="00F1426F">
        <w:t xml:space="preserve">geeft </w:t>
      </w:r>
      <w:r w:rsidRPr="00F1426F">
        <w:t xml:space="preserve">het type bestuurslaag of organisatie </w:t>
      </w:r>
      <w:r w:rsidR="00F1724E" w:rsidRPr="00F1426F">
        <w:t xml:space="preserve">aan </w:t>
      </w:r>
      <w:r w:rsidRPr="00F1426F">
        <w:t xml:space="preserve">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00574C54" w:rsidRPr="00B26823">
        <w:rPr>
          <w:rStyle w:val="Eindnootmarkering"/>
        </w:rPr>
        <w:endnoteReference w:id="7"/>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7408827F" w:rsidR="00C95366" w:rsidRPr="007B60F8"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EF065D">
        <w:rPr>
          <w:rStyle w:val="Verwijzing"/>
        </w:rPr>
        <w:fldChar w:fldCharType="begin"/>
      </w:r>
      <w:r w:rsidR="0079704E" w:rsidRPr="00EF065D">
        <w:rPr>
          <w:rStyle w:val="Verwijzing"/>
        </w:rPr>
        <w:instrText xml:space="preserve"> REF _Ref_ec7bceb0aa9e3e6c064c2aa59a11bb52_1 </w:instrText>
      </w:r>
      <w:r w:rsidR="00917D79" w:rsidRPr="00EF065D">
        <w:rPr>
          <w:rStyle w:val="Verwijzing"/>
        </w:rPr>
        <w:instrText>\n \h</w:instrText>
      </w:r>
      <w:r w:rsidR="0079704E" w:rsidRPr="00EF065D">
        <w:rPr>
          <w:rStyle w:val="Verwijzing"/>
        </w:rPr>
        <w:instrText xml:space="preserve"> </w:instrText>
      </w:r>
      <w:r w:rsidR="002A60FC" w:rsidRPr="00EF065D">
        <w:rPr>
          <w:rStyle w:val="Verwijzing"/>
        </w:rPr>
        <w:instrText xml:space="preserve"> \* MERGEFORMAT </w:instrText>
      </w:r>
      <w:r w:rsidR="0079704E" w:rsidRPr="00EF065D">
        <w:rPr>
          <w:rStyle w:val="Verwijzing"/>
        </w:rPr>
      </w:r>
      <w:r w:rsidR="0079704E" w:rsidRPr="00EF065D">
        <w:rPr>
          <w:rStyle w:val="Verwijzing"/>
        </w:rPr>
        <w:fldChar w:fldCharType="separate"/>
      </w:r>
      <w:r w:rsidR="00D90108" w:rsidRPr="00EF065D">
        <w:rPr>
          <w:rStyle w:val="Verwijzing"/>
        </w:rPr>
        <w:t>7.2.4</w:t>
      </w:r>
      <w:r w:rsidR="0079704E" w:rsidRPr="00EF065D">
        <w:rPr>
          <w:rStyle w:val="Verwijzing"/>
        </w:rPr>
        <w:fldChar w:fldCharType="end"/>
      </w:r>
      <w:r w:rsidR="0079704E"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60" Type="http://schemas.openxmlformats.org/officeDocument/2006/relationships/image" Target="media/image_827904ab7698bfc142d0844fea43faf3.png"/><Relationship Id="rId6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