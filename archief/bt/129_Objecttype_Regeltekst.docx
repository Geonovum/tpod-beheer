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9EAA5" w14:textId="3AAEDE65" w:rsidR="00E33EDD" w:rsidRPr="00F1426F" w:rsidRDefault="00E33EDD" w:rsidP="002F7B04">
      <w:pPr>
        <w:pStyle w:val="Kop3"/>
      </w:pPr>
      <w:bookmarkStart w:id="569" w:name="_Ref_250f4e9542fdda1c4677a72b7f6b2be2_1"/>
      <w:bookmarkStart w:id="571" w:name="_Ref_250f4e9542fdda1c4677a72b7f6b2be2_2"/>
      <w:r w:rsidRPr="00F1426F">
        <w:t>Objecttype Regeltekst</w:t>
      </w:r>
      <w:bookmarkEnd w:id="569"/>
      <w:bookmarkEnd w:id="571"/>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