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0743E8" w14:textId="77777777" w:rsidR="00713915" w:rsidRDefault="00713915" w:rsidP="00713915">
      <w:pPr>
        <w:pStyle w:val="Kop5"/>
      </w:pPr>
      <w:r>
        <w:t>Norm</w:t>
      </w:r>
    </w:p>
    <w:p w14:paraId="7CC500BB" w14:textId="77777777" w:rsidR="00713915" w:rsidRPr="00017A56" w:rsidRDefault="00713915" w:rsidP="00713915"/>
    <w:p w14:paraId="2CBA03E4" w14:textId="35220D90" w:rsidR="00713915" w:rsidRDefault="00713915" w:rsidP="00713915">
      <w:pPr>
        <w:spacing w:line="240" w:lineRule="auto"/>
      </w:pPr>
      <w:r w:rsidRPr="00F03DD9">
        <w:t xml:space="preserve">Voor </w:t>
      </w:r>
      <w:r w:rsidRPr="007B60F8">
        <w:fldChar w:fldCharType="begin"/>
      </w:r>
      <w:r w:rsidRPr="00F03DD9">
        <w:instrText xml:space="preserve"> DOCVARIABLE ID01+ </w:instrText>
      </w:r>
      <w:r w:rsidRPr="007B60F8">
        <w:fldChar w:fldCharType="separate"/>
      </w:r>
      <w:r w:rsidR="00D90108">
        <w:t>de basistekst</w:t>
      </w:r>
      <w:r w:rsidRPr="007B60F8">
        <w:fldChar w:fldCharType="end"/>
      </w:r>
      <w:r w:rsidRPr="00F03DD9">
        <w:t xml:space="preserve"> moet </w:t>
      </w:r>
      <w:r>
        <w:t>een keuze worden gemaakt tussen:</w:t>
      </w:r>
    </w:p>
    <w:p w14:paraId="6F75268A" w14:textId="70848517" w:rsidR="00030D6F" w:rsidRDefault="00713915" w:rsidP="00713915">
      <w:pPr>
        <w:pStyle w:val="Opsommingtekens1"/>
      </w:pPr>
      <w:r>
        <w:t xml:space="preserve">het compacte model: </w:t>
      </w:r>
      <w:r w:rsidRPr="00076765">
        <w:t xml:space="preserve">BesluitCompact </w:t>
      </w:r>
      <w:r>
        <w:t>en RegelingCompact; en</w:t>
      </w:r>
    </w:p>
    <w:p w14:paraId="214AAC82" w14:textId="7C545D03" w:rsidR="00713915" w:rsidRPr="00F03DD9" w:rsidRDefault="00713915" w:rsidP="00713915">
      <w:pPr>
        <w:pStyle w:val="Opsommingtekens1"/>
      </w:pPr>
      <w:r>
        <w:t xml:space="preserve">het klassieke model: </w:t>
      </w:r>
      <w:r w:rsidRPr="00076765">
        <w:t xml:space="preserve">BesluitKlassiek </w:t>
      </w:r>
      <w:r>
        <w:t>en RegelingKlassiek</w:t>
      </w:r>
      <w:r w:rsidRPr="00F03DD9">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B35B33" w14:textId="77777777" w:rsidR="00631D03" w:rsidRDefault="00631D03">
      <w:r>
        <w:separator/>
      </w:r>
    </w:p>
    <w:p w14:paraId="7EBE89EB" w14:textId="77777777" w:rsidR="00631D03" w:rsidRDefault="00631D03"/>
  </w:endnote>
  <w:endnote w:type="continuationSeparator" w:id="0">
    <w:p w14:paraId="064AEAB6" w14:textId="77777777" w:rsidR="00631D03" w:rsidRPr="003C450F" w:rsidRDefault="00631D03" w:rsidP="003C450F"/>
  </w:endnote>
  <w:endnote w:type="continuationNotice" w:id="1">
    <w:p w14:paraId="3EA2B756" w14:textId="77777777" w:rsidR="00631D03" w:rsidRDefault="00631D0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5E569EA" w14:textId="77777777" w:rsidR="00713915" w:rsidRDefault="00713915" w:rsidP="00713915">
      <w:pPr>
        <w:pStyle w:val="Eindnoottekst"/>
      </w:pPr>
      <w:r>
        <w:rPr>
          <w:rStyle w:val="Eindnootmarkering"/>
        </w:rPr>
        <w:endnoteRef/>
      </w:r>
      <w:r>
        <w:t xml:space="preserve"> TPOD400, TPOD410, TPOD420</w:t>
      </w:r>
      <w:r w:rsidDel="002E6573">
        <w:t xml:space="preserve">, </w:t>
      </w:r>
      <w: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4">
    <w:p w14:paraId="1D1CE0F2" w14:textId="77777777" w:rsidR="00713915" w:rsidRDefault="00713915" w:rsidP="00713915">
      <w:pPr>
        <w:pStyle w:val="Eindnoottekst"/>
      </w:pPr>
      <w:r>
        <w:rPr>
          <w:rStyle w:val="Eindnootmarkering"/>
        </w:rPr>
        <w:endnoteRef/>
      </w:r>
      <w:r>
        <w:t xml:space="preserve"> TPOD880</w:t>
      </w:r>
    </w:p>
  </w:endnote>
  <w:endnote w:id="5">
    <w:p w14:paraId="06383AD5" w14:textId="746FF322" w:rsidR="006C0205" w:rsidRPr="004C2B84" w:rsidRDefault="006C0205">
      <w:pPr>
        <w:pStyle w:val="Eindnoottekst"/>
      </w:pPr>
      <w:r>
        <w:rPr>
          <w:rStyle w:val="Eindnootmarkering"/>
        </w:rPr>
        <w:endnoteRef/>
      </w:r>
      <w:r>
        <w:t xml:space="preserve"> TPOD1850</w:t>
      </w:r>
    </w:p>
  </w:endnote>
  <w:endnote w:id="6">
    <w:p w14:paraId="67F7CD06" w14:textId="568C1CDD" w:rsidR="006C0205" w:rsidRPr="008E41BE" w:rsidRDefault="006C0205">
      <w:pPr>
        <w:pStyle w:val="Eindnoottekst"/>
      </w:pPr>
      <w:r>
        <w:rPr>
          <w:rStyle w:val="Eindnootmarkering"/>
        </w:rPr>
        <w:endnoteRef/>
      </w:r>
      <w:r>
        <w:t xml:space="preserve"> TPOD1690</w:t>
      </w:r>
    </w:p>
  </w:endnote>
  <w:endnote w:id="7">
    <w:p w14:paraId="757E163A" w14:textId="31A67F97" w:rsidR="006C0205" w:rsidRPr="008E41BE" w:rsidRDefault="006C0205">
      <w:pPr>
        <w:pStyle w:val="Eindnoottekst"/>
      </w:pPr>
      <w:r>
        <w:rPr>
          <w:rStyle w:val="Eindnootmarkering"/>
        </w:rPr>
        <w:endnoteRef/>
      </w:r>
      <w:r>
        <w:t xml:space="preserve"> TPOD1630</w:t>
      </w:r>
    </w:p>
  </w:endnote>
  <w:endnote w:id="8">
    <w:p w14:paraId="7C8893E7" w14:textId="68FCF791" w:rsidR="006C0205" w:rsidRPr="008E41BE" w:rsidRDefault="006C0205">
      <w:pPr>
        <w:pStyle w:val="Eindnoottekst"/>
      </w:pPr>
      <w:r>
        <w:rPr>
          <w:rStyle w:val="Eindnootmarkering"/>
        </w:rPr>
        <w:endnoteRef/>
      </w:r>
      <w:r>
        <w:t xml:space="preserve"> TPOD930, TPOD940</w:t>
      </w:r>
    </w:p>
  </w:endnote>
  <w:endnote w:id="9">
    <w:p w14:paraId="17084B00" w14:textId="3C595AD0" w:rsidR="006C0205" w:rsidRDefault="006C0205">
      <w:pPr>
        <w:pStyle w:val="Eindnoottekst"/>
      </w:pPr>
      <w:r>
        <w:rPr>
          <w:rStyle w:val="Eindnootmarkering"/>
        </w:rPr>
        <w:endnoteRef/>
      </w:r>
      <w:r>
        <w:t xml:space="preserve"> TPOD1700</w:t>
      </w:r>
    </w:p>
  </w:endnote>
  <w:endnote w:id="10">
    <w:p w14:paraId="515806A3" w14:textId="2B1399CF" w:rsidR="006C0205" w:rsidRDefault="006C0205">
      <w:pPr>
        <w:pStyle w:val="Eindnoottekst"/>
      </w:pPr>
      <w:r>
        <w:rPr>
          <w:rStyle w:val="Eindnootmarkering"/>
        </w:rPr>
        <w:endnoteRef/>
      </w:r>
      <w:r>
        <w:t xml:space="preserve"> TPOD1710</w:t>
      </w:r>
    </w:p>
  </w:endnote>
  <w:endnote w:id="11">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12">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3">
    <w:p w14:paraId="13B036EA" w14:textId="77777777" w:rsidR="002F0D2A" w:rsidRDefault="002F0D2A" w:rsidP="002F0D2A">
      <w:pPr>
        <w:pStyle w:val="Eindnoottekst"/>
      </w:pPr>
      <w:r>
        <w:rPr>
          <w:rStyle w:val="Eindnootmarkering"/>
        </w:rPr>
        <w:endnoteRef/>
      </w:r>
      <w:r>
        <w:t xml:space="preserve"> TPOD880</w:t>
      </w:r>
    </w:p>
  </w:endnote>
  <w:endnote w:id="14">
    <w:p w14:paraId="6A377297" w14:textId="77777777" w:rsidR="002F0D2A" w:rsidRDefault="002F0D2A" w:rsidP="002F0D2A">
      <w:pPr>
        <w:pStyle w:val="Eindnoottekst"/>
      </w:pPr>
      <w:r>
        <w:rPr>
          <w:rStyle w:val="Eindnootmarkering"/>
        </w:rPr>
        <w:endnoteRef/>
      </w:r>
      <w:r>
        <w:t xml:space="preserve"> TPOD980</w:t>
      </w:r>
    </w:p>
  </w:endnote>
  <w:endnote w:id="15">
    <w:p w14:paraId="6C3404E9" w14:textId="77777777" w:rsidR="002F0D2A" w:rsidRDefault="002F0D2A" w:rsidP="002F0D2A">
      <w:pPr>
        <w:pStyle w:val="Eindnoottekst"/>
      </w:pPr>
      <w:r>
        <w:rPr>
          <w:rStyle w:val="Eindnootmarkering"/>
        </w:rPr>
        <w:endnoteRef/>
      </w:r>
      <w:r>
        <w:t xml:space="preserve"> TPOD990</w:t>
      </w:r>
    </w:p>
  </w:endnote>
  <w:endnote w:id="16">
    <w:p w14:paraId="22AD5ABA" w14:textId="77777777" w:rsidR="002F0D2A" w:rsidRDefault="002F0D2A" w:rsidP="002F0D2A">
      <w:pPr>
        <w:pStyle w:val="Eindnoottekst"/>
      </w:pPr>
      <w:r>
        <w:rPr>
          <w:rStyle w:val="Eindnootmarkering"/>
        </w:rPr>
        <w:endnoteRef/>
      </w:r>
      <w:r>
        <w:t xml:space="preserve"> TPOD1000</w:t>
      </w:r>
    </w:p>
  </w:endnote>
  <w:endnote w:id="17">
    <w:p w14:paraId="6F7E639D" w14:textId="77777777" w:rsidR="002F0D2A" w:rsidRDefault="002F0D2A" w:rsidP="002F0D2A">
      <w:pPr>
        <w:pStyle w:val="Eindnoottekst"/>
      </w:pPr>
      <w:r>
        <w:rPr>
          <w:rStyle w:val="Eindnootmarkering"/>
        </w:rPr>
        <w:endnoteRef/>
      </w:r>
      <w:r>
        <w:t xml:space="preserve"> TPOD1010, TPOD1020</w:t>
      </w:r>
    </w:p>
  </w:endnote>
  <w:endnote w:id="18">
    <w:p w14:paraId="5EC07A44" w14:textId="77777777" w:rsidR="002F0D2A" w:rsidRDefault="002F0D2A" w:rsidP="002F0D2A">
      <w:pPr>
        <w:pStyle w:val="Eindnoottekst"/>
      </w:pPr>
      <w:r>
        <w:rPr>
          <w:rStyle w:val="Eindnootmarkering"/>
        </w:rPr>
        <w:endnoteRef/>
      </w:r>
      <w:r>
        <w:t xml:space="preserve"> TPOD1030</w:t>
      </w:r>
    </w:p>
  </w:endnote>
  <w:endnote w:id="19">
    <w:p w14:paraId="191F62D7" w14:textId="77777777" w:rsidR="002F0D2A" w:rsidRDefault="002F0D2A" w:rsidP="002F0D2A">
      <w:pPr>
        <w:pStyle w:val="Eindnoottekst"/>
      </w:pPr>
      <w:r>
        <w:rPr>
          <w:rStyle w:val="Eindnootmarkering"/>
        </w:rPr>
        <w:endnoteRef/>
      </w:r>
      <w:r>
        <w:t xml:space="preserve"> TPOD1040</w:t>
      </w:r>
    </w:p>
  </w:endnote>
  <w:endnote w:id="20">
    <w:p w14:paraId="641F874D" w14:textId="77777777" w:rsidR="002F0D2A" w:rsidRDefault="002F0D2A" w:rsidP="002F0D2A">
      <w:pPr>
        <w:pStyle w:val="Eindnoottekst"/>
      </w:pPr>
      <w:r>
        <w:rPr>
          <w:rStyle w:val="Eindnootmarkering"/>
        </w:rPr>
        <w:endnoteRef/>
      </w:r>
      <w:r>
        <w:t xml:space="preserve"> TPOD1050</w:t>
      </w:r>
    </w:p>
  </w:endnote>
  <w:endnote w:id="21">
    <w:p w14:paraId="289693D4" w14:textId="77777777" w:rsidR="002F0D2A" w:rsidRDefault="002F0D2A" w:rsidP="002F0D2A">
      <w:pPr>
        <w:pStyle w:val="Eindnoottekst"/>
      </w:pPr>
      <w:r>
        <w:rPr>
          <w:rStyle w:val="Eindnootmarkering"/>
        </w:rPr>
        <w:endnoteRef/>
      </w:r>
      <w:r>
        <w:t xml:space="preserve"> TPOD1060, TPOD1070</w:t>
      </w:r>
    </w:p>
  </w:endnote>
  <w:endnote w:id="22">
    <w:p w14:paraId="33B1F359" w14:textId="77777777" w:rsidR="002F0D2A" w:rsidRDefault="002F0D2A" w:rsidP="002F0D2A">
      <w:pPr>
        <w:pStyle w:val="Eindnoottekst"/>
      </w:pPr>
      <w:r>
        <w:rPr>
          <w:rStyle w:val="Eindnootmarkering"/>
        </w:rPr>
        <w:endnoteRef/>
      </w:r>
      <w:r>
        <w:t xml:space="preserve"> TPOD1560</w:t>
      </w:r>
    </w:p>
  </w:endnote>
  <w:endnote w:id="23">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6C0205" w:rsidRPr="00BC3B53" w:rsidRDefault="006C0205"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6C0205" w:rsidRPr="00BC3B53" w:rsidRDefault="006C0205"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6C0205" w:rsidRPr="00BC3B53" w:rsidRDefault="006C0205"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6C0205" w:rsidRPr="00BC3B53" w:rsidRDefault="006C020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4AE779" w14:textId="77777777" w:rsidR="00631D03" w:rsidRPr="00B35331" w:rsidRDefault="00631D03" w:rsidP="00577995">
      <w:pPr>
        <w:pStyle w:val="Voettekst"/>
      </w:pPr>
    </w:p>
  </w:footnote>
  <w:footnote w:type="continuationSeparator" w:id="0">
    <w:p w14:paraId="7AE97EB6" w14:textId="77777777" w:rsidR="00631D03" w:rsidRDefault="00631D03">
      <w:r>
        <w:continuationSeparator/>
      </w:r>
    </w:p>
    <w:p w14:paraId="6AAF01FA" w14:textId="77777777" w:rsidR="00631D03" w:rsidRDefault="00631D03"/>
    <w:p w14:paraId="56EBC962" w14:textId="77777777" w:rsidR="00631D03" w:rsidRDefault="00631D03"/>
  </w:footnote>
  <w:footnote w:type="continuationNotice" w:id="1">
    <w:p w14:paraId="53F1B71C" w14:textId="77777777" w:rsidR="00631D03" w:rsidRDefault="00631D03">
      <w:pPr>
        <w:spacing w:line="240" w:lineRule="auto"/>
      </w:pPr>
    </w:p>
  </w:footnote>
  <w:footnote w:id="2">
    <w:p w14:paraId="764803FE" w14:textId="77777777" w:rsidR="00231874" w:rsidRDefault="00231874" w:rsidP="00231874">
      <w:pPr>
        <w:pStyle w:val="Voetnoottekst"/>
      </w:pPr>
      <w:r>
        <w:rPr>
          <w:rStyle w:val="Voetnootmarkering"/>
        </w:rPr>
        <w:footnoteRef/>
      </w:r>
      <w:r>
        <w:t xml:space="preserve"> </w:t>
      </w:r>
      <w:r>
        <w:tab/>
      </w:r>
      <w:r w:rsidRPr="002764C7">
        <w:t xml:space="preserve">De Omgevingsregeling </w:t>
      </w:r>
      <w:r>
        <w:t xml:space="preserve">is </w:t>
      </w:r>
      <w:r w:rsidRPr="002764C7">
        <w:t>de ministeriële regeling bij de Omgevingswet</w:t>
      </w:r>
    </w:p>
  </w:footnote>
  <w:footnote w:id="3">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4">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0">
    <w:p w14:paraId="0953F81C" w14:textId="678582F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C315D9">
        <w:fldChar w:fldCharType="begin"/>
      </w:r>
      <w:r w:rsidR="00C315D9">
        <w:instrText xml:space="preserve"> REF _Ref73516816 \n \h </w:instrText>
      </w:r>
      <w:r w:rsidR="00C315D9">
        <w:fldChar w:fldCharType="separate"/>
      </w:r>
      <w:r w:rsidR="001B14DA">
        <w:t>5.2</w:t>
      </w:r>
      <w:r w:rsidR="00C315D9">
        <w:fldChar w:fldCharType="end"/>
      </w:r>
      <w:r>
        <w:t xml:space="preserve">. Dit is het deel dat wordt geannoteerd met OW-objecten, zie daarvoor hoofdstuk </w:t>
      </w:r>
      <w:r w:rsidR="00E26775">
        <w:rPr>
          <w:highlight w:val="yellow"/>
        </w:rPr>
        <w:fldChar w:fldCharType="begin"/>
      </w:r>
      <w:r w:rsidR="00E26775">
        <w:instrText xml:space="preserve"> REF _Ref63611164 \n \h </w:instrText>
      </w:r>
      <w:r w:rsidR="00E26775">
        <w:rPr>
          <w:highlight w:val="yellow"/>
        </w:rPr>
      </w:r>
      <w:r w:rsidR="00E26775">
        <w:rPr>
          <w:highlight w:val="yellow"/>
        </w:rPr>
        <w:fldChar w:fldCharType="separate"/>
      </w:r>
      <w:r w:rsidR="001B14DA">
        <w:t>7</w:t>
      </w:r>
      <w:r w:rsidR="00E26775">
        <w:rPr>
          <w:highlight w:val="yellow"/>
        </w:rPr>
        <w:fldChar w:fldCharType="end"/>
      </w:r>
    </w:p>
  </w:footnote>
  <w:footnote w:id="11">
    <w:p w14:paraId="7561ED03" w14:textId="4ED7414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2">
    <w:p w14:paraId="48CE77B0" w14:textId="4E71713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3">
    <w:p w14:paraId="33D26E7C" w14:textId="7535963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_Ref73518448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4">
    <w:p w14:paraId="2AE552D4" w14:textId="3D1CFCA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_Ref73518449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5">
    <w:p w14:paraId="3AA7694E" w14:textId="35D2EE8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_Ref73518450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6">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17">
    <w:p w14:paraId="13BB0B2C" w14:textId="7BA6C02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_Ref73518451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8">
    <w:p w14:paraId="09A84119" w14:textId="08A57C6B"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19">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0">
    <w:p w14:paraId="2D986D31" w14:textId="33966860"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2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4">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5">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6">
    <w:p w14:paraId="162E9768" w14:textId="20D2294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D262B">
        <w:fldChar w:fldCharType="begin"/>
      </w:r>
      <w:r w:rsidR="005D262B">
        <w:instrText xml:space="preserve"> REF _Ref73454715 \n \h </w:instrText>
      </w:r>
      <w:r w:rsidR="005D262B">
        <w:fldChar w:fldCharType="separate"/>
      </w:r>
      <w:r w:rsidR="001B14DA">
        <w:t>7.17.1</w:t>
      </w:r>
      <w:r w:rsidR="005D262B">
        <w:fldChar w:fldCharType="end"/>
      </w:r>
    </w:p>
  </w:footnote>
  <w:footnote w:id="27">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8">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6C0205" w:rsidRPr="00275984" w14:paraId="5B0A4196" w14:textId="77777777" w:rsidTr="007A7F8E">
      <w:trPr>
        <w:trHeight w:val="400"/>
      </w:trPr>
      <w:tc>
        <w:tcPr>
          <w:tcW w:w="7520" w:type="dxa"/>
          <w:shd w:val="clear" w:color="auto" w:fill="auto"/>
        </w:tcPr>
        <w:p w14:paraId="418D0BCB" w14:textId="137B2970" w:rsidR="006C0205" w:rsidRPr="002E14E1" w:rsidRDefault="006C0205"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338310CD" w14:textId="77777777" w:rsidR="006C0205" w:rsidRDefault="006C0205"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7288EF6B" w14:textId="77777777" w:rsidTr="00FF3E80">
      <w:trPr>
        <w:cantSplit/>
        <w:trHeight w:hRule="exact" w:val="3402"/>
      </w:trPr>
      <w:tc>
        <w:tcPr>
          <w:tcW w:w="6236" w:type="dxa"/>
          <w:gridSpan w:val="2"/>
          <w:shd w:val="clear" w:color="auto" w:fill="auto"/>
        </w:tcPr>
        <w:p w14:paraId="16C083B2" w14:textId="21EDA29C" w:rsidR="006C0205" w:rsidRPr="00BC3B53" w:rsidRDefault="006C0205" w:rsidP="00FF3E80">
          <w:r>
            <w:rPr>
              <w:noProof/>
            </w:rPr>
            <w:drawing>
              <wp:anchor distT="0" distB="0" distL="114300" distR="114300" simplePos="0" relativeHeight="251658240" behindDoc="0" locked="1" layoutInCell="1" allowOverlap="1" wp14:anchorId="06615AC4" wp14:editId="7982C2FC">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1B5B917B" w14:textId="77777777" w:rsidTr="00FF3E80">
      <w:trPr>
        <w:cantSplit/>
        <w:trHeight w:hRule="exact" w:val="1701"/>
      </w:trPr>
      <w:tc>
        <w:tcPr>
          <w:tcW w:w="6236" w:type="dxa"/>
          <w:gridSpan w:val="2"/>
          <w:shd w:val="clear" w:color="auto" w:fill="auto"/>
        </w:tcPr>
        <w:p w14:paraId="0A55DF13" w14:textId="79FF5EBD" w:rsidR="006C0205" w:rsidRPr="00FA6FAC" w:rsidRDefault="006C020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p>
      </w:tc>
    </w:tr>
    <w:tr w:rsidR="006C0205" w:rsidRPr="00B60860" w14:paraId="7C46962B" w14:textId="77777777" w:rsidTr="00FF3E80">
      <w:trPr>
        <w:cantSplit/>
        <w:trHeight w:hRule="exact" w:val="1701"/>
      </w:trPr>
      <w:tc>
        <w:tcPr>
          <w:tcW w:w="6236" w:type="dxa"/>
          <w:gridSpan w:val="2"/>
          <w:shd w:val="clear" w:color="auto" w:fill="auto"/>
        </w:tcPr>
        <w:p w14:paraId="22E8CA4B" w14:textId="10127EB9" w:rsidR="006C0205" w:rsidRPr="00B60860" w:rsidRDefault="006C0205" w:rsidP="00FF3E80">
          <w:r w:rsidRPr="00CA6C0C">
            <w:t xml:space="preserve">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p>
        <w:p w14:paraId="57A551F9" w14:textId="68C0790C" w:rsidR="006C0205" w:rsidRPr="00B60860" w:rsidRDefault="006C0205" w:rsidP="00FF3E80">
          <w:r>
            <w:t>Geonovum</w:t>
          </w:r>
        </w:p>
      </w:tc>
    </w:tr>
    <w:tr w:rsidR="006C0205" w:rsidRPr="00B60860" w14:paraId="7BEFBCE9" w14:textId="77777777" w:rsidTr="00FF3E80">
      <w:trPr>
        <w:cantSplit/>
      </w:trPr>
      <w:tc>
        <w:tcPr>
          <w:tcW w:w="1134" w:type="dxa"/>
          <w:shd w:val="clear" w:color="auto" w:fill="auto"/>
        </w:tcPr>
        <w:p w14:paraId="3AFBF239" w14:textId="77777777" w:rsidR="006C0205" w:rsidRPr="00CA6C0C" w:rsidRDefault="006C0205" w:rsidP="00FF3E80">
          <w:r>
            <w:t>Datum</w:t>
          </w:r>
        </w:p>
      </w:tc>
      <w:tc>
        <w:tcPr>
          <w:tcW w:w="3118" w:type="dxa"/>
          <w:shd w:val="clear" w:color="auto" w:fill="auto"/>
        </w:tcPr>
        <w:p w14:paraId="6E883F42" w14:textId="14FAB9AB" w:rsidR="006C0205" w:rsidRPr="00CA6C0C" w:rsidRDefault="006C0205" w:rsidP="00FF3E80">
          <w:r>
            <w:fldChar w:fldCharType="begin"/>
          </w:r>
          <w:r>
            <w:instrText xml:space="preserve"> SAVEDATE  \@ "d MMMM yyyy" </w:instrText>
          </w:r>
          <w:r>
            <w:fldChar w:fldCharType="separate"/>
          </w:r>
          <w:r w:rsidR="00806669">
            <w:rPr>
              <w:noProof/>
            </w:rPr>
            <w:t>3 juni 2021</w:t>
          </w:r>
          <w:r>
            <w:fldChar w:fldCharType="end"/>
          </w:r>
        </w:p>
      </w:tc>
    </w:tr>
  </w:tbl>
  <w:p w14:paraId="372F3340" w14:textId="77777777" w:rsidR="006C0205" w:rsidRPr="00EB5B83" w:rsidRDefault="006C0205"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53B8126F" w14:textId="77777777" w:rsidTr="00E034D2">
      <w:trPr>
        <w:cantSplit/>
        <w:trHeight w:hRule="exact" w:val="3402"/>
      </w:trPr>
      <w:tc>
        <w:tcPr>
          <w:tcW w:w="6236" w:type="dxa"/>
          <w:gridSpan w:val="2"/>
          <w:shd w:val="clear" w:color="auto" w:fill="auto"/>
        </w:tcPr>
        <w:p w14:paraId="070130C1" w14:textId="77777777" w:rsidR="006C0205" w:rsidRPr="00BC3B53" w:rsidRDefault="006C0205"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67F7FD47" w14:textId="77777777" w:rsidTr="00E034D2">
      <w:trPr>
        <w:cantSplit/>
        <w:trHeight w:hRule="exact" w:val="1701"/>
      </w:trPr>
      <w:tc>
        <w:tcPr>
          <w:tcW w:w="6236" w:type="dxa"/>
          <w:gridSpan w:val="2"/>
          <w:shd w:val="clear" w:color="auto" w:fill="auto"/>
        </w:tcPr>
        <w:p w14:paraId="57A8209D" w14:textId="067CCADF" w:rsidR="006C0205" w:rsidRPr="00FA6FAC" w:rsidRDefault="006C0205"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B14DA">
            <w:rPr>
              <w:noProof/>
            </w:rPr>
            <w:t>basistekst</w:t>
          </w:r>
          <w:r>
            <w:rPr>
              <w:noProof/>
            </w:rPr>
            <w:fldChar w:fldCharType="end"/>
          </w:r>
        </w:p>
      </w:tc>
    </w:tr>
    <w:tr w:rsidR="006C0205" w:rsidRPr="00B60860" w14:paraId="3905363E" w14:textId="77777777" w:rsidTr="00C7236D">
      <w:trPr>
        <w:cantSplit/>
        <w:trHeight w:hRule="exact" w:val="1701"/>
      </w:trPr>
      <w:tc>
        <w:tcPr>
          <w:tcW w:w="6236" w:type="dxa"/>
          <w:gridSpan w:val="2"/>
          <w:shd w:val="clear" w:color="auto" w:fill="auto"/>
        </w:tcPr>
        <w:p w14:paraId="2FBC6941" w14:textId="40FB5DE5" w:rsidR="006C0205" w:rsidRPr="00B60860" w:rsidRDefault="006C0205" w:rsidP="00577995">
          <w:r w:rsidRPr="00CA6C0C">
            <w:t xml:space="preserve">Versie </w:t>
          </w:r>
          <w:r>
            <w:rPr>
              <w:noProof/>
            </w:rPr>
            <w:fldChar w:fldCharType="begin"/>
          </w:r>
          <w:r>
            <w:rPr>
              <w:noProof/>
            </w:rPr>
            <w:instrText xml:space="preserve"> DOCVARIABLE ID04 </w:instrText>
          </w:r>
          <w:r>
            <w:rPr>
              <w:noProof/>
            </w:rPr>
            <w:fldChar w:fldCharType="separate"/>
          </w:r>
          <w:r w:rsidR="001B14DA">
            <w:rPr>
              <w:noProof/>
            </w:rPr>
            <w:t>1.0.1</w:t>
          </w:r>
          <w:r>
            <w:rPr>
              <w:noProof/>
            </w:rPr>
            <w:fldChar w:fldCharType="end"/>
          </w:r>
        </w:p>
        <w:p w14:paraId="6A1EC1FF" w14:textId="77777777" w:rsidR="006C0205" w:rsidRPr="00B60860" w:rsidRDefault="006C0205" w:rsidP="00577995">
          <w:r>
            <w:t>Geonovum – KOOP</w:t>
          </w:r>
        </w:p>
      </w:tc>
    </w:tr>
    <w:tr w:rsidR="006C0205" w:rsidRPr="00B60860" w14:paraId="343D16B5" w14:textId="77777777" w:rsidTr="00C7236D">
      <w:trPr>
        <w:cantSplit/>
      </w:trPr>
      <w:tc>
        <w:tcPr>
          <w:tcW w:w="1134" w:type="dxa"/>
          <w:shd w:val="clear" w:color="auto" w:fill="auto"/>
        </w:tcPr>
        <w:p w14:paraId="17FEC3DD" w14:textId="77777777" w:rsidR="006C0205" w:rsidRPr="00CA6C0C" w:rsidRDefault="006C0205" w:rsidP="00577995">
          <w:r>
            <w:t>Datum</w:t>
          </w:r>
        </w:p>
      </w:tc>
      <w:tc>
        <w:tcPr>
          <w:tcW w:w="3118" w:type="dxa"/>
          <w:shd w:val="clear" w:color="auto" w:fill="auto"/>
        </w:tcPr>
        <w:p w14:paraId="23ACB8DF" w14:textId="672B637A" w:rsidR="006C0205" w:rsidRPr="00CA6C0C" w:rsidRDefault="006C0205" w:rsidP="00577995">
          <w:r>
            <w:fldChar w:fldCharType="begin"/>
          </w:r>
          <w:r>
            <w:instrText xml:space="preserve"> SAVEDATE  \@ "d MMMM yyyy" </w:instrText>
          </w:r>
          <w:r>
            <w:fldChar w:fldCharType="separate"/>
          </w:r>
          <w:r w:rsidR="00806669">
            <w:rPr>
              <w:noProof/>
            </w:rPr>
            <w:t>3 juni 2021</w:t>
          </w:r>
          <w:r>
            <w:fldChar w:fldCharType="end"/>
          </w:r>
        </w:p>
      </w:tc>
    </w:tr>
  </w:tbl>
  <w:p w14:paraId="269CF379" w14:textId="77777777" w:rsidR="006C0205" w:rsidRDefault="006C0205"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02182CC8" w:rsidR="006C0205" w:rsidRDefault="006C020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90108">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06669">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5"/>
  </w:num>
  <w:num w:numId="2">
    <w:abstractNumId w:val="4"/>
  </w:num>
  <w:num w:numId="3">
    <w:abstractNumId w:val="0"/>
  </w:num>
  <w:num w:numId="4">
    <w:abstractNumId w:val="3"/>
  </w:num>
  <w:num w:numId="5">
    <w:abstractNumId w:val="2"/>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basistekst"/>
    <w:docVar w:name="ID01_CAPS" w:val="Basistekst"/>
    <w:docVar w:name="ID01+" w:val="de basistekst"/>
    <w:docVar w:name="ID01+_CAPS" w:val="De basistekst"/>
    <w:docVar w:name="ID02" w:val="de"/>
    <w:docVar w:name="ID03" w:val="bt"/>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2C1"/>
    <w:rsid w:val="00000330"/>
    <w:rsid w:val="0000066F"/>
    <w:rsid w:val="0000073B"/>
    <w:rsid w:val="0000074A"/>
    <w:rsid w:val="0000078D"/>
    <w:rsid w:val="00000A05"/>
    <w:rsid w:val="00000AED"/>
    <w:rsid w:val="00000D0C"/>
    <w:rsid w:val="00000E45"/>
    <w:rsid w:val="00000E54"/>
    <w:rsid w:val="00000F4A"/>
    <w:rsid w:val="00000FC0"/>
    <w:rsid w:val="00001068"/>
    <w:rsid w:val="00001115"/>
    <w:rsid w:val="00001234"/>
    <w:rsid w:val="000016DA"/>
    <w:rsid w:val="0000199A"/>
    <w:rsid w:val="00001A04"/>
    <w:rsid w:val="00001BB7"/>
    <w:rsid w:val="00001C13"/>
    <w:rsid w:val="00001C68"/>
    <w:rsid w:val="00001F48"/>
    <w:rsid w:val="00001FEB"/>
    <w:rsid w:val="00002021"/>
    <w:rsid w:val="00002460"/>
    <w:rsid w:val="000025B2"/>
    <w:rsid w:val="000026A9"/>
    <w:rsid w:val="0000284A"/>
    <w:rsid w:val="00002BE4"/>
    <w:rsid w:val="00002CE5"/>
    <w:rsid w:val="00002E9A"/>
    <w:rsid w:val="000030A7"/>
    <w:rsid w:val="000030F6"/>
    <w:rsid w:val="000031A2"/>
    <w:rsid w:val="00003291"/>
    <w:rsid w:val="0000329E"/>
    <w:rsid w:val="000033C5"/>
    <w:rsid w:val="0000345F"/>
    <w:rsid w:val="000034F9"/>
    <w:rsid w:val="0000373F"/>
    <w:rsid w:val="00003762"/>
    <w:rsid w:val="000037D6"/>
    <w:rsid w:val="000037E5"/>
    <w:rsid w:val="00003855"/>
    <w:rsid w:val="00003863"/>
    <w:rsid w:val="00003944"/>
    <w:rsid w:val="00003AEB"/>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C2D"/>
    <w:rsid w:val="00004DB6"/>
    <w:rsid w:val="00005080"/>
    <w:rsid w:val="000050E9"/>
    <w:rsid w:val="000051A1"/>
    <w:rsid w:val="00005319"/>
    <w:rsid w:val="00005397"/>
    <w:rsid w:val="00005438"/>
    <w:rsid w:val="00005635"/>
    <w:rsid w:val="000056C8"/>
    <w:rsid w:val="000056D0"/>
    <w:rsid w:val="0000577D"/>
    <w:rsid w:val="00005897"/>
    <w:rsid w:val="000058EC"/>
    <w:rsid w:val="00005BA7"/>
    <w:rsid w:val="00005DB3"/>
    <w:rsid w:val="00005EFA"/>
    <w:rsid w:val="00005FF9"/>
    <w:rsid w:val="00006203"/>
    <w:rsid w:val="0000624D"/>
    <w:rsid w:val="0000633F"/>
    <w:rsid w:val="00006438"/>
    <w:rsid w:val="00006759"/>
    <w:rsid w:val="0000676D"/>
    <w:rsid w:val="000067A6"/>
    <w:rsid w:val="00006B91"/>
    <w:rsid w:val="00006CFF"/>
    <w:rsid w:val="00006E5D"/>
    <w:rsid w:val="00006E72"/>
    <w:rsid w:val="0000703D"/>
    <w:rsid w:val="000070BB"/>
    <w:rsid w:val="00007321"/>
    <w:rsid w:val="00007430"/>
    <w:rsid w:val="00007798"/>
    <w:rsid w:val="00007C1B"/>
    <w:rsid w:val="00007CED"/>
    <w:rsid w:val="00007E94"/>
    <w:rsid w:val="00007F80"/>
    <w:rsid w:val="00010094"/>
    <w:rsid w:val="000100D3"/>
    <w:rsid w:val="00010161"/>
    <w:rsid w:val="000102F9"/>
    <w:rsid w:val="000104E4"/>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20F5"/>
    <w:rsid w:val="0001233C"/>
    <w:rsid w:val="00012436"/>
    <w:rsid w:val="000124C4"/>
    <w:rsid w:val="000124F9"/>
    <w:rsid w:val="0001264F"/>
    <w:rsid w:val="000126D9"/>
    <w:rsid w:val="000127E5"/>
    <w:rsid w:val="0001292B"/>
    <w:rsid w:val="00012CC1"/>
    <w:rsid w:val="00012E11"/>
    <w:rsid w:val="00012E7B"/>
    <w:rsid w:val="00012F32"/>
    <w:rsid w:val="00012FE6"/>
    <w:rsid w:val="000132AB"/>
    <w:rsid w:val="00013342"/>
    <w:rsid w:val="00013380"/>
    <w:rsid w:val="000134C3"/>
    <w:rsid w:val="0001357A"/>
    <w:rsid w:val="000135C1"/>
    <w:rsid w:val="0001361A"/>
    <w:rsid w:val="000137AA"/>
    <w:rsid w:val="000139D6"/>
    <w:rsid w:val="00013C31"/>
    <w:rsid w:val="00013CBA"/>
    <w:rsid w:val="00013CC4"/>
    <w:rsid w:val="00013CE9"/>
    <w:rsid w:val="00013D56"/>
    <w:rsid w:val="00013D60"/>
    <w:rsid w:val="00013DAA"/>
    <w:rsid w:val="00013F1C"/>
    <w:rsid w:val="00014230"/>
    <w:rsid w:val="000142A0"/>
    <w:rsid w:val="00014316"/>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423"/>
    <w:rsid w:val="000154D8"/>
    <w:rsid w:val="00015503"/>
    <w:rsid w:val="00015701"/>
    <w:rsid w:val="0001571E"/>
    <w:rsid w:val="00015835"/>
    <w:rsid w:val="0001583B"/>
    <w:rsid w:val="00015BAD"/>
    <w:rsid w:val="00015C74"/>
    <w:rsid w:val="00015CA2"/>
    <w:rsid w:val="00016134"/>
    <w:rsid w:val="0001678E"/>
    <w:rsid w:val="00016802"/>
    <w:rsid w:val="000168C8"/>
    <w:rsid w:val="000168D1"/>
    <w:rsid w:val="00016A79"/>
    <w:rsid w:val="00016A8B"/>
    <w:rsid w:val="00016B56"/>
    <w:rsid w:val="00016BB4"/>
    <w:rsid w:val="00016C48"/>
    <w:rsid w:val="00016CDE"/>
    <w:rsid w:val="00016D82"/>
    <w:rsid w:val="00016F94"/>
    <w:rsid w:val="00017407"/>
    <w:rsid w:val="00017479"/>
    <w:rsid w:val="000174A3"/>
    <w:rsid w:val="00017743"/>
    <w:rsid w:val="000178B1"/>
    <w:rsid w:val="00017A37"/>
    <w:rsid w:val="00017ACF"/>
    <w:rsid w:val="00017B15"/>
    <w:rsid w:val="00017B4C"/>
    <w:rsid w:val="00017C97"/>
    <w:rsid w:val="00017E76"/>
    <w:rsid w:val="00017F62"/>
    <w:rsid w:val="00017FF9"/>
    <w:rsid w:val="00020022"/>
    <w:rsid w:val="0002008F"/>
    <w:rsid w:val="000200AB"/>
    <w:rsid w:val="000200C1"/>
    <w:rsid w:val="00020175"/>
    <w:rsid w:val="000202CC"/>
    <w:rsid w:val="00020303"/>
    <w:rsid w:val="00020324"/>
    <w:rsid w:val="000204E1"/>
    <w:rsid w:val="00020505"/>
    <w:rsid w:val="00020692"/>
    <w:rsid w:val="00020A25"/>
    <w:rsid w:val="00020AAB"/>
    <w:rsid w:val="00020C7E"/>
    <w:rsid w:val="00020E52"/>
    <w:rsid w:val="00021146"/>
    <w:rsid w:val="0002114B"/>
    <w:rsid w:val="00021284"/>
    <w:rsid w:val="000213B4"/>
    <w:rsid w:val="00021547"/>
    <w:rsid w:val="00021674"/>
    <w:rsid w:val="00021932"/>
    <w:rsid w:val="00021AA4"/>
    <w:rsid w:val="00021C89"/>
    <w:rsid w:val="00021D38"/>
    <w:rsid w:val="00021F1B"/>
    <w:rsid w:val="00021FE8"/>
    <w:rsid w:val="00022016"/>
    <w:rsid w:val="0002240A"/>
    <w:rsid w:val="000224E4"/>
    <w:rsid w:val="00022708"/>
    <w:rsid w:val="000227B5"/>
    <w:rsid w:val="00022C5C"/>
    <w:rsid w:val="00022EAD"/>
    <w:rsid w:val="00023125"/>
    <w:rsid w:val="00023130"/>
    <w:rsid w:val="00023301"/>
    <w:rsid w:val="000233F3"/>
    <w:rsid w:val="00023485"/>
    <w:rsid w:val="0002356D"/>
    <w:rsid w:val="00023693"/>
    <w:rsid w:val="00023708"/>
    <w:rsid w:val="0002378A"/>
    <w:rsid w:val="0002382D"/>
    <w:rsid w:val="000238F9"/>
    <w:rsid w:val="00023FB7"/>
    <w:rsid w:val="00023FFE"/>
    <w:rsid w:val="00024083"/>
    <w:rsid w:val="000241AF"/>
    <w:rsid w:val="000242ED"/>
    <w:rsid w:val="0002472E"/>
    <w:rsid w:val="0002480F"/>
    <w:rsid w:val="000248CA"/>
    <w:rsid w:val="00024A76"/>
    <w:rsid w:val="00024AAE"/>
    <w:rsid w:val="00024B58"/>
    <w:rsid w:val="00024BF2"/>
    <w:rsid w:val="00024CAE"/>
    <w:rsid w:val="00024CEA"/>
    <w:rsid w:val="00024D36"/>
    <w:rsid w:val="00024DF3"/>
    <w:rsid w:val="00024EC5"/>
    <w:rsid w:val="00024FEB"/>
    <w:rsid w:val="00025052"/>
    <w:rsid w:val="000251B8"/>
    <w:rsid w:val="00025301"/>
    <w:rsid w:val="00025397"/>
    <w:rsid w:val="0002547C"/>
    <w:rsid w:val="0002548D"/>
    <w:rsid w:val="00025618"/>
    <w:rsid w:val="00025666"/>
    <w:rsid w:val="0002577A"/>
    <w:rsid w:val="000257AF"/>
    <w:rsid w:val="000258DB"/>
    <w:rsid w:val="00025A44"/>
    <w:rsid w:val="00025B3A"/>
    <w:rsid w:val="00025C3E"/>
    <w:rsid w:val="0002605E"/>
    <w:rsid w:val="00026469"/>
    <w:rsid w:val="000264EC"/>
    <w:rsid w:val="0002667D"/>
    <w:rsid w:val="0002692E"/>
    <w:rsid w:val="00026BB7"/>
    <w:rsid w:val="00026E3D"/>
    <w:rsid w:val="00026FB4"/>
    <w:rsid w:val="0002706E"/>
    <w:rsid w:val="00027111"/>
    <w:rsid w:val="0002732F"/>
    <w:rsid w:val="0002738A"/>
    <w:rsid w:val="00027624"/>
    <w:rsid w:val="00027803"/>
    <w:rsid w:val="000278F9"/>
    <w:rsid w:val="000279A9"/>
    <w:rsid w:val="00027BC8"/>
    <w:rsid w:val="00027CA6"/>
    <w:rsid w:val="00027D82"/>
    <w:rsid w:val="00027D8F"/>
    <w:rsid w:val="00027E40"/>
    <w:rsid w:val="0003067C"/>
    <w:rsid w:val="0003071F"/>
    <w:rsid w:val="00030761"/>
    <w:rsid w:val="00030819"/>
    <w:rsid w:val="00030A1B"/>
    <w:rsid w:val="00030CDF"/>
    <w:rsid w:val="00030D0F"/>
    <w:rsid w:val="00030D6F"/>
    <w:rsid w:val="00030EA9"/>
    <w:rsid w:val="00030F3D"/>
    <w:rsid w:val="00030FFD"/>
    <w:rsid w:val="0003133A"/>
    <w:rsid w:val="00031463"/>
    <w:rsid w:val="000314C2"/>
    <w:rsid w:val="00031560"/>
    <w:rsid w:val="0003157D"/>
    <w:rsid w:val="0003177B"/>
    <w:rsid w:val="00031D37"/>
    <w:rsid w:val="00032041"/>
    <w:rsid w:val="0003206F"/>
    <w:rsid w:val="000322BE"/>
    <w:rsid w:val="000324B6"/>
    <w:rsid w:val="00032767"/>
    <w:rsid w:val="00032B92"/>
    <w:rsid w:val="00032C31"/>
    <w:rsid w:val="00032CE6"/>
    <w:rsid w:val="00032D81"/>
    <w:rsid w:val="00032D98"/>
    <w:rsid w:val="00032E54"/>
    <w:rsid w:val="00032EA8"/>
    <w:rsid w:val="00032F98"/>
    <w:rsid w:val="000333A8"/>
    <w:rsid w:val="00033711"/>
    <w:rsid w:val="0003388B"/>
    <w:rsid w:val="000338E8"/>
    <w:rsid w:val="00033949"/>
    <w:rsid w:val="00033AA8"/>
    <w:rsid w:val="00033AB2"/>
    <w:rsid w:val="00033E15"/>
    <w:rsid w:val="00033E2C"/>
    <w:rsid w:val="00033E50"/>
    <w:rsid w:val="000343B5"/>
    <w:rsid w:val="0003446E"/>
    <w:rsid w:val="0003452D"/>
    <w:rsid w:val="000345A8"/>
    <w:rsid w:val="0003470A"/>
    <w:rsid w:val="00034B99"/>
    <w:rsid w:val="00034C60"/>
    <w:rsid w:val="0003502E"/>
    <w:rsid w:val="0003512A"/>
    <w:rsid w:val="00035197"/>
    <w:rsid w:val="000353E9"/>
    <w:rsid w:val="00035457"/>
    <w:rsid w:val="00035833"/>
    <w:rsid w:val="0003583D"/>
    <w:rsid w:val="000358D4"/>
    <w:rsid w:val="00035964"/>
    <w:rsid w:val="00035B5E"/>
    <w:rsid w:val="00035BC1"/>
    <w:rsid w:val="00035E6A"/>
    <w:rsid w:val="00035ED7"/>
    <w:rsid w:val="00035F79"/>
    <w:rsid w:val="000360DB"/>
    <w:rsid w:val="000361CE"/>
    <w:rsid w:val="00036382"/>
    <w:rsid w:val="00036400"/>
    <w:rsid w:val="00036461"/>
    <w:rsid w:val="000365AA"/>
    <w:rsid w:val="000365D1"/>
    <w:rsid w:val="000367DC"/>
    <w:rsid w:val="00036B39"/>
    <w:rsid w:val="00036C0A"/>
    <w:rsid w:val="00036ED0"/>
    <w:rsid w:val="00036F70"/>
    <w:rsid w:val="00036F8F"/>
    <w:rsid w:val="00036F9D"/>
    <w:rsid w:val="00037022"/>
    <w:rsid w:val="000370E7"/>
    <w:rsid w:val="000371C4"/>
    <w:rsid w:val="0003729F"/>
    <w:rsid w:val="000378A4"/>
    <w:rsid w:val="00037902"/>
    <w:rsid w:val="00037BAD"/>
    <w:rsid w:val="00037D86"/>
    <w:rsid w:val="00037F12"/>
    <w:rsid w:val="00040125"/>
    <w:rsid w:val="00040564"/>
    <w:rsid w:val="00040599"/>
    <w:rsid w:val="000406C4"/>
    <w:rsid w:val="0004094A"/>
    <w:rsid w:val="00040BCC"/>
    <w:rsid w:val="0004128E"/>
    <w:rsid w:val="00041327"/>
    <w:rsid w:val="0004136F"/>
    <w:rsid w:val="0004179C"/>
    <w:rsid w:val="00041877"/>
    <w:rsid w:val="0004188A"/>
    <w:rsid w:val="000418D5"/>
    <w:rsid w:val="00041B68"/>
    <w:rsid w:val="00041DD1"/>
    <w:rsid w:val="00041DEC"/>
    <w:rsid w:val="00041F13"/>
    <w:rsid w:val="0004208F"/>
    <w:rsid w:val="0004212E"/>
    <w:rsid w:val="0004236F"/>
    <w:rsid w:val="00042888"/>
    <w:rsid w:val="000428E9"/>
    <w:rsid w:val="000428F3"/>
    <w:rsid w:val="00042BA4"/>
    <w:rsid w:val="00042D35"/>
    <w:rsid w:val="00042D6E"/>
    <w:rsid w:val="00043214"/>
    <w:rsid w:val="00043215"/>
    <w:rsid w:val="000432DF"/>
    <w:rsid w:val="00043367"/>
    <w:rsid w:val="00043660"/>
    <w:rsid w:val="000436C7"/>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B34"/>
    <w:rsid w:val="00045061"/>
    <w:rsid w:val="0004518E"/>
    <w:rsid w:val="0004530B"/>
    <w:rsid w:val="00045416"/>
    <w:rsid w:val="000455A7"/>
    <w:rsid w:val="000455AD"/>
    <w:rsid w:val="00045996"/>
    <w:rsid w:val="00045B7F"/>
    <w:rsid w:val="00045C1E"/>
    <w:rsid w:val="00045CE0"/>
    <w:rsid w:val="00045F65"/>
    <w:rsid w:val="00045F8F"/>
    <w:rsid w:val="0004600B"/>
    <w:rsid w:val="0004600F"/>
    <w:rsid w:val="000460C3"/>
    <w:rsid w:val="00046125"/>
    <w:rsid w:val="000462C4"/>
    <w:rsid w:val="000463B0"/>
    <w:rsid w:val="000463EC"/>
    <w:rsid w:val="00046420"/>
    <w:rsid w:val="0004643A"/>
    <w:rsid w:val="00046669"/>
    <w:rsid w:val="000468FA"/>
    <w:rsid w:val="00046A82"/>
    <w:rsid w:val="00046AF4"/>
    <w:rsid w:val="00046D4D"/>
    <w:rsid w:val="00046DB4"/>
    <w:rsid w:val="00046EC9"/>
    <w:rsid w:val="0004708F"/>
    <w:rsid w:val="0004726C"/>
    <w:rsid w:val="000473A5"/>
    <w:rsid w:val="0004752F"/>
    <w:rsid w:val="00047703"/>
    <w:rsid w:val="00047705"/>
    <w:rsid w:val="000477F3"/>
    <w:rsid w:val="00047C3A"/>
    <w:rsid w:val="00047C7D"/>
    <w:rsid w:val="00047D03"/>
    <w:rsid w:val="00047E2F"/>
    <w:rsid w:val="00047EA2"/>
    <w:rsid w:val="00047EDE"/>
    <w:rsid w:val="00047F62"/>
    <w:rsid w:val="00047F7E"/>
    <w:rsid w:val="0005000F"/>
    <w:rsid w:val="000500B6"/>
    <w:rsid w:val="00050428"/>
    <w:rsid w:val="000504E4"/>
    <w:rsid w:val="00050567"/>
    <w:rsid w:val="00050909"/>
    <w:rsid w:val="000509CB"/>
    <w:rsid w:val="00050A11"/>
    <w:rsid w:val="00050A5B"/>
    <w:rsid w:val="00050E43"/>
    <w:rsid w:val="00051129"/>
    <w:rsid w:val="000514A5"/>
    <w:rsid w:val="000514AB"/>
    <w:rsid w:val="0005156F"/>
    <w:rsid w:val="0005181B"/>
    <w:rsid w:val="00051C32"/>
    <w:rsid w:val="00051F37"/>
    <w:rsid w:val="000520BA"/>
    <w:rsid w:val="000521D8"/>
    <w:rsid w:val="00052225"/>
    <w:rsid w:val="000524CA"/>
    <w:rsid w:val="0005261F"/>
    <w:rsid w:val="00052793"/>
    <w:rsid w:val="000528B9"/>
    <w:rsid w:val="0005291E"/>
    <w:rsid w:val="00052B19"/>
    <w:rsid w:val="00052C98"/>
    <w:rsid w:val="00052CFE"/>
    <w:rsid w:val="00052D2D"/>
    <w:rsid w:val="00052ED2"/>
    <w:rsid w:val="00052EE8"/>
    <w:rsid w:val="00053394"/>
    <w:rsid w:val="000539FB"/>
    <w:rsid w:val="00053B1D"/>
    <w:rsid w:val="00053D0A"/>
    <w:rsid w:val="00053F65"/>
    <w:rsid w:val="000541BB"/>
    <w:rsid w:val="00054435"/>
    <w:rsid w:val="00054566"/>
    <w:rsid w:val="000545D3"/>
    <w:rsid w:val="000548F2"/>
    <w:rsid w:val="00054943"/>
    <w:rsid w:val="00054D67"/>
    <w:rsid w:val="00054EA6"/>
    <w:rsid w:val="00054EAA"/>
    <w:rsid w:val="00054FCD"/>
    <w:rsid w:val="00055043"/>
    <w:rsid w:val="00055241"/>
    <w:rsid w:val="0005526B"/>
    <w:rsid w:val="0005526C"/>
    <w:rsid w:val="00055410"/>
    <w:rsid w:val="00055498"/>
    <w:rsid w:val="00055561"/>
    <w:rsid w:val="000555EE"/>
    <w:rsid w:val="0005570B"/>
    <w:rsid w:val="0005577A"/>
    <w:rsid w:val="000557CD"/>
    <w:rsid w:val="00055B82"/>
    <w:rsid w:val="00055D68"/>
    <w:rsid w:val="00055EDA"/>
    <w:rsid w:val="00055F48"/>
    <w:rsid w:val="0005606A"/>
    <w:rsid w:val="000560A9"/>
    <w:rsid w:val="00056276"/>
    <w:rsid w:val="000564AA"/>
    <w:rsid w:val="000564CB"/>
    <w:rsid w:val="000564D9"/>
    <w:rsid w:val="0005670B"/>
    <w:rsid w:val="00056C9C"/>
    <w:rsid w:val="00056D6C"/>
    <w:rsid w:val="00056F09"/>
    <w:rsid w:val="00057011"/>
    <w:rsid w:val="000571D9"/>
    <w:rsid w:val="000577EC"/>
    <w:rsid w:val="000579D0"/>
    <w:rsid w:val="000579E0"/>
    <w:rsid w:val="00057BCB"/>
    <w:rsid w:val="00057BE7"/>
    <w:rsid w:val="00057E19"/>
    <w:rsid w:val="00057F53"/>
    <w:rsid w:val="00057F56"/>
    <w:rsid w:val="0006028E"/>
    <w:rsid w:val="000602DE"/>
    <w:rsid w:val="00060796"/>
    <w:rsid w:val="00060D18"/>
    <w:rsid w:val="00060D49"/>
    <w:rsid w:val="00060DAA"/>
    <w:rsid w:val="00060FF8"/>
    <w:rsid w:val="00061140"/>
    <w:rsid w:val="00061299"/>
    <w:rsid w:val="0006129F"/>
    <w:rsid w:val="000614A1"/>
    <w:rsid w:val="00061546"/>
    <w:rsid w:val="00061706"/>
    <w:rsid w:val="00061812"/>
    <w:rsid w:val="000619F3"/>
    <w:rsid w:val="00061A15"/>
    <w:rsid w:val="00061F61"/>
    <w:rsid w:val="00062137"/>
    <w:rsid w:val="000622A6"/>
    <w:rsid w:val="000623E3"/>
    <w:rsid w:val="00062434"/>
    <w:rsid w:val="000624BD"/>
    <w:rsid w:val="00062571"/>
    <w:rsid w:val="00062E54"/>
    <w:rsid w:val="00062F6F"/>
    <w:rsid w:val="000630CD"/>
    <w:rsid w:val="000635B9"/>
    <w:rsid w:val="00063691"/>
    <w:rsid w:val="00063939"/>
    <w:rsid w:val="00063A0C"/>
    <w:rsid w:val="00063A26"/>
    <w:rsid w:val="00063A47"/>
    <w:rsid w:val="00063F0C"/>
    <w:rsid w:val="00063FD8"/>
    <w:rsid w:val="00064050"/>
    <w:rsid w:val="0006407F"/>
    <w:rsid w:val="0006410D"/>
    <w:rsid w:val="0006411B"/>
    <w:rsid w:val="00064547"/>
    <w:rsid w:val="000646BA"/>
    <w:rsid w:val="0006486C"/>
    <w:rsid w:val="00064BEE"/>
    <w:rsid w:val="00064EB5"/>
    <w:rsid w:val="00064F9C"/>
    <w:rsid w:val="0006538A"/>
    <w:rsid w:val="000654B0"/>
    <w:rsid w:val="00065792"/>
    <w:rsid w:val="00065946"/>
    <w:rsid w:val="00065A0D"/>
    <w:rsid w:val="00065A83"/>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AAB"/>
    <w:rsid w:val="00066B45"/>
    <w:rsid w:val="00066BE5"/>
    <w:rsid w:val="00066D38"/>
    <w:rsid w:val="00066D76"/>
    <w:rsid w:val="00066E0D"/>
    <w:rsid w:val="00066E44"/>
    <w:rsid w:val="00067128"/>
    <w:rsid w:val="00067134"/>
    <w:rsid w:val="00067351"/>
    <w:rsid w:val="000674CB"/>
    <w:rsid w:val="000674F0"/>
    <w:rsid w:val="00067612"/>
    <w:rsid w:val="00067676"/>
    <w:rsid w:val="00067908"/>
    <w:rsid w:val="00067A5D"/>
    <w:rsid w:val="00067A8D"/>
    <w:rsid w:val="00067AD6"/>
    <w:rsid w:val="00067AF6"/>
    <w:rsid w:val="00067D10"/>
    <w:rsid w:val="00067DFA"/>
    <w:rsid w:val="00067F04"/>
    <w:rsid w:val="00070304"/>
    <w:rsid w:val="000703DF"/>
    <w:rsid w:val="00070695"/>
    <w:rsid w:val="000708AF"/>
    <w:rsid w:val="00070A75"/>
    <w:rsid w:val="00070C21"/>
    <w:rsid w:val="00070F68"/>
    <w:rsid w:val="0007128C"/>
    <w:rsid w:val="00071318"/>
    <w:rsid w:val="00071490"/>
    <w:rsid w:val="0007155B"/>
    <w:rsid w:val="000717DB"/>
    <w:rsid w:val="000717F8"/>
    <w:rsid w:val="000718DD"/>
    <w:rsid w:val="00071DF9"/>
    <w:rsid w:val="00071ECA"/>
    <w:rsid w:val="00071EEA"/>
    <w:rsid w:val="00071EEE"/>
    <w:rsid w:val="00071FF7"/>
    <w:rsid w:val="00072019"/>
    <w:rsid w:val="0007213E"/>
    <w:rsid w:val="00072159"/>
    <w:rsid w:val="000721BA"/>
    <w:rsid w:val="00072247"/>
    <w:rsid w:val="00072410"/>
    <w:rsid w:val="0007247A"/>
    <w:rsid w:val="000724F4"/>
    <w:rsid w:val="0007267C"/>
    <w:rsid w:val="00072973"/>
    <w:rsid w:val="000729BF"/>
    <w:rsid w:val="00072AD0"/>
    <w:rsid w:val="00072CFA"/>
    <w:rsid w:val="00072E50"/>
    <w:rsid w:val="00072E83"/>
    <w:rsid w:val="00072EFF"/>
    <w:rsid w:val="00072F34"/>
    <w:rsid w:val="00073009"/>
    <w:rsid w:val="00073209"/>
    <w:rsid w:val="00073320"/>
    <w:rsid w:val="000733FC"/>
    <w:rsid w:val="00073483"/>
    <w:rsid w:val="00073801"/>
    <w:rsid w:val="00073851"/>
    <w:rsid w:val="00073AED"/>
    <w:rsid w:val="00073B84"/>
    <w:rsid w:val="00073C0D"/>
    <w:rsid w:val="00073CBC"/>
    <w:rsid w:val="00073DE8"/>
    <w:rsid w:val="00073E22"/>
    <w:rsid w:val="00073EBC"/>
    <w:rsid w:val="00074025"/>
    <w:rsid w:val="00074228"/>
    <w:rsid w:val="000742BC"/>
    <w:rsid w:val="0007431C"/>
    <w:rsid w:val="00074542"/>
    <w:rsid w:val="000745A3"/>
    <w:rsid w:val="000745A5"/>
    <w:rsid w:val="000745B6"/>
    <w:rsid w:val="000748C1"/>
    <w:rsid w:val="00074A84"/>
    <w:rsid w:val="00074CD4"/>
    <w:rsid w:val="00074D40"/>
    <w:rsid w:val="00074D68"/>
    <w:rsid w:val="00074D78"/>
    <w:rsid w:val="00074E22"/>
    <w:rsid w:val="00075162"/>
    <w:rsid w:val="00075203"/>
    <w:rsid w:val="000754DD"/>
    <w:rsid w:val="000755D6"/>
    <w:rsid w:val="00075786"/>
    <w:rsid w:val="00075AB5"/>
    <w:rsid w:val="00075C9F"/>
    <w:rsid w:val="00075CAE"/>
    <w:rsid w:val="00075D2D"/>
    <w:rsid w:val="000761B6"/>
    <w:rsid w:val="000762D7"/>
    <w:rsid w:val="000763F9"/>
    <w:rsid w:val="00076FB8"/>
    <w:rsid w:val="000771DE"/>
    <w:rsid w:val="000772D3"/>
    <w:rsid w:val="0007734C"/>
    <w:rsid w:val="000774B5"/>
    <w:rsid w:val="000774B8"/>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8B"/>
    <w:rsid w:val="00080D86"/>
    <w:rsid w:val="00080E80"/>
    <w:rsid w:val="00080EE4"/>
    <w:rsid w:val="0008120C"/>
    <w:rsid w:val="00081234"/>
    <w:rsid w:val="00081283"/>
    <w:rsid w:val="00081409"/>
    <w:rsid w:val="000814E6"/>
    <w:rsid w:val="00081567"/>
    <w:rsid w:val="0008160C"/>
    <w:rsid w:val="0008172F"/>
    <w:rsid w:val="0008178B"/>
    <w:rsid w:val="00081B59"/>
    <w:rsid w:val="00081BA9"/>
    <w:rsid w:val="00081C53"/>
    <w:rsid w:val="00081C6D"/>
    <w:rsid w:val="00081C82"/>
    <w:rsid w:val="00081F7D"/>
    <w:rsid w:val="0008209B"/>
    <w:rsid w:val="00082176"/>
    <w:rsid w:val="00082187"/>
    <w:rsid w:val="000822BE"/>
    <w:rsid w:val="000822C5"/>
    <w:rsid w:val="00082308"/>
    <w:rsid w:val="00082315"/>
    <w:rsid w:val="0008242B"/>
    <w:rsid w:val="0008242E"/>
    <w:rsid w:val="000825E3"/>
    <w:rsid w:val="00082614"/>
    <w:rsid w:val="00082697"/>
    <w:rsid w:val="000826E9"/>
    <w:rsid w:val="00082770"/>
    <w:rsid w:val="000828A3"/>
    <w:rsid w:val="000828F2"/>
    <w:rsid w:val="00082918"/>
    <w:rsid w:val="00082D16"/>
    <w:rsid w:val="00082F0E"/>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335"/>
    <w:rsid w:val="000844B2"/>
    <w:rsid w:val="00084790"/>
    <w:rsid w:val="000847EC"/>
    <w:rsid w:val="00084A40"/>
    <w:rsid w:val="00084DBB"/>
    <w:rsid w:val="00085076"/>
    <w:rsid w:val="00085088"/>
    <w:rsid w:val="000851D3"/>
    <w:rsid w:val="00085221"/>
    <w:rsid w:val="000852C2"/>
    <w:rsid w:val="00085316"/>
    <w:rsid w:val="00085546"/>
    <w:rsid w:val="00085637"/>
    <w:rsid w:val="00085824"/>
    <w:rsid w:val="00085837"/>
    <w:rsid w:val="00085A0E"/>
    <w:rsid w:val="00085AB8"/>
    <w:rsid w:val="00085B12"/>
    <w:rsid w:val="00085B5D"/>
    <w:rsid w:val="0008603E"/>
    <w:rsid w:val="0008613F"/>
    <w:rsid w:val="000864A0"/>
    <w:rsid w:val="000866B5"/>
    <w:rsid w:val="000866C3"/>
    <w:rsid w:val="0008675C"/>
    <w:rsid w:val="0008693B"/>
    <w:rsid w:val="00086A24"/>
    <w:rsid w:val="00086E9A"/>
    <w:rsid w:val="0008705C"/>
    <w:rsid w:val="000870C0"/>
    <w:rsid w:val="0008729A"/>
    <w:rsid w:val="000873F7"/>
    <w:rsid w:val="00087450"/>
    <w:rsid w:val="00087457"/>
    <w:rsid w:val="0008777F"/>
    <w:rsid w:val="000877B8"/>
    <w:rsid w:val="000879F4"/>
    <w:rsid w:val="00087B7F"/>
    <w:rsid w:val="00087D32"/>
    <w:rsid w:val="00087DD9"/>
    <w:rsid w:val="00087E40"/>
    <w:rsid w:val="00087F17"/>
    <w:rsid w:val="00087F51"/>
    <w:rsid w:val="00087FB4"/>
    <w:rsid w:val="00087FBD"/>
    <w:rsid w:val="0009013B"/>
    <w:rsid w:val="00090228"/>
    <w:rsid w:val="0009034B"/>
    <w:rsid w:val="0009049B"/>
    <w:rsid w:val="00090657"/>
    <w:rsid w:val="000906D7"/>
    <w:rsid w:val="0009079F"/>
    <w:rsid w:val="00090937"/>
    <w:rsid w:val="0009098B"/>
    <w:rsid w:val="00090A13"/>
    <w:rsid w:val="00090A91"/>
    <w:rsid w:val="00090AB4"/>
    <w:rsid w:val="00090B11"/>
    <w:rsid w:val="00090BC0"/>
    <w:rsid w:val="00090D61"/>
    <w:rsid w:val="00090E68"/>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C5"/>
    <w:rsid w:val="00092DF8"/>
    <w:rsid w:val="00092E16"/>
    <w:rsid w:val="00093042"/>
    <w:rsid w:val="000931F8"/>
    <w:rsid w:val="000933A8"/>
    <w:rsid w:val="00093761"/>
    <w:rsid w:val="00093949"/>
    <w:rsid w:val="00093AE3"/>
    <w:rsid w:val="00093B94"/>
    <w:rsid w:val="00093CEC"/>
    <w:rsid w:val="000942AC"/>
    <w:rsid w:val="000942ED"/>
    <w:rsid w:val="000944C3"/>
    <w:rsid w:val="000945AD"/>
    <w:rsid w:val="0009468E"/>
    <w:rsid w:val="000946D6"/>
    <w:rsid w:val="0009481B"/>
    <w:rsid w:val="00094852"/>
    <w:rsid w:val="000948DA"/>
    <w:rsid w:val="00094AED"/>
    <w:rsid w:val="00094B77"/>
    <w:rsid w:val="00094BAC"/>
    <w:rsid w:val="00094BDE"/>
    <w:rsid w:val="00094C73"/>
    <w:rsid w:val="00094D1C"/>
    <w:rsid w:val="00094DBF"/>
    <w:rsid w:val="00094DFD"/>
    <w:rsid w:val="000950F1"/>
    <w:rsid w:val="00095568"/>
    <w:rsid w:val="00095684"/>
    <w:rsid w:val="0009573F"/>
    <w:rsid w:val="000957C6"/>
    <w:rsid w:val="000957D0"/>
    <w:rsid w:val="0009588D"/>
    <w:rsid w:val="0009599F"/>
    <w:rsid w:val="00095A11"/>
    <w:rsid w:val="00095BCD"/>
    <w:rsid w:val="00095F81"/>
    <w:rsid w:val="0009641D"/>
    <w:rsid w:val="00096CDD"/>
    <w:rsid w:val="000972E6"/>
    <w:rsid w:val="0009730F"/>
    <w:rsid w:val="0009764C"/>
    <w:rsid w:val="00097722"/>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AFE"/>
    <w:rsid w:val="000A0B1B"/>
    <w:rsid w:val="000A1070"/>
    <w:rsid w:val="000A111E"/>
    <w:rsid w:val="000A11F8"/>
    <w:rsid w:val="000A1357"/>
    <w:rsid w:val="000A1409"/>
    <w:rsid w:val="000A15E1"/>
    <w:rsid w:val="000A167C"/>
    <w:rsid w:val="000A17C3"/>
    <w:rsid w:val="000A19E8"/>
    <w:rsid w:val="000A1AA5"/>
    <w:rsid w:val="000A1CB1"/>
    <w:rsid w:val="000A1FE8"/>
    <w:rsid w:val="000A20B1"/>
    <w:rsid w:val="000A21C2"/>
    <w:rsid w:val="000A23B9"/>
    <w:rsid w:val="000A260F"/>
    <w:rsid w:val="000A26F4"/>
    <w:rsid w:val="000A2734"/>
    <w:rsid w:val="000A290C"/>
    <w:rsid w:val="000A293A"/>
    <w:rsid w:val="000A2A97"/>
    <w:rsid w:val="000A2C1B"/>
    <w:rsid w:val="000A2C5F"/>
    <w:rsid w:val="000A2CCD"/>
    <w:rsid w:val="000A2CD9"/>
    <w:rsid w:val="000A2D62"/>
    <w:rsid w:val="000A2DDD"/>
    <w:rsid w:val="000A2DED"/>
    <w:rsid w:val="000A2FA4"/>
    <w:rsid w:val="000A321C"/>
    <w:rsid w:val="000A361C"/>
    <w:rsid w:val="000A3971"/>
    <w:rsid w:val="000A3AC3"/>
    <w:rsid w:val="000A3BF0"/>
    <w:rsid w:val="000A3C5B"/>
    <w:rsid w:val="000A3FF7"/>
    <w:rsid w:val="000A402A"/>
    <w:rsid w:val="000A41D1"/>
    <w:rsid w:val="000A41DA"/>
    <w:rsid w:val="000A42DD"/>
    <w:rsid w:val="000A44F0"/>
    <w:rsid w:val="000A4629"/>
    <w:rsid w:val="000A46D6"/>
    <w:rsid w:val="000A4763"/>
    <w:rsid w:val="000A47FF"/>
    <w:rsid w:val="000A4852"/>
    <w:rsid w:val="000A48B7"/>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758"/>
    <w:rsid w:val="000A57E9"/>
    <w:rsid w:val="000A59A8"/>
    <w:rsid w:val="000A59AA"/>
    <w:rsid w:val="000A5AC5"/>
    <w:rsid w:val="000A5B14"/>
    <w:rsid w:val="000A5B82"/>
    <w:rsid w:val="000A5C50"/>
    <w:rsid w:val="000A5E22"/>
    <w:rsid w:val="000A62CA"/>
    <w:rsid w:val="000A62EF"/>
    <w:rsid w:val="000A6421"/>
    <w:rsid w:val="000A647B"/>
    <w:rsid w:val="000A64EC"/>
    <w:rsid w:val="000A6511"/>
    <w:rsid w:val="000A6665"/>
    <w:rsid w:val="000A6788"/>
    <w:rsid w:val="000A6DF4"/>
    <w:rsid w:val="000A6E1B"/>
    <w:rsid w:val="000A6E3C"/>
    <w:rsid w:val="000A6FFF"/>
    <w:rsid w:val="000A739C"/>
    <w:rsid w:val="000A73A0"/>
    <w:rsid w:val="000A7413"/>
    <w:rsid w:val="000A741B"/>
    <w:rsid w:val="000A7754"/>
    <w:rsid w:val="000A7881"/>
    <w:rsid w:val="000A7903"/>
    <w:rsid w:val="000A7A59"/>
    <w:rsid w:val="000A7AF6"/>
    <w:rsid w:val="000A7EED"/>
    <w:rsid w:val="000B00FB"/>
    <w:rsid w:val="000B0161"/>
    <w:rsid w:val="000B02B5"/>
    <w:rsid w:val="000B032A"/>
    <w:rsid w:val="000B040F"/>
    <w:rsid w:val="000B0500"/>
    <w:rsid w:val="000B05F3"/>
    <w:rsid w:val="000B0674"/>
    <w:rsid w:val="000B069D"/>
    <w:rsid w:val="000B0965"/>
    <w:rsid w:val="000B0AC9"/>
    <w:rsid w:val="000B0B42"/>
    <w:rsid w:val="000B0E84"/>
    <w:rsid w:val="000B0FBD"/>
    <w:rsid w:val="000B10C1"/>
    <w:rsid w:val="000B1261"/>
    <w:rsid w:val="000B12ED"/>
    <w:rsid w:val="000B12F5"/>
    <w:rsid w:val="000B1543"/>
    <w:rsid w:val="000B168E"/>
    <w:rsid w:val="000B1AE0"/>
    <w:rsid w:val="000B1BE2"/>
    <w:rsid w:val="000B1D36"/>
    <w:rsid w:val="000B1DC7"/>
    <w:rsid w:val="000B1E58"/>
    <w:rsid w:val="000B2099"/>
    <w:rsid w:val="000B257E"/>
    <w:rsid w:val="000B25A1"/>
    <w:rsid w:val="000B276F"/>
    <w:rsid w:val="000B2774"/>
    <w:rsid w:val="000B2B75"/>
    <w:rsid w:val="000B2C26"/>
    <w:rsid w:val="000B2C4B"/>
    <w:rsid w:val="000B2D4E"/>
    <w:rsid w:val="000B2E40"/>
    <w:rsid w:val="000B2EB9"/>
    <w:rsid w:val="000B2F16"/>
    <w:rsid w:val="000B30C6"/>
    <w:rsid w:val="000B31C8"/>
    <w:rsid w:val="000B32B2"/>
    <w:rsid w:val="000B333A"/>
    <w:rsid w:val="000B3545"/>
    <w:rsid w:val="000B3593"/>
    <w:rsid w:val="000B3599"/>
    <w:rsid w:val="000B3640"/>
    <w:rsid w:val="000B39CB"/>
    <w:rsid w:val="000B3A97"/>
    <w:rsid w:val="000B3CE6"/>
    <w:rsid w:val="000B3D8D"/>
    <w:rsid w:val="000B3E73"/>
    <w:rsid w:val="000B408A"/>
    <w:rsid w:val="000B40EF"/>
    <w:rsid w:val="000B4371"/>
    <w:rsid w:val="000B437C"/>
    <w:rsid w:val="000B4B8A"/>
    <w:rsid w:val="000B4D37"/>
    <w:rsid w:val="000B4E74"/>
    <w:rsid w:val="000B4EB3"/>
    <w:rsid w:val="000B4F33"/>
    <w:rsid w:val="000B50EB"/>
    <w:rsid w:val="000B511B"/>
    <w:rsid w:val="000B51B2"/>
    <w:rsid w:val="000B51C1"/>
    <w:rsid w:val="000B51EB"/>
    <w:rsid w:val="000B5250"/>
    <w:rsid w:val="000B52CA"/>
    <w:rsid w:val="000B5465"/>
    <w:rsid w:val="000B55FE"/>
    <w:rsid w:val="000B597C"/>
    <w:rsid w:val="000B5A4E"/>
    <w:rsid w:val="000B5C78"/>
    <w:rsid w:val="000B5CBB"/>
    <w:rsid w:val="000B5F0F"/>
    <w:rsid w:val="000B6140"/>
    <w:rsid w:val="000B6220"/>
    <w:rsid w:val="000B6336"/>
    <w:rsid w:val="000B696E"/>
    <w:rsid w:val="000B6C7A"/>
    <w:rsid w:val="000B702E"/>
    <w:rsid w:val="000B707C"/>
    <w:rsid w:val="000B71E2"/>
    <w:rsid w:val="000B733E"/>
    <w:rsid w:val="000B7466"/>
    <w:rsid w:val="000B779E"/>
    <w:rsid w:val="000B7A1E"/>
    <w:rsid w:val="000B7A95"/>
    <w:rsid w:val="000B7AE5"/>
    <w:rsid w:val="000B7B3B"/>
    <w:rsid w:val="000C0172"/>
    <w:rsid w:val="000C02E4"/>
    <w:rsid w:val="000C0318"/>
    <w:rsid w:val="000C040D"/>
    <w:rsid w:val="000C0443"/>
    <w:rsid w:val="000C05E9"/>
    <w:rsid w:val="000C0636"/>
    <w:rsid w:val="000C07D2"/>
    <w:rsid w:val="000C0942"/>
    <w:rsid w:val="000C0A13"/>
    <w:rsid w:val="000C0A9E"/>
    <w:rsid w:val="000C0F26"/>
    <w:rsid w:val="000C1050"/>
    <w:rsid w:val="000C106C"/>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F68"/>
    <w:rsid w:val="000C2056"/>
    <w:rsid w:val="000C20AD"/>
    <w:rsid w:val="000C21F5"/>
    <w:rsid w:val="000C239E"/>
    <w:rsid w:val="000C261F"/>
    <w:rsid w:val="000C2675"/>
    <w:rsid w:val="000C29E3"/>
    <w:rsid w:val="000C2A9A"/>
    <w:rsid w:val="000C2CFA"/>
    <w:rsid w:val="000C2DE9"/>
    <w:rsid w:val="000C2E01"/>
    <w:rsid w:val="000C2E84"/>
    <w:rsid w:val="000C2FC5"/>
    <w:rsid w:val="000C31C3"/>
    <w:rsid w:val="000C332D"/>
    <w:rsid w:val="000C3579"/>
    <w:rsid w:val="000C35B0"/>
    <w:rsid w:val="000C35DA"/>
    <w:rsid w:val="000C375C"/>
    <w:rsid w:val="000C38DD"/>
    <w:rsid w:val="000C3C64"/>
    <w:rsid w:val="000C3CA2"/>
    <w:rsid w:val="000C3D75"/>
    <w:rsid w:val="000C3F51"/>
    <w:rsid w:val="000C42FC"/>
    <w:rsid w:val="000C444E"/>
    <w:rsid w:val="000C445A"/>
    <w:rsid w:val="000C44F3"/>
    <w:rsid w:val="000C45AA"/>
    <w:rsid w:val="000C46F5"/>
    <w:rsid w:val="000C4A61"/>
    <w:rsid w:val="000C4D5E"/>
    <w:rsid w:val="000C4DBB"/>
    <w:rsid w:val="000C4ECE"/>
    <w:rsid w:val="000C5088"/>
    <w:rsid w:val="000C509B"/>
    <w:rsid w:val="000C50EB"/>
    <w:rsid w:val="000C5162"/>
    <w:rsid w:val="000C5443"/>
    <w:rsid w:val="000C57D6"/>
    <w:rsid w:val="000C595C"/>
    <w:rsid w:val="000C5B93"/>
    <w:rsid w:val="000C5BB6"/>
    <w:rsid w:val="000C5DE9"/>
    <w:rsid w:val="000C5E89"/>
    <w:rsid w:val="000C5F12"/>
    <w:rsid w:val="000C6071"/>
    <w:rsid w:val="000C611F"/>
    <w:rsid w:val="000C636D"/>
    <w:rsid w:val="000C646D"/>
    <w:rsid w:val="000C64B8"/>
    <w:rsid w:val="000C687A"/>
    <w:rsid w:val="000C6882"/>
    <w:rsid w:val="000C6977"/>
    <w:rsid w:val="000C6A39"/>
    <w:rsid w:val="000C6B14"/>
    <w:rsid w:val="000C6D53"/>
    <w:rsid w:val="000C6F1A"/>
    <w:rsid w:val="000C6FAE"/>
    <w:rsid w:val="000C6FE2"/>
    <w:rsid w:val="000C6FF8"/>
    <w:rsid w:val="000C7125"/>
    <w:rsid w:val="000C7334"/>
    <w:rsid w:val="000C73D3"/>
    <w:rsid w:val="000C75A7"/>
    <w:rsid w:val="000C790B"/>
    <w:rsid w:val="000C7BB1"/>
    <w:rsid w:val="000C7C1A"/>
    <w:rsid w:val="000C7D76"/>
    <w:rsid w:val="000C7D79"/>
    <w:rsid w:val="000C7FFB"/>
    <w:rsid w:val="000D0142"/>
    <w:rsid w:val="000D04CB"/>
    <w:rsid w:val="000D0851"/>
    <w:rsid w:val="000D093C"/>
    <w:rsid w:val="000D0D26"/>
    <w:rsid w:val="000D0EEB"/>
    <w:rsid w:val="000D0FC5"/>
    <w:rsid w:val="000D10C4"/>
    <w:rsid w:val="000D1390"/>
    <w:rsid w:val="000D1392"/>
    <w:rsid w:val="000D1406"/>
    <w:rsid w:val="000D141A"/>
    <w:rsid w:val="000D1613"/>
    <w:rsid w:val="000D16A6"/>
    <w:rsid w:val="000D173B"/>
    <w:rsid w:val="000D1796"/>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869"/>
    <w:rsid w:val="000D29BC"/>
    <w:rsid w:val="000D2A46"/>
    <w:rsid w:val="000D2C42"/>
    <w:rsid w:val="000D2D9E"/>
    <w:rsid w:val="000D2E24"/>
    <w:rsid w:val="000D2E71"/>
    <w:rsid w:val="000D2EEB"/>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1DD"/>
    <w:rsid w:val="000D4309"/>
    <w:rsid w:val="000D4337"/>
    <w:rsid w:val="000D46CB"/>
    <w:rsid w:val="000D47A0"/>
    <w:rsid w:val="000D4904"/>
    <w:rsid w:val="000D5129"/>
    <w:rsid w:val="000D524A"/>
    <w:rsid w:val="000D52F3"/>
    <w:rsid w:val="000D530A"/>
    <w:rsid w:val="000D5341"/>
    <w:rsid w:val="000D53DA"/>
    <w:rsid w:val="000D546D"/>
    <w:rsid w:val="000D5474"/>
    <w:rsid w:val="000D57F2"/>
    <w:rsid w:val="000D58DF"/>
    <w:rsid w:val="000D5A37"/>
    <w:rsid w:val="000D5ABE"/>
    <w:rsid w:val="000D5D1F"/>
    <w:rsid w:val="000D5EB0"/>
    <w:rsid w:val="000D6012"/>
    <w:rsid w:val="000D61E1"/>
    <w:rsid w:val="000D629C"/>
    <w:rsid w:val="000D62BC"/>
    <w:rsid w:val="000D6461"/>
    <w:rsid w:val="000D660B"/>
    <w:rsid w:val="000D666F"/>
    <w:rsid w:val="000D66CB"/>
    <w:rsid w:val="000D67FB"/>
    <w:rsid w:val="000D6A77"/>
    <w:rsid w:val="000D6AE5"/>
    <w:rsid w:val="000D6B14"/>
    <w:rsid w:val="000D6C95"/>
    <w:rsid w:val="000D6D1A"/>
    <w:rsid w:val="000D6F19"/>
    <w:rsid w:val="000D6F51"/>
    <w:rsid w:val="000D7038"/>
    <w:rsid w:val="000D7119"/>
    <w:rsid w:val="000D736D"/>
    <w:rsid w:val="000D7504"/>
    <w:rsid w:val="000D7915"/>
    <w:rsid w:val="000D7927"/>
    <w:rsid w:val="000D7937"/>
    <w:rsid w:val="000D7A49"/>
    <w:rsid w:val="000D7D57"/>
    <w:rsid w:val="000D7DAA"/>
    <w:rsid w:val="000D7DEE"/>
    <w:rsid w:val="000D7E15"/>
    <w:rsid w:val="000D7E24"/>
    <w:rsid w:val="000D7E4E"/>
    <w:rsid w:val="000E0401"/>
    <w:rsid w:val="000E08A2"/>
    <w:rsid w:val="000E08DA"/>
    <w:rsid w:val="000E0938"/>
    <w:rsid w:val="000E0947"/>
    <w:rsid w:val="000E097B"/>
    <w:rsid w:val="000E0C17"/>
    <w:rsid w:val="000E0C9B"/>
    <w:rsid w:val="000E0CE2"/>
    <w:rsid w:val="000E0D4C"/>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B43"/>
    <w:rsid w:val="000E1BF1"/>
    <w:rsid w:val="000E1CA1"/>
    <w:rsid w:val="000E1D0E"/>
    <w:rsid w:val="000E2012"/>
    <w:rsid w:val="000E2038"/>
    <w:rsid w:val="000E20FA"/>
    <w:rsid w:val="000E22F1"/>
    <w:rsid w:val="000E24AE"/>
    <w:rsid w:val="000E28CB"/>
    <w:rsid w:val="000E292A"/>
    <w:rsid w:val="000E2949"/>
    <w:rsid w:val="000E2966"/>
    <w:rsid w:val="000E2A2D"/>
    <w:rsid w:val="000E2B03"/>
    <w:rsid w:val="000E2B6D"/>
    <w:rsid w:val="000E2FC2"/>
    <w:rsid w:val="000E3196"/>
    <w:rsid w:val="000E31FA"/>
    <w:rsid w:val="000E3266"/>
    <w:rsid w:val="000E34B7"/>
    <w:rsid w:val="000E34FA"/>
    <w:rsid w:val="000E353C"/>
    <w:rsid w:val="000E360C"/>
    <w:rsid w:val="000E369D"/>
    <w:rsid w:val="000E37B3"/>
    <w:rsid w:val="000E38BB"/>
    <w:rsid w:val="000E39E2"/>
    <w:rsid w:val="000E3AC9"/>
    <w:rsid w:val="000E3B63"/>
    <w:rsid w:val="000E3CFD"/>
    <w:rsid w:val="000E3D87"/>
    <w:rsid w:val="000E3F22"/>
    <w:rsid w:val="000E3F65"/>
    <w:rsid w:val="000E4032"/>
    <w:rsid w:val="000E40D3"/>
    <w:rsid w:val="000E450D"/>
    <w:rsid w:val="000E498E"/>
    <w:rsid w:val="000E4ADE"/>
    <w:rsid w:val="000E4BEB"/>
    <w:rsid w:val="000E4D86"/>
    <w:rsid w:val="000E4D99"/>
    <w:rsid w:val="000E4EC3"/>
    <w:rsid w:val="000E4F78"/>
    <w:rsid w:val="000E50B2"/>
    <w:rsid w:val="000E50F1"/>
    <w:rsid w:val="000E5229"/>
    <w:rsid w:val="000E5302"/>
    <w:rsid w:val="000E5356"/>
    <w:rsid w:val="000E5457"/>
    <w:rsid w:val="000E56C5"/>
    <w:rsid w:val="000E5796"/>
    <w:rsid w:val="000E58B5"/>
    <w:rsid w:val="000E5959"/>
    <w:rsid w:val="000E5CEC"/>
    <w:rsid w:val="000E5D9B"/>
    <w:rsid w:val="000E5FD6"/>
    <w:rsid w:val="000E63B8"/>
    <w:rsid w:val="000E63CD"/>
    <w:rsid w:val="000E641E"/>
    <w:rsid w:val="000E64B2"/>
    <w:rsid w:val="000E6557"/>
    <w:rsid w:val="000E660E"/>
    <w:rsid w:val="000E6610"/>
    <w:rsid w:val="000E673A"/>
    <w:rsid w:val="000E676B"/>
    <w:rsid w:val="000E6790"/>
    <w:rsid w:val="000E67E8"/>
    <w:rsid w:val="000E6884"/>
    <w:rsid w:val="000E6922"/>
    <w:rsid w:val="000E6AB0"/>
    <w:rsid w:val="000E6AC5"/>
    <w:rsid w:val="000E6B7C"/>
    <w:rsid w:val="000E6BDE"/>
    <w:rsid w:val="000E6D38"/>
    <w:rsid w:val="000E6E18"/>
    <w:rsid w:val="000E6E48"/>
    <w:rsid w:val="000E6EC8"/>
    <w:rsid w:val="000E6F7B"/>
    <w:rsid w:val="000E70A2"/>
    <w:rsid w:val="000E722E"/>
    <w:rsid w:val="000E72C6"/>
    <w:rsid w:val="000E7452"/>
    <w:rsid w:val="000E74A7"/>
    <w:rsid w:val="000E76D8"/>
    <w:rsid w:val="000E7773"/>
    <w:rsid w:val="000E777B"/>
    <w:rsid w:val="000E77DC"/>
    <w:rsid w:val="000E78C4"/>
    <w:rsid w:val="000E7BD8"/>
    <w:rsid w:val="000E7F3F"/>
    <w:rsid w:val="000F00A4"/>
    <w:rsid w:val="000F0116"/>
    <w:rsid w:val="000F0304"/>
    <w:rsid w:val="000F06E2"/>
    <w:rsid w:val="000F0765"/>
    <w:rsid w:val="000F0895"/>
    <w:rsid w:val="000F0A48"/>
    <w:rsid w:val="000F0A54"/>
    <w:rsid w:val="000F0A76"/>
    <w:rsid w:val="000F0B9B"/>
    <w:rsid w:val="000F0D47"/>
    <w:rsid w:val="000F1095"/>
    <w:rsid w:val="000F118D"/>
    <w:rsid w:val="000F12A9"/>
    <w:rsid w:val="000F13B8"/>
    <w:rsid w:val="000F1414"/>
    <w:rsid w:val="000F1545"/>
    <w:rsid w:val="000F163F"/>
    <w:rsid w:val="000F17F8"/>
    <w:rsid w:val="000F1A0A"/>
    <w:rsid w:val="000F1DA5"/>
    <w:rsid w:val="000F1E4D"/>
    <w:rsid w:val="000F1FAD"/>
    <w:rsid w:val="000F1FF4"/>
    <w:rsid w:val="000F2130"/>
    <w:rsid w:val="000F2200"/>
    <w:rsid w:val="000F2317"/>
    <w:rsid w:val="000F2406"/>
    <w:rsid w:val="000F249D"/>
    <w:rsid w:val="000F250F"/>
    <w:rsid w:val="000F25E5"/>
    <w:rsid w:val="000F273D"/>
    <w:rsid w:val="000F2780"/>
    <w:rsid w:val="000F27C5"/>
    <w:rsid w:val="000F2937"/>
    <w:rsid w:val="000F29B2"/>
    <w:rsid w:val="000F2B18"/>
    <w:rsid w:val="000F2BCF"/>
    <w:rsid w:val="000F2C29"/>
    <w:rsid w:val="000F2E31"/>
    <w:rsid w:val="000F2F29"/>
    <w:rsid w:val="000F2F7D"/>
    <w:rsid w:val="000F322C"/>
    <w:rsid w:val="000F3246"/>
    <w:rsid w:val="000F32C3"/>
    <w:rsid w:val="000F33FE"/>
    <w:rsid w:val="000F35FB"/>
    <w:rsid w:val="000F361D"/>
    <w:rsid w:val="000F3624"/>
    <w:rsid w:val="000F3657"/>
    <w:rsid w:val="000F381A"/>
    <w:rsid w:val="000F3A7E"/>
    <w:rsid w:val="000F3A92"/>
    <w:rsid w:val="000F3B81"/>
    <w:rsid w:val="000F3B96"/>
    <w:rsid w:val="000F3BF8"/>
    <w:rsid w:val="000F3CD6"/>
    <w:rsid w:val="000F3E77"/>
    <w:rsid w:val="000F431F"/>
    <w:rsid w:val="000F4389"/>
    <w:rsid w:val="000F44E7"/>
    <w:rsid w:val="000F44F3"/>
    <w:rsid w:val="000F4526"/>
    <w:rsid w:val="000F457A"/>
    <w:rsid w:val="000F4A97"/>
    <w:rsid w:val="000F4B4B"/>
    <w:rsid w:val="000F4B8E"/>
    <w:rsid w:val="000F4CDD"/>
    <w:rsid w:val="000F4F54"/>
    <w:rsid w:val="000F4FD4"/>
    <w:rsid w:val="000F5413"/>
    <w:rsid w:val="000F54C8"/>
    <w:rsid w:val="000F5BA8"/>
    <w:rsid w:val="000F5E0E"/>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71A1"/>
    <w:rsid w:val="000F71F8"/>
    <w:rsid w:val="000F723C"/>
    <w:rsid w:val="000F742D"/>
    <w:rsid w:val="000F7479"/>
    <w:rsid w:val="000F747E"/>
    <w:rsid w:val="000F7488"/>
    <w:rsid w:val="000F7837"/>
    <w:rsid w:val="000F7929"/>
    <w:rsid w:val="000F7949"/>
    <w:rsid w:val="000F7D59"/>
    <w:rsid w:val="000F7DF2"/>
    <w:rsid w:val="001001E1"/>
    <w:rsid w:val="00100238"/>
    <w:rsid w:val="00100259"/>
    <w:rsid w:val="001006A0"/>
    <w:rsid w:val="00100763"/>
    <w:rsid w:val="0010099C"/>
    <w:rsid w:val="00100C0A"/>
    <w:rsid w:val="00100C3E"/>
    <w:rsid w:val="00100C9D"/>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B06"/>
    <w:rsid w:val="00101CEB"/>
    <w:rsid w:val="00101CEC"/>
    <w:rsid w:val="00101DDA"/>
    <w:rsid w:val="00101FE0"/>
    <w:rsid w:val="00101FF4"/>
    <w:rsid w:val="00102042"/>
    <w:rsid w:val="00102073"/>
    <w:rsid w:val="0010212A"/>
    <w:rsid w:val="0010217A"/>
    <w:rsid w:val="00102198"/>
    <w:rsid w:val="00102278"/>
    <w:rsid w:val="00102342"/>
    <w:rsid w:val="001023F9"/>
    <w:rsid w:val="00102531"/>
    <w:rsid w:val="00102771"/>
    <w:rsid w:val="00102CCC"/>
    <w:rsid w:val="00102D44"/>
    <w:rsid w:val="00102DDF"/>
    <w:rsid w:val="0010305E"/>
    <w:rsid w:val="001033C9"/>
    <w:rsid w:val="00103421"/>
    <w:rsid w:val="00103581"/>
    <w:rsid w:val="00103833"/>
    <w:rsid w:val="00103933"/>
    <w:rsid w:val="001039F1"/>
    <w:rsid w:val="00103AAB"/>
    <w:rsid w:val="00103B99"/>
    <w:rsid w:val="00103E21"/>
    <w:rsid w:val="001040D6"/>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47D"/>
    <w:rsid w:val="00105567"/>
    <w:rsid w:val="0010574F"/>
    <w:rsid w:val="00105786"/>
    <w:rsid w:val="00105794"/>
    <w:rsid w:val="001057BF"/>
    <w:rsid w:val="00105B3F"/>
    <w:rsid w:val="00105BAF"/>
    <w:rsid w:val="00105C5D"/>
    <w:rsid w:val="00105D6E"/>
    <w:rsid w:val="00105FD4"/>
    <w:rsid w:val="00106245"/>
    <w:rsid w:val="001062FA"/>
    <w:rsid w:val="001064A0"/>
    <w:rsid w:val="001065A8"/>
    <w:rsid w:val="0010694C"/>
    <w:rsid w:val="00106B3E"/>
    <w:rsid w:val="00106C28"/>
    <w:rsid w:val="00106C4A"/>
    <w:rsid w:val="00106CDF"/>
    <w:rsid w:val="00106CF8"/>
    <w:rsid w:val="00106EAF"/>
    <w:rsid w:val="00107182"/>
    <w:rsid w:val="00107288"/>
    <w:rsid w:val="00107308"/>
    <w:rsid w:val="0010730C"/>
    <w:rsid w:val="001076B3"/>
    <w:rsid w:val="001077A8"/>
    <w:rsid w:val="00107850"/>
    <w:rsid w:val="001078F5"/>
    <w:rsid w:val="00107A46"/>
    <w:rsid w:val="00107C52"/>
    <w:rsid w:val="00107D98"/>
    <w:rsid w:val="00107DBE"/>
    <w:rsid w:val="001101A8"/>
    <w:rsid w:val="001105DB"/>
    <w:rsid w:val="00110625"/>
    <w:rsid w:val="0011068E"/>
    <w:rsid w:val="00110761"/>
    <w:rsid w:val="0011093C"/>
    <w:rsid w:val="0011097D"/>
    <w:rsid w:val="001109F7"/>
    <w:rsid w:val="00110AFE"/>
    <w:rsid w:val="00110D6E"/>
    <w:rsid w:val="0011104D"/>
    <w:rsid w:val="0011109C"/>
    <w:rsid w:val="001110CD"/>
    <w:rsid w:val="00111169"/>
    <w:rsid w:val="00111242"/>
    <w:rsid w:val="001113DC"/>
    <w:rsid w:val="001115B6"/>
    <w:rsid w:val="001115B9"/>
    <w:rsid w:val="001117B4"/>
    <w:rsid w:val="00111817"/>
    <w:rsid w:val="001118E3"/>
    <w:rsid w:val="00111C45"/>
    <w:rsid w:val="00111CE8"/>
    <w:rsid w:val="00112076"/>
    <w:rsid w:val="001121C6"/>
    <w:rsid w:val="001123F5"/>
    <w:rsid w:val="00112615"/>
    <w:rsid w:val="001129CD"/>
    <w:rsid w:val="00112B3A"/>
    <w:rsid w:val="00112C88"/>
    <w:rsid w:val="00112D63"/>
    <w:rsid w:val="00112D81"/>
    <w:rsid w:val="001130B4"/>
    <w:rsid w:val="00113234"/>
    <w:rsid w:val="001132D9"/>
    <w:rsid w:val="001133D6"/>
    <w:rsid w:val="00113714"/>
    <w:rsid w:val="00113752"/>
    <w:rsid w:val="0011377C"/>
    <w:rsid w:val="00113ADD"/>
    <w:rsid w:val="00113AE6"/>
    <w:rsid w:val="00113C7E"/>
    <w:rsid w:val="00113D14"/>
    <w:rsid w:val="00113E1E"/>
    <w:rsid w:val="001141C7"/>
    <w:rsid w:val="001143F9"/>
    <w:rsid w:val="00114498"/>
    <w:rsid w:val="00114727"/>
    <w:rsid w:val="0011481E"/>
    <w:rsid w:val="001148F9"/>
    <w:rsid w:val="00114905"/>
    <w:rsid w:val="00114B11"/>
    <w:rsid w:val="00114C9A"/>
    <w:rsid w:val="00114CD4"/>
    <w:rsid w:val="00114D27"/>
    <w:rsid w:val="00114D69"/>
    <w:rsid w:val="00114EC6"/>
    <w:rsid w:val="00115211"/>
    <w:rsid w:val="001152C0"/>
    <w:rsid w:val="0011599E"/>
    <w:rsid w:val="00115A12"/>
    <w:rsid w:val="00115C54"/>
    <w:rsid w:val="0011655C"/>
    <w:rsid w:val="001165B9"/>
    <w:rsid w:val="001166CD"/>
    <w:rsid w:val="0011676B"/>
    <w:rsid w:val="00116783"/>
    <w:rsid w:val="0011689F"/>
    <w:rsid w:val="00116915"/>
    <w:rsid w:val="0011693F"/>
    <w:rsid w:val="001169DC"/>
    <w:rsid w:val="00116AC9"/>
    <w:rsid w:val="00116D53"/>
    <w:rsid w:val="00116DC8"/>
    <w:rsid w:val="00116F13"/>
    <w:rsid w:val="00117113"/>
    <w:rsid w:val="001171EB"/>
    <w:rsid w:val="001173ED"/>
    <w:rsid w:val="001177FD"/>
    <w:rsid w:val="00117803"/>
    <w:rsid w:val="0011791F"/>
    <w:rsid w:val="001179D3"/>
    <w:rsid w:val="00117A66"/>
    <w:rsid w:val="00117C72"/>
    <w:rsid w:val="00117FEE"/>
    <w:rsid w:val="00120069"/>
    <w:rsid w:val="001201F7"/>
    <w:rsid w:val="001202C1"/>
    <w:rsid w:val="00120312"/>
    <w:rsid w:val="001203BF"/>
    <w:rsid w:val="0012074D"/>
    <w:rsid w:val="00120765"/>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A2"/>
    <w:rsid w:val="00121FD2"/>
    <w:rsid w:val="00121FF9"/>
    <w:rsid w:val="00122217"/>
    <w:rsid w:val="0012241E"/>
    <w:rsid w:val="0012244B"/>
    <w:rsid w:val="00122463"/>
    <w:rsid w:val="0012255E"/>
    <w:rsid w:val="001225F5"/>
    <w:rsid w:val="001226B7"/>
    <w:rsid w:val="00122BB7"/>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D73"/>
    <w:rsid w:val="00123DD3"/>
    <w:rsid w:val="00123DF9"/>
    <w:rsid w:val="00123F16"/>
    <w:rsid w:val="00123F6B"/>
    <w:rsid w:val="00124278"/>
    <w:rsid w:val="00124432"/>
    <w:rsid w:val="0012451F"/>
    <w:rsid w:val="00124578"/>
    <w:rsid w:val="001245C9"/>
    <w:rsid w:val="001245D3"/>
    <w:rsid w:val="00124A2C"/>
    <w:rsid w:val="00124A32"/>
    <w:rsid w:val="00124CED"/>
    <w:rsid w:val="00124F4C"/>
    <w:rsid w:val="00124F76"/>
    <w:rsid w:val="001250C5"/>
    <w:rsid w:val="001251A6"/>
    <w:rsid w:val="001251D7"/>
    <w:rsid w:val="001254B3"/>
    <w:rsid w:val="00125534"/>
    <w:rsid w:val="00125707"/>
    <w:rsid w:val="00125718"/>
    <w:rsid w:val="00125A0B"/>
    <w:rsid w:val="00125A6D"/>
    <w:rsid w:val="00125AEA"/>
    <w:rsid w:val="00125E82"/>
    <w:rsid w:val="00125F71"/>
    <w:rsid w:val="001260C8"/>
    <w:rsid w:val="001262A8"/>
    <w:rsid w:val="0012637C"/>
    <w:rsid w:val="001264D5"/>
    <w:rsid w:val="0012691C"/>
    <w:rsid w:val="001269DF"/>
    <w:rsid w:val="00126B85"/>
    <w:rsid w:val="00126D84"/>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E36"/>
    <w:rsid w:val="00130E9B"/>
    <w:rsid w:val="00130F4F"/>
    <w:rsid w:val="00130F86"/>
    <w:rsid w:val="00130F90"/>
    <w:rsid w:val="0013109E"/>
    <w:rsid w:val="00131204"/>
    <w:rsid w:val="0013130F"/>
    <w:rsid w:val="00131379"/>
    <w:rsid w:val="001314DF"/>
    <w:rsid w:val="001315D7"/>
    <w:rsid w:val="0013163B"/>
    <w:rsid w:val="00131963"/>
    <w:rsid w:val="0013198A"/>
    <w:rsid w:val="001319A6"/>
    <w:rsid w:val="001319B7"/>
    <w:rsid w:val="00131A58"/>
    <w:rsid w:val="00131AC2"/>
    <w:rsid w:val="00131AE3"/>
    <w:rsid w:val="00131EDE"/>
    <w:rsid w:val="00131FD2"/>
    <w:rsid w:val="00132224"/>
    <w:rsid w:val="00132563"/>
    <w:rsid w:val="001325D4"/>
    <w:rsid w:val="00132722"/>
    <w:rsid w:val="00132847"/>
    <w:rsid w:val="00132A01"/>
    <w:rsid w:val="00132BFA"/>
    <w:rsid w:val="00132D66"/>
    <w:rsid w:val="00132D83"/>
    <w:rsid w:val="00132DD1"/>
    <w:rsid w:val="0013303B"/>
    <w:rsid w:val="0013322B"/>
    <w:rsid w:val="0013337D"/>
    <w:rsid w:val="0013345E"/>
    <w:rsid w:val="001334E6"/>
    <w:rsid w:val="001334F8"/>
    <w:rsid w:val="001335FA"/>
    <w:rsid w:val="00133663"/>
    <w:rsid w:val="00133690"/>
    <w:rsid w:val="001336C1"/>
    <w:rsid w:val="001336CE"/>
    <w:rsid w:val="00133888"/>
    <w:rsid w:val="00133AEB"/>
    <w:rsid w:val="00133B2E"/>
    <w:rsid w:val="00133C33"/>
    <w:rsid w:val="00133DA9"/>
    <w:rsid w:val="00133E6D"/>
    <w:rsid w:val="00134218"/>
    <w:rsid w:val="001343F9"/>
    <w:rsid w:val="0013447F"/>
    <w:rsid w:val="001344A5"/>
    <w:rsid w:val="001345EA"/>
    <w:rsid w:val="001346D3"/>
    <w:rsid w:val="001348B6"/>
    <w:rsid w:val="001348F3"/>
    <w:rsid w:val="001349CB"/>
    <w:rsid w:val="00134FD9"/>
    <w:rsid w:val="00135060"/>
    <w:rsid w:val="00135197"/>
    <w:rsid w:val="001351BB"/>
    <w:rsid w:val="0013532B"/>
    <w:rsid w:val="0013561F"/>
    <w:rsid w:val="00135741"/>
    <w:rsid w:val="00135909"/>
    <w:rsid w:val="00135C09"/>
    <w:rsid w:val="00135CF8"/>
    <w:rsid w:val="00136083"/>
    <w:rsid w:val="0013617B"/>
    <w:rsid w:val="00136223"/>
    <w:rsid w:val="001364A3"/>
    <w:rsid w:val="00136778"/>
    <w:rsid w:val="00136795"/>
    <w:rsid w:val="001368DB"/>
    <w:rsid w:val="00136ABB"/>
    <w:rsid w:val="00136C73"/>
    <w:rsid w:val="00136D3F"/>
    <w:rsid w:val="00136E82"/>
    <w:rsid w:val="001370F8"/>
    <w:rsid w:val="001371B4"/>
    <w:rsid w:val="0013737C"/>
    <w:rsid w:val="0013764C"/>
    <w:rsid w:val="00137795"/>
    <w:rsid w:val="001377ED"/>
    <w:rsid w:val="00137A08"/>
    <w:rsid w:val="00137B2B"/>
    <w:rsid w:val="00137D7D"/>
    <w:rsid w:val="00137E63"/>
    <w:rsid w:val="00137E9D"/>
    <w:rsid w:val="00137FB8"/>
    <w:rsid w:val="00140096"/>
    <w:rsid w:val="00140398"/>
    <w:rsid w:val="001403CF"/>
    <w:rsid w:val="001407B5"/>
    <w:rsid w:val="00140865"/>
    <w:rsid w:val="001408B6"/>
    <w:rsid w:val="00140B29"/>
    <w:rsid w:val="00140C55"/>
    <w:rsid w:val="00140D3E"/>
    <w:rsid w:val="00140DBF"/>
    <w:rsid w:val="00140DD3"/>
    <w:rsid w:val="00140DE3"/>
    <w:rsid w:val="00140F99"/>
    <w:rsid w:val="00140FAE"/>
    <w:rsid w:val="0014111B"/>
    <w:rsid w:val="00141131"/>
    <w:rsid w:val="001412E9"/>
    <w:rsid w:val="00141316"/>
    <w:rsid w:val="00141405"/>
    <w:rsid w:val="00141453"/>
    <w:rsid w:val="00141476"/>
    <w:rsid w:val="0014162A"/>
    <w:rsid w:val="00141712"/>
    <w:rsid w:val="0014182C"/>
    <w:rsid w:val="001418A4"/>
    <w:rsid w:val="0014197E"/>
    <w:rsid w:val="001419C3"/>
    <w:rsid w:val="00141EE1"/>
    <w:rsid w:val="001422CB"/>
    <w:rsid w:val="001423D0"/>
    <w:rsid w:val="00142494"/>
    <w:rsid w:val="001427BD"/>
    <w:rsid w:val="001429C3"/>
    <w:rsid w:val="00142A0E"/>
    <w:rsid w:val="00142AA7"/>
    <w:rsid w:val="0014301D"/>
    <w:rsid w:val="00143142"/>
    <w:rsid w:val="0014336D"/>
    <w:rsid w:val="001433C3"/>
    <w:rsid w:val="00143811"/>
    <w:rsid w:val="00143867"/>
    <w:rsid w:val="001439C8"/>
    <w:rsid w:val="00143A46"/>
    <w:rsid w:val="00143B63"/>
    <w:rsid w:val="00143D43"/>
    <w:rsid w:val="00143DD7"/>
    <w:rsid w:val="001440E7"/>
    <w:rsid w:val="0014453F"/>
    <w:rsid w:val="0014464F"/>
    <w:rsid w:val="0014468A"/>
    <w:rsid w:val="001446C6"/>
    <w:rsid w:val="00144760"/>
    <w:rsid w:val="001449AF"/>
    <w:rsid w:val="00144A00"/>
    <w:rsid w:val="00144A76"/>
    <w:rsid w:val="00144AD8"/>
    <w:rsid w:val="00144B59"/>
    <w:rsid w:val="00144CE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61B7"/>
    <w:rsid w:val="001461B8"/>
    <w:rsid w:val="00146254"/>
    <w:rsid w:val="001462A5"/>
    <w:rsid w:val="00146373"/>
    <w:rsid w:val="00146595"/>
    <w:rsid w:val="001465A1"/>
    <w:rsid w:val="00146768"/>
    <w:rsid w:val="00146828"/>
    <w:rsid w:val="001468DB"/>
    <w:rsid w:val="00146C07"/>
    <w:rsid w:val="00146C0B"/>
    <w:rsid w:val="00146C99"/>
    <w:rsid w:val="00146E18"/>
    <w:rsid w:val="00146F5C"/>
    <w:rsid w:val="00146F97"/>
    <w:rsid w:val="00146F9E"/>
    <w:rsid w:val="00146FC2"/>
    <w:rsid w:val="00147103"/>
    <w:rsid w:val="00147173"/>
    <w:rsid w:val="00147174"/>
    <w:rsid w:val="00147356"/>
    <w:rsid w:val="001473ED"/>
    <w:rsid w:val="0014747C"/>
    <w:rsid w:val="001474A2"/>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D8F"/>
    <w:rsid w:val="00150DC3"/>
    <w:rsid w:val="00150E0D"/>
    <w:rsid w:val="00150EAD"/>
    <w:rsid w:val="00151097"/>
    <w:rsid w:val="00151174"/>
    <w:rsid w:val="00151188"/>
    <w:rsid w:val="001511B7"/>
    <w:rsid w:val="00151272"/>
    <w:rsid w:val="00151390"/>
    <w:rsid w:val="0015165C"/>
    <w:rsid w:val="0015170B"/>
    <w:rsid w:val="00151B67"/>
    <w:rsid w:val="00151BF1"/>
    <w:rsid w:val="00152023"/>
    <w:rsid w:val="00152055"/>
    <w:rsid w:val="0015218A"/>
    <w:rsid w:val="0015230B"/>
    <w:rsid w:val="00152316"/>
    <w:rsid w:val="001523A6"/>
    <w:rsid w:val="001524B2"/>
    <w:rsid w:val="001527A7"/>
    <w:rsid w:val="0015297F"/>
    <w:rsid w:val="00152A06"/>
    <w:rsid w:val="00152A96"/>
    <w:rsid w:val="00152BFA"/>
    <w:rsid w:val="00152D1A"/>
    <w:rsid w:val="00152D3E"/>
    <w:rsid w:val="00152F3A"/>
    <w:rsid w:val="0015308C"/>
    <w:rsid w:val="00153296"/>
    <w:rsid w:val="0015332E"/>
    <w:rsid w:val="0015347F"/>
    <w:rsid w:val="001534C2"/>
    <w:rsid w:val="001534D2"/>
    <w:rsid w:val="0015365C"/>
    <w:rsid w:val="00153748"/>
    <w:rsid w:val="0015389E"/>
    <w:rsid w:val="00153BE2"/>
    <w:rsid w:val="00153C0C"/>
    <w:rsid w:val="00153CA1"/>
    <w:rsid w:val="00153D1D"/>
    <w:rsid w:val="00154099"/>
    <w:rsid w:val="001541F0"/>
    <w:rsid w:val="00154225"/>
    <w:rsid w:val="0015422B"/>
    <w:rsid w:val="001542CA"/>
    <w:rsid w:val="001543FE"/>
    <w:rsid w:val="00154764"/>
    <w:rsid w:val="0015496C"/>
    <w:rsid w:val="001549D5"/>
    <w:rsid w:val="001549E5"/>
    <w:rsid w:val="001549E6"/>
    <w:rsid w:val="00154A7B"/>
    <w:rsid w:val="00154BBC"/>
    <w:rsid w:val="00154C21"/>
    <w:rsid w:val="00154C6E"/>
    <w:rsid w:val="00154D4D"/>
    <w:rsid w:val="00154DD9"/>
    <w:rsid w:val="00154DE8"/>
    <w:rsid w:val="00154E13"/>
    <w:rsid w:val="001550F7"/>
    <w:rsid w:val="001555DB"/>
    <w:rsid w:val="00155723"/>
    <w:rsid w:val="001557E3"/>
    <w:rsid w:val="0015585F"/>
    <w:rsid w:val="001559A3"/>
    <w:rsid w:val="00155A6A"/>
    <w:rsid w:val="00155B13"/>
    <w:rsid w:val="00155D26"/>
    <w:rsid w:val="00155D3E"/>
    <w:rsid w:val="00155D5B"/>
    <w:rsid w:val="00155D94"/>
    <w:rsid w:val="00155F66"/>
    <w:rsid w:val="0015607A"/>
    <w:rsid w:val="00156109"/>
    <w:rsid w:val="001561E2"/>
    <w:rsid w:val="001564F0"/>
    <w:rsid w:val="001565CE"/>
    <w:rsid w:val="00156617"/>
    <w:rsid w:val="00156894"/>
    <w:rsid w:val="001568BA"/>
    <w:rsid w:val="00156A8D"/>
    <w:rsid w:val="00156AC3"/>
    <w:rsid w:val="00156CC5"/>
    <w:rsid w:val="00156F0A"/>
    <w:rsid w:val="00157671"/>
    <w:rsid w:val="00157921"/>
    <w:rsid w:val="00157CA1"/>
    <w:rsid w:val="00157DAB"/>
    <w:rsid w:val="00160023"/>
    <w:rsid w:val="001602D5"/>
    <w:rsid w:val="0016033C"/>
    <w:rsid w:val="00160536"/>
    <w:rsid w:val="001608C6"/>
    <w:rsid w:val="00160937"/>
    <w:rsid w:val="00160AD2"/>
    <w:rsid w:val="00160D7F"/>
    <w:rsid w:val="00160F4C"/>
    <w:rsid w:val="001610E9"/>
    <w:rsid w:val="00161160"/>
    <w:rsid w:val="00161169"/>
    <w:rsid w:val="0016117E"/>
    <w:rsid w:val="00161214"/>
    <w:rsid w:val="0016148B"/>
    <w:rsid w:val="0016159F"/>
    <w:rsid w:val="00161709"/>
    <w:rsid w:val="00161964"/>
    <w:rsid w:val="001619F0"/>
    <w:rsid w:val="00161CD2"/>
    <w:rsid w:val="00161FDC"/>
    <w:rsid w:val="0016226A"/>
    <w:rsid w:val="001622AE"/>
    <w:rsid w:val="00162342"/>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8AD"/>
    <w:rsid w:val="00163BB9"/>
    <w:rsid w:val="00163BE3"/>
    <w:rsid w:val="00163CD7"/>
    <w:rsid w:val="00163CE9"/>
    <w:rsid w:val="00163FA2"/>
    <w:rsid w:val="00163FA6"/>
    <w:rsid w:val="001642EE"/>
    <w:rsid w:val="001645A5"/>
    <w:rsid w:val="001646BB"/>
    <w:rsid w:val="00164771"/>
    <w:rsid w:val="00164A4A"/>
    <w:rsid w:val="00164A6F"/>
    <w:rsid w:val="00164C6A"/>
    <w:rsid w:val="00164CAA"/>
    <w:rsid w:val="00164CB6"/>
    <w:rsid w:val="00164F8E"/>
    <w:rsid w:val="00164F96"/>
    <w:rsid w:val="001650FB"/>
    <w:rsid w:val="001651C1"/>
    <w:rsid w:val="00165367"/>
    <w:rsid w:val="00165441"/>
    <w:rsid w:val="0016546D"/>
    <w:rsid w:val="001655DC"/>
    <w:rsid w:val="001655EC"/>
    <w:rsid w:val="0016567B"/>
    <w:rsid w:val="0016577E"/>
    <w:rsid w:val="001658EE"/>
    <w:rsid w:val="001659DD"/>
    <w:rsid w:val="00165A45"/>
    <w:rsid w:val="00165C85"/>
    <w:rsid w:val="00165D32"/>
    <w:rsid w:val="00165DC0"/>
    <w:rsid w:val="001664DB"/>
    <w:rsid w:val="00166652"/>
    <w:rsid w:val="00166667"/>
    <w:rsid w:val="00166735"/>
    <w:rsid w:val="001667E6"/>
    <w:rsid w:val="0016681B"/>
    <w:rsid w:val="00166A21"/>
    <w:rsid w:val="00166AC5"/>
    <w:rsid w:val="00166B99"/>
    <w:rsid w:val="00166BBE"/>
    <w:rsid w:val="00166D6F"/>
    <w:rsid w:val="00166DD5"/>
    <w:rsid w:val="00166E60"/>
    <w:rsid w:val="00166E95"/>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368"/>
    <w:rsid w:val="00171447"/>
    <w:rsid w:val="001714BA"/>
    <w:rsid w:val="00171775"/>
    <w:rsid w:val="001718B4"/>
    <w:rsid w:val="001718E7"/>
    <w:rsid w:val="00171968"/>
    <w:rsid w:val="00171B9A"/>
    <w:rsid w:val="00171BFD"/>
    <w:rsid w:val="00171C17"/>
    <w:rsid w:val="00171CAA"/>
    <w:rsid w:val="00171D70"/>
    <w:rsid w:val="00172002"/>
    <w:rsid w:val="001720FF"/>
    <w:rsid w:val="00172146"/>
    <w:rsid w:val="001721A7"/>
    <w:rsid w:val="0017225C"/>
    <w:rsid w:val="001723D8"/>
    <w:rsid w:val="001723E6"/>
    <w:rsid w:val="00172438"/>
    <w:rsid w:val="00172639"/>
    <w:rsid w:val="0017282A"/>
    <w:rsid w:val="001728FB"/>
    <w:rsid w:val="0017292D"/>
    <w:rsid w:val="00172933"/>
    <w:rsid w:val="00172A77"/>
    <w:rsid w:val="00172D0D"/>
    <w:rsid w:val="00172D71"/>
    <w:rsid w:val="00172E0B"/>
    <w:rsid w:val="00172EBE"/>
    <w:rsid w:val="00173032"/>
    <w:rsid w:val="00173078"/>
    <w:rsid w:val="001730BA"/>
    <w:rsid w:val="00173228"/>
    <w:rsid w:val="00173499"/>
    <w:rsid w:val="001734EE"/>
    <w:rsid w:val="00173648"/>
    <w:rsid w:val="00173733"/>
    <w:rsid w:val="0017374D"/>
    <w:rsid w:val="0017389D"/>
    <w:rsid w:val="00173B38"/>
    <w:rsid w:val="00173CF1"/>
    <w:rsid w:val="00173D8C"/>
    <w:rsid w:val="00173FA3"/>
    <w:rsid w:val="00174446"/>
    <w:rsid w:val="00174492"/>
    <w:rsid w:val="0017464C"/>
    <w:rsid w:val="00174934"/>
    <w:rsid w:val="001749A8"/>
    <w:rsid w:val="00174B72"/>
    <w:rsid w:val="00174BD1"/>
    <w:rsid w:val="00174F3B"/>
    <w:rsid w:val="00174FFC"/>
    <w:rsid w:val="00175172"/>
    <w:rsid w:val="0017519D"/>
    <w:rsid w:val="001751D8"/>
    <w:rsid w:val="001753A1"/>
    <w:rsid w:val="00175570"/>
    <w:rsid w:val="001757AB"/>
    <w:rsid w:val="0017582B"/>
    <w:rsid w:val="0017586C"/>
    <w:rsid w:val="00175940"/>
    <w:rsid w:val="00175C79"/>
    <w:rsid w:val="00175D14"/>
    <w:rsid w:val="00175EAF"/>
    <w:rsid w:val="00175F01"/>
    <w:rsid w:val="00175F7D"/>
    <w:rsid w:val="0017617D"/>
    <w:rsid w:val="0017623E"/>
    <w:rsid w:val="001763E2"/>
    <w:rsid w:val="00176402"/>
    <w:rsid w:val="00176424"/>
    <w:rsid w:val="00176492"/>
    <w:rsid w:val="001765E0"/>
    <w:rsid w:val="00176674"/>
    <w:rsid w:val="001766EF"/>
    <w:rsid w:val="0017674B"/>
    <w:rsid w:val="00176BA5"/>
    <w:rsid w:val="00176DD2"/>
    <w:rsid w:val="00176E43"/>
    <w:rsid w:val="00176F32"/>
    <w:rsid w:val="00176F77"/>
    <w:rsid w:val="00177135"/>
    <w:rsid w:val="00177922"/>
    <w:rsid w:val="0017794D"/>
    <w:rsid w:val="00177B1B"/>
    <w:rsid w:val="00177C17"/>
    <w:rsid w:val="00177C34"/>
    <w:rsid w:val="00177DA4"/>
    <w:rsid w:val="00177DAD"/>
    <w:rsid w:val="0018026B"/>
    <w:rsid w:val="0018034B"/>
    <w:rsid w:val="00180497"/>
    <w:rsid w:val="0018062E"/>
    <w:rsid w:val="00180856"/>
    <w:rsid w:val="00180932"/>
    <w:rsid w:val="0018097C"/>
    <w:rsid w:val="00180A6F"/>
    <w:rsid w:val="00180B41"/>
    <w:rsid w:val="00180BB1"/>
    <w:rsid w:val="00180C2A"/>
    <w:rsid w:val="00180DC1"/>
    <w:rsid w:val="00180E0A"/>
    <w:rsid w:val="00180EAF"/>
    <w:rsid w:val="00180EBB"/>
    <w:rsid w:val="00180F2E"/>
    <w:rsid w:val="0018104F"/>
    <w:rsid w:val="0018114A"/>
    <w:rsid w:val="001811E6"/>
    <w:rsid w:val="00181367"/>
    <w:rsid w:val="00181423"/>
    <w:rsid w:val="001814EB"/>
    <w:rsid w:val="001817AA"/>
    <w:rsid w:val="001819B9"/>
    <w:rsid w:val="00181AC8"/>
    <w:rsid w:val="00181B82"/>
    <w:rsid w:val="00181BBF"/>
    <w:rsid w:val="00181CD5"/>
    <w:rsid w:val="00181D4D"/>
    <w:rsid w:val="00181E8E"/>
    <w:rsid w:val="00181F48"/>
    <w:rsid w:val="0018244B"/>
    <w:rsid w:val="0018245D"/>
    <w:rsid w:val="001824D7"/>
    <w:rsid w:val="00182549"/>
    <w:rsid w:val="0018255D"/>
    <w:rsid w:val="00182813"/>
    <w:rsid w:val="0018290A"/>
    <w:rsid w:val="001829A2"/>
    <w:rsid w:val="00182AAF"/>
    <w:rsid w:val="00182B53"/>
    <w:rsid w:val="00182BED"/>
    <w:rsid w:val="00182CD2"/>
    <w:rsid w:val="00182D70"/>
    <w:rsid w:val="00182DCA"/>
    <w:rsid w:val="00182ECA"/>
    <w:rsid w:val="00182ED3"/>
    <w:rsid w:val="00182F5B"/>
    <w:rsid w:val="00183017"/>
    <w:rsid w:val="001830B6"/>
    <w:rsid w:val="001831DD"/>
    <w:rsid w:val="001832A1"/>
    <w:rsid w:val="001833BF"/>
    <w:rsid w:val="00183676"/>
    <w:rsid w:val="00183839"/>
    <w:rsid w:val="00183888"/>
    <w:rsid w:val="00183C03"/>
    <w:rsid w:val="00183D33"/>
    <w:rsid w:val="001841C4"/>
    <w:rsid w:val="001841CC"/>
    <w:rsid w:val="00184280"/>
    <w:rsid w:val="0018429D"/>
    <w:rsid w:val="001843B0"/>
    <w:rsid w:val="00184562"/>
    <w:rsid w:val="0018469A"/>
    <w:rsid w:val="001846A6"/>
    <w:rsid w:val="00184ACF"/>
    <w:rsid w:val="00184D3B"/>
    <w:rsid w:val="00184E1E"/>
    <w:rsid w:val="00184FE9"/>
    <w:rsid w:val="00185232"/>
    <w:rsid w:val="001852C8"/>
    <w:rsid w:val="001853EF"/>
    <w:rsid w:val="00185512"/>
    <w:rsid w:val="001855E2"/>
    <w:rsid w:val="00185ACD"/>
    <w:rsid w:val="00185CC8"/>
    <w:rsid w:val="00185E8E"/>
    <w:rsid w:val="001861FC"/>
    <w:rsid w:val="0018626D"/>
    <w:rsid w:val="00186392"/>
    <w:rsid w:val="001863E7"/>
    <w:rsid w:val="00186467"/>
    <w:rsid w:val="00186634"/>
    <w:rsid w:val="001868D0"/>
    <w:rsid w:val="0018696B"/>
    <w:rsid w:val="00186E13"/>
    <w:rsid w:val="00186EBB"/>
    <w:rsid w:val="0018711C"/>
    <w:rsid w:val="00187196"/>
    <w:rsid w:val="00187224"/>
    <w:rsid w:val="00187344"/>
    <w:rsid w:val="0018735D"/>
    <w:rsid w:val="00187413"/>
    <w:rsid w:val="0018741F"/>
    <w:rsid w:val="0018749D"/>
    <w:rsid w:val="00187516"/>
    <w:rsid w:val="0018756C"/>
    <w:rsid w:val="00187989"/>
    <w:rsid w:val="00187A05"/>
    <w:rsid w:val="00187B54"/>
    <w:rsid w:val="00187D3B"/>
    <w:rsid w:val="00187D95"/>
    <w:rsid w:val="00187DBD"/>
    <w:rsid w:val="00187E27"/>
    <w:rsid w:val="00187FE4"/>
    <w:rsid w:val="001902A3"/>
    <w:rsid w:val="00190346"/>
    <w:rsid w:val="00190487"/>
    <w:rsid w:val="001904EB"/>
    <w:rsid w:val="00190792"/>
    <w:rsid w:val="00190878"/>
    <w:rsid w:val="00190887"/>
    <w:rsid w:val="00190AF1"/>
    <w:rsid w:val="00190B4F"/>
    <w:rsid w:val="00190D20"/>
    <w:rsid w:val="001911B4"/>
    <w:rsid w:val="001912F2"/>
    <w:rsid w:val="0019147F"/>
    <w:rsid w:val="0019158C"/>
    <w:rsid w:val="001919A1"/>
    <w:rsid w:val="00191A9A"/>
    <w:rsid w:val="00191D85"/>
    <w:rsid w:val="00191ED2"/>
    <w:rsid w:val="00191F10"/>
    <w:rsid w:val="001920D6"/>
    <w:rsid w:val="00192147"/>
    <w:rsid w:val="0019217F"/>
    <w:rsid w:val="00192316"/>
    <w:rsid w:val="001925D7"/>
    <w:rsid w:val="0019264E"/>
    <w:rsid w:val="001926A6"/>
    <w:rsid w:val="001926F3"/>
    <w:rsid w:val="00192872"/>
    <w:rsid w:val="00192881"/>
    <w:rsid w:val="00192949"/>
    <w:rsid w:val="00192A60"/>
    <w:rsid w:val="00192C97"/>
    <w:rsid w:val="00192D69"/>
    <w:rsid w:val="00192F12"/>
    <w:rsid w:val="00193028"/>
    <w:rsid w:val="00193113"/>
    <w:rsid w:val="001932D0"/>
    <w:rsid w:val="001932E5"/>
    <w:rsid w:val="001933A0"/>
    <w:rsid w:val="001934B1"/>
    <w:rsid w:val="001937BF"/>
    <w:rsid w:val="00193837"/>
    <w:rsid w:val="001938A8"/>
    <w:rsid w:val="00193CCA"/>
    <w:rsid w:val="00193D50"/>
    <w:rsid w:val="00194056"/>
    <w:rsid w:val="0019415D"/>
    <w:rsid w:val="00194312"/>
    <w:rsid w:val="0019434D"/>
    <w:rsid w:val="00194362"/>
    <w:rsid w:val="001943DD"/>
    <w:rsid w:val="00194668"/>
    <w:rsid w:val="00194700"/>
    <w:rsid w:val="001948A4"/>
    <w:rsid w:val="00194C9D"/>
    <w:rsid w:val="00194CC2"/>
    <w:rsid w:val="00195104"/>
    <w:rsid w:val="00195239"/>
    <w:rsid w:val="001952FA"/>
    <w:rsid w:val="001955A0"/>
    <w:rsid w:val="00195A4F"/>
    <w:rsid w:val="00195B3F"/>
    <w:rsid w:val="00195D6C"/>
    <w:rsid w:val="00195F98"/>
    <w:rsid w:val="00195F9E"/>
    <w:rsid w:val="001963F2"/>
    <w:rsid w:val="00196623"/>
    <w:rsid w:val="001966D0"/>
    <w:rsid w:val="00196803"/>
    <w:rsid w:val="001968EF"/>
    <w:rsid w:val="00196A3E"/>
    <w:rsid w:val="0019700D"/>
    <w:rsid w:val="001973B1"/>
    <w:rsid w:val="00197445"/>
    <w:rsid w:val="001975FD"/>
    <w:rsid w:val="001975FE"/>
    <w:rsid w:val="00197699"/>
    <w:rsid w:val="001976AC"/>
    <w:rsid w:val="001976FE"/>
    <w:rsid w:val="00197747"/>
    <w:rsid w:val="001977F5"/>
    <w:rsid w:val="00197879"/>
    <w:rsid w:val="00197BA2"/>
    <w:rsid w:val="00197C37"/>
    <w:rsid w:val="00197E2A"/>
    <w:rsid w:val="00197E8F"/>
    <w:rsid w:val="00197FF9"/>
    <w:rsid w:val="001A002E"/>
    <w:rsid w:val="001A0094"/>
    <w:rsid w:val="001A0113"/>
    <w:rsid w:val="001A01FE"/>
    <w:rsid w:val="001A04B8"/>
    <w:rsid w:val="001A04D7"/>
    <w:rsid w:val="001A06EE"/>
    <w:rsid w:val="001A0B1C"/>
    <w:rsid w:val="001A0C8E"/>
    <w:rsid w:val="001A0D56"/>
    <w:rsid w:val="001A0EB7"/>
    <w:rsid w:val="001A10E1"/>
    <w:rsid w:val="001A122D"/>
    <w:rsid w:val="001A13B3"/>
    <w:rsid w:val="001A1482"/>
    <w:rsid w:val="001A1583"/>
    <w:rsid w:val="001A19CE"/>
    <w:rsid w:val="001A1E9C"/>
    <w:rsid w:val="001A1FD3"/>
    <w:rsid w:val="001A214A"/>
    <w:rsid w:val="001A2249"/>
    <w:rsid w:val="001A23AC"/>
    <w:rsid w:val="001A2507"/>
    <w:rsid w:val="001A25BC"/>
    <w:rsid w:val="001A28B3"/>
    <w:rsid w:val="001A290F"/>
    <w:rsid w:val="001A2A5A"/>
    <w:rsid w:val="001A2C81"/>
    <w:rsid w:val="001A2CB0"/>
    <w:rsid w:val="001A2E8B"/>
    <w:rsid w:val="001A2EEE"/>
    <w:rsid w:val="001A2EF3"/>
    <w:rsid w:val="001A2F9E"/>
    <w:rsid w:val="001A3209"/>
    <w:rsid w:val="001A3300"/>
    <w:rsid w:val="001A3551"/>
    <w:rsid w:val="001A3597"/>
    <w:rsid w:val="001A378D"/>
    <w:rsid w:val="001A3800"/>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756"/>
    <w:rsid w:val="001A59E6"/>
    <w:rsid w:val="001A5E45"/>
    <w:rsid w:val="001A5F1C"/>
    <w:rsid w:val="001A604F"/>
    <w:rsid w:val="001A60F8"/>
    <w:rsid w:val="001A6148"/>
    <w:rsid w:val="001A6181"/>
    <w:rsid w:val="001A625A"/>
    <w:rsid w:val="001A63CD"/>
    <w:rsid w:val="001A63FB"/>
    <w:rsid w:val="001A65A7"/>
    <w:rsid w:val="001A6655"/>
    <w:rsid w:val="001A6665"/>
    <w:rsid w:val="001A69D3"/>
    <w:rsid w:val="001A6A5C"/>
    <w:rsid w:val="001A6C2B"/>
    <w:rsid w:val="001A6E90"/>
    <w:rsid w:val="001A6FBB"/>
    <w:rsid w:val="001A719B"/>
    <w:rsid w:val="001A7270"/>
    <w:rsid w:val="001A75DB"/>
    <w:rsid w:val="001A7748"/>
    <w:rsid w:val="001A7929"/>
    <w:rsid w:val="001A798B"/>
    <w:rsid w:val="001A7A73"/>
    <w:rsid w:val="001A7D82"/>
    <w:rsid w:val="001A7E14"/>
    <w:rsid w:val="001A7E89"/>
    <w:rsid w:val="001A7EC9"/>
    <w:rsid w:val="001A7F51"/>
    <w:rsid w:val="001B0183"/>
    <w:rsid w:val="001B0239"/>
    <w:rsid w:val="001B052E"/>
    <w:rsid w:val="001B0687"/>
    <w:rsid w:val="001B06A1"/>
    <w:rsid w:val="001B06B3"/>
    <w:rsid w:val="001B0943"/>
    <w:rsid w:val="001B099A"/>
    <w:rsid w:val="001B09EF"/>
    <w:rsid w:val="001B0BDD"/>
    <w:rsid w:val="001B0C47"/>
    <w:rsid w:val="001B0C55"/>
    <w:rsid w:val="001B10F4"/>
    <w:rsid w:val="001B1257"/>
    <w:rsid w:val="001B126B"/>
    <w:rsid w:val="001B14DA"/>
    <w:rsid w:val="001B1B2C"/>
    <w:rsid w:val="001B1C1A"/>
    <w:rsid w:val="001B1CC6"/>
    <w:rsid w:val="001B2103"/>
    <w:rsid w:val="001B2236"/>
    <w:rsid w:val="001B22CC"/>
    <w:rsid w:val="001B2315"/>
    <w:rsid w:val="001B288B"/>
    <w:rsid w:val="001B28BD"/>
    <w:rsid w:val="001B2A4B"/>
    <w:rsid w:val="001B2B18"/>
    <w:rsid w:val="001B2B30"/>
    <w:rsid w:val="001B2E19"/>
    <w:rsid w:val="001B2EFD"/>
    <w:rsid w:val="001B2F6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710"/>
    <w:rsid w:val="001B49A4"/>
    <w:rsid w:val="001B49B7"/>
    <w:rsid w:val="001B49CC"/>
    <w:rsid w:val="001B49E4"/>
    <w:rsid w:val="001B4BC5"/>
    <w:rsid w:val="001B4F42"/>
    <w:rsid w:val="001B5130"/>
    <w:rsid w:val="001B5187"/>
    <w:rsid w:val="001B5339"/>
    <w:rsid w:val="001B5348"/>
    <w:rsid w:val="001B542C"/>
    <w:rsid w:val="001B54CE"/>
    <w:rsid w:val="001B582C"/>
    <w:rsid w:val="001B593E"/>
    <w:rsid w:val="001B5A9D"/>
    <w:rsid w:val="001B5E8C"/>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F85"/>
    <w:rsid w:val="001B72F6"/>
    <w:rsid w:val="001B7314"/>
    <w:rsid w:val="001B7354"/>
    <w:rsid w:val="001B7414"/>
    <w:rsid w:val="001B7B7E"/>
    <w:rsid w:val="001B7BA6"/>
    <w:rsid w:val="001B7C7D"/>
    <w:rsid w:val="001B7CB5"/>
    <w:rsid w:val="001B7D5E"/>
    <w:rsid w:val="001B7FBB"/>
    <w:rsid w:val="001B7FD6"/>
    <w:rsid w:val="001C0518"/>
    <w:rsid w:val="001C0584"/>
    <w:rsid w:val="001C06A6"/>
    <w:rsid w:val="001C078C"/>
    <w:rsid w:val="001C07A6"/>
    <w:rsid w:val="001C081E"/>
    <w:rsid w:val="001C0B4A"/>
    <w:rsid w:val="001C0B8C"/>
    <w:rsid w:val="001C0E81"/>
    <w:rsid w:val="001C0EE7"/>
    <w:rsid w:val="001C112E"/>
    <w:rsid w:val="001C1472"/>
    <w:rsid w:val="001C14DA"/>
    <w:rsid w:val="001C183C"/>
    <w:rsid w:val="001C194F"/>
    <w:rsid w:val="001C19D6"/>
    <w:rsid w:val="001C1BCF"/>
    <w:rsid w:val="001C1C8E"/>
    <w:rsid w:val="001C1D06"/>
    <w:rsid w:val="001C1F86"/>
    <w:rsid w:val="001C1FA6"/>
    <w:rsid w:val="001C1FB6"/>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506"/>
    <w:rsid w:val="001C3784"/>
    <w:rsid w:val="001C3896"/>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A5A"/>
    <w:rsid w:val="001C4B4B"/>
    <w:rsid w:val="001C4B8C"/>
    <w:rsid w:val="001C4D63"/>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6021"/>
    <w:rsid w:val="001C651D"/>
    <w:rsid w:val="001C6A42"/>
    <w:rsid w:val="001C6B65"/>
    <w:rsid w:val="001C6F7B"/>
    <w:rsid w:val="001C7000"/>
    <w:rsid w:val="001C7081"/>
    <w:rsid w:val="001C7129"/>
    <w:rsid w:val="001C715D"/>
    <w:rsid w:val="001C71C8"/>
    <w:rsid w:val="001C7595"/>
    <w:rsid w:val="001C7753"/>
    <w:rsid w:val="001C779A"/>
    <w:rsid w:val="001C7984"/>
    <w:rsid w:val="001C7AC9"/>
    <w:rsid w:val="001C7EB8"/>
    <w:rsid w:val="001C7EBB"/>
    <w:rsid w:val="001D0116"/>
    <w:rsid w:val="001D026B"/>
    <w:rsid w:val="001D032E"/>
    <w:rsid w:val="001D0983"/>
    <w:rsid w:val="001D0A1F"/>
    <w:rsid w:val="001D0F32"/>
    <w:rsid w:val="001D0F9E"/>
    <w:rsid w:val="001D10F3"/>
    <w:rsid w:val="001D1257"/>
    <w:rsid w:val="001D1271"/>
    <w:rsid w:val="001D137E"/>
    <w:rsid w:val="001D13AF"/>
    <w:rsid w:val="001D14CF"/>
    <w:rsid w:val="001D1649"/>
    <w:rsid w:val="001D1848"/>
    <w:rsid w:val="001D1A08"/>
    <w:rsid w:val="001D1A54"/>
    <w:rsid w:val="001D1AC9"/>
    <w:rsid w:val="001D1B79"/>
    <w:rsid w:val="001D1C11"/>
    <w:rsid w:val="001D1DF8"/>
    <w:rsid w:val="001D1F9A"/>
    <w:rsid w:val="001D2062"/>
    <w:rsid w:val="001D206E"/>
    <w:rsid w:val="001D2091"/>
    <w:rsid w:val="001D24D3"/>
    <w:rsid w:val="001D2527"/>
    <w:rsid w:val="001D26EF"/>
    <w:rsid w:val="001D2A86"/>
    <w:rsid w:val="001D2AFE"/>
    <w:rsid w:val="001D2B25"/>
    <w:rsid w:val="001D2CB3"/>
    <w:rsid w:val="001D2F3E"/>
    <w:rsid w:val="001D3066"/>
    <w:rsid w:val="001D3535"/>
    <w:rsid w:val="001D3548"/>
    <w:rsid w:val="001D36B2"/>
    <w:rsid w:val="001D384E"/>
    <w:rsid w:val="001D392B"/>
    <w:rsid w:val="001D3AB7"/>
    <w:rsid w:val="001D3C65"/>
    <w:rsid w:val="001D3C6F"/>
    <w:rsid w:val="001D3D06"/>
    <w:rsid w:val="001D3D0C"/>
    <w:rsid w:val="001D4131"/>
    <w:rsid w:val="001D43B4"/>
    <w:rsid w:val="001D44CF"/>
    <w:rsid w:val="001D45E2"/>
    <w:rsid w:val="001D4601"/>
    <w:rsid w:val="001D4647"/>
    <w:rsid w:val="001D47CF"/>
    <w:rsid w:val="001D4897"/>
    <w:rsid w:val="001D49A1"/>
    <w:rsid w:val="001D4B56"/>
    <w:rsid w:val="001D4B8B"/>
    <w:rsid w:val="001D4BDE"/>
    <w:rsid w:val="001D4D20"/>
    <w:rsid w:val="001D4F3D"/>
    <w:rsid w:val="001D5061"/>
    <w:rsid w:val="001D5101"/>
    <w:rsid w:val="001D5162"/>
    <w:rsid w:val="001D51D0"/>
    <w:rsid w:val="001D5255"/>
    <w:rsid w:val="001D5343"/>
    <w:rsid w:val="001D5361"/>
    <w:rsid w:val="001D53A4"/>
    <w:rsid w:val="001D5408"/>
    <w:rsid w:val="001D5519"/>
    <w:rsid w:val="001D55B4"/>
    <w:rsid w:val="001D577A"/>
    <w:rsid w:val="001D5789"/>
    <w:rsid w:val="001D583B"/>
    <w:rsid w:val="001D599C"/>
    <w:rsid w:val="001D5ABF"/>
    <w:rsid w:val="001D5BD1"/>
    <w:rsid w:val="001D5CD3"/>
    <w:rsid w:val="001D5D4E"/>
    <w:rsid w:val="001D60BE"/>
    <w:rsid w:val="001D618B"/>
    <w:rsid w:val="001D6202"/>
    <w:rsid w:val="001D637A"/>
    <w:rsid w:val="001D643A"/>
    <w:rsid w:val="001D6B73"/>
    <w:rsid w:val="001D6DBC"/>
    <w:rsid w:val="001D6E8B"/>
    <w:rsid w:val="001D6E93"/>
    <w:rsid w:val="001D6EDD"/>
    <w:rsid w:val="001D70A7"/>
    <w:rsid w:val="001D71A9"/>
    <w:rsid w:val="001D73DF"/>
    <w:rsid w:val="001D73F7"/>
    <w:rsid w:val="001D76E8"/>
    <w:rsid w:val="001D77F9"/>
    <w:rsid w:val="001D7860"/>
    <w:rsid w:val="001D78CD"/>
    <w:rsid w:val="001D79D3"/>
    <w:rsid w:val="001D7C3F"/>
    <w:rsid w:val="001D7E95"/>
    <w:rsid w:val="001E0049"/>
    <w:rsid w:val="001E0182"/>
    <w:rsid w:val="001E02A4"/>
    <w:rsid w:val="001E034B"/>
    <w:rsid w:val="001E056F"/>
    <w:rsid w:val="001E07B4"/>
    <w:rsid w:val="001E07C3"/>
    <w:rsid w:val="001E0916"/>
    <w:rsid w:val="001E0A65"/>
    <w:rsid w:val="001E0B53"/>
    <w:rsid w:val="001E0D81"/>
    <w:rsid w:val="001E0DF1"/>
    <w:rsid w:val="001E0F25"/>
    <w:rsid w:val="001E0F65"/>
    <w:rsid w:val="001E114D"/>
    <w:rsid w:val="001E1166"/>
    <w:rsid w:val="001E1197"/>
    <w:rsid w:val="001E1386"/>
    <w:rsid w:val="001E13B0"/>
    <w:rsid w:val="001E1438"/>
    <w:rsid w:val="001E14B3"/>
    <w:rsid w:val="001E14B6"/>
    <w:rsid w:val="001E14FA"/>
    <w:rsid w:val="001E15DA"/>
    <w:rsid w:val="001E178F"/>
    <w:rsid w:val="001E17CC"/>
    <w:rsid w:val="001E1900"/>
    <w:rsid w:val="001E1BA0"/>
    <w:rsid w:val="001E1C17"/>
    <w:rsid w:val="001E1C26"/>
    <w:rsid w:val="001E1C64"/>
    <w:rsid w:val="001E1F0D"/>
    <w:rsid w:val="001E1F79"/>
    <w:rsid w:val="001E2101"/>
    <w:rsid w:val="001E2433"/>
    <w:rsid w:val="001E2774"/>
    <w:rsid w:val="001E2783"/>
    <w:rsid w:val="001E27C4"/>
    <w:rsid w:val="001E286A"/>
    <w:rsid w:val="001E28F2"/>
    <w:rsid w:val="001E2A52"/>
    <w:rsid w:val="001E2A7C"/>
    <w:rsid w:val="001E2ABF"/>
    <w:rsid w:val="001E2F78"/>
    <w:rsid w:val="001E323B"/>
    <w:rsid w:val="001E3287"/>
    <w:rsid w:val="001E33B1"/>
    <w:rsid w:val="001E3557"/>
    <w:rsid w:val="001E36E5"/>
    <w:rsid w:val="001E3821"/>
    <w:rsid w:val="001E39C7"/>
    <w:rsid w:val="001E39ED"/>
    <w:rsid w:val="001E3A09"/>
    <w:rsid w:val="001E3D41"/>
    <w:rsid w:val="001E3D5E"/>
    <w:rsid w:val="001E3DFF"/>
    <w:rsid w:val="001E3FCC"/>
    <w:rsid w:val="001E4004"/>
    <w:rsid w:val="001E4010"/>
    <w:rsid w:val="001E4240"/>
    <w:rsid w:val="001E4446"/>
    <w:rsid w:val="001E465A"/>
    <w:rsid w:val="001E468D"/>
    <w:rsid w:val="001E47D1"/>
    <w:rsid w:val="001E4825"/>
    <w:rsid w:val="001E494F"/>
    <w:rsid w:val="001E4C28"/>
    <w:rsid w:val="001E4DB5"/>
    <w:rsid w:val="001E4E46"/>
    <w:rsid w:val="001E4E6F"/>
    <w:rsid w:val="001E4FE4"/>
    <w:rsid w:val="001E50BD"/>
    <w:rsid w:val="001E52E1"/>
    <w:rsid w:val="001E5440"/>
    <w:rsid w:val="001E5550"/>
    <w:rsid w:val="001E5644"/>
    <w:rsid w:val="001E58E9"/>
    <w:rsid w:val="001E59EF"/>
    <w:rsid w:val="001E5B87"/>
    <w:rsid w:val="001E5BDD"/>
    <w:rsid w:val="001E5DB3"/>
    <w:rsid w:val="001E5DCF"/>
    <w:rsid w:val="001E5E54"/>
    <w:rsid w:val="001E6013"/>
    <w:rsid w:val="001E603B"/>
    <w:rsid w:val="001E6057"/>
    <w:rsid w:val="001E6108"/>
    <w:rsid w:val="001E61F5"/>
    <w:rsid w:val="001E6369"/>
    <w:rsid w:val="001E64C3"/>
    <w:rsid w:val="001E65FA"/>
    <w:rsid w:val="001E66F1"/>
    <w:rsid w:val="001E6706"/>
    <w:rsid w:val="001E6885"/>
    <w:rsid w:val="001E68C0"/>
    <w:rsid w:val="001E6A32"/>
    <w:rsid w:val="001E6AE0"/>
    <w:rsid w:val="001E6D6D"/>
    <w:rsid w:val="001E6F16"/>
    <w:rsid w:val="001E70F8"/>
    <w:rsid w:val="001E72D3"/>
    <w:rsid w:val="001E76EB"/>
    <w:rsid w:val="001E76FF"/>
    <w:rsid w:val="001E7ABB"/>
    <w:rsid w:val="001E7BA6"/>
    <w:rsid w:val="001F0137"/>
    <w:rsid w:val="001F04ED"/>
    <w:rsid w:val="001F0664"/>
    <w:rsid w:val="001F0671"/>
    <w:rsid w:val="001F07BB"/>
    <w:rsid w:val="001F085A"/>
    <w:rsid w:val="001F092A"/>
    <w:rsid w:val="001F0E64"/>
    <w:rsid w:val="001F0E87"/>
    <w:rsid w:val="001F0F1C"/>
    <w:rsid w:val="001F1076"/>
    <w:rsid w:val="001F10D3"/>
    <w:rsid w:val="001F119F"/>
    <w:rsid w:val="001F11C5"/>
    <w:rsid w:val="001F149C"/>
    <w:rsid w:val="001F1593"/>
    <w:rsid w:val="001F168A"/>
    <w:rsid w:val="001F182D"/>
    <w:rsid w:val="001F183A"/>
    <w:rsid w:val="001F19E6"/>
    <w:rsid w:val="001F1AEE"/>
    <w:rsid w:val="001F1C34"/>
    <w:rsid w:val="001F1F42"/>
    <w:rsid w:val="001F1FF6"/>
    <w:rsid w:val="001F216D"/>
    <w:rsid w:val="001F216F"/>
    <w:rsid w:val="001F21BE"/>
    <w:rsid w:val="001F255E"/>
    <w:rsid w:val="001F273E"/>
    <w:rsid w:val="001F285A"/>
    <w:rsid w:val="001F299C"/>
    <w:rsid w:val="001F2A99"/>
    <w:rsid w:val="001F2B07"/>
    <w:rsid w:val="001F2FFE"/>
    <w:rsid w:val="001F304F"/>
    <w:rsid w:val="001F30B2"/>
    <w:rsid w:val="001F3155"/>
    <w:rsid w:val="001F315D"/>
    <w:rsid w:val="001F31B9"/>
    <w:rsid w:val="001F32C9"/>
    <w:rsid w:val="001F34E1"/>
    <w:rsid w:val="001F367B"/>
    <w:rsid w:val="001F37D6"/>
    <w:rsid w:val="001F37E7"/>
    <w:rsid w:val="001F3962"/>
    <w:rsid w:val="001F39DE"/>
    <w:rsid w:val="001F39EE"/>
    <w:rsid w:val="001F3BAF"/>
    <w:rsid w:val="001F3EE8"/>
    <w:rsid w:val="001F41DC"/>
    <w:rsid w:val="001F4843"/>
    <w:rsid w:val="001F4ACC"/>
    <w:rsid w:val="001F4B63"/>
    <w:rsid w:val="001F4C8D"/>
    <w:rsid w:val="001F50DC"/>
    <w:rsid w:val="001F51CF"/>
    <w:rsid w:val="001F532C"/>
    <w:rsid w:val="001F539E"/>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2F5"/>
    <w:rsid w:val="001F661F"/>
    <w:rsid w:val="001F688E"/>
    <w:rsid w:val="001F689E"/>
    <w:rsid w:val="001F69A7"/>
    <w:rsid w:val="001F69BC"/>
    <w:rsid w:val="001F6A51"/>
    <w:rsid w:val="001F6AB4"/>
    <w:rsid w:val="001F6B0E"/>
    <w:rsid w:val="001F6B9B"/>
    <w:rsid w:val="001F6E6D"/>
    <w:rsid w:val="001F6F4C"/>
    <w:rsid w:val="001F7027"/>
    <w:rsid w:val="001F7149"/>
    <w:rsid w:val="001F7176"/>
    <w:rsid w:val="001F73FD"/>
    <w:rsid w:val="001F7460"/>
    <w:rsid w:val="001F7680"/>
    <w:rsid w:val="001F78EC"/>
    <w:rsid w:val="001F7C98"/>
    <w:rsid w:val="001F7CB3"/>
    <w:rsid w:val="001F7F17"/>
    <w:rsid w:val="001F7FC3"/>
    <w:rsid w:val="001F7FF7"/>
    <w:rsid w:val="00200139"/>
    <w:rsid w:val="002002B7"/>
    <w:rsid w:val="00200358"/>
    <w:rsid w:val="002003C3"/>
    <w:rsid w:val="0020048A"/>
    <w:rsid w:val="00200635"/>
    <w:rsid w:val="002007F2"/>
    <w:rsid w:val="002008D4"/>
    <w:rsid w:val="00200AE1"/>
    <w:rsid w:val="00200CCF"/>
    <w:rsid w:val="00200ED6"/>
    <w:rsid w:val="00200EF7"/>
    <w:rsid w:val="00201034"/>
    <w:rsid w:val="002010E6"/>
    <w:rsid w:val="002012AF"/>
    <w:rsid w:val="002013AF"/>
    <w:rsid w:val="00201432"/>
    <w:rsid w:val="0020150D"/>
    <w:rsid w:val="00201525"/>
    <w:rsid w:val="002015CC"/>
    <w:rsid w:val="002016AE"/>
    <w:rsid w:val="0020174A"/>
    <w:rsid w:val="002017D8"/>
    <w:rsid w:val="00201866"/>
    <w:rsid w:val="002019C7"/>
    <w:rsid w:val="00201B92"/>
    <w:rsid w:val="002021E5"/>
    <w:rsid w:val="002022D3"/>
    <w:rsid w:val="002023AE"/>
    <w:rsid w:val="002029EB"/>
    <w:rsid w:val="00202CDB"/>
    <w:rsid w:val="00202D92"/>
    <w:rsid w:val="00202DF2"/>
    <w:rsid w:val="002030BE"/>
    <w:rsid w:val="00203439"/>
    <w:rsid w:val="0020364E"/>
    <w:rsid w:val="00203CF1"/>
    <w:rsid w:val="00203D0E"/>
    <w:rsid w:val="00203EC2"/>
    <w:rsid w:val="00203F65"/>
    <w:rsid w:val="00203FE4"/>
    <w:rsid w:val="00204062"/>
    <w:rsid w:val="00204340"/>
    <w:rsid w:val="0020442F"/>
    <w:rsid w:val="00204495"/>
    <w:rsid w:val="0020452C"/>
    <w:rsid w:val="002045D3"/>
    <w:rsid w:val="002047ED"/>
    <w:rsid w:val="00204872"/>
    <w:rsid w:val="00204936"/>
    <w:rsid w:val="002049C9"/>
    <w:rsid w:val="00204AAA"/>
    <w:rsid w:val="00204EC2"/>
    <w:rsid w:val="002050EA"/>
    <w:rsid w:val="002051B9"/>
    <w:rsid w:val="0020526B"/>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749"/>
    <w:rsid w:val="002067C8"/>
    <w:rsid w:val="00206841"/>
    <w:rsid w:val="00206957"/>
    <w:rsid w:val="00206A3E"/>
    <w:rsid w:val="00206B76"/>
    <w:rsid w:val="00206C10"/>
    <w:rsid w:val="00206C53"/>
    <w:rsid w:val="00206D9B"/>
    <w:rsid w:val="00206EEA"/>
    <w:rsid w:val="002070F1"/>
    <w:rsid w:val="00207671"/>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7B"/>
    <w:rsid w:val="002104AE"/>
    <w:rsid w:val="002106C1"/>
    <w:rsid w:val="00210742"/>
    <w:rsid w:val="00210771"/>
    <w:rsid w:val="002107D3"/>
    <w:rsid w:val="00210966"/>
    <w:rsid w:val="00210ADA"/>
    <w:rsid w:val="00210E63"/>
    <w:rsid w:val="00211044"/>
    <w:rsid w:val="002111E3"/>
    <w:rsid w:val="00211216"/>
    <w:rsid w:val="00211351"/>
    <w:rsid w:val="00211BDC"/>
    <w:rsid w:val="00211C6F"/>
    <w:rsid w:val="00211CB8"/>
    <w:rsid w:val="00211D5E"/>
    <w:rsid w:val="00211EB6"/>
    <w:rsid w:val="00212089"/>
    <w:rsid w:val="002122CD"/>
    <w:rsid w:val="00212315"/>
    <w:rsid w:val="00212386"/>
    <w:rsid w:val="002123C0"/>
    <w:rsid w:val="0021247D"/>
    <w:rsid w:val="002124C1"/>
    <w:rsid w:val="0021277B"/>
    <w:rsid w:val="002128BA"/>
    <w:rsid w:val="00212A05"/>
    <w:rsid w:val="00212EF7"/>
    <w:rsid w:val="00212F29"/>
    <w:rsid w:val="002130C7"/>
    <w:rsid w:val="002131F0"/>
    <w:rsid w:val="00213223"/>
    <w:rsid w:val="00213393"/>
    <w:rsid w:val="0021353F"/>
    <w:rsid w:val="002137CD"/>
    <w:rsid w:val="002138FF"/>
    <w:rsid w:val="00213998"/>
    <w:rsid w:val="00213D47"/>
    <w:rsid w:val="00213D93"/>
    <w:rsid w:val="0021409F"/>
    <w:rsid w:val="002140A1"/>
    <w:rsid w:val="002140A6"/>
    <w:rsid w:val="002140E4"/>
    <w:rsid w:val="002141F1"/>
    <w:rsid w:val="00214361"/>
    <w:rsid w:val="002148FD"/>
    <w:rsid w:val="0021494D"/>
    <w:rsid w:val="002149ED"/>
    <w:rsid w:val="002149FC"/>
    <w:rsid w:val="00214AA3"/>
    <w:rsid w:val="00214AF4"/>
    <w:rsid w:val="00214B1C"/>
    <w:rsid w:val="00214CE5"/>
    <w:rsid w:val="00214D5D"/>
    <w:rsid w:val="00214FF2"/>
    <w:rsid w:val="002151E4"/>
    <w:rsid w:val="00215272"/>
    <w:rsid w:val="002153FB"/>
    <w:rsid w:val="00215552"/>
    <w:rsid w:val="00215776"/>
    <w:rsid w:val="00215ACF"/>
    <w:rsid w:val="00215B1B"/>
    <w:rsid w:val="00215BD7"/>
    <w:rsid w:val="00215C1E"/>
    <w:rsid w:val="00215E9B"/>
    <w:rsid w:val="00215FA8"/>
    <w:rsid w:val="00216032"/>
    <w:rsid w:val="002161A6"/>
    <w:rsid w:val="002162F2"/>
    <w:rsid w:val="00216348"/>
    <w:rsid w:val="0021649B"/>
    <w:rsid w:val="0021657C"/>
    <w:rsid w:val="0021657F"/>
    <w:rsid w:val="002165BD"/>
    <w:rsid w:val="00216618"/>
    <w:rsid w:val="0021666B"/>
    <w:rsid w:val="00216A1D"/>
    <w:rsid w:val="00216A20"/>
    <w:rsid w:val="00216B8E"/>
    <w:rsid w:val="00216C36"/>
    <w:rsid w:val="00216C5A"/>
    <w:rsid w:val="00216C70"/>
    <w:rsid w:val="00216D68"/>
    <w:rsid w:val="00216EB5"/>
    <w:rsid w:val="00216F1B"/>
    <w:rsid w:val="00216FA0"/>
    <w:rsid w:val="00217679"/>
    <w:rsid w:val="00217792"/>
    <w:rsid w:val="0021785E"/>
    <w:rsid w:val="00217952"/>
    <w:rsid w:val="00217B9E"/>
    <w:rsid w:val="00217DFA"/>
    <w:rsid w:val="00220050"/>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E2"/>
    <w:rsid w:val="002213FF"/>
    <w:rsid w:val="002215F0"/>
    <w:rsid w:val="002218EA"/>
    <w:rsid w:val="0022192C"/>
    <w:rsid w:val="00221A80"/>
    <w:rsid w:val="00221BCD"/>
    <w:rsid w:val="00221BFB"/>
    <w:rsid w:val="00221D4E"/>
    <w:rsid w:val="00221F85"/>
    <w:rsid w:val="002221DE"/>
    <w:rsid w:val="00222200"/>
    <w:rsid w:val="0022225B"/>
    <w:rsid w:val="00222380"/>
    <w:rsid w:val="00222445"/>
    <w:rsid w:val="00222615"/>
    <w:rsid w:val="002226AA"/>
    <w:rsid w:val="002227A6"/>
    <w:rsid w:val="002229B6"/>
    <w:rsid w:val="002229C3"/>
    <w:rsid w:val="002229DE"/>
    <w:rsid w:val="00222A2E"/>
    <w:rsid w:val="00222B49"/>
    <w:rsid w:val="00222D5B"/>
    <w:rsid w:val="00223124"/>
    <w:rsid w:val="00223166"/>
    <w:rsid w:val="00223261"/>
    <w:rsid w:val="0022338D"/>
    <w:rsid w:val="002235C2"/>
    <w:rsid w:val="002237E1"/>
    <w:rsid w:val="0022383D"/>
    <w:rsid w:val="002238CF"/>
    <w:rsid w:val="002239AC"/>
    <w:rsid w:val="00223ABE"/>
    <w:rsid w:val="00223DDF"/>
    <w:rsid w:val="00224017"/>
    <w:rsid w:val="002240F9"/>
    <w:rsid w:val="00224111"/>
    <w:rsid w:val="00224191"/>
    <w:rsid w:val="002241C6"/>
    <w:rsid w:val="0022446D"/>
    <w:rsid w:val="00224477"/>
    <w:rsid w:val="00224515"/>
    <w:rsid w:val="0022452A"/>
    <w:rsid w:val="0022453A"/>
    <w:rsid w:val="0022458B"/>
    <w:rsid w:val="002245F0"/>
    <w:rsid w:val="002246A4"/>
    <w:rsid w:val="0022480E"/>
    <w:rsid w:val="002248BC"/>
    <w:rsid w:val="002249E9"/>
    <w:rsid w:val="00224ABB"/>
    <w:rsid w:val="00224B6B"/>
    <w:rsid w:val="00224FA1"/>
    <w:rsid w:val="0022500F"/>
    <w:rsid w:val="002250C9"/>
    <w:rsid w:val="0022511F"/>
    <w:rsid w:val="002251A0"/>
    <w:rsid w:val="002254A5"/>
    <w:rsid w:val="002256E6"/>
    <w:rsid w:val="002257B6"/>
    <w:rsid w:val="0022596A"/>
    <w:rsid w:val="00225BAF"/>
    <w:rsid w:val="00225CA2"/>
    <w:rsid w:val="00225DCB"/>
    <w:rsid w:val="00225DE4"/>
    <w:rsid w:val="00225F0E"/>
    <w:rsid w:val="00225F73"/>
    <w:rsid w:val="0022609A"/>
    <w:rsid w:val="002260FB"/>
    <w:rsid w:val="0022612E"/>
    <w:rsid w:val="002261BF"/>
    <w:rsid w:val="002263EE"/>
    <w:rsid w:val="00226478"/>
    <w:rsid w:val="0022671F"/>
    <w:rsid w:val="0022695C"/>
    <w:rsid w:val="00226AA8"/>
    <w:rsid w:val="0022743F"/>
    <w:rsid w:val="002274A5"/>
    <w:rsid w:val="002277C4"/>
    <w:rsid w:val="00227972"/>
    <w:rsid w:val="00227A64"/>
    <w:rsid w:val="00227C39"/>
    <w:rsid w:val="00227DFC"/>
    <w:rsid w:val="00227E30"/>
    <w:rsid w:val="0023001C"/>
    <w:rsid w:val="0023018B"/>
    <w:rsid w:val="0023018D"/>
    <w:rsid w:val="0023020B"/>
    <w:rsid w:val="002302A4"/>
    <w:rsid w:val="002303BC"/>
    <w:rsid w:val="0023052B"/>
    <w:rsid w:val="0023066C"/>
    <w:rsid w:val="00230702"/>
    <w:rsid w:val="00230A6C"/>
    <w:rsid w:val="00230C97"/>
    <w:rsid w:val="00230F75"/>
    <w:rsid w:val="002311E6"/>
    <w:rsid w:val="00231368"/>
    <w:rsid w:val="002314A9"/>
    <w:rsid w:val="00231874"/>
    <w:rsid w:val="00231995"/>
    <w:rsid w:val="00231CD4"/>
    <w:rsid w:val="00231EBF"/>
    <w:rsid w:val="00232240"/>
    <w:rsid w:val="002323DA"/>
    <w:rsid w:val="0023241D"/>
    <w:rsid w:val="0023247B"/>
    <w:rsid w:val="00232518"/>
    <w:rsid w:val="002325CA"/>
    <w:rsid w:val="0023296C"/>
    <w:rsid w:val="002329BD"/>
    <w:rsid w:val="00232AD7"/>
    <w:rsid w:val="00232B8F"/>
    <w:rsid w:val="00232C0C"/>
    <w:rsid w:val="0023328F"/>
    <w:rsid w:val="002332AC"/>
    <w:rsid w:val="00233404"/>
    <w:rsid w:val="00233433"/>
    <w:rsid w:val="00233519"/>
    <w:rsid w:val="00233858"/>
    <w:rsid w:val="002339BD"/>
    <w:rsid w:val="00233A44"/>
    <w:rsid w:val="00233CA9"/>
    <w:rsid w:val="00233E65"/>
    <w:rsid w:val="00234017"/>
    <w:rsid w:val="0023404F"/>
    <w:rsid w:val="002343E9"/>
    <w:rsid w:val="002344B8"/>
    <w:rsid w:val="0023451C"/>
    <w:rsid w:val="00234A70"/>
    <w:rsid w:val="00234BF9"/>
    <w:rsid w:val="00235275"/>
    <w:rsid w:val="002354FD"/>
    <w:rsid w:val="0023558E"/>
    <w:rsid w:val="00235712"/>
    <w:rsid w:val="00235789"/>
    <w:rsid w:val="00235899"/>
    <w:rsid w:val="00235976"/>
    <w:rsid w:val="00235A86"/>
    <w:rsid w:val="00235AAE"/>
    <w:rsid w:val="00235BD6"/>
    <w:rsid w:val="00235C21"/>
    <w:rsid w:val="00235DF4"/>
    <w:rsid w:val="00235E36"/>
    <w:rsid w:val="00236128"/>
    <w:rsid w:val="002361C0"/>
    <w:rsid w:val="002361C1"/>
    <w:rsid w:val="00236214"/>
    <w:rsid w:val="0023633F"/>
    <w:rsid w:val="00236366"/>
    <w:rsid w:val="00236594"/>
    <w:rsid w:val="002365A2"/>
    <w:rsid w:val="002367CE"/>
    <w:rsid w:val="00236BFD"/>
    <w:rsid w:val="00236D01"/>
    <w:rsid w:val="00236D0C"/>
    <w:rsid w:val="00236E45"/>
    <w:rsid w:val="00237023"/>
    <w:rsid w:val="002372E7"/>
    <w:rsid w:val="002373B4"/>
    <w:rsid w:val="00237586"/>
    <w:rsid w:val="002375ED"/>
    <w:rsid w:val="00237628"/>
    <w:rsid w:val="0023776F"/>
    <w:rsid w:val="002377F0"/>
    <w:rsid w:val="00237925"/>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51"/>
    <w:rsid w:val="00241A8C"/>
    <w:rsid w:val="00241B53"/>
    <w:rsid w:val="00241B73"/>
    <w:rsid w:val="00241BBC"/>
    <w:rsid w:val="00241CF6"/>
    <w:rsid w:val="00241D0E"/>
    <w:rsid w:val="00241EEC"/>
    <w:rsid w:val="002421D7"/>
    <w:rsid w:val="0024228D"/>
    <w:rsid w:val="00242371"/>
    <w:rsid w:val="00242804"/>
    <w:rsid w:val="002429B9"/>
    <w:rsid w:val="00242AB7"/>
    <w:rsid w:val="00242D41"/>
    <w:rsid w:val="00242DBB"/>
    <w:rsid w:val="00242FA4"/>
    <w:rsid w:val="0024314C"/>
    <w:rsid w:val="0024325D"/>
    <w:rsid w:val="002433C0"/>
    <w:rsid w:val="00243504"/>
    <w:rsid w:val="00243598"/>
    <w:rsid w:val="002436DC"/>
    <w:rsid w:val="00243755"/>
    <w:rsid w:val="002437CD"/>
    <w:rsid w:val="00243859"/>
    <w:rsid w:val="00243C55"/>
    <w:rsid w:val="00244018"/>
    <w:rsid w:val="0024406A"/>
    <w:rsid w:val="002440C0"/>
    <w:rsid w:val="002443BB"/>
    <w:rsid w:val="002446E6"/>
    <w:rsid w:val="0024475B"/>
    <w:rsid w:val="0024479D"/>
    <w:rsid w:val="00244813"/>
    <w:rsid w:val="00244A5D"/>
    <w:rsid w:val="00244C10"/>
    <w:rsid w:val="00244CC4"/>
    <w:rsid w:val="00244CCF"/>
    <w:rsid w:val="00244E81"/>
    <w:rsid w:val="00244F62"/>
    <w:rsid w:val="002450D0"/>
    <w:rsid w:val="002450E2"/>
    <w:rsid w:val="00245254"/>
    <w:rsid w:val="00245443"/>
    <w:rsid w:val="002454D6"/>
    <w:rsid w:val="00245702"/>
    <w:rsid w:val="00245857"/>
    <w:rsid w:val="002458C7"/>
    <w:rsid w:val="00245970"/>
    <w:rsid w:val="0024599C"/>
    <w:rsid w:val="00245A3B"/>
    <w:rsid w:val="00245C9A"/>
    <w:rsid w:val="00245D10"/>
    <w:rsid w:val="00245DD8"/>
    <w:rsid w:val="00245DEE"/>
    <w:rsid w:val="00245EE9"/>
    <w:rsid w:val="002460ED"/>
    <w:rsid w:val="002461D7"/>
    <w:rsid w:val="002461F6"/>
    <w:rsid w:val="002462AA"/>
    <w:rsid w:val="002462F7"/>
    <w:rsid w:val="002465DC"/>
    <w:rsid w:val="0024698A"/>
    <w:rsid w:val="00246C91"/>
    <w:rsid w:val="00246FF5"/>
    <w:rsid w:val="00247058"/>
    <w:rsid w:val="00247093"/>
    <w:rsid w:val="00247183"/>
    <w:rsid w:val="00247246"/>
    <w:rsid w:val="0024727E"/>
    <w:rsid w:val="00247427"/>
    <w:rsid w:val="002474D5"/>
    <w:rsid w:val="0024754C"/>
    <w:rsid w:val="0024770E"/>
    <w:rsid w:val="00247779"/>
    <w:rsid w:val="00247876"/>
    <w:rsid w:val="002478B5"/>
    <w:rsid w:val="00247EF7"/>
    <w:rsid w:val="00247FC7"/>
    <w:rsid w:val="00250092"/>
    <w:rsid w:val="0025027E"/>
    <w:rsid w:val="00250376"/>
    <w:rsid w:val="00250515"/>
    <w:rsid w:val="00250541"/>
    <w:rsid w:val="002505E3"/>
    <w:rsid w:val="00250743"/>
    <w:rsid w:val="00250903"/>
    <w:rsid w:val="00250AC4"/>
    <w:rsid w:val="00250B20"/>
    <w:rsid w:val="00250C76"/>
    <w:rsid w:val="00250C88"/>
    <w:rsid w:val="00250CDA"/>
    <w:rsid w:val="00250D58"/>
    <w:rsid w:val="00250D84"/>
    <w:rsid w:val="00250FBC"/>
    <w:rsid w:val="00251019"/>
    <w:rsid w:val="00251145"/>
    <w:rsid w:val="0025128C"/>
    <w:rsid w:val="00251608"/>
    <w:rsid w:val="00251797"/>
    <w:rsid w:val="002517E7"/>
    <w:rsid w:val="00251840"/>
    <w:rsid w:val="00251B43"/>
    <w:rsid w:val="00251B69"/>
    <w:rsid w:val="00251C6A"/>
    <w:rsid w:val="00251F51"/>
    <w:rsid w:val="00251F95"/>
    <w:rsid w:val="00252169"/>
    <w:rsid w:val="002521FB"/>
    <w:rsid w:val="00252324"/>
    <w:rsid w:val="0025275D"/>
    <w:rsid w:val="002527FF"/>
    <w:rsid w:val="00252B6C"/>
    <w:rsid w:val="00252C34"/>
    <w:rsid w:val="00252CF2"/>
    <w:rsid w:val="00252FD0"/>
    <w:rsid w:val="002532AF"/>
    <w:rsid w:val="00253450"/>
    <w:rsid w:val="002534D2"/>
    <w:rsid w:val="00253578"/>
    <w:rsid w:val="002536C8"/>
    <w:rsid w:val="0025397F"/>
    <w:rsid w:val="00253A58"/>
    <w:rsid w:val="00253B97"/>
    <w:rsid w:val="00253E37"/>
    <w:rsid w:val="00253F37"/>
    <w:rsid w:val="00253FE6"/>
    <w:rsid w:val="00254024"/>
    <w:rsid w:val="002540DA"/>
    <w:rsid w:val="00254222"/>
    <w:rsid w:val="0025428F"/>
    <w:rsid w:val="002542DA"/>
    <w:rsid w:val="002543E5"/>
    <w:rsid w:val="00254914"/>
    <w:rsid w:val="00254924"/>
    <w:rsid w:val="00254AC7"/>
    <w:rsid w:val="00254C9F"/>
    <w:rsid w:val="00254D64"/>
    <w:rsid w:val="00254E99"/>
    <w:rsid w:val="002550EE"/>
    <w:rsid w:val="00255143"/>
    <w:rsid w:val="002552E5"/>
    <w:rsid w:val="00255313"/>
    <w:rsid w:val="0025531D"/>
    <w:rsid w:val="002553CC"/>
    <w:rsid w:val="00255407"/>
    <w:rsid w:val="002554D6"/>
    <w:rsid w:val="002555F7"/>
    <w:rsid w:val="0025569C"/>
    <w:rsid w:val="002556AC"/>
    <w:rsid w:val="002556FD"/>
    <w:rsid w:val="002557A9"/>
    <w:rsid w:val="00255932"/>
    <w:rsid w:val="00255B18"/>
    <w:rsid w:val="00255C5F"/>
    <w:rsid w:val="00255FF3"/>
    <w:rsid w:val="0025618C"/>
    <w:rsid w:val="00256283"/>
    <w:rsid w:val="002562D1"/>
    <w:rsid w:val="00256408"/>
    <w:rsid w:val="00256613"/>
    <w:rsid w:val="00256A55"/>
    <w:rsid w:val="00256D50"/>
    <w:rsid w:val="00256E50"/>
    <w:rsid w:val="00256F0C"/>
    <w:rsid w:val="00256FD5"/>
    <w:rsid w:val="0025720E"/>
    <w:rsid w:val="00257270"/>
    <w:rsid w:val="002572DF"/>
    <w:rsid w:val="00257348"/>
    <w:rsid w:val="002574D2"/>
    <w:rsid w:val="00257654"/>
    <w:rsid w:val="002576C0"/>
    <w:rsid w:val="0025777F"/>
    <w:rsid w:val="00257887"/>
    <w:rsid w:val="002578A9"/>
    <w:rsid w:val="002578DA"/>
    <w:rsid w:val="00257973"/>
    <w:rsid w:val="00257978"/>
    <w:rsid w:val="002579F2"/>
    <w:rsid w:val="00257D16"/>
    <w:rsid w:val="00257E82"/>
    <w:rsid w:val="00257F48"/>
    <w:rsid w:val="00257F58"/>
    <w:rsid w:val="00260039"/>
    <w:rsid w:val="0026008C"/>
    <w:rsid w:val="0026019B"/>
    <w:rsid w:val="0026036E"/>
    <w:rsid w:val="002607D0"/>
    <w:rsid w:val="0026089F"/>
    <w:rsid w:val="002608DB"/>
    <w:rsid w:val="002608E1"/>
    <w:rsid w:val="002609A5"/>
    <w:rsid w:val="002609DD"/>
    <w:rsid w:val="00260ACD"/>
    <w:rsid w:val="00260B8A"/>
    <w:rsid w:val="00260C67"/>
    <w:rsid w:val="00261067"/>
    <w:rsid w:val="002613B0"/>
    <w:rsid w:val="0026141D"/>
    <w:rsid w:val="00261514"/>
    <w:rsid w:val="002615F2"/>
    <w:rsid w:val="0026170C"/>
    <w:rsid w:val="00261833"/>
    <w:rsid w:val="0026185B"/>
    <w:rsid w:val="002618ED"/>
    <w:rsid w:val="00261F21"/>
    <w:rsid w:val="00261FC9"/>
    <w:rsid w:val="00262131"/>
    <w:rsid w:val="0026243E"/>
    <w:rsid w:val="00262467"/>
    <w:rsid w:val="0026251D"/>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475"/>
    <w:rsid w:val="00263687"/>
    <w:rsid w:val="0026370C"/>
    <w:rsid w:val="00263737"/>
    <w:rsid w:val="00263A35"/>
    <w:rsid w:val="00263AD6"/>
    <w:rsid w:val="00263D20"/>
    <w:rsid w:val="002640E0"/>
    <w:rsid w:val="002640E1"/>
    <w:rsid w:val="0026450D"/>
    <w:rsid w:val="00264543"/>
    <w:rsid w:val="002645D0"/>
    <w:rsid w:val="00264A36"/>
    <w:rsid w:val="00264AF0"/>
    <w:rsid w:val="00264B2D"/>
    <w:rsid w:val="00264C36"/>
    <w:rsid w:val="00264C67"/>
    <w:rsid w:val="00264E8E"/>
    <w:rsid w:val="00264EE2"/>
    <w:rsid w:val="0026500F"/>
    <w:rsid w:val="0026528C"/>
    <w:rsid w:val="002652BF"/>
    <w:rsid w:val="002653BA"/>
    <w:rsid w:val="0026547E"/>
    <w:rsid w:val="00265730"/>
    <w:rsid w:val="002657F7"/>
    <w:rsid w:val="0026580B"/>
    <w:rsid w:val="00265993"/>
    <w:rsid w:val="002659D4"/>
    <w:rsid w:val="00265A55"/>
    <w:rsid w:val="00266178"/>
    <w:rsid w:val="00266274"/>
    <w:rsid w:val="002664CA"/>
    <w:rsid w:val="00266606"/>
    <w:rsid w:val="00266C57"/>
    <w:rsid w:val="00266C82"/>
    <w:rsid w:val="00266D94"/>
    <w:rsid w:val="00266DA0"/>
    <w:rsid w:val="00266FA3"/>
    <w:rsid w:val="0026702C"/>
    <w:rsid w:val="00267077"/>
    <w:rsid w:val="002670CB"/>
    <w:rsid w:val="002671AE"/>
    <w:rsid w:val="00267497"/>
    <w:rsid w:val="002674F2"/>
    <w:rsid w:val="002675E6"/>
    <w:rsid w:val="002678CC"/>
    <w:rsid w:val="00267982"/>
    <w:rsid w:val="002679F1"/>
    <w:rsid w:val="00267C70"/>
    <w:rsid w:val="00267D2E"/>
    <w:rsid w:val="0027009C"/>
    <w:rsid w:val="002700E7"/>
    <w:rsid w:val="002702D1"/>
    <w:rsid w:val="002703D9"/>
    <w:rsid w:val="002709A4"/>
    <w:rsid w:val="002709DB"/>
    <w:rsid w:val="00270DF3"/>
    <w:rsid w:val="00270E49"/>
    <w:rsid w:val="00270E99"/>
    <w:rsid w:val="0027130B"/>
    <w:rsid w:val="002713DB"/>
    <w:rsid w:val="002713E0"/>
    <w:rsid w:val="0027151D"/>
    <w:rsid w:val="00271535"/>
    <w:rsid w:val="002717DF"/>
    <w:rsid w:val="002719B6"/>
    <w:rsid w:val="00271A0E"/>
    <w:rsid w:val="00271B40"/>
    <w:rsid w:val="00271BC8"/>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3110"/>
    <w:rsid w:val="002731A9"/>
    <w:rsid w:val="00273519"/>
    <w:rsid w:val="00273595"/>
    <w:rsid w:val="00273635"/>
    <w:rsid w:val="002736B4"/>
    <w:rsid w:val="00273968"/>
    <w:rsid w:val="002739F1"/>
    <w:rsid w:val="00273B27"/>
    <w:rsid w:val="00273EDC"/>
    <w:rsid w:val="002740B1"/>
    <w:rsid w:val="002740C6"/>
    <w:rsid w:val="002741E9"/>
    <w:rsid w:val="002745B6"/>
    <w:rsid w:val="00274664"/>
    <w:rsid w:val="002746D9"/>
    <w:rsid w:val="002749A3"/>
    <w:rsid w:val="002749A9"/>
    <w:rsid w:val="00274A3F"/>
    <w:rsid w:val="00274B3A"/>
    <w:rsid w:val="00274B51"/>
    <w:rsid w:val="00274C25"/>
    <w:rsid w:val="00274DC0"/>
    <w:rsid w:val="00274F72"/>
    <w:rsid w:val="00275104"/>
    <w:rsid w:val="002752CE"/>
    <w:rsid w:val="0027536D"/>
    <w:rsid w:val="00275485"/>
    <w:rsid w:val="00275597"/>
    <w:rsid w:val="00275620"/>
    <w:rsid w:val="002756F3"/>
    <w:rsid w:val="0027573B"/>
    <w:rsid w:val="00275865"/>
    <w:rsid w:val="00275877"/>
    <w:rsid w:val="002759C9"/>
    <w:rsid w:val="002759FF"/>
    <w:rsid w:val="00275ACF"/>
    <w:rsid w:val="00275CC4"/>
    <w:rsid w:val="0027607F"/>
    <w:rsid w:val="0027612B"/>
    <w:rsid w:val="002761B6"/>
    <w:rsid w:val="0027622B"/>
    <w:rsid w:val="0027641D"/>
    <w:rsid w:val="0027658E"/>
    <w:rsid w:val="002767CD"/>
    <w:rsid w:val="00276971"/>
    <w:rsid w:val="00276A37"/>
    <w:rsid w:val="00276B9D"/>
    <w:rsid w:val="00276B9E"/>
    <w:rsid w:val="00276BC1"/>
    <w:rsid w:val="00276E17"/>
    <w:rsid w:val="00276E35"/>
    <w:rsid w:val="00276FD1"/>
    <w:rsid w:val="00276FE8"/>
    <w:rsid w:val="0027707D"/>
    <w:rsid w:val="0027721D"/>
    <w:rsid w:val="0027732C"/>
    <w:rsid w:val="00277343"/>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80630"/>
    <w:rsid w:val="00280640"/>
    <w:rsid w:val="002807E0"/>
    <w:rsid w:val="002808C6"/>
    <w:rsid w:val="00280908"/>
    <w:rsid w:val="002809D3"/>
    <w:rsid w:val="00280D0B"/>
    <w:rsid w:val="00280DC5"/>
    <w:rsid w:val="00280DFC"/>
    <w:rsid w:val="00280EA8"/>
    <w:rsid w:val="00280F4F"/>
    <w:rsid w:val="00281025"/>
    <w:rsid w:val="002815AB"/>
    <w:rsid w:val="0028186F"/>
    <w:rsid w:val="00281943"/>
    <w:rsid w:val="00281956"/>
    <w:rsid w:val="00281986"/>
    <w:rsid w:val="00281A48"/>
    <w:rsid w:val="00281D1E"/>
    <w:rsid w:val="00281E61"/>
    <w:rsid w:val="0028229C"/>
    <w:rsid w:val="00282447"/>
    <w:rsid w:val="00282650"/>
    <w:rsid w:val="0028267F"/>
    <w:rsid w:val="002826F1"/>
    <w:rsid w:val="00282712"/>
    <w:rsid w:val="002829BB"/>
    <w:rsid w:val="00282B16"/>
    <w:rsid w:val="00282BA3"/>
    <w:rsid w:val="00282BE8"/>
    <w:rsid w:val="00282C0B"/>
    <w:rsid w:val="00282CDB"/>
    <w:rsid w:val="00282D97"/>
    <w:rsid w:val="00282DB5"/>
    <w:rsid w:val="00282F67"/>
    <w:rsid w:val="00283031"/>
    <w:rsid w:val="0028311A"/>
    <w:rsid w:val="0028344B"/>
    <w:rsid w:val="00283597"/>
    <w:rsid w:val="002835C3"/>
    <w:rsid w:val="0028382F"/>
    <w:rsid w:val="00283994"/>
    <w:rsid w:val="00283996"/>
    <w:rsid w:val="002839D4"/>
    <w:rsid w:val="00283B75"/>
    <w:rsid w:val="00283DB4"/>
    <w:rsid w:val="00283DBA"/>
    <w:rsid w:val="002841BE"/>
    <w:rsid w:val="0028434A"/>
    <w:rsid w:val="00284547"/>
    <w:rsid w:val="002847B9"/>
    <w:rsid w:val="00284A21"/>
    <w:rsid w:val="00284A63"/>
    <w:rsid w:val="00284ACD"/>
    <w:rsid w:val="00284B6B"/>
    <w:rsid w:val="00284BB0"/>
    <w:rsid w:val="00284D6D"/>
    <w:rsid w:val="00284E63"/>
    <w:rsid w:val="00284EC7"/>
    <w:rsid w:val="00284FDB"/>
    <w:rsid w:val="002850A5"/>
    <w:rsid w:val="002850C1"/>
    <w:rsid w:val="002853C9"/>
    <w:rsid w:val="002857E3"/>
    <w:rsid w:val="00285865"/>
    <w:rsid w:val="002858AF"/>
    <w:rsid w:val="002859EA"/>
    <w:rsid w:val="00285CBC"/>
    <w:rsid w:val="00285D43"/>
    <w:rsid w:val="00285DBB"/>
    <w:rsid w:val="0028614A"/>
    <w:rsid w:val="0028615C"/>
    <w:rsid w:val="0028656F"/>
    <w:rsid w:val="002866CC"/>
    <w:rsid w:val="002867A1"/>
    <w:rsid w:val="00286B28"/>
    <w:rsid w:val="0028712D"/>
    <w:rsid w:val="00287289"/>
    <w:rsid w:val="00287405"/>
    <w:rsid w:val="0028766C"/>
    <w:rsid w:val="0028785B"/>
    <w:rsid w:val="002878D4"/>
    <w:rsid w:val="00287969"/>
    <w:rsid w:val="00287B4B"/>
    <w:rsid w:val="0029083D"/>
    <w:rsid w:val="00290877"/>
    <w:rsid w:val="00290950"/>
    <w:rsid w:val="00290C9D"/>
    <w:rsid w:val="00290CDE"/>
    <w:rsid w:val="00290D21"/>
    <w:rsid w:val="00290F66"/>
    <w:rsid w:val="00290FB7"/>
    <w:rsid w:val="00291244"/>
    <w:rsid w:val="0029124D"/>
    <w:rsid w:val="00291315"/>
    <w:rsid w:val="002913F8"/>
    <w:rsid w:val="00291481"/>
    <w:rsid w:val="00291554"/>
    <w:rsid w:val="002918A0"/>
    <w:rsid w:val="002918FC"/>
    <w:rsid w:val="00291955"/>
    <w:rsid w:val="00291978"/>
    <w:rsid w:val="00291B1F"/>
    <w:rsid w:val="00291E9C"/>
    <w:rsid w:val="00291FB8"/>
    <w:rsid w:val="0029243E"/>
    <w:rsid w:val="002925D0"/>
    <w:rsid w:val="0029269C"/>
    <w:rsid w:val="00292886"/>
    <w:rsid w:val="002928C5"/>
    <w:rsid w:val="00292A73"/>
    <w:rsid w:val="00292D3E"/>
    <w:rsid w:val="00293069"/>
    <w:rsid w:val="00293164"/>
    <w:rsid w:val="00293214"/>
    <w:rsid w:val="00293237"/>
    <w:rsid w:val="00293533"/>
    <w:rsid w:val="0029362E"/>
    <w:rsid w:val="002941AD"/>
    <w:rsid w:val="002944D3"/>
    <w:rsid w:val="002946AE"/>
    <w:rsid w:val="0029478C"/>
    <w:rsid w:val="00294915"/>
    <w:rsid w:val="00294BA1"/>
    <w:rsid w:val="00294CB5"/>
    <w:rsid w:val="00294DDA"/>
    <w:rsid w:val="00295042"/>
    <w:rsid w:val="0029526B"/>
    <w:rsid w:val="002954D1"/>
    <w:rsid w:val="00295617"/>
    <w:rsid w:val="00295651"/>
    <w:rsid w:val="00295666"/>
    <w:rsid w:val="00295668"/>
    <w:rsid w:val="0029580D"/>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F62"/>
    <w:rsid w:val="00296FBD"/>
    <w:rsid w:val="00296FD7"/>
    <w:rsid w:val="0029702A"/>
    <w:rsid w:val="002970BD"/>
    <w:rsid w:val="0029713A"/>
    <w:rsid w:val="002972A5"/>
    <w:rsid w:val="0029734C"/>
    <w:rsid w:val="00297381"/>
    <w:rsid w:val="002974C6"/>
    <w:rsid w:val="00297770"/>
    <w:rsid w:val="002978B5"/>
    <w:rsid w:val="00297B5B"/>
    <w:rsid w:val="00297C7D"/>
    <w:rsid w:val="00297D8D"/>
    <w:rsid w:val="00297DF8"/>
    <w:rsid w:val="00297F82"/>
    <w:rsid w:val="002A0016"/>
    <w:rsid w:val="002A012B"/>
    <w:rsid w:val="002A01FE"/>
    <w:rsid w:val="002A0884"/>
    <w:rsid w:val="002A08A0"/>
    <w:rsid w:val="002A09E0"/>
    <w:rsid w:val="002A0A09"/>
    <w:rsid w:val="002A0EB6"/>
    <w:rsid w:val="002A1086"/>
    <w:rsid w:val="002A10C2"/>
    <w:rsid w:val="002A1447"/>
    <w:rsid w:val="002A14F6"/>
    <w:rsid w:val="002A19AB"/>
    <w:rsid w:val="002A19CC"/>
    <w:rsid w:val="002A19EF"/>
    <w:rsid w:val="002A1C3C"/>
    <w:rsid w:val="002A1C93"/>
    <w:rsid w:val="002A1C98"/>
    <w:rsid w:val="002A1CD3"/>
    <w:rsid w:val="002A1D55"/>
    <w:rsid w:val="002A1DCE"/>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7EF"/>
    <w:rsid w:val="002A39BA"/>
    <w:rsid w:val="002A39C5"/>
    <w:rsid w:val="002A3B64"/>
    <w:rsid w:val="002A3B86"/>
    <w:rsid w:val="002A3C1C"/>
    <w:rsid w:val="002A3C5D"/>
    <w:rsid w:val="002A3E42"/>
    <w:rsid w:val="002A41B4"/>
    <w:rsid w:val="002A42BA"/>
    <w:rsid w:val="002A42FC"/>
    <w:rsid w:val="002A43C4"/>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5E"/>
    <w:rsid w:val="002A54E4"/>
    <w:rsid w:val="002A5691"/>
    <w:rsid w:val="002A56FD"/>
    <w:rsid w:val="002A5838"/>
    <w:rsid w:val="002A5AD3"/>
    <w:rsid w:val="002A5B1F"/>
    <w:rsid w:val="002A5BAF"/>
    <w:rsid w:val="002A5C29"/>
    <w:rsid w:val="002A5E47"/>
    <w:rsid w:val="002A60E5"/>
    <w:rsid w:val="002A60EF"/>
    <w:rsid w:val="002A60FC"/>
    <w:rsid w:val="002A612F"/>
    <w:rsid w:val="002A63A5"/>
    <w:rsid w:val="002A6411"/>
    <w:rsid w:val="002A6818"/>
    <w:rsid w:val="002A701B"/>
    <w:rsid w:val="002A7449"/>
    <w:rsid w:val="002A77CA"/>
    <w:rsid w:val="002A785B"/>
    <w:rsid w:val="002A79D1"/>
    <w:rsid w:val="002A79F6"/>
    <w:rsid w:val="002A7AB3"/>
    <w:rsid w:val="002A7F52"/>
    <w:rsid w:val="002A7FC5"/>
    <w:rsid w:val="002B0297"/>
    <w:rsid w:val="002B02C7"/>
    <w:rsid w:val="002B0536"/>
    <w:rsid w:val="002B054B"/>
    <w:rsid w:val="002B073C"/>
    <w:rsid w:val="002B0774"/>
    <w:rsid w:val="002B0776"/>
    <w:rsid w:val="002B09B9"/>
    <w:rsid w:val="002B0ABA"/>
    <w:rsid w:val="002B1236"/>
    <w:rsid w:val="002B128A"/>
    <w:rsid w:val="002B1316"/>
    <w:rsid w:val="002B14EE"/>
    <w:rsid w:val="002B15C5"/>
    <w:rsid w:val="002B1639"/>
    <w:rsid w:val="002B1A69"/>
    <w:rsid w:val="002B1D9B"/>
    <w:rsid w:val="002B1E17"/>
    <w:rsid w:val="002B1E39"/>
    <w:rsid w:val="002B1E82"/>
    <w:rsid w:val="002B2088"/>
    <w:rsid w:val="002B214A"/>
    <w:rsid w:val="002B2206"/>
    <w:rsid w:val="002B2301"/>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386"/>
    <w:rsid w:val="002B387E"/>
    <w:rsid w:val="002B38C7"/>
    <w:rsid w:val="002B3912"/>
    <w:rsid w:val="002B3D2E"/>
    <w:rsid w:val="002B3E02"/>
    <w:rsid w:val="002B3F85"/>
    <w:rsid w:val="002B40B0"/>
    <w:rsid w:val="002B40C1"/>
    <w:rsid w:val="002B40D9"/>
    <w:rsid w:val="002B40DB"/>
    <w:rsid w:val="002B4166"/>
    <w:rsid w:val="002B41A5"/>
    <w:rsid w:val="002B43E9"/>
    <w:rsid w:val="002B440E"/>
    <w:rsid w:val="002B4423"/>
    <w:rsid w:val="002B4439"/>
    <w:rsid w:val="002B479C"/>
    <w:rsid w:val="002B4838"/>
    <w:rsid w:val="002B4D72"/>
    <w:rsid w:val="002B5128"/>
    <w:rsid w:val="002B5349"/>
    <w:rsid w:val="002B5538"/>
    <w:rsid w:val="002B55A1"/>
    <w:rsid w:val="002B5654"/>
    <w:rsid w:val="002B56D9"/>
    <w:rsid w:val="002B572E"/>
    <w:rsid w:val="002B57AB"/>
    <w:rsid w:val="002B59CD"/>
    <w:rsid w:val="002B59CF"/>
    <w:rsid w:val="002B5BAA"/>
    <w:rsid w:val="002B5C71"/>
    <w:rsid w:val="002B5E82"/>
    <w:rsid w:val="002B5EDD"/>
    <w:rsid w:val="002B608D"/>
    <w:rsid w:val="002B60EB"/>
    <w:rsid w:val="002B63D0"/>
    <w:rsid w:val="002B647B"/>
    <w:rsid w:val="002B668D"/>
    <w:rsid w:val="002B671E"/>
    <w:rsid w:val="002B674C"/>
    <w:rsid w:val="002B68A6"/>
    <w:rsid w:val="002B698A"/>
    <w:rsid w:val="002B69A8"/>
    <w:rsid w:val="002B69F2"/>
    <w:rsid w:val="002B6C00"/>
    <w:rsid w:val="002B6CB1"/>
    <w:rsid w:val="002B6E04"/>
    <w:rsid w:val="002B6E5C"/>
    <w:rsid w:val="002B6F76"/>
    <w:rsid w:val="002B6F87"/>
    <w:rsid w:val="002B7048"/>
    <w:rsid w:val="002B70B8"/>
    <w:rsid w:val="002B7242"/>
    <w:rsid w:val="002B7423"/>
    <w:rsid w:val="002B7437"/>
    <w:rsid w:val="002B74F5"/>
    <w:rsid w:val="002B7638"/>
    <w:rsid w:val="002B7835"/>
    <w:rsid w:val="002B7A47"/>
    <w:rsid w:val="002B7B43"/>
    <w:rsid w:val="002B7CF2"/>
    <w:rsid w:val="002B7D87"/>
    <w:rsid w:val="002B7D98"/>
    <w:rsid w:val="002B7DA0"/>
    <w:rsid w:val="002B7E55"/>
    <w:rsid w:val="002B7F6C"/>
    <w:rsid w:val="002B7FA4"/>
    <w:rsid w:val="002C01AE"/>
    <w:rsid w:val="002C0403"/>
    <w:rsid w:val="002C04D9"/>
    <w:rsid w:val="002C0682"/>
    <w:rsid w:val="002C0752"/>
    <w:rsid w:val="002C095E"/>
    <w:rsid w:val="002C0BDA"/>
    <w:rsid w:val="002C0C5F"/>
    <w:rsid w:val="002C0D6E"/>
    <w:rsid w:val="002C0F06"/>
    <w:rsid w:val="002C0F40"/>
    <w:rsid w:val="002C13DC"/>
    <w:rsid w:val="002C13F2"/>
    <w:rsid w:val="002C144B"/>
    <w:rsid w:val="002C1A24"/>
    <w:rsid w:val="002C1B10"/>
    <w:rsid w:val="002C1E4E"/>
    <w:rsid w:val="002C1E96"/>
    <w:rsid w:val="002C1EDC"/>
    <w:rsid w:val="002C1F0F"/>
    <w:rsid w:val="002C2015"/>
    <w:rsid w:val="002C2037"/>
    <w:rsid w:val="002C203A"/>
    <w:rsid w:val="002C212D"/>
    <w:rsid w:val="002C2395"/>
    <w:rsid w:val="002C26AC"/>
    <w:rsid w:val="002C270C"/>
    <w:rsid w:val="002C272D"/>
    <w:rsid w:val="002C2736"/>
    <w:rsid w:val="002C2822"/>
    <w:rsid w:val="002C2826"/>
    <w:rsid w:val="002C2836"/>
    <w:rsid w:val="002C2B13"/>
    <w:rsid w:val="002C2B64"/>
    <w:rsid w:val="002C2D5F"/>
    <w:rsid w:val="002C2DD8"/>
    <w:rsid w:val="002C2F4A"/>
    <w:rsid w:val="002C2FB5"/>
    <w:rsid w:val="002C304B"/>
    <w:rsid w:val="002C30A5"/>
    <w:rsid w:val="002C31F4"/>
    <w:rsid w:val="002C3264"/>
    <w:rsid w:val="002C3281"/>
    <w:rsid w:val="002C3618"/>
    <w:rsid w:val="002C3880"/>
    <w:rsid w:val="002C3A7D"/>
    <w:rsid w:val="002C3CBD"/>
    <w:rsid w:val="002C3D1D"/>
    <w:rsid w:val="002C3DC1"/>
    <w:rsid w:val="002C3E9E"/>
    <w:rsid w:val="002C3F10"/>
    <w:rsid w:val="002C3F55"/>
    <w:rsid w:val="002C42CD"/>
    <w:rsid w:val="002C434C"/>
    <w:rsid w:val="002C43C5"/>
    <w:rsid w:val="002C46E8"/>
    <w:rsid w:val="002C49B1"/>
    <w:rsid w:val="002C4AD4"/>
    <w:rsid w:val="002C4BB9"/>
    <w:rsid w:val="002C4C23"/>
    <w:rsid w:val="002C4CCA"/>
    <w:rsid w:val="002C5099"/>
    <w:rsid w:val="002C50D2"/>
    <w:rsid w:val="002C519A"/>
    <w:rsid w:val="002C5224"/>
    <w:rsid w:val="002C5481"/>
    <w:rsid w:val="002C54DB"/>
    <w:rsid w:val="002C55D6"/>
    <w:rsid w:val="002C5619"/>
    <w:rsid w:val="002C575E"/>
    <w:rsid w:val="002C58EC"/>
    <w:rsid w:val="002C5978"/>
    <w:rsid w:val="002C5A20"/>
    <w:rsid w:val="002C5CE5"/>
    <w:rsid w:val="002C5D78"/>
    <w:rsid w:val="002C5D7C"/>
    <w:rsid w:val="002C5DD6"/>
    <w:rsid w:val="002C5ED6"/>
    <w:rsid w:val="002C6275"/>
    <w:rsid w:val="002C6345"/>
    <w:rsid w:val="002C6391"/>
    <w:rsid w:val="002C656B"/>
    <w:rsid w:val="002C65C5"/>
    <w:rsid w:val="002C66AC"/>
    <w:rsid w:val="002C6700"/>
    <w:rsid w:val="002C6779"/>
    <w:rsid w:val="002C69E9"/>
    <w:rsid w:val="002C6A1D"/>
    <w:rsid w:val="002C6B64"/>
    <w:rsid w:val="002C6C7F"/>
    <w:rsid w:val="002C6C8F"/>
    <w:rsid w:val="002C706D"/>
    <w:rsid w:val="002C70A6"/>
    <w:rsid w:val="002C7372"/>
    <w:rsid w:val="002C739B"/>
    <w:rsid w:val="002C7707"/>
    <w:rsid w:val="002C7929"/>
    <w:rsid w:val="002C79AC"/>
    <w:rsid w:val="002C7D33"/>
    <w:rsid w:val="002C7D78"/>
    <w:rsid w:val="002C7F8C"/>
    <w:rsid w:val="002D0236"/>
    <w:rsid w:val="002D036C"/>
    <w:rsid w:val="002D064F"/>
    <w:rsid w:val="002D0A4E"/>
    <w:rsid w:val="002D0C56"/>
    <w:rsid w:val="002D0D5A"/>
    <w:rsid w:val="002D0F1F"/>
    <w:rsid w:val="002D0F26"/>
    <w:rsid w:val="002D1034"/>
    <w:rsid w:val="002D1068"/>
    <w:rsid w:val="002D10C7"/>
    <w:rsid w:val="002D140B"/>
    <w:rsid w:val="002D1586"/>
    <w:rsid w:val="002D1682"/>
    <w:rsid w:val="002D174E"/>
    <w:rsid w:val="002D1846"/>
    <w:rsid w:val="002D1AD4"/>
    <w:rsid w:val="002D1B82"/>
    <w:rsid w:val="002D1C8E"/>
    <w:rsid w:val="002D1CEF"/>
    <w:rsid w:val="002D205C"/>
    <w:rsid w:val="002D2147"/>
    <w:rsid w:val="002D2453"/>
    <w:rsid w:val="002D2494"/>
    <w:rsid w:val="002D284A"/>
    <w:rsid w:val="002D294C"/>
    <w:rsid w:val="002D2B31"/>
    <w:rsid w:val="002D2B52"/>
    <w:rsid w:val="002D2E44"/>
    <w:rsid w:val="002D2FC6"/>
    <w:rsid w:val="002D3089"/>
    <w:rsid w:val="002D3149"/>
    <w:rsid w:val="002D31E6"/>
    <w:rsid w:val="002D328C"/>
    <w:rsid w:val="002D33C9"/>
    <w:rsid w:val="002D34FD"/>
    <w:rsid w:val="002D3887"/>
    <w:rsid w:val="002D3A70"/>
    <w:rsid w:val="002D3BBE"/>
    <w:rsid w:val="002D3C2C"/>
    <w:rsid w:val="002D3C47"/>
    <w:rsid w:val="002D3F5A"/>
    <w:rsid w:val="002D40BE"/>
    <w:rsid w:val="002D4204"/>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12"/>
    <w:rsid w:val="002D5B99"/>
    <w:rsid w:val="002D5DEF"/>
    <w:rsid w:val="002D60EE"/>
    <w:rsid w:val="002D6105"/>
    <w:rsid w:val="002D6588"/>
    <w:rsid w:val="002D6687"/>
    <w:rsid w:val="002D6788"/>
    <w:rsid w:val="002D691C"/>
    <w:rsid w:val="002D6C01"/>
    <w:rsid w:val="002D6C91"/>
    <w:rsid w:val="002D6DC4"/>
    <w:rsid w:val="002D6E7E"/>
    <w:rsid w:val="002D6ED5"/>
    <w:rsid w:val="002D6F3C"/>
    <w:rsid w:val="002D7279"/>
    <w:rsid w:val="002D733C"/>
    <w:rsid w:val="002D74C6"/>
    <w:rsid w:val="002D750C"/>
    <w:rsid w:val="002D755E"/>
    <w:rsid w:val="002D7606"/>
    <w:rsid w:val="002D7A90"/>
    <w:rsid w:val="002D7C27"/>
    <w:rsid w:val="002D7C8A"/>
    <w:rsid w:val="002D7DE9"/>
    <w:rsid w:val="002D7FBC"/>
    <w:rsid w:val="002D7FFC"/>
    <w:rsid w:val="002E003B"/>
    <w:rsid w:val="002E01B6"/>
    <w:rsid w:val="002E03A7"/>
    <w:rsid w:val="002E0427"/>
    <w:rsid w:val="002E0751"/>
    <w:rsid w:val="002E077E"/>
    <w:rsid w:val="002E0817"/>
    <w:rsid w:val="002E0A68"/>
    <w:rsid w:val="002E0AAC"/>
    <w:rsid w:val="002E0C80"/>
    <w:rsid w:val="002E0E74"/>
    <w:rsid w:val="002E0FC5"/>
    <w:rsid w:val="002E12D4"/>
    <w:rsid w:val="002E1470"/>
    <w:rsid w:val="002E1502"/>
    <w:rsid w:val="002E1601"/>
    <w:rsid w:val="002E17CF"/>
    <w:rsid w:val="002E1A4E"/>
    <w:rsid w:val="002E1AF5"/>
    <w:rsid w:val="002E1B0B"/>
    <w:rsid w:val="002E1BE1"/>
    <w:rsid w:val="002E1CED"/>
    <w:rsid w:val="002E1F44"/>
    <w:rsid w:val="002E1F68"/>
    <w:rsid w:val="002E2087"/>
    <w:rsid w:val="002E213F"/>
    <w:rsid w:val="002E22CF"/>
    <w:rsid w:val="002E23C6"/>
    <w:rsid w:val="002E244F"/>
    <w:rsid w:val="002E2459"/>
    <w:rsid w:val="002E2577"/>
    <w:rsid w:val="002E2617"/>
    <w:rsid w:val="002E2671"/>
    <w:rsid w:val="002E2C58"/>
    <w:rsid w:val="002E2E83"/>
    <w:rsid w:val="002E2FE0"/>
    <w:rsid w:val="002E2FE6"/>
    <w:rsid w:val="002E3098"/>
    <w:rsid w:val="002E3290"/>
    <w:rsid w:val="002E33A3"/>
    <w:rsid w:val="002E3543"/>
    <w:rsid w:val="002E39E9"/>
    <w:rsid w:val="002E39F0"/>
    <w:rsid w:val="002E3A0B"/>
    <w:rsid w:val="002E3C58"/>
    <w:rsid w:val="002E3E53"/>
    <w:rsid w:val="002E416B"/>
    <w:rsid w:val="002E41C1"/>
    <w:rsid w:val="002E448B"/>
    <w:rsid w:val="002E44E9"/>
    <w:rsid w:val="002E44FF"/>
    <w:rsid w:val="002E469A"/>
    <w:rsid w:val="002E4719"/>
    <w:rsid w:val="002E4762"/>
    <w:rsid w:val="002E485C"/>
    <w:rsid w:val="002E48A5"/>
    <w:rsid w:val="002E48B5"/>
    <w:rsid w:val="002E4A5D"/>
    <w:rsid w:val="002E4ADA"/>
    <w:rsid w:val="002E4DDD"/>
    <w:rsid w:val="002E5065"/>
    <w:rsid w:val="002E51FF"/>
    <w:rsid w:val="002E5266"/>
    <w:rsid w:val="002E5424"/>
    <w:rsid w:val="002E58F8"/>
    <w:rsid w:val="002E59BA"/>
    <w:rsid w:val="002E5A23"/>
    <w:rsid w:val="002E5BE0"/>
    <w:rsid w:val="002E5D1C"/>
    <w:rsid w:val="002E5F3F"/>
    <w:rsid w:val="002E5F8A"/>
    <w:rsid w:val="002E5FDE"/>
    <w:rsid w:val="002E605D"/>
    <w:rsid w:val="002E6573"/>
    <w:rsid w:val="002E6593"/>
    <w:rsid w:val="002E6848"/>
    <w:rsid w:val="002E6A95"/>
    <w:rsid w:val="002E6B3D"/>
    <w:rsid w:val="002E6B54"/>
    <w:rsid w:val="002E6CF3"/>
    <w:rsid w:val="002E6EEE"/>
    <w:rsid w:val="002E70FC"/>
    <w:rsid w:val="002E72C6"/>
    <w:rsid w:val="002E7395"/>
    <w:rsid w:val="002E74BF"/>
    <w:rsid w:val="002E752C"/>
    <w:rsid w:val="002E769B"/>
    <w:rsid w:val="002E7840"/>
    <w:rsid w:val="002E7853"/>
    <w:rsid w:val="002E7B7C"/>
    <w:rsid w:val="002E7BB3"/>
    <w:rsid w:val="002E7BDF"/>
    <w:rsid w:val="002E7DB6"/>
    <w:rsid w:val="002F0046"/>
    <w:rsid w:val="002F012F"/>
    <w:rsid w:val="002F025B"/>
    <w:rsid w:val="002F030F"/>
    <w:rsid w:val="002F05AD"/>
    <w:rsid w:val="002F0651"/>
    <w:rsid w:val="002F06AE"/>
    <w:rsid w:val="002F06B6"/>
    <w:rsid w:val="002F0791"/>
    <w:rsid w:val="002F07BB"/>
    <w:rsid w:val="002F09DA"/>
    <w:rsid w:val="002F0C06"/>
    <w:rsid w:val="002F0D2A"/>
    <w:rsid w:val="002F0DB5"/>
    <w:rsid w:val="002F0F30"/>
    <w:rsid w:val="002F1017"/>
    <w:rsid w:val="002F103B"/>
    <w:rsid w:val="002F1043"/>
    <w:rsid w:val="002F146F"/>
    <w:rsid w:val="002F1482"/>
    <w:rsid w:val="002F1494"/>
    <w:rsid w:val="002F14E7"/>
    <w:rsid w:val="002F15DB"/>
    <w:rsid w:val="002F160D"/>
    <w:rsid w:val="002F16A6"/>
    <w:rsid w:val="002F176D"/>
    <w:rsid w:val="002F190A"/>
    <w:rsid w:val="002F1AE0"/>
    <w:rsid w:val="002F1FE1"/>
    <w:rsid w:val="002F216D"/>
    <w:rsid w:val="002F22D5"/>
    <w:rsid w:val="002F22E6"/>
    <w:rsid w:val="002F22EF"/>
    <w:rsid w:val="002F2366"/>
    <w:rsid w:val="002F2505"/>
    <w:rsid w:val="002F2525"/>
    <w:rsid w:val="002F2533"/>
    <w:rsid w:val="002F25AC"/>
    <w:rsid w:val="002F266C"/>
    <w:rsid w:val="002F26D6"/>
    <w:rsid w:val="002F2832"/>
    <w:rsid w:val="002F2855"/>
    <w:rsid w:val="002F2A5D"/>
    <w:rsid w:val="002F2B1E"/>
    <w:rsid w:val="002F2BE1"/>
    <w:rsid w:val="002F2D74"/>
    <w:rsid w:val="002F3094"/>
    <w:rsid w:val="002F3231"/>
    <w:rsid w:val="002F347C"/>
    <w:rsid w:val="002F3728"/>
    <w:rsid w:val="002F37C0"/>
    <w:rsid w:val="002F37EF"/>
    <w:rsid w:val="002F3A13"/>
    <w:rsid w:val="002F3B2E"/>
    <w:rsid w:val="002F3DBE"/>
    <w:rsid w:val="002F3FCD"/>
    <w:rsid w:val="002F4009"/>
    <w:rsid w:val="002F4191"/>
    <w:rsid w:val="002F42A1"/>
    <w:rsid w:val="002F44D2"/>
    <w:rsid w:val="002F470E"/>
    <w:rsid w:val="002F47E0"/>
    <w:rsid w:val="002F4890"/>
    <w:rsid w:val="002F49C7"/>
    <w:rsid w:val="002F4AF0"/>
    <w:rsid w:val="002F4B45"/>
    <w:rsid w:val="002F4B57"/>
    <w:rsid w:val="002F4C32"/>
    <w:rsid w:val="002F4DE6"/>
    <w:rsid w:val="002F52D6"/>
    <w:rsid w:val="002F539F"/>
    <w:rsid w:val="002F56E3"/>
    <w:rsid w:val="002F5969"/>
    <w:rsid w:val="002F59CD"/>
    <w:rsid w:val="002F59DA"/>
    <w:rsid w:val="002F59EE"/>
    <w:rsid w:val="002F5C37"/>
    <w:rsid w:val="002F5C96"/>
    <w:rsid w:val="002F5D9D"/>
    <w:rsid w:val="002F5E37"/>
    <w:rsid w:val="002F5FE1"/>
    <w:rsid w:val="002F62B1"/>
    <w:rsid w:val="002F640F"/>
    <w:rsid w:val="002F64E4"/>
    <w:rsid w:val="002F64FF"/>
    <w:rsid w:val="002F65A5"/>
    <w:rsid w:val="002F676B"/>
    <w:rsid w:val="002F692B"/>
    <w:rsid w:val="002F697C"/>
    <w:rsid w:val="002F6A41"/>
    <w:rsid w:val="002F6AC3"/>
    <w:rsid w:val="002F6B13"/>
    <w:rsid w:val="002F6C57"/>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D24"/>
    <w:rsid w:val="002F7D79"/>
    <w:rsid w:val="003001A6"/>
    <w:rsid w:val="00300201"/>
    <w:rsid w:val="00300361"/>
    <w:rsid w:val="003003C2"/>
    <w:rsid w:val="00300401"/>
    <w:rsid w:val="0030045D"/>
    <w:rsid w:val="0030079F"/>
    <w:rsid w:val="003008CD"/>
    <w:rsid w:val="00300E56"/>
    <w:rsid w:val="003010CE"/>
    <w:rsid w:val="00301471"/>
    <w:rsid w:val="00301532"/>
    <w:rsid w:val="003017F0"/>
    <w:rsid w:val="00301903"/>
    <w:rsid w:val="00301A8C"/>
    <w:rsid w:val="00301B45"/>
    <w:rsid w:val="00301EF7"/>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59"/>
    <w:rsid w:val="00303150"/>
    <w:rsid w:val="00303381"/>
    <w:rsid w:val="00303498"/>
    <w:rsid w:val="00303526"/>
    <w:rsid w:val="003036D2"/>
    <w:rsid w:val="0030381A"/>
    <w:rsid w:val="00303821"/>
    <w:rsid w:val="00303840"/>
    <w:rsid w:val="00303E69"/>
    <w:rsid w:val="00303F1C"/>
    <w:rsid w:val="00303F20"/>
    <w:rsid w:val="003040CF"/>
    <w:rsid w:val="003040D5"/>
    <w:rsid w:val="00304273"/>
    <w:rsid w:val="0030445F"/>
    <w:rsid w:val="00304613"/>
    <w:rsid w:val="00304618"/>
    <w:rsid w:val="003046ED"/>
    <w:rsid w:val="003047BC"/>
    <w:rsid w:val="00304C2C"/>
    <w:rsid w:val="00304CDA"/>
    <w:rsid w:val="00304E2F"/>
    <w:rsid w:val="00304F9F"/>
    <w:rsid w:val="0030510F"/>
    <w:rsid w:val="003051EF"/>
    <w:rsid w:val="003052B7"/>
    <w:rsid w:val="003052F4"/>
    <w:rsid w:val="00305638"/>
    <w:rsid w:val="0030585C"/>
    <w:rsid w:val="003058DE"/>
    <w:rsid w:val="0030595B"/>
    <w:rsid w:val="00305996"/>
    <w:rsid w:val="00305A3B"/>
    <w:rsid w:val="00305A78"/>
    <w:rsid w:val="00305A7C"/>
    <w:rsid w:val="00305ACD"/>
    <w:rsid w:val="00305E07"/>
    <w:rsid w:val="00305E7C"/>
    <w:rsid w:val="00305ED4"/>
    <w:rsid w:val="00305F7D"/>
    <w:rsid w:val="00306055"/>
    <w:rsid w:val="003060EE"/>
    <w:rsid w:val="00306251"/>
    <w:rsid w:val="00306583"/>
    <w:rsid w:val="00306605"/>
    <w:rsid w:val="003067E9"/>
    <w:rsid w:val="003068C1"/>
    <w:rsid w:val="0030699B"/>
    <w:rsid w:val="003069DB"/>
    <w:rsid w:val="00306B0E"/>
    <w:rsid w:val="00306C9D"/>
    <w:rsid w:val="00306CF9"/>
    <w:rsid w:val="00306E47"/>
    <w:rsid w:val="00306FD5"/>
    <w:rsid w:val="00307079"/>
    <w:rsid w:val="0030729F"/>
    <w:rsid w:val="003072EC"/>
    <w:rsid w:val="003075DB"/>
    <w:rsid w:val="0030761E"/>
    <w:rsid w:val="003076D2"/>
    <w:rsid w:val="00307714"/>
    <w:rsid w:val="003077DB"/>
    <w:rsid w:val="003078A4"/>
    <w:rsid w:val="003078C0"/>
    <w:rsid w:val="0030799E"/>
    <w:rsid w:val="00307BD9"/>
    <w:rsid w:val="00307C71"/>
    <w:rsid w:val="00307E9D"/>
    <w:rsid w:val="00307EE7"/>
    <w:rsid w:val="0031001C"/>
    <w:rsid w:val="003101FB"/>
    <w:rsid w:val="0031021E"/>
    <w:rsid w:val="003102B9"/>
    <w:rsid w:val="0031049C"/>
    <w:rsid w:val="003104CB"/>
    <w:rsid w:val="00310BFA"/>
    <w:rsid w:val="00311284"/>
    <w:rsid w:val="0031141A"/>
    <w:rsid w:val="0031145D"/>
    <w:rsid w:val="00311693"/>
    <w:rsid w:val="0031174D"/>
    <w:rsid w:val="003119CC"/>
    <w:rsid w:val="00311A70"/>
    <w:rsid w:val="00311C35"/>
    <w:rsid w:val="00311D0C"/>
    <w:rsid w:val="00311D93"/>
    <w:rsid w:val="00311E84"/>
    <w:rsid w:val="00311E88"/>
    <w:rsid w:val="00311E8F"/>
    <w:rsid w:val="00312058"/>
    <w:rsid w:val="003120EE"/>
    <w:rsid w:val="003120F7"/>
    <w:rsid w:val="0031218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4B4"/>
    <w:rsid w:val="003134BC"/>
    <w:rsid w:val="0031358C"/>
    <w:rsid w:val="00313598"/>
    <w:rsid w:val="0031369E"/>
    <w:rsid w:val="003136FB"/>
    <w:rsid w:val="00313702"/>
    <w:rsid w:val="00313783"/>
    <w:rsid w:val="003137BF"/>
    <w:rsid w:val="00313A24"/>
    <w:rsid w:val="00313AE9"/>
    <w:rsid w:val="00313C92"/>
    <w:rsid w:val="00314048"/>
    <w:rsid w:val="003141B3"/>
    <w:rsid w:val="003143BC"/>
    <w:rsid w:val="00314600"/>
    <w:rsid w:val="00314AAB"/>
    <w:rsid w:val="00314AC8"/>
    <w:rsid w:val="00314D77"/>
    <w:rsid w:val="00314DFA"/>
    <w:rsid w:val="00314F61"/>
    <w:rsid w:val="00314F6A"/>
    <w:rsid w:val="00314FAB"/>
    <w:rsid w:val="00315111"/>
    <w:rsid w:val="00315190"/>
    <w:rsid w:val="00315282"/>
    <w:rsid w:val="00315330"/>
    <w:rsid w:val="00315396"/>
    <w:rsid w:val="00315455"/>
    <w:rsid w:val="003155AA"/>
    <w:rsid w:val="0031565F"/>
    <w:rsid w:val="00315A41"/>
    <w:rsid w:val="00315BA2"/>
    <w:rsid w:val="00315D0C"/>
    <w:rsid w:val="00315F48"/>
    <w:rsid w:val="00315F5A"/>
    <w:rsid w:val="00315FC2"/>
    <w:rsid w:val="00316125"/>
    <w:rsid w:val="003161C3"/>
    <w:rsid w:val="0031632F"/>
    <w:rsid w:val="00316470"/>
    <w:rsid w:val="003168A1"/>
    <w:rsid w:val="00316A94"/>
    <w:rsid w:val="00316E4C"/>
    <w:rsid w:val="00317037"/>
    <w:rsid w:val="00317350"/>
    <w:rsid w:val="003173C7"/>
    <w:rsid w:val="003175CB"/>
    <w:rsid w:val="00317778"/>
    <w:rsid w:val="00317830"/>
    <w:rsid w:val="003178A9"/>
    <w:rsid w:val="003178AE"/>
    <w:rsid w:val="003179C5"/>
    <w:rsid w:val="00317B3A"/>
    <w:rsid w:val="00317B3F"/>
    <w:rsid w:val="00317CE3"/>
    <w:rsid w:val="00317D71"/>
    <w:rsid w:val="00317EF2"/>
    <w:rsid w:val="00317F7E"/>
    <w:rsid w:val="00320003"/>
    <w:rsid w:val="0032017E"/>
    <w:rsid w:val="003201BC"/>
    <w:rsid w:val="00320262"/>
    <w:rsid w:val="003202B7"/>
    <w:rsid w:val="003202E5"/>
    <w:rsid w:val="00320329"/>
    <w:rsid w:val="00320365"/>
    <w:rsid w:val="0032049E"/>
    <w:rsid w:val="003204EF"/>
    <w:rsid w:val="00320568"/>
    <w:rsid w:val="0032059C"/>
    <w:rsid w:val="003205B2"/>
    <w:rsid w:val="003205C2"/>
    <w:rsid w:val="00320643"/>
    <w:rsid w:val="00320C42"/>
    <w:rsid w:val="00320CE4"/>
    <w:rsid w:val="00320CFD"/>
    <w:rsid w:val="00320DAD"/>
    <w:rsid w:val="00320DCC"/>
    <w:rsid w:val="00320DCD"/>
    <w:rsid w:val="003210AE"/>
    <w:rsid w:val="003211C1"/>
    <w:rsid w:val="0032130B"/>
    <w:rsid w:val="003214E9"/>
    <w:rsid w:val="003215ED"/>
    <w:rsid w:val="0032171F"/>
    <w:rsid w:val="0032172A"/>
    <w:rsid w:val="003218A6"/>
    <w:rsid w:val="003218AA"/>
    <w:rsid w:val="00321B8A"/>
    <w:rsid w:val="00321C48"/>
    <w:rsid w:val="00321C5F"/>
    <w:rsid w:val="00321DD7"/>
    <w:rsid w:val="0032220D"/>
    <w:rsid w:val="0032221C"/>
    <w:rsid w:val="003222A4"/>
    <w:rsid w:val="00322797"/>
    <w:rsid w:val="00322C61"/>
    <w:rsid w:val="00322D13"/>
    <w:rsid w:val="00322E3C"/>
    <w:rsid w:val="00322EEF"/>
    <w:rsid w:val="00322F92"/>
    <w:rsid w:val="003231D4"/>
    <w:rsid w:val="003232DF"/>
    <w:rsid w:val="00323356"/>
    <w:rsid w:val="00323402"/>
    <w:rsid w:val="00323537"/>
    <w:rsid w:val="003235A0"/>
    <w:rsid w:val="00323863"/>
    <w:rsid w:val="0032388D"/>
    <w:rsid w:val="003238D1"/>
    <w:rsid w:val="00323BEF"/>
    <w:rsid w:val="00323CE9"/>
    <w:rsid w:val="00323CF0"/>
    <w:rsid w:val="00323DFB"/>
    <w:rsid w:val="00323E43"/>
    <w:rsid w:val="00323F5E"/>
    <w:rsid w:val="00324059"/>
    <w:rsid w:val="003241C6"/>
    <w:rsid w:val="003241F7"/>
    <w:rsid w:val="00324215"/>
    <w:rsid w:val="003247B9"/>
    <w:rsid w:val="003248F0"/>
    <w:rsid w:val="00324B0C"/>
    <w:rsid w:val="00324C6A"/>
    <w:rsid w:val="00324DD8"/>
    <w:rsid w:val="00324E98"/>
    <w:rsid w:val="00325117"/>
    <w:rsid w:val="003251A9"/>
    <w:rsid w:val="00325332"/>
    <w:rsid w:val="00325417"/>
    <w:rsid w:val="003254EE"/>
    <w:rsid w:val="00325837"/>
    <w:rsid w:val="00325A9A"/>
    <w:rsid w:val="00325AF2"/>
    <w:rsid w:val="00325BE7"/>
    <w:rsid w:val="00325E94"/>
    <w:rsid w:val="0032619D"/>
    <w:rsid w:val="003264CC"/>
    <w:rsid w:val="00326720"/>
    <w:rsid w:val="00326820"/>
    <w:rsid w:val="00326AF8"/>
    <w:rsid w:val="00326B36"/>
    <w:rsid w:val="00326C0C"/>
    <w:rsid w:val="00326C95"/>
    <w:rsid w:val="00326D3D"/>
    <w:rsid w:val="00326D6B"/>
    <w:rsid w:val="00326F21"/>
    <w:rsid w:val="00327008"/>
    <w:rsid w:val="00327124"/>
    <w:rsid w:val="003271A3"/>
    <w:rsid w:val="0032758B"/>
    <w:rsid w:val="003276BF"/>
    <w:rsid w:val="003277EC"/>
    <w:rsid w:val="00327A79"/>
    <w:rsid w:val="00327C5F"/>
    <w:rsid w:val="00327C90"/>
    <w:rsid w:val="00327EF1"/>
    <w:rsid w:val="003300F9"/>
    <w:rsid w:val="003301AC"/>
    <w:rsid w:val="003301F5"/>
    <w:rsid w:val="00330283"/>
    <w:rsid w:val="00330661"/>
    <w:rsid w:val="0033071D"/>
    <w:rsid w:val="003308B7"/>
    <w:rsid w:val="00330ACE"/>
    <w:rsid w:val="00330AE8"/>
    <w:rsid w:val="00330B0A"/>
    <w:rsid w:val="00330B1B"/>
    <w:rsid w:val="00330CAB"/>
    <w:rsid w:val="00330D8C"/>
    <w:rsid w:val="00330E59"/>
    <w:rsid w:val="00331012"/>
    <w:rsid w:val="00331083"/>
    <w:rsid w:val="0033143D"/>
    <w:rsid w:val="00331811"/>
    <w:rsid w:val="00331865"/>
    <w:rsid w:val="0033193D"/>
    <w:rsid w:val="0033198F"/>
    <w:rsid w:val="00331BF4"/>
    <w:rsid w:val="00331C12"/>
    <w:rsid w:val="00331C68"/>
    <w:rsid w:val="00331FE5"/>
    <w:rsid w:val="00332044"/>
    <w:rsid w:val="00332083"/>
    <w:rsid w:val="0033213C"/>
    <w:rsid w:val="003321EB"/>
    <w:rsid w:val="00332216"/>
    <w:rsid w:val="00332387"/>
    <w:rsid w:val="00332570"/>
    <w:rsid w:val="00332663"/>
    <w:rsid w:val="00332675"/>
    <w:rsid w:val="0033283B"/>
    <w:rsid w:val="003328E2"/>
    <w:rsid w:val="00332AEA"/>
    <w:rsid w:val="00332BD2"/>
    <w:rsid w:val="00332CB2"/>
    <w:rsid w:val="00332D58"/>
    <w:rsid w:val="00332E03"/>
    <w:rsid w:val="00332E10"/>
    <w:rsid w:val="00332E85"/>
    <w:rsid w:val="00332F0A"/>
    <w:rsid w:val="00332FDD"/>
    <w:rsid w:val="00333027"/>
    <w:rsid w:val="0033302D"/>
    <w:rsid w:val="00333128"/>
    <w:rsid w:val="00333164"/>
    <w:rsid w:val="00333191"/>
    <w:rsid w:val="003331B2"/>
    <w:rsid w:val="003333B9"/>
    <w:rsid w:val="0033346B"/>
    <w:rsid w:val="00333499"/>
    <w:rsid w:val="00333877"/>
    <w:rsid w:val="0033387D"/>
    <w:rsid w:val="003338D7"/>
    <w:rsid w:val="00333A71"/>
    <w:rsid w:val="00333A88"/>
    <w:rsid w:val="00333C48"/>
    <w:rsid w:val="00333D73"/>
    <w:rsid w:val="00333FE0"/>
    <w:rsid w:val="0033401A"/>
    <w:rsid w:val="003341A8"/>
    <w:rsid w:val="00334304"/>
    <w:rsid w:val="00334539"/>
    <w:rsid w:val="003345B6"/>
    <w:rsid w:val="003347D9"/>
    <w:rsid w:val="00334877"/>
    <w:rsid w:val="003348AA"/>
    <w:rsid w:val="0033497F"/>
    <w:rsid w:val="00334C4E"/>
    <w:rsid w:val="00334FC3"/>
    <w:rsid w:val="00334FEB"/>
    <w:rsid w:val="003350E3"/>
    <w:rsid w:val="00335126"/>
    <w:rsid w:val="00335146"/>
    <w:rsid w:val="003351CB"/>
    <w:rsid w:val="003352CA"/>
    <w:rsid w:val="0033545C"/>
    <w:rsid w:val="00335799"/>
    <w:rsid w:val="00335956"/>
    <w:rsid w:val="00335AF7"/>
    <w:rsid w:val="00335B9B"/>
    <w:rsid w:val="00335BAC"/>
    <w:rsid w:val="00335D31"/>
    <w:rsid w:val="00335EBB"/>
    <w:rsid w:val="00335FDD"/>
    <w:rsid w:val="00336067"/>
    <w:rsid w:val="0033607E"/>
    <w:rsid w:val="003360BC"/>
    <w:rsid w:val="003361D4"/>
    <w:rsid w:val="003363C9"/>
    <w:rsid w:val="00336589"/>
    <w:rsid w:val="003365EB"/>
    <w:rsid w:val="00336612"/>
    <w:rsid w:val="00336630"/>
    <w:rsid w:val="00336770"/>
    <w:rsid w:val="0033677C"/>
    <w:rsid w:val="003368C3"/>
    <w:rsid w:val="00336976"/>
    <w:rsid w:val="0033697B"/>
    <w:rsid w:val="00336C7D"/>
    <w:rsid w:val="00336C89"/>
    <w:rsid w:val="00336CB7"/>
    <w:rsid w:val="00336D91"/>
    <w:rsid w:val="00336E4F"/>
    <w:rsid w:val="00336E5A"/>
    <w:rsid w:val="003371CD"/>
    <w:rsid w:val="003375C1"/>
    <w:rsid w:val="003376D8"/>
    <w:rsid w:val="0033777F"/>
    <w:rsid w:val="003377D8"/>
    <w:rsid w:val="00337995"/>
    <w:rsid w:val="003379BB"/>
    <w:rsid w:val="003379CE"/>
    <w:rsid w:val="00337A2C"/>
    <w:rsid w:val="00337AEC"/>
    <w:rsid w:val="00337AFC"/>
    <w:rsid w:val="00337B19"/>
    <w:rsid w:val="00337B1C"/>
    <w:rsid w:val="00337BCD"/>
    <w:rsid w:val="00337F74"/>
    <w:rsid w:val="0034023A"/>
    <w:rsid w:val="0034023F"/>
    <w:rsid w:val="0034041C"/>
    <w:rsid w:val="00340429"/>
    <w:rsid w:val="0034048D"/>
    <w:rsid w:val="00340632"/>
    <w:rsid w:val="00340692"/>
    <w:rsid w:val="003407F6"/>
    <w:rsid w:val="00340A69"/>
    <w:rsid w:val="00340B37"/>
    <w:rsid w:val="00340C32"/>
    <w:rsid w:val="00340D3E"/>
    <w:rsid w:val="00340F35"/>
    <w:rsid w:val="00340F55"/>
    <w:rsid w:val="00340FEB"/>
    <w:rsid w:val="00341055"/>
    <w:rsid w:val="0034136F"/>
    <w:rsid w:val="00341842"/>
    <w:rsid w:val="00341851"/>
    <w:rsid w:val="0034198E"/>
    <w:rsid w:val="00341A33"/>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6A"/>
    <w:rsid w:val="00343165"/>
    <w:rsid w:val="003432B7"/>
    <w:rsid w:val="00343432"/>
    <w:rsid w:val="00343444"/>
    <w:rsid w:val="0034349E"/>
    <w:rsid w:val="003435A7"/>
    <w:rsid w:val="0034397C"/>
    <w:rsid w:val="003439AB"/>
    <w:rsid w:val="00343A0B"/>
    <w:rsid w:val="00343BCA"/>
    <w:rsid w:val="00343C45"/>
    <w:rsid w:val="00343DAE"/>
    <w:rsid w:val="00343DF0"/>
    <w:rsid w:val="00343FDB"/>
    <w:rsid w:val="0034407E"/>
    <w:rsid w:val="00344147"/>
    <w:rsid w:val="003441E1"/>
    <w:rsid w:val="00344302"/>
    <w:rsid w:val="0034431E"/>
    <w:rsid w:val="00344673"/>
    <w:rsid w:val="00344BAC"/>
    <w:rsid w:val="00344DE0"/>
    <w:rsid w:val="00344F0B"/>
    <w:rsid w:val="00345096"/>
    <w:rsid w:val="00345122"/>
    <w:rsid w:val="003451D2"/>
    <w:rsid w:val="00345335"/>
    <w:rsid w:val="003453BD"/>
    <w:rsid w:val="0034559A"/>
    <w:rsid w:val="003455E5"/>
    <w:rsid w:val="00345943"/>
    <w:rsid w:val="00345953"/>
    <w:rsid w:val="003459E7"/>
    <w:rsid w:val="00345C17"/>
    <w:rsid w:val="00345D07"/>
    <w:rsid w:val="00345DF0"/>
    <w:rsid w:val="003460E7"/>
    <w:rsid w:val="00346170"/>
    <w:rsid w:val="0034624A"/>
    <w:rsid w:val="0034671C"/>
    <w:rsid w:val="00346815"/>
    <w:rsid w:val="003469D3"/>
    <w:rsid w:val="00346A4B"/>
    <w:rsid w:val="00346CD5"/>
    <w:rsid w:val="00346DC0"/>
    <w:rsid w:val="00346E18"/>
    <w:rsid w:val="00346E8D"/>
    <w:rsid w:val="00346F1E"/>
    <w:rsid w:val="00346FE7"/>
    <w:rsid w:val="003471E2"/>
    <w:rsid w:val="00347329"/>
    <w:rsid w:val="00347388"/>
    <w:rsid w:val="003473C0"/>
    <w:rsid w:val="003473C7"/>
    <w:rsid w:val="0034745D"/>
    <w:rsid w:val="00347460"/>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B00"/>
    <w:rsid w:val="00350BB2"/>
    <w:rsid w:val="00350BE9"/>
    <w:rsid w:val="00350CF6"/>
    <w:rsid w:val="00350DE9"/>
    <w:rsid w:val="00350EA3"/>
    <w:rsid w:val="00350EBA"/>
    <w:rsid w:val="0035114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314"/>
    <w:rsid w:val="0035233B"/>
    <w:rsid w:val="003528A3"/>
    <w:rsid w:val="00352959"/>
    <w:rsid w:val="003529AC"/>
    <w:rsid w:val="003529F7"/>
    <w:rsid w:val="00352AF2"/>
    <w:rsid w:val="00352B9B"/>
    <w:rsid w:val="00352BA5"/>
    <w:rsid w:val="00352EAF"/>
    <w:rsid w:val="0035311E"/>
    <w:rsid w:val="0035330B"/>
    <w:rsid w:val="0035333E"/>
    <w:rsid w:val="003533E8"/>
    <w:rsid w:val="00353568"/>
    <w:rsid w:val="00353674"/>
    <w:rsid w:val="0035381C"/>
    <w:rsid w:val="003538CD"/>
    <w:rsid w:val="00353A15"/>
    <w:rsid w:val="00353D73"/>
    <w:rsid w:val="00353DA2"/>
    <w:rsid w:val="00353E5B"/>
    <w:rsid w:val="00353F5A"/>
    <w:rsid w:val="00353F97"/>
    <w:rsid w:val="00353F9A"/>
    <w:rsid w:val="00354124"/>
    <w:rsid w:val="00354148"/>
    <w:rsid w:val="003543CF"/>
    <w:rsid w:val="0035440F"/>
    <w:rsid w:val="0035442D"/>
    <w:rsid w:val="003544B7"/>
    <w:rsid w:val="003545DD"/>
    <w:rsid w:val="00354696"/>
    <w:rsid w:val="003549E1"/>
    <w:rsid w:val="00354ACB"/>
    <w:rsid w:val="00354B1B"/>
    <w:rsid w:val="00354C4C"/>
    <w:rsid w:val="00354DAE"/>
    <w:rsid w:val="00354E5B"/>
    <w:rsid w:val="003550C8"/>
    <w:rsid w:val="00355289"/>
    <w:rsid w:val="003554D6"/>
    <w:rsid w:val="003555BD"/>
    <w:rsid w:val="003558B0"/>
    <w:rsid w:val="00355985"/>
    <w:rsid w:val="00355A9A"/>
    <w:rsid w:val="00355B00"/>
    <w:rsid w:val="00355BB2"/>
    <w:rsid w:val="00355C49"/>
    <w:rsid w:val="00355C9B"/>
    <w:rsid w:val="00355D08"/>
    <w:rsid w:val="00355D8A"/>
    <w:rsid w:val="00355EB0"/>
    <w:rsid w:val="00356110"/>
    <w:rsid w:val="00356210"/>
    <w:rsid w:val="00356294"/>
    <w:rsid w:val="00356745"/>
    <w:rsid w:val="0035678A"/>
    <w:rsid w:val="003567E6"/>
    <w:rsid w:val="00356801"/>
    <w:rsid w:val="00356843"/>
    <w:rsid w:val="00356AA3"/>
    <w:rsid w:val="00356CBF"/>
    <w:rsid w:val="00356D60"/>
    <w:rsid w:val="00356D7C"/>
    <w:rsid w:val="00356FE8"/>
    <w:rsid w:val="003570E1"/>
    <w:rsid w:val="00357237"/>
    <w:rsid w:val="0035730D"/>
    <w:rsid w:val="00357354"/>
    <w:rsid w:val="003576C2"/>
    <w:rsid w:val="0035777A"/>
    <w:rsid w:val="00357918"/>
    <w:rsid w:val="00357940"/>
    <w:rsid w:val="00357A87"/>
    <w:rsid w:val="00357ACD"/>
    <w:rsid w:val="00357BA6"/>
    <w:rsid w:val="00357C05"/>
    <w:rsid w:val="00357C60"/>
    <w:rsid w:val="00357CA5"/>
    <w:rsid w:val="00357DAB"/>
    <w:rsid w:val="00357EF4"/>
    <w:rsid w:val="003600E6"/>
    <w:rsid w:val="003601CF"/>
    <w:rsid w:val="00360238"/>
    <w:rsid w:val="003602FF"/>
    <w:rsid w:val="00360A45"/>
    <w:rsid w:val="00360B23"/>
    <w:rsid w:val="00360B3A"/>
    <w:rsid w:val="00360B58"/>
    <w:rsid w:val="00360B7B"/>
    <w:rsid w:val="00360D99"/>
    <w:rsid w:val="00360EA2"/>
    <w:rsid w:val="0036109F"/>
    <w:rsid w:val="0036114E"/>
    <w:rsid w:val="00361248"/>
    <w:rsid w:val="00361269"/>
    <w:rsid w:val="0036136F"/>
    <w:rsid w:val="003614D8"/>
    <w:rsid w:val="003615DB"/>
    <w:rsid w:val="0036172C"/>
    <w:rsid w:val="003617FF"/>
    <w:rsid w:val="00361825"/>
    <w:rsid w:val="00361A36"/>
    <w:rsid w:val="00361AF8"/>
    <w:rsid w:val="00361FBB"/>
    <w:rsid w:val="0036205F"/>
    <w:rsid w:val="003622E1"/>
    <w:rsid w:val="0036268C"/>
    <w:rsid w:val="00362A5D"/>
    <w:rsid w:val="00362B0E"/>
    <w:rsid w:val="00362B3A"/>
    <w:rsid w:val="00362CA3"/>
    <w:rsid w:val="00362E9A"/>
    <w:rsid w:val="003631A0"/>
    <w:rsid w:val="0036347E"/>
    <w:rsid w:val="003637F0"/>
    <w:rsid w:val="0036388C"/>
    <w:rsid w:val="003638EC"/>
    <w:rsid w:val="003638F1"/>
    <w:rsid w:val="00363942"/>
    <w:rsid w:val="00363946"/>
    <w:rsid w:val="00363994"/>
    <w:rsid w:val="00363B9E"/>
    <w:rsid w:val="00363EDF"/>
    <w:rsid w:val="00364077"/>
    <w:rsid w:val="00364506"/>
    <w:rsid w:val="00364636"/>
    <w:rsid w:val="003647F3"/>
    <w:rsid w:val="003647F9"/>
    <w:rsid w:val="00364A67"/>
    <w:rsid w:val="00364A93"/>
    <w:rsid w:val="00364AFF"/>
    <w:rsid w:val="00364C19"/>
    <w:rsid w:val="00364D04"/>
    <w:rsid w:val="00364D21"/>
    <w:rsid w:val="00365094"/>
    <w:rsid w:val="00365235"/>
    <w:rsid w:val="003652B8"/>
    <w:rsid w:val="003655EF"/>
    <w:rsid w:val="00365671"/>
    <w:rsid w:val="003657F1"/>
    <w:rsid w:val="00365848"/>
    <w:rsid w:val="00365993"/>
    <w:rsid w:val="0036599D"/>
    <w:rsid w:val="00365A70"/>
    <w:rsid w:val="00365B96"/>
    <w:rsid w:val="00365CAB"/>
    <w:rsid w:val="003662A1"/>
    <w:rsid w:val="003665D8"/>
    <w:rsid w:val="003667F3"/>
    <w:rsid w:val="00366BD1"/>
    <w:rsid w:val="00366C48"/>
    <w:rsid w:val="00366DBC"/>
    <w:rsid w:val="00366FE5"/>
    <w:rsid w:val="003672F0"/>
    <w:rsid w:val="0036741F"/>
    <w:rsid w:val="00367426"/>
    <w:rsid w:val="00367493"/>
    <w:rsid w:val="003674C5"/>
    <w:rsid w:val="00367592"/>
    <w:rsid w:val="00367642"/>
    <w:rsid w:val="00367670"/>
    <w:rsid w:val="0036797A"/>
    <w:rsid w:val="00367B14"/>
    <w:rsid w:val="00367CA2"/>
    <w:rsid w:val="00367EB2"/>
    <w:rsid w:val="00370241"/>
    <w:rsid w:val="003702AA"/>
    <w:rsid w:val="00370410"/>
    <w:rsid w:val="00370490"/>
    <w:rsid w:val="003704BD"/>
    <w:rsid w:val="00370560"/>
    <w:rsid w:val="0037078F"/>
    <w:rsid w:val="003707C9"/>
    <w:rsid w:val="00370A1A"/>
    <w:rsid w:val="00370D55"/>
    <w:rsid w:val="0037140A"/>
    <w:rsid w:val="0037143E"/>
    <w:rsid w:val="0037145C"/>
    <w:rsid w:val="0037152E"/>
    <w:rsid w:val="00371879"/>
    <w:rsid w:val="003718C4"/>
    <w:rsid w:val="00371957"/>
    <w:rsid w:val="00371BC1"/>
    <w:rsid w:val="00371C12"/>
    <w:rsid w:val="00371C3A"/>
    <w:rsid w:val="00371EBD"/>
    <w:rsid w:val="00372027"/>
    <w:rsid w:val="00372068"/>
    <w:rsid w:val="0037212D"/>
    <w:rsid w:val="00372216"/>
    <w:rsid w:val="003726CA"/>
    <w:rsid w:val="00372803"/>
    <w:rsid w:val="003728F3"/>
    <w:rsid w:val="00372B20"/>
    <w:rsid w:val="00372DA7"/>
    <w:rsid w:val="00372FAA"/>
    <w:rsid w:val="00372FB7"/>
    <w:rsid w:val="0037304E"/>
    <w:rsid w:val="0037320E"/>
    <w:rsid w:val="00373230"/>
    <w:rsid w:val="00373618"/>
    <w:rsid w:val="0037367F"/>
    <w:rsid w:val="003737EE"/>
    <w:rsid w:val="00373898"/>
    <w:rsid w:val="00373A01"/>
    <w:rsid w:val="00373A08"/>
    <w:rsid w:val="00373B2B"/>
    <w:rsid w:val="00373B8F"/>
    <w:rsid w:val="00373D5C"/>
    <w:rsid w:val="00373F1E"/>
    <w:rsid w:val="00373F40"/>
    <w:rsid w:val="003743F0"/>
    <w:rsid w:val="00374445"/>
    <w:rsid w:val="00374531"/>
    <w:rsid w:val="0037461D"/>
    <w:rsid w:val="0037470B"/>
    <w:rsid w:val="00374710"/>
    <w:rsid w:val="0037472B"/>
    <w:rsid w:val="0037481F"/>
    <w:rsid w:val="00374956"/>
    <w:rsid w:val="00374AF5"/>
    <w:rsid w:val="00374B6A"/>
    <w:rsid w:val="00374B6B"/>
    <w:rsid w:val="00374E2A"/>
    <w:rsid w:val="00374FE0"/>
    <w:rsid w:val="00374FE8"/>
    <w:rsid w:val="003750C6"/>
    <w:rsid w:val="0037522C"/>
    <w:rsid w:val="003753AF"/>
    <w:rsid w:val="00375546"/>
    <w:rsid w:val="003755C0"/>
    <w:rsid w:val="00375984"/>
    <w:rsid w:val="00375A11"/>
    <w:rsid w:val="00375C48"/>
    <w:rsid w:val="00375E2D"/>
    <w:rsid w:val="00375F59"/>
    <w:rsid w:val="00376081"/>
    <w:rsid w:val="0037646E"/>
    <w:rsid w:val="003764C1"/>
    <w:rsid w:val="00376634"/>
    <w:rsid w:val="003768BF"/>
    <w:rsid w:val="003769AA"/>
    <w:rsid w:val="00376BD9"/>
    <w:rsid w:val="00376E1C"/>
    <w:rsid w:val="00376E24"/>
    <w:rsid w:val="00376F2F"/>
    <w:rsid w:val="0037701B"/>
    <w:rsid w:val="0037740B"/>
    <w:rsid w:val="003774E3"/>
    <w:rsid w:val="00377522"/>
    <w:rsid w:val="00377554"/>
    <w:rsid w:val="0037771A"/>
    <w:rsid w:val="00377876"/>
    <w:rsid w:val="003778E2"/>
    <w:rsid w:val="00377B59"/>
    <w:rsid w:val="003800F3"/>
    <w:rsid w:val="003802E5"/>
    <w:rsid w:val="0038041B"/>
    <w:rsid w:val="00380507"/>
    <w:rsid w:val="00380539"/>
    <w:rsid w:val="0038059A"/>
    <w:rsid w:val="00380630"/>
    <w:rsid w:val="003806D6"/>
    <w:rsid w:val="0038072F"/>
    <w:rsid w:val="00380968"/>
    <w:rsid w:val="003809B6"/>
    <w:rsid w:val="003809DE"/>
    <w:rsid w:val="00380B42"/>
    <w:rsid w:val="00380C27"/>
    <w:rsid w:val="00380D02"/>
    <w:rsid w:val="00380D95"/>
    <w:rsid w:val="00380ED7"/>
    <w:rsid w:val="00380F3B"/>
    <w:rsid w:val="003811BB"/>
    <w:rsid w:val="003811CC"/>
    <w:rsid w:val="00381266"/>
    <w:rsid w:val="00381512"/>
    <w:rsid w:val="003816DA"/>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52"/>
    <w:rsid w:val="00382E68"/>
    <w:rsid w:val="00382F0E"/>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147"/>
    <w:rsid w:val="003847EB"/>
    <w:rsid w:val="00384A0C"/>
    <w:rsid w:val="00384C5C"/>
    <w:rsid w:val="00384C7B"/>
    <w:rsid w:val="00384CA0"/>
    <w:rsid w:val="00384D3B"/>
    <w:rsid w:val="00384FFC"/>
    <w:rsid w:val="00385175"/>
    <w:rsid w:val="0038517B"/>
    <w:rsid w:val="00385498"/>
    <w:rsid w:val="003855DA"/>
    <w:rsid w:val="0038572B"/>
    <w:rsid w:val="003857F8"/>
    <w:rsid w:val="00385CB6"/>
    <w:rsid w:val="00385E28"/>
    <w:rsid w:val="003861E1"/>
    <w:rsid w:val="0038629C"/>
    <w:rsid w:val="003865A3"/>
    <w:rsid w:val="0038665B"/>
    <w:rsid w:val="00386D29"/>
    <w:rsid w:val="00386E11"/>
    <w:rsid w:val="003870F9"/>
    <w:rsid w:val="0038726B"/>
    <w:rsid w:val="003872F6"/>
    <w:rsid w:val="003872F7"/>
    <w:rsid w:val="00387581"/>
    <w:rsid w:val="003875AA"/>
    <w:rsid w:val="00387811"/>
    <w:rsid w:val="00387837"/>
    <w:rsid w:val="00387A39"/>
    <w:rsid w:val="00387AE0"/>
    <w:rsid w:val="00387B78"/>
    <w:rsid w:val="003900E9"/>
    <w:rsid w:val="0039012A"/>
    <w:rsid w:val="00390288"/>
    <w:rsid w:val="003902FE"/>
    <w:rsid w:val="00390386"/>
    <w:rsid w:val="003906D2"/>
    <w:rsid w:val="00390704"/>
    <w:rsid w:val="003907D5"/>
    <w:rsid w:val="00390920"/>
    <w:rsid w:val="00390A36"/>
    <w:rsid w:val="00390C2E"/>
    <w:rsid w:val="00390CB3"/>
    <w:rsid w:val="00390CDE"/>
    <w:rsid w:val="00390E72"/>
    <w:rsid w:val="00391373"/>
    <w:rsid w:val="00391390"/>
    <w:rsid w:val="00391425"/>
    <w:rsid w:val="0039171B"/>
    <w:rsid w:val="003918B3"/>
    <w:rsid w:val="00391936"/>
    <w:rsid w:val="003919F6"/>
    <w:rsid w:val="00391A12"/>
    <w:rsid w:val="00391B47"/>
    <w:rsid w:val="00391B91"/>
    <w:rsid w:val="00391CD5"/>
    <w:rsid w:val="00391E1E"/>
    <w:rsid w:val="003920E5"/>
    <w:rsid w:val="0039222B"/>
    <w:rsid w:val="0039230E"/>
    <w:rsid w:val="003924B4"/>
    <w:rsid w:val="003925B9"/>
    <w:rsid w:val="003927D0"/>
    <w:rsid w:val="003928DB"/>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7FD"/>
    <w:rsid w:val="003949D9"/>
    <w:rsid w:val="003949FA"/>
    <w:rsid w:val="00394AE0"/>
    <w:rsid w:val="00394BD0"/>
    <w:rsid w:val="00394C8B"/>
    <w:rsid w:val="00394F85"/>
    <w:rsid w:val="00394F87"/>
    <w:rsid w:val="00394F97"/>
    <w:rsid w:val="00394FB4"/>
    <w:rsid w:val="00395007"/>
    <w:rsid w:val="00395363"/>
    <w:rsid w:val="00395390"/>
    <w:rsid w:val="00395443"/>
    <w:rsid w:val="003955F0"/>
    <w:rsid w:val="0039571F"/>
    <w:rsid w:val="003959B3"/>
    <w:rsid w:val="00395B3A"/>
    <w:rsid w:val="00395FD1"/>
    <w:rsid w:val="00395FF2"/>
    <w:rsid w:val="00396062"/>
    <w:rsid w:val="003963D0"/>
    <w:rsid w:val="00396506"/>
    <w:rsid w:val="00396517"/>
    <w:rsid w:val="003965CD"/>
    <w:rsid w:val="003965D3"/>
    <w:rsid w:val="003966E7"/>
    <w:rsid w:val="00396772"/>
    <w:rsid w:val="0039678D"/>
    <w:rsid w:val="003967B4"/>
    <w:rsid w:val="003969C2"/>
    <w:rsid w:val="00396B61"/>
    <w:rsid w:val="00396C16"/>
    <w:rsid w:val="00396D0A"/>
    <w:rsid w:val="00396DD9"/>
    <w:rsid w:val="003970A3"/>
    <w:rsid w:val="00397195"/>
    <w:rsid w:val="003971E9"/>
    <w:rsid w:val="003973A1"/>
    <w:rsid w:val="0039755C"/>
    <w:rsid w:val="003978D4"/>
    <w:rsid w:val="00397931"/>
    <w:rsid w:val="00397BA8"/>
    <w:rsid w:val="00397C54"/>
    <w:rsid w:val="00397CAB"/>
    <w:rsid w:val="00397F2E"/>
    <w:rsid w:val="003A006E"/>
    <w:rsid w:val="003A018D"/>
    <w:rsid w:val="003A0279"/>
    <w:rsid w:val="003A0522"/>
    <w:rsid w:val="003A0687"/>
    <w:rsid w:val="003A0753"/>
    <w:rsid w:val="003A07B7"/>
    <w:rsid w:val="003A0894"/>
    <w:rsid w:val="003A09F2"/>
    <w:rsid w:val="003A0BBE"/>
    <w:rsid w:val="003A0CAA"/>
    <w:rsid w:val="003A0E54"/>
    <w:rsid w:val="003A10B2"/>
    <w:rsid w:val="003A10D2"/>
    <w:rsid w:val="003A11E2"/>
    <w:rsid w:val="003A1271"/>
    <w:rsid w:val="003A127B"/>
    <w:rsid w:val="003A12B4"/>
    <w:rsid w:val="003A1556"/>
    <w:rsid w:val="003A15CD"/>
    <w:rsid w:val="003A18EE"/>
    <w:rsid w:val="003A193A"/>
    <w:rsid w:val="003A197F"/>
    <w:rsid w:val="003A1A21"/>
    <w:rsid w:val="003A1A47"/>
    <w:rsid w:val="003A1BC8"/>
    <w:rsid w:val="003A1CEA"/>
    <w:rsid w:val="003A1FCB"/>
    <w:rsid w:val="003A2136"/>
    <w:rsid w:val="003A22A8"/>
    <w:rsid w:val="003A25AA"/>
    <w:rsid w:val="003A2651"/>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813"/>
    <w:rsid w:val="003A395A"/>
    <w:rsid w:val="003A3A34"/>
    <w:rsid w:val="003A3AA7"/>
    <w:rsid w:val="003A3CCA"/>
    <w:rsid w:val="003A3D95"/>
    <w:rsid w:val="003A40A7"/>
    <w:rsid w:val="003A414B"/>
    <w:rsid w:val="003A429A"/>
    <w:rsid w:val="003A42D8"/>
    <w:rsid w:val="003A437A"/>
    <w:rsid w:val="003A4436"/>
    <w:rsid w:val="003A458D"/>
    <w:rsid w:val="003A4610"/>
    <w:rsid w:val="003A47A0"/>
    <w:rsid w:val="003A4A44"/>
    <w:rsid w:val="003A4C67"/>
    <w:rsid w:val="003A513E"/>
    <w:rsid w:val="003A529E"/>
    <w:rsid w:val="003A56AC"/>
    <w:rsid w:val="003A574E"/>
    <w:rsid w:val="003A583F"/>
    <w:rsid w:val="003A58F9"/>
    <w:rsid w:val="003A5904"/>
    <w:rsid w:val="003A594E"/>
    <w:rsid w:val="003A59E3"/>
    <w:rsid w:val="003A5C4E"/>
    <w:rsid w:val="003A5C57"/>
    <w:rsid w:val="003A5DFB"/>
    <w:rsid w:val="003A5E18"/>
    <w:rsid w:val="003A5F64"/>
    <w:rsid w:val="003A6074"/>
    <w:rsid w:val="003A608B"/>
    <w:rsid w:val="003A60D2"/>
    <w:rsid w:val="003A61B4"/>
    <w:rsid w:val="003A62BF"/>
    <w:rsid w:val="003A62F7"/>
    <w:rsid w:val="003A67E4"/>
    <w:rsid w:val="003A68C6"/>
    <w:rsid w:val="003A68EE"/>
    <w:rsid w:val="003A699A"/>
    <w:rsid w:val="003A6A50"/>
    <w:rsid w:val="003A6B12"/>
    <w:rsid w:val="003A6D3E"/>
    <w:rsid w:val="003A6E13"/>
    <w:rsid w:val="003A72B9"/>
    <w:rsid w:val="003A72D0"/>
    <w:rsid w:val="003A73B9"/>
    <w:rsid w:val="003A7447"/>
    <w:rsid w:val="003A74D6"/>
    <w:rsid w:val="003A7571"/>
    <w:rsid w:val="003A75AD"/>
    <w:rsid w:val="003A76F5"/>
    <w:rsid w:val="003A772B"/>
    <w:rsid w:val="003A77B6"/>
    <w:rsid w:val="003A77E7"/>
    <w:rsid w:val="003A78C9"/>
    <w:rsid w:val="003A7A43"/>
    <w:rsid w:val="003A7CB6"/>
    <w:rsid w:val="003B0050"/>
    <w:rsid w:val="003B006E"/>
    <w:rsid w:val="003B00C9"/>
    <w:rsid w:val="003B00E8"/>
    <w:rsid w:val="003B01C9"/>
    <w:rsid w:val="003B01FA"/>
    <w:rsid w:val="003B0435"/>
    <w:rsid w:val="003B045F"/>
    <w:rsid w:val="003B0553"/>
    <w:rsid w:val="003B05EE"/>
    <w:rsid w:val="003B060A"/>
    <w:rsid w:val="003B0B94"/>
    <w:rsid w:val="003B0C72"/>
    <w:rsid w:val="003B0CB3"/>
    <w:rsid w:val="003B0FC7"/>
    <w:rsid w:val="003B0FD5"/>
    <w:rsid w:val="003B1013"/>
    <w:rsid w:val="003B10C1"/>
    <w:rsid w:val="003B11A9"/>
    <w:rsid w:val="003B11CB"/>
    <w:rsid w:val="003B1233"/>
    <w:rsid w:val="003B1371"/>
    <w:rsid w:val="003B1874"/>
    <w:rsid w:val="003B1972"/>
    <w:rsid w:val="003B19A2"/>
    <w:rsid w:val="003B19C9"/>
    <w:rsid w:val="003B1ACB"/>
    <w:rsid w:val="003B1B06"/>
    <w:rsid w:val="003B1BE8"/>
    <w:rsid w:val="003B1C30"/>
    <w:rsid w:val="003B1E22"/>
    <w:rsid w:val="003B2336"/>
    <w:rsid w:val="003B23F1"/>
    <w:rsid w:val="003B29DC"/>
    <w:rsid w:val="003B2A48"/>
    <w:rsid w:val="003B2AAE"/>
    <w:rsid w:val="003B2C1F"/>
    <w:rsid w:val="003B2DE4"/>
    <w:rsid w:val="003B2E12"/>
    <w:rsid w:val="003B2EF7"/>
    <w:rsid w:val="003B2F8A"/>
    <w:rsid w:val="003B3036"/>
    <w:rsid w:val="003B32C0"/>
    <w:rsid w:val="003B3442"/>
    <w:rsid w:val="003B34F6"/>
    <w:rsid w:val="003B36DD"/>
    <w:rsid w:val="003B382A"/>
    <w:rsid w:val="003B38A5"/>
    <w:rsid w:val="003B3BA9"/>
    <w:rsid w:val="003B3C9C"/>
    <w:rsid w:val="003B3CAF"/>
    <w:rsid w:val="003B3D81"/>
    <w:rsid w:val="003B3EBB"/>
    <w:rsid w:val="003B4561"/>
    <w:rsid w:val="003B4820"/>
    <w:rsid w:val="003B4838"/>
    <w:rsid w:val="003B4B55"/>
    <w:rsid w:val="003B4B9E"/>
    <w:rsid w:val="003B4C07"/>
    <w:rsid w:val="003B4C17"/>
    <w:rsid w:val="003B4C26"/>
    <w:rsid w:val="003B4C31"/>
    <w:rsid w:val="003B4CE1"/>
    <w:rsid w:val="003B4F57"/>
    <w:rsid w:val="003B5414"/>
    <w:rsid w:val="003B5548"/>
    <w:rsid w:val="003B56A2"/>
    <w:rsid w:val="003B56DE"/>
    <w:rsid w:val="003B578A"/>
    <w:rsid w:val="003B57DE"/>
    <w:rsid w:val="003B59E2"/>
    <w:rsid w:val="003B5C83"/>
    <w:rsid w:val="003B5D5B"/>
    <w:rsid w:val="003B5DE2"/>
    <w:rsid w:val="003B5EB9"/>
    <w:rsid w:val="003B5EE0"/>
    <w:rsid w:val="003B6159"/>
    <w:rsid w:val="003B6314"/>
    <w:rsid w:val="003B6316"/>
    <w:rsid w:val="003B6395"/>
    <w:rsid w:val="003B6398"/>
    <w:rsid w:val="003B641B"/>
    <w:rsid w:val="003B645C"/>
    <w:rsid w:val="003B6479"/>
    <w:rsid w:val="003B65CA"/>
    <w:rsid w:val="003B6759"/>
    <w:rsid w:val="003B685B"/>
    <w:rsid w:val="003B6AC4"/>
    <w:rsid w:val="003B6B44"/>
    <w:rsid w:val="003B6B55"/>
    <w:rsid w:val="003B6BE3"/>
    <w:rsid w:val="003B6C07"/>
    <w:rsid w:val="003B6CE2"/>
    <w:rsid w:val="003B6E69"/>
    <w:rsid w:val="003B70FC"/>
    <w:rsid w:val="003B733F"/>
    <w:rsid w:val="003B73E5"/>
    <w:rsid w:val="003B7431"/>
    <w:rsid w:val="003B7517"/>
    <w:rsid w:val="003B763B"/>
    <w:rsid w:val="003B7856"/>
    <w:rsid w:val="003B7C5C"/>
    <w:rsid w:val="003B7D31"/>
    <w:rsid w:val="003B7E7F"/>
    <w:rsid w:val="003B7F1D"/>
    <w:rsid w:val="003C020D"/>
    <w:rsid w:val="003C02ED"/>
    <w:rsid w:val="003C0443"/>
    <w:rsid w:val="003C0CC6"/>
    <w:rsid w:val="003C0E09"/>
    <w:rsid w:val="003C0E27"/>
    <w:rsid w:val="003C0E31"/>
    <w:rsid w:val="003C0EED"/>
    <w:rsid w:val="003C0F88"/>
    <w:rsid w:val="003C0FB4"/>
    <w:rsid w:val="003C1158"/>
    <w:rsid w:val="003C139D"/>
    <w:rsid w:val="003C1426"/>
    <w:rsid w:val="003C1571"/>
    <w:rsid w:val="003C15A6"/>
    <w:rsid w:val="003C15C8"/>
    <w:rsid w:val="003C15F0"/>
    <w:rsid w:val="003C1603"/>
    <w:rsid w:val="003C17EC"/>
    <w:rsid w:val="003C192C"/>
    <w:rsid w:val="003C1AE2"/>
    <w:rsid w:val="003C1AF2"/>
    <w:rsid w:val="003C1CAD"/>
    <w:rsid w:val="003C1D19"/>
    <w:rsid w:val="003C1D44"/>
    <w:rsid w:val="003C1F3F"/>
    <w:rsid w:val="003C1FB1"/>
    <w:rsid w:val="003C22BB"/>
    <w:rsid w:val="003C23CC"/>
    <w:rsid w:val="003C24D4"/>
    <w:rsid w:val="003C25F8"/>
    <w:rsid w:val="003C2842"/>
    <w:rsid w:val="003C2ADB"/>
    <w:rsid w:val="003C2DD2"/>
    <w:rsid w:val="003C2DD7"/>
    <w:rsid w:val="003C2F9B"/>
    <w:rsid w:val="003C2FB9"/>
    <w:rsid w:val="003C3008"/>
    <w:rsid w:val="003C30F4"/>
    <w:rsid w:val="003C3141"/>
    <w:rsid w:val="003C32AA"/>
    <w:rsid w:val="003C3484"/>
    <w:rsid w:val="003C3537"/>
    <w:rsid w:val="003C3553"/>
    <w:rsid w:val="003C3A52"/>
    <w:rsid w:val="003C3C0C"/>
    <w:rsid w:val="003C3D6E"/>
    <w:rsid w:val="003C3F5A"/>
    <w:rsid w:val="003C4034"/>
    <w:rsid w:val="003C4078"/>
    <w:rsid w:val="003C425D"/>
    <w:rsid w:val="003C43A3"/>
    <w:rsid w:val="003C450F"/>
    <w:rsid w:val="003C4D04"/>
    <w:rsid w:val="003C4E78"/>
    <w:rsid w:val="003C4F20"/>
    <w:rsid w:val="003C521A"/>
    <w:rsid w:val="003C52FB"/>
    <w:rsid w:val="003C5625"/>
    <w:rsid w:val="003C56CC"/>
    <w:rsid w:val="003C578A"/>
    <w:rsid w:val="003C5916"/>
    <w:rsid w:val="003C59D8"/>
    <w:rsid w:val="003C5A24"/>
    <w:rsid w:val="003C5A41"/>
    <w:rsid w:val="003C5B67"/>
    <w:rsid w:val="003C5E05"/>
    <w:rsid w:val="003C6099"/>
    <w:rsid w:val="003C60F5"/>
    <w:rsid w:val="003C63E7"/>
    <w:rsid w:val="003C648E"/>
    <w:rsid w:val="003C660C"/>
    <w:rsid w:val="003C6ACF"/>
    <w:rsid w:val="003C6ADD"/>
    <w:rsid w:val="003C6E83"/>
    <w:rsid w:val="003C70E3"/>
    <w:rsid w:val="003C734B"/>
    <w:rsid w:val="003C754B"/>
    <w:rsid w:val="003C75AA"/>
    <w:rsid w:val="003C7810"/>
    <w:rsid w:val="003C795E"/>
    <w:rsid w:val="003C7CA5"/>
    <w:rsid w:val="003C7D03"/>
    <w:rsid w:val="003C7DFA"/>
    <w:rsid w:val="003C7F4F"/>
    <w:rsid w:val="003C7FEB"/>
    <w:rsid w:val="003D010A"/>
    <w:rsid w:val="003D01B2"/>
    <w:rsid w:val="003D0BA8"/>
    <w:rsid w:val="003D0CE8"/>
    <w:rsid w:val="003D0D12"/>
    <w:rsid w:val="003D0E25"/>
    <w:rsid w:val="003D0E99"/>
    <w:rsid w:val="003D10F0"/>
    <w:rsid w:val="003D119D"/>
    <w:rsid w:val="003D12AE"/>
    <w:rsid w:val="003D1312"/>
    <w:rsid w:val="003D1426"/>
    <w:rsid w:val="003D14EF"/>
    <w:rsid w:val="003D162F"/>
    <w:rsid w:val="003D166D"/>
    <w:rsid w:val="003D17AF"/>
    <w:rsid w:val="003D1CC1"/>
    <w:rsid w:val="003D1CEF"/>
    <w:rsid w:val="003D1EA6"/>
    <w:rsid w:val="003D1EBC"/>
    <w:rsid w:val="003D1F9C"/>
    <w:rsid w:val="003D214A"/>
    <w:rsid w:val="003D223D"/>
    <w:rsid w:val="003D2435"/>
    <w:rsid w:val="003D24D8"/>
    <w:rsid w:val="003D27EB"/>
    <w:rsid w:val="003D2817"/>
    <w:rsid w:val="003D28E9"/>
    <w:rsid w:val="003D2994"/>
    <w:rsid w:val="003D2A4C"/>
    <w:rsid w:val="003D2BAE"/>
    <w:rsid w:val="003D2C61"/>
    <w:rsid w:val="003D2C7B"/>
    <w:rsid w:val="003D2E55"/>
    <w:rsid w:val="003D3080"/>
    <w:rsid w:val="003D32DC"/>
    <w:rsid w:val="003D383C"/>
    <w:rsid w:val="003D3887"/>
    <w:rsid w:val="003D3A12"/>
    <w:rsid w:val="003D3A8C"/>
    <w:rsid w:val="003D3A90"/>
    <w:rsid w:val="003D3ADA"/>
    <w:rsid w:val="003D3B74"/>
    <w:rsid w:val="003D412F"/>
    <w:rsid w:val="003D4179"/>
    <w:rsid w:val="003D4628"/>
    <w:rsid w:val="003D4643"/>
    <w:rsid w:val="003D4759"/>
    <w:rsid w:val="003D48CB"/>
    <w:rsid w:val="003D49F1"/>
    <w:rsid w:val="003D4BC7"/>
    <w:rsid w:val="003D4CEB"/>
    <w:rsid w:val="003D5007"/>
    <w:rsid w:val="003D5124"/>
    <w:rsid w:val="003D522E"/>
    <w:rsid w:val="003D5325"/>
    <w:rsid w:val="003D5345"/>
    <w:rsid w:val="003D5387"/>
    <w:rsid w:val="003D53E5"/>
    <w:rsid w:val="003D5506"/>
    <w:rsid w:val="003D552A"/>
    <w:rsid w:val="003D5701"/>
    <w:rsid w:val="003D5712"/>
    <w:rsid w:val="003D5796"/>
    <w:rsid w:val="003D5801"/>
    <w:rsid w:val="003D58F6"/>
    <w:rsid w:val="003D595A"/>
    <w:rsid w:val="003D59C4"/>
    <w:rsid w:val="003D5A24"/>
    <w:rsid w:val="003D5A92"/>
    <w:rsid w:val="003D5C31"/>
    <w:rsid w:val="003D5E18"/>
    <w:rsid w:val="003D5E51"/>
    <w:rsid w:val="003D6157"/>
    <w:rsid w:val="003D6211"/>
    <w:rsid w:val="003D627A"/>
    <w:rsid w:val="003D62E4"/>
    <w:rsid w:val="003D6422"/>
    <w:rsid w:val="003D66CC"/>
    <w:rsid w:val="003D6ABB"/>
    <w:rsid w:val="003D6BA2"/>
    <w:rsid w:val="003D6DA3"/>
    <w:rsid w:val="003D6DC0"/>
    <w:rsid w:val="003D7138"/>
    <w:rsid w:val="003D72E7"/>
    <w:rsid w:val="003D74DB"/>
    <w:rsid w:val="003D750C"/>
    <w:rsid w:val="003D75FC"/>
    <w:rsid w:val="003D778E"/>
    <w:rsid w:val="003D7A57"/>
    <w:rsid w:val="003D7AAC"/>
    <w:rsid w:val="003D7C5F"/>
    <w:rsid w:val="003D7E99"/>
    <w:rsid w:val="003E0559"/>
    <w:rsid w:val="003E066E"/>
    <w:rsid w:val="003E0750"/>
    <w:rsid w:val="003E0BC4"/>
    <w:rsid w:val="003E0F6B"/>
    <w:rsid w:val="003E10B9"/>
    <w:rsid w:val="003E1131"/>
    <w:rsid w:val="003E1169"/>
    <w:rsid w:val="003E1467"/>
    <w:rsid w:val="003E14FF"/>
    <w:rsid w:val="003E16FB"/>
    <w:rsid w:val="003E1759"/>
    <w:rsid w:val="003E1934"/>
    <w:rsid w:val="003E1D38"/>
    <w:rsid w:val="003E1E0A"/>
    <w:rsid w:val="003E1EC2"/>
    <w:rsid w:val="003E1ECA"/>
    <w:rsid w:val="003E1F98"/>
    <w:rsid w:val="003E2031"/>
    <w:rsid w:val="003E21AF"/>
    <w:rsid w:val="003E24D6"/>
    <w:rsid w:val="003E2905"/>
    <w:rsid w:val="003E2EB2"/>
    <w:rsid w:val="003E2FE3"/>
    <w:rsid w:val="003E31C3"/>
    <w:rsid w:val="003E323B"/>
    <w:rsid w:val="003E32EE"/>
    <w:rsid w:val="003E33B2"/>
    <w:rsid w:val="003E34AE"/>
    <w:rsid w:val="003E34CB"/>
    <w:rsid w:val="003E34DC"/>
    <w:rsid w:val="003E367B"/>
    <w:rsid w:val="003E37F8"/>
    <w:rsid w:val="003E3A0E"/>
    <w:rsid w:val="003E3B07"/>
    <w:rsid w:val="003E3D34"/>
    <w:rsid w:val="003E3E74"/>
    <w:rsid w:val="003E406F"/>
    <w:rsid w:val="003E44AE"/>
    <w:rsid w:val="003E44C9"/>
    <w:rsid w:val="003E4599"/>
    <w:rsid w:val="003E45A6"/>
    <w:rsid w:val="003E4630"/>
    <w:rsid w:val="003E4753"/>
    <w:rsid w:val="003E47AE"/>
    <w:rsid w:val="003E4823"/>
    <w:rsid w:val="003E4945"/>
    <w:rsid w:val="003E49D1"/>
    <w:rsid w:val="003E4A58"/>
    <w:rsid w:val="003E4BB8"/>
    <w:rsid w:val="003E4D72"/>
    <w:rsid w:val="003E5057"/>
    <w:rsid w:val="003E5158"/>
    <w:rsid w:val="003E54B3"/>
    <w:rsid w:val="003E54D0"/>
    <w:rsid w:val="003E55E6"/>
    <w:rsid w:val="003E561B"/>
    <w:rsid w:val="003E5823"/>
    <w:rsid w:val="003E5932"/>
    <w:rsid w:val="003E5D64"/>
    <w:rsid w:val="003E5E90"/>
    <w:rsid w:val="003E5EDB"/>
    <w:rsid w:val="003E625F"/>
    <w:rsid w:val="003E6420"/>
    <w:rsid w:val="003E64C9"/>
    <w:rsid w:val="003E664F"/>
    <w:rsid w:val="003E6A52"/>
    <w:rsid w:val="003E6C72"/>
    <w:rsid w:val="003E6EF1"/>
    <w:rsid w:val="003E6EF6"/>
    <w:rsid w:val="003E6F42"/>
    <w:rsid w:val="003E7001"/>
    <w:rsid w:val="003E7057"/>
    <w:rsid w:val="003E70CF"/>
    <w:rsid w:val="003E71AF"/>
    <w:rsid w:val="003E72A3"/>
    <w:rsid w:val="003E7329"/>
    <w:rsid w:val="003E74BB"/>
    <w:rsid w:val="003E76A9"/>
    <w:rsid w:val="003E76C5"/>
    <w:rsid w:val="003E7920"/>
    <w:rsid w:val="003E7B30"/>
    <w:rsid w:val="003E7B7C"/>
    <w:rsid w:val="003E7B9C"/>
    <w:rsid w:val="003E7BF5"/>
    <w:rsid w:val="003E7E32"/>
    <w:rsid w:val="003E7EC5"/>
    <w:rsid w:val="003F009C"/>
    <w:rsid w:val="003F00AC"/>
    <w:rsid w:val="003F0104"/>
    <w:rsid w:val="003F018A"/>
    <w:rsid w:val="003F058A"/>
    <w:rsid w:val="003F0AA9"/>
    <w:rsid w:val="003F0AE5"/>
    <w:rsid w:val="003F0C4F"/>
    <w:rsid w:val="003F1086"/>
    <w:rsid w:val="003F1113"/>
    <w:rsid w:val="003F1200"/>
    <w:rsid w:val="003F1230"/>
    <w:rsid w:val="003F135A"/>
    <w:rsid w:val="003F153F"/>
    <w:rsid w:val="003F16EB"/>
    <w:rsid w:val="003F17BF"/>
    <w:rsid w:val="003F182D"/>
    <w:rsid w:val="003F19E9"/>
    <w:rsid w:val="003F1C67"/>
    <w:rsid w:val="003F1D66"/>
    <w:rsid w:val="003F239A"/>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600"/>
    <w:rsid w:val="003F489B"/>
    <w:rsid w:val="003F4CBB"/>
    <w:rsid w:val="003F4DC0"/>
    <w:rsid w:val="003F4E10"/>
    <w:rsid w:val="003F4E25"/>
    <w:rsid w:val="003F4F23"/>
    <w:rsid w:val="003F515D"/>
    <w:rsid w:val="003F520C"/>
    <w:rsid w:val="003F5601"/>
    <w:rsid w:val="003F56A7"/>
    <w:rsid w:val="003F5740"/>
    <w:rsid w:val="003F58E4"/>
    <w:rsid w:val="003F5983"/>
    <w:rsid w:val="003F5D9A"/>
    <w:rsid w:val="003F5DB0"/>
    <w:rsid w:val="003F60A3"/>
    <w:rsid w:val="003F611C"/>
    <w:rsid w:val="003F62D6"/>
    <w:rsid w:val="003F637D"/>
    <w:rsid w:val="003F63E5"/>
    <w:rsid w:val="003F64A3"/>
    <w:rsid w:val="003F6580"/>
    <w:rsid w:val="003F6589"/>
    <w:rsid w:val="003F68FD"/>
    <w:rsid w:val="003F697C"/>
    <w:rsid w:val="003F6A6F"/>
    <w:rsid w:val="003F6C7D"/>
    <w:rsid w:val="003F7333"/>
    <w:rsid w:val="003F7379"/>
    <w:rsid w:val="003F73AA"/>
    <w:rsid w:val="003F76DC"/>
    <w:rsid w:val="003F7709"/>
    <w:rsid w:val="003F787B"/>
    <w:rsid w:val="003F789C"/>
    <w:rsid w:val="003F78A2"/>
    <w:rsid w:val="003F7D75"/>
    <w:rsid w:val="003F7E05"/>
    <w:rsid w:val="003F7EC3"/>
    <w:rsid w:val="004000AD"/>
    <w:rsid w:val="004002B5"/>
    <w:rsid w:val="0040032E"/>
    <w:rsid w:val="004003DD"/>
    <w:rsid w:val="00400448"/>
    <w:rsid w:val="00400695"/>
    <w:rsid w:val="00400825"/>
    <w:rsid w:val="00400B98"/>
    <w:rsid w:val="00400C7D"/>
    <w:rsid w:val="00400CDC"/>
    <w:rsid w:val="0040114B"/>
    <w:rsid w:val="00401190"/>
    <w:rsid w:val="0040127A"/>
    <w:rsid w:val="00401312"/>
    <w:rsid w:val="00401516"/>
    <w:rsid w:val="00401771"/>
    <w:rsid w:val="00401A4E"/>
    <w:rsid w:val="00401ABB"/>
    <w:rsid w:val="00401CDC"/>
    <w:rsid w:val="00401D52"/>
    <w:rsid w:val="00401DDB"/>
    <w:rsid w:val="004021CB"/>
    <w:rsid w:val="004021F0"/>
    <w:rsid w:val="00402225"/>
    <w:rsid w:val="0040236B"/>
    <w:rsid w:val="004023C5"/>
    <w:rsid w:val="004024A7"/>
    <w:rsid w:val="004027B2"/>
    <w:rsid w:val="00402887"/>
    <w:rsid w:val="0040299F"/>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4D"/>
    <w:rsid w:val="0040391E"/>
    <w:rsid w:val="00403957"/>
    <w:rsid w:val="00403A90"/>
    <w:rsid w:val="00403DE3"/>
    <w:rsid w:val="00403E56"/>
    <w:rsid w:val="00403F4D"/>
    <w:rsid w:val="00403FE1"/>
    <w:rsid w:val="004042A9"/>
    <w:rsid w:val="004042C8"/>
    <w:rsid w:val="004044DA"/>
    <w:rsid w:val="00404737"/>
    <w:rsid w:val="004047B6"/>
    <w:rsid w:val="004048F3"/>
    <w:rsid w:val="00404E19"/>
    <w:rsid w:val="00404E97"/>
    <w:rsid w:val="004051D8"/>
    <w:rsid w:val="00405285"/>
    <w:rsid w:val="00405368"/>
    <w:rsid w:val="004054E5"/>
    <w:rsid w:val="0040586E"/>
    <w:rsid w:val="004059FE"/>
    <w:rsid w:val="00405AB2"/>
    <w:rsid w:val="00405D9D"/>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74E"/>
    <w:rsid w:val="00407762"/>
    <w:rsid w:val="0040776E"/>
    <w:rsid w:val="00407DAA"/>
    <w:rsid w:val="00407F9A"/>
    <w:rsid w:val="00410157"/>
    <w:rsid w:val="004102C1"/>
    <w:rsid w:val="004102F9"/>
    <w:rsid w:val="00410528"/>
    <w:rsid w:val="00410A72"/>
    <w:rsid w:val="00410D0F"/>
    <w:rsid w:val="00410E4F"/>
    <w:rsid w:val="00410E8C"/>
    <w:rsid w:val="00411016"/>
    <w:rsid w:val="004111B1"/>
    <w:rsid w:val="00411237"/>
    <w:rsid w:val="0041123D"/>
    <w:rsid w:val="00411274"/>
    <w:rsid w:val="00411353"/>
    <w:rsid w:val="00411526"/>
    <w:rsid w:val="00411657"/>
    <w:rsid w:val="004116E4"/>
    <w:rsid w:val="00411AA5"/>
    <w:rsid w:val="00411B8D"/>
    <w:rsid w:val="00411CC5"/>
    <w:rsid w:val="00411CFF"/>
    <w:rsid w:val="00411D9D"/>
    <w:rsid w:val="00411DBC"/>
    <w:rsid w:val="00411DC6"/>
    <w:rsid w:val="00411F47"/>
    <w:rsid w:val="00411FB2"/>
    <w:rsid w:val="00412234"/>
    <w:rsid w:val="00412635"/>
    <w:rsid w:val="00412666"/>
    <w:rsid w:val="0041293E"/>
    <w:rsid w:val="004129BF"/>
    <w:rsid w:val="00412A5B"/>
    <w:rsid w:val="00412AB2"/>
    <w:rsid w:val="00412E4D"/>
    <w:rsid w:val="004130E4"/>
    <w:rsid w:val="00413300"/>
    <w:rsid w:val="00413468"/>
    <w:rsid w:val="004135FF"/>
    <w:rsid w:val="0041361A"/>
    <w:rsid w:val="00413698"/>
    <w:rsid w:val="0041379F"/>
    <w:rsid w:val="00413870"/>
    <w:rsid w:val="004138D0"/>
    <w:rsid w:val="00413940"/>
    <w:rsid w:val="00413C56"/>
    <w:rsid w:val="00413FA0"/>
    <w:rsid w:val="00414026"/>
    <w:rsid w:val="004140D5"/>
    <w:rsid w:val="004140EF"/>
    <w:rsid w:val="00414468"/>
    <w:rsid w:val="004144C9"/>
    <w:rsid w:val="004147AE"/>
    <w:rsid w:val="004148C1"/>
    <w:rsid w:val="004148E6"/>
    <w:rsid w:val="00414911"/>
    <w:rsid w:val="00414A34"/>
    <w:rsid w:val="00414B24"/>
    <w:rsid w:val="00414C2B"/>
    <w:rsid w:val="00414C63"/>
    <w:rsid w:val="00414D17"/>
    <w:rsid w:val="00414D2D"/>
    <w:rsid w:val="00414EDB"/>
    <w:rsid w:val="00414F56"/>
    <w:rsid w:val="00414FEC"/>
    <w:rsid w:val="00415410"/>
    <w:rsid w:val="004157DD"/>
    <w:rsid w:val="00415853"/>
    <w:rsid w:val="0041595F"/>
    <w:rsid w:val="00415A09"/>
    <w:rsid w:val="00415A58"/>
    <w:rsid w:val="00415A7B"/>
    <w:rsid w:val="00415ABD"/>
    <w:rsid w:val="00415D59"/>
    <w:rsid w:val="00415E66"/>
    <w:rsid w:val="00415F5D"/>
    <w:rsid w:val="00415FBC"/>
    <w:rsid w:val="004161DF"/>
    <w:rsid w:val="004161F2"/>
    <w:rsid w:val="00416307"/>
    <w:rsid w:val="004163D5"/>
    <w:rsid w:val="0041651C"/>
    <w:rsid w:val="00416613"/>
    <w:rsid w:val="004167FC"/>
    <w:rsid w:val="004168BE"/>
    <w:rsid w:val="004169EA"/>
    <w:rsid w:val="00416B0F"/>
    <w:rsid w:val="00416C83"/>
    <w:rsid w:val="00416D20"/>
    <w:rsid w:val="00416F6B"/>
    <w:rsid w:val="00417021"/>
    <w:rsid w:val="00417056"/>
    <w:rsid w:val="004171F5"/>
    <w:rsid w:val="00417263"/>
    <w:rsid w:val="0041727F"/>
    <w:rsid w:val="00417519"/>
    <w:rsid w:val="004177C0"/>
    <w:rsid w:val="0041798D"/>
    <w:rsid w:val="004179C7"/>
    <w:rsid w:val="00417CFE"/>
    <w:rsid w:val="00417DBF"/>
    <w:rsid w:val="00417E54"/>
    <w:rsid w:val="00417E8B"/>
    <w:rsid w:val="0042006A"/>
    <w:rsid w:val="0042057A"/>
    <w:rsid w:val="004207D7"/>
    <w:rsid w:val="00420825"/>
    <w:rsid w:val="004208DC"/>
    <w:rsid w:val="00420A3E"/>
    <w:rsid w:val="00420A5E"/>
    <w:rsid w:val="00420AC0"/>
    <w:rsid w:val="00420B2A"/>
    <w:rsid w:val="00420CB7"/>
    <w:rsid w:val="00420DEC"/>
    <w:rsid w:val="00420E39"/>
    <w:rsid w:val="00420E93"/>
    <w:rsid w:val="00420EE9"/>
    <w:rsid w:val="0042140F"/>
    <w:rsid w:val="004214A4"/>
    <w:rsid w:val="004214C0"/>
    <w:rsid w:val="004216FD"/>
    <w:rsid w:val="004218B8"/>
    <w:rsid w:val="00421D09"/>
    <w:rsid w:val="00421D70"/>
    <w:rsid w:val="00421DB6"/>
    <w:rsid w:val="00421EFC"/>
    <w:rsid w:val="00421F05"/>
    <w:rsid w:val="00421F8D"/>
    <w:rsid w:val="00422036"/>
    <w:rsid w:val="00422084"/>
    <w:rsid w:val="004220B8"/>
    <w:rsid w:val="00422309"/>
    <w:rsid w:val="004223FF"/>
    <w:rsid w:val="004225F4"/>
    <w:rsid w:val="004226E9"/>
    <w:rsid w:val="00422793"/>
    <w:rsid w:val="00422B2D"/>
    <w:rsid w:val="00422E54"/>
    <w:rsid w:val="00422E67"/>
    <w:rsid w:val="00422F85"/>
    <w:rsid w:val="00423000"/>
    <w:rsid w:val="00423239"/>
    <w:rsid w:val="0042323D"/>
    <w:rsid w:val="004234D4"/>
    <w:rsid w:val="0042394B"/>
    <w:rsid w:val="00423B12"/>
    <w:rsid w:val="00423B15"/>
    <w:rsid w:val="00423BB6"/>
    <w:rsid w:val="00423D19"/>
    <w:rsid w:val="0042405F"/>
    <w:rsid w:val="004242B7"/>
    <w:rsid w:val="0042454B"/>
    <w:rsid w:val="004247A9"/>
    <w:rsid w:val="004247DF"/>
    <w:rsid w:val="00424A01"/>
    <w:rsid w:val="00424BCC"/>
    <w:rsid w:val="00424D6D"/>
    <w:rsid w:val="0042517E"/>
    <w:rsid w:val="00425217"/>
    <w:rsid w:val="0042532F"/>
    <w:rsid w:val="00425367"/>
    <w:rsid w:val="004255C3"/>
    <w:rsid w:val="00425673"/>
    <w:rsid w:val="004256D8"/>
    <w:rsid w:val="00425837"/>
    <w:rsid w:val="004259CC"/>
    <w:rsid w:val="00425A10"/>
    <w:rsid w:val="00425A5B"/>
    <w:rsid w:val="00426010"/>
    <w:rsid w:val="00426027"/>
    <w:rsid w:val="004260D4"/>
    <w:rsid w:val="0042613E"/>
    <w:rsid w:val="004261A6"/>
    <w:rsid w:val="00426239"/>
    <w:rsid w:val="00426278"/>
    <w:rsid w:val="0042647E"/>
    <w:rsid w:val="0042655E"/>
    <w:rsid w:val="004265DE"/>
    <w:rsid w:val="0042688A"/>
    <w:rsid w:val="004268B2"/>
    <w:rsid w:val="00426942"/>
    <w:rsid w:val="00426996"/>
    <w:rsid w:val="00426A14"/>
    <w:rsid w:val="00426B65"/>
    <w:rsid w:val="00426BCE"/>
    <w:rsid w:val="00426D68"/>
    <w:rsid w:val="00426DB5"/>
    <w:rsid w:val="00426E09"/>
    <w:rsid w:val="00426EF2"/>
    <w:rsid w:val="00426FFC"/>
    <w:rsid w:val="00427019"/>
    <w:rsid w:val="00427318"/>
    <w:rsid w:val="00427662"/>
    <w:rsid w:val="004277D7"/>
    <w:rsid w:val="004277D9"/>
    <w:rsid w:val="004278B1"/>
    <w:rsid w:val="0042791F"/>
    <w:rsid w:val="004279D2"/>
    <w:rsid w:val="004279F5"/>
    <w:rsid w:val="00427F7A"/>
    <w:rsid w:val="00430158"/>
    <w:rsid w:val="0043027D"/>
    <w:rsid w:val="00430306"/>
    <w:rsid w:val="0043040F"/>
    <w:rsid w:val="0043051D"/>
    <w:rsid w:val="00430721"/>
    <w:rsid w:val="00430789"/>
    <w:rsid w:val="0043098C"/>
    <w:rsid w:val="0043099D"/>
    <w:rsid w:val="00430BB5"/>
    <w:rsid w:val="00430C9B"/>
    <w:rsid w:val="00430CB3"/>
    <w:rsid w:val="00430CE4"/>
    <w:rsid w:val="00430F26"/>
    <w:rsid w:val="00430F58"/>
    <w:rsid w:val="00430F91"/>
    <w:rsid w:val="0043112D"/>
    <w:rsid w:val="00431178"/>
    <w:rsid w:val="004312DC"/>
    <w:rsid w:val="0043137E"/>
    <w:rsid w:val="00431431"/>
    <w:rsid w:val="00431434"/>
    <w:rsid w:val="004314B8"/>
    <w:rsid w:val="00431646"/>
    <w:rsid w:val="00431672"/>
    <w:rsid w:val="00431948"/>
    <w:rsid w:val="00431A0E"/>
    <w:rsid w:val="00431AD3"/>
    <w:rsid w:val="00431B2D"/>
    <w:rsid w:val="00431BEF"/>
    <w:rsid w:val="00431DF2"/>
    <w:rsid w:val="00432360"/>
    <w:rsid w:val="00432365"/>
    <w:rsid w:val="0043248B"/>
    <w:rsid w:val="004324C6"/>
    <w:rsid w:val="004324DA"/>
    <w:rsid w:val="004327ED"/>
    <w:rsid w:val="00432ACB"/>
    <w:rsid w:val="00432B06"/>
    <w:rsid w:val="00432C40"/>
    <w:rsid w:val="00432CEC"/>
    <w:rsid w:val="00432CEF"/>
    <w:rsid w:val="00432D6B"/>
    <w:rsid w:val="00432FD8"/>
    <w:rsid w:val="00433074"/>
    <w:rsid w:val="004330CD"/>
    <w:rsid w:val="0043339B"/>
    <w:rsid w:val="00433701"/>
    <w:rsid w:val="00433A67"/>
    <w:rsid w:val="00433E57"/>
    <w:rsid w:val="00434066"/>
    <w:rsid w:val="00434092"/>
    <w:rsid w:val="00434326"/>
    <w:rsid w:val="004343B6"/>
    <w:rsid w:val="0043456A"/>
    <w:rsid w:val="00434590"/>
    <w:rsid w:val="00434957"/>
    <w:rsid w:val="0043495A"/>
    <w:rsid w:val="00434973"/>
    <w:rsid w:val="004349C2"/>
    <w:rsid w:val="004349D9"/>
    <w:rsid w:val="00434A01"/>
    <w:rsid w:val="00434A5F"/>
    <w:rsid w:val="00434B55"/>
    <w:rsid w:val="00434C25"/>
    <w:rsid w:val="00434EEA"/>
    <w:rsid w:val="00434FE4"/>
    <w:rsid w:val="004350B9"/>
    <w:rsid w:val="004354EE"/>
    <w:rsid w:val="004356DC"/>
    <w:rsid w:val="0043574A"/>
    <w:rsid w:val="0043589F"/>
    <w:rsid w:val="004358CD"/>
    <w:rsid w:val="00435948"/>
    <w:rsid w:val="00435999"/>
    <w:rsid w:val="00435B35"/>
    <w:rsid w:val="00435B89"/>
    <w:rsid w:val="00435F68"/>
    <w:rsid w:val="00436245"/>
    <w:rsid w:val="004362A6"/>
    <w:rsid w:val="00436656"/>
    <w:rsid w:val="00436673"/>
    <w:rsid w:val="00436840"/>
    <w:rsid w:val="00436848"/>
    <w:rsid w:val="004369BB"/>
    <w:rsid w:val="00436A93"/>
    <w:rsid w:val="00436D34"/>
    <w:rsid w:val="004371DD"/>
    <w:rsid w:val="0043722C"/>
    <w:rsid w:val="00437326"/>
    <w:rsid w:val="004374E3"/>
    <w:rsid w:val="004376C7"/>
    <w:rsid w:val="00437714"/>
    <w:rsid w:val="0043777B"/>
    <w:rsid w:val="00437783"/>
    <w:rsid w:val="0043790D"/>
    <w:rsid w:val="00437945"/>
    <w:rsid w:val="00437B53"/>
    <w:rsid w:val="00437D38"/>
    <w:rsid w:val="00437D9B"/>
    <w:rsid w:val="00437DAF"/>
    <w:rsid w:val="004401F9"/>
    <w:rsid w:val="0044047C"/>
    <w:rsid w:val="004404C4"/>
    <w:rsid w:val="0044068F"/>
    <w:rsid w:val="00440701"/>
    <w:rsid w:val="00440712"/>
    <w:rsid w:val="004407C4"/>
    <w:rsid w:val="0044092D"/>
    <w:rsid w:val="00440957"/>
    <w:rsid w:val="00440A38"/>
    <w:rsid w:val="00440A3F"/>
    <w:rsid w:val="00440AB0"/>
    <w:rsid w:val="00440C18"/>
    <w:rsid w:val="00440C3D"/>
    <w:rsid w:val="00440CF9"/>
    <w:rsid w:val="00440D9F"/>
    <w:rsid w:val="00440EBF"/>
    <w:rsid w:val="00440F5D"/>
    <w:rsid w:val="00440FA2"/>
    <w:rsid w:val="004410F7"/>
    <w:rsid w:val="0044125E"/>
    <w:rsid w:val="004412EB"/>
    <w:rsid w:val="00441325"/>
    <w:rsid w:val="004414F2"/>
    <w:rsid w:val="004415B4"/>
    <w:rsid w:val="004416AA"/>
    <w:rsid w:val="00441701"/>
    <w:rsid w:val="00441886"/>
    <w:rsid w:val="00441A85"/>
    <w:rsid w:val="00441C5F"/>
    <w:rsid w:val="00441C7B"/>
    <w:rsid w:val="00441D6F"/>
    <w:rsid w:val="00442428"/>
    <w:rsid w:val="00442470"/>
    <w:rsid w:val="00442505"/>
    <w:rsid w:val="00442573"/>
    <w:rsid w:val="00442670"/>
    <w:rsid w:val="0044277E"/>
    <w:rsid w:val="00442ABD"/>
    <w:rsid w:val="0044321E"/>
    <w:rsid w:val="0044322D"/>
    <w:rsid w:val="0044328F"/>
    <w:rsid w:val="004432A7"/>
    <w:rsid w:val="00443310"/>
    <w:rsid w:val="004433CD"/>
    <w:rsid w:val="00443827"/>
    <w:rsid w:val="0044389C"/>
    <w:rsid w:val="004438EA"/>
    <w:rsid w:val="004438EB"/>
    <w:rsid w:val="00443985"/>
    <w:rsid w:val="00443C1F"/>
    <w:rsid w:val="00443F15"/>
    <w:rsid w:val="00443F9A"/>
    <w:rsid w:val="0044413F"/>
    <w:rsid w:val="00444291"/>
    <w:rsid w:val="0044433C"/>
    <w:rsid w:val="0044440D"/>
    <w:rsid w:val="00444475"/>
    <w:rsid w:val="004444D7"/>
    <w:rsid w:val="004447A3"/>
    <w:rsid w:val="00444874"/>
    <w:rsid w:val="004448DC"/>
    <w:rsid w:val="004448DE"/>
    <w:rsid w:val="004448F8"/>
    <w:rsid w:val="0044493E"/>
    <w:rsid w:val="00444A47"/>
    <w:rsid w:val="00444A6E"/>
    <w:rsid w:val="00444B88"/>
    <w:rsid w:val="00444D98"/>
    <w:rsid w:val="00444E03"/>
    <w:rsid w:val="00444E77"/>
    <w:rsid w:val="0044505A"/>
    <w:rsid w:val="004450AF"/>
    <w:rsid w:val="004456E1"/>
    <w:rsid w:val="004458A0"/>
    <w:rsid w:val="00445915"/>
    <w:rsid w:val="00445D92"/>
    <w:rsid w:val="00445E4C"/>
    <w:rsid w:val="00445E54"/>
    <w:rsid w:val="00445F77"/>
    <w:rsid w:val="0044606A"/>
    <w:rsid w:val="00446188"/>
    <w:rsid w:val="004465E5"/>
    <w:rsid w:val="0044661D"/>
    <w:rsid w:val="004466EC"/>
    <w:rsid w:val="0044679D"/>
    <w:rsid w:val="00446829"/>
    <w:rsid w:val="00446A60"/>
    <w:rsid w:val="00446B8B"/>
    <w:rsid w:val="00446BA8"/>
    <w:rsid w:val="00446C6F"/>
    <w:rsid w:val="00446DC4"/>
    <w:rsid w:val="00446DED"/>
    <w:rsid w:val="00446F01"/>
    <w:rsid w:val="00446F54"/>
    <w:rsid w:val="004470E4"/>
    <w:rsid w:val="004471F6"/>
    <w:rsid w:val="004473BF"/>
    <w:rsid w:val="004474DC"/>
    <w:rsid w:val="0044757E"/>
    <w:rsid w:val="00447689"/>
    <w:rsid w:val="0044788C"/>
    <w:rsid w:val="00447CA6"/>
    <w:rsid w:val="00447D58"/>
    <w:rsid w:val="00447DEB"/>
    <w:rsid w:val="004503DB"/>
    <w:rsid w:val="00450477"/>
    <w:rsid w:val="00450650"/>
    <w:rsid w:val="00450679"/>
    <w:rsid w:val="004506ED"/>
    <w:rsid w:val="00450862"/>
    <w:rsid w:val="00450B0F"/>
    <w:rsid w:val="00450C93"/>
    <w:rsid w:val="00450D9C"/>
    <w:rsid w:val="00450DC6"/>
    <w:rsid w:val="00450DE7"/>
    <w:rsid w:val="00450E1E"/>
    <w:rsid w:val="00450EF3"/>
    <w:rsid w:val="0045101D"/>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2339"/>
    <w:rsid w:val="004523EB"/>
    <w:rsid w:val="00452444"/>
    <w:rsid w:val="0045275F"/>
    <w:rsid w:val="004528CF"/>
    <w:rsid w:val="00453352"/>
    <w:rsid w:val="00453E51"/>
    <w:rsid w:val="004541A5"/>
    <w:rsid w:val="00454563"/>
    <w:rsid w:val="00454618"/>
    <w:rsid w:val="0045487C"/>
    <w:rsid w:val="00454979"/>
    <w:rsid w:val="00454A27"/>
    <w:rsid w:val="00454A68"/>
    <w:rsid w:val="00454CDE"/>
    <w:rsid w:val="00454F70"/>
    <w:rsid w:val="004551A3"/>
    <w:rsid w:val="00455430"/>
    <w:rsid w:val="00455433"/>
    <w:rsid w:val="0045555E"/>
    <w:rsid w:val="00455692"/>
    <w:rsid w:val="0045571F"/>
    <w:rsid w:val="004557C6"/>
    <w:rsid w:val="00455913"/>
    <w:rsid w:val="00455920"/>
    <w:rsid w:val="00455A53"/>
    <w:rsid w:val="00455E51"/>
    <w:rsid w:val="00455F55"/>
    <w:rsid w:val="00455FD0"/>
    <w:rsid w:val="00455FD9"/>
    <w:rsid w:val="004561A6"/>
    <w:rsid w:val="004561CF"/>
    <w:rsid w:val="00456271"/>
    <w:rsid w:val="0045637B"/>
    <w:rsid w:val="004564A5"/>
    <w:rsid w:val="004565E3"/>
    <w:rsid w:val="00456626"/>
    <w:rsid w:val="0045672A"/>
    <w:rsid w:val="00456921"/>
    <w:rsid w:val="004569C2"/>
    <w:rsid w:val="00456A5F"/>
    <w:rsid w:val="00456B1E"/>
    <w:rsid w:val="00456BCD"/>
    <w:rsid w:val="00456C0C"/>
    <w:rsid w:val="00456C1B"/>
    <w:rsid w:val="00457072"/>
    <w:rsid w:val="00457541"/>
    <w:rsid w:val="004577F4"/>
    <w:rsid w:val="00457809"/>
    <w:rsid w:val="0045795E"/>
    <w:rsid w:val="00457964"/>
    <w:rsid w:val="00457987"/>
    <w:rsid w:val="00457B62"/>
    <w:rsid w:val="00457D56"/>
    <w:rsid w:val="00457F64"/>
    <w:rsid w:val="00457F83"/>
    <w:rsid w:val="00457FB8"/>
    <w:rsid w:val="00457FF9"/>
    <w:rsid w:val="00460002"/>
    <w:rsid w:val="004600C0"/>
    <w:rsid w:val="0046014A"/>
    <w:rsid w:val="00460323"/>
    <w:rsid w:val="00460435"/>
    <w:rsid w:val="004605C9"/>
    <w:rsid w:val="00460799"/>
    <w:rsid w:val="0046089D"/>
    <w:rsid w:val="004609FA"/>
    <w:rsid w:val="00460BD4"/>
    <w:rsid w:val="00460C0C"/>
    <w:rsid w:val="00460CE8"/>
    <w:rsid w:val="00460EED"/>
    <w:rsid w:val="00461418"/>
    <w:rsid w:val="0046185B"/>
    <w:rsid w:val="004618A8"/>
    <w:rsid w:val="004619FA"/>
    <w:rsid w:val="00461A8F"/>
    <w:rsid w:val="00461A95"/>
    <w:rsid w:val="00461ACC"/>
    <w:rsid w:val="00461B8A"/>
    <w:rsid w:val="00461D4D"/>
    <w:rsid w:val="00461D6A"/>
    <w:rsid w:val="00461E92"/>
    <w:rsid w:val="00462099"/>
    <w:rsid w:val="004620B8"/>
    <w:rsid w:val="00462125"/>
    <w:rsid w:val="00462379"/>
    <w:rsid w:val="0046241F"/>
    <w:rsid w:val="004624B4"/>
    <w:rsid w:val="004627B4"/>
    <w:rsid w:val="00462A5D"/>
    <w:rsid w:val="00462ABF"/>
    <w:rsid w:val="00462C7A"/>
    <w:rsid w:val="00462E3D"/>
    <w:rsid w:val="00462E5D"/>
    <w:rsid w:val="00463084"/>
    <w:rsid w:val="00463088"/>
    <w:rsid w:val="00463504"/>
    <w:rsid w:val="0046360C"/>
    <w:rsid w:val="004637CA"/>
    <w:rsid w:val="00463C0A"/>
    <w:rsid w:val="00463FBF"/>
    <w:rsid w:val="00464001"/>
    <w:rsid w:val="0046400F"/>
    <w:rsid w:val="0046406E"/>
    <w:rsid w:val="0046417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75"/>
    <w:rsid w:val="004653A4"/>
    <w:rsid w:val="004653A5"/>
    <w:rsid w:val="0046544B"/>
    <w:rsid w:val="0046550B"/>
    <w:rsid w:val="004655E3"/>
    <w:rsid w:val="00465817"/>
    <w:rsid w:val="00465D05"/>
    <w:rsid w:val="00465DEF"/>
    <w:rsid w:val="00465E54"/>
    <w:rsid w:val="00465EBB"/>
    <w:rsid w:val="00465FC6"/>
    <w:rsid w:val="0046605A"/>
    <w:rsid w:val="00466179"/>
    <w:rsid w:val="00466258"/>
    <w:rsid w:val="00466415"/>
    <w:rsid w:val="0046657C"/>
    <w:rsid w:val="0046664D"/>
    <w:rsid w:val="0046667F"/>
    <w:rsid w:val="00466B8F"/>
    <w:rsid w:val="00466D90"/>
    <w:rsid w:val="004671E6"/>
    <w:rsid w:val="004671EC"/>
    <w:rsid w:val="00467200"/>
    <w:rsid w:val="004672A1"/>
    <w:rsid w:val="0046761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A2"/>
    <w:rsid w:val="004710A2"/>
    <w:rsid w:val="004710EE"/>
    <w:rsid w:val="0047111A"/>
    <w:rsid w:val="00471341"/>
    <w:rsid w:val="0047141E"/>
    <w:rsid w:val="0047144B"/>
    <w:rsid w:val="004715C5"/>
    <w:rsid w:val="004717AF"/>
    <w:rsid w:val="00471854"/>
    <w:rsid w:val="0047187F"/>
    <w:rsid w:val="00471970"/>
    <w:rsid w:val="00471C81"/>
    <w:rsid w:val="00471DEC"/>
    <w:rsid w:val="00471FE0"/>
    <w:rsid w:val="00471FE9"/>
    <w:rsid w:val="00472128"/>
    <w:rsid w:val="00472234"/>
    <w:rsid w:val="0047241F"/>
    <w:rsid w:val="004724B6"/>
    <w:rsid w:val="00472527"/>
    <w:rsid w:val="00472682"/>
    <w:rsid w:val="00472812"/>
    <w:rsid w:val="00472AE8"/>
    <w:rsid w:val="00472B7C"/>
    <w:rsid w:val="00472B96"/>
    <w:rsid w:val="00472BB1"/>
    <w:rsid w:val="00472D2C"/>
    <w:rsid w:val="00472D7F"/>
    <w:rsid w:val="004730BE"/>
    <w:rsid w:val="0047317F"/>
    <w:rsid w:val="0047336C"/>
    <w:rsid w:val="004735C2"/>
    <w:rsid w:val="00473755"/>
    <w:rsid w:val="004738C4"/>
    <w:rsid w:val="0047393A"/>
    <w:rsid w:val="004739DE"/>
    <w:rsid w:val="00473B58"/>
    <w:rsid w:val="00473DD2"/>
    <w:rsid w:val="00473DE9"/>
    <w:rsid w:val="00474087"/>
    <w:rsid w:val="004740A7"/>
    <w:rsid w:val="004741D4"/>
    <w:rsid w:val="0047433B"/>
    <w:rsid w:val="00474361"/>
    <w:rsid w:val="004743A7"/>
    <w:rsid w:val="00474556"/>
    <w:rsid w:val="00474635"/>
    <w:rsid w:val="004746F4"/>
    <w:rsid w:val="00474784"/>
    <w:rsid w:val="00474843"/>
    <w:rsid w:val="004749EE"/>
    <w:rsid w:val="00474A61"/>
    <w:rsid w:val="00474A8D"/>
    <w:rsid w:val="00474B7D"/>
    <w:rsid w:val="00475063"/>
    <w:rsid w:val="0047533D"/>
    <w:rsid w:val="00475529"/>
    <w:rsid w:val="004755EB"/>
    <w:rsid w:val="00475608"/>
    <w:rsid w:val="00475AD6"/>
    <w:rsid w:val="00475BFB"/>
    <w:rsid w:val="00475CDD"/>
    <w:rsid w:val="0047607F"/>
    <w:rsid w:val="00476150"/>
    <w:rsid w:val="00476229"/>
    <w:rsid w:val="0047623B"/>
    <w:rsid w:val="004762B6"/>
    <w:rsid w:val="00476325"/>
    <w:rsid w:val="004763B5"/>
    <w:rsid w:val="00476508"/>
    <w:rsid w:val="00476515"/>
    <w:rsid w:val="00476536"/>
    <w:rsid w:val="0047676B"/>
    <w:rsid w:val="004769D3"/>
    <w:rsid w:val="00476A83"/>
    <w:rsid w:val="00476BA9"/>
    <w:rsid w:val="00476DEC"/>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80142"/>
    <w:rsid w:val="004801C8"/>
    <w:rsid w:val="004801D4"/>
    <w:rsid w:val="0048029C"/>
    <w:rsid w:val="004802D2"/>
    <w:rsid w:val="004803B7"/>
    <w:rsid w:val="004804EF"/>
    <w:rsid w:val="0048059C"/>
    <w:rsid w:val="004805FD"/>
    <w:rsid w:val="00480768"/>
    <w:rsid w:val="0048095D"/>
    <w:rsid w:val="00480B5F"/>
    <w:rsid w:val="00480CB5"/>
    <w:rsid w:val="00480CDB"/>
    <w:rsid w:val="00480EF9"/>
    <w:rsid w:val="00480F0F"/>
    <w:rsid w:val="00480FDC"/>
    <w:rsid w:val="00481201"/>
    <w:rsid w:val="00481267"/>
    <w:rsid w:val="004813F6"/>
    <w:rsid w:val="004813FE"/>
    <w:rsid w:val="00481464"/>
    <w:rsid w:val="00481580"/>
    <w:rsid w:val="00481741"/>
    <w:rsid w:val="0048182E"/>
    <w:rsid w:val="00481874"/>
    <w:rsid w:val="00481BA4"/>
    <w:rsid w:val="00481DFC"/>
    <w:rsid w:val="00481E04"/>
    <w:rsid w:val="0048205C"/>
    <w:rsid w:val="0048209B"/>
    <w:rsid w:val="004820A8"/>
    <w:rsid w:val="0048220E"/>
    <w:rsid w:val="0048228C"/>
    <w:rsid w:val="004822C8"/>
    <w:rsid w:val="0048265E"/>
    <w:rsid w:val="0048276A"/>
    <w:rsid w:val="00482887"/>
    <w:rsid w:val="0048328C"/>
    <w:rsid w:val="0048330F"/>
    <w:rsid w:val="004833D5"/>
    <w:rsid w:val="00483D73"/>
    <w:rsid w:val="00483D85"/>
    <w:rsid w:val="00483EA9"/>
    <w:rsid w:val="004843D2"/>
    <w:rsid w:val="00484428"/>
    <w:rsid w:val="00484501"/>
    <w:rsid w:val="00484506"/>
    <w:rsid w:val="0048457C"/>
    <w:rsid w:val="00484690"/>
    <w:rsid w:val="0048482E"/>
    <w:rsid w:val="0048489D"/>
    <w:rsid w:val="004848C1"/>
    <w:rsid w:val="00484B66"/>
    <w:rsid w:val="00484BFB"/>
    <w:rsid w:val="00484E8B"/>
    <w:rsid w:val="00484FE1"/>
    <w:rsid w:val="00484FF2"/>
    <w:rsid w:val="0048504D"/>
    <w:rsid w:val="0048512D"/>
    <w:rsid w:val="00485411"/>
    <w:rsid w:val="004854AF"/>
    <w:rsid w:val="0048553E"/>
    <w:rsid w:val="00485761"/>
    <w:rsid w:val="004857B9"/>
    <w:rsid w:val="004858B8"/>
    <w:rsid w:val="00485BAA"/>
    <w:rsid w:val="00485C8E"/>
    <w:rsid w:val="00485E5E"/>
    <w:rsid w:val="00485F0A"/>
    <w:rsid w:val="00486121"/>
    <w:rsid w:val="004861DC"/>
    <w:rsid w:val="00486543"/>
    <w:rsid w:val="0048663B"/>
    <w:rsid w:val="0048671D"/>
    <w:rsid w:val="00486792"/>
    <w:rsid w:val="00486906"/>
    <w:rsid w:val="00486920"/>
    <w:rsid w:val="00486A6C"/>
    <w:rsid w:val="00486A9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92"/>
    <w:rsid w:val="00490BCA"/>
    <w:rsid w:val="00490D04"/>
    <w:rsid w:val="00490DCF"/>
    <w:rsid w:val="00490E1C"/>
    <w:rsid w:val="00490EA4"/>
    <w:rsid w:val="00490F69"/>
    <w:rsid w:val="004913FB"/>
    <w:rsid w:val="00491593"/>
    <w:rsid w:val="00491618"/>
    <w:rsid w:val="00491643"/>
    <w:rsid w:val="00491684"/>
    <w:rsid w:val="00491822"/>
    <w:rsid w:val="0049194C"/>
    <w:rsid w:val="00491992"/>
    <w:rsid w:val="00491A37"/>
    <w:rsid w:val="00491A49"/>
    <w:rsid w:val="00491C82"/>
    <w:rsid w:val="00491D35"/>
    <w:rsid w:val="00491DD2"/>
    <w:rsid w:val="00492018"/>
    <w:rsid w:val="0049201A"/>
    <w:rsid w:val="004920E6"/>
    <w:rsid w:val="00492156"/>
    <w:rsid w:val="00492195"/>
    <w:rsid w:val="004921C3"/>
    <w:rsid w:val="0049266F"/>
    <w:rsid w:val="00492678"/>
    <w:rsid w:val="0049267E"/>
    <w:rsid w:val="004926E4"/>
    <w:rsid w:val="004927EA"/>
    <w:rsid w:val="00492853"/>
    <w:rsid w:val="00492B60"/>
    <w:rsid w:val="00492C2A"/>
    <w:rsid w:val="00492E46"/>
    <w:rsid w:val="00492E79"/>
    <w:rsid w:val="0049317C"/>
    <w:rsid w:val="004931B4"/>
    <w:rsid w:val="00493231"/>
    <w:rsid w:val="0049362D"/>
    <w:rsid w:val="0049389D"/>
    <w:rsid w:val="00493A9F"/>
    <w:rsid w:val="00493B9A"/>
    <w:rsid w:val="00493D6D"/>
    <w:rsid w:val="00493F62"/>
    <w:rsid w:val="00493F6B"/>
    <w:rsid w:val="00494153"/>
    <w:rsid w:val="004942A4"/>
    <w:rsid w:val="00494336"/>
    <w:rsid w:val="004945BC"/>
    <w:rsid w:val="00494702"/>
    <w:rsid w:val="00494BE9"/>
    <w:rsid w:val="00494D75"/>
    <w:rsid w:val="004950EA"/>
    <w:rsid w:val="00495350"/>
    <w:rsid w:val="004954F2"/>
    <w:rsid w:val="00495522"/>
    <w:rsid w:val="004955B5"/>
    <w:rsid w:val="004958B0"/>
    <w:rsid w:val="00495A75"/>
    <w:rsid w:val="00495DDB"/>
    <w:rsid w:val="004960CD"/>
    <w:rsid w:val="004961D2"/>
    <w:rsid w:val="0049662A"/>
    <w:rsid w:val="00496880"/>
    <w:rsid w:val="00496A2C"/>
    <w:rsid w:val="00496C2E"/>
    <w:rsid w:val="00496CC7"/>
    <w:rsid w:val="00496CF1"/>
    <w:rsid w:val="00496D85"/>
    <w:rsid w:val="00496E80"/>
    <w:rsid w:val="00496ECF"/>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394"/>
    <w:rsid w:val="004A03C5"/>
    <w:rsid w:val="004A05B5"/>
    <w:rsid w:val="004A063B"/>
    <w:rsid w:val="004A069B"/>
    <w:rsid w:val="004A0904"/>
    <w:rsid w:val="004A09C8"/>
    <w:rsid w:val="004A0BD6"/>
    <w:rsid w:val="004A0C13"/>
    <w:rsid w:val="004A0D1D"/>
    <w:rsid w:val="004A1157"/>
    <w:rsid w:val="004A1227"/>
    <w:rsid w:val="004A133A"/>
    <w:rsid w:val="004A14AD"/>
    <w:rsid w:val="004A14C4"/>
    <w:rsid w:val="004A152B"/>
    <w:rsid w:val="004A167F"/>
    <w:rsid w:val="004A195E"/>
    <w:rsid w:val="004A196E"/>
    <w:rsid w:val="004A1C97"/>
    <w:rsid w:val="004A1DE8"/>
    <w:rsid w:val="004A1E97"/>
    <w:rsid w:val="004A1F07"/>
    <w:rsid w:val="004A21A9"/>
    <w:rsid w:val="004A22D5"/>
    <w:rsid w:val="004A2681"/>
    <w:rsid w:val="004A2716"/>
    <w:rsid w:val="004A2863"/>
    <w:rsid w:val="004A28A9"/>
    <w:rsid w:val="004A2A82"/>
    <w:rsid w:val="004A2C5C"/>
    <w:rsid w:val="004A2D03"/>
    <w:rsid w:val="004A2E78"/>
    <w:rsid w:val="004A2EF9"/>
    <w:rsid w:val="004A2FC6"/>
    <w:rsid w:val="004A35EE"/>
    <w:rsid w:val="004A3948"/>
    <w:rsid w:val="004A39E2"/>
    <w:rsid w:val="004A3B99"/>
    <w:rsid w:val="004A3BA6"/>
    <w:rsid w:val="004A3C79"/>
    <w:rsid w:val="004A3D1C"/>
    <w:rsid w:val="004A41D2"/>
    <w:rsid w:val="004A41E7"/>
    <w:rsid w:val="004A4387"/>
    <w:rsid w:val="004A442B"/>
    <w:rsid w:val="004A444A"/>
    <w:rsid w:val="004A463B"/>
    <w:rsid w:val="004A4739"/>
    <w:rsid w:val="004A4986"/>
    <w:rsid w:val="004A4C32"/>
    <w:rsid w:val="004A4FC4"/>
    <w:rsid w:val="004A534B"/>
    <w:rsid w:val="004A54EF"/>
    <w:rsid w:val="004A59E2"/>
    <w:rsid w:val="004A5B50"/>
    <w:rsid w:val="004A5D73"/>
    <w:rsid w:val="004A5D7A"/>
    <w:rsid w:val="004A5EC9"/>
    <w:rsid w:val="004A5F03"/>
    <w:rsid w:val="004A604A"/>
    <w:rsid w:val="004A6131"/>
    <w:rsid w:val="004A626C"/>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891"/>
    <w:rsid w:val="004B18D2"/>
    <w:rsid w:val="004B19FD"/>
    <w:rsid w:val="004B1A11"/>
    <w:rsid w:val="004B1A6F"/>
    <w:rsid w:val="004B1E11"/>
    <w:rsid w:val="004B2005"/>
    <w:rsid w:val="004B20BA"/>
    <w:rsid w:val="004B20E0"/>
    <w:rsid w:val="004B23B5"/>
    <w:rsid w:val="004B23E4"/>
    <w:rsid w:val="004B26A5"/>
    <w:rsid w:val="004B2719"/>
    <w:rsid w:val="004B283C"/>
    <w:rsid w:val="004B2A81"/>
    <w:rsid w:val="004B2AD5"/>
    <w:rsid w:val="004B2AED"/>
    <w:rsid w:val="004B2C3F"/>
    <w:rsid w:val="004B2C91"/>
    <w:rsid w:val="004B32F8"/>
    <w:rsid w:val="004B345A"/>
    <w:rsid w:val="004B3672"/>
    <w:rsid w:val="004B3769"/>
    <w:rsid w:val="004B376F"/>
    <w:rsid w:val="004B37FC"/>
    <w:rsid w:val="004B3809"/>
    <w:rsid w:val="004B3998"/>
    <w:rsid w:val="004B3A1C"/>
    <w:rsid w:val="004B3AFC"/>
    <w:rsid w:val="004B3C9A"/>
    <w:rsid w:val="004B43B0"/>
    <w:rsid w:val="004B44EC"/>
    <w:rsid w:val="004B455E"/>
    <w:rsid w:val="004B48EB"/>
    <w:rsid w:val="004B495F"/>
    <w:rsid w:val="004B4A36"/>
    <w:rsid w:val="004B4D24"/>
    <w:rsid w:val="004B5174"/>
    <w:rsid w:val="004B5289"/>
    <w:rsid w:val="004B53D2"/>
    <w:rsid w:val="004B548B"/>
    <w:rsid w:val="004B5650"/>
    <w:rsid w:val="004B59F6"/>
    <w:rsid w:val="004B5E6D"/>
    <w:rsid w:val="004B5FD8"/>
    <w:rsid w:val="004B65AA"/>
    <w:rsid w:val="004B675B"/>
    <w:rsid w:val="004B6A0E"/>
    <w:rsid w:val="004B6A53"/>
    <w:rsid w:val="004B6CA6"/>
    <w:rsid w:val="004B6D6D"/>
    <w:rsid w:val="004B70B0"/>
    <w:rsid w:val="004B72E3"/>
    <w:rsid w:val="004B73BF"/>
    <w:rsid w:val="004B7635"/>
    <w:rsid w:val="004B77ED"/>
    <w:rsid w:val="004B783C"/>
    <w:rsid w:val="004B7962"/>
    <w:rsid w:val="004B7D84"/>
    <w:rsid w:val="004B7E09"/>
    <w:rsid w:val="004B7E7C"/>
    <w:rsid w:val="004B7EB9"/>
    <w:rsid w:val="004B7F4E"/>
    <w:rsid w:val="004B7F89"/>
    <w:rsid w:val="004C0039"/>
    <w:rsid w:val="004C00B0"/>
    <w:rsid w:val="004C048F"/>
    <w:rsid w:val="004C05C2"/>
    <w:rsid w:val="004C07D2"/>
    <w:rsid w:val="004C0C06"/>
    <w:rsid w:val="004C0C18"/>
    <w:rsid w:val="004C0E26"/>
    <w:rsid w:val="004C0F87"/>
    <w:rsid w:val="004C1006"/>
    <w:rsid w:val="004C10E6"/>
    <w:rsid w:val="004C113C"/>
    <w:rsid w:val="004C1155"/>
    <w:rsid w:val="004C11C6"/>
    <w:rsid w:val="004C12E3"/>
    <w:rsid w:val="004C14A6"/>
    <w:rsid w:val="004C163C"/>
    <w:rsid w:val="004C1930"/>
    <w:rsid w:val="004C1C28"/>
    <w:rsid w:val="004C1EC5"/>
    <w:rsid w:val="004C1F8A"/>
    <w:rsid w:val="004C20D9"/>
    <w:rsid w:val="004C21BA"/>
    <w:rsid w:val="004C2427"/>
    <w:rsid w:val="004C25EC"/>
    <w:rsid w:val="004C2643"/>
    <w:rsid w:val="004C27DE"/>
    <w:rsid w:val="004C2883"/>
    <w:rsid w:val="004C2929"/>
    <w:rsid w:val="004C2B84"/>
    <w:rsid w:val="004C2B94"/>
    <w:rsid w:val="004C2C2A"/>
    <w:rsid w:val="004C2C41"/>
    <w:rsid w:val="004C2D68"/>
    <w:rsid w:val="004C2FCB"/>
    <w:rsid w:val="004C2FE9"/>
    <w:rsid w:val="004C3024"/>
    <w:rsid w:val="004C3026"/>
    <w:rsid w:val="004C30ED"/>
    <w:rsid w:val="004C3208"/>
    <w:rsid w:val="004C3258"/>
    <w:rsid w:val="004C32E2"/>
    <w:rsid w:val="004C34A8"/>
    <w:rsid w:val="004C3693"/>
    <w:rsid w:val="004C3699"/>
    <w:rsid w:val="004C3760"/>
    <w:rsid w:val="004C39DB"/>
    <w:rsid w:val="004C3B86"/>
    <w:rsid w:val="004C3CF2"/>
    <w:rsid w:val="004C3D96"/>
    <w:rsid w:val="004C3E6D"/>
    <w:rsid w:val="004C3E6F"/>
    <w:rsid w:val="004C3F73"/>
    <w:rsid w:val="004C3F9C"/>
    <w:rsid w:val="004C4392"/>
    <w:rsid w:val="004C4426"/>
    <w:rsid w:val="004C461F"/>
    <w:rsid w:val="004C46B5"/>
    <w:rsid w:val="004C4736"/>
    <w:rsid w:val="004C49BD"/>
    <w:rsid w:val="004C4B3C"/>
    <w:rsid w:val="004C4C47"/>
    <w:rsid w:val="004C51B8"/>
    <w:rsid w:val="004C520F"/>
    <w:rsid w:val="004C5377"/>
    <w:rsid w:val="004C568F"/>
    <w:rsid w:val="004C56D2"/>
    <w:rsid w:val="004C5A0F"/>
    <w:rsid w:val="004C5A33"/>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970"/>
    <w:rsid w:val="004C6BBD"/>
    <w:rsid w:val="004C6D37"/>
    <w:rsid w:val="004C6DC5"/>
    <w:rsid w:val="004C7150"/>
    <w:rsid w:val="004C7182"/>
    <w:rsid w:val="004C728A"/>
    <w:rsid w:val="004C7686"/>
    <w:rsid w:val="004C79C9"/>
    <w:rsid w:val="004C7C97"/>
    <w:rsid w:val="004C7E3B"/>
    <w:rsid w:val="004C7FE4"/>
    <w:rsid w:val="004D03F8"/>
    <w:rsid w:val="004D04A0"/>
    <w:rsid w:val="004D0616"/>
    <w:rsid w:val="004D07DA"/>
    <w:rsid w:val="004D099B"/>
    <w:rsid w:val="004D0AF5"/>
    <w:rsid w:val="004D0BD5"/>
    <w:rsid w:val="004D0BDA"/>
    <w:rsid w:val="004D0BE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DD0"/>
    <w:rsid w:val="004D22D0"/>
    <w:rsid w:val="004D23C4"/>
    <w:rsid w:val="004D25A5"/>
    <w:rsid w:val="004D25D6"/>
    <w:rsid w:val="004D25E5"/>
    <w:rsid w:val="004D26CF"/>
    <w:rsid w:val="004D27A7"/>
    <w:rsid w:val="004D27CA"/>
    <w:rsid w:val="004D2859"/>
    <w:rsid w:val="004D296F"/>
    <w:rsid w:val="004D2A66"/>
    <w:rsid w:val="004D2AA0"/>
    <w:rsid w:val="004D2C49"/>
    <w:rsid w:val="004D3005"/>
    <w:rsid w:val="004D323A"/>
    <w:rsid w:val="004D32EC"/>
    <w:rsid w:val="004D33CE"/>
    <w:rsid w:val="004D3456"/>
    <w:rsid w:val="004D34F4"/>
    <w:rsid w:val="004D386B"/>
    <w:rsid w:val="004D391D"/>
    <w:rsid w:val="004D391F"/>
    <w:rsid w:val="004D3BBF"/>
    <w:rsid w:val="004D3BE5"/>
    <w:rsid w:val="004D3C73"/>
    <w:rsid w:val="004D3CA3"/>
    <w:rsid w:val="004D3CAF"/>
    <w:rsid w:val="004D3DC9"/>
    <w:rsid w:val="004D3E2C"/>
    <w:rsid w:val="004D400A"/>
    <w:rsid w:val="004D441D"/>
    <w:rsid w:val="004D444D"/>
    <w:rsid w:val="004D4513"/>
    <w:rsid w:val="004D46E7"/>
    <w:rsid w:val="004D49AF"/>
    <w:rsid w:val="004D4B20"/>
    <w:rsid w:val="004D4B93"/>
    <w:rsid w:val="004D4BDA"/>
    <w:rsid w:val="004D4C61"/>
    <w:rsid w:val="004D4C6B"/>
    <w:rsid w:val="004D4F71"/>
    <w:rsid w:val="004D5035"/>
    <w:rsid w:val="004D5396"/>
    <w:rsid w:val="004D53E2"/>
    <w:rsid w:val="004D5699"/>
    <w:rsid w:val="004D56B1"/>
    <w:rsid w:val="004D570F"/>
    <w:rsid w:val="004D5C57"/>
    <w:rsid w:val="004D5CCF"/>
    <w:rsid w:val="004D5D59"/>
    <w:rsid w:val="004D5F4D"/>
    <w:rsid w:val="004D6011"/>
    <w:rsid w:val="004D604E"/>
    <w:rsid w:val="004D6091"/>
    <w:rsid w:val="004D61A5"/>
    <w:rsid w:val="004D624A"/>
    <w:rsid w:val="004D6865"/>
    <w:rsid w:val="004D69A5"/>
    <w:rsid w:val="004D6B82"/>
    <w:rsid w:val="004D6B9E"/>
    <w:rsid w:val="004D6C7F"/>
    <w:rsid w:val="004D6DB8"/>
    <w:rsid w:val="004D6DD0"/>
    <w:rsid w:val="004D6E08"/>
    <w:rsid w:val="004D6F3F"/>
    <w:rsid w:val="004D7006"/>
    <w:rsid w:val="004D7100"/>
    <w:rsid w:val="004D712C"/>
    <w:rsid w:val="004D73DC"/>
    <w:rsid w:val="004D75E8"/>
    <w:rsid w:val="004D785A"/>
    <w:rsid w:val="004D7906"/>
    <w:rsid w:val="004D7A00"/>
    <w:rsid w:val="004D7D08"/>
    <w:rsid w:val="004E000D"/>
    <w:rsid w:val="004E0417"/>
    <w:rsid w:val="004E04FF"/>
    <w:rsid w:val="004E0629"/>
    <w:rsid w:val="004E07BB"/>
    <w:rsid w:val="004E0A39"/>
    <w:rsid w:val="004E0B34"/>
    <w:rsid w:val="004E0D84"/>
    <w:rsid w:val="004E0DD0"/>
    <w:rsid w:val="004E0E05"/>
    <w:rsid w:val="004E10A6"/>
    <w:rsid w:val="004E11C0"/>
    <w:rsid w:val="004E15BB"/>
    <w:rsid w:val="004E15D4"/>
    <w:rsid w:val="004E18F0"/>
    <w:rsid w:val="004E19EA"/>
    <w:rsid w:val="004E1C01"/>
    <w:rsid w:val="004E1D8E"/>
    <w:rsid w:val="004E208C"/>
    <w:rsid w:val="004E2090"/>
    <w:rsid w:val="004E20E0"/>
    <w:rsid w:val="004E2106"/>
    <w:rsid w:val="004E21F8"/>
    <w:rsid w:val="004E2241"/>
    <w:rsid w:val="004E23C3"/>
    <w:rsid w:val="004E24B7"/>
    <w:rsid w:val="004E27A7"/>
    <w:rsid w:val="004E29EC"/>
    <w:rsid w:val="004E29EE"/>
    <w:rsid w:val="004E2A8F"/>
    <w:rsid w:val="004E2AC8"/>
    <w:rsid w:val="004E2B04"/>
    <w:rsid w:val="004E2C52"/>
    <w:rsid w:val="004E2CF0"/>
    <w:rsid w:val="004E2E3C"/>
    <w:rsid w:val="004E2FC2"/>
    <w:rsid w:val="004E3065"/>
    <w:rsid w:val="004E30F4"/>
    <w:rsid w:val="004E32EA"/>
    <w:rsid w:val="004E3369"/>
    <w:rsid w:val="004E3376"/>
    <w:rsid w:val="004E3541"/>
    <w:rsid w:val="004E361C"/>
    <w:rsid w:val="004E36D7"/>
    <w:rsid w:val="004E38BE"/>
    <w:rsid w:val="004E3A1D"/>
    <w:rsid w:val="004E3A5C"/>
    <w:rsid w:val="004E3D7F"/>
    <w:rsid w:val="004E3DE0"/>
    <w:rsid w:val="004E3E3D"/>
    <w:rsid w:val="004E4018"/>
    <w:rsid w:val="004E4250"/>
    <w:rsid w:val="004E4267"/>
    <w:rsid w:val="004E4352"/>
    <w:rsid w:val="004E4420"/>
    <w:rsid w:val="004E464B"/>
    <w:rsid w:val="004E4A43"/>
    <w:rsid w:val="004E4C62"/>
    <w:rsid w:val="004E4C97"/>
    <w:rsid w:val="004E4F01"/>
    <w:rsid w:val="004E5046"/>
    <w:rsid w:val="004E510D"/>
    <w:rsid w:val="004E523D"/>
    <w:rsid w:val="004E52F0"/>
    <w:rsid w:val="004E5333"/>
    <w:rsid w:val="004E53E0"/>
    <w:rsid w:val="004E5438"/>
    <w:rsid w:val="004E5469"/>
    <w:rsid w:val="004E5755"/>
    <w:rsid w:val="004E57A9"/>
    <w:rsid w:val="004E5845"/>
    <w:rsid w:val="004E5945"/>
    <w:rsid w:val="004E5A65"/>
    <w:rsid w:val="004E5A9E"/>
    <w:rsid w:val="004E5D33"/>
    <w:rsid w:val="004E5D62"/>
    <w:rsid w:val="004E5D69"/>
    <w:rsid w:val="004E5DAF"/>
    <w:rsid w:val="004E5FD2"/>
    <w:rsid w:val="004E6266"/>
    <w:rsid w:val="004E64D1"/>
    <w:rsid w:val="004E6730"/>
    <w:rsid w:val="004E6900"/>
    <w:rsid w:val="004E6963"/>
    <w:rsid w:val="004E6D06"/>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732"/>
    <w:rsid w:val="004F0770"/>
    <w:rsid w:val="004F08B9"/>
    <w:rsid w:val="004F0B9C"/>
    <w:rsid w:val="004F0DC5"/>
    <w:rsid w:val="004F0DCC"/>
    <w:rsid w:val="004F0F97"/>
    <w:rsid w:val="004F116A"/>
    <w:rsid w:val="004F1250"/>
    <w:rsid w:val="004F1312"/>
    <w:rsid w:val="004F13C3"/>
    <w:rsid w:val="004F185A"/>
    <w:rsid w:val="004F18F7"/>
    <w:rsid w:val="004F1B6B"/>
    <w:rsid w:val="004F1EAC"/>
    <w:rsid w:val="004F1F93"/>
    <w:rsid w:val="004F1FA0"/>
    <w:rsid w:val="004F2097"/>
    <w:rsid w:val="004F21B6"/>
    <w:rsid w:val="004F21EB"/>
    <w:rsid w:val="004F2387"/>
    <w:rsid w:val="004F256C"/>
    <w:rsid w:val="004F26AC"/>
    <w:rsid w:val="004F2706"/>
    <w:rsid w:val="004F2813"/>
    <w:rsid w:val="004F292D"/>
    <w:rsid w:val="004F299E"/>
    <w:rsid w:val="004F2F8E"/>
    <w:rsid w:val="004F31BD"/>
    <w:rsid w:val="004F3212"/>
    <w:rsid w:val="004F3357"/>
    <w:rsid w:val="004F345B"/>
    <w:rsid w:val="004F348D"/>
    <w:rsid w:val="004F3706"/>
    <w:rsid w:val="004F38BD"/>
    <w:rsid w:val="004F3A1F"/>
    <w:rsid w:val="004F3B52"/>
    <w:rsid w:val="004F3BD4"/>
    <w:rsid w:val="004F3D2F"/>
    <w:rsid w:val="004F3F0E"/>
    <w:rsid w:val="004F40F1"/>
    <w:rsid w:val="004F4144"/>
    <w:rsid w:val="004F4321"/>
    <w:rsid w:val="004F451C"/>
    <w:rsid w:val="004F4540"/>
    <w:rsid w:val="004F469E"/>
    <w:rsid w:val="004F4941"/>
    <w:rsid w:val="004F4B05"/>
    <w:rsid w:val="004F4CB4"/>
    <w:rsid w:val="004F4E81"/>
    <w:rsid w:val="004F4FB7"/>
    <w:rsid w:val="004F5088"/>
    <w:rsid w:val="004F5157"/>
    <w:rsid w:val="004F5196"/>
    <w:rsid w:val="004F51F4"/>
    <w:rsid w:val="004F5212"/>
    <w:rsid w:val="004F539E"/>
    <w:rsid w:val="004F5513"/>
    <w:rsid w:val="004F5770"/>
    <w:rsid w:val="004F5971"/>
    <w:rsid w:val="004F5D59"/>
    <w:rsid w:val="004F5D7B"/>
    <w:rsid w:val="004F5D92"/>
    <w:rsid w:val="004F5DD0"/>
    <w:rsid w:val="004F5E67"/>
    <w:rsid w:val="004F62F6"/>
    <w:rsid w:val="004F62FD"/>
    <w:rsid w:val="004F64DC"/>
    <w:rsid w:val="004F6508"/>
    <w:rsid w:val="004F6540"/>
    <w:rsid w:val="004F6556"/>
    <w:rsid w:val="004F65EE"/>
    <w:rsid w:val="004F68F6"/>
    <w:rsid w:val="004F6AF6"/>
    <w:rsid w:val="004F6B95"/>
    <w:rsid w:val="004F6C3D"/>
    <w:rsid w:val="004F6D76"/>
    <w:rsid w:val="004F6EDB"/>
    <w:rsid w:val="004F7107"/>
    <w:rsid w:val="004F7129"/>
    <w:rsid w:val="004F738C"/>
    <w:rsid w:val="004F7421"/>
    <w:rsid w:val="004F7566"/>
    <w:rsid w:val="004F75DA"/>
    <w:rsid w:val="004F77D8"/>
    <w:rsid w:val="004F78B9"/>
    <w:rsid w:val="004F79B8"/>
    <w:rsid w:val="004F7A16"/>
    <w:rsid w:val="004F7AA9"/>
    <w:rsid w:val="004F7AF7"/>
    <w:rsid w:val="004F7E20"/>
    <w:rsid w:val="004F7E77"/>
    <w:rsid w:val="0050005F"/>
    <w:rsid w:val="00500102"/>
    <w:rsid w:val="005001DA"/>
    <w:rsid w:val="00500256"/>
    <w:rsid w:val="00500515"/>
    <w:rsid w:val="005005AC"/>
    <w:rsid w:val="005007C2"/>
    <w:rsid w:val="005007EE"/>
    <w:rsid w:val="005009DE"/>
    <w:rsid w:val="00500A91"/>
    <w:rsid w:val="00500B42"/>
    <w:rsid w:val="00500B6B"/>
    <w:rsid w:val="00500B82"/>
    <w:rsid w:val="00500C8B"/>
    <w:rsid w:val="00500DB0"/>
    <w:rsid w:val="00500EC9"/>
    <w:rsid w:val="00500F34"/>
    <w:rsid w:val="00501346"/>
    <w:rsid w:val="005016E0"/>
    <w:rsid w:val="0050170A"/>
    <w:rsid w:val="0050172A"/>
    <w:rsid w:val="005018ED"/>
    <w:rsid w:val="00501B8B"/>
    <w:rsid w:val="00501E7C"/>
    <w:rsid w:val="00501F22"/>
    <w:rsid w:val="0050202B"/>
    <w:rsid w:val="0050207E"/>
    <w:rsid w:val="005020E3"/>
    <w:rsid w:val="00502406"/>
    <w:rsid w:val="00502501"/>
    <w:rsid w:val="0050266D"/>
    <w:rsid w:val="005026E7"/>
    <w:rsid w:val="00502798"/>
    <w:rsid w:val="00502B9A"/>
    <w:rsid w:val="00502DC7"/>
    <w:rsid w:val="00502E3F"/>
    <w:rsid w:val="00502E76"/>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FAA"/>
    <w:rsid w:val="0050431C"/>
    <w:rsid w:val="005045A0"/>
    <w:rsid w:val="00504747"/>
    <w:rsid w:val="00504949"/>
    <w:rsid w:val="00504D89"/>
    <w:rsid w:val="00504E21"/>
    <w:rsid w:val="00504E26"/>
    <w:rsid w:val="00504F3C"/>
    <w:rsid w:val="0050504F"/>
    <w:rsid w:val="00505379"/>
    <w:rsid w:val="005054B3"/>
    <w:rsid w:val="0050552A"/>
    <w:rsid w:val="00505537"/>
    <w:rsid w:val="00505561"/>
    <w:rsid w:val="00505873"/>
    <w:rsid w:val="00505ABB"/>
    <w:rsid w:val="00505BC9"/>
    <w:rsid w:val="0050607B"/>
    <w:rsid w:val="005060F4"/>
    <w:rsid w:val="00506105"/>
    <w:rsid w:val="00506404"/>
    <w:rsid w:val="00506649"/>
    <w:rsid w:val="0050676E"/>
    <w:rsid w:val="005068D0"/>
    <w:rsid w:val="00506CE9"/>
    <w:rsid w:val="00506DA6"/>
    <w:rsid w:val="00506E5D"/>
    <w:rsid w:val="005070DF"/>
    <w:rsid w:val="0050719E"/>
    <w:rsid w:val="00507327"/>
    <w:rsid w:val="00507425"/>
    <w:rsid w:val="00507565"/>
    <w:rsid w:val="0050760A"/>
    <w:rsid w:val="0050761A"/>
    <w:rsid w:val="00507642"/>
    <w:rsid w:val="005076A1"/>
    <w:rsid w:val="00507860"/>
    <w:rsid w:val="00507A0A"/>
    <w:rsid w:val="00507AAB"/>
    <w:rsid w:val="00507E6C"/>
    <w:rsid w:val="0051006F"/>
    <w:rsid w:val="005100B5"/>
    <w:rsid w:val="005101BB"/>
    <w:rsid w:val="005104B6"/>
    <w:rsid w:val="005109A1"/>
    <w:rsid w:val="00510B1F"/>
    <w:rsid w:val="00510B8E"/>
    <w:rsid w:val="00510BE2"/>
    <w:rsid w:val="00510D1B"/>
    <w:rsid w:val="00510D6D"/>
    <w:rsid w:val="00510D9C"/>
    <w:rsid w:val="00511101"/>
    <w:rsid w:val="005112B1"/>
    <w:rsid w:val="0051134A"/>
    <w:rsid w:val="00511354"/>
    <w:rsid w:val="005115CD"/>
    <w:rsid w:val="005117EF"/>
    <w:rsid w:val="00511974"/>
    <w:rsid w:val="00511A98"/>
    <w:rsid w:val="00511F80"/>
    <w:rsid w:val="00512001"/>
    <w:rsid w:val="0051202B"/>
    <w:rsid w:val="0051205E"/>
    <w:rsid w:val="00512112"/>
    <w:rsid w:val="00512131"/>
    <w:rsid w:val="0051225E"/>
    <w:rsid w:val="005122B6"/>
    <w:rsid w:val="00512355"/>
    <w:rsid w:val="005123E1"/>
    <w:rsid w:val="00512417"/>
    <w:rsid w:val="0051261A"/>
    <w:rsid w:val="0051289B"/>
    <w:rsid w:val="00512D77"/>
    <w:rsid w:val="00512D86"/>
    <w:rsid w:val="00512DFA"/>
    <w:rsid w:val="00512E6D"/>
    <w:rsid w:val="005133E1"/>
    <w:rsid w:val="005135FD"/>
    <w:rsid w:val="005137C1"/>
    <w:rsid w:val="00513955"/>
    <w:rsid w:val="0051395C"/>
    <w:rsid w:val="005139E8"/>
    <w:rsid w:val="00513A61"/>
    <w:rsid w:val="00513A8E"/>
    <w:rsid w:val="00513B56"/>
    <w:rsid w:val="00513B81"/>
    <w:rsid w:val="00514153"/>
    <w:rsid w:val="00514280"/>
    <w:rsid w:val="005142E8"/>
    <w:rsid w:val="005142ED"/>
    <w:rsid w:val="005146AA"/>
    <w:rsid w:val="00514717"/>
    <w:rsid w:val="005149A2"/>
    <w:rsid w:val="005149AF"/>
    <w:rsid w:val="00514A18"/>
    <w:rsid w:val="00514AFE"/>
    <w:rsid w:val="00514BA8"/>
    <w:rsid w:val="00514C48"/>
    <w:rsid w:val="00514C4D"/>
    <w:rsid w:val="00514D90"/>
    <w:rsid w:val="00514E85"/>
    <w:rsid w:val="00514F26"/>
    <w:rsid w:val="0051522B"/>
    <w:rsid w:val="00515662"/>
    <w:rsid w:val="005156A7"/>
    <w:rsid w:val="005156BB"/>
    <w:rsid w:val="0051577F"/>
    <w:rsid w:val="005159DF"/>
    <w:rsid w:val="00515B6F"/>
    <w:rsid w:val="00515D1D"/>
    <w:rsid w:val="00515EAA"/>
    <w:rsid w:val="00515F39"/>
    <w:rsid w:val="00515FFB"/>
    <w:rsid w:val="0051608E"/>
    <w:rsid w:val="00516152"/>
    <w:rsid w:val="0051631C"/>
    <w:rsid w:val="0051648F"/>
    <w:rsid w:val="005168C6"/>
    <w:rsid w:val="00516B0D"/>
    <w:rsid w:val="00516CBE"/>
    <w:rsid w:val="00516F48"/>
    <w:rsid w:val="00516F85"/>
    <w:rsid w:val="00516FF2"/>
    <w:rsid w:val="005172E8"/>
    <w:rsid w:val="00517393"/>
    <w:rsid w:val="005173DB"/>
    <w:rsid w:val="00517469"/>
    <w:rsid w:val="00517516"/>
    <w:rsid w:val="00517536"/>
    <w:rsid w:val="00517CBD"/>
    <w:rsid w:val="00517F5A"/>
    <w:rsid w:val="0052028C"/>
    <w:rsid w:val="00520437"/>
    <w:rsid w:val="005206C0"/>
    <w:rsid w:val="005207B8"/>
    <w:rsid w:val="00520A29"/>
    <w:rsid w:val="00520D77"/>
    <w:rsid w:val="00520E03"/>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878"/>
    <w:rsid w:val="005219EF"/>
    <w:rsid w:val="00521A66"/>
    <w:rsid w:val="00521C24"/>
    <w:rsid w:val="00522052"/>
    <w:rsid w:val="005220C0"/>
    <w:rsid w:val="005220D5"/>
    <w:rsid w:val="00522501"/>
    <w:rsid w:val="0052265E"/>
    <w:rsid w:val="00522A2F"/>
    <w:rsid w:val="00522D8F"/>
    <w:rsid w:val="00522F25"/>
    <w:rsid w:val="0052302A"/>
    <w:rsid w:val="005230B5"/>
    <w:rsid w:val="0052316F"/>
    <w:rsid w:val="00523251"/>
    <w:rsid w:val="005232BD"/>
    <w:rsid w:val="005233FD"/>
    <w:rsid w:val="00523468"/>
    <w:rsid w:val="005234E0"/>
    <w:rsid w:val="00523558"/>
    <w:rsid w:val="005237CD"/>
    <w:rsid w:val="005238AD"/>
    <w:rsid w:val="0052398F"/>
    <w:rsid w:val="00523A18"/>
    <w:rsid w:val="00523C81"/>
    <w:rsid w:val="00523DAE"/>
    <w:rsid w:val="00523E1B"/>
    <w:rsid w:val="0052414E"/>
    <w:rsid w:val="00524152"/>
    <w:rsid w:val="005241C8"/>
    <w:rsid w:val="00524249"/>
    <w:rsid w:val="005242FD"/>
    <w:rsid w:val="0052430B"/>
    <w:rsid w:val="00524393"/>
    <w:rsid w:val="005244C3"/>
    <w:rsid w:val="00524543"/>
    <w:rsid w:val="005248B7"/>
    <w:rsid w:val="005248C4"/>
    <w:rsid w:val="00524934"/>
    <w:rsid w:val="00524B99"/>
    <w:rsid w:val="00525286"/>
    <w:rsid w:val="005254A4"/>
    <w:rsid w:val="00525648"/>
    <w:rsid w:val="00525698"/>
    <w:rsid w:val="005258D5"/>
    <w:rsid w:val="00525C13"/>
    <w:rsid w:val="00525C62"/>
    <w:rsid w:val="00525F79"/>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FA"/>
    <w:rsid w:val="005300A6"/>
    <w:rsid w:val="0053027A"/>
    <w:rsid w:val="0053082D"/>
    <w:rsid w:val="005308C3"/>
    <w:rsid w:val="00530946"/>
    <w:rsid w:val="00530A18"/>
    <w:rsid w:val="00530A82"/>
    <w:rsid w:val="00530B64"/>
    <w:rsid w:val="005310FC"/>
    <w:rsid w:val="00531301"/>
    <w:rsid w:val="00531493"/>
    <w:rsid w:val="00531553"/>
    <w:rsid w:val="005316DB"/>
    <w:rsid w:val="00531752"/>
    <w:rsid w:val="00531982"/>
    <w:rsid w:val="00531AE6"/>
    <w:rsid w:val="00531B21"/>
    <w:rsid w:val="00531B97"/>
    <w:rsid w:val="00531C50"/>
    <w:rsid w:val="00531DF2"/>
    <w:rsid w:val="00531E78"/>
    <w:rsid w:val="00531EA6"/>
    <w:rsid w:val="0053206D"/>
    <w:rsid w:val="005322B2"/>
    <w:rsid w:val="005322D5"/>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B"/>
    <w:rsid w:val="0053396F"/>
    <w:rsid w:val="0053398B"/>
    <w:rsid w:val="00533B4A"/>
    <w:rsid w:val="00533D89"/>
    <w:rsid w:val="00533DDA"/>
    <w:rsid w:val="00533E22"/>
    <w:rsid w:val="005340A8"/>
    <w:rsid w:val="00534120"/>
    <w:rsid w:val="00534466"/>
    <w:rsid w:val="00534624"/>
    <w:rsid w:val="005347B0"/>
    <w:rsid w:val="00534E85"/>
    <w:rsid w:val="0053507C"/>
    <w:rsid w:val="005351EB"/>
    <w:rsid w:val="00535245"/>
    <w:rsid w:val="0053529E"/>
    <w:rsid w:val="005353DF"/>
    <w:rsid w:val="00535544"/>
    <w:rsid w:val="00535687"/>
    <w:rsid w:val="0053578B"/>
    <w:rsid w:val="00535978"/>
    <w:rsid w:val="00535BDF"/>
    <w:rsid w:val="00535C55"/>
    <w:rsid w:val="00535E41"/>
    <w:rsid w:val="0053624D"/>
    <w:rsid w:val="0053651C"/>
    <w:rsid w:val="00536675"/>
    <w:rsid w:val="00536797"/>
    <w:rsid w:val="00536A1E"/>
    <w:rsid w:val="00536B10"/>
    <w:rsid w:val="00536BE5"/>
    <w:rsid w:val="00536BE6"/>
    <w:rsid w:val="00536D7E"/>
    <w:rsid w:val="00536E17"/>
    <w:rsid w:val="00536E76"/>
    <w:rsid w:val="005373CE"/>
    <w:rsid w:val="00537665"/>
    <w:rsid w:val="005377A6"/>
    <w:rsid w:val="005377DD"/>
    <w:rsid w:val="0053780C"/>
    <w:rsid w:val="00537A48"/>
    <w:rsid w:val="00537BE2"/>
    <w:rsid w:val="00537C86"/>
    <w:rsid w:val="00537E4D"/>
    <w:rsid w:val="0054008E"/>
    <w:rsid w:val="005400F5"/>
    <w:rsid w:val="005401A3"/>
    <w:rsid w:val="005401DE"/>
    <w:rsid w:val="005402DC"/>
    <w:rsid w:val="0054032C"/>
    <w:rsid w:val="00540375"/>
    <w:rsid w:val="00540478"/>
    <w:rsid w:val="00540856"/>
    <w:rsid w:val="00540A48"/>
    <w:rsid w:val="00540E8E"/>
    <w:rsid w:val="00540ECF"/>
    <w:rsid w:val="00541101"/>
    <w:rsid w:val="0054120B"/>
    <w:rsid w:val="005412E3"/>
    <w:rsid w:val="005412E9"/>
    <w:rsid w:val="0054146F"/>
    <w:rsid w:val="00541643"/>
    <w:rsid w:val="005418AE"/>
    <w:rsid w:val="0054194B"/>
    <w:rsid w:val="00541C62"/>
    <w:rsid w:val="00541E03"/>
    <w:rsid w:val="0054202C"/>
    <w:rsid w:val="005420BB"/>
    <w:rsid w:val="0054219C"/>
    <w:rsid w:val="00542228"/>
    <w:rsid w:val="0054242E"/>
    <w:rsid w:val="005424EF"/>
    <w:rsid w:val="005428E2"/>
    <w:rsid w:val="0054296A"/>
    <w:rsid w:val="00542AC4"/>
    <w:rsid w:val="00542DF6"/>
    <w:rsid w:val="00542FC6"/>
    <w:rsid w:val="00542FCB"/>
    <w:rsid w:val="005430BA"/>
    <w:rsid w:val="00543199"/>
    <w:rsid w:val="00543226"/>
    <w:rsid w:val="005432A6"/>
    <w:rsid w:val="0054339A"/>
    <w:rsid w:val="00543562"/>
    <w:rsid w:val="005436A7"/>
    <w:rsid w:val="00543A9F"/>
    <w:rsid w:val="00543C42"/>
    <w:rsid w:val="00543C99"/>
    <w:rsid w:val="00543D46"/>
    <w:rsid w:val="00543FD3"/>
    <w:rsid w:val="005441A1"/>
    <w:rsid w:val="00544273"/>
    <w:rsid w:val="0054437F"/>
    <w:rsid w:val="0054438A"/>
    <w:rsid w:val="005444BE"/>
    <w:rsid w:val="00544539"/>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A1"/>
    <w:rsid w:val="00545CDC"/>
    <w:rsid w:val="00545DD1"/>
    <w:rsid w:val="00545E98"/>
    <w:rsid w:val="005461E1"/>
    <w:rsid w:val="005461F7"/>
    <w:rsid w:val="00546408"/>
    <w:rsid w:val="0054653F"/>
    <w:rsid w:val="00546763"/>
    <w:rsid w:val="005467D1"/>
    <w:rsid w:val="00546856"/>
    <w:rsid w:val="00546897"/>
    <w:rsid w:val="00546AC0"/>
    <w:rsid w:val="00546C1D"/>
    <w:rsid w:val="00546D15"/>
    <w:rsid w:val="00546D40"/>
    <w:rsid w:val="00546E4D"/>
    <w:rsid w:val="00546EE8"/>
    <w:rsid w:val="0054712C"/>
    <w:rsid w:val="005472A6"/>
    <w:rsid w:val="0054749F"/>
    <w:rsid w:val="005474C4"/>
    <w:rsid w:val="00547804"/>
    <w:rsid w:val="005478BA"/>
    <w:rsid w:val="005479A6"/>
    <w:rsid w:val="00547AB4"/>
    <w:rsid w:val="00547AD9"/>
    <w:rsid w:val="00547D8A"/>
    <w:rsid w:val="00547E25"/>
    <w:rsid w:val="00550417"/>
    <w:rsid w:val="00550437"/>
    <w:rsid w:val="00550498"/>
    <w:rsid w:val="005507EE"/>
    <w:rsid w:val="00550CE7"/>
    <w:rsid w:val="00550D71"/>
    <w:rsid w:val="00550DE2"/>
    <w:rsid w:val="0055128A"/>
    <w:rsid w:val="00551402"/>
    <w:rsid w:val="0055154F"/>
    <w:rsid w:val="005516CD"/>
    <w:rsid w:val="005518A6"/>
    <w:rsid w:val="00551B7C"/>
    <w:rsid w:val="00551BD2"/>
    <w:rsid w:val="00551CEB"/>
    <w:rsid w:val="00552166"/>
    <w:rsid w:val="00552193"/>
    <w:rsid w:val="005526C4"/>
    <w:rsid w:val="00552778"/>
    <w:rsid w:val="00552812"/>
    <w:rsid w:val="005529C0"/>
    <w:rsid w:val="005529F9"/>
    <w:rsid w:val="00552BE1"/>
    <w:rsid w:val="00552DA8"/>
    <w:rsid w:val="00552E06"/>
    <w:rsid w:val="00552E2D"/>
    <w:rsid w:val="00552E67"/>
    <w:rsid w:val="0055325A"/>
    <w:rsid w:val="00553312"/>
    <w:rsid w:val="005536D4"/>
    <w:rsid w:val="00553829"/>
    <w:rsid w:val="005538BB"/>
    <w:rsid w:val="00553A8C"/>
    <w:rsid w:val="00553AA3"/>
    <w:rsid w:val="00553B24"/>
    <w:rsid w:val="00553B6D"/>
    <w:rsid w:val="00553BF8"/>
    <w:rsid w:val="00553C83"/>
    <w:rsid w:val="00553CE2"/>
    <w:rsid w:val="0055430A"/>
    <w:rsid w:val="00554472"/>
    <w:rsid w:val="00554510"/>
    <w:rsid w:val="00554553"/>
    <w:rsid w:val="005545E1"/>
    <w:rsid w:val="0055471C"/>
    <w:rsid w:val="0055487A"/>
    <w:rsid w:val="00554B1F"/>
    <w:rsid w:val="00554D87"/>
    <w:rsid w:val="00554E79"/>
    <w:rsid w:val="00554EE3"/>
    <w:rsid w:val="00554F53"/>
    <w:rsid w:val="00554F73"/>
    <w:rsid w:val="00554FAB"/>
    <w:rsid w:val="0055502C"/>
    <w:rsid w:val="0055522D"/>
    <w:rsid w:val="005552FB"/>
    <w:rsid w:val="0055531E"/>
    <w:rsid w:val="0055543B"/>
    <w:rsid w:val="0055570C"/>
    <w:rsid w:val="00555794"/>
    <w:rsid w:val="00555CF4"/>
    <w:rsid w:val="00555D1D"/>
    <w:rsid w:val="00556286"/>
    <w:rsid w:val="005563A3"/>
    <w:rsid w:val="005563CD"/>
    <w:rsid w:val="005566D3"/>
    <w:rsid w:val="0055693B"/>
    <w:rsid w:val="00556B80"/>
    <w:rsid w:val="00556BEA"/>
    <w:rsid w:val="00556DEF"/>
    <w:rsid w:val="00556F01"/>
    <w:rsid w:val="00556F53"/>
    <w:rsid w:val="00556FCE"/>
    <w:rsid w:val="005571AF"/>
    <w:rsid w:val="0055729D"/>
    <w:rsid w:val="005572FD"/>
    <w:rsid w:val="005573DC"/>
    <w:rsid w:val="005574FD"/>
    <w:rsid w:val="00557569"/>
    <w:rsid w:val="00557660"/>
    <w:rsid w:val="005576BD"/>
    <w:rsid w:val="005576EE"/>
    <w:rsid w:val="0055770F"/>
    <w:rsid w:val="00557742"/>
    <w:rsid w:val="0055783C"/>
    <w:rsid w:val="00557B8C"/>
    <w:rsid w:val="00557CC1"/>
    <w:rsid w:val="00557CE0"/>
    <w:rsid w:val="00557EBC"/>
    <w:rsid w:val="00557ED2"/>
    <w:rsid w:val="0056033E"/>
    <w:rsid w:val="005603FD"/>
    <w:rsid w:val="005604DF"/>
    <w:rsid w:val="005604E0"/>
    <w:rsid w:val="00560A4C"/>
    <w:rsid w:val="00560A54"/>
    <w:rsid w:val="00560A79"/>
    <w:rsid w:val="00560B3A"/>
    <w:rsid w:val="00560B85"/>
    <w:rsid w:val="00560C08"/>
    <w:rsid w:val="00560D01"/>
    <w:rsid w:val="005610F9"/>
    <w:rsid w:val="00561133"/>
    <w:rsid w:val="005612E3"/>
    <w:rsid w:val="00561502"/>
    <w:rsid w:val="005615A7"/>
    <w:rsid w:val="00561716"/>
    <w:rsid w:val="005617A1"/>
    <w:rsid w:val="00561957"/>
    <w:rsid w:val="00561989"/>
    <w:rsid w:val="00562184"/>
    <w:rsid w:val="0056230B"/>
    <w:rsid w:val="005623B8"/>
    <w:rsid w:val="0056256B"/>
    <w:rsid w:val="00562784"/>
    <w:rsid w:val="0056288E"/>
    <w:rsid w:val="00562A99"/>
    <w:rsid w:val="00562B23"/>
    <w:rsid w:val="00562C32"/>
    <w:rsid w:val="00562E54"/>
    <w:rsid w:val="00562E68"/>
    <w:rsid w:val="00563003"/>
    <w:rsid w:val="005630A0"/>
    <w:rsid w:val="00563406"/>
    <w:rsid w:val="005635A1"/>
    <w:rsid w:val="005635EA"/>
    <w:rsid w:val="0056386C"/>
    <w:rsid w:val="005639A7"/>
    <w:rsid w:val="005639AF"/>
    <w:rsid w:val="00563C26"/>
    <w:rsid w:val="00563D42"/>
    <w:rsid w:val="00563D4A"/>
    <w:rsid w:val="00563D9A"/>
    <w:rsid w:val="00563EBB"/>
    <w:rsid w:val="00563FAA"/>
    <w:rsid w:val="005642C7"/>
    <w:rsid w:val="00564352"/>
    <w:rsid w:val="00564703"/>
    <w:rsid w:val="00564885"/>
    <w:rsid w:val="00564982"/>
    <w:rsid w:val="00564A06"/>
    <w:rsid w:val="00564A75"/>
    <w:rsid w:val="00564BA7"/>
    <w:rsid w:val="00564C7A"/>
    <w:rsid w:val="00564CEB"/>
    <w:rsid w:val="00564E70"/>
    <w:rsid w:val="00564FC4"/>
    <w:rsid w:val="005650AB"/>
    <w:rsid w:val="005651FD"/>
    <w:rsid w:val="00565231"/>
    <w:rsid w:val="005653BB"/>
    <w:rsid w:val="0056587A"/>
    <w:rsid w:val="0056588D"/>
    <w:rsid w:val="00565952"/>
    <w:rsid w:val="00565B08"/>
    <w:rsid w:val="00565D98"/>
    <w:rsid w:val="00565E83"/>
    <w:rsid w:val="005660CD"/>
    <w:rsid w:val="00566204"/>
    <w:rsid w:val="00566245"/>
    <w:rsid w:val="005663E5"/>
    <w:rsid w:val="0056660E"/>
    <w:rsid w:val="0056664A"/>
    <w:rsid w:val="005666D7"/>
    <w:rsid w:val="005668BC"/>
    <w:rsid w:val="00566900"/>
    <w:rsid w:val="00566A03"/>
    <w:rsid w:val="00566AC2"/>
    <w:rsid w:val="00566B44"/>
    <w:rsid w:val="00566C87"/>
    <w:rsid w:val="00566CED"/>
    <w:rsid w:val="00566D02"/>
    <w:rsid w:val="00566D7C"/>
    <w:rsid w:val="00566EE6"/>
    <w:rsid w:val="005670A6"/>
    <w:rsid w:val="00567153"/>
    <w:rsid w:val="00567326"/>
    <w:rsid w:val="00567580"/>
    <w:rsid w:val="00567705"/>
    <w:rsid w:val="00567741"/>
    <w:rsid w:val="00567938"/>
    <w:rsid w:val="00567AD3"/>
    <w:rsid w:val="00567B0C"/>
    <w:rsid w:val="00567BDF"/>
    <w:rsid w:val="00567C35"/>
    <w:rsid w:val="00567D2A"/>
    <w:rsid w:val="00567DCE"/>
    <w:rsid w:val="00567E1D"/>
    <w:rsid w:val="005701E7"/>
    <w:rsid w:val="00570370"/>
    <w:rsid w:val="00570427"/>
    <w:rsid w:val="005704B4"/>
    <w:rsid w:val="00570535"/>
    <w:rsid w:val="00570BDB"/>
    <w:rsid w:val="00570E5E"/>
    <w:rsid w:val="00571102"/>
    <w:rsid w:val="0057112E"/>
    <w:rsid w:val="00571207"/>
    <w:rsid w:val="00571209"/>
    <w:rsid w:val="005713D0"/>
    <w:rsid w:val="005714A7"/>
    <w:rsid w:val="005715F1"/>
    <w:rsid w:val="005716D5"/>
    <w:rsid w:val="0057187D"/>
    <w:rsid w:val="00571BAE"/>
    <w:rsid w:val="00571C2F"/>
    <w:rsid w:val="00571D43"/>
    <w:rsid w:val="00571DE4"/>
    <w:rsid w:val="00571F17"/>
    <w:rsid w:val="00571FAD"/>
    <w:rsid w:val="00572244"/>
    <w:rsid w:val="005723A1"/>
    <w:rsid w:val="005723DF"/>
    <w:rsid w:val="005723FE"/>
    <w:rsid w:val="0057279D"/>
    <w:rsid w:val="0057279E"/>
    <w:rsid w:val="005727A0"/>
    <w:rsid w:val="00572A7D"/>
    <w:rsid w:val="00572B52"/>
    <w:rsid w:val="00572BD9"/>
    <w:rsid w:val="00572E90"/>
    <w:rsid w:val="00572F4B"/>
    <w:rsid w:val="005730D0"/>
    <w:rsid w:val="00573377"/>
    <w:rsid w:val="005736A0"/>
    <w:rsid w:val="00573711"/>
    <w:rsid w:val="00573728"/>
    <w:rsid w:val="00573736"/>
    <w:rsid w:val="0057386E"/>
    <w:rsid w:val="00573C5F"/>
    <w:rsid w:val="00573CE0"/>
    <w:rsid w:val="00573CFC"/>
    <w:rsid w:val="00573D1D"/>
    <w:rsid w:val="00573D3C"/>
    <w:rsid w:val="00573E76"/>
    <w:rsid w:val="00573EE6"/>
    <w:rsid w:val="00573EEB"/>
    <w:rsid w:val="00573F4E"/>
    <w:rsid w:val="00573F5D"/>
    <w:rsid w:val="00574017"/>
    <w:rsid w:val="0057410C"/>
    <w:rsid w:val="005743C2"/>
    <w:rsid w:val="005743C7"/>
    <w:rsid w:val="005743F6"/>
    <w:rsid w:val="0057466C"/>
    <w:rsid w:val="0057469A"/>
    <w:rsid w:val="00574801"/>
    <w:rsid w:val="00574C54"/>
    <w:rsid w:val="00574EFD"/>
    <w:rsid w:val="00575022"/>
    <w:rsid w:val="00575272"/>
    <w:rsid w:val="0057538D"/>
    <w:rsid w:val="005754E6"/>
    <w:rsid w:val="00575559"/>
    <w:rsid w:val="00575648"/>
    <w:rsid w:val="00575693"/>
    <w:rsid w:val="005756BC"/>
    <w:rsid w:val="005756F6"/>
    <w:rsid w:val="00575746"/>
    <w:rsid w:val="00575780"/>
    <w:rsid w:val="005757DF"/>
    <w:rsid w:val="00575873"/>
    <w:rsid w:val="00575A3D"/>
    <w:rsid w:val="00575B99"/>
    <w:rsid w:val="00575C63"/>
    <w:rsid w:val="005761BE"/>
    <w:rsid w:val="0057635D"/>
    <w:rsid w:val="00576534"/>
    <w:rsid w:val="00576545"/>
    <w:rsid w:val="0057654A"/>
    <w:rsid w:val="005766B3"/>
    <w:rsid w:val="0057676F"/>
    <w:rsid w:val="0057678F"/>
    <w:rsid w:val="00576C7F"/>
    <w:rsid w:val="00576CE7"/>
    <w:rsid w:val="00576E5A"/>
    <w:rsid w:val="00576E75"/>
    <w:rsid w:val="00576EB0"/>
    <w:rsid w:val="00576EDA"/>
    <w:rsid w:val="00576FEC"/>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455"/>
    <w:rsid w:val="00580629"/>
    <w:rsid w:val="00580C22"/>
    <w:rsid w:val="00580DFD"/>
    <w:rsid w:val="0058100F"/>
    <w:rsid w:val="005810B1"/>
    <w:rsid w:val="00581121"/>
    <w:rsid w:val="00581379"/>
    <w:rsid w:val="00581404"/>
    <w:rsid w:val="0058142C"/>
    <w:rsid w:val="00581577"/>
    <w:rsid w:val="00581645"/>
    <w:rsid w:val="00581917"/>
    <w:rsid w:val="00581CAA"/>
    <w:rsid w:val="00581EBD"/>
    <w:rsid w:val="00581F59"/>
    <w:rsid w:val="00582035"/>
    <w:rsid w:val="0058206D"/>
    <w:rsid w:val="005820D8"/>
    <w:rsid w:val="00582130"/>
    <w:rsid w:val="0058222C"/>
    <w:rsid w:val="005822A6"/>
    <w:rsid w:val="00582337"/>
    <w:rsid w:val="005824D2"/>
    <w:rsid w:val="0058251B"/>
    <w:rsid w:val="00582546"/>
    <w:rsid w:val="00582708"/>
    <w:rsid w:val="00582B78"/>
    <w:rsid w:val="00582BC4"/>
    <w:rsid w:val="00582DB9"/>
    <w:rsid w:val="00582DDE"/>
    <w:rsid w:val="00582E21"/>
    <w:rsid w:val="00582E53"/>
    <w:rsid w:val="00582F2D"/>
    <w:rsid w:val="00582F94"/>
    <w:rsid w:val="005830CD"/>
    <w:rsid w:val="005831B7"/>
    <w:rsid w:val="0058334A"/>
    <w:rsid w:val="005835E0"/>
    <w:rsid w:val="00583609"/>
    <w:rsid w:val="00583B18"/>
    <w:rsid w:val="00583D9A"/>
    <w:rsid w:val="00583DF3"/>
    <w:rsid w:val="00583FA4"/>
    <w:rsid w:val="00583FF9"/>
    <w:rsid w:val="005840BE"/>
    <w:rsid w:val="005840FC"/>
    <w:rsid w:val="0058410D"/>
    <w:rsid w:val="00584298"/>
    <w:rsid w:val="005842F3"/>
    <w:rsid w:val="005844E8"/>
    <w:rsid w:val="00584AA2"/>
    <w:rsid w:val="00584B70"/>
    <w:rsid w:val="00584BD3"/>
    <w:rsid w:val="00584C63"/>
    <w:rsid w:val="00584CF5"/>
    <w:rsid w:val="00584DB8"/>
    <w:rsid w:val="00585022"/>
    <w:rsid w:val="0058524E"/>
    <w:rsid w:val="005852D5"/>
    <w:rsid w:val="00585358"/>
    <w:rsid w:val="00585AEA"/>
    <w:rsid w:val="00585B19"/>
    <w:rsid w:val="00585BE0"/>
    <w:rsid w:val="00585E46"/>
    <w:rsid w:val="00585E84"/>
    <w:rsid w:val="0058615B"/>
    <w:rsid w:val="005862F4"/>
    <w:rsid w:val="005863EA"/>
    <w:rsid w:val="00586461"/>
    <w:rsid w:val="005868EB"/>
    <w:rsid w:val="00586D5F"/>
    <w:rsid w:val="00586FF9"/>
    <w:rsid w:val="005876CF"/>
    <w:rsid w:val="00587817"/>
    <w:rsid w:val="005879AC"/>
    <w:rsid w:val="00587C1C"/>
    <w:rsid w:val="00587E20"/>
    <w:rsid w:val="00587ED5"/>
    <w:rsid w:val="00590114"/>
    <w:rsid w:val="005901C3"/>
    <w:rsid w:val="00590262"/>
    <w:rsid w:val="00590361"/>
    <w:rsid w:val="005904BF"/>
    <w:rsid w:val="00590705"/>
    <w:rsid w:val="005909B9"/>
    <w:rsid w:val="005909BF"/>
    <w:rsid w:val="00590D13"/>
    <w:rsid w:val="00590ECF"/>
    <w:rsid w:val="00590FC0"/>
    <w:rsid w:val="0059129C"/>
    <w:rsid w:val="00591861"/>
    <w:rsid w:val="00591910"/>
    <w:rsid w:val="00591B1B"/>
    <w:rsid w:val="00591F51"/>
    <w:rsid w:val="00591F6A"/>
    <w:rsid w:val="0059202B"/>
    <w:rsid w:val="005921A1"/>
    <w:rsid w:val="00592288"/>
    <w:rsid w:val="00592487"/>
    <w:rsid w:val="005925A7"/>
    <w:rsid w:val="005926E0"/>
    <w:rsid w:val="0059277A"/>
    <w:rsid w:val="00592CEF"/>
    <w:rsid w:val="00592E63"/>
    <w:rsid w:val="00592F08"/>
    <w:rsid w:val="00593325"/>
    <w:rsid w:val="005934F9"/>
    <w:rsid w:val="00593538"/>
    <w:rsid w:val="00593A44"/>
    <w:rsid w:val="00593B2A"/>
    <w:rsid w:val="00593C6F"/>
    <w:rsid w:val="00593D63"/>
    <w:rsid w:val="00593F4F"/>
    <w:rsid w:val="00594193"/>
    <w:rsid w:val="00594576"/>
    <w:rsid w:val="005945E6"/>
    <w:rsid w:val="0059491F"/>
    <w:rsid w:val="00594B95"/>
    <w:rsid w:val="00594E20"/>
    <w:rsid w:val="00594FE1"/>
    <w:rsid w:val="00595064"/>
    <w:rsid w:val="00595197"/>
    <w:rsid w:val="005952AC"/>
    <w:rsid w:val="0059534B"/>
    <w:rsid w:val="005953A6"/>
    <w:rsid w:val="00595463"/>
    <w:rsid w:val="00595663"/>
    <w:rsid w:val="0059578F"/>
    <w:rsid w:val="005959C1"/>
    <w:rsid w:val="00595B7A"/>
    <w:rsid w:val="00595EA0"/>
    <w:rsid w:val="00596075"/>
    <w:rsid w:val="005963C9"/>
    <w:rsid w:val="00596813"/>
    <w:rsid w:val="005968E3"/>
    <w:rsid w:val="005969FB"/>
    <w:rsid w:val="00596B56"/>
    <w:rsid w:val="00596D4E"/>
    <w:rsid w:val="00596D65"/>
    <w:rsid w:val="00596D9D"/>
    <w:rsid w:val="00596EAE"/>
    <w:rsid w:val="00596F21"/>
    <w:rsid w:val="005970E3"/>
    <w:rsid w:val="0059714D"/>
    <w:rsid w:val="005971AD"/>
    <w:rsid w:val="00597211"/>
    <w:rsid w:val="0059729A"/>
    <w:rsid w:val="0059745E"/>
    <w:rsid w:val="0059752C"/>
    <w:rsid w:val="00597D47"/>
    <w:rsid w:val="00597EE6"/>
    <w:rsid w:val="00597F2B"/>
    <w:rsid w:val="005A0069"/>
    <w:rsid w:val="005A00FF"/>
    <w:rsid w:val="005A02D1"/>
    <w:rsid w:val="005A0417"/>
    <w:rsid w:val="005A060E"/>
    <w:rsid w:val="005A061C"/>
    <w:rsid w:val="005A07A2"/>
    <w:rsid w:val="005A082C"/>
    <w:rsid w:val="005A08F5"/>
    <w:rsid w:val="005A0968"/>
    <w:rsid w:val="005A098E"/>
    <w:rsid w:val="005A09B1"/>
    <w:rsid w:val="005A09FF"/>
    <w:rsid w:val="005A0A1D"/>
    <w:rsid w:val="005A0B41"/>
    <w:rsid w:val="005A0D1F"/>
    <w:rsid w:val="005A0E66"/>
    <w:rsid w:val="005A0ECF"/>
    <w:rsid w:val="005A1243"/>
    <w:rsid w:val="005A1298"/>
    <w:rsid w:val="005A1313"/>
    <w:rsid w:val="005A140E"/>
    <w:rsid w:val="005A1C0D"/>
    <w:rsid w:val="005A1D02"/>
    <w:rsid w:val="005A1D1A"/>
    <w:rsid w:val="005A1DA6"/>
    <w:rsid w:val="005A1EC6"/>
    <w:rsid w:val="005A1FE5"/>
    <w:rsid w:val="005A22F3"/>
    <w:rsid w:val="005A23EB"/>
    <w:rsid w:val="005A255F"/>
    <w:rsid w:val="005A2588"/>
    <w:rsid w:val="005A26EB"/>
    <w:rsid w:val="005A2761"/>
    <w:rsid w:val="005A2C47"/>
    <w:rsid w:val="005A2D82"/>
    <w:rsid w:val="005A2D91"/>
    <w:rsid w:val="005A2DF4"/>
    <w:rsid w:val="005A3342"/>
    <w:rsid w:val="005A3358"/>
    <w:rsid w:val="005A33B4"/>
    <w:rsid w:val="005A35D3"/>
    <w:rsid w:val="005A3683"/>
    <w:rsid w:val="005A36E6"/>
    <w:rsid w:val="005A3714"/>
    <w:rsid w:val="005A3899"/>
    <w:rsid w:val="005A38E9"/>
    <w:rsid w:val="005A3A7B"/>
    <w:rsid w:val="005A3AA2"/>
    <w:rsid w:val="005A3D1F"/>
    <w:rsid w:val="005A3D83"/>
    <w:rsid w:val="005A3E5F"/>
    <w:rsid w:val="005A4012"/>
    <w:rsid w:val="005A4020"/>
    <w:rsid w:val="005A4053"/>
    <w:rsid w:val="005A40AC"/>
    <w:rsid w:val="005A4258"/>
    <w:rsid w:val="005A4285"/>
    <w:rsid w:val="005A4341"/>
    <w:rsid w:val="005A44BC"/>
    <w:rsid w:val="005A454B"/>
    <w:rsid w:val="005A497F"/>
    <w:rsid w:val="005A4B8E"/>
    <w:rsid w:val="005A4C38"/>
    <w:rsid w:val="005A4CD0"/>
    <w:rsid w:val="005A4D18"/>
    <w:rsid w:val="005A4EFD"/>
    <w:rsid w:val="005A4F2F"/>
    <w:rsid w:val="005A5201"/>
    <w:rsid w:val="005A531D"/>
    <w:rsid w:val="005A5467"/>
    <w:rsid w:val="005A5B50"/>
    <w:rsid w:val="005A5C72"/>
    <w:rsid w:val="005A64CF"/>
    <w:rsid w:val="005A6525"/>
    <w:rsid w:val="005A653F"/>
    <w:rsid w:val="005A6692"/>
    <w:rsid w:val="005A68D0"/>
    <w:rsid w:val="005A6A15"/>
    <w:rsid w:val="005A6A40"/>
    <w:rsid w:val="005A6C91"/>
    <w:rsid w:val="005A6D3E"/>
    <w:rsid w:val="005A6DAA"/>
    <w:rsid w:val="005A6DB6"/>
    <w:rsid w:val="005A6E6B"/>
    <w:rsid w:val="005A6FB3"/>
    <w:rsid w:val="005A6FB7"/>
    <w:rsid w:val="005A7002"/>
    <w:rsid w:val="005A742E"/>
    <w:rsid w:val="005A757D"/>
    <w:rsid w:val="005A775C"/>
    <w:rsid w:val="005A77E5"/>
    <w:rsid w:val="005A7917"/>
    <w:rsid w:val="005A796E"/>
    <w:rsid w:val="005A7CC3"/>
    <w:rsid w:val="005A7DEA"/>
    <w:rsid w:val="005A7E12"/>
    <w:rsid w:val="005A7ED2"/>
    <w:rsid w:val="005A7F24"/>
    <w:rsid w:val="005A7F5E"/>
    <w:rsid w:val="005A7FAD"/>
    <w:rsid w:val="005B0165"/>
    <w:rsid w:val="005B037D"/>
    <w:rsid w:val="005B0772"/>
    <w:rsid w:val="005B07B9"/>
    <w:rsid w:val="005B07DF"/>
    <w:rsid w:val="005B0886"/>
    <w:rsid w:val="005B0BBC"/>
    <w:rsid w:val="005B0F9E"/>
    <w:rsid w:val="005B1112"/>
    <w:rsid w:val="005B1169"/>
    <w:rsid w:val="005B1428"/>
    <w:rsid w:val="005B185F"/>
    <w:rsid w:val="005B19F7"/>
    <w:rsid w:val="005B1B7D"/>
    <w:rsid w:val="005B1CA3"/>
    <w:rsid w:val="005B1FE6"/>
    <w:rsid w:val="005B2097"/>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69"/>
    <w:rsid w:val="005B3909"/>
    <w:rsid w:val="005B4536"/>
    <w:rsid w:val="005B4554"/>
    <w:rsid w:val="005B466C"/>
    <w:rsid w:val="005B477F"/>
    <w:rsid w:val="005B4968"/>
    <w:rsid w:val="005B4990"/>
    <w:rsid w:val="005B4A42"/>
    <w:rsid w:val="005B4CEA"/>
    <w:rsid w:val="005B4D7C"/>
    <w:rsid w:val="005B4EBF"/>
    <w:rsid w:val="005B508C"/>
    <w:rsid w:val="005B55AA"/>
    <w:rsid w:val="005B58C9"/>
    <w:rsid w:val="005B59A9"/>
    <w:rsid w:val="005B5C8E"/>
    <w:rsid w:val="005B5CA7"/>
    <w:rsid w:val="005B5E6B"/>
    <w:rsid w:val="005B6003"/>
    <w:rsid w:val="005B6094"/>
    <w:rsid w:val="005B630A"/>
    <w:rsid w:val="005B6353"/>
    <w:rsid w:val="005B6513"/>
    <w:rsid w:val="005B6613"/>
    <w:rsid w:val="005B6730"/>
    <w:rsid w:val="005B677B"/>
    <w:rsid w:val="005B6845"/>
    <w:rsid w:val="005B69A3"/>
    <w:rsid w:val="005B6BF8"/>
    <w:rsid w:val="005B6C79"/>
    <w:rsid w:val="005B6EF8"/>
    <w:rsid w:val="005B704D"/>
    <w:rsid w:val="005B70F7"/>
    <w:rsid w:val="005B7174"/>
    <w:rsid w:val="005B71CA"/>
    <w:rsid w:val="005B729F"/>
    <w:rsid w:val="005B72E5"/>
    <w:rsid w:val="005B7467"/>
    <w:rsid w:val="005B7563"/>
    <w:rsid w:val="005B76BA"/>
    <w:rsid w:val="005B7B6B"/>
    <w:rsid w:val="005B7C67"/>
    <w:rsid w:val="005C00C7"/>
    <w:rsid w:val="005C0148"/>
    <w:rsid w:val="005C0390"/>
    <w:rsid w:val="005C03C3"/>
    <w:rsid w:val="005C0400"/>
    <w:rsid w:val="005C05B5"/>
    <w:rsid w:val="005C0629"/>
    <w:rsid w:val="005C0665"/>
    <w:rsid w:val="005C0A1E"/>
    <w:rsid w:val="005C0A8D"/>
    <w:rsid w:val="005C0BC2"/>
    <w:rsid w:val="005C0DD0"/>
    <w:rsid w:val="005C0E4B"/>
    <w:rsid w:val="005C0E98"/>
    <w:rsid w:val="005C0F86"/>
    <w:rsid w:val="005C0FBD"/>
    <w:rsid w:val="005C111A"/>
    <w:rsid w:val="005C1181"/>
    <w:rsid w:val="005C125A"/>
    <w:rsid w:val="005C12F5"/>
    <w:rsid w:val="005C1368"/>
    <w:rsid w:val="005C13E6"/>
    <w:rsid w:val="005C1526"/>
    <w:rsid w:val="005C18CC"/>
    <w:rsid w:val="005C1997"/>
    <w:rsid w:val="005C1BEE"/>
    <w:rsid w:val="005C1D0D"/>
    <w:rsid w:val="005C1D74"/>
    <w:rsid w:val="005C1E69"/>
    <w:rsid w:val="005C1F41"/>
    <w:rsid w:val="005C21AB"/>
    <w:rsid w:val="005C2215"/>
    <w:rsid w:val="005C2348"/>
    <w:rsid w:val="005C2450"/>
    <w:rsid w:val="005C2760"/>
    <w:rsid w:val="005C2881"/>
    <w:rsid w:val="005C2914"/>
    <w:rsid w:val="005C2934"/>
    <w:rsid w:val="005C29CB"/>
    <w:rsid w:val="005C2A35"/>
    <w:rsid w:val="005C2E5E"/>
    <w:rsid w:val="005C2FA9"/>
    <w:rsid w:val="005C30CF"/>
    <w:rsid w:val="005C358D"/>
    <w:rsid w:val="005C35BC"/>
    <w:rsid w:val="005C37D8"/>
    <w:rsid w:val="005C3835"/>
    <w:rsid w:val="005C3888"/>
    <w:rsid w:val="005C3980"/>
    <w:rsid w:val="005C3B70"/>
    <w:rsid w:val="005C3C97"/>
    <w:rsid w:val="005C3D14"/>
    <w:rsid w:val="005C3DBA"/>
    <w:rsid w:val="005C3DDE"/>
    <w:rsid w:val="005C3FD4"/>
    <w:rsid w:val="005C4047"/>
    <w:rsid w:val="005C40E7"/>
    <w:rsid w:val="005C4152"/>
    <w:rsid w:val="005C42E1"/>
    <w:rsid w:val="005C4A42"/>
    <w:rsid w:val="005C4BC6"/>
    <w:rsid w:val="005C4CF0"/>
    <w:rsid w:val="005C4E69"/>
    <w:rsid w:val="005C4EE6"/>
    <w:rsid w:val="005C4FED"/>
    <w:rsid w:val="005C51FD"/>
    <w:rsid w:val="005C5450"/>
    <w:rsid w:val="005C546D"/>
    <w:rsid w:val="005C54E3"/>
    <w:rsid w:val="005C598B"/>
    <w:rsid w:val="005C59E6"/>
    <w:rsid w:val="005C5C93"/>
    <w:rsid w:val="005C5DE5"/>
    <w:rsid w:val="005C5DF6"/>
    <w:rsid w:val="005C5EC4"/>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5EA"/>
    <w:rsid w:val="005C7D59"/>
    <w:rsid w:val="005D00C4"/>
    <w:rsid w:val="005D01EC"/>
    <w:rsid w:val="005D02F4"/>
    <w:rsid w:val="005D0372"/>
    <w:rsid w:val="005D057C"/>
    <w:rsid w:val="005D0796"/>
    <w:rsid w:val="005D0A0D"/>
    <w:rsid w:val="005D0BCD"/>
    <w:rsid w:val="005D0D55"/>
    <w:rsid w:val="005D113B"/>
    <w:rsid w:val="005D159C"/>
    <w:rsid w:val="005D17AD"/>
    <w:rsid w:val="005D18A0"/>
    <w:rsid w:val="005D18EE"/>
    <w:rsid w:val="005D1AE0"/>
    <w:rsid w:val="005D1EE6"/>
    <w:rsid w:val="005D1F5A"/>
    <w:rsid w:val="005D213F"/>
    <w:rsid w:val="005D2140"/>
    <w:rsid w:val="005D22B7"/>
    <w:rsid w:val="005D23C6"/>
    <w:rsid w:val="005D25D6"/>
    <w:rsid w:val="005D262B"/>
    <w:rsid w:val="005D27D2"/>
    <w:rsid w:val="005D2A87"/>
    <w:rsid w:val="005D3411"/>
    <w:rsid w:val="005D34BA"/>
    <w:rsid w:val="005D382E"/>
    <w:rsid w:val="005D399E"/>
    <w:rsid w:val="005D3D2A"/>
    <w:rsid w:val="005D3DD7"/>
    <w:rsid w:val="005D3E7A"/>
    <w:rsid w:val="005D3F05"/>
    <w:rsid w:val="005D40CA"/>
    <w:rsid w:val="005D445E"/>
    <w:rsid w:val="005D468A"/>
    <w:rsid w:val="005D46DE"/>
    <w:rsid w:val="005D474D"/>
    <w:rsid w:val="005D47B2"/>
    <w:rsid w:val="005D48E0"/>
    <w:rsid w:val="005D4A16"/>
    <w:rsid w:val="005D4A61"/>
    <w:rsid w:val="005D4C19"/>
    <w:rsid w:val="005D4C2E"/>
    <w:rsid w:val="005D4D67"/>
    <w:rsid w:val="005D4F50"/>
    <w:rsid w:val="005D5482"/>
    <w:rsid w:val="005D550B"/>
    <w:rsid w:val="005D5656"/>
    <w:rsid w:val="005D574F"/>
    <w:rsid w:val="005D57A6"/>
    <w:rsid w:val="005D584D"/>
    <w:rsid w:val="005D58F5"/>
    <w:rsid w:val="005D5CDA"/>
    <w:rsid w:val="005D5D22"/>
    <w:rsid w:val="005D608C"/>
    <w:rsid w:val="005D613E"/>
    <w:rsid w:val="005D6214"/>
    <w:rsid w:val="005D624E"/>
    <w:rsid w:val="005D6593"/>
    <w:rsid w:val="005D68C8"/>
    <w:rsid w:val="005D6A7C"/>
    <w:rsid w:val="005D6AA6"/>
    <w:rsid w:val="005D6AC4"/>
    <w:rsid w:val="005D6C3B"/>
    <w:rsid w:val="005D6C62"/>
    <w:rsid w:val="005D6E98"/>
    <w:rsid w:val="005D7021"/>
    <w:rsid w:val="005D723B"/>
    <w:rsid w:val="005D75A6"/>
    <w:rsid w:val="005D75FF"/>
    <w:rsid w:val="005D7669"/>
    <w:rsid w:val="005D774F"/>
    <w:rsid w:val="005D77E7"/>
    <w:rsid w:val="005D793C"/>
    <w:rsid w:val="005D7A7E"/>
    <w:rsid w:val="005D7D73"/>
    <w:rsid w:val="005D7E93"/>
    <w:rsid w:val="005D7EA0"/>
    <w:rsid w:val="005D7FC5"/>
    <w:rsid w:val="005E02DB"/>
    <w:rsid w:val="005E034F"/>
    <w:rsid w:val="005E040F"/>
    <w:rsid w:val="005E0443"/>
    <w:rsid w:val="005E0515"/>
    <w:rsid w:val="005E0739"/>
    <w:rsid w:val="005E079D"/>
    <w:rsid w:val="005E0DC6"/>
    <w:rsid w:val="005E0ED6"/>
    <w:rsid w:val="005E0F53"/>
    <w:rsid w:val="005E0FFC"/>
    <w:rsid w:val="005E1071"/>
    <w:rsid w:val="005E1121"/>
    <w:rsid w:val="005E113A"/>
    <w:rsid w:val="005E1171"/>
    <w:rsid w:val="005E1260"/>
    <w:rsid w:val="005E14F6"/>
    <w:rsid w:val="005E1593"/>
    <w:rsid w:val="005E1614"/>
    <w:rsid w:val="005E1BAA"/>
    <w:rsid w:val="005E1C9E"/>
    <w:rsid w:val="005E1E65"/>
    <w:rsid w:val="005E1EF1"/>
    <w:rsid w:val="005E2088"/>
    <w:rsid w:val="005E230B"/>
    <w:rsid w:val="005E2490"/>
    <w:rsid w:val="005E258E"/>
    <w:rsid w:val="005E2608"/>
    <w:rsid w:val="005E2667"/>
    <w:rsid w:val="005E2A2A"/>
    <w:rsid w:val="005E2A80"/>
    <w:rsid w:val="005E2C77"/>
    <w:rsid w:val="005E2E19"/>
    <w:rsid w:val="005E2EBC"/>
    <w:rsid w:val="005E300F"/>
    <w:rsid w:val="005E3063"/>
    <w:rsid w:val="005E3231"/>
    <w:rsid w:val="005E329A"/>
    <w:rsid w:val="005E33FB"/>
    <w:rsid w:val="005E35A2"/>
    <w:rsid w:val="005E3629"/>
    <w:rsid w:val="005E3715"/>
    <w:rsid w:val="005E3759"/>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59"/>
    <w:rsid w:val="005E538A"/>
    <w:rsid w:val="005E56E7"/>
    <w:rsid w:val="005E56F5"/>
    <w:rsid w:val="005E5875"/>
    <w:rsid w:val="005E594F"/>
    <w:rsid w:val="005E5A19"/>
    <w:rsid w:val="005E5A4B"/>
    <w:rsid w:val="005E5B3A"/>
    <w:rsid w:val="005E5C33"/>
    <w:rsid w:val="005E5D2C"/>
    <w:rsid w:val="005E5D94"/>
    <w:rsid w:val="005E6315"/>
    <w:rsid w:val="005E63BC"/>
    <w:rsid w:val="005E65A8"/>
    <w:rsid w:val="005E6625"/>
    <w:rsid w:val="005E6710"/>
    <w:rsid w:val="005E6878"/>
    <w:rsid w:val="005E68CE"/>
    <w:rsid w:val="005E697B"/>
    <w:rsid w:val="005E6EDB"/>
    <w:rsid w:val="005E6F55"/>
    <w:rsid w:val="005E72DF"/>
    <w:rsid w:val="005E72E5"/>
    <w:rsid w:val="005E7514"/>
    <w:rsid w:val="005E752B"/>
    <w:rsid w:val="005E783A"/>
    <w:rsid w:val="005E79EB"/>
    <w:rsid w:val="005E7AED"/>
    <w:rsid w:val="005E7B1C"/>
    <w:rsid w:val="005E7B40"/>
    <w:rsid w:val="005E7B5F"/>
    <w:rsid w:val="005E7BF9"/>
    <w:rsid w:val="005E7C4C"/>
    <w:rsid w:val="005E7E68"/>
    <w:rsid w:val="005E7FBF"/>
    <w:rsid w:val="005F013D"/>
    <w:rsid w:val="005F028B"/>
    <w:rsid w:val="005F0855"/>
    <w:rsid w:val="005F09B1"/>
    <w:rsid w:val="005F09C4"/>
    <w:rsid w:val="005F0B71"/>
    <w:rsid w:val="005F0BEF"/>
    <w:rsid w:val="005F0C85"/>
    <w:rsid w:val="005F0E0C"/>
    <w:rsid w:val="005F0E19"/>
    <w:rsid w:val="005F0F2A"/>
    <w:rsid w:val="005F0FA6"/>
    <w:rsid w:val="005F101E"/>
    <w:rsid w:val="005F102B"/>
    <w:rsid w:val="005F12EA"/>
    <w:rsid w:val="005F139F"/>
    <w:rsid w:val="005F15BF"/>
    <w:rsid w:val="005F162A"/>
    <w:rsid w:val="005F16E5"/>
    <w:rsid w:val="005F17BA"/>
    <w:rsid w:val="005F1A01"/>
    <w:rsid w:val="005F1E9D"/>
    <w:rsid w:val="005F258D"/>
    <w:rsid w:val="005F25AC"/>
    <w:rsid w:val="005F26C2"/>
    <w:rsid w:val="005F26C5"/>
    <w:rsid w:val="005F285B"/>
    <w:rsid w:val="005F2BB7"/>
    <w:rsid w:val="005F2D4A"/>
    <w:rsid w:val="005F2D90"/>
    <w:rsid w:val="005F2FEC"/>
    <w:rsid w:val="005F3280"/>
    <w:rsid w:val="005F32D7"/>
    <w:rsid w:val="005F34D2"/>
    <w:rsid w:val="005F3C34"/>
    <w:rsid w:val="005F3E1C"/>
    <w:rsid w:val="005F3FCB"/>
    <w:rsid w:val="005F40DB"/>
    <w:rsid w:val="005F419A"/>
    <w:rsid w:val="005F4595"/>
    <w:rsid w:val="005F4633"/>
    <w:rsid w:val="005F46B0"/>
    <w:rsid w:val="005F470E"/>
    <w:rsid w:val="005F4B65"/>
    <w:rsid w:val="005F4E38"/>
    <w:rsid w:val="005F4E73"/>
    <w:rsid w:val="005F4EBF"/>
    <w:rsid w:val="005F53BA"/>
    <w:rsid w:val="005F56D8"/>
    <w:rsid w:val="005F580B"/>
    <w:rsid w:val="005F59D6"/>
    <w:rsid w:val="005F5A02"/>
    <w:rsid w:val="005F5B95"/>
    <w:rsid w:val="005F5BB1"/>
    <w:rsid w:val="005F5C5D"/>
    <w:rsid w:val="005F5ED8"/>
    <w:rsid w:val="005F5F8F"/>
    <w:rsid w:val="005F60FA"/>
    <w:rsid w:val="005F61DC"/>
    <w:rsid w:val="005F645D"/>
    <w:rsid w:val="005F66A1"/>
    <w:rsid w:val="005F66E6"/>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608"/>
    <w:rsid w:val="005F781F"/>
    <w:rsid w:val="005F785E"/>
    <w:rsid w:val="005F78EF"/>
    <w:rsid w:val="005F798F"/>
    <w:rsid w:val="005F7AF3"/>
    <w:rsid w:val="005F7B74"/>
    <w:rsid w:val="005F7C46"/>
    <w:rsid w:val="005F7C80"/>
    <w:rsid w:val="005F7CFD"/>
    <w:rsid w:val="005F7DBE"/>
    <w:rsid w:val="00600047"/>
    <w:rsid w:val="006002C7"/>
    <w:rsid w:val="0060036F"/>
    <w:rsid w:val="0060048A"/>
    <w:rsid w:val="00600881"/>
    <w:rsid w:val="006008B5"/>
    <w:rsid w:val="006008CE"/>
    <w:rsid w:val="00600BEE"/>
    <w:rsid w:val="00600C62"/>
    <w:rsid w:val="00600FDB"/>
    <w:rsid w:val="006011F1"/>
    <w:rsid w:val="006014A3"/>
    <w:rsid w:val="006015D6"/>
    <w:rsid w:val="006016C8"/>
    <w:rsid w:val="006017C4"/>
    <w:rsid w:val="006017CA"/>
    <w:rsid w:val="00601B92"/>
    <w:rsid w:val="00601D27"/>
    <w:rsid w:val="00601DBF"/>
    <w:rsid w:val="00601E0D"/>
    <w:rsid w:val="006020CD"/>
    <w:rsid w:val="00602575"/>
    <w:rsid w:val="0060272F"/>
    <w:rsid w:val="00602746"/>
    <w:rsid w:val="00602F9C"/>
    <w:rsid w:val="00602FF9"/>
    <w:rsid w:val="006030A5"/>
    <w:rsid w:val="006030E5"/>
    <w:rsid w:val="0060319D"/>
    <w:rsid w:val="006031AA"/>
    <w:rsid w:val="006031B3"/>
    <w:rsid w:val="006031B8"/>
    <w:rsid w:val="00603304"/>
    <w:rsid w:val="00603675"/>
    <w:rsid w:val="006036FF"/>
    <w:rsid w:val="00603741"/>
    <w:rsid w:val="006037DA"/>
    <w:rsid w:val="00603833"/>
    <w:rsid w:val="006038A3"/>
    <w:rsid w:val="00603B4F"/>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69F"/>
    <w:rsid w:val="00605743"/>
    <w:rsid w:val="0060576E"/>
    <w:rsid w:val="00605951"/>
    <w:rsid w:val="00605CEF"/>
    <w:rsid w:val="00605D35"/>
    <w:rsid w:val="00605E53"/>
    <w:rsid w:val="00605EE3"/>
    <w:rsid w:val="0060602C"/>
    <w:rsid w:val="0060617E"/>
    <w:rsid w:val="006061CE"/>
    <w:rsid w:val="00606208"/>
    <w:rsid w:val="006064B2"/>
    <w:rsid w:val="00606671"/>
    <w:rsid w:val="00606748"/>
    <w:rsid w:val="00606764"/>
    <w:rsid w:val="00606990"/>
    <w:rsid w:val="006069E4"/>
    <w:rsid w:val="00606CCF"/>
    <w:rsid w:val="00606DB5"/>
    <w:rsid w:val="00606F2F"/>
    <w:rsid w:val="0060719C"/>
    <w:rsid w:val="006072B4"/>
    <w:rsid w:val="00607444"/>
    <w:rsid w:val="006074DD"/>
    <w:rsid w:val="00607639"/>
    <w:rsid w:val="00607826"/>
    <w:rsid w:val="00607984"/>
    <w:rsid w:val="00607A35"/>
    <w:rsid w:val="00607F9B"/>
    <w:rsid w:val="00607FDC"/>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D5D"/>
    <w:rsid w:val="00611E5A"/>
    <w:rsid w:val="00611F28"/>
    <w:rsid w:val="006120F1"/>
    <w:rsid w:val="00612191"/>
    <w:rsid w:val="006121CA"/>
    <w:rsid w:val="006121FE"/>
    <w:rsid w:val="006122A7"/>
    <w:rsid w:val="00612429"/>
    <w:rsid w:val="0061293C"/>
    <w:rsid w:val="00612A5B"/>
    <w:rsid w:val="00612C34"/>
    <w:rsid w:val="00612CB8"/>
    <w:rsid w:val="0061322B"/>
    <w:rsid w:val="0061327E"/>
    <w:rsid w:val="006132DD"/>
    <w:rsid w:val="006134D6"/>
    <w:rsid w:val="00613587"/>
    <w:rsid w:val="006135D0"/>
    <w:rsid w:val="00613616"/>
    <w:rsid w:val="00613755"/>
    <w:rsid w:val="006137F6"/>
    <w:rsid w:val="006138C5"/>
    <w:rsid w:val="00613A37"/>
    <w:rsid w:val="00613B8D"/>
    <w:rsid w:val="00613D56"/>
    <w:rsid w:val="00613DFE"/>
    <w:rsid w:val="00613EA7"/>
    <w:rsid w:val="00613EA9"/>
    <w:rsid w:val="00614009"/>
    <w:rsid w:val="00614498"/>
    <w:rsid w:val="006144BC"/>
    <w:rsid w:val="006147B5"/>
    <w:rsid w:val="006148D4"/>
    <w:rsid w:val="006148EE"/>
    <w:rsid w:val="00614992"/>
    <w:rsid w:val="00614A96"/>
    <w:rsid w:val="00614BBA"/>
    <w:rsid w:val="00614CE9"/>
    <w:rsid w:val="00614EB9"/>
    <w:rsid w:val="00614F43"/>
    <w:rsid w:val="00615055"/>
    <w:rsid w:val="006151CE"/>
    <w:rsid w:val="006152A9"/>
    <w:rsid w:val="00615366"/>
    <w:rsid w:val="006157AD"/>
    <w:rsid w:val="006157AF"/>
    <w:rsid w:val="0061598E"/>
    <w:rsid w:val="00615A0D"/>
    <w:rsid w:val="00615A43"/>
    <w:rsid w:val="00615AD1"/>
    <w:rsid w:val="00615C44"/>
    <w:rsid w:val="00615CA2"/>
    <w:rsid w:val="00615CA5"/>
    <w:rsid w:val="00615D6A"/>
    <w:rsid w:val="00616063"/>
    <w:rsid w:val="006160AD"/>
    <w:rsid w:val="0061611B"/>
    <w:rsid w:val="00616253"/>
    <w:rsid w:val="00616286"/>
    <w:rsid w:val="00616537"/>
    <w:rsid w:val="006166F7"/>
    <w:rsid w:val="006169E1"/>
    <w:rsid w:val="00616A04"/>
    <w:rsid w:val="00616BA5"/>
    <w:rsid w:val="00616BC5"/>
    <w:rsid w:val="00616CE2"/>
    <w:rsid w:val="00616D06"/>
    <w:rsid w:val="006170CC"/>
    <w:rsid w:val="006170DE"/>
    <w:rsid w:val="0061717C"/>
    <w:rsid w:val="0061731A"/>
    <w:rsid w:val="00617548"/>
    <w:rsid w:val="0061772A"/>
    <w:rsid w:val="00617749"/>
    <w:rsid w:val="006177A7"/>
    <w:rsid w:val="00617C29"/>
    <w:rsid w:val="00617C77"/>
    <w:rsid w:val="00617E61"/>
    <w:rsid w:val="006200E2"/>
    <w:rsid w:val="00620232"/>
    <w:rsid w:val="0062050C"/>
    <w:rsid w:val="0062051C"/>
    <w:rsid w:val="006206D7"/>
    <w:rsid w:val="006208B2"/>
    <w:rsid w:val="00620924"/>
    <w:rsid w:val="00620925"/>
    <w:rsid w:val="00620B99"/>
    <w:rsid w:val="00620C04"/>
    <w:rsid w:val="00620D94"/>
    <w:rsid w:val="00620DC3"/>
    <w:rsid w:val="00620E3A"/>
    <w:rsid w:val="00620F89"/>
    <w:rsid w:val="00621384"/>
    <w:rsid w:val="006213DE"/>
    <w:rsid w:val="006215B6"/>
    <w:rsid w:val="0062162F"/>
    <w:rsid w:val="00621736"/>
    <w:rsid w:val="00621744"/>
    <w:rsid w:val="006217C9"/>
    <w:rsid w:val="00621D15"/>
    <w:rsid w:val="00621EA3"/>
    <w:rsid w:val="00621F4A"/>
    <w:rsid w:val="00621FCD"/>
    <w:rsid w:val="0062202B"/>
    <w:rsid w:val="006220BB"/>
    <w:rsid w:val="0062254F"/>
    <w:rsid w:val="006225E1"/>
    <w:rsid w:val="00622740"/>
    <w:rsid w:val="006229A2"/>
    <w:rsid w:val="00622C90"/>
    <w:rsid w:val="00622D60"/>
    <w:rsid w:val="00622DF5"/>
    <w:rsid w:val="00623132"/>
    <w:rsid w:val="00623190"/>
    <w:rsid w:val="006234FC"/>
    <w:rsid w:val="006235A1"/>
    <w:rsid w:val="006236F1"/>
    <w:rsid w:val="00623713"/>
    <w:rsid w:val="0062392D"/>
    <w:rsid w:val="00623B6F"/>
    <w:rsid w:val="00623F92"/>
    <w:rsid w:val="0062468B"/>
    <w:rsid w:val="00624B50"/>
    <w:rsid w:val="00624BC5"/>
    <w:rsid w:val="00624C50"/>
    <w:rsid w:val="00624D4F"/>
    <w:rsid w:val="00624DBD"/>
    <w:rsid w:val="00624E3F"/>
    <w:rsid w:val="00624FF7"/>
    <w:rsid w:val="0062514A"/>
    <w:rsid w:val="006253DD"/>
    <w:rsid w:val="00625523"/>
    <w:rsid w:val="00625590"/>
    <w:rsid w:val="006256F8"/>
    <w:rsid w:val="0062570A"/>
    <w:rsid w:val="0062578C"/>
    <w:rsid w:val="00625824"/>
    <w:rsid w:val="00625BF6"/>
    <w:rsid w:val="00625CED"/>
    <w:rsid w:val="00625D91"/>
    <w:rsid w:val="00625EC1"/>
    <w:rsid w:val="00625F0B"/>
    <w:rsid w:val="00625F39"/>
    <w:rsid w:val="00625F8F"/>
    <w:rsid w:val="00625FAA"/>
    <w:rsid w:val="00626172"/>
    <w:rsid w:val="006264A3"/>
    <w:rsid w:val="006265CF"/>
    <w:rsid w:val="006267E2"/>
    <w:rsid w:val="006267F9"/>
    <w:rsid w:val="00626A42"/>
    <w:rsid w:val="00626AB2"/>
    <w:rsid w:val="00626B0D"/>
    <w:rsid w:val="00626C3C"/>
    <w:rsid w:val="00626C59"/>
    <w:rsid w:val="00626CBC"/>
    <w:rsid w:val="00626FB5"/>
    <w:rsid w:val="00627085"/>
    <w:rsid w:val="00627283"/>
    <w:rsid w:val="00627340"/>
    <w:rsid w:val="00627357"/>
    <w:rsid w:val="00627539"/>
    <w:rsid w:val="0062755E"/>
    <w:rsid w:val="00627577"/>
    <w:rsid w:val="00627634"/>
    <w:rsid w:val="00627653"/>
    <w:rsid w:val="00627691"/>
    <w:rsid w:val="00627758"/>
    <w:rsid w:val="00630065"/>
    <w:rsid w:val="00630120"/>
    <w:rsid w:val="006302C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2047"/>
    <w:rsid w:val="00632067"/>
    <w:rsid w:val="006321C8"/>
    <w:rsid w:val="006322B5"/>
    <w:rsid w:val="00632556"/>
    <w:rsid w:val="0063265D"/>
    <w:rsid w:val="006328CD"/>
    <w:rsid w:val="00632930"/>
    <w:rsid w:val="00632A2B"/>
    <w:rsid w:val="00632BC9"/>
    <w:rsid w:val="00632BF5"/>
    <w:rsid w:val="006331DF"/>
    <w:rsid w:val="00633325"/>
    <w:rsid w:val="00633927"/>
    <w:rsid w:val="00633964"/>
    <w:rsid w:val="006339F7"/>
    <w:rsid w:val="00633A46"/>
    <w:rsid w:val="00633C67"/>
    <w:rsid w:val="00633CF4"/>
    <w:rsid w:val="00633D0F"/>
    <w:rsid w:val="00633D41"/>
    <w:rsid w:val="00633DD5"/>
    <w:rsid w:val="00633E50"/>
    <w:rsid w:val="00633F05"/>
    <w:rsid w:val="00633FB7"/>
    <w:rsid w:val="00634080"/>
    <w:rsid w:val="006344C7"/>
    <w:rsid w:val="00634552"/>
    <w:rsid w:val="006348B3"/>
    <w:rsid w:val="006349E5"/>
    <w:rsid w:val="00634C67"/>
    <w:rsid w:val="00634C8C"/>
    <w:rsid w:val="00634CA8"/>
    <w:rsid w:val="00634DB8"/>
    <w:rsid w:val="00634E07"/>
    <w:rsid w:val="0063527A"/>
    <w:rsid w:val="006352CA"/>
    <w:rsid w:val="00635322"/>
    <w:rsid w:val="00635390"/>
    <w:rsid w:val="006353A5"/>
    <w:rsid w:val="006353C3"/>
    <w:rsid w:val="00635435"/>
    <w:rsid w:val="00635551"/>
    <w:rsid w:val="006355EF"/>
    <w:rsid w:val="006356E0"/>
    <w:rsid w:val="006357FF"/>
    <w:rsid w:val="00635916"/>
    <w:rsid w:val="00635922"/>
    <w:rsid w:val="00635AB5"/>
    <w:rsid w:val="00635BA1"/>
    <w:rsid w:val="00635DA6"/>
    <w:rsid w:val="00635DAE"/>
    <w:rsid w:val="00635EDD"/>
    <w:rsid w:val="00635EFB"/>
    <w:rsid w:val="00636149"/>
    <w:rsid w:val="00636184"/>
    <w:rsid w:val="006362D8"/>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23"/>
    <w:rsid w:val="006376DA"/>
    <w:rsid w:val="00637823"/>
    <w:rsid w:val="00637853"/>
    <w:rsid w:val="006378EC"/>
    <w:rsid w:val="00637900"/>
    <w:rsid w:val="00637926"/>
    <w:rsid w:val="00637971"/>
    <w:rsid w:val="00637BF0"/>
    <w:rsid w:val="00637C72"/>
    <w:rsid w:val="00637EBE"/>
    <w:rsid w:val="00637F74"/>
    <w:rsid w:val="00640201"/>
    <w:rsid w:val="00640229"/>
    <w:rsid w:val="00640342"/>
    <w:rsid w:val="0064038D"/>
    <w:rsid w:val="006404ED"/>
    <w:rsid w:val="00640687"/>
    <w:rsid w:val="0064097B"/>
    <w:rsid w:val="00640A32"/>
    <w:rsid w:val="00640B0D"/>
    <w:rsid w:val="00640B9F"/>
    <w:rsid w:val="00640CE6"/>
    <w:rsid w:val="00640D29"/>
    <w:rsid w:val="00640D63"/>
    <w:rsid w:val="00640F61"/>
    <w:rsid w:val="00641166"/>
    <w:rsid w:val="00641217"/>
    <w:rsid w:val="00641257"/>
    <w:rsid w:val="00641579"/>
    <w:rsid w:val="006415B3"/>
    <w:rsid w:val="006415B8"/>
    <w:rsid w:val="0064175D"/>
    <w:rsid w:val="0064185C"/>
    <w:rsid w:val="006419FE"/>
    <w:rsid w:val="00641D25"/>
    <w:rsid w:val="00641DFC"/>
    <w:rsid w:val="00641EB4"/>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A1"/>
    <w:rsid w:val="0064370B"/>
    <w:rsid w:val="00643AF0"/>
    <w:rsid w:val="00643D57"/>
    <w:rsid w:val="00643E10"/>
    <w:rsid w:val="00643F8E"/>
    <w:rsid w:val="00644031"/>
    <w:rsid w:val="006440B2"/>
    <w:rsid w:val="00644257"/>
    <w:rsid w:val="00644448"/>
    <w:rsid w:val="00644548"/>
    <w:rsid w:val="006448B4"/>
    <w:rsid w:val="006448B5"/>
    <w:rsid w:val="006448F7"/>
    <w:rsid w:val="0064490E"/>
    <w:rsid w:val="00644A7E"/>
    <w:rsid w:val="00644E14"/>
    <w:rsid w:val="00644E9A"/>
    <w:rsid w:val="00644F7D"/>
    <w:rsid w:val="006450A9"/>
    <w:rsid w:val="0064536B"/>
    <w:rsid w:val="0064544A"/>
    <w:rsid w:val="00645490"/>
    <w:rsid w:val="006454FD"/>
    <w:rsid w:val="00645528"/>
    <w:rsid w:val="006456D6"/>
    <w:rsid w:val="006457B5"/>
    <w:rsid w:val="00645BF6"/>
    <w:rsid w:val="00645D50"/>
    <w:rsid w:val="00645E05"/>
    <w:rsid w:val="00645FAF"/>
    <w:rsid w:val="00646089"/>
    <w:rsid w:val="00646212"/>
    <w:rsid w:val="0064627D"/>
    <w:rsid w:val="00646336"/>
    <w:rsid w:val="0064651F"/>
    <w:rsid w:val="00646529"/>
    <w:rsid w:val="00646599"/>
    <w:rsid w:val="0064668C"/>
    <w:rsid w:val="006466D1"/>
    <w:rsid w:val="00646B9D"/>
    <w:rsid w:val="00646DA8"/>
    <w:rsid w:val="00646F2F"/>
    <w:rsid w:val="00646F81"/>
    <w:rsid w:val="006474C4"/>
    <w:rsid w:val="0064775C"/>
    <w:rsid w:val="0064781A"/>
    <w:rsid w:val="006479FD"/>
    <w:rsid w:val="00647B18"/>
    <w:rsid w:val="00647BE1"/>
    <w:rsid w:val="00647FD6"/>
    <w:rsid w:val="00647FF6"/>
    <w:rsid w:val="0065003B"/>
    <w:rsid w:val="0065017A"/>
    <w:rsid w:val="0065043D"/>
    <w:rsid w:val="00650538"/>
    <w:rsid w:val="00650659"/>
    <w:rsid w:val="006506E1"/>
    <w:rsid w:val="00650781"/>
    <w:rsid w:val="00650B2C"/>
    <w:rsid w:val="0065111E"/>
    <w:rsid w:val="00651295"/>
    <w:rsid w:val="0065159D"/>
    <w:rsid w:val="006516A3"/>
    <w:rsid w:val="0065178A"/>
    <w:rsid w:val="006518D8"/>
    <w:rsid w:val="006519DF"/>
    <w:rsid w:val="00651B6B"/>
    <w:rsid w:val="00652079"/>
    <w:rsid w:val="00652081"/>
    <w:rsid w:val="006520A5"/>
    <w:rsid w:val="006520C6"/>
    <w:rsid w:val="00652152"/>
    <w:rsid w:val="006522AF"/>
    <w:rsid w:val="006522C2"/>
    <w:rsid w:val="006523EE"/>
    <w:rsid w:val="00652C65"/>
    <w:rsid w:val="00652C76"/>
    <w:rsid w:val="00652CA0"/>
    <w:rsid w:val="00652EC3"/>
    <w:rsid w:val="00652F3A"/>
    <w:rsid w:val="0065301A"/>
    <w:rsid w:val="006532DD"/>
    <w:rsid w:val="00653633"/>
    <w:rsid w:val="006536FB"/>
    <w:rsid w:val="00653727"/>
    <w:rsid w:val="006537D6"/>
    <w:rsid w:val="00653805"/>
    <w:rsid w:val="00653B38"/>
    <w:rsid w:val="00653DD0"/>
    <w:rsid w:val="00653DFF"/>
    <w:rsid w:val="00653E73"/>
    <w:rsid w:val="00653E9D"/>
    <w:rsid w:val="00654357"/>
    <w:rsid w:val="006544AA"/>
    <w:rsid w:val="00654545"/>
    <w:rsid w:val="0065457E"/>
    <w:rsid w:val="006546A0"/>
    <w:rsid w:val="006546B8"/>
    <w:rsid w:val="006546CB"/>
    <w:rsid w:val="00654919"/>
    <w:rsid w:val="00654E90"/>
    <w:rsid w:val="00654FAB"/>
    <w:rsid w:val="0065508E"/>
    <w:rsid w:val="006551FA"/>
    <w:rsid w:val="00655200"/>
    <w:rsid w:val="006552B3"/>
    <w:rsid w:val="006552B4"/>
    <w:rsid w:val="00655A48"/>
    <w:rsid w:val="00655B1A"/>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EB"/>
    <w:rsid w:val="0065743A"/>
    <w:rsid w:val="00657BAD"/>
    <w:rsid w:val="00657ED4"/>
    <w:rsid w:val="00657F0E"/>
    <w:rsid w:val="006600BE"/>
    <w:rsid w:val="00660141"/>
    <w:rsid w:val="00660330"/>
    <w:rsid w:val="006604F2"/>
    <w:rsid w:val="006605AD"/>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E5"/>
    <w:rsid w:val="00662076"/>
    <w:rsid w:val="006620AC"/>
    <w:rsid w:val="006621F8"/>
    <w:rsid w:val="006623D3"/>
    <w:rsid w:val="00662594"/>
    <w:rsid w:val="00662675"/>
    <w:rsid w:val="00662713"/>
    <w:rsid w:val="006629EF"/>
    <w:rsid w:val="006629FD"/>
    <w:rsid w:val="00662BC7"/>
    <w:rsid w:val="00662BCE"/>
    <w:rsid w:val="00662BFE"/>
    <w:rsid w:val="00662C97"/>
    <w:rsid w:val="00663130"/>
    <w:rsid w:val="00663147"/>
    <w:rsid w:val="006631EC"/>
    <w:rsid w:val="00663215"/>
    <w:rsid w:val="006634C0"/>
    <w:rsid w:val="006634F5"/>
    <w:rsid w:val="00663682"/>
    <w:rsid w:val="00663820"/>
    <w:rsid w:val="006639E4"/>
    <w:rsid w:val="00663A22"/>
    <w:rsid w:val="00663A59"/>
    <w:rsid w:val="00663CCA"/>
    <w:rsid w:val="00663DBA"/>
    <w:rsid w:val="006640A4"/>
    <w:rsid w:val="0066441C"/>
    <w:rsid w:val="00664698"/>
    <w:rsid w:val="006646E3"/>
    <w:rsid w:val="00664991"/>
    <w:rsid w:val="00664BE4"/>
    <w:rsid w:val="00664DCC"/>
    <w:rsid w:val="00665006"/>
    <w:rsid w:val="0066502A"/>
    <w:rsid w:val="0066504C"/>
    <w:rsid w:val="006653D8"/>
    <w:rsid w:val="0066559F"/>
    <w:rsid w:val="00665775"/>
    <w:rsid w:val="00665834"/>
    <w:rsid w:val="00665872"/>
    <w:rsid w:val="006658D0"/>
    <w:rsid w:val="00665997"/>
    <w:rsid w:val="00665B05"/>
    <w:rsid w:val="00665C81"/>
    <w:rsid w:val="00665D87"/>
    <w:rsid w:val="00665EFA"/>
    <w:rsid w:val="00666149"/>
    <w:rsid w:val="0066623D"/>
    <w:rsid w:val="0066651F"/>
    <w:rsid w:val="0066677D"/>
    <w:rsid w:val="006667C3"/>
    <w:rsid w:val="00666A6A"/>
    <w:rsid w:val="00666AFF"/>
    <w:rsid w:val="00666C0C"/>
    <w:rsid w:val="00666D08"/>
    <w:rsid w:val="00666D95"/>
    <w:rsid w:val="00666EF1"/>
    <w:rsid w:val="0066716D"/>
    <w:rsid w:val="006671E3"/>
    <w:rsid w:val="00667396"/>
    <w:rsid w:val="0066781D"/>
    <w:rsid w:val="00667831"/>
    <w:rsid w:val="006678EC"/>
    <w:rsid w:val="006679FE"/>
    <w:rsid w:val="00667AAC"/>
    <w:rsid w:val="00667AD9"/>
    <w:rsid w:val="00667F5F"/>
    <w:rsid w:val="00667FCD"/>
    <w:rsid w:val="006700F5"/>
    <w:rsid w:val="00670208"/>
    <w:rsid w:val="006702D2"/>
    <w:rsid w:val="006706B8"/>
    <w:rsid w:val="006706EB"/>
    <w:rsid w:val="00670807"/>
    <w:rsid w:val="00670861"/>
    <w:rsid w:val="00670A94"/>
    <w:rsid w:val="00670B0D"/>
    <w:rsid w:val="00670BCF"/>
    <w:rsid w:val="00670BF0"/>
    <w:rsid w:val="00670C07"/>
    <w:rsid w:val="0067100B"/>
    <w:rsid w:val="006710B4"/>
    <w:rsid w:val="00671130"/>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5F"/>
    <w:rsid w:val="00672814"/>
    <w:rsid w:val="006728DF"/>
    <w:rsid w:val="00672997"/>
    <w:rsid w:val="006729B1"/>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2B"/>
    <w:rsid w:val="0067426C"/>
    <w:rsid w:val="006742B0"/>
    <w:rsid w:val="006742EC"/>
    <w:rsid w:val="006745A8"/>
    <w:rsid w:val="006747DA"/>
    <w:rsid w:val="0067498B"/>
    <w:rsid w:val="00674BCC"/>
    <w:rsid w:val="00674D1C"/>
    <w:rsid w:val="00674FC8"/>
    <w:rsid w:val="006751DC"/>
    <w:rsid w:val="00675210"/>
    <w:rsid w:val="006753F0"/>
    <w:rsid w:val="00675495"/>
    <w:rsid w:val="006755E4"/>
    <w:rsid w:val="0067575D"/>
    <w:rsid w:val="00675823"/>
    <w:rsid w:val="00675919"/>
    <w:rsid w:val="00675950"/>
    <w:rsid w:val="00675A53"/>
    <w:rsid w:val="00675B2A"/>
    <w:rsid w:val="00675CD3"/>
    <w:rsid w:val="00675D14"/>
    <w:rsid w:val="00675DC1"/>
    <w:rsid w:val="00675E0E"/>
    <w:rsid w:val="0067613D"/>
    <w:rsid w:val="006764A3"/>
    <w:rsid w:val="0067660F"/>
    <w:rsid w:val="006766B8"/>
    <w:rsid w:val="00676727"/>
    <w:rsid w:val="00676763"/>
    <w:rsid w:val="006767A5"/>
    <w:rsid w:val="0067689C"/>
    <w:rsid w:val="006768F6"/>
    <w:rsid w:val="00676AC5"/>
    <w:rsid w:val="00676E59"/>
    <w:rsid w:val="00677064"/>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72"/>
    <w:rsid w:val="006804B4"/>
    <w:rsid w:val="0068053F"/>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D22"/>
    <w:rsid w:val="006820A8"/>
    <w:rsid w:val="006820CF"/>
    <w:rsid w:val="006820D3"/>
    <w:rsid w:val="006823F2"/>
    <w:rsid w:val="00682474"/>
    <w:rsid w:val="00682496"/>
    <w:rsid w:val="00682540"/>
    <w:rsid w:val="0068258A"/>
    <w:rsid w:val="006825EA"/>
    <w:rsid w:val="00682A46"/>
    <w:rsid w:val="00682C0C"/>
    <w:rsid w:val="00682C0D"/>
    <w:rsid w:val="00682DE3"/>
    <w:rsid w:val="00682FFD"/>
    <w:rsid w:val="00683155"/>
    <w:rsid w:val="00683337"/>
    <w:rsid w:val="00683371"/>
    <w:rsid w:val="0068339A"/>
    <w:rsid w:val="0068392F"/>
    <w:rsid w:val="00683B37"/>
    <w:rsid w:val="00683D21"/>
    <w:rsid w:val="00683DD6"/>
    <w:rsid w:val="00683FFA"/>
    <w:rsid w:val="0068405F"/>
    <w:rsid w:val="00684282"/>
    <w:rsid w:val="0068429E"/>
    <w:rsid w:val="00684443"/>
    <w:rsid w:val="0068457C"/>
    <w:rsid w:val="006846B9"/>
    <w:rsid w:val="006847BC"/>
    <w:rsid w:val="00684842"/>
    <w:rsid w:val="00684A61"/>
    <w:rsid w:val="00684FD2"/>
    <w:rsid w:val="00684FDD"/>
    <w:rsid w:val="0068508A"/>
    <w:rsid w:val="006851FF"/>
    <w:rsid w:val="0068536D"/>
    <w:rsid w:val="006853BF"/>
    <w:rsid w:val="00685622"/>
    <w:rsid w:val="006857B4"/>
    <w:rsid w:val="00685875"/>
    <w:rsid w:val="0068596F"/>
    <w:rsid w:val="00685986"/>
    <w:rsid w:val="006859B4"/>
    <w:rsid w:val="00685C0A"/>
    <w:rsid w:val="00685D3D"/>
    <w:rsid w:val="00685E32"/>
    <w:rsid w:val="00685F0F"/>
    <w:rsid w:val="00685FED"/>
    <w:rsid w:val="006860ED"/>
    <w:rsid w:val="00686156"/>
    <w:rsid w:val="0068628E"/>
    <w:rsid w:val="006863BF"/>
    <w:rsid w:val="00686557"/>
    <w:rsid w:val="00686661"/>
    <w:rsid w:val="00686889"/>
    <w:rsid w:val="006869D2"/>
    <w:rsid w:val="00686BE5"/>
    <w:rsid w:val="006871DF"/>
    <w:rsid w:val="006871F7"/>
    <w:rsid w:val="0068723D"/>
    <w:rsid w:val="006872C5"/>
    <w:rsid w:val="006875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CE"/>
    <w:rsid w:val="0069160E"/>
    <w:rsid w:val="006916DA"/>
    <w:rsid w:val="006917B7"/>
    <w:rsid w:val="00691B62"/>
    <w:rsid w:val="00691C8B"/>
    <w:rsid w:val="0069238F"/>
    <w:rsid w:val="006924BC"/>
    <w:rsid w:val="006926B9"/>
    <w:rsid w:val="006929A9"/>
    <w:rsid w:val="00692A06"/>
    <w:rsid w:val="00692ACF"/>
    <w:rsid w:val="00692B31"/>
    <w:rsid w:val="00692D31"/>
    <w:rsid w:val="00692EFE"/>
    <w:rsid w:val="006930EC"/>
    <w:rsid w:val="006931A3"/>
    <w:rsid w:val="00693349"/>
    <w:rsid w:val="00693455"/>
    <w:rsid w:val="006934EC"/>
    <w:rsid w:val="0069370F"/>
    <w:rsid w:val="0069377D"/>
    <w:rsid w:val="00693823"/>
    <w:rsid w:val="0069386B"/>
    <w:rsid w:val="00693A97"/>
    <w:rsid w:val="00693C86"/>
    <w:rsid w:val="00694200"/>
    <w:rsid w:val="00694342"/>
    <w:rsid w:val="0069444F"/>
    <w:rsid w:val="00694459"/>
    <w:rsid w:val="0069458F"/>
    <w:rsid w:val="00694672"/>
    <w:rsid w:val="006948B2"/>
    <w:rsid w:val="00694922"/>
    <w:rsid w:val="00694AC1"/>
    <w:rsid w:val="00694BA4"/>
    <w:rsid w:val="00694BE8"/>
    <w:rsid w:val="00694D35"/>
    <w:rsid w:val="00694E17"/>
    <w:rsid w:val="00694EA9"/>
    <w:rsid w:val="006950A7"/>
    <w:rsid w:val="00695261"/>
    <w:rsid w:val="0069535D"/>
    <w:rsid w:val="0069537D"/>
    <w:rsid w:val="00695482"/>
    <w:rsid w:val="006955B0"/>
    <w:rsid w:val="006956AE"/>
    <w:rsid w:val="006958B9"/>
    <w:rsid w:val="00695A84"/>
    <w:rsid w:val="00695BC9"/>
    <w:rsid w:val="00695BF6"/>
    <w:rsid w:val="00695D68"/>
    <w:rsid w:val="00695D93"/>
    <w:rsid w:val="00695E82"/>
    <w:rsid w:val="00695EB6"/>
    <w:rsid w:val="0069637E"/>
    <w:rsid w:val="0069653D"/>
    <w:rsid w:val="00696542"/>
    <w:rsid w:val="00696544"/>
    <w:rsid w:val="00696594"/>
    <w:rsid w:val="006965BE"/>
    <w:rsid w:val="006966E5"/>
    <w:rsid w:val="0069679A"/>
    <w:rsid w:val="006968C3"/>
    <w:rsid w:val="00696A33"/>
    <w:rsid w:val="00696B4A"/>
    <w:rsid w:val="00696D0F"/>
    <w:rsid w:val="00696D4C"/>
    <w:rsid w:val="00696E48"/>
    <w:rsid w:val="00696EB8"/>
    <w:rsid w:val="00697155"/>
    <w:rsid w:val="00697216"/>
    <w:rsid w:val="00697247"/>
    <w:rsid w:val="006973AB"/>
    <w:rsid w:val="00697510"/>
    <w:rsid w:val="00697540"/>
    <w:rsid w:val="0069795D"/>
    <w:rsid w:val="00697CFD"/>
    <w:rsid w:val="00697D18"/>
    <w:rsid w:val="00697E32"/>
    <w:rsid w:val="00697EF2"/>
    <w:rsid w:val="00697EFE"/>
    <w:rsid w:val="00697FE7"/>
    <w:rsid w:val="006A01BB"/>
    <w:rsid w:val="006A0598"/>
    <w:rsid w:val="006A05C3"/>
    <w:rsid w:val="006A05D4"/>
    <w:rsid w:val="006A0677"/>
    <w:rsid w:val="006A067D"/>
    <w:rsid w:val="006A067E"/>
    <w:rsid w:val="006A07D0"/>
    <w:rsid w:val="006A07ED"/>
    <w:rsid w:val="006A0ACB"/>
    <w:rsid w:val="006A0B35"/>
    <w:rsid w:val="006A0B7A"/>
    <w:rsid w:val="006A0BAE"/>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2BC"/>
    <w:rsid w:val="006A2348"/>
    <w:rsid w:val="006A24F2"/>
    <w:rsid w:val="006A2516"/>
    <w:rsid w:val="006A27C6"/>
    <w:rsid w:val="006A28F2"/>
    <w:rsid w:val="006A2A95"/>
    <w:rsid w:val="006A2B99"/>
    <w:rsid w:val="006A2D29"/>
    <w:rsid w:val="006A2E4A"/>
    <w:rsid w:val="006A2EC3"/>
    <w:rsid w:val="006A2EDA"/>
    <w:rsid w:val="006A2F5D"/>
    <w:rsid w:val="006A30BD"/>
    <w:rsid w:val="006A3133"/>
    <w:rsid w:val="006A32B3"/>
    <w:rsid w:val="006A3347"/>
    <w:rsid w:val="006A358A"/>
    <w:rsid w:val="006A3905"/>
    <w:rsid w:val="006A3B49"/>
    <w:rsid w:val="006A3BA6"/>
    <w:rsid w:val="006A3DFF"/>
    <w:rsid w:val="006A40E5"/>
    <w:rsid w:val="006A41EC"/>
    <w:rsid w:val="006A41ED"/>
    <w:rsid w:val="006A44D0"/>
    <w:rsid w:val="006A453B"/>
    <w:rsid w:val="006A45DF"/>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C8"/>
    <w:rsid w:val="006A6055"/>
    <w:rsid w:val="006A615E"/>
    <w:rsid w:val="006A617B"/>
    <w:rsid w:val="006A61EE"/>
    <w:rsid w:val="006A630B"/>
    <w:rsid w:val="006A649D"/>
    <w:rsid w:val="006A6731"/>
    <w:rsid w:val="006A67A2"/>
    <w:rsid w:val="006A686D"/>
    <w:rsid w:val="006A688D"/>
    <w:rsid w:val="006A6913"/>
    <w:rsid w:val="006A6B2F"/>
    <w:rsid w:val="006A6BD8"/>
    <w:rsid w:val="006A6D28"/>
    <w:rsid w:val="006A6E4F"/>
    <w:rsid w:val="006A71D3"/>
    <w:rsid w:val="006A71D9"/>
    <w:rsid w:val="006A742E"/>
    <w:rsid w:val="006A7581"/>
    <w:rsid w:val="006A770A"/>
    <w:rsid w:val="006A7795"/>
    <w:rsid w:val="006A7A92"/>
    <w:rsid w:val="006A7AAC"/>
    <w:rsid w:val="006A7ACF"/>
    <w:rsid w:val="006A7B5F"/>
    <w:rsid w:val="006A7D30"/>
    <w:rsid w:val="006A7D8C"/>
    <w:rsid w:val="006A7D95"/>
    <w:rsid w:val="006A7E6A"/>
    <w:rsid w:val="006A7EBD"/>
    <w:rsid w:val="006A7F13"/>
    <w:rsid w:val="006B004F"/>
    <w:rsid w:val="006B0132"/>
    <w:rsid w:val="006B025B"/>
    <w:rsid w:val="006B02E7"/>
    <w:rsid w:val="006B0322"/>
    <w:rsid w:val="006B0555"/>
    <w:rsid w:val="006B0716"/>
    <w:rsid w:val="006B08A6"/>
    <w:rsid w:val="006B09B8"/>
    <w:rsid w:val="006B0CDF"/>
    <w:rsid w:val="006B0D77"/>
    <w:rsid w:val="006B10A8"/>
    <w:rsid w:val="006B1163"/>
    <w:rsid w:val="006B11E7"/>
    <w:rsid w:val="006B12C7"/>
    <w:rsid w:val="006B1327"/>
    <w:rsid w:val="006B1415"/>
    <w:rsid w:val="006B1483"/>
    <w:rsid w:val="006B148E"/>
    <w:rsid w:val="006B14BC"/>
    <w:rsid w:val="006B1636"/>
    <w:rsid w:val="006B1638"/>
    <w:rsid w:val="006B1956"/>
    <w:rsid w:val="006B1A39"/>
    <w:rsid w:val="006B1BA2"/>
    <w:rsid w:val="006B1E8A"/>
    <w:rsid w:val="006B218F"/>
    <w:rsid w:val="006B22ED"/>
    <w:rsid w:val="006B28DA"/>
    <w:rsid w:val="006B29B8"/>
    <w:rsid w:val="006B2C27"/>
    <w:rsid w:val="006B2E5E"/>
    <w:rsid w:val="006B2EC1"/>
    <w:rsid w:val="006B2ECE"/>
    <w:rsid w:val="006B2F12"/>
    <w:rsid w:val="006B2F14"/>
    <w:rsid w:val="006B315B"/>
    <w:rsid w:val="006B328B"/>
    <w:rsid w:val="006B3422"/>
    <w:rsid w:val="006B3809"/>
    <w:rsid w:val="006B3A61"/>
    <w:rsid w:val="006B3B2B"/>
    <w:rsid w:val="006B3D7D"/>
    <w:rsid w:val="006B3DC9"/>
    <w:rsid w:val="006B4274"/>
    <w:rsid w:val="006B42E8"/>
    <w:rsid w:val="006B43C6"/>
    <w:rsid w:val="006B441D"/>
    <w:rsid w:val="006B44DD"/>
    <w:rsid w:val="006B458C"/>
    <w:rsid w:val="006B45BE"/>
    <w:rsid w:val="006B46B4"/>
    <w:rsid w:val="006B4718"/>
    <w:rsid w:val="006B47FB"/>
    <w:rsid w:val="006B4996"/>
    <w:rsid w:val="006B4B23"/>
    <w:rsid w:val="006B4FBF"/>
    <w:rsid w:val="006B4FC0"/>
    <w:rsid w:val="006B505C"/>
    <w:rsid w:val="006B512F"/>
    <w:rsid w:val="006B516D"/>
    <w:rsid w:val="006B5465"/>
    <w:rsid w:val="006B547E"/>
    <w:rsid w:val="006B57FD"/>
    <w:rsid w:val="006B5D16"/>
    <w:rsid w:val="006B5EB3"/>
    <w:rsid w:val="006B5F82"/>
    <w:rsid w:val="006B5FB9"/>
    <w:rsid w:val="006B603E"/>
    <w:rsid w:val="006B6365"/>
    <w:rsid w:val="006B63D4"/>
    <w:rsid w:val="006B654D"/>
    <w:rsid w:val="006B6942"/>
    <w:rsid w:val="006B69B7"/>
    <w:rsid w:val="006B69F2"/>
    <w:rsid w:val="006B6A78"/>
    <w:rsid w:val="006B6B20"/>
    <w:rsid w:val="006B6C23"/>
    <w:rsid w:val="006B6CD4"/>
    <w:rsid w:val="006B6D66"/>
    <w:rsid w:val="006B6FA7"/>
    <w:rsid w:val="006B7063"/>
    <w:rsid w:val="006B71AB"/>
    <w:rsid w:val="006B7261"/>
    <w:rsid w:val="006B7342"/>
    <w:rsid w:val="006B73BF"/>
    <w:rsid w:val="006B76D9"/>
    <w:rsid w:val="006B77CC"/>
    <w:rsid w:val="006B7ACE"/>
    <w:rsid w:val="006B7B5F"/>
    <w:rsid w:val="006B7BB4"/>
    <w:rsid w:val="006B7F9E"/>
    <w:rsid w:val="006C0087"/>
    <w:rsid w:val="006C0128"/>
    <w:rsid w:val="006C0205"/>
    <w:rsid w:val="006C06AB"/>
    <w:rsid w:val="006C0970"/>
    <w:rsid w:val="006C0AB2"/>
    <w:rsid w:val="006C0B7D"/>
    <w:rsid w:val="006C0C1A"/>
    <w:rsid w:val="006C0CB6"/>
    <w:rsid w:val="006C0D23"/>
    <w:rsid w:val="006C0DA5"/>
    <w:rsid w:val="006C0E43"/>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F4"/>
    <w:rsid w:val="006C2752"/>
    <w:rsid w:val="006C27C2"/>
    <w:rsid w:val="006C2800"/>
    <w:rsid w:val="006C2831"/>
    <w:rsid w:val="006C2B0A"/>
    <w:rsid w:val="006C2B1B"/>
    <w:rsid w:val="006C2C7B"/>
    <w:rsid w:val="006C2DB1"/>
    <w:rsid w:val="006C2DE1"/>
    <w:rsid w:val="006C2E1E"/>
    <w:rsid w:val="006C2EC2"/>
    <w:rsid w:val="006C3231"/>
    <w:rsid w:val="006C34FE"/>
    <w:rsid w:val="006C3587"/>
    <w:rsid w:val="006C35F1"/>
    <w:rsid w:val="006C3642"/>
    <w:rsid w:val="006C3689"/>
    <w:rsid w:val="006C38FA"/>
    <w:rsid w:val="006C3A5E"/>
    <w:rsid w:val="006C3B13"/>
    <w:rsid w:val="006C3D07"/>
    <w:rsid w:val="006C3D0B"/>
    <w:rsid w:val="006C3EB8"/>
    <w:rsid w:val="006C3F8F"/>
    <w:rsid w:val="006C4098"/>
    <w:rsid w:val="006C42A0"/>
    <w:rsid w:val="006C4317"/>
    <w:rsid w:val="006C4362"/>
    <w:rsid w:val="006C4446"/>
    <w:rsid w:val="006C4576"/>
    <w:rsid w:val="006C4594"/>
    <w:rsid w:val="006C4925"/>
    <w:rsid w:val="006C4A07"/>
    <w:rsid w:val="006C4C59"/>
    <w:rsid w:val="006C4D17"/>
    <w:rsid w:val="006C4D63"/>
    <w:rsid w:val="006C4E9C"/>
    <w:rsid w:val="006C4FA8"/>
    <w:rsid w:val="006C525F"/>
    <w:rsid w:val="006C52C6"/>
    <w:rsid w:val="006C52CF"/>
    <w:rsid w:val="006C5384"/>
    <w:rsid w:val="006C53FF"/>
    <w:rsid w:val="006C5624"/>
    <w:rsid w:val="006C587A"/>
    <w:rsid w:val="006C5ABF"/>
    <w:rsid w:val="006C5AFD"/>
    <w:rsid w:val="006C5CEF"/>
    <w:rsid w:val="006C5F9B"/>
    <w:rsid w:val="006C5FF3"/>
    <w:rsid w:val="006C6236"/>
    <w:rsid w:val="006C62CB"/>
    <w:rsid w:val="006C640D"/>
    <w:rsid w:val="006C6658"/>
    <w:rsid w:val="006C6663"/>
    <w:rsid w:val="006C66E6"/>
    <w:rsid w:val="006C69C5"/>
    <w:rsid w:val="006C6A93"/>
    <w:rsid w:val="006C6B7B"/>
    <w:rsid w:val="006C6B88"/>
    <w:rsid w:val="006C6E38"/>
    <w:rsid w:val="006C6F6D"/>
    <w:rsid w:val="006C7023"/>
    <w:rsid w:val="006C7166"/>
    <w:rsid w:val="006C7189"/>
    <w:rsid w:val="006C71C6"/>
    <w:rsid w:val="006C71E8"/>
    <w:rsid w:val="006C728E"/>
    <w:rsid w:val="006C73E3"/>
    <w:rsid w:val="006C7486"/>
    <w:rsid w:val="006C77EA"/>
    <w:rsid w:val="006C780A"/>
    <w:rsid w:val="006C7896"/>
    <w:rsid w:val="006C7957"/>
    <w:rsid w:val="006C798C"/>
    <w:rsid w:val="006C7AB5"/>
    <w:rsid w:val="006C7C06"/>
    <w:rsid w:val="006C7EEF"/>
    <w:rsid w:val="006C7F8B"/>
    <w:rsid w:val="006D0304"/>
    <w:rsid w:val="006D03BA"/>
    <w:rsid w:val="006D03CF"/>
    <w:rsid w:val="006D04C5"/>
    <w:rsid w:val="006D0519"/>
    <w:rsid w:val="006D05E9"/>
    <w:rsid w:val="006D07FE"/>
    <w:rsid w:val="006D089F"/>
    <w:rsid w:val="006D08F7"/>
    <w:rsid w:val="006D0A26"/>
    <w:rsid w:val="006D0B8F"/>
    <w:rsid w:val="006D0D6C"/>
    <w:rsid w:val="006D100D"/>
    <w:rsid w:val="006D1073"/>
    <w:rsid w:val="006D11CA"/>
    <w:rsid w:val="006D124F"/>
    <w:rsid w:val="006D12D4"/>
    <w:rsid w:val="006D12EE"/>
    <w:rsid w:val="006D1339"/>
    <w:rsid w:val="006D15DC"/>
    <w:rsid w:val="006D1871"/>
    <w:rsid w:val="006D1A35"/>
    <w:rsid w:val="006D1B79"/>
    <w:rsid w:val="006D1C12"/>
    <w:rsid w:val="006D1C1F"/>
    <w:rsid w:val="006D1C8F"/>
    <w:rsid w:val="006D1E2A"/>
    <w:rsid w:val="006D1F7F"/>
    <w:rsid w:val="006D22EB"/>
    <w:rsid w:val="006D2464"/>
    <w:rsid w:val="006D24E0"/>
    <w:rsid w:val="006D2592"/>
    <w:rsid w:val="006D2740"/>
    <w:rsid w:val="006D2808"/>
    <w:rsid w:val="006D2ABF"/>
    <w:rsid w:val="006D2D33"/>
    <w:rsid w:val="006D317C"/>
    <w:rsid w:val="006D32B7"/>
    <w:rsid w:val="006D3347"/>
    <w:rsid w:val="006D335A"/>
    <w:rsid w:val="006D33D2"/>
    <w:rsid w:val="006D3420"/>
    <w:rsid w:val="006D363A"/>
    <w:rsid w:val="006D3665"/>
    <w:rsid w:val="006D3798"/>
    <w:rsid w:val="006D37C7"/>
    <w:rsid w:val="006D37F7"/>
    <w:rsid w:val="006D3949"/>
    <w:rsid w:val="006D3AA6"/>
    <w:rsid w:val="006D3B78"/>
    <w:rsid w:val="006D3D08"/>
    <w:rsid w:val="006D4102"/>
    <w:rsid w:val="006D4674"/>
    <w:rsid w:val="006D4C54"/>
    <w:rsid w:val="006D4DC3"/>
    <w:rsid w:val="006D4E4B"/>
    <w:rsid w:val="006D4E57"/>
    <w:rsid w:val="006D4EB3"/>
    <w:rsid w:val="006D4F37"/>
    <w:rsid w:val="006D50F5"/>
    <w:rsid w:val="006D5114"/>
    <w:rsid w:val="006D55A3"/>
    <w:rsid w:val="006D56A8"/>
    <w:rsid w:val="006D5824"/>
    <w:rsid w:val="006D5874"/>
    <w:rsid w:val="006D5894"/>
    <w:rsid w:val="006D5929"/>
    <w:rsid w:val="006D5987"/>
    <w:rsid w:val="006D5AB3"/>
    <w:rsid w:val="006D5BA9"/>
    <w:rsid w:val="006D5F97"/>
    <w:rsid w:val="006D5FED"/>
    <w:rsid w:val="006D601B"/>
    <w:rsid w:val="006D6113"/>
    <w:rsid w:val="006D6134"/>
    <w:rsid w:val="006D6178"/>
    <w:rsid w:val="006D6319"/>
    <w:rsid w:val="006D666F"/>
    <w:rsid w:val="006D6838"/>
    <w:rsid w:val="006D6D5B"/>
    <w:rsid w:val="006D6FE3"/>
    <w:rsid w:val="006D7201"/>
    <w:rsid w:val="006D728C"/>
    <w:rsid w:val="006D73DF"/>
    <w:rsid w:val="006D73F3"/>
    <w:rsid w:val="006D7486"/>
    <w:rsid w:val="006D7521"/>
    <w:rsid w:val="006D7B0F"/>
    <w:rsid w:val="006D7D7B"/>
    <w:rsid w:val="006D7DF5"/>
    <w:rsid w:val="006D7E72"/>
    <w:rsid w:val="006E01BC"/>
    <w:rsid w:val="006E0483"/>
    <w:rsid w:val="006E0501"/>
    <w:rsid w:val="006E05C4"/>
    <w:rsid w:val="006E0785"/>
    <w:rsid w:val="006E08D3"/>
    <w:rsid w:val="006E0C04"/>
    <w:rsid w:val="006E0EC6"/>
    <w:rsid w:val="006E11A7"/>
    <w:rsid w:val="006E1469"/>
    <w:rsid w:val="006E1645"/>
    <w:rsid w:val="006E1692"/>
    <w:rsid w:val="006E16C9"/>
    <w:rsid w:val="006E16E0"/>
    <w:rsid w:val="006E16F9"/>
    <w:rsid w:val="006E1770"/>
    <w:rsid w:val="006E1788"/>
    <w:rsid w:val="006E18E9"/>
    <w:rsid w:val="006E195F"/>
    <w:rsid w:val="006E19F7"/>
    <w:rsid w:val="006E1C64"/>
    <w:rsid w:val="006E1D9F"/>
    <w:rsid w:val="006E1E53"/>
    <w:rsid w:val="006E1F28"/>
    <w:rsid w:val="006E1F2D"/>
    <w:rsid w:val="006E202A"/>
    <w:rsid w:val="006E20C2"/>
    <w:rsid w:val="006E2476"/>
    <w:rsid w:val="006E24BD"/>
    <w:rsid w:val="006E257C"/>
    <w:rsid w:val="006E2990"/>
    <w:rsid w:val="006E2A29"/>
    <w:rsid w:val="006E2C21"/>
    <w:rsid w:val="006E2EB4"/>
    <w:rsid w:val="006E2FF2"/>
    <w:rsid w:val="006E31B6"/>
    <w:rsid w:val="006E3228"/>
    <w:rsid w:val="006E3387"/>
    <w:rsid w:val="006E33F6"/>
    <w:rsid w:val="006E3549"/>
    <w:rsid w:val="006E3634"/>
    <w:rsid w:val="006E363B"/>
    <w:rsid w:val="006E3B47"/>
    <w:rsid w:val="006E3B93"/>
    <w:rsid w:val="006E3D61"/>
    <w:rsid w:val="006E3DBB"/>
    <w:rsid w:val="006E4055"/>
    <w:rsid w:val="006E40A8"/>
    <w:rsid w:val="006E41FC"/>
    <w:rsid w:val="006E431D"/>
    <w:rsid w:val="006E44BB"/>
    <w:rsid w:val="006E4709"/>
    <w:rsid w:val="006E4952"/>
    <w:rsid w:val="006E4A29"/>
    <w:rsid w:val="006E4AE5"/>
    <w:rsid w:val="006E4CC2"/>
    <w:rsid w:val="006E4EC0"/>
    <w:rsid w:val="006E53A9"/>
    <w:rsid w:val="006E5611"/>
    <w:rsid w:val="006E5758"/>
    <w:rsid w:val="006E57DD"/>
    <w:rsid w:val="006E57E0"/>
    <w:rsid w:val="006E58C6"/>
    <w:rsid w:val="006E5D6B"/>
    <w:rsid w:val="006E5DF3"/>
    <w:rsid w:val="006E5E47"/>
    <w:rsid w:val="006E5EE7"/>
    <w:rsid w:val="006E60CF"/>
    <w:rsid w:val="006E6133"/>
    <w:rsid w:val="006E6298"/>
    <w:rsid w:val="006E629C"/>
    <w:rsid w:val="006E6512"/>
    <w:rsid w:val="006E6596"/>
    <w:rsid w:val="006E6749"/>
    <w:rsid w:val="006E680C"/>
    <w:rsid w:val="006E6AC5"/>
    <w:rsid w:val="006E6E83"/>
    <w:rsid w:val="006E71C9"/>
    <w:rsid w:val="006E7201"/>
    <w:rsid w:val="006E73BC"/>
    <w:rsid w:val="006E7598"/>
    <w:rsid w:val="006E7697"/>
    <w:rsid w:val="006E773C"/>
    <w:rsid w:val="006E77C6"/>
    <w:rsid w:val="006E7829"/>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C48"/>
    <w:rsid w:val="006F0D46"/>
    <w:rsid w:val="006F1122"/>
    <w:rsid w:val="006F139C"/>
    <w:rsid w:val="006F1497"/>
    <w:rsid w:val="006F155C"/>
    <w:rsid w:val="006F1743"/>
    <w:rsid w:val="006F178A"/>
    <w:rsid w:val="006F17D6"/>
    <w:rsid w:val="006F1814"/>
    <w:rsid w:val="006F18A5"/>
    <w:rsid w:val="006F1A8E"/>
    <w:rsid w:val="006F1AD6"/>
    <w:rsid w:val="006F1D86"/>
    <w:rsid w:val="006F1DC7"/>
    <w:rsid w:val="006F1E76"/>
    <w:rsid w:val="006F1FCC"/>
    <w:rsid w:val="006F2241"/>
    <w:rsid w:val="006F232B"/>
    <w:rsid w:val="006F2338"/>
    <w:rsid w:val="006F2397"/>
    <w:rsid w:val="006F24AB"/>
    <w:rsid w:val="006F25DA"/>
    <w:rsid w:val="006F297D"/>
    <w:rsid w:val="006F2ABC"/>
    <w:rsid w:val="006F2AC6"/>
    <w:rsid w:val="006F2D04"/>
    <w:rsid w:val="006F2E70"/>
    <w:rsid w:val="006F2EFA"/>
    <w:rsid w:val="006F2F69"/>
    <w:rsid w:val="006F312B"/>
    <w:rsid w:val="006F31F8"/>
    <w:rsid w:val="006F35DC"/>
    <w:rsid w:val="006F3796"/>
    <w:rsid w:val="006F37DD"/>
    <w:rsid w:val="006F3F17"/>
    <w:rsid w:val="006F3F44"/>
    <w:rsid w:val="006F400E"/>
    <w:rsid w:val="006F4160"/>
    <w:rsid w:val="006F41A8"/>
    <w:rsid w:val="006F4472"/>
    <w:rsid w:val="006F44B8"/>
    <w:rsid w:val="006F44C4"/>
    <w:rsid w:val="006F47A8"/>
    <w:rsid w:val="006F49F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91C"/>
    <w:rsid w:val="006F7972"/>
    <w:rsid w:val="006F7A80"/>
    <w:rsid w:val="006F7B13"/>
    <w:rsid w:val="006F7EAB"/>
    <w:rsid w:val="006F7EE5"/>
    <w:rsid w:val="006F7F2A"/>
    <w:rsid w:val="00700025"/>
    <w:rsid w:val="00700072"/>
    <w:rsid w:val="00700073"/>
    <w:rsid w:val="0070054A"/>
    <w:rsid w:val="00700564"/>
    <w:rsid w:val="007007F2"/>
    <w:rsid w:val="00700884"/>
    <w:rsid w:val="00700D86"/>
    <w:rsid w:val="00700E56"/>
    <w:rsid w:val="00700F87"/>
    <w:rsid w:val="00701021"/>
    <w:rsid w:val="0070124A"/>
    <w:rsid w:val="0070181C"/>
    <w:rsid w:val="007019C4"/>
    <w:rsid w:val="00701AA9"/>
    <w:rsid w:val="00701CE2"/>
    <w:rsid w:val="00701EBD"/>
    <w:rsid w:val="00701EC5"/>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9B"/>
    <w:rsid w:val="00703444"/>
    <w:rsid w:val="00703469"/>
    <w:rsid w:val="00703619"/>
    <w:rsid w:val="0070363C"/>
    <w:rsid w:val="00703677"/>
    <w:rsid w:val="00703B31"/>
    <w:rsid w:val="00703C87"/>
    <w:rsid w:val="00703D3E"/>
    <w:rsid w:val="00703D42"/>
    <w:rsid w:val="00703DF9"/>
    <w:rsid w:val="007040E4"/>
    <w:rsid w:val="007040FE"/>
    <w:rsid w:val="007041F6"/>
    <w:rsid w:val="0070422C"/>
    <w:rsid w:val="0070425E"/>
    <w:rsid w:val="0070449E"/>
    <w:rsid w:val="00704B56"/>
    <w:rsid w:val="00704CAE"/>
    <w:rsid w:val="00704F39"/>
    <w:rsid w:val="00704FD4"/>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C08"/>
    <w:rsid w:val="00705CAC"/>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805"/>
    <w:rsid w:val="00707A79"/>
    <w:rsid w:val="00707B66"/>
    <w:rsid w:val="00707DD9"/>
    <w:rsid w:val="00707ECE"/>
    <w:rsid w:val="0071005A"/>
    <w:rsid w:val="007100B1"/>
    <w:rsid w:val="007100BF"/>
    <w:rsid w:val="007101AF"/>
    <w:rsid w:val="007101BD"/>
    <w:rsid w:val="0071043B"/>
    <w:rsid w:val="00710524"/>
    <w:rsid w:val="00710686"/>
    <w:rsid w:val="00710AC4"/>
    <w:rsid w:val="00710F7D"/>
    <w:rsid w:val="00710F93"/>
    <w:rsid w:val="00710FCD"/>
    <w:rsid w:val="0071102D"/>
    <w:rsid w:val="007110A4"/>
    <w:rsid w:val="007110B8"/>
    <w:rsid w:val="007110EA"/>
    <w:rsid w:val="0071125E"/>
    <w:rsid w:val="0071145B"/>
    <w:rsid w:val="00711493"/>
    <w:rsid w:val="00711727"/>
    <w:rsid w:val="0071172A"/>
    <w:rsid w:val="007118B3"/>
    <w:rsid w:val="007118BD"/>
    <w:rsid w:val="00711B13"/>
    <w:rsid w:val="00711D46"/>
    <w:rsid w:val="00711E2D"/>
    <w:rsid w:val="00711ED3"/>
    <w:rsid w:val="00711F28"/>
    <w:rsid w:val="00712580"/>
    <w:rsid w:val="00712703"/>
    <w:rsid w:val="0071290D"/>
    <w:rsid w:val="00712AA6"/>
    <w:rsid w:val="00712D78"/>
    <w:rsid w:val="0071324A"/>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427"/>
    <w:rsid w:val="0071442F"/>
    <w:rsid w:val="0071449C"/>
    <w:rsid w:val="007144F0"/>
    <w:rsid w:val="00714605"/>
    <w:rsid w:val="007146AE"/>
    <w:rsid w:val="0071472A"/>
    <w:rsid w:val="007148A7"/>
    <w:rsid w:val="00714A89"/>
    <w:rsid w:val="00714BEF"/>
    <w:rsid w:val="00714E77"/>
    <w:rsid w:val="0071506B"/>
    <w:rsid w:val="007150BC"/>
    <w:rsid w:val="00715486"/>
    <w:rsid w:val="00715718"/>
    <w:rsid w:val="0071577A"/>
    <w:rsid w:val="0071593E"/>
    <w:rsid w:val="00715988"/>
    <w:rsid w:val="00715A38"/>
    <w:rsid w:val="00715AE0"/>
    <w:rsid w:val="00715AF2"/>
    <w:rsid w:val="00715BE0"/>
    <w:rsid w:val="00715C25"/>
    <w:rsid w:val="00715E17"/>
    <w:rsid w:val="00715E4B"/>
    <w:rsid w:val="0071602A"/>
    <w:rsid w:val="00716222"/>
    <w:rsid w:val="00716278"/>
    <w:rsid w:val="0071646D"/>
    <w:rsid w:val="007166B5"/>
    <w:rsid w:val="0071676F"/>
    <w:rsid w:val="0071691D"/>
    <w:rsid w:val="00716ACB"/>
    <w:rsid w:val="00716BCD"/>
    <w:rsid w:val="00716EEB"/>
    <w:rsid w:val="007170EB"/>
    <w:rsid w:val="0071711B"/>
    <w:rsid w:val="00717174"/>
    <w:rsid w:val="0071725C"/>
    <w:rsid w:val="0071725D"/>
    <w:rsid w:val="007172EC"/>
    <w:rsid w:val="00717348"/>
    <w:rsid w:val="00717820"/>
    <w:rsid w:val="007178BD"/>
    <w:rsid w:val="0071790A"/>
    <w:rsid w:val="00717947"/>
    <w:rsid w:val="007179DB"/>
    <w:rsid w:val="00717BC0"/>
    <w:rsid w:val="00717C98"/>
    <w:rsid w:val="00717E0D"/>
    <w:rsid w:val="00717E42"/>
    <w:rsid w:val="00717E56"/>
    <w:rsid w:val="00717F50"/>
    <w:rsid w:val="007200D1"/>
    <w:rsid w:val="007202B5"/>
    <w:rsid w:val="00720374"/>
    <w:rsid w:val="00720394"/>
    <w:rsid w:val="007203DD"/>
    <w:rsid w:val="00720418"/>
    <w:rsid w:val="00720526"/>
    <w:rsid w:val="007205BF"/>
    <w:rsid w:val="0072064C"/>
    <w:rsid w:val="0072069C"/>
    <w:rsid w:val="00720817"/>
    <w:rsid w:val="0072094B"/>
    <w:rsid w:val="00720C0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B3"/>
    <w:rsid w:val="00722D86"/>
    <w:rsid w:val="00722F3F"/>
    <w:rsid w:val="007231E0"/>
    <w:rsid w:val="007234E4"/>
    <w:rsid w:val="00723639"/>
    <w:rsid w:val="007237C3"/>
    <w:rsid w:val="00723818"/>
    <w:rsid w:val="007238B4"/>
    <w:rsid w:val="00723AAA"/>
    <w:rsid w:val="00723BE7"/>
    <w:rsid w:val="00723C7C"/>
    <w:rsid w:val="00723DE5"/>
    <w:rsid w:val="00723F1B"/>
    <w:rsid w:val="00723FE7"/>
    <w:rsid w:val="0072404A"/>
    <w:rsid w:val="007243C0"/>
    <w:rsid w:val="00724581"/>
    <w:rsid w:val="007246FF"/>
    <w:rsid w:val="0072472B"/>
    <w:rsid w:val="00724BFF"/>
    <w:rsid w:val="00724D1B"/>
    <w:rsid w:val="00724D85"/>
    <w:rsid w:val="00724E62"/>
    <w:rsid w:val="00724E83"/>
    <w:rsid w:val="00725047"/>
    <w:rsid w:val="00725176"/>
    <w:rsid w:val="007251F3"/>
    <w:rsid w:val="0072530E"/>
    <w:rsid w:val="00725357"/>
    <w:rsid w:val="00725373"/>
    <w:rsid w:val="00725491"/>
    <w:rsid w:val="007255F5"/>
    <w:rsid w:val="00725767"/>
    <w:rsid w:val="007257F9"/>
    <w:rsid w:val="0072598D"/>
    <w:rsid w:val="00725C55"/>
    <w:rsid w:val="00725DBB"/>
    <w:rsid w:val="00725FD1"/>
    <w:rsid w:val="007261BA"/>
    <w:rsid w:val="007261D7"/>
    <w:rsid w:val="007261EA"/>
    <w:rsid w:val="00726259"/>
    <w:rsid w:val="00726355"/>
    <w:rsid w:val="007264EE"/>
    <w:rsid w:val="007266D4"/>
    <w:rsid w:val="007268E7"/>
    <w:rsid w:val="00726922"/>
    <w:rsid w:val="00726AF1"/>
    <w:rsid w:val="00726F05"/>
    <w:rsid w:val="00727135"/>
    <w:rsid w:val="0072746E"/>
    <w:rsid w:val="007274A3"/>
    <w:rsid w:val="007276F4"/>
    <w:rsid w:val="007277F0"/>
    <w:rsid w:val="00727ADD"/>
    <w:rsid w:val="00727E02"/>
    <w:rsid w:val="00727EF2"/>
    <w:rsid w:val="00730077"/>
    <w:rsid w:val="00730169"/>
    <w:rsid w:val="00730192"/>
    <w:rsid w:val="00730545"/>
    <w:rsid w:val="007305E3"/>
    <w:rsid w:val="007306CE"/>
    <w:rsid w:val="007307E6"/>
    <w:rsid w:val="00730813"/>
    <w:rsid w:val="0073099F"/>
    <w:rsid w:val="00730A89"/>
    <w:rsid w:val="00730B32"/>
    <w:rsid w:val="00730CD9"/>
    <w:rsid w:val="00730D0C"/>
    <w:rsid w:val="00730D89"/>
    <w:rsid w:val="00730F7D"/>
    <w:rsid w:val="00730F8C"/>
    <w:rsid w:val="00731336"/>
    <w:rsid w:val="007313B3"/>
    <w:rsid w:val="00731751"/>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8D8"/>
    <w:rsid w:val="00732A8C"/>
    <w:rsid w:val="00732B45"/>
    <w:rsid w:val="00732D54"/>
    <w:rsid w:val="00732E25"/>
    <w:rsid w:val="0073318A"/>
    <w:rsid w:val="0073319A"/>
    <w:rsid w:val="00733291"/>
    <w:rsid w:val="00733541"/>
    <w:rsid w:val="00733571"/>
    <w:rsid w:val="007335B0"/>
    <w:rsid w:val="00733842"/>
    <w:rsid w:val="0073398E"/>
    <w:rsid w:val="007339A8"/>
    <w:rsid w:val="00733D54"/>
    <w:rsid w:val="00733EE1"/>
    <w:rsid w:val="00733FAF"/>
    <w:rsid w:val="00734137"/>
    <w:rsid w:val="00734147"/>
    <w:rsid w:val="00734196"/>
    <w:rsid w:val="007343F8"/>
    <w:rsid w:val="00734409"/>
    <w:rsid w:val="007344A4"/>
    <w:rsid w:val="007346B9"/>
    <w:rsid w:val="007346E6"/>
    <w:rsid w:val="00734852"/>
    <w:rsid w:val="00734999"/>
    <w:rsid w:val="007349A7"/>
    <w:rsid w:val="00734C0A"/>
    <w:rsid w:val="00734C6B"/>
    <w:rsid w:val="00734DB8"/>
    <w:rsid w:val="00734E93"/>
    <w:rsid w:val="007351E6"/>
    <w:rsid w:val="007352C4"/>
    <w:rsid w:val="00735332"/>
    <w:rsid w:val="00735793"/>
    <w:rsid w:val="007357C0"/>
    <w:rsid w:val="00735818"/>
    <w:rsid w:val="007359E3"/>
    <w:rsid w:val="00735B38"/>
    <w:rsid w:val="00735C80"/>
    <w:rsid w:val="00735E70"/>
    <w:rsid w:val="00735EFA"/>
    <w:rsid w:val="00735FB7"/>
    <w:rsid w:val="00736069"/>
    <w:rsid w:val="007361AC"/>
    <w:rsid w:val="007361B3"/>
    <w:rsid w:val="00736587"/>
    <w:rsid w:val="0073659E"/>
    <w:rsid w:val="007365DC"/>
    <w:rsid w:val="00736655"/>
    <w:rsid w:val="00736872"/>
    <w:rsid w:val="00736977"/>
    <w:rsid w:val="00736991"/>
    <w:rsid w:val="00736A48"/>
    <w:rsid w:val="00736DA1"/>
    <w:rsid w:val="00736DC1"/>
    <w:rsid w:val="00736E54"/>
    <w:rsid w:val="00736F31"/>
    <w:rsid w:val="00736F38"/>
    <w:rsid w:val="0073707B"/>
    <w:rsid w:val="007370C6"/>
    <w:rsid w:val="00737138"/>
    <w:rsid w:val="007371B9"/>
    <w:rsid w:val="00737392"/>
    <w:rsid w:val="00737410"/>
    <w:rsid w:val="007377AA"/>
    <w:rsid w:val="0073798A"/>
    <w:rsid w:val="007379C0"/>
    <w:rsid w:val="00737C28"/>
    <w:rsid w:val="00737D9B"/>
    <w:rsid w:val="00737DF3"/>
    <w:rsid w:val="00737E7A"/>
    <w:rsid w:val="00737F0C"/>
    <w:rsid w:val="00740132"/>
    <w:rsid w:val="0074038C"/>
    <w:rsid w:val="00740422"/>
    <w:rsid w:val="00740500"/>
    <w:rsid w:val="0074052D"/>
    <w:rsid w:val="00740575"/>
    <w:rsid w:val="007405C2"/>
    <w:rsid w:val="00740600"/>
    <w:rsid w:val="0074083E"/>
    <w:rsid w:val="00740E5D"/>
    <w:rsid w:val="00740EB8"/>
    <w:rsid w:val="00740FCC"/>
    <w:rsid w:val="0074103D"/>
    <w:rsid w:val="007412AE"/>
    <w:rsid w:val="0074149D"/>
    <w:rsid w:val="00741658"/>
    <w:rsid w:val="0074169E"/>
    <w:rsid w:val="00741768"/>
    <w:rsid w:val="007419B4"/>
    <w:rsid w:val="007419C4"/>
    <w:rsid w:val="00741C79"/>
    <w:rsid w:val="00741CD0"/>
    <w:rsid w:val="00741CE3"/>
    <w:rsid w:val="00741D8E"/>
    <w:rsid w:val="00742095"/>
    <w:rsid w:val="00742254"/>
    <w:rsid w:val="0074235A"/>
    <w:rsid w:val="0074263D"/>
    <w:rsid w:val="00742668"/>
    <w:rsid w:val="00742798"/>
    <w:rsid w:val="00742840"/>
    <w:rsid w:val="00742AA7"/>
    <w:rsid w:val="00742B76"/>
    <w:rsid w:val="00742B8F"/>
    <w:rsid w:val="00742C2F"/>
    <w:rsid w:val="00742D4F"/>
    <w:rsid w:val="00742D6D"/>
    <w:rsid w:val="00742DDE"/>
    <w:rsid w:val="00742EFC"/>
    <w:rsid w:val="0074306B"/>
    <w:rsid w:val="00743380"/>
    <w:rsid w:val="007437A9"/>
    <w:rsid w:val="007437F7"/>
    <w:rsid w:val="00743819"/>
    <w:rsid w:val="0074388F"/>
    <w:rsid w:val="00743951"/>
    <w:rsid w:val="00743F83"/>
    <w:rsid w:val="0074415E"/>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B1E"/>
    <w:rsid w:val="00745BDB"/>
    <w:rsid w:val="00745BE2"/>
    <w:rsid w:val="00745CD4"/>
    <w:rsid w:val="00746782"/>
    <w:rsid w:val="007468A5"/>
    <w:rsid w:val="00746992"/>
    <w:rsid w:val="00746B04"/>
    <w:rsid w:val="00746B58"/>
    <w:rsid w:val="00746B89"/>
    <w:rsid w:val="00746BF5"/>
    <w:rsid w:val="00746D5D"/>
    <w:rsid w:val="00746F4E"/>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50063"/>
    <w:rsid w:val="00750404"/>
    <w:rsid w:val="00750729"/>
    <w:rsid w:val="007508E7"/>
    <w:rsid w:val="00750936"/>
    <w:rsid w:val="00750AA2"/>
    <w:rsid w:val="00750CEF"/>
    <w:rsid w:val="00750EFF"/>
    <w:rsid w:val="0075108B"/>
    <w:rsid w:val="00751215"/>
    <w:rsid w:val="0075122D"/>
    <w:rsid w:val="007512F6"/>
    <w:rsid w:val="007516E5"/>
    <w:rsid w:val="007517E1"/>
    <w:rsid w:val="007518FF"/>
    <w:rsid w:val="00751AA6"/>
    <w:rsid w:val="00751B8A"/>
    <w:rsid w:val="00751C7D"/>
    <w:rsid w:val="00751C9C"/>
    <w:rsid w:val="00751D5C"/>
    <w:rsid w:val="00751FDD"/>
    <w:rsid w:val="007520B2"/>
    <w:rsid w:val="00752125"/>
    <w:rsid w:val="007523CF"/>
    <w:rsid w:val="00752599"/>
    <w:rsid w:val="00752694"/>
    <w:rsid w:val="0075291C"/>
    <w:rsid w:val="00752A68"/>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657"/>
    <w:rsid w:val="007547E0"/>
    <w:rsid w:val="00754914"/>
    <w:rsid w:val="00754A2B"/>
    <w:rsid w:val="00754AAE"/>
    <w:rsid w:val="00754C2E"/>
    <w:rsid w:val="00754C43"/>
    <w:rsid w:val="00754CED"/>
    <w:rsid w:val="00754DA8"/>
    <w:rsid w:val="00754FFA"/>
    <w:rsid w:val="007552A3"/>
    <w:rsid w:val="0075540E"/>
    <w:rsid w:val="007554E2"/>
    <w:rsid w:val="00755514"/>
    <w:rsid w:val="0075552B"/>
    <w:rsid w:val="007555BE"/>
    <w:rsid w:val="00755692"/>
    <w:rsid w:val="007558AC"/>
    <w:rsid w:val="00755DAD"/>
    <w:rsid w:val="00755E80"/>
    <w:rsid w:val="00755F4B"/>
    <w:rsid w:val="0075603F"/>
    <w:rsid w:val="0075612F"/>
    <w:rsid w:val="00756168"/>
    <w:rsid w:val="007566B9"/>
    <w:rsid w:val="00756A77"/>
    <w:rsid w:val="00756AA8"/>
    <w:rsid w:val="00756C72"/>
    <w:rsid w:val="00756D19"/>
    <w:rsid w:val="00757184"/>
    <w:rsid w:val="007572DF"/>
    <w:rsid w:val="00757308"/>
    <w:rsid w:val="0075742C"/>
    <w:rsid w:val="00757469"/>
    <w:rsid w:val="007574FC"/>
    <w:rsid w:val="0075777B"/>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206"/>
    <w:rsid w:val="00761438"/>
    <w:rsid w:val="007614A1"/>
    <w:rsid w:val="0076170F"/>
    <w:rsid w:val="007618A8"/>
    <w:rsid w:val="007618D5"/>
    <w:rsid w:val="007621AE"/>
    <w:rsid w:val="007623DA"/>
    <w:rsid w:val="0076240B"/>
    <w:rsid w:val="0076245F"/>
    <w:rsid w:val="00762534"/>
    <w:rsid w:val="0076255D"/>
    <w:rsid w:val="00762844"/>
    <w:rsid w:val="00762988"/>
    <w:rsid w:val="00762A2A"/>
    <w:rsid w:val="00762A36"/>
    <w:rsid w:val="00762AA1"/>
    <w:rsid w:val="00762E8A"/>
    <w:rsid w:val="00762F05"/>
    <w:rsid w:val="00763092"/>
    <w:rsid w:val="007630DD"/>
    <w:rsid w:val="007631F3"/>
    <w:rsid w:val="007632EC"/>
    <w:rsid w:val="0076346B"/>
    <w:rsid w:val="007637A9"/>
    <w:rsid w:val="007638CA"/>
    <w:rsid w:val="0076398A"/>
    <w:rsid w:val="00763A09"/>
    <w:rsid w:val="00763AAE"/>
    <w:rsid w:val="00763FDA"/>
    <w:rsid w:val="0076428F"/>
    <w:rsid w:val="00764401"/>
    <w:rsid w:val="00764AF0"/>
    <w:rsid w:val="00764DAF"/>
    <w:rsid w:val="00764E21"/>
    <w:rsid w:val="00765043"/>
    <w:rsid w:val="0076528D"/>
    <w:rsid w:val="00765296"/>
    <w:rsid w:val="007652E9"/>
    <w:rsid w:val="00765387"/>
    <w:rsid w:val="0076556F"/>
    <w:rsid w:val="007655C5"/>
    <w:rsid w:val="007655CF"/>
    <w:rsid w:val="007658A9"/>
    <w:rsid w:val="00765919"/>
    <w:rsid w:val="0076596F"/>
    <w:rsid w:val="00765BA8"/>
    <w:rsid w:val="00765BDA"/>
    <w:rsid w:val="00765C11"/>
    <w:rsid w:val="00765C4B"/>
    <w:rsid w:val="00765D25"/>
    <w:rsid w:val="00765E68"/>
    <w:rsid w:val="007660AF"/>
    <w:rsid w:val="00766153"/>
    <w:rsid w:val="007662A8"/>
    <w:rsid w:val="007662EA"/>
    <w:rsid w:val="007665A0"/>
    <w:rsid w:val="007665DE"/>
    <w:rsid w:val="007667AF"/>
    <w:rsid w:val="00766881"/>
    <w:rsid w:val="00766A5D"/>
    <w:rsid w:val="00766AE3"/>
    <w:rsid w:val="00766C07"/>
    <w:rsid w:val="00766E4F"/>
    <w:rsid w:val="00766E62"/>
    <w:rsid w:val="007670D0"/>
    <w:rsid w:val="007670DC"/>
    <w:rsid w:val="007671A8"/>
    <w:rsid w:val="0076729F"/>
    <w:rsid w:val="0076750E"/>
    <w:rsid w:val="0076753C"/>
    <w:rsid w:val="007676EF"/>
    <w:rsid w:val="007677C3"/>
    <w:rsid w:val="007679EB"/>
    <w:rsid w:val="00767BFF"/>
    <w:rsid w:val="00767EE7"/>
    <w:rsid w:val="00770117"/>
    <w:rsid w:val="007701B2"/>
    <w:rsid w:val="007702E6"/>
    <w:rsid w:val="007706E3"/>
    <w:rsid w:val="00770707"/>
    <w:rsid w:val="00770800"/>
    <w:rsid w:val="00770830"/>
    <w:rsid w:val="00770975"/>
    <w:rsid w:val="00770A7F"/>
    <w:rsid w:val="00770B7C"/>
    <w:rsid w:val="00770ED4"/>
    <w:rsid w:val="00770FA1"/>
    <w:rsid w:val="0077115A"/>
    <w:rsid w:val="007711D1"/>
    <w:rsid w:val="00771A63"/>
    <w:rsid w:val="00771E09"/>
    <w:rsid w:val="007721A6"/>
    <w:rsid w:val="00772378"/>
    <w:rsid w:val="00772474"/>
    <w:rsid w:val="007727AD"/>
    <w:rsid w:val="00772982"/>
    <w:rsid w:val="00772BD1"/>
    <w:rsid w:val="00772F48"/>
    <w:rsid w:val="007731B5"/>
    <w:rsid w:val="007733E2"/>
    <w:rsid w:val="0077353E"/>
    <w:rsid w:val="0077369E"/>
    <w:rsid w:val="007738E0"/>
    <w:rsid w:val="00773C35"/>
    <w:rsid w:val="00773C68"/>
    <w:rsid w:val="00773CD9"/>
    <w:rsid w:val="00773D03"/>
    <w:rsid w:val="00773F6F"/>
    <w:rsid w:val="00774081"/>
    <w:rsid w:val="00774298"/>
    <w:rsid w:val="007745A7"/>
    <w:rsid w:val="007745CE"/>
    <w:rsid w:val="007746B1"/>
    <w:rsid w:val="00774952"/>
    <w:rsid w:val="00774BA5"/>
    <w:rsid w:val="00774CFD"/>
    <w:rsid w:val="00774FE7"/>
    <w:rsid w:val="00775099"/>
    <w:rsid w:val="0077509E"/>
    <w:rsid w:val="00775243"/>
    <w:rsid w:val="00775327"/>
    <w:rsid w:val="00775534"/>
    <w:rsid w:val="007756D8"/>
    <w:rsid w:val="0077570C"/>
    <w:rsid w:val="00775753"/>
    <w:rsid w:val="00775754"/>
    <w:rsid w:val="00775A12"/>
    <w:rsid w:val="00775C46"/>
    <w:rsid w:val="00775F53"/>
    <w:rsid w:val="00776091"/>
    <w:rsid w:val="00776116"/>
    <w:rsid w:val="00776242"/>
    <w:rsid w:val="00776286"/>
    <w:rsid w:val="007763B4"/>
    <w:rsid w:val="0077641B"/>
    <w:rsid w:val="0077646E"/>
    <w:rsid w:val="007766AF"/>
    <w:rsid w:val="00776707"/>
    <w:rsid w:val="007768C5"/>
    <w:rsid w:val="00776A48"/>
    <w:rsid w:val="00776BBC"/>
    <w:rsid w:val="00776BD6"/>
    <w:rsid w:val="00776FB7"/>
    <w:rsid w:val="00777111"/>
    <w:rsid w:val="0077718C"/>
    <w:rsid w:val="00777268"/>
    <w:rsid w:val="007772E8"/>
    <w:rsid w:val="00777384"/>
    <w:rsid w:val="007775ED"/>
    <w:rsid w:val="00777A3D"/>
    <w:rsid w:val="00777A45"/>
    <w:rsid w:val="00777A8F"/>
    <w:rsid w:val="00777B3C"/>
    <w:rsid w:val="00777BFE"/>
    <w:rsid w:val="00777C47"/>
    <w:rsid w:val="00777D13"/>
    <w:rsid w:val="0078045A"/>
    <w:rsid w:val="007805EA"/>
    <w:rsid w:val="007806A7"/>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D0"/>
    <w:rsid w:val="00781A65"/>
    <w:rsid w:val="00781B6B"/>
    <w:rsid w:val="00781D0B"/>
    <w:rsid w:val="00781D22"/>
    <w:rsid w:val="00781E9A"/>
    <w:rsid w:val="00781F1C"/>
    <w:rsid w:val="007820E5"/>
    <w:rsid w:val="007821C6"/>
    <w:rsid w:val="007821EA"/>
    <w:rsid w:val="007823BC"/>
    <w:rsid w:val="0078242B"/>
    <w:rsid w:val="00782514"/>
    <w:rsid w:val="0078272A"/>
    <w:rsid w:val="0078293A"/>
    <w:rsid w:val="00782B9E"/>
    <w:rsid w:val="00782C32"/>
    <w:rsid w:val="00782EAB"/>
    <w:rsid w:val="00783040"/>
    <w:rsid w:val="0078328D"/>
    <w:rsid w:val="00783443"/>
    <w:rsid w:val="00783457"/>
    <w:rsid w:val="00783482"/>
    <w:rsid w:val="007837A2"/>
    <w:rsid w:val="0078394F"/>
    <w:rsid w:val="00783B5E"/>
    <w:rsid w:val="00783C54"/>
    <w:rsid w:val="00783CDB"/>
    <w:rsid w:val="00784337"/>
    <w:rsid w:val="007847C5"/>
    <w:rsid w:val="00785012"/>
    <w:rsid w:val="00785076"/>
    <w:rsid w:val="0078511C"/>
    <w:rsid w:val="00785524"/>
    <w:rsid w:val="00785571"/>
    <w:rsid w:val="00785587"/>
    <w:rsid w:val="007855B6"/>
    <w:rsid w:val="00785738"/>
    <w:rsid w:val="007857FE"/>
    <w:rsid w:val="0078586E"/>
    <w:rsid w:val="00785995"/>
    <w:rsid w:val="007859A0"/>
    <w:rsid w:val="00785B8B"/>
    <w:rsid w:val="00785BD1"/>
    <w:rsid w:val="00786109"/>
    <w:rsid w:val="00786119"/>
    <w:rsid w:val="00786175"/>
    <w:rsid w:val="00786187"/>
    <w:rsid w:val="0078621E"/>
    <w:rsid w:val="007863F0"/>
    <w:rsid w:val="007864EC"/>
    <w:rsid w:val="00786641"/>
    <w:rsid w:val="0078678F"/>
    <w:rsid w:val="007867E5"/>
    <w:rsid w:val="00786D70"/>
    <w:rsid w:val="007871A8"/>
    <w:rsid w:val="007871EA"/>
    <w:rsid w:val="007873B0"/>
    <w:rsid w:val="00787686"/>
    <w:rsid w:val="00787E66"/>
    <w:rsid w:val="0079006A"/>
    <w:rsid w:val="007901DF"/>
    <w:rsid w:val="00790309"/>
    <w:rsid w:val="00790310"/>
    <w:rsid w:val="00790329"/>
    <w:rsid w:val="00790572"/>
    <w:rsid w:val="007905AE"/>
    <w:rsid w:val="00790B18"/>
    <w:rsid w:val="00790D27"/>
    <w:rsid w:val="00791058"/>
    <w:rsid w:val="007910F6"/>
    <w:rsid w:val="00791BDA"/>
    <w:rsid w:val="00791C3D"/>
    <w:rsid w:val="00791CEC"/>
    <w:rsid w:val="00791DE4"/>
    <w:rsid w:val="00791E11"/>
    <w:rsid w:val="00791F87"/>
    <w:rsid w:val="00791FB8"/>
    <w:rsid w:val="0079216C"/>
    <w:rsid w:val="007921A1"/>
    <w:rsid w:val="007922A1"/>
    <w:rsid w:val="00792463"/>
    <w:rsid w:val="007926EE"/>
    <w:rsid w:val="00792784"/>
    <w:rsid w:val="00792790"/>
    <w:rsid w:val="007929C5"/>
    <w:rsid w:val="00792AAD"/>
    <w:rsid w:val="00792B15"/>
    <w:rsid w:val="00792C12"/>
    <w:rsid w:val="00792C53"/>
    <w:rsid w:val="00793091"/>
    <w:rsid w:val="00793099"/>
    <w:rsid w:val="0079312A"/>
    <w:rsid w:val="007931D7"/>
    <w:rsid w:val="00793287"/>
    <w:rsid w:val="007935E0"/>
    <w:rsid w:val="00793A1A"/>
    <w:rsid w:val="00793AD7"/>
    <w:rsid w:val="00793BD7"/>
    <w:rsid w:val="00793E8C"/>
    <w:rsid w:val="00793EE1"/>
    <w:rsid w:val="00793F70"/>
    <w:rsid w:val="00793FF8"/>
    <w:rsid w:val="007940D6"/>
    <w:rsid w:val="00794239"/>
    <w:rsid w:val="007942AA"/>
    <w:rsid w:val="0079436F"/>
    <w:rsid w:val="007946B3"/>
    <w:rsid w:val="0079485D"/>
    <w:rsid w:val="007949A1"/>
    <w:rsid w:val="007949C1"/>
    <w:rsid w:val="00794A64"/>
    <w:rsid w:val="00794B22"/>
    <w:rsid w:val="00794D64"/>
    <w:rsid w:val="00794DD8"/>
    <w:rsid w:val="00794ECA"/>
    <w:rsid w:val="00794ED5"/>
    <w:rsid w:val="0079509D"/>
    <w:rsid w:val="00795129"/>
    <w:rsid w:val="0079513C"/>
    <w:rsid w:val="0079522B"/>
    <w:rsid w:val="00795308"/>
    <w:rsid w:val="0079531F"/>
    <w:rsid w:val="0079554A"/>
    <w:rsid w:val="00795678"/>
    <w:rsid w:val="007956F9"/>
    <w:rsid w:val="007957F9"/>
    <w:rsid w:val="00795826"/>
    <w:rsid w:val="007958AC"/>
    <w:rsid w:val="007958F1"/>
    <w:rsid w:val="007959F6"/>
    <w:rsid w:val="00795AF3"/>
    <w:rsid w:val="00795C33"/>
    <w:rsid w:val="00795C3B"/>
    <w:rsid w:val="00795C46"/>
    <w:rsid w:val="00795CF9"/>
    <w:rsid w:val="00795D0E"/>
    <w:rsid w:val="00795D2C"/>
    <w:rsid w:val="00795EA3"/>
    <w:rsid w:val="00795FFE"/>
    <w:rsid w:val="00796091"/>
    <w:rsid w:val="007960BB"/>
    <w:rsid w:val="00796644"/>
    <w:rsid w:val="007967AC"/>
    <w:rsid w:val="00796B49"/>
    <w:rsid w:val="00796DFB"/>
    <w:rsid w:val="0079704E"/>
    <w:rsid w:val="0079710A"/>
    <w:rsid w:val="0079713F"/>
    <w:rsid w:val="0079715E"/>
    <w:rsid w:val="00797191"/>
    <w:rsid w:val="00797321"/>
    <w:rsid w:val="00797791"/>
    <w:rsid w:val="00797802"/>
    <w:rsid w:val="007978C3"/>
    <w:rsid w:val="00797A21"/>
    <w:rsid w:val="00797D5B"/>
    <w:rsid w:val="00797EC9"/>
    <w:rsid w:val="00797F08"/>
    <w:rsid w:val="00797F68"/>
    <w:rsid w:val="007A02A9"/>
    <w:rsid w:val="007A043C"/>
    <w:rsid w:val="007A048B"/>
    <w:rsid w:val="007A067B"/>
    <w:rsid w:val="007A072D"/>
    <w:rsid w:val="007A0A88"/>
    <w:rsid w:val="007A0B33"/>
    <w:rsid w:val="007A0BB5"/>
    <w:rsid w:val="007A0BDB"/>
    <w:rsid w:val="007A0C8F"/>
    <w:rsid w:val="007A0D11"/>
    <w:rsid w:val="007A0D74"/>
    <w:rsid w:val="007A0DA4"/>
    <w:rsid w:val="007A0DCE"/>
    <w:rsid w:val="007A0E53"/>
    <w:rsid w:val="007A0EA0"/>
    <w:rsid w:val="007A0F46"/>
    <w:rsid w:val="007A0FA5"/>
    <w:rsid w:val="007A0FEF"/>
    <w:rsid w:val="007A10CD"/>
    <w:rsid w:val="007A11A9"/>
    <w:rsid w:val="007A1210"/>
    <w:rsid w:val="007A1221"/>
    <w:rsid w:val="007A1424"/>
    <w:rsid w:val="007A1540"/>
    <w:rsid w:val="007A16C5"/>
    <w:rsid w:val="007A16F3"/>
    <w:rsid w:val="007A1776"/>
    <w:rsid w:val="007A17A4"/>
    <w:rsid w:val="007A1852"/>
    <w:rsid w:val="007A1895"/>
    <w:rsid w:val="007A1992"/>
    <w:rsid w:val="007A1CAB"/>
    <w:rsid w:val="007A1E7D"/>
    <w:rsid w:val="007A1F1D"/>
    <w:rsid w:val="007A1FCA"/>
    <w:rsid w:val="007A2059"/>
    <w:rsid w:val="007A206D"/>
    <w:rsid w:val="007A241A"/>
    <w:rsid w:val="007A24C3"/>
    <w:rsid w:val="007A252D"/>
    <w:rsid w:val="007A2645"/>
    <w:rsid w:val="007A28B8"/>
    <w:rsid w:val="007A299D"/>
    <w:rsid w:val="007A29DB"/>
    <w:rsid w:val="007A2A76"/>
    <w:rsid w:val="007A2B2D"/>
    <w:rsid w:val="007A309B"/>
    <w:rsid w:val="007A30CB"/>
    <w:rsid w:val="007A31B4"/>
    <w:rsid w:val="007A31F3"/>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783"/>
    <w:rsid w:val="007A47EE"/>
    <w:rsid w:val="007A4882"/>
    <w:rsid w:val="007A4A5D"/>
    <w:rsid w:val="007A4B2C"/>
    <w:rsid w:val="007A4DE3"/>
    <w:rsid w:val="007A4F75"/>
    <w:rsid w:val="007A4F76"/>
    <w:rsid w:val="007A51D3"/>
    <w:rsid w:val="007A5305"/>
    <w:rsid w:val="007A5324"/>
    <w:rsid w:val="007A5444"/>
    <w:rsid w:val="007A5492"/>
    <w:rsid w:val="007A54CA"/>
    <w:rsid w:val="007A5753"/>
    <w:rsid w:val="007A57AA"/>
    <w:rsid w:val="007A5872"/>
    <w:rsid w:val="007A58BA"/>
    <w:rsid w:val="007A58F3"/>
    <w:rsid w:val="007A5927"/>
    <w:rsid w:val="007A5A26"/>
    <w:rsid w:val="007A5B2C"/>
    <w:rsid w:val="007A5B7A"/>
    <w:rsid w:val="007A5C6A"/>
    <w:rsid w:val="007A5FAF"/>
    <w:rsid w:val="007A6007"/>
    <w:rsid w:val="007A63EF"/>
    <w:rsid w:val="007A65F6"/>
    <w:rsid w:val="007A6B34"/>
    <w:rsid w:val="007A6F60"/>
    <w:rsid w:val="007A7108"/>
    <w:rsid w:val="007A712A"/>
    <w:rsid w:val="007A716D"/>
    <w:rsid w:val="007A739A"/>
    <w:rsid w:val="007A74C5"/>
    <w:rsid w:val="007A7618"/>
    <w:rsid w:val="007A7698"/>
    <w:rsid w:val="007A778B"/>
    <w:rsid w:val="007A778E"/>
    <w:rsid w:val="007A7860"/>
    <w:rsid w:val="007A7956"/>
    <w:rsid w:val="007A796E"/>
    <w:rsid w:val="007A7B9D"/>
    <w:rsid w:val="007A7C8C"/>
    <w:rsid w:val="007A7D4F"/>
    <w:rsid w:val="007A7DDA"/>
    <w:rsid w:val="007A7DF0"/>
    <w:rsid w:val="007A7E63"/>
    <w:rsid w:val="007A7F4B"/>
    <w:rsid w:val="007A7F8E"/>
    <w:rsid w:val="007B000E"/>
    <w:rsid w:val="007B00E5"/>
    <w:rsid w:val="007B0152"/>
    <w:rsid w:val="007B02C8"/>
    <w:rsid w:val="007B03A4"/>
    <w:rsid w:val="007B0486"/>
    <w:rsid w:val="007B048D"/>
    <w:rsid w:val="007B0683"/>
    <w:rsid w:val="007B0755"/>
    <w:rsid w:val="007B0929"/>
    <w:rsid w:val="007B0952"/>
    <w:rsid w:val="007B0AB2"/>
    <w:rsid w:val="007B0D66"/>
    <w:rsid w:val="007B0DD4"/>
    <w:rsid w:val="007B0DDD"/>
    <w:rsid w:val="007B0E56"/>
    <w:rsid w:val="007B0F53"/>
    <w:rsid w:val="007B1034"/>
    <w:rsid w:val="007B148F"/>
    <w:rsid w:val="007B1644"/>
    <w:rsid w:val="007B1A70"/>
    <w:rsid w:val="007B1D63"/>
    <w:rsid w:val="007B22BA"/>
    <w:rsid w:val="007B2631"/>
    <w:rsid w:val="007B282E"/>
    <w:rsid w:val="007B2ABB"/>
    <w:rsid w:val="007B2C73"/>
    <w:rsid w:val="007B2DA7"/>
    <w:rsid w:val="007B2FB5"/>
    <w:rsid w:val="007B3068"/>
    <w:rsid w:val="007B318B"/>
    <w:rsid w:val="007B3248"/>
    <w:rsid w:val="007B324B"/>
    <w:rsid w:val="007B334D"/>
    <w:rsid w:val="007B36AA"/>
    <w:rsid w:val="007B372A"/>
    <w:rsid w:val="007B38AE"/>
    <w:rsid w:val="007B39FB"/>
    <w:rsid w:val="007B3A50"/>
    <w:rsid w:val="007B3B96"/>
    <w:rsid w:val="007B3BBD"/>
    <w:rsid w:val="007B3C92"/>
    <w:rsid w:val="007B3E46"/>
    <w:rsid w:val="007B4290"/>
    <w:rsid w:val="007B4395"/>
    <w:rsid w:val="007B4427"/>
    <w:rsid w:val="007B4436"/>
    <w:rsid w:val="007B4671"/>
    <w:rsid w:val="007B47B0"/>
    <w:rsid w:val="007B49B7"/>
    <w:rsid w:val="007B4A21"/>
    <w:rsid w:val="007B4AB0"/>
    <w:rsid w:val="007B4BF5"/>
    <w:rsid w:val="007B4C00"/>
    <w:rsid w:val="007B4C92"/>
    <w:rsid w:val="007B4C9D"/>
    <w:rsid w:val="007B4DC5"/>
    <w:rsid w:val="007B4FC8"/>
    <w:rsid w:val="007B5061"/>
    <w:rsid w:val="007B521C"/>
    <w:rsid w:val="007B545D"/>
    <w:rsid w:val="007B54E1"/>
    <w:rsid w:val="007B5692"/>
    <w:rsid w:val="007B593E"/>
    <w:rsid w:val="007B5C27"/>
    <w:rsid w:val="007B5CAE"/>
    <w:rsid w:val="007B5F06"/>
    <w:rsid w:val="007B60F8"/>
    <w:rsid w:val="007B6431"/>
    <w:rsid w:val="007B6637"/>
    <w:rsid w:val="007B663C"/>
    <w:rsid w:val="007B67CC"/>
    <w:rsid w:val="007B67F3"/>
    <w:rsid w:val="007B6823"/>
    <w:rsid w:val="007B685D"/>
    <w:rsid w:val="007B6A09"/>
    <w:rsid w:val="007B6A24"/>
    <w:rsid w:val="007B6A4B"/>
    <w:rsid w:val="007B6B5C"/>
    <w:rsid w:val="007B6B83"/>
    <w:rsid w:val="007B6C79"/>
    <w:rsid w:val="007B71BA"/>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671"/>
    <w:rsid w:val="007C1746"/>
    <w:rsid w:val="007C1854"/>
    <w:rsid w:val="007C1AED"/>
    <w:rsid w:val="007C249B"/>
    <w:rsid w:val="007C24F0"/>
    <w:rsid w:val="007C2570"/>
    <w:rsid w:val="007C28B4"/>
    <w:rsid w:val="007C2C6D"/>
    <w:rsid w:val="007C2E6F"/>
    <w:rsid w:val="007C30DE"/>
    <w:rsid w:val="007C317F"/>
    <w:rsid w:val="007C32CC"/>
    <w:rsid w:val="007C3390"/>
    <w:rsid w:val="007C33C4"/>
    <w:rsid w:val="007C3458"/>
    <w:rsid w:val="007C3502"/>
    <w:rsid w:val="007C37AF"/>
    <w:rsid w:val="007C393A"/>
    <w:rsid w:val="007C397D"/>
    <w:rsid w:val="007C39A7"/>
    <w:rsid w:val="007C3A15"/>
    <w:rsid w:val="007C3BB9"/>
    <w:rsid w:val="007C3CBD"/>
    <w:rsid w:val="007C3FE8"/>
    <w:rsid w:val="007C456B"/>
    <w:rsid w:val="007C4706"/>
    <w:rsid w:val="007C477C"/>
    <w:rsid w:val="007C4848"/>
    <w:rsid w:val="007C4C81"/>
    <w:rsid w:val="007C4F27"/>
    <w:rsid w:val="007C541F"/>
    <w:rsid w:val="007C5447"/>
    <w:rsid w:val="007C5588"/>
    <w:rsid w:val="007C5881"/>
    <w:rsid w:val="007C5B50"/>
    <w:rsid w:val="007C606B"/>
    <w:rsid w:val="007C6073"/>
    <w:rsid w:val="007C62B3"/>
    <w:rsid w:val="007C63AF"/>
    <w:rsid w:val="007C63B9"/>
    <w:rsid w:val="007C63BE"/>
    <w:rsid w:val="007C6558"/>
    <w:rsid w:val="007C67FB"/>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C41"/>
    <w:rsid w:val="007C7CB9"/>
    <w:rsid w:val="007C7DE7"/>
    <w:rsid w:val="007D0382"/>
    <w:rsid w:val="007D051C"/>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F4"/>
    <w:rsid w:val="007D1D24"/>
    <w:rsid w:val="007D1DE6"/>
    <w:rsid w:val="007D2175"/>
    <w:rsid w:val="007D229E"/>
    <w:rsid w:val="007D2330"/>
    <w:rsid w:val="007D2437"/>
    <w:rsid w:val="007D244F"/>
    <w:rsid w:val="007D2459"/>
    <w:rsid w:val="007D261C"/>
    <w:rsid w:val="007D2637"/>
    <w:rsid w:val="007D2793"/>
    <w:rsid w:val="007D28A3"/>
    <w:rsid w:val="007D2951"/>
    <w:rsid w:val="007D2954"/>
    <w:rsid w:val="007D2FB0"/>
    <w:rsid w:val="007D3161"/>
    <w:rsid w:val="007D320D"/>
    <w:rsid w:val="007D385F"/>
    <w:rsid w:val="007D3A88"/>
    <w:rsid w:val="007D3AEA"/>
    <w:rsid w:val="007D3D8B"/>
    <w:rsid w:val="007D3EC4"/>
    <w:rsid w:val="007D41B2"/>
    <w:rsid w:val="007D425B"/>
    <w:rsid w:val="007D4260"/>
    <w:rsid w:val="007D4512"/>
    <w:rsid w:val="007D4580"/>
    <w:rsid w:val="007D4593"/>
    <w:rsid w:val="007D459A"/>
    <w:rsid w:val="007D45FB"/>
    <w:rsid w:val="007D4802"/>
    <w:rsid w:val="007D4828"/>
    <w:rsid w:val="007D4A51"/>
    <w:rsid w:val="007D4B28"/>
    <w:rsid w:val="007D4E13"/>
    <w:rsid w:val="007D4E2E"/>
    <w:rsid w:val="007D4E83"/>
    <w:rsid w:val="007D4EE3"/>
    <w:rsid w:val="007D4F33"/>
    <w:rsid w:val="007D563C"/>
    <w:rsid w:val="007D5679"/>
    <w:rsid w:val="007D5916"/>
    <w:rsid w:val="007D591F"/>
    <w:rsid w:val="007D59CE"/>
    <w:rsid w:val="007D5B1A"/>
    <w:rsid w:val="007D5E42"/>
    <w:rsid w:val="007D5EB5"/>
    <w:rsid w:val="007D6065"/>
    <w:rsid w:val="007D6108"/>
    <w:rsid w:val="007D64F6"/>
    <w:rsid w:val="007D692E"/>
    <w:rsid w:val="007D6937"/>
    <w:rsid w:val="007D6BCB"/>
    <w:rsid w:val="007D6D9A"/>
    <w:rsid w:val="007D6FEF"/>
    <w:rsid w:val="007D70E8"/>
    <w:rsid w:val="007D7125"/>
    <w:rsid w:val="007D714A"/>
    <w:rsid w:val="007D7254"/>
    <w:rsid w:val="007D7380"/>
    <w:rsid w:val="007D742F"/>
    <w:rsid w:val="007D747B"/>
    <w:rsid w:val="007D74EE"/>
    <w:rsid w:val="007D7622"/>
    <w:rsid w:val="007D77AA"/>
    <w:rsid w:val="007D7A85"/>
    <w:rsid w:val="007D7AAB"/>
    <w:rsid w:val="007D7B1F"/>
    <w:rsid w:val="007D7DDE"/>
    <w:rsid w:val="007E0010"/>
    <w:rsid w:val="007E0113"/>
    <w:rsid w:val="007E0145"/>
    <w:rsid w:val="007E02EA"/>
    <w:rsid w:val="007E06AB"/>
    <w:rsid w:val="007E09A9"/>
    <w:rsid w:val="007E0B75"/>
    <w:rsid w:val="007E0D10"/>
    <w:rsid w:val="007E0FA7"/>
    <w:rsid w:val="007E1134"/>
    <w:rsid w:val="007E1419"/>
    <w:rsid w:val="007E1485"/>
    <w:rsid w:val="007E1719"/>
    <w:rsid w:val="007E171D"/>
    <w:rsid w:val="007E199C"/>
    <w:rsid w:val="007E1BC3"/>
    <w:rsid w:val="007E1C39"/>
    <w:rsid w:val="007E1D34"/>
    <w:rsid w:val="007E201D"/>
    <w:rsid w:val="007E22FB"/>
    <w:rsid w:val="007E2375"/>
    <w:rsid w:val="007E23A2"/>
    <w:rsid w:val="007E23FC"/>
    <w:rsid w:val="007E2420"/>
    <w:rsid w:val="007E24EE"/>
    <w:rsid w:val="007E253D"/>
    <w:rsid w:val="007E260C"/>
    <w:rsid w:val="007E2742"/>
    <w:rsid w:val="007E2EA1"/>
    <w:rsid w:val="007E2FE5"/>
    <w:rsid w:val="007E3013"/>
    <w:rsid w:val="007E3291"/>
    <w:rsid w:val="007E36FF"/>
    <w:rsid w:val="007E3D19"/>
    <w:rsid w:val="007E3F5A"/>
    <w:rsid w:val="007E4070"/>
    <w:rsid w:val="007E4187"/>
    <w:rsid w:val="007E41BA"/>
    <w:rsid w:val="007E455A"/>
    <w:rsid w:val="007E4A84"/>
    <w:rsid w:val="007E4A8D"/>
    <w:rsid w:val="007E4B2F"/>
    <w:rsid w:val="007E4D2A"/>
    <w:rsid w:val="007E4F05"/>
    <w:rsid w:val="007E4F47"/>
    <w:rsid w:val="007E4FB6"/>
    <w:rsid w:val="007E5002"/>
    <w:rsid w:val="007E50E0"/>
    <w:rsid w:val="007E518E"/>
    <w:rsid w:val="007E5236"/>
    <w:rsid w:val="007E5418"/>
    <w:rsid w:val="007E54E1"/>
    <w:rsid w:val="007E5515"/>
    <w:rsid w:val="007E5612"/>
    <w:rsid w:val="007E59B0"/>
    <w:rsid w:val="007E5A47"/>
    <w:rsid w:val="007E5A8A"/>
    <w:rsid w:val="007E5A8C"/>
    <w:rsid w:val="007E5E7B"/>
    <w:rsid w:val="007E61FF"/>
    <w:rsid w:val="007E6337"/>
    <w:rsid w:val="007E6343"/>
    <w:rsid w:val="007E6388"/>
    <w:rsid w:val="007E63B6"/>
    <w:rsid w:val="007E63E2"/>
    <w:rsid w:val="007E63F8"/>
    <w:rsid w:val="007E6681"/>
    <w:rsid w:val="007E673B"/>
    <w:rsid w:val="007E6A80"/>
    <w:rsid w:val="007E6ABB"/>
    <w:rsid w:val="007E6CFB"/>
    <w:rsid w:val="007E6D54"/>
    <w:rsid w:val="007E6E59"/>
    <w:rsid w:val="007E6FDE"/>
    <w:rsid w:val="007E6FEC"/>
    <w:rsid w:val="007E7028"/>
    <w:rsid w:val="007E7409"/>
    <w:rsid w:val="007E74E8"/>
    <w:rsid w:val="007E7747"/>
    <w:rsid w:val="007E7872"/>
    <w:rsid w:val="007E7935"/>
    <w:rsid w:val="007E7956"/>
    <w:rsid w:val="007E7B22"/>
    <w:rsid w:val="007E7B62"/>
    <w:rsid w:val="007E7EBB"/>
    <w:rsid w:val="007E7F16"/>
    <w:rsid w:val="007F015F"/>
    <w:rsid w:val="007F021E"/>
    <w:rsid w:val="007F0247"/>
    <w:rsid w:val="007F06EB"/>
    <w:rsid w:val="007F0836"/>
    <w:rsid w:val="007F0A0D"/>
    <w:rsid w:val="007F0B4E"/>
    <w:rsid w:val="007F0B72"/>
    <w:rsid w:val="007F0CB1"/>
    <w:rsid w:val="007F0E3E"/>
    <w:rsid w:val="007F1048"/>
    <w:rsid w:val="007F1261"/>
    <w:rsid w:val="007F17CD"/>
    <w:rsid w:val="007F199F"/>
    <w:rsid w:val="007F1B50"/>
    <w:rsid w:val="007F1BCF"/>
    <w:rsid w:val="007F1BD3"/>
    <w:rsid w:val="007F1F2B"/>
    <w:rsid w:val="007F23DA"/>
    <w:rsid w:val="007F266F"/>
    <w:rsid w:val="007F26C3"/>
    <w:rsid w:val="007F272D"/>
    <w:rsid w:val="007F2766"/>
    <w:rsid w:val="007F28B9"/>
    <w:rsid w:val="007F28D4"/>
    <w:rsid w:val="007F295C"/>
    <w:rsid w:val="007F2B65"/>
    <w:rsid w:val="007F2B85"/>
    <w:rsid w:val="007F2C83"/>
    <w:rsid w:val="007F2C8B"/>
    <w:rsid w:val="007F2D27"/>
    <w:rsid w:val="007F2E16"/>
    <w:rsid w:val="007F2E42"/>
    <w:rsid w:val="007F2FB0"/>
    <w:rsid w:val="007F32AB"/>
    <w:rsid w:val="007F3505"/>
    <w:rsid w:val="007F359A"/>
    <w:rsid w:val="007F361C"/>
    <w:rsid w:val="007F3726"/>
    <w:rsid w:val="007F39CE"/>
    <w:rsid w:val="007F3AE9"/>
    <w:rsid w:val="007F3B41"/>
    <w:rsid w:val="007F3B70"/>
    <w:rsid w:val="007F3D1F"/>
    <w:rsid w:val="007F4355"/>
    <w:rsid w:val="007F4384"/>
    <w:rsid w:val="007F45C2"/>
    <w:rsid w:val="007F482D"/>
    <w:rsid w:val="007F4D77"/>
    <w:rsid w:val="007F4E48"/>
    <w:rsid w:val="007F4EB7"/>
    <w:rsid w:val="007F4F5F"/>
    <w:rsid w:val="007F5096"/>
    <w:rsid w:val="007F5102"/>
    <w:rsid w:val="007F517A"/>
    <w:rsid w:val="007F51CE"/>
    <w:rsid w:val="007F527F"/>
    <w:rsid w:val="007F53BF"/>
    <w:rsid w:val="007F53DE"/>
    <w:rsid w:val="007F5524"/>
    <w:rsid w:val="007F5697"/>
    <w:rsid w:val="007F56F9"/>
    <w:rsid w:val="007F5B16"/>
    <w:rsid w:val="007F5B9F"/>
    <w:rsid w:val="007F5D32"/>
    <w:rsid w:val="007F5E03"/>
    <w:rsid w:val="007F5F90"/>
    <w:rsid w:val="007F5F9C"/>
    <w:rsid w:val="007F6036"/>
    <w:rsid w:val="007F61D0"/>
    <w:rsid w:val="007F627E"/>
    <w:rsid w:val="007F6340"/>
    <w:rsid w:val="007F68F6"/>
    <w:rsid w:val="007F69FC"/>
    <w:rsid w:val="007F6B25"/>
    <w:rsid w:val="007F6F24"/>
    <w:rsid w:val="007F6FD3"/>
    <w:rsid w:val="007F701B"/>
    <w:rsid w:val="007F7049"/>
    <w:rsid w:val="007F71FC"/>
    <w:rsid w:val="007F7228"/>
    <w:rsid w:val="007F73E4"/>
    <w:rsid w:val="007F74C2"/>
    <w:rsid w:val="007F76AB"/>
    <w:rsid w:val="007F7707"/>
    <w:rsid w:val="007F7750"/>
    <w:rsid w:val="007F776E"/>
    <w:rsid w:val="007F7897"/>
    <w:rsid w:val="007F79E8"/>
    <w:rsid w:val="007F7A38"/>
    <w:rsid w:val="007F7B75"/>
    <w:rsid w:val="00800267"/>
    <w:rsid w:val="008002FF"/>
    <w:rsid w:val="00800424"/>
    <w:rsid w:val="00800556"/>
    <w:rsid w:val="00800610"/>
    <w:rsid w:val="0080062E"/>
    <w:rsid w:val="0080067A"/>
    <w:rsid w:val="0080098B"/>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CB"/>
    <w:rsid w:val="00801DFB"/>
    <w:rsid w:val="00802155"/>
    <w:rsid w:val="008024A7"/>
    <w:rsid w:val="00802698"/>
    <w:rsid w:val="00802708"/>
    <w:rsid w:val="00802833"/>
    <w:rsid w:val="0080289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CC7"/>
    <w:rsid w:val="00803EA0"/>
    <w:rsid w:val="00803EED"/>
    <w:rsid w:val="00803F68"/>
    <w:rsid w:val="008041A8"/>
    <w:rsid w:val="00804203"/>
    <w:rsid w:val="00804537"/>
    <w:rsid w:val="008045F9"/>
    <w:rsid w:val="00804735"/>
    <w:rsid w:val="008048AA"/>
    <w:rsid w:val="00804DC5"/>
    <w:rsid w:val="00804DCF"/>
    <w:rsid w:val="00804DDB"/>
    <w:rsid w:val="00804E7D"/>
    <w:rsid w:val="00804F4D"/>
    <w:rsid w:val="00804FA8"/>
    <w:rsid w:val="00805135"/>
    <w:rsid w:val="0080522E"/>
    <w:rsid w:val="00805622"/>
    <w:rsid w:val="0080576B"/>
    <w:rsid w:val="00805829"/>
    <w:rsid w:val="00805AB6"/>
    <w:rsid w:val="00805B8B"/>
    <w:rsid w:val="00805F61"/>
    <w:rsid w:val="00805F71"/>
    <w:rsid w:val="008063C1"/>
    <w:rsid w:val="0080656F"/>
    <w:rsid w:val="0080661B"/>
    <w:rsid w:val="00806669"/>
    <w:rsid w:val="0080693C"/>
    <w:rsid w:val="00806CFA"/>
    <w:rsid w:val="00806DA7"/>
    <w:rsid w:val="008070B2"/>
    <w:rsid w:val="0080743C"/>
    <w:rsid w:val="00807700"/>
    <w:rsid w:val="0080771E"/>
    <w:rsid w:val="00807787"/>
    <w:rsid w:val="00807DA2"/>
    <w:rsid w:val="00807DEB"/>
    <w:rsid w:val="00807E16"/>
    <w:rsid w:val="00807E90"/>
    <w:rsid w:val="00807F00"/>
    <w:rsid w:val="00810103"/>
    <w:rsid w:val="0081029B"/>
    <w:rsid w:val="008102E1"/>
    <w:rsid w:val="00810306"/>
    <w:rsid w:val="008103C0"/>
    <w:rsid w:val="008105AB"/>
    <w:rsid w:val="00810716"/>
    <w:rsid w:val="00810798"/>
    <w:rsid w:val="008109A8"/>
    <w:rsid w:val="008109AD"/>
    <w:rsid w:val="00810A02"/>
    <w:rsid w:val="00810BB7"/>
    <w:rsid w:val="00810C51"/>
    <w:rsid w:val="00810D3F"/>
    <w:rsid w:val="00810E1A"/>
    <w:rsid w:val="00811039"/>
    <w:rsid w:val="0081142B"/>
    <w:rsid w:val="008114AE"/>
    <w:rsid w:val="008115D9"/>
    <w:rsid w:val="0081173A"/>
    <w:rsid w:val="008117B9"/>
    <w:rsid w:val="0081189C"/>
    <w:rsid w:val="008118A1"/>
    <w:rsid w:val="00811953"/>
    <w:rsid w:val="00811B46"/>
    <w:rsid w:val="00811C20"/>
    <w:rsid w:val="00811C28"/>
    <w:rsid w:val="00811CA5"/>
    <w:rsid w:val="00811EEB"/>
    <w:rsid w:val="0081226F"/>
    <w:rsid w:val="008123E7"/>
    <w:rsid w:val="00812486"/>
    <w:rsid w:val="00812604"/>
    <w:rsid w:val="00812641"/>
    <w:rsid w:val="00812701"/>
    <w:rsid w:val="0081296A"/>
    <w:rsid w:val="00812B2F"/>
    <w:rsid w:val="00812B51"/>
    <w:rsid w:val="00812B83"/>
    <w:rsid w:val="00812B8B"/>
    <w:rsid w:val="00812C50"/>
    <w:rsid w:val="00812D69"/>
    <w:rsid w:val="00812E80"/>
    <w:rsid w:val="00813046"/>
    <w:rsid w:val="008131ED"/>
    <w:rsid w:val="008131F7"/>
    <w:rsid w:val="0081353D"/>
    <w:rsid w:val="008135BE"/>
    <w:rsid w:val="00813788"/>
    <w:rsid w:val="00813800"/>
    <w:rsid w:val="00813869"/>
    <w:rsid w:val="00813976"/>
    <w:rsid w:val="00813B47"/>
    <w:rsid w:val="00813BB7"/>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36B"/>
    <w:rsid w:val="00815408"/>
    <w:rsid w:val="0081568E"/>
    <w:rsid w:val="008156B4"/>
    <w:rsid w:val="00815796"/>
    <w:rsid w:val="008157AC"/>
    <w:rsid w:val="00815813"/>
    <w:rsid w:val="00815A73"/>
    <w:rsid w:val="00815D24"/>
    <w:rsid w:val="00815D50"/>
    <w:rsid w:val="00815DC8"/>
    <w:rsid w:val="00815DED"/>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7C2"/>
    <w:rsid w:val="00817A45"/>
    <w:rsid w:val="00817A5E"/>
    <w:rsid w:val="00817B33"/>
    <w:rsid w:val="00817B98"/>
    <w:rsid w:val="00817C05"/>
    <w:rsid w:val="00817F41"/>
    <w:rsid w:val="0082016E"/>
    <w:rsid w:val="008201CB"/>
    <w:rsid w:val="00820378"/>
    <w:rsid w:val="0082044B"/>
    <w:rsid w:val="0082046B"/>
    <w:rsid w:val="008204BB"/>
    <w:rsid w:val="00820613"/>
    <w:rsid w:val="00820662"/>
    <w:rsid w:val="00820830"/>
    <w:rsid w:val="0082086F"/>
    <w:rsid w:val="0082089E"/>
    <w:rsid w:val="008208CD"/>
    <w:rsid w:val="00820956"/>
    <w:rsid w:val="00820980"/>
    <w:rsid w:val="00820AE1"/>
    <w:rsid w:val="00820CB7"/>
    <w:rsid w:val="00820DE4"/>
    <w:rsid w:val="00820DFE"/>
    <w:rsid w:val="00820E19"/>
    <w:rsid w:val="00820EC8"/>
    <w:rsid w:val="00821759"/>
    <w:rsid w:val="00821825"/>
    <w:rsid w:val="00821852"/>
    <w:rsid w:val="0082196C"/>
    <w:rsid w:val="0082199B"/>
    <w:rsid w:val="008219A1"/>
    <w:rsid w:val="008219A3"/>
    <w:rsid w:val="00821CEF"/>
    <w:rsid w:val="00821E2A"/>
    <w:rsid w:val="00821E38"/>
    <w:rsid w:val="00822001"/>
    <w:rsid w:val="00822061"/>
    <w:rsid w:val="008221B3"/>
    <w:rsid w:val="00822482"/>
    <w:rsid w:val="008224E3"/>
    <w:rsid w:val="008224ED"/>
    <w:rsid w:val="00822585"/>
    <w:rsid w:val="00822886"/>
    <w:rsid w:val="00822B25"/>
    <w:rsid w:val="00822B5E"/>
    <w:rsid w:val="00822D6B"/>
    <w:rsid w:val="00823054"/>
    <w:rsid w:val="008230ED"/>
    <w:rsid w:val="00823177"/>
    <w:rsid w:val="008233DC"/>
    <w:rsid w:val="0082343C"/>
    <w:rsid w:val="008236D1"/>
    <w:rsid w:val="00823C25"/>
    <w:rsid w:val="00823CEB"/>
    <w:rsid w:val="00823DAC"/>
    <w:rsid w:val="00823EA7"/>
    <w:rsid w:val="00823F23"/>
    <w:rsid w:val="00823F76"/>
    <w:rsid w:val="00824114"/>
    <w:rsid w:val="00824201"/>
    <w:rsid w:val="008243C9"/>
    <w:rsid w:val="00824456"/>
    <w:rsid w:val="008244C8"/>
    <w:rsid w:val="008244F2"/>
    <w:rsid w:val="00824605"/>
    <w:rsid w:val="008248B5"/>
    <w:rsid w:val="00824C93"/>
    <w:rsid w:val="00824DF0"/>
    <w:rsid w:val="00824EA0"/>
    <w:rsid w:val="00824F0D"/>
    <w:rsid w:val="00824F37"/>
    <w:rsid w:val="00824FD2"/>
    <w:rsid w:val="00825173"/>
    <w:rsid w:val="008251A3"/>
    <w:rsid w:val="008251FE"/>
    <w:rsid w:val="00825258"/>
    <w:rsid w:val="00825269"/>
    <w:rsid w:val="008254B2"/>
    <w:rsid w:val="008254BE"/>
    <w:rsid w:val="0082569E"/>
    <w:rsid w:val="0082593C"/>
    <w:rsid w:val="008259B1"/>
    <w:rsid w:val="00825BB9"/>
    <w:rsid w:val="00825BEE"/>
    <w:rsid w:val="0082628A"/>
    <w:rsid w:val="00826313"/>
    <w:rsid w:val="008265C8"/>
    <w:rsid w:val="00826824"/>
    <w:rsid w:val="008269C7"/>
    <w:rsid w:val="00826C57"/>
    <w:rsid w:val="00826D43"/>
    <w:rsid w:val="00826ECF"/>
    <w:rsid w:val="00826F33"/>
    <w:rsid w:val="00826F58"/>
    <w:rsid w:val="00826FB5"/>
    <w:rsid w:val="008273A9"/>
    <w:rsid w:val="008273D5"/>
    <w:rsid w:val="00827453"/>
    <w:rsid w:val="0082769F"/>
    <w:rsid w:val="0082777B"/>
    <w:rsid w:val="00827B78"/>
    <w:rsid w:val="00827C67"/>
    <w:rsid w:val="00827C7A"/>
    <w:rsid w:val="00827C89"/>
    <w:rsid w:val="00827F73"/>
    <w:rsid w:val="00827FFC"/>
    <w:rsid w:val="0083001C"/>
    <w:rsid w:val="008304EC"/>
    <w:rsid w:val="008304FC"/>
    <w:rsid w:val="00830522"/>
    <w:rsid w:val="008306E9"/>
    <w:rsid w:val="008306FF"/>
    <w:rsid w:val="00830754"/>
    <w:rsid w:val="00830954"/>
    <w:rsid w:val="0083096C"/>
    <w:rsid w:val="008309E4"/>
    <w:rsid w:val="00830A61"/>
    <w:rsid w:val="00830A76"/>
    <w:rsid w:val="00830ADC"/>
    <w:rsid w:val="00830BD0"/>
    <w:rsid w:val="00830BFB"/>
    <w:rsid w:val="00830D25"/>
    <w:rsid w:val="00830FB4"/>
    <w:rsid w:val="00831048"/>
    <w:rsid w:val="00831300"/>
    <w:rsid w:val="0083130C"/>
    <w:rsid w:val="00831479"/>
    <w:rsid w:val="008315BC"/>
    <w:rsid w:val="008316C2"/>
    <w:rsid w:val="008316E6"/>
    <w:rsid w:val="00831B3B"/>
    <w:rsid w:val="00831EFE"/>
    <w:rsid w:val="00831F79"/>
    <w:rsid w:val="00832040"/>
    <w:rsid w:val="0083237B"/>
    <w:rsid w:val="008323BE"/>
    <w:rsid w:val="00832459"/>
    <w:rsid w:val="008324AF"/>
    <w:rsid w:val="00832509"/>
    <w:rsid w:val="008325C2"/>
    <w:rsid w:val="00832A17"/>
    <w:rsid w:val="00832DDD"/>
    <w:rsid w:val="00832FC1"/>
    <w:rsid w:val="00832FDD"/>
    <w:rsid w:val="00832FE5"/>
    <w:rsid w:val="00833055"/>
    <w:rsid w:val="00833208"/>
    <w:rsid w:val="0083333A"/>
    <w:rsid w:val="0083337B"/>
    <w:rsid w:val="008334C6"/>
    <w:rsid w:val="00833527"/>
    <w:rsid w:val="00833795"/>
    <w:rsid w:val="00833800"/>
    <w:rsid w:val="008338BA"/>
    <w:rsid w:val="0083399A"/>
    <w:rsid w:val="0083399F"/>
    <w:rsid w:val="00833B44"/>
    <w:rsid w:val="00833DA3"/>
    <w:rsid w:val="00833EEA"/>
    <w:rsid w:val="00834167"/>
    <w:rsid w:val="0083449C"/>
    <w:rsid w:val="00834642"/>
    <w:rsid w:val="0083478C"/>
    <w:rsid w:val="00834A22"/>
    <w:rsid w:val="00834A82"/>
    <w:rsid w:val="00834CC7"/>
    <w:rsid w:val="00834CD3"/>
    <w:rsid w:val="00834D2A"/>
    <w:rsid w:val="00834EA9"/>
    <w:rsid w:val="00834EF2"/>
    <w:rsid w:val="00834FD9"/>
    <w:rsid w:val="00834FE5"/>
    <w:rsid w:val="0083516C"/>
    <w:rsid w:val="00835531"/>
    <w:rsid w:val="00835585"/>
    <w:rsid w:val="00835732"/>
    <w:rsid w:val="00835787"/>
    <w:rsid w:val="00835852"/>
    <w:rsid w:val="008358E4"/>
    <w:rsid w:val="008358F8"/>
    <w:rsid w:val="00835B8D"/>
    <w:rsid w:val="00835CB2"/>
    <w:rsid w:val="00835E8A"/>
    <w:rsid w:val="008361D8"/>
    <w:rsid w:val="00836298"/>
    <w:rsid w:val="008363D0"/>
    <w:rsid w:val="00836491"/>
    <w:rsid w:val="00836537"/>
    <w:rsid w:val="00836701"/>
    <w:rsid w:val="00836853"/>
    <w:rsid w:val="00836911"/>
    <w:rsid w:val="008369E7"/>
    <w:rsid w:val="00836C59"/>
    <w:rsid w:val="00836C73"/>
    <w:rsid w:val="00836E2E"/>
    <w:rsid w:val="00836EC8"/>
    <w:rsid w:val="00836ED0"/>
    <w:rsid w:val="00836F12"/>
    <w:rsid w:val="00837083"/>
    <w:rsid w:val="008370E4"/>
    <w:rsid w:val="0083726E"/>
    <w:rsid w:val="00837362"/>
    <w:rsid w:val="0083736F"/>
    <w:rsid w:val="008374AA"/>
    <w:rsid w:val="00837542"/>
    <w:rsid w:val="0083756E"/>
    <w:rsid w:val="00837570"/>
    <w:rsid w:val="00837C1D"/>
    <w:rsid w:val="00837C77"/>
    <w:rsid w:val="00837D3D"/>
    <w:rsid w:val="00837D67"/>
    <w:rsid w:val="00837DFF"/>
    <w:rsid w:val="0084007B"/>
    <w:rsid w:val="0084014B"/>
    <w:rsid w:val="008401C7"/>
    <w:rsid w:val="00840513"/>
    <w:rsid w:val="008405DE"/>
    <w:rsid w:val="00840740"/>
    <w:rsid w:val="008407BE"/>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98E"/>
    <w:rsid w:val="00841A58"/>
    <w:rsid w:val="00841C25"/>
    <w:rsid w:val="00841EA2"/>
    <w:rsid w:val="008420E0"/>
    <w:rsid w:val="0084217A"/>
    <w:rsid w:val="00842303"/>
    <w:rsid w:val="0084250D"/>
    <w:rsid w:val="008425BA"/>
    <w:rsid w:val="008428E8"/>
    <w:rsid w:val="00842AE8"/>
    <w:rsid w:val="00843183"/>
    <w:rsid w:val="00843210"/>
    <w:rsid w:val="008435FE"/>
    <w:rsid w:val="00843600"/>
    <w:rsid w:val="00843707"/>
    <w:rsid w:val="00843763"/>
    <w:rsid w:val="008438B4"/>
    <w:rsid w:val="0084398B"/>
    <w:rsid w:val="00843A12"/>
    <w:rsid w:val="00843B5E"/>
    <w:rsid w:val="00843CB1"/>
    <w:rsid w:val="00843D07"/>
    <w:rsid w:val="00843D53"/>
    <w:rsid w:val="00843E05"/>
    <w:rsid w:val="00843EA1"/>
    <w:rsid w:val="00844152"/>
    <w:rsid w:val="008441FC"/>
    <w:rsid w:val="0084425F"/>
    <w:rsid w:val="00844553"/>
    <w:rsid w:val="0084456F"/>
    <w:rsid w:val="0084470D"/>
    <w:rsid w:val="0084484E"/>
    <w:rsid w:val="00844B84"/>
    <w:rsid w:val="00844C08"/>
    <w:rsid w:val="00844D4C"/>
    <w:rsid w:val="00844E4F"/>
    <w:rsid w:val="00844EEC"/>
    <w:rsid w:val="00844FDB"/>
    <w:rsid w:val="00845026"/>
    <w:rsid w:val="0084511B"/>
    <w:rsid w:val="008451AC"/>
    <w:rsid w:val="00845259"/>
    <w:rsid w:val="0084529B"/>
    <w:rsid w:val="0084557B"/>
    <w:rsid w:val="008455B4"/>
    <w:rsid w:val="0084578C"/>
    <w:rsid w:val="008457B3"/>
    <w:rsid w:val="008458AB"/>
    <w:rsid w:val="008458D0"/>
    <w:rsid w:val="0084599A"/>
    <w:rsid w:val="00845AF1"/>
    <w:rsid w:val="00845EC3"/>
    <w:rsid w:val="00845F59"/>
    <w:rsid w:val="008460D4"/>
    <w:rsid w:val="00846193"/>
    <w:rsid w:val="00846203"/>
    <w:rsid w:val="00846206"/>
    <w:rsid w:val="0084633F"/>
    <w:rsid w:val="008464F8"/>
    <w:rsid w:val="0084669E"/>
    <w:rsid w:val="008468CC"/>
    <w:rsid w:val="00846977"/>
    <w:rsid w:val="008469E6"/>
    <w:rsid w:val="00846B15"/>
    <w:rsid w:val="00846B34"/>
    <w:rsid w:val="00846C31"/>
    <w:rsid w:val="00846D27"/>
    <w:rsid w:val="00846DC6"/>
    <w:rsid w:val="00846FFF"/>
    <w:rsid w:val="00847205"/>
    <w:rsid w:val="0084720A"/>
    <w:rsid w:val="00847302"/>
    <w:rsid w:val="00847429"/>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655"/>
    <w:rsid w:val="008508D8"/>
    <w:rsid w:val="00850947"/>
    <w:rsid w:val="00850BE7"/>
    <w:rsid w:val="00850C36"/>
    <w:rsid w:val="00850D10"/>
    <w:rsid w:val="00850D81"/>
    <w:rsid w:val="00850DE0"/>
    <w:rsid w:val="00850F68"/>
    <w:rsid w:val="00851271"/>
    <w:rsid w:val="0085128A"/>
    <w:rsid w:val="008513D6"/>
    <w:rsid w:val="00851499"/>
    <w:rsid w:val="0085150A"/>
    <w:rsid w:val="00851633"/>
    <w:rsid w:val="00851758"/>
    <w:rsid w:val="00851A50"/>
    <w:rsid w:val="00851C6F"/>
    <w:rsid w:val="00851E28"/>
    <w:rsid w:val="00851E3C"/>
    <w:rsid w:val="00851E62"/>
    <w:rsid w:val="008526E3"/>
    <w:rsid w:val="0085283A"/>
    <w:rsid w:val="0085294B"/>
    <w:rsid w:val="00852954"/>
    <w:rsid w:val="00852A1F"/>
    <w:rsid w:val="00852A3F"/>
    <w:rsid w:val="00852A9E"/>
    <w:rsid w:val="00852CCA"/>
    <w:rsid w:val="00852EB2"/>
    <w:rsid w:val="00853075"/>
    <w:rsid w:val="00853125"/>
    <w:rsid w:val="0085321D"/>
    <w:rsid w:val="0085321E"/>
    <w:rsid w:val="00853329"/>
    <w:rsid w:val="0085338A"/>
    <w:rsid w:val="008534BE"/>
    <w:rsid w:val="00853614"/>
    <w:rsid w:val="00853716"/>
    <w:rsid w:val="0085376E"/>
    <w:rsid w:val="008537CE"/>
    <w:rsid w:val="008538E7"/>
    <w:rsid w:val="00853A27"/>
    <w:rsid w:val="00853D57"/>
    <w:rsid w:val="00853D7A"/>
    <w:rsid w:val="00853DC3"/>
    <w:rsid w:val="00853F35"/>
    <w:rsid w:val="008544A9"/>
    <w:rsid w:val="008545C9"/>
    <w:rsid w:val="00854949"/>
    <w:rsid w:val="00854B64"/>
    <w:rsid w:val="00854CAE"/>
    <w:rsid w:val="00854E4E"/>
    <w:rsid w:val="00854E79"/>
    <w:rsid w:val="008550AF"/>
    <w:rsid w:val="008552B3"/>
    <w:rsid w:val="00855372"/>
    <w:rsid w:val="008554D1"/>
    <w:rsid w:val="008555D1"/>
    <w:rsid w:val="008557ED"/>
    <w:rsid w:val="008558FF"/>
    <w:rsid w:val="0085597E"/>
    <w:rsid w:val="008559F1"/>
    <w:rsid w:val="00855B90"/>
    <w:rsid w:val="00855E0E"/>
    <w:rsid w:val="00855E43"/>
    <w:rsid w:val="008561DB"/>
    <w:rsid w:val="00856225"/>
    <w:rsid w:val="008563B1"/>
    <w:rsid w:val="0085654C"/>
    <w:rsid w:val="0085666E"/>
    <w:rsid w:val="00856A29"/>
    <w:rsid w:val="00856BD9"/>
    <w:rsid w:val="00856CB4"/>
    <w:rsid w:val="00856D28"/>
    <w:rsid w:val="00856E16"/>
    <w:rsid w:val="00856ED9"/>
    <w:rsid w:val="00857063"/>
    <w:rsid w:val="008575C6"/>
    <w:rsid w:val="00857660"/>
    <w:rsid w:val="00857729"/>
    <w:rsid w:val="0085774E"/>
    <w:rsid w:val="00857765"/>
    <w:rsid w:val="00857886"/>
    <w:rsid w:val="0085789D"/>
    <w:rsid w:val="00857CDF"/>
    <w:rsid w:val="00857E5D"/>
    <w:rsid w:val="00857F8E"/>
    <w:rsid w:val="00860010"/>
    <w:rsid w:val="00860015"/>
    <w:rsid w:val="00860088"/>
    <w:rsid w:val="00860194"/>
    <w:rsid w:val="008604BF"/>
    <w:rsid w:val="008604C4"/>
    <w:rsid w:val="008604D6"/>
    <w:rsid w:val="0086054B"/>
    <w:rsid w:val="00860B26"/>
    <w:rsid w:val="00860C02"/>
    <w:rsid w:val="00860E72"/>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6E"/>
    <w:rsid w:val="00863870"/>
    <w:rsid w:val="008639AE"/>
    <w:rsid w:val="00863A3E"/>
    <w:rsid w:val="00863AE1"/>
    <w:rsid w:val="00863D9F"/>
    <w:rsid w:val="00863DD7"/>
    <w:rsid w:val="00864324"/>
    <w:rsid w:val="00864384"/>
    <w:rsid w:val="00864816"/>
    <w:rsid w:val="0086489C"/>
    <w:rsid w:val="008648A6"/>
    <w:rsid w:val="00864DD5"/>
    <w:rsid w:val="00864DF9"/>
    <w:rsid w:val="00864F18"/>
    <w:rsid w:val="00864F75"/>
    <w:rsid w:val="0086506B"/>
    <w:rsid w:val="00865096"/>
    <w:rsid w:val="0086511C"/>
    <w:rsid w:val="00865237"/>
    <w:rsid w:val="008654C0"/>
    <w:rsid w:val="008654DE"/>
    <w:rsid w:val="00865597"/>
    <w:rsid w:val="0086569F"/>
    <w:rsid w:val="008658C5"/>
    <w:rsid w:val="00865A02"/>
    <w:rsid w:val="00865A66"/>
    <w:rsid w:val="00865C89"/>
    <w:rsid w:val="00865CBE"/>
    <w:rsid w:val="00865D81"/>
    <w:rsid w:val="00866175"/>
    <w:rsid w:val="008666BF"/>
    <w:rsid w:val="00866708"/>
    <w:rsid w:val="008667C6"/>
    <w:rsid w:val="00866A05"/>
    <w:rsid w:val="00866BBD"/>
    <w:rsid w:val="00866F4D"/>
    <w:rsid w:val="00866F8D"/>
    <w:rsid w:val="00867192"/>
    <w:rsid w:val="00867435"/>
    <w:rsid w:val="008676AE"/>
    <w:rsid w:val="008677C8"/>
    <w:rsid w:val="00867A84"/>
    <w:rsid w:val="00867B26"/>
    <w:rsid w:val="00867C54"/>
    <w:rsid w:val="00867D4A"/>
    <w:rsid w:val="00867D93"/>
    <w:rsid w:val="00867F4D"/>
    <w:rsid w:val="0087002F"/>
    <w:rsid w:val="008702A1"/>
    <w:rsid w:val="0087051D"/>
    <w:rsid w:val="008708B0"/>
    <w:rsid w:val="008708E4"/>
    <w:rsid w:val="008709EB"/>
    <w:rsid w:val="00870E0D"/>
    <w:rsid w:val="00870E8D"/>
    <w:rsid w:val="00870FED"/>
    <w:rsid w:val="0087101C"/>
    <w:rsid w:val="00871357"/>
    <w:rsid w:val="008719BD"/>
    <w:rsid w:val="008719FB"/>
    <w:rsid w:val="00871BF1"/>
    <w:rsid w:val="00871F3B"/>
    <w:rsid w:val="0087201B"/>
    <w:rsid w:val="00872212"/>
    <w:rsid w:val="008723D1"/>
    <w:rsid w:val="00872647"/>
    <w:rsid w:val="0087274B"/>
    <w:rsid w:val="0087284E"/>
    <w:rsid w:val="00872882"/>
    <w:rsid w:val="008729ED"/>
    <w:rsid w:val="00872C77"/>
    <w:rsid w:val="00872CB8"/>
    <w:rsid w:val="00872F80"/>
    <w:rsid w:val="00873253"/>
    <w:rsid w:val="008733A1"/>
    <w:rsid w:val="008735CB"/>
    <w:rsid w:val="008735F9"/>
    <w:rsid w:val="008736FB"/>
    <w:rsid w:val="00873DFA"/>
    <w:rsid w:val="0087432B"/>
    <w:rsid w:val="008745AE"/>
    <w:rsid w:val="008745F5"/>
    <w:rsid w:val="00874663"/>
    <w:rsid w:val="0087481D"/>
    <w:rsid w:val="00874A4E"/>
    <w:rsid w:val="00874ED0"/>
    <w:rsid w:val="00874FAA"/>
    <w:rsid w:val="00875071"/>
    <w:rsid w:val="0087531A"/>
    <w:rsid w:val="008755B3"/>
    <w:rsid w:val="0087561A"/>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ED1"/>
    <w:rsid w:val="00876F08"/>
    <w:rsid w:val="00876FC1"/>
    <w:rsid w:val="00876FC9"/>
    <w:rsid w:val="008771CE"/>
    <w:rsid w:val="008774FD"/>
    <w:rsid w:val="00877550"/>
    <w:rsid w:val="008775EF"/>
    <w:rsid w:val="008776D1"/>
    <w:rsid w:val="008800F9"/>
    <w:rsid w:val="0088010C"/>
    <w:rsid w:val="0088013F"/>
    <w:rsid w:val="00880701"/>
    <w:rsid w:val="00880793"/>
    <w:rsid w:val="008808C0"/>
    <w:rsid w:val="008808EE"/>
    <w:rsid w:val="00880D00"/>
    <w:rsid w:val="00880D30"/>
    <w:rsid w:val="00880F6A"/>
    <w:rsid w:val="00881159"/>
    <w:rsid w:val="008812E7"/>
    <w:rsid w:val="00881392"/>
    <w:rsid w:val="008813ED"/>
    <w:rsid w:val="008814AA"/>
    <w:rsid w:val="0088173C"/>
    <w:rsid w:val="0088173F"/>
    <w:rsid w:val="008819CC"/>
    <w:rsid w:val="00881D13"/>
    <w:rsid w:val="00881D85"/>
    <w:rsid w:val="0088226A"/>
    <w:rsid w:val="0088227E"/>
    <w:rsid w:val="008822B0"/>
    <w:rsid w:val="008822B7"/>
    <w:rsid w:val="00882679"/>
    <w:rsid w:val="008826DF"/>
    <w:rsid w:val="008828DE"/>
    <w:rsid w:val="00882931"/>
    <w:rsid w:val="0088296F"/>
    <w:rsid w:val="00882B28"/>
    <w:rsid w:val="00882C18"/>
    <w:rsid w:val="00882DA7"/>
    <w:rsid w:val="00882F32"/>
    <w:rsid w:val="008830FC"/>
    <w:rsid w:val="0088310B"/>
    <w:rsid w:val="0088326D"/>
    <w:rsid w:val="008832DF"/>
    <w:rsid w:val="008833A1"/>
    <w:rsid w:val="00883753"/>
    <w:rsid w:val="008838E6"/>
    <w:rsid w:val="00883A17"/>
    <w:rsid w:val="00883BFE"/>
    <w:rsid w:val="00883D22"/>
    <w:rsid w:val="00883E23"/>
    <w:rsid w:val="00883EAA"/>
    <w:rsid w:val="00883FDA"/>
    <w:rsid w:val="0088409F"/>
    <w:rsid w:val="0088411C"/>
    <w:rsid w:val="0088425D"/>
    <w:rsid w:val="008844B8"/>
    <w:rsid w:val="00884A5F"/>
    <w:rsid w:val="00884CED"/>
    <w:rsid w:val="0088506C"/>
    <w:rsid w:val="00885452"/>
    <w:rsid w:val="0088548B"/>
    <w:rsid w:val="008854C5"/>
    <w:rsid w:val="008855F8"/>
    <w:rsid w:val="00885ADC"/>
    <w:rsid w:val="00885E1E"/>
    <w:rsid w:val="00885E86"/>
    <w:rsid w:val="00885ECB"/>
    <w:rsid w:val="00885F70"/>
    <w:rsid w:val="00885FEC"/>
    <w:rsid w:val="0088609E"/>
    <w:rsid w:val="008865EF"/>
    <w:rsid w:val="00886A3A"/>
    <w:rsid w:val="00886A8B"/>
    <w:rsid w:val="00886B10"/>
    <w:rsid w:val="00886C23"/>
    <w:rsid w:val="00886D06"/>
    <w:rsid w:val="00886D92"/>
    <w:rsid w:val="00886EF3"/>
    <w:rsid w:val="00887089"/>
    <w:rsid w:val="008874F5"/>
    <w:rsid w:val="00887797"/>
    <w:rsid w:val="00887B2B"/>
    <w:rsid w:val="00887BFC"/>
    <w:rsid w:val="00887C65"/>
    <w:rsid w:val="00887DC6"/>
    <w:rsid w:val="00887E9A"/>
    <w:rsid w:val="00887EE8"/>
    <w:rsid w:val="00887F84"/>
    <w:rsid w:val="0089000E"/>
    <w:rsid w:val="008901CA"/>
    <w:rsid w:val="0089028A"/>
    <w:rsid w:val="0089037B"/>
    <w:rsid w:val="00890578"/>
    <w:rsid w:val="008908A1"/>
    <w:rsid w:val="00890A9E"/>
    <w:rsid w:val="00890B3C"/>
    <w:rsid w:val="00890CA8"/>
    <w:rsid w:val="00890EED"/>
    <w:rsid w:val="0089102C"/>
    <w:rsid w:val="0089107B"/>
    <w:rsid w:val="00891084"/>
    <w:rsid w:val="00891209"/>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229A"/>
    <w:rsid w:val="0089288F"/>
    <w:rsid w:val="008928A1"/>
    <w:rsid w:val="00892B09"/>
    <w:rsid w:val="00892B84"/>
    <w:rsid w:val="00892D6A"/>
    <w:rsid w:val="00892DDC"/>
    <w:rsid w:val="008930CA"/>
    <w:rsid w:val="0089319A"/>
    <w:rsid w:val="0089325A"/>
    <w:rsid w:val="008932A6"/>
    <w:rsid w:val="0089348D"/>
    <w:rsid w:val="008934D5"/>
    <w:rsid w:val="008937CA"/>
    <w:rsid w:val="00893866"/>
    <w:rsid w:val="00893924"/>
    <w:rsid w:val="008939A1"/>
    <w:rsid w:val="00893D15"/>
    <w:rsid w:val="00893D3C"/>
    <w:rsid w:val="00893E67"/>
    <w:rsid w:val="00893E6E"/>
    <w:rsid w:val="008941AE"/>
    <w:rsid w:val="008941C7"/>
    <w:rsid w:val="008942FA"/>
    <w:rsid w:val="008945CC"/>
    <w:rsid w:val="00894641"/>
    <w:rsid w:val="0089477B"/>
    <w:rsid w:val="00894886"/>
    <w:rsid w:val="008948A8"/>
    <w:rsid w:val="00894A94"/>
    <w:rsid w:val="00894B42"/>
    <w:rsid w:val="00894CEB"/>
    <w:rsid w:val="00894D2A"/>
    <w:rsid w:val="008951FF"/>
    <w:rsid w:val="008952F9"/>
    <w:rsid w:val="0089546B"/>
    <w:rsid w:val="008955EB"/>
    <w:rsid w:val="00895625"/>
    <w:rsid w:val="008956B1"/>
    <w:rsid w:val="00895A72"/>
    <w:rsid w:val="00895A7F"/>
    <w:rsid w:val="00895AB6"/>
    <w:rsid w:val="00895C55"/>
    <w:rsid w:val="00895F39"/>
    <w:rsid w:val="0089614B"/>
    <w:rsid w:val="00896187"/>
    <w:rsid w:val="00896475"/>
    <w:rsid w:val="008964C2"/>
    <w:rsid w:val="00896729"/>
    <w:rsid w:val="0089675D"/>
    <w:rsid w:val="00896808"/>
    <w:rsid w:val="00896A1B"/>
    <w:rsid w:val="00896AB6"/>
    <w:rsid w:val="00896D53"/>
    <w:rsid w:val="00896D5A"/>
    <w:rsid w:val="00896EB2"/>
    <w:rsid w:val="00896F36"/>
    <w:rsid w:val="008972C5"/>
    <w:rsid w:val="00897353"/>
    <w:rsid w:val="00897537"/>
    <w:rsid w:val="008975FF"/>
    <w:rsid w:val="00897717"/>
    <w:rsid w:val="008977FC"/>
    <w:rsid w:val="0089792D"/>
    <w:rsid w:val="00897CF7"/>
    <w:rsid w:val="00897D59"/>
    <w:rsid w:val="00897DA4"/>
    <w:rsid w:val="00897DEA"/>
    <w:rsid w:val="00897E78"/>
    <w:rsid w:val="008A062F"/>
    <w:rsid w:val="008A0890"/>
    <w:rsid w:val="008A0D02"/>
    <w:rsid w:val="008A101E"/>
    <w:rsid w:val="008A1211"/>
    <w:rsid w:val="008A1317"/>
    <w:rsid w:val="008A1602"/>
    <w:rsid w:val="008A1635"/>
    <w:rsid w:val="008A185B"/>
    <w:rsid w:val="008A18A7"/>
    <w:rsid w:val="008A18DF"/>
    <w:rsid w:val="008A1944"/>
    <w:rsid w:val="008A1985"/>
    <w:rsid w:val="008A1B37"/>
    <w:rsid w:val="008A2143"/>
    <w:rsid w:val="008A21B1"/>
    <w:rsid w:val="008A2321"/>
    <w:rsid w:val="008A24A7"/>
    <w:rsid w:val="008A2728"/>
    <w:rsid w:val="008A275F"/>
    <w:rsid w:val="008A28AE"/>
    <w:rsid w:val="008A29EF"/>
    <w:rsid w:val="008A2B05"/>
    <w:rsid w:val="008A2CBF"/>
    <w:rsid w:val="008A32A2"/>
    <w:rsid w:val="008A32E7"/>
    <w:rsid w:val="008A351A"/>
    <w:rsid w:val="008A3692"/>
    <w:rsid w:val="008A36CA"/>
    <w:rsid w:val="008A38B8"/>
    <w:rsid w:val="008A39B8"/>
    <w:rsid w:val="008A3B02"/>
    <w:rsid w:val="008A3BE4"/>
    <w:rsid w:val="008A3D08"/>
    <w:rsid w:val="008A3D93"/>
    <w:rsid w:val="008A3DF5"/>
    <w:rsid w:val="008A3F18"/>
    <w:rsid w:val="008A3F65"/>
    <w:rsid w:val="008A4025"/>
    <w:rsid w:val="008A4132"/>
    <w:rsid w:val="008A413B"/>
    <w:rsid w:val="008A418E"/>
    <w:rsid w:val="008A420F"/>
    <w:rsid w:val="008A42C9"/>
    <w:rsid w:val="008A4D43"/>
    <w:rsid w:val="008A4E5B"/>
    <w:rsid w:val="008A50D9"/>
    <w:rsid w:val="008A50FE"/>
    <w:rsid w:val="008A52B6"/>
    <w:rsid w:val="008A57BF"/>
    <w:rsid w:val="008A57C5"/>
    <w:rsid w:val="008A5B1E"/>
    <w:rsid w:val="008A5CE8"/>
    <w:rsid w:val="008A5E50"/>
    <w:rsid w:val="008A5E60"/>
    <w:rsid w:val="008A5E78"/>
    <w:rsid w:val="008A5ED6"/>
    <w:rsid w:val="008A5EE6"/>
    <w:rsid w:val="008A67B6"/>
    <w:rsid w:val="008A6880"/>
    <w:rsid w:val="008A6943"/>
    <w:rsid w:val="008A6C21"/>
    <w:rsid w:val="008A6DCC"/>
    <w:rsid w:val="008A6E0C"/>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B01C7"/>
    <w:rsid w:val="008B0205"/>
    <w:rsid w:val="008B020F"/>
    <w:rsid w:val="008B0405"/>
    <w:rsid w:val="008B08E1"/>
    <w:rsid w:val="008B0941"/>
    <w:rsid w:val="008B0A68"/>
    <w:rsid w:val="008B0E06"/>
    <w:rsid w:val="008B0F73"/>
    <w:rsid w:val="008B0FB8"/>
    <w:rsid w:val="008B104C"/>
    <w:rsid w:val="008B1376"/>
    <w:rsid w:val="008B15E2"/>
    <w:rsid w:val="008B16AA"/>
    <w:rsid w:val="008B18DC"/>
    <w:rsid w:val="008B1E77"/>
    <w:rsid w:val="008B1F03"/>
    <w:rsid w:val="008B1F37"/>
    <w:rsid w:val="008B1FDF"/>
    <w:rsid w:val="008B1FE5"/>
    <w:rsid w:val="008B2113"/>
    <w:rsid w:val="008B21E8"/>
    <w:rsid w:val="008B2353"/>
    <w:rsid w:val="008B2389"/>
    <w:rsid w:val="008B2488"/>
    <w:rsid w:val="008B2702"/>
    <w:rsid w:val="008B2723"/>
    <w:rsid w:val="008B2801"/>
    <w:rsid w:val="008B29D5"/>
    <w:rsid w:val="008B2A03"/>
    <w:rsid w:val="008B2BC7"/>
    <w:rsid w:val="008B30EA"/>
    <w:rsid w:val="008B3209"/>
    <w:rsid w:val="008B3416"/>
    <w:rsid w:val="008B3499"/>
    <w:rsid w:val="008B34AA"/>
    <w:rsid w:val="008B373E"/>
    <w:rsid w:val="008B37CE"/>
    <w:rsid w:val="008B387E"/>
    <w:rsid w:val="008B3ABE"/>
    <w:rsid w:val="008B3B10"/>
    <w:rsid w:val="008B3B22"/>
    <w:rsid w:val="008B3BD1"/>
    <w:rsid w:val="008B3CE3"/>
    <w:rsid w:val="008B3D09"/>
    <w:rsid w:val="008B3D10"/>
    <w:rsid w:val="008B3DF5"/>
    <w:rsid w:val="008B3E36"/>
    <w:rsid w:val="008B3EF4"/>
    <w:rsid w:val="008B40D2"/>
    <w:rsid w:val="008B4234"/>
    <w:rsid w:val="008B43DF"/>
    <w:rsid w:val="008B44E0"/>
    <w:rsid w:val="008B45B1"/>
    <w:rsid w:val="008B4730"/>
    <w:rsid w:val="008B4B6D"/>
    <w:rsid w:val="008B4BB4"/>
    <w:rsid w:val="008B4C37"/>
    <w:rsid w:val="008B4D1D"/>
    <w:rsid w:val="008B4FF6"/>
    <w:rsid w:val="008B50E3"/>
    <w:rsid w:val="008B50F1"/>
    <w:rsid w:val="008B51C6"/>
    <w:rsid w:val="008B53E3"/>
    <w:rsid w:val="008B54AB"/>
    <w:rsid w:val="008B55D5"/>
    <w:rsid w:val="008B5679"/>
    <w:rsid w:val="008B57D0"/>
    <w:rsid w:val="008B5843"/>
    <w:rsid w:val="008B59BE"/>
    <w:rsid w:val="008B5BC1"/>
    <w:rsid w:val="008B5D1D"/>
    <w:rsid w:val="008B5E6A"/>
    <w:rsid w:val="008B60F4"/>
    <w:rsid w:val="008B6131"/>
    <w:rsid w:val="008B61A7"/>
    <w:rsid w:val="008B61D7"/>
    <w:rsid w:val="008B6272"/>
    <w:rsid w:val="008B6502"/>
    <w:rsid w:val="008B6521"/>
    <w:rsid w:val="008B6538"/>
    <w:rsid w:val="008B670A"/>
    <w:rsid w:val="008B6749"/>
    <w:rsid w:val="008B688B"/>
    <w:rsid w:val="008B6A35"/>
    <w:rsid w:val="008B6EC4"/>
    <w:rsid w:val="008B70B4"/>
    <w:rsid w:val="008B72A2"/>
    <w:rsid w:val="008B7440"/>
    <w:rsid w:val="008B7518"/>
    <w:rsid w:val="008B7535"/>
    <w:rsid w:val="008B7562"/>
    <w:rsid w:val="008B7772"/>
    <w:rsid w:val="008B7815"/>
    <w:rsid w:val="008B79E7"/>
    <w:rsid w:val="008B7BBC"/>
    <w:rsid w:val="008B7C0F"/>
    <w:rsid w:val="008B7F32"/>
    <w:rsid w:val="008B7F56"/>
    <w:rsid w:val="008C0069"/>
    <w:rsid w:val="008C0077"/>
    <w:rsid w:val="008C0204"/>
    <w:rsid w:val="008C0233"/>
    <w:rsid w:val="008C0241"/>
    <w:rsid w:val="008C0376"/>
    <w:rsid w:val="008C0564"/>
    <w:rsid w:val="008C06D9"/>
    <w:rsid w:val="008C0756"/>
    <w:rsid w:val="008C085F"/>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420"/>
    <w:rsid w:val="008C247D"/>
    <w:rsid w:val="008C2651"/>
    <w:rsid w:val="008C2861"/>
    <w:rsid w:val="008C29D4"/>
    <w:rsid w:val="008C2A18"/>
    <w:rsid w:val="008C2E4A"/>
    <w:rsid w:val="008C30D0"/>
    <w:rsid w:val="008C320E"/>
    <w:rsid w:val="008C3365"/>
    <w:rsid w:val="008C347C"/>
    <w:rsid w:val="008C3480"/>
    <w:rsid w:val="008C37CC"/>
    <w:rsid w:val="008C39F3"/>
    <w:rsid w:val="008C3A64"/>
    <w:rsid w:val="008C3CBD"/>
    <w:rsid w:val="008C3D43"/>
    <w:rsid w:val="008C3E3B"/>
    <w:rsid w:val="008C3ECB"/>
    <w:rsid w:val="008C4030"/>
    <w:rsid w:val="008C419C"/>
    <w:rsid w:val="008C42B6"/>
    <w:rsid w:val="008C4442"/>
    <w:rsid w:val="008C445D"/>
    <w:rsid w:val="008C44FB"/>
    <w:rsid w:val="008C4533"/>
    <w:rsid w:val="008C454C"/>
    <w:rsid w:val="008C46B3"/>
    <w:rsid w:val="008C4893"/>
    <w:rsid w:val="008C4922"/>
    <w:rsid w:val="008C4A36"/>
    <w:rsid w:val="008C4EB3"/>
    <w:rsid w:val="008C51C7"/>
    <w:rsid w:val="008C51F3"/>
    <w:rsid w:val="008C52D0"/>
    <w:rsid w:val="008C5697"/>
    <w:rsid w:val="008C5730"/>
    <w:rsid w:val="008C5806"/>
    <w:rsid w:val="008C59B9"/>
    <w:rsid w:val="008C5AD1"/>
    <w:rsid w:val="008C5AD3"/>
    <w:rsid w:val="008C5B7F"/>
    <w:rsid w:val="008C5BDD"/>
    <w:rsid w:val="008C5D0A"/>
    <w:rsid w:val="008C5DD6"/>
    <w:rsid w:val="008C5E8E"/>
    <w:rsid w:val="008C5EF9"/>
    <w:rsid w:val="008C6075"/>
    <w:rsid w:val="008C6485"/>
    <w:rsid w:val="008C6632"/>
    <w:rsid w:val="008C66BB"/>
    <w:rsid w:val="008C676A"/>
    <w:rsid w:val="008C699C"/>
    <w:rsid w:val="008C6AAA"/>
    <w:rsid w:val="008C6B0F"/>
    <w:rsid w:val="008C6C32"/>
    <w:rsid w:val="008C6CD3"/>
    <w:rsid w:val="008C70AA"/>
    <w:rsid w:val="008C70CA"/>
    <w:rsid w:val="008C7241"/>
    <w:rsid w:val="008C7244"/>
    <w:rsid w:val="008C7265"/>
    <w:rsid w:val="008C729C"/>
    <w:rsid w:val="008C7328"/>
    <w:rsid w:val="008C766F"/>
    <w:rsid w:val="008C7705"/>
    <w:rsid w:val="008C7878"/>
    <w:rsid w:val="008C7894"/>
    <w:rsid w:val="008C7A54"/>
    <w:rsid w:val="008C7AF2"/>
    <w:rsid w:val="008C7B3D"/>
    <w:rsid w:val="008C7BCB"/>
    <w:rsid w:val="008C7CA7"/>
    <w:rsid w:val="008C7DFA"/>
    <w:rsid w:val="008C7EAB"/>
    <w:rsid w:val="008D0219"/>
    <w:rsid w:val="008D038F"/>
    <w:rsid w:val="008D045C"/>
    <w:rsid w:val="008D07A0"/>
    <w:rsid w:val="008D0818"/>
    <w:rsid w:val="008D0855"/>
    <w:rsid w:val="008D092B"/>
    <w:rsid w:val="008D0950"/>
    <w:rsid w:val="008D09FB"/>
    <w:rsid w:val="008D0B98"/>
    <w:rsid w:val="008D0CE9"/>
    <w:rsid w:val="008D1070"/>
    <w:rsid w:val="008D10DD"/>
    <w:rsid w:val="008D1196"/>
    <w:rsid w:val="008D14A7"/>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E78"/>
    <w:rsid w:val="008D2FAE"/>
    <w:rsid w:val="008D30B7"/>
    <w:rsid w:val="008D31AD"/>
    <w:rsid w:val="008D345F"/>
    <w:rsid w:val="008D346B"/>
    <w:rsid w:val="008D34EF"/>
    <w:rsid w:val="008D3537"/>
    <w:rsid w:val="008D35DF"/>
    <w:rsid w:val="008D3717"/>
    <w:rsid w:val="008D38FF"/>
    <w:rsid w:val="008D39C6"/>
    <w:rsid w:val="008D3A33"/>
    <w:rsid w:val="008D3C8C"/>
    <w:rsid w:val="008D3CB7"/>
    <w:rsid w:val="008D3E89"/>
    <w:rsid w:val="008D3FFF"/>
    <w:rsid w:val="008D41D7"/>
    <w:rsid w:val="008D4455"/>
    <w:rsid w:val="008D45C6"/>
    <w:rsid w:val="008D46BD"/>
    <w:rsid w:val="008D4700"/>
    <w:rsid w:val="008D492E"/>
    <w:rsid w:val="008D4995"/>
    <w:rsid w:val="008D4A6C"/>
    <w:rsid w:val="008D4BCC"/>
    <w:rsid w:val="008D4C9E"/>
    <w:rsid w:val="008D50D8"/>
    <w:rsid w:val="008D5100"/>
    <w:rsid w:val="008D51E9"/>
    <w:rsid w:val="008D5304"/>
    <w:rsid w:val="008D54E0"/>
    <w:rsid w:val="008D556C"/>
    <w:rsid w:val="008D565A"/>
    <w:rsid w:val="008D5E80"/>
    <w:rsid w:val="008D5FC6"/>
    <w:rsid w:val="008D6129"/>
    <w:rsid w:val="008D6208"/>
    <w:rsid w:val="008D6375"/>
    <w:rsid w:val="008D63B2"/>
    <w:rsid w:val="008D644F"/>
    <w:rsid w:val="008D64B9"/>
    <w:rsid w:val="008D66AA"/>
    <w:rsid w:val="008D69F2"/>
    <w:rsid w:val="008D6A52"/>
    <w:rsid w:val="008D6B24"/>
    <w:rsid w:val="008D6BF8"/>
    <w:rsid w:val="008D6D2D"/>
    <w:rsid w:val="008D6DFE"/>
    <w:rsid w:val="008D6E1D"/>
    <w:rsid w:val="008D6EA6"/>
    <w:rsid w:val="008D7233"/>
    <w:rsid w:val="008D7451"/>
    <w:rsid w:val="008D74A0"/>
    <w:rsid w:val="008D74AE"/>
    <w:rsid w:val="008D76FC"/>
    <w:rsid w:val="008D7C62"/>
    <w:rsid w:val="008D7E59"/>
    <w:rsid w:val="008E0097"/>
    <w:rsid w:val="008E0102"/>
    <w:rsid w:val="008E06D6"/>
    <w:rsid w:val="008E08CA"/>
    <w:rsid w:val="008E095F"/>
    <w:rsid w:val="008E0B7E"/>
    <w:rsid w:val="008E0C93"/>
    <w:rsid w:val="008E0DE8"/>
    <w:rsid w:val="008E129B"/>
    <w:rsid w:val="008E14B2"/>
    <w:rsid w:val="008E15FF"/>
    <w:rsid w:val="008E1607"/>
    <w:rsid w:val="008E18FD"/>
    <w:rsid w:val="008E1B68"/>
    <w:rsid w:val="008E1C05"/>
    <w:rsid w:val="008E1D91"/>
    <w:rsid w:val="008E1DD3"/>
    <w:rsid w:val="008E1E25"/>
    <w:rsid w:val="008E259C"/>
    <w:rsid w:val="008E2813"/>
    <w:rsid w:val="008E2973"/>
    <w:rsid w:val="008E2C52"/>
    <w:rsid w:val="008E2C76"/>
    <w:rsid w:val="008E2D6F"/>
    <w:rsid w:val="008E2DBB"/>
    <w:rsid w:val="008E305A"/>
    <w:rsid w:val="008E3125"/>
    <w:rsid w:val="008E31FD"/>
    <w:rsid w:val="008E336B"/>
    <w:rsid w:val="008E3397"/>
    <w:rsid w:val="008E3421"/>
    <w:rsid w:val="008E34EC"/>
    <w:rsid w:val="008E354F"/>
    <w:rsid w:val="008E38F7"/>
    <w:rsid w:val="008E39E9"/>
    <w:rsid w:val="008E39FE"/>
    <w:rsid w:val="008E3C01"/>
    <w:rsid w:val="008E3CDC"/>
    <w:rsid w:val="008E3CFB"/>
    <w:rsid w:val="008E41BE"/>
    <w:rsid w:val="008E41DD"/>
    <w:rsid w:val="008E4312"/>
    <w:rsid w:val="008E4382"/>
    <w:rsid w:val="008E4405"/>
    <w:rsid w:val="008E447F"/>
    <w:rsid w:val="008E45AA"/>
    <w:rsid w:val="008E46EB"/>
    <w:rsid w:val="008E48A7"/>
    <w:rsid w:val="008E4A7B"/>
    <w:rsid w:val="008E4B72"/>
    <w:rsid w:val="008E4BCB"/>
    <w:rsid w:val="008E4CE0"/>
    <w:rsid w:val="008E4DB4"/>
    <w:rsid w:val="008E4FE0"/>
    <w:rsid w:val="008E5064"/>
    <w:rsid w:val="008E528F"/>
    <w:rsid w:val="008E52CB"/>
    <w:rsid w:val="008E54A7"/>
    <w:rsid w:val="008E5502"/>
    <w:rsid w:val="008E5830"/>
    <w:rsid w:val="008E58E3"/>
    <w:rsid w:val="008E5925"/>
    <w:rsid w:val="008E597C"/>
    <w:rsid w:val="008E59A5"/>
    <w:rsid w:val="008E59DE"/>
    <w:rsid w:val="008E5A41"/>
    <w:rsid w:val="008E5A49"/>
    <w:rsid w:val="008E5AAF"/>
    <w:rsid w:val="008E5C2A"/>
    <w:rsid w:val="008E5CB8"/>
    <w:rsid w:val="008E5DC9"/>
    <w:rsid w:val="008E5E8B"/>
    <w:rsid w:val="008E607F"/>
    <w:rsid w:val="008E60B4"/>
    <w:rsid w:val="008E60DF"/>
    <w:rsid w:val="008E625A"/>
    <w:rsid w:val="008E6389"/>
    <w:rsid w:val="008E669D"/>
    <w:rsid w:val="008E6819"/>
    <w:rsid w:val="008E688F"/>
    <w:rsid w:val="008E6970"/>
    <w:rsid w:val="008E6A1F"/>
    <w:rsid w:val="008E6A96"/>
    <w:rsid w:val="008E6BF2"/>
    <w:rsid w:val="008E6CA8"/>
    <w:rsid w:val="008E7207"/>
    <w:rsid w:val="008E7274"/>
    <w:rsid w:val="008E72F7"/>
    <w:rsid w:val="008E7424"/>
    <w:rsid w:val="008E7557"/>
    <w:rsid w:val="008E759A"/>
    <w:rsid w:val="008E7688"/>
    <w:rsid w:val="008E7975"/>
    <w:rsid w:val="008E7978"/>
    <w:rsid w:val="008E7B8A"/>
    <w:rsid w:val="008E7DD4"/>
    <w:rsid w:val="008E7F73"/>
    <w:rsid w:val="008E7FF0"/>
    <w:rsid w:val="008F0339"/>
    <w:rsid w:val="008F0593"/>
    <w:rsid w:val="008F0620"/>
    <w:rsid w:val="008F0667"/>
    <w:rsid w:val="008F0691"/>
    <w:rsid w:val="008F072F"/>
    <w:rsid w:val="008F0BE6"/>
    <w:rsid w:val="008F0EEC"/>
    <w:rsid w:val="008F0F2B"/>
    <w:rsid w:val="008F0F3F"/>
    <w:rsid w:val="008F113B"/>
    <w:rsid w:val="008F11DF"/>
    <w:rsid w:val="008F1313"/>
    <w:rsid w:val="008F1416"/>
    <w:rsid w:val="008F146A"/>
    <w:rsid w:val="008F15B1"/>
    <w:rsid w:val="008F17AA"/>
    <w:rsid w:val="008F1932"/>
    <w:rsid w:val="008F1ACC"/>
    <w:rsid w:val="008F1AD1"/>
    <w:rsid w:val="008F1C84"/>
    <w:rsid w:val="008F2011"/>
    <w:rsid w:val="008F229B"/>
    <w:rsid w:val="008F24A5"/>
    <w:rsid w:val="008F2509"/>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43B"/>
    <w:rsid w:val="008F366D"/>
    <w:rsid w:val="008F37B3"/>
    <w:rsid w:val="008F383F"/>
    <w:rsid w:val="008F3868"/>
    <w:rsid w:val="008F3888"/>
    <w:rsid w:val="008F38CE"/>
    <w:rsid w:val="008F39EE"/>
    <w:rsid w:val="008F3CC4"/>
    <w:rsid w:val="008F4004"/>
    <w:rsid w:val="008F4061"/>
    <w:rsid w:val="008F423B"/>
    <w:rsid w:val="008F42EF"/>
    <w:rsid w:val="008F44A7"/>
    <w:rsid w:val="008F4602"/>
    <w:rsid w:val="008F4694"/>
    <w:rsid w:val="008F4B84"/>
    <w:rsid w:val="008F4B85"/>
    <w:rsid w:val="008F4C78"/>
    <w:rsid w:val="008F4C9A"/>
    <w:rsid w:val="008F4F14"/>
    <w:rsid w:val="008F5111"/>
    <w:rsid w:val="008F5219"/>
    <w:rsid w:val="008F561E"/>
    <w:rsid w:val="008F56AB"/>
    <w:rsid w:val="008F5951"/>
    <w:rsid w:val="008F5C02"/>
    <w:rsid w:val="008F5C32"/>
    <w:rsid w:val="008F5CBE"/>
    <w:rsid w:val="008F5E35"/>
    <w:rsid w:val="008F5F41"/>
    <w:rsid w:val="008F5FFB"/>
    <w:rsid w:val="008F6326"/>
    <w:rsid w:val="008F63F8"/>
    <w:rsid w:val="008F64A1"/>
    <w:rsid w:val="008F651F"/>
    <w:rsid w:val="008F67A9"/>
    <w:rsid w:val="008F67B7"/>
    <w:rsid w:val="008F69D4"/>
    <w:rsid w:val="008F6A47"/>
    <w:rsid w:val="008F6AA6"/>
    <w:rsid w:val="008F6CED"/>
    <w:rsid w:val="008F6D80"/>
    <w:rsid w:val="008F6E3D"/>
    <w:rsid w:val="008F6F9A"/>
    <w:rsid w:val="008F71F9"/>
    <w:rsid w:val="008F7267"/>
    <w:rsid w:val="008F7346"/>
    <w:rsid w:val="008F746B"/>
    <w:rsid w:val="008F7601"/>
    <w:rsid w:val="008F7726"/>
    <w:rsid w:val="008F7B4D"/>
    <w:rsid w:val="008F7B5F"/>
    <w:rsid w:val="008F7B99"/>
    <w:rsid w:val="008F7CB1"/>
    <w:rsid w:val="008F7FC6"/>
    <w:rsid w:val="009002AA"/>
    <w:rsid w:val="009004A7"/>
    <w:rsid w:val="0090079B"/>
    <w:rsid w:val="0090079C"/>
    <w:rsid w:val="009007A8"/>
    <w:rsid w:val="00900B71"/>
    <w:rsid w:val="00900C41"/>
    <w:rsid w:val="00900CF1"/>
    <w:rsid w:val="00900D48"/>
    <w:rsid w:val="00900D64"/>
    <w:rsid w:val="00900E8B"/>
    <w:rsid w:val="00900FB5"/>
    <w:rsid w:val="009010C4"/>
    <w:rsid w:val="0090141B"/>
    <w:rsid w:val="009016C6"/>
    <w:rsid w:val="009016E9"/>
    <w:rsid w:val="00901960"/>
    <w:rsid w:val="00901B44"/>
    <w:rsid w:val="00901CAC"/>
    <w:rsid w:val="00901EDC"/>
    <w:rsid w:val="0090219F"/>
    <w:rsid w:val="0090268C"/>
    <w:rsid w:val="009029F6"/>
    <w:rsid w:val="00902B1F"/>
    <w:rsid w:val="00902CA6"/>
    <w:rsid w:val="00902D67"/>
    <w:rsid w:val="00902FC8"/>
    <w:rsid w:val="009030E8"/>
    <w:rsid w:val="009031ED"/>
    <w:rsid w:val="00903467"/>
    <w:rsid w:val="0090392A"/>
    <w:rsid w:val="009039D0"/>
    <w:rsid w:val="00903A75"/>
    <w:rsid w:val="00903B6A"/>
    <w:rsid w:val="00903D1A"/>
    <w:rsid w:val="00903DDF"/>
    <w:rsid w:val="00903F11"/>
    <w:rsid w:val="00903F9E"/>
    <w:rsid w:val="00903FEE"/>
    <w:rsid w:val="009040D2"/>
    <w:rsid w:val="00904209"/>
    <w:rsid w:val="009042C0"/>
    <w:rsid w:val="009043F5"/>
    <w:rsid w:val="00904438"/>
    <w:rsid w:val="0090481F"/>
    <w:rsid w:val="0090485F"/>
    <w:rsid w:val="00904A0B"/>
    <w:rsid w:val="00904A29"/>
    <w:rsid w:val="00904E78"/>
    <w:rsid w:val="00904EBD"/>
    <w:rsid w:val="00904EC6"/>
    <w:rsid w:val="00904F2D"/>
    <w:rsid w:val="009051C5"/>
    <w:rsid w:val="009053DD"/>
    <w:rsid w:val="00905599"/>
    <w:rsid w:val="009058DA"/>
    <w:rsid w:val="00905C32"/>
    <w:rsid w:val="00905D0A"/>
    <w:rsid w:val="00906037"/>
    <w:rsid w:val="009060EA"/>
    <w:rsid w:val="009061D2"/>
    <w:rsid w:val="00906315"/>
    <w:rsid w:val="0090634D"/>
    <w:rsid w:val="00906415"/>
    <w:rsid w:val="00906424"/>
    <w:rsid w:val="0090667F"/>
    <w:rsid w:val="0090674D"/>
    <w:rsid w:val="0090675C"/>
    <w:rsid w:val="00906872"/>
    <w:rsid w:val="00906A16"/>
    <w:rsid w:val="00906AAC"/>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AFF"/>
    <w:rsid w:val="00907B0A"/>
    <w:rsid w:val="00907B55"/>
    <w:rsid w:val="00907C40"/>
    <w:rsid w:val="00907EE2"/>
    <w:rsid w:val="0091007E"/>
    <w:rsid w:val="00910097"/>
    <w:rsid w:val="009103A3"/>
    <w:rsid w:val="0091051B"/>
    <w:rsid w:val="00910549"/>
    <w:rsid w:val="00910DFE"/>
    <w:rsid w:val="00911081"/>
    <w:rsid w:val="009110F3"/>
    <w:rsid w:val="009112B9"/>
    <w:rsid w:val="00911323"/>
    <w:rsid w:val="009115CC"/>
    <w:rsid w:val="00911602"/>
    <w:rsid w:val="00911868"/>
    <w:rsid w:val="0091192D"/>
    <w:rsid w:val="00911B00"/>
    <w:rsid w:val="00911B9D"/>
    <w:rsid w:val="00911BAC"/>
    <w:rsid w:val="00911E50"/>
    <w:rsid w:val="009128F8"/>
    <w:rsid w:val="00912DF9"/>
    <w:rsid w:val="00912E8A"/>
    <w:rsid w:val="009132DD"/>
    <w:rsid w:val="009132F9"/>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368"/>
    <w:rsid w:val="009154A5"/>
    <w:rsid w:val="009156AE"/>
    <w:rsid w:val="00915821"/>
    <w:rsid w:val="00915B8B"/>
    <w:rsid w:val="00915BED"/>
    <w:rsid w:val="00915F5D"/>
    <w:rsid w:val="00915FE5"/>
    <w:rsid w:val="00916042"/>
    <w:rsid w:val="00916066"/>
    <w:rsid w:val="0091636E"/>
    <w:rsid w:val="009163D4"/>
    <w:rsid w:val="0091657C"/>
    <w:rsid w:val="009166DF"/>
    <w:rsid w:val="00916AAD"/>
    <w:rsid w:val="00916E96"/>
    <w:rsid w:val="00916F14"/>
    <w:rsid w:val="00917153"/>
    <w:rsid w:val="00917251"/>
    <w:rsid w:val="0091736C"/>
    <w:rsid w:val="0091745C"/>
    <w:rsid w:val="00917487"/>
    <w:rsid w:val="00917591"/>
    <w:rsid w:val="009175EE"/>
    <w:rsid w:val="009176A5"/>
    <w:rsid w:val="009177B6"/>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DFE"/>
    <w:rsid w:val="00920F1A"/>
    <w:rsid w:val="00921103"/>
    <w:rsid w:val="00921371"/>
    <w:rsid w:val="00921667"/>
    <w:rsid w:val="0092183F"/>
    <w:rsid w:val="00921851"/>
    <w:rsid w:val="00921B85"/>
    <w:rsid w:val="00921BC4"/>
    <w:rsid w:val="00921D54"/>
    <w:rsid w:val="00921D85"/>
    <w:rsid w:val="00921E98"/>
    <w:rsid w:val="00921F57"/>
    <w:rsid w:val="00921FD7"/>
    <w:rsid w:val="00922197"/>
    <w:rsid w:val="00922204"/>
    <w:rsid w:val="00922211"/>
    <w:rsid w:val="009222F8"/>
    <w:rsid w:val="0092238B"/>
    <w:rsid w:val="009227A5"/>
    <w:rsid w:val="00922B3B"/>
    <w:rsid w:val="00922C79"/>
    <w:rsid w:val="00922CC6"/>
    <w:rsid w:val="00922F0B"/>
    <w:rsid w:val="009232F9"/>
    <w:rsid w:val="00923407"/>
    <w:rsid w:val="009234E9"/>
    <w:rsid w:val="009237A9"/>
    <w:rsid w:val="00923871"/>
    <w:rsid w:val="009239C6"/>
    <w:rsid w:val="009241E3"/>
    <w:rsid w:val="00924461"/>
    <w:rsid w:val="00924466"/>
    <w:rsid w:val="00924644"/>
    <w:rsid w:val="00924900"/>
    <w:rsid w:val="0092490E"/>
    <w:rsid w:val="00924D2E"/>
    <w:rsid w:val="00924D87"/>
    <w:rsid w:val="00924E3F"/>
    <w:rsid w:val="00924EB4"/>
    <w:rsid w:val="0092500C"/>
    <w:rsid w:val="0092503D"/>
    <w:rsid w:val="0092506B"/>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6C"/>
    <w:rsid w:val="00926EE0"/>
    <w:rsid w:val="009270F5"/>
    <w:rsid w:val="0092715B"/>
    <w:rsid w:val="00927324"/>
    <w:rsid w:val="0092745D"/>
    <w:rsid w:val="0092776E"/>
    <w:rsid w:val="009277F2"/>
    <w:rsid w:val="0092798B"/>
    <w:rsid w:val="00927B60"/>
    <w:rsid w:val="00927C05"/>
    <w:rsid w:val="00927CDF"/>
    <w:rsid w:val="00927E81"/>
    <w:rsid w:val="00927ED7"/>
    <w:rsid w:val="00927FE2"/>
    <w:rsid w:val="00930115"/>
    <w:rsid w:val="009301FC"/>
    <w:rsid w:val="0093026A"/>
    <w:rsid w:val="00930312"/>
    <w:rsid w:val="00930322"/>
    <w:rsid w:val="0093038D"/>
    <w:rsid w:val="009303F5"/>
    <w:rsid w:val="009304F7"/>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E4C"/>
    <w:rsid w:val="00930E5C"/>
    <w:rsid w:val="00930E7D"/>
    <w:rsid w:val="00930F0A"/>
    <w:rsid w:val="00930FDA"/>
    <w:rsid w:val="0093104C"/>
    <w:rsid w:val="009310EA"/>
    <w:rsid w:val="009312B4"/>
    <w:rsid w:val="0093143B"/>
    <w:rsid w:val="009315DB"/>
    <w:rsid w:val="00931686"/>
    <w:rsid w:val="00931796"/>
    <w:rsid w:val="009318E3"/>
    <w:rsid w:val="00931940"/>
    <w:rsid w:val="00931A18"/>
    <w:rsid w:val="00931A71"/>
    <w:rsid w:val="00931AB4"/>
    <w:rsid w:val="00931B30"/>
    <w:rsid w:val="00931BC3"/>
    <w:rsid w:val="00931D3C"/>
    <w:rsid w:val="00931E62"/>
    <w:rsid w:val="00931FC9"/>
    <w:rsid w:val="009320C6"/>
    <w:rsid w:val="00932147"/>
    <w:rsid w:val="00932304"/>
    <w:rsid w:val="00932476"/>
    <w:rsid w:val="00932592"/>
    <w:rsid w:val="00932640"/>
    <w:rsid w:val="0093269F"/>
    <w:rsid w:val="00932909"/>
    <w:rsid w:val="00932C5F"/>
    <w:rsid w:val="00932D58"/>
    <w:rsid w:val="00932D96"/>
    <w:rsid w:val="00932ED8"/>
    <w:rsid w:val="00932F65"/>
    <w:rsid w:val="00932FB4"/>
    <w:rsid w:val="00932FFE"/>
    <w:rsid w:val="009330B3"/>
    <w:rsid w:val="009332D1"/>
    <w:rsid w:val="00933410"/>
    <w:rsid w:val="00933693"/>
    <w:rsid w:val="0093372F"/>
    <w:rsid w:val="00933A2A"/>
    <w:rsid w:val="00933D65"/>
    <w:rsid w:val="00933D93"/>
    <w:rsid w:val="0093411F"/>
    <w:rsid w:val="009342B3"/>
    <w:rsid w:val="009343A0"/>
    <w:rsid w:val="0093451D"/>
    <w:rsid w:val="009345A9"/>
    <w:rsid w:val="00934673"/>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78"/>
    <w:rsid w:val="00935886"/>
    <w:rsid w:val="00935925"/>
    <w:rsid w:val="00935B9A"/>
    <w:rsid w:val="00935E92"/>
    <w:rsid w:val="00935F34"/>
    <w:rsid w:val="009360AE"/>
    <w:rsid w:val="009369E5"/>
    <w:rsid w:val="00936D0A"/>
    <w:rsid w:val="00936E0E"/>
    <w:rsid w:val="00936E1A"/>
    <w:rsid w:val="00937074"/>
    <w:rsid w:val="009372C0"/>
    <w:rsid w:val="00937378"/>
    <w:rsid w:val="009373D5"/>
    <w:rsid w:val="0093749B"/>
    <w:rsid w:val="00937565"/>
    <w:rsid w:val="009375EE"/>
    <w:rsid w:val="00937786"/>
    <w:rsid w:val="00937845"/>
    <w:rsid w:val="00937927"/>
    <w:rsid w:val="00937A40"/>
    <w:rsid w:val="00937A89"/>
    <w:rsid w:val="00937B7A"/>
    <w:rsid w:val="0094040D"/>
    <w:rsid w:val="009404EA"/>
    <w:rsid w:val="0094057D"/>
    <w:rsid w:val="00940920"/>
    <w:rsid w:val="0094092A"/>
    <w:rsid w:val="0094094F"/>
    <w:rsid w:val="00940950"/>
    <w:rsid w:val="00940A00"/>
    <w:rsid w:val="00940D59"/>
    <w:rsid w:val="0094115F"/>
    <w:rsid w:val="0094126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B1"/>
    <w:rsid w:val="00942948"/>
    <w:rsid w:val="00942B16"/>
    <w:rsid w:val="00942C7D"/>
    <w:rsid w:val="00942DF1"/>
    <w:rsid w:val="00942E4F"/>
    <w:rsid w:val="00942EE1"/>
    <w:rsid w:val="00942FC2"/>
    <w:rsid w:val="009430D8"/>
    <w:rsid w:val="009431D4"/>
    <w:rsid w:val="009432DA"/>
    <w:rsid w:val="00943504"/>
    <w:rsid w:val="009435FC"/>
    <w:rsid w:val="009436BF"/>
    <w:rsid w:val="0094385A"/>
    <w:rsid w:val="00943DB3"/>
    <w:rsid w:val="00943E2F"/>
    <w:rsid w:val="00944089"/>
    <w:rsid w:val="00944A50"/>
    <w:rsid w:val="00944C1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D61"/>
    <w:rsid w:val="00945DC5"/>
    <w:rsid w:val="0094619C"/>
    <w:rsid w:val="0094646F"/>
    <w:rsid w:val="009464FA"/>
    <w:rsid w:val="009466BE"/>
    <w:rsid w:val="009467D0"/>
    <w:rsid w:val="00946B84"/>
    <w:rsid w:val="00946D2D"/>
    <w:rsid w:val="00946D40"/>
    <w:rsid w:val="00946D43"/>
    <w:rsid w:val="00946FB6"/>
    <w:rsid w:val="00947095"/>
    <w:rsid w:val="009470C5"/>
    <w:rsid w:val="00947487"/>
    <w:rsid w:val="009474BF"/>
    <w:rsid w:val="009476E5"/>
    <w:rsid w:val="009477E6"/>
    <w:rsid w:val="009478DD"/>
    <w:rsid w:val="00947940"/>
    <w:rsid w:val="00947A04"/>
    <w:rsid w:val="00947A9B"/>
    <w:rsid w:val="00947BB8"/>
    <w:rsid w:val="00947C5D"/>
    <w:rsid w:val="00947CEA"/>
    <w:rsid w:val="00947F3C"/>
    <w:rsid w:val="00950019"/>
    <w:rsid w:val="00950030"/>
    <w:rsid w:val="00950093"/>
    <w:rsid w:val="00950288"/>
    <w:rsid w:val="009504D6"/>
    <w:rsid w:val="009505D2"/>
    <w:rsid w:val="00950651"/>
    <w:rsid w:val="00950738"/>
    <w:rsid w:val="00950B33"/>
    <w:rsid w:val="00950C9F"/>
    <w:rsid w:val="00950CAC"/>
    <w:rsid w:val="00950D60"/>
    <w:rsid w:val="00950F71"/>
    <w:rsid w:val="0095114D"/>
    <w:rsid w:val="00951531"/>
    <w:rsid w:val="0095160E"/>
    <w:rsid w:val="0095174E"/>
    <w:rsid w:val="009518B0"/>
    <w:rsid w:val="00951900"/>
    <w:rsid w:val="00951924"/>
    <w:rsid w:val="009519DB"/>
    <w:rsid w:val="00951F52"/>
    <w:rsid w:val="0095200E"/>
    <w:rsid w:val="009520EE"/>
    <w:rsid w:val="00952122"/>
    <w:rsid w:val="0095220B"/>
    <w:rsid w:val="009524F6"/>
    <w:rsid w:val="0095277C"/>
    <w:rsid w:val="00952813"/>
    <w:rsid w:val="00952AF9"/>
    <w:rsid w:val="00952D01"/>
    <w:rsid w:val="00952D60"/>
    <w:rsid w:val="00952DCC"/>
    <w:rsid w:val="0095307B"/>
    <w:rsid w:val="00953262"/>
    <w:rsid w:val="009534C7"/>
    <w:rsid w:val="009535FA"/>
    <w:rsid w:val="009539D7"/>
    <w:rsid w:val="00953B50"/>
    <w:rsid w:val="00953BE9"/>
    <w:rsid w:val="00953E8E"/>
    <w:rsid w:val="00953F1F"/>
    <w:rsid w:val="00953F93"/>
    <w:rsid w:val="00953FBC"/>
    <w:rsid w:val="009542CD"/>
    <w:rsid w:val="0095435D"/>
    <w:rsid w:val="0095448D"/>
    <w:rsid w:val="009545EE"/>
    <w:rsid w:val="0095474E"/>
    <w:rsid w:val="0095479A"/>
    <w:rsid w:val="009547B7"/>
    <w:rsid w:val="009548CC"/>
    <w:rsid w:val="0095490F"/>
    <w:rsid w:val="0095492A"/>
    <w:rsid w:val="00954966"/>
    <w:rsid w:val="00954D19"/>
    <w:rsid w:val="00954D27"/>
    <w:rsid w:val="00954D5D"/>
    <w:rsid w:val="00954D7E"/>
    <w:rsid w:val="00954EF5"/>
    <w:rsid w:val="00954F70"/>
    <w:rsid w:val="00954FCE"/>
    <w:rsid w:val="0095504A"/>
    <w:rsid w:val="009550BE"/>
    <w:rsid w:val="00955192"/>
    <w:rsid w:val="00955201"/>
    <w:rsid w:val="00955256"/>
    <w:rsid w:val="00955426"/>
    <w:rsid w:val="0095554A"/>
    <w:rsid w:val="00955983"/>
    <w:rsid w:val="00955AC6"/>
    <w:rsid w:val="00955C16"/>
    <w:rsid w:val="00955C73"/>
    <w:rsid w:val="00955C92"/>
    <w:rsid w:val="00955E68"/>
    <w:rsid w:val="00955F32"/>
    <w:rsid w:val="00956008"/>
    <w:rsid w:val="0095608F"/>
    <w:rsid w:val="00956258"/>
    <w:rsid w:val="0095648C"/>
    <w:rsid w:val="00956563"/>
    <w:rsid w:val="00956672"/>
    <w:rsid w:val="00956D8C"/>
    <w:rsid w:val="00956D9A"/>
    <w:rsid w:val="00956E8E"/>
    <w:rsid w:val="00956FDD"/>
    <w:rsid w:val="0095701A"/>
    <w:rsid w:val="009571C2"/>
    <w:rsid w:val="0095741E"/>
    <w:rsid w:val="0095769B"/>
    <w:rsid w:val="009577BA"/>
    <w:rsid w:val="00957891"/>
    <w:rsid w:val="00957A09"/>
    <w:rsid w:val="00957ADA"/>
    <w:rsid w:val="00957B72"/>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1002"/>
    <w:rsid w:val="00961073"/>
    <w:rsid w:val="0096111E"/>
    <w:rsid w:val="009612FE"/>
    <w:rsid w:val="009614F4"/>
    <w:rsid w:val="00961672"/>
    <w:rsid w:val="0096167B"/>
    <w:rsid w:val="009616EA"/>
    <w:rsid w:val="00961785"/>
    <w:rsid w:val="009617CA"/>
    <w:rsid w:val="00961A07"/>
    <w:rsid w:val="00961A7E"/>
    <w:rsid w:val="00961A93"/>
    <w:rsid w:val="00961B91"/>
    <w:rsid w:val="00961C45"/>
    <w:rsid w:val="00961E15"/>
    <w:rsid w:val="00961E50"/>
    <w:rsid w:val="00961F83"/>
    <w:rsid w:val="00962236"/>
    <w:rsid w:val="009622D6"/>
    <w:rsid w:val="009622E0"/>
    <w:rsid w:val="00962633"/>
    <w:rsid w:val="00962675"/>
    <w:rsid w:val="0096274F"/>
    <w:rsid w:val="00962779"/>
    <w:rsid w:val="00962FF1"/>
    <w:rsid w:val="0096342A"/>
    <w:rsid w:val="009634DD"/>
    <w:rsid w:val="009634E8"/>
    <w:rsid w:val="0096350C"/>
    <w:rsid w:val="0096374E"/>
    <w:rsid w:val="00963775"/>
    <w:rsid w:val="00963D2D"/>
    <w:rsid w:val="00963E69"/>
    <w:rsid w:val="00964428"/>
    <w:rsid w:val="009647AD"/>
    <w:rsid w:val="009649A4"/>
    <w:rsid w:val="00964A36"/>
    <w:rsid w:val="00964AAE"/>
    <w:rsid w:val="00964ABA"/>
    <w:rsid w:val="00964B52"/>
    <w:rsid w:val="00964C9C"/>
    <w:rsid w:val="009650B3"/>
    <w:rsid w:val="009653F8"/>
    <w:rsid w:val="009654B9"/>
    <w:rsid w:val="009655E9"/>
    <w:rsid w:val="00965676"/>
    <w:rsid w:val="00965977"/>
    <w:rsid w:val="00965FE7"/>
    <w:rsid w:val="00966096"/>
    <w:rsid w:val="0096690A"/>
    <w:rsid w:val="0096690B"/>
    <w:rsid w:val="00966912"/>
    <w:rsid w:val="00966956"/>
    <w:rsid w:val="00966B5A"/>
    <w:rsid w:val="00966BD0"/>
    <w:rsid w:val="00966BF5"/>
    <w:rsid w:val="00966C87"/>
    <w:rsid w:val="00966E45"/>
    <w:rsid w:val="00966E77"/>
    <w:rsid w:val="00967232"/>
    <w:rsid w:val="009672D5"/>
    <w:rsid w:val="009674B9"/>
    <w:rsid w:val="009676F8"/>
    <w:rsid w:val="0096785F"/>
    <w:rsid w:val="00967A06"/>
    <w:rsid w:val="00967F93"/>
    <w:rsid w:val="00967FC7"/>
    <w:rsid w:val="009703E8"/>
    <w:rsid w:val="009703EC"/>
    <w:rsid w:val="00970625"/>
    <w:rsid w:val="00970825"/>
    <w:rsid w:val="009708AF"/>
    <w:rsid w:val="009708C9"/>
    <w:rsid w:val="009708CE"/>
    <w:rsid w:val="00970D6B"/>
    <w:rsid w:val="00970E58"/>
    <w:rsid w:val="00970E66"/>
    <w:rsid w:val="00970FA8"/>
    <w:rsid w:val="00971175"/>
    <w:rsid w:val="00971332"/>
    <w:rsid w:val="009714F0"/>
    <w:rsid w:val="00971789"/>
    <w:rsid w:val="00971AE6"/>
    <w:rsid w:val="00971B8E"/>
    <w:rsid w:val="00971BFD"/>
    <w:rsid w:val="00971C18"/>
    <w:rsid w:val="00971C1D"/>
    <w:rsid w:val="00971E06"/>
    <w:rsid w:val="00971EAF"/>
    <w:rsid w:val="00972169"/>
    <w:rsid w:val="00972249"/>
    <w:rsid w:val="0097228D"/>
    <w:rsid w:val="00972629"/>
    <w:rsid w:val="00972674"/>
    <w:rsid w:val="009727B2"/>
    <w:rsid w:val="009727D3"/>
    <w:rsid w:val="00972932"/>
    <w:rsid w:val="00972959"/>
    <w:rsid w:val="00972B67"/>
    <w:rsid w:val="00972C79"/>
    <w:rsid w:val="00972E8C"/>
    <w:rsid w:val="00972FC7"/>
    <w:rsid w:val="00973282"/>
    <w:rsid w:val="009732F8"/>
    <w:rsid w:val="00973333"/>
    <w:rsid w:val="00973434"/>
    <w:rsid w:val="0097362D"/>
    <w:rsid w:val="0097368E"/>
    <w:rsid w:val="009736B3"/>
    <w:rsid w:val="00974335"/>
    <w:rsid w:val="00974449"/>
    <w:rsid w:val="00974564"/>
    <w:rsid w:val="00974760"/>
    <w:rsid w:val="00974969"/>
    <w:rsid w:val="00974B0D"/>
    <w:rsid w:val="00974C1B"/>
    <w:rsid w:val="00974CA9"/>
    <w:rsid w:val="00974CF9"/>
    <w:rsid w:val="00975083"/>
    <w:rsid w:val="00975115"/>
    <w:rsid w:val="009751E9"/>
    <w:rsid w:val="009752E5"/>
    <w:rsid w:val="009754D3"/>
    <w:rsid w:val="00975692"/>
    <w:rsid w:val="00975865"/>
    <w:rsid w:val="00975870"/>
    <w:rsid w:val="009758D7"/>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715A"/>
    <w:rsid w:val="009774C8"/>
    <w:rsid w:val="00977585"/>
    <w:rsid w:val="0097770E"/>
    <w:rsid w:val="00977762"/>
    <w:rsid w:val="00977A9F"/>
    <w:rsid w:val="00977CAC"/>
    <w:rsid w:val="00977DAE"/>
    <w:rsid w:val="00977E6E"/>
    <w:rsid w:val="00977E9C"/>
    <w:rsid w:val="00977F29"/>
    <w:rsid w:val="00977F51"/>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0F2B"/>
    <w:rsid w:val="009810FD"/>
    <w:rsid w:val="00981137"/>
    <w:rsid w:val="00981233"/>
    <w:rsid w:val="0098124C"/>
    <w:rsid w:val="009812AC"/>
    <w:rsid w:val="00981407"/>
    <w:rsid w:val="009815D8"/>
    <w:rsid w:val="00981955"/>
    <w:rsid w:val="009819B5"/>
    <w:rsid w:val="00981BB2"/>
    <w:rsid w:val="00981DAE"/>
    <w:rsid w:val="0098204D"/>
    <w:rsid w:val="009820FF"/>
    <w:rsid w:val="009821A9"/>
    <w:rsid w:val="009822BE"/>
    <w:rsid w:val="009823E2"/>
    <w:rsid w:val="009824A5"/>
    <w:rsid w:val="009824EA"/>
    <w:rsid w:val="009825AB"/>
    <w:rsid w:val="009825D8"/>
    <w:rsid w:val="00982BAE"/>
    <w:rsid w:val="00982EAF"/>
    <w:rsid w:val="00982FEB"/>
    <w:rsid w:val="0098304B"/>
    <w:rsid w:val="009830C0"/>
    <w:rsid w:val="0098320F"/>
    <w:rsid w:val="00983275"/>
    <w:rsid w:val="00983440"/>
    <w:rsid w:val="00983468"/>
    <w:rsid w:val="009835D5"/>
    <w:rsid w:val="0098366F"/>
    <w:rsid w:val="009837FD"/>
    <w:rsid w:val="0098396F"/>
    <w:rsid w:val="00983972"/>
    <w:rsid w:val="00983C0A"/>
    <w:rsid w:val="00983C68"/>
    <w:rsid w:val="00983D45"/>
    <w:rsid w:val="00983F84"/>
    <w:rsid w:val="00983FC2"/>
    <w:rsid w:val="00983FD7"/>
    <w:rsid w:val="009840C8"/>
    <w:rsid w:val="0098416B"/>
    <w:rsid w:val="00984267"/>
    <w:rsid w:val="00984301"/>
    <w:rsid w:val="009844AC"/>
    <w:rsid w:val="0098462D"/>
    <w:rsid w:val="009846EC"/>
    <w:rsid w:val="00984767"/>
    <w:rsid w:val="009847CC"/>
    <w:rsid w:val="00984813"/>
    <w:rsid w:val="009848D2"/>
    <w:rsid w:val="00984975"/>
    <w:rsid w:val="00984B82"/>
    <w:rsid w:val="00984C53"/>
    <w:rsid w:val="00984F4B"/>
    <w:rsid w:val="00984F63"/>
    <w:rsid w:val="00984FC5"/>
    <w:rsid w:val="00985235"/>
    <w:rsid w:val="0098545D"/>
    <w:rsid w:val="009856B3"/>
    <w:rsid w:val="00985998"/>
    <w:rsid w:val="00985B5D"/>
    <w:rsid w:val="00985BAF"/>
    <w:rsid w:val="00985C0C"/>
    <w:rsid w:val="00985C39"/>
    <w:rsid w:val="00985CA1"/>
    <w:rsid w:val="00985E03"/>
    <w:rsid w:val="009860D1"/>
    <w:rsid w:val="0098610B"/>
    <w:rsid w:val="009863F8"/>
    <w:rsid w:val="009866BD"/>
    <w:rsid w:val="009868D4"/>
    <w:rsid w:val="00986C65"/>
    <w:rsid w:val="00986DA0"/>
    <w:rsid w:val="00986EE0"/>
    <w:rsid w:val="00986F15"/>
    <w:rsid w:val="00987242"/>
    <w:rsid w:val="0098726F"/>
    <w:rsid w:val="009874B1"/>
    <w:rsid w:val="00987885"/>
    <w:rsid w:val="00987973"/>
    <w:rsid w:val="00987E7A"/>
    <w:rsid w:val="00987FAD"/>
    <w:rsid w:val="00990099"/>
    <w:rsid w:val="009901D9"/>
    <w:rsid w:val="00990248"/>
    <w:rsid w:val="0099077C"/>
    <w:rsid w:val="009907AC"/>
    <w:rsid w:val="0099080E"/>
    <w:rsid w:val="009909D0"/>
    <w:rsid w:val="00990AE9"/>
    <w:rsid w:val="00990B90"/>
    <w:rsid w:val="00990C75"/>
    <w:rsid w:val="00990CF3"/>
    <w:rsid w:val="00990D34"/>
    <w:rsid w:val="00990DFE"/>
    <w:rsid w:val="009911B9"/>
    <w:rsid w:val="009911C0"/>
    <w:rsid w:val="00991221"/>
    <w:rsid w:val="00991317"/>
    <w:rsid w:val="0099161B"/>
    <w:rsid w:val="0099177E"/>
    <w:rsid w:val="00991894"/>
    <w:rsid w:val="00991896"/>
    <w:rsid w:val="00991B5A"/>
    <w:rsid w:val="00991C27"/>
    <w:rsid w:val="00992105"/>
    <w:rsid w:val="009921B4"/>
    <w:rsid w:val="009921F9"/>
    <w:rsid w:val="00992232"/>
    <w:rsid w:val="00992336"/>
    <w:rsid w:val="0099254E"/>
    <w:rsid w:val="00992674"/>
    <w:rsid w:val="0099281C"/>
    <w:rsid w:val="009928DE"/>
    <w:rsid w:val="009928EF"/>
    <w:rsid w:val="00992C4E"/>
    <w:rsid w:val="00992E91"/>
    <w:rsid w:val="00992EE2"/>
    <w:rsid w:val="0099300C"/>
    <w:rsid w:val="00993149"/>
    <w:rsid w:val="009931D9"/>
    <w:rsid w:val="009933DE"/>
    <w:rsid w:val="009934DA"/>
    <w:rsid w:val="00993681"/>
    <w:rsid w:val="00993855"/>
    <w:rsid w:val="00993B07"/>
    <w:rsid w:val="00993B93"/>
    <w:rsid w:val="00993C7B"/>
    <w:rsid w:val="00993E2D"/>
    <w:rsid w:val="00994270"/>
    <w:rsid w:val="0099429C"/>
    <w:rsid w:val="0099433D"/>
    <w:rsid w:val="0099447D"/>
    <w:rsid w:val="00994703"/>
    <w:rsid w:val="009947C8"/>
    <w:rsid w:val="00994891"/>
    <w:rsid w:val="00994BD8"/>
    <w:rsid w:val="00994CB4"/>
    <w:rsid w:val="00994E64"/>
    <w:rsid w:val="00994E6B"/>
    <w:rsid w:val="0099508E"/>
    <w:rsid w:val="009951D9"/>
    <w:rsid w:val="0099526E"/>
    <w:rsid w:val="00995392"/>
    <w:rsid w:val="0099555C"/>
    <w:rsid w:val="00995604"/>
    <w:rsid w:val="00995811"/>
    <w:rsid w:val="00995979"/>
    <w:rsid w:val="00995BFD"/>
    <w:rsid w:val="009960AA"/>
    <w:rsid w:val="0099611B"/>
    <w:rsid w:val="0099618D"/>
    <w:rsid w:val="009962A1"/>
    <w:rsid w:val="00996326"/>
    <w:rsid w:val="0099632D"/>
    <w:rsid w:val="0099666A"/>
    <w:rsid w:val="009966B7"/>
    <w:rsid w:val="00996729"/>
    <w:rsid w:val="00996CAA"/>
    <w:rsid w:val="00996CD3"/>
    <w:rsid w:val="00996D7D"/>
    <w:rsid w:val="0099714E"/>
    <w:rsid w:val="009971AE"/>
    <w:rsid w:val="009971FD"/>
    <w:rsid w:val="0099732D"/>
    <w:rsid w:val="00997420"/>
    <w:rsid w:val="0099745D"/>
    <w:rsid w:val="009976E0"/>
    <w:rsid w:val="00997708"/>
    <w:rsid w:val="0099776B"/>
    <w:rsid w:val="0099789C"/>
    <w:rsid w:val="009A0464"/>
    <w:rsid w:val="009A0520"/>
    <w:rsid w:val="009A058F"/>
    <w:rsid w:val="009A069B"/>
    <w:rsid w:val="009A0CEE"/>
    <w:rsid w:val="009A0D0F"/>
    <w:rsid w:val="009A0D8D"/>
    <w:rsid w:val="009A0E4A"/>
    <w:rsid w:val="009A0F27"/>
    <w:rsid w:val="009A1415"/>
    <w:rsid w:val="009A146C"/>
    <w:rsid w:val="009A1505"/>
    <w:rsid w:val="009A195B"/>
    <w:rsid w:val="009A1974"/>
    <w:rsid w:val="009A1BE7"/>
    <w:rsid w:val="009A1C99"/>
    <w:rsid w:val="009A1EE3"/>
    <w:rsid w:val="009A1EED"/>
    <w:rsid w:val="009A1FEA"/>
    <w:rsid w:val="009A215A"/>
    <w:rsid w:val="009A216A"/>
    <w:rsid w:val="009A23CE"/>
    <w:rsid w:val="009A2452"/>
    <w:rsid w:val="009A2632"/>
    <w:rsid w:val="009A2720"/>
    <w:rsid w:val="009A2953"/>
    <w:rsid w:val="009A2DF6"/>
    <w:rsid w:val="009A31FF"/>
    <w:rsid w:val="009A3321"/>
    <w:rsid w:val="009A3374"/>
    <w:rsid w:val="009A3472"/>
    <w:rsid w:val="009A38FA"/>
    <w:rsid w:val="009A3956"/>
    <w:rsid w:val="009A3B68"/>
    <w:rsid w:val="009A3C0C"/>
    <w:rsid w:val="009A3C4E"/>
    <w:rsid w:val="009A3E27"/>
    <w:rsid w:val="009A3F88"/>
    <w:rsid w:val="009A3FFB"/>
    <w:rsid w:val="009A4156"/>
    <w:rsid w:val="009A4214"/>
    <w:rsid w:val="009A4476"/>
    <w:rsid w:val="009A4668"/>
    <w:rsid w:val="009A48A0"/>
    <w:rsid w:val="009A497D"/>
    <w:rsid w:val="009A49BF"/>
    <w:rsid w:val="009A4AAA"/>
    <w:rsid w:val="009A4D9C"/>
    <w:rsid w:val="009A4FFA"/>
    <w:rsid w:val="009A50F4"/>
    <w:rsid w:val="009A515C"/>
    <w:rsid w:val="009A51CC"/>
    <w:rsid w:val="009A5361"/>
    <w:rsid w:val="009A54ED"/>
    <w:rsid w:val="009A5575"/>
    <w:rsid w:val="009A56B0"/>
    <w:rsid w:val="009A5B2E"/>
    <w:rsid w:val="009A5B51"/>
    <w:rsid w:val="009A5BED"/>
    <w:rsid w:val="009A5D23"/>
    <w:rsid w:val="009A5DC2"/>
    <w:rsid w:val="009A5E67"/>
    <w:rsid w:val="009A5F24"/>
    <w:rsid w:val="009A5FB4"/>
    <w:rsid w:val="009A604B"/>
    <w:rsid w:val="009A60B9"/>
    <w:rsid w:val="009A619A"/>
    <w:rsid w:val="009A61BC"/>
    <w:rsid w:val="009A626B"/>
    <w:rsid w:val="009A62B8"/>
    <w:rsid w:val="009A6363"/>
    <w:rsid w:val="009A650C"/>
    <w:rsid w:val="009A6685"/>
    <w:rsid w:val="009A6723"/>
    <w:rsid w:val="009A6729"/>
    <w:rsid w:val="009A68DA"/>
    <w:rsid w:val="009A69C8"/>
    <w:rsid w:val="009A6C09"/>
    <w:rsid w:val="009A6C31"/>
    <w:rsid w:val="009A6C64"/>
    <w:rsid w:val="009A6F9E"/>
    <w:rsid w:val="009A6FDB"/>
    <w:rsid w:val="009A71D2"/>
    <w:rsid w:val="009A75AA"/>
    <w:rsid w:val="009A791E"/>
    <w:rsid w:val="009A7945"/>
    <w:rsid w:val="009A7953"/>
    <w:rsid w:val="009A7B45"/>
    <w:rsid w:val="009A7C04"/>
    <w:rsid w:val="009A7D06"/>
    <w:rsid w:val="009A7D57"/>
    <w:rsid w:val="009A7D58"/>
    <w:rsid w:val="009A7D92"/>
    <w:rsid w:val="009A7EBF"/>
    <w:rsid w:val="009B01AF"/>
    <w:rsid w:val="009B01D9"/>
    <w:rsid w:val="009B03A3"/>
    <w:rsid w:val="009B0526"/>
    <w:rsid w:val="009B069B"/>
    <w:rsid w:val="009B0A0E"/>
    <w:rsid w:val="009B0B80"/>
    <w:rsid w:val="009B0BCB"/>
    <w:rsid w:val="009B0C95"/>
    <w:rsid w:val="009B0D2A"/>
    <w:rsid w:val="009B0F1C"/>
    <w:rsid w:val="009B0F4C"/>
    <w:rsid w:val="009B105C"/>
    <w:rsid w:val="009B10CD"/>
    <w:rsid w:val="009B118A"/>
    <w:rsid w:val="009B1705"/>
    <w:rsid w:val="009B17F8"/>
    <w:rsid w:val="009B17FF"/>
    <w:rsid w:val="009B194F"/>
    <w:rsid w:val="009B1DCB"/>
    <w:rsid w:val="009B1E44"/>
    <w:rsid w:val="009B1EB3"/>
    <w:rsid w:val="009B201B"/>
    <w:rsid w:val="009B2057"/>
    <w:rsid w:val="009B2361"/>
    <w:rsid w:val="009B236D"/>
    <w:rsid w:val="009B24FA"/>
    <w:rsid w:val="009B253E"/>
    <w:rsid w:val="009B2563"/>
    <w:rsid w:val="009B2578"/>
    <w:rsid w:val="009B259C"/>
    <w:rsid w:val="009B268D"/>
    <w:rsid w:val="009B2716"/>
    <w:rsid w:val="009B27DE"/>
    <w:rsid w:val="009B2922"/>
    <w:rsid w:val="009B2A4F"/>
    <w:rsid w:val="009B2C7A"/>
    <w:rsid w:val="009B2E0E"/>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A29"/>
    <w:rsid w:val="009B4A4F"/>
    <w:rsid w:val="009B4FF1"/>
    <w:rsid w:val="009B5161"/>
    <w:rsid w:val="009B5452"/>
    <w:rsid w:val="009B5570"/>
    <w:rsid w:val="009B5917"/>
    <w:rsid w:val="009B5C08"/>
    <w:rsid w:val="009B5C41"/>
    <w:rsid w:val="009B5D43"/>
    <w:rsid w:val="009B5FF3"/>
    <w:rsid w:val="009B619C"/>
    <w:rsid w:val="009B6311"/>
    <w:rsid w:val="009B6379"/>
    <w:rsid w:val="009B655A"/>
    <w:rsid w:val="009B6607"/>
    <w:rsid w:val="009B668D"/>
    <w:rsid w:val="009B66A2"/>
    <w:rsid w:val="009B6708"/>
    <w:rsid w:val="009B67D5"/>
    <w:rsid w:val="009B689D"/>
    <w:rsid w:val="009B6992"/>
    <w:rsid w:val="009B6A6A"/>
    <w:rsid w:val="009B6B06"/>
    <w:rsid w:val="009B6B99"/>
    <w:rsid w:val="009B6C06"/>
    <w:rsid w:val="009B6EEF"/>
    <w:rsid w:val="009B6F6A"/>
    <w:rsid w:val="009B6F8D"/>
    <w:rsid w:val="009B7132"/>
    <w:rsid w:val="009B728E"/>
    <w:rsid w:val="009B748D"/>
    <w:rsid w:val="009B75A0"/>
    <w:rsid w:val="009B75BC"/>
    <w:rsid w:val="009B761F"/>
    <w:rsid w:val="009B79A0"/>
    <w:rsid w:val="009B7D51"/>
    <w:rsid w:val="009B7D59"/>
    <w:rsid w:val="009B7E42"/>
    <w:rsid w:val="009B7E8D"/>
    <w:rsid w:val="009B7F8E"/>
    <w:rsid w:val="009C0174"/>
    <w:rsid w:val="009C021F"/>
    <w:rsid w:val="009C02D3"/>
    <w:rsid w:val="009C031F"/>
    <w:rsid w:val="009C06A6"/>
    <w:rsid w:val="009C06C0"/>
    <w:rsid w:val="009C0806"/>
    <w:rsid w:val="009C0AC0"/>
    <w:rsid w:val="009C0B65"/>
    <w:rsid w:val="009C0BD5"/>
    <w:rsid w:val="009C0E74"/>
    <w:rsid w:val="009C1043"/>
    <w:rsid w:val="009C1253"/>
    <w:rsid w:val="009C1345"/>
    <w:rsid w:val="009C134A"/>
    <w:rsid w:val="009C1467"/>
    <w:rsid w:val="009C16E2"/>
    <w:rsid w:val="009C184A"/>
    <w:rsid w:val="009C19AF"/>
    <w:rsid w:val="009C1A79"/>
    <w:rsid w:val="009C1AA7"/>
    <w:rsid w:val="009C1B84"/>
    <w:rsid w:val="009C1C5A"/>
    <w:rsid w:val="009C1CCF"/>
    <w:rsid w:val="009C1E87"/>
    <w:rsid w:val="009C1EF8"/>
    <w:rsid w:val="009C20EB"/>
    <w:rsid w:val="009C228C"/>
    <w:rsid w:val="009C265F"/>
    <w:rsid w:val="009C282C"/>
    <w:rsid w:val="009C2A95"/>
    <w:rsid w:val="009C2C5B"/>
    <w:rsid w:val="009C2CD4"/>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32D"/>
    <w:rsid w:val="009C4508"/>
    <w:rsid w:val="009C46F2"/>
    <w:rsid w:val="009C47C9"/>
    <w:rsid w:val="009C49E1"/>
    <w:rsid w:val="009C49FE"/>
    <w:rsid w:val="009C4AB7"/>
    <w:rsid w:val="009C4B7F"/>
    <w:rsid w:val="009C4F15"/>
    <w:rsid w:val="009C50C6"/>
    <w:rsid w:val="009C520F"/>
    <w:rsid w:val="009C526C"/>
    <w:rsid w:val="009C5502"/>
    <w:rsid w:val="009C562B"/>
    <w:rsid w:val="009C56B0"/>
    <w:rsid w:val="009C5AC7"/>
    <w:rsid w:val="009C5D35"/>
    <w:rsid w:val="009C5FE3"/>
    <w:rsid w:val="009C6258"/>
    <w:rsid w:val="009C62D8"/>
    <w:rsid w:val="009C6311"/>
    <w:rsid w:val="009C6581"/>
    <w:rsid w:val="009C6678"/>
    <w:rsid w:val="009C66B4"/>
    <w:rsid w:val="009C689A"/>
    <w:rsid w:val="009C6A5A"/>
    <w:rsid w:val="009C6B45"/>
    <w:rsid w:val="009C6D0B"/>
    <w:rsid w:val="009C6DD4"/>
    <w:rsid w:val="009C6E29"/>
    <w:rsid w:val="009C6F03"/>
    <w:rsid w:val="009C715D"/>
    <w:rsid w:val="009C7233"/>
    <w:rsid w:val="009C7400"/>
    <w:rsid w:val="009C743F"/>
    <w:rsid w:val="009C7532"/>
    <w:rsid w:val="009C79A1"/>
    <w:rsid w:val="009C7AB2"/>
    <w:rsid w:val="009C7C6C"/>
    <w:rsid w:val="009C7DDC"/>
    <w:rsid w:val="009D00D6"/>
    <w:rsid w:val="009D0109"/>
    <w:rsid w:val="009D0112"/>
    <w:rsid w:val="009D019D"/>
    <w:rsid w:val="009D0204"/>
    <w:rsid w:val="009D03A4"/>
    <w:rsid w:val="009D0584"/>
    <w:rsid w:val="009D05EF"/>
    <w:rsid w:val="009D07F2"/>
    <w:rsid w:val="009D081A"/>
    <w:rsid w:val="009D0821"/>
    <w:rsid w:val="009D0A38"/>
    <w:rsid w:val="009D0A4F"/>
    <w:rsid w:val="009D0AB6"/>
    <w:rsid w:val="009D0D01"/>
    <w:rsid w:val="009D0DCB"/>
    <w:rsid w:val="009D0DE0"/>
    <w:rsid w:val="009D1001"/>
    <w:rsid w:val="009D1161"/>
    <w:rsid w:val="009D1184"/>
    <w:rsid w:val="009D141E"/>
    <w:rsid w:val="009D18E2"/>
    <w:rsid w:val="009D1ABC"/>
    <w:rsid w:val="009D1BA9"/>
    <w:rsid w:val="009D1BB5"/>
    <w:rsid w:val="009D1DA7"/>
    <w:rsid w:val="009D1E00"/>
    <w:rsid w:val="009D1F4C"/>
    <w:rsid w:val="009D20A3"/>
    <w:rsid w:val="009D210C"/>
    <w:rsid w:val="009D2278"/>
    <w:rsid w:val="009D235A"/>
    <w:rsid w:val="009D23F7"/>
    <w:rsid w:val="009D2770"/>
    <w:rsid w:val="009D2981"/>
    <w:rsid w:val="009D2AB7"/>
    <w:rsid w:val="009D2B8E"/>
    <w:rsid w:val="009D2C73"/>
    <w:rsid w:val="009D2DFF"/>
    <w:rsid w:val="009D2EED"/>
    <w:rsid w:val="009D300B"/>
    <w:rsid w:val="009D3177"/>
    <w:rsid w:val="009D3188"/>
    <w:rsid w:val="009D318A"/>
    <w:rsid w:val="009D320E"/>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464"/>
    <w:rsid w:val="009D6477"/>
    <w:rsid w:val="009D64E3"/>
    <w:rsid w:val="009D64E7"/>
    <w:rsid w:val="009D6579"/>
    <w:rsid w:val="009D6595"/>
    <w:rsid w:val="009D6658"/>
    <w:rsid w:val="009D6CA6"/>
    <w:rsid w:val="009D6D1E"/>
    <w:rsid w:val="009D6D36"/>
    <w:rsid w:val="009D6E15"/>
    <w:rsid w:val="009D7176"/>
    <w:rsid w:val="009D73ED"/>
    <w:rsid w:val="009D7411"/>
    <w:rsid w:val="009D74F3"/>
    <w:rsid w:val="009D767E"/>
    <w:rsid w:val="009D7826"/>
    <w:rsid w:val="009D7828"/>
    <w:rsid w:val="009D795B"/>
    <w:rsid w:val="009D79BD"/>
    <w:rsid w:val="009D7D0D"/>
    <w:rsid w:val="009D7DE1"/>
    <w:rsid w:val="009D7EA2"/>
    <w:rsid w:val="009D7F8E"/>
    <w:rsid w:val="009E015A"/>
    <w:rsid w:val="009E0236"/>
    <w:rsid w:val="009E0312"/>
    <w:rsid w:val="009E04F6"/>
    <w:rsid w:val="009E082B"/>
    <w:rsid w:val="009E0A47"/>
    <w:rsid w:val="009E0E23"/>
    <w:rsid w:val="009E0F97"/>
    <w:rsid w:val="009E0FC4"/>
    <w:rsid w:val="009E10F2"/>
    <w:rsid w:val="009E10F7"/>
    <w:rsid w:val="009E110A"/>
    <w:rsid w:val="009E113D"/>
    <w:rsid w:val="009E12C3"/>
    <w:rsid w:val="009E14B3"/>
    <w:rsid w:val="009E17A2"/>
    <w:rsid w:val="009E17D3"/>
    <w:rsid w:val="009E1966"/>
    <w:rsid w:val="009E1967"/>
    <w:rsid w:val="009E1999"/>
    <w:rsid w:val="009E1BC9"/>
    <w:rsid w:val="009E1C48"/>
    <w:rsid w:val="009E1C52"/>
    <w:rsid w:val="009E1F89"/>
    <w:rsid w:val="009E2048"/>
    <w:rsid w:val="009E2096"/>
    <w:rsid w:val="009E2288"/>
    <w:rsid w:val="009E22F9"/>
    <w:rsid w:val="009E235F"/>
    <w:rsid w:val="009E2409"/>
    <w:rsid w:val="009E24D4"/>
    <w:rsid w:val="009E2656"/>
    <w:rsid w:val="009E2878"/>
    <w:rsid w:val="009E28AA"/>
    <w:rsid w:val="009E29A9"/>
    <w:rsid w:val="009E2B8B"/>
    <w:rsid w:val="009E2D4C"/>
    <w:rsid w:val="009E2E17"/>
    <w:rsid w:val="009E2FAF"/>
    <w:rsid w:val="009E2FE9"/>
    <w:rsid w:val="009E3180"/>
    <w:rsid w:val="009E3404"/>
    <w:rsid w:val="009E35AF"/>
    <w:rsid w:val="009E35D6"/>
    <w:rsid w:val="009E3D77"/>
    <w:rsid w:val="009E421D"/>
    <w:rsid w:val="009E432F"/>
    <w:rsid w:val="009E43C9"/>
    <w:rsid w:val="009E4560"/>
    <w:rsid w:val="009E45CB"/>
    <w:rsid w:val="009E461D"/>
    <w:rsid w:val="009E4653"/>
    <w:rsid w:val="009E4723"/>
    <w:rsid w:val="009E4796"/>
    <w:rsid w:val="009E4812"/>
    <w:rsid w:val="009E4A03"/>
    <w:rsid w:val="009E4EEC"/>
    <w:rsid w:val="009E53A6"/>
    <w:rsid w:val="009E57E1"/>
    <w:rsid w:val="009E5878"/>
    <w:rsid w:val="009E589C"/>
    <w:rsid w:val="009E5BAE"/>
    <w:rsid w:val="009E5BF3"/>
    <w:rsid w:val="009E5C96"/>
    <w:rsid w:val="009E5E86"/>
    <w:rsid w:val="009E6373"/>
    <w:rsid w:val="009E63B1"/>
    <w:rsid w:val="009E6717"/>
    <w:rsid w:val="009E69AB"/>
    <w:rsid w:val="009E6A0F"/>
    <w:rsid w:val="009E6B81"/>
    <w:rsid w:val="009E6F42"/>
    <w:rsid w:val="009E6F87"/>
    <w:rsid w:val="009E6FD7"/>
    <w:rsid w:val="009E724D"/>
    <w:rsid w:val="009E7353"/>
    <w:rsid w:val="009E73B5"/>
    <w:rsid w:val="009E7964"/>
    <w:rsid w:val="009E79E8"/>
    <w:rsid w:val="009E7A0E"/>
    <w:rsid w:val="009E7A4F"/>
    <w:rsid w:val="009E7C6E"/>
    <w:rsid w:val="009E7DFC"/>
    <w:rsid w:val="009E7E80"/>
    <w:rsid w:val="009E7EEB"/>
    <w:rsid w:val="009F007F"/>
    <w:rsid w:val="009F0278"/>
    <w:rsid w:val="009F0796"/>
    <w:rsid w:val="009F0888"/>
    <w:rsid w:val="009F08D0"/>
    <w:rsid w:val="009F096D"/>
    <w:rsid w:val="009F09F1"/>
    <w:rsid w:val="009F0B53"/>
    <w:rsid w:val="009F0B81"/>
    <w:rsid w:val="009F0CC7"/>
    <w:rsid w:val="009F0D9F"/>
    <w:rsid w:val="009F0E9A"/>
    <w:rsid w:val="009F0EA6"/>
    <w:rsid w:val="009F0ED2"/>
    <w:rsid w:val="009F0ED6"/>
    <w:rsid w:val="009F103E"/>
    <w:rsid w:val="009F1095"/>
    <w:rsid w:val="009F13BA"/>
    <w:rsid w:val="009F15D0"/>
    <w:rsid w:val="009F1700"/>
    <w:rsid w:val="009F1BD1"/>
    <w:rsid w:val="009F1E75"/>
    <w:rsid w:val="009F1E8E"/>
    <w:rsid w:val="009F1FE0"/>
    <w:rsid w:val="009F2007"/>
    <w:rsid w:val="009F235E"/>
    <w:rsid w:val="009F25EA"/>
    <w:rsid w:val="009F266D"/>
    <w:rsid w:val="009F2804"/>
    <w:rsid w:val="009F28AB"/>
    <w:rsid w:val="009F28EE"/>
    <w:rsid w:val="009F2A49"/>
    <w:rsid w:val="009F2A50"/>
    <w:rsid w:val="009F2AA7"/>
    <w:rsid w:val="009F2AEB"/>
    <w:rsid w:val="009F2BF9"/>
    <w:rsid w:val="009F2C9B"/>
    <w:rsid w:val="009F2DA7"/>
    <w:rsid w:val="009F30BB"/>
    <w:rsid w:val="009F318C"/>
    <w:rsid w:val="009F32B1"/>
    <w:rsid w:val="009F333B"/>
    <w:rsid w:val="009F3524"/>
    <w:rsid w:val="009F3591"/>
    <w:rsid w:val="009F3B40"/>
    <w:rsid w:val="009F3CDF"/>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13E"/>
    <w:rsid w:val="009F5244"/>
    <w:rsid w:val="009F5265"/>
    <w:rsid w:val="009F5286"/>
    <w:rsid w:val="009F52A6"/>
    <w:rsid w:val="009F538E"/>
    <w:rsid w:val="009F53D3"/>
    <w:rsid w:val="009F5482"/>
    <w:rsid w:val="009F5541"/>
    <w:rsid w:val="009F55EC"/>
    <w:rsid w:val="009F56A2"/>
    <w:rsid w:val="009F5703"/>
    <w:rsid w:val="009F5783"/>
    <w:rsid w:val="009F58F8"/>
    <w:rsid w:val="009F59E9"/>
    <w:rsid w:val="009F5B25"/>
    <w:rsid w:val="009F5EBE"/>
    <w:rsid w:val="009F60F8"/>
    <w:rsid w:val="009F6349"/>
    <w:rsid w:val="009F6425"/>
    <w:rsid w:val="009F675A"/>
    <w:rsid w:val="009F6865"/>
    <w:rsid w:val="009F69C3"/>
    <w:rsid w:val="009F6BF2"/>
    <w:rsid w:val="009F6CED"/>
    <w:rsid w:val="009F6D0C"/>
    <w:rsid w:val="009F6DD2"/>
    <w:rsid w:val="009F6F28"/>
    <w:rsid w:val="009F74F2"/>
    <w:rsid w:val="009F75C5"/>
    <w:rsid w:val="009F75D7"/>
    <w:rsid w:val="009F7719"/>
    <w:rsid w:val="009F7760"/>
    <w:rsid w:val="009F78CA"/>
    <w:rsid w:val="009F7D44"/>
    <w:rsid w:val="009F7E04"/>
    <w:rsid w:val="009F7F7E"/>
    <w:rsid w:val="009F7FD9"/>
    <w:rsid w:val="009FEA97"/>
    <w:rsid w:val="00A002F9"/>
    <w:rsid w:val="00A0031C"/>
    <w:rsid w:val="00A0032E"/>
    <w:rsid w:val="00A0036A"/>
    <w:rsid w:val="00A003C7"/>
    <w:rsid w:val="00A0084A"/>
    <w:rsid w:val="00A00B56"/>
    <w:rsid w:val="00A00C8E"/>
    <w:rsid w:val="00A00F78"/>
    <w:rsid w:val="00A00FCA"/>
    <w:rsid w:val="00A010D5"/>
    <w:rsid w:val="00A01180"/>
    <w:rsid w:val="00A0125B"/>
    <w:rsid w:val="00A01378"/>
    <w:rsid w:val="00A0138A"/>
    <w:rsid w:val="00A017BE"/>
    <w:rsid w:val="00A018A4"/>
    <w:rsid w:val="00A0192C"/>
    <w:rsid w:val="00A01BAD"/>
    <w:rsid w:val="00A01D03"/>
    <w:rsid w:val="00A01D07"/>
    <w:rsid w:val="00A0222C"/>
    <w:rsid w:val="00A0234D"/>
    <w:rsid w:val="00A027BD"/>
    <w:rsid w:val="00A02825"/>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D45"/>
    <w:rsid w:val="00A0402A"/>
    <w:rsid w:val="00A04158"/>
    <w:rsid w:val="00A0452B"/>
    <w:rsid w:val="00A04683"/>
    <w:rsid w:val="00A047DE"/>
    <w:rsid w:val="00A048B9"/>
    <w:rsid w:val="00A04A36"/>
    <w:rsid w:val="00A04B1A"/>
    <w:rsid w:val="00A04BD5"/>
    <w:rsid w:val="00A04C5F"/>
    <w:rsid w:val="00A04CA7"/>
    <w:rsid w:val="00A04DFF"/>
    <w:rsid w:val="00A050C0"/>
    <w:rsid w:val="00A05264"/>
    <w:rsid w:val="00A052A7"/>
    <w:rsid w:val="00A052B9"/>
    <w:rsid w:val="00A05377"/>
    <w:rsid w:val="00A05418"/>
    <w:rsid w:val="00A054CF"/>
    <w:rsid w:val="00A055BA"/>
    <w:rsid w:val="00A056BA"/>
    <w:rsid w:val="00A058C8"/>
    <w:rsid w:val="00A059C9"/>
    <w:rsid w:val="00A05D6A"/>
    <w:rsid w:val="00A05E37"/>
    <w:rsid w:val="00A05EEE"/>
    <w:rsid w:val="00A062DD"/>
    <w:rsid w:val="00A0641E"/>
    <w:rsid w:val="00A06469"/>
    <w:rsid w:val="00A0674A"/>
    <w:rsid w:val="00A06764"/>
    <w:rsid w:val="00A06768"/>
    <w:rsid w:val="00A0686D"/>
    <w:rsid w:val="00A06A5F"/>
    <w:rsid w:val="00A06B87"/>
    <w:rsid w:val="00A06D10"/>
    <w:rsid w:val="00A06E82"/>
    <w:rsid w:val="00A06EE6"/>
    <w:rsid w:val="00A06F06"/>
    <w:rsid w:val="00A06F59"/>
    <w:rsid w:val="00A07177"/>
    <w:rsid w:val="00A07652"/>
    <w:rsid w:val="00A07696"/>
    <w:rsid w:val="00A076D3"/>
    <w:rsid w:val="00A07902"/>
    <w:rsid w:val="00A07A45"/>
    <w:rsid w:val="00A07A4C"/>
    <w:rsid w:val="00A07AC6"/>
    <w:rsid w:val="00A07B4E"/>
    <w:rsid w:val="00A07D8D"/>
    <w:rsid w:val="00A07FA4"/>
    <w:rsid w:val="00A07FD5"/>
    <w:rsid w:val="00A10040"/>
    <w:rsid w:val="00A1005E"/>
    <w:rsid w:val="00A1043E"/>
    <w:rsid w:val="00A1066A"/>
    <w:rsid w:val="00A106B4"/>
    <w:rsid w:val="00A1081E"/>
    <w:rsid w:val="00A10976"/>
    <w:rsid w:val="00A10BB9"/>
    <w:rsid w:val="00A10CC5"/>
    <w:rsid w:val="00A1115B"/>
    <w:rsid w:val="00A113A4"/>
    <w:rsid w:val="00A1145F"/>
    <w:rsid w:val="00A11553"/>
    <w:rsid w:val="00A1165E"/>
    <w:rsid w:val="00A1181D"/>
    <w:rsid w:val="00A118A1"/>
    <w:rsid w:val="00A11909"/>
    <w:rsid w:val="00A11925"/>
    <w:rsid w:val="00A11AA2"/>
    <w:rsid w:val="00A11B3C"/>
    <w:rsid w:val="00A11B5A"/>
    <w:rsid w:val="00A11BEA"/>
    <w:rsid w:val="00A11C1F"/>
    <w:rsid w:val="00A11CA8"/>
    <w:rsid w:val="00A11CEC"/>
    <w:rsid w:val="00A11F09"/>
    <w:rsid w:val="00A11F2D"/>
    <w:rsid w:val="00A12211"/>
    <w:rsid w:val="00A122BB"/>
    <w:rsid w:val="00A12301"/>
    <w:rsid w:val="00A1245E"/>
    <w:rsid w:val="00A1259B"/>
    <w:rsid w:val="00A1280A"/>
    <w:rsid w:val="00A1288D"/>
    <w:rsid w:val="00A12CE4"/>
    <w:rsid w:val="00A12DB6"/>
    <w:rsid w:val="00A12DF5"/>
    <w:rsid w:val="00A12E7F"/>
    <w:rsid w:val="00A12E99"/>
    <w:rsid w:val="00A13063"/>
    <w:rsid w:val="00A13368"/>
    <w:rsid w:val="00A13466"/>
    <w:rsid w:val="00A134CF"/>
    <w:rsid w:val="00A1363A"/>
    <w:rsid w:val="00A1374E"/>
    <w:rsid w:val="00A137B0"/>
    <w:rsid w:val="00A13A85"/>
    <w:rsid w:val="00A13A9F"/>
    <w:rsid w:val="00A13C60"/>
    <w:rsid w:val="00A13D03"/>
    <w:rsid w:val="00A13D07"/>
    <w:rsid w:val="00A13DCC"/>
    <w:rsid w:val="00A14080"/>
    <w:rsid w:val="00A1421D"/>
    <w:rsid w:val="00A14339"/>
    <w:rsid w:val="00A14481"/>
    <w:rsid w:val="00A14524"/>
    <w:rsid w:val="00A146CF"/>
    <w:rsid w:val="00A147B3"/>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57"/>
    <w:rsid w:val="00A15CDE"/>
    <w:rsid w:val="00A15E01"/>
    <w:rsid w:val="00A15F07"/>
    <w:rsid w:val="00A1629A"/>
    <w:rsid w:val="00A1673C"/>
    <w:rsid w:val="00A16773"/>
    <w:rsid w:val="00A168AD"/>
    <w:rsid w:val="00A16C9E"/>
    <w:rsid w:val="00A16D6A"/>
    <w:rsid w:val="00A16E58"/>
    <w:rsid w:val="00A16E60"/>
    <w:rsid w:val="00A16E9E"/>
    <w:rsid w:val="00A170FE"/>
    <w:rsid w:val="00A1713E"/>
    <w:rsid w:val="00A172CC"/>
    <w:rsid w:val="00A176DC"/>
    <w:rsid w:val="00A17823"/>
    <w:rsid w:val="00A17917"/>
    <w:rsid w:val="00A1793E"/>
    <w:rsid w:val="00A179C2"/>
    <w:rsid w:val="00A179CC"/>
    <w:rsid w:val="00A17C69"/>
    <w:rsid w:val="00A17E25"/>
    <w:rsid w:val="00A17F70"/>
    <w:rsid w:val="00A200F6"/>
    <w:rsid w:val="00A20127"/>
    <w:rsid w:val="00A2047E"/>
    <w:rsid w:val="00A20518"/>
    <w:rsid w:val="00A20574"/>
    <w:rsid w:val="00A20639"/>
    <w:rsid w:val="00A20653"/>
    <w:rsid w:val="00A206D6"/>
    <w:rsid w:val="00A206F5"/>
    <w:rsid w:val="00A209AB"/>
    <w:rsid w:val="00A20C23"/>
    <w:rsid w:val="00A20CAB"/>
    <w:rsid w:val="00A20D57"/>
    <w:rsid w:val="00A212D3"/>
    <w:rsid w:val="00A212E2"/>
    <w:rsid w:val="00A21365"/>
    <w:rsid w:val="00A21383"/>
    <w:rsid w:val="00A21522"/>
    <w:rsid w:val="00A217E4"/>
    <w:rsid w:val="00A21800"/>
    <w:rsid w:val="00A21A54"/>
    <w:rsid w:val="00A21B79"/>
    <w:rsid w:val="00A21D24"/>
    <w:rsid w:val="00A21E9E"/>
    <w:rsid w:val="00A21F86"/>
    <w:rsid w:val="00A21FF3"/>
    <w:rsid w:val="00A22075"/>
    <w:rsid w:val="00A22203"/>
    <w:rsid w:val="00A222E0"/>
    <w:rsid w:val="00A222EA"/>
    <w:rsid w:val="00A2232E"/>
    <w:rsid w:val="00A223E9"/>
    <w:rsid w:val="00A2248E"/>
    <w:rsid w:val="00A22675"/>
    <w:rsid w:val="00A2287A"/>
    <w:rsid w:val="00A228E9"/>
    <w:rsid w:val="00A2293E"/>
    <w:rsid w:val="00A2294C"/>
    <w:rsid w:val="00A22A07"/>
    <w:rsid w:val="00A22B92"/>
    <w:rsid w:val="00A22CAD"/>
    <w:rsid w:val="00A22F2C"/>
    <w:rsid w:val="00A22F33"/>
    <w:rsid w:val="00A2302D"/>
    <w:rsid w:val="00A232B8"/>
    <w:rsid w:val="00A232D6"/>
    <w:rsid w:val="00A23555"/>
    <w:rsid w:val="00A23563"/>
    <w:rsid w:val="00A23615"/>
    <w:rsid w:val="00A23740"/>
    <w:rsid w:val="00A23811"/>
    <w:rsid w:val="00A2394A"/>
    <w:rsid w:val="00A23C54"/>
    <w:rsid w:val="00A23C95"/>
    <w:rsid w:val="00A24376"/>
    <w:rsid w:val="00A2443A"/>
    <w:rsid w:val="00A244E3"/>
    <w:rsid w:val="00A2454A"/>
    <w:rsid w:val="00A245A1"/>
    <w:rsid w:val="00A245F5"/>
    <w:rsid w:val="00A24A89"/>
    <w:rsid w:val="00A24E6D"/>
    <w:rsid w:val="00A24EC6"/>
    <w:rsid w:val="00A24FAF"/>
    <w:rsid w:val="00A25053"/>
    <w:rsid w:val="00A250C7"/>
    <w:rsid w:val="00A252C9"/>
    <w:rsid w:val="00A2576F"/>
    <w:rsid w:val="00A25B83"/>
    <w:rsid w:val="00A25CD3"/>
    <w:rsid w:val="00A25D1F"/>
    <w:rsid w:val="00A25E7A"/>
    <w:rsid w:val="00A25E9B"/>
    <w:rsid w:val="00A25F5B"/>
    <w:rsid w:val="00A26281"/>
    <w:rsid w:val="00A26283"/>
    <w:rsid w:val="00A262CB"/>
    <w:rsid w:val="00A264B6"/>
    <w:rsid w:val="00A265E8"/>
    <w:rsid w:val="00A26B5D"/>
    <w:rsid w:val="00A26DA3"/>
    <w:rsid w:val="00A26DBF"/>
    <w:rsid w:val="00A2700A"/>
    <w:rsid w:val="00A270B4"/>
    <w:rsid w:val="00A272BB"/>
    <w:rsid w:val="00A274E9"/>
    <w:rsid w:val="00A27642"/>
    <w:rsid w:val="00A2767C"/>
    <w:rsid w:val="00A2781F"/>
    <w:rsid w:val="00A27B4C"/>
    <w:rsid w:val="00A27BEE"/>
    <w:rsid w:val="00A27D99"/>
    <w:rsid w:val="00A27E06"/>
    <w:rsid w:val="00A27E18"/>
    <w:rsid w:val="00A30053"/>
    <w:rsid w:val="00A300C1"/>
    <w:rsid w:val="00A304E2"/>
    <w:rsid w:val="00A3080E"/>
    <w:rsid w:val="00A3083A"/>
    <w:rsid w:val="00A308ED"/>
    <w:rsid w:val="00A308F4"/>
    <w:rsid w:val="00A30AC4"/>
    <w:rsid w:val="00A30C89"/>
    <w:rsid w:val="00A30E55"/>
    <w:rsid w:val="00A30F1A"/>
    <w:rsid w:val="00A310DE"/>
    <w:rsid w:val="00A31315"/>
    <w:rsid w:val="00A31385"/>
    <w:rsid w:val="00A3139A"/>
    <w:rsid w:val="00A31408"/>
    <w:rsid w:val="00A31486"/>
    <w:rsid w:val="00A31514"/>
    <w:rsid w:val="00A315CC"/>
    <w:rsid w:val="00A31710"/>
    <w:rsid w:val="00A31734"/>
    <w:rsid w:val="00A31759"/>
    <w:rsid w:val="00A31ACC"/>
    <w:rsid w:val="00A31B9D"/>
    <w:rsid w:val="00A31D63"/>
    <w:rsid w:val="00A31D81"/>
    <w:rsid w:val="00A31F7B"/>
    <w:rsid w:val="00A320EF"/>
    <w:rsid w:val="00A322DB"/>
    <w:rsid w:val="00A3243E"/>
    <w:rsid w:val="00A32513"/>
    <w:rsid w:val="00A3273C"/>
    <w:rsid w:val="00A327AA"/>
    <w:rsid w:val="00A3293E"/>
    <w:rsid w:val="00A32989"/>
    <w:rsid w:val="00A329B2"/>
    <w:rsid w:val="00A32CF4"/>
    <w:rsid w:val="00A32D6D"/>
    <w:rsid w:val="00A32F20"/>
    <w:rsid w:val="00A330A0"/>
    <w:rsid w:val="00A331C8"/>
    <w:rsid w:val="00A33296"/>
    <w:rsid w:val="00A333ED"/>
    <w:rsid w:val="00A33465"/>
    <w:rsid w:val="00A33531"/>
    <w:rsid w:val="00A3355B"/>
    <w:rsid w:val="00A337CB"/>
    <w:rsid w:val="00A337E5"/>
    <w:rsid w:val="00A33C07"/>
    <w:rsid w:val="00A33D9A"/>
    <w:rsid w:val="00A33F55"/>
    <w:rsid w:val="00A3402B"/>
    <w:rsid w:val="00A34070"/>
    <w:rsid w:val="00A3420B"/>
    <w:rsid w:val="00A34386"/>
    <w:rsid w:val="00A3448D"/>
    <w:rsid w:val="00A345F7"/>
    <w:rsid w:val="00A347A2"/>
    <w:rsid w:val="00A3492F"/>
    <w:rsid w:val="00A34A1F"/>
    <w:rsid w:val="00A34A3A"/>
    <w:rsid w:val="00A34C29"/>
    <w:rsid w:val="00A34F83"/>
    <w:rsid w:val="00A34FD0"/>
    <w:rsid w:val="00A35154"/>
    <w:rsid w:val="00A35706"/>
    <w:rsid w:val="00A35716"/>
    <w:rsid w:val="00A35720"/>
    <w:rsid w:val="00A3583A"/>
    <w:rsid w:val="00A3585E"/>
    <w:rsid w:val="00A358CD"/>
    <w:rsid w:val="00A35A20"/>
    <w:rsid w:val="00A35A3F"/>
    <w:rsid w:val="00A35E94"/>
    <w:rsid w:val="00A35E98"/>
    <w:rsid w:val="00A35FC7"/>
    <w:rsid w:val="00A3604A"/>
    <w:rsid w:val="00A363EC"/>
    <w:rsid w:val="00A3657E"/>
    <w:rsid w:val="00A3684B"/>
    <w:rsid w:val="00A3695B"/>
    <w:rsid w:val="00A36B7C"/>
    <w:rsid w:val="00A36C46"/>
    <w:rsid w:val="00A36E3B"/>
    <w:rsid w:val="00A36E8D"/>
    <w:rsid w:val="00A36F0A"/>
    <w:rsid w:val="00A36F72"/>
    <w:rsid w:val="00A370E6"/>
    <w:rsid w:val="00A372C2"/>
    <w:rsid w:val="00A372E0"/>
    <w:rsid w:val="00A37385"/>
    <w:rsid w:val="00A3753E"/>
    <w:rsid w:val="00A375B8"/>
    <w:rsid w:val="00A3780B"/>
    <w:rsid w:val="00A378A1"/>
    <w:rsid w:val="00A37AD2"/>
    <w:rsid w:val="00A37BEF"/>
    <w:rsid w:val="00A37D90"/>
    <w:rsid w:val="00A37D94"/>
    <w:rsid w:val="00A37E02"/>
    <w:rsid w:val="00A37EA4"/>
    <w:rsid w:val="00A37EFA"/>
    <w:rsid w:val="00A37F55"/>
    <w:rsid w:val="00A401C1"/>
    <w:rsid w:val="00A402E3"/>
    <w:rsid w:val="00A40389"/>
    <w:rsid w:val="00A405BA"/>
    <w:rsid w:val="00A40684"/>
    <w:rsid w:val="00A40C19"/>
    <w:rsid w:val="00A40D35"/>
    <w:rsid w:val="00A40FD8"/>
    <w:rsid w:val="00A41189"/>
    <w:rsid w:val="00A41294"/>
    <w:rsid w:val="00A41380"/>
    <w:rsid w:val="00A41401"/>
    <w:rsid w:val="00A414B0"/>
    <w:rsid w:val="00A41553"/>
    <w:rsid w:val="00A41637"/>
    <w:rsid w:val="00A416BF"/>
    <w:rsid w:val="00A41A41"/>
    <w:rsid w:val="00A41ADD"/>
    <w:rsid w:val="00A41C28"/>
    <w:rsid w:val="00A41D17"/>
    <w:rsid w:val="00A41F6D"/>
    <w:rsid w:val="00A42016"/>
    <w:rsid w:val="00A42040"/>
    <w:rsid w:val="00A42314"/>
    <w:rsid w:val="00A423DC"/>
    <w:rsid w:val="00A42467"/>
    <w:rsid w:val="00A424A9"/>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A92"/>
    <w:rsid w:val="00A43E72"/>
    <w:rsid w:val="00A43EF1"/>
    <w:rsid w:val="00A44033"/>
    <w:rsid w:val="00A441ED"/>
    <w:rsid w:val="00A44365"/>
    <w:rsid w:val="00A444B5"/>
    <w:rsid w:val="00A4457D"/>
    <w:rsid w:val="00A445C2"/>
    <w:rsid w:val="00A4463E"/>
    <w:rsid w:val="00A446D1"/>
    <w:rsid w:val="00A4485F"/>
    <w:rsid w:val="00A4486F"/>
    <w:rsid w:val="00A44BA7"/>
    <w:rsid w:val="00A44C17"/>
    <w:rsid w:val="00A44DDC"/>
    <w:rsid w:val="00A44EB4"/>
    <w:rsid w:val="00A453AA"/>
    <w:rsid w:val="00A453FD"/>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60"/>
    <w:rsid w:val="00A46CE8"/>
    <w:rsid w:val="00A46CFA"/>
    <w:rsid w:val="00A46EC1"/>
    <w:rsid w:val="00A46FB7"/>
    <w:rsid w:val="00A46FF6"/>
    <w:rsid w:val="00A47099"/>
    <w:rsid w:val="00A470A7"/>
    <w:rsid w:val="00A473E4"/>
    <w:rsid w:val="00A4747A"/>
    <w:rsid w:val="00A474C8"/>
    <w:rsid w:val="00A47798"/>
    <w:rsid w:val="00A477CC"/>
    <w:rsid w:val="00A47A4D"/>
    <w:rsid w:val="00A47A69"/>
    <w:rsid w:val="00A47AFA"/>
    <w:rsid w:val="00A47B4F"/>
    <w:rsid w:val="00A47CD1"/>
    <w:rsid w:val="00A47E82"/>
    <w:rsid w:val="00A47E9B"/>
    <w:rsid w:val="00A47F28"/>
    <w:rsid w:val="00A47F64"/>
    <w:rsid w:val="00A47FC7"/>
    <w:rsid w:val="00A500CD"/>
    <w:rsid w:val="00A50293"/>
    <w:rsid w:val="00A50327"/>
    <w:rsid w:val="00A506B2"/>
    <w:rsid w:val="00A507F0"/>
    <w:rsid w:val="00A509B0"/>
    <w:rsid w:val="00A50A09"/>
    <w:rsid w:val="00A50A12"/>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21A"/>
    <w:rsid w:val="00A52330"/>
    <w:rsid w:val="00A52562"/>
    <w:rsid w:val="00A527C8"/>
    <w:rsid w:val="00A527D0"/>
    <w:rsid w:val="00A52817"/>
    <w:rsid w:val="00A5288D"/>
    <w:rsid w:val="00A528A7"/>
    <w:rsid w:val="00A52AAD"/>
    <w:rsid w:val="00A52B2E"/>
    <w:rsid w:val="00A52D1B"/>
    <w:rsid w:val="00A52D76"/>
    <w:rsid w:val="00A52D81"/>
    <w:rsid w:val="00A52FE1"/>
    <w:rsid w:val="00A5307C"/>
    <w:rsid w:val="00A53212"/>
    <w:rsid w:val="00A53441"/>
    <w:rsid w:val="00A5367C"/>
    <w:rsid w:val="00A536E7"/>
    <w:rsid w:val="00A5395F"/>
    <w:rsid w:val="00A539B8"/>
    <w:rsid w:val="00A53DB7"/>
    <w:rsid w:val="00A54073"/>
    <w:rsid w:val="00A540F9"/>
    <w:rsid w:val="00A54107"/>
    <w:rsid w:val="00A54115"/>
    <w:rsid w:val="00A54291"/>
    <w:rsid w:val="00A54308"/>
    <w:rsid w:val="00A54339"/>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507C"/>
    <w:rsid w:val="00A550F2"/>
    <w:rsid w:val="00A55241"/>
    <w:rsid w:val="00A55252"/>
    <w:rsid w:val="00A5531A"/>
    <w:rsid w:val="00A554CE"/>
    <w:rsid w:val="00A555C7"/>
    <w:rsid w:val="00A5565B"/>
    <w:rsid w:val="00A558B4"/>
    <w:rsid w:val="00A55A11"/>
    <w:rsid w:val="00A55B0A"/>
    <w:rsid w:val="00A55BF0"/>
    <w:rsid w:val="00A560F2"/>
    <w:rsid w:val="00A56154"/>
    <w:rsid w:val="00A56156"/>
    <w:rsid w:val="00A5620D"/>
    <w:rsid w:val="00A568A1"/>
    <w:rsid w:val="00A56B15"/>
    <w:rsid w:val="00A57025"/>
    <w:rsid w:val="00A57094"/>
    <w:rsid w:val="00A570A2"/>
    <w:rsid w:val="00A5719C"/>
    <w:rsid w:val="00A571A7"/>
    <w:rsid w:val="00A572AA"/>
    <w:rsid w:val="00A57321"/>
    <w:rsid w:val="00A57552"/>
    <w:rsid w:val="00A575F6"/>
    <w:rsid w:val="00A576F4"/>
    <w:rsid w:val="00A5775D"/>
    <w:rsid w:val="00A57861"/>
    <w:rsid w:val="00A57968"/>
    <w:rsid w:val="00A57A3C"/>
    <w:rsid w:val="00A57B2D"/>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B97"/>
    <w:rsid w:val="00A60BDB"/>
    <w:rsid w:val="00A60C3F"/>
    <w:rsid w:val="00A60CC0"/>
    <w:rsid w:val="00A60D5F"/>
    <w:rsid w:val="00A60E40"/>
    <w:rsid w:val="00A6118D"/>
    <w:rsid w:val="00A611CD"/>
    <w:rsid w:val="00A6132D"/>
    <w:rsid w:val="00A6158F"/>
    <w:rsid w:val="00A615B5"/>
    <w:rsid w:val="00A6161D"/>
    <w:rsid w:val="00A61680"/>
    <w:rsid w:val="00A616F2"/>
    <w:rsid w:val="00A619C3"/>
    <w:rsid w:val="00A61B54"/>
    <w:rsid w:val="00A61FBC"/>
    <w:rsid w:val="00A62185"/>
    <w:rsid w:val="00A62533"/>
    <w:rsid w:val="00A62713"/>
    <w:rsid w:val="00A62896"/>
    <w:rsid w:val="00A628F1"/>
    <w:rsid w:val="00A629CB"/>
    <w:rsid w:val="00A62A2D"/>
    <w:rsid w:val="00A62BF9"/>
    <w:rsid w:val="00A62E4E"/>
    <w:rsid w:val="00A62E5C"/>
    <w:rsid w:val="00A62ED9"/>
    <w:rsid w:val="00A63118"/>
    <w:rsid w:val="00A632EA"/>
    <w:rsid w:val="00A633E5"/>
    <w:rsid w:val="00A637F1"/>
    <w:rsid w:val="00A63836"/>
    <w:rsid w:val="00A638A6"/>
    <w:rsid w:val="00A63967"/>
    <w:rsid w:val="00A63A5A"/>
    <w:rsid w:val="00A63B53"/>
    <w:rsid w:val="00A63BBD"/>
    <w:rsid w:val="00A63CA9"/>
    <w:rsid w:val="00A63CD8"/>
    <w:rsid w:val="00A63D78"/>
    <w:rsid w:val="00A63D7E"/>
    <w:rsid w:val="00A63DCC"/>
    <w:rsid w:val="00A63DD8"/>
    <w:rsid w:val="00A63E03"/>
    <w:rsid w:val="00A63EE0"/>
    <w:rsid w:val="00A6404B"/>
    <w:rsid w:val="00A641C7"/>
    <w:rsid w:val="00A642DB"/>
    <w:rsid w:val="00A642EB"/>
    <w:rsid w:val="00A6432D"/>
    <w:rsid w:val="00A64481"/>
    <w:rsid w:val="00A644A9"/>
    <w:rsid w:val="00A645CF"/>
    <w:rsid w:val="00A6474F"/>
    <w:rsid w:val="00A649D3"/>
    <w:rsid w:val="00A64DDA"/>
    <w:rsid w:val="00A64F24"/>
    <w:rsid w:val="00A64FD8"/>
    <w:rsid w:val="00A64FE4"/>
    <w:rsid w:val="00A6516E"/>
    <w:rsid w:val="00A6525E"/>
    <w:rsid w:val="00A653EE"/>
    <w:rsid w:val="00A65479"/>
    <w:rsid w:val="00A658A9"/>
    <w:rsid w:val="00A658BA"/>
    <w:rsid w:val="00A659BF"/>
    <w:rsid w:val="00A65B70"/>
    <w:rsid w:val="00A65C1B"/>
    <w:rsid w:val="00A65C5F"/>
    <w:rsid w:val="00A65EAD"/>
    <w:rsid w:val="00A66454"/>
    <w:rsid w:val="00A664AB"/>
    <w:rsid w:val="00A669F1"/>
    <w:rsid w:val="00A66A8A"/>
    <w:rsid w:val="00A66BA0"/>
    <w:rsid w:val="00A66DD4"/>
    <w:rsid w:val="00A66E98"/>
    <w:rsid w:val="00A66EB9"/>
    <w:rsid w:val="00A66F5D"/>
    <w:rsid w:val="00A66FC3"/>
    <w:rsid w:val="00A67022"/>
    <w:rsid w:val="00A67080"/>
    <w:rsid w:val="00A67113"/>
    <w:rsid w:val="00A671F5"/>
    <w:rsid w:val="00A6756F"/>
    <w:rsid w:val="00A6761E"/>
    <w:rsid w:val="00A678F9"/>
    <w:rsid w:val="00A6791D"/>
    <w:rsid w:val="00A6794F"/>
    <w:rsid w:val="00A67A0D"/>
    <w:rsid w:val="00A67A8E"/>
    <w:rsid w:val="00A67ED7"/>
    <w:rsid w:val="00A70020"/>
    <w:rsid w:val="00A7008B"/>
    <w:rsid w:val="00A7026F"/>
    <w:rsid w:val="00A703B2"/>
    <w:rsid w:val="00A7056D"/>
    <w:rsid w:val="00A7062D"/>
    <w:rsid w:val="00A70638"/>
    <w:rsid w:val="00A708ED"/>
    <w:rsid w:val="00A709A3"/>
    <w:rsid w:val="00A70ADB"/>
    <w:rsid w:val="00A70B5B"/>
    <w:rsid w:val="00A70B86"/>
    <w:rsid w:val="00A70BAC"/>
    <w:rsid w:val="00A70BE5"/>
    <w:rsid w:val="00A70D56"/>
    <w:rsid w:val="00A70EE6"/>
    <w:rsid w:val="00A70F2F"/>
    <w:rsid w:val="00A70F56"/>
    <w:rsid w:val="00A712D1"/>
    <w:rsid w:val="00A714C7"/>
    <w:rsid w:val="00A71953"/>
    <w:rsid w:val="00A71A5F"/>
    <w:rsid w:val="00A71AF3"/>
    <w:rsid w:val="00A71BD9"/>
    <w:rsid w:val="00A71EFF"/>
    <w:rsid w:val="00A72083"/>
    <w:rsid w:val="00A720F4"/>
    <w:rsid w:val="00A7214F"/>
    <w:rsid w:val="00A721AA"/>
    <w:rsid w:val="00A721DC"/>
    <w:rsid w:val="00A72214"/>
    <w:rsid w:val="00A722AA"/>
    <w:rsid w:val="00A726B8"/>
    <w:rsid w:val="00A728E7"/>
    <w:rsid w:val="00A72C05"/>
    <w:rsid w:val="00A72C30"/>
    <w:rsid w:val="00A72D4A"/>
    <w:rsid w:val="00A72E3C"/>
    <w:rsid w:val="00A72E78"/>
    <w:rsid w:val="00A72F81"/>
    <w:rsid w:val="00A73013"/>
    <w:rsid w:val="00A73028"/>
    <w:rsid w:val="00A730A5"/>
    <w:rsid w:val="00A731E2"/>
    <w:rsid w:val="00A73327"/>
    <w:rsid w:val="00A734C3"/>
    <w:rsid w:val="00A7354F"/>
    <w:rsid w:val="00A735CA"/>
    <w:rsid w:val="00A739C3"/>
    <w:rsid w:val="00A73BBC"/>
    <w:rsid w:val="00A73C86"/>
    <w:rsid w:val="00A73D73"/>
    <w:rsid w:val="00A73F60"/>
    <w:rsid w:val="00A73F8B"/>
    <w:rsid w:val="00A74104"/>
    <w:rsid w:val="00A743C0"/>
    <w:rsid w:val="00A74432"/>
    <w:rsid w:val="00A744B1"/>
    <w:rsid w:val="00A744D0"/>
    <w:rsid w:val="00A7453D"/>
    <w:rsid w:val="00A74587"/>
    <w:rsid w:val="00A7467F"/>
    <w:rsid w:val="00A746FF"/>
    <w:rsid w:val="00A74738"/>
    <w:rsid w:val="00A747B4"/>
    <w:rsid w:val="00A74884"/>
    <w:rsid w:val="00A749DF"/>
    <w:rsid w:val="00A74E2F"/>
    <w:rsid w:val="00A74E89"/>
    <w:rsid w:val="00A74F8B"/>
    <w:rsid w:val="00A74FF4"/>
    <w:rsid w:val="00A75156"/>
    <w:rsid w:val="00A75366"/>
    <w:rsid w:val="00A75411"/>
    <w:rsid w:val="00A75476"/>
    <w:rsid w:val="00A75644"/>
    <w:rsid w:val="00A756F0"/>
    <w:rsid w:val="00A75719"/>
    <w:rsid w:val="00A75884"/>
    <w:rsid w:val="00A75AC4"/>
    <w:rsid w:val="00A75B22"/>
    <w:rsid w:val="00A75E45"/>
    <w:rsid w:val="00A75F23"/>
    <w:rsid w:val="00A75FFF"/>
    <w:rsid w:val="00A76256"/>
    <w:rsid w:val="00A76298"/>
    <w:rsid w:val="00A762C7"/>
    <w:rsid w:val="00A766C7"/>
    <w:rsid w:val="00A766FF"/>
    <w:rsid w:val="00A76831"/>
    <w:rsid w:val="00A76888"/>
    <w:rsid w:val="00A7698D"/>
    <w:rsid w:val="00A76A84"/>
    <w:rsid w:val="00A76AA2"/>
    <w:rsid w:val="00A76B12"/>
    <w:rsid w:val="00A76B44"/>
    <w:rsid w:val="00A76E75"/>
    <w:rsid w:val="00A76F07"/>
    <w:rsid w:val="00A76F49"/>
    <w:rsid w:val="00A76F4F"/>
    <w:rsid w:val="00A7722F"/>
    <w:rsid w:val="00A7728D"/>
    <w:rsid w:val="00A77AC9"/>
    <w:rsid w:val="00A77C9A"/>
    <w:rsid w:val="00A77CD0"/>
    <w:rsid w:val="00A77DB0"/>
    <w:rsid w:val="00A8012B"/>
    <w:rsid w:val="00A80268"/>
    <w:rsid w:val="00A8034E"/>
    <w:rsid w:val="00A80394"/>
    <w:rsid w:val="00A80605"/>
    <w:rsid w:val="00A80648"/>
    <w:rsid w:val="00A80651"/>
    <w:rsid w:val="00A80B68"/>
    <w:rsid w:val="00A80C63"/>
    <w:rsid w:val="00A80DC8"/>
    <w:rsid w:val="00A80E0B"/>
    <w:rsid w:val="00A80FA7"/>
    <w:rsid w:val="00A80FE2"/>
    <w:rsid w:val="00A81044"/>
    <w:rsid w:val="00A81289"/>
    <w:rsid w:val="00A812CE"/>
    <w:rsid w:val="00A81585"/>
    <w:rsid w:val="00A815FB"/>
    <w:rsid w:val="00A81B23"/>
    <w:rsid w:val="00A81B5B"/>
    <w:rsid w:val="00A81E44"/>
    <w:rsid w:val="00A81EC0"/>
    <w:rsid w:val="00A8229E"/>
    <w:rsid w:val="00A822EB"/>
    <w:rsid w:val="00A82352"/>
    <w:rsid w:val="00A82523"/>
    <w:rsid w:val="00A82559"/>
    <w:rsid w:val="00A825AC"/>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6114"/>
    <w:rsid w:val="00A86141"/>
    <w:rsid w:val="00A864E0"/>
    <w:rsid w:val="00A86883"/>
    <w:rsid w:val="00A86BC8"/>
    <w:rsid w:val="00A86BDA"/>
    <w:rsid w:val="00A86CAF"/>
    <w:rsid w:val="00A86DCB"/>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346"/>
    <w:rsid w:val="00A9048B"/>
    <w:rsid w:val="00A90532"/>
    <w:rsid w:val="00A90861"/>
    <w:rsid w:val="00A90880"/>
    <w:rsid w:val="00A9097E"/>
    <w:rsid w:val="00A90993"/>
    <w:rsid w:val="00A90A06"/>
    <w:rsid w:val="00A90AD7"/>
    <w:rsid w:val="00A90D41"/>
    <w:rsid w:val="00A90D44"/>
    <w:rsid w:val="00A90E69"/>
    <w:rsid w:val="00A90EDA"/>
    <w:rsid w:val="00A90FCE"/>
    <w:rsid w:val="00A91095"/>
    <w:rsid w:val="00A9110B"/>
    <w:rsid w:val="00A91438"/>
    <w:rsid w:val="00A9156C"/>
    <w:rsid w:val="00A919CE"/>
    <w:rsid w:val="00A91A17"/>
    <w:rsid w:val="00A91D26"/>
    <w:rsid w:val="00A91DBA"/>
    <w:rsid w:val="00A91E3B"/>
    <w:rsid w:val="00A91EED"/>
    <w:rsid w:val="00A91F5C"/>
    <w:rsid w:val="00A921F7"/>
    <w:rsid w:val="00A92449"/>
    <w:rsid w:val="00A92507"/>
    <w:rsid w:val="00A927E0"/>
    <w:rsid w:val="00A92954"/>
    <w:rsid w:val="00A9295A"/>
    <w:rsid w:val="00A92B84"/>
    <w:rsid w:val="00A92EDB"/>
    <w:rsid w:val="00A92FE1"/>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310"/>
    <w:rsid w:val="00A95492"/>
    <w:rsid w:val="00A9551D"/>
    <w:rsid w:val="00A956D6"/>
    <w:rsid w:val="00A9571D"/>
    <w:rsid w:val="00A95953"/>
    <w:rsid w:val="00A95A52"/>
    <w:rsid w:val="00A95BA7"/>
    <w:rsid w:val="00A95E36"/>
    <w:rsid w:val="00A95EF8"/>
    <w:rsid w:val="00A96031"/>
    <w:rsid w:val="00A9659E"/>
    <w:rsid w:val="00A96728"/>
    <w:rsid w:val="00A9684F"/>
    <w:rsid w:val="00A9692C"/>
    <w:rsid w:val="00A96A58"/>
    <w:rsid w:val="00A96A62"/>
    <w:rsid w:val="00A96F13"/>
    <w:rsid w:val="00A97239"/>
    <w:rsid w:val="00A972FD"/>
    <w:rsid w:val="00A9747F"/>
    <w:rsid w:val="00A97510"/>
    <w:rsid w:val="00A9751B"/>
    <w:rsid w:val="00A97544"/>
    <w:rsid w:val="00A97552"/>
    <w:rsid w:val="00A976F5"/>
    <w:rsid w:val="00A9773D"/>
    <w:rsid w:val="00A9777A"/>
    <w:rsid w:val="00A97982"/>
    <w:rsid w:val="00A979C6"/>
    <w:rsid w:val="00A97ECE"/>
    <w:rsid w:val="00A97EEC"/>
    <w:rsid w:val="00A97FA1"/>
    <w:rsid w:val="00AA019F"/>
    <w:rsid w:val="00AA01BA"/>
    <w:rsid w:val="00AA0214"/>
    <w:rsid w:val="00AA0255"/>
    <w:rsid w:val="00AA02DE"/>
    <w:rsid w:val="00AA0461"/>
    <w:rsid w:val="00AA05AC"/>
    <w:rsid w:val="00AA06A5"/>
    <w:rsid w:val="00AA0761"/>
    <w:rsid w:val="00AA0894"/>
    <w:rsid w:val="00AA09EC"/>
    <w:rsid w:val="00AA0A0D"/>
    <w:rsid w:val="00AA0A34"/>
    <w:rsid w:val="00AA0A8C"/>
    <w:rsid w:val="00AA0C48"/>
    <w:rsid w:val="00AA0DF9"/>
    <w:rsid w:val="00AA0EBF"/>
    <w:rsid w:val="00AA0F71"/>
    <w:rsid w:val="00AA105C"/>
    <w:rsid w:val="00AA10F5"/>
    <w:rsid w:val="00AA10FF"/>
    <w:rsid w:val="00AA129B"/>
    <w:rsid w:val="00AA1507"/>
    <w:rsid w:val="00AA1571"/>
    <w:rsid w:val="00AA15D4"/>
    <w:rsid w:val="00AA174E"/>
    <w:rsid w:val="00AA18B6"/>
    <w:rsid w:val="00AA1A32"/>
    <w:rsid w:val="00AA1DE2"/>
    <w:rsid w:val="00AA1F26"/>
    <w:rsid w:val="00AA238D"/>
    <w:rsid w:val="00AA2469"/>
    <w:rsid w:val="00AA269E"/>
    <w:rsid w:val="00AA26D0"/>
    <w:rsid w:val="00AA2706"/>
    <w:rsid w:val="00AA2765"/>
    <w:rsid w:val="00AA28C9"/>
    <w:rsid w:val="00AA2DEE"/>
    <w:rsid w:val="00AA2E20"/>
    <w:rsid w:val="00AA325B"/>
    <w:rsid w:val="00AA352D"/>
    <w:rsid w:val="00AA36F2"/>
    <w:rsid w:val="00AA373F"/>
    <w:rsid w:val="00AA3842"/>
    <w:rsid w:val="00AA38BF"/>
    <w:rsid w:val="00AA390B"/>
    <w:rsid w:val="00AA39DE"/>
    <w:rsid w:val="00AA3AD6"/>
    <w:rsid w:val="00AA3B8E"/>
    <w:rsid w:val="00AA3BBA"/>
    <w:rsid w:val="00AA3C4B"/>
    <w:rsid w:val="00AA3E7D"/>
    <w:rsid w:val="00AA4006"/>
    <w:rsid w:val="00AA40DF"/>
    <w:rsid w:val="00AA423E"/>
    <w:rsid w:val="00AA4640"/>
    <w:rsid w:val="00AA466A"/>
    <w:rsid w:val="00AA4956"/>
    <w:rsid w:val="00AA49F3"/>
    <w:rsid w:val="00AA4BC4"/>
    <w:rsid w:val="00AA4BD7"/>
    <w:rsid w:val="00AA4CC9"/>
    <w:rsid w:val="00AA4D05"/>
    <w:rsid w:val="00AA4D06"/>
    <w:rsid w:val="00AA4DE2"/>
    <w:rsid w:val="00AA510D"/>
    <w:rsid w:val="00AA52D9"/>
    <w:rsid w:val="00AA53B2"/>
    <w:rsid w:val="00AA5613"/>
    <w:rsid w:val="00AA580C"/>
    <w:rsid w:val="00AA5979"/>
    <w:rsid w:val="00AA59F6"/>
    <w:rsid w:val="00AA5A6F"/>
    <w:rsid w:val="00AA5C8A"/>
    <w:rsid w:val="00AA5F4F"/>
    <w:rsid w:val="00AA5F88"/>
    <w:rsid w:val="00AA62D5"/>
    <w:rsid w:val="00AA63E5"/>
    <w:rsid w:val="00AA6516"/>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60C"/>
    <w:rsid w:val="00AB0A42"/>
    <w:rsid w:val="00AB0ABF"/>
    <w:rsid w:val="00AB0E31"/>
    <w:rsid w:val="00AB105D"/>
    <w:rsid w:val="00AB13B8"/>
    <w:rsid w:val="00AB13C4"/>
    <w:rsid w:val="00AB13CD"/>
    <w:rsid w:val="00AB1770"/>
    <w:rsid w:val="00AB1796"/>
    <w:rsid w:val="00AB17F8"/>
    <w:rsid w:val="00AB1886"/>
    <w:rsid w:val="00AB18F7"/>
    <w:rsid w:val="00AB1934"/>
    <w:rsid w:val="00AB1935"/>
    <w:rsid w:val="00AB1A14"/>
    <w:rsid w:val="00AB1AD1"/>
    <w:rsid w:val="00AB1B0E"/>
    <w:rsid w:val="00AB1BF4"/>
    <w:rsid w:val="00AB1CF8"/>
    <w:rsid w:val="00AB1E5E"/>
    <w:rsid w:val="00AB1E7A"/>
    <w:rsid w:val="00AB1EA1"/>
    <w:rsid w:val="00AB1F61"/>
    <w:rsid w:val="00AB200F"/>
    <w:rsid w:val="00AB2062"/>
    <w:rsid w:val="00AB208A"/>
    <w:rsid w:val="00AB2199"/>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256"/>
    <w:rsid w:val="00AB47E2"/>
    <w:rsid w:val="00AB4A6E"/>
    <w:rsid w:val="00AB4C02"/>
    <w:rsid w:val="00AB4C86"/>
    <w:rsid w:val="00AB4DAD"/>
    <w:rsid w:val="00AB4F3D"/>
    <w:rsid w:val="00AB4F89"/>
    <w:rsid w:val="00AB5039"/>
    <w:rsid w:val="00AB510A"/>
    <w:rsid w:val="00AB51A1"/>
    <w:rsid w:val="00AB520E"/>
    <w:rsid w:val="00AB5262"/>
    <w:rsid w:val="00AB5406"/>
    <w:rsid w:val="00AB5CCB"/>
    <w:rsid w:val="00AB5CD4"/>
    <w:rsid w:val="00AB5CDF"/>
    <w:rsid w:val="00AB5D2B"/>
    <w:rsid w:val="00AB5FDD"/>
    <w:rsid w:val="00AB6401"/>
    <w:rsid w:val="00AB6457"/>
    <w:rsid w:val="00AB6572"/>
    <w:rsid w:val="00AB687D"/>
    <w:rsid w:val="00AB6BD6"/>
    <w:rsid w:val="00AB6E7A"/>
    <w:rsid w:val="00AB7169"/>
    <w:rsid w:val="00AB771D"/>
    <w:rsid w:val="00AB77A9"/>
    <w:rsid w:val="00AB78DB"/>
    <w:rsid w:val="00AB7AC1"/>
    <w:rsid w:val="00AB7B01"/>
    <w:rsid w:val="00AB7C0F"/>
    <w:rsid w:val="00AB7DE2"/>
    <w:rsid w:val="00AB7E10"/>
    <w:rsid w:val="00AB7FA7"/>
    <w:rsid w:val="00AC0000"/>
    <w:rsid w:val="00AC01E2"/>
    <w:rsid w:val="00AC0334"/>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86"/>
    <w:rsid w:val="00AC1F96"/>
    <w:rsid w:val="00AC1FB3"/>
    <w:rsid w:val="00AC21B2"/>
    <w:rsid w:val="00AC22C6"/>
    <w:rsid w:val="00AC26BB"/>
    <w:rsid w:val="00AC26D7"/>
    <w:rsid w:val="00AC2704"/>
    <w:rsid w:val="00AC2900"/>
    <w:rsid w:val="00AC29F5"/>
    <w:rsid w:val="00AC2BA8"/>
    <w:rsid w:val="00AC2BBE"/>
    <w:rsid w:val="00AC2C31"/>
    <w:rsid w:val="00AC2C47"/>
    <w:rsid w:val="00AC2E18"/>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40C2"/>
    <w:rsid w:val="00AC40CC"/>
    <w:rsid w:val="00AC43F0"/>
    <w:rsid w:val="00AC4458"/>
    <w:rsid w:val="00AC44EC"/>
    <w:rsid w:val="00AC458D"/>
    <w:rsid w:val="00AC4677"/>
    <w:rsid w:val="00AC46F5"/>
    <w:rsid w:val="00AC4977"/>
    <w:rsid w:val="00AC4A5E"/>
    <w:rsid w:val="00AC4B3C"/>
    <w:rsid w:val="00AC4B85"/>
    <w:rsid w:val="00AC4BE2"/>
    <w:rsid w:val="00AC4C16"/>
    <w:rsid w:val="00AC4E8B"/>
    <w:rsid w:val="00AC4F34"/>
    <w:rsid w:val="00AC53B8"/>
    <w:rsid w:val="00AC5448"/>
    <w:rsid w:val="00AC5554"/>
    <w:rsid w:val="00AC577D"/>
    <w:rsid w:val="00AC5947"/>
    <w:rsid w:val="00AC5A25"/>
    <w:rsid w:val="00AC5A4A"/>
    <w:rsid w:val="00AC5A9C"/>
    <w:rsid w:val="00AC5B25"/>
    <w:rsid w:val="00AC5EE2"/>
    <w:rsid w:val="00AC5EEF"/>
    <w:rsid w:val="00AC664C"/>
    <w:rsid w:val="00AC66E2"/>
    <w:rsid w:val="00AC67BA"/>
    <w:rsid w:val="00AC6B73"/>
    <w:rsid w:val="00AC6D5B"/>
    <w:rsid w:val="00AC6E16"/>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780"/>
    <w:rsid w:val="00AD07AE"/>
    <w:rsid w:val="00AD0845"/>
    <w:rsid w:val="00AD0C8A"/>
    <w:rsid w:val="00AD0CDC"/>
    <w:rsid w:val="00AD0D0B"/>
    <w:rsid w:val="00AD0D19"/>
    <w:rsid w:val="00AD0F59"/>
    <w:rsid w:val="00AD0FBA"/>
    <w:rsid w:val="00AD106C"/>
    <w:rsid w:val="00AD108C"/>
    <w:rsid w:val="00AD1137"/>
    <w:rsid w:val="00AD150D"/>
    <w:rsid w:val="00AD164A"/>
    <w:rsid w:val="00AD1791"/>
    <w:rsid w:val="00AD1AD7"/>
    <w:rsid w:val="00AD1DD6"/>
    <w:rsid w:val="00AD1EB4"/>
    <w:rsid w:val="00AD2133"/>
    <w:rsid w:val="00AD21D1"/>
    <w:rsid w:val="00AD2224"/>
    <w:rsid w:val="00AD2238"/>
    <w:rsid w:val="00AD235E"/>
    <w:rsid w:val="00AD23C4"/>
    <w:rsid w:val="00AD23D6"/>
    <w:rsid w:val="00AD23F0"/>
    <w:rsid w:val="00AD2465"/>
    <w:rsid w:val="00AD25C1"/>
    <w:rsid w:val="00AD27AF"/>
    <w:rsid w:val="00AD27E6"/>
    <w:rsid w:val="00AD2814"/>
    <w:rsid w:val="00AD28D7"/>
    <w:rsid w:val="00AD294D"/>
    <w:rsid w:val="00AD2A13"/>
    <w:rsid w:val="00AD2AC1"/>
    <w:rsid w:val="00AD2D44"/>
    <w:rsid w:val="00AD2D99"/>
    <w:rsid w:val="00AD3120"/>
    <w:rsid w:val="00AD33A7"/>
    <w:rsid w:val="00AD33F8"/>
    <w:rsid w:val="00AD35EC"/>
    <w:rsid w:val="00AD370F"/>
    <w:rsid w:val="00AD3D2D"/>
    <w:rsid w:val="00AD3D53"/>
    <w:rsid w:val="00AD3DB0"/>
    <w:rsid w:val="00AD3E33"/>
    <w:rsid w:val="00AD3FAE"/>
    <w:rsid w:val="00AD405A"/>
    <w:rsid w:val="00AD4069"/>
    <w:rsid w:val="00AD4353"/>
    <w:rsid w:val="00AD4513"/>
    <w:rsid w:val="00AD452A"/>
    <w:rsid w:val="00AD45CF"/>
    <w:rsid w:val="00AD468E"/>
    <w:rsid w:val="00AD4712"/>
    <w:rsid w:val="00AD4869"/>
    <w:rsid w:val="00AD492D"/>
    <w:rsid w:val="00AD49A9"/>
    <w:rsid w:val="00AD49FC"/>
    <w:rsid w:val="00AD4A1A"/>
    <w:rsid w:val="00AD4B19"/>
    <w:rsid w:val="00AD4CAE"/>
    <w:rsid w:val="00AD4D83"/>
    <w:rsid w:val="00AD4EB6"/>
    <w:rsid w:val="00AD5001"/>
    <w:rsid w:val="00AD50DA"/>
    <w:rsid w:val="00AD522D"/>
    <w:rsid w:val="00AD52F2"/>
    <w:rsid w:val="00AD54E5"/>
    <w:rsid w:val="00AD5571"/>
    <w:rsid w:val="00AD5674"/>
    <w:rsid w:val="00AD5A8E"/>
    <w:rsid w:val="00AD5AC0"/>
    <w:rsid w:val="00AD5AC4"/>
    <w:rsid w:val="00AD5BF3"/>
    <w:rsid w:val="00AD5E2A"/>
    <w:rsid w:val="00AD5EC5"/>
    <w:rsid w:val="00AD618C"/>
    <w:rsid w:val="00AD6220"/>
    <w:rsid w:val="00AD6348"/>
    <w:rsid w:val="00AD6433"/>
    <w:rsid w:val="00AD656F"/>
    <w:rsid w:val="00AD6613"/>
    <w:rsid w:val="00AD6624"/>
    <w:rsid w:val="00AD6727"/>
    <w:rsid w:val="00AD6AE8"/>
    <w:rsid w:val="00AD6AE9"/>
    <w:rsid w:val="00AD6B4E"/>
    <w:rsid w:val="00AD6B9A"/>
    <w:rsid w:val="00AD6BA2"/>
    <w:rsid w:val="00AD6C85"/>
    <w:rsid w:val="00AD6D7B"/>
    <w:rsid w:val="00AD6DE7"/>
    <w:rsid w:val="00AD6F25"/>
    <w:rsid w:val="00AD71DC"/>
    <w:rsid w:val="00AD730C"/>
    <w:rsid w:val="00AD7567"/>
    <w:rsid w:val="00AD7615"/>
    <w:rsid w:val="00AD7A50"/>
    <w:rsid w:val="00AD7B2A"/>
    <w:rsid w:val="00AE0060"/>
    <w:rsid w:val="00AE01AD"/>
    <w:rsid w:val="00AE0331"/>
    <w:rsid w:val="00AE0589"/>
    <w:rsid w:val="00AE061D"/>
    <w:rsid w:val="00AE098A"/>
    <w:rsid w:val="00AE0A3C"/>
    <w:rsid w:val="00AE0A9B"/>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D2B"/>
    <w:rsid w:val="00AE1D70"/>
    <w:rsid w:val="00AE1D93"/>
    <w:rsid w:val="00AE1F13"/>
    <w:rsid w:val="00AE1F7E"/>
    <w:rsid w:val="00AE2102"/>
    <w:rsid w:val="00AE2211"/>
    <w:rsid w:val="00AE2257"/>
    <w:rsid w:val="00AE226E"/>
    <w:rsid w:val="00AE244E"/>
    <w:rsid w:val="00AE2741"/>
    <w:rsid w:val="00AE27BE"/>
    <w:rsid w:val="00AE2882"/>
    <w:rsid w:val="00AE28AE"/>
    <w:rsid w:val="00AE29D6"/>
    <w:rsid w:val="00AE2A0C"/>
    <w:rsid w:val="00AE2A2D"/>
    <w:rsid w:val="00AE2A9C"/>
    <w:rsid w:val="00AE2C2F"/>
    <w:rsid w:val="00AE2CFC"/>
    <w:rsid w:val="00AE2D29"/>
    <w:rsid w:val="00AE3121"/>
    <w:rsid w:val="00AE3195"/>
    <w:rsid w:val="00AE3200"/>
    <w:rsid w:val="00AE32E2"/>
    <w:rsid w:val="00AE37DE"/>
    <w:rsid w:val="00AE3923"/>
    <w:rsid w:val="00AE3971"/>
    <w:rsid w:val="00AE3A89"/>
    <w:rsid w:val="00AE3C46"/>
    <w:rsid w:val="00AE3C47"/>
    <w:rsid w:val="00AE3E3D"/>
    <w:rsid w:val="00AE41CE"/>
    <w:rsid w:val="00AE42F3"/>
    <w:rsid w:val="00AE45B1"/>
    <w:rsid w:val="00AE45D5"/>
    <w:rsid w:val="00AE4657"/>
    <w:rsid w:val="00AE472E"/>
    <w:rsid w:val="00AE47B6"/>
    <w:rsid w:val="00AE47EB"/>
    <w:rsid w:val="00AE4909"/>
    <w:rsid w:val="00AE4B70"/>
    <w:rsid w:val="00AE4CE4"/>
    <w:rsid w:val="00AE4E8D"/>
    <w:rsid w:val="00AE4F17"/>
    <w:rsid w:val="00AE4F26"/>
    <w:rsid w:val="00AE52AD"/>
    <w:rsid w:val="00AE532D"/>
    <w:rsid w:val="00AE5670"/>
    <w:rsid w:val="00AE5A78"/>
    <w:rsid w:val="00AE5A7E"/>
    <w:rsid w:val="00AE5D7F"/>
    <w:rsid w:val="00AE5EE6"/>
    <w:rsid w:val="00AE5F94"/>
    <w:rsid w:val="00AE6308"/>
    <w:rsid w:val="00AE6361"/>
    <w:rsid w:val="00AE6419"/>
    <w:rsid w:val="00AE6432"/>
    <w:rsid w:val="00AE67FE"/>
    <w:rsid w:val="00AE68B4"/>
    <w:rsid w:val="00AE6973"/>
    <w:rsid w:val="00AE6B24"/>
    <w:rsid w:val="00AE7019"/>
    <w:rsid w:val="00AE70A1"/>
    <w:rsid w:val="00AE7265"/>
    <w:rsid w:val="00AE730B"/>
    <w:rsid w:val="00AE7637"/>
    <w:rsid w:val="00AE7A84"/>
    <w:rsid w:val="00AE7B30"/>
    <w:rsid w:val="00AE7B95"/>
    <w:rsid w:val="00AE7BE9"/>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E51"/>
    <w:rsid w:val="00AF0F88"/>
    <w:rsid w:val="00AF10C1"/>
    <w:rsid w:val="00AF11CA"/>
    <w:rsid w:val="00AF129F"/>
    <w:rsid w:val="00AF138F"/>
    <w:rsid w:val="00AF1415"/>
    <w:rsid w:val="00AF16A7"/>
    <w:rsid w:val="00AF16C3"/>
    <w:rsid w:val="00AF1712"/>
    <w:rsid w:val="00AF1935"/>
    <w:rsid w:val="00AF1AC5"/>
    <w:rsid w:val="00AF1D8F"/>
    <w:rsid w:val="00AF20EC"/>
    <w:rsid w:val="00AF2271"/>
    <w:rsid w:val="00AF2372"/>
    <w:rsid w:val="00AF298C"/>
    <w:rsid w:val="00AF2B98"/>
    <w:rsid w:val="00AF2BCC"/>
    <w:rsid w:val="00AF2C6D"/>
    <w:rsid w:val="00AF2D3F"/>
    <w:rsid w:val="00AF2D5C"/>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79C"/>
    <w:rsid w:val="00AF47FB"/>
    <w:rsid w:val="00AF4AEC"/>
    <w:rsid w:val="00AF4E4E"/>
    <w:rsid w:val="00AF505E"/>
    <w:rsid w:val="00AF506F"/>
    <w:rsid w:val="00AF50BA"/>
    <w:rsid w:val="00AF50D9"/>
    <w:rsid w:val="00AF55BE"/>
    <w:rsid w:val="00AF58C0"/>
    <w:rsid w:val="00AF59D1"/>
    <w:rsid w:val="00AF5A23"/>
    <w:rsid w:val="00AF5B25"/>
    <w:rsid w:val="00AF5C1A"/>
    <w:rsid w:val="00AF5D33"/>
    <w:rsid w:val="00AF5EC0"/>
    <w:rsid w:val="00AF5FDC"/>
    <w:rsid w:val="00AF609E"/>
    <w:rsid w:val="00AF637A"/>
    <w:rsid w:val="00AF63F8"/>
    <w:rsid w:val="00AF64EF"/>
    <w:rsid w:val="00AF653C"/>
    <w:rsid w:val="00AF6572"/>
    <w:rsid w:val="00AF6760"/>
    <w:rsid w:val="00AF67B7"/>
    <w:rsid w:val="00AF69DA"/>
    <w:rsid w:val="00AF6D26"/>
    <w:rsid w:val="00AF6D9C"/>
    <w:rsid w:val="00AF6ED4"/>
    <w:rsid w:val="00AF6F53"/>
    <w:rsid w:val="00AF70F7"/>
    <w:rsid w:val="00AF7111"/>
    <w:rsid w:val="00AF713D"/>
    <w:rsid w:val="00AF7200"/>
    <w:rsid w:val="00AF722E"/>
    <w:rsid w:val="00AF7286"/>
    <w:rsid w:val="00AF737B"/>
    <w:rsid w:val="00AF73A6"/>
    <w:rsid w:val="00AF76BB"/>
    <w:rsid w:val="00AF76FE"/>
    <w:rsid w:val="00AF7791"/>
    <w:rsid w:val="00AF79AD"/>
    <w:rsid w:val="00AF7AC0"/>
    <w:rsid w:val="00AF7C65"/>
    <w:rsid w:val="00AF7D17"/>
    <w:rsid w:val="00AF7DF8"/>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818"/>
    <w:rsid w:val="00B01B96"/>
    <w:rsid w:val="00B01B99"/>
    <w:rsid w:val="00B01BA3"/>
    <w:rsid w:val="00B01F2E"/>
    <w:rsid w:val="00B01F8B"/>
    <w:rsid w:val="00B02000"/>
    <w:rsid w:val="00B02064"/>
    <w:rsid w:val="00B0210D"/>
    <w:rsid w:val="00B021B6"/>
    <w:rsid w:val="00B0227F"/>
    <w:rsid w:val="00B02296"/>
    <w:rsid w:val="00B023C1"/>
    <w:rsid w:val="00B02478"/>
    <w:rsid w:val="00B024A0"/>
    <w:rsid w:val="00B02608"/>
    <w:rsid w:val="00B02658"/>
    <w:rsid w:val="00B02724"/>
    <w:rsid w:val="00B02889"/>
    <w:rsid w:val="00B0293E"/>
    <w:rsid w:val="00B0298F"/>
    <w:rsid w:val="00B02BAC"/>
    <w:rsid w:val="00B02E67"/>
    <w:rsid w:val="00B03212"/>
    <w:rsid w:val="00B03359"/>
    <w:rsid w:val="00B033F8"/>
    <w:rsid w:val="00B036C0"/>
    <w:rsid w:val="00B036E2"/>
    <w:rsid w:val="00B0370A"/>
    <w:rsid w:val="00B03896"/>
    <w:rsid w:val="00B03B40"/>
    <w:rsid w:val="00B03CCB"/>
    <w:rsid w:val="00B03D87"/>
    <w:rsid w:val="00B03FEF"/>
    <w:rsid w:val="00B03FF8"/>
    <w:rsid w:val="00B04073"/>
    <w:rsid w:val="00B04275"/>
    <w:rsid w:val="00B045F3"/>
    <w:rsid w:val="00B0470D"/>
    <w:rsid w:val="00B0477A"/>
    <w:rsid w:val="00B049D9"/>
    <w:rsid w:val="00B04B93"/>
    <w:rsid w:val="00B04C39"/>
    <w:rsid w:val="00B04D43"/>
    <w:rsid w:val="00B04DB6"/>
    <w:rsid w:val="00B04FCB"/>
    <w:rsid w:val="00B05104"/>
    <w:rsid w:val="00B05382"/>
    <w:rsid w:val="00B0551E"/>
    <w:rsid w:val="00B05642"/>
    <w:rsid w:val="00B05B30"/>
    <w:rsid w:val="00B05BFB"/>
    <w:rsid w:val="00B05CFC"/>
    <w:rsid w:val="00B05D6F"/>
    <w:rsid w:val="00B05E64"/>
    <w:rsid w:val="00B05E9D"/>
    <w:rsid w:val="00B05EB8"/>
    <w:rsid w:val="00B0601E"/>
    <w:rsid w:val="00B060D1"/>
    <w:rsid w:val="00B060F9"/>
    <w:rsid w:val="00B0619A"/>
    <w:rsid w:val="00B06356"/>
    <w:rsid w:val="00B064D8"/>
    <w:rsid w:val="00B06543"/>
    <w:rsid w:val="00B065F0"/>
    <w:rsid w:val="00B065F7"/>
    <w:rsid w:val="00B06B05"/>
    <w:rsid w:val="00B06B8C"/>
    <w:rsid w:val="00B06C09"/>
    <w:rsid w:val="00B06CB1"/>
    <w:rsid w:val="00B0717A"/>
    <w:rsid w:val="00B07278"/>
    <w:rsid w:val="00B072D9"/>
    <w:rsid w:val="00B073EE"/>
    <w:rsid w:val="00B074A2"/>
    <w:rsid w:val="00B076AC"/>
    <w:rsid w:val="00B076ED"/>
    <w:rsid w:val="00B077FA"/>
    <w:rsid w:val="00B07A14"/>
    <w:rsid w:val="00B07B09"/>
    <w:rsid w:val="00B07BA8"/>
    <w:rsid w:val="00B07E82"/>
    <w:rsid w:val="00B10097"/>
    <w:rsid w:val="00B1026E"/>
    <w:rsid w:val="00B102A6"/>
    <w:rsid w:val="00B106A0"/>
    <w:rsid w:val="00B106E1"/>
    <w:rsid w:val="00B1074B"/>
    <w:rsid w:val="00B10A95"/>
    <w:rsid w:val="00B10AE5"/>
    <w:rsid w:val="00B10DBD"/>
    <w:rsid w:val="00B10DDA"/>
    <w:rsid w:val="00B11000"/>
    <w:rsid w:val="00B11199"/>
    <w:rsid w:val="00B111FA"/>
    <w:rsid w:val="00B1122D"/>
    <w:rsid w:val="00B11317"/>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84C"/>
    <w:rsid w:val="00B13992"/>
    <w:rsid w:val="00B139DF"/>
    <w:rsid w:val="00B13A15"/>
    <w:rsid w:val="00B13C39"/>
    <w:rsid w:val="00B13D92"/>
    <w:rsid w:val="00B13F9C"/>
    <w:rsid w:val="00B144F4"/>
    <w:rsid w:val="00B145FF"/>
    <w:rsid w:val="00B146C9"/>
    <w:rsid w:val="00B148B3"/>
    <w:rsid w:val="00B149F6"/>
    <w:rsid w:val="00B14A39"/>
    <w:rsid w:val="00B14CF5"/>
    <w:rsid w:val="00B14DA2"/>
    <w:rsid w:val="00B14DF8"/>
    <w:rsid w:val="00B14F65"/>
    <w:rsid w:val="00B14F9F"/>
    <w:rsid w:val="00B14FF7"/>
    <w:rsid w:val="00B151DC"/>
    <w:rsid w:val="00B152EB"/>
    <w:rsid w:val="00B15424"/>
    <w:rsid w:val="00B1567D"/>
    <w:rsid w:val="00B159CA"/>
    <w:rsid w:val="00B15AAF"/>
    <w:rsid w:val="00B15B43"/>
    <w:rsid w:val="00B15CAE"/>
    <w:rsid w:val="00B15EC6"/>
    <w:rsid w:val="00B1625A"/>
    <w:rsid w:val="00B16262"/>
    <w:rsid w:val="00B1630D"/>
    <w:rsid w:val="00B165E1"/>
    <w:rsid w:val="00B16635"/>
    <w:rsid w:val="00B167E1"/>
    <w:rsid w:val="00B168C4"/>
    <w:rsid w:val="00B16908"/>
    <w:rsid w:val="00B16C9E"/>
    <w:rsid w:val="00B16DA6"/>
    <w:rsid w:val="00B16EA4"/>
    <w:rsid w:val="00B16EC7"/>
    <w:rsid w:val="00B16F9C"/>
    <w:rsid w:val="00B170B1"/>
    <w:rsid w:val="00B1723C"/>
    <w:rsid w:val="00B17259"/>
    <w:rsid w:val="00B1729A"/>
    <w:rsid w:val="00B17498"/>
    <w:rsid w:val="00B175B7"/>
    <w:rsid w:val="00B175BF"/>
    <w:rsid w:val="00B17706"/>
    <w:rsid w:val="00B17814"/>
    <w:rsid w:val="00B17AF0"/>
    <w:rsid w:val="00B17AFD"/>
    <w:rsid w:val="00B17C57"/>
    <w:rsid w:val="00B17C82"/>
    <w:rsid w:val="00B17D05"/>
    <w:rsid w:val="00B17D76"/>
    <w:rsid w:val="00B17F7F"/>
    <w:rsid w:val="00B200DA"/>
    <w:rsid w:val="00B20143"/>
    <w:rsid w:val="00B2046E"/>
    <w:rsid w:val="00B206A3"/>
    <w:rsid w:val="00B20737"/>
    <w:rsid w:val="00B20745"/>
    <w:rsid w:val="00B208FB"/>
    <w:rsid w:val="00B20A37"/>
    <w:rsid w:val="00B20A99"/>
    <w:rsid w:val="00B20C8C"/>
    <w:rsid w:val="00B20D65"/>
    <w:rsid w:val="00B215A2"/>
    <w:rsid w:val="00B21837"/>
    <w:rsid w:val="00B2190B"/>
    <w:rsid w:val="00B21E55"/>
    <w:rsid w:val="00B2204D"/>
    <w:rsid w:val="00B22098"/>
    <w:rsid w:val="00B220B1"/>
    <w:rsid w:val="00B222BF"/>
    <w:rsid w:val="00B22401"/>
    <w:rsid w:val="00B22418"/>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79E"/>
    <w:rsid w:val="00B23873"/>
    <w:rsid w:val="00B238D6"/>
    <w:rsid w:val="00B23961"/>
    <w:rsid w:val="00B239F7"/>
    <w:rsid w:val="00B23AC9"/>
    <w:rsid w:val="00B23CD0"/>
    <w:rsid w:val="00B23D76"/>
    <w:rsid w:val="00B242B3"/>
    <w:rsid w:val="00B243E0"/>
    <w:rsid w:val="00B24451"/>
    <w:rsid w:val="00B24585"/>
    <w:rsid w:val="00B249A2"/>
    <w:rsid w:val="00B24A5E"/>
    <w:rsid w:val="00B24C65"/>
    <w:rsid w:val="00B25246"/>
    <w:rsid w:val="00B25614"/>
    <w:rsid w:val="00B25634"/>
    <w:rsid w:val="00B256D1"/>
    <w:rsid w:val="00B2580F"/>
    <w:rsid w:val="00B258D7"/>
    <w:rsid w:val="00B259DD"/>
    <w:rsid w:val="00B25A4A"/>
    <w:rsid w:val="00B25D3F"/>
    <w:rsid w:val="00B25D69"/>
    <w:rsid w:val="00B25D91"/>
    <w:rsid w:val="00B25E0C"/>
    <w:rsid w:val="00B25E8F"/>
    <w:rsid w:val="00B25F11"/>
    <w:rsid w:val="00B26050"/>
    <w:rsid w:val="00B261AE"/>
    <w:rsid w:val="00B2621C"/>
    <w:rsid w:val="00B2655C"/>
    <w:rsid w:val="00B265A9"/>
    <w:rsid w:val="00B26823"/>
    <w:rsid w:val="00B26AEB"/>
    <w:rsid w:val="00B26BCA"/>
    <w:rsid w:val="00B26BDB"/>
    <w:rsid w:val="00B26E08"/>
    <w:rsid w:val="00B26E9F"/>
    <w:rsid w:val="00B27214"/>
    <w:rsid w:val="00B2733A"/>
    <w:rsid w:val="00B27464"/>
    <w:rsid w:val="00B27534"/>
    <w:rsid w:val="00B27547"/>
    <w:rsid w:val="00B27765"/>
    <w:rsid w:val="00B277C3"/>
    <w:rsid w:val="00B27C32"/>
    <w:rsid w:val="00B27E0D"/>
    <w:rsid w:val="00B27EC5"/>
    <w:rsid w:val="00B3001B"/>
    <w:rsid w:val="00B3039F"/>
    <w:rsid w:val="00B306F2"/>
    <w:rsid w:val="00B307C0"/>
    <w:rsid w:val="00B30904"/>
    <w:rsid w:val="00B30A47"/>
    <w:rsid w:val="00B30C1A"/>
    <w:rsid w:val="00B30C27"/>
    <w:rsid w:val="00B30EAA"/>
    <w:rsid w:val="00B30FA4"/>
    <w:rsid w:val="00B3102E"/>
    <w:rsid w:val="00B3109D"/>
    <w:rsid w:val="00B310B3"/>
    <w:rsid w:val="00B312FA"/>
    <w:rsid w:val="00B3149D"/>
    <w:rsid w:val="00B315C3"/>
    <w:rsid w:val="00B315F9"/>
    <w:rsid w:val="00B317F8"/>
    <w:rsid w:val="00B31856"/>
    <w:rsid w:val="00B31A11"/>
    <w:rsid w:val="00B31A67"/>
    <w:rsid w:val="00B31B05"/>
    <w:rsid w:val="00B31BF8"/>
    <w:rsid w:val="00B31C88"/>
    <w:rsid w:val="00B31EE6"/>
    <w:rsid w:val="00B32044"/>
    <w:rsid w:val="00B32102"/>
    <w:rsid w:val="00B3228A"/>
    <w:rsid w:val="00B322E9"/>
    <w:rsid w:val="00B32363"/>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9C"/>
    <w:rsid w:val="00B33A5C"/>
    <w:rsid w:val="00B33C0A"/>
    <w:rsid w:val="00B33DE9"/>
    <w:rsid w:val="00B33E60"/>
    <w:rsid w:val="00B33EAB"/>
    <w:rsid w:val="00B33F12"/>
    <w:rsid w:val="00B33F55"/>
    <w:rsid w:val="00B34032"/>
    <w:rsid w:val="00B3406B"/>
    <w:rsid w:val="00B3408B"/>
    <w:rsid w:val="00B3415E"/>
    <w:rsid w:val="00B341D4"/>
    <w:rsid w:val="00B34241"/>
    <w:rsid w:val="00B342EC"/>
    <w:rsid w:val="00B3439C"/>
    <w:rsid w:val="00B344B3"/>
    <w:rsid w:val="00B34718"/>
    <w:rsid w:val="00B347CC"/>
    <w:rsid w:val="00B348EF"/>
    <w:rsid w:val="00B34D2B"/>
    <w:rsid w:val="00B34EA5"/>
    <w:rsid w:val="00B34F1A"/>
    <w:rsid w:val="00B34FA0"/>
    <w:rsid w:val="00B3516D"/>
    <w:rsid w:val="00B351BE"/>
    <w:rsid w:val="00B35251"/>
    <w:rsid w:val="00B35264"/>
    <w:rsid w:val="00B35290"/>
    <w:rsid w:val="00B354C8"/>
    <w:rsid w:val="00B354E0"/>
    <w:rsid w:val="00B35577"/>
    <w:rsid w:val="00B355D6"/>
    <w:rsid w:val="00B35877"/>
    <w:rsid w:val="00B359D2"/>
    <w:rsid w:val="00B35CEF"/>
    <w:rsid w:val="00B35D3B"/>
    <w:rsid w:val="00B35D6F"/>
    <w:rsid w:val="00B36035"/>
    <w:rsid w:val="00B36043"/>
    <w:rsid w:val="00B36187"/>
    <w:rsid w:val="00B3620E"/>
    <w:rsid w:val="00B36302"/>
    <w:rsid w:val="00B36401"/>
    <w:rsid w:val="00B365DC"/>
    <w:rsid w:val="00B3661D"/>
    <w:rsid w:val="00B3665C"/>
    <w:rsid w:val="00B366BD"/>
    <w:rsid w:val="00B366E7"/>
    <w:rsid w:val="00B369D3"/>
    <w:rsid w:val="00B36A12"/>
    <w:rsid w:val="00B36B71"/>
    <w:rsid w:val="00B36C46"/>
    <w:rsid w:val="00B36DC0"/>
    <w:rsid w:val="00B36EBB"/>
    <w:rsid w:val="00B37103"/>
    <w:rsid w:val="00B3720F"/>
    <w:rsid w:val="00B37260"/>
    <w:rsid w:val="00B372F3"/>
    <w:rsid w:val="00B373C9"/>
    <w:rsid w:val="00B37716"/>
    <w:rsid w:val="00B37743"/>
    <w:rsid w:val="00B3792E"/>
    <w:rsid w:val="00B37963"/>
    <w:rsid w:val="00B37A31"/>
    <w:rsid w:val="00B37ACC"/>
    <w:rsid w:val="00B37D24"/>
    <w:rsid w:val="00B40124"/>
    <w:rsid w:val="00B403A4"/>
    <w:rsid w:val="00B4058F"/>
    <w:rsid w:val="00B40672"/>
    <w:rsid w:val="00B40B47"/>
    <w:rsid w:val="00B40E77"/>
    <w:rsid w:val="00B40E8D"/>
    <w:rsid w:val="00B4107C"/>
    <w:rsid w:val="00B4117C"/>
    <w:rsid w:val="00B414B8"/>
    <w:rsid w:val="00B41801"/>
    <w:rsid w:val="00B41841"/>
    <w:rsid w:val="00B4197C"/>
    <w:rsid w:val="00B419F9"/>
    <w:rsid w:val="00B41A64"/>
    <w:rsid w:val="00B41A87"/>
    <w:rsid w:val="00B41C37"/>
    <w:rsid w:val="00B41DDF"/>
    <w:rsid w:val="00B41F4F"/>
    <w:rsid w:val="00B41FF4"/>
    <w:rsid w:val="00B42072"/>
    <w:rsid w:val="00B4229A"/>
    <w:rsid w:val="00B422D1"/>
    <w:rsid w:val="00B42365"/>
    <w:rsid w:val="00B425B2"/>
    <w:rsid w:val="00B42684"/>
    <w:rsid w:val="00B426D9"/>
    <w:rsid w:val="00B42765"/>
    <w:rsid w:val="00B4284E"/>
    <w:rsid w:val="00B42C31"/>
    <w:rsid w:val="00B42C6B"/>
    <w:rsid w:val="00B42D97"/>
    <w:rsid w:val="00B42DC0"/>
    <w:rsid w:val="00B42DDD"/>
    <w:rsid w:val="00B43132"/>
    <w:rsid w:val="00B4336F"/>
    <w:rsid w:val="00B4350A"/>
    <w:rsid w:val="00B43666"/>
    <w:rsid w:val="00B43784"/>
    <w:rsid w:val="00B43BA7"/>
    <w:rsid w:val="00B43C14"/>
    <w:rsid w:val="00B4412F"/>
    <w:rsid w:val="00B44657"/>
    <w:rsid w:val="00B44884"/>
    <w:rsid w:val="00B44962"/>
    <w:rsid w:val="00B44968"/>
    <w:rsid w:val="00B449AC"/>
    <w:rsid w:val="00B44AE7"/>
    <w:rsid w:val="00B44D46"/>
    <w:rsid w:val="00B44E7A"/>
    <w:rsid w:val="00B44EA6"/>
    <w:rsid w:val="00B44FB3"/>
    <w:rsid w:val="00B452A9"/>
    <w:rsid w:val="00B45336"/>
    <w:rsid w:val="00B45630"/>
    <w:rsid w:val="00B456E5"/>
    <w:rsid w:val="00B458E3"/>
    <w:rsid w:val="00B45A41"/>
    <w:rsid w:val="00B45AD3"/>
    <w:rsid w:val="00B45AD7"/>
    <w:rsid w:val="00B45C3B"/>
    <w:rsid w:val="00B45F98"/>
    <w:rsid w:val="00B46067"/>
    <w:rsid w:val="00B4608A"/>
    <w:rsid w:val="00B460E9"/>
    <w:rsid w:val="00B46142"/>
    <w:rsid w:val="00B46381"/>
    <w:rsid w:val="00B464D3"/>
    <w:rsid w:val="00B465ED"/>
    <w:rsid w:val="00B465F7"/>
    <w:rsid w:val="00B466FA"/>
    <w:rsid w:val="00B46762"/>
    <w:rsid w:val="00B4680A"/>
    <w:rsid w:val="00B46848"/>
    <w:rsid w:val="00B469A8"/>
    <w:rsid w:val="00B46C0C"/>
    <w:rsid w:val="00B46D0E"/>
    <w:rsid w:val="00B46F8E"/>
    <w:rsid w:val="00B470C9"/>
    <w:rsid w:val="00B47368"/>
    <w:rsid w:val="00B473F7"/>
    <w:rsid w:val="00B47557"/>
    <w:rsid w:val="00B47680"/>
    <w:rsid w:val="00B47806"/>
    <w:rsid w:val="00B4787A"/>
    <w:rsid w:val="00B47A6F"/>
    <w:rsid w:val="00B47B6C"/>
    <w:rsid w:val="00B47C03"/>
    <w:rsid w:val="00B47D06"/>
    <w:rsid w:val="00B47E5D"/>
    <w:rsid w:val="00B47EB4"/>
    <w:rsid w:val="00B47EF1"/>
    <w:rsid w:val="00B47FEB"/>
    <w:rsid w:val="00B502CD"/>
    <w:rsid w:val="00B50428"/>
    <w:rsid w:val="00B5051E"/>
    <w:rsid w:val="00B5056E"/>
    <w:rsid w:val="00B507CA"/>
    <w:rsid w:val="00B507D6"/>
    <w:rsid w:val="00B50904"/>
    <w:rsid w:val="00B50975"/>
    <w:rsid w:val="00B50AF6"/>
    <w:rsid w:val="00B50B25"/>
    <w:rsid w:val="00B51095"/>
    <w:rsid w:val="00B51110"/>
    <w:rsid w:val="00B515DC"/>
    <w:rsid w:val="00B51768"/>
    <w:rsid w:val="00B5190A"/>
    <w:rsid w:val="00B51A4D"/>
    <w:rsid w:val="00B51C86"/>
    <w:rsid w:val="00B51DC0"/>
    <w:rsid w:val="00B51DCD"/>
    <w:rsid w:val="00B5205E"/>
    <w:rsid w:val="00B521BF"/>
    <w:rsid w:val="00B5226F"/>
    <w:rsid w:val="00B52586"/>
    <w:rsid w:val="00B5258F"/>
    <w:rsid w:val="00B52890"/>
    <w:rsid w:val="00B528A5"/>
    <w:rsid w:val="00B52A1B"/>
    <w:rsid w:val="00B52B6E"/>
    <w:rsid w:val="00B52E13"/>
    <w:rsid w:val="00B52E74"/>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FE4"/>
    <w:rsid w:val="00B550E7"/>
    <w:rsid w:val="00B5518D"/>
    <w:rsid w:val="00B553AF"/>
    <w:rsid w:val="00B5540F"/>
    <w:rsid w:val="00B55557"/>
    <w:rsid w:val="00B5556B"/>
    <w:rsid w:val="00B5567E"/>
    <w:rsid w:val="00B55AFE"/>
    <w:rsid w:val="00B55B7F"/>
    <w:rsid w:val="00B55BA3"/>
    <w:rsid w:val="00B55BFE"/>
    <w:rsid w:val="00B55FBD"/>
    <w:rsid w:val="00B5616B"/>
    <w:rsid w:val="00B56279"/>
    <w:rsid w:val="00B5629A"/>
    <w:rsid w:val="00B562AE"/>
    <w:rsid w:val="00B56367"/>
    <w:rsid w:val="00B5647A"/>
    <w:rsid w:val="00B566B2"/>
    <w:rsid w:val="00B566CF"/>
    <w:rsid w:val="00B5691F"/>
    <w:rsid w:val="00B569B5"/>
    <w:rsid w:val="00B56AD2"/>
    <w:rsid w:val="00B56B43"/>
    <w:rsid w:val="00B56CCF"/>
    <w:rsid w:val="00B57011"/>
    <w:rsid w:val="00B57158"/>
    <w:rsid w:val="00B57275"/>
    <w:rsid w:val="00B572BE"/>
    <w:rsid w:val="00B573A2"/>
    <w:rsid w:val="00B573BC"/>
    <w:rsid w:val="00B57527"/>
    <w:rsid w:val="00B578D8"/>
    <w:rsid w:val="00B57B03"/>
    <w:rsid w:val="00B57C55"/>
    <w:rsid w:val="00B57CCB"/>
    <w:rsid w:val="00B57DC0"/>
    <w:rsid w:val="00B57FAB"/>
    <w:rsid w:val="00B6004F"/>
    <w:rsid w:val="00B60149"/>
    <w:rsid w:val="00B60236"/>
    <w:rsid w:val="00B6051C"/>
    <w:rsid w:val="00B60598"/>
    <w:rsid w:val="00B60747"/>
    <w:rsid w:val="00B60858"/>
    <w:rsid w:val="00B608EA"/>
    <w:rsid w:val="00B60913"/>
    <w:rsid w:val="00B60BD2"/>
    <w:rsid w:val="00B60C4A"/>
    <w:rsid w:val="00B60CC9"/>
    <w:rsid w:val="00B60DBF"/>
    <w:rsid w:val="00B60DD6"/>
    <w:rsid w:val="00B61114"/>
    <w:rsid w:val="00B611CA"/>
    <w:rsid w:val="00B612FA"/>
    <w:rsid w:val="00B61529"/>
    <w:rsid w:val="00B6165E"/>
    <w:rsid w:val="00B617DF"/>
    <w:rsid w:val="00B618B3"/>
    <w:rsid w:val="00B61A31"/>
    <w:rsid w:val="00B61B1E"/>
    <w:rsid w:val="00B61C4B"/>
    <w:rsid w:val="00B61ED2"/>
    <w:rsid w:val="00B61F7E"/>
    <w:rsid w:val="00B61F89"/>
    <w:rsid w:val="00B6205D"/>
    <w:rsid w:val="00B621E7"/>
    <w:rsid w:val="00B6220E"/>
    <w:rsid w:val="00B623D1"/>
    <w:rsid w:val="00B624F8"/>
    <w:rsid w:val="00B62560"/>
    <w:rsid w:val="00B625FC"/>
    <w:rsid w:val="00B62639"/>
    <w:rsid w:val="00B626B0"/>
    <w:rsid w:val="00B626B8"/>
    <w:rsid w:val="00B626E5"/>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5F5"/>
    <w:rsid w:val="00B63808"/>
    <w:rsid w:val="00B63943"/>
    <w:rsid w:val="00B6397A"/>
    <w:rsid w:val="00B639A6"/>
    <w:rsid w:val="00B63AB0"/>
    <w:rsid w:val="00B63B04"/>
    <w:rsid w:val="00B63B9A"/>
    <w:rsid w:val="00B63E5F"/>
    <w:rsid w:val="00B63F6F"/>
    <w:rsid w:val="00B63F94"/>
    <w:rsid w:val="00B63FC0"/>
    <w:rsid w:val="00B641D4"/>
    <w:rsid w:val="00B643EC"/>
    <w:rsid w:val="00B64496"/>
    <w:rsid w:val="00B64735"/>
    <w:rsid w:val="00B647B5"/>
    <w:rsid w:val="00B647CA"/>
    <w:rsid w:val="00B64881"/>
    <w:rsid w:val="00B64A87"/>
    <w:rsid w:val="00B64D19"/>
    <w:rsid w:val="00B64D82"/>
    <w:rsid w:val="00B64DDD"/>
    <w:rsid w:val="00B64E3C"/>
    <w:rsid w:val="00B65113"/>
    <w:rsid w:val="00B6523E"/>
    <w:rsid w:val="00B65292"/>
    <w:rsid w:val="00B652CB"/>
    <w:rsid w:val="00B655C7"/>
    <w:rsid w:val="00B6576D"/>
    <w:rsid w:val="00B6581C"/>
    <w:rsid w:val="00B65845"/>
    <w:rsid w:val="00B65C01"/>
    <w:rsid w:val="00B65C45"/>
    <w:rsid w:val="00B65E1F"/>
    <w:rsid w:val="00B662F1"/>
    <w:rsid w:val="00B664D2"/>
    <w:rsid w:val="00B66653"/>
    <w:rsid w:val="00B6685F"/>
    <w:rsid w:val="00B66CAE"/>
    <w:rsid w:val="00B66CEC"/>
    <w:rsid w:val="00B66E13"/>
    <w:rsid w:val="00B670FA"/>
    <w:rsid w:val="00B67262"/>
    <w:rsid w:val="00B6733A"/>
    <w:rsid w:val="00B675BE"/>
    <w:rsid w:val="00B676A6"/>
    <w:rsid w:val="00B67768"/>
    <w:rsid w:val="00B677B4"/>
    <w:rsid w:val="00B67CF9"/>
    <w:rsid w:val="00B67D5E"/>
    <w:rsid w:val="00B67E3E"/>
    <w:rsid w:val="00B67F4A"/>
    <w:rsid w:val="00B70050"/>
    <w:rsid w:val="00B70055"/>
    <w:rsid w:val="00B700B2"/>
    <w:rsid w:val="00B7012A"/>
    <w:rsid w:val="00B703B0"/>
    <w:rsid w:val="00B7047A"/>
    <w:rsid w:val="00B70580"/>
    <w:rsid w:val="00B705CE"/>
    <w:rsid w:val="00B707F1"/>
    <w:rsid w:val="00B70934"/>
    <w:rsid w:val="00B709B6"/>
    <w:rsid w:val="00B70AF8"/>
    <w:rsid w:val="00B70B2B"/>
    <w:rsid w:val="00B70BA2"/>
    <w:rsid w:val="00B70C1C"/>
    <w:rsid w:val="00B70C89"/>
    <w:rsid w:val="00B70D24"/>
    <w:rsid w:val="00B70DFB"/>
    <w:rsid w:val="00B70E90"/>
    <w:rsid w:val="00B71313"/>
    <w:rsid w:val="00B7136A"/>
    <w:rsid w:val="00B715EF"/>
    <w:rsid w:val="00B71684"/>
    <w:rsid w:val="00B71697"/>
    <w:rsid w:val="00B71963"/>
    <w:rsid w:val="00B71965"/>
    <w:rsid w:val="00B71AF7"/>
    <w:rsid w:val="00B71C2B"/>
    <w:rsid w:val="00B71C91"/>
    <w:rsid w:val="00B71CA3"/>
    <w:rsid w:val="00B71E3B"/>
    <w:rsid w:val="00B71E45"/>
    <w:rsid w:val="00B71F29"/>
    <w:rsid w:val="00B7216B"/>
    <w:rsid w:val="00B721BC"/>
    <w:rsid w:val="00B72268"/>
    <w:rsid w:val="00B7274C"/>
    <w:rsid w:val="00B727E3"/>
    <w:rsid w:val="00B72843"/>
    <w:rsid w:val="00B72893"/>
    <w:rsid w:val="00B72898"/>
    <w:rsid w:val="00B72B24"/>
    <w:rsid w:val="00B72B28"/>
    <w:rsid w:val="00B72B3C"/>
    <w:rsid w:val="00B72B55"/>
    <w:rsid w:val="00B72D00"/>
    <w:rsid w:val="00B72D37"/>
    <w:rsid w:val="00B72FAA"/>
    <w:rsid w:val="00B73207"/>
    <w:rsid w:val="00B73654"/>
    <w:rsid w:val="00B7385D"/>
    <w:rsid w:val="00B73B8A"/>
    <w:rsid w:val="00B73BBD"/>
    <w:rsid w:val="00B7428C"/>
    <w:rsid w:val="00B743DB"/>
    <w:rsid w:val="00B744F5"/>
    <w:rsid w:val="00B7457A"/>
    <w:rsid w:val="00B74821"/>
    <w:rsid w:val="00B74E0F"/>
    <w:rsid w:val="00B74F18"/>
    <w:rsid w:val="00B74F1F"/>
    <w:rsid w:val="00B75173"/>
    <w:rsid w:val="00B751BF"/>
    <w:rsid w:val="00B75255"/>
    <w:rsid w:val="00B7526B"/>
    <w:rsid w:val="00B75383"/>
    <w:rsid w:val="00B7570D"/>
    <w:rsid w:val="00B7573A"/>
    <w:rsid w:val="00B75833"/>
    <w:rsid w:val="00B75865"/>
    <w:rsid w:val="00B75A4C"/>
    <w:rsid w:val="00B75B6B"/>
    <w:rsid w:val="00B75BF5"/>
    <w:rsid w:val="00B75C5C"/>
    <w:rsid w:val="00B762BD"/>
    <w:rsid w:val="00B76333"/>
    <w:rsid w:val="00B76447"/>
    <w:rsid w:val="00B76841"/>
    <w:rsid w:val="00B76907"/>
    <w:rsid w:val="00B769B4"/>
    <w:rsid w:val="00B76A69"/>
    <w:rsid w:val="00B76AA8"/>
    <w:rsid w:val="00B76B9F"/>
    <w:rsid w:val="00B76D3F"/>
    <w:rsid w:val="00B76DA3"/>
    <w:rsid w:val="00B76F96"/>
    <w:rsid w:val="00B76FF0"/>
    <w:rsid w:val="00B77080"/>
    <w:rsid w:val="00B7714B"/>
    <w:rsid w:val="00B77165"/>
    <w:rsid w:val="00B771CE"/>
    <w:rsid w:val="00B77285"/>
    <w:rsid w:val="00B77315"/>
    <w:rsid w:val="00B77429"/>
    <w:rsid w:val="00B7758F"/>
    <w:rsid w:val="00B775E2"/>
    <w:rsid w:val="00B77730"/>
    <w:rsid w:val="00B7778E"/>
    <w:rsid w:val="00B77886"/>
    <w:rsid w:val="00B779B1"/>
    <w:rsid w:val="00B77A68"/>
    <w:rsid w:val="00B77B88"/>
    <w:rsid w:val="00B77CD8"/>
    <w:rsid w:val="00B77E43"/>
    <w:rsid w:val="00B77F5A"/>
    <w:rsid w:val="00B80029"/>
    <w:rsid w:val="00B80062"/>
    <w:rsid w:val="00B80340"/>
    <w:rsid w:val="00B806E1"/>
    <w:rsid w:val="00B8079C"/>
    <w:rsid w:val="00B808BF"/>
    <w:rsid w:val="00B809A0"/>
    <w:rsid w:val="00B809FD"/>
    <w:rsid w:val="00B80AFF"/>
    <w:rsid w:val="00B80B19"/>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BA6"/>
    <w:rsid w:val="00B82C17"/>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C"/>
    <w:rsid w:val="00B848F1"/>
    <w:rsid w:val="00B84A2E"/>
    <w:rsid w:val="00B84B98"/>
    <w:rsid w:val="00B84E0A"/>
    <w:rsid w:val="00B84ECF"/>
    <w:rsid w:val="00B85119"/>
    <w:rsid w:val="00B85598"/>
    <w:rsid w:val="00B85650"/>
    <w:rsid w:val="00B85692"/>
    <w:rsid w:val="00B8583E"/>
    <w:rsid w:val="00B85A1A"/>
    <w:rsid w:val="00B85AD6"/>
    <w:rsid w:val="00B85B54"/>
    <w:rsid w:val="00B85B8B"/>
    <w:rsid w:val="00B85B8E"/>
    <w:rsid w:val="00B85C47"/>
    <w:rsid w:val="00B85F44"/>
    <w:rsid w:val="00B85F73"/>
    <w:rsid w:val="00B86069"/>
    <w:rsid w:val="00B8606F"/>
    <w:rsid w:val="00B860D5"/>
    <w:rsid w:val="00B8611D"/>
    <w:rsid w:val="00B86230"/>
    <w:rsid w:val="00B8639C"/>
    <w:rsid w:val="00B863B3"/>
    <w:rsid w:val="00B865A1"/>
    <w:rsid w:val="00B866E8"/>
    <w:rsid w:val="00B86709"/>
    <w:rsid w:val="00B868A5"/>
    <w:rsid w:val="00B86943"/>
    <w:rsid w:val="00B86DC7"/>
    <w:rsid w:val="00B86E95"/>
    <w:rsid w:val="00B870A1"/>
    <w:rsid w:val="00B87153"/>
    <w:rsid w:val="00B8725D"/>
    <w:rsid w:val="00B8729A"/>
    <w:rsid w:val="00B8740E"/>
    <w:rsid w:val="00B87966"/>
    <w:rsid w:val="00B87967"/>
    <w:rsid w:val="00B879B5"/>
    <w:rsid w:val="00B879F3"/>
    <w:rsid w:val="00B87AE9"/>
    <w:rsid w:val="00B87BB2"/>
    <w:rsid w:val="00B87CC6"/>
    <w:rsid w:val="00B87CD5"/>
    <w:rsid w:val="00B87F85"/>
    <w:rsid w:val="00B900CB"/>
    <w:rsid w:val="00B900EA"/>
    <w:rsid w:val="00B901AE"/>
    <w:rsid w:val="00B9027E"/>
    <w:rsid w:val="00B90361"/>
    <w:rsid w:val="00B9058C"/>
    <w:rsid w:val="00B90674"/>
    <w:rsid w:val="00B90752"/>
    <w:rsid w:val="00B907E2"/>
    <w:rsid w:val="00B9080F"/>
    <w:rsid w:val="00B90B7E"/>
    <w:rsid w:val="00B90BA3"/>
    <w:rsid w:val="00B90CEC"/>
    <w:rsid w:val="00B91210"/>
    <w:rsid w:val="00B913A3"/>
    <w:rsid w:val="00B91578"/>
    <w:rsid w:val="00B91752"/>
    <w:rsid w:val="00B9182C"/>
    <w:rsid w:val="00B91A53"/>
    <w:rsid w:val="00B91D7D"/>
    <w:rsid w:val="00B91E37"/>
    <w:rsid w:val="00B91F22"/>
    <w:rsid w:val="00B91F4F"/>
    <w:rsid w:val="00B9235D"/>
    <w:rsid w:val="00B9279C"/>
    <w:rsid w:val="00B927CF"/>
    <w:rsid w:val="00B928CA"/>
    <w:rsid w:val="00B9298B"/>
    <w:rsid w:val="00B92C5F"/>
    <w:rsid w:val="00B92E94"/>
    <w:rsid w:val="00B92F77"/>
    <w:rsid w:val="00B92FCA"/>
    <w:rsid w:val="00B93084"/>
    <w:rsid w:val="00B93441"/>
    <w:rsid w:val="00B935A5"/>
    <w:rsid w:val="00B9363A"/>
    <w:rsid w:val="00B938BF"/>
    <w:rsid w:val="00B93B3E"/>
    <w:rsid w:val="00B93DE5"/>
    <w:rsid w:val="00B93EC8"/>
    <w:rsid w:val="00B93FFE"/>
    <w:rsid w:val="00B94033"/>
    <w:rsid w:val="00B940AF"/>
    <w:rsid w:val="00B941DD"/>
    <w:rsid w:val="00B942F3"/>
    <w:rsid w:val="00B9434A"/>
    <w:rsid w:val="00B94696"/>
    <w:rsid w:val="00B946A8"/>
    <w:rsid w:val="00B94A02"/>
    <w:rsid w:val="00B94A2C"/>
    <w:rsid w:val="00B94B09"/>
    <w:rsid w:val="00B94B36"/>
    <w:rsid w:val="00B94B3D"/>
    <w:rsid w:val="00B94B6D"/>
    <w:rsid w:val="00B94BC7"/>
    <w:rsid w:val="00B94CCD"/>
    <w:rsid w:val="00B94DB7"/>
    <w:rsid w:val="00B95003"/>
    <w:rsid w:val="00B950C6"/>
    <w:rsid w:val="00B95134"/>
    <w:rsid w:val="00B95718"/>
    <w:rsid w:val="00B958A8"/>
    <w:rsid w:val="00B95AC3"/>
    <w:rsid w:val="00B95AFB"/>
    <w:rsid w:val="00B95D4C"/>
    <w:rsid w:val="00B95E93"/>
    <w:rsid w:val="00B960C4"/>
    <w:rsid w:val="00B961F6"/>
    <w:rsid w:val="00B96370"/>
    <w:rsid w:val="00B96413"/>
    <w:rsid w:val="00B964EB"/>
    <w:rsid w:val="00B9676C"/>
    <w:rsid w:val="00B9694D"/>
    <w:rsid w:val="00B96A45"/>
    <w:rsid w:val="00B96CE0"/>
    <w:rsid w:val="00B96D20"/>
    <w:rsid w:val="00B96D47"/>
    <w:rsid w:val="00B96DBB"/>
    <w:rsid w:val="00B96E00"/>
    <w:rsid w:val="00B9713C"/>
    <w:rsid w:val="00B971F1"/>
    <w:rsid w:val="00B97207"/>
    <w:rsid w:val="00B9744E"/>
    <w:rsid w:val="00B974D5"/>
    <w:rsid w:val="00B97746"/>
    <w:rsid w:val="00B977F1"/>
    <w:rsid w:val="00B9782D"/>
    <w:rsid w:val="00B97839"/>
    <w:rsid w:val="00B97EA8"/>
    <w:rsid w:val="00B97F39"/>
    <w:rsid w:val="00BA00BE"/>
    <w:rsid w:val="00BA02E4"/>
    <w:rsid w:val="00BA0359"/>
    <w:rsid w:val="00BA0471"/>
    <w:rsid w:val="00BA04B1"/>
    <w:rsid w:val="00BA07C5"/>
    <w:rsid w:val="00BA087C"/>
    <w:rsid w:val="00BA090A"/>
    <w:rsid w:val="00BA0AA6"/>
    <w:rsid w:val="00BA0B48"/>
    <w:rsid w:val="00BA0BC9"/>
    <w:rsid w:val="00BA1063"/>
    <w:rsid w:val="00BA1077"/>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52E"/>
    <w:rsid w:val="00BA3968"/>
    <w:rsid w:val="00BA3B47"/>
    <w:rsid w:val="00BA3CA4"/>
    <w:rsid w:val="00BA3D2C"/>
    <w:rsid w:val="00BA3F47"/>
    <w:rsid w:val="00BA3F74"/>
    <w:rsid w:val="00BA40FA"/>
    <w:rsid w:val="00BA4102"/>
    <w:rsid w:val="00BA46B6"/>
    <w:rsid w:val="00BA47E4"/>
    <w:rsid w:val="00BA49AB"/>
    <w:rsid w:val="00BA4AD8"/>
    <w:rsid w:val="00BA50F3"/>
    <w:rsid w:val="00BA522D"/>
    <w:rsid w:val="00BA5358"/>
    <w:rsid w:val="00BA5476"/>
    <w:rsid w:val="00BA5661"/>
    <w:rsid w:val="00BA5B7E"/>
    <w:rsid w:val="00BA5C0D"/>
    <w:rsid w:val="00BA5C68"/>
    <w:rsid w:val="00BA5D01"/>
    <w:rsid w:val="00BA5EA6"/>
    <w:rsid w:val="00BA5F1E"/>
    <w:rsid w:val="00BA6017"/>
    <w:rsid w:val="00BA6097"/>
    <w:rsid w:val="00BA609A"/>
    <w:rsid w:val="00BA60B0"/>
    <w:rsid w:val="00BA673D"/>
    <w:rsid w:val="00BA6834"/>
    <w:rsid w:val="00BA69FA"/>
    <w:rsid w:val="00BA6CC4"/>
    <w:rsid w:val="00BA6EA6"/>
    <w:rsid w:val="00BA717C"/>
    <w:rsid w:val="00BA7184"/>
    <w:rsid w:val="00BA72AE"/>
    <w:rsid w:val="00BA73B1"/>
    <w:rsid w:val="00BA7858"/>
    <w:rsid w:val="00BA7A1A"/>
    <w:rsid w:val="00BA7BF5"/>
    <w:rsid w:val="00BA7CFC"/>
    <w:rsid w:val="00BA7EC6"/>
    <w:rsid w:val="00BB002D"/>
    <w:rsid w:val="00BB0305"/>
    <w:rsid w:val="00BB03AC"/>
    <w:rsid w:val="00BB0436"/>
    <w:rsid w:val="00BB05CD"/>
    <w:rsid w:val="00BB06A9"/>
    <w:rsid w:val="00BB071B"/>
    <w:rsid w:val="00BB0832"/>
    <w:rsid w:val="00BB0907"/>
    <w:rsid w:val="00BB0B10"/>
    <w:rsid w:val="00BB0BC4"/>
    <w:rsid w:val="00BB0C27"/>
    <w:rsid w:val="00BB0D39"/>
    <w:rsid w:val="00BB112F"/>
    <w:rsid w:val="00BB1143"/>
    <w:rsid w:val="00BB1172"/>
    <w:rsid w:val="00BB1246"/>
    <w:rsid w:val="00BB135B"/>
    <w:rsid w:val="00BB1374"/>
    <w:rsid w:val="00BB149D"/>
    <w:rsid w:val="00BB170D"/>
    <w:rsid w:val="00BB1A1D"/>
    <w:rsid w:val="00BB1A74"/>
    <w:rsid w:val="00BB1A90"/>
    <w:rsid w:val="00BB1A9E"/>
    <w:rsid w:val="00BB1D12"/>
    <w:rsid w:val="00BB1DC5"/>
    <w:rsid w:val="00BB2090"/>
    <w:rsid w:val="00BB210F"/>
    <w:rsid w:val="00BB21BD"/>
    <w:rsid w:val="00BB22C4"/>
    <w:rsid w:val="00BB23CD"/>
    <w:rsid w:val="00BB2403"/>
    <w:rsid w:val="00BB2470"/>
    <w:rsid w:val="00BB2649"/>
    <w:rsid w:val="00BB26E0"/>
    <w:rsid w:val="00BB29B8"/>
    <w:rsid w:val="00BB2ACF"/>
    <w:rsid w:val="00BB2B78"/>
    <w:rsid w:val="00BB2BEA"/>
    <w:rsid w:val="00BB2CC7"/>
    <w:rsid w:val="00BB2E8B"/>
    <w:rsid w:val="00BB30EE"/>
    <w:rsid w:val="00BB3219"/>
    <w:rsid w:val="00BB324D"/>
    <w:rsid w:val="00BB335D"/>
    <w:rsid w:val="00BB394C"/>
    <w:rsid w:val="00BB3D08"/>
    <w:rsid w:val="00BB3E47"/>
    <w:rsid w:val="00BB3F38"/>
    <w:rsid w:val="00BB3FCA"/>
    <w:rsid w:val="00BB4B0D"/>
    <w:rsid w:val="00BB4B74"/>
    <w:rsid w:val="00BB4C6A"/>
    <w:rsid w:val="00BB4E17"/>
    <w:rsid w:val="00BB4EDF"/>
    <w:rsid w:val="00BB4EFC"/>
    <w:rsid w:val="00BB4F3E"/>
    <w:rsid w:val="00BB5004"/>
    <w:rsid w:val="00BB5036"/>
    <w:rsid w:val="00BB505C"/>
    <w:rsid w:val="00BB522F"/>
    <w:rsid w:val="00BB52E2"/>
    <w:rsid w:val="00BB537D"/>
    <w:rsid w:val="00BB5513"/>
    <w:rsid w:val="00BB57F8"/>
    <w:rsid w:val="00BB5871"/>
    <w:rsid w:val="00BB5910"/>
    <w:rsid w:val="00BB5B36"/>
    <w:rsid w:val="00BB5C31"/>
    <w:rsid w:val="00BB5CD9"/>
    <w:rsid w:val="00BB5DCE"/>
    <w:rsid w:val="00BB5ECF"/>
    <w:rsid w:val="00BB5FD3"/>
    <w:rsid w:val="00BB62AF"/>
    <w:rsid w:val="00BB6336"/>
    <w:rsid w:val="00BB63A8"/>
    <w:rsid w:val="00BB6537"/>
    <w:rsid w:val="00BB655D"/>
    <w:rsid w:val="00BB66AD"/>
    <w:rsid w:val="00BB66D2"/>
    <w:rsid w:val="00BB6839"/>
    <w:rsid w:val="00BB69FB"/>
    <w:rsid w:val="00BB6B57"/>
    <w:rsid w:val="00BB6C03"/>
    <w:rsid w:val="00BB6C52"/>
    <w:rsid w:val="00BB6CF4"/>
    <w:rsid w:val="00BB6D1B"/>
    <w:rsid w:val="00BB6D29"/>
    <w:rsid w:val="00BB6F39"/>
    <w:rsid w:val="00BB700E"/>
    <w:rsid w:val="00BB70C4"/>
    <w:rsid w:val="00BB7265"/>
    <w:rsid w:val="00BB74AF"/>
    <w:rsid w:val="00BB7693"/>
    <w:rsid w:val="00BB787D"/>
    <w:rsid w:val="00BB7999"/>
    <w:rsid w:val="00BB7C11"/>
    <w:rsid w:val="00BB7D00"/>
    <w:rsid w:val="00BB7D40"/>
    <w:rsid w:val="00BB7EF9"/>
    <w:rsid w:val="00BB7FBF"/>
    <w:rsid w:val="00BC0060"/>
    <w:rsid w:val="00BC02CC"/>
    <w:rsid w:val="00BC0310"/>
    <w:rsid w:val="00BC077B"/>
    <w:rsid w:val="00BC089C"/>
    <w:rsid w:val="00BC09CD"/>
    <w:rsid w:val="00BC0A2E"/>
    <w:rsid w:val="00BC0E62"/>
    <w:rsid w:val="00BC0ED5"/>
    <w:rsid w:val="00BC0FCD"/>
    <w:rsid w:val="00BC1025"/>
    <w:rsid w:val="00BC1049"/>
    <w:rsid w:val="00BC10C1"/>
    <w:rsid w:val="00BC1211"/>
    <w:rsid w:val="00BC121E"/>
    <w:rsid w:val="00BC13A2"/>
    <w:rsid w:val="00BC13BF"/>
    <w:rsid w:val="00BC162C"/>
    <w:rsid w:val="00BC1739"/>
    <w:rsid w:val="00BC1848"/>
    <w:rsid w:val="00BC1894"/>
    <w:rsid w:val="00BC190A"/>
    <w:rsid w:val="00BC197F"/>
    <w:rsid w:val="00BC1CA2"/>
    <w:rsid w:val="00BC1FC8"/>
    <w:rsid w:val="00BC1FD6"/>
    <w:rsid w:val="00BC2129"/>
    <w:rsid w:val="00BC2255"/>
    <w:rsid w:val="00BC22A3"/>
    <w:rsid w:val="00BC2326"/>
    <w:rsid w:val="00BC2353"/>
    <w:rsid w:val="00BC23C8"/>
    <w:rsid w:val="00BC241B"/>
    <w:rsid w:val="00BC2498"/>
    <w:rsid w:val="00BC27DB"/>
    <w:rsid w:val="00BC28D3"/>
    <w:rsid w:val="00BC29BB"/>
    <w:rsid w:val="00BC2A79"/>
    <w:rsid w:val="00BC2D39"/>
    <w:rsid w:val="00BC30F1"/>
    <w:rsid w:val="00BC30F5"/>
    <w:rsid w:val="00BC3233"/>
    <w:rsid w:val="00BC32CB"/>
    <w:rsid w:val="00BC34A5"/>
    <w:rsid w:val="00BC369B"/>
    <w:rsid w:val="00BC36A9"/>
    <w:rsid w:val="00BC38D4"/>
    <w:rsid w:val="00BC3948"/>
    <w:rsid w:val="00BC3B51"/>
    <w:rsid w:val="00BC3C47"/>
    <w:rsid w:val="00BC3D1F"/>
    <w:rsid w:val="00BC3D65"/>
    <w:rsid w:val="00BC3E95"/>
    <w:rsid w:val="00BC4250"/>
    <w:rsid w:val="00BC42D3"/>
    <w:rsid w:val="00BC4472"/>
    <w:rsid w:val="00BC458D"/>
    <w:rsid w:val="00BC45A1"/>
    <w:rsid w:val="00BC4699"/>
    <w:rsid w:val="00BC4949"/>
    <w:rsid w:val="00BC4A99"/>
    <w:rsid w:val="00BC4A9D"/>
    <w:rsid w:val="00BC5031"/>
    <w:rsid w:val="00BC509C"/>
    <w:rsid w:val="00BC5255"/>
    <w:rsid w:val="00BC5760"/>
    <w:rsid w:val="00BC59AE"/>
    <w:rsid w:val="00BC5C9E"/>
    <w:rsid w:val="00BC5D58"/>
    <w:rsid w:val="00BC5EC2"/>
    <w:rsid w:val="00BC5F62"/>
    <w:rsid w:val="00BC60AB"/>
    <w:rsid w:val="00BC60D4"/>
    <w:rsid w:val="00BC6133"/>
    <w:rsid w:val="00BC63C9"/>
    <w:rsid w:val="00BC6420"/>
    <w:rsid w:val="00BC6596"/>
    <w:rsid w:val="00BC6602"/>
    <w:rsid w:val="00BC6618"/>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BF8"/>
    <w:rsid w:val="00BC7D20"/>
    <w:rsid w:val="00BC7EA5"/>
    <w:rsid w:val="00BC7F32"/>
    <w:rsid w:val="00BD028A"/>
    <w:rsid w:val="00BD03FB"/>
    <w:rsid w:val="00BD060B"/>
    <w:rsid w:val="00BD0658"/>
    <w:rsid w:val="00BD066E"/>
    <w:rsid w:val="00BD077D"/>
    <w:rsid w:val="00BD07FD"/>
    <w:rsid w:val="00BD0850"/>
    <w:rsid w:val="00BD08B8"/>
    <w:rsid w:val="00BD091D"/>
    <w:rsid w:val="00BD092C"/>
    <w:rsid w:val="00BD0D36"/>
    <w:rsid w:val="00BD0D3C"/>
    <w:rsid w:val="00BD0E95"/>
    <w:rsid w:val="00BD1042"/>
    <w:rsid w:val="00BD1126"/>
    <w:rsid w:val="00BD11BA"/>
    <w:rsid w:val="00BD11FC"/>
    <w:rsid w:val="00BD1323"/>
    <w:rsid w:val="00BD180B"/>
    <w:rsid w:val="00BD184D"/>
    <w:rsid w:val="00BD18C6"/>
    <w:rsid w:val="00BD1BAB"/>
    <w:rsid w:val="00BD1C25"/>
    <w:rsid w:val="00BD1CC3"/>
    <w:rsid w:val="00BD1D5E"/>
    <w:rsid w:val="00BD1DE2"/>
    <w:rsid w:val="00BD201D"/>
    <w:rsid w:val="00BD20BF"/>
    <w:rsid w:val="00BD211B"/>
    <w:rsid w:val="00BD2120"/>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6BC"/>
    <w:rsid w:val="00BD36DA"/>
    <w:rsid w:val="00BD3729"/>
    <w:rsid w:val="00BD37E4"/>
    <w:rsid w:val="00BD3809"/>
    <w:rsid w:val="00BD3B53"/>
    <w:rsid w:val="00BD3CAE"/>
    <w:rsid w:val="00BD3D5B"/>
    <w:rsid w:val="00BD3E94"/>
    <w:rsid w:val="00BD4070"/>
    <w:rsid w:val="00BD4230"/>
    <w:rsid w:val="00BD43B1"/>
    <w:rsid w:val="00BD4539"/>
    <w:rsid w:val="00BD4597"/>
    <w:rsid w:val="00BD45C2"/>
    <w:rsid w:val="00BD4795"/>
    <w:rsid w:val="00BD47B4"/>
    <w:rsid w:val="00BD4894"/>
    <w:rsid w:val="00BD49BB"/>
    <w:rsid w:val="00BD49D1"/>
    <w:rsid w:val="00BD4BB7"/>
    <w:rsid w:val="00BD4D48"/>
    <w:rsid w:val="00BD4F9F"/>
    <w:rsid w:val="00BD4FC9"/>
    <w:rsid w:val="00BD4FE9"/>
    <w:rsid w:val="00BD51B8"/>
    <w:rsid w:val="00BD5298"/>
    <w:rsid w:val="00BD5525"/>
    <w:rsid w:val="00BD5685"/>
    <w:rsid w:val="00BD5728"/>
    <w:rsid w:val="00BD5820"/>
    <w:rsid w:val="00BD5AA1"/>
    <w:rsid w:val="00BD5B5B"/>
    <w:rsid w:val="00BD5BBD"/>
    <w:rsid w:val="00BD5C6A"/>
    <w:rsid w:val="00BD5CCC"/>
    <w:rsid w:val="00BD5D89"/>
    <w:rsid w:val="00BD5ED3"/>
    <w:rsid w:val="00BD6278"/>
    <w:rsid w:val="00BD6297"/>
    <w:rsid w:val="00BD62E0"/>
    <w:rsid w:val="00BD6354"/>
    <w:rsid w:val="00BD6427"/>
    <w:rsid w:val="00BD6532"/>
    <w:rsid w:val="00BD6ADF"/>
    <w:rsid w:val="00BD6AEE"/>
    <w:rsid w:val="00BD6C12"/>
    <w:rsid w:val="00BD6D24"/>
    <w:rsid w:val="00BD6D6D"/>
    <w:rsid w:val="00BD6FDB"/>
    <w:rsid w:val="00BD70CE"/>
    <w:rsid w:val="00BD7273"/>
    <w:rsid w:val="00BD7443"/>
    <w:rsid w:val="00BD745B"/>
    <w:rsid w:val="00BD746C"/>
    <w:rsid w:val="00BD758A"/>
    <w:rsid w:val="00BD78E4"/>
    <w:rsid w:val="00BD7993"/>
    <w:rsid w:val="00BD79EE"/>
    <w:rsid w:val="00BD7A5D"/>
    <w:rsid w:val="00BD7C2C"/>
    <w:rsid w:val="00BD7C54"/>
    <w:rsid w:val="00BD7CBB"/>
    <w:rsid w:val="00BD7F1E"/>
    <w:rsid w:val="00BD7FF5"/>
    <w:rsid w:val="00BE0090"/>
    <w:rsid w:val="00BE015F"/>
    <w:rsid w:val="00BE0403"/>
    <w:rsid w:val="00BE04C4"/>
    <w:rsid w:val="00BE054D"/>
    <w:rsid w:val="00BE07C9"/>
    <w:rsid w:val="00BE0A4E"/>
    <w:rsid w:val="00BE0B88"/>
    <w:rsid w:val="00BE0CE5"/>
    <w:rsid w:val="00BE0D9C"/>
    <w:rsid w:val="00BE0FCD"/>
    <w:rsid w:val="00BE0FD2"/>
    <w:rsid w:val="00BE10B4"/>
    <w:rsid w:val="00BE1371"/>
    <w:rsid w:val="00BE146C"/>
    <w:rsid w:val="00BE1611"/>
    <w:rsid w:val="00BE1927"/>
    <w:rsid w:val="00BE1ACA"/>
    <w:rsid w:val="00BE1C04"/>
    <w:rsid w:val="00BE1C56"/>
    <w:rsid w:val="00BE1C7C"/>
    <w:rsid w:val="00BE1CAD"/>
    <w:rsid w:val="00BE20BF"/>
    <w:rsid w:val="00BE2476"/>
    <w:rsid w:val="00BE24AF"/>
    <w:rsid w:val="00BE264F"/>
    <w:rsid w:val="00BE269F"/>
    <w:rsid w:val="00BE26B8"/>
    <w:rsid w:val="00BE275D"/>
    <w:rsid w:val="00BE29BC"/>
    <w:rsid w:val="00BE29F3"/>
    <w:rsid w:val="00BE29F7"/>
    <w:rsid w:val="00BE2EB9"/>
    <w:rsid w:val="00BE2FBE"/>
    <w:rsid w:val="00BE3032"/>
    <w:rsid w:val="00BE3171"/>
    <w:rsid w:val="00BE31E6"/>
    <w:rsid w:val="00BE339F"/>
    <w:rsid w:val="00BE36E3"/>
    <w:rsid w:val="00BE39BA"/>
    <w:rsid w:val="00BE3A77"/>
    <w:rsid w:val="00BE3C7D"/>
    <w:rsid w:val="00BE3D41"/>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4FD0"/>
    <w:rsid w:val="00BE5047"/>
    <w:rsid w:val="00BE54A8"/>
    <w:rsid w:val="00BE54FE"/>
    <w:rsid w:val="00BE57DA"/>
    <w:rsid w:val="00BE5AE2"/>
    <w:rsid w:val="00BE5EA0"/>
    <w:rsid w:val="00BE5F85"/>
    <w:rsid w:val="00BE5F8A"/>
    <w:rsid w:val="00BE5FC6"/>
    <w:rsid w:val="00BE6067"/>
    <w:rsid w:val="00BE6178"/>
    <w:rsid w:val="00BE629B"/>
    <w:rsid w:val="00BE6300"/>
    <w:rsid w:val="00BE6332"/>
    <w:rsid w:val="00BE650F"/>
    <w:rsid w:val="00BE65B2"/>
    <w:rsid w:val="00BE6BCC"/>
    <w:rsid w:val="00BE6D60"/>
    <w:rsid w:val="00BE6E77"/>
    <w:rsid w:val="00BE6E7B"/>
    <w:rsid w:val="00BE6FCA"/>
    <w:rsid w:val="00BE7037"/>
    <w:rsid w:val="00BE7229"/>
    <w:rsid w:val="00BE7283"/>
    <w:rsid w:val="00BE75E9"/>
    <w:rsid w:val="00BE76A0"/>
    <w:rsid w:val="00BE7760"/>
    <w:rsid w:val="00BE77E3"/>
    <w:rsid w:val="00BE793D"/>
    <w:rsid w:val="00BE798C"/>
    <w:rsid w:val="00BE79D3"/>
    <w:rsid w:val="00BE7B0E"/>
    <w:rsid w:val="00BE7B61"/>
    <w:rsid w:val="00BE7C55"/>
    <w:rsid w:val="00BE7D95"/>
    <w:rsid w:val="00BE7DBE"/>
    <w:rsid w:val="00BE7DC8"/>
    <w:rsid w:val="00BE7F5D"/>
    <w:rsid w:val="00BE7F63"/>
    <w:rsid w:val="00BF00D2"/>
    <w:rsid w:val="00BF0102"/>
    <w:rsid w:val="00BF019E"/>
    <w:rsid w:val="00BF0434"/>
    <w:rsid w:val="00BF06EE"/>
    <w:rsid w:val="00BF0B7E"/>
    <w:rsid w:val="00BF0CAB"/>
    <w:rsid w:val="00BF0E2C"/>
    <w:rsid w:val="00BF0F04"/>
    <w:rsid w:val="00BF0F5B"/>
    <w:rsid w:val="00BF0FF0"/>
    <w:rsid w:val="00BF100A"/>
    <w:rsid w:val="00BF127C"/>
    <w:rsid w:val="00BF12E9"/>
    <w:rsid w:val="00BF1450"/>
    <w:rsid w:val="00BF15DD"/>
    <w:rsid w:val="00BF1677"/>
    <w:rsid w:val="00BF188F"/>
    <w:rsid w:val="00BF1B87"/>
    <w:rsid w:val="00BF236A"/>
    <w:rsid w:val="00BF2479"/>
    <w:rsid w:val="00BF2D9B"/>
    <w:rsid w:val="00BF2E25"/>
    <w:rsid w:val="00BF2EBE"/>
    <w:rsid w:val="00BF2EE8"/>
    <w:rsid w:val="00BF303E"/>
    <w:rsid w:val="00BF31CF"/>
    <w:rsid w:val="00BF32D9"/>
    <w:rsid w:val="00BF32E1"/>
    <w:rsid w:val="00BF338A"/>
    <w:rsid w:val="00BF33D3"/>
    <w:rsid w:val="00BF3531"/>
    <w:rsid w:val="00BF35D2"/>
    <w:rsid w:val="00BF3614"/>
    <w:rsid w:val="00BF37BC"/>
    <w:rsid w:val="00BF399E"/>
    <w:rsid w:val="00BF3BB0"/>
    <w:rsid w:val="00BF3C06"/>
    <w:rsid w:val="00BF3C8A"/>
    <w:rsid w:val="00BF3CA3"/>
    <w:rsid w:val="00BF3CD9"/>
    <w:rsid w:val="00BF3F4F"/>
    <w:rsid w:val="00BF4062"/>
    <w:rsid w:val="00BF4091"/>
    <w:rsid w:val="00BF41D5"/>
    <w:rsid w:val="00BF42A2"/>
    <w:rsid w:val="00BF42DF"/>
    <w:rsid w:val="00BF43D1"/>
    <w:rsid w:val="00BF463E"/>
    <w:rsid w:val="00BF4807"/>
    <w:rsid w:val="00BF488D"/>
    <w:rsid w:val="00BF48FE"/>
    <w:rsid w:val="00BF4937"/>
    <w:rsid w:val="00BF4A64"/>
    <w:rsid w:val="00BF4A92"/>
    <w:rsid w:val="00BF4B61"/>
    <w:rsid w:val="00BF4C02"/>
    <w:rsid w:val="00BF4C63"/>
    <w:rsid w:val="00BF4CDE"/>
    <w:rsid w:val="00BF4E5C"/>
    <w:rsid w:val="00BF4FDC"/>
    <w:rsid w:val="00BF5304"/>
    <w:rsid w:val="00BF5345"/>
    <w:rsid w:val="00BF536F"/>
    <w:rsid w:val="00BF5684"/>
    <w:rsid w:val="00BF5794"/>
    <w:rsid w:val="00BF57B3"/>
    <w:rsid w:val="00BF57F9"/>
    <w:rsid w:val="00BF5B70"/>
    <w:rsid w:val="00BF5BCD"/>
    <w:rsid w:val="00BF5C62"/>
    <w:rsid w:val="00BF5D31"/>
    <w:rsid w:val="00BF616C"/>
    <w:rsid w:val="00BF61BA"/>
    <w:rsid w:val="00BF622B"/>
    <w:rsid w:val="00BF6312"/>
    <w:rsid w:val="00BF6435"/>
    <w:rsid w:val="00BF6521"/>
    <w:rsid w:val="00BF6767"/>
    <w:rsid w:val="00BF6E53"/>
    <w:rsid w:val="00BF6ED1"/>
    <w:rsid w:val="00BF6F05"/>
    <w:rsid w:val="00BF7062"/>
    <w:rsid w:val="00BF7096"/>
    <w:rsid w:val="00BF71A5"/>
    <w:rsid w:val="00BF755E"/>
    <w:rsid w:val="00BF76CF"/>
    <w:rsid w:val="00BF76EE"/>
    <w:rsid w:val="00BF7727"/>
    <w:rsid w:val="00BF7741"/>
    <w:rsid w:val="00BF77DD"/>
    <w:rsid w:val="00BF785D"/>
    <w:rsid w:val="00BF7A27"/>
    <w:rsid w:val="00BF7AE0"/>
    <w:rsid w:val="00BF7CB9"/>
    <w:rsid w:val="00BF7D49"/>
    <w:rsid w:val="00BF7E24"/>
    <w:rsid w:val="00BF7E3A"/>
    <w:rsid w:val="00BF7E3B"/>
    <w:rsid w:val="00BF7E6D"/>
    <w:rsid w:val="00C00098"/>
    <w:rsid w:val="00C000E8"/>
    <w:rsid w:val="00C0026C"/>
    <w:rsid w:val="00C002AA"/>
    <w:rsid w:val="00C002F3"/>
    <w:rsid w:val="00C00347"/>
    <w:rsid w:val="00C00459"/>
    <w:rsid w:val="00C00684"/>
    <w:rsid w:val="00C006BA"/>
    <w:rsid w:val="00C00765"/>
    <w:rsid w:val="00C00794"/>
    <w:rsid w:val="00C0079B"/>
    <w:rsid w:val="00C00AAE"/>
    <w:rsid w:val="00C00BF9"/>
    <w:rsid w:val="00C00C49"/>
    <w:rsid w:val="00C00E20"/>
    <w:rsid w:val="00C00F48"/>
    <w:rsid w:val="00C00FA5"/>
    <w:rsid w:val="00C0113A"/>
    <w:rsid w:val="00C0114F"/>
    <w:rsid w:val="00C012E2"/>
    <w:rsid w:val="00C01336"/>
    <w:rsid w:val="00C01446"/>
    <w:rsid w:val="00C01752"/>
    <w:rsid w:val="00C01B15"/>
    <w:rsid w:val="00C01B44"/>
    <w:rsid w:val="00C01BAF"/>
    <w:rsid w:val="00C01C2C"/>
    <w:rsid w:val="00C01C2D"/>
    <w:rsid w:val="00C01C45"/>
    <w:rsid w:val="00C01CD5"/>
    <w:rsid w:val="00C01D6B"/>
    <w:rsid w:val="00C01DA0"/>
    <w:rsid w:val="00C01FAB"/>
    <w:rsid w:val="00C020AA"/>
    <w:rsid w:val="00C021DF"/>
    <w:rsid w:val="00C022C5"/>
    <w:rsid w:val="00C02488"/>
    <w:rsid w:val="00C025B7"/>
    <w:rsid w:val="00C027BE"/>
    <w:rsid w:val="00C02895"/>
    <w:rsid w:val="00C02B5E"/>
    <w:rsid w:val="00C02CF0"/>
    <w:rsid w:val="00C02E1F"/>
    <w:rsid w:val="00C02F93"/>
    <w:rsid w:val="00C030C9"/>
    <w:rsid w:val="00C03130"/>
    <w:rsid w:val="00C03240"/>
    <w:rsid w:val="00C0325D"/>
    <w:rsid w:val="00C03354"/>
    <w:rsid w:val="00C0339A"/>
    <w:rsid w:val="00C033ED"/>
    <w:rsid w:val="00C0342A"/>
    <w:rsid w:val="00C03540"/>
    <w:rsid w:val="00C03626"/>
    <w:rsid w:val="00C036D2"/>
    <w:rsid w:val="00C0399B"/>
    <w:rsid w:val="00C03B22"/>
    <w:rsid w:val="00C03BBA"/>
    <w:rsid w:val="00C03D40"/>
    <w:rsid w:val="00C03DF5"/>
    <w:rsid w:val="00C03F51"/>
    <w:rsid w:val="00C03F78"/>
    <w:rsid w:val="00C040F3"/>
    <w:rsid w:val="00C041B5"/>
    <w:rsid w:val="00C042B2"/>
    <w:rsid w:val="00C045A6"/>
    <w:rsid w:val="00C04682"/>
    <w:rsid w:val="00C046BC"/>
    <w:rsid w:val="00C04BC6"/>
    <w:rsid w:val="00C04BED"/>
    <w:rsid w:val="00C04DD3"/>
    <w:rsid w:val="00C04EBA"/>
    <w:rsid w:val="00C04F8C"/>
    <w:rsid w:val="00C0518E"/>
    <w:rsid w:val="00C051A0"/>
    <w:rsid w:val="00C05281"/>
    <w:rsid w:val="00C05292"/>
    <w:rsid w:val="00C0545B"/>
    <w:rsid w:val="00C056DA"/>
    <w:rsid w:val="00C0570F"/>
    <w:rsid w:val="00C057D6"/>
    <w:rsid w:val="00C05945"/>
    <w:rsid w:val="00C05A59"/>
    <w:rsid w:val="00C05AB9"/>
    <w:rsid w:val="00C05BF4"/>
    <w:rsid w:val="00C05D3E"/>
    <w:rsid w:val="00C05DCC"/>
    <w:rsid w:val="00C05F65"/>
    <w:rsid w:val="00C06040"/>
    <w:rsid w:val="00C06192"/>
    <w:rsid w:val="00C06467"/>
    <w:rsid w:val="00C06487"/>
    <w:rsid w:val="00C064FB"/>
    <w:rsid w:val="00C065D6"/>
    <w:rsid w:val="00C06A41"/>
    <w:rsid w:val="00C06CFF"/>
    <w:rsid w:val="00C06E25"/>
    <w:rsid w:val="00C06E4D"/>
    <w:rsid w:val="00C06F7E"/>
    <w:rsid w:val="00C07504"/>
    <w:rsid w:val="00C075A9"/>
    <w:rsid w:val="00C07985"/>
    <w:rsid w:val="00C07A6F"/>
    <w:rsid w:val="00C07B44"/>
    <w:rsid w:val="00C07B90"/>
    <w:rsid w:val="00C07E1E"/>
    <w:rsid w:val="00C07EE4"/>
    <w:rsid w:val="00C07F87"/>
    <w:rsid w:val="00C102E3"/>
    <w:rsid w:val="00C107FD"/>
    <w:rsid w:val="00C10820"/>
    <w:rsid w:val="00C108F2"/>
    <w:rsid w:val="00C109C3"/>
    <w:rsid w:val="00C10A93"/>
    <w:rsid w:val="00C10EBE"/>
    <w:rsid w:val="00C10F07"/>
    <w:rsid w:val="00C10F70"/>
    <w:rsid w:val="00C11080"/>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91"/>
    <w:rsid w:val="00C1242B"/>
    <w:rsid w:val="00C126C8"/>
    <w:rsid w:val="00C126D2"/>
    <w:rsid w:val="00C12862"/>
    <w:rsid w:val="00C12A2F"/>
    <w:rsid w:val="00C12B68"/>
    <w:rsid w:val="00C12B6A"/>
    <w:rsid w:val="00C12DC4"/>
    <w:rsid w:val="00C12FB3"/>
    <w:rsid w:val="00C132B0"/>
    <w:rsid w:val="00C132E0"/>
    <w:rsid w:val="00C13383"/>
    <w:rsid w:val="00C135DA"/>
    <w:rsid w:val="00C135E2"/>
    <w:rsid w:val="00C13720"/>
    <w:rsid w:val="00C1373B"/>
    <w:rsid w:val="00C1374E"/>
    <w:rsid w:val="00C13856"/>
    <w:rsid w:val="00C138F6"/>
    <w:rsid w:val="00C13D16"/>
    <w:rsid w:val="00C13E14"/>
    <w:rsid w:val="00C13FB3"/>
    <w:rsid w:val="00C13FB6"/>
    <w:rsid w:val="00C1416E"/>
    <w:rsid w:val="00C141E1"/>
    <w:rsid w:val="00C141FC"/>
    <w:rsid w:val="00C14F14"/>
    <w:rsid w:val="00C14F34"/>
    <w:rsid w:val="00C15015"/>
    <w:rsid w:val="00C15095"/>
    <w:rsid w:val="00C1512D"/>
    <w:rsid w:val="00C15165"/>
    <w:rsid w:val="00C152D2"/>
    <w:rsid w:val="00C1531E"/>
    <w:rsid w:val="00C1573B"/>
    <w:rsid w:val="00C159AA"/>
    <w:rsid w:val="00C15B9A"/>
    <w:rsid w:val="00C15C23"/>
    <w:rsid w:val="00C15E5C"/>
    <w:rsid w:val="00C15E78"/>
    <w:rsid w:val="00C161D3"/>
    <w:rsid w:val="00C1639A"/>
    <w:rsid w:val="00C1640F"/>
    <w:rsid w:val="00C164BA"/>
    <w:rsid w:val="00C16504"/>
    <w:rsid w:val="00C165A1"/>
    <w:rsid w:val="00C16621"/>
    <w:rsid w:val="00C16647"/>
    <w:rsid w:val="00C16682"/>
    <w:rsid w:val="00C167B3"/>
    <w:rsid w:val="00C167FD"/>
    <w:rsid w:val="00C16D10"/>
    <w:rsid w:val="00C17240"/>
    <w:rsid w:val="00C17344"/>
    <w:rsid w:val="00C17550"/>
    <w:rsid w:val="00C176FB"/>
    <w:rsid w:val="00C1780C"/>
    <w:rsid w:val="00C1791D"/>
    <w:rsid w:val="00C17B2A"/>
    <w:rsid w:val="00C17C22"/>
    <w:rsid w:val="00C17ED1"/>
    <w:rsid w:val="00C2021B"/>
    <w:rsid w:val="00C2032D"/>
    <w:rsid w:val="00C206C9"/>
    <w:rsid w:val="00C20892"/>
    <w:rsid w:val="00C208FC"/>
    <w:rsid w:val="00C20D40"/>
    <w:rsid w:val="00C20EEA"/>
    <w:rsid w:val="00C20EF6"/>
    <w:rsid w:val="00C20F56"/>
    <w:rsid w:val="00C21044"/>
    <w:rsid w:val="00C21317"/>
    <w:rsid w:val="00C2171F"/>
    <w:rsid w:val="00C21720"/>
    <w:rsid w:val="00C21921"/>
    <w:rsid w:val="00C21C21"/>
    <w:rsid w:val="00C21F2B"/>
    <w:rsid w:val="00C21FF2"/>
    <w:rsid w:val="00C222AE"/>
    <w:rsid w:val="00C224AB"/>
    <w:rsid w:val="00C2255E"/>
    <w:rsid w:val="00C22639"/>
    <w:rsid w:val="00C22710"/>
    <w:rsid w:val="00C22758"/>
    <w:rsid w:val="00C22895"/>
    <w:rsid w:val="00C22973"/>
    <w:rsid w:val="00C22A90"/>
    <w:rsid w:val="00C22AAA"/>
    <w:rsid w:val="00C22B87"/>
    <w:rsid w:val="00C22BCE"/>
    <w:rsid w:val="00C22C4C"/>
    <w:rsid w:val="00C22CBA"/>
    <w:rsid w:val="00C22E05"/>
    <w:rsid w:val="00C231B1"/>
    <w:rsid w:val="00C234B6"/>
    <w:rsid w:val="00C23514"/>
    <w:rsid w:val="00C235C6"/>
    <w:rsid w:val="00C2361C"/>
    <w:rsid w:val="00C2362C"/>
    <w:rsid w:val="00C23683"/>
    <w:rsid w:val="00C2383B"/>
    <w:rsid w:val="00C238BB"/>
    <w:rsid w:val="00C23B76"/>
    <w:rsid w:val="00C23B82"/>
    <w:rsid w:val="00C23C72"/>
    <w:rsid w:val="00C23CDC"/>
    <w:rsid w:val="00C23DDE"/>
    <w:rsid w:val="00C24182"/>
    <w:rsid w:val="00C241CF"/>
    <w:rsid w:val="00C2422E"/>
    <w:rsid w:val="00C24438"/>
    <w:rsid w:val="00C24707"/>
    <w:rsid w:val="00C247B5"/>
    <w:rsid w:val="00C24876"/>
    <w:rsid w:val="00C24A0A"/>
    <w:rsid w:val="00C24A29"/>
    <w:rsid w:val="00C25239"/>
    <w:rsid w:val="00C25302"/>
    <w:rsid w:val="00C253E6"/>
    <w:rsid w:val="00C25459"/>
    <w:rsid w:val="00C25492"/>
    <w:rsid w:val="00C25658"/>
    <w:rsid w:val="00C25738"/>
    <w:rsid w:val="00C25986"/>
    <w:rsid w:val="00C25B04"/>
    <w:rsid w:val="00C25B6A"/>
    <w:rsid w:val="00C25E48"/>
    <w:rsid w:val="00C25FEC"/>
    <w:rsid w:val="00C26026"/>
    <w:rsid w:val="00C2608A"/>
    <w:rsid w:val="00C26167"/>
    <w:rsid w:val="00C26485"/>
    <w:rsid w:val="00C26626"/>
    <w:rsid w:val="00C2663E"/>
    <w:rsid w:val="00C2670B"/>
    <w:rsid w:val="00C267AE"/>
    <w:rsid w:val="00C26802"/>
    <w:rsid w:val="00C2697C"/>
    <w:rsid w:val="00C26A31"/>
    <w:rsid w:val="00C26AEB"/>
    <w:rsid w:val="00C26C9B"/>
    <w:rsid w:val="00C26D63"/>
    <w:rsid w:val="00C26D8A"/>
    <w:rsid w:val="00C26EC9"/>
    <w:rsid w:val="00C26EDF"/>
    <w:rsid w:val="00C271C3"/>
    <w:rsid w:val="00C275A3"/>
    <w:rsid w:val="00C275A8"/>
    <w:rsid w:val="00C2765F"/>
    <w:rsid w:val="00C276CA"/>
    <w:rsid w:val="00C2776B"/>
    <w:rsid w:val="00C277F0"/>
    <w:rsid w:val="00C27908"/>
    <w:rsid w:val="00C27A36"/>
    <w:rsid w:val="00C3062D"/>
    <w:rsid w:val="00C3074B"/>
    <w:rsid w:val="00C30AD6"/>
    <w:rsid w:val="00C30B91"/>
    <w:rsid w:val="00C30C24"/>
    <w:rsid w:val="00C30F45"/>
    <w:rsid w:val="00C315D9"/>
    <w:rsid w:val="00C31677"/>
    <w:rsid w:val="00C31844"/>
    <w:rsid w:val="00C318AB"/>
    <w:rsid w:val="00C31990"/>
    <w:rsid w:val="00C31BDB"/>
    <w:rsid w:val="00C31D09"/>
    <w:rsid w:val="00C3216D"/>
    <w:rsid w:val="00C3219B"/>
    <w:rsid w:val="00C32278"/>
    <w:rsid w:val="00C32513"/>
    <w:rsid w:val="00C32887"/>
    <w:rsid w:val="00C3294A"/>
    <w:rsid w:val="00C3298B"/>
    <w:rsid w:val="00C32AA0"/>
    <w:rsid w:val="00C32B47"/>
    <w:rsid w:val="00C32D4F"/>
    <w:rsid w:val="00C32FB7"/>
    <w:rsid w:val="00C33052"/>
    <w:rsid w:val="00C331D3"/>
    <w:rsid w:val="00C33467"/>
    <w:rsid w:val="00C334E3"/>
    <w:rsid w:val="00C33533"/>
    <w:rsid w:val="00C33552"/>
    <w:rsid w:val="00C335AC"/>
    <w:rsid w:val="00C33639"/>
    <w:rsid w:val="00C33983"/>
    <w:rsid w:val="00C33BD0"/>
    <w:rsid w:val="00C33CF5"/>
    <w:rsid w:val="00C340C2"/>
    <w:rsid w:val="00C340FA"/>
    <w:rsid w:val="00C342DA"/>
    <w:rsid w:val="00C3432D"/>
    <w:rsid w:val="00C34384"/>
    <w:rsid w:val="00C34640"/>
    <w:rsid w:val="00C347F2"/>
    <w:rsid w:val="00C34822"/>
    <w:rsid w:val="00C34867"/>
    <w:rsid w:val="00C34A10"/>
    <w:rsid w:val="00C34B83"/>
    <w:rsid w:val="00C34BA8"/>
    <w:rsid w:val="00C34C57"/>
    <w:rsid w:val="00C3556F"/>
    <w:rsid w:val="00C355A8"/>
    <w:rsid w:val="00C355FA"/>
    <w:rsid w:val="00C35732"/>
    <w:rsid w:val="00C3579A"/>
    <w:rsid w:val="00C3582F"/>
    <w:rsid w:val="00C359AA"/>
    <w:rsid w:val="00C35A33"/>
    <w:rsid w:val="00C35AA1"/>
    <w:rsid w:val="00C35FB3"/>
    <w:rsid w:val="00C360F2"/>
    <w:rsid w:val="00C36154"/>
    <w:rsid w:val="00C36168"/>
    <w:rsid w:val="00C361E2"/>
    <w:rsid w:val="00C36205"/>
    <w:rsid w:val="00C36208"/>
    <w:rsid w:val="00C364E8"/>
    <w:rsid w:val="00C365C2"/>
    <w:rsid w:val="00C36742"/>
    <w:rsid w:val="00C36792"/>
    <w:rsid w:val="00C368AD"/>
    <w:rsid w:val="00C368CA"/>
    <w:rsid w:val="00C36A26"/>
    <w:rsid w:val="00C36A7B"/>
    <w:rsid w:val="00C36B1C"/>
    <w:rsid w:val="00C36C9D"/>
    <w:rsid w:val="00C36D86"/>
    <w:rsid w:val="00C36DEF"/>
    <w:rsid w:val="00C36F9E"/>
    <w:rsid w:val="00C370CA"/>
    <w:rsid w:val="00C3713B"/>
    <w:rsid w:val="00C37404"/>
    <w:rsid w:val="00C374AA"/>
    <w:rsid w:val="00C3753F"/>
    <w:rsid w:val="00C377EC"/>
    <w:rsid w:val="00C37971"/>
    <w:rsid w:val="00C37A4F"/>
    <w:rsid w:val="00C37B78"/>
    <w:rsid w:val="00C37C6C"/>
    <w:rsid w:val="00C37DB8"/>
    <w:rsid w:val="00C37E94"/>
    <w:rsid w:val="00C37EB8"/>
    <w:rsid w:val="00C401C8"/>
    <w:rsid w:val="00C402FB"/>
    <w:rsid w:val="00C402FF"/>
    <w:rsid w:val="00C4031D"/>
    <w:rsid w:val="00C40439"/>
    <w:rsid w:val="00C404D4"/>
    <w:rsid w:val="00C406F9"/>
    <w:rsid w:val="00C40830"/>
    <w:rsid w:val="00C40881"/>
    <w:rsid w:val="00C40958"/>
    <w:rsid w:val="00C40ABF"/>
    <w:rsid w:val="00C40D5D"/>
    <w:rsid w:val="00C40F6E"/>
    <w:rsid w:val="00C40F9E"/>
    <w:rsid w:val="00C40FF8"/>
    <w:rsid w:val="00C411A0"/>
    <w:rsid w:val="00C412B3"/>
    <w:rsid w:val="00C41305"/>
    <w:rsid w:val="00C414E6"/>
    <w:rsid w:val="00C4161B"/>
    <w:rsid w:val="00C416A5"/>
    <w:rsid w:val="00C41701"/>
    <w:rsid w:val="00C41724"/>
    <w:rsid w:val="00C4180A"/>
    <w:rsid w:val="00C41931"/>
    <w:rsid w:val="00C419A5"/>
    <w:rsid w:val="00C419FA"/>
    <w:rsid w:val="00C41A36"/>
    <w:rsid w:val="00C41A74"/>
    <w:rsid w:val="00C41B11"/>
    <w:rsid w:val="00C41B5A"/>
    <w:rsid w:val="00C41E29"/>
    <w:rsid w:val="00C41EE0"/>
    <w:rsid w:val="00C42082"/>
    <w:rsid w:val="00C42129"/>
    <w:rsid w:val="00C4225D"/>
    <w:rsid w:val="00C4236E"/>
    <w:rsid w:val="00C42451"/>
    <w:rsid w:val="00C4261D"/>
    <w:rsid w:val="00C4264F"/>
    <w:rsid w:val="00C4269F"/>
    <w:rsid w:val="00C42733"/>
    <w:rsid w:val="00C432B5"/>
    <w:rsid w:val="00C43736"/>
    <w:rsid w:val="00C43974"/>
    <w:rsid w:val="00C43AAA"/>
    <w:rsid w:val="00C43DC0"/>
    <w:rsid w:val="00C43E52"/>
    <w:rsid w:val="00C44077"/>
    <w:rsid w:val="00C440F8"/>
    <w:rsid w:val="00C44244"/>
    <w:rsid w:val="00C4425E"/>
    <w:rsid w:val="00C442AB"/>
    <w:rsid w:val="00C442AC"/>
    <w:rsid w:val="00C446A4"/>
    <w:rsid w:val="00C44AF3"/>
    <w:rsid w:val="00C44CE3"/>
    <w:rsid w:val="00C44DD8"/>
    <w:rsid w:val="00C44FC6"/>
    <w:rsid w:val="00C451B4"/>
    <w:rsid w:val="00C45220"/>
    <w:rsid w:val="00C45652"/>
    <w:rsid w:val="00C45875"/>
    <w:rsid w:val="00C45A0F"/>
    <w:rsid w:val="00C45A55"/>
    <w:rsid w:val="00C45AD4"/>
    <w:rsid w:val="00C45C98"/>
    <w:rsid w:val="00C45CF0"/>
    <w:rsid w:val="00C45D17"/>
    <w:rsid w:val="00C45E15"/>
    <w:rsid w:val="00C45FE5"/>
    <w:rsid w:val="00C462C1"/>
    <w:rsid w:val="00C46567"/>
    <w:rsid w:val="00C467E2"/>
    <w:rsid w:val="00C46856"/>
    <w:rsid w:val="00C468C9"/>
    <w:rsid w:val="00C46B8C"/>
    <w:rsid w:val="00C46C1F"/>
    <w:rsid w:val="00C46DF3"/>
    <w:rsid w:val="00C46FCF"/>
    <w:rsid w:val="00C47197"/>
    <w:rsid w:val="00C472F0"/>
    <w:rsid w:val="00C47481"/>
    <w:rsid w:val="00C474B3"/>
    <w:rsid w:val="00C4779B"/>
    <w:rsid w:val="00C47866"/>
    <w:rsid w:val="00C478B7"/>
    <w:rsid w:val="00C47EAB"/>
    <w:rsid w:val="00C47F54"/>
    <w:rsid w:val="00C47F90"/>
    <w:rsid w:val="00C500ED"/>
    <w:rsid w:val="00C501DD"/>
    <w:rsid w:val="00C502F2"/>
    <w:rsid w:val="00C5070E"/>
    <w:rsid w:val="00C50B8F"/>
    <w:rsid w:val="00C50CFB"/>
    <w:rsid w:val="00C50DDF"/>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A2B"/>
    <w:rsid w:val="00C52B54"/>
    <w:rsid w:val="00C52BAF"/>
    <w:rsid w:val="00C52D35"/>
    <w:rsid w:val="00C52F82"/>
    <w:rsid w:val="00C52FA1"/>
    <w:rsid w:val="00C532CC"/>
    <w:rsid w:val="00C532F1"/>
    <w:rsid w:val="00C5340A"/>
    <w:rsid w:val="00C534FB"/>
    <w:rsid w:val="00C53772"/>
    <w:rsid w:val="00C53C4A"/>
    <w:rsid w:val="00C53D8E"/>
    <w:rsid w:val="00C53FDB"/>
    <w:rsid w:val="00C54086"/>
    <w:rsid w:val="00C540DD"/>
    <w:rsid w:val="00C5439E"/>
    <w:rsid w:val="00C5459F"/>
    <w:rsid w:val="00C545FB"/>
    <w:rsid w:val="00C5469E"/>
    <w:rsid w:val="00C5491E"/>
    <w:rsid w:val="00C54ADF"/>
    <w:rsid w:val="00C54BD1"/>
    <w:rsid w:val="00C54D7E"/>
    <w:rsid w:val="00C54E22"/>
    <w:rsid w:val="00C54FC2"/>
    <w:rsid w:val="00C5516F"/>
    <w:rsid w:val="00C552E7"/>
    <w:rsid w:val="00C553D7"/>
    <w:rsid w:val="00C55470"/>
    <w:rsid w:val="00C55537"/>
    <w:rsid w:val="00C5558A"/>
    <w:rsid w:val="00C55642"/>
    <w:rsid w:val="00C558E6"/>
    <w:rsid w:val="00C55994"/>
    <w:rsid w:val="00C55B8B"/>
    <w:rsid w:val="00C55E02"/>
    <w:rsid w:val="00C55F60"/>
    <w:rsid w:val="00C5615C"/>
    <w:rsid w:val="00C56256"/>
    <w:rsid w:val="00C562E7"/>
    <w:rsid w:val="00C564BB"/>
    <w:rsid w:val="00C564DA"/>
    <w:rsid w:val="00C56676"/>
    <w:rsid w:val="00C56755"/>
    <w:rsid w:val="00C567E3"/>
    <w:rsid w:val="00C56877"/>
    <w:rsid w:val="00C56C35"/>
    <w:rsid w:val="00C56CCC"/>
    <w:rsid w:val="00C56CF4"/>
    <w:rsid w:val="00C56D8E"/>
    <w:rsid w:val="00C56E05"/>
    <w:rsid w:val="00C56E3E"/>
    <w:rsid w:val="00C56F8B"/>
    <w:rsid w:val="00C57045"/>
    <w:rsid w:val="00C57184"/>
    <w:rsid w:val="00C57203"/>
    <w:rsid w:val="00C57204"/>
    <w:rsid w:val="00C57242"/>
    <w:rsid w:val="00C57459"/>
    <w:rsid w:val="00C575AD"/>
    <w:rsid w:val="00C57890"/>
    <w:rsid w:val="00C578FA"/>
    <w:rsid w:val="00C57961"/>
    <w:rsid w:val="00C57B73"/>
    <w:rsid w:val="00C57D00"/>
    <w:rsid w:val="00C57EE4"/>
    <w:rsid w:val="00C57F5D"/>
    <w:rsid w:val="00C602FA"/>
    <w:rsid w:val="00C603AA"/>
    <w:rsid w:val="00C603B9"/>
    <w:rsid w:val="00C6049E"/>
    <w:rsid w:val="00C604E0"/>
    <w:rsid w:val="00C6055E"/>
    <w:rsid w:val="00C608E0"/>
    <w:rsid w:val="00C60980"/>
    <w:rsid w:val="00C60A94"/>
    <w:rsid w:val="00C60AFB"/>
    <w:rsid w:val="00C60B5B"/>
    <w:rsid w:val="00C60D7E"/>
    <w:rsid w:val="00C60DCC"/>
    <w:rsid w:val="00C60FAB"/>
    <w:rsid w:val="00C610F4"/>
    <w:rsid w:val="00C6119D"/>
    <w:rsid w:val="00C61415"/>
    <w:rsid w:val="00C61B4B"/>
    <w:rsid w:val="00C61C26"/>
    <w:rsid w:val="00C61C2E"/>
    <w:rsid w:val="00C61CB7"/>
    <w:rsid w:val="00C61F38"/>
    <w:rsid w:val="00C61F5F"/>
    <w:rsid w:val="00C61FAB"/>
    <w:rsid w:val="00C620A9"/>
    <w:rsid w:val="00C621F8"/>
    <w:rsid w:val="00C62436"/>
    <w:rsid w:val="00C62688"/>
    <w:rsid w:val="00C626BD"/>
    <w:rsid w:val="00C627A0"/>
    <w:rsid w:val="00C6286C"/>
    <w:rsid w:val="00C62C69"/>
    <w:rsid w:val="00C62C8F"/>
    <w:rsid w:val="00C62D8B"/>
    <w:rsid w:val="00C62DB0"/>
    <w:rsid w:val="00C634B7"/>
    <w:rsid w:val="00C63529"/>
    <w:rsid w:val="00C6377D"/>
    <w:rsid w:val="00C637CD"/>
    <w:rsid w:val="00C63848"/>
    <w:rsid w:val="00C639AF"/>
    <w:rsid w:val="00C63AC3"/>
    <w:rsid w:val="00C63AD5"/>
    <w:rsid w:val="00C63AF8"/>
    <w:rsid w:val="00C63BB0"/>
    <w:rsid w:val="00C63FCD"/>
    <w:rsid w:val="00C64057"/>
    <w:rsid w:val="00C641C3"/>
    <w:rsid w:val="00C641D4"/>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DE"/>
    <w:rsid w:val="00C65BFA"/>
    <w:rsid w:val="00C661BA"/>
    <w:rsid w:val="00C6658C"/>
    <w:rsid w:val="00C666EB"/>
    <w:rsid w:val="00C66892"/>
    <w:rsid w:val="00C668CF"/>
    <w:rsid w:val="00C66B90"/>
    <w:rsid w:val="00C66C09"/>
    <w:rsid w:val="00C66C80"/>
    <w:rsid w:val="00C66CE9"/>
    <w:rsid w:val="00C66FD9"/>
    <w:rsid w:val="00C67030"/>
    <w:rsid w:val="00C670FD"/>
    <w:rsid w:val="00C6710A"/>
    <w:rsid w:val="00C67284"/>
    <w:rsid w:val="00C67360"/>
    <w:rsid w:val="00C673AE"/>
    <w:rsid w:val="00C673C7"/>
    <w:rsid w:val="00C67410"/>
    <w:rsid w:val="00C67619"/>
    <w:rsid w:val="00C677D6"/>
    <w:rsid w:val="00C678FE"/>
    <w:rsid w:val="00C67A60"/>
    <w:rsid w:val="00C67AAB"/>
    <w:rsid w:val="00C67ABC"/>
    <w:rsid w:val="00C67DB3"/>
    <w:rsid w:val="00C67DEB"/>
    <w:rsid w:val="00C67ECE"/>
    <w:rsid w:val="00C67EEE"/>
    <w:rsid w:val="00C67EF4"/>
    <w:rsid w:val="00C7007C"/>
    <w:rsid w:val="00C70084"/>
    <w:rsid w:val="00C7066B"/>
    <w:rsid w:val="00C707DB"/>
    <w:rsid w:val="00C70873"/>
    <w:rsid w:val="00C70975"/>
    <w:rsid w:val="00C709C5"/>
    <w:rsid w:val="00C709FF"/>
    <w:rsid w:val="00C70A63"/>
    <w:rsid w:val="00C70C9C"/>
    <w:rsid w:val="00C70D65"/>
    <w:rsid w:val="00C70F6D"/>
    <w:rsid w:val="00C71177"/>
    <w:rsid w:val="00C71755"/>
    <w:rsid w:val="00C717C3"/>
    <w:rsid w:val="00C717D8"/>
    <w:rsid w:val="00C718F6"/>
    <w:rsid w:val="00C71A30"/>
    <w:rsid w:val="00C71AB7"/>
    <w:rsid w:val="00C71B1F"/>
    <w:rsid w:val="00C71C18"/>
    <w:rsid w:val="00C71DA5"/>
    <w:rsid w:val="00C71F89"/>
    <w:rsid w:val="00C71FB5"/>
    <w:rsid w:val="00C72059"/>
    <w:rsid w:val="00C7208F"/>
    <w:rsid w:val="00C720C7"/>
    <w:rsid w:val="00C72212"/>
    <w:rsid w:val="00C722F1"/>
    <w:rsid w:val="00C722F7"/>
    <w:rsid w:val="00C7236D"/>
    <w:rsid w:val="00C723B5"/>
    <w:rsid w:val="00C725A4"/>
    <w:rsid w:val="00C7280D"/>
    <w:rsid w:val="00C7289C"/>
    <w:rsid w:val="00C72ABD"/>
    <w:rsid w:val="00C72B88"/>
    <w:rsid w:val="00C72F46"/>
    <w:rsid w:val="00C72F76"/>
    <w:rsid w:val="00C73149"/>
    <w:rsid w:val="00C73484"/>
    <w:rsid w:val="00C73592"/>
    <w:rsid w:val="00C73630"/>
    <w:rsid w:val="00C73685"/>
    <w:rsid w:val="00C738B5"/>
    <w:rsid w:val="00C73A12"/>
    <w:rsid w:val="00C73A7A"/>
    <w:rsid w:val="00C73A89"/>
    <w:rsid w:val="00C73AB6"/>
    <w:rsid w:val="00C73ABB"/>
    <w:rsid w:val="00C73BFF"/>
    <w:rsid w:val="00C73C5C"/>
    <w:rsid w:val="00C73D69"/>
    <w:rsid w:val="00C73E84"/>
    <w:rsid w:val="00C741C9"/>
    <w:rsid w:val="00C74294"/>
    <w:rsid w:val="00C74404"/>
    <w:rsid w:val="00C744F2"/>
    <w:rsid w:val="00C74532"/>
    <w:rsid w:val="00C745EF"/>
    <w:rsid w:val="00C7477C"/>
    <w:rsid w:val="00C747BA"/>
    <w:rsid w:val="00C749FB"/>
    <w:rsid w:val="00C74A0A"/>
    <w:rsid w:val="00C74B77"/>
    <w:rsid w:val="00C74BAA"/>
    <w:rsid w:val="00C74CE2"/>
    <w:rsid w:val="00C75148"/>
    <w:rsid w:val="00C75606"/>
    <w:rsid w:val="00C757BC"/>
    <w:rsid w:val="00C757E2"/>
    <w:rsid w:val="00C7591B"/>
    <w:rsid w:val="00C759B2"/>
    <w:rsid w:val="00C75A17"/>
    <w:rsid w:val="00C75A8A"/>
    <w:rsid w:val="00C75B20"/>
    <w:rsid w:val="00C75C3C"/>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E1"/>
    <w:rsid w:val="00C77740"/>
    <w:rsid w:val="00C7787F"/>
    <w:rsid w:val="00C77886"/>
    <w:rsid w:val="00C77932"/>
    <w:rsid w:val="00C779C2"/>
    <w:rsid w:val="00C77A7D"/>
    <w:rsid w:val="00C77B5F"/>
    <w:rsid w:val="00C77C44"/>
    <w:rsid w:val="00C77D78"/>
    <w:rsid w:val="00C77E15"/>
    <w:rsid w:val="00C77EBE"/>
    <w:rsid w:val="00C77F90"/>
    <w:rsid w:val="00C77FB3"/>
    <w:rsid w:val="00C77FB8"/>
    <w:rsid w:val="00C80037"/>
    <w:rsid w:val="00C800BE"/>
    <w:rsid w:val="00C80424"/>
    <w:rsid w:val="00C80550"/>
    <w:rsid w:val="00C8059A"/>
    <w:rsid w:val="00C8074F"/>
    <w:rsid w:val="00C808F5"/>
    <w:rsid w:val="00C80B03"/>
    <w:rsid w:val="00C80B82"/>
    <w:rsid w:val="00C80B8E"/>
    <w:rsid w:val="00C80BA4"/>
    <w:rsid w:val="00C80BB2"/>
    <w:rsid w:val="00C810E1"/>
    <w:rsid w:val="00C8114E"/>
    <w:rsid w:val="00C8117B"/>
    <w:rsid w:val="00C81412"/>
    <w:rsid w:val="00C8144B"/>
    <w:rsid w:val="00C81472"/>
    <w:rsid w:val="00C814EB"/>
    <w:rsid w:val="00C81726"/>
    <w:rsid w:val="00C81931"/>
    <w:rsid w:val="00C81A42"/>
    <w:rsid w:val="00C81B05"/>
    <w:rsid w:val="00C81BF7"/>
    <w:rsid w:val="00C81FEE"/>
    <w:rsid w:val="00C82038"/>
    <w:rsid w:val="00C82106"/>
    <w:rsid w:val="00C82591"/>
    <w:rsid w:val="00C825C6"/>
    <w:rsid w:val="00C825FB"/>
    <w:rsid w:val="00C82758"/>
    <w:rsid w:val="00C8295C"/>
    <w:rsid w:val="00C8297A"/>
    <w:rsid w:val="00C82D70"/>
    <w:rsid w:val="00C830C7"/>
    <w:rsid w:val="00C830D0"/>
    <w:rsid w:val="00C83327"/>
    <w:rsid w:val="00C83395"/>
    <w:rsid w:val="00C834B0"/>
    <w:rsid w:val="00C83532"/>
    <w:rsid w:val="00C835F1"/>
    <w:rsid w:val="00C835F3"/>
    <w:rsid w:val="00C8366A"/>
    <w:rsid w:val="00C836AF"/>
    <w:rsid w:val="00C836C6"/>
    <w:rsid w:val="00C838A6"/>
    <w:rsid w:val="00C839D1"/>
    <w:rsid w:val="00C840B8"/>
    <w:rsid w:val="00C84143"/>
    <w:rsid w:val="00C8449D"/>
    <w:rsid w:val="00C8450D"/>
    <w:rsid w:val="00C845A9"/>
    <w:rsid w:val="00C84747"/>
    <w:rsid w:val="00C84794"/>
    <w:rsid w:val="00C847EE"/>
    <w:rsid w:val="00C84A96"/>
    <w:rsid w:val="00C84AD8"/>
    <w:rsid w:val="00C84B30"/>
    <w:rsid w:val="00C84B6E"/>
    <w:rsid w:val="00C84C8D"/>
    <w:rsid w:val="00C84E37"/>
    <w:rsid w:val="00C84E9D"/>
    <w:rsid w:val="00C8512B"/>
    <w:rsid w:val="00C85350"/>
    <w:rsid w:val="00C8560D"/>
    <w:rsid w:val="00C8576B"/>
    <w:rsid w:val="00C8585F"/>
    <w:rsid w:val="00C85892"/>
    <w:rsid w:val="00C859DB"/>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781"/>
    <w:rsid w:val="00C867AE"/>
    <w:rsid w:val="00C868DB"/>
    <w:rsid w:val="00C868F1"/>
    <w:rsid w:val="00C86AD3"/>
    <w:rsid w:val="00C86AD4"/>
    <w:rsid w:val="00C86B25"/>
    <w:rsid w:val="00C86C0E"/>
    <w:rsid w:val="00C86D5B"/>
    <w:rsid w:val="00C86F2A"/>
    <w:rsid w:val="00C86F6A"/>
    <w:rsid w:val="00C875A8"/>
    <w:rsid w:val="00C875AE"/>
    <w:rsid w:val="00C875E0"/>
    <w:rsid w:val="00C87807"/>
    <w:rsid w:val="00C878AD"/>
    <w:rsid w:val="00C878E9"/>
    <w:rsid w:val="00C87AF7"/>
    <w:rsid w:val="00C87C93"/>
    <w:rsid w:val="00C87EC6"/>
    <w:rsid w:val="00C87FAC"/>
    <w:rsid w:val="00C900ED"/>
    <w:rsid w:val="00C902C1"/>
    <w:rsid w:val="00C9039E"/>
    <w:rsid w:val="00C903E8"/>
    <w:rsid w:val="00C90488"/>
    <w:rsid w:val="00C9064D"/>
    <w:rsid w:val="00C90702"/>
    <w:rsid w:val="00C907E5"/>
    <w:rsid w:val="00C909D1"/>
    <w:rsid w:val="00C90B82"/>
    <w:rsid w:val="00C90BB8"/>
    <w:rsid w:val="00C90CAB"/>
    <w:rsid w:val="00C90D11"/>
    <w:rsid w:val="00C90D24"/>
    <w:rsid w:val="00C90DC0"/>
    <w:rsid w:val="00C91089"/>
    <w:rsid w:val="00C912E2"/>
    <w:rsid w:val="00C913D2"/>
    <w:rsid w:val="00C91568"/>
    <w:rsid w:val="00C915FD"/>
    <w:rsid w:val="00C916B4"/>
    <w:rsid w:val="00C91760"/>
    <w:rsid w:val="00C918D1"/>
    <w:rsid w:val="00C9197F"/>
    <w:rsid w:val="00C91A3F"/>
    <w:rsid w:val="00C91A68"/>
    <w:rsid w:val="00C91B9B"/>
    <w:rsid w:val="00C91C69"/>
    <w:rsid w:val="00C91FE9"/>
    <w:rsid w:val="00C9245A"/>
    <w:rsid w:val="00C9248D"/>
    <w:rsid w:val="00C9260B"/>
    <w:rsid w:val="00C9272D"/>
    <w:rsid w:val="00C92AC1"/>
    <w:rsid w:val="00C930A0"/>
    <w:rsid w:val="00C93202"/>
    <w:rsid w:val="00C932F4"/>
    <w:rsid w:val="00C93375"/>
    <w:rsid w:val="00C935BD"/>
    <w:rsid w:val="00C9398E"/>
    <w:rsid w:val="00C9399E"/>
    <w:rsid w:val="00C93C54"/>
    <w:rsid w:val="00C93C77"/>
    <w:rsid w:val="00C93C85"/>
    <w:rsid w:val="00C93DC8"/>
    <w:rsid w:val="00C93F5C"/>
    <w:rsid w:val="00C9454F"/>
    <w:rsid w:val="00C94675"/>
    <w:rsid w:val="00C9479A"/>
    <w:rsid w:val="00C949BA"/>
    <w:rsid w:val="00C94AFC"/>
    <w:rsid w:val="00C94C1F"/>
    <w:rsid w:val="00C94CCB"/>
    <w:rsid w:val="00C94DB6"/>
    <w:rsid w:val="00C94FC0"/>
    <w:rsid w:val="00C95055"/>
    <w:rsid w:val="00C950ED"/>
    <w:rsid w:val="00C951B5"/>
    <w:rsid w:val="00C951E5"/>
    <w:rsid w:val="00C9524C"/>
    <w:rsid w:val="00C95366"/>
    <w:rsid w:val="00C9567E"/>
    <w:rsid w:val="00C956E6"/>
    <w:rsid w:val="00C95750"/>
    <w:rsid w:val="00C958A7"/>
    <w:rsid w:val="00C95C43"/>
    <w:rsid w:val="00C95E47"/>
    <w:rsid w:val="00C95EEB"/>
    <w:rsid w:val="00C9620B"/>
    <w:rsid w:val="00C96281"/>
    <w:rsid w:val="00C9637F"/>
    <w:rsid w:val="00C963D2"/>
    <w:rsid w:val="00C96514"/>
    <w:rsid w:val="00C9656F"/>
    <w:rsid w:val="00C9681B"/>
    <w:rsid w:val="00C96839"/>
    <w:rsid w:val="00C96919"/>
    <w:rsid w:val="00C969D5"/>
    <w:rsid w:val="00C96D57"/>
    <w:rsid w:val="00C96D97"/>
    <w:rsid w:val="00C96DBA"/>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DF"/>
    <w:rsid w:val="00C9779E"/>
    <w:rsid w:val="00C97A81"/>
    <w:rsid w:val="00C97A92"/>
    <w:rsid w:val="00C97A97"/>
    <w:rsid w:val="00C97CED"/>
    <w:rsid w:val="00C97FF9"/>
    <w:rsid w:val="00CA0070"/>
    <w:rsid w:val="00CA020A"/>
    <w:rsid w:val="00CA022A"/>
    <w:rsid w:val="00CA038A"/>
    <w:rsid w:val="00CA04BA"/>
    <w:rsid w:val="00CA0690"/>
    <w:rsid w:val="00CA06F7"/>
    <w:rsid w:val="00CA0782"/>
    <w:rsid w:val="00CA0876"/>
    <w:rsid w:val="00CA0892"/>
    <w:rsid w:val="00CA0941"/>
    <w:rsid w:val="00CA170A"/>
    <w:rsid w:val="00CA1B12"/>
    <w:rsid w:val="00CA1D48"/>
    <w:rsid w:val="00CA1DE1"/>
    <w:rsid w:val="00CA2305"/>
    <w:rsid w:val="00CA237A"/>
    <w:rsid w:val="00CA2652"/>
    <w:rsid w:val="00CA26A2"/>
    <w:rsid w:val="00CA27A2"/>
    <w:rsid w:val="00CA29EA"/>
    <w:rsid w:val="00CA2B03"/>
    <w:rsid w:val="00CA2B85"/>
    <w:rsid w:val="00CA2D1F"/>
    <w:rsid w:val="00CA2E38"/>
    <w:rsid w:val="00CA3041"/>
    <w:rsid w:val="00CA3215"/>
    <w:rsid w:val="00CA3262"/>
    <w:rsid w:val="00CA3273"/>
    <w:rsid w:val="00CA3324"/>
    <w:rsid w:val="00CA350A"/>
    <w:rsid w:val="00CA372E"/>
    <w:rsid w:val="00CA38CD"/>
    <w:rsid w:val="00CA3B06"/>
    <w:rsid w:val="00CA3BB8"/>
    <w:rsid w:val="00CA3E27"/>
    <w:rsid w:val="00CA41AB"/>
    <w:rsid w:val="00CA4223"/>
    <w:rsid w:val="00CA43D2"/>
    <w:rsid w:val="00CA440C"/>
    <w:rsid w:val="00CA441C"/>
    <w:rsid w:val="00CA444B"/>
    <w:rsid w:val="00CA4562"/>
    <w:rsid w:val="00CA45B0"/>
    <w:rsid w:val="00CA4709"/>
    <w:rsid w:val="00CA4725"/>
    <w:rsid w:val="00CA481E"/>
    <w:rsid w:val="00CA4A29"/>
    <w:rsid w:val="00CA4EC0"/>
    <w:rsid w:val="00CA4F4A"/>
    <w:rsid w:val="00CA5006"/>
    <w:rsid w:val="00CA5179"/>
    <w:rsid w:val="00CA5183"/>
    <w:rsid w:val="00CA52DC"/>
    <w:rsid w:val="00CA52E2"/>
    <w:rsid w:val="00CA5457"/>
    <w:rsid w:val="00CA5479"/>
    <w:rsid w:val="00CA5560"/>
    <w:rsid w:val="00CA58A9"/>
    <w:rsid w:val="00CA58C8"/>
    <w:rsid w:val="00CA5954"/>
    <w:rsid w:val="00CA5965"/>
    <w:rsid w:val="00CA5AD6"/>
    <w:rsid w:val="00CA5AFF"/>
    <w:rsid w:val="00CA5B7B"/>
    <w:rsid w:val="00CA5E51"/>
    <w:rsid w:val="00CA5F43"/>
    <w:rsid w:val="00CA5FB5"/>
    <w:rsid w:val="00CA6200"/>
    <w:rsid w:val="00CA627F"/>
    <w:rsid w:val="00CA62A2"/>
    <w:rsid w:val="00CA6550"/>
    <w:rsid w:val="00CA66D9"/>
    <w:rsid w:val="00CA670F"/>
    <w:rsid w:val="00CA67FA"/>
    <w:rsid w:val="00CA6B5B"/>
    <w:rsid w:val="00CA6C0C"/>
    <w:rsid w:val="00CA6D58"/>
    <w:rsid w:val="00CA6D81"/>
    <w:rsid w:val="00CA6F0A"/>
    <w:rsid w:val="00CA6F8F"/>
    <w:rsid w:val="00CA73F3"/>
    <w:rsid w:val="00CA7444"/>
    <w:rsid w:val="00CA753F"/>
    <w:rsid w:val="00CA75AB"/>
    <w:rsid w:val="00CA7665"/>
    <w:rsid w:val="00CA7693"/>
    <w:rsid w:val="00CA76D2"/>
    <w:rsid w:val="00CA776C"/>
    <w:rsid w:val="00CA793A"/>
    <w:rsid w:val="00CA79D4"/>
    <w:rsid w:val="00CA7A05"/>
    <w:rsid w:val="00CA7A0B"/>
    <w:rsid w:val="00CA7AA8"/>
    <w:rsid w:val="00CA7C05"/>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1035"/>
    <w:rsid w:val="00CB1154"/>
    <w:rsid w:val="00CB11E0"/>
    <w:rsid w:val="00CB132F"/>
    <w:rsid w:val="00CB1420"/>
    <w:rsid w:val="00CB14F1"/>
    <w:rsid w:val="00CB15FD"/>
    <w:rsid w:val="00CB1612"/>
    <w:rsid w:val="00CB16B6"/>
    <w:rsid w:val="00CB177A"/>
    <w:rsid w:val="00CB1981"/>
    <w:rsid w:val="00CB1984"/>
    <w:rsid w:val="00CB19FB"/>
    <w:rsid w:val="00CB1A22"/>
    <w:rsid w:val="00CB1C38"/>
    <w:rsid w:val="00CB1F82"/>
    <w:rsid w:val="00CB20AE"/>
    <w:rsid w:val="00CB20E9"/>
    <w:rsid w:val="00CB2227"/>
    <w:rsid w:val="00CB2299"/>
    <w:rsid w:val="00CB22FF"/>
    <w:rsid w:val="00CB2466"/>
    <w:rsid w:val="00CB2570"/>
    <w:rsid w:val="00CB27F2"/>
    <w:rsid w:val="00CB2867"/>
    <w:rsid w:val="00CB2876"/>
    <w:rsid w:val="00CB2879"/>
    <w:rsid w:val="00CB28B2"/>
    <w:rsid w:val="00CB294B"/>
    <w:rsid w:val="00CB2A0F"/>
    <w:rsid w:val="00CB2AA5"/>
    <w:rsid w:val="00CB2AED"/>
    <w:rsid w:val="00CB2C14"/>
    <w:rsid w:val="00CB2C7A"/>
    <w:rsid w:val="00CB2D00"/>
    <w:rsid w:val="00CB2ECE"/>
    <w:rsid w:val="00CB30B7"/>
    <w:rsid w:val="00CB316A"/>
    <w:rsid w:val="00CB3325"/>
    <w:rsid w:val="00CB3581"/>
    <w:rsid w:val="00CB378E"/>
    <w:rsid w:val="00CB37BF"/>
    <w:rsid w:val="00CB3A28"/>
    <w:rsid w:val="00CB3A97"/>
    <w:rsid w:val="00CB3AAC"/>
    <w:rsid w:val="00CB3BCE"/>
    <w:rsid w:val="00CB3DBD"/>
    <w:rsid w:val="00CB3ECA"/>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52D6"/>
    <w:rsid w:val="00CB5315"/>
    <w:rsid w:val="00CB5390"/>
    <w:rsid w:val="00CB53E2"/>
    <w:rsid w:val="00CB5475"/>
    <w:rsid w:val="00CB59A3"/>
    <w:rsid w:val="00CB59DD"/>
    <w:rsid w:val="00CB5A02"/>
    <w:rsid w:val="00CB5A2B"/>
    <w:rsid w:val="00CB5A62"/>
    <w:rsid w:val="00CB5A72"/>
    <w:rsid w:val="00CB5D46"/>
    <w:rsid w:val="00CB5E4C"/>
    <w:rsid w:val="00CB5ED2"/>
    <w:rsid w:val="00CB5F46"/>
    <w:rsid w:val="00CB5FFA"/>
    <w:rsid w:val="00CB6127"/>
    <w:rsid w:val="00CB6160"/>
    <w:rsid w:val="00CB639B"/>
    <w:rsid w:val="00CB688D"/>
    <w:rsid w:val="00CB69B3"/>
    <w:rsid w:val="00CB6A42"/>
    <w:rsid w:val="00CB6C26"/>
    <w:rsid w:val="00CB6C9F"/>
    <w:rsid w:val="00CB6CB9"/>
    <w:rsid w:val="00CB6D2C"/>
    <w:rsid w:val="00CB6F70"/>
    <w:rsid w:val="00CB71FC"/>
    <w:rsid w:val="00CB72BE"/>
    <w:rsid w:val="00CB7452"/>
    <w:rsid w:val="00CB74D6"/>
    <w:rsid w:val="00CB7614"/>
    <w:rsid w:val="00CB7824"/>
    <w:rsid w:val="00CB7827"/>
    <w:rsid w:val="00CB79D5"/>
    <w:rsid w:val="00CB7A05"/>
    <w:rsid w:val="00CB7B5B"/>
    <w:rsid w:val="00CB7D23"/>
    <w:rsid w:val="00CB7E20"/>
    <w:rsid w:val="00CC0275"/>
    <w:rsid w:val="00CC02B5"/>
    <w:rsid w:val="00CC0701"/>
    <w:rsid w:val="00CC0751"/>
    <w:rsid w:val="00CC0828"/>
    <w:rsid w:val="00CC0964"/>
    <w:rsid w:val="00CC0AD3"/>
    <w:rsid w:val="00CC0BBF"/>
    <w:rsid w:val="00CC0CD4"/>
    <w:rsid w:val="00CC0F89"/>
    <w:rsid w:val="00CC0FBD"/>
    <w:rsid w:val="00CC1179"/>
    <w:rsid w:val="00CC1522"/>
    <w:rsid w:val="00CC1672"/>
    <w:rsid w:val="00CC16D7"/>
    <w:rsid w:val="00CC17B5"/>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A08"/>
    <w:rsid w:val="00CC2B27"/>
    <w:rsid w:val="00CC2BD0"/>
    <w:rsid w:val="00CC304A"/>
    <w:rsid w:val="00CC3053"/>
    <w:rsid w:val="00CC3090"/>
    <w:rsid w:val="00CC30F5"/>
    <w:rsid w:val="00CC3236"/>
    <w:rsid w:val="00CC3479"/>
    <w:rsid w:val="00CC3CE8"/>
    <w:rsid w:val="00CC3DCD"/>
    <w:rsid w:val="00CC3E53"/>
    <w:rsid w:val="00CC3E5F"/>
    <w:rsid w:val="00CC3ED4"/>
    <w:rsid w:val="00CC3EF1"/>
    <w:rsid w:val="00CC4080"/>
    <w:rsid w:val="00CC419B"/>
    <w:rsid w:val="00CC4420"/>
    <w:rsid w:val="00CC4639"/>
    <w:rsid w:val="00CC4642"/>
    <w:rsid w:val="00CC4701"/>
    <w:rsid w:val="00CC4743"/>
    <w:rsid w:val="00CC49A5"/>
    <w:rsid w:val="00CC4AF8"/>
    <w:rsid w:val="00CC4BF4"/>
    <w:rsid w:val="00CC4CAF"/>
    <w:rsid w:val="00CC4D68"/>
    <w:rsid w:val="00CC4DA5"/>
    <w:rsid w:val="00CC4E54"/>
    <w:rsid w:val="00CC4E86"/>
    <w:rsid w:val="00CC4F34"/>
    <w:rsid w:val="00CC513C"/>
    <w:rsid w:val="00CC5203"/>
    <w:rsid w:val="00CC5461"/>
    <w:rsid w:val="00CC56CC"/>
    <w:rsid w:val="00CC577D"/>
    <w:rsid w:val="00CC5D18"/>
    <w:rsid w:val="00CC5E6B"/>
    <w:rsid w:val="00CC5EF9"/>
    <w:rsid w:val="00CC61F4"/>
    <w:rsid w:val="00CC62CB"/>
    <w:rsid w:val="00CC641A"/>
    <w:rsid w:val="00CC677B"/>
    <w:rsid w:val="00CC68B6"/>
    <w:rsid w:val="00CC6902"/>
    <w:rsid w:val="00CC6926"/>
    <w:rsid w:val="00CC69D5"/>
    <w:rsid w:val="00CC6ADA"/>
    <w:rsid w:val="00CC6B76"/>
    <w:rsid w:val="00CC6DC8"/>
    <w:rsid w:val="00CC6E77"/>
    <w:rsid w:val="00CC6F0B"/>
    <w:rsid w:val="00CC6F49"/>
    <w:rsid w:val="00CC7217"/>
    <w:rsid w:val="00CC754B"/>
    <w:rsid w:val="00CC76BC"/>
    <w:rsid w:val="00CC784F"/>
    <w:rsid w:val="00CC785E"/>
    <w:rsid w:val="00CC799F"/>
    <w:rsid w:val="00CC7A70"/>
    <w:rsid w:val="00CC7B3A"/>
    <w:rsid w:val="00CC7B5D"/>
    <w:rsid w:val="00CC7DB7"/>
    <w:rsid w:val="00CC7F22"/>
    <w:rsid w:val="00CC7F3A"/>
    <w:rsid w:val="00CD0029"/>
    <w:rsid w:val="00CD0143"/>
    <w:rsid w:val="00CD04EC"/>
    <w:rsid w:val="00CD0569"/>
    <w:rsid w:val="00CD05BC"/>
    <w:rsid w:val="00CD0B96"/>
    <w:rsid w:val="00CD0C52"/>
    <w:rsid w:val="00CD0C5B"/>
    <w:rsid w:val="00CD0CF1"/>
    <w:rsid w:val="00CD0DD1"/>
    <w:rsid w:val="00CD0FE2"/>
    <w:rsid w:val="00CD1010"/>
    <w:rsid w:val="00CD1117"/>
    <w:rsid w:val="00CD1222"/>
    <w:rsid w:val="00CD13AA"/>
    <w:rsid w:val="00CD1890"/>
    <w:rsid w:val="00CD1E67"/>
    <w:rsid w:val="00CD2109"/>
    <w:rsid w:val="00CD214D"/>
    <w:rsid w:val="00CD240B"/>
    <w:rsid w:val="00CD24C4"/>
    <w:rsid w:val="00CD2593"/>
    <w:rsid w:val="00CD2621"/>
    <w:rsid w:val="00CD2769"/>
    <w:rsid w:val="00CD28C7"/>
    <w:rsid w:val="00CD28EE"/>
    <w:rsid w:val="00CD292F"/>
    <w:rsid w:val="00CD2944"/>
    <w:rsid w:val="00CD2946"/>
    <w:rsid w:val="00CD29D9"/>
    <w:rsid w:val="00CD2C47"/>
    <w:rsid w:val="00CD318D"/>
    <w:rsid w:val="00CD3293"/>
    <w:rsid w:val="00CD33A6"/>
    <w:rsid w:val="00CD33A7"/>
    <w:rsid w:val="00CD3646"/>
    <w:rsid w:val="00CD3AE4"/>
    <w:rsid w:val="00CD3AF6"/>
    <w:rsid w:val="00CD3B16"/>
    <w:rsid w:val="00CD3B3C"/>
    <w:rsid w:val="00CD3C29"/>
    <w:rsid w:val="00CD3E4B"/>
    <w:rsid w:val="00CD3E75"/>
    <w:rsid w:val="00CD40CB"/>
    <w:rsid w:val="00CD4144"/>
    <w:rsid w:val="00CD4180"/>
    <w:rsid w:val="00CD41E3"/>
    <w:rsid w:val="00CD426E"/>
    <w:rsid w:val="00CD42B3"/>
    <w:rsid w:val="00CD42F2"/>
    <w:rsid w:val="00CD4565"/>
    <w:rsid w:val="00CD4572"/>
    <w:rsid w:val="00CD461E"/>
    <w:rsid w:val="00CD4686"/>
    <w:rsid w:val="00CD482C"/>
    <w:rsid w:val="00CD4906"/>
    <w:rsid w:val="00CD4DA3"/>
    <w:rsid w:val="00CD4DAA"/>
    <w:rsid w:val="00CD4F57"/>
    <w:rsid w:val="00CD52DC"/>
    <w:rsid w:val="00CD5428"/>
    <w:rsid w:val="00CD5726"/>
    <w:rsid w:val="00CD593A"/>
    <w:rsid w:val="00CD59BD"/>
    <w:rsid w:val="00CD5AA8"/>
    <w:rsid w:val="00CD5AB3"/>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C2E"/>
    <w:rsid w:val="00CD6C61"/>
    <w:rsid w:val="00CD6DB7"/>
    <w:rsid w:val="00CD7038"/>
    <w:rsid w:val="00CD71B2"/>
    <w:rsid w:val="00CD721F"/>
    <w:rsid w:val="00CD723C"/>
    <w:rsid w:val="00CD72D0"/>
    <w:rsid w:val="00CD7428"/>
    <w:rsid w:val="00CD74CA"/>
    <w:rsid w:val="00CD7534"/>
    <w:rsid w:val="00CD75D3"/>
    <w:rsid w:val="00CD79D6"/>
    <w:rsid w:val="00CD7B70"/>
    <w:rsid w:val="00CD7C0D"/>
    <w:rsid w:val="00CD7C12"/>
    <w:rsid w:val="00CD7C1E"/>
    <w:rsid w:val="00CE002D"/>
    <w:rsid w:val="00CE0087"/>
    <w:rsid w:val="00CE0661"/>
    <w:rsid w:val="00CE096B"/>
    <w:rsid w:val="00CE0A7B"/>
    <w:rsid w:val="00CE0CC7"/>
    <w:rsid w:val="00CE0D02"/>
    <w:rsid w:val="00CE0D86"/>
    <w:rsid w:val="00CE0DD8"/>
    <w:rsid w:val="00CE11FA"/>
    <w:rsid w:val="00CE1279"/>
    <w:rsid w:val="00CE14FA"/>
    <w:rsid w:val="00CE1511"/>
    <w:rsid w:val="00CE1690"/>
    <w:rsid w:val="00CE1800"/>
    <w:rsid w:val="00CE1877"/>
    <w:rsid w:val="00CE1A4A"/>
    <w:rsid w:val="00CE1B92"/>
    <w:rsid w:val="00CE1C24"/>
    <w:rsid w:val="00CE1E6D"/>
    <w:rsid w:val="00CE1E79"/>
    <w:rsid w:val="00CE1EFD"/>
    <w:rsid w:val="00CE1F97"/>
    <w:rsid w:val="00CE21E9"/>
    <w:rsid w:val="00CE23B2"/>
    <w:rsid w:val="00CE246B"/>
    <w:rsid w:val="00CE2480"/>
    <w:rsid w:val="00CE2492"/>
    <w:rsid w:val="00CE2660"/>
    <w:rsid w:val="00CE29CA"/>
    <w:rsid w:val="00CE2AD4"/>
    <w:rsid w:val="00CE2C3A"/>
    <w:rsid w:val="00CE2E0D"/>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97C"/>
    <w:rsid w:val="00CE39B7"/>
    <w:rsid w:val="00CE3A38"/>
    <w:rsid w:val="00CE3AE8"/>
    <w:rsid w:val="00CE3BFF"/>
    <w:rsid w:val="00CE3C05"/>
    <w:rsid w:val="00CE3CAE"/>
    <w:rsid w:val="00CE3D15"/>
    <w:rsid w:val="00CE3DAD"/>
    <w:rsid w:val="00CE3DCB"/>
    <w:rsid w:val="00CE3E77"/>
    <w:rsid w:val="00CE3E92"/>
    <w:rsid w:val="00CE4096"/>
    <w:rsid w:val="00CE417C"/>
    <w:rsid w:val="00CE41C1"/>
    <w:rsid w:val="00CE4495"/>
    <w:rsid w:val="00CE4838"/>
    <w:rsid w:val="00CE4871"/>
    <w:rsid w:val="00CE48F0"/>
    <w:rsid w:val="00CE4948"/>
    <w:rsid w:val="00CE498A"/>
    <w:rsid w:val="00CE49C7"/>
    <w:rsid w:val="00CE4C68"/>
    <w:rsid w:val="00CE4DE1"/>
    <w:rsid w:val="00CE4E14"/>
    <w:rsid w:val="00CE4F3C"/>
    <w:rsid w:val="00CE4FD2"/>
    <w:rsid w:val="00CE4FE4"/>
    <w:rsid w:val="00CE5087"/>
    <w:rsid w:val="00CE50E6"/>
    <w:rsid w:val="00CE54BA"/>
    <w:rsid w:val="00CE581F"/>
    <w:rsid w:val="00CE5A39"/>
    <w:rsid w:val="00CE5AE7"/>
    <w:rsid w:val="00CE5C8C"/>
    <w:rsid w:val="00CE5CA0"/>
    <w:rsid w:val="00CE5DF2"/>
    <w:rsid w:val="00CE602A"/>
    <w:rsid w:val="00CE6193"/>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3E1"/>
    <w:rsid w:val="00CE7438"/>
    <w:rsid w:val="00CE7551"/>
    <w:rsid w:val="00CE7586"/>
    <w:rsid w:val="00CE798F"/>
    <w:rsid w:val="00CE79B7"/>
    <w:rsid w:val="00CE7A85"/>
    <w:rsid w:val="00CE7B8D"/>
    <w:rsid w:val="00CE7C9A"/>
    <w:rsid w:val="00CE7E31"/>
    <w:rsid w:val="00CF01E5"/>
    <w:rsid w:val="00CF06CA"/>
    <w:rsid w:val="00CF06D6"/>
    <w:rsid w:val="00CF0708"/>
    <w:rsid w:val="00CF079C"/>
    <w:rsid w:val="00CF0890"/>
    <w:rsid w:val="00CF0A1A"/>
    <w:rsid w:val="00CF0C2B"/>
    <w:rsid w:val="00CF0CBF"/>
    <w:rsid w:val="00CF0D0C"/>
    <w:rsid w:val="00CF0F25"/>
    <w:rsid w:val="00CF0FD4"/>
    <w:rsid w:val="00CF1007"/>
    <w:rsid w:val="00CF1014"/>
    <w:rsid w:val="00CF1260"/>
    <w:rsid w:val="00CF13B5"/>
    <w:rsid w:val="00CF14B1"/>
    <w:rsid w:val="00CF14E4"/>
    <w:rsid w:val="00CF1530"/>
    <w:rsid w:val="00CF191B"/>
    <w:rsid w:val="00CF19EB"/>
    <w:rsid w:val="00CF1ACF"/>
    <w:rsid w:val="00CF1B4B"/>
    <w:rsid w:val="00CF1C7E"/>
    <w:rsid w:val="00CF1C8E"/>
    <w:rsid w:val="00CF1CDB"/>
    <w:rsid w:val="00CF1DD8"/>
    <w:rsid w:val="00CF1F56"/>
    <w:rsid w:val="00CF1F9B"/>
    <w:rsid w:val="00CF20CB"/>
    <w:rsid w:val="00CF216D"/>
    <w:rsid w:val="00CF225B"/>
    <w:rsid w:val="00CF2286"/>
    <w:rsid w:val="00CF22FB"/>
    <w:rsid w:val="00CF237B"/>
    <w:rsid w:val="00CF250F"/>
    <w:rsid w:val="00CF2684"/>
    <w:rsid w:val="00CF2877"/>
    <w:rsid w:val="00CF2C46"/>
    <w:rsid w:val="00CF2F38"/>
    <w:rsid w:val="00CF3075"/>
    <w:rsid w:val="00CF32F4"/>
    <w:rsid w:val="00CF332C"/>
    <w:rsid w:val="00CF347E"/>
    <w:rsid w:val="00CF3589"/>
    <w:rsid w:val="00CF36BE"/>
    <w:rsid w:val="00CF384F"/>
    <w:rsid w:val="00CF3959"/>
    <w:rsid w:val="00CF3994"/>
    <w:rsid w:val="00CF3A16"/>
    <w:rsid w:val="00CF3B7B"/>
    <w:rsid w:val="00CF3C99"/>
    <w:rsid w:val="00CF3E04"/>
    <w:rsid w:val="00CF43C0"/>
    <w:rsid w:val="00CF4412"/>
    <w:rsid w:val="00CF44D7"/>
    <w:rsid w:val="00CF4501"/>
    <w:rsid w:val="00CF460C"/>
    <w:rsid w:val="00CF470A"/>
    <w:rsid w:val="00CF4A76"/>
    <w:rsid w:val="00CF4B9A"/>
    <w:rsid w:val="00CF4F03"/>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A4"/>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738"/>
    <w:rsid w:val="00CF7806"/>
    <w:rsid w:val="00CF7A59"/>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103D"/>
    <w:rsid w:val="00D011E2"/>
    <w:rsid w:val="00D0140E"/>
    <w:rsid w:val="00D01465"/>
    <w:rsid w:val="00D014FC"/>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C4F"/>
    <w:rsid w:val="00D02DF9"/>
    <w:rsid w:val="00D02FCD"/>
    <w:rsid w:val="00D02FD6"/>
    <w:rsid w:val="00D02FDC"/>
    <w:rsid w:val="00D030BB"/>
    <w:rsid w:val="00D03318"/>
    <w:rsid w:val="00D03340"/>
    <w:rsid w:val="00D03393"/>
    <w:rsid w:val="00D0352C"/>
    <w:rsid w:val="00D0381B"/>
    <w:rsid w:val="00D03908"/>
    <w:rsid w:val="00D03997"/>
    <w:rsid w:val="00D039C2"/>
    <w:rsid w:val="00D03A31"/>
    <w:rsid w:val="00D03AC4"/>
    <w:rsid w:val="00D03B7F"/>
    <w:rsid w:val="00D03D8F"/>
    <w:rsid w:val="00D03DEB"/>
    <w:rsid w:val="00D0407B"/>
    <w:rsid w:val="00D04570"/>
    <w:rsid w:val="00D04580"/>
    <w:rsid w:val="00D045EA"/>
    <w:rsid w:val="00D04670"/>
    <w:rsid w:val="00D046EB"/>
    <w:rsid w:val="00D04840"/>
    <w:rsid w:val="00D04CA4"/>
    <w:rsid w:val="00D04D04"/>
    <w:rsid w:val="00D0500C"/>
    <w:rsid w:val="00D053B4"/>
    <w:rsid w:val="00D053BC"/>
    <w:rsid w:val="00D0555F"/>
    <w:rsid w:val="00D0557C"/>
    <w:rsid w:val="00D055AE"/>
    <w:rsid w:val="00D056B0"/>
    <w:rsid w:val="00D057B2"/>
    <w:rsid w:val="00D057F3"/>
    <w:rsid w:val="00D05952"/>
    <w:rsid w:val="00D059B4"/>
    <w:rsid w:val="00D05D5C"/>
    <w:rsid w:val="00D05E03"/>
    <w:rsid w:val="00D061D8"/>
    <w:rsid w:val="00D06563"/>
    <w:rsid w:val="00D066BB"/>
    <w:rsid w:val="00D067C2"/>
    <w:rsid w:val="00D068BC"/>
    <w:rsid w:val="00D06922"/>
    <w:rsid w:val="00D069E0"/>
    <w:rsid w:val="00D06A8A"/>
    <w:rsid w:val="00D06BE5"/>
    <w:rsid w:val="00D06E02"/>
    <w:rsid w:val="00D0700B"/>
    <w:rsid w:val="00D07070"/>
    <w:rsid w:val="00D0708B"/>
    <w:rsid w:val="00D07567"/>
    <w:rsid w:val="00D0759C"/>
    <w:rsid w:val="00D07611"/>
    <w:rsid w:val="00D07727"/>
    <w:rsid w:val="00D077B3"/>
    <w:rsid w:val="00D078C7"/>
    <w:rsid w:val="00D0791A"/>
    <w:rsid w:val="00D07A8F"/>
    <w:rsid w:val="00D07F0A"/>
    <w:rsid w:val="00D07F98"/>
    <w:rsid w:val="00D1010A"/>
    <w:rsid w:val="00D10196"/>
    <w:rsid w:val="00D1023A"/>
    <w:rsid w:val="00D102F6"/>
    <w:rsid w:val="00D10311"/>
    <w:rsid w:val="00D10380"/>
    <w:rsid w:val="00D10774"/>
    <w:rsid w:val="00D1094E"/>
    <w:rsid w:val="00D10956"/>
    <w:rsid w:val="00D10CB2"/>
    <w:rsid w:val="00D10D1E"/>
    <w:rsid w:val="00D10D93"/>
    <w:rsid w:val="00D10E2F"/>
    <w:rsid w:val="00D10F5E"/>
    <w:rsid w:val="00D1101A"/>
    <w:rsid w:val="00D11074"/>
    <w:rsid w:val="00D1108A"/>
    <w:rsid w:val="00D1115B"/>
    <w:rsid w:val="00D113A9"/>
    <w:rsid w:val="00D1148A"/>
    <w:rsid w:val="00D11695"/>
    <w:rsid w:val="00D11857"/>
    <w:rsid w:val="00D11994"/>
    <w:rsid w:val="00D119DB"/>
    <w:rsid w:val="00D1209A"/>
    <w:rsid w:val="00D120B8"/>
    <w:rsid w:val="00D12176"/>
    <w:rsid w:val="00D121D7"/>
    <w:rsid w:val="00D121F1"/>
    <w:rsid w:val="00D122C6"/>
    <w:rsid w:val="00D12458"/>
    <w:rsid w:val="00D12726"/>
    <w:rsid w:val="00D1285C"/>
    <w:rsid w:val="00D12970"/>
    <w:rsid w:val="00D12C8F"/>
    <w:rsid w:val="00D12D5C"/>
    <w:rsid w:val="00D12E82"/>
    <w:rsid w:val="00D12F88"/>
    <w:rsid w:val="00D12FC1"/>
    <w:rsid w:val="00D12FE1"/>
    <w:rsid w:val="00D13144"/>
    <w:rsid w:val="00D131A0"/>
    <w:rsid w:val="00D131A9"/>
    <w:rsid w:val="00D13268"/>
    <w:rsid w:val="00D1328A"/>
    <w:rsid w:val="00D13441"/>
    <w:rsid w:val="00D13700"/>
    <w:rsid w:val="00D1381E"/>
    <w:rsid w:val="00D13899"/>
    <w:rsid w:val="00D13A41"/>
    <w:rsid w:val="00D13B6E"/>
    <w:rsid w:val="00D13B9F"/>
    <w:rsid w:val="00D13CA5"/>
    <w:rsid w:val="00D13F50"/>
    <w:rsid w:val="00D1406C"/>
    <w:rsid w:val="00D14394"/>
    <w:rsid w:val="00D14873"/>
    <w:rsid w:val="00D14A9F"/>
    <w:rsid w:val="00D14AD6"/>
    <w:rsid w:val="00D14BA4"/>
    <w:rsid w:val="00D14BB5"/>
    <w:rsid w:val="00D14CF5"/>
    <w:rsid w:val="00D14D4D"/>
    <w:rsid w:val="00D15296"/>
    <w:rsid w:val="00D15310"/>
    <w:rsid w:val="00D1563E"/>
    <w:rsid w:val="00D15679"/>
    <w:rsid w:val="00D1577E"/>
    <w:rsid w:val="00D157AA"/>
    <w:rsid w:val="00D159D0"/>
    <w:rsid w:val="00D15AF3"/>
    <w:rsid w:val="00D15CE5"/>
    <w:rsid w:val="00D15D25"/>
    <w:rsid w:val="00D15F85"/>
    <w:rsid w:val="00D15F8C"/>
    <w:rsid w:val="00D15FC1"/>
    <w:rsid w:val="00D1613C"/>
    <w:rsid w:val="00D161D5"/>
    <w:rsid w:val="00D1626D"/>
    <w:rsid w:val="00D16308"/>
    <w:rsid w:val="00D16399"/>
    <w:rsid w:val="00D163AB"/>
    <w:rsid w:val="00D163BD"/>
    <w:rsid w:val="00D164D2"/>
    <w:rsid w:val="00D16769"/>
    <w:rsid w:val="00D16992"/>
    <w:rsid w:val="00D16DB6"/>
    <w:rsid w:val="00D17034"/>
    <w:rsid w:val="00D173E0"/>
    <w:rsid w:val="00D175F0"/>
    <w:rsid w:val="00D178C8"/>
    <w:rsid w:val="00D179A8"/>
    <w:rsid w:val="00D17CEE"/>
    <w:rsid w:val="00D17EE0"/>
    <w:rsid w:val="00D201C2"/>
    <w:rsid w:val="00D20508"/>
    <w:rsid w:val="00D207AE"/>
    <w:rsid w:val="00D20874"/>
    <w:rsid w:val="00D20879"/>
    <w:rsid w:val="00D20882"/>
    <w:rsid w:val="00D20992"/>
    <w:rsid w:val="00D20C1C"/>
    <w:rsid w:val="00D20C73"/>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F0"/>
    <w:rsid w:val="00D225EA"/>
    <w:rsid w:val="00D2266E"/>
    <w:rsid w:val="00D226EC"/>
    <w:rsid w:val="00D227C9"/>
    <w:rsid w:val="00D2296A"/>
    <w:rsid w:val="00D22B5B"/>
    <w:rsid w:val="00D22C54"/>
    <w:rsid w:val="00D22CCB"/>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14"/>
    <w:rsid w:val="00D250B4"/>
    <w:rsid w:val="00D252FF"/>
    <w:rsid w:val="00D255DE"/>
    <w:rsid w:val="00D25769"/>
    <w:rsid w:val="00D25869"/>
    <w:rsid w:val="00D25A9F"/>
    <w:rsid w:val="00D25AE3"/>
    <w:rsid w:val="00D25BE8"/>
    <w:rsid w:val="00D25C69"/>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66A"/>
    <w:rsid w:val="00D27942"/>
    <w:rsid w:val="00D27989"/>
    <w:rsid w:val="00D27AEA"/>
    <w:rsid w:val="00D27AFD"/>
    <w:rsid w:val="00D27BA0"/>
    <w:rsid w:val="00D27E17"/>
    <w:rsid w:val="00D3012D"/>
    <w:rsid w:val="00D302B0"/>
    <w:rsid w:val="00D30675"/>
    <w:rsid w:val="00D30728"/>
    <w:rsid w:val="00D307EA"/>
    <w:rsid w:val="00D30857"/>
    <w:rsid w:val="00D3091A"/>
    <w:rsid w:val="00D309C3"/>
    <w:rsid w:val="00D30A4D"/>
    <w:rsid w:val="00D30B96"/>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20C2"/>
    <w:rsid w:val="00D32191"/>
    <w:rsid w:val="00D32224"/>
    <w:rsid w:val="00D32361"/>
    <w:rsid w:val="00D323C4"/>
    <w:rsid w:val="00D324E2"/>
    <w:rsid w:val="00D3261A"/>
    <w:rsid w:val="00D32863"/>
    <w:rsid w:val="00D32947"/>
    <w:rsid w:val="00D32A35"/>
    <w:rsid w:val="00D32B6C"/>
    <w:rsid w:val="00D32CE2"/>
    <w:rsid w:val="00D32F57"/>
    <w:rsid w:val="00D33041"/>
    <w:rsid w:val="00D331F5"/>
    <w:rsid w:val="00D331FE"/>
    <w:rsid w:val="00D33360"/>
    <w:rsid w:val="00D3358C"/>
    <w:rsid w:val="00D33777"/>
    <w:rsid w:val="00D33785"/>
    <w:rsid w:val="00D33A80"/>
    <w:rsid w:val="00D33BB0"/>
    <w:rsid w:val="00D33C5A"/>
    <w:rsid w:val="00D33E24"/>
    <w:rsid w:val="00D34035"/>
    <w:rsid w:val="00D3414C"/>
    <w:rsid w:val="00D341BF"/>
    <w:rsid w:val="00D34224"/>
    <w:rsid w:val="00D3490C"/>
    <w:rsid w:val="00D34ACA"/>
    <w:rsid w:val="00D34B30"/>
    <w:rsid w:val="00D34CC7"/>
    <w:rsid w:val="00D34E8B"/>
    <w:rsid w:val="00D351EB"/>
    <w:rsid w:val="00D3534D"/>
    <w:rsid w:val="00D3539E"/>
    <w:rsid w:val="00D353FE"/>
    <w:rsid w:val="00D354AA"/>
    <w:rsid w:val="00D3554D"/>
    <w:rsid w:val="00D357C6"/>
    <w:rsid w:val="00D3580E"/>
    <w:rsid w:val="00D35AD9"/>
    <w:rsid w:val="00D35B4F"/>
    <w:rsid w:val="00D35BD2"/>
    <w:rsid w:val="00D35EF3"/>
    <w:rsid w:val="00D35FA9"/>
    <w:rsid w:val="00D36274"/>
    <w:rsid w:val="00D36505"/>
    <w:rsid w:val="00D36581"/>
    <w:rsid w:val="00D367A8"/>
    <w:rsid w:val="00D3686D"/>
    <w:rsid w:val="00D368B1"/>
    <w:rsid w:val="00D36910"/>
    <w:rsid w:val="00D36A7B"/>
    <w:rsid w:val="00D36BB6"/>
    <w:rsid w:val="00D36DBE"/>
    <w:rsid w:val="00D36E37"/>
    <w:rsid w:val="00D36F82"/>
    <w:rsid w:val="00D36FFF"/>
    <w:rsid w:val="00D37049"/>
    <w:rsid w:val="00D374EE"/>
    <w:rsid w:val="00D375EB"/>
    <w:rsid w:val="00D376BA"/>
    <w:rsid w:val="00D37883"/>
    <w:rsid w:val="00D3792B"/>
    <w:rsid w:val="00D37A17"/>
    <w:rsid w:val="00D37B92"/>
    <w:rsid w:val="00D37C58"/>
    <w:rsid w:val="00D37CAE"/>
    <w:rsid w:val="00D37D93"/>
    <w:rsid w:val="00D37D97"/>
    <w:rsid w:val="00D37E4E"/>
    <w:rsid w:val="00D37E92"/>
    <w:rsid w:val="00D4000A"/>
    <w:rsid w:val="00D40272"/>
    <w:rsid w:val="00D40344"/>
    <w:rsid w:val="00D4054E"/>
    <w:rsid w:val="00D40669"/>
    <w:rsid w:val="00D40759"/>
    <w:rsid w:val="00D40791"/>
    <w:rsid w:val="00D40893"/>
    <w:rsid w:val="00D408EE"/>
    <w:rsid w:val="00D40A07"/>
    <w:rsid w:val="00D40D63"/>
    <w:rsid w:val="00D40E6A"/>
    <w:rsid w:val="00D41050"/>
    <w:rsid w:val="00D41168"/>
    <w:rsid w:val="00D412A7"/>
    <w:rsid w:val="00D41488"/>
    <w:rsid w:val="00D416CF"/>
    <w:rsid w:val="00D417D1"/>
    <w:rsid w:val="00D41981"/>
    <w:rsid w:val="00D41A41"/>
    <w:rsid w:val="00D41B3C"/>
    <w:rsid w:val="00D41CFD"/>
    <w:rsid w:val="00D41DE4"/>
    <w:rsid w:val="00D41F3A"/>
    <w:rsid w:val="00D4217D"/>
    <w:rsid w:val="00D4246D"/>
    <w:rsid w:val="00D42669"/>
    <w:rsid w:val="00D4296F"/>
    <w:rsid w:val="00D42D5C"/>
    <w:rsid w:val="00D4300E"/>
    <w:rsid w:val="00D43054"/>
    <w:rsid w:val="00D431EC"/>
    <w:rsid w:val="00D435C2"/>
    <w:rsid w:val="00D436B4"/>
    <w:rsid w:val="00D437F4"/>
    <w:rsid w:val="00D4385E"/>
    <w:rsid w:val="00D43AF6"/>
    <w:rsid w:val="00D43B33"/>
    <w:rsid w:val="00D43B85"/>
    <w:rsid w:val="00D43C30"/>
    <w:rsid w:val="00D43DAA"/>
    <w:rsid w:val="00D43FDB"/>
    <w:rsid w:val="00D4413B"/>
    <w:rsid w:val="00D44198"/>
    <w:rsid w:val="00D44531"/>
    <w:rsid w:val="00D4480A"/>
    <w:rsid w:val="00D44DA4"/>
    <w:rsid w:val="00D44E50"/>
    <w:rsid w:val="00D44F20"/>
    <w:rsid w:val="00D44F6F"/>
    <w:rsid w:val="00D44FA3"/>
    <w:rsid w:val="00D44FD6"/>
    <w:rsid w:val="00D451AB"/>
    <w:rsid w:val="00D451E2"/>
    <w:rsid w:val="00D45326"/>
    <w:rsid w:val="00D4537C"/>
    <w:rsid w:val="00D4547B"/>
    <w:rsid w:val="00D454A1"/>
    <w:rsid w:val="00D455CB"/>
    <w:rsid w:val="00D4566F"/>
    <w:rsid w:val="00D45816"/>
    <w:rsid w:val="00D45A74"/>
    <w:rsid w:val="00D45A75"/>
    <w:rsid w:val="00D45ABE"/>
    <w:rsid w:val="00D45BBF"/>
    <w:rsid w:val="00D45D5A"/>
    <w:rsid w:val="00D45DB4"/>
    <w:rsid w:val="00D45EC8"/>
    <w:rsid w:val="00D45F27"/>
    <w:rsid w:val="00D46165"/>
    <w:rsid w:val="00D46362"/>
    <w:rsid w:val="00D46675"/>
    <w:rsid w:val="00D46689"/>
    <w:rsid w:val="00D4673A"/>
    <w:rsid w:val="00D467D6"/>
    <w:rsid w:val="00D46886"/>
    <w:rsid w:val="00D46CA5"/>
    <w:rsid w:val="00D46CAF"/>
    <w:rsid w:val="00D47007"/>
    <w:rsid w:val="00D47154"/>
    <w:rsid w:val="00D47438"/>
    <w:rsid w:val="00D4749B"/>
    <w:rsid w:val="00D476B5"/>
    <w:rsid w:val="00D477DD"/>
    <w:rsid w:val="00D47811"/>
    <w:rsid w:val="00D47946"/>
    <w:rsid w:val="00D47A36"/>
    <w:rsid w:val="00D47C1F"/>
    <w:rsid w:val="00D47C45"/>
    <w:rsid w:val="00D50083"/>
    <w:rsid w:val="00D500CC"/>
    <w:rsid w:val="00D501D9"/>
    <w:rsid w:val="00D503F2"/>
    <w:rsid w:val="00D50401"/>
    <w:rsid w:val="00D5046C"/>
    <w:rsid w:val="00D504CA"/>
    <w:rsid w:val="00D50518"/>
    <w:rsid w:val="00D505EB"/>
    <w:rsid w:val="00D50BF3"/>
    <w:rsid w:val="00D50C09"/>
    <w:rsid w:val="00D50C5C"/>
    <w:rsid w:val="00D50F10"/>
    <w:rsid w:val="00D51049"/>
    <w:rsid w:val="00D510E7"/>
    <w:rsid w:val="00D510F1"/>
    <w:rsid w:val="00D512B4"/>
    <w:rsid w:val="00D513E1"/>
    <w:rsid w:val="00D51596"/>
    <w:rsid w:val="00D51651"/>
    <w:rsid w:val="00D51675"/>
    <w:rsid w:val="00D517F5"/>
    <w:rsid w:val="00D518F5"/>
    <w:rsid w:val="00D51998"/>
    <w:rsid w:val="00D51A70"/>
    <w:rsid w:val="00D51D1F"/>
    <w:rsid w:val="00D51DCA"/>
    <w:rsid w:val="00D51E4D"/>
    <w:rsid w:val="00D51E96"/>
    <w:rsid w:val="00D51F3A"/>
    <w:rsid w:val="00D51F8A"/>
    <w:rsid w:val="00D52048"/>
    <w:rsid w:val="00D521B0"/>
    <w:rsid w:val="00D521C2"/>
    <w:rsid w:val="00D521F9"/>
    <w:rsid w:val="00D5226C"/>
    <w:rsid w:val="00D52287"/>
    <w:rsid w:val="00D52289"/>
    <w:rsid w:val="00D525DF"/>
    <w:rsid w:val="00D52624"/>
    <w:rsid w:val="00D52802"/>
    <w:rsid w:val="00D5297C"/>
    <w:rsid w:val="00D52A91"/>
    <w:rsid w:val="00D52D0E"/>
    <w:rsid w:val="00D52DE6"/>
    <w:rsid w:val="00D52E10"/>
    <w:rsid w:val="00D52E73"/>
    <w:rsid w:val="00D53088"/>
    <w:rsid w:val="00D530F5"/>
    <w:rsid w:val="00D53254"/>
    <w:rsid w:val="00D5343C"/>
    <w:rsid w:val="00D53495"/>
    <w:rsid w:val="00D5352D"/>
    <w:rsid w:val="00D53897"/>
    <w:rsid w:val="00D53934"/>
    <w:rsid w:val="00D539B3"/>
    <w:rsid w:val="00D53DA8"/>
    <w:rsid w:val="00D53E63"/>
    <w:rsid w:val="00D53EE1"/>
    <w:rsid w:val="00D540AA"/>
    <w:rsid w:val="00D54180"/>
    <w:rsid w:val="00D541B5"/>
    <w:rsid w:val="00D54340"/>
    <w:rsid w:val="00D5444F"/>
    <w:rsid w:val="00D544C0"/>
    <w:rsid w:val="00D544EF"/>
    <w:rsid w:val="00D54638"/>
    <w:rsid w:val="00D54641"/>
    <w:rsid w:val="00D54667"/>
    <w:rsid w:val="00D549F1"/>
    <w:rsid w:val="00D54B57"/>
    <w:rsid w:val="00D54BB4"/>
    <w:rsid w:val="00D54BEA"/>
    <w:rsid w:val="00D54C5F"/>
    <w:rsid w:val="00D54FA2"/>
    <w:rsid w:val="00D55068"/>
    <w:rsid w:val="00D55138"/>
    <w:rsid w:val="00D552AD"/>
    <w:rsid w:val="00D553FE"/>
    <w:rsid w:val="00D556AB"/>
    <w:rsid w:val="00D556EA"/>
    <w:rsid w:val="00D557DE"/>
    <w:rsid w:val="00D5580D"/>
    <w:rsid w:val="00D55DB9"/>
    <w:rsid w:val="00D55E30"/>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570"/>
    <w:rsid w:val="00D575C7"/>
    <w:rsid w:val="00D579BC"/>
    <w:rsid w:val="00D57AE2"/>
    <w:rsid w:val="00D57AF1"/>
    <w:rsid w:val="00D57B41"/>
    <w:rsid w:val="00D57B65"/>
    <w:rsid w:val="00D57D29"/>
    <w:rsid w:val="00D57E37"/>
    <w:rsid w:val="00D57E3D"/>
    <w:rsid w:val="00D601EA"/>
    <w:rsid w:val="00D6022A"/>
    <w:rsid w:val="00D6041A"/>
    <w:rsid w:val="00D60435"/>
    <w:rsid w:val="00D6044D"/>
    <w:rsid w:val="00D6046A"/>
    <w:rsid w:val="00D60542"/>
    <w:rsid w:val="00D606DB"/>
    <w:rsid w:val="00D60740"/>
    <w:rsid w:val="00D6088E"/>
    <w:rsid w:val="00D60A1D"/>
    <w:rsid w:val="00D60A47"/>
    <w:rsid w:val="00D60B6B"/>
    <w:rsid w:val="00D60BFF"/>
    <w:rsid w:val="00D60C81"/>
    <w:rsid w:val="00D60CCD"/>
    <w:rsid w:val="00D60E34"/>
    <w:rsid w:val="00D60E78"/>
    <w:rsid w:val="00D61019"/>
    <w:rsid w:val="00D616EA"/>
    <w:rsid w:val="00D61A9A"/>
    <w:rsid w:val="00D61C5F"/>
    <w:rsid w:val="00D61CC6"/>
    <w:rsid w:val="00D61D13"/>
    <w:rsid w:val="00D61D8F"/>
    <w:rsid w:val="00D61E3D"/>
    <w:rsid w:val="00D61F24"/>
    <w:rsid w:val="00D6211F"/>
    <w:rsid w:val="00D62176"/>
    <w:rsid w:val="00D62206"/>
    <w:rsid w:val="00D62254"/>
    <w:rsid w:val="00D62263"/>
    <w:rsid w:val="00D6240A"/>
    <w:rsid w:val="00D62414"/>
    <w:rsid w:val="00D62435"/>
    <w:rsid w:val="00D6281B"/>
    <w:rsid w:val="00D62954"/>
    <w:rsid w:val="00D62A81"/>
    <w:rsid w:val="00D62B29"/>
    <w:rsid w:val="00D62CC2"/>
    <w:rsid w:val="00D62DA1"/>
    <w:rsid w:val="00D62DA4"/>
    <w:rsid w:val="00D62DD1"/>
    <w:rsid w:val="00D62F08"/>
    <w:rsid w:val="00D62FED"/>
    <w:rsid w:val="00D631F3"/>
    <w:rsid w:val="00D632CE"/>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D42"/>
    <w:rsid w:val="00D64E79"/>
    <w:rsid w:val="00D64F66"/>
    <w:rsid w:val="00D64F78"/>
    <w:rsid w:val="00D64F97"/>
    <w:rsid w:val="00D6504B"/>
    <w:rsid w:val="00D65055"/>
    <w:rsid w:val="00D650FB"/>
    <w:rsid w:val="00D65111"/>
    <w:rsid w:val="00D655E4"/>
    <w:rsid w:val="00D65A8D"/>
    <w:rsid w:val="00D65CDD"/>
    <w:rsid w:val="00D65F47"/>
    <w:rsid w:val="00D65F94"/>
    <w:rsid w:val="00D660A8"/>
    <w:rsid w:val="00D66209"/>
    <w:rsid w:val="00D66281"/>
    <w:rsid w:val="00D662E9"/>
    <w:rsid w:val="00D6645B"/>
    <w:rsid w:val="00D6647A"/>
    <w:rsid w:val="00D66558"/>
    <w:rsid w:val="00D6661B"/>
    <w:rsid w:val="00D66625"/>
    <w:rsid w:val="00D66AB2"/>
    <w:rsid w:val="00D66BF4"/>
    <w:rsid w:val="00D66EF5"/>
    <w:rsid w:val="00D67077"/>
    <w:rsid w:val="00D670A1"/>
    <w:rsid w:val="00D671EE"/>
    <w:rsid w:val="00D673DF"/>
    <w:rsid w:val="00D675DF"/>
    <w:rsid w:val="00D6773B"/>
    <w:rsid w:val="00D678AC"/>
    <w:rsid w:val="00D67927"/>
    <w:rsid w:val="00D6799D"/>
    <w:rsid w:val="00D67A3F"/>
    <w:rsid w:val="00D67DC9"/>
    <w:rsid w:val="00D67DFB"/>
    <w:rsid w:val="00D704F0"/>
    <w:rsid w:val="00D70B42"/>
    <w:rsid w:val="00D70D00"/>
    <w:rsid w:val="00D70DAB"/>
    <w:rsid w:val="00D70F03"/>
    <w:rsid w:val="00D70F16"/>
    <w:rsid w:val="00D7107A"/>
    <w:rsid w:val="00D71195"/>
    <w:rsid w:val="00D711C7"/>
    <w:rsid w:val="00D7124F"/>
    <w:rsid w:val="00D71506"/>
    <w:rsid w:val="00D7181B"/>
    <w:rsid w:val="00D71B1E"/>
    <w:rsid w:val="00D71CDD"/>
    <w:rsid w:val="00D720DF"/>
    <w:rsid w:val="00D72353"/>
    <w:rsid w:val="00D724EB"/>
    <w:rsid w:val="00D726B2"/>
    <w:rsid w:val="00D727B3"/>
    <w:rsid w:val="00D72819"/>
    <w:rsid w:val="00D728C3"/>
    <w:rsid w:val="00D7295F"/>
    <w:rsid w:val="00D72B65"/>
    <w:rsid w:val="00D72B67"/>
    <w:rsid w:val="00D72E9A"/>
    <w:rsid w:val="00D72F00"/>
    <w:rsid w:val="00D73089"/>
    <w:rsid w:val="00D730D4"/>
    <w:rsid w:val="00D7348C"/>
    <w:rsid w:val="00D73790"/>
    <w:rsid w:val="00D738FC"/>
    <w:rsid w:val="00D73978"/>
    <w:rsid w:val="00D73D1C"/>
    <w:rsid w:val="00D73D2F"/>
    <w:rsid w:val="00D73FA2"/>
    <w:rsid w:val="00D7432A"/>
    <w:rsid w:val="00D745B1"/>
    <w:rsid w:val="00D7466D"/>
    <w:rsid w:val="00D747BD"/>
    <w:rsid w:val="00D748B6"/>
    <w:rsid w:val="00D74A57"/>
    <w:rsid w:val="00D74A73"/>
    <w:rsid w:val="00D74C28"/>
    <w:rsid w:val="00D74D95"/>
    <w:rsid w:val="00D74E9E"/>
    <w:rsid w:val="00D7565C"/>
    <w:rsid w:val="00D757F9"/>
    <w:rsid w:val="00D7588E"/>
    <w:rsid w:val="00D758DD"/>
    <w:rsid w:val="00D75E53"/>
    <w:rsid w:val="00D75E56"/>
    <w:rsid w:val="00D75E9A"/>
    <w:rsid w:val="00D75FED"/>
    <w:rsid w:val="00D7602A"/>
    <w:rsid w:val="00D7607C"/>
    <w:rsid w:val="00D763AD"/>
    <w:rsid w:val="00D7646E"/>
    <w:rsid w:val="00D76569"/>
    <w:rsid w:val="00D765E5"/>
    <w:rsid w:val="00D76668"/>
    <w:rsid w:val="00D76780"/>
    <w:rsid w:val="00D76E47"/>
    <w:rsid w:val="00D76EFE"/>
    <w:rsid w:val="00D7705F"/>
    <w:rsid w:val="00D770F3"/>
    <w:rsid w:val="00D772F2"/>
    <w:rsid w:val="00D772FE"/>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A66"/>
    <w:rsid w:val="00D80BBF"/>
    <w:rsid w:val="00D80DF8"/>
    <w:rsid w:val="00D80E1B"/>
    <w:rsid w:val="00D80E61"/>
    <w:rsid w:val="00D80E91"/>
    <w:rsid w:val="00D80ECB"/>
    <w:rsid w:val="00D8108E"/>
    <w:rsid w:val="00D8111A"/>
    <w:rsid w:val="00D8140D"/>
    <w:rsid w:val="00D81681"/>
    <w:rsid w:val="00D816B6"/>
    <w:rsid w:val="00D81717"/>
    <w:rsid w:val="00D8187F"/>
    <w:rsid w:val="00D820FB"/>
    <w:rsid w:val="00D82370"/>
    <w:rsid w:val="00D823AA"/>
    <w:rsid w:val="00D824E1"/>
    <w:rsid w:val="00D828C5"/>
    <w:rsid w:val="00D82B2A"/>
    <w:rsid w:val="00D82BD1"/>
    <w:rsid w:val="00D82C3F"/>
    <w:rsid w:val="00D82D43"/>
    <w:rsid w:val="00D82F05"/>
    <w:rsid w:val="00D832AF"/>
    <w:rsid w:val="00D8331B"/>
    <w:rsid w:val="00D83713"/>
    <w:rsid w:val="00D8389C"/>
    <w:rsid w:val="00D83AA0"/>
    <w:rsid w:val="00D83AB3"/>
    <w:rsid w:val="00D83C53"/>
    <w:rsid w:val="00D83DFB"/>
    <w:rsid w:val="00D83E81"/>
    <w:rsid w:val="00D83F64"/>
    <w:rsid w:val="00D83F7E"/>
    <w:rsid w:val="00D84068"/>
    <w:rsid w:val="00D84102"/>
    <w:rsid w:val="00D84188"/>
    <w:rsid w:val="00D84380"/>
    <w:rsid w:val="00D84406"/>
    <w:rsid w:val="00D84427"/>
    <w:rsid w:val="00D84949"/>
    <w:rsid w:val="00D84AA7"/>
    <w:rsid w:val="00D84B87"/>
    <w:rsid w:val="00D84DDD"/>
    <w:rsid w:val="00D84E35"/>
    <w:rsid w:val="00D84F5D"/>
    <w:rsid w:val="00D85186"/>
    <w:rsid w:val="00D85317"/>
    <w:rsid w:val="00D8544B"/>
    <w:rsid w:val="00D855C2"/>
    <w:rsid w:val="00D85654"/>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161"/>
    <w:rsid w:val="00D8620A"/>
    <w:rsid w:val="00D86246"/>
    <w:rsid w:val="00D862AD"/>
    <w:rsid w:val="00D862CC"/>
    <w:rsid w:val="00D86382"/>
    <w:rsid w:val="00D8660F"/>
    <w:rsid w:val="00D86775"/>
    <w:rsid w:val="00D867BE"/>
    <w:rsid w:val="00D86816"/>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922"/>
    <w:rsid w:val="00D87BFB"/>
    <w:rsid w:val="00D87CB1"/>
    <w:rsid w:val="00D87F85"/>
    <w:rsid w:val="00D90108"/>
    <w:rsid w:val="00D9032D"/>
    <w:rsid w:val="00D903BC"/>
    <w:rsid w:val="00D90497"/>
    <w:rsid w:val="00D906C2"/>
    <w:rsid w:val="00D906EC"/>
    <w:rsid w:val="00D9091C"/>
    <w:rsid w:val="00D90A87"/>
    <w:rsid w:val="00D90BD1"/>
    <w:rsid w:val="00D90CAD"/>
    <w:rsid w:val="00D90DBC"/>
    <w:rsid w:val="00D90E63"/>
    <w:rsid w:val="00D9104F"/>
    <w:rsid w:val="00D9105D"/>
    <w:rsid w:val="00D911DE"/>
    <w:rsid w:val="00D91405"/>
    <w:rsid w:val="00D91514"/>
    <w:rsid w:val="00D9155D"/>
    <w:rsid w:val="00D9176D"/>
    <w:rsid w:val="00D91771"/>
    <w:rsid w:val="00D91788"/>
    <w:rsid w:val="00D9186E"/>
    <w:rsid w:val="00D91B0C"/>
    <w:rsid w:val="00D91C05"/>
    <w:rsid w:val="00D91C83"/>
    <w:rsid w:val="00D91D9E"/>
    <w:rsid w:val="00D92075"/>
    <w:rsid w:val="00D922D6"/>
    <w:rsid w:val="00D9254F"/>
    <w:rsid w:val="00D92584"/>
    <w:rsid w:val="00D925C2"/>
    <w:rsid w:val="00D925DC"/>
    <w:rsid w:val="00D92724"/>
    <w:rsid w:val="00D92842"/>
    <w:rsid w:val="00D92A6F"/>
    <w:rsid w:val="00D92DED"/>
    <w:rsid w:val="00D92F57"/>
    <w:rsid w:val="00D930E5"/>
    <w:rsid w:val="00D932A9"/>
    <w:rsid w:val="00D934BF"/>
    <w:rsid w:val="00D93583"/>
    <w:rsid w:val="00D9362E"/>
    <w:rsid w:val="00D9363F"/>
    <w:rsid w:val="00D936C3"/>
    <w:rsid w:val="00D93D91"/>
    <w:rsid w:val="00D94051"/>
    <w:rsid w:val="00D940D0"/>
    <w:rsid w:val="00D9416F"/>
    <w:rsid w:val="00D94331"/>
    <w:rsid w:val="00D9444A"/>
    <w:rsid w:val="00D945EF"/>
    <w:rsid w:val="00D94741"/>
    <w:rsid w:val="00D94B98"/>
    <w:rsid w:val="00D94D0B"/>
    <w:rsid w:val="00D94D3A"/>
    <w:rsid w:val="00D9500E"/>
    <w:rsid w:val="00D95763"/>
    <w:rsid w:val="00D95828"/>
    <w:rsid w:val="00D95AB8"/>
    <w:rsid w:val="00D95C94"/>
    <w:rsid w:val="00D95CC4"/>
    <w:rsid w:val="00D9605A"/>
    <w:rsid w:val="00D9611B"/>
    <w:rsid w:val="00D9619A"/>
    <w:rsid w:val="00D9649D"/>
    <w:rsid w:val="00D96623"/>
    <w:rsid w:val="00D96868"/>
    <w:rsid w:val="00D968C9"/>
    <w:rsid w:val="00D96990"/>
    <w:rsid w:val="00D969DF"/>
    <w:rsid w:val="00D96E63"/>
    <w:rsid w:val="00D970A5"/>
    <w:rsid w:val="00D970F9"/>
    <w:rsid w:val="00D9721F"/>
    <w:rsid w:val="00D9737E"/>
    <w:rsid w:val="00D97662"/>
    <w:rsid w:val="00D97852"/>
    <w:rsid w:val="00D978B8"/>
    <w:rsid w:val="00D979E7"/>
    <w:rsid w:val="00D97A15"/>
    <w:rsid w:val="00D97A63"/>
    <w:rsid w:val="00D97C08"/>
    <w:rsid w:val="00D97C14"/>
    <w:rsid w:val="00D97C66"/>
    <w:rsid w:val="00D97C69"/>
    <w:rsid w:val="00D97E9F"/>
    <w:rsid w:val="00D97F92"/>
    <w:rsid w:val="00DA0918"/>
    <w:rsid w:val="00DA0D4F"/>
    <w:rsid w:val="00DA0E6B"/>
    <w:rsid w:val="00DA1157"/>
    <w:rsid w:val="00DA140C"/>
    <w:rsid w:val="00DA1530"/>
    <w:rsid w:val="00DA156E"/>
    <w:rsid w:val="00DA157D"/>
    <w:rsid w:val="00DA1667"/>
    <w:rsid w:val="00DA16C3"/>
    <w:rsid w:val="00DA17CA"/>
    <w:rsid w:val="00DA193C"/>
    <w:rsid w:val="00DA1C02"/>
    <w:rsid w:val="00DA1E17"/>
    <w:rsid w:val="00DA1E9F"/>
    <w:rsid w:val="00DA1F77"/>
    <w:rsid w:val="00DA1FB2"/>
    <w:rsid w:val="00DA1FDA"/>
    <w:rsid w:val="00DA2082"/>
    <w:rsid w:val="00DA215B"/>
    <w:rsid w:val="00DA23ED"/>
    <w:rsid w:val="00DA24E6"/>
    <w:rsid w:val="00DA26A8"/>
    <w:rsid w:val="00DA2984"/>
    <w:rsid w:val="00DA2AEA"/>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194"/>
    <w:rsid w:val="00DA4394"/>
    <w:rsid w:val="00DA43BA"/>
    <w:rsid w:val="00DA45B9"/>
    <w:rsid w:val="00DA4621"/>
    <w:rsid w:val="00DA4B66"/>
    <w:rsid w:val="00DA4CE3"/>
    <w:rsid w:val="00DA5073"/>
    <w:rsid w:val="00DA5478"/>
    <w:rsid w:val="00DA579C"/>
    <w:rsid w:val="00DA5836"/>
    <w:rsid w:val="00DA584A"/>
    <w:rsid w:val="00DA586A"/>
    <w:rsid w:val="00DA5927"/>
    <w:rsid w:val="00DA5C6D"/>
    <w:rsid w:val="00DA5D00"/>
    <w:rsid w:val="00DA5E21"/>
    <w:rsid w:val="00DA5EC7"/>
    <w:rsid w:val="00DA5F7F"/>
    <w:rsid w:val="00DA6003"/>
    <w:rsid w:val="00DA6134"/>
    <w:rsid w:val="00DA62A2"/>
    <w:rsid w:val="00DA644A"/>
    <w:rsid w:val="00DA6577"/>
    <w:rsid w:val="00DA657E"/>
    <w:rsid w:val="00DA6745"/>
    <w:rsid w:val="00DA6895"/>
    <w:rsid w:val="00DA6B67"/>
    <w:rsid w:val="00DA6D47"/>
    <w:rsid w:val="00DA6D81"/>
    <w:rsid w:val="00DA6DC9"/>
    <w:rsid w:val="00DA6DE6"/>
    <w:rsid w:val="00DA713C"/>
    <w:rsid w:val="00DA7381"/>
    <w:rsid w:val="00DA7433"/>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738"/>
    <w:rsid w:val="00DB07CC"/>
    <w:rsid w:val="00DB0B68"/>
    <w:rsid w:val="00DB0CBB"/>
    <w:rsid w:val="00DB0D2C"/>
    <w:rsid w:val="00DB0DFC"/>
    <w:rsid w:val="00DB0F64"/>
    <w:rsid w:val="00DB0F9C"/>
    <w:rsid w:val="00DB1026"/>
    <w:rsid w:val="00DB15EE"/>
    <w:rsid w:val="00DB16EB"/>
    <w:rsid w:val="00DB1863"/>
    <w:rsid w:val="00DB18E0"/>
    <w:rsid w:val="00DB1987"/>
    <w:rsid w:val="00DB1A4B"/>
    <w:rsid w:val="00DB1B98"/>
    <w:rsid w:val="00DB1CA0"/>
    <w:rsid w:val="00DB1D58"/>
    <w:rsid w:val="00DB1FA2"/>
    <w:rsid w:val="00DB2094"/>
    <w:rsid w:val="00DB2200"/>
    <w:rsid w:val="00DB224E"/>
    <w:rsid w:val="00DB2284"/>
    <w:rsid w:val="00DB2323"/>
    <w:rsid w:val="00DB2364"/>
    <w:rsid w:val="00DB2567"/>
    <w:rsid w:val="00DB273B"/>
    <w:rsid w:val="00DB2768"/>
    <w:rsid w:val="00DB277B"/>
    <w:rsid w:val="00DB27BD"/>
    <w:rsid w:val="00DB2AB2"/>
    <w:rsid w:val="00DB2B83"/>
    <w:rsid w:val="00DB2C17"/>
    <w:rsid w:val="00DB2C95"/>
    <w:rsid w:val="00DB2E72"/>
    <w:rsid w:val="00DB317B"/>
    <w:rsid w:val="00DB3200"/>
    <w:rsid w:val="00DB3267"/>
    <w:rsid w:val="00DB384E"/>
    <w:rsid w:val="00DB3F57"/>
    <w:rsid w:val="00DB3F92"/>
    <w:rsid w:val="00DB3FD4"/>
    <w:rsid w:val="00DB43F6"/>
    <w:rsid w:val="00DB4655"/>
    <w:rsid w:val="00DB4663"/>
    <w:rsid w:val="00DB46C0"/>
    <w:rsid w:val="00DB475A"/>
    <w:rsid w:val="00DB4798"/>
    <w:rsid w:val="00DB4998"/>
    <w:rsid w:val="00DB4A15"/>
    <w:rsid w:val="00DB4AEA"/>
    <w:rsid w:val="00DB4B37"/>
    <w:rsid w:val="00DB4DA2"/>
    <w:rsid w:val="00DB4F79"/>
    <w:rsid w:val="00DB5055"/>
    <w:rsid w:val="00DB50B4"/>
    <w:rsid w:val="00DB5100"/>
    <w:rsid w:val="00DB515F"/>
    <w:rsid w:val="00DB52F0"/>
    <w:rsid w:val="00DB53B0"/>
    <w:rsid w:val="00DB5651"/>
    <w:rsid w:val="00DB56D5"/>
    <w:rsid w:val="00DB5778"/>
    <w:rsid w:val="00DB57E7"/>
    <w:rsid w:val="00DB581F"/>
    <w:rsid w:val="00DB598B"/>
    <w:rsid w:val="00DB598E"/>
    <w:rsid w:val="00DB59A0"/>
    <w:rsid w:val="00DB5A3E"/>
    <w:rsid w:val="00DB5ACE"/>
    <w:rsid w:val="00DB5B98"/>
    <w:rsid w:val="00DB5C1A"/>
    <w:rsid w:val="00DB5C48"/>
    <w:rsid w:val="00DB5E7D"/>
    <w:rsid w:val="00DB5FBD"/>
    <w:rsid w:val="00DB612E"/>
    <w:rsid w:val="00DB622E"/>
    <w:rsid w:val="00DB67A9"/>
    <w:rsid w:val="00DB67BA"/>
    <w:rsid w:val="00DB6967"/>
    <w:rsid w:val="00DB6A0C"/>
    <w:rsid w:val="00DB6C0F"/>
    <w:rsid w:val="00DB6D59"/>
    <w:rsid w:val="00DB6E5F"/>
    <w:rsid w:val="00DB6E8A"/>
    <w:rsid w:val="00DB6FDB"/>
    <w:rsid w:val="00DB718C"/>
    <w:rsid w:val="00DB724A"/>
    <w:rsid w:val="00DB72F4"/>
    <w:rsid w:val="00DB73C7"/>
    <w:rsid w:val="00DB75B8"/>
    <w:rsid w:val="00DB7678"/>
    <w:rsid w:val="00DB790D"/>
    <w:rsid w:val="00DB79C1"/>
    <w:rsid w:val="00DB7DE2"/>
    <w:rsid w:val="00DB7FAC"/>
    <w:rsid w:val="00DC00A7"/>
    <w:rsid w:val="00DC0250"/>
    <w:rsid w:val="00DC044D"/>
    <w:rsid w:val="00DC051F"/>
    <w:rsid w:val="00DC07AA"/>
    <w:rsid w:val="00DC097C"/>
    <w:rsid w:val="00DC09B2"/>
    <w:rsid w:val="00DC09CF"/>
    <w:rsid w:val="00DC1136"/>
    <w:rsid w:val="00DC117A"/>
    <w:rsid w:val="00DC1406"/>
    <w:rsid w:val="00DC144B"/>
    <w:rsid w:val="00DC146D"/>
    <w:rsid w:val="00DC1470"/>
    <w:rsid w:val="00DC15D6"/>
    <w:rsid w:val="00DC1756"/>
    <w:rsid w:val="00DC1808"/>
    <w:rsid w:val="00DC19BD"/>
    <w:rsid w:val="00DC1A02"/>
    <w:rsid w:val="00DC1ABC"/>
    <w:rsid w:val="00DC2203"/>
    <w:rsid w:val="00DC238C"/>
    <w:rsid w:val="00DC25F5"/>
    <w:rsid w:val="00DC2680"/>
    <w:rsid w:val="00DC26C7"/>
    <w:rsid w:val="00DC2B37"/>
    <w:rsid w:val="00DC2BEE"/>
    <w:rsid w:val="00DC2C96"/>
    <w:rsid w:val="00DC2E5C"/>
    <w:rsid w:val="00DC2ED3"/>
    <w:rsid w:val="00DC2EED"/>
    <w:rsid w:val="00DC2F2F"/>
    <w:rsid w:val="00DC2F93"/>
    <w:rsid w:val="00DC3175"/>
    <w:rsid w:val="00DC3452"/>
    <w:rsid w:val="00DC36BC"/>
    <w:rsid w:val="00DC374A"/>
    <w:rsid w:val="00DC3AB2"/>
    <w:rsid w:val="00DC3C6D"/>
    <w:rsid w:val="00DC3D64"/>
    <w:rsid w:val="00DC3E34"/>
    <w:rsid w:val="00DC409B"/>
    <w:rsid w:val="00DC424B"/>
    <w:rsid w:val="00DC42F4"/>
    <w:rsid w:val="00DC42FD"/>
    <w:rsid w:val="00DC4A23"/>
    <w:rsid w:val="00DC4A4D"/>
    <w:rsid w:val="00DC4AB8"/>
    <w:rsid w:val="00DC4AC3"/>
    <w:rsid w:val="00DC4B85"/>
    <w:rsid w:val="00DC4D3A"/>
    <w:rsid w:val="00DC4DDA"/>
    <w:rsid w:val="00DC4ECA"/>
    <w:rsid w:val="00DC4F57"/>
    <w:rsid w:val="00DC4F6F"/>
    <w:rsid w:val="00DC50CA"/>
    <w:rsid w:val="00DC5177"/>
    <w:rsid w:val="00DC51B9"/>
    <w:rsid w:val="00DC537D"/>
    <w:rsid w:val="00DC53DF"/>
    <w:rsid w:val="00DC540A"/>
    <w:rsid w:val="00DC5670"/>
    <w:rsid w:val="00DC5757"/>
    <w:rsid w:val="00DC5923"/>
    <w:rsid w:val="00DC5AAE"/>
    <w:rsid w:val="00DC5B31"/>
    <w:rsid w:val="00DC5B5B"/>
    <w:rsid w:val="00DC5BF0"/>
    <w:rsid w:val="00DC5C8F"/>
    <w:rsid w:val="00DC5D12"/>
    <w:rsid w:val="00DC6174"/>
    <w:rsid w:val="00DC61F0"/>
    <w:rsid w:val="00DC62E8"/>
    <w:rsid w:val="00DC630F"/>
    <w:rsid w:val="00DC6320"/>
    <w:rsid w:val="00DC6321"/>
    <w:rsid w:val="00DC6391"/>
    <w:rsid w:val="00DC666F"/>
    <w:rsid w:val="00DC6670"/>
    <w:rsid w:val="00DC6B85"/>
    <w:rsid w:val="00DC6EF1"/>
    <w:rsid w:val="00DC7525"/>
    <w:rsid w:val="00DC78A8"/>
    <w:rsid w:val="00DC7ADD"/>
    <w:rsid w:val="00DC7BDA"/>
    <w:rsid w:val="00DC7D8B"/>
    <w:rsid w:val="00DD0591"/>
    <w:rsid w:val="00DD0900"/>
    <w:rsid w:val="00DD0963"/>
    <w:rsid w:val="00DD0AED"/>
    <w:rsid w:val="00DD0B5D"/>
    <w:rsid w:val="00DD0BED"/>
    <w:rsid w:val="00DD0D7B"/>
    <w:rsid w:val="00DD0D99"/>
    <w:rsid w:val="00DD102F"/>
    <w:rsid w:val="00DD10D9"/>
    <w:rsid w:val="00DD10F6"/>
    <w:rsid w:val="00DD146D"/>
    <w:rsid w:val="00DD15D9"/>
    <w:rsid w:val="00DD1851"/>
    <w:rsid w:val="00DD199F"/>
    <w:rsid w:val="00DD1BE0"/>
    <w:rsid w:val="00DD1E25"/>
    <w:rsid w:val="00DD1F1C"/>
    <w:rsid w:val="00DD1F7F"/>
    <w:rsid w:val="00DD203C"/>
    <w:rsid w:val="00DD250D"/>
    <w:rsid w:val="00DD26CC"/>
    <w:rsid w:val="00DD2818"/>
    <w:rsid w:val="00DD2959"/>
    <w:rsid w:val="00DD2E9C"/>
    <w:rsid w:val="00DD2EAE"/>
    <w:rsid w:val="00DD2EEF"/>
    <w:rsid w:val="00DD303A"/>
    <w:rsid w:val="00DD317B"/>
    <w:rsid w:val="00DD35B6"/>
    <w:rsid w:val="00DD36A6"/>
    <w:rsid w:val="00DD3990"/>
    <w:rsid w:val="00DD39EF"/>
    <w:rsid w:val="00DD3B19"/>
    <w:rsid w:val="00DD3C29"/>
    <w:rsid w:val="00DD3C3A"/>
    <w:rsid w:val="00DD3DCC"/>
    <w:rsid w:val="00DD411C"/>
    <w:rsid w:val="00DD4223"/>
    <w:rsid w:val="00DD4232"/>
    <w:rsid w:val="00DD4234"/>
    <w:rsid w:val="00DD444D"/>
    <w:rsid w:val="00DD4493"/>
    <w:rsid w:val="00DD459A"/>
    <w:rsid w:val="00DD45AA"/>
    <w:rsid w:val="00DD45ED"/>
    <w:rsid w:val="00DD4658"/>
    <w:rsid w:val="00DD468B"/>
    <w:rsid w:val="00DD46B3"/>
    <w:rsid w:val="00DD4918"/>
    <w:rsid w:val="00DD4C19"/>
    <w:rsid w:val="00DD4CC2"/>
    <w:rsid w:val="00DD4F59"/>
    <w:rsid w:val="00DD4F5F"/>
    <w:rsid w:val="00DD4F6A"/>
    <w:rsid w:val="00DD4FC3"/>
    <w:rsid w:val="00DD5010"/>
    <w:rsid w:val="00DD5462"/>
    <w:rsid w:val="00DD56C2"/>
    <w:rsid w:val="00DD56E6"/>
    <w:rsid w:val="00DD5854"/>
    <w:rsid w:val="00DD58A0"/>
    <w:rsid w:val="00DD5EDA"/>
    <w:rsid w:val="00DD62C4"/>
    <w:rsid w:val="00DD647B"/>
    <w:rsid w:val="00DD6573"/>
    <w:rsid w:val="00DD6699"/>
    <w:rsid w:val="00DD67B3"/>
    <w:rsid w:val="00DD68CA"/>
    <w:rsid w:val="00DD699E"/>
    <w:rsid w:val="00DD6E77"/>
    <w:rsid w:val="00DD6EA6"/>
    <w:rsid w:val="00DD6F0F"/>
    <w:rsid w:val="00DD71E5"/>
    <w:rsid w:val="00DD7275"/>
    <w:rsid w:val="00DD73A7"/>
    <w:rsid w:val="00DD750C"/>
    <w:rsid w:val="00DD7555"/>
    <w:rsid w:val="00DD7602"/>
    <w:rsid w:val="00DD7A9B"/>
    <w:rsid w:val="00DD7D19"/>
    <w:rsid w:val="00DD7F5B"/>
    <w:rsid w:val="00DE0011"/>
    <w:rsid w:val="00DE0203"/>
    <w:rsid w:val="00DE050F"/>
    <w:rsid w:val="00DE0514"/>
    <w:rsid w:val="00DE0515"/>
    <w:rsid w:val="00DE0597"/>
    <w:rsid w:val="00DE0669"/>
    <w:rsid w:val="00DE077B"/>
    <w:rsid w:val="00DE0AB0"/>
    <w:rsid w:val="00DE0D14"/>
    <w:rsid w:val="00DE0E25"/>
    <w:rsid w:val="00DE0EFA"/>
    <w:rsid w:val="00DE102D"/>
    <w:rsid w:val="00DE1259"/>
    <w:rsid w:val="00DE16D9"/>
    <w:rsid w:val="00DE1705"/>
    <w:rsid w:val="00DE175F"/>
    <w:rsid w:val="00DE17E2"/>
    <w:rsid w:val="00DE1815"/>
    <w:rsid w:val="00DE18E8"/>
    <w:rsid w:val="00DE1BB0"/>
    <w:rsid w:val="00DE1FAA"/>
    <w:rsid w:val="00DE206E"/>
    <w:rsid w:val="00DE2464"/>
    <w:rsid w:val="00DE246F"/>
    <w:rsid w:val="00DE24ED"/>
    <w:rsid w:val="00DE260A"/>
    <w:rsid w:val="00DE26B4"/>
    <w:rsid w:val="00DE26BB"/>
    <w:rsid w:val="00DE27DC"/>
    <w:rsid w:val="00DE283E"/>
    <w:rsid w:val="00DE2895"/>
    <w:rsid w:val="00DE29C7"/>
    <w:rsid w:val="00DE2B87"/>
    <w:rsid w:val="00DE2CF5"/>
    <w:rsid w:val="00DE3185"/>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5012"/>
    <w:rsid w:val="00DE5022"/>
    <w:rsid w:val="00DE50D8"/>
    <w:rsid w:val="00DE51B5"/>
    <w:rsid w:val="00DE5717"/>
    <w:rsid w:val="00DE5765"/>
    <w:rsid w:val="00DE5804"/>
    <w:rsid w:val="00DE5862"/>
    <w:rsid w:val="00DE58B5"/>
    <w:rsid w:val="00DE5A0C"/>
    <w:rsid w:val="00DE5B7D"/>
    <w:rsid w:val="00DE5DDB"/>
    <w:rsid w:val="00DE5EFF"/>
    <w:rsid w:val="00DE60F6"/>
    <w:rsid w:val="00DE6229"/>
    <w:rsid w:val="00DE636E"/>
    <w:rsid w:val="00DE63F5"/>
    <w:rsid w:val="00DE64B1"/>
    <w:rsid w:val="00DE6668"/>
    <w:rsid w:val="00DE6734"/>
    <w:rsid w:val="00DE7336"/>
    <w:rsid w:val="00DE74FE"/>
    <w:rsid w:val="00DE7559"/>
    <w:rsid w:val="00DE7641"/>
    <w:rsid w:val="00DE7B43"/>
    <w:rsid w:val="00DF000B"/>
    <w:rsid w:val="00DF0489"/>
    <w:rsid w:val="00DF04A7"/>
    <w:rsid w:val="00DF04CD"/>
    <w:rsid w:val="00DF0680"/>
    <w:rsid w:val="00DF0787"/>
    <w:rsid w:val="00DF090E"/>
    <w:rsid w:val="00DF0D4E"/>
    <w:rsid w:val="00DF0DB8"/>
    <w:rsid w:val="00DF0F1C"/>
    <w:rsid w:val="00DF111A"/>
    <w:rsid w:val="00DF1325"/>
    <w:rsid w:val="00DF1376"/>
    <w:rsid w:val="00DF1743"/>
    <w:rsid w:val="00DF17FB"/>
    <w:rsid w:val="00DF1846"/>
    <w:rsid w:val="00DF1AB8"/>
    <w:rsid w:val="00DF1B1F"/>
    <w:rsid w:val="00DF1D30"/>
    <w:rsid w:val="00DF1D41"/>
    <w:rsid w:val="00DF1D4E"/>
    <w:rsid w:val="00DF1EF9"/>
    <w:rsid w:val="00DF1F38"/>
    <w:rsid w:val="00DF1FAD"/>
    <w:rsid w:val="00DF20BC"/>
    <w:rsid w:val="00DF20D7"/>
    <w:rsid w:val="00DF2127"/>
    <w:rsid w:val="00DF2150"/>
    <w:rsid w:val="00DF2217"/>
    <w:rsid w:val="00DF22E9"/>
    <w:rsid w:val="00DF2300"/>
    <w:rsid w:val="00DF234D"/>
    <w:rsid w:val="00DF25FA"/>
    <w:rsid w:val="00DF262C"/>
    <w:rsid w:val="00DF277B"/>
    <w:rsid w:val="00DF29D2"/>
    <w:rsid w:val="00DF2C0F"/>
    <w:rsid w:val="00DF2CE4"/>
    <w:rsid w:val="00DF2D84"/>
    <w:rsid w:val="00DF3362"/>
    <w:rsid w:val="00DF3368"/>
    <w:rsid w:val="00DF3619"/>
    <w:rsid w:val="00DF362E"/>
    <w:rsid w:val="00DF376F"/>
    <w:rsid w:val="00DF3930"/>
    <w:rsid w:val="00DF3A1F"/>
    <w:rsid w:val="00DF3AB0"/>
    <w:rsid w:val="00DF3CDC"/>
    <w:rsid w:val="00DF3E7A"/>
    <w:rsid w:val="00DF3F42"/>
    <w:rsid w:val="00DF3F6F"/>
    <w:rsid w:val="00DF4079"/>
    <w:rsid w:val="00DF4123"/>
    <w:rsid w:val="00DF4240"/>
    <w:rsid w:val="00DF4319"/>
    <w:rsid w:val="00DF45BC"/>
    <w:rsid w:val="00DF45E7"/>
    <w:rsid w:val="00DF492A"/>
    <w:rsid w:val="00DF4990"/>
    <w:rsid w:val="00DF4A0D"/>
    <w:rsid w:val="00DF4D98"/>
    <w:rsid w:val="00DF4FBB"/>
    <w:rsid w:val="00DF52EF"/>
    <w:rsid w:val="00DF52F4"/>
    <w:rsid w:val="00DF531B"/>
    <w:rsid w:val="00DF53D5"/>
    <w:rsid w:val="00DF5457"/>
    <w:rsid w:val="00DF570C"/>
    <w:rsid w:val="00DF586A"/>
    <w:rsid w:val="00DF58BB"/>
    <w:rsid w:val="00DF595F"/>
    <w:rsid w:val="00DF596A"/>
    <w:rsid w:val="00DF5978"/>
    <w:rsid w:val="00DF59B1"/>
    <w:rsid w:val="00DF5D17"/>
    <w:rsid w:val="00DF5E8B"/>
    <w:rsid w:val="00DF6100"/>
    <w:rsid w:val="00DF628E"/>
    <w:rsid w:val="00DF62BD"/>
    <w:rsid w:val="00DF62FA"/>
    <w:rsid w:val="00DF6335"/>
    <w:rsid w:val="00DF6442"/>
    <w:rsid w:val="00DF66EB"/>
    <w:rsid w:val="00DF68BD"/>
    <w:rsid w:val="00DF68C4"/>
    <w:rsid w:val="00DF68EA"/>
    <w:rsid w:val="00DF691B"/>
    <w:rsid w:val="00DF6B56"/>
    <w:rsid w:val="00DF6D44"/>
    <w:rsid w:val="00DF6FB8"/>
    <w:rsid w:val="00DF705C"/>
    <w:rsid w:val="00DF7074"/>
    <w:rsid w:val="00DF788E"/>
    <w:rsid w:val="00DF7A2F"/>
    <w:rsid w:val="00DF7A7E"/>
    <w:rsid w:val="00DF7A80"/>
    <w:rsid w:val="00DF7C2D"/>
    <w:rsid w:val="00DF7D0B"/>
    <w:rsid w:val="00E00002"/>
    <w:rsid w:val="00E00010"/>
    <w:rsid w:val="00E000EB"/>
    <w:rsid w:val="00E001C4"/>
    <w:rsid w:val="00E00213"/>
    <w:rsid w:val="00E004BD"/>
    <w:rsid w:val="00E0059D"/>
    <w:rsid w:val="00E00718"/>
    <w:rsid w:val="00E00BA4"/>
    <w:rsid w:val="00E0101F"/>
    <w:rsid w:val="00E0106A"/>
    <w:rsid w:val="00E0106E"/>
    <w:rsid w:val="00E01238"/>
    <w:rsid w:val="00E013FC"/>
    <w:rsid w:val="00E0142D"/>
    <w:rsid w:val="00E0174B"/>
    <w:rsid w:val="00E01765"/>
    <w:rsid w:val="00E018A4"/>
    <w:rsid w:val="00E018D2"/>
    <w:rsid w:val="00E01CDC"/>
    <w:rsid w:val="00E01D4D"/>
    <w:rsid w:val="00E01D71"/>
    <w:rsid w:val="00E01E3A"/>
    <w:rsid w:val="00E01E6A"/>
    <w:rsid w:val="00E01F8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4D2"/>
    <w:rsid w:val="00E0361E"/>
    <w:rsid w:val="00E03772"/>
    <w:rsid w:val="00E03A08"/>
    <w:rsid w:val="00E03B1E"/>
    <w:rsid w:val="00E03C2D"/>
    <w:rsid w:val="00E04308"/>
    <w:rsid w:val="00E04393"/>
    <w:rsid w:val="00E04397"/>
    <w:rsid w:val="00E046C5"/>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C8F"/>
    <w:rsid w:val="00E05D9B"/>
    <w:rsid w:val="00E05E23"/>
    <w:rsid w:val="00E061BD"/>
    <w:rsid w:val="00E0633E"/>
    <w:rsid w:val="00E0649B"/>
    <w:rsid w:val="00E064AD"/>
    <w:rsid w:val="00E06787"/>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711"/>
    <w:rsid w:val="00E07AB6"/>
    <w:rsid w:val="00E07AB8"/>
    <w:rsid w:val="00E07C35"/>
    <w:rsid w:val="00E07C79"/>
    <w:rsid w:val="00E07CD2"/>
    <w:rsid w:val="00E07EC8"/>
    <w:rsid w:val="00E07FB7"/>
    <w:rsid w:val="00E10012"/>
    <w:rsid w:val="00E10153"/>
    <w:rsid w:val="00E10210"/>
    <w:rsid w:val="00E1039B"/>
    <w:rsid w:val="00E104C6"/>
    <w:rsid w:val="00E107A6"/>
    <w:rsid w:val="00E10847"/>
    <w:rsid w:val="00E10A71"/>
    <w:rsid w:val="00E10C17"/>
    <w:rsid w:val="00E10E94"/>
    <w:rsid w:val="00E10F3B"/>
    <w:rsid w:val="00E10F7F"/>
    <w:rsid w:val="00E10FD3"/>
    <w:rsid w:val="00E1162B"/>
    <w:rsid w:val="00E117EE"/>
    <w:rsid w:val="00E11B5E"/>
    <w:rsid w:val="00E11B83"/>
    <w:rsid w:val="00E11C4F"/>
    <w:rsid w:val="00E11C6E"/>
    <w:rsid w:val="00E11C9E"/>
    <w:rsid w:val="00E11F09"/>
    <w:rsid w:val="00E11FF9"/>
    <w:rsid w:val="00E1204C"/>
    <w:rsid w:val="00E12275"/>
    <w:rsid w:val="00E12613"/>
    <w:rsid w:val="00E12871"/>
    <w:rsid w:val="00E12884"/>
    <w:rsid w:val="00E1295B"/>
    <w:rsid w:val="00E12B75"/>
    <w:rsid w:val="00E12C4E"/>
    <w:rsid w:val="00E12C96"/>
    <w:rsid w:val="00E12EF1"/>
    <w:rsid w:val="00E12F9A"/>
    <w:rsid w:val="00E1309D"/>
    <w:rsid w:val="00E1331F"/>
    <w:rsid w:val="00E1342B"/>
    <w:rsid w:val="00E134C6"/>
    <w:rsid w:val="00E1358C"/>
    <w:rsid w:val="00E13764"/>
    <w:rsid w:val="00E13784"/>
    <w:rsid w:val="00E137B0"/>
    <w:rsid w:val="00E13830"/>
    <w:rsid w:val="00E13890"/>
    <w:rsid w:val="00E13942"/>
    <w:rsid w:val="00E13A09"/>
    <w:rsid w:val="00E13D87"/>
    <w:rsid w:val="00E1405B"/>
    <w:rsid w:val="00E144E9"/>
    <w:rsid w:val="00E145A7"/>
    <w:rsid w:val="00E14698"/>
    <w:rsid w:val="00E146BB"/>
    <w:rsid w:val="00E1479C"/>
    <w:rsid w:val="00E14829"/>
    <w:rsid w:val="00E14945"/>
    <w:rsid w:val="00E14AB0"/>
    <w:rsid w:val="00E14B22"/>
    <w:rsid w:val="00E14D05"/>
    <w:rsid w:val="00E14D3A"/>
    <w:rsid w:val="00E14F1D"/>
    <w:rsid w:val="00E14FB2"/>
    <w:rsid w:val="00E1512D"/>
    <w:rsid w:val="00E15225"/>
    <w:rsid w:val="00E1531C"/>
    <w:rsid w:val="00E153EE"/>
    <w:rsid w:val="00E1553F"/>
    <w:rsid w:val="00E155D0"/>
    <w:rsid w:val="00E1588D"/>
    <w:rsid w:val="00E15909"/>
    <w:rsid w:val="00E15A2A"/>
    <w:rsid w:val="00E15A9F"/>
    <w:rsid w:val="00E15AAE"/>
    <w:rsid w:val="00E15BCF"/>
    <w:rsid w:val="00E15BD2"/>
    <w:rsid w:val="00E15D2B"/>
    <w:rsid w:val="00E15DD4"/>
    <w:rsid w:val="00E15F09"/>
    <w:rsid w:val="00E160F0"/>
    <w:rsid w:val="00E16297"/>
    <w:rsid w:val="00E16338"/>
    <w:rsid w:val="00E16452"/>
    <w:rsid w:val="00E1662D"/>
    <w:rsid w:val="00E16672"/>
    <w:rsid w:val="00E16828"/>
    <w:rsid w:val="00E16831"/>
    <w:rsid w:val="00E16994"/>
    <w:rsid w:val="00E16D1B"/>
    <w:rsid w:val="00E1705A"/>
    <w:rsid w:val="00E170AB"/>
    <w:rsid w:val="00E17177"/>
    <w:rsid w:val="00E17271"/>
    <w:rsid w:val="00E17354"/>
    <w:rsid w:val="00E17570"/>
    <w:rsid w:val="00E17694"/>
    <w:rsid w:val="00E17804"/>
    <w:rsid w:val="00E17902"/>
    <w:rsid w:val="00E17A30"/>
    <w:rsid w:val="00E17BA7"/>
    <w:rsid w:val="00E17C40"/>
    <w:rsid w:val="00E17E69"/>
    <w:rsid w:val="00E20236"/>
    <w:rsid w:val="00E2028D"/>
    <w:rsid w:val="00E20424"/>
    <w:rsid w:val="00E2096D"/>
    <w:rsid w:val="00E20AA7"/>
    <w:rsid w:val="00E20AFB"/>
    <w:rsid w:val="00E20B6F"/>
    <w:rsid w:val="00E20BD8"/>
    <w:rsid w:val="00E20F00"/>
    <w:rsid w:val="00E215C7"/>
    <w:rsid w:val="00E2161F"/>
    <w:rsid w:val="00E216E9"/>
    <w:rsid w:val="00E21745"/>
    <w:rsid w:val="00E21872"/>
    <w:rsid w:val="00E2188B"/>
    <w:rsid w:val="00E21A48"/>
    <w:rsid w:val="00E21ADB"/>
    <w:rsid w:val="00E21C51"/>
    <w:rsid w:val="00E21E8A"/>
    <w:rsid w:val="00E220BE"/>
    <w:rsid w:val="00E2223F"/>
    <w:rsid w:val="00E222B0"/>
    <w:rsid w:val="00E22425"/>
    <w:rsid w:val="00E224EF"/>
    <w:rsid w:val="00E2277B"/>
    <w:rsid w:val="00E22843"/>
    <w:rsid w:val="00E22B0B"/>
    <w:rsid w:val="00E22BC3"/>
    <w:rsid w:val="00E2300A"/>
    <w:rsid w:val="00E23045"/>
    <w:rsid w:val="00E232DB"/>
    <w:rsid w:val="00E234BC"/>
    <w:rsid w:val="00E2355B"/>
    <w:rsid w:val="00E235C6"/>
    <w:rsid w:val="00E23656"/>
    <w:rsid w:val="00E2377F"/>
    <w:rsid w:val="00E23905"/>
    <w:rsid w:val="00E239E4"/>
    <w:rsid w:val="00E23ADD"/>
    <w:rsid w:val="00E23BB2"/>
    <w:rsid w:val="00E23D46"/>
    <w:rsid w:val="00E23DC9"/>
    <w:rsid w:val="00E23E69"/>
    <w:rsid w:val="00E23EB7"/>
    <w:rsid w:val="00E24062"/>
    <w:rsid w:val="00E24086"/>
    <w:rsid w:val="00E2450E"/>
    <w:rsid w:val="00E2474B"/>
    <w:rsid w:val="00E24894"/>
    <w:rsid w:val="00E24BC6"/>
    <w:rsid w:val="00E24C46"/>
    <w:rsid w:val="00E24D4F"/>
    <w:rsid w:val="00E24FA2"/>
    <w:rsid w:val="00E25296"/>
    <w:rsid w:val="00E252E4"/>
    <w:rsid w:val="00E25392"/>
    <w:rsid w:val="00E2555C"/>
    <w:rsid w:val="00E257E4"/>
    <w:rsid w:val="00E25E18"/>
    <w:rsid w:val="00E25EFF"/>
    <w:rsid w:val="00E260C6"/>
    <w:rsid w:val="00E26367"/>
    <w:rsid w:val="00E263A8"/>
    <w:rsid w:val="00E264E1"/>
    <w:rsid w:val="00E2657A"/>
    <w:rsid w:val="00E2665A"/>
    <w:rsid w:val="00E26696"/>
    <w:rsid w:val="00E26775"/>
    <w:rsid w:val="00E267C2"/>
    <w:rsid w:val="00E26C9A"/>
    <w:rsid w:val="00E26CD9"/>
    <w:rsid w:val="00E2701E"/>
    <w:rsid w:val="00E27109"/>
    <w:rsid w:val="00E27124"/>
    <w:rsid w:val="00E27401"/>
    <w:rsid w:val="00E27588"/>
    <w:rsid w:val="00E27A6C"/>
    <w:rsid w:val="00E27A7D"/>
    <w:rsid w:val="00E27B13"/>
    <w:rsid w:val="00E27B65"/>
    <w:rsid w:val="00E27D58"/>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102E"/>
    <w:rsid w:val="00E310A4"/>
    <w:rsid w:val="00E310AC"/>
    <w:rsid w:val="00E3124C"/>
    <w:rsid w:val="00E3133C"/>
    <w:rsid w:val="00E316F7"/>
    <w:rsid w:val="00E31749"/>
    <w:rsid w:val="00E31A45"/>
    <w:rsid w:val="00E31AB8"/>
    <w:rsid w:val="00E31B0D"/>
    <w:rsid w:val="00E31D64"/>
    <w:rsid w:val="00E31DC5"/>
    <w:rsid w:val="00E31EEE"/>
    <w:rsid w:val="00E32109"/>
    <w:rsid w:val="00E3231D"/>
    <w:rsid w:val="00E32320"/>
    <w:rsid w:val="00E323A2"/>
    <w:rsid w:val="00E323A5"/>
    <w:rsid w:val="00E3272B"/>
    <w:rsid w:val="00E32927"/>
    <w:rsid w:val="00E32991"/>
    <w:rsid w:val="00E32A8F"/>
    <w:rsid w:val="00E32B3B"/>
    <w:rsid w:val="00E32B9A"/>
    <w:rsid w:val="00E32BB0"/>
    <w:rsid w:val="00E32BEA"/>
    <w:rsid w:val="00E32FBC"/>
    <w:rsid w:val="00E32FDF"/>
    <w:rsid w:val="00E333EE"/>
    <w:rsid w:val="00E335EC"/>
    <w:rsid w:val="00E33779"/>
    <w:rsid w:val="00E337D8"/>
    <w:rsid w:val="00E337E4"/>
    <w:rsid w:val="00E33B4C"/>
    <w:rsid w:val="00E33D5F"/>
    <w:rsid w:val="00E33EDD"/>
    <w:rsid w:val="00E33F8B"/>
    <w:rsid w:val="00E33FEC"/>
    <w:rsid w:val="00E34174"/>
    <w:rsid w:val="00E342E5"/>
    <w:rsid w:val="00E3438E"/>
    <w:rsid w:val="00E3440E"/>
    <w:rsid w:val="00E34488"/>
    <w:rsid w:val="00E344C9"/>
    <w:rsid w:val="00E34719"/>
    <w:rsid w:val="00E3477A"/>
    <w:rsid w:val="00E347CD"/>
    <w:rsid w:val="00E3482A"/>
    <w:rsid w:val="00E348E9"/>
    <w:rsid w:val="00E34975"/>
    <w:rsid w:val="00E34992"/>
    <w:rsid w:val="00E34ACC"/>
    <w:rsid w:val="00E34B5B"/>
    <w:rsid w:val="00E34C87"/>
    <w:rsid w:val="00E34DD7"/>
    <w:rsid w:val="00E34E96"/>
    <w:rsid w:val="00E34F26"/>
    <w:rsid w:val="00E34F62"/>
    <w:rsid w:val="00E3509E"/>
    <w:rsid w:val="00E350FE"/>
    <w:rsid w:val="00E351C4"/>
    <w:rsid w:val="00E35283"/>
    <w:rsid w:val="00E3552F"/>
    <w:rsid w:val="00E35586"/>
    <w:rsid w:val="00E355CB"/>
    <w:rsid w:val="00E35624"/>
    <w:rsid w:val="00E35702"/>
    <w:rsid w:val="00E35745"/>
    <w:rsid w:val="00E35A7E"/>
    <w:rsid w:val="00E35AE2"/>
    <w:rsid w:val="00E35B17"/>
    <w:rsid w:val="00E35BBB"/>
    <w:rsid w:val="00E35C8B"/>
    <w:rsid w:val="00E35DDA"/>
    <w:rsid w:val="00E35E47"/>
    <w:rsid w:val="00E36060"/>
    <w:rsid w:val="00E36098"/>
    <w:rsid w:val="00E360F4"/>
    <w:rsid w:val="00E361CF"/>
    <w:rsid w:val="00E36256"/>
    <w:rsid w:val="00E362A6"/>
    <w:rsid w:val="00E364CB"/>
    <w:rsid w:val="00E367C6"/>
    <w:rsid w:val="00E368EC"/>
    <w:rsid w:val="00E36996"/>
    <w:rsid w:val="00E369A4"/>
    <w:rsid w:val="00E369E6"/>
    <w:rsid w:val="00E36A0E"/>
    <w:rsid w:val="00E36AC3"/>
    <w:rsid w:val="00E36ACC"/>
    <w:rsid w:val="00E36ACD"/>
    <w:rsid w:val="00E36E5C"/>
    <w:rsid w:val="00E36EA0"/>
    <w:rsid w:val="00E3700B"/>
    <w:rsid w:val="00E372BB"/>
    <w:rsid w:val="00E37339"/>
    <w:rsid w:val="00E37399"/>
    <w:rsid w:val="00E37466"/>
    <w:rsid w:val="00E374EC"/>
    <w:rsid w:val="00E377AF"/>
    <w:rsid w:val="00E37A45"/>
    <w:rsid w:val="00E37C6F"/>
    <w:rsid w:val="00E37D28"/>
    <w:rsid w:val="00E37D36"/>
    <w:rsid w:val="00E37D9E"/>
    <w:rsid w:val="00E40073"/>
    <w:rsid w:val="00E401FD"/>
    <w:rsid w:val="00E40243"/>
    <w:rsid w:val="00E40281"/>
    <w:rsid w:val="00E402C8"/>
    <w:rsid w:val="00E404C4"/>
    <w:rsid w:val="00E405C7"/>
    <w:rsid w:val="00E4060A"/>
    <w:rsid w:val="00E40A20"/>
    <w:rsid w:val="00E40C15"/>
    <w:rsid w:val="00E40E02"/>
    <w:rsid w:val="00E40FEE"/>
    <w:rsid w:val="00E4112E"/>
    <w:rsid w:val="00E4116F"/>
    <w:rsid w:val="00E411C0"/>
    <w:rsid w:val="00E412A0"/>
    <w:rsid w:val="00E41514"/>
    <w:rsid w:val="00E415F3"/>
    <w:rsid w:val="00E4167B"/>
    <w:rsid w:val="00E4185A"/>
    <w:rsid w:val="00E41AC6"/>
    <w:rsid w:val="00E41BDB"/>
    <w:rsid w:val="00E41C21"/>
    <w:rsid w:val="00E41CF9"/>
    <w:rsid w:val="00E41F0E"/>
    <w:rsid w:val="00E41FBF"/>
    <w:rsid w:val="00E422E5"/>
    <w:rsid w:val="00E425A2"/>
    <w:rsid w:val="00E42614"/>
    <w:rsid w:val="00E426EF"/>
    <w:rsid w:val="00E4286A"/>
    <w:rsid w:val="00E42901"/>
    <w:rsid w:val="00E42DD2"/>
    <w:rsid w:val="00E42E4B"/>
    <w:rsid w:val="00E42F1D"/>
    <w:rsid w:val="00E431CB"/>
    <w:rsid w:val="00E432EA"/>
    <w:rsid w:val="00E432F6"/>
    <w:rsid w:val="00E43682"/>
    <w:rsid w:val="00E436F9"/>
    <w:rsid w:val="00E43732"/>
    <w:rsid w:val="00E43842"/>
    <w:rsid w:val="00E439EE"/>
    <w:rsid w:val="00E43B9F"/>
    <w:rsid w:val="00E43BED"/>
    <w:rsid w:val="00E43CCE"/>
    <w:rsid w:val="00E43D69"/>
    <w:rsid w:val="00E43E31"/>
    <w:rsid w:val="00E43F57"/>
    <w:rsid w:val="00E43FFE"/>
    <w:rsid w:val="00E4402D"/>
    <w:rsid w:val="00E4409D"/>
    <w:rsid w:val="00E44281"/>
    <w:rsid w:val="00E44314"/>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9A"/>
    <w:rsid w:val="00E4654F"/>
    <w:rsid w:val="00E4668A"/>
    <w:rsid w:val="00E46A46"/>
    <w:rsid w:val="00E46B8C"/>
    <w:rsid w:val="00E46E2F"/>
    <w:rsid w:val="00E471F0"/>
    <w:rsid w:val="00E472CC"/>
    <w:rsid w:val="00E47710"/>
    <w:rsid w:val="00E477E0"/>
    <w:rsid w:val="00E4799F"/>
    <w:rsid w:val="00E47AC3"/>
    <w:rsid w:val="00E47B1A"/>
    <w:rsid w:val="00E47B7B"/>
    <w:rsid w:val="00E47B82"/>
    <w:rsid w:val="00E47BFA"/>
    <w:rsid w:val="00E47E45"/>
    <w:rsid w:val="00E47E96"/>
    <w:rsid w:val="00E47F6A"/>
    <w:rsid w:val="00E50083"/>
    <w:rsid w:val="00E50133"/>
    <w:rsid w:val="00E501BD"/>
    <w:rsid w:val="00E501CC"/>
    <w:rsid w:val="00E50331"/>
    <w:rsid w:val="00E50406"/>
    <w:rsid w:val="00E504DA"/>
    <w:rsid w:val="00E505D0"/>
    <w:rsid w:val="00E5064E"/>
    <w:rsid w:val="00E508E1"/>
    <w:rsid w:val="00E509D2"/>
    <w:rsid w:val="00E50B73"/>
    <w:rsid w:val="00E50BF8"/>
    <w:rsid w:val="00E50D85"/>
    <w:rsid w:val="00E511C5"/>
    <w:rsid w:val="00E51238"/>
    <w:rsid w:val="00E51294"/>
    <w:rsid w:val="00E51498"/>
    <w:rsid w:val="00E51633"/>
    <w:rsid w:val="00E51860"/>
    <w:rsid w:val="00E518F8"/>
    <w:rsid w:val="00E51933"/>
    <w:rsid w:val="00E51A63"/>
    <w:rsid w:val="00E51CC6"/>
    <w:rsid w:val="00E51E65"/>
    <w:rsid w:val="00E51E93"/>
    <w:rsid w:val="00E51F0C"/>
    <w:rsid w:val="00E51FCD"/>
    <w:rsid w:val="00E52154"/>
    <w:rsid w:val="00E52287"/>
    <w:rsid w:val="00E5273B"/>
    <w:rsid w:val="00E527B5"/>
    <w:rsid w:val="00E528CA"/>
    <w:rsid w:val="00E528D8"/>
    <w:rsid w:val="00E52965"/>
    <w:rsid w:val="00E52B5B"/>
    <w:rsid w:val="00E52BF2"/>
    <w:rsid w:val="00E52D20"/>
    <w:rsid w:val="00E52ED9"/>
    <w:rsid w:val="00E5302A"/>
    <w:rsid w:val="00E531C3"/>
    <w:rsid w:val="00E53229"/>
    <w:rsid w:val="00E53368"/>
    <w:rsid w:val="00E533FD"/>
    <w:rsid w:val="00E53463"/>
    <w:rsid w:val="00E537F4"/>
    <w:rsid w:val="00E53871"/>
    <w:rsid w:val="00E53905"/>
    <w:rsid w:val="00E539DC"/>
    <w:rsid w:val="00E53BF1"/>
    <w:rsid w:val="00E53C62"/>
    <w:rsid w:val="00E53C6A"/>
    <w:rsid w:val="00E53DEB"/>
    <w:rsid w:val="00E53F31"/>
    <w:rsid w:val="00E54087"/>
    <w:rsid w:val="00E540B9"/>
    <w:rsid w:val="00E540E2"/>
    <w:rsid w:val="00E544D3"/>
    <w:rsid w:val="00E544E0"/>
    <w:rsid w:val="00E54648"/>
    <w:rsid w:val="00E54928"/>
    <w:rsid w:val="00E54C08"/>
    <w:rsid w:val="00E54C6F"/>
    <w:rsid w:val="00E54D31"/>
    <w:rsid w:val="00E54EAA"/>
    <w:rsid w:val="00E5507B"/>
    <w:rsid w:val="00E55093"/>
    <w:rsid w:val="00E55166"/>
    <w:rsid w:val="00E55232"/>
    <w:rsid w:val="00E55296"/>
    <w:rsid w:val="00E552C3"/>
    <w:rsid w:val="00E5536B"/>
    <w:rsid w:val="00E55444"/>
    <w:rsid w:val="00E55588"/>
    <w:rsid w:val="00E5558C"/>
    <w:rsid w:val="00E556AD"/>
    <w:rsid w:val="00E55740"/>
    <w:rsid w:val="00E558E9"/>
    <w:rsid w:val="00E55A6E"/>
    <w:rsid w:val="00E55AA5"/>
    <w:rsid w:val="00E55DAB"/>
    <w:rsid w:val="00E55E7B"/>
    <w:rsid w:val="00E55E80"/>
    <w:rsid w:val="00E55ECB"/>
    <w:rsid w:val="00E560D9"/>
    <w:rsid w:val="00E56143"/>
    <w:rsid w:val="00E56297"/>
    <w:rsid w:val="00E567CC"/>
    <w:rsid w:val="00E5699F"/>
    <w:rsid w:val="00E569B9"/>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E"/>
    <w:rsid w:val="00E60470"/>
    <w:rsid w:val="00E6069F"/>
    <w:rsid w:val="00E609BC"/>
    <w:rsid w:val="00E60B11"/>
    <w:rsid w:val="00E60E5D"/>
    <w:rsid w:val="00E60E91"/>
    <w:rsid w:val="00E60EA5"/>
    <w:rsid w:val="00E60ED3"/>
    <w:rsid w:val="00E60F4D"/>
    <w:rsid w:val="00E60F57"/>
    <w:rsid w:val="00E61029"/>
    <w:rsid w:val="00E61471"/>
    <w:rsid w:val="00E615F0"/>
    <w:rsid w:val="00E6168E"/>
    <w:rsid w:val="00E6190E"/>
    <w:rsid w:val="00E61AA8"/>
    <w:rsid w:val="00E61ACE"/>
    <w:rsid w:val="00E61B20"/>
    <w:rsid w:val="00E61E48"/>
    <w:rsid w:val="00E61F21"/>
    <w:rsid w:val="00E61F6C"/>
    <w:rsid w:val="00E62023"/>
    <w:rsid w:val="00E62140"/>
    <w:rsid w:val="00E62632"/>
    <w:rsid w:val="00E62C6B"/>
    <w:rsid w:val="00E62D5D"/>
    <w:rsid w:val="00E62E8E"/>
    <w:rsid w:val="00E62FBB"/>
    <w:rsid w:val="00E630F5"/>
    <w:rsid w:val="00E631D5"/>
    <w:rsid w:val="00E63220"/>
    <w:rsid w:val="00E6327A"/>
    <w:rsid w:val="00E6352A"/>
    <w:rsid w:val="00E63677"/>
    <w:rsid w:val="00E6376E"/>
    <w:rsid w:val="00E638C0"/>
    <w:rsid w:val="00E6390A"/>
    <w:rsid w:val="00E63980"/>
    <w:rsid w:val="00E639BC"/>
    <w:rsid w:val="00E63A8B"/>
    <w:rsid w:val="00E63AF3"/>
    <w:rsid w:val="00E63B5F"/>
    <w:rsid w:val="00E63F70"/>
    <w:rsid w:val="00E64012"/>
    <w:rsid w:val="00E6412C"/>
    <w:rsid w:val="00E6423F"/>
    <w:rsid w:val="00E6435E"/>
    <w:rsid w:val="00E6447A"/>
    <w:rsid w:val="00E646A7"/>
    <w:rsid w:val="00E6474F"/>
    <w:rsid w:val="00E64B74"/>
    <w:rsid w:val="00E64C87"/>
    <w:rsid w:val="00E64FA1"/>
    <w:rsid w:val="00E65073"/>
    <w:rsid w:val="00E65153"/>
    <w:rsid w:val="00E65519"/>
    <w:rsid w:val="00E656B6"/>
    <w:rsid w:val="00E65814"/>
    <w:rsid w:val="00E6585F"/>
    <w:rsid w:val="00E65B16"/>
    <w:rsid w:val="00E65E62"/>
    <w:rsid w:val="00E65F50"/>
    <w:rsid w:val="00E65FBD"/>
    <w:rsid w:val="00E66005"/>
    <w:rsid w:val="00E6616E"/>
    <w:rsid w:val="00E66529"/>
    <w:rsid w:val="00E665A0"/>
    <w:rsid w:val="00E6681D"/>
    <w:rsid w:val="00E668E9"/>
    <w:rsid w:val="00E66A31"/>
    <w:rsid w:val="00E671E9"/>
    <w:rsid w:val="00E67393"/>
    <w:rsid w:val="00E673B6"/>
    <w:rsid w:val="00E67431"/>
    <w:rsid w:val="00E67671"/>
    <w:rsid w:val="00E6774B"/>
    <w:rsid w:val="00E6783F"/>
    <w:rsid w:val="00E67990"/>
    <w:rsid w:val="00E67C81"/>
    <w:rsid w:val="00E67CE9"/>
    <w:rsid w:val="00E67E15"/>
    <w:rsid w:val="00E67FD3"/>
    <w:rsid w:val="00E7004D"/>
    <w:rsid w:val="00E705E1"/>
    <w:rsid w:val="00E70779"/>
    <w:rsid w:val="00E70C47"/>
    <w:rsid w:val="00E70E10"/>
    <w:rsid w:val="00E70E30"/>
    <w:rsid w:val="00E70EFD"/>
    <w:rsid w:val="00E70F87"/>
    <w:rsid w:val="00E710A8"/>
    <w:rsid w:val="00E715D9"/>
    <w:rsid w:val="00E716C1"/>
    <w:rsid w:val="00E71815"/>
    <w:rsid w:val="00E71A88"/>
    <w:rsid w:val="00E71B34"/>
    <w:rsid w:val="00E71B80"/>
    <w:rsid w:val="00E71BE8"/>
    <w:rsid w:val="00E71BF0"/>
    <w:rsid w:val="00E71D48"/>
    <w:rsid w:val="00E7222D"/>
    <w:rsid w:val="00E722AB"/>
    <w:rsid w:val="00E72597"/>
    <w:rsid w:val="00E725D8"/>
    <w:rsid w:val="00E728C4"/>
    <w:rsid w:val="00E729B5"/>
    <w:rsid w:val="00E72B1C"/>
    <w:rsid w:val="00E72C00"/>
    <w:rsid w:val="00E72CBC"/>
    <w:rsid w:val="00E731C3"/>
    <w:rsid w:val="00E73214"/>
    <w:rsid w:val="00E732C6"/>
    <w:rsid w:val="00E73348"/>
    <w:rsid w:val="00E73369"/>
    <w:rsid w:val="00E7340B"/>
    <w:rsid w:val="00E7343C"/>
    <w:rsid w:val="00E7347E"/>
    <w:rsid w:val="00E7358D"/>
    <w:rsid w:val="00E73663"/>
    <w:rsid w:val="00E7390C"/>
    <w:rsid w:val="00E73933"/>
    <w:rsid w:val="00E7395D"/>
    <w:rsid w:val="00E73AF7"/>
    <w:rsid w:val="00E73B36"/>
    <w:rsid w:val="00E73C49"/>
    <w:rsid w:val="00E73D8A"/>
    <w:rsid w:val="00E74079"/>
    <w:rsid w:val="00E740D4"/>
    <w:rsid w:val="00E7427C"/>
    <w:rsid w:val="00E74349"/>
    <w:rsid w:val="00E74389"/>
    <w:rsid w:val="00E743D4"/>
    <w:rsid w:val="00E74526"/>
    <w:rsid w:val="00E74782"/>
    <w:rsid w:val="00E748CD"/>
    <w:rsid w:val="00E7496B"/>
    <w:rsid w:val="00E74A19"/>
    <w:rsid w:val="00E74A65"/>
    <w:rsid w:val="00E74A76"/>
    <w:rsid w:val="00E74C14"/>
    <w:rsid w:val="00E74D5F"/>
    <w:rsid w:val="00E74DAF"/>
    <w:rsid w:val="00E74EEF"/>
    <w:rsid w:val="00E74F01"/>
    <w:rsid w:val="00E750A7"/>
    <w:rsid w:val="00E75655"/>
    <w:rsid w:val="00E75662"/>
    <w:rsid w:val="00E757AC"/>
    <w:rsid w:val="00E7585B"/>
    <w:rsid w:val="00E75899"/>
    <w:rsid w:val="00E75B61"/>
    <w:rsid w:val="00E75BF6"/>
    <w:rsid w:val="00E75E14"/>
    <w:rsid w:val="00E75E45"/>
    <w:rsid w:val="00E75E5A"/>
    <w:rsid w:val="00E75F8D"/>
    <w:rsid w:val="00E762FC"/>
    <w:rsid w:val="00E7642F"/>
    <w:rsid w:val="00E7649E"/>
    <w:rsid w:val="00E766CE"/>
    <w:rsid w:val="00E766DA"/>
    <w:rsid w:val="00E7677A"/>
    <w:rsid w:val="00E76871"/>
    <w:rsid w:val="00E768F9"/>
    <w:rsid w:val="00E76D74"/>
    <w:rsid w:val="00E76F78"/>
    <w:rsid w:val="00E773DD"/>
    <w:rsid w:val="00E77676"/>
    <w:rsid w:val="00E77777"/>
    <w:rsid w:val="00E77857"/>
    <w:rsid w:val="00E778C0"/>
    <w:rsid w:val="00E77B8D"/>
    <w:rsid w:val="00E77DD6"/>
    <w:rsid w:val="00E8008F"/>
    <w:rsid w:val="00E80128"/>
    <w:rsid w:val="00E802BB"/>
    <w:rsid w:val="00E80352"/>
    <w:rsid w:val="00E80365"/>
    <w:rsid w:val="00E8059C"/>
    <w:rsid w:val="00E806E9"/>
    <w:rsid w:val="00E807E1"/>
    <w:rsid w:val="00E8084D"/>
    <w:rsid w:val="00E80A29"/>
    <w:rsid w:val="00E80EB0"/>
    <w:rsid w:val="00E81094"/>
    <w:rsid w:val="00E8110D"/>
    <w:rsid w:val="00E8115F"/>
    <w:rsid w:val="00E81242"/>
    <w:rsid w:val="00E8128B"/>
    <w:rsid w:val="00E81337"/>
    <w:rsid w:val="00E813BE"/>
    <w:rsid w:val="00E813DD"/>
    <w:rsid w:val="00E81818"/>
    <w:rsid w:val="00E81A5D"/>
    <w:rsid w:val="00E81BDC"/>
    <w:rsid w:val="00E8200C"/>
    <w:rsid w:val="00E82045"/>
    <w:rsid w:val="00E820A1"/>
    <w:rsid w:val="00E8227B"/>
    <w:rsid w:val="00E8241D"/>
    <w:rsid w:val="00E82437"/>
    <w:rsid w:val="00E82570"/>
    <w:rsid w:val="00E8268F"/>
    <w:rsid w:val="00E82747"/>
    <w:rsid w:val="00E828D2"/>
    <w:rsid w:val="00E82A05"/>
    <w:rsid w:val="00E82CBD"/>
    <w:rsid w:val="00E82D39"/>
    <w:rsid w:val="00E82E9B"/>
    <w:rsid w:val="00E8301E"/>
    <w:rsid w:val="00E83319"/>
    <w:rsid w:val="00E83325"/>
    <w:rsid w:val="00E83480"/>
    <w:rsid w:val="00E834C0"/>
    <w:rsid w:val="00E8382F"/>
    <w:rsid w:val="00E8397F"/>
    <w:rsid w:val="00E8398B"/>
    <w:rsid w:val="00E839B2"/>
    <w:rsid w:val="00E83AE4"/>
    <w:rsid w:val="00E83B17"/>
    <w:rsid w:val="00E83C34"/>
    <w:rsid w:val="00E83CEB"/>
    <w:rsid w:val="00E83FEF"/>
    <w:rsid w:val="00E8407D"/>
    <w:rsid w:val="00E842C1"/>
    <w:rsid w:val="00E842E2"/>
    <w:rsid w:val="00E842E9"/>
    <w:rsid w:val="00E842EB"/>
    <w:rsid w:val="00E8443B"/>
    <w:rsid w:val="00E84524"/>
    <w:rsid w:val="00E84604"/>
    <w:rsid w:val="00E8463B"/>
    <w:rsid w:val="00E84A89"/>
    <w:rsid w:val="00E84A97"/>
    <w:rsid w:val="00E84D43"/>
    <w:rsid w:val="00E85111"/>
    <w:rsid w:val="00E851B8"/>
    <w:rsid w:val="00E851D0"/>
    <w:rsid w:val="00E852C9"/>
    <w:rsid w:val="00E856B8"/>
    <w:rsid w:val="00E85701"/>
    <w:rsid w:val="00E85A25"/>
    <w:rsid w:val="00E85D2E"/>
    <w:rsid w:val="00E85D66"/>
    <w:rsid w:val="00E86047"/>
    <w:rsid w:val="00E860A4"/>
    <w:rsid w:val="00E86181"/>
    <w:rsid w:val="00E8631C"/>
    <w:rsid w:val="00E863D6"/>
    <w:rsid w:val="00E86514"/>
    <w:rsid w:val="00E8654F"/>
    <w:rsid w:val="00E866FD"/>
    <w:rsid w:val="00E866FF"/>
    <w:rsid w:val="00E86751"/>
    <w:rsid w:val="00E86A54"/>
    <w:rsid w:val="00E86C70"/>
    <w:rsid w:val="00E86EBC"/>
    <w:rsid w:val="00E87212"/>
    <w:rsid w:val="00E873B9"/>
    <w:rsid w:val="00E873C8"/>
    <w:rsid w:val="00E873F9"/>
    <w:rsid w:val="00E87447"/>
    <w:rsid w:val="00E87490"/>
    <w:rsid w:val="00E874CE"/>
    <w:rsid w:val="00E87779"/>
    <w:rsid w:val="00E878D3"/>
    <w:rsid w:val="00E879CD"/>
    <w:rsid w:val="00E87A69"/>
    <w:rsid w:val="00E87C37"/>
    <w:rsid w:val="00E87CE8"/>
    <w:rsid w:val="00E90174"/>
    <w:rsid w:val="00E9026F"/>
    <w:rsid w:val="00E902B7"/>
    <w:rsid w:val="00E902F3"/>
    <w:rsid w:val="00E90419"/>
    <w:rsid w:val="00E905E7"/>
    <w:rsid w:val="00E90636"/>
    <w:rsid w:val="00E9063F"/>
    <w:rsid w:val="00E90A42"/>
    <w:rsid w:val="00E90A5C"/>
    <w:rsid w:val="00E90BDB"/>
    <w:rsid w:val="00E90C44"/>
    <w:rsid w:val="00E90D09"/>
    <w:rsid w:val="00E90E25"/>
    <w:rsid w:val="00E90E61"/>
    <w:rsid w:val="00E91270"/>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85"/>
    <w:rsid w:val="00E9298B"/>
    <w:rsid w:val="00E92A4C"/>
    <w:rsid w:val="00E92BED"/>
    <w:rsid w:val="00E92C23"/>
    <w:rsid w:val="00E92C7E"/>
    <w:rsid w:val="00E92E9A"/>
    <w:rsid w:val="00E92F1E"/>
    <w:rsid w:val="00E92F8E"/>
    <w:rsid w:val="00E92FFF"/>
    <w:rsid w:val="00E93156"/>
    <w:rsid w:val="00E932C5"/>
    <w:rsid w:val="00E932D1"/>
    <w:rsid w:val="00E934C0"/>
    <w:rsid w:val="00E93587"/>
    <w:rsid w:val="00E9361F"/>
    <w:rsid w:val="00E939E6"/>
    <w:rsid w:val="00E93A03"/>
    <w:rsid w:val="00E93B43"/>
    <w:rsid w:val="00E93B75"/>
    <w:rsid w:val="00E93C34"/>
    <w:rsid w:val="00E9404A"/>
    <w:rsid w:val="00E940FF"/>
    <w:rsid w:val="00E94118"/>
    <w:rsid w:val="00E9427C"/>
    <w:rsid w:val="00E94507"/>
    <w:rsid w:val="00E947A2"/>
    <w:rsid w:val="00E94AF7"/>
    <w:rsid w:val="00E94CC6"/>
    <w:rsid w:val="00E94D1E"/>
    <w:rsid w:val="00E94E1E"/>
    <w:rsid w:val="00E952AB"/>
    <w:rsid w:val="00E952D3"/>
    <w:rsid w:val="00E95414"/>
    <w:rsid w:val="00E9543E"/>
    <w:rsid w:val="00E9553C"/>
    <w:rsid w:val="00E95672"/>
    <w:rsid w:val="00E956E6"/>
    <w:rsid w:val="00E95AD4"/>
    <w:rsid w:val="00E95ADA"/>
    <w:rsid w:val="00E95B3E"/>
    <w:rsid w:val="00E95CDC"/>
    <w:rsid w:val="00E95CF2"/>
    <w:rsid w:val="00E96373"/>
    <w:rsid w:val="00E9668F"/>
    <w:rsid w:val="00E96783"/>
    <w:rsid w:val="00E9679E"/>
    <w:rsid w:val="00E96A8A"/>
    <w:rsid w:val="00E96CA9"/>
    <w:rsid w:val="00E96E40"/>
    <w:rsid w:val="00E96EAB"/>
    <w:rsid w:val="00E96FAA"/>
    <w:rsid w:val="00E96FD0"/>
    <w:rsid w:val="00E96FD2"/>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B14"/>
    <w:rsid w:val="00EA0BAC"/>
    <w:rsid w:val="00EA0CD8"/>
    <w:rsid w:val="00EA0DA6"/>
    <w:rsid w:val="00EA0E83"/>
    <w:rsid w:val="00EA0FF3"/>
    <w:rsid w:val="00EA13E2"/>
    <w:rsid w:val="00EA1414"/>
    <w:rsid w:val="00EA1682"/>
    <w:rsid w:val="00EA16A4"/>
    <w:rsid w:val="00EA1873"/>
    <w:rsid w:val="00EA18F6"/>
    <w:rsid w:val="00EA1938"/>
    <w:rsid w:val="00EA1AF4"/>
    <w:rsid w:val="00EA1CBF"/>
    <w:rsid w:val="00EA1D4D"/>
    <w:rsid w:val="00EA1DEE"/>
    <w:rsid w:val="00EA1FB5"/>
    <w:rsid w:val="00EA23F9"/>
    <w:rsid w:val="00EA2550"/>
    <w:rsid w:val="00EA265A"/>
    <w:rsid w:val="00EA2956"/>
    <w:rsid w:val="00EA2A2A"/>
    <w:rsid w:val="00EA2B5F"/>
    <w:rsid w:val="00EA2C4C"/>
    <w:rsid w:val="00EA2C9A"/>
    <w:rsid w:val="00EA2D4E"/>
    <w:rsid w:val="00EA2F2A"/>
    <w:rsid w:val="00EA313C"/>
    <w:rsid w:val="00EA328D"/>
    <w:rsid w:val="00EA3398"/>
    <w:rsid w:val="00EA34C9"/>
    <w:rsid w:val="00EA35E6"/>
    <w:rsid w:val="00EA383B"/>
    <w:rsid w:val="00EA39B6"/>
    <w:rsid w:val="00EA3B07"/>
    <w:rsid w:val="00EA3BD7"/>
    <w:rsid w:val="00EA3CAC"/>
    <w:rsid w:val="00EA3FED"/>
    <w:rsid w:val="00EA40F2"/>
    <w:rsid w:val="00EA41A0"/>
    <w:rsid w:val="00EA4239"/>
    <w:rsid w:val="00EA433F"/>
    <w:rsid w:val="00EA4435"/>
    <w:rsid w:val="00EA469D"/>
    <w:rsid w:val="00EA4751"/>
    <w:rsid w:val="00EA4752"/>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90B"/>
    <w:rsid w:val="00EA5976"/>
    <w:rsid w:val="00EA59E4"/>
    <w:rsid w:val="00EA5C3D"/>
    <w:rsid w:val="00EA5D01"/>
    <w:rsid w:val="00EA5E2F"/>
    <w:rsid w:val="00EA5FB7"/>
    <w:rsid w:val="00EA6076"/>
    <w:rsid w:val="00EA61B5"/>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AD2"/>
    <w:rsid w:val="00EA7AEC"/>
    <w:rsid w:val="00EB0085"/>
    <w:rsid w:val="00EB07E5"/>
    <w:rsid w:val="00EB07E6"/>
    <w:rsid w:val="00EB08E5"/>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B7"/>
    <w:rsid w:val="00EB1DEF"/>
    <w:rsid w:val="00EB1E21"/>
    <w:rsid w:val="00EB1EB3"/>
    <w:rsid w:val="00EB1F24"/>
    <w:rsid w:val="00EB265E"/>
    <w:rsid w:val="00EB26BE"/>
    <w:rsid w:val="00EB28A4"/>
    <w:rsid w:val="00EB28B1"/>
    <w:rsid w:val="00EB2963"/>
    <w:rsid w:val="00EB2B07"/>
    <w:rsid w:val="00EB2BB8"/>
    <w:rsid w:val="00EB2BFD"/>
    <w:rsid w:val="00EB2C14"/>
    <w:rsid w:val="00EB3077"/>
    <w:rsid w:val="00EB3116"/>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164"/>
    <w:rsid w:val="00EB4316"/>
    <w:rsid w:val="00EB43BD"/>
    <w:rsid w:val="00EB454B"/>
    <w:rsid w:val="00EB4658"/>
    <w:rsid w:val="00EB4838"/>
    <w:rsid w:val="00EB48F1"/>
    <w:rsid w:val="00EB4ACD"/>
    <w:rsid w:val="00EB4B86"/>
    <w:rsid w:val="00EB4C12"/>
    <w:rsid w:val="00EB4CCF"/>
    <w:rsid w:val="00EB4D97"/>
    <w:rsid w:val="00EB4E20"/>
    <w:rsid w:val="00EB4FA2"/>
    <w:rsid w:val="00EB500F"/>
    <w:rsid w:val="00EB50E7"/>
    <w:rsid w:val="00EB5108"/>
    <w:rsid w:val="00EB526E"/>
    <w:rsid w:val="00EB53FC"/>
    <w:rsid w:val="00EB553D"/>
    <w:rsid w:val="00EB5784"/>
    <w:rsid w:val="00EB58E9"/>
    <w:rsid w:val="00EB58FC"/>
    <w:rsid w:val="00EB5B83"/>
    <w:rsid w:val="00EB5CAB"/>
    <w:rsid w:val="00EB5EB7"/>
    <w:rsid w:val="00EB6033"/>
    <w:rsid w:val="00EB60D3"/>
    <w:rsid w:val="00EB63B1"/>
    <w:rsid w:val="00EB63FC"/>
    <w:rsid w:val="00EB660E"/>
    <w:rsid w:val="00EB6660"/>
    <w:rsid w:val="00EB6694"/>
    <w:rsid w:val="00EB6699"/>
    <w:rsid w:val="00EB6866"/>
    <w:rsid w:val="00EB6A72"/>
    <w:rsid w:val="00EB6DBF"/>
    <w:rsid w:val="00EB6E28"/>
    <w:rsid w:val="00EB6E3E"/>
    <w:rsid w:val="00EB7075"/>
    <w:rsid w:val="00EB718D"/>
    <w:rsid w:val="00EB741E"/>
    <w:rsid w:val="00EB7595"/>
    <w:rsid w:val="00EB7751"/>
    <w:rsid w:val="00EB7D0C"/>
    <w:rsid w:val="00EB7FE8"/>
    <w:rsid w:val="00EC006F"/>
    <w:rsid w:val="00EC0177"/>
    <w:rsid w:val="00EC070C"/>
    <w:rsid w:val="00EC081A"/>
    <w:rsid w:val="00EC08F9"/>
    <w:rsid w:val="00EC09E3"/>
    <w:rsid w:val="00EC0B29"/>
    <w:rsid w:val="00EC0BBD"/>
    <w:rsid w:val="00EC0DE1"/>
    <w:rsid w:val="00EC1405"/>
    <w:rsid w:val="00EC1472"/>
    <w:rsid w:val="00EC147E"/>
    <w:rsid w:val="00EC150B"/>
    <w:rsid w:val="00EC15F9"/>
    <w:rsid w:val="00EC1671"/>
    <w:rsid w:val="00EC1929"/>
    <w:rsid w:val="00EC1A8E"/>
    <w:rsid w:val="00EC1C71"/>
    <w:rsid w:val="00EC1D6E"/>
    <w:rsid w:val="00EC1FD6"/>
    <w:rsid w:val="00EC22E4"/>
    <w:rsid w:val="00EC230B"/>
    <w:rsid w:val="00EC23BF"/>
    <w:rsid w:val="00EC2662"/>
    <w:rsid w:val="00EC26E3"/>
    <w:rsid w:val="00EC27D7"/>
    <w:rsid w:val="00EC2864"/>
    <w:rsid w:val="00EC2AAF"/>
    <w:rsid w:val="00EC2C1E"/>
    <w:rsid w:val="00EC2C85"/>
    <w:rsid w:val="00EC2CB7"/>
    <w:rsid w:val="00EC2EC9"/>
    <w:rsid w:val="00EC2F5F"/>
    <w:rsid w:val="00EC3022"/>
    <w:rsid w:val="00EC313B"/>
    <w:rsid w:val="00EC32CB"/>
    <w:rsid w:val="00EC3453"/>
    <w:rsid w:val="00EC34F0"/>
    <w:rsid w:val="00EC3C40"/>
    <w:rsid w:val="00EC3E09"/>
    <w:rsid w:val="00EC3F48"/>
    <w:rsid w:val="00EC404E"/>
    <w:rsid w:val="00EC407E"/>
    <w:rsid w:val="00EC4253"/>
    <w:rsid w:val="00EC4373"/>
    <w:rsid w:val="00EC43D8"/>
    <w:rsid w:val="00EC4561"/>
    <w:rsid w:val="00EC462C"/>
    <w:rsid w:val="00EC483B"/>
    <w:rsid w:val="00EC4AD3"/>
    <w:rsid w:val="00EC4BCD"/>
    <w:rsid w:val="00EC4CF0"/>
    <w:rsid w:val="00EC4DE6"/>
    <w:rsid w:val="00EC509B"/>
    <w:rsid w:val="00EC51B4"/>
    <w:rsid w:val="00EC5386"/>
    <w:rsid w:val="00EC570F"/>
    <w:rsid w:val="00EC5DB0"/>
    <w:rsid w:val="00EC5E06"/>
    <w:rsid w:val="00EC5EB9"/>
    <w:rsid w:val="00EC5FB8"/>
    <w:rsid w:val="00EC608C"/>
    <w:rsid w:val="00EC623D"/>
    <w:rsid w:val="00EC62CC"/>
    <w:rsid w:val="00EC630D"/>
    <w:rsid w:val="00EC63E8"/>
    <w:rsid w:val="00EC63FC"/>
    <w:rsid w:val="00EC65D5"/>
    <w:rsid w:val="00EC660D"/>
    <w:rsid w:val="00EC6910"/>
    <w:rsid w:val="00EC696F"/>
    <w:rsid w:val="00EC6C8B"/>
    <w:rsid w:val="00EC6D9B"/>
    <w:rsid w:val="00EC7027"/>
    <w:rsid w:val="00EC71CF"/>
    <w:rsid w:val="00EC7323"/>
    <w:rsid w:val="00EC7372"/>
    <w:rsid w:val="00EC7392"/>
    <w:rsid w:val="00EC7407"/>
    <w:rsid w:val="00EC7851"/>
    <w:rsid w:val="00EC7968"/>
    <w:rsid w:val="00EC7CA5"/>
    <w:rsid w:val="00EC7F16"/>
    <w:rsid w:val="00EC7FB5"/>
    <w:rsid w:val="00ED0141"/>
    <w:rsid w:val="00ED0214"/>
    <w:rsid w:val="00ED0261"/>
    <w:rsid w:val="00ED04C1"/>
    <w:rsid w:val="00ED0550"/>
    <w:rsid w:val="00ED0562"/>
    <w:rsid w:val="00ED058A"/>
    <w:rsid w:val="00ED0665"/>
    <w:rsid w:val="00ED0725"/>
    <w:rsid w:val="00ED07F6"/>
    <w:rsid w:val="00ED08D7"/>
    <w:rsid w:val="00ED0C83"/>
    <w:rsid w:val="00ED0CE0"/>
    <w:rsid w:val="00ED0D48"/>
    <w:rsid w:val="00ED1028"/>
    <w:rsid w:val="00ED1263"/>
    <w:rsid w:val="00ED128F"/>
    <w:rsid w:val="00ED16B6"/>
    <w:rsid w:val="00ED1A0E"/>
    <w:rsid w:val="00ED1A15"/>
    <w:rsid w:val="00ED1B61"/>
    <w:rsid w:val="00ED1CA1"/>
    <w:rsid w:val="00ED1FD4"/>
    <w:rsid w:val="00ED20B5"/>
    <w:rsid w:val="00ED2141"/>
    <w:rsid w:val="00ED21C1"/>
    <w:rsid w:val="00ED2296"/>
    <w:rsid w:val="00ED2451"/>
    <w:rsid w:val="00ED2AE4"/>
    <w:rsid w:val="00ED2B7F"/>
    <w:rsid w:val="00ED2C4F"/>
    <w:rsid w:val="00ED2DF8"/>
    <w:rsid w:val="00ED2EEB"/>
    <w:rsid w:val="00ED30BE"/>
    <w:rsid w:val="00ED3196"/>
    <w:rsid w:val="00ED3433"/>
    <w:rsid w:val="00ED3492"/>
    <w:rsid w:val="00ED365B"/>
    <w:rsid w:val="00ED395B"/>
    <w:rsid w:val="00ED3AA2"/>
    <w:rsid w:val="00ED3E1F"/>
    <w:rsid w:val="00ED3F6B"/>
    <w:rsid w:val="00ED3FB1"/>
    <w:rsid w:val="00ED4032"/>
    <w:rsid w:val="00ED41CB"/>
    <w:rsid w:val="00ED4813"/>
    <w:rsid w:val="00ED4869"/>
    <w:rsid w:val="00ED4980"/>
    <w:rsid w:val="00ED4A6D"/>
    <w:rsid w:val="00ED4B19"/>
    <w:rsid w:val="00ED4B1D"/>
    <w:rsid w:val="00ED4C35"/>
    <w:rsid w:val="00ED4C9F"/>
    <w:rsid w:val="00ED4CAE"/>
    <w:rsid w:val="00ED4D22"/>
    <w:rsid w:val="00ED4EAD"/>
    <w:rsid w:val="00ED518F"/>
    <w:rsid w:val="00ED51B3"/>
    <w:rsid w:val="00ED52CD"/>
    <w:rsid w:val="00ED54DF"/>
    <w:rsid w:val="00ED550A"/>
    <w:rsid w:val="00ED564F"/>
    <w:rsid w:val="00ED5805"/>
    <w:rsid w:val="00ED590F"/>
    <w:rsid w:val="00ED5BD6"/>
    <w:rsid w:val="00ED5C29"/>
    <w:rsid w:val="00ED5D82"/>
    <w:rsid w:val="00ED5FF7"/>
    <w:rsid w:val="00ED6369"/>
    <w:rsid w:val="00ED6536"/>
    <w:rsid w:val="00ED6537"/>
    <w:rsid w:val="00ED691E"/>
    <w:rsid w:val="00ED6996"/>
    <w:rsid w:val="00ED6BBA"/>
    <w:rsid w:val="00ED6BE9"/>
    <w:rsid w:val="00ED6E45"/>
    <w:rsid w:val="00ED6E62"/>
    <w:rsid w:val="00ED6EDA"/>
    <w:rsid w:val="00ED6FD9"/>
    <w:rsid w:val="00ED7021"/>
    <w:rsid w:val="00ED72A1"/>
    <w:rsid w:val="00ED72D4"/>
    <w:rsid w:val="00ED75B6"/>
    <w:rsid w:val="00ED75F5"/>
    <w:rsid w:val="00ED76C0"/>
    <w:rsid w:val="00ED76D1"/>
    <w:rsid w:val="00ED7841"/>
    <w:rsid w:val="00ED7928"/>
    <w:rsid w:val="00ED79ED"/>
    <w:rsid w:val="00ED7BA2"/>
    <w:rsid w:val="00ED7BEC"/>
    <w:rsid w:val="00ED7DDA"/>
    <w:rsid w:val="00ED7E85"/>
    <w:rsid w:val="00ED7F87"/>
    <w:rsid w:val="00EE00F4"/>
    <w:rsid w:val="00EE024D"/>
    <w:rsid w:val="00EE03DD"/>
    <w:rsid w:val="00EE04BC"/>
    <w:rsid w:val="00EE0572"/>
    <w:rsid w:val="00EE059C"/>
    <w:rsid w:val="00EE05CB"/>
    <w:rsid w:val="00EE0642"/>
    <w:rsid w:val="00EE08BF"/>
    <w:rsid w:val="00EE08D5"/>
    <w:rsid w:val="00EE0A7E"/>
    <w:rsid w:val="00EE0B20"/>
    <w:rsid w:val="00EE0C75"/>
    <w:rsid w:val="00EE11CA"/>
    <w:rsid w:val="00EE12A7"/>
    <w:rsid w:val="00EE12F3"/>
    <w:rsid w:val="00EE1415"/>
    <w:rsid w:val="00EE1654"/>
    <w:rsid w:val="00EE16EB"/>
    <w:rsid w:val="00EE18BE"/>
    <w:rsid w:val="00EE1B63"/>
    <w:rsid w:val="00EE1BE9"/>
    <w:rsid w:val="00EE1F7D"/>
    <w:rsid w:val="00EE1FC2"/>
    <w:rsid w:val="00EE2234"/>
    <w:rsid w:val="00EE23D0"/>
    <w:rsid w:val="00EE243B"/>
    <w:rsid w:val="00EE24A0"/>
    <w:rsid w:val="00EE2D35"/>
    <w:rsid w:val="00EE2D5D"/>
    <w:rsid w:val="00EE2D99"/>
    <w:rsid w:val="00EE2F3A"/>
    <w:rsid w:val="00EE2F77"/>
    <w:rsid w:val="00EE31E3"/>
    <w:rsid w:val="00EE3214"/>
    <w:rsid w:val="00EE3285"/>
    <w:rsid w:val="00EE32AA"/>
    <w:rsid w:val="00EE3307"/>
    <w:rsid w:val="00EE3350"/>
    <w:rsid w:val="00EE3416"/>
    <w:rsid w:val="00EE36C6"/>
    <w:rsid w:val="00EE36DE"/>
    <w:rsid w:val="00EE36E0"/>
    <w:rsid w:val="00EE37B5"/>
    <w:rsid w:val="00EE37D6"/>
    <w:rsid w:val="00EE37DE"/>
    <w:rsid w:val="00EE3A08"/>
    <w:rsid w:val="00EE44ED"/>
    <w:rsid w:val="00EE4669"/>
    <w:rsid w:val="00EE49B4"/>
    <w:rsid w:val="00EE49C1"/>
    <w:rsid w:val="00EE4CF3"/>
    <w:rsid w:val="00EE4D1A"/>
    <w:rsid w:val="00EE5010"/>
    <w:rsid w:val="00EE503D"/>
    <w:rsid w:val="00EE5067"/>
    <w:rsid w:val="00EE512D"/>
    <w:rsid w:val="00EE52AA"/>
    <w:rsid w:val="00EE5567"/>
    <w:rsid w:val="00EE56FF"/>
    <w:rsid w:val="00EE5BCD"/>
    <w:rsid w:val="00EE5CCA"/>
    <w:rsid w:val="00EE5EDF"/>
    <w:rsid w:val="00EE5F40"/>
    <w:rsid w:val="00EE5F64"/>
    <w:rsid w:val="00EE5FE7"/>
    <w:rsid w:val="00EE60AA"/>
    <w:rsid w:val="00EE62D6"/>
    <w:rsid w:val="00EE62ED"/>
    <w:rsid w:val="00EE6328"/>
    <w:rsid w:val="00EE640C"/>
    <w:rsid w:val="00EE659F"/>
    <w:rsid w:val="00EE68F1"/>
    <w:rsid w:val="00EE6B42"/>
    <w:rsid w:val="00EE6B5B"/>
    <w:rsid w:val="00EE6C61"/>
    <w:rsid w:val="00EE6D29"/>
    <w:rsid w:val="00EE71B1"/>
    <w:rsid w:val="00EE71B6"/>
    <w:rsid w:val="00EE725B"/>
    <w:rsid w:val="00EE7458"/>
    <w:rsid w:val="00EE74D6"/>
    <w:rsid w:val="00EE7572"/>
    <w:rsid w:val="00EE778F"/>
    <w:rsid w:val="00EE7AC7"/>
    <w:rsid w:val="00EE7C2A"/>
    <w:rsid w:val="00EE7D4D"/>
    <w:rsid w:val="00EE7E8B"/>
    <w:rsid w:val="00EE7EE6"/>
    <w:rsid w:val="00EF0137"/>
    <w:rsid w:val="00EF034B"/>
    <w:rsid w:val="00EF03EF"/>
    <w:rsid w:val="00EF040C"/>
    <w:rsid w:val="00EF060B"/>
    <w:rsid w:val="00EF065D"/>
    <w:rsid w:val="00EF06BF"/>
    <w:rsid w:val="00EF0BBC"/>
    <w:rsid w:val="00EF0C54"/>
    <w:rsid w:val="00EF0C7D"/>
    <w:rsid w:val="00EF0D65"/>
    <w:rsid w:val="00EF0D7B"/>
    <w:rsid w:val="00EF0D8C"/>
    <w:rsid w:val="00EF0E4D"/>
    <w:rsid w:val="00EF0EF0"/>
    <w:rsid w:val="00EF0F28"/>
    <w:rsid w:val="00EF115A"/>
    <w:rsid w:val="00EF117E"/>
    <w:rsid w:val="00EF126B"/>
    <w:rsid w:val="00EF1273"/>
    <w:rsid w:val="00EF13B1"/>
    <w:rsid w:val="00EF1417"/>
    <w:rsid w:val="00EF141C"/>
    <w:rsid w:val="00EF14C8"/>
    <w:rsid w:val="00EF1592"/>
    <w:rsid w:val="00EF19C4"/>
    <w:rsid w:val="00EF1A32"/>
    <w:rsid w:val="00EF1B27"/>
    <w:rsid w:val="00EF1B44"/>
    <w:rsid w:val="00EF1BBE"/>
    <w:rsid w:val="00EF1CBA"/>
    <w:rsid w:val="00EF1DAD"/>
    <w:rsid w:val="00EF1E01"/>
    <w:rsid w:val="00EF1EBE"/>
    <w:rsid w:val="00EF1F99"/>
    <w:rsid w:val="00EF1FCD"/>
    <w:rsid w:val="00EF2014"/>
    <w:rsid w:val="00EF20BB"/>
    <w:rsid w:val="00EF23A2"/>
    <w:rsid w:val="00EF2441"/>
    <w:rsid w:val="00EF26B3"/>
    <w:rsid w:val="00EF27C9"/>
    <w:rsid w:val="00EF28D8"/>
    <w:rsid w:val="00EF2B10"/>
    <w:rsid w:val="00EF2B9D"/>
    <w:rsid w:val="00EF2C35"/>
    <w:rsid w:val="00EF3303"/>
    <w:rsid w:val="00EF35B5"/>
    <w:rsid w:val="00EF3663"/>
    <w:rsid w:val="00EF3982"/>
    <w:rsid w:val="00EF398B"/>
    <w:rsid w:val="00EF39F6"/>
    <w:rsid w:val="00EF3A9F"/>
    <w:rsid w:val="00EF3C19"/>
    <w:rsid w:val="00EF3C49"/>
    <w:rsid w:val="00EF3DAB"/>
    <w:rsid w:val="00EF3DEC"/>
    <w:rsid w:val="00EF3EF2"/>
    <w:rsid w:val="00EF3FB3"/>
    <w:rsid w:val="00EF4264"/>
    <w:rsid w:val="00EF445F"/>
    <w:rsid w:val="00EF46C1"/>
    <w:rsid w:val="00EF47D6"/>
    <w:rsid w:val="00EF4AE5"/>
    <w:rsid w:val="00EF4C5A"/>
    <w:rsid w:val="00EF4C79"/>
    <w:rsid w:val="00EF4E0C"/>
    <w:rsid w:val="00EF4E71"/>
    <w:rsid w:val="00EF4FDA"/>
    <w:rsid w:val="00EF5157"/>
    <w:rsid w:val="00EF5162"/>
    <w:rsid w:val="00EF51A5"/>
    <w:rsid w:val="00EF53A0"/>
    <w:rsid w:val="00EF53FF"/>
    <w:rsid w:val="00EF5523"/>
    <w:rsid w:val="00EF559F"/>
    <w:rsid w:val="00EF565C"/>
    <w:rsid w:val="00EF56F2"/>
    <w:rsid w:val="00EF57E8"/>
    <w:rsid w:val="00EF580E"/>
    <w:rsid w:val="00EF582B"/>
    <w:rsid w:val="00EF5950"/>
    <w:rsid w:val="00EF5A7A"/>
    <w:rsid w:val="00EF5ADB"/>
    <w:rsid w:val="00EF5BCF"/>
    <w:rsid w:val="00EF5C34"/>
    <w:rsid w:val="00EF5D43"/>
    <w:rsid w:val="00EF5E96"/>
    <w:rsid w:val="00EF5EF7"/>
    <w:rsid w:val="00EF600B"/>
    <w:rsid w:val="00EF64D0"/>
    <w:rsid w:val="00EF666C"/>
    <w:rsid w:val="00EF66E9"/>
    <w:rsid w:val="00EF6945"/>
    <w:rsid w:val="00EF6B3F"/>
    <w:rsid w:val="00EF6C39"/>
    <w:rsid w:val="00EF7088"/>
    <w:rsid w:val="00EF7126"/>
    <w:rsid w:val="00EF730F"/>
    <w:rsid w:val="00EF73D2"/>
    <w:rsid w:val="00EF73DF"/>
    <w:rsid w:val="00EF754A"/>
    <w:rsid w:val="00EF75CB"/>
    <w:rsid w:val="00EF7766"/>
    <w:rsid w:val="00EF77B9"/>
    <w:rsid w:val="00EF78F5"/>
    <w:rsid w:val="00EF796A"/>
    <w:rsid w:val="00EF798B"/>
    <w:rsid w:val="00EF7D36"/>
    <w:rsid w:val="00EF7DFF"/>
    <w:rsid w:val="00EF7E45"/>
    <w:rsid w:val="00F001CE"/>
    <w:rsid w:val="00F003DF"/>
    <w:rsid w:val="00F00497"/>
    <w:rsid w:val="00F006CE"/>
    <w:rsid w:val="00F006EF"/>
    <w:rsid w:val="00F00809"/>
    <w:rsid w:val="00F00B35"/>
    <w:rsid w:val="00F00B52"/>
    <w:rsid w:val="00F00C24"/>
    <w:rsid w:val="00F00C5F"/>
    <w:rsid w:val="00F00E89"/>
    <w:rsid w:val="00F00EC3"/>
    <w:rsid w:val="00F01041"/>
    <w:rsid w:val="00F011CB"/>
    <w:rsid w:val="00F011E7"/>
    <w:rsid w:val="00F012AE"/>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40B"/>
    <w:rsid w:val="00F0362D"/>
    <w:rsid w:val="00F036A0"/>
    <w:rsid w:val="00F03A66"/>
    <w:rsid w:val="00F03AC4"/>
    <w:rsid w:val="00F03CC3"/>
    <w:rsid w:val="00F03CE3"/>
    <w:rsid w:val="00F03DD9"/>
    <w:rsid w:val="00F03F22"/>
    <w:rsid w:val="00F040CC"/>
    <w:rsid w:val="00F0422A"/>
    <w:rsid w:val="00F04403"/>
    <w:rsid w:val="00F04689"/>
    <w:rsid w:val="00F046A5"/>
    <w:rsid w:val="00F046C6"/>
    <w:rsid w:val="00F04759"/>
    <w:rsid w:val="00F047CA"/>
    <w:rsid w:val="00F04927"/>
    <w:rsid w:val="00F04A47"/>
    <w:rsid w:val="00F04B6B"/>
    <w:rsid w:val="00F04C9D"/>
    <w:rsid w:val="00F05140"/>
    <w:rsid w:val="00F05518"/>
    <w:rsid w:val="00F058B4"/>
    <w:rsid w:val="00F05C43"/>
    <w:rsid w:val="00F05F55"/>
    <w:rsid w:val="00F05FF6"/>
    <w:rsid w:val="00F060D9"/>
    <w:rsid w:val="00F06331"/>
    <w:rsid w:val="00F0644B"/>
    <w:rsid w:val="00F064A0"/>
    <w:rsid w:val="00F06657"/>
    <w:rsid w:val="00F066C8"/>
    <w:rsid w:val="00F0675A"/>
    <w:rsid w:val="00F06A98"/>
    <w:rsid w:val="00F06F62"/>
    <w:rsid w:val="00F06F95"/>
    <w:rsid w:val="00F070BD"/>
    <w:rsid w:val="00F071A7"/>
    <w:rsid w:val="00F07228"/>
    <w:rsid w:val="00F07276"/>
    <w:rsid w:val="00F0756C"/>
    <w:rsid w:val="00F076BE"/>
    <w:rsid w:val="00F079FD"/>
    <w:rsid w:val="00F07B19"/>
    <w:rsid w:val="00F07D8C"/>
    <w:rsid w:val="00F07E6F"/>
    <w:rsid w:val="00F07EA4"/>
    <w:rsid w:val="00F07F1B"/>
    <w:rsid w:val="00F1007E"/>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805"/>
    <w:rsid w:val="00F1183D"/>
    <w:rsid w:val="00F11A89"/>
    <w:rsid w:val="00F11AA1"/>
    <w:rsid w:val="00F11BC9"/>
    <w:rsid w:val="00F11E4A"/>
    <w:rsid w:val="00F11F56"/>
    <w:rsid w:val="00F123A3"/>
    <w:rsid w:val="00F1253F"/>
    <w:rsid w:val="00F12637"/>
    <w:rsid w:val="00F12D32"/>
    <w:rsid w:val="00F12E11"/>
    <w:rsid w:val="00F12F1A"/>
    <w:rsid w:val="00F1301D"/>
    <w:rsid w:val="00F13041"/>
    <w:rsid w:val="00F1332A"/>
    <w:rsid w:val="00F134AC"/>
    <w:rsid w:val="00F13720"/>
    <w:rsid w:val="00F13B47"/>
    <w:rsid w:val="00F13DB0"/>
    <w:rsid w:val="00F13E4D"/>
    <w:rsid w:val="00F13E75"/>
    <w:rsid w:val="00F13EBC"/>
    <w:rsid w:val="00F13EF5"/>
    <w:rsid w:val="00F140E4"/>
    <w:rsid w:val="00F1426F"/>
    <w:rsid w:val="00F143E4"/>
    <w:rsid w:val="00F1440A"/>
    <w:rsid w:val="00F14432"/>
    <w:rsid w:val="00F14771"/>
    <w:rsid w:val="00F1482A"/>
    <w:rsid w:val="00F14899"/>
    <w:rsid w:val="00F14934"/>
    <w:rsid w:val="00F14B57"/>
    <w:rsid w:val="00F14B93"/>
    <w:rsid w:val="00F14BC5"/>
    <w:rsid w:val="00F14CE1"/>
    <w:rsid w:val="00F14E79"/>
    <w:rsid w:val="00F14F49"/>
    <w:rsid w:val="00F15109"/>
    <w:rsid w:val="00F1557A"/>
    <w:rsid w:val="00F15636"/>
    <w:rsid w:val="00F15BAF"/>
    <w:rsid w:val="00F15E22"/>
    <w:rsid w:val="00F16006"/>
    <w:rsid w:val="00F1616C"/>
    <w:rsid w:val="00F161C6"/>
    <w:rsid w:val="00F1620A"/>
    <w:rsid w:val="00F16433"/>
    <w:rsid w:val="00F164B7"/>
    <w:rsid w:val="00F16586"/>
    <w:rsid w:val="00F16754"/>
    <w:rsid w:val="00F1677F"/>
    <w:rsid w:val="00F1692D"/>
    <w:rsid w:val="00F16971"/>
    <w:rsid w:val="00F16E08"/>
    <w:rsid w:val="00F17005"/>
    <w:rsid w:val="00F17133"/>
    <w:rsid w:val="00F17168"/>
    <w:rsid w:val="00F1724E"/>
    <w:rsid w:val="00F172F8"/>
    <w:rsid w:val="00F17318"/>
    <w:rsid w:val="00F17320"/>
    <w:rsid w:val="00F17370"/>
    <w:rsid w:val="00F1760E"/>
    <w:rsid w:val="00F17A03"/>
    <w:rsid w:val="00F17DCF"/>
    <w:rsid w:val="00F17E35"/>
    <w:rsid w:val="00F20202"/>
    <w:rsid w:val="00F2050E"/>
    <w:rsid w:val="00F20722"/>
    <w:rsid w:val="00F207FC"/>
    <w:rsid w:val="00F20B2A"/>
    <w:rsid w:val="00F20CE3"/>
    <w:rsid w:val="00F20DAA"/>
    <w:rsid w:val="00F20F3E"/>
    <w:rsid w:val="00F2102F"/>
    <w:rsid w:val="00F21130"/>
    <w:rsid w:val="00F2122B"/>
    <w:rsid w:val="00F21290"/>
    <w:rsid w:val="00F2133C"/>
    <w:rsid w:val="00F21532"/>
    <w:rsid w:val="00F21752"/>
    <w:rsid w:val="00F217DF"/>
    <w:rsid w:val="00F218E4"/>
    <w:rsid w:val="00F21A36"/>
    <w:rsid w:val="00F21AF3"/>
    <w:rsid w:val="00F21DA3"/>
    <w:rsid w:val="00F21DE5"/>
    <w:rsid w:val="00F22262"/>
    <w:rsid w:val="00F22439"/>
    <w:rsid w:val="00F22456"/>
    <w:rsid w:val="00F22646"/>
    <w:rsid w:val="00F22BB3"/>
    <w:rsid w:val="00F22D5E"/>
    <w:rsid w:val="00F2304A"/>
    <w:rsid w:val="00F23054"/>
    <w:rsid w:val="00F2311E"/>
    <w:rsid w:val="00F2315F"/>
    <w:rsid w:val="00F23420"/>
    <w:rsid w:val="00F23429"/>
    <w:rsid w:val="00F23777"/>
    <w:rsid w:val="00F23B6D"/>
    <w:rsid w:val="00F23C92"/>
    <w:rsid w:val="00F23F0B"/>
    <w:rsid w:val="00F23F57"/>
    <w:rsid w:val="00F2423E"/>
    <w:rsid w:val="00F2429F"/>
    <w:rsid w:val="00F2439E"/>
    <w:rsid w:val="00F24425"/>
    <w:rsid w:val="00F24750"/>
    <w:rsid w:val="00F247A6"/>
    <w:rsid w:val="00F24963"/>
    <w:rsid w:val="00F249A2"/>
    <w:rsid w:val="00F24BAC"/>
    <w:rsid w:val="00F24BD9"/>
    <w:rsid w:val="00F24C20"/>
    <w:rsid w:val="00F24D26"/>
    <w:rsid w:val="00F24D49"/>
    <w:rsid w:val="00F2515B"/>
    <w:rsid w:val="00F251EF"/>
    <w:rsid w:val="00F2568D"/>
    <w:rsid w:val="00F25719"/>
    <w:rsid w:val="00F25854"/>
    <w:rsid w:val="00F2587B"/>
    <w:rsid w:val="00F25BA7"/>
    <w:rsid w:val="00F25DCD"/>
    <w:rsid w:val="00F25E4C"/>
    <w:rsid w:val="00F25F01"/>
    <w:rsid w:val="00F26182"/>
    <w:rsid w:val="00F2625D"/>
    <w:rsid w:val="00F262A0"/>
    <w:rsid w:val="00F262DE"/>
    <w:rsid w:val="00F264C1"/>
    <w:rsid w:val="00F26628"/>
    <w:rsid w:val="00F26667"/>
    <w:rsid w:val="00F267A3"/>
    <w:rsid w:val="00F26924"/>
    <w:rsid w:val="00F26AA4"/>
    <w:rsid w:val="00F26E8E"/>
    <w:rsid w:val="00F27039"/>
    <w:rsid w:val="00F2745C"/>
    <w:rsid w:val="00F27721"/>
    <w:rsid w:val="00F27723"/>
    <w:rsid w:val="00F27797"/>
    <w:rsid w:val="00F27CF8"/>
    <w:rsid w:val="00F27E97"/>
    <w:rsid w:val="00F3004B"/>
    <w:rsid w:val="00F3065B"/>
    <w:rsid w:val="00F30877"/>
    <w:rsid w:val="00F3098B"/>
    <w:rsid w:val="00F309CC"/>
    <w:rsid w:val="00F30B88"/>
    <w:rsid w:val="00F30D01"/>
    <w:rsid w:val="00F30D66"/>
    <w:rsid w:val="00F30DB5"/>
    <w:rsid w:val="00F30DCC"/>
    <w:rsid w:val="00F30E30"/>
    <w:rsid w:val="00F30E88"/>
    <w:rsid w:val="00F30F38"/>
    <w:rsid w:val="00F30FE1"/>
    <w:rsid w:val="00F31058"/>
    <w:rsid w:val="00F31215"/>
    <w:rsid w:val="00F312AB"/>
    <w:rsid w:val="00F3131D"/>
    <w:rsid w:val="00F313F5"/>
    <w:rsid w:val="00F3143E"/>
    <w:rsid w:val="00F314C9"/>
    <w:rsid w:val="00F31577"/>
    <w:rsid w:val="00F3177B"/>
    <w:rsid w:val="00F3193B"/>
    <w:rsid w:val="00F31BC3"/>
    <w:rsid w:val="00F31C02"/>
    <w:rsid w:val="00F31E10"/>
    <w:rsid w:val="00F31EDC"/>
    <w:rsid w:val="00F32154"/>
    <w:rsid w:val="00F32365"/>
    <w:rsid w:val="00F323A6"/>
    <w:rsid w:val="00F32436"/>
    <w:rsid w:val="00F32462"/>
    <w:rsid w:val="00F3254F"/>
    <w:rsid w:val="00F326A4"/>
    <w:rsid w:val="00F32771"/>
    <w:rsid w:val="00F32776"/>
    <w:rsid w:val="00F3280C"/>
    <w:rsid w:val="00F3290C"/>
    <w:rsid w:val="00F3293B"/>
    <w:rsid w:val="00F32A52"/>
    <w:rsid w:val="00F32ABC"/>
    <w:rsid w:val="00F32D82"/>
    <w:rsid w:val="00F32E36"/>
    <w:rsid w:val="00F32E54"/>
    <w:rsid w:val="00F32FD2"/>
    <w:rsid w:val="00F3339F"/>
    <w:rsid w:val="00F335A1"/>
    <w:rsid w:val="00F337C9"/>
    <w:rsid w:val="00F337F0"/>
    <w:rsid w:val="00F338E1"/>
    <w:rsid w:val="00F338F9"/>
    <w:rsid w:val="00F33B9F"/>
    <w:rsid w:val="00F33C45"/>
    <w:rsid w:val="00F33DF6"/>
    <w:rsid w:val="00F33E50"/>
    <w:rsid w:val="00F33F6C"/>
    <w:rsid w:val="00F33FAD"/>
    <w:rsid w:val="00F34037"/>
    <w:rsid w:val="00F340ED"/>
    <w:rsid w:val="00F34102"/>
    <w:rsid w:val="00F3429D"/>
    <w:rsid w:val="00F34302"/>
    <w:rsid w:val="00F3430B"/>
    <w:rsid w:val="00F34498"/>
    <w:rsid w:val="00F344DA"/>
    <w:rsid w:val="00F345EC"/>
    <w:rsid w:val="00F3484B"/>
    <w:rsid w:val="00F3488C"/>
    <w:rsid w:val="00F34B73"/>
    <w:rsid w:val="00F34D0E"/>
    <w:rsid w:val="00F34D76"/>
    <w:rsid w:val="00F34DD6"/>
    <w:rsid w:val="00F34EBE"/>
    <w:rsid w:val="00F3518C"/>
    <w:rsid w:val="00F351E8"/>
    <w:rsid w:val="00F352BF"/>
    <w:rsid w:val="00F352CB"/>
    <w:rsid w:val="00F35416"/>
    <w:rsid w:val="00F35509"/>
    <w:rsid w:val="00F355EA"/>
    <w:rsid w:val="00F3565A"/>
    <w:rsid w:val="00F35660"/>
    <w:rsid w:val="00F3567F"/>
    <w:rsid w:val="00F356B8"/>
    <w:rsid w:val="00F35866"/>
    <w:rsid w:val="00F3594D"/>
    <w:rsid w:val="00F35BEB"/>
    <w:rsid w:val="00F35DFF"/>
    <w:rsid w:val="00F35E08"/>
    <w:rsid w:val="00F36068"/>
    <w:rsid w:val="00F36112"/>
    <w:rsid w:val="00F36212"/>
    <w:rsid w:val="00F36254"/>
    <w:rsid w:val="00F365D0"/>
    <w:rsid w:val="00F366A9"/>
    <w:rsid w:val="00F366C0"/>
    <w:rsid w:val="00F36854"/>
    <w:rsid w:val="00F36954"/>
    <w:rsid w:val="00F36A03"/>
    <w:rsid w:val="00F36CF2"/>
    <w:rsid w:val="00F36D0E"/>
    <w:rsid w:val="00F36D7C"/>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C56"/>
    <w:rsid w:val="00F37D0A"/>
    <w:rsid w:val="00F37EEA"/>
    <w:rsid w:val="00F37F42"/>
    <w:rsid w:val="00F37F6C"/>
    <w:rsid w:val="00F37F80"/>
    <w:rsid w:val="00F40095"/>
    <w:rsid w:val="00F40110"/>
    <w:rsid w:val="00F4016F"/>
    <w:rsid w:val="00F401BD"/>
    <w:rsid w:val="00F40236"/>
    <w:rsid w:val="00F403D2"/>
    <w:rsid w:val="00F4042F"/>
    <w:rsid w:val="00F404B2"/>
    <w:rsid w:val="00F404B9"/>
    <w:rsid w:val="00F405D6"/>
    <w:rsid w:val="00F4068A"/>
    <w:rsid w:val="00F4073D"/>
    <w:rsid w:val="00F40C95"/>
    <w:rsid w:val="00F40CA5"/>
    <w:rsid w:val="00F40CE4"/>
    <w:rsid w:val="00F40E1D"/>
    <w:rsid w:val="00F40ED8"/>
    <w:rsid w:val="00F4102C"/>
    <w:rsid w:val="00F41151"/>
    <w:rsid w:val="00F41273"/>
    <w:rsid w:val="00F4166F"/>
    <w:rsid w:val="00F41A33"/>
    <w:rsid w:val="00F41B1A"/>
    <w:rsid w:val="00F41B59"/>
    <w:rsid w:val="00F41CB1"/>
    <w:rsid w:val="00F41EA8"/>
    <w:rsid w:val="00F41F51"/>
    <w:rsid w:val="00F421E9"/>
    <w:rsid w:val="00F42253"/>
    <w:rsid w:val="00F422B9"/>
    <w:rsid w:val="00F42382"/>
    <w:rsid w:val="00F424B7"/>
    <w:rsid w:val="00F426A5"/>
    <w:rsid w:val="00F426C3"/>
    <w:rsid w:val="00F428B5"/>
    <w:rsid w:val="00F428EE"/>
    <w:rsid w:val="00F429B4"/>
    <w:rsid w:val="00F42DE0"/>
    <w:rsid w:val="00F42E2C"/>
    <w:rsid w:val="00F42EC2"/>
    <w:rsid w:val="00F4373F"/>
    <w:rsid w:val="00F437B7"/>
    <w:rsid w:val="00F438D4"/>
    <w:rsid w:val="00F43AD0"/>
    <w:rsid w:val="00F43B5E"/>
    <w:rsid w:val="00F43C3F"/>
    <w:rsid w:val="00F43D65"/>
    <w:rsid w:val="00F43D71"/>
    <w:rsid w:val="00F43E41"/>
    <w:rsid w:val="00F43FC2"/>
    <w:rsid w:val="00F4418F"/>
    <w:rsid w:val="00F443AE"/>
    <w:rsid w:val="00F443BD"/>
    <w:rsid w:val="00F44420"/>
    <w:rsid w:val="00F4444F"/>
    <w:rsid w:val="00F445E4"/>
    <w:rsid w:val="00F44778"/>
    <w:rsid w:val="00F447BA"/>
    <w:rsid w:val="00F44855"/>
    <w:rsid w:val="00F44AA4"/>
    <w:rsid w:val="00F44AEC"/>
    <w:rsid w:val="00F44B4F"/>
    <w:rsid w:val="00F44D57"/>
    <w:rsid w:val="00F44DA5"/>
    <w:rsid w:val="00F45121"/>
    <w:rsid w:val="00F45188"/>
    <w:rsid w:val="00F4519F"/>
    <w:rsid w:val="00F451FE"/>
    <w:rsid w:val="00F4529C"/>
    <w:rsid w:val="00F452CD"/>
    <w:rsid w:val="00F45397"/>
    <w:rsid w:val="00F45517"/>
    <w:rsid w:val="00F4576B"/>
    <w:rsid w:val="00F457BF"/>
    <w:rsid w:val="00F4596C"/>
    <w:rsid w:val="00F45ADA"/>
    <w:rsid w:val="00F45B7F"/>
    <w:rsid w:val="00F45F31"/>
    <w:rsid w:val="00F46295"/>
    <w:rsid w:val="00F463A2"/>
    <w:rsid w:val="00F46557"/>
    <w:rsid w:val="00F466D6"/>
    <w:rsid w:val="00F46757"/>
    <w:rsid w:val="00F4677D"/>
    <w:rsid w:val="00F467E1"/>
    <w:rsid w:val="00F46948"/>
    <w:rsid w:val="00F46A2A"/>
    <w:rsid w:val="00F46B6F"/>
    <w:rsid w:val="00F46CF1"/>
    <w:rsid w:val="00F46EB3"/>
    <w:rsid w:val="00F46F46"/>
    <w:rsid w:val="00F47279"/>
    <w:rsid w:val="00F47445"/>
    <w:rsid w:val="00F4791D"/>
    <w:rsid w:val="00F4791E"/>
    <w:rsid w:val="00F479B0"/>
    <w:rsid w:val="00F47B06"/>
    <w:rsid w:val="00F47B20"/>
    <w:rsid w:val="00F47C42"/>
    <w:rsid w:val="00F47C77"/>
    <w:rsid w:val="00F50141"/>
    <w:rsid w:val="00F50286"/>
    <w:rsid w:val="00F50389"/>
    <w:rsid w:val="00F50463"/>
    <w:rsid w:val="00F50562"/>
    <w:rsid w:val="00F505AB"/>
    <w:rsid w:val="00F50670"/>
    <w:rsid w:val="00F506A9"/>
    <w:rsid w:val="00F50829"/>
    <w:rsid w:val="00F508A6"/>
    <w:rsid w:val="00F5097D"/>
    <w:rsid w:val="00F509A7"/>
    <w:rsid w:val="00F50A67"/>
    <w:rsid w:val="00F50E7A"/>
    <w:rsid w:val="00F50F47"/>
    <w:rsid w:val="00F5101C"/>
    <w:rsid w:val="00F51110"/>
    <w:rsid w:val="00F51201"/>
    <w:rsid w:val="00F5125A"/>
    <w:rsid w:val="00F51290"/>
    <w:rsid w:val="00F512D6"/>
    <w:rsid w:val="00F513C0"/>
    <w:rsid w:val="00F5143C"/>
    <w:rsid w:val="00F51490"/>
    <w:rsid w:val="00F517C0"/>
    <w:rsid w:val="00F51A27"/>
    <w:rsid w:val="00F51A32"/>
    <w:rsid w:val="00F51B51"/>
    <w:rsid w:val="00F51C5C"/>
    <w:rsid w:val="00F51E25"/>
    <w:rsid w:val="00F51E9A"/>
    <w:rsid w:val="00F51F53"/>
    <w:rsid w:val="00F520B7"/>
    <w:rsid w:val="00F520BA"/>
    <w:rsid w:val="00F520FB"/>
    <w:rsid w:val="00F52649"/>
    <w:rsid w:val="00F52A28"/>
    <w:rsid w:val="00F52A75"/>
    <w:rsid w:val="00F52D43"/>
    <w:rsid w:val="00F52D4A"/>
    <w:rsid w:val="00F52DEA"/>
    <w:rsid w:val="00F52F99"/>
    <w:rsid w:val="00F53084"/>
    <w:rsid w:val="00F530AA"/>
    <w:rsid w:val="00F53192"/>
    <w:rsid w:val="00F53219"/>
    <w:rsid w:val="00F53388"/>
    <w:rsid w:val="00F5341B"/>
    <w:rsid w:val="00F534A2"/>
    <w:rsid w:val="00F537C0"/>
    <w:rsid w:val="00F537EB"/>
    <w:rsid w:val="00F53816"/>
    <w:rsid w:val="00F53ADD"/>
    <w:rsid w:val="00F53BAE"/>
    <w:rsid w:val="00F53C78"/>
    <w:rsid w:val="00F53CE2"/>
    <w:rsid w:val="00F53D71"/>
    <w:rsid w:val="00F5444A"/>
    <w:rsid w:val="00F54462"/>
    <w:rsid w:val="00F545A7"/>
    <w:rsid w:val="00F54652"/>
    <w:rsid w:val="00F546E7"/>
    <w:rsid w:val="00F547F2"/>
    <w:rsid w:val="00F54981"/>
    <w:rsid w:val="00F54A2F"/>
    <w:rsid w:val="00F54A3D"/>
    <w:rsid w:val="00F54BBC"/>
    <w:rsid w:val="00F54D4A"/>
    <w:rsid w:val="00F54E20"/>
    <w:rsid w:val="00F54F0C"/>
    <w:rsid w:val="00F54F5A"/>
    <w:rsid w:val="00F54FA3"/>
    <w:rsid w:val="00F55006"/>
    <w:rsid w:val="00F55023"/>
    <w:rsid w:val="00F55181"/>
    <w:rsid w:val="00F55184"/>
    <w:rsid w:val="00F55261"/>
    <w:rsid w:val="00F55367"/>
    <w:rsid w:val="00F555C1"/>
    <w:rsid w:val="00F555EF"/>
    <w:rsid w:val="00F55817"/>
    <w:rsid w:val="00F55860"/>
    <w:rsid w:val="00F559A6"/>
    <w:rsid w:val="00F55AE3"/>
    <w:rsid w:val="00F55C0A"/>
    <w:rsid w:val="00F55D94"/>
    <w:rsid w:val="00F55DCB"/>
    <w:rsid w:val="00F56005"/>
    <w:rsid w:val="00F560B8"/>
    <w:rsid w:val="00F56106"/>
    <w:rsid w:val="00F5615A"/>
    <w:rsid w:val="00F561BA"/>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69A"/>
    <w:rsid w:val="00F578B5"/>
    <w:rsid w:val="00F578C9"/>
    <w:rsid w:val="00F57AF5"/>
    <w:rsid w:val="00F57D5F"/>
    <w:rsid w:val="00F57F7D"/>
    <w:rsid w:val="00F60054"/>
    <w:rsid w:val="00F60154"/>
    <w:rsid w:val="00F60161"/>
    <w:rsid w:val="00F603BD"/>
    <w:rsid w:val="00F6074F"/>
    <w:rsid w:val="00F607CD"/>
    <w:rsid w:val="00F60828"/>
    <w:rsid w:val="00F609AE"/>
    <w:rsid w:val="00F60B48"/>
    <w:rsid w:val="00F60EDA"/>
    <w:rsid w:val="00F60F40"/>
    <w:rsid w:val="00F60F7B"/>
    <w:rsid w:val="00F60FAA"/>
    <w:rsid w:val="00F6100A"/>
    <w:rsid w:val="00F61188"/>
    <w:rsid w:val="00F61228"/>
    <w:rsid w:val="00F6126A"/>
    <w:rsid w:val="00F612E0"/>
    <w:rsid w:val="00F6140A"/>
    <w:rsid w:val="00F6168E"/>
    <w:rsid w:val="00F6193E"/>
    <w:rsid w:val="00F61AB7"/>
    <w:rsid w:val="00F61C10"/>
    <w:rsid w:val="00F61C78"/>
    <w:rsid w:val="00F61E5D"/>
    <w:rsid w:val="00F62146"/>
    <w:rsid w:val="00F621D4"/>
    <w:rsid w:val="00F622B1"/>
    <w:rsid w:val="00F624CF"/>
    <w:rsid w:val="00F6258A"/>
    <w:rsid w:val="00F625DA"/>
    <w:rsid w:val="00F6283E"/>
    <w:rsid w:val="00F62B10"/>
    <w:rsid w:val="00F62D23"/>
    <w:rsid w:val="00F62EC5"/>
    <w:rsid w:val="00F62F1C"/>
    <w:rsid w:val="00F632D1"/>
    <w:rsid w:val="00F63457"/>
    <w:rsid w:val="00F634A0"/>
    <w:rsid w:val="00F636BF"/>
    <w:rsid w:val="00F6380B"/>
    <w:rsid w:val="00F63915"/>
    <w:rsid w:val="00F6398D"/>
    <w:rsid w:val="00F63C7E"/>
    <w:rsid w:val="00F63EE4"/>
    <w:rsid w:val="00F63F31"/>
    <w:rsid w:val="00F64064"/>
    <w:rsid w:val="00F64351"/>
    <w:rsid w:val="00F6439C"/>
    <w:rsid w:val="00F64522"/>
    <w:rsid w:val="00F64599"/>
    <w:rsid w:val="00F647DD"/>
    <w:rsid w:val="00F64A48"/>
    <w:rsid w:val="00F64A9F"/>
    <w:rsid w:val="00F64BF5"/>
    <w:rsid w:val="00F64D5E"/>
    <w:rsid w:val="00F64E27"/>
    <w:rsid w:val="00F64F59"/>
    <w:rsid w:val="00F6502F"/>
    <w:rsid w:val="00F650C9"/>
    <w:rsid w:val="00F651AA"/>
    <w:rsid w:val="00F65450"/>
    <w:rsid w:val="00F654A5"/>
    <w:rsid w:val="00F6581E"/>
    <w:rsid w:val="00F6597B"/>
    <w:rsid w:val="00F65A7D"/>
    <w:rsid w:val="00F65C55"/>
    <w:rsid w:val="00F65E17"/>
    <w:rsid w:val="00F65FD4"/>
    <w:rsid w:val="00F65FE5"/>
    <w:rsid w:val="00F6604D"/>
    <w:rsid w:val="00F66051"/>
    <w:rsid w:val="00F660B3"/>
    <w:rsid w:val="00F66230"/>
    <w:rsid w:val="00F66296"/>
    <w:rsid w:val="00F662D9"/>
    <w:rsid w:val="00F662E0"/>
    <w:rsid w:val="00F6634F"/>
    <w:rsid w:val="00F664B6"/>
    <w:rsid w:val="00F66616"/>
    <w:rsid w:val="00F666A2"/>
    <w:rsid w:val="00F66739"/>
    <w:rsid w:val="00F66830"/>
    <w:rsid w:val="00F66913"/>
    <w:rsid w:val="00F66C8E"/>
    <w:rsid w:val="00F67076"/>
    <w:rsid w:val="00F670A1"/>
    <w:rsid w:val="00F6729A"/>
    <w:rsid w:val="00F67556"/>
    <w:rsid w:val="00F678AE"/>
    <w:rsid w:val="00F679A2"/>
    <w:rsid w:val="00F67AA1"/>
    <w:rsid w:val="00F67C40"/>
    <w:rsid w:val="00F700E8"/>
    <w:rsid w:val="00F70127"/>
    <w:rsid w:val="00F7012F"/>
    <w:rsid w:val="00F7036D"/>
    <w:rsid w:val="00F703EE"/>
    <w:rsid w:val="00F70631"/>
    <w:rsid w:val="00F7081D"/>
    <w:rsid w:val="00F7087E"/>
    <w:rsid w:val="00F708F7"/>
    <w:rsid w:val="00F70938"/>
    <w:rsid w:val="00F70A03"/>
    <w:rsid w:val="00F70AF3"/>
    <w:rsid w:val="00F70CEC"/>
    <w:rsid w:val="00F70E1C"/>
    <w:rsid w:val="00F70E69"/>
    <w:rsid w:val="00F7103F"/>
    <w:rsid w:val="00F7107F"/>
    <w:rsid w:val="00F71414"/>
    <w:rsid w:val="00F71503"/>
    <w:rsid w:val="00F71531"/>
    <w:rsid w:val="00F717D8"/>
    <w:rsid w:val="00F71885"/>
    <w:rsid w:val="00F7189D"/>
    <w:rsid w:val="00F719E0"/>
    <w:rsid w:val="00F71A8E"/>
    <w:rsid w:val="00F71B9C"/>
    <w:rsid w:val="00F71C01"/>
    <w:rsid w:val="00F71CA9"/>
    <w:rsid w:val="00F71DF3"/>
    <w:rsid w:val="00F720AC"/>
    <w:rsid w:val="00F7212F"/>
    <w:rsid w:val="00F721DB"/>
    <w:rsid w:val="00F7225D"/>
    <w:rsid w:val="00F726BA"/>
    <w:rsid w:val="00F726FF"/>
    <w:rsid w:val="00F72751"/>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98"/>
    <w:rsid w:val="00F73DF8"/>
    <w:rsid w:val="00F74046"/>
    <w:rsid w:val="00F740AC"/>
    <w:rsid w:val="00F74123"/>
    <w:rsid w:val="00F74225"/>
    <w:rsid w:val="00F74352"/>
    <w:rsid w:val="00F7437A"/>
    <w:rsid w:val="00F7444B"/>
    <w:rsid w:val="00F74524"/>
    <w:rsid w:val="00F74624"/>
    <w:rsid w:val="00F7464C"/>
    <w:rsid w:val="00F7470F"/>
    <w:rsid w:val="00F74AB3"/>
    <w:rsid w:val="00F74B8C"/>
    <w:rsid w:val="00F74CD7"/>
    <w:rsid w:val="00F74D46"/>
    <w:rsid w:val="00F74DAF"/>
    <w:rsid w:val="00F74E5E"/>
    <w:rsid w:val="00F74EF9"/>
    <w:rsid w:val="00F758A9"/>
    <w:rsid w:val="00F75A7D"/>
    <w:rsid w:val="00F75A82"/>
    <w:rsid w:val="00F75B5A"/>
    <w:rsid w:val="00F75C3F"/>
    <w:rsid w:val="00F75CAA"/>
    <w:rsid w:val="00F75D2D"/>
    <w:rsid w:val="00F75E0B"/>
    <w:rsid w:val="00F75E30"/>
    <w:rsid w:val="00F75F67"/>
    <w:rsid w:val="00F76276"/>
    <w:rsid w:val="00F766B2"/>
    <w:rsid w:val="00F766B4"/>
    <w:rsid w:val="00F76717"/>
    <w:rsid w:val="00F7683A"/>
    <w:rsid w:val="00F76AC0"/>
    <w:rsid w:val="00F76CE9"/>
    <w:rsid w:val="00F76E22"/>
    <w:rsid w:val="00F77107"/>
    <w:rsid w:val="00F77243"/>
    <w:rsid w:val="00F77259"/>
    <w:rsid w:val="00F774D3"/>
    <w:rsid w:val="00F77561"/>
    <w:rsid w:val="00F7767A"/>
    <w:rsid w:val="00F77BA2"/>
    <w:rsid w:val="00F77FF5"/>
    <w:rsid w:val="00F8003C"/>
    <w:rsid w:val="00F8033F"/>
    <w:rsid w:val="00F80357"/>
    <w:rsid w:val="00F80559"/>
    <w:rsid w:val="00F805A3"/>
    <w:rsid w:val="00F80D75"/>
    <w:rsid w:val="00F80D9E"/>
    <w:rsid w:val="00F80E85"/>
    <w:rsid w:val="00F80F25"/>
    <w:rsid w:val="00F80FF4"/>
    <w:rsid w:val="00F810C0"/>
    <w:rsid w:val="00F81220"/>
    <w:rsid w:val="00F81244"/>
    <w:rsid w:val="00F81366"/>
    <w:rsid w:val="00F813E3"/>
    <w:rsid w:val="00F81500"/>
    <w:rsid w:val="00F81510"/>
    <w:rsid w:val="00F816B8"/>
    <w:rsid w:val="00F816D8"/>
    <w:rsid w:val="00F816E5"/>
    <w:rsid w:val="00F81727"/>
    <w:rsid w:val="00F8174F"/>
    <w:rsid w:val="00F81A36"/>
    <w:rsid w:val="00F81ADB"/>
    <w:rsid w:val="00F82032"/>
    <w:rsid w:val="00F82100"/>
    <w:rsid w:val="00F82132"/>
    <w:rsid w:val="00F82411"/>
    <w:rsid w:val="00F82697"/>
    <w:rsid w:val="00F827A1"/>
    <w:rsid w:val="00F828AA"/>
    <w:rsid w:val="00F829F4"/>
    <w:rsid w:val="00F829F5"/>
    <w:rsid w:val="00F83323"/>
    <w:rsid w:val="00F83496"/>
    <w:rsid w:val="00F83638"/>
    <w:rsid w:val="00F8389F"/>
    <w:rsid w:val="00F83995"/>
    <w:rsid w:val="00F83C27"/>
    <w:rsid w:val="00F83D87"/>
    <w:rsid w:val="00F83ECF"/>
    <w:rsid w:val="00F83F42"/>
    <w:rsid w:val="00F8406D"/>
    <w:rsid w:val="00F84239"/>
    <w:rsid w:val="00F84289"/>
    <w:rsid w:val="00F843B0"/>
    <w:rsid w:val="00F845E4"/>
    <w:rsid w:val="00F845E5"/>
    <w:rsid w:val="00F84657"/>
    <w:rsid w:val="00F8483D"/>
    <w:rsid w:val="00F849BC"/>
    <w:rsid w:val="00F84A4F"/>
    <w:rsid w:val="00F84B79"/>
    <w:rsid w:val="00F84BA0"/>
    <w:rsid w:val="00F84D5B"/>
    <w:rsid w:val="00F84EC8"/>
    <w:rsid w:val="00F8538D"/>
    <w:rsid w:val="00F85425"/>
    <w:rsid w:val="00F857AB"/>
    <w:rsid w:val="00F8586F"/>
    <w:rsid w:val="00F858B5"/>
    <w:rsid w:val="00F858CE"/>
    <w:rsid w:val="00F85ACD"/>
    <w:rsid w:val="00F85C19"/>
    <w:rsid w:val="00F85D23"/>
    <w:rsid w:val="00F85D75"/>
    <w:rsid w:val="00F85F0C"/>
    <w:rsid w:val="00F861B7"/>
    <w:rsid w:val="00F86326"/>
    <w:rsid w:val="00F863C0"/>
    <w:rsid w:val="00F86411"/>
    <w:rsid w:val="00F8666D"/>
    <w:rsid w:val="00F867E6"/>
    <w:rsid w:val="00F86C51"/>
    <w:rsid w:val="00F86C6A"/>
    <w:rsid w:val="00F86D78"/>
    <w:rsid w:val="00F86E09"/>
    <w:rsid w:val="00F86E46"/>
    <w:rsid w:val="00F86F75"/>
    <w:rsid w:val="00F870C6"/>
    <w:rsid w:val="00F871A4"/>
    <w:rsid w:val="00F871AF"/>
    <w:rsid w:val="00F871DF"/>
    <w:rsid w:val="00F872C0"/>
    <w:rsid w:val="00F87770"/>
    <w:rsid w:val="00F87A3B"/>
    <w:rsid w:val="00F87B93"/>
    <w:rsid w:val="00F87BB4"/>
    <w:rsid w:val="00F87C6F"/>
    <w:rsid w:val="00F87E26"/>
    <w:rsid w:val="00F90000"/>
    <w:rsid w:val="00F901EE"/>
    <w:rsid w:val="00F90364"/>
    <w:rsid w:val="00F9039F"/>
    <w:rsid w:val="00F90490"/>
    <w:rsid w:val="00F90699"/>
    <w:rsid w:val="00F90A5B"/>
    <w:rsid w:val="00F90A6F"/>
    <w:rsid w:val="00F90AF4"/>
    <w:rsid w:val="00F90E01"/>
    <w:rsid w:val="00F91064"/>
    <w:rsid w:val="00F91267"/>
    <w:rsid w:val="00F9144F"/>
    <w:rsid w:val="00F91451"/>
    <w:rsid w:val="00F91475"/>
    <w:rsid w:val="00F915D5"/>
    <w:rsid w:val="00F91752"/>
    <w:rsid w:val="00F91C0F"/>
    <w:rsid w:val="00F91CC7"/>
    <w:rsid w:val="00F91E50"/>
    <w:rsid w:val="00F91EE1"/>
    <w:rsid w:val="00F91EF4"/>
    <w:rsid w:val="00F91F33"/>
    <w:rsid w:val="00F91F87"/>
    <w:rsid w:val="00F91FDC"/>
    <w:rsid w:val="00F9217C"/>
    <w:rsid w:val="00F9222B"/>
    <w:rsid w:val="00F92401"/>
    <w:rsid w:val="00F9243D"/>
    <w:rsid w:val="00F926A7"/>
    <w:rsid w:val="00F926FD"/>
    <w:rsid w:val="00F92704"/>
    <w:rsid w:val="00F92804"/>
    <w:rsid w:val="00F92B1A"/>
    <w:rsid w:val="00F92DB0"/>
    <w:rsid w:val="00F9302D"/>
    <w:rsid w:val="00F930A5"/>
    <w:rsid w:val="00F9318A"/>
    <w:rsid w:val="00F932AF"/>
    <w:rsid w:val="00F932B2"/>
    <w:rsid w:val="00F935BB"/>
    <w:rsid w:val="00F93614"/>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5D"/>
    <w:rsid w:val="00F9480E"/>
    <w:rsid w:val="00F9484D"/>
    <w:rsid w:val="00F949B9"/>
    <w:rsid w:val="00F94A6D"/>
    <w:rsid w:val="00F94CB7"/>
    <w:rsid w:val="00F94D38"/>
    <w:rsid w:val="00F94E4F"/>
    <w:rsid w:val="00F94EC7"/>
    <w:rsid w:val="00F9517B"/>
    <w:rsid w:val="00F95439"/>
    <w:rsid w:val="00F95449"/>
    <w:rsid w:val="00F95475"/>
    <w:rsid w:val="00F956C1"/>
    <w:rsid w:val="00F95728"/>
    <w:rsid w:val="00F95769"/>
    <w:rsid w:val="00F9593D"/>
    <w:rsid w:val="00F95B69"/>
    <w:rsid w:val="00F95F18"/>
    <w:rsid w:val="00F95F5C"/>
    <w:rsid w:val="00F95FA4"/>
    <w:rsid w:val="00F96134"/>
    <w:rsid w:val="00F96363"/>
    <w:rsid w:val="00F965E1"/>
    <w:rsid w:val="00F9694E"/>
    <w:rsid w:val="00F96A1F"/>
    <w:rsid w:val="00F96B5C"/>
    <w:rsid w:val="00F96C0F"/>
    <w:rsid w:val="00F96C36"/>
    <w:rsid w:val="00F96EB0"/>
    <w:rsid w:val="00F96F43"/>
    <w:rsid w:val="00F971AB"/>
    <w:rsid w:val="00F971E8"/>
    <w:rsid w:val="00F974E6"/>
    <w:rsid w:val="00F97798"/>
    <w:rsid w:val="00F97902"/>
    <w:rsid w:val="00F979E9"/>
    <w:rsid w:val="00F97B13"/>
    <w:rsid w:val="00F97B91"/>
    <w:rsid w:val="00F97BF6"/>
    <w:rsid w:val="00F97E6F"/>
    <w:rsid w:val="00F97EEE"/>
    <w:rsid w:val="00F97F9B"/>
    <w:rsid w:val="00FA00D4"/>
    <w:rsid w:val="00FA0226"/>
    <w:rsid w:val="00FA0496"/>
    <w:rsid w:val="00FA04A8"/>
    <w:rsid w:val="00FA04E7"/>
    <w:rsid w:val="00FA052B"/>
    <w:rsid w:val="00FA0565"/>
    <w:rsid w:val="00FA09EF"/>
    <w:rsid w:val="00FA0BEC"/>
    <w:rsid w:val="00FA0BFD"/>
    <w:rsid w:val="00FA0C65"/>
    <w:rsid w:val="00FA0D43"/>
    <w:rsid w:val="00FA0E08"/>
    <w:rsid w:val="00FA1005"/>
    <w:rsid w:val="00FA10F4"/>
    <w:rsid w:val="00FA1523"/>
    <w:rsid w:val="00FA16DE"/>
    <w:rsid w:val="00FA175A"/>
    <w:rsid w:val="00FA17A1"/>
    <w:rsid w:val="00FA1AEC"/>
    <w:rsid w:val="00FA1DB6"/>
    <w:rsid w:val="00FA1EDB"/>
    <w:rsid w:val="00FA1F98"/>
    <w:rsid w:val="00FA218A"/>
    <w:rsid w:val="00FA21AD"/>
    <w:rsid w:val="00FA23D8"/>
    <w:rsid w:val="00FA2454"/>
    <w:rsid w:val="00FA2546"/>
    <w:rsid w:val="00FA259D"/>
    <w:rsid w:val="00FA25F3"/>
    <w:rsid w:val="00FA2805"/>
    <w:rsid w:val="00FA290A"/>
    <w:rsid w:val="00FA295C"/>
    <w:rsid w:val="00FA2B48"/>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C"/>
    <w:rsid w:val="00FA3E24"/>
    <w:rsid w:val="00FA3EB7"/>
    <w:rsid w:val="00FA40B1"/>
    <w:rsid w:val="00FA42E0"/>
    <w:rsid w:val="00FA4413"/>
    <w:rsid w:val="00FA46ED"/>
    <w:rsid w:val="00FA46F5"/>
    <w:rsid w:val="00FA4780"/>
    <w:rsid w:val="00FA47B1"/>
    <w:rsid w:val="00FA4A1C"/>
    <w:rsid w:val="00FA4AD8"/>
    <w:rsid w:val="00FA4B7F"/>
    <w:rsid w:val="00FA4B91"/>
    <w:rsid w:val="00FA4E04"/>
    <w:rsid w:val="00FA4E4A"/>
    <w:rsid w:val="00FA4E94"/>
    <w:rsid w:val="00FA50AA"/>
    <w:rsid w:val="00FA5357"/>
    <w:rsid w:val="00FA59BC"/>
    <w:rsid w:val="00FA5A8D"/>
    <w:rsid w:val="00FA5ADD"/>
    <w:rsid w:val="00FA5BDF"/>
    <w:rsid w:val="00FA5D73"/>
    <w:rsid w:val="00FA5EC7"/>
    <w:rsid w:val="00FA5F01"/>
    <w:rsid w:val="00FA661A"/>
    <w:rsid w:val="00FA67F3"/>
    <w:rsid w:val="00FA6A42"/>
    <w:rsid w:val="00FA6B30"/>
    <w:rsid w:val="00FA6B68"/>
    <w:rsid w:val="00FA6BAB"/>
    <w:rsid w:val="00FA6C8F"/>
    <w:rsid w:val="00FA6DC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B88"/>
    <w:rsid w:val="00FA7C67"/>
    <w:rsid w:val="00FA7CA6"/>
    <w:rsid w:val="00FA7D19"/>
    <w:rsid w:val="00FA7D81"/>
    <w:rsid w:val="00FA7EAC"/>
    <w:rsid w:val="00FA7F41"/>
    <w:rsid w:val="00FB0056"/>
    <w:rsid w:val="00FB03CD"/>
    <w:rsid w:val="00FB0416"/>
    <w:rsid w:val="00FB06DE"/>
    <w:rsid w:val="00FB06F7"/>
    <w:rsid w:val="00FB090D"/>
    <w:rsid w:val="00FB0CC5"/>
    <w:rsid w:val="00FB0CE6"/>
    <w:rsid w:val="00FB0E54"/>
    <w:rsid w:val="00FB0F1A"/>
    <w:rsid w:val="00FB0F30"/>
    <w:rsid w:val="00FB0F9A"/>
    <w:rsid w:val="00FB0FE2"/>
    <w:rsid w:val="00FB1184"/>
    <w:rsid w:val="00FB1357"/>
    <w:rsid w:val="00FB1363"/>
    <w:rsid w:val="00FB17FD"/>
    <w:rsid w:val="00FB1834"/>
    <w:rsid w:val="00FB1A0D"/>
    <w:rsid w:val="00FB1AEA"/>
    <w:rsid w:val="00FB22B1"/>
    <w:rsid w:val="00FB232A"/>
    <w:rsid w:val="00FB257A"/>
    <w:rsid w:val="00FB261A"/>
    <w:rsid w:val="00FB2650"/>
    <w:rsid w:val="00FB2753"/>
    <w:rsid w:val="00FB28E0"/>
    <w:rsid w:val="00FB2BE2"/>
    <w:rsid w:val="00FB2C80"/>
    <w:rsid w:val="00FB2CB8"/>
    <w:rsid w:val="00FB2D0A"/>
    <w:rsid w:val="00FB2D0D"/>
    <w:rsid w:val="00FB2E62"/>
    <w:rsid w:val="00FB2FD2"/>
    <w:rsid w:val="00FB33D6"/>
    <w:rsid w:val="00FB3444"/>
    <w:rsid w:val="00FB34F6"/>
    <w:rsid w:val="00FB3905"/>
    <w:rsid w:val="00FB390A"/>
    <w:rsid w:val="00FB39B2"/>
    <w:rsid w:val="00FB3ADB"/>
    <w:rsid w:val="00FB3BC9"/>
    <w:rsid w:val="00FB3DAC"/>
    <w:rsid w:val="00FB3E67"/>
    <w:rsid w:val="00FB432C"/>
    <w:rsid w:val="00FB4379"/>
    <w:rsid w:val="00FB438A"/>
    <w:rsid w:val="00FB4541"/>
    <w:rsid w:val="00FB45F9"/>
    <w:rsid w:val="00FB4721"/>
    <w:rsid w:val="00FB48F0"/>
    <w:rsid w:val="00FB4949"/>
    <w:rsid w:val="00FB4A1B"/>
    <w:rsid w:val="00FB4A3C"/>
    <w:rsid w:val="00FB4CC2"/>
    <w:rsid w:val="00FB4D6F"/>
    <w:rsid w:val="00FB50DD"/>
    <w:rsid w:val="00FB53F1"/>
    <w:rsid w:val="00FB5449"/>
    <w:rsid w:val="00FB5453"/>
    <w:rsid w:val="00FB5499"/>
    <w:rsid w:val="00FB5622"/>
    <w:rsid w:val="00FB5640"/>
    <w:rsid w:val="00FB5698"/>
    <w:rsid w:val="00FB5825"/>
    <w:rsid w:val="00FB58B1"/>
    <w:rsid w:val="00FB5C0C"/>
    <w:rsid w:val="00FB5C12"/>
    <w:rsid w:val="00FB5C34"/>
    <w:rsid w:val="00FB5C6E"/>
    <w:rsid w:val="00FB5D69"/>
    <w:rsid w:val="00FB5F7F"/>
    <w:rsid w:val="00FB61D3"/>
    <w:rsid w:val="00FB6288"/>
    <w:rsid w:val="00FB632C"/>
    <w:rsid w:val="00FB657C"/>
    <w:rsid w:val="00FB658E"/>
    <w:rsid w:val="00FB699A"/>
    <w:rsid w:val="00FB6AC7"/>
    <w:rsid w:val="00FB6D4F"/>
    <w:rsid w:val="00FB6FEB"/>
    <w:rsid w:val="00FB701D"/>
    <w:rsid w:val="00FB7104"/>
    <w:rsid w:val="00FB726E"/>
    <w:rsid w:val="00FB7283"/>
    <w:rsid w:val="00FB7653"/>
    <w:rsid w:val="00FB76B6"/>
    <w:rsid w:val="00FB794E"/>
    <w:rsid w:val="00FB7B00"/>
    <w:rsid w:val="00FB7ECA"/>
    <w:rsid w:val="00FC0027"/>
    <w:rsid w:val="00FC00BF"/>
    <w:rsid w:val="00FC059C"/>
    <w:rsid w:val="00FC079B"/>
    <w:rsid w:val="00FC0A4E"/>
    <w:rsid w:val="00FC0C92"/>
    <w:rsid w:val="00FC0E8B"/>
    <w:rsid w:val="00FC101C"/>
    <w:rsid w:val="00FC10CE"/>
    <w:rsid w:val="00FC11A1"/>
    <w:rsid w:val="00FC12CF"/>
    <w:rsid w:val="00FC1316"/>
    <w:rsid w:val="00FC1394"/>
    <w:rsid w:val="00FC154C"/>
    <w:rsid w:val="00FC17B2"/>
    <w:rsid w:val="00FC1BCA"/>
    <w:rsid w:val="00FC1C1D"/>
    <w:rsid w:val="00FC1C48"/>
    <w:rsid w:val="00FC1CD6"/>
    <w:rsid w:val="00FC1DE2"/>
    <w:rsid w:val="00FC1F4D"/>
    <w:rsid w:val="00FC22BD"/>
    <w:rsid w:val="00FC22CD"/>
    <w:rsid w:val="00FC242C"/>
    <w:rsid w:val="00FC24A8"/>
    <w:rsid w:val="00FC2531"/>
    <w:rsid w:val="00FC2580"/>
    <w:rsid w:val="00FC26CB"/>
    <w:rsid w:val="00FC2846"/>
    <w:rsid w:val="00FC292A"/>
    <w:rsid w:val="00FC2A8F"/>
    <w:rsid w:val="00FC2AC1"/>
    <w:rsid w:val="00FC2D59"/>
    <w:rsid w:val="00FC2F60"/>
    <w:rsid w:val="00FC3286"/>
    <w:rsid w:val="00FC3362"/>
    <w:rsid w:val="00FC3565"/>
    <w:rsid w:val="00FC3574"/>
    <w:rsid w:val="00FC387D"/>
    <w:rsid w:val="00FC3912"/>
    <w:rsid w:val="00FC3ADA"/>
    <w:rsid w:val="00FC3AF7"/>
    <w:rsid w:val="00FC3BD6"/>
    <w:rsid w:val="00FC3E66"/>
    <w:rsid w:val="00FC3EBE"/>
    <w:rsid w:val="00FC4016"/>
    <w:rsid w:val="00FC4448"/>
    <w:rsid w:val="00FC450C"/>
    <w:rsid w:val="00FC45A4"/>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680"/>
    <w:rsid w:val="00FC5738"/>
    <w:rsid w:val="00FC58D5"/>
    <w:rsid w:val="00FC5B6E"/>
    <w:rsid w:val="00FC5BD8"/>
    <w:rsid w:val="00FC5D9E"/>
    <w:rsid w:val="00FC613F"/>
    <w:rsid w:val="00FC61C8"/>
    <w:rsid w:val="00FC626E"/>
    <w:rsid w:val="00FC6419"/>
    <w:rsid w:val="00FC69A0"/>
    <w:rsid w:val="00FC6CEB"/>
    <w:rsid w:val="00FC6D6F"/>
    <w:rsid w:val="00FC6D8C"/>
    <w:rsid w:val="00FC6DC4"/>
    <w:rsid w:val="00FC6DEB"/>
    <w:rsid w:val="00FC6EAA"/>
    <w:rsid w:val="00FC6F6A"/>
    <w:rsid w:val="00FC7015"/>
    <w:rsid w:val="00FC7074"/>
    <w:rsid w:val="00FC7266"/>
    <w:rsid w:val="00FC726C"/>
    <w:rsid w:val="00FC765D"/>
    <w:rsid w:val="00FC7676"/>
    <w:rsid w:val="00FC76F2"/>
    <w:rsid w:val="00FC76FB"/>
    <w:rsid w:val="00FC7820"/>
    <w:rsid w:val="00FC7A41"/>
    <w:rsid w:val="00FC7A43"/>
    <w:rsid w:val="00FC7A93"/>
    <w:rsid w:val="00FC7C3F"/>
    <w:rsid w:val="00FC7FB0"/>
    <w:rsid w:val="00FD01AB"/>
    <w:rsid w:val="00FD024B"/>
    <w:rsid w:val="00FD07B4"/>
    <w:rsid w:val="00FD07E7"/>
    <w:rsid w:val="00FD086C"/>
    <w:rsid w:val="00FD1012"/>
    <w:rsid w:val="00FD122F"/>
    <w:rsid w:val="00FD13E1"/>
    <w:rsid w:val="00FD14AC"/>
    <w:rsid w:val="00FD15E4"/>
    <w:rsid w:val="00FD1657"/>
    <w:rsid w:val="00FD1763"/>
    <w:rsid w:val="00FD17BD"/>
    <w:rsid w:val="00FD195B"/>
    <w:rsid w:val="00FD1CA2"/>
    <w:rsid w:val="00FD1D14"/>
    <w:rsid w:val="00FD1DB7"/>
    <w:rsid w:val="00FD1E3B"/>
    <w:rsid w:val="00FD1EFC"/>
    <w:rsid w:val="00FD1F2C"/>
    <w:rsid w:val="00FD2012"/>
    <w:rsid w:val="00FD2431"/>
    <w:rsid w:val="00FD2526"/>
    <w:rsid w:val="00FD27B2"/>
    <w:rsid w:val="00FD2D20"/>
    <w:rsid w:val="00FD2D62"/>
    <w:rsid w:val="00FD2DBB"/>
    <w:rsid w:val="00FD2F58"/>
    <w:rsid w:val="00FD355F"/>
    <w:rsid w:val="00FD3660"/>
    <w:rsid w:val="00FD390B"/>
    <w:rsid w:val="00FD39ED"/>
    <w:rsid w:val="00FD3A44"/>
    <w:rsid w:val="00FD3A9D"/>
    <w:rsid w:val="00FD3AD2"/>
    <w:rsid w:val="00FD3B6A"/>
    <w:rsid w:val="00FD3BEE"/>
    <w:rsid w:val="00FD3C4E"/>
    <w:rsid w:val="00FD3C78"/>
    <w:rsid w:val="00FD3D63"/>
    <w:rsid w:val="00FD4182"/>
    <w:rsid w:val="00FD4432"/>
    <w:rsid w:val="00FD4456"/>
    <w:rsid w:val="00FD44A3"/>
    <w:rsid w:val="00FD47B3"/>
    <w:rsid w:val="00FD4831"/>
    <w:rsid w:val="00FD4851"/>
    <w:rsid w:val="00FD4854"/>
    <w:rsid w:val="00FD49CD"/>
    <w:rsid w:val="00FD50B4"/>
    <w:rsid w:val="00FD52DF"/>
    <w:rsid w:val="00FD5317"/>
    <w:rsid w:val="00FD54D4"/>
    <w:rsid w:val="00FD54FD"/>
    <w:rsid w:val="00FD5A4C"/>
    <w:rsid w:val="00FD5B62"/>
    <w:rsid w:val="00FD5B64"/>
    <w:rsid w:val="00FD5CE1"/>
    <w:rsid w:val="00FD5E7B"/>
    <w:rsid w:val="00FD5EEE"/>
    <w:rsid w:val="00FD5FBA"/>
    <w:rsid w:val="00FD62E8"/>
    <w:rsid w:val="00FD65B5"/>
    <w:rsid w:val="00FD682D"/>
    <w:rsid w:val="00FD6905"/>
    <w:rsid w:val="00FD694D"/>
    <w:rsid w:val="00FD6A5A"/>
    <w:rsid w:val="00FD6AD0"/>
    <w:rsid w:val="00FD6B32"/>
    <w:rsid w:val="00FD6C79"/>
    <w:rsid w:val="00FD6D4A"/>
    <w:rsid w:val="00FD6D67"/>
    <w:rsid w:val="00FD6EBF"/>
    <w:rsid w:val="00FD70B8"/>
    <w:rsid w:val="00FD719E"/>
    <w:rsid w:val="00FD7232"/>
    <w:rsid w:val="00FD725C"/>
    <w:rsid w:val="00FD72F5"/>
    <w:rsid w:val="00FD7363"/>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15A"/>
    <w:rsid w:val="00FE01D7"/>
    <w:rsid w:val="00FE02BD"/>
    <w:rsid w:val="00FE050C"/>
    <w:rsid w:val="00FE05F1"/>
    <w:rsid w:val="00FE09E7"/>
    <w:rsid w:val="00FE0A07"/>
    <w:rsid w:val="00FE0C77"/>
    <w:rsid w:val="00FE0CEE"/>
    <w:rsid w:val="00FE0CF1"/>
    <w:rsid w:val="00FE0DEC"/>
    <w:rsid w:val="00FE0E4E"/>
    <w:rsid w:val="00FE0E56"/>
    <w:rsid w:val="00FE11A4"/>
    <w:rsid w:val="00FE11D9"/>
    <w:rsid w:val="00FE11E7"/>
    <w:rsid w:val="00FE122A"/>
    <w:rsid w:val="00FE137A"/>
    <w:rsid w:val="00FE13C7"/>
    <w:rsid w:val="00FE151B"/>
    <w:rsid w:val="00FE1547"/>
    <w:rsid w:val="00FE15A0"/>
    <w:rsid w:val="00FE1726"/>
    <w:rsid w:val="00FE180D"/>
    <w:rsid w:val="00FE1C5F"/>
    <w:rsid w:val="00FE1CEF"/>
    <w:rsid w:val="00FE1DE6"/>
    <w:rsid w:val="00FE1E38"/>
    <w:rsid w:val="00FE1E6B"/>
    <w:rsid w:val="00FE1F25"/>
    <w:rsid w:val="00FE2060"/>
    <w:rsid w:val="00FE2184"/>
    <w:rsid w:val="00FE25B1"/>
    <w:rsid w:val="00FE2B8D"/>
    <w:rsid w:val="00FE2B93"/>
    <w:rsid w:val="00FE2FAD"/>
    <w:rsid w:val="00FE305C"/>
    <w:rsid w:val="00FE308F"/>
    <w:rsid w:val="00FE325C"/>
    <w:rsid w:val="00FE3268"/>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F8"/>
    <w:rsid w:val="00FE4150"/>
    <w:rsid w:val="00FE4217"/>
    <w:rsid w:val="00FE43DF"/>
    <w:rsid w:val="00FE4743"/>
    <w:rsid w:val="00FE4D36"/>
    <w:rsid w:val="00FE4DB5"/>
    <w:rsid w:val="00FE4F53"/>
    <w:rsid w:val="00FE4F90"/>
    <w:rsid w:val="00FE580F"/>
    <w:rsid w:val="00FE5814"/>
    <w:rsid w:val="00FE594F"/>
    <w:rsid w:val="00FE59B9"/>
    <w:rsid w:val="00FE59E0"/>
    <w:rsid w:val="00FE5A83"/>
    <w:rsid w:val="00FE5A93"/>
    <w:rsid w:val="00FE5CE1"/>
    <w:rsid w:val="00FE5DAC"/>
    <w:rsid w:val="00FE5DB0"/>
    <w:rsid w:val="00FE5E2B"/>
    <w:rsid w:val="00FE6006"/>
    <w:rsid w:val="00FE6125"/>
    <w:rsid w:val="00FE6316"/>
    <w:rsid w:val="00FE6324"/>
    <w:rsid w:val="00FE65CF"/>
    <w:rsid w:val="00FE6621"/>
    <w:rsid w:val="00FE662F"/>
    <w:rsid w:val="00FE6CFB"/>
    <w:rsid w:val="00FE6F30"/>
    <w:rsid w:val="00FE6FCD"/>
    <w:rsid w:val="00FE7189"/>
    <w:rsid w:val="00FE7A4E"/>
    <w:rsid w:val="00FE7CB9"/>
    <w:rsid w:val="00FF00DD"/>
    <w:rsid w:val="00FF0231"/>
    <w:rsid w:val="00FF02D8"/>
    <w:rsid w:val="00FF04FE"/>
    <w:rsid w:val="00FF07A7"/>
    <w:rsid w:val="00FF0806"/>
    <w:rsid w:val="00FF0811"/>
    <w:rsid w:val="00FF08DC"/>
    <w:rsid w:val="00FF0BC6"/>
    <w:rsid w:val="00FF0BE6"/>
    <w:rsid w:val="00FF0C2B"/>
    <w:rsid w:val="00FF0C3F"/>
    <w:rsid w:val="00FF0E68"/>
    <w:rsid w:val="00FF0EF5"/>
    <w:rsid w:val="00FF0FB5"/>
    <w:rsid w:val="00FF0FFA"/>
    <w:rsid w:val="00FF100D"/>
    <w:rsid w:val="00FF11A8"/>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DC"/>
    <w:rsid w:val="00FF2209"/>
    <w:rsid w:val="00FF22CB"/>
    <w:rsid w:val="00FF22F8"/>
    <w:rsid w:val="00FF239F"/>
    <w:rsid w:val="00FF26E1"/>
    <w:rsid w:val="00FF2720"/>
    <w:rsid w:val="00FF287F"/>
    <w:rsid w:val="00FF2DA2"/>
    <w:rsid w:val="00FF2DB9"/>
    <w:rsid w:val="00FF2DF1"/>
    <w:rsid w:val="00FF2E6F"/>
    <w:rsid w:val="00FF2E8A"/>
    <w:rsid w:val="00FF2FA6"/>
    <w:rsid w:val="00FF3222"/>
    <w:rsid w:val="00FF332E"/>
    <w:rsid w:val="00FF343D"/>
    <w:rsid w:val="00FF34EC"/>
    <w:rsid w:val="00FF3506"/>
    <w:rsid w:val="00FF3530"/>
    <w:rsid w:val="00FF364B"/>
    <w:rsid w:val="00FF3781"/>
    <w:rsid w:val="00FF379F"/>
    <w:rsid w:val="00FF3950"/>
    <w:rsid w:val="00FF3A4C"/>
    <w:rsid w:val="00FF3B04"/>
    <w:rsid w:val="00FF3B3E"/>
    <w:rsid w:val="00FF3E80"/>
    <w:rsid w:val="00FF3F56"/>
    <w:rsid w:val="00FF3FB4"/>
    <w:rsid w:val="00FF4079"/>
    <w:rsid w:val="00FF4085"/>
    <w:rsid w:val="00FF419F"/>
    <w:rsid w:val="00FF429A"/>
    <w:rsid w:val="00FF433B"/>
    <w:rsid w:val="00FF44B3"/>
    <w:rsid w:val="00FF4574"/>
    <w:rsid w:val="00FF4627"/>
    <w:rsid w:val="00FF4644"/>
    <w:rsid w:val="00FF469C"/>
    <w:rsid w:val="00FF4753"/>
    <w:rsid w:val="00FF4838"/>
    <w:rsid w:val="00FF4906"/>
    <w:rsid w:val="00FF4A71"/>
    <w:rsid w:val="00FF4B05"/>
    <w:rsid w:val="00FF4C48"/>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D5A"/>
    <w:rsid w:val="00FF5F0E"/>
    <w:rsid w:val="00FF5F5B"/>
    <w:rsid w:val="00FF60EE"/>
    <w:rsid w:val="00FF6225"/>
    <w:rsid w:val="00FF62B2"/>
    <w:rsid w:val="00FF6379"/>
    <w:rsid w:val="00FF6452"/>
    <w:rsid w:val="00FF6598"/>
    <w:rsid w:val="00FF66A8"/>
    <w:rsid w:val="00FF697A"/>
    <w:rsid w:val="00FF6A00"/>
    <w:rsid w:val="00FF6BDC"/>
    <w:rsid w:val="00FF6CA7"/>
    <w:rsid w:val="00FF6E3E"/>
    <w:rsid w:val="00FF7099"/>
    <w:rsid w:val="00FF70B2"/>
    <w:rsid w:val="00FF70E8"/>
    <w:rsid w:val="00FF7131"/>
    <w:rsid w:val="00FF73A0"/>
    <w:rsid w:val="00FF73E1"/>
    <w:rsid w:val="00FF7501"/>
    <w:rsid w:val="00FF7652"/>
    <w:rsid w:val="00FF777E"/>
    <w:rsid w:val="00FF78C4"/>
    <w:rsid w:val="00FF7949"/>
    <w:rsid w:val="00FF79EC"/>
    <w:rsid w:val="00FF7B04"/>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E24CC87A-72E1-4FBD-AA08-7D26CB5D2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1B1CC6"/>
    <w:pPr>
      <w:spacing w:line="280" w:lineRule="exact"/>
    </w:pPr>
    <w:rPr>
      <w:rFonts w:ascii="Verdana" w:hAnsi="Verdana"/>
      <w:sz w:val="18"/>
      <w:szCs w:val="24"/>
    </w:rPr>
  </w:style>
  <w:style w:type="paragraph" w:styleId="Kop1">
    <w:name w:val="heading 1"/>
    <w:basedOn w:val="Standaard"/>
    <w:next w:val="Standaard"/>
    <w:link w:val="Kop1Char"/>
    <w:qFormat/>
    <w:rsid w:val="001B1CC6"/>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1B1CC6"/>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1B1CC6"/>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1B1CC6"/>
    <w:pPr>
      <w:keepNext/>
      <w:numPr>
        <w:ilvl w:val="3"/>
        <w:numId w:val="1"/>
      </w:numPr>
      <w:spacing w:before="280"/>
      <w:outlineLvl w:val="3"/>
    </w:pPr>
    <w:rPr>
      <w:b/>
      <w:bCs/>
      <w:szCs w:val="28"/>
    </w:rPr>
  </w:style>
  <w:style w:type="paragraph" w:styleId="Kop5">
    <w:name w:val="heading 5"/>
    <w:basedOn w:val="Standaard"/>
    <w:next w:val="Standaard"/>
    <w:link w:val="Kop5Char"/>
    <w:rsid w:val="001B1CC6"/>
    <w:pPr>
      <w:keepNext/>
      <w:numPr>
        <w:ilvl w:val="4"/>
        <w:numId w:val="1"/>
      </w:numPr>
      <w:spacing w:before="280"/>
      <w:outlineLvl w:val="4"/>
    </w:pPr>
    <w:rPr>
      <w:bCs/>
      <w:i/>
      <w:iCs/>
      <w:szCs w:val="26"/>
    </w:rPr>
  </w:style>
  <w:style w:type="paragraph" w:styleId="Kop6">
    <w:name w:val="heading 6"/>
    <w:basedOn w:val="Standaard"/>
    <w:next w:val="Standaard"/>
    <w:link w:val="Kop6Char"/>
    <w:rsid w:val="001B1CC6"/>
    <w:pPr>
      <w:keepNext/>
      <w:numPr>
        <w:ilvl w:val="5"/>
        <w:numId w:val="1"/>
      </w:numPr>
      <w:spacing w:before="280"/>
      <w:outlineLvl w:val="5"/>
    </w:pPr>
    <w:rPr>
      <w:bCs/>
      <w:i/>
      <w:szCs w:val="22"/>
    </w:rPr>
  </w:style>
  <w:style w:type="paragraph" w:styleId="Kop7">
    <w:name w:val="heading 7"/>
    <w:basedOn w:val="Standaard"/>
    <w:next w:val="Standaard"/>
    <w:link w:val="Kop7Char"/>
    <w:rsid w:val="001B1CC6"/>
    <w:pPr>
      <w:keepNext/>
      <w:spacing w:before="280"/>
      <w:outlineLvl w:val="6"/>
    </w:pPr>
  </w:style>
  <w:style w:type="paragraph" w:styleId="Kop8">
    <w:name w:val="heading 8"/>
    <w:basedOn w:val="Standaard"/>
    <w:next w:val="Standaard"/>
    <w:link w:val="Kop8Char"/>
    <w:rsid w:val="001B1CC6"/>
    <w:pPr>
      <w:keepNext/>
      <w:spacing w:before="280"/>
      <w:outlineLvl w:val="7"/>
    </w:pPr>
    <w:rPr>
      <w:iCs/>
    </w:rPr>
  </w:style>
  <w:style w:type="paragraph" w:styleId="Kop9">
    <w:name w:val="heading 9"/>
    <w:basedOn w:val="Standaard"/>
    <w:next w:val="Standaard"/>
    <w:link w:val="Kop9Char"/>
    <w:rsid w:val="001B1CC6"/>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1B1CC6"/>
    <w:pPr>
      <w:keepNext/>
      <w:pageBreakBefore/>
      <w:spacing w:after="700"/>
      <w:contextualSpacing/>
      <w:outlineLvl w:val="0"/>
    </w:pPr>
    <w:rPr>
      <w:sz w:val="24"/>
    </w:rPr>
  </w:style>
  <w:style w:type="numbering" w:customStyle="1" w:styleId="Nummering">
    <w:name w:val="Nummering"/>
    <w:basedOn w:val="Geenlijst"/>
    <w:uiPriority w:val="99"/>
    <w:rsid w:val="001B1CC6"/>
    <w:pPr>
      <w:numPr>
        <w:numId w:val="5"/>
      </w:numPr>
    </w:pPr>
  </w:style>
  <w:style w:type="paragraph" w:styleId="Inhopg1">
    <w:name w:val="toc 1"/>
    <w:basedOn w:val="Standaard"/>
    <w:next w:val="Standaard"/>
    <w:uiPriority w:val="39"/>
    <w:rsid w:val="001B1CC6"/>
    <w:pPr>
      <w:keepNext/>
      <w:tabs>
        <w:tab w:val="right" w:leader="dot" w:pos="8505"/>
      </w:tabs>
      <w:spacing w:before="280"/>
      <w:ind w:hanging="1134"/>
    </w:pPr>
    <w:rPr>
      <w:b/>
    </w:rPr>
  </w:style>
  <w:style w:type="paragraph" w:styleId="Koptekst">
    <w:name w:val="header"/>
    <w:basedOn w:val="Standaard"/>
    <w:link w:val="KoptekstChar"/>
    <w:rsid w:val="001B1CC6"/>
    <w:pPr>
      <w:spacing w:line="200" w:lineRule="exact"/>
    </w:pPr>
    <w:rPr>
      <w:rFonts w:cs="Verdana-Bold"/>
      <w:bCs/>
      <w:smallCaps/>
      <w:sz w:val="14"/>
      <w:szCs w:val="13"/>
    </w:rPr>
  </w:style>
  <w:style w:type="paragraph" w:styleId="Voettekst">
    <w:name w:val="footer"/>
    <w:basedOn w:val="Standaard"/>
    <w:link w:val="VoettekstChar"/>
    <w:rsid w:val="001B1CC6"/>
    <w:pPr>
      <w:tabs>
        <w:tab w:val="center" w:pos="4536"/>
        <w:tab w:val="right" w:pos="9072"/>
      </w:tabs>
    </w:pPr>
  </w:style>
  <w:style w:type="paragraph" w:styleId="Titel">
    <w:name w:val="Title"/>
    <w:basedOn w:val="Standaard"/>
    <w:link w:val="TitelChar"/>
    <w:uiPriority w:val="10"/>
    <w:rsid w:val="001B1CC6"/>
    <w:pPr>
      <w:spacing w:line="320" w:lineRule="atLeast"/>
    </w:pPr>
    <w:rPr>
      <w:rFonts w:cs="Arial"/>
      <w:b/>
      <w:bCs/>
      <w:kern w:val="28"/>
      <w:sz w:val="24"/>
      <w:szCs w:val="32"/>
    </w:rPr>
  </w:style>
  <w:style w:type="paragraph" w:styleId="Inhopg2">
    <w:name w:val="toc 2"/>
    <w:basedOn w:val="Standaard"/>
    <w:next w:val="Standaard"/>
    <w:uiPriority w:val="39"/>
    <w:rsid w:val="001B1CC6"/>
    <w:pPr>
      <w:keepNext/>
      <w:tabs>
        <w:tab w:val="right" w:leader="dot" w:pos="8505"/>
      </w:tabs>
      <w:spacing w:before="280"/>
      <w:ind w:hanging="1134"/>
    </w:pPr>
    <w:rPr>
      <w:b/>
    </w:rPr>
  </w:style>
  <w:style w:type="paragraph" w:styleId="Inhopg3">
    <w:name w:val="toc 3"/>
    <w:basedOn w:val="Standaard"/>
    <w:next w:val="Standaard"/>
    <w:uiPriority w:val="39"/>
    <w:rsid w:val="001B1CC6"/>
    <w:pPr>
      <w:tabs>
        <w:tab w:val="right" w:leader="dot" w:pos="8505"/>
      </w:tabs>
      <w:ind w:hanging="1134"/>
    </w:pPr>
  </w:style>
  <w:style w:type="table" w:customStyle="1" w:styleId="Tabel">
    <w:name w:val="Tabel"/>
    <w:basedOn w:val="Standaardtabel"/>
    <w:uiPriority w:val="99"/>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1B1CC6"/>
    <w:pPr>
      <w:tabs>
        <w:tab w:val="right" w:leader="dot" w:pos="8505"/>
      </w:tabs>
      <w:ind w:hanging="1134"/>
    </w:pPr>
  </w:style>
  <w:style w:type="paragraph" w:styleId="Inhopg5">
    <w:name w:val="toc 5"/>
    <w:basedOn w:val="Standaard"/>
    <w:next w:val="Standaard"/>
    <w:uiPriority w:val="39"/>
    <w:rsid w:val="001B1CC6"/>
    <w:pPr>
      <w:tabs>
        <w:tab w:val="right" w:leader="dot" w:pos="8505"/>
      </w:tabs>
      <w:ind w:hanging="1134"/>
    </w:pPr>
  </w:style>
  <w:style w:type="paragraph" w:styleId="Voetnoottekst">
    <w:name w:val="footnote text"/>
    <w:basedOn w:val="Standaard"/>
    <w:link w:val="VoetnoottekstChar"/>
    <w:uiPriority w:val="99"/>
    <w:rsid w:val="001B1CC6"/>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1B1CC6"/>
    <w:rPr>
      <w:szCs w:val="20"/>
    </w:rPr>
  </w:style>
  <w:style w:type="table" w:customStyle="1" w:styleId="Versiehistorie">
    <w:name w:val="Versiehistorie"/>
    <w:basedOn w:val="Standaardtabel"/>
    <w:uiPriority w:val="99"/>
    <w:rsid w:val="001B1CC6"/>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1B1CC6"/>
    <w:rPr>
      <w:rFonts w:ascii="Verdana" w:hAnsi="Verdana"/>
      <w:sz w:val="18"/>
      <w:szCs w:val="24"/>
    </w:rPr>
  </w:style>
  <w:style w:type="table" w:styleId="Tabelraster">
    <w:name w:val="Table Grid"/>
    <w:basedOn w:val="Standaardtabel"/>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1B1CC6"/>
    <w:pPr>
      <w:spacing w:line="240" w:lineRule="auto"/>
    </w:pPr>
    <w:rPr>
      <w:b/>
      <w:bCs/>
      <w:sz w:val="20"/>
      <w:szCs w:val="20"/>
    </w:rPr>
  </w:style>
  <w:style w:type="paragraph" w:customStyle="1" w:styleId="Colofon">
    <w:name w:val="Colofon"/>
    <w:basedOn w:val="Standaard"/>
    <w:rsid w:val="001B1CC6"/>
    <w:pPr>
      <w:ind w:left="2268" w:hanging="2268"/>
    </w:pPr>
  </w:style>
  <w:style w:type="paragraph" w:customStyle="1" w:styleId="Kop2bijlage">
    <w:name w:val="Kop 2 bijlage"/>
    <w:basedOn w:val="Standaard"/>
    <w:next w:val="Standaard"/>
    <w:rsid w:val="001B1CC6"/>
    <w:pPr>
      <w:keepNext/>
      <w:pageBreakBefore/>
      <w:numPr>
        <w:ilvl w:val="6"/>
        <w:numId w:val="1"/>
      </w:numPr>
      <w:spacing w:after="700"/>
    </w:pPr>
    <w:rPr>
      <w:sz w:val="24"/>
    </w:rPr>
  </w:style>
  <w:style w:type="paragraph" w:customStyle="1" w:styleId="Kop3bijlage">
    <w:name w:val="Kop 3 bijlage"/>
    <w:basedOn w:val="Standaard"/>
    <w:next w:val="Standaard"/>
    <w:rsid w:val="001B1CC6"/>
    <w:pPr>
      <w:keepNext/>
      <w:tabs>
        <w:tab w:val="num" w:pos="1276"/>
      </w:tabs>
      <w:spacing w:before="280"/>
      <w:outlineLvl w:val="2"/>
    </w:pPr>
    <w:rPr>
      <w:b/>
    </w:rPr>
  </w:style>
  <w:style w:type="paragraph" w:customStyle="1" w:styleId="Opsommingnummers1">
    <w:name w:val="Opsomming nummers 1"/>
    <w:basedOn w:val="Standaard"/>
    <w:qFormat/>
    <w:rsid w:val="001B1CC6"/>
    <w:pPr>
      <w:numPr>
        <w:numId w:val="5"/>
      </w:numPr>
    </w:pPr>
  </w:style>
  <w:style w:type="paragraph" w:customStyle="1" w:styleId="Opsommingnummers2">
    <w:name w:val="Opsomming nummers 2"/>
    <w:basedOn w:val="Standaard"/>
    <w:qFormat/>
    <w:rsid w:val="001B1CC6"/>
    <w:pPr>
      <w:numPr>
        <w:ilvl w:val="2"/>
        <w:numId w:val="5"/>
      </w:numPr>
    </w:pPr>
  </w:style>
  <w:style w:type="paragraph" w:customStyle="1" w:styleId="Opsommingnummers3">
    <w:name w:val="Opsomming nummers 3"/>
    <w:basedOn w:val="Standaard"/>
    <w:qFormat/>
    <w:rsid w:val="001B1CC6"/>
    <w:pPr>
      <w:numPr>
        <w:ilvl w:val="4"/>
        <w:numId w:val="5"/>
      </w:numPr>
    </w:pPr>
  </w:style>
  <w:style w:type="paragraph" w:styleId="Inhopg6">
    <w:name w:val="toc 6"/>
    <w:basedOn w:val="Standaard"/>
    <w:next w:val="Standaard"/>
    <w:uiPriority w:val="39"/>
    <w:unhideWhenUsed/>
    <w:rsid w:val="001B1CC6"/>
    <w:pPr>
      <w:tabs>
        <w:tab w:val="right" w:leader="dot" w:pos="8505"/>
      </w:tabs>
      <w:ind w:hanging="1134"/>
    </w:pPr>
  </w:style>
  <w:style w:type="paragraph" w:styleId="Inhopg7">
    <w:name w:val="toc 7"/>
    <w:basedOn w:val="Standaard"/>
    <w:next w:val="Standaard"/>
    <w:uiPriority w:val="39"/>
    <w:rsid w:val="001B1CC6"/>
    <w:pPr>
      <w:tabs>
        <w:tab w:val="right" w:leader="dot" w:pos="8505"/>
      </w:tabs>
    </w:pPr>
  </w:style>
  <w:style w:type="paragraph" w:customStyle="1" w:styleId="Opsommingtekens1">
    <w:name w:val="Opsomming tekens 1"/>
    <w:basedOn w:val="Standaard"/>
    <w:qFormat/>
    <w:rsid w:val="001B1CC6"/>
    <w:pPr>
      <w:numPr>
        <w:ilvl w:val="1"/>
        <w:numId w:val="5"/>
      </w:numPr>
    </w:pPr>
  </w:style>
  <w:style w:type="paragraph" w:customStyle="1" w:styleId="Opsommingtekens2">
    <w:name w:val="Opsomming tekens 2"/>
    <w:basedOn w:val="Standaard"/>
    <w:qFormat/>
    <w:rsid w:val="001B1CC6"/>
    <w:pPr>
      <w:numPr>
        <w:ilvl w:val="3"/>
        <w:numId w:val="5"/>
      </w:numPr>
    </w:pPr>
  </w:style>
  <w:style w:type="paragraph" w:customStyle="1" w:styleId="Opsommingtekens3">
    <w:name w:val="Opsomming tekens 3"/>
    <w:basedOn w:val="Standaard"/>
    <w:qFormat/>
    <w:rsid w:val="001B1CC6"/>
    <w:pPr>
      <w:numPr>
        <w:ilvl w:val="5"/>
        <w:numId w:val="5"/>
      </w:numPr>
    </w:pPr>
  </w:style>
  <w:style w:type="paragraph" w:customStyle="1" w:styleId="Opsommingtekens4">
    <w:name w:val="Opsomming tekens 4"/>
    <w:basedOn w:val="Standaard"/>
    <w:qFormat/>
    <w:rsid w:val="001B1CC6"/>
    <w:pPr>
      <w:numPr>
        <w:ilvl w:val="6"/>
        <w:numId w:val="5"/>
      </w:numPr>
    </w:pPr>
  </w:style>
  <w:style w:type="paragraph" w:customStyle="1" w:styleId="Tabeltitel">
    <w:name w:val="Tabeltitel"/>
    <w:basedOn w:val="Standaard"/>
    <w:next w:val="Standaard"/>
    <w:qFormat/>
    <w:rsid w:val="001B1CC6"/>
    <w:pPr>
      <w:keepNext/>
      <w:numPr>
        <w:numId w:val="4"/>
      </w:numPr>
      <w:spacing w:before="280" w:after="140"/>
    </w:pPr>
    <w:rPr>
      <w:b/>
    </w:rPr>
  </w:style>
  <w:style w:type="numbering" w:styleId="111111">
    <w:name w:val="Outline List 2"/>
    <w:basedOn w:val="Geenlijst"/>
    <w:semiHidden/>
    <w:unhideWhenUsed/>
    <w:rsid w:val="001B1CC6"/>
  </w:style>
  <w:style w:type="numbering" w:styleId="1ai">
    <w:name w:val="Outline List 1"/>
    <w:basedOn w:val="Geenlijst"/>
    <w:semiHidden/>
    <w:unhideWhenUsed/>
    <w:rsid w:val="001B1CC6"/>
  </w:style>
  <w:style w:type="table" w:styleId="3D-effectenvoortabel1">
    <w:name w:val="Table 3D effects 1"/>
    <w:basedOn w:val="Standaardtabel"/>
    <w:semiHidden/>
    <w:unhideWhenUsed/>
    <w:rsid w:val="001B1CC6"/>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1B1CC6"/>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1B1CC6"/>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1B1CC6"/>
    <w:pPr>
      <w:spacing w:line="240" w:lineRule="auto"/>
    </w:pPr>
    <w:rPr>
      <w:sz w:val="14"/>
    </w:rPr>
  </w:style>
  <w:style w:type="character" w:styleId="Verwijzingopmerking">
    <w:name w:val="annotation reference"/>
    <w:basedOn w:val="Standaardalinea-lettertype"/>
    <w:semiHidden/>
    <w:unhideWhenUsed/>
    <w:rsid w:val="001B1CC6"/>
    <w:rPr>
      <w:sz w:val="16"/>
      <w:szCs w:val="16"/>
    </w:rPr>
  </w:style>
  <w:style w:type="paragraph" w:styleId="Documentstructuur">
    <w:name w:val="Document Map"/>
    <w:basedOn w:val="Standaard"/>
    <w:link w:val="DocumentstructuurChar"/>
    <w:semiHidden/>
    <w:unhideWhenUsed/>
    <w:rsid w:val="001B1CC6"/>
    <w:pPr>
      <w:spacing w:line="240" w:lineRule="auto"/>
    </w:pPr>
    <w:rPr>
      <w:rFonts w:ascii="Tahoma" w:hAnsi="Tahoma" w:cs="Tahoma"/>
      <w:sz w:val="16"/>
      <w:szCs w:val="16"/>
    </w:rPr>
  </w:style>
  <w:style w:type="table" w:styleId="Donkerelijst">
    <w:name w:val="Dark List"/>
    <w:basedOn w:val="Standaardtabel"/>
    <w:uiPriority w:val="61"/>
    <w:rsid w:val="001B1CC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1B1CC6"/>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1B1CC6"/>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1B1CC6"/>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1B1CC6"/>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1B1CC6"/>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1B1CC6"/>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1B1CC6"/>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1B1CC6"/>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1B1CC6"/>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1B1CC6"/>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1B1CC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1B1CC6"/>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1B1CC6"/>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1B1CC6"/>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1B1CC6"/>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1B1CC6"/>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1B1CC6"/>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1B1CC6"/>
    <w:pPr>
      <w:spacing w:line="240" w:lineRule="auto"/>
      <w:ind w:left="180" w:hanging="180"/>
    </w:pPr>
  </w:style>
  <w:style w:type="paragraph" w:styleId="Index2">
    <w:name w:val="index 2"/>
    <w:basedOn w:val="Standaard"/>
    <w:next w:val="Standaard"/>
    <w:semiHidden/>
    <w:unhideWhenUsed/>
    <w:rsid w:val="001B1CC6"/>
    <w:pPr>
      <w:spacing w:line="240" w:lineRule="auto"/>
      <w:ind w:left="360" w:hanging="180"/>
    </w:pPr>
  </w:style>
  <w:style w:type="paragraph" w:styleId="Index3">
    <w:name w:val="index 3"/>
    <w:basedOn w:val="Standaard"/>
    <w:next w:val="Standaard"/>
    <w:semiHidden/>
    <w:unhideWhenUsed/>
    <w:rsid w:val="001B1CC6"/>
    <w:pPr>
      <w:spacing w:line="240" w:lineRule="auto"/>
      <w:ind w:left="540" w:hanging="180"/>
    </w:pPr>
  </w:style>
  <w:style w:type="paragraph" w:styleId="Index4">
    <w:name w:val="index 4"/>
    <w:basedOn w:val="Standaard"/>
    <w:next w:val="Standaard"/>
    <w:semiHidden/>
    <w:unhideWhenUsed/>
    <w:rsid w:val="001B1CC6"/>
    <w:pPr>
      <w:spacing w:line="240" w:lineRule="auto"/>
      <w:ind w:left="720" w:hanging="180"/>
    </w:pPr>
  </w:style>
  <w:style w:type="paragraph" w:styleId="Index5">
    <w:name w:val="index 5"/>
    <w:basedOn w:val="Standaard"/>
    <w:next w:val="Standaard"/>
    <w:semiHidden/>
    <w:unhideWhenUsed/>
    <w:rsid w:val="001B1CC6"/>
    <w:pPr>
      <w:spacing w:line="240" w:lineRule="auto"/>
      <w:ind w:left="900" w:hanging="180"/>
    </w:pPr>
  </w:style>
  <w:style w:type="paragraph" w:styleId="Index6">
    <w:name w:val="index 6"/>
    <w:basedOn w:val="Standaard"/>
    <w:next w:val="Standaard"/>
    <w:semiHidden/>
    <w:unhideWhenUsed/>
    <w:rsid w:val="001B1CC6"/>
    <w:pPr>
      <w:spacing w:line="240" w:lineRule="auto"/>
      <w:ind w:left="1080" w:hanging="180"/>
    </w:pPr>
  </w:style>
  <w:style w:type="paragraph" w:styleId="Index7">
    <w:name w:val="index 7"/>
    <w:basedOn w:val="Standaard"/>
    <w:next w:val="Standaard"/>
    <w:semiHidden/>
    <w:unhideWhenUsed/>
    <w:rsid w:val="001B1CC6"/>
    <w:pPr>
      <w:spacing w:line="240" w:lineRule="auto"/>
      <w:ind w:left="1260" w:hanging="180"/>
    </w:pPr>
  </w:style>
  <w:style w:type="paragraph" w:styleId="Index8">
    <w:name w:val="index 8"/>
    <w:basedOn w:val="Standaard"/>
    <w:next w:val="Standaard"/>
    <w:semiHidden/>
    <w:unhideWhenUsed/>
    <w:rsid w:val="001B1CC6"/>
    <w:pPr>
      <w:spacing w:line="240" w:lineRule="auto"/>
      <w:ind w:left="1440" w:hanging="180"/>
    </w:pPr>
  </w:style>
  <w:style w:type="paragraph" w:styleId="Index9">
    <w:name w:val="index 9"/>
    <w:basedOn w:val="Standaard"/>
    <w:next w:val="Standaard"/>
    <w:semiHidden/>
    <w:unhideWhenUsed/>
    <w:rsid w:val="001B1CC6"/>
    <w:pPr>
      <w:spacing w:line="240" w:lineRule="auto"/>
      <w:ind w:left="1620" w:hanging="180"/>
    </w:pPr>
  </w:style>
  <w:style w:type="paragraph" w:styleId="Inhopg8">
    <w:name w:val="toc 8"/>
    <w:basedOn w:val="Standaard"/>
    <w:next w:val="Standaard"/>
    <w:uiPriority w:val="39"/>
    <w:unhideWhenUsed/>
    <w:rsid w:val="001B1CC6"/>
    <w:pPr>
      <w:tabs>
        <w:tab w:val="right" w:leader="dot" w:pos="8505"/>
      </w:tabs>
    </w:pPr>
  </w:style>
  <w:style w:type="paragraph" w:styleId="Inhopg9">
    <w:name w:val="toc 9"/>
    <w:basedOn w:val="Standaard"/>
    <w:next w:val="Standaard"/>
    <w:uiPriority w:val="39"/>
    <w:unhideWhenUsed/>
    <w:rsid w:val="001B1CC6"/>
    <w:pPr>
      <w:spacing w:after="100"/>
      <w:ind w:left="1260"/>
    </w:pPr>
  </w:style>
  <w:style w:type="table" w:styleId="Klassieketabel1">
    <w:name w:val="Table Classic 1"/>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1B1CC6"/>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1B1CC6"/>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1B1CC6"/>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1B1CC6"/>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1B1CC6"/>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1B1CC6"/>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1B1CC6"/>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1B1CC6"/>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1B1CC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1B1CC6"/>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1B1CC6"/>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1B1CC6"/>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1B1CC6"/>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1B1CC6"/>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1B1CC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1B1CC6"/>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1B1CC6"/>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1B1CC6"/>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1B1CC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1B1CC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1B1CC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1B1CC6"/>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1B1CC6"/>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1B1CC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1B1CC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1B1CC6"/>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1B1CC6"/>
  </w:style>
  <w:style w:type="table" w:styleId="Professioneletabel">
    <w:name w:val="Table Professional"/>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1B1CC6"/>
  </w:style>
  <w:style w:type="table" w:styleId="Tabelkolommen1">
    <w:name w:val="Table Columns 1"/>
    <w:basedOn w:val="Standaardtabel"/>
    <w:semiHidden/>
    <w:unhideWhenUsed/>
    <w:rsid w:val="001B1CC6"/>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1B1CC6"/>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1B1CC6"/>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1B1CC6"/>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1B1CC6"/>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1B1CC6"/>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1B1CC6"/>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1B1CC6"/>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1B1CC6"/>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1B1CC6"/>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1B1CC6"/>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1B1CC6"/>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1B1CC6"/>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1B1CC6"/>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1B1CC6"/>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1B1CC6"/>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1B1CC6"/>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1B1CC6"/>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1B1CC6"/>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1B1CC6"/>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1B1CC6"/>
    <w:pPr>
      <w:keepNext/>
      <w:spacing w:before="280" w:after="280" w:line="240" w:lineRule="auto"/>
    </w:pPr>
    <w:rPr>
      <w:color w:val="FF0000"/>
    </w:rPr>
  </w:style>
  <w:style w:type="paragraph" w:customStyle="1" w:styleId="Figuurbijschrift">
    <w:name w:val="Figuurbijschrift"/>
    <w:basedOn w:val="Standaard"/>
    <w:next w:val="Standaard"/>
    <w:qFormat/>
    <w:rsid w:val="001B1CC6"/>
    <w:pPr>
      <w:numPr>
        <w:numId w:val="2"/>
      </w:numPr>
      <w:tabs>
        <w:tab w:val="left" w:pos="1134"/>
      </w:tabs>
      <w:spacing w:before="280" w:after="280"/>
    </w:pPr>
    <w:rPr>
      <w:b/>
    </w:rPr>
  </w:style>
  <w:style w:type="character" w:styleId="Eindnootmarkering">
    <w:name w:val="endnote reference"/>
    <w:basedOn w:val="Standaardalinea-lettertype"/>
    <w:semiHidden/>
    <w:unhideWhenUsed/>
    <w:rsid w:val="001B1CC6"/>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1B1CC6"/>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1B1CC6"/>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1B1CC6"/>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1B1CC6"/>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1B1CC6"/>
    <w:pPr>
      <w:shd w:val="clear" w:color="auto" w:fill="FFFF00"/>
      <w:spacing w:before="280" w:after="280"/>
      <w:contextualSpacing/>
    </w:pPr>
  </w:style>
  <w:style w:type="paragraph" w:customStyle="1" w:styleId="Code">
    <w:name w:val="Code"/>
    <w:basedOn w:val="Standaard"/>
    <w:rsid w:val="001B1CC6"/>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1B1CC6"/>
    <w:rPr>
      <w:color w:val="808080"/>
    </w:rPr>
  </w:style>
  <w:style w:type="character" w:customStyle="1" w:styleId="Colofonomgevingswetbesluit">
    <w:name w:val="Colofon omgevingswetbesluit"/>
    <w:basedOn w:val="Standaardalinea-lettertype"/>
    <w:uiPriority w:val="1"/>
    <w:rsid w:val="001B1CC6"/>
  </w:style>
  <w:style w:type="character" w:customStyle="1" w:styleId="Colofonprojectnaam">
    <w:name w:val="Colofon projectnaam"/>
    <w:basedOn w:val="Standaardalinea-lettertype"/>
    <w:uiPriority w:val="1"/>
    <w:rsid w:val="001B1CC6"/>
  </w:style>
  <w:style w:type="character" w:customStyle="1" w:styleId="Colofonprojectnummer">
    <w:name w:val="Colofon projectnummer"/>
    <w:basedOn w:val="Standaardalinea-lettertype"/>
    <w:uiPriority w:val="1"/>
    <w:rsid w:val="001B1CC6"/>
  </w:style>
  <w:style w:type="character" w:customStyle="1" w:styleId="Colofoncontactpersoon">
    <w:name w:val="Colofon contactpersoon"/>
    <w:basedOn w:val="Standaardalinea-lettertype"/>
    <w:uiPriority w:val="1"/>
    <w:rsid w:val="001B1CC6"/>
  </w:style>
  <w:style w:type="character" w:customStyle="1" w:styleId="Colofonauteur">
    <w:name w:val="Colofon auteur"/>
    <w:basedOn w:val="Standaardalinea-lettertype"/>
    <w:uiPriority w:val="1"/>
    <w:rsid w:val="001B1CC6"/>
  </w:style>
  <w:style w:type="table" w:customStyle="1" w:styleId="Implementatie">
    <w:name w:val="Implementatie"/>
    <w:basedOn w:val="Standaardtabel"/>
    <w:uiPriority w:val="99"/>
    <w:rsid w:val="001B1CC6"/>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1B1CC6"/>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1B1CC6"/>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1B1CC6"/>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1B1CC6"/>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1B1CC6"/>
  </w:style>
  <w:style w:type="paragraph" w:styleId="Berichtkop">
    <w:name w:val="Message Header"/>
    <w:basedOn w:val="Standaard"/>
    <w:link w:val="BerichtkopChar"/>
    <w:semiHidden/>
    <w:unhideWhenUsed/>
    <w:rsid w:val="001B1CC6"/>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1B1CC6"/>
  </w:style>
  <w:style w:type="paragraph" w:styleId="Bloktekst">
    <w:name w:val="Block Text"/>
    <w:basedOn w:val="Standaard"/>
    <w:semiHidden/>
    <w:unhideWhenUsed/>
    <w:rsid w:val="001B1CC6"/>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1B1CC6"/>
    <w:pPr>
      <w:ind w:left="180" w:hanging="180"/>
    </w:pPr>
  </w:style>
  <w:style w:type="paragraph" w:styleId="Datum">
    <w:name w:val="Date"/>
    <w:basedOn w:val="Standaard"/>
    <w:next w:val="Standaard"/>
    <w:link w:val="DatumChar"/>
    <w:semiHidden/>
    <w:unhideWhenUsed/>
    <w:rsid w:val="001B1CC6"/>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1B1CC6"/>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1B1CC6"/>
    <w:rPr>
      <w:color w:val="800080" w:themeColor="followedHyperlink"/>
      <w:u w:val="single"/>
    </w:rPr>
  </w:style>
  <w:style w:type="paragraph" w:styleId="Handtekening">
    <w:name w:val="Signature"/>
    <w:basedOn w:val="Standaard"/>
    <w:link w:val="HandtekeningChar"/>
    <w:semiHidden/>
    <w:unhideWhenUsed/>
    <w:rsid w:val="001B1CC6"/>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1B1CC6"/>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1B1CC6"/>
    <w:rPr>
      <w:rFonts w:ascii="Consolas" w:hAnsi="Consolas"/>
      <w:sz w:val="20"/>
      <w:szCs w:val="20"/>
    </w:rPr>
  </w:style>
  <w:style w:type="character" w:styleId="HTMLDefinition">
    <w:name w:val="HTML Definition"/>
    <w:basedOn w:val="Standaardalinea-lettertype"/>
    <w:semiHidden/>
    <w:unhideWhenUsed/>
    <w:rsid w:val="001B1CC6"/>
    <w:rPr>
      <w:i/>
      <w:iCs/>
    </w:rPr>
  </w:style>
  <w:style w:type="character" w:styleId="HTMLVariable">
    <w:name w:val="HTML Variable"/>
    <w:basedOn w:val="Standaardalinea-lettertype"/>
    <w:semiHidden/>
    <w:unhideWhenUsed/>
    <w:rsid w:val="001B1CC6"/>
    <w:rPr>
      <w:i/>
      <w:iCs/>
    </w:rPr>
  </w:style>
  <w:style w:type="character" w:styleId="HTML-acroniem">
    <w:name w:val="HTML Acronym"/>
    <w:basedOn w:val="Standaardalinea-lettertype"/>
    <w:semiHidden/>
    <w:unhideWhenUsed/>
    <w:rsid w:val="001B1CC6"/>
  </w:style>
  <w:style w:type="paragraph" w:styleId="HTML-adres">
    <w:name w:val="HTML Address"/>
    <w:basedOn w:val="Standaard"/>
    <w:link w:val="HTML-adresChar"/>
    <w:semiHidden/>
    <w:unhideWhenUsed/>
    <w:rsid w:val="001B1CC6"/>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1B1CC6"/>
    <w:rPr>
      <w:i/>
      <w:iCs/>
    </w:rPr>
  </w:style>
  <w:style w:type="character" w:styleId="HTML-schrijfmachine">
    <w:name w:val="HTML Typewriter"/>
    <w:basedOn w:val="Standaardalinea-lettertype"/>
    <w:semiHidden/>
    <w:unhideWhenUsed/>
    <w:rsid w:val="001B1CC6"/>
    <w:rPr>
      <w:rFonts w:ascii="Consolas" w:hAnsi="Consolas"/>
      <w:sz w:val="20"/>
      <w:szCs w:val="20"/>
    </w:rPr>
  </w:style>
  <w:style w:type="character" w:styleId="HTML-toetsenbord">
    <w:name w:val="HTML Keyboard"/>
    <w:basedOn w:val="Standaardalinea-lettertype"/>
    <w:semiHidden/>
    <w:unhideWhenUsed/>
    <w:rsid w:val="001B1CC6"/>
    <w:rPr>
      <w:rFonts w:ascii="Consolas" w:hAnsi="Consolas"/>
      <w:sz w:val="20"/>
      <w:szCs w:val="20"/>
    </w:rPr>
  </w:style>
  <w:style w:type="character" w:styleId="HTML-voorbeeld">
    <w:name w:val="HTML Sample"/>
    <w:basedOn w:val="Standaardalinea-lettertype"/>
    <w:semiHidden/>
    <w:unhideWhenUsed/>
    <w:rsid w:val="001B1CC6"/>
    <w:rPr>
      <w:rFonts w:ascii="Consolas" w:hAnsi="Consolas"/>
      <w:sz w:val="24"/>
      <w:szCs w:val="24"/>
    </w:rPr>
  </w:style>
  <w:style w:type="paragraph" w:styleId="Indexkop">
    <w:name w:val="index heading"/>
    <w:basedOn w:val="Standaard"/>
    <w:next w:val="Index1"/>
    <w:semiHidden/>
    <w:unhideWhenUsed/>
    <w:rsid w:val="001B1CC6"/>
    <w:rPr>
      <w:rFonts w:asciiTheme="majorHAnsi" w:eastAsiaTheme="majorEastAsia" w:hAnsiTheme="majorHAnsi" w:cstheme="majorBidi"/>
      <w:b/>
      <w:bCs/>
    </w:rPr>
  </w:style>
  <w:style w:type="paragraph" w:styleId="Kopbronvermelding">
    <w:name w:val="toa heading"/>
    <w:basedOn w:val="Standaard"/>
    <w:next w:val="Standaard"/>
    <w:semiHidden/>
    <w:unhideWhenUsed/>
    <w:rsid w:val="001B1CC6"/>
    <w:pPr>
      <w:spacing w:before="120"/>
    </w:pPr>
    <w:rPr>
      <w:rFonts w:asciiTheme="majorHAnsi" w:eastAsiaTheme="majorEastAsia" w:hAnsiTheme="majorHAnsi" w:cstheme="majorBidi"/>
      <w:b/>
      <w:bCs/>
      <w:sz w:val="24"/>
    </w:rPr>
  </w:style>
  <w:style w:type="paragraph" w:styleId="Lijst">
    <w:name w:val="List"/>
    <w:basedOn w:val="Standaard"/>
    <w:semiHidden/>
    <w:unhideWhenUsed/>
    <w:rsid w:val="001B1CC6"/>
    <w:pPr>
      <w:ind w:left="283" w:hanging="283"/>
      <w:contextualSpacing/>
    </w:pPr>
  </w:style>
  <w:style w:type="paragraph" w:styleId="Lijst2">
    <w:name w:val="List 2"/>
    <w:basedOn w:val="Standaard"/>
    <w:semiHidden/>
    <w:unhideWhenUsed/>
    <w:rsid w:val="001B1CC6"/>
    <w:pPr>
      <w:ind w:left="566" w:hanging="283"/>
      <w:contextualSpacing/>
    </w:pPr>
  </w:style>
  <w:style w:type="paragraph" w:styleId="Lijst3">
    <w:name w:val="List 3"/>
    <w:basedOn w:val="Standaard"/>
    <w:semiHidden/>
    <w:unhideWhenUsed/>
    <w:rsid w:val="001B1CC6"/>
    <w:pPr>
      <w:ind w:left="849" w:hanging="283"/>
      <w:contextualSpacing/>
    </w:pPr>
  </w:style>
  <w:style w:type="paragraph" w:styleId="Lijst4">
    <w:name w:val="List 4"/>
    <w:basedOn w:val="Standaard"/>
    <w:semiHidden/>
    <w:unhideWhenUsed/>
    <w:rsid w:val="001B1CC6"/>
    <w:pPr>
      <w:ind w:left="1132" w:hanging="283"/>
      <w:contextualSpacing/>
    </w:pPr>
  </w:style>
  <w:style w:type="paragraph" w:styleId="Lijst5">
    <w:name w:val="List 5"/>
    <w:basedOn w:val="Standaard"/>
    <w:semiHidden/>
    <w:unhideWhenUsed/>
    <w:rsid w:val="001B1CC6"/>
    <w:pPr>
      <w:ind w:left="1415" w:hanging="283"/>
      <w:contextualSpacing/>
    </w:pPr>
  </w:style>
  <w:style w:type="paragraph" w:styleId="Lijstmetafbeeldingen">
    <w:name w:val="table of figures"/>
    <w:basedOn w:val="Standaard"/>
    <w:next w:val="Standaard"/>
    <w:semiHidden/>
    <w:unhideWhenUsed/>
    <w:rsid w:val="001B1CC6"/>
  </w:style>
  <w:style w:type="paragraph" w:styleId="Lijstopsomteken">
    <w:name w:val="List Bullet"/>
    <w:basedOn w:val="Standaard"/>
    <w:semiHidden/>
    <w:unhideWhenUsed/>
    <w:rsid w:val="001B1CC6"/>
    <w:pPr>
      <w:numPr>
        <w:numId w:val="38"/>
      </w:numPr>
      <w:contextualSpacing/>
    </w:pPr>
  </w:style>
  <w:style w:type="paragraph" w:styleId="Lijstopsomteken2">
    <w:name w:val="List Bullet 2"/>
    <w:basedOn w:val="Standaard"/>
    <w:semiHidden/>
    <w:unhideWhenUsed/>
    <w:rsid w:val="001B1CC6"/>
    <w:pPr>
      <w:tabs>
        <w:tab w:val="num" w:pos="720"/>
      </w:tabs>
      <w:ind w:left="720" w:hanging="720"/>
      <w:contextualSpacing/>
    </w:pPr>
  </w:style>
  <w:style w:type="paragraph" w:styleId="Lijstopsomteken3">
    <w:name w:val="List Bullet 3"/>
    <w:basedOn w:val="Standaard"/>
    <w:semiHidden/>
    <w:unhideWhenUsed/>
    <w:rsid w:val="001B1CC6"/>
    <w:pPr>
      <w:tabs>
        <w:tab w:val="num" w:pos="720"/>
      </w:tabs>
      <w:ind w:left="720" w:hanging="720"/>
      <w:contextualSpacing/>
    </w:pPr>
  </w:style>
  <w:style w:type="paragraph" w:styleId="Lijstopsomteken4">
    <w:name w:val="List Bullet 4"/>
    <w:basedOn w:val="Standaard"/>
    <w:semiHidden/>
    <w:unhideWhenUsed/>
    <w:rsid w:val="001B1CC6"/>
    <w:pPr>
      <w:tabs>
        <w:tab w:val="num" w:pos="720"/>
      </w:tabs>
      <w:ind w:left="720" w:hanging="720"/>
      <w:contextualSpacing/>
    </w:pPr>
  </w:style>
  <w:style w:type="paragraph" w:styleId="Lijstopsomteken5">
    <w:name w:val="List Bullet 5"/>
    <w:basedOn w:val="Standaard"/>
    <w:semiHidden/>
    <w:unhideWhenUsed/>
    <w:rsid w:val="001B1CC6"/>
    <w:pPr>
      <w:tabs>
        <w:tab w:val="num" w:pos="720"/>
      </w:tabs>
      <w:ind w:left="720" w:hanging="720"/>
      <w:contextualSpacing/>
    </w:pPr>
  </w:style>
  <w:style w:type="paragraph" w:styleId="Lijstnummering2">
    <w:name w:val="List Number 2"/>
    <w:basedOn w:val="Standaard"/>
    <w:semiHidden/>
    <w:unhideWhenUsed/>
    <w:rsid w:val="001B1CC6"/>
    <w:pPr>
      <w:tabs>
        <w:tab w:val="num" w:pos="720"/>
      </w:tabs>
      <w:ind w:left="720" w:hanging="720"/>
      <w:contextualSpacing/>
    </w:pPr>
  </w:style>
  <w:style w:type="paragraph" w:styleId="Lijstnummering3">
    <w:name w:val="List Number 3"/>
    <w:basedOn w:val="Standaard"/>
    <w:semiHidden/>
    <w:unhideWhenUsed/>
    <w:rsid w:val="001B1CC6"/>
    <w:pPr>
      <w:tabs>
        <w:tab w:val="num" w:pos="720"/>
      </w:tabs>
      <w:ind w:left="720" w:hanging="720"/>
      <w:contextualSpacing/>
    </w:pPr>
  </w:style>
  <w:style w:type="paragraph" w:styleId="Lijstnummering4">
    <w:name w:val="List Number 4"/>
    <w:basedOn w:val="Standaard"/>
    <w:semiHidden/>
    <w:unhideWhenUsed/>
    <w:rsid w:val="001B1CC6"/>
    <w:pPr>
      <w:tabs>
        <w:tab w:val="num" w:pos="720"/>
      </w:tabs>
      <w:ind w:left="720" w:hanging="720"/>
      <w:contextualSpacing/>
    </w:pPr>
  </w:style>
  <w:style w:type="paragraph" w:styleId="Lijstnummering5">
    <w:name w:val="List Number 5"/>
    <w:basedOn w:val="Standaard"/>
    <w:semiHidden/>
    <w:unhideWhenUsed/>
    <w:rsid w:val="001B1CC6"/>
    <w:pPr>
      <w:tabs>
        <w:tab w:val="num" w:pos="720"/>
      </w:tabs>
      <w:ind w:left="720" w:hanging="720"/>
      <w:contextualSpacing/>
    </w:pPr>
  </w:style>
  <w:style w:type="paragraph" w:styleId="Lijstvoortzetting">
    <w:name w:val="List Continue"/>
    <w:basedOn w:val="Standaard"/>
    <w:semiHidden/>
    <w:unhideWhenUsed/>
    <w:rsid w:val="001B1CC6"/>
    <w:pPr>
      <w:spacing w:after="120"/>
      <w:ind w:left="283"/>
      <w:contextualSpacing/>
    </w:pPr>
  </w:style>
  <w:style w:type="paragraph" w:styleId="Lijstvoortzetting2">
    <w:name w:val="List Continue 2"/>
    <w:basedOn w:val="Standaard"/>
    <w:semiHidden/>
    <w:unhideWhenUsed/>
    <w:rsid w:val="001B1CC6"/>
    <w:pPr>
      <w:spacing w:after="120"/>
      <w:ind w:left="566"/>
      <w:contextualSpacing/>
    </w:pPr>
  </w:style>
  <w:style w:type="paragraph" w:styleId="Lijstvoortzetting3">
    <w:name w:val="List Continue 3"/>
    <w:basedOn w:val="Standaard"/>
    <w:semiHidden/>
    <w:unhideWhenUsed/>
    <w:rsid w:val="001B1CC6"/>
    <w:pPr>
      <w:spacing w:after="120"/>
      <w:ind w:left="849"/>
      <w:contextualSpacing/>
    </w:pPr>
  </w:style>
  <w:style w:type="paragraph" w:styleId="Lijstvoortzetting4">
    <w:name w:val="List Continue 4"/>
    <w:basedOn w:val="Standaard"/>
    <w:semiHidden/>
    <w:unhideWhenUsed/>
    <w:rsid w:val="001B1CC6"/>
    <w:pPr>
      <w:spacing w:after="120"/>
      <w:ind w:left="1132"/>
      <w:contextualSpacing/>
    </w:pPr>
  </w:style>
  <w:style w:type="paragraph" w:styleId="Lijstvoortzetting5">
    <w:name w:val="List Continue 5"/>
    <w:basedOn w:val="Standaard"/>
    <w:semiHidden/>
    <w:unhideWhenUsed/>
    <w:rsid w:val="001B1CC6"/>
    <w:pPr>
      <w:spacing w:after="120"/>
      <w:ind w:left="1415"/>
      <w:contextualSpacing/>
    </w:pPr>
  </w:style>
  <w:style w:type="paragraph" w:styleId="Normaalweb">
    <w:name w:val="Normal (Web)"/>
    <w:basedOn w:val="Standaard"/>
    <w:semiHidden/>
    <w:unhideWhenUsed/>
    <w:rsid w:val="001B1CC6"/>
    <w:rPr>
      <w:rFonts w:ascii="Times New Roman" w:hAnsi="Times New Roman"/>
      <w:sz w:val="24"/>
    </w:rPr>
  </w:style>
  <w:style w:type="paragraph" w:styleId="Notitiekop">
    <w:name w:val="Note Heading"/>
    <w:basedOn w:val="Standaard"/>
    <w:next w:val="Standaard"/>
    <w:link w:val="NotitiekopChar"/>
    <w:semiHidden/>
    <w:unhideWhenUsed/>
    <w:rsid w:val="001B1CC6"/>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1B1CC6"/>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1B1CC6"/>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1B1CC6"/>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1B1CC6"/>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1B1CC6"/>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1B1CC6"/>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1B1CC6"/>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1B1CC6"/>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1B1CC6"/>
    <w:pPr>
      <w:ind w:left="708"/>
    </w:pPr>
  </w:style>
  <w:style w:type="paragraph" w:styleId="Tekstzonderopmaak">
    <w:name w:val="Plain Text"/>
    <w:basedOn w:val="Standaard"/>
    <w:link w:val="TekstzonderopmaakChar"/>
    <w:semiHidden/>
    <w:unhideWhenUsed/>
    <w:rsid w:val="001B1CC6"/>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1B1CC6"/>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1B1CC6"/>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1B1CC6"/>
    <w:pPr>
      <w:numPr>
        <w:ilvl w:val="8"/>
        <w:numId w:val="5"/>
      </w:numPr>
    </w:pPr>
  </w:style>
  <w:style w:type="character" w:customStyle="1" w:styleId="Verwijzing">
    <w:name w:val="Verwijzing"/>
    <w:basedOn w:val="Standaardalinea-lettertype"/>
    <w:uiPriority w:val="1"/>
    <w:rsid w:val="001B1CC6"/>
    <w:rPr>
      <w:u w:val="single"/>
    </w:rPr>
  </w:style>
  <w:style w:type="paragraph" w:customStyle="1" w:styleId="Kader">
    <w:name w:val="Kader"/>
    <w:basedOn w:val="Standaard"/>
    <w:next w:val="Standaard"/>
    <w:qFormat/>
    <w:rsid w:val="00806669"/>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110" Type="http://schemas.openxmlformats.org/officeDocument/2006/relationships/fontTable" Target="fontTable.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11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9C21D76-8E33-4A21-8541-D409E0AB03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38</TotalTime>
  <Pages>274</Pages>
  <Words>113152</Words>
  <Characters>622339</Characters>
  <Application>Microsoft Office Word</Application>
  <DocSecurity>0</DocSecurity>
  <Lines>5186</Lines>
  <Paragraphs>1468</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734023</CharactersWithSpaces>
  <SharedDoc>false</SharedDoc>
  <HyperlinkBase/>
  <HLinks>
    <vt:vector size="6" baseType="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8</cp:revision>
  <cp:lastPrinted>2021-06-02T12:45:00Z</cp:lastPrinted>
  <dcterms:created xsi:type="dcterms:W3CDTF">2021-06-02T14:34:00Z</dcterms:created>
  <dcterms:modified xsi:type="dcterms:W3CDTF">2021-06-03T12:57:00Z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