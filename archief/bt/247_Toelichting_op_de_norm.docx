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74EB75CC"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bevat Locatie de 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