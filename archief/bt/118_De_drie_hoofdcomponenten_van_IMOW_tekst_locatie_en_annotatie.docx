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530" w:name="_Ref_1df6af880ddd3ef8e020ed388bcc7124_1"/>
      <w:bookmarkStart w:id="531" w:name="_Ref_1df6af880ddd3ef8e020ed388bcc7124_2"/>
      <w:bookmarkStart w:id="533" w:name="_Ref_1df6af880ddd3ef8e020ed388bcc7124_3"/>
      <w:r w:rsidRPr="000A4B5B">
        <w:t>D</w:t>
      </w:r>
      <w:r w:rsidR="003667F3" w:rsidRPr="000A4B5B">
        <w:t>e drie hoofdcomponenten van IMOW: tekst, locatie en annotatie</w:t>
      </w:r>
      <w:bookmarkEnd w:id="530"/>
      <w:bookmarkEnd w:id="531"/>
      <w:bookmarkEnd w:id="533"/>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8">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5B689CDF"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EF065D">
        <w:rPr>
          <w:rStyle w:val="Verwijzing"/>
        </w:rPr>
        <w:fldChar w:fldCharType="begin"/>
      </w:r>
      <w:r w:rsidR="00E43BED" w:rsidRPr="00EF065D">
        <w:rPr>
          <w:rStyle w:val="Verwijzing"/>
        </w:rPr>
        <w:instrText xml:space="preserve"> REF _Ref_e25eb2d38c8206df62dff5defc49ca5b_3 \r \h </w:instrText>
      </w:r>
      <w:r w:rsidR="00E43BED" w:rsidRPr="00EF065D">
        <w:rPr>
          <w:rStyle w:val="Verwijzing"/>
        </w:rPr>
      </w:r>
      <w:r w:rsidR="00E43BED" w:rsidRPr="00EF065D">
        <w:rPr>
          <w:rStyle w:val="Verwijzing"/>
        </w:rPr>
        <w:fldChar w:fldCharType="separate"/>
      </w:r>
      <w:r w:rsidR="00D90108" w:rsidRPr="00EF065D">
        <w:rPr>
          <w:rStyle w:val="Verwijzing"/>
        </w:rPr>
        <w:t>7</w:t>
      </w:r>
      <w:r w:rsidR="00E43BED" w:rsidRPr="00EF065D">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48"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