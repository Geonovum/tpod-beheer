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030D6F" w:rsidRPr="00F03DD9" w:rsidRDefault="00677327" w:rsidP="00060FF8">
      <w:pPr>
        <w:pStyle w:val="Kop1"/>
      </w:pPr>
      <w:bookmarkStart w:id="866" w:name="_Ref_15c89b01cee6499bb9824c1690072d6b_1"/>
      <w:r w:rsidRPr="00F03DD9">
        <w:lastRenderedPageBreak/>
        <w:t>Aspecten van d</w:t>
      </w:r>
      <w:r w:rsidR="00934F92" w:rsidRPr="00F03DD9">
        <w:t>e a</w:t>
      </w:r>
      <w:r w:rsidR="00060FF8" w:rsidRPr="00F03DD9">
        <w:t>anlevering</w:t>
      </w:r>
      <w:bookmarkEnd w:id="866"/>
    </w:p>
    <w:p w14:paraId="0AF9CADF" w14:textId="0281243B" w:rsidR="008A5EE6" w:rsidRPr="00F03DD9" w:rsidRDefault="0037522C" w:rsidP="000A2FA4">
      <w:r w:rsidRPr="00F03DD9">
        <w:t xml:space="preserve">In dit deel </w:t>
      </w:r>
      <w:r w:rsidR="00540375" w:rsidRPr="00F03DD9">
        <w:t xml:space="preserve">worden vier </w:t>
      </w:r>
      <w:r w:rsidRPr="00F03DD9">
        <w:t xml:space="preserve">aanleveringsaspecten </w:t>
      </w:r>
      <w:r w:rsidR="00540375" w:rsidRPr="00F03DD9">
        <w:t>beschreven</w:t>
      </w:r>
      <w:r w:rsidRPr="00F03DD9">
        <w:t xml:space="preserve">: de identificatie van </w:t>
      </w:r>
      <w:r w:rsidR="00540375" w:rsidRPr="00F03DD9">
        <w:t xml:space="preserve">Regelingversies van </w:t>
      </w:r>
      <w:r w:rsidRPr="00F03DD9">
        <w:t xml:space="preserve">omgevingsdocumenten </w:t>
      </w:r>
      <w:r w:rsidR="00540375" w:rsidRPr="00F03DD9">
        <w:t xml:space="preserve">door middel van </w:t>
      </w:r>
      <w:r w:rsidRPr="00F03DD9">
        <w:t>Doel</w:t>
      </w:r>
      <w:r w:rsidR="00790D27">
        <w:t xml:space="preserve"> (paragraaf </w:t>
      </w:r>
      <w:r w:rsidR="00790D27" w:rsidRPr="00EF065D">
        <w:rPr>
          <w:rStyle w:val="Verwijzing"/>
        </w:rPr>
        <w:fldChar w:fldCharType="begin"/>
      </w:r>
      <w:r w:rsidR="00790D27" w:rsidRPr="00EF065D">
        <w:rPr>
          <w:rStyle w:val="Verwijzing"/>
        </w:rPr>
        <w:instrText xml:space="preserve"> REF _Ref_c0c51718f5bb7d3fb9ba3a139e48f985_1 \r \h </w:instrText>
      </w:r>
      <w:r w:rsidR="00790D27" w:rsidRPr="00EF065D">
        <w:rPr>
          <w:rStyle w:val="Verwijzing"/>
        </w:rPr>
      </w:r>
      <w:r w:rsidR="00790D27" w:rsidRPr="00EF065D">
        <w:rPr>
          <w:rStyle w:val="Verwijzing"/>
        </w:rPr>
        <w:fldChar w:fldCharType="separate"/>
      </w:r>
      <w:r w:rsidR="00D90108" w:rsidRPr="00EF065D">
        <w:rPr>
          <w:rStyle w:val="Verwijzing"/>
        </w:rPr>
        <w:t>9.1</w:t>
      </w:r>
      <w:r w:rsidR="00790D27" w:rsidRPr="00EF065D">
        <w:rPr>
          <w:rStyle w:val="Verwijzing"/>
        </w:rPr>
        <w:fldChar w:fldCharType="end"/>
      </w:r>
      <w:r w:rsidR="00790D27">
        <w:t>)</w:t>
      </w:r>
      <w:r w:rsidR="002671AE">
        <w:t xml:space="preserve"> </w:t>
      </w:r>
      <w:r w:rsidRPr="00F03DD9">
        <w:t xml:space="preserve">het aangeven van de procedurestatus van een besluit tot vaststelling of wijziging van omgevingsdocumenten en de doorwerking daarvan in de geconsolideerde Regeling </w:t>
      </w:r>
      <w:r w:rsidR="00E22843" w:rsidRPr="00E22843">
        <w:t xml:space="preserve">(paragraaf </w:t>
      </w:r>
      <w:r w:rsidR="00E22843" w:rsidRPr="00EF065D">
        <w:rPr>
          <w:rStyle w:val="Verwijzing"/>
        </w:rPr>
        <w:fldChar w:fldCharType="begin"/>
      </w:r>
      <w:r w:rsidR="00E22843" w:rsidRPr="00EF065D">
        <w:rPr>
          <w:rStyle w:val="Verwijzing"/>
        </w:rPr>
        <w:instrText xml:space="preserve"> REF _Ref_60e3d6b784e1fbe4aa40aca353b44044_1 \r \h </w:instrText>
      </w:r>
      <w:r w:rsidR="00E22843" w:rsidRPr="00EF065D">
        <w:rPr>
          <w:rStyle w:val="Verwijzing"/>
        </w:rPr>
      </w:r>
      <w:r w:rsidR="00E22843" w:rsidRPr="00EF065D">
        <w:rPr>
          <w:rStyle w:val="Verwijzing"/>
        </w:rPr>
        <w:fldChar w:fldCharType="separate"/>
      </w:r>
      <w:r w:rsidR="00D90108" w:rsidRPr="00EF065D">
        <w:rPr>
          <w:rStyle w:val="Verwijzing"/>
        </w:rPr>
        <w:t>9.2</w:t>
      </w:r>
      <w:r w:rsidR="00E22843" w:rsidRPr="00EF065D">
        <w:rPr>
          <w:rStyle w:val="Verwijzing"/>
        </w:rPr>
        <w:fldChar w:fldCharType="end"/>
      </w:r>
      <w:r w:rsidR="00E22843" w:rsidRPr="00E22843">
        <w:t>)</w:t>
      </w:r>
      <w:r w:rsidR="00E22843">
        <w:t xml:space="preserve">, de kennisgeving van de terinzagelegging van ontwerpbesluiten en van genomen besluiten </w:t>
      </w:r>
      <w:r w:rsidR="00E22843" w:rsidRPr="00E22843">
        <w:t xml:space="preserve">(paragraaf </w:t>
      </w:r>
      <w:r w:rsidR="00E22843" w:rsidRPr="00EF065D">
        <w:rPr>
          <w:rStyle w:val="Verwijzing"/>
        </w:rPr>
        <w:fldChar w:fldCharType="begin"/>
      </w:r>
      <w:r w:rsidR="00E22843" w:rsidRPr="00EF065D">
        <w:rPr>
          <w:rStyle w:val="Verwijzing"/>
        </w:rPr>
        <w:instrText xml:space="preserve"> REF _Ref_6947a34764496fea66884b5c0db5ac00_1 \r \h </w:instrText>
      </w:r>
      <w:r w:rsidR="00E22843" w:rsidRPr="00EF065D">
        <w:rPr>
          <w:rStyle w:val="Verwijzing"/>
        </w:rPr>
      </w:r>
      <w:r w:rsidR="00E22843" w:rsidRPr="00EF065D">
        <w:rPr>
          <w:rStyle w:val="Verwijzing"/>
        </w:rPr>
        <w:fldChar w:fldCharType="separate"/>
      </w:r>
      <w:r w:rsidR="00D90108" w:rsidRPr="00EF065D">
        <w:rPr>
          <w:rStyle w:val="Verwijzing"/>
        </w:rPr>
        <w:t>9.3</w:t>
      </w:r>
      <w:r w:rsidR="00E22843" w:rsidRPr="00EF065D">
        <w:rPr>
          <w:rStyle w:val="Verwijzing"/>
        </w:rPr>
        <w:fldChar w:fldCharType="end"/>
      </w:r>
      <w:r w:rsidR="00E22843" w:rsidRPr="00E22843">
        <w:t>)</w:t>
      </w:r>
      <w:r w:rsidR="00E22843">
        <w:t xml:space="preserve"> </w:t>
      </w:r>
      <w:r w:rsidRPr="00F03DD9">
        <w:t xml:space="preserve">en tot slot het muteren van </w:t>
      </w:r>
      <w:r w:rsidR="00ED1B61">
        <w:t>OW-object</w:t>
      </w:r>
      <w:r w:rsidRPr="00F03DD9">
        <w:t>en</w:t>
      </w:r>
      <w:r w:rsidR="00E22843">
        <w:t xml:space="preserve"> </w:t>
      </w:r>
      <w:r w:rsidR="00E22843" w:rsidRPr="00E22843">
        <w:t xml:space="preserve">(paragraaf </w:t>
      </w:r>
      <w:r w:rsidR="00527EFA" w:rsidRPr="00EF065D">
        <w:rPr>
          <w:rStyle w:val="Verwijzing"/>
        </w:rPr>
        <w:fldChar w:fldCharType="begin"/>
      </w:r>
      <w:r w:rsidR="00527EFA" w:rsidRPr="00EF065D">
        <w:rPr>
          <w:rStyle w:val="Verwijzing"/>
        </w:rPr>
        <w:instrText xml:space="preserve"> REF _Ref_bacb5e714ac2952feb79d603d8b1bd92_1 \r \h </w:instrText>
      </w:r>
      <w:r w:rsidR="00527EFA" w:rsidRPr="00EF065D">
        <w:rPr>
          <w:rStyle w:val="Verwijzing"/>
        </w:rPr>
      </w:r>
      <w:r w:rsidR="00527EFA" w:rsidRPr="00EF065D">
        <w:rPr>
          <w:rStyle w:val="Verwijzing"/>
        </w:rPr>
        <w:fldChar w:fldCharType="separate"/>
      </w:r>
      <w:r w:rsidR="00D90108" w:rsidRPr="00EF065D">
        <w:rPr>
          <w:rStyle w:val="Verwijzing"/>
        </w:rPr>
        <w:t>9.4</w:t>
      </w:r>
      <w:r w:rsidR="00527EFA" w:rsidRPr="00EF065D">
        <w:rPr>
          <w:rStyle w:val="Verwijzing"/>
        </w:rPr>
        <w:fldChar w:fldCharType="end"/>
      </w:r>
      <w:r w:rsidR="00E22843" w:rsidRPr="00E22843">
        <w:t>)</w:t>
      </w:r>
      <w:r w:rsidRPr="00F03DD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