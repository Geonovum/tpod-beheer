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r w:rsidRPr="00F1426F">
        <w:t>Norm</w:t>
      </w:r>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96DAC541-7B7A-43D3-8B79-37D633B846F1}">
                          <asvg:svgBlip xmlns:asvg="http://schemas.microsoft.com/office/drawing/2016/SVG/main" r:embed="rId92"/>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5F9DB158"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7785D35E"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8D0219" w:rsidRPr="00F1426F">
        <w:t xml:space="preserve">uitbreidbare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w:t>
      </w:r>
      <w:r w:rsidR="008273D5" w:rsidRPr="00F1426F">
        <w:lastRenderedPageBreak/>
        <w:t>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76437E1C" w:rsidR="007475F2" w:rsidRPr="007B60F8" w:rsidRDefault="00F6634F" w:rsidP="007F70AA">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Pr="00F1426F" w:rsidRDefault="003C43A3" w:rsidP="002F7B04">
      <w:pPr>
        <w:pStyle w:val="Opsommingtekens1"/>
      </w:pPr>
      <w:r w:rsidRPr="00F1426F">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1" Type="http://schemas.openxmlformats.org/officeDocument/2006/relationships/image" Target="media/image_fd51e8a7653c401ae1839e8aed476a3f.png"/><Relationship Id="rId92"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