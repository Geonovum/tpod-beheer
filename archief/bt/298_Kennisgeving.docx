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7786D" w14:textId="24BDB2CB" w:rsidR="006151CE" w:rsidRPr="00F03DD9" w:rsidRDefault="006151CE" w:rsidP="000A2FA4">
      <w:pPr>
        <w:pStyle w:val="Kop3"/>
      </w:pPr>
      <w:bookmarkStart w:id="908" w:name="_Ref_6947a34764496fea66884b5c0db5ac00_1"/>
      <w:bookmarkStart w:id="909" w:name="_Ref_6947a34764496fea66884b5c0db5ac00_2"/>
      <w:r w:rsidRPr="00F03DD9">
        <w:t>Kennisgeving</w:t>
      </w:r>
      <w:bookmarkEnd w:id="908"/>
      <w:bookmarkEnd w:id="909"/>
    </w:p>
    <w:p w14:paraId="6545580E" w14:textId="09BB34B5" w:rsidR="00C402FF" w:rsidRPr="00F03DD9" w:rsidRDefault="00C402FF" w:rsidP="00C402FF">
      <w:r w:rsidRPr="00F03DD9">
        <w:t xml:space="preserve">Op grond van de Awb zoals deze zal luiden na inwerkingtreden van de Wet elektronische publicaties, moet het bestuursorgaan </w:t>
      </w:r>
      <w:r w:rsidR="00860010" w:rsidRPr="00F03DD9">
        <w:t xml:space="preserve">bij toepassing van de </w:t>
      </w:r>
      <w:r w:rsidRPr="00F03DD9">
        <w:t>uniforme openbare voorbereidingsprocedure van afdeling 3.4 het ontwerp</w:t>
      </w:r>
      <w:r w:rsidR="00860010" w:rsidRPr="00F03DD9">
        <w:t xml:space="preserve"> van het </w:t>
      </w:r>
      <w:r w:rsidRPr="00F03DD9">
        <w:t xml:space="preserve">besluit ter inzage leggen. Voorafgaand aan de terinzagelegging moet het bestuursorgaan kennis geven van het ontwerpbesluit in het </w:t>
      </w:r>
      <w:r w:rsidR="00360B7B" w:rsidRPr="00F03DD9">
        <w:t>officiële publicatieblad van</w:t>
      </w:r>
      <w:r w:rsidRPr="00F03DD9">
        <w:t xml:space="preserve"> </w:t>
      </w:r>
      <w:r w:rsidR="00572B52" w:rsidRPr="00F03DD9">
        <w:t>dat bestuursorgaan</w:t>
      </w:r>
      <w:r w:rsidRPr="00F03DD9">
        <w:t xml:space="preserve"> </w:t>
      </w:r>
      <w:r w:rsidR="00572B52" w:rsidRPr="00F03DD9">
        <w:t>op overheid.nl</w:t>
      </w:r>
      <w:r w:rsidRPr="00F03DD9">
        <w:t>. De kennisgeving bestaat uit een zakelijke weergave van de inhoud van het (ontwerp-)besluit en vermeldt in ieder geval:</w:t>
      </w:r>
    </w:p>
    <w:p w14:paraId="304FFF4F" w14:textId="660BF62F" w:rsidR="00C402FF" w:rsidRPr="00F03DD9" w:rsidRDefault="00C402FF" w:rsidP="00F03DD9">
      <w:pPr>
        <w:pStyle w:val="Opsommingtekens1"/>
      </w:pPr>
      <w:r w:rsidRPr="00F03DD9">
        <w:t>de wijze waarop en de periode waarin de stukken waar de kennisgeving betrekking op heeft voor eenieder ter inzage liggen;</w:t>
      </w:r>
    </w:p>
    <w:p w14:paraId="127E17D8" w14:textId="65EFFDE6" w:rsidR="00C402FF" w:rsidRPr="00F03DD9" w:rsidRDefault="00C402FF" w:rsidP="00F03DD9">
      <w:pPr>
        <w:pStyle w:val="Opsommingtekens1"/>
      </w:pPr>
      <w:r w:rsidRPr="00F03DD9">
        <w:t>wie in de gelegenheid worden gesteld om zienswijzen naar voren te brengen en op welke wijze dit kan geschieden.</w:t>
      </w:r>
    </w:p>
    <w:p w14:paraId="4A9CD04E" w14:textId="77777777" w:rsidR="00C064FB" w:rsidRPr="00F03DD9" w:rsidRDefault="00C064FB" w:rsidP="00E4286A"/>
    <w:p w14:paraId="6FB7D5E3" w14:textId="655F1002" w:rsidR="00C402FF" w:rsidRPr="00F03DD9" w:rsidRDefault="001D6202" w:rsidP="00E4286A">
      <w:r w:rsidRPr="00F03DD9">
        <w:lastRenderedPageBreak/>
        <w:t xml:space="preserve">Wanneer bij de voorbereiding van het besluit de uniforme openbare voorbereidingsprocedure van afdeling 3.4 is toegepast en </w:t>
      </w:r>
      <w:r w:rsidR="000A62CA" w:rsidRPr="00F03DD9">
        <w:t xml:space="preserve">tegen </w:t>
      </w:r>
      <w:r w:rsidR="001A6FBB" w:rsidRPr="00F03DD9">
        <w:t xml:space="preserve">het besluit </w:t>
      </w:r>
      <w:r w:rsidR="00BB5B36" w:rsidRPr="00F03DD9">
        <w:t xml:space="preserve">bezwaar kan worden gemaakt of </w:t>
      </w:r>
      <w:r w:rsidR="000A62CA" w:rsidRPr="00F03DD9">
        <w:t xml:space="preserve">beroep open staat, zoals het (besluit tot vaststelling of wijziging van) het omgevingsplan, de reactieve interventie en </w:t>
      </w:r>
      <w:r w:rsidR="00BA7BF5" w:rsidRPr="00F03DD9">
        <w:t>het projectbesluit</w:t>
      </w:r>
      <w:r w:rsidR="001A6FBB" w:rsidRPr="00F03DD9">
        <w:t>,</w:t>
      </w:r>
      <w:r w:rsidR="00BA7BF5" w:rsidRPr="00F03DD9">
        <w:t xml:space="preserve"> </w:t>
      </w:r>
      <w:r w:rsidR="00553C83" w:rsidRPr="00F03DD9">
        <w:t>moet</w:t>
      </w:r>
      <w:r w:rsidR="003672F0" w:rsidRPr="00F03DD9">
        <w:t xml:space="preserve"> </w:t>
      </w:r>
      <w:r w:rsidR="00553C83" w:rsidRPr="00F03DD9">
        <w:t>h</w:t>
      </w:r>
      <w:r w:rsidR="00C402FF" w:rsidRPr="00F03DD9">
        <w:t xml:space="preserve">et bestuursorgaan </w:t>
      </w:r>
      <w:r w:rsidR="00627357" w:rsidRPr="00F03DD9">
        <w:t xml:space="preserve">tegelijk </w:t>
      </w:r>
      <w:r w:rsidR="00E4286A" w:rsidRPr="00F03DD9">
        <w:t>met de bekendmaking van het besluit kennis</w:t>
      </w:r>
      <w:r w:rsidR="008219A1" w:rsidRPr="00F03DD9">
        <w:t xml:space="preserve"> </w:t>
      </w:r>
      <w:r w:rsidR="00E4286A" w:rsidRPr="00F03DD9">
        <w:t xml:space="preserve">geven van de terinzagelegging van de op de zaak betrekking hebbende stukken </w:t>
      </w:r>
      <w:r w:rsidR="000C3CA2" w:rsidRPr="00F03DD9">
        <w:t>in het officiële publicatieblad van dat bestuursorgaan op overheid.nl</w:t>
      </w:r>
      <w:r w:rsidR="00C402FF" w:rsidRPr="00F03DD9">
        <w:t>. De kennisgeving bestaat uit een zakelijke weergave van de inhoud van het besluit en vermeldt in ieder geval:</w:t>
      </w:r>
    </w:p>
    <w:p w14:paraId="7A9569C9" w14:textId="28C9EF88" w:rsidR="00C402FF" w:rsidRPr="00F03DD9" w:rsidRDefault="00C402FF" w:rsidP="00F03DD9">
      <w:pPr>
        <w:pStyle w:val="Opsommingtekens1"/>
      </w:pPr>
      <w:r w:rsidRPr="00F03DD9">
        <w:t>de wijze waarop en de periode waarin de stukken waar de kennisgeving betrekking op heeft voor eenieder ter inzage liggen;</w:t>
      </w:r>
    </w:p>
    <w:p w14:paraId="75B23161" w14:textId="62146355" w:rsidR="00C402FF" w:rsidRPr="00F03DD9" w:rsidRDefault="003A5C4E" w:rsidP="00F03DD9">
      <w:pPr>
        <w:pStyle w:val="Opsommingtekens1"/>
      </w:pPr>
      <w:r w:rsidRPr="00F03DD9">
        <w:t>dat tegen het besluit</w:t>
      </w:r>
      <w:r w:rsidR="00546856" w:rsidRPr="00F03DD9">
        <w:t xml:space="preserve"> bezwaar kan worden gemaakt of</w:t>
      </w:r>
      <w:r w:rsidRPr="00F03DD9">
        <w:t xml:space="preserve"> </w:t>
      </w:r>
      <w:r w:rsidR="00491822" w:rsidRPr="00F03DD9">
        <w:t>beroep kan worden ingesteld</w:t>
      </w:r>
      <w:r w:rsidRPr="00F03DD9">
        <w:t>, door wie, binnen welke termijn en bij welk orgaan</w:t>
      </w:r>
      <w:r w:rsidR="00C402FF" w:rsidRPr="00F03DD9">
        <w:t>.</w:t>
      </w:r>
    </w:p>
    <w:p w14:paraId="3EF5133E" w14:textId="738B544C" w:rsidR="00C402FF" w:rsidRPr="00F03DD9" w:rsidRDefault="00AC1F86">
      <w:r w:rsidRPr="00F03DD9">
        <w:t xml:space="preserve">De bekendmaking van het besluit zelf </w:t>
      </w:r>
      <w:r w:rsidR="009A1EE3" w:rsidRPr="00F03DD9">
        <w:t>gebeurt door plaatsing van de volledige inhoud van het besluit in het officiële publicatieblad van dat bestuursorgaan op overheid.nl</w:t>
      </w:r>
      <w:r w:rsidR="00C224AB" w:rsidRPr="00F03DD9">
        <w:t>.</w:t>
      </w:r>
    </w:p>
    <w:p w14:paraId="432DDC46" w14:textId="6542C9B1" w:rsidR="00C224AB" w:rsidRPr="00F03DD9" w:rsidRDefault="00C224AB">
      <w:r w:rsidRPr="00F03DD9">
        <w:t>NB: voor overige besluiten en rechtsfiguren, zoals omgevingsverordening, waterschapsverordening en omgevingsvisie, volstaat het om ze bekend te maken door plaatsing van de volledige inhoud van het besluit in het officiële publicatieblad van dat bestuursorgaan op overheid.nl, daarvan wordt geen kennisgeving gedaan.</w:t>
      </w:r>
    </w:p>
    <w:p w14:paraId="55DE6A53" w14:textId="77777777" w:rsidR="00AC1F86" w:rsidRPr="00F03DD9" w:rsidRDefault="00AC1F86"/>
    <w:p w14:paraId="0DE89729" w14:textId="2B6FF993" w:rsidR="00030D6F" w:rsidRPr="00F03DD9" w:rsidRDefault="00B34D2B">
      <w:r w:rsidRPr="00F03DD9">
        <w:t>De kennisgeving is i</w:t>
      </w:r>
      <w:r w:rsidR="00A42C66" w:rsidRPr="00F03DD9">
        <w:t xml:space="preserve">n STOP </w:t>
      </w:r>
      <w:r w:rsidR="00E82A05" w:rsidRPr="00F03DD9">
        <w:t xml:space="preserve">gemodelleerd. </w:t>
      </w:r>
      <w:r w:rsidR="006D1073" w:rsidRPr="00F03DD9">
        <w:t xml:space="preserve">Daarin is de kennisgeving een apart </w:t>
      </w:r>
      <w:r w:rsidR="00336067" w:rsidRPr="00F03DD9">
        <w:t>'work' (een eigenstandig deel)</w:t>
      </w:r>
      <w:r w:rsidR="006D1073" w:rsidRPr="00F03DD9">
        <w:t xml:space="preserve">. </w:t>
      </w:r>
      <w:r w:rsidR="00E501BD" w:rsidRPr="00F03DD9">
        <w:t>De kennisgeving zit niet in hetzelfde aanleverpakketje als het besluit waar het bij</w:t>
      </w:r>
      <w:r w:rsidR="00F437B7" w:rsidRPr="00F03DD9">
        <w:t xml:space="preserve"> </w:t>
      </w:r>
      <w:r w:rsidR="00E501BD" w:rsidRPr="00F03DD9">
        <w:t>hoort</w:t>
      </w:r>
      <w:r w:rsidR="00935878" w:rsidRPr="00F03DD9">
        <w:t xml:space="preserve">, maar moet apart worden aangeleverd nadat het </w:t>
      </w:r>
      <w:r w:rsidR="006522C2" w:rsidRPr="00F03DD9">
        <w:t>besluit-pakketje is aangeleverd</w:t>
      </w:r>
      <w:r w:rsidR="00E501BD" w:rsidRPr="00F03DD9">
        <w:t xml:space="preserve">. </w:t>
      </w:r>
      <w:r w:rsidR="00A24376" w:rsidRPr="00F03DD9">
        <w:t xml:space="preserve">De tekst van de kennisgeving bevat een zakelijke mededeling over </w:t>
      </w:r>
      <w:r w:rsidR="00C82758" w:rsidRPr="00F03DD9">
        <w:t>een</w:t>
      </w:r>
      <w:r w:rsidR="00A24376" w:rsidRPr="00F03DD9">
        <w:t xml:space="preserve"> ander</w:t>
      </w:r>
      <w:r w:rsidR="00C82758" w:rsidRPr="00F03DD9">
        <w:t xml:space="preserve"> work</w:t>
      </w:r>
      <w:r w:rsidR="00A24376" w:rsidRPr="00F03DD9">
        <w:t>,</w:t>
      </w:r>
      <w:r w:rsidR="003A58F9" w:rsidRPr="00F03DD9">
        <w:t xml:space="preserve"> meestal </w:t>
      </w:r>
      <w:r w:rsidR="00A24376" w:rsidRPr="00F03DD9">
        <w:t>een Besluit.</w:t>
      </w:r>
      <w:r w:rsidR="005B58C9" w:rsidRPr="00F03DD9">
        <w:t xml:space="preserve"> </w:t>
      </w:r>
      <w:r w:rsidR="00C21044" w:rsidRPr="00F03DD9">
        <w:t xml:space="preserve">Met behulp van metadata </w:t>
      </w:r>
      <w:r w:rsidR="00152BFA" w:rsidRPr="00F03DD9">
        <w:t xml:space="preserve">wordt informatie die in de tekst van een kennisgeving </w:t>
      </w:r>
      <w:r w:rsidRPr="00F03DD9">
        <w:t>staat</w:t>
      </w:r>
      <w:r w:rsidR="00152BFA" w:rsidRPr="00F03DD9">
        <w:t xml:space="preserve">, in een machineleesbare vorm opgenomen </w:t>
      </w:r>
      <w:r w:rsidR="00C21044" w:rsidRPr="00F03DD9">
        <w:t>bij de kennisgeving</w:t>
      </w:r>
      <w:r w:rsidRPr="00F03DD9">
        <w:t>.</w:t>
      </w:r>
    </w:p>
    <w:p w14:paraId="75C47D2D" w14:textId="2EFBB8C4" w:rsidR="00CA4A29" w:rsidRPr="00F03DD9" w:rsidRDefault="00057F53">
      <w:r w:rsidRPr="00F03DD9">
        <w:t xml:space="preserve">De kennisgeving </w:t>
      </w:r>
      <w:r w:rsidR="00EE7572" w:rsidRPr="00F03DD9">
        <w:t xml:space="preserve">heeft de </w:t>
      </w:r>
      <w:r w:rsidR="004C3699" w:rsidRPr="00F03DD9">
        <w:t>Vrijetekst</w:t>
      </w:r>
      <w:r w:rsidR="00EE7572" w:rsidRPr="00F03DD9">
        <w:t>structuur</w:t>
      </w:r>
      <w:r w:rsidR="004C3699" w:rsidRPr="00F03DD9">
        <w:t xml:space="preserve">. </w:t>
      </w:r>
      <w:r w:rsidR="007A65F6">
        <w:t xml:space="preserve">De vormgeving </w:t>
      </w:r>
      <w:r w:rsidR="0092798B">
        <w:t xml:space="preserve">en elementen </w:t>
      </w:r>
      <w:r w:rsidR="007A65F6">
        <w:t>van</w:t>
      </w:r>
      <w:r w:rsidR="00A642EB">
        <w:t xml:space="preserve"> de kennisgeving</w:t>
      </w:r>
      <w:r w:rsidR="00C355FA" w:rsidRPr="00B26823">
        <w:t xml:space="preserve"> </w:t>
      </w:r>
      <w:r w:rsidR="0092798B">
        <w:t>zijn</w:t>
      </w:r>
      <w:r w:rsidR="007A65F6">
        <w:t xml:space="preserve"> als volgt</w:t>
      </w:r>
      <w:r w:rsidR="00C355FA" w:rsidRPr="00B26823">
        <w:t>:</w:t>
      </w:r>
    </w:p>
    <w:p w14:paraId="0248680F" w14:textId="270E6301" w:rsidR="005068D0" w:rsidRPr="00F03DD9" w:rsidRDefault="005001DA" w:rsidP="005001DA">
      <w:pPr>
        <w:pStyle w:val="Opsommingtekens1"/>
      </w:pPr>
      <w:r w:rsidRPr="00B41A87">
        <w:rPr>
          <w:b/>
          <w:bCs/>
        </w:rPr>
        <w:t>Regeling</w:t>
      </w:r>
      <w:r w:rsidR="005068D0" w:rsidRPr="00B41A87">
        <w:rPr>
          <w:b/>
          <w:bCs/>
        </w:rPr>
        <w:t>Opschrift</w:t>
      </w:r>
      <w:r w:rsidR="005F2FEC">
        <w:t>: verplicht element, komt 1 keer voor.</w:t>
      </w:r>
    </w:p>
    <w:p w14:paraId="3126B36F" w14:textId="601F2A1D" w:rsidR="005001DA" w:rsidRPr="00F03DD9" w:rsidRDefault="005001DA" w:rsidP="000360DB">
      <w:pPr>
        <w:pStyle w:val="Opsommingtekens1"/>
      </w:pPr>
      <w:r w:rsidRPr="00B41A87">
        <w:rPr>
          <w:b/>
          <w:bCs/>
        </w:rPr>
        <w:t>Lichaam</w:t>
      </w:r>
      <w:r w:rsidR="005F2FEC" w:rsidRPr="005F2FEC">
        <w:t>: verplicht element, komt 1 keer voor.</w:t>
      </w:r>
    </w:p>
    <w:p w14:paraId="5EB903AD" w14:textId="0FC4CEC5" w:rsidR="005068D0" w:rsidRPr="00F03DD9" w:rsidRDefault="005068D0" w:rsidP="000360DB">
      <w:pPr>
        <w:pStyle w:val="Opsommingtekens2"/>
      </w:pPr>
      <w:r w:rsidRPr="00B41A87">
        <w:rPr>
          <w:i/>
          <w:iCs/>
        </w:rPr>
        <w:t>DivisieTekst</w:t>
      </w:r>
      <w:r w:rsidR="001E1C17" w:rsidRPr="001E1C17">
        <w:t xml:space="preserve">: verplicht element, komt </w:t>
      </w:r>
      <w:r w:rsidR="001E1C17">
        <w:t xml:space="preserve">zo vaak </w:t>
      </w:r>
      <w:r w:rsidR="001E1C17" w:rsidRPr="001E1C17">
        <w:t>voor</w:t>
      </w:r>
      <w:r w:rsidR="001E1C17">
        <w:t xml:space="preserve"> als gewenst</w:t>
      </w:r>
      <w:r w:rsidR="001E1C17" w:rsidRPr="001E1C17">
        <w:t>.</w:t>
      </w:r>
      <w:r w:rsidR="00227A64">
        <w:t xml:space="preserve"> Bevat de volgende elementen:</w:t>
      </w:r>
    </w:p>
    <w:p w14:paraId="0556E1D2" w14:textId="3C15C5A2" w:rsidR="00F60161" w:rsidRDefault="00F60161" w:rsidP="00F60161">
      <w:pPr>
        <w:pStyle w:val="Opsommingtekens3"/>
      </w:pPr>
      <w:r w:rsidRPr="00F03DD9">
        <w:t>Kop</w:t>
      </w:r>
      <w:r w:rsidR="00227A64">
        <w:t>:</w:t>
      </w:r>
      <w:r w:rsidR="00AB0A42">
        <w:t xml:space="preserve"> </w:t>
      </w:r>
      <w:r w:rsidR="00AB0A42" w:rsidRPr="00AB0A42">
        <w:t>STOP-element dat de Kop bevat. Optioneel element. Komt 0 of 1 keer voor. Indien Kop voorkomt bevat het ten minste één van de Kopelementen Label, Nummer en Opschrift; ieder van deze onderdelen komt 0 of 1 keer voor. Optioneel kan het element Subtitel worden toegevoegd.</w:t>
      </w:r>
    </w:p>
    <w:p w14:paraId="57C4BA79" w14:textId="1F00598B" w:rsidR="00F60161" w:rsidRPr="00F03DD9" w:rsidRDefault="00F60161" w:rsidP="00F03DD9">
      <w:pPr>
        <w:pStyle w:val="Opsommingtekens3"/>
      </w:pPr>
      <w:r w:rsidRPr="00F03DD9">
        <w:t>Inhoud</w:t>
      </w:r>
      <w:r w:rsidR="00930D12" w:rsidRPr="00930D12">
        <w:t xml:space="preserve">: </w:t>
      </w:r>
      <w:r w:rsidR="003D2E55">
        <w:t>STOP-</w:t>
      </w:r>
      <w:r w:rsidR="00930D12" w:rsidRPr="00930D12">
        <w:t xml:space="preserve">element dat de inhoud van de </w:t>
      </w:r>
      <w:r w:rsidR="00BC02CC">
        <w:t>kennisgeving</w:t>
      </w:r>
      <w:r w:rsidR="00930D12" w:rsidRPr="00930D12">
        <w:t xml:space="preserve"> bevat. Verplicht element. Komt </w:t>
      </w:r>
      <w:r w:rsidR="00616A04" w:rsidRPr="00616A04">
        <w:t xml:space="preserve">(per DivisieTekst) </w:t>
      </w:r>
      <w:r w:rsidR="00930D12" w:rsidRPr="00930D12">
        <w:t>1 keer voor. Het element Inhoud bevat ten minste één van de tekstelementen die STOP daarvoor kent; alle tekstelementen voor Inhoud zijn toegestaan.</w:t>
      </w:r>
    </w:p>
    <w:p w14:paraId="00B5AF14" w14:textId="77777777" w:rsidR="004C665B" w:rsidRDefault="004C665B" w:rsidP="00954D5D"/>
    <w:p w14:paraId="3348E604" w14:textId="2F3789FE" w:rsidR="00AB77A9" w:rsidRPr="00F03DD9" w:rsidRDefault="00A5367C" w:rsidP="00954D5D">
      <w:r w:rsidRPr="00F03DD9">
        <w:t>De specificatie van de m</w:t>
      </w:r>
      <w:r w:rsidR="00AB77A9" w:rsidRPr="00F03DD9">
        <w:t>etadata</w:t>
      </w:r>
      <w:r w:rsidRPr="00F03DD9">
        <w:t xml:space="preserve"> staat in STOP. De belangrijkste </w:t>
      </w:r>
      <w:r w:rsidR="00812E80" w:rsidRPr="00F03DD9">
        <w:t>metadata zijn</w:t>
      </w:r>
      <w:r w:rsidR="00AB77A9" w:rsidRPr="00F03DD9">
        <w:t>:</w:t>
      </w:r>
    </w:p>
    <w:p w14:paraId="19831F9F" w14:textId="7BE734B3" w:rsidR="00682474" w:rsidRPr="00F03DD9" w:rsidRDefault="00682474" w:rsidP="00682474">
      <w:pPr>
        <w:pStyle w:val="Opsommingtekens1"/>
      </w:pPr>
      <w:r w:rsidRPr="00F03DD9">
        <w:t xml:space="preserve">Mededeling over: De verwijzing vanuit een kennisgeving naar het instrument of de instrumentversie </w:t>
      </w:r>
      <w:r w:rsidR="00162369">
        <w:t xml:space="preserve">(vaak een besluit) </w:t>
      </w:r>
      <w:r w:rsidRPr="00F03DD9">
        <w:t>waarover de kennisgeving zakelijke mededelingen bevat.</w:t>
      </w:r>
    </w:p>
    <w:p w14:paraId="216BAFD0" w14:textId="4AB8F5D0" w:rsidR="00B546A3" w:rsidRPr="00F03DD9" w:rsidRDefault="00B546A3" w:rsidP="00B546A3">
      <w:pPr>
        <w:pStyle w:val="Opsommingtekens1"/>
      </w:pPr>
      <w:r w:rsidRPr="00F03DD9">
        <w:t>Begin inzagetermijn op</w:t>
      </w:r>
      <w:r w:rsidR="00725767" w:rsidRPr="00F03DD9">
        <w:t>: De datum waarop de inzagetermijn van een ontwerpbesluit start</w:t>
      </w:r>
      <w:r w:rsidR="00682474" w:rsidRPr="00F03DD9">
        <w:t>.</w:t>
      </w:r>
    </w:p>
    <w:p w14:paraId="08858E01" w14:textId="42442129" w:rsidR="00B546A3" w:rsidRPr="00F03DD9" w:rsidRDefault="00B546A3" w:rsidP="00B546A3">
      <w:pPr>
        <w:pStyle w:val="Opsommingtekens1"/>
      </w:pPr>
      <w:r w:rsidRPr="00F03DD9">
        <w:t>Einde inzagetermijn op</w:t>
      </w:r>
      <w:r w:rsidR="00725767" w:rsidRPr="00F03DD9">
        <w:t>: De datum waarop de inzagetermijn van een ontwerpbesluit eindigt. Dit is de eerste dag waarop géén zienswijzen op het ontwerpbesluit meer kunnen worden ingediend</w:t>
      </w:r>
      <w:r w:rsidR="00682474" w:rsidRPr="00F03DD9">
        <w:t>.</w:t>
      </w:r>
    </w:p>
    <w:p w14:paraId="1E4955BD" w14:textId="561F10B5" w:rsidR="00B546A3" w:rsidRPr="00F03DD9" w:rsidRDefault="00B546A3" w:rsidP="00B546A3">
      <w:pPr>
        <w:pStyle w:val="Opsommingtekens1"/>
      </w:pPr>
      <w:r w:rsidRPr="00F03DD9">
        <w:t>Einde bezwaartermijn op</w:t>
      </w:r>
      <w:r w:rsidR="00725767" w:rsidRPr="00F03DD9">
        <w:t xml:space="preserve">: </w:t>
      </w:r>
      <w:r w:rsidR="008C699C" w:rsidRPr="00F03DD9">
        <w:t>De datum van de eerste dag waarop géén bezwaren tegen het besluit meer kunnen worden ingediend.</w:t>
      </w:r>
    </w:p>
    <w:p w14:paraId="6FEDBD68" w14:textId="58202D73" w:rsidR="00B546A3" w:rsidRPr="00F03DD9" w:rsidRDefault="00B546A3" w:rsidP="00B546A3">
      <w:pPr>
        <w:pStyle w:val="Opsommingtekens1"/>
      </w:pPr>
      <w:r w:rsidRPr="00F03DD9">
        <w:lastRenderedPageBreak/>
        <w:t>Einde beroeptermijn op</w:t>
      </w:r>
      <w:r w:rsidR="008C699C" w:rsidRPr="00F03DD9">
        <w:t>: De datum van de eerste dag waarop géén beroep tegen het besluit meer kan worden ingesteld.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