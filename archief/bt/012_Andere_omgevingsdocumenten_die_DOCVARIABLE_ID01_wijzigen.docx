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972B1" w14:textId="1441A292" w:rsidR="00217DFA" w:rsidRPr="00F62F31" w:rsidRDefault="00217DFA" w:rsidP="00217DFA">
      <w:pPr>
        <w:pStyle w:val="Kop3"/>
      </w:pPr>
      <w:bookmarkStart w:id="102" w:name="_Ref_ed83e2f6a25db110618742a29dd29582_1"/>
      <w:r>
        <w:lastRenderedPageBreak/>
        <w:t>Andere omgevingsdocumenten</w:t>
      </w:r>
      <w:r w:rsidRPr="00F62F31">
        <w:t xml:space="preserve"> die </w:t>
      </w:r>
      <w:r w:rsidR="00EB6699">
        <w:fldChar w:fldCharType="begin"/>
      </w:r>
      <w:r w:rsidR="00EB6699">
        <w:instrText xml:space="preserve"> DOCVARIABLE ID01+ </w:instrText>
      </w:r>
      <w:r w:rsidR="00EB6699">
        <w:fldChar w:fldCharType="separate"/>
      </w:r>
      <w:r w:rsidR="00D90108">
        <w:t>de basistekst</w:t>
      </w:r>
      <w:r w:rsidR="00EB6699">
        <w:fldChar w:fldCharType="end"/>
      </w:r>
      <w:r>
        <w:t xml:space="preserve"> wijzigen</w:t>
      </w:r>
      <w:bookmarkEnd w:id="10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