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r w:rsidRPr="00F1426F">
        <w:lastRenderedPageBreak/>
        <w:t>Norm</w:t>
      </w:r>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6AFDBDD1"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lastRenderedPageBreak/>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6A7991D8" w14:textId="53882BF6" w:rsidR="00D05952" w:rsidRPr="00F1426F" w:rsidRDefault="00974CF9" w:rsidP="002F7B04">
      <w:pPr>
        <w:pStyle w:val="Opsommingtekens1"/>
      </w:pPr>
      <w:r w:rsidRPr="00F1426F">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image" Target="media/image_455dca32d19824569dee81df24698d42.png"/><Relationship Id="rId72"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