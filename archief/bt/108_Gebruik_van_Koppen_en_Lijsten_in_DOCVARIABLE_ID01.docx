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25037F45" w:rsidR="00713915" w:rsidRDefault="00713915" w:rsidP="00713915">
      <w:pPr>
        <w:pStyle w:val="Kop4"/>
        <w:rPr>
          <w:noProof/>
        </w:rPr>
      </w:pPr>
      <w:bookmarkStart w:id="485" w:name="_Ref_8b9390aa0882b25816014549fee13add_1"/>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D90108">
        <w:rPr>
          <w:noProof/>
        </w:rPr>
        <w:t>de basistekst</w:t>
      </w:r>
      <w:r w:rsidRPr="007B60F8">
        <w:rPr>
          <w:noProof/>
        </w:rPr>
        <w:fldChar w:fldCharType="end"/>
      </w:r>
      <w:bookmarkEnd w:id="485"/>
    </w:p>
    <w:p w14:paraId="23A3786B" w14:textId="77777777" w:rsidR="00713915" w:rsidRPr="00FC2357" w:rsidRDefault="00713915" w:rsidP="00713915"/>
    <w:p w14:paraId="514F5CE3" w14:textId="6A208842"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D90108">
        <w:rPr>
          <w:noProof/>
        </w:rPr>
        <w:t>de basistekst</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r w:rsidR="00631D03">
        <w:fldChar w:fldCharType="begin"/>
      </w:r>
      <w:r w:rsidR="00631D03">
        <w:instrText xml:space="preserve"> DOCVARIABLE ID01+ </w:instrText>
      </w:r>
      <w:r w:rsidR="00631D03">
        <w:fldChar w:fldCharType="separate"/>
      </w:r>
      <w:r w:rsidR="00D90108">
        <w:t>de basistekst</w:t>
      </w:r>
      <w:r w:rsidR="00631D03">
        <w:fldChar w:fldCharType="end"/>
      </w:r>
      <w:r>
        <w:t>.</w:t>
      </w:r>
    </w:p>
    <w:p w14:paraId="6CAB5D42" w14:textId="77777777" w:rsidR="00713915" w:rsidRDefault="00713915" w:rsidP="00713915"/>
    <w:p w14:paraId="0525A34B" w14:textId="325292DA" w:rsidR="00713915" w:rsidRPr="007B60F8" w:rsidRDefault="00713915" w:rsidP="00713915">
      <w:r>
        <w:t xml:space="preserve">In paragraaf </w:t>
      </w:r>
      <w:r w:rsidRPr="00EF065D">
        <w:rPr>
          <w:rStyle w:val="Verwijzing"/>
        </w:rPr>
        <w:fldChar w:fldCharType="begin"/>
      </w:r>
      <w:r w:rsidRPr="00EF065D">
        <w:rPr>
          <w:rStyle w:val="Verwijzing"/>
        </w:rPr>
        <w:instrText xml:space="preserve"> REF _Ref_e4c922e70f6e15bcdd1f4b446907ced6_1 \r \h </w:instrText>
      </w:r>
      <w:r w:rsidRPr="00EF065D">
        <w:rPr>
          <w:rStyle w:val="Verwijzing"/>
        </w:rPr>
      </w:r>
      <w:r w:rsidRPr="00EF065D">
        <w:rPr>
          <w:rStyle w:val="Verwijzing"/>
        </w:rPr>
        <w:fldChar w:fldCharType="separate"/>
      </w:r>
      <w:r w:rsidR="00D90108" w:rsidRPr="00EF065D">
        <w:rPr>
          <w:rStyle w:val="Verwijzing"/>
        </w:rPr>
        <w:t>5.2.2.1</w:t>
      </w:r>
      <w:r w:rsidRPr="00EF065D">
        <w:rPr>
          <w:rStyle w:val="Verwijzing"/>
        </w:rPr>
        <w:fldChar w:fldCharType="end"/>
      </w:r>
      <w:r>
        <w:t xml:space="preserve"> is de norm voor de toepassing van Koppen en Lijsten in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vastgelegd. Paragraaf </w:t>
      </w:r>
      <w:r w:rsidRPr="00EF065D">
        <w:rPr>
          <w:rStyle w:val="Verwijzing"/>
        </w:rPr>
        <w:fldChar w:fldCharType="begin"/>
      </w:r>
      <w:r w:rsidRPr="00EF065D">
        <w:rPr>
          <w:rStyle w:val="Verwijzing"/>
        </w:rPr>
        <w:instrText xml:space="preserve"> REF _Ref_9c2c0953ad5bb5277dfc1cacb1f267c1_1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