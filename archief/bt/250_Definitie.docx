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CBB7" w14:textId="77777777" w:rsidR="00046669" w:rsidRPr="007F28B9" w:rsidRDefault="00046669" w:rsidP="00046669">
      <w:pPr>
        <w:pStyle w:val="Kop4"/>
      </w:pPr>
      <w:r w:rsidRPr="007F28B9">
        <w:t>Definitie</w:t>
      </w:r>
    </w:p>
    <w:p w14:paraId="41A50AA4" w14:textId="2DD120AB" w:rsidR="00046669" w:rsidRPr="007F28B9" w:rsidRDefault="00046669" w:rsidP="00046669">
      <w:r w:rsidRPr="007F28B9">
        <w:t xml:space="preserve">Pons is het </w:t>
      </w:r>
      <w:r w:rsidR="00837C77" w:rsidRPr="00837C77">
        <w:t>OW-</w:t>
      </w:r>
      <w:r w:rsidRPr="007F28B9">
        <w:t>object voor het omgevingsplan waarmee het bevoegd gezag aangeeft dat een of meer delen van een bestemmingsplan dat in de overbruggingsfunctie van DSO-LV aanwezig is, niet langer geldig zijn en dat er voor zorgt dat de overbruggingsfunctie van DSO-LV dat deel of die delen niet meer toont.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