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2B02" w14:textId="7229C56C" w:rsidR="00845EC3" w:rsidRPr="00F03DD9" w:rsidRDefault="000624BD" w:rsidP="00F03DD9">
      <w:pPr>
        <w:pStyle w:val="Kop4"/>
      </w:pPr>
      <w:r w:rsidRPr="00F03DD9">
        <w:t>Algemeen</w:t>
      </w:r>
    </w:p>
    <w:p w14:paraId="48F55E12" w14:textId="08E3822E" w:rsidR="002F1FE1" w:rsidRPr="00F03DD9" w:rsidRDefault="00C45A0F" w:rsidP="003947FD">
      <w:r w:rsidRPr="00F03DD9">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rsidR="00E7343C" w:rsidRPr="00F03DD9">
        <w:t xml:space="preserve"> </w:t>
      </w:r>
      <w:r w:rsidR="004358CD" w:rsidRPr="00F03DD9">
        <w:t xml:space="preserve">Het </w:t>
      </w:r>
      <w:r w:rsidR="006157AF" w:rsidRPr="00F03DD9">
        <w:t xml:space="preserve">bevoegd gezag zorgt er voor dat </w:t>
      </w:r>
      <w:r w:rsidR="004358CD" w:rsidRPr="00F03DD9">
        <w:t xml:space="preserve">de </w:t>
      </w:r>
      <w:r w:rsidR="00214FF2" w:rsidRPr="00F03DD9">
        <w:t xml:space="preserve">bij </w:t>
      </w:r>
      <w:r w:rsidR="004358CD" w:rsidRPr="00F03DD9">
        <w:t xml:space="preserve">dat instrument </w:t>
      </w:r>
      <w:r w:rsidR="00214FF2" w:rsidRPr="00F03DD9">
        <w:t xml:space="preserve">behorende </w:t>
      </w:r>
      <w:r w:rsidR="004358CD" w:rsidRPr="00F03DD9">
        <w:t>procedure</w:t>
      </w:r>
      <w:r w:rsidR="006157AF" w:rsidRPr="00F03DD9">
        <w:t xml:space="preserve"> wordt doorlopen</w:t>
      </w:r>
      <w:r w:rsidR="00214FF2" w:rsidRPr="00F03DD9">
        <w:t xml:space="preserve">. In de loop van die procedure worden een </w:t>
      </w:r>
      <w:r w:rsidR="0085789D" w:rsidRPr="00F03DD9">
        <w:t xml:space="preserve">of meer versies van het </w:t>
      </w:r>
      <w:r w:rsidR="000C1779" w:rsidRPr="00F03DD9">
        <w:t>besluit</w:t>
      </w:r>
      <w:r w:rsidR="00F55023" w:rsidRPr="00F03DD9">
        <w:t xml:space="preserve"> </w:t>
      </w:r>
      <w:r w:rsidR="00B96D20">
        <w:t xml:space="preserve">(inclusief de </w:t>
      </w:r>
      <w:r w:rsidR="00931AB4">
        <w:t xml:space="preserve">initiële regeling of de wijzigingsinstructies voor de geconsolideerde regeling) </w:t>
      </w:r>
      <w:r w:rsidR="007C6CE8" w:rsidRPr="00F03DD9">
        <w:t xml:space="preserve">aan de LVBB aangeleverd. </w:t>
      </w:r>
      <w:r w:rsidR="00254D64" w:rsidRPr="00254D64">
        <w:t>Nadat het bevoegd gezag het besluit heeft genomen en het bekend is gemaakt en in werking is getreden,</w:t>
      </w:r>
      <w:r w:rsidR="00AD5AC0" w:rsidRPr="00F03DD9">
        <w:t xml:space="preserve"> </w:t>
      </w:r>
      <w:r w:rsidR="00C52A2B" w:rsidRPr="00F03DD9">
        <w:t xml:space="preserve">is </w:t>
      </w:r>
      <w:r w:rsidR="005A5B50" w:rsidRPr="00F03DD9">
        <w:t xml:space="preserve">voor een aantal </w:t>
      </w:r>
      <w:r w:rsidR="008C70CA" w:rsidRPr="00F03DD9">
        <w:t xml:space="preserve">instrumenten </w:t>
      </w:r>
      <w:r w:rsidR="00C52A2B" w:rsidRPr="00F03DD9">
        <w:t>de procedure afgelopen</w:t>
      </w:r>
      <w:r w:rsidR="00DB02E3" w:rsidRPr="00F03DD9">
        <w:t>.</w:t>
      </w:r>
      <w:r w:rsidR="00AE27BE" w:rsidRPr="00F03DD9">
        <w:t xml:space="preserve"> </w:t>
      </w:r>
      <w:r w:rsidR="00CD24C4" w:rsidRPr="00F03DD9">
        <w:t xml:space="preserve">In het geval van een </w:t>
      </w:r>
      <w:r w:rsidR="00A8354A" w:rsidRPr="00F03DD9">
        <w:t>besluit</w:t>
      </w:r>
      <w:r w:rsidR="00CD24C4" w:rsidRPr="00F03DD9">
        <w:t xml:space="preserve"> waartegen beroep kan worden ingesteld</w:t>
      </w:r>
      <w:r w:rsidR="00C52A2B" w:rsidRPr="00F03DD9">
        <w:t xml:space="preserve"> </w:t>
      </w:r>
      <w:r w:rsidR="008C70CA" w:rsidRPr="00F03DD9">
        <w:t>volg</w:t>
      </w:r>
      <w:r w:rsidR="00395FF2" w:rsidRPr="00F03DD9">
        <w:t xml:space="preserve">t </w:t>
      </w:r>
      <w:r w:rsidR="00362E9A" w:rsidRPr="00F03DD9">
        <w:t>nog een procedure</w:t>
      </w:r>
      <w:r w:rsidR="00491DD2" w:rsidRPr="00F03DD9">
        <w:t>gede</w:t>
      </w:r>
      <w:r w:rsidR="007B3068" w:rsidRPr="00F03DD9">
        <w:t>elte dat kan leiden tot wijziging</w:t>
      </w:r>
      <w:r w:rsidR="009315DB" w:rsidRPr="00F03DD9">
        <w:t xml:space="preserve">en in de </w:t>
      </w:r>
      <w:r w:rsidR="000D2D9E" w:rsidRPr="00F03DD9">
        <w:t>geldigheid</w:t>
      </w:r>
      <w:r w:rsidR="009315DB" w:rsidRPr="00F03DD9">
        <w:t xml:space="preserve"> en zelfs tot wijzigingen in </w:t>
      </w:r>
      <w:r w:rsidR="002A1447" w:rsidRPr="00F03DD9">
        <w:t xml:space="preserve">de inhoud van </w:t>
      </w:r>
      <w:r w:rsidR="00957EAA" w:rsidRPr="00F03DD9">
        <w:t xml:space="preserve">het </w:t>
      </w:r>
      <w:r w:rsidR="001F1F42" w:rsidRPr="00F03DD9">
        <w:t>besluit</w:t>
      </w:r>
      <w:r w:rsidR="00D61E3D" w:rsidRPr="00F03DD9">
        <w:t xml:space="preserve">. Een wijziging in de </w:t>
      </w:r>
      <w:r w:rsidR="000D2D9E" w:rsidRPr="00F03DD9">
        <w:t xml:space="preserve">geldigheid </w:t>
      </w:r>
      <w:r w:rsidR="00D61E3D" w:rsidRPr="00F03DD9">
        <w:t xml:space="preserve">kan zich </w:t>
      </w:r>
      <w:r w:rsidR="00070A75" w:rsidRPr="00F03DD9">
        <w:t xml:space="preserve">bijvoorbeeld </w:t>
      </w:r>
      <w:r w:rsidR="00D61E3D" w:rsidRPr="00F03DD9">
        <w:t xml:space="preserve">voordoen </w:t>
      </w:r>
      <w:r w:rsidR="009708C9" w:rsidRPr="00F03DD9">
        <w:t xml:space="preserve">wanneer een besluit naar aanleiding van een verzoek om voorlopige voorziening </w:t>
      </w:r>
      <w:r w:rsidR="001A4A67" w:rsidRPr="00F03DD9">
        <w:t xml:space="preserve">door de rechter </w:t>
      </w:r>
      <w:r w:rsidR="009708C9" w:rsidRPr="00F03DD9">
        <w:t xml:space="preserve">wordt geschorst. Een wijziging in </w:t>
      </w:r>
      <w:r w:rsidR="0019700D" w:rsidRPr="00F03DD9">
        <w:t xml:space="preserve">de inhoud </w:t>
      </w:r>
      <w:r w:rsidR="001A4A67" w:rsidRPr="00F03DD9">
        <w:t xml:space="preserve">is mogelijk wanneer de rechter </w:t>
      </w:r>
      <w:r w:rsidR="00797EC9" w:rsidRPr="00F03DD9">
        <w:t>een besluit geheel of gedeeltelijk vernietig</w:t>
      </w:r>
      <w:r w:rsidR="009A7953" w:rsidRPr="00F03DD9">
        <w:t>t</w:t>
      </w:r>
      <w:r w:rsidR="00797EC9" w:rsidRPr="00F03DD9">
        <w:t xml:space="preserve">, dan wel zelf in de zaak voorziend </w:t>
      </w:r>
      <w:r w:rsidR="00D73D2F" w:rsidRPr="00F03DD9">
        <w:t xml:space="preserve">het besluit </w:t>
      </w:r>
      <w:r w:rsidR="001C5426" w:rsidRPr="00F03DD9">
        <w:t>wijzigt.</w:t>
      </w:r>
      <w:r w:rsidR="000E1761" w:rsidRPr="00F03DD9">
        <w:t xml:space="preserve"> </w:t>
      </w:r>
      <w:r w:rsidR="008E759A" w:rsidRPr="00F03DD9">
        <w:t xml:space="preserve">Het </w:t>
      </w:r>
      <w:r w:rsidR="009B6B06" w:rsidRPr="00F03DD9">
        <w:t>uiteindelijke</w:t>
      </w:r>
      <w:r w:rsidR="00C75F0D" w:rsidRPr="00F03DD9">
        <w:t xml:space="preserve"> resultaat van </w:t>
      </w:r>
      <w:r w:rsidR="004021F0" w:rsidRPr="00F03DD9">
        <w:t xml:space="preserve">het hele proces </w:t>
      </w:r>
      <w:r w:rsidR="00481201" w:rsidRPr="00F03DD9">
        <w:t xml:space="preserve">is </w:t>
      </w:r>
      <w:r w:rsidR="00B830B8" w:rsidRPr="00F03DD9">
        <w:t xml:space="preserve">dat er </w:t>
      </w:r>
      <w:r w:rsidR="00481201" w:rsidRPr="00F03DD9">
        <w:t>een nieuwe Regeling</w:t>
      </w:r>
      <w:r w:rsidR="00AB1A14" w:rsidRPr="00F03DD9">
        <w:t xml:space="preserve"> </w:t>
      </w:r>
      <w:r w:rsidR="00B830B8" w:rsidRPr="00F03DD9">
        <w:t>ontstaat</w:t>
      </w:r>
      <w:r w:rsidR="00C53FDB" w:rsidRPr="00F03DD9">
        <w:t xml:space="preserve">, </w:t>
      </w:r>
      <w:r w:rsidR="00AB1A14" w:rsidRPr="00F03DD9">
        <w:t>of een nieuwe versie van een bestaande Regeling.</w:t>
      </w:r>
    </w:p>
    <w:p w14:paraId="1BEADF44" w14:textId="77777777" w:rsidR="00B65845" w:rsidRPr="00F03DD9" w:rsidRDefault="00B65845" w:rsidP="003947FD"/>
    <w:p w14:paraId="6B9B48E2" w14:textId="4DBD68D7" w:rsidR="001F7CB3" w:rsidRPr="00F03DD9" w:rsidRDefault="00A228E9" w:rsidP="001F7CB3">
      <w:r w:rsidRPr="00F03DD9">
        <w:t xml:space="preserve">Om </w:t>
      </w:r>
      <w:r w:rsidR="00A83554" w:rsidRPr="00F03DD9">
        <w:t xml:space="preserve">van een omgevingsdocument </w:t>
      </w:r>
      <w:r w:rsidR="00F34EBE" w:rsidRPr="00F03DD9">
        <w:t xml:space="preserve">vast te leggen dat </w:t>
      </w:r>
      <w:r w:rsidRPr="00F03DD9">
        <w:t xml:space="preserve">tekst, informatieobjecten en IMOW-informatie </w:t>
      </w:r>
      <w:r w:rsidR="002C6345" w:rsidRPr="00F03DD9">
        <w:t xml:space="preserve">bij elkaar horen, </w:t>
      </w:r>
      <w:r w:rsidR="00250FBC" w:rsidRPr="00F03DD9">
        <w:t>gedurende alle stadia van het proces van concipiëren, voorbereidingsprocedure, besluitvorming, bekendmaken en consolideren</w:t>
      </w:r>
      <w:r w:rsidR="00332663" w:rsidRPr="00F03DD9">
        <w:t>, is een unieke identificatie nodig</w:t>
      </w:r>
      <w:r w:rsidR="007621AE" w:rsidRPr="00F03DD9">
        <w:t xml:space="preserve">. De STOP/TPOD-standaard noemt die identificatie Doel. </w:t>
      </w:r>
      <w:r w:rsidR="00AF0D5B" w:rsidRPr="00F03DD9">
        <w:t xml:space="preserve">De term </w:t>
      </w:r>
      <w:r w:rsidR="00020324" w:rsidRPr="00F03DD9">
        <w:t>D</w:t>
      </w:r>
      <w:r w:rsidR="001F7CB3" w:rsidRPr="00F03DD9">
        <w:t xml:space="preserve">oel </w:t>
      </w:r>
      <w:r w:rsidR="00690D78" w:rsidRPr="00F03DD9">
        <w:t xml:space="preserve">is afgeleid van het </w:t>
      </w:r>
      <w:r w:rsidR="00317778" w:rsidRPr="00F03DD9">
        <w:t xml:space="preserve">doel dat </w:t>
      </w:r>
      <w:r w:rsidR="00860E72" w:rsidRPr="00F03DD9">
        <w:t xml:space="preserve">het bevoegd gezag voor ogen heeft als aanleiding </w:t>
      </w:r>
      <w:r w:rsidR="001F7CB3" w:rsidRPr="00F03DD9">
        <w:t xml:space="preserve">voor de introductie van </w:t>
      </w:r>
      <w:r w:rsidR="00885ECB" w:rsidRPr="00F03DD9">
        <w:t xml:space="preserve">een </w:t>
      </w:r>
      <w:r w:rsidR="00664991" w:rsidRPr="00F03DD9">
        <w:t xml:space="preserve">specifiek </w:t>
      </w:r>
      <w:r w:rsidR="001F7CB3" w:rsidRPr="00F03DD9">
        <w:t xml:space="preserve">nieuw </w:t>
      </w:r>
      <w:r w:rsidR="00885ECB" w:rsidRPr="00F03DD9">
        <w:t xml:space="preserve">omgevingsdocument of wijziging daarvan </w:t>
      </w:r>
      <w:r w:rsidR="001F7CB3" w:rsidRPr="00F03DD9">
        <w:t xml:space="preserve">op één moment in de tijd. </w:t>
      </w:r>
      <w:r w:rsidR="0009254D" w:rsidRPr="00F03DD9">
        <w:t>Voor degenen die met de RO-Standaarden en IMRO bekend zijn</w:t>
      </w:r>
      <w:r w:rsidR="006D1B79" w:rsidRPr="00F03DD9">
        <w:t xml:space="preserve"> is</w:t>
      </w:r>
      <w:r w:rsidR="00B55AFE" w:rsidRPr="00F03DD9">
        <w:t xml:space="preserve"> Doel </w:t>
      </w:r>
      <w:r w:rsidR="00E20424" w:rsidRPr="00F03DD9">
        <w:t xml:space="preserve">enigszins </w:t>
      </w:r>
      <w:r w:rsidR="00B55AFE" w:rsidRPr="00F03DD9">
        <w:t xml:space="preserve">vergelijkbaar met </w:t>
      </w:r>
      <w:r w:rsidR="00B625FC" w:rsidRPr="00F03DD9">
        <w:t xml:space="preserve">het </w:t>
      </w:r>
      <w:r w:rsidR="00082315" w:rsidRPr="00F03DD9">
        <w:t>d</w:t>
      </w:r>
      <w:r w:rsidR="00B625FC" w:rsidRPr="00F03DD9">
        <w:t>ossier</w:t>
      </w:r>
      <w:r w:rsidR="00082315" w:rsidRPr="00F03DD9">
        <w:t xml:space="preserve">nummer </w:t>
      </w:r>
      <w:r w:rsidR="002E39E9" w:rsidRPr="00F03DD9">
        <w:t xml:space="preserve">oftewel de IMRO-code </w:t>
      </w:r>
      <w:r w:rsidR="0008337F" w:rsidRPr="00F03DD9">
        <w:t>van een plan of besluit op grond van de Wet ruimtelijke ordening.</w:t>
      </w:r>
    </w:p>
    <w:p w14:paraId="6974A6A2" w14:textId="50897395" w:rsidR="00CC1672" w:rsidRPr="00F03DD9" w:rsidRDefault="001F7CB3" w:rsidP="001F7CB3">
      <w:r w:rsidRPr="00F03DD9">
        <w:t>Doel</w:t>
      </w:r>
      <w:r w:rsidR="005A5201" w:rsidRPr="00F03DD9">
        <w:t xml:space="preserve"> </w:t>
      </w:r>
      <w:r w:rsidR="00B643EC" w:rsidRPr="00F03DD9">
        <w:t xml:space="preserve">wordt in STOP gedefinieerd als </w:t>
      </w:r>
      <w:r w:rsidR="005A5201" w:rsidRPr="00F03DD9">
        <w:t>de i</w:t>
      </w:r>
      <w:r w:rsidRPr="00F03DD9">
        <w:t xml:space="preserve">dentificatie van </w:t>
      </w:r>
      <w:r w:rsidR="008B30EA" w:rsidRPr="00F03DD9">
        <w:t xml:space="preserve">een </w:t>
      </w:r>
      <w:r w:rsidRPr="00F03DD9">
        <w:t xml:space="preserve">nieuw </w:t>
      </w:r>
      <w:r w:rsidR="00D37A17" w:rsidRPr="00F03DD9">
        <w:t xml:space="preserve">omgevingsdocument </w:t>
      </w:r>
      <w:r w:rsidRPr="00F03DD9">
        <w:t xml:space="preserve">of </w:t>
      </w:r>
      <w:r w:rsidR="00D37A17" w:rsidRPr="00F03DD9">
        <w:t xml:space="preserve">de wijziging daarvan </w:t>
      </w:r>
      <w:r w:rsidRPr="00F03DD9">
        <w:t>met één moment van inwerkingtreding</w:t>
      </w:r>
      <w:r w:rsidR="00834A22" w:rsidRPr="00F03DD9">
        <w:t xml:space="preserve"> en</w:t>
      </w:r>
      <w:r w:rsidRPr="00F03DD9">
        <w:t xml:space="preserve"> één </w:t>
      </w:r>
      <w:r w:rsidR="00A70638" w:rsidRPr="00F03DD9">
        <w:t>(</w:t>
      </w:r>
      <w:r w:rsidR="00834A22" w:rsidRPr="00F03DD9">
        <w:t>beoogd</w:t>
      </w:r>
      <w:r w:rsidR="00A70638" w:rsidRPr="00F03DD9">
        <w:t>)</w:t>
      </w:r>
      <w:r w:rsidR="00834A22" w:rsidRPr="00F03DD9">
        <w:t xml:space="preserve"> </w:t>
      </w:r>
      <w:r w:rsidRPr="00F03DD9">
        <w:t>moment waarop de regelgeving geldig wordt.</w:t>
      </w:r>
      <w:r w:rsidR="00E53463" w:rsidRPr="00F03DD9">
        <w:t xml:space="preserve"> </w:t>
      </w:r>
      <w:r w:rsidR="00CC1672" w:rsidRPr="00F03DD9">
        <w:t>De LVBB gebruikt het Doel om de consolidatie van omgevingsdocumenten te sturen.</w:t>
      </w:r>
    </w:p>
    <w:p w14:paraId="18459B52" w14:textId="5AE0499B" w:rsidR="001F7CB3" w:rsidRPr="00F03DD9" w:rsidRDefault="000E0938" w:rsidP="001F7CB3">
      <w:r w:rsidRPr="00F03DD9">
        <w:t xml:space="preserve">Wanneer het bevoegd gezag </w:t>
      </w:r>
      <w:r w:rsidR="00CC49A5" w:rsidRPr="00F03DD9">
        <w:t>constateert dat er een nieuw omgevingsdocument nodig is</w:t>
      </w:r>
      <w:r w:rsidR="00CE11FA" w:rsidRPr="00F03DD9">
        <w:t xml:space="preserve">, of dat een bestaand omgevingsdocument gewijzigd moet worden, </w:t>
      </w:r>
      <w:r w:rsidR="007357C0" w:rsidRPr="00F03DD9">
        <w:t>en de ideeën daarover zodanig concreet zijn dat gestart kan worden met het opstellen ervan, maakt het een nieuw</w:t>
      </w:r>
      <w:r w:rsidR="0068508A" w:rsidRPr="00F03DD9">
        <w:t>e Regelingversie met een nieuw</w:t>
      </w:r>
      <w:r w:rsidR="007357C0" w:rsidRPr="00F03DD9">
        <w:t xml:space="preserve"> Doel oftewel identificatie aan. </w:t>
      </w:r>
      <w:r w:rsidR="00D871C4" w:rsidRPr="00F03DD9">
        <w:t xml:space="preserve">Afhankelijk van de gebruikte software kan </w:t>
      </w:r>
      <w:r w:rsidR="004A7FEE" w:rsidRPr="00F03DD9">
        <w:t xml:space="preserve">het bevoegd gezag </w:t>
      </w:r>
      <w:r w:rsidR="00523251" w:rsidRPr="00F03DD9">
        <w:t xml:space="preserve">het aanmaken van </w:t>
      </w:r>
      <w:r w:rsidR="00BE793D" w:rsidRPr="00F03DD9">
        <w:t>de identificatie</w:t>
      </w:r>
      <w:r w:rsidR="004A7FEE" w:rsidRPr="00F03DD9">
        <w:t xml:space="preserve"> aan de software overlaten.</w:t>
      </w:r>
      <w:r w:rsidR="007942AA" w:rsidRPr="00F03DD9">
        <w:t xml:space="preserve"> </w:t>
      </w:r>
      <w:r w:rsidR="001F7CB3" w:rsidRPr="00F03DD9">
        <w:t xml:space="preserve">Alles wat nodig is om </w:t>
      </w:r>
      <w:r w:rsidR="00947C5D" w:rsidRPr="00F03DD9">
        <w:t xml:space="preserve">de </w:t>
      </w:r>
      <w:r w:rsidR="00C840B8" w:rsidRPr="00F03DD9">
        <w:t xml:space="preserve">versie van de </w:t>
      </w:r>
      <w:r w:rsidR="00947C5D" w:rsidRPr="00F03DD9">
        <w:t xml:space="preserve">Regeling van </w:t>
      </w:r>
      <w:r w:rsidR="00CE2480" w:rsidRPr="00F03DD9">
        <w:t xml:space="preserve">het omgevingsdocument vast te leggen en </w:t>
      </w:r>
      <w:r w:rsidR="001F7CB3" w:rsidRPr="00F03DD9">
        <w:t xml:space="preserve">te beschrijven wordt aan een </w:t>
      </w:r>
      <w:r w:rsidR="00CE2480" w:rsidRPr="00F03DD9">
        <w:t>D</w:t>
      </w:r>
      <w:r w:rsidR="001F7CB3" w:rsidRPr="00F03DD9">
        <w:t>oel gekoppeld:</w:t>
      </w:r>
    </w:p>
    <w:p w14:paraId="4164485E" w14:textId="2128C19D" w:rsidR="001F7CB3" w:rsidRPr="00F03DD9" w:rsidRDefault="001F7CB3" w:rsidP="000A2FA4">
      <w:pPr>
        <w:pStyle w:val="Opsommingtekens1"/>
      </w:pPr>
      <w:r w:rsidRPr="00F03DD9">
        <w:t xml:space="preserve">één versie van de tekst (inclusief afbeeldingen en dergelijke) voor </w:t>
      </w:r>
      <w:r w:rsidR="00474087" w:rsidRPr="00F03DD9">
        <w:t>het</w:t>
      </w:r>
      <w:r w:rsidRPr="00F03DD9">
        <w:t xml:space="preserve"> </w:t>
      </w:r>
      <w:r w:rsidR="00BA6CC4" w:rsidRPr="00F03DD9">
        <w:t xml:space="preserve">omgevingsdocument </w:t>
      </w:r>
      <w:r w:rsidRPr="00F03DD9">
        <w:t>d</w:t>
      </w:r>
      <w:r w:rsidR="00BA6CC4" w:rsidRPr="00F03DD9">
        <w:t>at</w:t>
      </w:r>
      <w:r w:rsidRPr="00F03DD9">
        <w:t xml:space="preserve"> moet ontstaan of </w:t>
      </w:r>
      <w:r w:rsidR="00D832AF" w:rsidRPr="00F03DD9">
        <w:t xml:space="preserve">wordt </w:t>
      </w:r>
      <w:r w:rsidRPr="00F03DD9">
        <w:t xml:space="preserve">gewijzigd </w:t>
      </w:r>
      <w:r w:rsidR="00474087" w:rsidRPr="00F03DD9">
        <w:t xml:space="preserve">(of eventueel </w:t>
      </w:r>
      <w:r w:rsidR="00FA2B48" w:rsidRPr="00F03DD9">
        <w:t xml:space="preserve">één versie van de tekst voor elk omgevingsdocument dat </w:t>
      </w:r>
      <w:r w:rsidR="00BA46B6" w:rsidRPr="00F03DD9">
        <w:t xml:space="preserve">moet ontstaan of gewijzigd wordt in het geval </w:t>
      </w:r>
      <w:r w:rsidR="00E73933" w:rsidRPr="00F03DD9">
        <w:t xml:space="preserve">het besluit meerdere </w:t>
      </w:r>
      <w:r w:rsidR="00151390" w:rsidRPr="00F03DD9">
        <w:t>omgevingsdocumenten</w:t>
      </w:r>
      <w:r w:rsidR="00E73933" w:rsidRPr="00F03DD9">
        <w:t xml:space="preserve"> wijzigt</w:t>
      </w:r>
      <w:r w:rsidR="00151390" w:rsidRPr="00F03DD9">
        <w:t>)</w:t>
      </w:r>
      <w:r w:rsidRPr="00F03DD9">
        <w:t>;</w:t>
      </w:r>
    </w:p>
    <w:p w14:paraId="3F39251A" w14:textId="66C3761C" w:rsidR="001F7CB3" w:rsidRPr="00F03DD9" w:rsidRDefault="001F7CB3" w:rsidP="000A2FA4">
      <w:pPr>
        <w:pStyle w:val="Opsommingtekens1"/>
      </w:pPr>
      <w:r w:rsidRPr="00F03DD9">
        <w:lastRenderedPageBreak/>
        <w:t xml:space="preserve">één versie van elk informatieobject dat onderdeel is van </w:t>
      </w:r>
      <w:r w:rsidR="00EF1DAD" w:rsidRPr="00F03DD9">
        <w:t xml:space="preserve">het </w:t>
      </w:r>
      <w:r w:rsidRPr="00F03DD9">
        <w:t xml:space="preserve">nieuwe of gewijzigde </w:t>
      </w:r>
      <w:r w:rsidR="00EF1DAD" w:rsidRPr="00F03DD9">
        <w:t>omgevingsdocument</w:t>
      </w:r>
      <w:r w:rsidRPr="00F03DD9">
        <w:t>;</w:t>
      </w:r>
    </w:p>
    <w:p w14:paraId="0E511FF4" w14:textId="7F1B7BC9" w:rsidR="001F7CB3" w:rsidRPr="00F03DD9" w:rsidRDefault="001F7CB3" w:rsidP="000A2FA4">
      <w:pPr>
        <w:pStyle w:val="Opsommingtekens1"/>
      </w:pPr>
      <w:r w:rsidRPr="00F03DD9">
        <w:t xml:space="preserve">één versie van de </w:t>
      </w:r>
      <w:r w:rsidR="006E20C2" w:rsidRPr="00F03DD9">
        <w:t>OW-</w:t>
      </w:r>
      <w:r w:rsidRPr="00F03DD9">
        <w:t>informatie</w:t>
      </w:r>
      <w:r w:rsidR="000957D0" w:rsidRPr="00F03DD9">
        <w:t xml:space="preserve"> die hoort bij het nieuwe of gewijzigde omgevingsdocument</w:t>
      </w:r>
      <w:r w:rsidRPr="00F03DD9">
        <w:t>.</w:t>
      </w:r>
    </w:p>
    <w:p w14:paraId="70DFF45E" w14:textId="77777777" w:rsidR="007621AE" w:rsidRPr="00F03DD9" w:rsidRDefault="007621AE" w:rsidP="001F7CB3"/>
    <w:p w14:paraId="7E422F57" w14:textId="027C6AF0" w:rsidR="00E6352A" w:rsidRPr="00F03DD9" w:rsidRDefault="00E6352A" w:rsidP="001F7CB3">
      <w:r w:rsidRPr="00F03DD9">
        <w:t xml:space="preserve">Ten behoeve van de publicatie of bekendmaking genereert de software </w:t>
      </w:r>
      <w:r w:rsidR="001C6B65" w:rsidRPr="00F03DD9">
        <w:t>van het be</w:t>
      </w:r>
      <w:r w:rsidR="00194668" w:rsidRPr="00F03DD9">
        <w:t xml:space="preserve">voegd gezag </w:t>
      </w:r>
      <w:r w:rsidR="00C875AE" w:rsidRPr="00F03DD9">
        <w:t xml:space="preserve">een besluitversie </w:t>
      </w:r>
      <w:r w:rsidR="009A4FFA" w:rsidRPr="00F03DD9">
        <w:t xml:space="preserve">die wordt aangeleverd aan de LVBB. </w:t>
      </w:r>
      <w:r w:rsidR="00F10615" w:rsidRPr="00F03DD9">
        <w:t xml:space="preserve">Bij een </w:t>
      </w:r>
      <w:r w:rsidR="00F01D1D" w:rsidRPr="00F03DD9">
        <w:t xml:space="preserve">Doel </w:t>
      </w:r>
      <w:r w:rsidR="003427A5" w:rsidRPr="00F03DD9">
        <w:t xml:space="preserve">oftewel identificatie van een versie </w:t>
      </w:r>
      <w:r w:rsidR="002B698A" w:rsidRPr="00F03DD9">
        <w:t xml:space="preserve">van regelgeving </w:t>
      </w:r>
      <w:r w:rsidR="00F01D1D" w:rsidRPr="00F03DD9">
        <w:t xml:space="preserve">kunnen dus </w:t>
      </w:r>
      <w:r w:rsidR="003427A5" w:rsidRPr="00F03DD9">
        <w:t xml:space="preserve">in de loop van de procedure </w:t>
      </w:r>
      <w:r w:rsidR="00F01D1D" w:rsidRPr="00F03DD9">
        <w:t xml:space="preserve">meerdere </w:t>
      </w:r>
      <w:r w:rsidR="003427A5" w:rsidRPr="00F03DD9">
        <w:t>besluitversies worden aangeleverd</w:t>
      </w:r>
      <w:r w:rsidR="007E6CFB" w:rsidRPr="00F03DD9">
        <w:t>.</w:t>
      </w:r>
    </w:p>
    <w:p w14:paraId="34D6028D" w14:textId="4B942623" w:rsidR="0011689F" w:rsidRPr="00F03DD9" w:rsidRDefault="0011689F" w:rsidP="001F7CB3"/>
    <w:p w14:paraId="659DCA25" w14:textId="7A1F2791" w:rsidR="00D3110A" w:rsidRPr="00F03DD9" w:rsidRDefault="00005897" w:rsidP="001F7CB3">
      <w:r w:rsidRPr="00F03DD9">
        <w:t xml:space="preserve">Zoals gezegd is Doel de identificatie van een nieuw omgevingsdocument of de wijziging daarvan met één moment van inwerkingtreding. </w:t>
      </w:r>
      <w:r w:rsidR="00613755" w:rsidRPr="00F03DD9">
        <w:t>De LVBB gebruikt Doel om de consolidatie van omgevingsdocumenten te sturen</w:t>
      </w:r>
      <w:r w:rsidR="00B51768" w:rsidRPr="00F03DD9">
        <w:t xml:space="preserve">: per </w:t>
      </w:r>
      <w:r w:rsidR="00917153" w:rsidRPr="00F03DD9">
        <w:t xml:space="preserve">inwerkingtredingsdatum </w:t>
      </w:r>
      <w:r w:rsidR="00C36DEF" w:rsidRPr="00F03DD9">
        <w:t xml:space="preserve">(of geldigheidsdatum in geval van terugwerkende kracht) </w:t>
      </w:r>
      <w:r w:rsidR="00917153" w:rsidRPr="00F03DD9">
        <w:t xml:space="preserve">kan op deze manier </w:t>
      </w:r>
      <w:r w:rsidR="00E52B5B" w:rsidRPr="00F03DD9">
        <w:t>een Toestand</w:t>
      </w:r>
      <w:r w:rsidR="00917153" w:rsidRPr="00F03DD9">
        <w:t xml:space="preserve"> van de Regeling gemaakt worden. </w:t>
      </w:r>
      <w:r w:rsidR="00B07B09" w:rsidRPr="00F03DD9">
        <w:t>Wanneer met één besluit</w:t>
      </w:r>
      <w:r w:rsidR="00FD7232" w:rsidRPr="00F03DD9">
        <w:t xml:space="preserve"> </w:t>
      </w:r>
      <w:r w:rsidR="00180DC1" w:rsidRPr="00F03DD9">
        <w:t xml:space="preserve">verschillende onderdelen van een Regeling </w:t>
      </w:r>
      <w:r w:rsidR="00621F4A" w:rsidRPr="00F03DD9">
        <w:t xml:space="preserve">worden vastgesteld </w:t>
      </w:r>
      <w:r w:rsidR="0062578C" w:rsidRPr="00F03DD9">
        <w:t xml:space="preserve">die </w:t>
      </w:r>
      <w:r w:rsidR="00180DC1" w:rsidRPr="00F03DD9">
        <w:t xml:space="preserve">op verschillende momenten </w:t>
      </w:r>
      <w:r w:rsidR="0062578C" w:rsidRPr="00F03DD9">
        <w:t xml:space="preserve">in werking treden, </w:t>
      </w:r>
      <w:r w:rsidR="00AD02D1" w:rsidRPr="00F03DD9">
        <w:t>krijg</w:t>
      </w:r>
      <w:r w:rsidR="00A03B23" w:rsidRPr="00F03DD9">
        <w:t>t</w:t>
      </w:r>
      <w:r w:rsidR="00AD02D1" w:rsidRPr="00F03DD9">
        <w:t xml:space="preserve"> </w:t>
      </w:r>
      <w:r w:rsidR="00A03B23" w:rsidRPr="00F03DD9">
        <w:t>ie</w:t>
      </w:r>
      <w:r w:rsidR="00AD02D1" w:rsidRPr="00F03DD9">
        <w:t>de</w:t>
      </w:r>
      <w:r w:rsidR="00A03B23" w:rsidRPr="00F03DD9">
        <w:t>re</w:t>
      </w:r>
      <w:r w:rsidR="00AD02D1" w:rsidRPr="00F03DD9">
        <w:t xml:space="preserve"> </w:t>
      </w:r>
      <w:r w:rsidR="00A03B23" w:rsidRPr="00F03DD9">
        <w:t>inwerkingtredingsmoment-</w:t>
      </w:r>
      <w:r w:rsidR="00941261" w:rsidRPr="00F03DD9">
        <w:t>onderdel</w:t>
      </w:r>
      <w:r w:rsidR="00AD02D1" w:rsidRPr="00F03DD9">
        <w:t>en</w:t>
      </w:r>
      <w:r w:rsidR="00A03B23" w:rsidRPr="00F03DD9">
        <w:t>combinatie</w:t>
      </w:r>
      <w:r w:rsidR="005E7B5F" w:rsidRPr="00F03DD9">
        <w:t xml:space="preserve"> </w:t>
      </w:r>
      <w:r w:rsidR="00687FBF" w:rsidRPr="00F03DD9">
        <w:t xml:space="preserve">een eigen Doel. </w:t>
      </w:r>
      <w:r w:rsidR="003469D3" w:rsidRPr="00F03DD9">
        <w:t xml:space="preserve">Ieder Doel hoort bij een instrumentversie van regeling en de bijbehorende </w:t>
      </w:r>
      <w:r w:rsidR="00D44198">
        <w:t>GIO’s</w:t>
      </w:r>
      <w:r w:rsidR="003469D3" w:rsidRPr="00F03DD9">
        <w:t xml:space="preserve">. </w:t>
      </w:r>
      <w:r w:rsidR="00AA49F3" w:rsidRPr="00F03DD9">
        <w:t xml:space="preserve">Een voorbeeld: </w:t>
      </w:r>
      <w:r w:rsidR="00121FA2" w:rsidRPr="00F03DD9">
        <w:t xml:space="preserve">Provinciale staten </w:t>
      </w:r>
      <w:r w:rsidR="00082614" w:rsidRPr="00F03DD9">
        <w:t>stel</w:t>
      </w:r>
      <w:r w:rsidR="00121FA2" w:rsidRPr="00F03DD9">
        <w:t>len</w:t>
      </w:r>
      <w:r w:rsidR="00082614" w:rsidRPr="00F03DD9">
        <w:t xml:space="preserve"> bij </w:t>
      </w:r>
      <w:r w:rsidR="00122463" w:rsidRPr="00F03DD9">
        <w:t xml:space="preserve">besluit </w:t>
      </w:r>
      <w:r w:rsidR="00082614" w:rsidRPr="00F03DD9">
        <w:t xml:space="preserve">van </w:t>
      </w:r>
      <w:r w:rsidR="00122463" w:rsidRPr="00F03DD9">
        <w:t xml:space="preserve">28 januari 2024 </w:t>
      </w:r>
      <w:r w:rsidR="00082614" w:rsidRPr="00F03DD9">
        <w:t xml:space="preserve">een wijziging van </w:t>
      </w:r>
      <w:r w:rsidR="00121FA2" w:rsidRPr="00F03DD9">
        <w:t xml:space="preserve">de omgevingsverordening vast. </w:t>
      </w:r>
      <w:r w:rsidR="001730BA" w:rsidRPr="00F03DD9">
        <w:t>Hiervan treden</w:t>
      </w:r>
      <w:r w:rsidR="00BF5BCD" w:rsidRPr="00F03DD9">
        <w:t xml:space="preserve"> 10 onderdelen op 12 februari in werking, de resterende onderdelen treden op 24 maart in werking. </w:t>
      </w:r>
      <w:r w:rsidR="00B848F1" w:rsidRPr="00F03DD9">
        <w:t>De onderdelen die op 12 februari in werking treden</w:t>
      </w:r>
      <w:r w:rsidR="00C34BA8" w:rsidRPr="00F03DD9">
        <w:t>, worden in één RegelingVersie ondergebracht en</w:t>
      </w:r>
      <w:r w:rsidR="00B848F1" w:rsidRPr="00F03DD9">
        <w:t xml:space="preserve"> krijgen Doel X, de </w:t>
      </w:r>
      <w:r w:rsidR="005E1593" w:rsidRPr="00F03DD9">
        <w:t xml:space="preserve">onderdelen die </w:t>
      </w:r>
      <w:r w:rsidR="009B24FA" w:rsidRPr="00F03DD9">
        <w:t xml:space="preserve">op 24 maart in werking treden </w:t>
      </w:r>
      <w:r w:rsidR="008F6F9A" w:rsidRPr="00F03DD9">
        <w:t xml:space="preserve">worden in een andere RegelingVersie ondergebracht en </w:t>
      </w:r>
      <w:r w:rsidR="009B24FA" w:rsidRPr="00F03DD9">
        <w:t>krijgen Doel Y.</w:t>
      </w:r>
      <w:r w:rsidR="00C35FB3" w:rsidRPr="00F03DD9">
        <w:t xml:space="preserve"> </w:t>
      </w:r>
      <w:r w:rsidR="00E540B9" w:rsidRPr="00F03DD9">
        <w:t>Een besluit met verschil</w:t>
      </w:r>
      <w:r w:rsidR="00D81681" w:rsidRPr="00F03DD9">
        <w:t>l</w:t>
      </w:r>
      <w:r w:rsidR="00E540B9" w:rsidRPr="00F03DD9">
        <w:t xml:space="preserve">ende </w:t>
      </w:r>
      <w:r w:rsidR="00D81681" w:rsidRPr="00F03DD9">
        <w:t xml:space="preserve">inwerkingtredingsmomenten </w:t>
      </w:r>
      <w:r w:rsidR="00CC4E54" w:rsidRPr="00F03DD9">
        <w:t xml:space="preserve">voor verschillende </w:t>
      </w:r>
      <w:r w:rsidR="00E34F26" w:rsidRPr="00F03DD9">
        <w:t>onderdelen</w:t>
      </w:r>
      <w:r w:rsidR="00CC4E54" w:rsidRPr="00F03DD9">
        <w:t xml:space="preserve"> </w:t>
      </w:r>
      <w:r w:rsidR="00C35FB3" w:rsidRPr="00F03DD9">
        <w:t xml:space="preserve">zou zich bijvoorbeeld kunnen voordoen wanneer </w:t>
      </w:r>
      <w:r w:rsidR="00CC4E54" w:rsidRPr="00F03DD9">
        <w:t xml:space="preserve">het dagelijks bestuur </w:t>
      </w:r>
      <w:r w:rsidR="00D52287" w:rsidRPr="00F03DD9">
        <w:t xml:space="preserve">een besluit heeft voorbereid en vervolgens aan </w:t>
      </w:r>
      <w:r w:rsidR="00E34F26" w:rsidRPr="00F03DD9">
        <w:t xml:space="preserve">het algemeen bestuur </w:t>
      </w:r>
      <w:r w:rsidR="0054146F" w:rsidRPr="00F03DD9">
        <w:t xml:space="preserve">voorlegt, waarna dat algemeen bestuur </w:t>
      </w:r>
      <w:r w:rsidR="00B93441" w:rsidRPr="00F03DD9">
        <w:t xml:space="preserve">besluit niet alle onderdelen tegelijkertijd in werking te laten treden. </w:t>
      </w:r>
      <w:r w:rsidR="00BB6CF4" w:rsidRPr="00F03DD9">
        <w:t xml:space="preserve">Zoals hiervoor beschreven noodzaakt dat er toe om verschillende RegelingVersies te maken. </w:t>
      </w:r>
      <w:r w:rsidR="00A52817" w:rsidRPr="00F03DD9">
        <w:t>Uiteraard kunnen zich dit soort uitzonderingen voordoen, maar i</w:t>
      </w:r>
      <w:r w:rsidR="00B93441" w:rsidRPr="00F03DD9">
        <w:t xml:space="preserve">n zijn algemeenheid </w:t>
      </w:r>
      <w:r w:rsidR="00B72D00" w:rsidRPr="00F03DD9">
        <w:t xml:space="preserve">wordt </w:t>
      </w:r>
      <w:r w:rsidR="00B32363" w:rsidRPr="00F03DD9">
        <w:t xml:space="preserve">aanbevolen </w:t>
      </w:r>
      <w:r w:rsidR="00074D68" w:rsidRPr="00F03DD9">
        <w:t xml:space="preserve">(en soms is dat noodzakelijk) </w:t>
      </w:r>
      <w:r w:rsidR="00B32363" w:rsidRPr="00F03DD9">
        <w:t xml:space="preserve">om </w:t>
      </w:r>
      <w:r w:rsidR="008A275F" w:rsidRPr="00F03DD9">
        <w:t xml:space="preserve">in één besluit alleen onderdelen met eenzelfde </w:t>
      </w:r>
      <w:r w:rsidR="003965CD" w:rsidRPr="00F03DD9">
        <w:t>inwerkingtredingsdatum op te nemen.</w:t>
      </w:r>
      <w:r w:rsidR="00440C3D" w:rsidRPr="00F03DD9">
        <w:t xml:space="preserve"> Om diezelfde reden wordt ook aanbevolen om bijtijds na te denken over welke wijzigingen gecombineerd worden, zodat ze direct in één RegelingVersie met één Doel samengebracht kunnen worden.</w:t>
      </w:r>
    </w:p>
    <w:p w14:paraId="11FE863A" w14:textId="183DD03B" w:rsidR="00C74404" w:rsidRPr="00F03DD9" w:rsidRDefault="00C74404" w:rsidP="001F7CB3">
      <w:r w:rsidRPr="00F03DD9">
        <w:t xml:space="preserve">De mogelijkheid bestaat dat </w:t>
      </w:r>
      <w:r w:rsidR="00FF3F56" w:rsidRPr="00F03DD9">
        <w:t xml:space="preserve">er twee besluiten zijn voorbereid </w:t>
      </w:r>
      <w:r w:rsidR="00D45D5A" w:rsidRPr="00F03DD9">
        <w:t xml:space="preserve">met ieder een eigen Doel omdat </w:t>
      </w:r>
      <w:r w:rsidR="00FF3F56" w:rsidRPr="00F03DD9">
        <w:t>de verwachting was dat ze niet gelijktijdig in</w:t>
      </w:r>
      <w:r w:rsidR="00CB16B6" w:rsidRPr="00F03DD9">
        <w:t xml:space="preserve"> </w:t>
      </w:r>
      <w:r w:rsidR="00FF3F56" w:rsidRPr="00F03DD9">
        <w:t>werking</w:t>
      </w:r>
      <w:r w:rsidR="00CB16B6" w:rsidRPr="00F03DD9">
        <w:t xml:space="preserve"> zouden </w:t>
      </w:r>
      <w:r w:rsidR="00FF3F56" w:rsidRPr="00F03DD9">
        <w:t>tred</w:t>
      </w:r>
      <w:r w:rsidR="00CB16B6" w:rsidRPr="00F03DD9">
        <w:t>e</w:t>
      </w:r>
      <w:r w:rsidR="00FF3F56" w:rsidRPr="00F03DD9">
        <w:t>n</w:t>
      </w:r>
      <w:r w:rsidR="00CB16B6" w:rsidRPr="00F03DD9">
        <w:t xml:space="preserve">, </w:t>
      </w:r>
      <w:r w:rsidR="00360B58" w:rsidRPr="00F03DD9">
        <w:t xml:space="preserve">waarover toch gelijktijdig besluitvorming plaatsvindt waarna ze tegelijkertijd in werking kunnen treden. Het is dan niet nodig om </w:t>
      </w:r>
      <w:r w:rsidR="0087201B" w:rsidRPr="00F03DD9">
        <w:t xml:space="preserve">de Doelen samen te voegen tot </w:t>
      </w:r>
      <w:r w:rsidR="008E4405">
        <w:t>één</w:t>
      </w:r>
      <w:r w:rsidR="0087201B" w:rsidRPr="00F03DD9">
        <w:t xml:space="preserve"> Doel.</w:t>
      </w:r>
    </w:p>
    <w:p w14:paraId="5ECF68AE" w14:textId="5DA01078" w:rsidR="009E3404" w:rsidRPr="00F03DD9" w:rsidRDefault="009E3404" w:rsidP="001F7CB3"/>
    <w:p w14:paraId="4B66E915" w14:textId="780DCE05" w:rsidR="00030D6F" w:rsidRPr="00F03DD9" w:rsidRDefault="0011689F" w:rsidP="0011689F">
      <w:r w:rsidRPr="00F03DD9">
        <w:t xml:space="preserve">De identificatie van </w:t>
      </w:r>
      <w:r w:rsidR="00251B43" w:rsidRPr="00F03DD9">
        <w:t>D</w:t>
      </w:r>
      <w:r w:rsidRPr="00F03DD9">
        <w:t xml:space="preserve">oel wordt door </w:t>
      </w:r>
      <w:r w:rsidR="00536E76">
        <w:t>het bevoegd gezag</w:t>
      </w:r>
      <w:r w:rsidRPr="00F03DD9">
        <w:t xml:space="preserve"> bepaald </w:t>
      </w:r>
      <w:r w:rsidR="00251B43" w:rsidRPr="00F03DD9">
        <w:t xml:space="preserve">en dient te </w:t>
      </w:r>
      <w:r w:rsidR="00F403D2" w:rsidRPr="00F03DD9">
        <w:t>voldoen aan de eisen die STOP daaraan stelt</w:t>
      </w:r>
      <w:r w:rsidR="00F30877" w:rsidRPr="00F03DD9">
        <w:t>. De volledige eisen zijn</w:t>
      </w:r>
      <w:r w:rsidR="00F403D2" w:rsidRPr="00F03DD9">
        <w:t xml:space="preserve"> te </w:t>
      </w:r>
      <w:r w:rsidR="002450D0" w:rsidRPr="00F03DD9">
        <w:t xml:space="preserve">vinden </w:t>
      </w:r>
      <w:r w:rsidR="00F403D2" w:rsidRPr="00F03DD9">
        <w:t>in de STOP-documentatie.</w:t>
      </w:r>
    </w:p>
    <w:p w14:paraId="0BD40608" w14:textId="4608B627" w:rsidR="006546B8" w:rsidRPr="00F03DD9" w:rsidRDefault="006546B8" w:rsidP="006546B8">
      <w:r w:rsidRPr="00F03DD9">
        <w:t xml:space="preserve">STOP </w:t>
      </w:r>
      <w:r w:rsidR="0070519B" w:rsidRPr="00F03DD9">
        <w:t xml:space="preserve">stelt </w:t>
      </w:r>
      <w:r w:rsidR="00696A33" w:rsidRPr="00F03DD9">
        <w:t>aan de identificatie</w:t>
      </w:r>
      <w:r w:rsidR="0070519B" w:rsidRPr="00F03DD9">
        <w:t xml:space="preserve"> de volgende eisen</w:t>
      </w:r>
      <w:r w:rsidRPr="00F03DD9">
        <w:t>:</w:t>
      </w:r>
    </w:p>
    <w:p w14:paraId="0DCEFEB9" w14:textId="77777777" w:rsidR="00566B44" w:rsidRPr="00F03DD9" w:rsidRDefault="00566B44" w:rsidP="00566B44">
      <w:pPr>
        <w:pStyle w:val="Opsommingtekens1"/>
      </w:pPr>
      <w:r w:rsidRPr="00F03DD9">
        <w:t>de identificatie moet het volgende patroon volgen: /join/id/proces/" &lt;overheid&gt; "/" &lt;datum&gt; "/" &lt;overig&gt;</w:t>
      </w:r>
    </w:p>
    <w:p w14:paraId="590EAC50" w14:textId="77777777" w:rsidR="00566B44" w:rsidRPr="00F03DD9" w:rsidRDefault="00566B44" w:rsidP="00566B44">
      <w:pPr>
        <w:pStyle w:val="Opsommingtekens1"/>
      </w:pPr>
      <w:r w:rsidRPr="00F03DD9">
        <w:t>overheid: code van het bevoegde gezag volgens één van de waardelijsten voor Overheid</w:t>
      </w:r>
    </w:p>
    <w:p w14:paraId="22F5603E" w14:textId="77777777" w:rsidR="00566B44" w:rsidRPr="00F03DD9" w:rsidRDefault="00566B44" w:rsidP="00566B44">
      <w:pPr>
        <w:pStyle w:val="Opsommingtekens1"/>
      </w:pPr>
      <w:r w:rsidRPr="00F03DD9">
        <w:t>datum: datum van het ontstaan van het doel; dit mag een jaartal of een volledige datum zijn</w:t>
      </w:r>
    </w:p>
    <w:p w14:paraId="3A79E292" w14:textId="77777777" w:rsidR="00566B44" w:rsidRPr="00F03DD9" w:rsidRDefault="00566B44" w:rsidP="00566B44">
      <w:pPr>
        <w:pStyle w:val="Opsommingtekens1"/>
      </w:pPr>
      <w:r w:rsidRPr="00F03DD9">
        <w:t>overig: door het bevoegd gezag te bepalen; dit kan een betekenisloze code zijn of een betekenisvolle tekstuele beschrijving van (het resultaat van) het doel. Hiervoor gelden de volgende eisen:</w:t>
      </w:r>
    </w:p>
    <w:p w14:paraId="70F5CFC8" w14:textId="77777777" w:rsidR="00566B44" w:rsidRPr="00F03DD9" w:rsidRDefault="00566B44" w:rsidP="00566B44">
      <w:pPr>
        <w:pStyle w:val="Opsommingtekens2"/>
      </w:pPr>
      <w:r w:rsidRPr="00F03DD9">
        <w:t>alleen toegestaan: boven- en onderkast letters, cijfers en underscore;</w:t>
      </w:r>
    </w:p>
    <w:p w14:paraId="21311635" w14:textId="77777777" w:rsidR="00566B44" w:rsidRPr="00F03DD9" w:rsidRDefault="00566B44" w:rsidP="00566B44">
      <w:pPr>
        <w:pStyle w:val="Opsommingtekens2"/>
      </w:pPr>
      <w:r w:rsidRPr="00F03DD9">
        <w:lastRenderedPageBreak/>
        <w:t>te beginnen met een cijfer of letter;</w:t>
      </w:r>
    </w:p>
    <w:p w14:paraId="732DAE1E" w14:textId="0223EEAE" w:rsidR="00566B44" w:rsidRPr="007B60F8" w:rsidRDefault="00566B44" w:rsidP="00566B44">
      <w:pPr>
        <w:pStyle w:val="Opsommingtekens2"/>
      </w:pPr>
      <w:r w:rsidRPr="00F03DD9">
        <w:t>maximale lengte</w:t>
      </w:r>
      <w:r w:rsidR="0004094A" w:rsidRPr="00F03DD9">
        <w:t>:</w:t>
      </w:r>
      <w:r w:rsidRPr="00B26823">
        <w:t>128 karakters.</w:t>
      </w:r>
    </w:p>
    <w:p w14:paraId="1D3E8AC6" w14:textId="7F62043D" w:rsidR="005C05B5" w:rsidRPr="00F03DD9" w:rsidRDefault="0002706E" w:rsidP="005C05B5">
      <w:r w:rsidRPr="00F03DD9">
        <w:t>Twee v</w:t>
      </w:r>
      <w:r w:rsidR="005C05B5" w:rsidRPr="00F03DD9">
        <w:t>oorbeeld</w:t>
      </w:r>
      <w:r w:rsidRPr="00F03DD9">
        <w:t>en</w:t>
      </w:r>
      <w:r w:rsidR="005C05B5" w:rsidRPr="00F03DD9">
        <w:t>:</w:t>
      </w:r>
    </w:p>
    <w:p w14:paraId="3F88DDBA" w14:textId="4496074A" w:rsidR="005C05B5" w:rsidRPr="00F03DD9" w:rsidRDefault="00BB6537" w:rsidP="00BB6537">
      <w:pPr>
        <w:pStyle w:val="Opsommingtekens1"/>
      </w:pPr>
      <w:r w:rsidRPr="00F03DD9">
        <w:t xml:space="preserve">het Doel van de Instelling van de Omgevingsregeling door het Ministerie van BZK: </w:t>
      </w:r>
      <w:r w:rsidR="005C05B5" w:rsidRPr="00F03DD9">
        <w:t>/join/id/proces/mnre1034/2019/InstellingOmgevingsregeling</w:t>
      </w:r>
    </w:p>
    <w:p w14:paraId="4AA28A8F" w14:textId="5E069D78" w:rsidR="005612E3" w:rsidRPr="00F03DD9" w:rsidRDefault="005612E3" w:rsidP="000A2FA4">
      <w:pPr>
        <w:pStyle w:val="Opsommingtekens1"/>
      </w:pPr>
      <w:r w:rsidRPr="00F03DD9">
        <w:t xml:space="preserve">het Doel van </w:t>
      </w:r>
      <w:r w:rsidR="00C046BC" w:rsidRPr="00F03DD9">
        <w:t xml:space="preserve">een </w:t>
      </w:r>
      <w:r w:rsidR="00C779C2" w:rsidRPr="00F03DD9">
        <w:t xml:space="preserve">wijziging van </w:t>
      </w:r>
      <w:r w:rsidR="001645A5" w:rsidRPr="00F03DD9">
        <w:t>de</w:t>
      </w:r>
      <w:r w:rsidR="00C779C2" w:rsidRPr="00F03DD9">
        <w:t xml:space="preserve"> waterschapsverordening</w:t>
      </w:r>
      <w:r w:rsidR="001645A5" w:rsidRPr="00F03DD9">
        <w:t xml:space="preserve"> van het Waterschap Vallei en Veluwe</w:t>
      </w:r>
      <w:r w:rsidR="00C779C2" w:rsidRPr="00F03DD9">
        <w:t>:</w:t>
      </w:r>
      <w:r w:rsidR="00C779C2" w:rsidRPr="00F03DD9">
        <w:br/>
        <w:t>/join/id/proces/</w:t>
      </w:r>
      <w:r w:rsidR="007A1E7D" w:rsidRPr="00F03DD9">
        <w:t>ws0662</w:t>
      </w:r>
      <w:r w:rsidR="00C779C2" w:rsidRPr="00F03DD9">
        <w:t>/2023/waterschapsverordening</w:t>
      </w:r>
      <w:r w:rsidR="00B64DDD" w:rsidRPr="00F03DD9">
        <w:t>_</w:t>
      </w:r>
      <w:r w:rsidR="00C779C2" w:rsidRPr="00F03DD9">
        <w:t>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