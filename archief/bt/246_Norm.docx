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96DAC541-7B7A-43D3-8B79-37D633B846F1}">
                          <asvg:svgBlip xmlns:asvg="http://schemas.microsoft.com/office/drawing/2016/SVG/main" r:embed="rId102"/>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5831A515"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014802FE" w14:textId="21AF0B05" w:rsidR="00CF65A4" w:rsidRPr="00F03DD9" w:rsidRDefault="00CF65A4" w:rsidP="00E4799F">
      <w:r w:rsidRPr="007F28B9">
        <w:br/>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01" Type="http://schemas.openxmlformats.org/officeDocument/2006/relationships/image" Target="media/image_3e383030b7c7b2f732d842afd287a850.png"/><Relationship Id="rId102"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