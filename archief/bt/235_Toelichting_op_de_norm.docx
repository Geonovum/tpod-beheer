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Pr="00F03DD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