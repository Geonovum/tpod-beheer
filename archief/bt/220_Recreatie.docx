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lastRenderedPageBreak/>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