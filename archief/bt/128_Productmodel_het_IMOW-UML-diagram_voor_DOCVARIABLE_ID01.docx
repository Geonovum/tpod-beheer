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6B07E364" w:rsidR="000B40EF" w:rsidRPr="00B26823" w:rsidRDefault="00D66BF4" w:rsidP="000B40EF">
      <w:pPr>
        <w:pStyle w:val="Kop3"/>
      </w:pPr>
      <w:bookmarkStart w:id="566" w:name="_Ref_c59af45151f8885c9d6c62670eff47fe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D90108">
        <w:t>de basistekst</w:t>
      </w:r>
      <w:r w:rsidR="000B40EF" w:rsidRPr="007B60F8">
        <w:fldChar w:fldCharType="end"/>
      </w:r>
      <w:bookmarkEnd w:id="566"/>
    </w:p>
    <w:p w14:paraId="5F0AA4FB" w14:textId="69BDF152" w:rsidR="00EF53FF" w:rsidRPr="00F1426F" w:rsidRDefault="00F8003C" w:rsidP="000B40EF">
      <w:r w:rsidRPr="00EF065D">
        <w:rPr>
          <w:rStyle w:val="Verwijzing"/>
        </w:rPr>
        <w:fldChar w:fldCharType="begin"/>
      </w:r>
      <w:r w:rsidRPr="00EF065D">
        <w:rPr>
          <w:rStyle w:val="Verwijzing"/>
        </w:rPr>
        <w:instrText xml:space="preserve"> REF _Ref_c59af45151f8885c9d6c62670eff47fe_2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34</w:t>
      </w:r>
      <w:r w:rsidRPr="00EF065D">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D90108">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2952903A" w14:textId="7B715932" w:rsidR="00030D6F" w:rsidRPr="007B60F8" w:rsidRDefault="002B7CF2" w:rsidP="004D7D08">
      <w:pPr>
        <w:pStyle w:val="Figuur"/>
      </w:pPr>
      <w:r w:rsidRPr="00B26823">
        <w:rPr>
          <w:noProof/>
        </w:rPr>
        <w:lastRenderedPageBreak/>
        <w:t xml:space="preserve"> </w:t>
      </w:r>
      <w:r w:rsidR="0043456A" w:rsidRPr="0043456A">
        <w:rPr>
          <w:noProof/>
        </w:rPr>
        <w:drawing>
          <wp:inline distT="0" distB="0" distL="0" distR="0" wp14:anchorId="2C63107C" wp14:editId="429F9105">
            <wp:extent cx="5400040" cy="5588635"/>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96DAC541-7B7A-43D3-8B79-37D633B846F1}">
                          <asvg:svgBlip xmlns:asvg="http://schemas.microsoft.com/office/drawing/2016/SVG/main" r:embed="rId55"/>
                        </a:ext>
                      </a:extLst>
                    </a:blip>
                    <a:stretch>
                      <a:fillRect/>
                    </a:stretch>
                  </pic:blipFill>
                  <pic:spPr>
                    <a:xfrm>
                      <a:off x="0" y="0"/>
                      <a:ext cx="5400040" cy="5588635"/>
                    </a:xfrm>
                    <a:prstGeom prst="rect">
                      <a:avLst/>
                    </a:prstGeom>
                  </pic:spPr>
                </pic:pic>
              </a:graphicData>
            </a:graphic>
          </wp:inline>
        </w:drawing>
      </w:r>
      <w:bookmarkStart w:id="567" w:name="_Ref_c59af45151f8885c9d6c62670eff47fe_2"/>
    </w:p>
    <w:p w14:paraId="27F48DD5" w14:textId="5F73BD29" w:rsidR="000B40EF" w:rsidRPr="007B60F8" w:rsidRDefault="000D2495" w:rsidP="000B40EF">
      <w:pPr>
        <w:pStyle w:val="Figuurbijschrift"/>
      </w:pPr>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D90108">
        <w:t>de basistekst</w:t>
      </w:r>
      <w:r w:rsidR="000B40EF" w:rsidRPr="007B60F8">
        <w:fldChar w:fldCharType="end"/>
      </w:r>
      <w:bookmarkEnd w:id="567"/>
    </w:p>
    <w:p w14:paraId="5D4F068C" w14:textId="43F72391"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EF065D">
        <w:rPr>
          <w:rStyle w:val="Verwijzing"/>
        </w:rPr>
        <w:fldChar w:fldCharType="begin"/>
      </w:r>
      <w:r w:rsidR="008E3C01" w:rsidRPr="00EF065D">
        <w:rPr>
          <w:rStyle w:val="Verwijzing"/>
        </w:rPr>
        <w:instrText xml:space="preserve"> REF _Ref_1df6af880ddd3ef8e020ed388bcc7124_2 </w:instrText>
      </w:r>
      <w:r w:rsidR="00917D79" w:rsidRPr="00EF065D">
        <w:rPr>
          <w:rStyle w:val="Verwijzing"/>
        </w:rPr>
        <w:instrText>\n \h</w:instrText>
      </w:r>
      <w:r w:rsidR="008E3C01" w:rsidRPr="00EF065D">
        <w:rPr>
          <w:rStyle w:val="Verwijzing"/>
        </w:rPr>
        <w:instrText xml:space="preserve"> </w:instrText>
      </w:r>
      <w:r w:rsidR="005258D5" w:rsidRPr="00EF065D">
        <w:rPr>
          <w:rStyle w:val="Verwijzing"/>
        </w:rPr>
        <w:instrText xml:space="preserve"> \* MERGEFORMAT </w:instrText>
      </w:r>
      <w:r w:rsidR="008E3C01" w:rsidRPr="00EF065D">
        <w:rPr>
          <w:rStyle w:val="Verwijzing"/>
        </w:rPr>
      </w:r>
      <w:r w:rsidR="008E3C01" w:rsidRPr="00EF065D">
        <w:rPr>
          <w:rStyle w:val="Verwijzing"/>
        </w:rPr>
        <w:fldChar w:fldCharType="separate"/>
      </w:r>
      <w:r w:rsidR="00D90108" w:rsidRPr="00EF065D">
        <w:rPr>
          <w:rStyle w:val="Verwijzing"/>
        </w:rPr>
        <w:t>6.1</w:t>
      </w:r>
      <w:r w:rsidR="008E3C01" w:rsidRPr="00EF065D">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te kunnen presenteren op een kaart.</w:t>
      </w:r>
      <w:r w:rsidR="00C9716C">
        <w:t xml:space="preserve"> In de navolgende paragrafen </w:t>
      </w:r>
      <w:r w:rsidR="00663A59" w:rsidRPr="007B60F8">
        <w:t>worden de objecten in detail beschreven.</w:t>
      </w:r>
    </w:p>
    <w:p w14:paraId="69AE5E46" w14:textId="77777777" w:rsidR="003E5158" w:rsidRPr="00F1426F" w:rsidRDefault="003E5158" w:rsidP="00E1358C"/>
    <w:p w14:paraId="0D2FC86F" w14:textId="4677C2EB" w:rsidR="00030D6F" w:rsidRPr="000E40D3" w:rsidRDefault="00D353FE" w:rsidP="00E1358C">
      <w:r w:rsidRPr="00EF065D">
        <w:rPr>
          <w:rStyle w:val="Verwijzing"/>
        </w:rPr>
        <w:fldChar w:fldCharType="begin"/>
      </w:r>
      <w:r w:rsidRPr="00EF065D">
        <w:rPr>
          <w:rStyle w:val="Verwijzing"/>
        </w:rPr>
        <w:instrText xml:space="preserve"> REF _Ref_c59af45151f8885c9d6c62670eff47fe_3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Figuur 35</w:t>
      </w:r>
      <w:r w:rsidRPr="00EF065D">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D90108">
        <w:t>de basistekst</w:t>
      </w:r>
      <w:r w:rsidRPr="007B60F8">
        <w:fldChar w:fldCharType="end"/>
      </w:r>
      <w:r w:rsidR="00A423DC">
        <w:t>: het deel dat de (beleids)tekst met de inhoud van</w:t>
      </w:r>
      <w:r w:rsidR="008E305A">
        <w:t xml:space="preserve"> </w:t>
      </w:r>
      <w:r w:rsidR="00631D03">
        <w:fldChar w:fldCharType="begin"/>
      </w:r>
      <w:r w:rsidR="00631D03">
        <w:instrText xml:space="preserve"> DOCVARIABLE ID01+ </w:instrText>
      </w:r>
      <w:r w:rsidR="00631D03">
        <w:fldChar w:fldCharType="separate"/>
      </w:r>
      <w:r w:rsidR="00D90108">
        <w:t>de basistekst</w:t>
      </w:r>
      <w:r w:rsidR="00631D03">
        <w:fldChar w:fldCharType="end"/>
      </w:r>
      <w:r w:rsidR="00406A84">
        <w:t xml:space="preserve"> bevat</w:t>
      </w:r>
      <w:r w:rsidR="00B707F1" w:rsidRPr="00B26823">
        <w:t>.</w:t>
      </w:r>
    </w:p>
    <w:p w14:paraId="595FFA3A" w14:textId="7B7D9B3E" w:rsidR="00030D6F" w:rsidRPr="007B60F8" w:rsidRDefault="0043456A" w:rsidP="00B707F1">
      <w:pPr>
        <w:pStyle w:val="Figuur"/>
      </w:pPr>
      <w:r w:rsidRPr="0043456A">
        <w:rPr>
          <w:noProof/>
        </w:rPr>
        <w:lastRenderedPageBreak/>
        <w:drawing>
          <wp:inline distT="0" distB="0" distL="0" distR="0" wp14:anchorId="769A2448" wp14:editId="444C842F">
            <wp:extent cx="5400040" cy="3248660"/>
            <wp:effectExtent l="0" t="0" r="0" b="889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5400040" cy="3248660"/>
                    </a:xfrm>
                    <a:prstGeom prst="rect">
                      <a:avLst/>
                    </a:prstGeom>
                  </pic:spPr>
                </pic:pic>
              </a:graphicData>
            </a:graphic>
          </wp:inline>
        </w:drawing>
      </w:r>
      <w:bookmarkStart w:id="568" w:name="_Ref_c59af45151f8885c9d6c62670eff47fe_3"/>
    </w:p>
    <w:p w14:paraId="0DA5B32B" w14:textId="520F5E2F" w:rsidR="00B707F1" w:rsidRPr="00B26823" w:rsidRDefault="000D2495" w:rsidP="007D5679">
      <w:pPr>
        <w:pStyle w:val="Figuurbijschrift"/>
      </w:pPr>
      <w:r>
        <w:t>IMOW-</w:t>
      </w:r>
      <w:r w:rsidR="00B707F1" w:rsidRPr="000E40D3">
        <w:t xml:space="preserve">UML-klassediagram </w:t>
      </w:r>
      <w:bookmarkEnd w:id="568"/>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D90108">
        <w:t>de basistekst</w:t>
      </w:r>
      <w:r w:rsidR="00B707F1" w:rsidRPr="007B60F8">
        <w:fldChar w:fldCharType="end"/>
      </w:r>
    </w:p>
    <w:p w14:paraId="579661EA" w14:textId="26868C7D"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EF065D">
        <w:rPr>
          <w:rStyle w:val="Verwijzing"/>
        </w:rPr>
        <w:fldChar w:fldCharType="begin"/>
      </w:r>
      <w:r w:rsidR="00AF7AC0" w:rsidRPr="00EF065D">
        <w:rPr>
          <w:rStyle w:val="Verwijzing"/>
        </w:rPr>
        <w:instrText xml:space="preserve"> REF _Ref_1df6af880ddd3ef8e020ed388bcc7124_3 </w:instrText>
      </w:r>
      <w:r w:rsidR="00917D79" w:rsidRPr="00EF065D">
        <w:rPr>
          <w:rStyle w:val="Verwijzing"/>
        </w:rPr>
        <w:instrText>\n \h</w:instrText>
      </w:r>
      <w:r w:rsidR="00AF7AC0" w:rsidRPr="00EF065D">
        <w:rPr>
          <w:rStyle w:val="Verwijzing"/>
        </w:rPr>
        <w:instrText xml:space="preserve"> </w:instrText>
      </w:r>
      <w:r w:rsidR="005258D5" w:rsidRPr="00EF065D">
        <w:rPr>
          <w:rStyle w:val="Verwijzing"/>
        </w:rPr>
        <w:instrText xml:space="preserve"> \* MERGEFORMAT </w:instrText>
      </w:r>
      <w:r w:rsidR="00AF7AC0" w:rsidRPr="00EF065D">
        <w:rPr>
          <w:rStyle w:val="Verwijzing"/>
        </w:rPr>
      </w:r>
      <w:r w:rsidR="00AF7AC0" w:rsidRPr="00EF065D">
        <w:rPr>
          <w:rStyle w:val="Verwijzing"/>
        </w:rPr>
        <w:fldChar w:fldCharType="separate"/>
      </w:r>
      <w:r w:rsidR="00D90108" w:rsidRPr="00EF065D">
        <w:rPr>
          <w:rStyle w:val="Verwijzing"/>
        </w:rPr>
        <w:t>6.1</w:t>
      </w:r>
      <w:r w:rsidR="00AF7AC0" w:rsidRPr="00EF065D">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te kunnen presenteren op een kaart.</w:t>
      </w:r>
      <w:r w:rsidR="00266178">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54" Type="http://schemas.openxmlformats.org/officeDocument/2006/relationships/image" Target="media/image_25f8481583d18e37691d157164566a49.png"/><Relationship Id="rId55" Type="http://schemas.openxmlformats.org/officeDocument/2006/relationships/image" Target="media/image_b1ff75f40285063e2b55ccec0556c11e.svg"/><Relationship Id="rId56" Type="http://schemas.openxmlformats.org/officeDocument/2006/relationships/image" Target="media/image_0006507b947ae243f06e3161a9d0ad4a.png"/><Relationship Id="rId57" Type="http://schemas.openxmlformats.org/officeDocument/2006/relationships/image" Target="media/image_4713114ce4a50a8cb87037e0a4842c9e.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