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E6C9F" w14:textId="3FA83649" w:rsidR="004A66A7" w:rsidRPr="00F03DD9" w:rsidRDefault="00355A9A" w:rsidP="005D382E">
      <w:pPr>
        <w:pStyle w:val="Kop4"/>
      </w:pPr>
      <w:r w:rsidRPr="00F03DD9">
        <w:t>Procedurestatus van onderdelen van de Regeling</w:t>
      </w:r>
    </w:p>
    <w:p w14:paraId="29D432F6" w14:textId="394A814D" w:rsidR="004A66A7" w:rsidRPr="00F03DD9" w:rsidRDefault="004E6730" w:rsidP="004C34A8">
      <w:r w:rsidRPr="00F03DD9">
        <w:t xml:space="preserve">Wanneer van een (wijzigings)besluit de inwerkingtredingsdatum bekend is, consolideert de LVBB het besluit in de Regeling en geeft de LVBB de nieuwe toestand van de geconsolideerde regeling door aan de regelingenbank op overheid.nl en aan DSO-LV. Diverse omgevingsdocumenten treden direct na het nemen van het besluit in werking en zijn dan ook direct onherroepelijk. Wijzigingsbesluiten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w:t>
      </w:r>
      <w:r w:rsidR="00D44198">
        <w:t>GIO’s</w:t>
      </w:r>
      <w:r w:rsidRPr="00F03DD9">
        <w:t xml:space="preserve"> en </w:t>
      </w:r>
      <w:r w:rsidR="00ED1B61">
        <w:t>OW-object</w:t>
      </w:r>
      <w:r w:rsidRPr="00F03DD9">
        <w:t>en. De (procedure)status moet dan in de regelingenbank en DSO-LV ook raadpleegbaar zijn. In een aantal gevallen dient het bevoegd gezag wijzigingen in de procedurestatus door te geven.</w:t>
      </w:r>
    </w:p>
    <w:p w14:paraId="28DFBE30" w14:textId="0EC55D6E" w:rsidR="004A66A7" w:rsidRPr="00B26823" w:rsidRDefault="00A54D31" w:rsidP="00E15BD2">
      <w:pPr>
        <w:pStyle w:val="Kader"/>
      </w:pPr>
      <w:r w:rsidRPr="00B26823">
        <w:rPr>
          <w:noProof/>
        </w:rPr>
        <mc:AlternateContent>
          <mc:Choice Requires="wps">
            <w:drawing>
              <wp:inline distT="0" distB="0" distL="0" distR="0" wp14:anchorId="449DF00B" wp14:editId="29697B8C">
                <wp:extent cx="1828800" cy="1828800"/>
                <wp:effectExtent l="0" t="0" r="22860" b="22860"/>
                <wp:docPr id="18" name="Tekstvak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C1F5181" w14:textId="77777777" w:rsidR="006C0205" w:rsidRPr="00D80A79" w:rsidRDefault="006C0205" w:rsidP="00A54D31">
                            <w:pPr>
                              <w:rPr>
                                <w:b/>
                                <w:bCs/>
                              </w:rPr>
                            </w:pPr>
                            <w:r w:rsidRPr="00D80A79">
                              <w:rPr>
                                <w:b/>
                                <w:bCs/>
                              </w:rPr>
                              <w:t>Toekomstige functionaliteit</w:t>
                            </w:r>
                          </w:p>
                          <w:p w14:paraId="688699C1" w14:textId="77777777" w:rsidR="006C0205" w:rsidRPr="0022671B" w:rsidRDefault="006C0205" w:rsidP="00A54D31">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9DF00B" id="Tekstvak 18" o:spid="_x0000_s103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" filled="f" strokeweight=".5pt">
                <v:textbox style="mso-fit-shape-to-text:t">
                  <w:txbxContent>
                    <w:p w14:paraId="4C1F5181" w14:textId="77777777" w:rsidR="006C0205" w:rsidRPr="00D80A79" w:rsidRDefault="006C0205" w:rsidP="00A54D31">
                      <w:pPr>
                        <w:rPr>
                          <w:b/>
                          <w:bCs/>
                        </w:rPr>
                      </w:pPr>
                      <w:r w:rsidRPr="00D80A79">
                        <w:rPr>
                          <w:b/>
                          <w:bCs/>
                        </w:rPr>
                        <w:t>Toekomstige functionaliteit</w:t>
                      </w:r>
                    </w:p>
                    <w:p w14:paraId="688699C1" w14:textId="77777777" w:rsidR="006C0205" w:rsidRPr="0022671B" w:rsidRDefault="006C0205" w:rsidP="00A54D31">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