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65A70" w14:textId="77777777" w:rsidR="00713915" w:rsidRPr="00F03DD9" w:rsidRDefault="00713915" w:rsidP="00713915">
      <w:pPr>
        <w:pStyle w:val="Kop4"/>
      </w:pPr>
      <w:r w:rsidRPr="00F03DD9">
        <w:t>Inleiding</w:t>
      </w:r>
    </w:p>
    <w:p w14:paraId="7C5CCFF2" w14:textId="56197925" w:rsidR="00030D6F" w:rsidRDefault="00713915" w:rsidP="00713915">
      <w:r w:rsidRPr="00F03DD9">
        <w:t>Bij het opstellen en wijzigen van omgevingsdocumenten werkt het bevoegd gezag in de eigen software aan het omgevingsdocument in Regeling-vorm: de volledige inhoud van het omgevingsdocument. Met de volledige inhoud wordt bedoeld: alle divisies (en onderliggende elementen en inhoud), alle informatieobjecten en alle IMOW-informatie.</w:t>
      </w:r>
    </w:p>
    <w:p w14:paraId="7D916D6C" w14:textId="0FA2642A" w:rsidR="00713915" w:rsidRPr="00F03DD9" w:rsidRDefault="00713915" w:rsidP="00713915">
      <w:r w:rsidRPr="00F03DD9">
        <w:t xml:space="preserve">Voorafgaand aan de terinzagelegging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in renvooiweergave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w:t>
      </w:r>
      <w:r w:rsidRPr="00F03DD9">
        <w:lastRenderedPageBreak/>
        <w:t xml:space="preserve">mogelijk te maken om die verwerkingen te doen stelt STOP eisen aan de vormgeving van de tekst van Regeling en Besluit. Die eisen zijn vastgelegd in </w:t>
      </w:r>
      <w:r>
        <w:t>model</w:t>
      </w:r>
      <w:r w:rsidRPr="00F03DD9">
        <w:t xml:space="preserve">len voor Regeling en </w:t>
      </w:r>
      <w:r>
        <w:t>model</w:t>
      </w:r>
      <w:r w:rsidRPr="00F03DD9">
        <w:t>len voor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