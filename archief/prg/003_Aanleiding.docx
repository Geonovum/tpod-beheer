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D368CB" w:rsidRDefault="00E33EDD" w:rsidP="00E33EDD">
      <w:pPr>
        <w:pStyle w:val="Kop3"/>
      </w:pPr>
      <w:r w:rsidRPr="00D368CB">
        <w:t>Aanleiding</w:t>
      </w:r>
    </w:p>
    <w:p w14:paraId="1CBCEBA5" w14:textId="084D6BDC" w:rsidR="00E33EDD" w:rsidRPr="00D368CB" w:rsidRDefault="00E33EDD" w:rsidP="00E33EDD">
      <w:r w:rsidRPr="00D368CB">
        <w:t xml:space="preserve">Het motto van de Omgevingswet is </w:t>
      </w:r>
      <w:r w:rsidR="00644A93" w:rsidRPr="00D368CB">
        <w:t>‘</w:t>
      </w:r>
      <w:r w:rsidRPr="00D368CB">
        <w:t>Ruimte voor ontwikkeling, waarborgen voor kwaliteit</w:t>
      </w:r>
      <w:r w:rsidR="00644A93" w:rsidRPr="00D368CB">
        <w:t>’</w:t>
      </w:r>
      <w:r w:rsidRPr="00D368CB">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