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0E07" w14:textId="77777777" w:rsidR="00FF654F" w:rsidRPr="00F62F31" w:rsidRDefault="00FF654F" w:rsidP="00F12024">
      <w:pPr>
        <w:pStyle w:val="Kop1"/>
        <w:numPr>
          <w:ilvl w:val="0"/>
          <w:numId w:val="0"/>
        </w:numPr>
      </w:pPr>
    </w:p>
    <w:sectPr w:rsidR="00FF654F" w:rsidRPr="00F62F31" w:rsidSect="005D1D94">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