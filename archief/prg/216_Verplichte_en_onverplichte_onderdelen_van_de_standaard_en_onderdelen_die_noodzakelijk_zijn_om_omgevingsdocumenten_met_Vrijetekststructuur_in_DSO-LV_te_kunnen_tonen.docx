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61A1F0" w14:textId="7F16C197" w:rsidR="00BB2C1D" w:rsidRPr="00D368CB" w:rsidRDefault="00644A93" w:rsidP="00BB2C1D">
      <w:pPr>
        <w:pStyle w:val="Kop3"/>
      </w:pPr>
      <w:r w:rsidRPr="00D368CB">
        <w:t>Verplichte en onverplichte onderdelen van de standaard en onderdelen die noodzakelijk zijn om omgevingsdocumenten met Vrijetekststructuur in DSO-LV te kunnen tonen</w:t>
      </w:r>
    </w:p>
    <w:p w14:paraId="608E6B52" w14:textId="419A7EF5" w:rsidR="00BB2C1D" w:rsidRPr="00D368CB" w:rsidRDefault="00644A93" w:rsidP="00BB2C1D">
      <w:r w:rsidRPr="00D368CB">
        <w:t xml:space="preserve">In hoofdstuk </w:t>
      </w:r>
      <w:r w:rsidRPr="00C862A5">
        <w:rPr>
          <w:rStyle w:val="Verwijzing"/>
        </w:rPr>
        <w:fldChar w:fldCharType="begin"/>
      </w:r>
      <w:r w:rsidRPr="00C862A5">
        <w:rPr>
          <w:rStyle w:val="Verwijzing"/>
        </w:rPr>
        <w:instrText xml:space="preserve"> REF _Ref_d19d7a6d12cd82925ed6c3436ff7e491_2 \n \h </w:instrText>
      </w:r>
      <w:r w:rsidR="00D368CB" w:rsidRPr="00C862A5">
        <w:rPr>
          <w:rStyle w:val="Verwijzing"/>
        </w:rPr>
        <w:instrText xml:space="preserve"> \* MERGEFORMAT </w:instrText>
      </w:r>
      <w:r w:rsidRPr="00C862A5">
        <w:rPr>
          <w:rStyle w:val="Verwijzing"/>
        </w:rPr>
      </w:r>
      <w:r w:rsidRPr="00C862A5">
        <w:rPr>
          <w:rStyle w:val="Verwijzing"/>
        </w:rPr>
        <w:fldChar w:fldCharType="separate"/>
      </w:r>
      <w:r w:rsidR="001D3523" w:rsidRPr="00C862A5">
        <w:rPr>
          <w:rStyle w:val="Verwijzing"/>
        </w:rPr>
        <w:t>5</w:t>
      </w:r>
      <w:r w:rsidRPr="00C862A5">
        <w:rPr>
          <w:rStyle w:val="Verwijzing"/>
        </w:rPr>
        <w:fldChar w:fldCharType="end"/>
      </w:r>
      <w:r w:rsidRPr="00D368CB">
        <w:t xml:space="preserve"> en het voorgaande deel van dit hoofdstuk is de modellering van </w:t>
      </w:r>
      <w:r w:rsidRPr="00D368CB">
        <w:fldChar w:fldCharType="begin"/>
      </w:r>
      <w:r w:rsidRPr="00D368CB">
        <w:instrText>DOCVARIABLE ID01+</w:instrText>
      </w:r>
      <w:r w:rsidRPr="00D368CB">
        <w:fldChar w:fldCharType="separate"/>
      </w:r>
      <w:r w:rsidR="001D3523">
        <w:t>het programma</w:t>
      </w:r>
      <w:r w:rsidRPr="00D368CB">
        <w:fldChar w:fldCharType="end"/>
      </w:r>
      <w:r w:rsidRPr="00D368CB">
        <w:t xml:space="preserve"> beschreven: de tekststructuur en de toepassing van IMOW. Een deel hiervan is verplicht, een deel is niet verplicht en keuzes daarin hebben juridische gevolgen. </w:t>
      </w:r>
      <w:r w:rsidR="00D01B3F" w:rsidRPr="00D01B3F">
        <w:t xml:space="preserve">Ook is een deel noodzakelijk om </w:t>
      </w:r>
      <w:r w:rsidR="006F3BA6">
        <w:fldChar w:fldCharType="begin"/>
      </w:r>
      <w:r w:rsidR="006F3BA6">
        <w:instrText xml:space="preserve"> DOCVARIABLE ID01+ </w:instrText>
      </w:r>
      <w:r w:rsidR="006F3BA6">
        <w:fldChar w:fldCharType="separate"/>
      </w:r>
      <w:r w:rsidR="001D3523">
        <w:t>het programma</w:t>
      </w:r>
      <w:r w:rsidR="006F3BA6">
        <w:fldChar w:fldCharType="end"/>
      </w:r>
      <w:r w:rsidR="00D01B3F" w:rsidRPr="00D01B3F">
        <w:t xml:space="preserve"> in DSO-LV te kunnen tonen. </w:t>
      </w:r>
      <w:r w:rsidR="00D01B3F">
        <w:t>Dat wordt</w:t>
      </w:r>
      <w:r w:rsidRPr="00D368CB">
        <w:t xml:space="preserve"> in deze paragraaf besproken.</w:t>
      </w:r>
    </w:p>
    <w:p w14:paraId="52B821CC" w14:textId="77777777" w:rsidR="00BB2C1D" w:rsidRPr="00D368CB" w:rsidRDefault="00BB2C1D" w:rsidP="00BB2C1D"/>
    <w:p w14:paraId="2DBA3A1F" w14:textId="37A89FEF" w:rsidR="00C862A5" w:rsidRPr="00D368CB" w:rsidRDefault="00644A93" w:rsidP="00BB2C1D">
      <w:r w:rsidRPr="00D368CB">
        <w:t xml:space="preserve">Het tweede deel van </w:t>
      </w:r>
      <w:r w:rsidRPr="00D368CB">
        <w:fldChar w:fldCharType="begin"/>
      </w:r>
      <w:r w:rsidRPr="00D368CB">
        <w:instrText>DOCVARIABLE ID01+</w:instrText>
      </w:r>
      <w:r w:rsidRPr="00D368CB">
        <w:fldChar w:fldCharType="separate"/>
      </w:r>
      <w:r w:rsidR="001D3523">
        <w:t>het programma</w:t>
      </w:r>
      <w:r w:rsidRPr="00D368CB">
        <w:fldChar w:fldCharType="end"/>
      </w:r>
      <w:r w:rsidRPr="00D368CB">
        <w:t xml:space="preserve"> kent een Vrijetekststructuur. Het is verplicht om hierop het STOP-tekstmodel voor de Vrijetekststructuur </w:t>
      </w:r>
      <w:r w:rsidR="005F2DE3">
        <w:t xml:space="preserve">zoals gespecificeerd </w:t>
      </w:r>
      <w:r w:rsidRPr="00D368CB">
        <w:t xml:space="preserve">voor </w:t>
      </w:r>
      <w:r w:rsidRPr="00D368CB">
        <w:fldChar w:fldCharType="begin"/>
      </w:r>
      <w:r w:rsidRPr="00D368CB">
        <w:instrText>DOCVARIABLE ID01+</w:instrText>
      </w:r>
      <w:r w:rsidRPr="00D368CB">
        <w:fldChar w:fldCharType="separate"/>
      </w:r>
      <w:r w:rsidR="001D3523">
        <w:t>het programma</w:t>
      </w:r>
      <w:r w:rsidRPr="00D368CB">
        <w:fldChar w:fldCharType="end"/>
      </w:r>
      <w:r w:rsidRPr="00D368CB">
        <w:t xml:space="preserve">, beschreven in paragraaf </w:t>
      </w:r>
      <w:r w:rsidRPr="00C862A5">
        <w:rPr>
          <w:rStyle w:val="Verwijzing"/>
        </w:rPr>
        <w:fldChar w:fldCharType="begin"/>
      </w:r>
      <w:r w:rsidRPr="00C862A5">
        <w:rPr>
          <w:rStyle w:val="Verwijzing"/>
        </w:rPr>
        <w:instrText xml:space="preserve"> REF _Ref_bbd70f7cb0b621d0a172fc298ee9ec67_1 \n \h </w:instrText>
      </w:r>
      <w:r w:rsidR="00D368CB" w:rsidRPr="00C862A5">
        <w:rPr>
          <w:rStyle w:val="Verwijzing"/>
        </w:rPr>
        <w:instrText xml:space="preserve"> \* MERGEFORMAT </w:instrText>
      </w:r>
      <w:r w:rsidRPr="00C862A5">
        <w:rPr>
          <w:rStyle w:val="Verwijzing"/>
        </w:rPr>
      </w:r>
      <w:r w:rsidRPr="00C862A5">
        <w:rPr>
          <w:rStyle w:val="Verwijzing"/>
        </w:rPr>
        <w:fldChar w:fldCharType="separate"/>
      </w:r>
      <w:r w:rsidR="001D3523" w:rsidRPr="00C862A5">
        <w:rPr>
          <w:rStyle w:val="Verwijzing"/>
        </w:rPr>
        <w:t>5.2</w:t>
      </w:r>
      <w:r w:rsidRPr="00C862A5">
        <w:rPr>
          <w:rStyle w:val="Verwijzing"/>
        </w:rPr>
        <w:fldChar w:fldCharType="end"/>
      </w:r>
      <w:r w:rsidRPr="00D368CB">
        <w:t>, toe te passen.</w:t>
      </w:r>
    </w:p>
    <w:p w14:paraId="7CF5765B" w14:textId="5C548F3A" w:rsidR="00BB2C1D" w:rsidRPr="00D368CB" w:rsidRDefault="00644A93" w:rsidP="00BB2C1D">
      <w:r w:rsidRPr="00D368CB">
        <w:t xml:space="preserve">Het annoteren met Divisie en Tekstdeel is niet verplicht. Ook het verbinden van een Tekstdeel met een Locatie is niet verplicht. In de gevallen waarin beide wordt gedaan heeft Divisie een werkingsgebied. Dit werkingsgebied wordt afgeleid van de Locatie(s) van de Divisie dan wel de Locaties van de Tekstdelen in die Divisie. Wanneer Locatie wordt gebruikt moeten de specificaties voor Locatie worden toegepast (zie hiervoor paragraaf </w:t>
      </w:r>
      <w:r w:rsidRPr="00C862A5">
        <w:rPr>
          <w:rStyle w:val="Verwijzing"/>
        </w:rPr>
        <w:fldChar w:fldCharType="begin"/>
      </w:r>
      <w:r w:rsidRPr="00C862A5">
        <w:rPr>
          <w:rStyle w:val="Verwijzing"/>
        </w:rPr>
        <w:instrText xml:space="preserve"> REF _Ref_f4d50b6bba7c81c6da9d8c3e3d821c93_1 \n \h </w:instrText>
      </w:r>
      <w:r w:rsidR="00D368CB" w:rsidRPr="00C862A5">
        <w:rPr>
          <w:rStyle w:val="Verwijzing"/>
        </w:rPr>
        <w:instrText xml:space="preserve"> \* MERGEFORMAT </w:instrText>
      </w:r>
      <w:r w:rsidRPr="00C862A5">
        <w:rPr>
          <w:rStyle w:val="Verwijzing"/>
        </w:rPr>
      </w:r>
      <w:r w:rsidRPr="00C862A5">
        <w:rPr>
          <w:rStyle w:val="Verwijzing"/>
        </w:rPr>
        <w:fldChar w:fldCharType="separate"/>
      </w:r>
      <w:r w:rsidR="001D3523" w:rsidRPr="00C862A5">
        <w:rPr>
          <w:rStyle w:val="Verwijzing"/>
        </w:rPr>
        <w:t>6.4.5</w:t>
      </w:r>
      <w:r w:rsidRPr="00C862A5">
        <w:rPr>
          <w:rStyle w:val="Verwijzing"/>
        </w:rPr>
        <w:fldChar w:fldCharType="end"/>
      </w:r>
      <w:r w:rsidRPr="00D368CB">
        <w:t xml:space="preserve">). Locatie moet worden vastgelegd in de vorm van een geografisch informatieobject en in het Tekstdeel moet een verwijzing naar het geografisch informatieobject gemaakt worden door daarin de </w:t>
      </w:r>
      <w:r w:rsidR="004A1057" w:rsidRPr="004A1057">
        <w:t xml:space="preserve">tekstuele aanduiding </w:t>
      </w:r>
      <w:r w:rsidRPr="00D368CB">
        <w:t>van het geografisch informatieobject op te nemen. Door deze verwijzing in het Tekstdeel krijgt het geografisch informatieobject juridische status.</w:t>
      </w:r>
    </w:p>
    <w:p w14:paraId="6FCA8CCC" w14:textId="118461CF" w:rsidR="00BB2C1D" w:rsidRPr="00D368CB" w:rsidRDefault="00644A93" w:rsidP="00BB2C1D">
      <w:r w:rsidRPr="00D368CB">
        <w:t xml:space="preserve">Voor de bekendmaking of publicatie van een besluit tot vaststelling of wijziging van </w:t>
      </w:r>
      <w:r w:rsidRPr="00D368CB">
        <w:fldChar w:fldCharType="begin"/>
      </w:r>
      <w:r w:rsidRPr="00D368CB">
        <w:instrText>DOCVARIABLE ID01+</w:instrText>
      </w:r>
      <w:r w:rsidRPr="00D368CB">
        <w:fldChar w:fldCharType="separate"/>
      </w:r>
      <w:r w:rsidR="001D3523">
        <w:t>het programma</w:t>
      </w:r>
      <w:r w:rsidRPr="00D368CB">
        <w:fldChar w:fldCharType="end"/>
      </w:r>
      <w:r w:rsidRPr="00D368CB">
        <w:t xml:space="preserve"> in het officiële publicatieblad volstaat het, naast uiteraard het toepassen van een aantal algemene verplichtingen die uit STOP voortvloeien, om aan de hiervoor beschreven verplichtingen te voldoen. Zoals in paragraaf </w:t>
      </w:r>
      <w:r w:rsidRPr="00C862A5">
        <w:rPr>
          <w:rStyle w:val="Verwijzing"/>
        </w:rPr>
        <w:fldChar w:fldCharType="begin"/>
      </w:r>
      <w:r w:rsidRPr="00C862A5">
        <w:rPr>
          <w:rStyle w:val="Verwijzing"/>
        </w:rPr>
        <w:instrText xml:space="preserve"> REF _Ref_b60e33172cab3984514f03e0d51ac1d1_1 \n \h </w:instrText>
      </w:r>
      <w:r w:rsidR="00D368CB" w:rsidRPr="00C862A5">
        <w:rPr>
          <w:rStyle w:val="Verwijzing"/>
        </w:rPr>
        <w:instrText xml:space="preserve"> \* MERGEFORMAT </w:instrText>
      </w:r>
      <w:r w:rsidRPr="00C862A5">
        <w:rPr>
          <w:rStyle w:val="Verwijzing"/>
        </w:rPr>
      </w:r>
      <w:r w:rsidRPr="00C862A5">
        <w:rPr>
          <w:rStyle w:val="Verwijzing"/>
        </w:rPr>
        <w:fldChar w:fldCharType="separate"/>
      </w:r>
      <w:r w:rsidR="001D3523" w:rsidRPr="00C862A5">
        <w:rPr>
          <w:rStyle w:val="Verwijzing"/>
        </w:rPr>
        <w:t>6.2.3</w:t>
      </w:r>
      <w:r w:rsidRPr="00C862A5">
        <w:rPr>
          <w:rStyle w:val="Verwijzing"/>
        </w:rPr>
        <w:fldChar w:fldCharType="end"/>
      </w:r>
      <w:r w:rsidRPr="00D368CB">
        <w:t xml:space="preserve"> gezegd: een computer weet met deze methode dat Divisie en Locatie bij elkaar horen maar kan geen verdere betekenis aan die relatie geven en kan de Locatie ook niet op een voor de mens betekenisvolle manier op een kaart weergeven. De mogelijkheden van DSO-LV worden met deze methode niet benut en het dienstverleningsniveau voor de gebruiker van </w:t>
      </w:r>
      <w:r w:rsidRPr="00D368CB">
        <w:fldChar w:fldCharType="begin"/>
      </w:r>
      <w:r w:rsidRPr="00D368CB">
        <w:instrText>DOCVARIABLE ID01+</w:instrText>
      </w:r>
      <w:r w:rsidRPr="00D368CB">
        <w:fldChar w:fldCharType="separate"/>
      </w:r>
      <w:r w:rsidR="001D3523">
        <w:t>het programma</w:t>
      </w:r>
      <w:r w:rsidRPr="00D368CB">
        <w:fldChar w:fldCharType="end"/>
      </w:r>
      <w:r w:rsidRPr="00D368CB">
        <w:t xml:space="preserve"> is beperkt tot het niveau van de bekendmaking in het officiële publicatieblad.</w:t>
      </w:r>
    </w:p>
    <w:p w14:paraId="6D9BCB80" w14:textId="3C518ABE" w:rsidR="00BB2C1D" w:rsidRDefault="00644A93" w:rsidP="00BB2C1D">
      <w:r w:rsidRPr="00D368CB">
        <w:t xml:space="preserve">Het is alleen mogelijk het afgesproken dienstverleningsniveau van DSO-LV te bereiken door aan de Tekstdelen en de Locaties extra informatie toe te voegen door het annoteren met de verschillende typen van het IMOW-object Gebiedsaanwijzing. Daarnaast kan het attribuut </w:t>
      </w:r>
      <w:r w:rsidRPr="00D368CB">
        <w:rPr>
          <w:i/>
          <w:iCs/>
        </w:rPr>
        <w:t>thema</w:t>
      </w:r>
      <w:r w:rsidRPr="00D368CB">
        <w:t xml:space="preserve"> worden toegevoegd</w:t>
      </w:r>
      <w:r w:rsidR="00725C31">
        <w:t xml:space="preserve"> </w:t>
      </w:r>
      <w:r w:rsidR="00725C31" w:rsidRPr="00725C31">
        <w:t>en kan het object Hoofdlijn worden gebruikt om de informatie in inzichtelijke onderdelen aan eindgebruikers aan te bieden</w:t>
      </w:r>
      <w:r w:rsidRPr="00D368CB">
        <w:t xml:space="preserve">. Deze annotaties zorgen er voor dat de Divisies en Tekstdelen gestructureerd bevraagbaar zijn en dat de Locaties waar die annotaties van toepassing zijn op een kaart kunnen worden gepresenteerd. Deze vorm van </w:t>
      </w:r>
      <w:r w:rsidRPr="00D368CB">
        <w:lastRenderedPageBreak/>
        <w:t>annoteren is niet verplicht gesteld. In principe vormen de annotaties met IMOW-objecten geen onderdeel van het besluit en hebben ze geen juridische betekenis.</w:t>
      </w:r>
    </w:p>
    <w:p w14:paraId="1F447CCF" w14:textId="512DF34E" w:rsidR="00270BB4" w:rsidRPr="00D368CB" w:rsidRDefault="00270BB4" w:rsidP="00BB2C1D">
      <w:r w:rsidRPr="00270BB4">
        <w:t xml:space="preserve">Tot slot is het verplicht om, eenmalig per omgevingsdocument, het Regelingsgebied aan te leveren. Zoals in paragraaf </w:t>
      </w:r>
      <w:r w:rsidR="00526A65" w:rsidRPr="00C862A5">
        <w:rPr>
          <w:rStyle w:val="Verwijzing"/>
        </w:rPr>
        <w:fldChar w:fldCharType="begin"/>
      </w:r>
      <w:r w:rsidR="00526A65" w:rsidRPr="00C862A5">
        <w:rPr>
          <w:rStyle w:val="Verwijzing"/>
        </w:rPr>
        <w:instrText xml:space="preserve"> REF _Ref_d45658d907a1c14a5b45bac96779eb93_1 </w:instrText>
      </w:r>
      <w:r w:rsidR="00F12994" w:rsidRPr="00C862A5">
        <w:rPr>
          <w:rStyle w:val="Verwijzing"/>
        </w:rPr>
        <w:instrText>\n \h</w:instrText>
      </w:r>
      <w:r w:rsidR="00526A65" w:rsidRPr="00C862A5">
        <w:rPr>
          <w:rStyle w:val="Verwijzing"/>
        </w:rPr>
        <w:instrText xml:space="preserve"> </w:instrText>
      </w:r>
      <w:r w:rsidR="00526A65" w:rsidRPr="00C862A5">
        <w:rPr>
          <w:rStyle w:val="Verwijzing"/>
        </w:rPr>
      </w:r>
      <w:r w:rsidR="00526A65" w:rsidRPr="00C862A5">
        <w:rPr>
          <w:rStyle w:val="Verwijzing"/>
        </w:rPr>
        <w:fldChar w:fldCharType="separate"/>
      </w:r>
      <w:r w:rsidR="001D3523" w:rsidRPr="00C862A5">
        <w:rPr>
          <w:rStyle w:val="Verwijzing"/>
        </w:rPr>
        <w:t>6.4.24</w:t>
      </w:r>
      <w:r w:rsidR="00526A65" w:rsidRPr="00C862A5">
        <w:rPr>
          <w:rStyle w:val="Verwijzing"/>
        </w:rPr>
        <w:fldChar w:fldCharType="end"/>
      </w:r>
      <w:r w:rsidRPr="00270BB4">
        <w:t xml:space="preserve"> is beschreven is het objecttype Regelingsgebied noodzakelijk voor DSO-LV om het omgevingsdocument te kunnen tonen.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221DB8" w14:textId="77777777" w:rsidR="006F3BA6" w:rsidRDefault="006F3BA6">
      <w:r>
        <w:separator/>
      </w:r>
    </w:p>
    <w:p w14:paraId="66DB15D3" w14:textId="77777777" w:rsidR="006F3BA6" w:rsidRDefault="006F3BA6"/>
  </w:endnote>
  <w:endnote w:type="continuationSeparator" w:id="0">
    <w:p w14:paraId="43B2195F" w14:textId="77777777" w:rsidR="006F3BA6" w:rsidRPr="003C450F" w:rsidRDefault="006F3BA6" w:rsidP="003C450F"/>
  </w:endnote>
  <w:endnote w:type="continuationNotice" w:id="1">
    <w:p w14:paraId="42DEF49C" w14:textId="77777777" w:rsidR="006F3BA6" w:rsidRDefault="006F3BA6" w:rsidP="003C450F"/>
  </w:endnote>
  <w:endnote w:id="2">
    <w:p w14:paraId="6DAD93FA" w14:textId="77777777" w:rsidR="00D368CB" w:rsidRDefault="00D368CB"/>
    <w:p w14:paraId="36CDBF01" w14:textId="77777777" w:rsidR="00D368CB" w:rsidRDefault="00D368CB"/>
  </w:endnote>
  <w:endnote w:id="3">
    <w:p w14:paraId="3712D1A9" w14:textId="77777777" w:rsidR="00D368CB" w:rsidRDefault="00D368CB"/>
    <w:p w14:paraId="0E25539F" w14:textId="77777777" w:rsidR="00D368CB" w:rsidRDefault="00D368CB"/>
  </w:endnote>
  <w:endnote w:id="4">
    <w:p w14:paraId="68021357" w14:textId="77777777" w:rsidR="00D368CB" w:rsidRDefault="00D368CB"/>
    <w:p w14:paraId="54288834" w14:textId="77777777" w:rsidR="00D368CB" w:rsidRDefault="00D368CB"/>
  </w:endnote>
  <w:endnote w:id="5">
    <w:p w14:paraId="32ACCD5E" w14:textId="77777777" w:rsidR="00D368CB" w:rsidRDefault="00D368CB"/>
    <w:p w14:paraId="31FE1127" w14:textId="77777777" w:rsidR="00D368CB" w:rsidRDefault="00D368C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D368CB" w:rsidRPr="00BC3B53" w:rsidRDefault="00D368CB"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D368CB" w:rsidRPr="00BC3B53" w:rsidRDefault="00D368CB"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D368CB" w:rsidRPr="00BC3B53" w:rsidRDefault="00D368CB"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D368CB" w:rsidRPr="00BC3B53" w:rsidRDefault="00D368CB"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3179C9" w14:textId="77777777" w:rsidR="006F3BA6" w:rsidRPr="00B35331" w:rsidRDefault="006F3BA6" w:rsidP="00577995">
      <w:pPr>
        <w:pStyle w:val="Voettekst"/>
      </w:pPr>
    </w:p>
  </w:footnote>
  <w:footnote w:type="continuationSeparator" w:id="0">
    <w:p w14:paraId="45F305B7" w14:textId="77777777" w:rsidR="006F3BA6" w:rsidRDefault="006F3BA6">
      <w:r>
        <w:continuationSeparator/>
      </w:r>
    </w:p>
    <w:p w14:paraId="172F0D5B" w14:textId="77777777" w:rsidR="006F3BA6" w:rsidRDefault="006F3BA6"/>
    <w:p w14:paraId="032027AA" w14:textId="77777777" w:rsidR="006F3BA6" w:rsidRDefault="006F3BA6"/>
  </w:footnote>
  <w:footnote w:type="continuationNotice" w:id="1">
    <w:p w14:paraId="6E41153C" w14:textId="77777777" w:rsidR="006F3BA6" w:rsidRDefault="006F3BA6">
      <w:pPr>
        <w:spacing w:line="240" w:lineRule="auto"/>
      </w:pPr>
    </w:p>
  </w:footnote>
  <w:footnote w:id="2">
    <w:p w14:paraId="0582B3D0" w14:textId="36CCE93E" w:rsidR="008C699F" w:rsidRDefault="008C699F" w:rsidP="00D9106F">
      <w:pPr>
        <w:pStyle w:val="Voetnoottekst"/>
      </w:pPr>
      <w:r>
        <w:rPr>
          <w:rStyle w:val="Voetnootmarkering"/>
        </w:rPr>
        <w:footnoteRef/>
      </w:r>
      <w:r>
        <w:t xml:space="preserve"> </w:t>
      </w:r>
      <w:r w:rsidR="00254E8D">
        <w:tab/>
      </w:r>
      <w:r w:rsidR="00D9106F">
        <w:t>Bij het opstellen van de conceptversie van het toepassingsprofiel programma is inbreng geleverd door medewerkers van de verschillende bestuurslagen. De betrokken medewerkers van het Rijk zijn onder</w:t>
      </w:r>
      <w:r w:rsidR="005A5AA0">
        <w:t xml:space="preserve"> </w:t>
      </w:r>
      <w:r w:rsidR="00D9106F">
        <w:t xml:space="preserve">meer bevraagd op het karakter van het programma. Zij hebben ingebracht dat een programma zelfbindend is en geen regels (lees: algemeen verbindende voorschriften) bevat. Dit heeft onder andere geleid tot de keuze in het toepassingsprofiel dat het programma (uitsluitend) de </w:t>
      </w:r>
      <w:r w:rsidR="005A5AA0">
        <w:t>Vrijetekststructuur</w:t>
      </w:r>
      <w:r w:rsidR="00D9106F">
        <w:t xml:space="preserve"> heeft. In de consultatie is naar voren gekomen dat niet helemaal terecht is. </w:t>
      </w:r>
      <w:r w:rsidR="007825BB">
        <w:t>Er zijn</w:t>
      </w:r>
      <w:r w:rsidR="00D9106F">
        <w:t xml:space="preserve"> bevoegdheden die via het Aanwijzingsbesluit Natuur aan Bal en Bkl worden toegevoegd om in een programma vergunningvrije Natura 2000-activiteiten en vergunningvrije flora- en fauna-activiteiten aan te wijzen.</w:t>
      </w:r>
      <w:r w:rsidR="007825BB">
        <w:t xml:space="preserve"> </w:t>
      </w:r>
      <w:r w:rsidR="00D9106F">
        <w:t xml:space="preserve">N.a.v. deze (en gelijksoortige) reactie(s) heeft Geonovum samen met het rijk onderzocht of het inderdaad zo is dat een programma ook regels kan bevatten en dus artikelstructuur moet kunnen hebben. Conclusie is: ja, er zijn programma’s die regels kunnen bevatten. Dat geldt in ieder geval voor een programma waarin vergunningvrije Natura 2000- en flora- en fauna-activiteiten worden aangewezen. Zo’n aanwijzing kan worden opgenomen in een programma dat alleen regels bevat en dus een artikelstructuur heeft. De aanwijzing kan ook worden opgenomen in een programma waarin zowel beleids-/uitvoeringstekst als regels voorkomen. Voor zo’n programma moet een tekststructuur beschikbaar zijn die én </w:t>
      </w:r>
      <w:r w:rsidR="00F23697">
        <w:t>Vrijetekststructuur</w:t>
      </w:r>
      <w:r w:rsidR="00D9106F">
        <w:t xml:space="preserve"> én artikelstructuur bevat. STOP heeft nog niet zo’n gecombineerde tekststructuur. Om die reden én omdat de meeste programma’s voldoende hebben aan de </w:t>
      </w:r>
      <w:r w:rsidR="00F23697">
        <w:t>Vrijetekststructuur</w:t>
      </w:r>
      <w:r w:rsidR="00D9106F">
        <w:t xml:space="preserve"> brengen we nu een versie van het Toepassingsprofiel Programma uit die alleen de </w:t>
      </w:r>
      <w:r w:rsidR="00F23697">
        <w:t>Vrijetekststructuur</w:t>
      </w:r>
      <w:r w:rsidR="00D9106F">
        <w:t xml:space="preserve"> ondersteunt. De gecombineerde tekststructuur voor </w:t>
      </w:r>
      <w:r w:rsidR="00F23697">
        <w:t>Vrijetekststructuur</w:t>
      </w:r>
      <w:r w:rsidR="00D9106F">
        <w:t xml:space="preserve"> en artikelstructuur wordt naar verwachting in 2021 in STOP gerealiseerd. Dan zullen wij ook het toepassingsprofiel hierop aanpassen.</w:t>
      </w:r>
    </w:p>
  </w:footnote>
  <w:footnote w:id="3">
    <w:p w14:paraId="68FA842D" w14:textId="77777777" w:rsidR="00D368CB" w:rsidRDefault="00D368CB"/>
    <w:p w14:paraId="73452BF8" w14:textId="77777777" w:rsidR="00D368CB" w:rsidRDefault="00D368CB"/>
  </w:footnote>
  <w:footnote w:id="4">
    <w:p w14:paraId="52EF9734" w14:textId="77777777" w:rsidR="00882653" w:rsidRDefault="00882653" w:rsidP="00882653">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D368CB" w:rsidRPr="00275984" w14:paraId="5B0A4196" w14:textId="77777777" w:rsidTr="007A7F8E">
      <w:trPr>
        <w:trHeight w:val="400"/>
      </w:trPr>
      <w:tc>
        <w:tcPr>
          <w:tcW w:w="7520" w:type="dxa"/>
          <w:shd w:val="clear" w:color="auto" w:fill="auto"/>
        </w:tcPr>
        <w:p w14:paraId="418D0BCB" w14:textId="77777777" w:rsidR="00D368CB" w:rsidRPr="002E14E1" w:rsidRDefault="00D368CB"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D368CB" w:rsidRDefault="00D368CB"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D368CB" w14:paraId="7288EF6B" w14:textId="77777777" w:rsidTr="00FF3E80">
      <w:trPr>
        <w:cantSplit/>
        <w:trHeight w:hRule="exact" w:val="3402"/>
      </w:trPr>
      <w:tc>
        <w:tcPr>
          <w:tcW w:w="6236" w:type="dxa"/>
          <w:gridSpan w:val="2"/>
          <w:shd w:val="clear" w:color="auto" w:fill="auto"/>
        </w:tcPr>
        <w:p w14:paraId="16C083B2" w14:textId="77777777" w:rsidR="00D368CB" w:rsidRPr="00BC3B53" w:rsidRDefault="00D368CB" w:rsidP="00FF3E80">
          <w:r>
            <w:rPr>
              <w:noProof/>
            </w:rPr>
            <w:drawing>
              <wp:anchor distT="0" distB="0" distL="114300" distR="114300" simplePos="0" relativeHeight="251648000" behindDoc="0" locked="1" layoutInCell="1" allowOverlap="1" wp14:anchorId="06615AC4" wp14:editId="59FCA049">
                <wp:simplePos x="0" y="0"/>
                <wp:positionH relativeFrom="margin">
                  <wp:posOffset>-1083945</wp:posOffset>
                </wp:positionH>
                <wp:positionV relativeFrom="margin">
                  <wp:posOffset>363855</wp:posOffset>
                </wp:positionV>
                <wp:extent cx="3041650" cy="925195"/>
                <wp:effectExtent l="0" t="0" r="6350" b="8255"/>
                <wp:wrapNone/>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368CB" w:rsidRPr="0056454C" w14:paraId="1B5B917B" w14:textId="77777777" w:rsidTr="00FF3E80">
      <w:trPr>
        <w:cantSplit/>
        <w:trHeight w:hRule="exact" w:val="1701"/>
      </w:trPr>
      <w:tc>
        <w:tcPr>
          <w:tcW w:w="6236" w:type="dxa"/>
          <w:gridSpan w:val="2"/>
          <w:shd w:val="clear" w:color="auto" w:fill="auto"/>
        </w:tcPr>
        <w:p w14:paraId="0A55DF13" w14:textId="49E0C43D" w:rsidR="00D368CB" w:rsidRPr="00FA6FAC" w:rsidRDefault="00D368CB"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D3523">
            <w:rPr>
              <w:noProof/>
            </w:rPr>
            <w:t>programma</w:t>
          </w:r>
          <w:r>
            <w:rPr>
              <w:noProof/>
            </w:rPr>
            <w:fldChar w:fldCharType="end"/>
          </w:r>
        </w:p>
      </w:tc>
    </w:tr>
    <w:tr w:rsidR="00D368CB" w:rsidRPr="00B60860" w14:paraId="7C46962B" w14:textId="77777777" w:rsidTr="00FF3E80">
      <w:trPr>
        <w:cantSplit/>
        <w:trHeight w:hRule="exact" w:val="1701"/>
      </w:trPr>
      <w:tc>
        <w:tcPr>
          <w:tcW w:w="6236" w:type="dxa"/>
          <w:gridSpan w:val="2"/>
          <w:shd w:val="clear" w:color="auto" w:fill="auto"/>
        </w:tcPr>
        <w:p w14:paraId="22E8CA4B" w14:textId="66BD7B36" w:rsidR="00D368CB" w:rsidRPr="00B60860" w:rsidRDefault="00D368CB" w:rsidP="00FF3E80">
          <w:r w:rsidRPr="00CA6C0C">
            <w:t xml:space="preserve">Versie </w:t>
          </w:r>
          <w:r>
            <w:rPr>
              <w:noProof/>
            </w:rPr>
            <w:fldChar w:fldCharType="begin"/>
          </w:r>
          <w:r>
            <w:rPr>
              <w:noProof/>
            </w:rPr>
            <w:instrText xml:space="preserve"> DOCVARIABLE ID04 </w:instrText>
          </w:r>
          <w:r>
            <w:rPr>
              <w:noProof/>
            </w:rPr>
            <w:fldChar w:fldCharType="separate"/>
          </w:r>
          <w:r w:rsidR="001D3523">
            <w:rPr>
              <w:noProof/>
            </w:rPr>
            <w:t>2.0.0-rc</w:t>
          </w:r>
          <w:r>
            <w:rPr>
              <w:noProof/>
            </w:rPr>
            <w:fldChar w:fldCharType="end"/>
          </w:r>
        </w:p>
        <w:p w14:paraId="57A551F9" w14:textId="395C18A8" w:rsidR="00D368CB" w:rsidRPr="00B60860" w:rsidRDefault="00D368CB" w:rsidP="00FF3E80">
          <w:r>
            <w:t>Geonovum</w:t>
          </w:r>
        </w:p>
      </w:tc>
    </w:tr>
    <w:tr w:rsidR="00D368CB" w:rsidRPr="00B60860" w14:paraId="7BEFBCE9" w14:textId="77777777" w:rsidTr="00FF3E80">
      <w:trPr>
        <w:cantSplit/>
      </w:trPr>
      <w:tc>
        <w:tcPr>
          <w:tcW w:w="1134" w:type="dxa"/>
          <w:shd w:val="clear" w:color="auto" w:fill="auto"/>
        </w:tcPr>
        <w:p w14:paraId="3AFBF239" w14:textId="77777777" w:rsidR="00D368CB" w:rsidRPr="00CA6C0C" w:rsidRDefault="00D368CB" w:rsidP="00FF3E80">
          <w:r>
            <w:t>Datum</w:t>
          </w:r>
        </w:p>
      </w:tc>
      <w:tc>
        <w:tcPr>
          <w:tcW w:w="3118" w:type="dxa"/>
          <w:shd w:val="clear" w:color="auto" w:fill="auto"/>
        </w:tcPr>
        <w:p w14:paraId="6E883F42" w14:textId="6D4273C4" w:rsidR="00D368CB" w:rsidRPr="00CA6C0C" w:rsidRDefault="00D368CB" w:rsidP="00FF3E80">
          <w:r>
            <w:fldChar w:fldCharType="begin"/>
          </w:r>
          <w:r>
            <w:instrText xml:space="preserve"> SAVEDATE  \@ "d MMMM yyyy" </w:instrText>
          </w:r>
          <w:r>
            <w:fldChar w:fldCharType="separate"/>
          </w:r>
          <w:r w:rsidR="008A2EEA">
            <w:rPr>
              <w:noProof/>
            </w:rPr>
            <w:t>3 juni 2021</w:t>
          </w:r>
          <w:r>
            <w:fldChar w:fldCharType="end"/>
          </w:r>
        </w:p>
      </w:tc>
    </w:tr>
  </w:tbl>
  <w:p w14:paraId="372F3340" w14:textId="77777777" w:rsidR="00D368CB" w:rsidRPr="00EB5B83" w:rsidRDefault="00D368CB"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D368CB" w14:paraId="53B8126F" w14:textId="77777777" w:rsidTr="00E034D2">
      <w:trPr>
        <w:cantSplit/>
        <w:trHeight w:hRule="exact" w:val="3402"/>
      </w:trPr>
      <w:tc>
        <w:tcPr>
          <w:tcW w:w="6236" w:type="dxa"/>
          <w:gridSpan w:val="2"/>
          <w:shd w:val="clear" w:color="auto" w:fill="auto"/>
        </w:tcPr>
        <w:p w14:paraId="070130C1" w14:textId="77777777" w:rsidR="00D368CB" w:rsidRPr="00BC3B53" w:rsidRDefault="00D368CB" w:rsidP="00E034D2">
          <w:r>
            <w:rPr>
              <w:noProof/>
            </w:rPr>
            <w:drawing>
              <wp:anchor distT="0" distB="0" distL="114300" distR="114300" simplePos="0" relativeHeight="251650048"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368CB" w:rsidRPr="0056454C" w14:paraId="67F7FD47" w14:textId="77777777" w:rsidTr="00E034D2">
      <w:trPr>
        <w:cantSplit/>
        <w:trHeight w:hRule="exact" w:val="1701"/>
      </w:trPr>
      <w:tc>
        <w:tcPr>
          <w:tcW w:w="6236" w:type="dxa"/>
          <w:gridSpan w:val="2"/>
          <w:shd w:val="clear" w:color="auto" w:fill="auto"/>
        </w:tcPr>
        <w:p w14:paraId="57A8209D" w14:textId="5C178D6F" w:rsidR="00D368CB" w:rsidRPr="00FA6FAC" w:rsidRDefault="00D368CB"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C0631">
            <w:rPr>
              <w:noProof/>
            </w:rPr>
            <w:t>programma</w:t>
          </w:r>
          <w:r>
            <w:rPr>
              <w:noProof/>
            </w:rPr>
            <w:fldChar w:fldCharType="end"/>
          </w:r>
        </w:p>
      </w:tc>
    </w:tr>
    <w:tr w:rsidR="00D368CB" w:rsidRPr="00B60860" w14:paraId="3905363E" w14:textId="77777777" w:rsidTr="00C7236D">
      <w:trPr>
        <w:cantSplit/>
        <w:trHeight w:hRule="exact" w:val="1701"/>
      </w:trPr>
      <w:tc>
        <w:tcPr>
          <w:tcW w:w="6236" w:type="dxa"/>
          <w:gridSpan w:val="2"/>
          <w:shd w:val="clear" w:color="auto" w:fill="auto"/>
        </w:tcPr>
        <w:p w14:paraId="2FBC6941" w14:textId="3CF83934" w:rsidR="00D368CB" w:rsidRPr="00B60860" w:rsidRDefault="00D368CB" w:rsidP="00577995">
          <w:r w:rsidRPr="00CA6C0C">
            <w:t xml:space="preserve">Versie </w:t>
          </w:r>
          <w:r>
            <w:rPr>
              <w:noProof/>
            </w:rPr>
            <w:fldChar w:fldCharType="begin"/>
          </w:r>
          <w:r>
            <w:rPr>
              <w:noProof/>
            </w:rPr>
            <w:instrText xml:space="preserve"> DOCVARIABLE ID04 </w:instrText>
          </w:r>
          <w:r>
            <w:rPr>
              <w:noProof/>
            </w:rPr>
            <w:fldChar w:fldCharType="separate"/>
          </w:r>
          <w:r w:rsidR="00CC0631">
            <w:rPr>
              <w:noProof/>
            </w:rPr>
            <w:t>1.0</w:t>
          </w:r>
          <w:r>
            <w:rPr>
              <w:noProof/>
            </w:rPr>
            <w:fldChar w:fldCharType="end"/>
          </w:r>
        </w:p>
        <w:p w14:paraId="6A1EC1FF" w14:textId="77777777" w:rsidR="00D368CB" w:rsidRPr="00B60860" w:rsidRDefault="00D368CB" w:rsidP="00577995">
          <w:r>
            <w:t>Geonovum – KOOP</w:t>
          </w:r>
        </w:p>
      </w:tc>
    </w:tr>
    <w:tr w:rsidR="00D368CB" w:rsidRPr="00B60860" w14:paraId="343D16B5" w14:textId="77777777" w:rsidTr="00C7236D">
      <w:trPr>
        <w:cantSplit/>
      </w:trPr>
      <w:tc>
        <w:tcPr>
          <w:tcW w:w="1134" w:type="dxa"/>
          <w:shd w:val="clear" w:color="auto" w:fill="auto"/>
        </w:tcPr>
        <w:p w14:paraId="17FEC3DD" w14:textId="77777777" w:rsidR="00D368CB" w:rsidRPr="00CA6C0C" w:rsidRDefault="00D368CB" w:rsidP="00577995">
          <w:r>
            <w:t>Datum</w:t>
          </w:r>
        </w:p>
      </w:tc>
      <w:tc>
        <w:tcPr>
          <w:tcW w:w="3118" w:type="dxa"/>
          <w:shd w:val="clear" w:color="auto" w:fill="auto"/>
        </w:tcPr>
        <w:p w14:paraId="23ACB8DF" w14:textId="2F409593" w:rsidR="00D368CB" w:rsidRPr="00CA6C0C" w:rsidRDefault="00D368CB" w:rsidP="00577995">
          <w:r>
            <w:fldChar w:fldCharType="begin"/>
          </w:r>
          <w:r>
            <w:instrText xml:space="preserve"> SAVEDATE  \@ "d MMMM yyyy" </w:instrText>
          </w:r>
          <w:r>
            <w:fldChar w:fldCharType="separate"/>
          </w:r>
          <w:r w:rsidR="008A2EEA">
            <w:rPr>
              <w:noProof/>
            </w:rPr>
            <w:t>3 juni 2021</w:t>
          </w:r>
          <w:r>
            <w:fldChar w:fldCharType="end"/>
          </w:r>
        </w:p>
      </w:tc>
    </w:tr>
  </w:tbl>
  <w:p w14:paraId="269CF379" w14:textId="77777777" w:rsidR="00D368CB" w:rsidRDefault="00D368CB"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20F47CEF" w:rsidR="00D368CB" w:rsidRDefault="00D368CB"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D3523">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D3523">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D3523">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A2EEA">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A1015B1"/>
    <w:multiLevelType w:val="multilevel"/>
    <w:tmpl w:val="6080A6DC"/>
    <w:numStyleLink w:val="Nummering"/>
  </w:abstractNum>
  <w:abstractNum w:abstractNumId="13"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2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15"/>
  </w:num>
  <w:num w:numId="6">
    <w:abstractNumId w:val="7"/>
  </w:num>
  <w:num w:numId="7">
    <w:abstractNumId w:val="12"/>
    <w:lvlOverride w:ilvl="0">
      <w:lvl w:ilvl="0">
        <w:start w:val="1"/>
        <w:numFmt w:val="decimal"/>
        <w:lvlText w:val="%1"/>
        <w:lvlJc w:val="left"/>
        <w:pPr>
          <w:ind w:left="284" w:hanging="284"/>
        </w:pPr>
        <w:rPr>
          <w:rFonts w:hint="default"/>
          <w:color w:val="auto"/>
        </w:rPr>
      </w:lvl>
    </w:lvlOverride>
    <w:lvlOverride w:ilvl="1">
      <w:lvl w:ilvl="1">
        <w:start w:val="1"/>
        <w:numFmt w:val="bullet"/>
        <w:lvlText w:val=""/>
        <w:lvlJc w:val="left"/>
        <w:pPr>
          <w:ind w:left="284" w:hanging="284"/>
        </w:pPr>
        <w:rPr>
          <w:rFonts w:ascii="Symbol" w:hAnsi="Symbol" w:hint="default"/>
          <w:color w:val="auto"/>
        </w:rPr>
      </w:lvl>
    </w:lvlOverride>
    <w:lvlOverride w:ilvl="2">
      <w:lvl w:ilvl="2">
        <w:start w:val="1"/>
        <w:numFmt w:val="lowerLetter"/>
        <w:lvlText w:val="%3"/>
        <w:lvlJc w:val="left"/>
        <w:pPr>
          <w:ind w:left="567" w:hanging="283"/>
        </w:pPr>
        <w:rPr>
          <w:rFonts w:hint="default"/>
        </w:rPr>
      </w:lvl>
    </w:lvlOverride>
    <w:lvlOverride w:ilvl="3">
      <w:lvl w:ilvl="3">
        <w:start w:val="1"/>
        <w:numFmt w:val="bullet"/>
        <w:lvlText w:val="–"/>
        <w:lvlJc w:val="left"/>
        <w:pPr>
          <w:ind w:left="567" w:hanging="283"/>
        </w:pPr>
        <w:rPr>
          <w:rFonts w:ascii="Calibri" w:hAnsi="Calibri" w:hint="default"/>
          <w:color w:val="auto"/>
        </w:rPr>
      </w:lvl>
    </w:lvlOverride>
    <w:lvlOverride w:ilvl="4">
      <w:lvl w:ilvl="4">
        <w:start w:val="1"/>
        <w:numFmt w:val="lowerRoman"/>
        <w:lvlText w:val="%5"/>
        <w:lvlJc w:val="left"/>
        <w:pPr>
          <w:ind w:left="851" w:hanging="284"/>
        </w:pPr>
        <w:rPr>
          <w:rFonts w:hint="default"/>
        </w:rPr>
      </w:lvl>
    </w:lvlOverride>
    <w:lvlOverride w:ilvl="5">
      <w:lvl w:ilvl="5">
        <w:start w:val="1"/>
        <w:numFmt w:val="bullet"/>
        <w:lvlText w:val="‒"/>
        <w:lvlJc w:val="left"/>
        <w:pPr>
          <w:tabs>
            <w:tab w:val="num" w:pos="567"/>
          </w:tabs>
          <w:ind w:left="851" w:hanging="284"/>
        </w:pPr>
        <w:rPr>
          <w:rFonts w:ascii="Calibri" w:hAnsi="Calibri" w:hint="default"/>
          <w:color w:val="auto"/>
        </w:rPr>
      </w:lvl>
    </w:lvlOverride>
    <w:lvlOverride w:ilvl="6">
      <w:lvl w:ilvl="6">
        <w:start w:val="1"/>
        <w:numFmt w:val="bullet"/>
        <w:lvlText w:val="‒"/>
        <w:lvlJc w:val="left"/>
        <w:pPr>
          <w:ind w:left="1134" w:hanging="283"/>
        </w:pPr>
        <w:rPr>
          <w:rFonts w:ascii="Calibri" w:hAnsi="Calibri" w:hint="default"/>
          <w:color w:val="auto"/>
        </w:rPr>
      </w:lvl>
    </w:lvlOverride>
    <w:lvlOverride w:ilvl="7">
      <w:lvl w:ilvl="7">
        <w:start w:val="1"/>
        <w:numFmt w:val="none"/>
        <w:lvlText w:val=""/>
        <w:lvlJc w:val="left"/>
        <w:pPr>
          <w:ind w:left="227" w:hanging="227"/>
        </w:pPr>
        <w:rPr>
          <w:rFonts w:hint="default"/>
        </w:rPr>
      </w:lvl>
    </w:lvlOverride>
    <w:lvlOverride w:ilvl="8">
      <w:lvl w:ilvl="8">
        <w:start w:val="1"/>
        <w:numFmt w:val="none"/>
        <w:lvlText w:val=""/>
        <w:lvlJc w:val="left"/>
        <w:pPr>
          <w:ind w:left="227" w:hanging="227"/>
        </w:pPr>
        <w:rPr>
          <w:rFonts w:hint="default"/>
        </w:rPr>
      </w:lvl>
    </w:lvlOverride>
  </w:num>
  <w:num w:numId="8">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9">
    <w:abstractNumId w:val="11"/>
  </w:num>
  <w:num w:numId="10">
    <w:abstractNumId w:val="6"/>
  </w:num>
  <w:num w:numId="11">
    <w:abstractNumId w:val="9"/>
  </w:num>
  <w:num w:numId="12">
    <w:abstractNumId w:val="17"/>
  </w:num>
  <w:num w:numId="13">
    <w:abstractNumId w:val="14"/>
  </w:num>
  <w:num w:numId="14">
    <w:abstractNumId w:val="8"/>
  </w:num>
  <w:num w:numId="15">
    <w:abstractNumId w:val="4"/>
  </w:num>
  <w:num w:numId="16">
    <w:abstractNumId w:val="1"/>
  </w:num>
  <w:num w:numId="17">
    <w:abstractNumId w:val="10"/>
  </w:num>
  <w:num w:numId="18">
    <w:abstractNumId w:val="21"/>
  </w:num>
  <w:num w:numId="19">
    <w:abstractNumId w:val="13"/>
  </w:num>
  <w:num w:numId="20">
    <w:abstractNumId w:val="16"/>
  </w:num>
  <w:num w:numId="21">
    <w:abstractNumId w:val="3"/>
  </w:num>
  <w:num w:numId="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0"/>
  </w:num>
  <w:num w:numId="34">
    <w:abstractNumId w:val="18"/>
  </w:num>
  <w:num w:numId="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8D3"/>
    <w:rsid w:val="000009D7"/>
    <w:rsid w:val="000016DA"/>
    <w:rsid w:val="000022AB"/>
    <w:rsid w:val="000025B2"/>
    <w:rsid w:val="000026A9"/>
    <w:rsid w:val="00002901"/>
    <w:rsid w:val="00003477"/>
    <w:rsid w:val="000038EE"/>
    <w:rsid w:val="00003AEB"/>
    <w:rsid w:val="00003B27"/>
    <w:rsid w:val="00003BF4"/>
    <w:rsid w:val="0000406F"/>
    <w:rsid w:val="00004179"/>
    <w:rsid w:val="0000417B"/>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0E73"/>
    <w:rsid w:val="00010EB9"/>
    <w:rsid w:val="000112B3"/>
    <w:rsid w:val="000112CC"/>
    <w:rsid w:val="0001173D"/>
    <w:rsid w:val="00011865"/>
    <w:rsid w:val="0001192B"/>
    <w:rsid w:val="000119B6"/>
    <w:rsid w:val="00011B02"/>
    <w:rsid w:val="000120F5"/>
    <w:rsid w:val="00012424"/>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7B5"/>
    <w:rsid w:val="0001583B"/>
    <w:rsid w:val="00015C5F"/>
    <w:rsid w:val="00015C74"/>
    <w:rsid w:val="00015D30"/>
    <w:rsid w:val="00016134"/>
    <w:rsid w:val="0001678E"/>
    <w:rsid w:val="000168D1"/>
    <w:rsid w:val="00016A8B"/>
    <w:rsid w:val="00016C48"/>
    <w:rsid w:val="00016E0B"/>
    <w:rsid w:val="000172FE"/>
    <w:rsid w:val="000173B3"/>
    <w:rsid w:val="000177BF"/>
    <w:rsid w:val="00017806"/>
    <w:rsid w:val="00017F62"/>
    <w:rsid w:val="000200C1"/>
    <w:rsid w:val="000204F8"/>
    <w:rsid w:val="00020505"/>
    <w:rsid w:val="00020A25"/>
    <w:rsid w:val="00020CE8"/>
    <w:rsid w:val="00020E52"/>
    <w:rsid w:val="00021674"/>
    <w:rsid w:val="00021BCD"/>
    <w:rsid w:val="00021F1B"/>
    <w:rsid w:val="00021FE8"/>
    <w:rsid w:val="00022412"/>
    <w:rsid w:val="000227B5"/>
    <w:rsid w:val="000227E9"/>
    <w:rsid w:val="00023125"/>
    <w:rsid w:val="00023130"/>
    <w:rsid w:val="00023485"/>
    <w:rsid w:val="00023CDB"/>
    <w:rsid w:val="000242A8"/>
    <w:rsid w:val="00024B58"/>
    <w:rsid w:val="000251B8"/>
    <w:rsid w:val="000254A0"/>
    <w:rsid w:val="0002577A"/>
    <w:rsid w:val="000257AF"/>
    <w:rsid w:val="00025BBD"/>
    <w:rsid w:val="00025C3E"/>
    <w:rsid w:val="00025EF5"/>
    <w:rsid w:val="00026469"/>
    <w:rsid w:val="00026FB6"/>
    <w:rsid w:val="0002738A"/>
    <w:rsid w:val="00027624"/>
    <w:rsid w:val="000277B3"/>
    <w:rsid w:val="000278F9"/>
    <w:rsid w:val="00027E40"/>
    <w:rsid w:val="00030087"/>
    <w:rsid w:val="00030146"/>
    <w:rsid w:val="00030537"/>
    <w:rsid w:val="00030A1B"/>
    <w:rsid w:val="00030EA9"/>
    <w:rsid w:val="000310F9"/>
    <w:rsid w:val="00031116"/>
    <w:rsid w:val="00031463"/>
    <w:rsid w:val="0003206F"/>
    <w:rsid w:val="000322BE"/>
    <w:rsid w:val="00032456"/>
    <w:rsid w:val="000324B6"/>
    <w:rsid w:val="00032767"/>
    <w:rsid w:val="00032B90"/>
    <w:rsid w:val="00032F98"/>
    <w:rsid w:val="000333A8"/>
    <w:rsid w:val="000343B5"/>
    <w:rsid w:val="0003446E"/>
    <w:rsid w:val="00034A43"/>
    <w:rsid w:val="000354D1"/>
    <w:rsid w:val="00035697"/>
    <w:rsid w:val="000358D5"/>
    <w:rsid w:val="000359D3"/>
    <w:rsid w:val="00035B5E"/>
    <w:rsid w:val="00035E6A"/>
    <w:rsid w:val="00035F79"/>
    <w:rsid w:val="000365AA"/>
    <w:rsid w:val="000367DC"/>
    <w:rsid w:val="00036C0A"/>
    <w:rsid w:val="000370E7"/>
    <w:rsid w:val="000378A4"/>
    <w:rsid w:val="00040043"/>
    <w:rsid w:val="00040BCC"/>
    <w:rsid w:val="0004128E"/>
    <w:rsid w:val="00041327"/>
    <w:rsid w:val="000418F2"/>
    <w:rsid w:val="00041B68"/>
    <w:rsid w:val="00041DD1"/>
    <w:rsid w:val="0004208F"/>
    <w:rsid w:val="0004327D"/>
    <w:rsid w:val="00043367"/>
    <w:rsid w:val="0004338C"/>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A18"/>
    <w:rsid w:val="00046D1C"/>
    <w:rsid w:val="000473A5"/>
    <w:rsid w:val="00047F62"/>
    <w:rsid w:val="000500B6"/>
    <w:rsid w:val="00050244"/>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28"/>
    <w:rsid w:val="000557CD"/>
    <w:rsid w:val="00055EDA"/>
    <w:rsid w:val="0005606A"/>
    <w:rsid w:val="00056D6C"/>
    <w:rsid w:val="00056EAA"/>
    <w:rsid w:val="000571D9"/>
    <w:rsid w:val="00057391"/>
    <w:rsid w:val="000574BD"/>
    <w:rsid w:val="000579D0"/>
    <w:rsid w:val="00057BCB"/>
    <w:rsid w:val="00060C09"/>
    <w:rsid w:val="00060CC4"/>
    <w:rsid w:val="00061073"/>
    <w:rsid w:val="000615AF"/>
    <w:rsid w:val="000623E3"/>
    <w:rsid w:val="00062571"/>
    <w:rsid w:val="00062E54"/>
    <w:rsid w:val="000630DB"/>
    <w:rsid w:val="0006373A"/>
    <w:rsid w:val="00063A47"/>
    <w:rsid w:val="00064050"/>
    <w:rsid w:val="000646BA"/>
    <w:rsid w:val="00064AF8"/>
    <w:rsid w:val="00064CB6"/>
    <w:rsid w:val="00065946"/>
    <w:rsid w:val="00065A83"/>
    <w:rsid w:val="00065F61"/>
    <w:rsid w:val="0006627B"/>
    <w:rsid w:val="0006638C"/>
    <w:rsid w:val="0006640C"/>
    <w:rsid w:val="00066AAB"/>
    <w:rsid w:val="00066BE5"/>
    <w:rsid w:val="00067128"/>
    <w:rsid w:val="00067134"/>
    <w:rsid w:val="00067676"/>
    <w:rsid w:val="00070304"/>
    <w:rsid w:val="000707D2"/>
    <w:rsid w:val="000708AF"/>
    <w:rsid w:val="00070E6B"/>
    <w:rsid w:val="00070EF1"/>
    <w:rsid w:val="00070F68"/>
    <w:rsid w:val="00070FE7"/>
    <w:rsid w:val="0007150E"/>
    <w:rsid w:val="00072159"/>
    <w:rsid w:val="00072247"/>
    <w:rsid w:val="00072973"/>
    <w:rsid w:val="00072AD0"/>
    <w:rsid w:val="00072E50"/>
    <w:rsid w:val="00072F15"/>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CB4"/>
    <w:rsid w:val="00082F0E"/>
    <w:rsid w:val="000832D2"/>
    <w:rsid w:val="000832E3"/>
    <w:rsid w:val="0008352D"/>
    <w:rsid w:val="00083571"/>
    <w:rsid w:val="000836D8"/>
    <w:rsid w:val="000836DD"/>
    <w:rsid w:val="00083808"/>
    <w:rsid w:val="00084790"/>
    <w:rsid w:val="00085176"/>
    <w:rsid w:val="00085221"/>
    <w:rsid w:val="00085824"/>
    <w:rsid w:val="00085915"/>
    <w:rsid w:val="00085CC9"/>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BCF"/>
    <w:rsid w:val="00091E31"/>
    <w:rsid w:val="00091FB8"/>
    <w:rsid w:val="0009265A"/>
    <w:rsid w:val="00092997"/>
    <w:rsid w:val="00093042"/>
    <w:rsid w:val="00093A89"/>
    <w:rsid w:val="00093B94"/>
    <w:rsid w:val="00093DFD"/>
    <w:rsid w:val="0009467D"/>
    <w:rsid w:val="00095684"/>
    <w:rsid w:val="000956C2"/>
    <w:rsid w:val="0009599A"/>
    <w:rsid w:val="00095A11"/>
    <w:rsid w:val="00095A57"/>
    <w:rsid w:val="00095B45"/>
    <w:rsid w:val="00096B26"/>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2D96"/>
    <w:rsid w:val="000A30E5"/>
    <w:rsid w:val="000A361C"/>
    <w:rsid w:val="000A42DD"/>
    <w:rsid w:val="000A4589"/>
    <w:rsid w:val="000A46D6"/>
    <w:rsid w:val="000A4A98"/>
    <w:rsid w:val="000A5178"/>
    <w:rsid w:val="000A51F8"/>
    <w:rsid w:val="000A5236"/>
    <w:rsid w:val="000A529D"/>
    <w:rsid w:val="000A5FA1"/>
    <w:rsid w:val="000A64EC"/>
    <w:rsid w:val="000A6FFF"/>
    <w:rsid w:val="000A739C"/>
    <w:rsid w:val="000A7411"/>
    <w:rsid w:val="000A773A"/>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5A59"/>
    <w:rsid w:val="000B63D5"/>
    <w:rsid w:val="000B6C7A"/>
    <w:rsid w:val="000B6E73"/>
    <w:rsid w:val="000B7050"/>
    <w:rsid w:val="000B707C"/>
    <w:rsid w:val="000B7329"/>
    <w:rsid w:val="000B733E"/>
    <w:rsid w:val="000B7B3B"/>
    <w:rsid w:val="000C0318"/>
    <w:rsid w:val="000C06DD"/>
    <w:rsid w:val="000C0942"/>
    <w:rsid w:val="000C0F26"/>
    <w:rsid w:val="000C1897"/>
    <w:rsid w:val="000C1987"/>
    <w:rsid w:val="000C1F68"/>
    <w:rsid w:val="000C226A"/>
    <w:rsid w:val="000C261F"/>
    <w:rsid w:val="000C2A0C"/>
    <w:rsid w:val="000C2DE9"/>
    <w:rsid w:val="000C2FF1"/>
    <w:rsid w:val="000C35B0"/>
    <w:rsid w:val="000C36B8"/>
    <w:rsid w:val="000C3F6B"/>
    <w:rsid w:val="000C5C86"/>
    <w:rsid w:val="000C5DE9"/>
    <w:rsid w:val="000C5E89"/>
    <w:rsid w:val="000C6113"/>
    <w:rsid w:val="000C64E3"/>
    <w:rsid w:val="000C6977"/>
    <w:rsid w:val="000C6A39"/>
    <w:rsid w:val="000C6B14"/>
    <w:rsid w:val="000C6D51"/>
    <w:rsid w:val="000C6D53"/>
    <w:rsid w:val="000C6FF8"/>
    <w:rsid w:val="000C7334"/>
    <w:rsid w:val="000C73D3"/>
    <w:rsid w:val="000C7CAD"/>
    <w:rsid w:val="000C7FFB"/>
    <w:rsid w:val="000D1390"/>
    <w:rsid w:val="000D1406"/>
    <w:rsid w:val="000D141A"/>
    <w:rsid w:val="000D1A0F"/>
    <w:rsid w:val="000D202C"/>
    <w:rsid w:val="000D236E"/>
    <w:rsid w:val="000D2479"/>
    <w:rsid w:val="000D2928"/>
    <w:rsid w:val="000D2C42"/>
    <w:rsid w:val="000D2E24"/>
    <w:rsid w:val="000D331A"/>
    <w:rsid w:val="000D336D"/>
    <w:rsid w:val="000D33B8"/>
    <w:rsid w:val="000D3A60"/>
    <w:rsid w:val="000D3A9E"/>
    <w:rsid w:val="000D3CA9"/>
    <w:rsid w:val="000D3DD1"/>
    <w:rsid w:val="000D3FCC"/>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7F0"/>
    <w:rsid w:val="000E3AC9"/>
    <w:rsid w:val="000E3B4A"/>
    <w:rsid w:val="000E3B63"/>
    <w:rsid w:val="000E3BFE"/>
    <w:rsid w:val="000E3CFD"/>
    <w:rsid w:val="000E3F22"/>
    <w:rsid w:val="000E4032"/>
    <w:rsid w:val="000E4609"/>
    <w:rsid w:val="000E4F78"/>
    <w:rsid w:val="000E5457"/>
    <w:rsid w:val="000E5796"/>
    <w:rsid w:val="000E5C8B"/>
    <w:rsid w:val="000E6086"/>
    <w:rsid w:val="000E63CD"/>
    <w:rsid w:val="000E660E"/>
    <w:rsid w:val="000E6790"/>
    <w:rsid w:val="000E6AB0"/>
    <w:rsid w:val="000E710A"/>
    <w:rsid w:val="000E79F1"/>
    <w:rsid w:val="000E7BD8"/>
    <w:rsid w:val="000E7F3F"/>
    <w:rsid w:val="000E7F82"/>
    <w:rsid w:val="000F0116"/>
    <w:rsid w:val="000F0765"/>
    <w:rsid w:val="000F0B9B"/>
    <w:rsid w:val="000F0F46"/>
    <w:rsid w:val="000F118D"/>
    <w:rsid w:val="000F12AA"/>
    <w:rsid w:val="000F13B8"/>
    <w:rsid w:val="000F163F"/>
    <w:rsid w:val="000F1DA5"/>
    <w:rsid w:val="000F1FAD"/>
    <w:rsid w:val="000F23EA"/>
    <w:rsid w:val="000F2780"/>
    <w:rsid w:val="000F29FE"/>
    <w:rsid w:val="000F2F7D"/>
    <w:rsid w:val="000F33FE"/>
    <w:rsid w:val="000F361D"/>
    <w:rsid w:val="000F3A7E"/>
    <w:rsid w:val="000F3C6B"/>
    <w:rsid w:val="000F3FC9"/>
    <w:rsid w:val="000F44E7"/>
    <w:rsid w:val="000F44F3"/>
    <w:rsid w:val="000F4526"/>
    <w:rsid w:val="000F4CA9"/>
    <w:rsid w:val="000F4CDD"/>
    <w:rsid w:val="000F4D30"/>
    <w:rsid w:val="000F4F20"/>
    <w:rsid w:val="000F4F54"/>
    <w:rsid w:val="000F6507"/>
    <w:rsid w:val="000F6A2F"/>
    <w:rsid w:val="000F6D28"/>
    <w:rsid w:val="000F723C"/>
    <w:rsid w:val="00100259"/>
    <w:rsid w:val="00100950"/>
    <w:rsid w:val="00100964"/>
    <w:rsid w:val="00100C0A"/>
    <w:rsid w:val="00100EE1"/>
    <w:rsid w:val="00101267"/>
    <w:rsid w:val="00101302"/>
    <w:rsid w:val="00101413"/>
    <w:rsid w:val="00101563"/>
    <w:rsid w:val="00101981"/>
    <w:rsid w:val="00101A1C"/>
    <w:rsid w:val="00101CEB"/>
    <w:rsid w:val="0010217A"/>
    <w:rsid w:val="0010220B"/>
    <w:rsid w:val="001022AC"/>
    <w:rsid w:val="00102342"/>
    <w:rsid w:val="00102531"/>
    <w:rsid w:val="00102DDF"/>
    <w:rsid w:val="0010305E"/>
    <w:rsid w:val="00103AAB"/>
    <w:rsid w:val="00104648"/>
    <w:rsid w:val="0010483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88C"/>
    <w:rsid w:val="00107C52"/>
    <w:rsid w:val="00107FCB"/>
    <w:rsid w:val="0011092C"/>
    <w:rsid w:val="0011093C"/>
    <w:rsid w:val="0011097D"/>
    <w:rsid w:val="001109F7"/>
    <w:rsid w:val="00111257"/>
    <w:rsid w:val="001117B4"/>
    <w:rsid w:val="00111845"/>
    <w:rsid w:val="00112076"/>
    <w:rsid w:val="001123F5"/>
    <w:rsid w:val="00112615"/>
    <w:rsid w:val="001126E7"/>
    <w:rsid w:val="00112EAE"/>
    <w:rsid w:val="001133F7"/>
    <w:rsid w:val="00113D14"/>
    <w:rsid w:val="00113D31"/>
    <w:rsid w:val="00113E1E"/>
    <w:rsid w:val="00114D27"/>
    <w:rsid w:val="00114EC6"/>
    <w:rsid w:val="00115211"/>
    <w:rsid w:val="00115F2A"/>
    <w:rsid w:val="0011676B"/>
    <w:rsid w:val="001168DD"/>
    <w:rsid w:val="0011696C"/>
    <w:rsid w:val="001169DC"/>
    <w:rsid w:val="00116F13"/>
    <w:rsid w:val="00117113"/>
    <w:rsid w:val="001171EB"/>
    <w:rsid w:val="0011742F"/>
    <w:rsid w:val="001179A4"/>
    <w:rsid w:val="001203BF"/>
    <w:rsid w:val="001206EF"/>
    <w:rsid w:val="0012074D"/>
    <w:rsid w:val="001209A0"/>
    <w:rsid w:val="00120C4F"/>
    <w:rsid w:val="00120D17"/>
    <w:rsid w:val="001212BE"/>
    <w:rsid w:val="001214B3"/>
    <w:rsid w:val="00121A6B"/>
    <w:rsid w:val="00121BA4"/>
    <w:rsid w:val="00121BC8"/>
    <w:rsid w:val="00121EAA"/>
    <w:rsid w:val="00122217"/>
    <w:rsid w:val="0012241E"/>
    <w:rsid w:val="0012255E"/>
    <w:rsid w:val="001226B7"/>
    <w:rsid w:val="00122BB7"/>
    <w:rsid w:val="00123BDF"/>
    <w:rsid w:val="00123E21"/>
    <w:rsid w:val="00124074"/>
    <w:rsid w:val="001243D5"/>
    <w:rsid w:val="00124CED"/>
    <w:rsid w:val="00124F76"/>
    <w:rsid w:val="00125683"/>
    <w:rsid w:val="00125707"/>
    <w:rsid w:val="00125718"/>
    <w:rsid w:val="001258DE"/>
    <w:rsid w:val="00125F71"/>
    <w:rsid w:val="001269DF"/>
    <w:rsid w:val="00126D84"/>
    <w:rsid w:val="00127000"/>
    <w:rsid w:val="00127D62"/>
    <w:rsid w:val="001300FD"/>
    <w:rsid w:val="001301A3"/>
    <w:rsid w:val="00130267"/>
    <w:rsid w:val="0013052C"/>
    <w:rsid w:val="00130A88"/>
    <w:rsid w:val="00130E9B"/>
    <w:rsid w:val="00130F90"/>
    <w:rsid w:val="0013109E"/>
    <w:rsid w:val="00131379"/>
    <w:rsid w:val="0013163B"/>
    <w:rsid w:val="00131695"/>
    <w:rsid w:val="00131AE1"/>
    <w:rsid w:val="00132516"/>
    <w:rsid w:val="001326C2"/>
    <w:rsid w:val="00132847"/>
    <w:rsid w:val="00133018"/>
    <w:rsid w:val="0013322B"/>
    <w:rsid w:val="0013345E"/>
    <w:rsid w:val="001339A4"/>
    <w:rsid w:val="001341B0"/>
    <w:rsid w:val="00134218"/>
    <w:rsid w:val="00134B6E"/>
    <w:rsid w:val="0013536A"/>
    <w:rsid w:val="00135AAD"/>
    <w:rsid w:val="00135B74"/>
    <w:rsid w:val="001369ED"/>
    <w:rsid w:val="00137634"/>
    <w:rsid w:val="00137EEE"/>
    <w:rsid w:val="0014014C"/>
    <w:rsid w:val="0014030D"/>
    <w:rsid w:val="00140D3E"/>
    <w:rsid w:val="00140DE3"/>
    <w:rsid w:val="00140ED2"/>
    <w:rsid w:val="0014162A"/>
    <w:rsid w:val="0014197E"/>
    <w:rsid w:val="001422CB"/>
    <w:rsid w:val="001423B9"/>
    <w:rsid w:val="0014258E"/>
    <w:rsid w:val="00142E61"/>
    <w:rsid w:val="001433C3"/>
    <w:rsid w:val="001439C8"/>
    <w:rsid w:val="00143B75"/>
    <w:rsid w:val="00143CFA"/>
    <w:rsid w:val="00143D43"/>
    <w:rsid w:val="001441B9"/>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201"/>
    <w:rsid w:val="001473ED"/>
    <w:rsid w:val="0014747C"/>
    <w:rsid w:val="0014759E"/>
    <w:rsid w:val="001479A2"/>
    <w:rsid w:val="001479B2"/>
    <w:rsid w:val="00147A6A"/>
    <w:rsid w:val="00147AD9"/>
    <w:rsid w:val="00147D59"/>
    <w:rsid w:val="00150427"/>
    <w:rsid w:val="00150B02"/>
    <w:rsid w:val="00150E0D"/>
    <w:rsid w:val="00151097"/>
    <w:rsid w:val="00151174"/>
    <w:rsid w:val="0015165C"/>
    <w:rsid w:val="00152055"/>
    <w:rsid w:val="0015230B"/>
    <w:rsid w:val="001523A6"/>
    <w:rsid w:val="001526CB"/>
    <w:rsid w:val="001527A7"/>
    <w:rsid w:val="001529DB"/>
    <w:rsid w:val="00152A96"/>
    <w:rsid w:val="00152D16"/>
    <w:rsid w:val="00152D1A"/>
    <w:rsid w:val="00152F35"/>
    <w:rsid w:val="00153179"/>
    <w:rsid w:val="00154225"/>
    <w:rsid w:val="00154A47"/>
    <w:rsid w:val="00154C21"/>
    <w:rsid w:val="0015585F"/>
    <w:rsid w:val="00155A6A"/>
    <w:rsid w:val="00155B13"/>
    <w:rsid w:val="00155B8D"/>
    <w:rsid w:val="00155D26"/>
    <w:rsid w:val="00155D5B"/>
    <w:rsid w:val="00155F32"/>
    <w:rsid w:val="001561E2"/>
    <w:rsid w:val="00156CC5"/>
    <w:rsid w:val="001572BA"/>
    <w:rsid w:val="00157335"/>
    <w:rsid w:val="001574B5"/>
    <w:rsid w:val="00157671"/>
    <w:rsid w:val="00157921"/>
    <w:rsid w:val="00157987"/>
    <w:rsid w:val="00161144"/>
    <w:rsid w:val="00161169"/>
    <w:rsid w:val="00161964"/>
    <w:rsid w:val="00161A43"/>
    <w:rsid w:val="00161BA3"/>
    <w:rsid w:val="00161CD2"/>
    <w:rsid w:val="00162560"/>
    <w:rsid w:val="00162E31"/>
    <w:rsid w:val="00163039"/>
    <w:rsid w:val="001631FA"/>
    <w:rsid w:val="0016321C"/>
    <w:rsid w:val="001635BF"/>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715"/>
    <w:rsid w:val="00170899"/>
    <w:rsid w:val="00170952"/>
    <w:rsid w:val="00170AE5"/>
    <w:rsid w:val="00171036"/>
    <w:rsid w:val="001710E4"/>
    <w:rsid w:val="001714BA"/>
    <w:rsid w:val="001715E3"/>
    <w:rsid w:val="00171968"/>
    <w:rsid w:val="0017292D"/>
    <w:rsid w:val="00172D71"/>
    <w:rsid w:val="00172E0B"/>
    <w:rsid w:val="00172EBE"/>
    <w:rsid w:val="00173228"/>
    <w:rsid w:val="001739B4"/>
    <w:rsid w:val="00173E58"/>
    <w:rsid w:val="00174345"/>
    <w:rsid w:val="00174446"/>
    <w:rsid w:val="0017467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7F9"/>
    <w:rsid w:val="00177B16"/>
    <w:rsid w:val="00177C34"/>
    <w:rsid w:val="00177D46"/>
    <w:rsid w:val="0018026B"/>
    <w:rsid w:val="001802DD"/>
    <w:rsid w:val="0018097C"/>
    <w:rsid w:val="00180BB1"/>
    <w:rsid w:val="00180E0A"/>
    <w:rsid w:val="00180EAF"/>
    <w:rsid w:val="00180EBB"/>
    <w:rsid w:val="00180FB2"/>
    <w:rsid w:val="0018116D"/>
    <w:rsid w:val="00181CB3"/>
    <w:rsid w:val="00181F48"/>
    <w:rsid w:val="0018245D"/>
    <w:rsid w:val="00182549"/>
    <w:rsid w:val="0018255D"/>
    <w:rsid w:val="00182813"/>
    <w:rsid w:val="00182B55"/>
    <w:rsid w:val="0018338C"/>
    <w:rsid w:val="00183D33"/>
    <w:rsid w:val="00183E09"/>
    <w:rsid w:val="0018414C"/>
    <w:rsid w:val="00184199"/>
    <w:rsid w:val="00184280"/>
    <w:rsid w:val="001843B0"/>
    <w:rsid w:val="00184E06"/>
    <w:rsid w:val="00184FE9"/>
    <w:rsid w:val="00185232"/>
    <w:rsid w:val="001852C8"/>
    <w:rsid w:val="00187196"/>
    <w:rsid w:val="00187224"/>
    <w:rsid w:val="0018756C"/>
    <w:rsid w:val="00187D3B"/>
    <w:rsid w:val="00187D95"/>
    <w:rsid w:val="00187E27"/>
    <w:rsid w:val="0019047C"/>
    <w:rsid w:val="001904EB"/>
    <w:rsid w:val="001912F2"/>
    <w:rsid w:val="0019158C"/>
    <w:rsid w:val="00191790"/>
    <w:rsid w:val="001918C7"/>
    <w:rsid w:val="00192039"/>
    <w:rsid w:val="00192F12"/>
    <w:rsid w:val="00192F83"/>
    <w:rsid w:val="00193113"/>
    <w:rsid w:val="001932FF"/>
    <w:rsid w:val="0019345D"/>
    <w:rsid w:val="001934B1"/>
    <w:rsid w:val="001935CF"/>
    <w:rsid w:val="00193837"/>
    <w:rsid w:val="00193DB2"/>
    <w:rsid w:val="00194056"/>
    <w:rsid w:val="00194700"/>
    <w:rsid w:val="001947F2"/>
    <w:rsid w:val="00194A24"/>
    <w:rsid w:val="001950DC"/>
    <w:rsid w:val="00195104"/>
    <w:rsid w:val="0019558B"/>
    <w:rsid w:val="00195F5B"/>
    <w:rsid w:val="00195F98"/>
    <w:rsid w:val="00196623"/>
    <w:rsid w:val="00196803"/>
    <w:rsid w:val="001968EF"/>
    <w:rsid w:val="0019699B"/>
    <w:rsid w:val="00196A3E"/>
    <w:rsid w:val="00196FCD"/>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2FD2"/>
    <w:rsid w:val="001A3A4C"/>
    <w:rsid w:val="001A3B89"/>
    <w:rsid w:val="001A3C41"/>
    <w:rsid w:val="001A3D9A"/>
    <w:rsid w:val="001A4DE1"/>
    <w:rsid w:val="001A4FC1"/>
    <w:rsid w:val="001A538E"/>
    <w:rsid w:val="001A5D16"/>
    <w:rsid w:val="001A604F"/>
    <w:rsid w:val="001A6148"/>
    <w:rsid w:val="001A6193"/>
    <w:rsid w:val="001A63CD"/>
    <w:rsid w:val="001A63FB"/>
    <w:rsid w:val="001A719B"/>
    <w:rsid w:val="001A7270"/>
    <w:rsid w:val="001A7BF6"/>
    <w:rsid w:val="001A7C47"/>
    <w:rsid w:val="001A7F4E"/>
    <w:rsid w:val="001A7F68"/>
    <w:rsid w:val="001B06A1"/>
    <w:rsid w:val="001B0729"/>
    <w:rsid w:val="001B0D21"/>
    <w:rsid w:val="001B118B"/>
    <w:rsid w:val="001B1257"/>
    <w:rsid w:val="001B1B2C"/>
    <w:rsid w:val="001B1EB4"/>
    <w:rsid w:val="001B251F"/>
    <w:rsid w:val="001B28A1"/>
    <w:rsid w:val="001B2C4C"/>
    <w:rsid w:val="001B33D3"/>
    <w:rsid w:val="001B3408"/>
    <w:rsid w:val="001B3521"/>
    <w:rsid w:val="001B397D"/>
    <w:rsid w:val="001B3A21"/>
    <w:rsid w:val="001B3A4D"/>
    <w:rsid w:val="001B3AF2"/>
    <w:rsid w:val="001B49B7"/>
    <w:rsid w:val="001B5348"/>
    <w:rsid w:val="001B58BF"/>
    <w:rsid w:val="001B5928"/>
    <w:rsid w:val="001B5DF8"/>
    <w:rsid w:val="001B5E8C"/>
    <w:rsid w:val="001B6410"/>
    <w:rsid w:val="001B6B17"/>
    <w:rsid w:val="001B731E"/>
    <w:rsid w:val="001B7BA6"/>
    <w:rsid w:val="001B7CB5"/>
    <w:rsid w:val="001B7D0B"/>
    <w:rsid w:val="001C078C"/>
    <w:rsid w:val="001C09DC"/>
    <w:rsid w:val="001C1210"/>
    <w:rsid w:val="001C183C"/>
    <w:rsid w:val="001C1922"/>
    <w:rsid w:val="001C1ACE"/>
    <w:rsid w:val="001C1DDC"/>
    <w:rsid w:val="001C1F35"/>
    <w:rsid w:val="001C1FA6"/>
    <w:rsid w:val="001C266A"/>
    <w:rsid w:val="001C2A1A"/>
    <w:rsid w:val="001C2EE1"/>
    <w:rsid w:val="001C2F41"/>
    <w:rsid w:val="001C3506"/>
    <w:rsid w:val="001C3530"/>
    <w:rsid w:val="001C38C5"/>
    <w:rsid w:val="001C4A51"/>
    <w:rsid w:val="001C4B4B"/>
    <w:rsid w:val="001C4D63"/>
    <w:rsid w:val="001C4F6D"/>
    <w:rsid w:val="001C4F82"/>
    <w:rsid w:val="001C5102"/>
    <w:rsid w:val="001C51FD"/>
    <w:rsid w:val="001C5319"/>
    <w:rsid w:val="001C56A0"/>
    <w:rsid w:val="001C5786"/>
    <w:rsid w:val="001C5A24"/>
    <w:rsid w:val="001C5AB2"/>
    <w:rsid w:val="001C6247"/>
    <w:rsid w:val="001C6463"/>
    <w:rsid w:val="001C651D"/>
    <w:rsid w:val="001C6B45"/>
    <w:rsid w:val="001C7081"/>
    <w:rsid w:val="001C7129"/>
    <w:rsid w:val="001C71C8"/>
    <w:rsid w:val="001C7595"/>
    <w:rsid w:val="001C779A"/>
    <w:rsid w:val="001C7AC9"/>
    <w:rsid w:val="001D0116"/>
    <w:rsid w:val="001D026B"/>
    <w:rsid w:val="001D032E"/>
    <w:rsid w:val="001D0DD6"/>
    <w:rsid w:val="001D1166"/>
    <w:rsid w:val="001D1C11"/>
    <w:rsid w:val="001D1E80"/>
    <w:rsid w:val="001D1F9A"/>
    <w:rsid w:val="001D206E"/>
    <w:rsid w:val="001D24D3"/>
    <w:rsid w:val="001D261E"/>
    <w:rsid w:val="001D26EF"/>
    <w:rsid w:val="001D27D8"/>
    <w:rsid w:val="001D2C71"/>
    <w:rsid w:val="001D2F3E"/>
    <w:rsid w:val="001D3167"/>
    <w:rsid w:val="001D3523"/>
    <w:rsid w:val="001D384E"/>
    <w:rsid w:val="001D3D0C"/>
    <w:rsid w:val="001D4131"/>
    <w:rsid w:val="001D44A6"/>
    <w:rsid w:val="001D45E2"/>
    <w:rsid w:val="001D47CF"/>
    <w:rsid w:val="001D4B56"/>
    <w:rsid w:val="001D4D9D"/>
    <w:rsid w:val="001D4F3D"/>
    <w:rsid w:val="001D51D0"/>
    <w:rsid w:val="001D53A4"/>
    <w:rsid w:val="001D5ABF"/>
    <w:rsid w:val="001D5B9F"/>
    <w:rsid w:val="001D618B"/>
    <w:rsid w:val="001D6627"/>
    <w:rsid w:val="001D6E8B"/>
    <w:rsid w:val="001D6EDD"/>
    <w:rsid w:val="001D783A"/>
    <w:rsid w:val="001D78CD"/>
    <w:rsid w:val="001E01E9"/>
    <w:rsid w:val="001E0830"/>
    <w:rsid w:val="001E114D"/>
    <w:rsid w:val="001E13A0"/>
    <w:rsid w:val="001E13B0"/>
    <w:rsid w:val="001E1AA7"/>
    <w:rsid w:val="001E1D6D"/>
    <w:rsid w:val="001E2433"/>
    <w:rsid w:val="001E255A"/>
    <w:rsid w:val="001E286A"/>
    <w:rsid w:val="001E2CC8"/>
    <w:rsid w:val="001E2F78"/>
    <w:rsid w:val="001E33B1"/>
    <w:rsid w:val="001E3821"/>
    <w:rsid w:val="001E3A09"/>
    <w:rsid w:val="001E3A6A"/>
    <w:rsid w:val="001E3D41"/>
    <w:rsid w:val="001E4240"/>
    <w:rsid w:val="001E4313"/>
    <w:rsid w:val="001E465A"/>
    <w:rsid w:val="001E47D1"/>
    <w:rsid w:val="001E52E1"/>
    <w:rsid w:val="001E56AE"/>
    <w:rsid w:val="001E6676"/>
    <w:rsid w:val="001E66F1"/>
    <w:rsid w:val="001E6706"/>
    <w:rsid w:val="001E6F16"/>
    <w:rsid w:val="001E72D3"/>
    <w:rsid w:val="001E7BA6"/>
    <w:rsid w:val="001F028B"/>
    <w:rsid w:val="001F0671"/>
    <w:rsid w:val="001F092A"/>
    <w:rsid w:val="001F0D4E"/>
    <w:rsid w:val="001F0E87"/>
    <w:rsid w:val="001F119F"/>
    <w:rsid w:val="001F1278"/>
    <w:rsid w:val="001F168A"/>
    <w:rsid w:val="001F17AE"/>
    <w:rsid w:val="001F18A1"/>
    <w:rsid w:val="001F18DA"/>
    <w:rsid w:val="001F20C8"/>
    <w:rsid w:val="001F273E"/>
    <w:rsid w:val="001F2A76"/>
    <w:rsid w:val="001F2A8D"/>
    <w:rsid w:val="001F30AF"/>
    <w:rsid w:val="001F3155"/>
    <w:rsid w:val="001F37D6"/>
    <w:rsid w:val="001F3934"/>
    <w:rsid w:val="001F3EE8"/>
    <w:rsid w:val="001F40BA"/>
    <w:rsid w:val="001F4335"/>
    <w:rsid w:val="001F4A06"/>
    <w:rsid w:val="001F4AF3"/>
    <w:rsid w:val="001F51F2"/>
    <w:rsid w:val="001F5A08"/>
    <w:rsid w:val="001F5A5A"/>
    <w:rsid w:val="001F5BA2"/>
    <w:rsid w:val="001F5C1A"/>
    <w:rsid w:val="001F5CC9"/>
    <w:rsid w:val="001F5E27"/>
    <w:rsid w:val="001F62F5"/>
    <w:rsid w:val="001F631D"/>
    <w:rsid w:val="001F688E"/>
    <w:rsid w:val="001F7680"/>
    <w:rsid w:val="001F79A0"/>
    <w:rsid w:val="001F7C98"/>
    <w:rsid w:val="002003C3"/>
    <w:rsid w:val="00200545"/>
    <w:rsid w:val="002007F2"/>
    <w:rsid w:val="00200EF7"/>
    <w:rsid w:val="00201034"/>
    <w:rsid w:val="002012A0"/>
    <w:rsid w:val="002013AF"/>
    <w:rsid w:val="00201525"/>
    <w:rsid w:val="002016AE"/>
    <w:rsid w:val="00201866"/>
    <w:rsid w:val="00202A11"/>
    <w:rsid w:val="0020335A"/>
    <w:rsid w:val="00203456"/>
    <w:rsid w:val="0020364E"/>
    <w:rsid w:val="00203CF1"/>
    <w:rsid w:val="00203D77"/>
    <w:rsid w:val="00203EE3"/>
    <w:rsid w:val="00204059"/>
    <w:rsid w:val="00204495"/>
    <w:rsid w:val="00204896"/>
    <w:rsid w:val="00204936"/>
    <w:rsid w:val="00204DC7"/>
    <w:rsid w:val="0020526B"/>
    <w:rsid w:val="00205CD7"/>
    <w:rsid w:val="00205D3D"/>
    <w:rsid w:val="00205F00"/>
    <w:rsid w:val="00206479"/>
    <w:rsid w:val="002064FA"/>
    <w:rsid w:val="002067C8"/>
    <w:rsid w:val="002067CD"/>
    <w:rsid w:val="00206D9B"/>
    <w:rsid w:val="00207608"/>
    <w:rsid w:val="00207624"/>
    <w:rsid w:val="002078BB"/>
    <w:rsid w:val="002078C8"/>
    <w:rsid w:val="0021064A"/>
    <w:rsid w:val="00210742"/>
    <w:rsid w:val="002107D3"/>
    <w:rsid w:val="00210ADA"/>
    <w:rsid w:val="00211044"/>
    <w:rsid w:val="002112E0"/>
    <w:rsid w:val="00211C6F"/>
    <w:rsid w:val="00211D2F"/>
    <w:rsid w:val="00211D5E"/>
    <w:rsid w:val="00211FE9"/>
    <w:rsid w:val="00212407"/>
    <w:rsid w:val="0021247D"/>
    <w:rsid w:val="002124C1"/>
    <w:rsid w:val="002129F2"/>
    <w:rsid w:val="00212A05"/>
    <w:rsid w:val="00212ABC"/>
    <w:rsid w:val="00212BC4"/>
    <w:rsid w:val="002130C7"/>
    <w:rsid w:val="002131F0"/>
    <w:rsid w:val="002135C4"/>
    <w:rsid w:val="002137CD"/>
    <w:rsid w:val="00213D47"/>
    <w:rsid w:val="002140A1"/>
    <w:rsid w:val="002140ED"/>
    <w:rsid w:val="00214361"/>
    <w:rsid w:val="0021486F"/>
    <w:rsid w:val="002149ED"/>
    <w:rsid w:val="00214AA3"/>
    <w:rsid w:val="00215776"/>
    <w:rsid w:val="00215ACF"/>
    <w:rsid w:val="00216A20"/>
    <w:rsid w:val="00216C70"/>
    <w:rsid w:val="00216FA0"/>
    <w:rsid w:val="0021730A"/>
    <w:rsid w:val="00217BBF"/>
    <w:rsid w:val="00217C20"/>
    <w:rsid w:val="0022024F"/>
    <w:rsid w:val="0022068C"/>
    <w:rsid w:val="00220756"/>
    <w:rsid w:val="00220A0C"/>
    <w:rsid w:val="00220BB5"/>
    <w:rsid w:val="00220CF7"/>
    <w:rsid w:val="00220EC6"/>
    <w:rsid w:val="00221025"/>
    <w:rsid w:val="002211B5"/>
    <w:rsid w:val="002213FF"/>
    <w:rsid w:val="002218EA"/>
    <w:rsid w:val="00221A80"/>
    <w:rsid w:val="00221BCD"/>
    <w:rsid w:val="00221D4A"/>
    <w:rsid w:val="002221DE"/>
    <w:rsid w:val="00222200"/>
    <w:rsid w:val="00222D5B"/>
    <w:rsid w:val="00223124"/>
    <w:rsid w:val="00223261"/>
    <w:rsid w:val="002233DA"/>
    <w:rsid w:val="002238CF"/>
    <w:rsid w:val="00223A71"/>
    <w:rsid w:val="00223A79"/>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1A26"/>
    <w:rsid w:val="002322FB"/>
    <w:rsid w:val="002325CA"/>
    <w:rsid w:val="0023296C"/>
    <w:rsid w:val="00232C0C"/>
    <w:rsid w:val="00232DA5"/>
    <w:rsid w:val="002330FD"/>
    <w:rsid w:val="002334A1"/>
    <w:rsid w:val="00233544"/>
    <w:rsid w:val="00233A44"/>
    <w:rsid w:val="00233E3E"/>
    <w:rsid w:val="00234017"/>
    <w:rsid w:val="00234469"/>
    <w:rsid w:val="00234730"/>
    <w:rsid w:val="00234A70"/>
    <w:rsid w:val="00234BF9"/>
    <w:rsid w:val="00235789"/>
    <w:rsid w:val="00235DF4"/>
    <w:rsid w:val="00236214"/>
    <w:rsid w:val="0023633F"/>
    <w:rsid w:val="002365D9"/>
    <w:rsid w:val="002367CE"/>
    <w:rsid w:val="0023681F"/>
    <w:rsid w:val="00236AA7"/>
    <w:rsid w:val="00236D01"/>
    <w:rsid w:val="00236D9F"/>
    <w:rsid w:val="00236E45"/>
    <w:rsid w:val="00237023"/>
    <w:rsid w:val="002377D7"/>
    <w:rsid w:val="00237925"/>
    <w:rsid w:val="00237C7B"/>
    <w:rsid w:val="00240390"/>
    <w:rsid w:val="002405E8"/>
    <w:rsid w:val="002406DB"/>
    <w:rsid w:val="00240E73"/>
    <w:rsid w:val="00240FEE"/>
    <w:rsid w:val="0024120B"/>
    <w:rsid w:val="00241389"/>
    <w:rsid w:val="00241604"/>
    <w:rsid w:val="0024165B"/>
    <w:rsid w:val="00241759"/>
    <w:rsid w:val="00241B53"/>
    <w:rsid w:val="00241EEC"/>
    <w:rsid w:val="00242804"/>
    <w:rsid w:val="00243475"/>
    <w:rsid w:val="002434A4"/>
    <w:rsid w:val="002437CD"/>
    <w:rsid w:val="00243A08"/>
    <w:rsid w:val="0024406A"/>
    <w:rsid w:val="002440C0"/>
    <w:rsid w:val="0024451F"/>
    <w:rsid w:val="00244813"/>
    <w:rsid w:val="00244860"/>
    <w:rsid w:val="00244A5D"/>
    <w:rsid w:val="00244CDB"/>
    <w:rsid w:val="00244E81"/>
    <w:rsid w:val="0024505B"/>
    <w:rsid w:val="002450E2"/>
    <w:rsid w:val="00245443"/>
    <w:rsid w:val="00245702"/>
    <w:rsid w:val="00245970"/>
    <w:rsid w:val="00245DEE"/>
    <w:rsid w:val="002460ED"/>
    <w:rsid w:val="00246265"/>
    <w:rsid w:val="002462AA"/>
    <w:rsid w:val="00246823"/>
    <w:rsid w:val="0024686B"/>
    <w:rsid w:val="002471FD"/>
    <w:rsid w:val="00247246"/>
    <w:rsid w:val="00247253"/>
    <w:rsid w:val="0024770E"/>
    <w:rsid w:val="00247B7E"/>
    <w:rsid w:val="00250092"/>
    <w:rsid w:val="00250376"/>
    <w:rsid w:val="00250541"/>
    <w:rsid w:val="00250B20"/>
    <w:rsid w:val="00251F95"/>
    <w:rsid w:val="00252180"/>
    <w:rsid w:val="002521FB"/>
    <w:rsid w:val="00252265"/>
    <w:rsid w:val="00252324"/>
    <w:rsid w:val="0025275D"/>
    <w:rsid w:val="002527FF"/>
    <w:rsid w:val="002528E1"/>
    <w:rsid w:val="00252FA2"/>
    <w:rsid w:val="00252FD0"/>
    <w:rsid w:val="0025395D"/>
    <w:rsid w:val="0025397F"/>
    <w:rsid w:val="00253F37"/>
    <w:rsid w:val="00253FE6"/>
    <w:rsid w:val="002543E5"/>
    <w:rsid w:val="0025488A"/>
    <w:rsid w:val="00254C9F"/>
    <w:rsid w:val="00254E8D"/>
    <w:rsid w:val="00254F16"/>
    <w:rsid w:val="00255407"/>
    <w:rsid w:val="002556FD"/>
    <w:rsid w:val="00255932"/>
    <w:rsid w:val="00255B18"/>
    <w:rsid w:val="0025671A"/>
    <w:rsid w:val="00256944"/>
    <w:rsid w:val="00256D50"/>
    <w:rsid w:val="00256E50"/>
    <w:rsid w:val="002570B0"/>
    <w:rsid w:val="0025720E"/>
    <w:rsid w:val="002576C0"/>
    <w:rsid w:val="002578DA"/>
    <w:rsid w:val="00260039"/>
    <w:rsid w:val="002608E1"/>
    <w:rsid w:val="00260BEE"/>
    <w:rsid w:val="0026147B"/>
    <w:rsid w:val="00261514"/>
    <w:rsid w:val="0026170C"/>
    <w:rsid w:val="00261B27"/>
    <w:rsid w:val="0026263A"/>
    <w:rsid w:val="002626C2"/>
    <w:rsid w:val="00262BC5"/>
    <w:rsid w:val="00262EB9"/>
    <w:rsid w:val="00262EC0"/>
    <w:rsid w:val="0026301F"/>
    <w:rsid w:val="0026314A"/>
    <w:rsid w:val="00263687"/>
    <w:rsid w:val="00263737"/>
    <w:rsid w:val="00263AD6"/>
    <w:rsid w:val="00263FA7"/>
    <w:rsid w:val="002643BF"/>
    <w:rsid w:val="00264EE2"/>
    <w:rsid w:val="0026540D"/>
    <w:rsid w:val="0026547E"/>
    <w:rsid w:val="00265993"/>
    <w:rsid w:val="002668D5"/>
    <w:rsid w:val="00266A38"/>
    <w:rsid w:val="00266BC4"/>
    <w:rsid w:val="00266FA3"/>
    <w:rsid w:val="00267C70"/>
    <w:rsid w:val="00267E0F"/>
    <w:rsid w:val="00267FDF"/>
    <w:rsid w:val="002700E7"/>
    <w:rsid w:val="00270120"/>
    <w:rsid w:val="0027038E"/>
    <w:rsid w:val="002703D9"/>
    <w:rsid w:val="00270BB4"/>
    <w:rsid w:val="00270E99"/>
    <w:rsid w:val="00270EA8"/>
    <w:rsid w:val="002713DB"/>
    <w:rsid w:val="0027151D"/>
    <w:rsid w:val="002719B6"/>
    <w:rsid w:val="00271F5F"/>
    <w:rsid w:val="00272018"/>
    <w:rsid w:val="002721AF"/>
    <w:rsid w:val="00272202"/>
    <w:rsid w:val="002722DA"/>
    <w:rsid w:val="00272671"/>
    <w:rsid w:val="002729B4"/>
    <w:rsid w:val="00272AC6"/>
    <w:rsid w:val="002738FA"/>
    <w:rsid w:val="002739F1"/>
    <w:rsid w:val="00273B27"/>
    <w:rsid w:val="002749A3"/>
    <w:rsid w:val="0027508E"/>
    <w:rsid w:val="00275190"/>
    <w:rsid w:val="002752CE"/>
    <w:rsid w:val="0027536D"/>
    <w:rsid w:val="00275485"/>
    <w:rsid w:val="002759C9"/>
    <w:rsid w:val="002759FF"/>
    <w:rsid w:val="00275CC4"/>
    <w:rsid w:val="002767CD"/>
    <w:rsid w:val="00277633"/>
    <w:rsid w:val="002776A7"/>
    <w:rsid w:val="002776CD"/>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68B"/>
    <w:rsid w:val="0028382F"/>
    <w:rsid w:val="00283943"/>
    <w:rsid w:val="00283994"/>
    <w:rsid w:val="00283B75"/>
    <w:rsid w:val="00283DBA"/>
    <w:rsid w:val="0028434A"/>
    <w:rsid w:val="00284547"/>
    <w:rsid w:val="0028476E"/>
    <w:rsid w:val="002847DD"/>
    <w:rsid w:val="00284FDB"/>
    <w:rsid w:val="00285001"/>
    <w:rsid w:val="002850C1"/>
    <w:rsid w:val="0028656F"/>
    <w:rsid w:val="002866CB"/>
    <w:rsid w:val="00287844"/>
    <w:rsid w:val="0028785B"/>
    <w:rsid w:val="00290CDE"/>
    <w:rsid w:val="00290FB7"/>
    <w:rsid w:val="00291244"/>
    <w:rsid w:val="00291676"/>
    <w:rsid w:val="002918FC"/>
    <w:rsid w:val="00291DFC"/>
    <w:rsid w:val="00291E18"/>
    <w:rsid w:val="00292886"/>
    <w:rsid w:val="00292A73"/>
    <w:rsid w:val="00292FAC"/>
    <w:rsid w:val="00293069"/>
    <w:rsid w:val="00293214"/>
    <w:rsid w:val="0029371F"/>
    <w:rsid w:val="00294623"/>
    <w:rsid w:val="00294915"/>
    <w:rsid w:val="00294AB8"/>
    <w:rsid w:val="0029503F"/>
    <w:rsid w:val="00295042"/>
    <w:rsid w:val="0029526B"/>
    <w:rsid w:val="0029560B"/>
    <w:rsid w:val="00295651"/>
    <w:rsid w:val="00295668"/>
    <w:rsid w:val="002959F1"/>
    <w:rsid w:val="00295A99"/>
    <w:rsid w:val="00295B01"/>
    <w:rsid w:val="00295BA1"/>
    <w:rsid w:val="00295BA9"/>
    <w:rsid w:val="00295C69"/>
    <w:rsid w:val="00295C94"/>
    <w:rsid w:val="00295DB9"/>
    <w:rsid w:val="00296157"/>
    <w:rsid w:val="002963A7"/>
    <w:rsid w:val="00296466"/>
    <w:rsid w:val="002969E1"/>
    <w:rsid w:val="00296E21"/>
    <w:rsid w:val="00296F19"/>
    <w:rsid w:val="00296FBD"/>
    <w:rsid w:val="002970BD"/>
    <w:rsid w:val="00297183"/>
    <w:rsid w:val="00297FC6"/>
    <w:rsid w:val="002A1D55"/>
    <w:rsid w:val="002A1DE4"/>
    <w:rsid w:val="002A1E1C"/>
    <w:rsid w:val="002A20F9"/>
    <w:rsid w:val="002A2189"/>
    <w:rsid w:val="002A2306"/>
    <w:rsid w:val="002A2B3F"/>
    <w:rsid w:val="002A2C1D"/>
    <w:rsid w:val="002A32A9"/>
    <w:rsid w:val="002A3518"/>
    <w:rsid w:val="002A3595"/>
    <w:rsid w:val="002A378A"/>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5D54"/>
    <w:rsid w:val="002A66F4"/>
    <w:rsid w:val="002A6E85"/>
    <w:rsid w:val="002A7449"/>
    <w:rsid w:val="002A79F6"/>
    <w:rsid w:val="002B033C"/>
    <w:rsid w:val="002B0536"/>
    <w:rsid w:val="002B073C"/>
    <w:rsid w:val="002B0776"/>
    <w:rsid w:val="002B1236"/>
    <w:rsid w:val="002B128A"/>
    <w:rsid w:val="002B1316"/>
    <w:rsid w:val="002B14EE"/>
    <w:rsid w:val="002B15C5"/>
    <w:rsid w:val="002B1639"/>
    <w:rsid w:val="002B19E9"/>
    <w:rsid w:val="002B1D4E"/>
    <w:rsid w:val="002B214A"/>
    <w:rsid w:val="002B2301"/>
    <w:rsid w:val="002B2770"/>
    <w:rsid w:val="002B2B03"/>
    <w:rsid w:val="002B2D7B"/>
    <w:rsid w:val="002B2F19"/>
    <w:rsid w:val="002B326E"/>
    <w:rsid w:val="002B3295"/>
    <w:rsid w:val="002B3912"/>
    <w:rsid w:val="002B3C58"/>
    <w:rsid w:val="002B3F03"/>
    <w:rsid w:val="002B41A5"/>
    <w:rsid w:val="002B41AB"/>
    <w:rsid w:val="002B4423"/>
    <w:rsid w:val="002B479C"/>
    <w:rsid w:val="002B47C7"/>
    <w:rsid w:val="002B4964"/>
    <w:rsid w:val="002B4BA9"/>
    <w:rsid w:val="002B4D72"/>
    <w:rsid w:val="002B56D9"/>
    <w:rsid w:val="002B5BAA"/>
    <w:rsid w:val="002B5E82"/>
    <w:rsid w:val="002B608D"/>
    <w:rsid w:val="002B60EB"/>
    <w:rsid w:val="002B629D"/>
    <w:rsid w:val="002B63D0"/>
    <w:rsid w:val="002B69A8"/>
    <w:rsid w:val="002B7048"/>
    <w:rsid w:val="002B71DB"/>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672"/>
    <w:rsid w:val="002C2AE2"/>
    <w:rsid w:val="002C2F4A"/>
    <w:rsid w:val="002C31F4"/>
    <w:rsid w:val="002C3845"/>
    <w:rsid w:val="002C3912"/>
    <w:rsid w:val="002C3D1D"/>
    <w:rsid w:val="002C3F55"/>
    <w:rsid w:val="002C42CD"/>
    <w:rsid w:val="002C4459"/>
    <w:rsid w:val="002C46E8"/>
    <w:rsid w:val="002C4DFB"/>
    <w:rsid w:val="002C5224"/>
    <w:rsid w:val="002C52F1"/>
    <w:rsid w:val="002C575E"/>
    <w:rsid w:val="002C5805"/>
    <w:rsid w:val="002C5A20"/>
    <w:rsid w:val="002C5CE5"/>
    <w:rsid w:val="002C5D7C"/>
    <w:rsid w:val="002C63CE"/>
    <w:rsid w:val="002C65C5"/>
    <w:rsid w:val="002C6779"/>
    <w:rsid w:val="002C6A1D"/>
    <w:rsid w:val="002C7D78"/>
    <w:rsid w:val="002D04AA"/>
    <w:rsid w:val="002D0C1E"/>
    <w:rsid w:val="002D1846"/>
    <w:rsid w:val="002D2494"/>
    <w:rsid w:val="002D294C"/>
    <w:rsid w:val="002D2B52"/>
    <w:rsid w:val="002D2FC6"/>
    <w:rsid w:val="002D33C9"/>
    <w:rsid w:val="002D37AC"/>
    <w:rsid w:val="002D3887"/>
    <w:rsid w:val="002D3C2C"/>
    <w:rsid w:val="002D3EB6"/>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D7"/>
    <w:rsid w:val="002E51FF"/>
    <w:rsid w:val="002E58F8"/>
    <w:rsid w:val="002E5A23"/>
    <w:rsid w:val="002E605D"/>
    <w:rsid w:val="002E6479"/>
    <w:rsid w:val="002E6A95"/>
    <w:rsid w:val="002E6CF3"/>
    <w:rsid w:val="002E6D19"/>
    <w:rsid w:val="002E6DB4"/>
    <w:rsid w:val="002E7239"/>
    <w:rsid w:val="002E72C6"/>
    <w:rsid w:val="002E7395"/>
    <w:rsid w:val="002E78A6"/>
    <w:rsid w:val="002F012F"/>
    <w:rsid w:val="002F0791"/>
    <w:rsid w:val="002F0DB5"/>
    <w:rsid w:val="002F1017"/>
    <w:rsid w:val="002F1046"/>
    <w:rsid w:val="002F14E7"/>
    <w:rsid w:val="002F15DB"/>
    <w:rsid w:val="002F190A"/>
    <w:rsid w:val="002F2146"/>
    <w:rsid w:val="002F2525"/>
    <w:rsid w:val="002F25AC"/>
    <w:rsid w:val="002F2B7C"/>
    <w:rsid w:val="002F2BCD"/>
    <w:rsid w:val="002F2FEA"/>
    <w:rsid w:val="002F3004"/>
    <w:rsid w:val="002F3094"/>
    <w:rsid w:val="002F371B"/>
    <w:rsid w:val="002F37EF"/>
    <w:rsid w:val="002F3A05"/>
    <w:rsid w:val="002F3B2E"/>
    <w:rsid w:val="002F3F17"/>
    <w:rsid w:val="002F3FCD"/>
    <w:rsid w:val="002F4063"/>
    <w:rsid w:val="002F4191"/>
    <w:rsid w:val="002F43A7"/>
    <w:rsid w:val="002F43F5"/>
    <w:rsid w:val="002F44D2"/>
    <w:rsid w:val="002F470E"/>
    <w:rsid w:val="002F4890"/>
    <w:rsid w:val="002F4C32"/>
    <w:rsid w:val="002F4DE6"/>
    <w:rsid w:val="002F521F"/>
    <w:rsid w:val="002F531D"/>
    <w:rsid w:val="002F59DA"/>
    <w:rsid w:val="002F5DEC"/>
    <w:rsid w:val="002F5E37"/>
    <w:rsid w:val="002F5FE1"/>
    <w:rsid w:val="002F60CB"/>
    <w:rsid w:val="002F65A5"/>
    <w:rsid w:val="002F6DA2"/>
    <w:rsid w:val="002F6E4D"/>
    <w:rsid w:val="002F759A"/>
    <w:rsid w:val="002F76C4"/>
    <w:rsid w:val="002F79ED"/>
    <w:rsid w:val="002F7B0B"/>
    <w:rsid w:val="002F7F52"/>
    <w:rsid w:val="00300361"/>
    <w:rsid w:val="003003C2"/>
    <w:rsid w:val="0030045D"/>
    <w:rsid w:val="003007D6"/>
    <w:rsid w:val="003011F7"/>
    <w:rsid w:val="0030126C"/>
    <w:rsid w:val="0030166F"/>
    <w:rsid w:val="00301A8C"/>
    <w:rsid w:val="00301B45"/>
    <w:rsid w:val="00301C6D"/>
    <w:rsid w:val="00302550"/>
    <w:rsid w:val="00302660"/>
    <w:rsid w:val="0030295F"/>
    <w:rsid w:val="003029CD"/>
    <w:rsid w:val="00302B55"/>
    <w:rsid w:val="00302D59"/>
    <w:rsid w:val="00302DDA"/>
    <w:rsid w:val="00303150"/>
    <w:rsid w:val="00303498"/>
    <w:rsid w:val="00303615"/>
    <w:rsid w:val="003040D5"/>
    <w:rsid w:val="00304113"/>
    <w:rsid w:val="00304535"/>
    <w:rsid w:val="003047BC"/>
    <w:rsid w:val="00304E75"/>
    <w:rsid w:val="00304F9F"/>
    <w:rsid w:val="003051EF"/>
    <w:rsid w:val="003052F4"/>
    <w:rsid w:val="0030595B"/>
    <w:rsid w:val="00305996"/>
    <w:rsid w:val="00305A7C"/>
    <w:rsid w:val="00305F7D"/>
    <w:rsid w:val="0030637B"/>
    <w:rsid w:val="00306572"/>
    <w:rsid w:val="003068BF"/>
    <w:rsid w:val="0030699B"/>
    <w:rsid w:val="003069DB"/>
    <w:rsid w:val="00306AF8"/>
    <w:rsid w:val="00306FD5"/>
    <w:rsid w:val="00307079"/>
    <w:rsid w:val="00307085"/>
    <w:rsid w:val="0030724A"/>
    <w:rsid w:val="003075DB"/>
    <w:rsid w:val="003079F6"/>
    <w:rsid w:val="00307BD9"/>
    <w:rsid w:val="00307EE7"/>
    <w:rsid w:val="003101FB"/>
    <w:rsid w:val="00310203"/>
    <w:rsid w:val="003102B9"/>
    <w:rsid w:val="0031032E"/>
    <w:rsid w:val="0031141A"/>
    <w:rsid w:val="00311D55"/>
    <w:rsid w:val="00311D93"/>
    <w:rsid w:val="0031257E"/>
    <w:rsid w:val="00312CB4"/>
    <w:rsid w:val="00312D30"/>
    <w:rsid w:val="00312E79"/>
    <w:rsid w:val="00312F78"/>
    <w:rsid w:val="0031358C"/>
    <w:rsid w:val="00313702"/>
    <w:rsid w:val="00313AE9"/>
    <w:rsid w:val="00313CDD"/>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6CE1"/>
    <w:rsid w:val="003175CB"/>
    <w:rsid w:val="00317B3A"/>
    <w:rsid w:val="00320003"/>
    <w:rsid w:val="003202B7"/>
    <w:rsid w:val="00320568"/>
    <w:rsid w:val="00320BB0"/>
    <w:rsid w:val="00320CE4"/>
    <w:rsid w:val="00320DCC"/>
    <w:rsid w:val="00321001"/>
    <w:rsid w:val="003211C1"/>
    <w:rsid w:val="003213ED"/>
    <w:rsid w:val="00321B8A"/>
    <w:rsid w:val="00322AD7"/>
    <w:rsid w:val="00322D13"/>
    <w:rsid w:val="003231D4"/>
    <w:rsid w:val="00323429"/>
    <w:rsid w:val="00323693"/>
    <w:rsid w:val="003237C7"/>
    <w:rsid w:val="00323CF0"/>
    <w:rsid w:val="00323DEB"/>
    <w:rsid w:val="00323F5E"/>
    <w:rsid w:val="003241F7"/>
    <w:rsid w:val="00324215"/>
    <w:rsid w:val="003247B9"/>
    <w:rsid w:val="00324C6A"/>
    <w:rsid w:val="00325332"/>
    <w:rsid w:val="00325970"/>
    <w:rsid w:val="0032619D"/>
    <w:rsid w:val="00326AF8"/>
    <w:rsid w:val="00326B36"/>
    <w:rsid w:val="00326D3D"/>
    <w:rsid w:val="003270A5"/>
    <w:rsid w:val="003276BF"/>
    <w:rsid w:val="003277C8"/>
    <w:rsid w:val="00327893"/>
    <w:rsid w:val="00327A79"/>
    <w:rsid w:val="00327B0A"/>
    <w:rsid w:val="00327E1E"/>
    <w:rsid w:val="003300F9"/>
    <w:rsid w:val="0033011F"/>
    <w:rsid w:val="003301AC"/>
    <w:rsid w:val="003301F5"/>
    <w:rsid w:val="00330661"/>
    <w:rsid w:val="0033071D"/>
    <w:rsid w:val="00330829"/>
    <w:rsid w:val="003309A9"/>
    <w:rsid w:val="00330ACE"/>
    <w:rsid w:val="00330B0A"/>
    <w:rsid w:val="00330CAB"/>
    <w:rsid w:val="00331012"/>
    <w:rsid w:val="0033122E"/>
    <w:rsid w:val="003317EF"/>
    <w:rsid w:val="00331811"/>
    <w:rsid w:val="003322D2"/>
    <w:rsid w:val="00332387"/>
    <w:rsid w:val="003325C2"/>
    <w:rsid w:val="00332AEA"/>
    <w:rsid w:val="00332E85"/>
    <w:rsid w:val="00333027"/>
    <w:rsid w:val="0033314F"/>
    <w:rsid w:val="003331B2"/>
    <w:rsid w:val="003333FE"/>
    <w:rsid w:val="0033346B"/>
    <w:rsid w:val="00333877"/>
    <w:rsid w:val="00333A88"/>
    <w:rsid w:val="003342D5"/>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37D"/>
    <w:rsid w:val="003406DC"/>
    <w:rsid w:val="00340923"/>
    <w:rsid w:val="003409F1"/>
    <w:rsid w:val="00340A69"/>
    <w:rsid w:val="00340D3E"/>
    <w:rsid w:val="00340F55"/>
    <w:rsid w:val="00340FEB"/>
    <w:rsid w:val="00341055"/>
    <w:rsid w:val="00341ADE"/>
    <w:rsid w:val="00341F44"/>
    <w:rsid w:val="00342274"/>
    <w:rsid w:val="00342847"/>
    <w:rsid w:val="0034290A"/>
    <w:rsid w:val="00342B2B"/>
    <w:rsid w:val="00342C6B"/>
    <w:rsid w:val="00343165"/>
    <w:rsid w:val="003435A7"/>
    <w:rsid w:val="0034397C"/>
    <w:rsid w:val="003439F1"/>
    <w:rsid w:val="00343BCA"/>
    <w:rsid w:val="00343C45"/>
    <w:rsid w:val="00344147"/>
    <w:rsid w:val="00344496"/>
    <w:rsid w:val="003445E5"/>
    <w:rsid w:val="0034490A"/>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825"/>
    <w:rsid w:val="00351A13"/>
    <w:rsid w:val="00351A2D"/>
    <w:rsid w:val="00351F0A"/>
    <w:rsid w:val="0035206E"/>
    <w:rsid w:val="00352111"/>
    <w:rsid w:val="00352151"/>
    <w:rsid w:val="00352B9B"/>
    <w:rsid w:val="0035317D"/>
    <w:rsid w:val="00353F5A"/>
    <w:rsid w:val="00354124"/>
    <w:rsid w:val="0035440F"/>
    <w:rsid w:val="00354DB1"/>
    <w:rsid w:val="00354E57"/>
    <w:rsid w:val="00354E8F"/>
    <w:rsid w:val="00354EEF"/>
    <w:rsid w:val="003550BE"/>
    <w:rsid w:val="003551A1"/>
    <w:rsid w:val="003554D6"/>
    <w:rsid w:val="003558B0"/>
    <w:rsid w:val="00355985"/>
    <w:rsid w:val="003559E7"/>
    <w:rsid w:val="00355C9B"/>
    <w:rsid w:val="00355E40"/>
    <w:rsid w:val="0035645D"/>
    <w:rsid w:val="00356572"/>
    <w:rsid w:val="003567E6"/>
    <w:rsid w:val="0035689A"/>
    <w:rsid w:val="00356AE4"/>
    <w:rsid w:val="00356CBF"/>
    <w:rsid w:val="00356D60"/>
    <w:rsid w:val="00356D7C"/>
    <w:rsid w:val="0035730D"/>
    <w:rsid w:val="00357480"/>
    <w:rsid w:val="00357690"/>
    <w:rsid w:val="00357BA6"/>
    <w:rsid w:val="00357BFE"/>
    <w:rsid w:val="00357DAB"/>
    <w:rsid w:val="00357EF4"/>
    <w:rsid w:val="003600E6"/>
    <w:rsid w:val="003603AD"/>
    <w:rsid w:val="00360A45"/>
    <w:rsid w:val="00360D2E"/>
    <w:rsid w:val="003614D8"/>
    <w:rsid w:val="0036172C"/>
    <w:rsid w:val="003617DC"/>
    <w:rsid w:val="003617FF"/>
    <w:rsid w:val="00361D7A"/>
    <w:rsid w:val="00361EF6"/>
    <w:rsid w:val="0036233F"/>
    <w:rsid w:val="00362B3A"/>
    <w:rsid w:val="00362CA3"/>
    <w:rsid w:val="0036322E"/>
    <w:rsid w:val="003638EC"/>
    <w:rsid w:val="003638F1"/>
    <w:rsid w:val="00363946"/>
    <w:rsid w:val="00363A7E"/>
    <w:rsid w:val="003645E8"/>
    <w:rsid w:val="00364C19"/>
    <w:rsid w:val="00365235"/>
    <w:rsid w:val="00365671"/>
    <w:rsid w:val="00365848"/>
    <w:rsid w:val="00365993"/>
    <w:rsid w:val="00365FBB"/>
    <w:rsid w:val="003662A1"/>
    <w:rsid w:val="003665D8"/>
    <w:rsid w:val="003670DB"/>
    <w:rsid w:val="00367271"/>
    <w:rsid w:val="00367592"/>
    <w:rsid w:val="00367642"/>
    <w:rsid w:val="0036797A"/>
    <w:rsid w:val="003704EC"/>
    <w:rsid w:val="00370A1A"/>
    <w:rsid w:val="00370D55"/>
    <w:rsid w:val="00371144"/>
    <w:rsid w:val="0037143E"/>
    <w:rsid w:val="0037146E"/>
    <w:rsid w:val="00371879"/>
    <w:rsid w:val="003718C4"/>
    <w:rsid w:val="00371EBD"/>
    <w:rsid w:val="003725DC"/>
    <w:rsid w:val="00372725"/>
    <w:rsid w:val="003728F3"/>
    <w:rsid w:val="00372B20"/>
    <w:rsid w:val="00372FAA"/>
    <w:rsid w:val="00372FB7"/>
    <w:rsid w:val="003733FB"/>
    <w:rsid w:val="0037428B"/>
    <w:rsid w:val="00374710"/>
    <w:rsid w:val="00374956"/>
    <w:rsid w:val="00374AC9"/>
    <w:rsid w:val="00374AF5"/>
    <w:rsid w:val="00375110"/>
    <w:rsid w:val="00375984"/>
    <w:rsid w:val="00375C48"/>
    <w:rsid w:val="00375E2D"/>
    <w:rsid w:val="00375E79"/>
    <w:rsid w:val="003760EF"/>
    <w:rsid w:val="0037646E"/>
    <w:rsid w:val="00376E24"/>
    <w:rsid w:val="0037701B"/>
    <w:rsid w:val="003774E3"/>
    <w:rsid w:val="00377522"/>
    <w:rsid w:val="00377876"/>
    <w:rsid w:val="00377BBE"/>
    <w:rsid w:val="00377E44"/>
    <w:rsid w:val="003800F3"/>
    <w:rsid w:val="0038072F"/>
    <w:rsid w:val="003807AB"/>
    <w:rsid w:val="003811BB"/>
    <w:rsid w:val="00381AA3"/>
    <w:rsid w:val="0038251E"/>
    <w:rsid w:val="0038259A"/>
    <w:rsid w:val="00382A20"/>
    <w:rsid w:val="003833F2"/>
    <w:rsid w:val="00383518"/>
    <w:rsid w:val="003839FB"/>
    <w:rsid w:val="003847EB"/>
    <w:rsid w:val="00384C5C"/>
    <w:rsid w:val="00384D3B"/>
    <w:rsid w:val="00385175"/>
    <w:rsid w:val="0038518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0F2C"/>
    <w:rsid w:val="00391425"/>
    <w:rsid w:val="003917D5"/>
    <w:rsid w:val="00392394"/>
    <w:rsid w:val="0039278F"/>
    <w:rsid w:val="003928DB"/>
    <w:rsid w:val="00392CE0"/>
    <w:rsid w:val="003931F3"/>
    <w:rsid w:val="00393503"/>
    <w:rsid w:val="00393666"/>
    <w:rsid w:val="00393D3D"/>
    <w:rsid w:val="00393EDF"/>
    <w:rsid w:val="00394467"/>
    <w:rsid w:val="00394C8B"/>
    <w:rsid w:val="00394FB4"/>
    <w:rsid w:val="00395363"/>
    <w:rsid w:val="003959B3"/>
    <w:rsid w:val="00396021"/>
    <w:rsid w:val="003961BA"/>
    <w:rsid w:val="003963EC"/>
    <w:rsid w:val="00396DD9"/>
    <w:rsid w:val="00396F7C"/>
    <w:rsid w:val="00397195"/>
    <w:rsid w:val="003971E9"/>
    <w:rsid w:val="003A012E"/>
    <w:rsid w:val="003A0279"/>
    <w:rsid w:val="003A0585"/>
    <w:rsid w:val="003A0701"/>
    <w:rsid w:val="003A0AB7"/>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4D25"/>
    <w:rsid w:val="003A557E"/>
    <w:rsid w:val="003A56AC"/>
    <w:rsid w:val="003A583F"/>
    <w:rsid w:val="003A5D1E"/>
    <w:rsid w:val="003A62A0"/>
    <w:rsid w:val="003A68EE"/>
    <w:rsid w:val="003A6DCD"/>
    <w:rsid w:val="003A7447"/>
    <w:rsid w:val="003A74D6"/>
    <w:rsid w:val="003A7DEE"/>
    <w:rsid w:val="003B006E"/>
    <w:rsid w:val="003B01FA"/>
    <w:rsid w:val="003B045F"/>
    <w:rsid w:val="003B1013"/>
    <w:rsid w:val="003B10C1"/>
    <w:rsid w:val="003B11A9"/>
    <w:rsid w:val="003B1371"/>
    <w:rsid w:val="003B14DF"/>
    <w:rsid w:val="003B1ACB"/>
    <w:rsid w:val="003B1BC5"/>
    <w:rsid w:val="003B1C30"/>
    <w:rsid w:val="003B25C0"/>
    <w:rsid w:val="003B2A48"/>
    <w:rsid w:val="003B2DA7"/>
    <w:rsid w:val="003B2EF7"/>
    <w:rsid w:val="003B2F8A"/>
    <w:rsid w:val="003B34B0"/>
    <w:rsid w:val="003B34F6"/>
    <w:rsid w:val="003B36DD"/>
    <w:rsid w:val="003B3854"/>
    <w:rsid w:val="003B38FD"/>
    <w:rsid w:val="003B481C"/>
    <w:rsid w:val="003B4820"/>
    <w:rsid w:val="003B4F57"/>
    <w:rsid w:val="003B5216"/>
    <w:rsid w:val="003B5414"/>
    <w:rsid w:val="003B56DE"/>
    <w:rsid w:val="003B5EB9"/>
    <w:rsid w:val="003B6314"/>
    <w:rsid w:val="003B645C"/>
    <w:rsid w:val="003B6849"/>
    <w:rsid w:val="003B6B44"/>
    <w:rsid w:val="003B6C4F"/>
    <w:rsid w:val="003B7D31"/>
    <w:rsid w:val="003B7EA6"/>
    <w:rsid w:val="003C0705"/>
    <w:rsid w:val="003C07AD"/>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4E8D"/>
    <w:rsid w:val="003C5609"/>
    <w:rsid w:val="003C5625"/>
    <w:rsid w:val="003C578A"/>
    <w:rsid w:val="003C5A24"/>
    <w:rsid w:val="003C5AC6"/>
    <w:rsid w:val="003C5B67"/>
    <w:rsid w:val="003C5DB8"/>
    <w:rsid w:val="003C5E05"/>
    <w:rsid w:val="003C63E2"/>
    <w:rsid w:val="003C64EE"/>
    <w:rsid w:val="003C6ADD"/>
    <w:rsid w:val="003C6D50"/>
    <w:rsid w:val="003C700A"/>
    <w:rsid w:val="003C733C"/>
    <w:rsid w:val="003C7FDC"/>
    <w:rsid w:val="003C7FEB"/>
    <w:rsid w:val="003D0386"/>
    <w:rsid w:val="003D0ABE"/>
    <w:rsid w:val="003D0BA8"/>
    <w:rsid w:val="003D0D12"/>
    <w:rsid w:val="003D0D1F"/>
    <w:rsid w:val="003D162F"/>
    <w:rsid w:val="003D169C"/>
    <w:rsid w:val="003D17AF"/>
    <w:rsid w:val="003D214A"/>
    <w:rsid w:val="003D2817"/>
    <w:rsid w:val="003D2BAE"/>
    <w:rsid w:val="003D2CC4"/>
    <w:rsid w:val="003D2DB7"/>
    <w:rsid w:val="003D3ADA"/>
    <w:rsid w:val="003D3CE5"/>
    <w:rsid w:val="003D49F1"/>
    <w:rsid w:val="003D4C6E"/>
    <w:rsid w:val="003D53E5"/>
    <w:rsid w:val="003D5796"/>
    <w:rsid w:val="003D5801"/>
    <w:rsid w:val="003D59C4"/>
    <w:rsid w:val="003D5C31"/>
    <w:rsid w:val="003D6157"/>
    <w:rsid w:val="003D6DA3"/>
    <w:rsid w:val="003D6DC0"/>
    <w:rsid w:val="003D6E87"/>
    <w:rsid w:val="003D7138"/>
    <w:rsid w:val="003D7579"/>
    <w:rsid w:val="003D7931"/>
    <w:rsid w:val="003D7C5F"/>
    <w:rsid w:val="003D7CC3"/>
    <w:rsid w:val="003D7EE8"/>
    <w:rsid w:val="003E0CF1"/>
    <w:rsid w:val="003E1084"/>
    <w:rsid w:val="003E14DA"/>
    <w:rsid w:val="003E1759"/>
    <w:rsid w:val="003E1D38"/>
    <w:rsid w:val="003E1EC2"/>
    <w:rsid w:val="003E24D6"/>
    <w:rsid w:val="003E26FC"/>
    <w:rsid w:val="003E367B"/>
    <w:rsid w:val="003E3E74"/>
    <w:rsid w:val="003E430E"/>
    <w:rsid w:val="003E45A6"/>
    <w:rsid w:val="003E47AE"/>
    <w:rsid w:val="003E4A58"/>
    <w:rsid w:val="003E4BB8"/>
    <w:rsid w:val="003E50C8"/>
    <w:rsid w:val="003E544C"/>
    <w:rsid w:val="003E55E6"/>
    <w:rsid w:val="003E55EB"/>
    <w:rsid w:val="003E5CD6"/>
    <w:rsid w:val="003E5E90"/>
    <w:rsid w:val="003E60BB"/>
    <w:rsid w:val="003E64C9"/>
    <w:rsid w:val="003E6719"/>
    <w:rsid w:val="003E67BD"/>
    <w:rsid w:val="003E685D"/>
    <w:rsid w:val="003E6F1D"/>
    <w:rsid w:val="003E71AF"/>
    <w:rsid w:val="003E7329"/>
    <w:rsid w:val="003E7B9C"/>
    <w:rsid w:val="003E7BF5"/>
    <w:rsid w:val="003E7CD5"/>
    <w:rsid w:val="003E7E32"/>
    <w:rsid w:val="003F0232"/>
    <w:rsid w:val="003F1200"/>
    <w:rsid w:val="003F135A"/>
    <w:rsid w:val="003F1826"/>
    <w:rsid w:val="003F182D"/>
    <w:rsid w:val="003F1FCC"/>
    <w:rsid w:val="003F23EC"/>
    <w:rsid w:val="003F2786"/>
    <w:rsid w:val="003F2924"/>
    <w:rsid w:val="003F2E77"/>
    <w:rsid w:val="003F2EE2"/>
    <w:rsid w:val="003F341F"/>
    <w:rsid w:val="003F3764"/>
    <w:rsid w:val="003F3965"/>
    <w:rsid w:val="003F3B82"/>
    <w:rsid w:val="003F3D18"/>
    <w:rsid w:val="003F3E6D"/>
    <w:rsid w:val="003F4513"/>
    <w:rsid w:val="003F4600"/>
    <w:rsid w:val="003F4CBB"/>
    <w:rsid w:val="003F520C"/>
    <w:rsid w:val="003F56A7"/>
    <w:rsid w:val="003F56BA"/>
    <w:rsid w:val="003F5983"/>
    <w:rsid w:val="003F5BF7"/>
    <w:rsid w:val="003F60A3"/>
    <w:rsid w:val="003F62FF"/>
    <w:rsid w:val="003F64A3"/>
    <w:rsid w:val="003F6952"/>
    <w:rsid w:val="003F73AA"/>
    <w:rsid w:val="003F76DC"/>
    <w:rsid w:val="003F787B"/>
    <w:rsid w:val="003F789C"/>
    <w:rsid w:val="004001B6"/>
    <w:rsid w:val="004003DD"/>
    <w:rsid w:val="00400448"/>
    <w:rsid w:val="0040080A"/>
    <w:rsid w:val="00400825"/>
    <w:rsid w:val="00401771"/>
    <w:rsid w:val="00401A4E"/>
    <w:rsid w:val="00401D52"/>
    <w:rsid w:val="00402070"/>
    <w:rsid w:val="00402225"/>
    <w:rsid w:val="0040236B"/>
    <w:rsid w:val="00402B4C"/>
    <w:rsid w:val="00402E66"/>
    <w:rsid w:val="00402FEB"/>
    <w:rsid w:val="00403064"/>
    <w:rsid w:val="004031BC"/>
    <w:rsid w:val="004036CE"/>
    <w:rsid w:val="0040391E"/>
    <w:rsid w:val="004044DA"/>
    <w:rsid w:val="00404E97"/>
    <w:rsid w:val="00405606"/>
    <w:rsid w:val="00406327"/>
    <w:rsid w:val="004067AB"/>
    <w:rsid w:val="0040748A"/>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736"/>
    <w:rsid w:val="00417983"/>
    <w:rsid w:val="004179C7"/>
    <w:rsid w:val="00420724"/>
    <w:rsid w:val="00420825"/>
    <w:rsid w:val="00420955"/>
    <w:rsid w:val="004209D1"/>
    <w:rsid w:val="00420A3E"/>
    <w:rsid w:val="00420E29"/>
    <w:rsid w:val="004214A4"/>
    <w:rsid w:val="004214C0"/>
    <w:rsid w:val="00421895"/>
    <w:rsid w:val="00421D09"/>
    <w:rsid w:val="00421F8D"/>
    <w:rsid w:val="00422036"/>
    <w:rsid w:val="004221C5"/>
    <w:rsid w:val="004223FF"/>
    <w:rsid w:val="00422793"/>
    <w:rsid w:val="00422B2D"/>
    <w:rsid w:val="00423000"/>
    <w:rsid w:val="00423239"/>
    <w:rsid w:val="00423BB6"/>
    <w:rsid w:val="00423D19"/>
    <w:rsid w:val="004242B7"/>
    <w:rsid w:val="0042458A"/>
    <w:rsid w:val="004248C3"/>
    <w:rsid w:val="0042501F"/>
    <w:rsid w:val="00425673"/>
    <w:rsid w:val="00425B6B"/>
    <w:rsid w:val="00426010"/>
    <w:rsid w:val="00426027"/>
    <w:rsid w:val="00426737"/>
    <w:rsid w:val="00426942"/>
    <w:rsid w:val="00426A14"/>
    <w:rsid w:val="00426B65"/>
    <w:rsid w:val="00426BCE"/>
    <w:rsid w:val="00426DB5"/>
    <w:rsid w:val="004272BF"/>
    <w:rsid w:val="0042791F"/>
    <w:rsid w:val="00427C80"/>
    <w:rsid w:val="004302D8"/>
    <w:rsid w:val="00430789"/>
    <w:rsid w:val="00430BB5"/>
    <w:rsid w:val="00430C9B"/>
    <w:rsid w:val="00430F91"/>
    <w:rsid w:val="004312DC"/>
    <w:rsid w:val="0043157A"/>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5FE9"/>
    <w:rsid w:val="00436245"/>
    <w:rsid w:val="004362A6"/>
    <w:rsid w:val="004364BE"/>
    <w:rsid w:val="00436656"/>
    <w:rsid w:val="00436845"/>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539"/>
    <w:rsid w:val="00441701"/>
    <w:rsid w:val="00442017"/>
    <w:rsid w:val="00442428"/>
    <w:rsid w:val="00442470"/>
    <w:rsid w:val="00442ABD"/>
    <w:rsid w:val="0044306E"/>
    <w:rsid w:val="00443827"/>
    <w:rsid w:val="004438EA"/>
    <w:rsid w:val="00444252"/>
    <w:rsid w:val="004447A3"/>
    <w:rsid w:val="004448DC"/>
    <w:rsid w:val="00444C13"/>
    <w:rsid w:val="00444D43"/>
    <w:rsid w:val="00444D8B"/>
    <w:rsid w:val="00445363"/>
    <w:rsid w:val="00445915"/>
    <w:rsid w:val="004464E8"/>
    <w:rsid w:val="00446B8B"/>
    <w:rsid w:val="004473BF"/>
    <w:rsid w:val="0044788C"/>
    <w:rsid w:val="00447CA6"/>
    <w:rsid w:val="00447D5E"/>
    <w:rsid w:val="004503DB"/>
    <w:rsid w:val="00450477"/>
    <w:rsid w:val="00450529"/>
    <w:rsid w:val="004505A1"/>
    <w:rsid w:val="00450DC6"/>
    <w:rsid w:val="00450EF3"/>
    <w:rsid w:val="0045126A"/>
    <w:rsid w:val="004518FB"/>
    <w:rsid w:val="00451E1E"/>
    <w:rsid w:val="0045275F"/>
    <w:rsid w:val="00452A41"/>
    <w:rsid w:val="004532B5"/>
    <w:rsid w:val="00453B54"/>
    <w:rsid w:val="00454618"/>
    <w:rsid w:val="0045487C"/>
    <w:rsid w:val="00454A27"/>
    <w:rsid w:val="00454E62"/>
    <w:rsid w:val="00454F2A"/>
    <w:rsid w:val="0045548A"/>
    <w:rsid w:val="0045571F"/>
    <w:rsid w:val="00455920"/>
    <w:rsid w:val="004559BD"/>
    <w:rsid w:val="00455FD0"/>
    <w:rsid w:val="00455FD9"/>
    <w:rsid w:val="0045672A"/>
    <w:rsid w:val="00457072"/>
    <w:rsid w:val="00457174"/>
    <w:rsid w:val="0045764E"/>
    <w:rsid w:val="004577F4"/>
    <w:rsid w:val="00457964"/>
    <w:rsid w:val="00457D56"/>
    <w:rsid w:val="00457F64"/>
    <w:rsid w:val="00457F83"/>
    <w:rsid w:val="00457FF9"/>
    <w:rsid w:val="00460002"/>
    <w:rsid w:val="00460711"/>
    <w:rsid w:val="00460799"/>
    <w:rsid w:val="0046098D"/>
    <w:rsid w:val="00460C0C"/>
    <w:rsid w:val="00460E9F"/>
    <w:rsid w:val="00460EED"/>
    <w:rsid w:val="00461574"/>
    <w:rsid w:val="00461A8F"/>
    <w:rsid w:val="00461A95"/>
    <w:rsid w:val="00461D6A"/>
    <w:rsid w:val="00461E92"/>
    <w:rsid w:val="00462846"/>
    <w:rsid w:val="00463504"/>
    <w:rsid w:val="0046360C"/>
    <w:rsid w:val="00463882"/>
    <w:rsid w:val="0046417C"/>
    <w:rsid w:val="00464552"/>
    <w:rsid w:val="00464634"/>
    <w:rsid w:val="00464A9D"/>
    <w:rsid w:val="00464C39"/>
    <w:rsid w:val="00465375"/>
    <w:rsid w:val="004653B5"/>
    <w:rsid w:val="004655AB"/>
    <w:rsid w:val="00465817"/>
    <w:rsid w:val="0046664D"/>
    <w:rsid w:val="00466660"/>
    <w:rsid w:val="0046667F"/>
    <w:rsid w:val="00466D90"/>
    <w:rsid w:val="00466E84"/>
    <w:rsid w:val="004671E6"/>
    <w:rsid w:val="00467224"/>
    <w:rsid w:val="00467420"/>
    <w:rsid w:val="0046761A"/>
    <w:rsid w:val="00467B41"/>
    <w:rsid w:val="00467E1E"/>
    <w:rsid w:val="00467EBE"/>
    <w:rsid w:val="00467EC5"/>
    <w:rsid w:val="00470202"/>
    <w:rsid w:val="0047061F"/>
    <w:rsid w:val="00470775"/>
    <w:rsid w:val="00470B30"/>
    <w:rsid w:val="004710A2"/>
    <w:rsid w:val="004710EE"/>
    <w:rsid w:val="00471341"/>
    <w:rsid w:val="00471854"/>
    <w:rsid w:val="0047187F"/>
    <w:rsid w:val="00471A98"/>
    <w:rsid w:val="00471C81"/>
    <w:rsid w:val="00471D6C"/>
    <w:rsid w:val="00471DEC"/>
    <w:rsid w:val="00471EB0"/>
    <w:rsid w:val="00471FE0"/>
    <w:rsid w:val="0047241F"/>
    <w:rsid w:val="00472812"/>
    <w:rsid w:val="00472B7C"/>
    <w:rsid w:val="0047382D"/>
    <w:rsid w:val="00473DD2"/>
    <w:rsid w:val="0047433B"/>
    <w:rsid w:val="00474390"/>
    <w:rsid w:val="004743A7"/>
    <w:rsid w:val="004749EE"/>
    <w:rsid w:val="00475608"/>
    <w:rsid w:val="00476150"/>
    <w:rsid w:val="00476229"/>
    <w:rsid w:val="0047624F"/>
    <w:rsid w:val="0047628E"/>
    <w:rsid w:val="00476325"/>
    <w:rsid w:val="004763B5"/>
    <w:rsid w:val="0047641B"/>
    <w:rsid w:val="0047676B"/>
    <w:rsid w:val="004767D3"/>
    <w:rsid w:val="00476983"/>
    <w:rsid w:val="004770C4"/>
    <w:rsid w:val="00477768"/>
    <w:rsid w:val="00477841"/>
    <w:rsid w:val="004778E4"/>
    <w:rsid w:val="00477A43"/>
    <w:rsid w:val="00480142"/>
    <w:rsid w:val="004804EF"/>
    <w:rsid w:val="004805FD"/>
    <w:rsid w:val="00480CDB"/>
    <w:rsid w:val="00480F0F"/>
    <w:rsid w:val="00481005"/>
    <w:rsid w:val="0048182B"/>
    <w:rsid w:val="00481B86"/>
    <w:rsid w:val="00481B8B"/>
    <w:rsid w:val="00481D14"/>
    <w:rsid w:val="00481DE6"/>
    <w:rsid w:val="00481E04"/>
    <w:rsid w:val="0048220E"/>
    <w:rsid w:val="0048228C"/>
    <w:rsid w:val="004822C8"/>
    <w:rsid w:val="00483151"/>
    <w:rsid w:val="004831EE"/>
    <w:rsid w:val="0048328C"/>
    <w:rsid w:val="0048330F"/>
    <w:rsid w:val="004833D5"/>
    <w:rsid w:val="00483EA9"/>
    <w:rsid w:val="00484506"/>
    <w:rsid w:val="004845BA"/>
    <w:rsid w:val="0048482E"/>
    <w:rsid w:val="00484E47"/>
    <w:rsid w:val="00484EE1"/>
    <w:rsid w:val="0048507F"/>
    <w:rsid w:val="00485CF1"/>
    <w:rsid w:val="00485E5E"/>
    <w:rsid w:val="00486530"/>
    <w:rsid w:val="0048663B"/>
    <w:rsid w:val="00486A6C"/>
    <w:rsid w:val="00487021"/>
    <w:rsid w:val="004900AC"/>
    <w:rsid w:val="004901E8"/>
    <w:rsid w:val="004902C3"/>
    <w:rsid w:val="0049065F"/>
    <w:rsid w:val="004906C8"/>
    <w:rsid w:val="00490722"/>
    <w:rsid w:val="004908BE"/>
    <w:rsid w:val="00490A0F"/>
    <w:rsid w:val="00490AF7"/>
    <w:rsid w:val="00490EA4"/>
    <w:rsid w:val="004910E6"/>
    <w:rsid w:val="004913FB"/>
    <w:rsid w:val="00491639"/>
    <w:rsid w:val="00491684"/>
    <w:rsid w:val="0049194C"/>
    <w:rsid w:val="00491992"/>
    <w:rsid w:val="0049201A"/>
    <w:rsid w:val="00492678"/>
    <w:rsid w:val="004926E4"/>
    <w:rsid w:val="00493052"/>
    <w:rsid w:val="0049317C"/>
    <w:rsid w:val="00493231"/>
    <w:rsid w:val="004936D4"/>
    <w:rsid w:val="00493D6D"/>
    <w:rsid w:val="00494566"/>
    <w:rsid w:val="00494702"/>
    <w:rsid w:val="00494952"/>
    <w:rsid w:val="00495151"/>
    <w:rsid w:val="004953C3"/>
    <w:rsid w:val="004954F2"/>
    <w:rsid w:val="004955B5"/>
    <w:rsid w:val="00495DDB"/>
    <w:rsid w:val="004960CD"/>
    <w:rsid w:val="004961D2"/>
    <w:rsid w:val="0049672A"/>
    <w:rsid w:val="00496FAE"/>
    <w:rsid w:val="00497000"/>
    <w:rsid w:val="00497970"/>
    <w:rsid w:val="004A03C5"/>
    <w:rsid w:val="004A05AF"/>
    <w:rsid w:val="004A05B5"/>
    <w:rsid w:val="004A0FA7"/>
    <w:rsid w:val="004A1057"/>
    <w:rsid w:val="004A133A"/>
    <w:rsid w:val="004A2118"/>
    <w:rsid w:val="004A22D5"/>
    <w:rsid w:val="004A22F4"/>
    <w:rsid w:val="004A26C1"/>
    <w:rsid w:val="004A2A82"/>
    <w:rsid w:val="004A2B9C"/>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84B"/>
    <w:rsid w:val="004A7D94"/>
    <w:rsid w:val="004B0716"/>
    <w:rsid w:val="004B0A49"/>
    <w:rsid w:val="004B0B3E"/>
    <w:rsid w:val="004B19FD"/>
    <w:rsid w:val="004B20BA"/>
    <w:rsid w:val="004B26A5"/>
    <w:rsid w:val="004B2719"/>
    <w:rsid w:val="004B2A81"/>
    <w:rsid w:val="004B2AD5"/>
    <w:rsid w:val="004B328D"/>
    <w:rsid w:val="004B37FC"/>
    <w:rsid w:val="004B3ADD"/>
    <w:rsid w:val="004B3AFC"/>
    <w:rsid w:val="004B42A9"/>
    <w:rsid w:val="004B44EC"/>
    <w:rsid w:val="004B4AEA"/>
    <w:rsid w:val="004B51D8"/>
    <w:rsid w:val="004B5289"/>
    <w:rsid w:val="004B53D2"/>
    <w:rsid w:val="004B548B"/>
    <w:rsid w:val="004B5962"/>
    <w:rsid w:val="004B59F6"/>
    <w:rsid w:val="004B60D2"/>
    <w:rsid w:val="004B6724"/>
    <w:rsid w:val="004B6BED"/>
    <w:rsid w:val="004B70B0"/>
    <w:rsid w:val="004B73BF"/>
    <w:rsid w:val="004B7862"/>
    <w:rsid w:val="004B7908"/>
    <w:rsid w:val="004C06E6"/>
    <w:rsid w:val="004C07D2"/>
    <w:rsid w:val="004C0E26"/>
    <w:rsid w:val="004C1155"/>
    <w:rsid w:val="004C12E3"/>
    <w:rsid w:val="004C16A0"/>
    <w:rsid w:val="004C1C28"/>
    <w:rsid w:val="004C1FD0"/>
    <w:rsid w:val="004C21BA"/>
    <w:rsid w:val="004C25EC"/>
    <w:rsid w:val="004C27DE"/>
    <w:rsid w:val="004C29C2"/>
    <w:rsid w:val="004C2C2A"/>
    <w:rsid w:val="004C2FE9"/>
    <w:rsid w:val="004C30ED"/>
    <w:rsid w:val="004C3191"/>
    <w:rsid w:val="004C3208"/>
    <w:rsid w:val="004C32E2"/>
    <w:rsid w:val="004C36D1"/>
    <w:rsid w:val="004C39DB"/>
    <w:rsid w:val="004C3AAA"/>
    <w:rsid w:val="004C461F"/>
    <w:rsid w:val="004C49BD"/>
    <w:rsid w:val="004C5007"/>
    <w:rsid w:val="004C57DB"/>
    <w:rsid w:val="004C5A0F"/>
    <w:rsid w:val="004C5C9D"/>
    <w:rsid w:val="004C64D1"/>
    <w:rsid w:val="004C67EC"/>
    <w:rsid w:val="004C6C2C"/>
    <w:rsid w:val="004C6DC5"/>
    <w:rsid w:val="004C737E"/>
    <w:rsid w:val="004C7686"/>
    <w:rsid w:val="004C79C9"/>
    <w:rsid w:val="004C7C97"/>
    <w:rsid w:val="004C7ECA"/>
    <w:rsid w:val="004D0F73"/>
    <w:rsid w:val="004D0F89"/>
    <w:rsid w:val="004D14B4"/>
    <w:rsid w:val="004D14F6"/>
    <w:rsid w:val="004D1533"/>
    <w:rsid w:val="004D15AF"/>
    <w:rsid w:val="004D1935"/>
    <w:rsid w:val="004D1B57"/>
    <w:rsid w:val="004D2177"/>
    <w:rsid w:val="004D2221"/>
    <w:rsid w:val="004D27A7"/>
    <w:rsid w:val="004D2868"/>
    <w:rsid w:val="004D2AA0"/>
    <w:rsid w:val="004D2D62"/>
    <w:rsid w:val="004D2FEA"/>
    <w:rsid w:val="004D2FEC"/>
    <w:rsid w:val="004D386B"/>
    <w:rsid w:val="004D3CA3"/>
    <w:rsid w:val="004D3FD3"/>
    <w:rsid w:val="004D444D"/>
    <w:rsid w:val="004D455A"/>
    <w:rsid w:val="004D4BC6"/>
    <w:rsid w:val="004D5699"/>
    <w:rsid w:val="004D584E"/>
    <w:rsid w:val="004D5B95"/>
    <w:rsid w:val="004D604E"/>
    <w:rsid w:val="004D618E"/>
    <w:rsid w:val="004D61A5"/>
    <w:rsid w:val="004D651A"/>
    <w:rsid w:val="004D6B9E"/>
    <w:rsid w:val="004D6DB8"/>
    <w:rsid w:val="004D73DC"/>
    <w:rsid w:val="004D785A"/>
    <w:rsid w:val="004D7A00"/>
    <w:rsid w:val="004E000D"/>
    <w:rsid w:val="004E0D84"/>
    <w:rsid w:val="004E0DD0"/>
    <w:rsid w:val="004E10A6"/>
    <w:rsid w:val="004E15BB"/>
    <w:rsid w:val="004E1947"/>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3FF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87"/>
    <w:rsid w:val="004F0B9C"/>
    <w:rsid w:val="004F0D79"/>
    <w:rsid w:val="004F0DC5"/>
    <w:rsid w:val="004F1250"/>
    <w:rsid w:val="004F12BA"/>
    <w:rsid w:val="004F1D21"/>
    <w:rsid w:val="004F2097"/>
    <w:rsid w:val="004F21B6"/>
    <w:rsid w:val="004F2348"/>
    <w:rsid w:val="004F2387"/>
    <w:rsid w:val="004F2813"/>
    <w:rsid w:val="004F299E"/>
    <w:rsid w:val="004F3706"/>
    <w:rsid w:val="004F38BD"/>
    <w:rsid w:val="004F39B5"/>
    <w:rsid w:val="004F3CC9"/>
    <w:rsid w:val="004F4321"/>
    <w:rsid w:val="004F451C"/>
    <w:rsid w:val="004F4941"/>
    <w:rsid w:val="004F4B05"/>
    <w:rsid w:val="004F4E81"/>
    <w:rsid w:val="004F4FB7"/>
    <w:rsid w:val="004F5212"/>
    <w:rsid w:val="004F5496"/>
    <w:rsid w:val="004F5971"/>
    <w:rsid w:val="004F598E"/>
    <w:rsid w:val="004F5E67"/>
    <w:rsid w:val="004F62F6"/>
    <w:rsid w:val="004F6A2A"/>
    <w:rsid w:val="004F6C3D"/>
    <w:rsid w:val="004F6CE7"/>
    <w:rsid w:val="004F7129"/>
    <w:rsid w:val="004F7279"/>
    <w:rsid w:val="004F7537"/>
    <w:rsid w:val="004F75DA"/>
    <w:rsid w:val="004F77D8"/>
    <w:rsid w:val="004F78C9"/>
    <w:rsid w:val="00500B6B"/>
    <w:rsid w:val="00500B82"/>
    <w:rsid w:val="00501458"/>
    <w:rsid w:val="005016E0"/>
    <w:rsid w:val="0050172A"/>
    <w:rsid w:val="00501E11"/>
    <w:rsid w:val="00501F22"/>
    <w:rsid w:val="0050202B"/>
    <w:rsid w:val="00502153"/>
    <w:rsid w:val="00502501"/>
    <w:rsid w:val="0050266D"/>
    <w:rsid w:val="00502798"/>
    <w:rsid w:val="00502A07"/>
    <w:rsid w:val="00502E3F"/>
    <w:rsid w:val="00502EE8"/>
    <w:rsid w:val="00503426"/>
    <w:rsid w:val="00503490"/>
    <w:rsid w:val="005035B7"/>
    <w:rsid w:val="00503651"/>
    <w:rsid w:val="00503A16"/>
    <w:rsid w:val="00503E1C"/>
    <w:rsid w:val="00503E3C"/>
    <w:rsid w:val="00504BDA"/>
    <w:rsid w:val="0050570F"/>
    <w:rsid w:val="0050627F"/>
    <w:rsid w:val="00506404"/>
    <w:rsid w:val="00507AB5"/>
    <w:rsid w:val="005101BB"/>
    <w:rsid w:val="005104B6"/>
    <w:rsid w:val="00510CCA"/>
    <w:rsid w:val="005112B1"/>
    <w:rsid w:val="0051134A"/>
    <w:rsid w:val="00511A98"/>
    <w:rsid w:val="00511F9A"/>
    <w:rsid w:val="00512112"/>
    <w:rsid w:val="005121E9"/>
    <w:rsid w:val="005122B6"/>
    <w:rsid w:val="00512B2B"/>
    <w:rsid w:val="005142ED"/>
    <w:rsid w:val="00514308"/>
    <w:rsid w:val="00514AFE"/>
    <w:rsid w:val="00514C06"/>
    <w:rsid w:val="0051518D"/>
    <w:rsid w:val="005156BB"/>
    <w:rsid w:val="00515F14"/>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7AD"/>
    <w:rsid w:val="005228D7"/>
    <w:rsid w:val="00522F25"/>
    <w:rsid w:val="0052316F"/>
    <w:rsid w:val="005233B4"/>
    <w:rsid w:val="005233DE"/>
    <w:rsid w:val="00523558"/>
    <w:rsid w:val="005238AD"/>
    <w:rsid w:val="00523B14"/>
    <w:rsid w:val="00523DAE"/>
    <w:rsid w:val="00524026"/>
    <w:rsid w:val="005241C8"/>
    <w:rsid w:val="00524543"/>
    <w:rsid w:val="005248C4"/>
    <w:rsid w:val="005255D8"/>
    <w:rsid w:val="00525698"/>
    <w:rsid w:val="005256CE"/>
    <w:rsid w:val="0052622B"/>
    <w:rsid w:val="005263DC"/>
    <w:rsid w:val="0052661B"/>
    <w:rsid w:val="0052690D"/>
    <w:rsid w:val="00526A65"/>
    <w:rsid w:val="00526CEA"/>
    <w:rsid w:val="00527416"/>
    <w:rsid w:val="005278C5"/>
    <w:rsid w:val="00527AA5"/>
    <w:rsid w:val="00527D4D"/>
    <w:rsid w:val="005300A6"/>
    <w:rsid w:val="0053067A"/>
    <w:rsid w:val="0053082D"/>
    <w:rsid w:val="00530946"/>
    <w:rsid w:val="00530F5A"/>
    <w:rsid w:val="0053109F"/>
    <w:rsid w:val="00531493"/>
    <w:rsid w:val="00531AE6"/>
    <w:rsid w:val="00531C50"/>
    <w:rsid w:val="0053206D"/>
    <w:rsid w:val="00532681"/>
    <w:rsid w:val="005327C3"/>
    <w:rsid w:val="0053281F"/>
    <w:rsid w:val="00532B3D"/>
    <w:rsid w:val="00532C07"/>
    <w:rsid w:val="00533147"/>
    <w:rsid w:val="005331F3"/>
    <w:rsid w:val="00533909"/>
    <w:rsid w:val="0053396F"/>
    <w:rsid w:val="00534624"/>
    <w:rsid w:val="005347AB"/>
    <w:rsid w:val="00534A4F"/>
    <w:rsid w:val="00534DC4"/>
    <w:rsid w:val="00534EDC"/>
    <w:rsid w:val="0053529E"/>
    <w:rsid w:val="00535978"/>
    <w:rsid w:val="0053624D"/>
    <w:rsid w:val="00536675"/>
    <w:rsid w:val="00536797"/>
    <w:rsid w:val="00536A97"/>
    <w:rsid w:val="00537665"/>
    <w:rsid w:val="0053780C"/>
    <w:rsid w:val="00537C0A"/>
    <w:rsid w:val="005400F5"/>
    <w:rsid w:val="00540E8E"/>
    <w:rsid w:val="00541101"/>
    <w:rsid w:val="0054176E"/>
    <w:rsid w:val="005419A7"/>
    <w:rsid w:val="00541C62"/>
    <w:rsid w:val="0054242E"/>
    <w:rsid w:val="00543562"/>
    <w:rsid w:val="00543999"/>
    <w:rsid w:val="00543A9F"/>
    <w:rsid w:val="00543D50"/>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47E04"/>
    <w:rsid w:val="00550437"/>
    <w:rsid w:val="005507EE"/>
    <w:rsid w:val="00550CE7"/>
    <w:rsid w:val="005518A6"/>
    <w:rsid w:val="00551955"/>
    <w:rsid w:val="00551CEB"/>
    <w:rsid w:val="00552166"/>
    <w:rsid w:val="005524AB"/>
    <w:rsid w:val="00552778"/>
    <w:rsid w:val="00552E06"/>
    <w:rsid w:val="00552E67"/>
    <w:rsid w:val="00553672"/>
    <w:rsid w:val="00553829"/>
    <w:rsid w:val="005538BB"/>
    <w:rsid w:val="005538FD"/>
    <w:rsid w:val="005539C0"/>
    <w:rsid w:val="00553A2E"/>
    <w:rsid w:val="00553B24"/>
    <w:rsid w:val="00553B6D"/>
    <w:rsid w:val="00553CE2"/>
    <w:rsid w:val="00553E34"/>
    <w:rsid w:val="0055409C"/>
    <w:rsid w:val="0055430A"/>
    <w:rsid w:val="00554472"/>
    <w:rsid w:val="00554510"/>
    <w:rsid w:val="0055484C"/>
    <w:rsid w:val="005548E3"/>
    <w:rsid w:val="00554EE3"/>
    <w:rsid w:val="0055522D"/>
    <w:rsid w:val="005552FB"/>
    <w:rsid w:val="005553D3"/>
    <w:rsid w:val="005554F7"/>
    <w:rsid w:val="00555CF4"/>
    <w:rsid w:val="00555EE4"/>
    <w:rsid w:val="005563CD"/>
    <w:rsid w:val="00556ACE"/>
    <w:rsid w:val="00556BEA"/>
    <w:rsid w:val="00556C4A"/>
    <w:rsid w:val="00556F01"/>
    <w:rsid w:val="005572FD"/>
    <w:rsid w:val="005574FD"/>
    <w:rsid w:val="00557A05"/>
    <w:rsid w:val="00557B8C"/>
    <w:rsid w:val="00557BDD"/>
    <w:rsid w:val="00557CE0"/>
    <w:rsid w:val="00557EBC"/>
    <w:rsid w:val="005601B5"/>
    <w:rsid w:val="0056033E"/>
    <w:rsid w:val="005603AF"/>
    <w:rsid w:val="005604E0"/>
    <w:rsid w:val="00561716"/>
    <w:rsid w:val="005623B8"/>
    <w:rsid w:val="0056256B"/>
    <w:rsid w:val="0056288E"/>
    <w:rsid w:val="005628DF"/>
    <w:rsid w:val="00562A99"/>
    <w:rsid w:val="00562B23"/>
    <w:rsid w:val="005630F9"/>
    <w:rsid w:val="00563406"/>
    <w:rsid w:val="00563A5D"/>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023"/>
    <w:rsid w:val="005653BB"/>
    <w:rsid w:val="00565D98"/>
    <w:rsid w:val="005663E5"/>
    <w:rsid w:val="0056660E"/>
    <w:rsid w:val="005666D7"/>
    <w:rsid w:val="00566AC2"/>
    <w:rsid w:val="00566C87"/>
    <w:rsid w:val="00566CED"/>
    <w:rsid w:val="00566D07"/>
    <w:rsid w:val="00566E2B"/>
    <w:rsid w:val="00570370"/>
    <w:rsid w:val="00570427"/>
    <w:rsid w:val="00571C2F"/>
    <w:rsid w:val="00571DE4"/>
    <w:rsid w:val="00571F17"/>
    <w:rsid w:val="005723DF"/>
    <w:rsid w:val="00572D19"/>
    <w:rsid w:val="005736A0"/>
    <w:rsid w:val="00573728"/>
    <w:rsid w:val="0057372A"/>
    <w:rsid w:val="005738B8"/>
    <w:rsid w:val="00573D3C"/>
    <w:rsid w:val="00573D5D"/>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0DA3"/>
    <w:rsid w:val="00581121"/>
    <w:rsid w:val="00581854"/>
    <w:rsid w:val="00581917"/>
    <w:rsid w:val="00581EBD"/>
    <w:rsid w:val="00582035"/>
    <w:rsid w:val="0058280A"/>
    <w:rsid w:val="005829C7"/>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9F2"/>
    <w:rsid w:val="00587B4B"/>
    <w:rsid w:val="00587ED5"/>
    <w:rsid w:val="00590114"/>
    <w:rsid w:val="005901CA"/>
    <w:rsid w:val="00590262"/>
    <w:rsid w:val="00590CA4"/>
    <w:rsid w:val="00590F42"/>
    <w:rsid w:val="00591910"/>
    <w:rsid w:val="00591B1B"/>
    <w:rsid w:val="00591DA0"/>
    <w:rsid w:val="0059202B"/>
    <w:rsid w:val="005923FB"/>
    <w:rsid w:val="00592552"/>
    <w:rsid w:val="00592E63"/>
    <w:rsid w:val="00593909"/>
    <w:rsid w:val="00593B2A"/>
    <w:rsid w:val="00593F4F"/>
    <w:rsid w:val="00594E20"/>
    <w:rsid w:val="00594FE1"/>
    <w:rsid w:val="00595197"/>
    <w:rsid w:val="00595463"/>
    <w:rsid w:val="0059578F"/>
    <w:rsid w:val="00595814"/>
    <w:rsid w:val="00596342"/>
    <w:rsid w:val="005963C9"/>
    <w:rsid w:val="00596B56"/>
    <w:rsid w:val="00596F21"/>
    <w:rsid w:val="00596F3F"/>
    <w:rsid w:val="00597289"/>
    <w:rsid w:val="0059729A"/>
    <w:rsid w:val="00597506"/>
    <w:rsid w:val="005976C0"/>
    <w:rsid w:val="00597EE6"/>
    <w:rsid w:val="005A02D1"/>
    <w:rsid w:val="005A0417"/>
    <w:rsid w:val="005A082C"/>
    <w:rsid w:val="005A140E"/>
    <w:rsid w:val="005A1DA6"/>
    <w:rsid w:val="005A2761"/>
    <w:rsid w:val="005A2C47"/>
    <w:rsid w:val="005A2D82"/>
    <w:rsid w:val="005A2D91"/>
    <w:rsid w:val="005A3899"/>
    <w:rsid w:val="005A38D0"/>
    <w:rsid w:val="005A3B7D"/>
    <w:rsid w:val="005A3D1F"/>
    <w:rsid w:val="005A4020"/>
    <w:rsid w:val="005A4053"/>
    <w:rsid w:val="005A416E"/>
    <w:rsid w:val="005A497F"/>
    <w:rsid w:val="005A4C38"/>
    <w:rsid w:val="005A4D18"/>
    <w:rsid w:val="005A4EFD"/>
    <w:rsid w:val="005A5467"/>
    <w:rsid w:val="005A5AA0"/>
    <w:rsid w:val="005A646B"/>
    <w:rsid w:val="005A6525"/>
    <w:rsid w:val="005A68B7"/>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43F"/>
    <w:rsid w:val="005B07DF"/>
    <w:rsid w:val="005B0886"/>
    <w:rsid w:val="005B0C53"/>
    <w:rsid w:val="005B0E81"/>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7F8"/>
    <w:rsid w:val="005B6845"/>
    <w:rsid w:val="005B69A3"/>
    <w:rsid w:val="005B72F1"/>
    <w:rsid w:val="005B7467"/>
    <w:rsid w:val="005C0665"/>
    <w:rsid w:val="005C0BC2"/>
    <w:rsid w:val="005C0E4B"/>
    <w:rsid w:val="005C0E66"/>
    <w:rsid w:val="005C0FBD"/>
    <w:rsid w:val="005C111A"/>
    <w:rsid w:val="005C1181"/>
    <w:rsid w:val="005C1526"/>
    <w:rsid w:val="005C1B1F"/>
    <w:rsid w:val="005C1B42"/>
    <w:rsid w:val="005C1BEE"/>
    <w:rsid w:val="005C1F41"/>
    <w:rsid w:val="005C2065"/>
    <w:rsid w:val="005C20F4"/>
    <w:rsid w:val="005C22F4"/>
    <w:rsid w:val="005C2348"/>
    <w:rsid w:val="005C273E"/>
    <w:rsid w:val="005C2760"/>
    <w:rsid w:val="005C2881"/>
    <w:rsid w:val="005C2950"/>
    <w:rsid w:val="005C325C"/>
    <w:rsid w:val="005C331D"/>
    <w:rsid w:val="005C35BC"/>
    <w:rsid w:val="005C37D8"/>
    <w:rsid w:val="005C38B7"/>
    <w:rsid w:val="005C3D6E"/>
    <w:rsid w:val="005C40E7"/>
    <w:rsid w:val="005C4510"/>
    <w:rsid w:val="005C51FD"/>
    <w:rsid w:val="005C5450"/>
    <w:rsid w:val="005C546D"/>
    <w:rsid w:val="005C548A"/>
    <w:rsid w:val="005C59C0"/>
    <w:rsid w:val="005C59E6"/>
    <w:rsid w:val="005C5C93"/>
    <w:rsid w:val="005C63E9"/>
    <w:rsid w:val="005C6584"/>
    <w:rsid w:val="005C6AB2"/>
    <w:rsid w:val="005C6F95"/>
    <w:rsid w:val="005C6FA8"/>
    <w:rsid w:val="005C73E7"/>
    <w:rsid w:val="005D00C4"/>
    <w:rsid w:val="005D026A"/>
    <w:rsid w:val="005D0D55"/>
    <w:rsid w:val="005D1204"/>
    <w:rsid w:val="005D13AD"/>
    <w:rsid w:val="005D159C"/>
    <w:rsid w:val="005D1A9B"/>
    <w:rsid w:val="005D1AF8"/>
    <w:rsid w:val="005D1D94"/>
    <w:rsid w:val="005D2140"/>
    <w:rsid w:val="005D22B7"/>
    <w:rsid w:val="005D2C89"/>
    <w:rsid w:val="005D3153"/>
    <w:rsid w:val="005D34BA"/>
    <w:rsid w:val="005D379F"/>
    <w:rsid w:val="005D3CA7"/>
    <w:rsid w:val="005D3D29"/>
    <w:rsid w:val="005D3DD7"/>
    <w:rsid w:val="005D445E"/>
    <w:rsid w:val="005D47B2"/>
    <w:rsid w:val="005D4A14"/>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3A9"/>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7F6"/>
    <w:rsid w:val="005E58FB"/>
    <w:rsid w:val="005E5A1F"/>
    <w:rsid w:val="005E5AF6"/>
    <w:rsid w:val="005E5B61"/>
    <w:rsid w:val="005E5C33"/>
    <w:rsid w:val="005E5DFC"/>
    <w:rsid w:val="005E5E2B"/>
    <w:rsid w:val="005E6625"/>
    <w:rsid w:val="005E697B"/>
    <w:rsid w:val="005E6E9D"/>
    <w:rsid w:val="005E7514"/>
    <w:rsid w:val="005E75FA"/>
    <w:rsid w:val="005E783A"/>
    <w:rsid w:val="005E79EB"/>
    <w:rsid w:val="005E7B1C"/>
    <w:rsid w:val="005F0142"/>
    <w:rsid w:val="005F09B1"/>
    <w:rsid w:val="005F0AF1"/>
    <w:rsid w:val="005F0C85"/>
    <w:rsid w:val="005F1E9D"/>
    <w:rsid w:val="005F23F6"/>
    <w:rsid w:val="005F258D"/>
    <w:rsid w:val="005F2783"/>
    <w:rsid w:val="005F285B"/>
    <w:rsid w:val="005F2D90"/>
    <w:rsid w:val="005F2DE3"/>
    <w:rsid w:val="005F3273"/>
    <w:rsid w:val="005F3280"/>
    <w:rsid w:val="005F4595"/>
    <w:rsid w:val="005F46B0"/>
    <w:rsid w:val="005F51B5"/>
    <w:rsid w:val="005F53BA"/>
    <w:rsid w:val="005F5538"/>
    <w:rsid w:val="005F59D6"/>
    <w:rsid w:val="005F5B95"/>
    <w:rsid w:val="005F5D96"/>
    <w:rsid w:val="005F5F8F"/>
    <w:rsid w:val="005F653E"/>
    <w:rsid w:val="005F681D"/>
    <w:rsid w:val="005F69CE"/>
    <w:rsid w:val="005F7151"/>
    <w:rsid w:val="005F7AF3"/>
    <w:rsid w:val="005F7C06"/>
    <w:rsid w:val="005F7C46"/>
    <w:rsid w:val="005F7DBE"/>
    <w:rsid w:val="006002C7"/>
    <w:rsid w:val="0060048A"/>
    <w:rsid w:val="006007FB"/>
    <w:rsid w:val="00600881"/>
    <w:rsid w:val="00601AD6"/>
    <w:rsid w:val="00601B92"/>
    <w:rsid w:val="00601DBF"/>
    <w:rsid w:val="006020CD"/>
    <w:rsid w:val="00602575"/>
    <w:rsid w:val="0060319D"/>
    <w:rsid w:val="006031B8"/>
    <w:rsid w:val="006034C1"/>
    <w:rsid w:val="00603823"/>
    <w:rsid w:val="00603A81"/>
    <w:rsid w:val="00603BE9"/>
    <w:rsid w:val="00603DE1"/>
    <w:rsid w:val="006040EE"/>
    <w:rsid w:val="00605107"/>
    <w:rsid w:val="00605158"/>
    <w:rsid w:val="006052DE"/>
    <w:rsid w:val="0060569F"/>
    <w:rsid w:val="00605D35"/>
    <w:rsid w:val="00605E53"/>
    <w:rsid w:val="006064B2"/>
    <w:rsid w:val="006069E4"/>
    <w:rsid w:val="00606BB8"/>
    <w:rsid w:val="00606CCF"/>
    <w:rsid w:val="00606DB5"/>
    <w:rsid w:val="00607639"/>
    <w:rsid w:val="00607AA0"/>
    <w:rsid w:val="00610547"/>
    <w:rsid w:val="00610587"/>
    <w:rsid w:val="00610688"/>
    <w:rsid w:val="00610D43"/>
    <w:rsid w:val="00610DAD"/>
    <w:rsid w:val="00610DEF"/>
    <w:rsid w:val="00610E04"/>
    <w:rsid w:val="00611588"/>
    <w:rsid w:val="006115EF"/>
    <w:rsid w:val="00611761"/>
    <w:rsid w:val="006119E3"/>
    <w:rsid w:val="00611B12"/>
    <w:rsid w:val="00611E5A"/>
    <w:rsid w:val="00612429"/>
    <w:rsid w:val="00612973"/>
    <w:rsid w:val="006134A5"/>
    <w:rsid w:val="006136A3"/>
    <w:rsid w:val="00613A37"/>
    <w:rsid w:val="00613EA9"/>
    <w:rsid w:val="00614009"/>
    <w:rsid w:val="00614498"/>
    <w:rsid w:val="006148D4"/>
    <w:rsid w:val="00614992"/>
    <w:rsid w:val="00614CE9"/>
    <w:rsid w:val="00614D62"/>
    <w:rsid w:val="00615055"/>
    <w:rsid w:val="006150CE"/>
    <w:rsid w:val="00615810"/>
    <w:rsid w:val="0061598E"/>
    <w:rsid w:val="00616068"/>
    <w:rsid w:val="00616152"/>
    <w:rsid w:val="00616253"/>
    <w:rsid w:val="00616286"/>
    <w:rsid w:val="00616537"/>
    <w:rsid w:val="00616CE2"/>
    <w:rsid w:val="0061731A"/>
    <w:rsid w:val="00617548"/>
    <w:rsid w:val="00617A11"/>
    <w:rsid w:val="00617C77"/>
    <w:rsid w:val="00617DE6"/>
    <w:rsid w:val="00617E61"/>
    <w:rsid w:val="00617E70"/>
    <w:rsid w:val="00617E72"/>
    <w:rsid w:val="0062014C"/>
    <w:rsid w:val="00620325"/>
    <w:rsid w:val="006203D7"/>
    <w:rsid w:val="00620735"/>
    <w:rsid w:val="00620D94"/>
    <w:rsid w:val="00620E3A"/>
    <w:rsid w:val="00621736"/>
    <w:rsid w:val="00621E39"/>
    <w:rsid w:val="00621EA3"/>
    <w:rsid w:val="006221F3"/>
    <w:rsid w:val="00622202"/>
    <w:rsid w:val="006225E1"/>
    <w:rsid w:val="00622E62"/>
    <w:rsid w:val="006233FC"/>
    <w:rsid w:val="006236F1"/>
    <w:rsid w:val="00623867"/>
    <w:rsid w:val="0062392D"/>
    <w:rsid w:val="00623AE5"/>
    <w:rsid w:val="00623D8C"/>
    <w:rsid w:val="00623E36"/>
    <w:rsid w:val="0062468B"/>
    <w:rsid w:val="00624AB5"/>
    <w:rsid w:val="00624B50"/>
    <w:rsid w:val="00624E3F"/>
    <w:rsid w:val="0062520E"/>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A29"/>
    <w:rsid w:val="00631D05"/>
    <w:rsid w:val="0063218A"/>
    <w:rsid w:val="006321C8"/>
    <w:rsid w:val="00632464"/>
    <w:rsid w:val="00632C11"/>
    <w:rsid w:val="00633325"/>
    <w:rsid w:val="00633A31"/>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DE1"/>
    <w:rsid w:val="00637F74"/>
    <w:rsid w:val="006401AE"/>
    <w:rsid w:val="00640201"/>
    <w:rsid w:val="00640229"/>
    <w:rsid w:val="0064030A"/>
    <w:rsid w:val="006403C1"/>
    <w:rsid w:val="006408A3"/>
    <w:rsid w:val="00640959"/>
    <w:rsid w:val="00640B9F"/>
    <w:rsid w:val="00640C8D"/>
    <w:rsid w:val="006413DE"/>
    <w:rsid w:val="0064185C"/>
    <w:rsid w:val="00641896"/>
    <w:rsid w:val="00641B16"/>
    <w:rsid w:val="0064248A"/>
    <w:rsid w:val="00642A68"/>
    <w:rsid w:val="00642AD6"/>
    <w:rsid w:val="0064307E"/>
    <w:rsid w:val="0064327C"/>
    <w:rsid w:val="0064350E"/>
    <w:rsid w:val="006435FE"/>
    <w:rsid w:val="00644031"/>
    <w:rsid w:val="00644548"/>
    <w:rsid w:val="00644A7E"/>
    <w:rsid w:val="00644A93"/>
    <w:rsid w:val="00644E14"/>
    <w:rsid w:val="00644F5B"/>
    <w:rsid w:val="0064536B"/>
    <w:rsid w:val="00645AB6"/>
    <w:rsid w:val="00645BF6"/>
    <w:rsid w:val="00645E05"/>
    <w:rsid w:val="00645FAF"/>
    <w:rsid w:val="00646732"/>
    <w:rsid w:val="00646DA8"/>
    <w:rsid w:val="006474C4"/>
    <w:rsid w:val="0064781A"/>
    <w:rsid w:val="00647FD6"/>
    <w:rsid w:val="00647FF6"/>
    <w:rsid w:val="0065024E"/>
    <w:rsid w:val="00650F4C"/>
    <w:rsid w:val="006516A3"/>
    <w:rsid w:val="006519DF"/>
    <w:rsid w:val="00651DB0"/>
    <w:rsid w:val="006520C6"/>
    <w:rsid w:val="0065262B"/>
    <w:rsid w:val="00652C76"/>
    <w:rsid w:val="00652EF0"/>
    <w:rsid w:val="00653254"/>
    <w:rsid w:val="00653727"/>
    <w:rsid w:val="00653805"/>
    <w:rsid w:val="00653E9D"/>
    <w:rsid w:val="0065411E"/>
    <w:rsid w:val="00654545"/>
    <w:rsid w:val="00654D8E"/>
    <w:rsid w:val="00654E90"/>
    <w:rsid w:val="0065516C"/>
    <w:rsid w:val="00655C54"/>
    <w:rsid w:val="00655DE8"/>
    <w:rsid w:val="00655FB2"/>
    <w:rsid w:val="00656052"/>
    <w:rsid w:val="006564A0"/>
    <w:rsid w:val="006564E1"/>
    <w:rsid w:val="00656539"/>
    <w:rsid w:val="00657002"/>
    <w:rsid w:val="00657174"/>
    <w:rsid w:val="0065743A"/>
    <w:rsid w:val="0065769B"/>
    <w:rsid w:val="00657C47"/>
    <w:rsid w:val="00657FE2"/>
    <w:rsid w:val="006600A2"/>
    <w:rsid w:val="006600BE"/>
    <w:rsid w:val="00660141"/>
    <w:rsid w:val="0066093A"/>
    <w:rsid w:val="0066098C"/>
    <w:rsid w:val="006609FE"/>
    <w:rsid w:val="00660CD0"/>
    <w:rsid w:val="006618FE"/>
    <w:rsid w:val="00661AA9"/>
    <w:rsid w:val="00661B95"/>
    <w:rsid w:val="006623D3"/>
    <w:rsid w:val="006627BC"/>
    <w:rsid w:val="00662831"/>
    <w:rsid w:val="00662BC7"/>
    <w:rsid w:val="00663215"/>
    <w:rsid w:val="00663385"/>
    <w:rsid w:val="006639E4"/>
    <w:rsid w:val="00663A59"/>
    <w:rsid w:val="006641C5"/>
    <w:rsid w:val="00664698"/>
    <w:rsid w:val="00664FC6"/>
    <w:rsid w:val="0066504C"/>
    <w:rsid w:val="00665A0B"/>
    <w:rsid w:val="00665B05"/>
    <w:rsid w:val="00665D87"/>
    <w:rsid w:val="00666411"/>
    <w:rsid w:val="00666A6A"/>
    <w:rsid w:val="00666AFF"/>
    <w:rsid w:val="00666D95"/>
    <w:rsid w:val="00666EE8"/>
    <w:rsid w:val="00667314"/>
    <w:rsid w:val="006678EC"/>
    <w:rsid w:val="00667AAC"/>
    <w:rsid w:val="00667E52"/>
    <w:rsid w:val="006706B5"/>
    <w:rsid w:val="006706B8"/>
    <w:rsid w:val="00670807"/>
    <w:rsid w:val="00670932"/>
    <w:rsid w:val="00670B0D"/>
    <w:rsid w:val="00670C27"/>
    <w:rsid w:val="0067164E"/>
    <w:rsid w:val="00671848"/>
    <w:rsid w:val="00671AEB"/>
    <w:rsid w:val="00671D93"/>
    <w:rsid w:val="00672338"/>
    <w:rsid w:val="0067245F"/>
    <w:rsid w:val="006729FF"/>
    <w:rsid w:val="00673634"/>
    <w:rsid w:val="00673ACF"/>
    <w:rsid w:val="00673C01"/>
    <w:rsid w:val="00673F23"/>
    <w:rsid w:val="00673F27"/>
    <w:rsid w:val="00674110"/>
    <w:rsid w:val="00674FC9"/>
    <w:rsid w:val="006751D5"/>
    <w:rsid w:val="00675A53"/>
    <w:rsid w:val="00675B2A"/>
    <w:rsid w:val="00675B31"/>
    <w:rsid w:val="00675CD3"/>
    <w:rsid w:val="00675D14"/>
    <w:rsid w:val="00676763"/>
    <w:rsid w:val="00676F9C"/>
    <w:rsid w:val="006770C2"/>
    <w:rsid w:val="006773A0"/>
    <w:rsid w:val="006800BD"/>
    <w:rsid w:val="006802FE"/>
    <w:rsid w:val="0068040C"/>
    <w:rsid w:val="006808B2"/>
    <w:rsid w:val="00680BAF"/>
    <w:rsid w:val="00680C34"/>
    <w:rsid w:val="00680C8A"/>
    <w:rsid w:val="00680E48"/>
    <w:rsid w:val="00680E4F"/>
    <w:rsid w:val="006819B1"/>
    <w:rsid w:val="00682496"/>
    <w:rsid w:val="00682540"/>
    <w:rsid w:val="0068258A"/>
    <w:rsid w:val="00682C0D"/>
    <w:rsid w:val="00682FFD"/>
    <w:rsid w:val="00683407"/>
    <w:rsid w:val="00683E00"/>
    <w:rsid w:val="00684490"/>
    <w:rsid w:val="006846B9"/>
    <w:rsid w:val="006847BC"/>
    <w:rsid w:val="0068536D"/>
    <w:rsid w:val="006853BF"/>
    <w:rsid w:val="00685479"/>
    <w:rsid w:val="00685743"/>
    <w:rsid w:val="006857B4"/>
    <w:rsid w:val="00685986"/>
    <w:rsid w:val="00685F0F"/>
    <w:rsid w:val="00685FED"/>
    <w:rsid w:val="00686265"/>
    <w:rsid w:val="00686312"/>
    <w:rsid w:val="00686371"/>
    <w:rsid w:val="006863BF"/>
    <w:rsid w:val="00686661"/>
    <w:rsid w:val="00686A68"/>
    <w:rsid w:val="00686BAE"/>
    <w:rsid w:val="006871F7"/>
    <w:rsid w:val="00687B9B"/>
    <w:rsid w:val="00687E88"/>
    <w:rsid w:val="0069012F"/>
    <w:rsid w:val="006905BC"/>
    <w:rsid w:val="00690869"/>
    <w:rsid w:val="006909CD"/>
    <w:rsid w:val="00691110"/>
    <w:rsid w:val="0069131C"/>
    <w:rsid w:val="006913B5"/>
    <w:rsid w:val="006915CE"/>
    <w:rsid w:val="0069160E"/>
    <w:rsid w:val="006926B9"/>
    <w:rsid w:val="00692ACF"/>
    <w:rsid w:val="00693349"/>
    <w:rsid w:val="00694306"/>
    <w:rsid w:val="0069438B"/>
    <w:rsid w:val="00694459"/>
    <w:rsid w:val="00694671"/>
    <w:rsid w:val="00694672"/>
    <w:rsid w:val="00694922"/>
    <w:rsid w:val="00694BA4"/>
    <w:rsid w:val="006950A7"/>
    <w:rsid w:val="0069534B"/>
    <w:rsid w:val="00695D93"/>
    <w:rsid w:val="00695E82"/>
    <w:rsid w:val="0069637E"/>
    <w:rsid w:val="00696542"/>
    <w:rsid w:val="00696544"/>
    <w:rsid w:val="00696594"/>
    <w:rsid w:val="00696814"/>
    <w:rsid w:val="00696A71"/>
    <w:rsid w:val="006972C3"/>
    <w:rsid w:val="0069795D"/>
    <w:rsid w:val="00697D99"/>
    <w:rsid w:val="00697EFE"/>
    <w:rsid w:val="006A02DA"/>
    <w:rsid w:val="006A0598"/>
    <w:rsid w:val="006A08B4"/>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5A32"/>
    <w:rsid w:val="006A616C"/>
    <w:rsid w:val="006A617B"/>
    <w:rsid w:val="006A630B"/>
    <w:rsid w:val="006A68CC"/>
    <w:rsid w:val="006A6A25"/>
    <w:rsid w:val="006A6B2F"/>
    <w:rsid w:val="006A6BD8"/>
    <w:rsid w:val="006A7122"/>
    <w:rsid w:val="006A749C"/>
    <w:rsid w:val="006A785F"/>
    <w:rsid w:val="006A7A92"/>
    <w:rsid w:val="006A7AAC"/>
    <w:rsid w:val="006A7D95"/>
    <w:rsid w:val="006B02E7"/>
    <w:rsid w:val="006B0322"/>
    <w:rsid w:val="006B0555"/>
    <w:rsid w:val="006B0591"/>
    <w:rsid w:val="006B09B8"/>
    <w:rsid w:val="006B0D77"/>
    <w:rsid w:val="006B10A8"/>
    <w:rsid w:val="006B1163"/>
    <w:rsid w:val="006B1327"/>
    <w:rsid w:val="006B1636"/>
    <w:rsid w:val="006B16FE"/>
    <w:rsid w:val="006B1956"/>
    <w:rsid w:val="006B1A39"/>
    <w:rsid w:val="006B1B34"/>
    <w:rsid w:val="006B218F"/>
    <w:rsid w:val="006B27A3"/>
    <w:rsid w:val="006B2B92"/>
    <w:rsid w:val="006B2EC1"/>
    <w:rsid w:val="006B315B"/>
    <w:rsid w:val="006B3648"/>
    <w:rsid w:val="006B3D7D"/>
    <w:rsid w:val="006B458C"/>
    <w:rsid w:val="006B45BE"/>
    <w:rsid w:val="006B4B06"/>
    <w:rsid w:val="006B4FC0"/>
    <w:rsid w:val="006B519E"/>
    <w:rsid w:val="006B54E6"/>
    <w:rsid w:val="006B5EB3"/>
    <w:rsid w:val="006B6942"/>
    <w:rsid w:val="006B69B7"/>
    <w:rsid w:val="006B6C23"/>
    <w:rsid w:val="006B6CD4"/>
    <w:rsid w:val="006B6D66"/>
    <w:rsid w:val="006B7342"/>
    <w:rsid w:val="006B73BF"/>
    <w:rsid w:val="006B7B5F"/>
    <w:rsid w:val="006C04FE"/>
    <w:rsid w:val="006C0A03"/>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C9D"/>
    <w:rsid w:val="006C4E9C"/>
    <w:rsid w:val="006C525F"/>
    <w:rsid w:val="006C5384"/>
    <w:rsid w:val="006C5670"/>
    <w:rsid w:val="006C5AFD"/>
    <w:rsid w:val="006C6658"/>
    <w:rsid w:val="006C69C5"/>
    <w:rsid w:val="006C6B3D"/>
    <w:rsid w:val="006C6C33"/>
    <w:rsid w:val="006C6F6D"/>
    <w:rsid w:val="006C7896"/>
    <w:rsid w:val="006C7AB5"/>
    <w:rsid w:val="006C7B8B"/>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3C7C"/>
    <w:rsid w:val="006D40DD"/>
    <w:rsid w:val="006D44A4"/>
    <w:rsid w:val="006D46A3"/>
    <w:rsid w:val="006D55A3"/>
    <w:rsid w:val="006D5894"/>
    <w:rsid w:val="006D58C8"/>
    <w:rsid w:val="006D5A2F"/>
    <w:rsid w:val="006D5F97"/>
    <w:rsid w:val="006D6D5B"/>
    <w:rsid w:val="006D6E16"/>
    <w:rsid w:val="006D728C"/>
    <w:rsid w:val="006D73DF"/>
    <w:rsid w:val="006D7486"/>
    <w:rsid w:val="006D7B0F"/>
    <w:rsid w:val="006D7BC1"/>
    <w:rsid w:val="006D7FB6"/>
    <w:rsid w:val="006E01BC"/>
    <w:rsid w:val="006E0277"/>
    <w:rsid w:val="006E02A0"/>
    <w:rsid w:val="006E0483"/>
    <w:rsid w:val="006E0785"/>
    <w:rsid w:val="006E08D3"/>
    <w:rsid w:val="006E0F30"/>
    <w:rsid w:val="006E146D"/>
    <w:rsid w:val="006E1692"/>
    <w:rsid w:val="006E1788"/>
    <w:rsid w:val="006E1BE6"/>
    <w:rsid w:val="006E1F2D"/>
    <w:rsid w:val="006E1FD4"/>
    <w:rsid w:val="006E2420"/>
    <w:rsid w:val="006E2990"/>
    <w:rsid w:val="006E2A29"/>
    <w:rsid w:val="006E304F"/>
    <w:rsid w:val="006E3DBB"/>
    <w:rsid w:val="006E422C"/>
    <w:rsid w:val="006E431D"/>
    <w:rsid w:val="006E44BB"/>
    <w:rsid w:val="006E4952"/>
    <w:rsid w:val="006E4CC2"/>
    <w:rsid w:val="006E629C"/>
    <w:rsid w:val="006E6749"/>
    <w:rsid w:val="006E6CF0"/>
    <w:rsid w:val="006E7201"/>
    <w:rsid w:val="006E73BC"/>
    <w:rsid w:val="006E7829"/>
    <w:rsid w:val="006E7B1D"/>
    <w:rsid w:val="006E7FF1"/>
    <w:rsid w:val="006F06CE"/>
    <w:rsid w:val="006F0C48"/>
    <w:rsid w:val="006F0D46"/>
    <w:rsid w:val="006F0FA3"/>
    <w:rsid w:val="006F10A2"/>
    <w:rsid w:val="006F1497"/>
    <w:rsid w:val="006F16E1"/>
    <w:rsid w:val="006F1743"/>
    <w:rsid w:val="006F17AB"/>
    <w:rsid w:val="006F1A47"/>
    <w:rsid w:val="006F1E76"/>
    <w:rsid w:val="006F232B"/>
    <w:rsid w:val="006F2338"/>
    <w:rsid w:val="006F2397"/>
    <w:rsid w:val="006F24D8"/>
    <w:rsid w:val="006F2563"/>
    <w:rsid w:val="006F296B"/>
    <w:rsid w:val="006F2ABC"/>
    <w:rsid w:val="006F2D04"/>
    <w:rsid w:val="006F312B"/>
    <w:rsid w:val="006F3B4E"/>
    <w:rsid w:val="006F3BA6"/>
    <w:rsid w:val="006F3F17"/>
    <w:rsid w:val="006F3F44"/>
    <w:rsid w:val="006F41A8"/>
    <w:rsid w:val="006F44B8"/>
    <w:rsid w:val="006F47A8"/>
    <w:rsid w:val="006F5B53"/>
    <w:rsid w:val="006F5C21"/>
    <w:rsid w:val="006F601D"/>
    <w:rsid w:val="006F60F8"/>
    <w:rsid w:val="006F613C"/>
    <w:rsid w:val="006F659B"/>
    <w:rsid w:val="006F6EB4"/>
    <w:rsid w:val="006F6FD8"/>
    <w:rsid w:val="006F7A80"/>
    <w:rsid w:val="006F7B43"/>
    <w:rsid w:val="006F7EE5"/>
    <w:rsid w:val="0070001D"/>
    <w:rsid w:val="0070054F"/>
    <w:rsid w:val="00700564"/>
    <w:rsid w:val="00700884"/>
    <w:rsid w:val="00701021"/>
    <w:rsid w:val="0070123F"/>
    <w:rsid w:val="0070124A"/>
    <w:rsid w:val="0070181C"/>
    <w:rsid w:val="00701CE2"/>
    <w:rsid w:val="00702385"/>
    <w:rsid w:val="007024AB"/>
    <w:rsid w:val="00703A25"/>
    <w:rsid w:val="00703B31"/>
    <w:rsid w:val="00703E39"/>
    <w:rsid w:val="007041F6"/>
    <w:rsid w:val="00704238"/>
    <w:rsid w:val="0070425E"/>
    <w:rsid w:val="00704615"/>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1CFA"/>
    <w:rsid w:val="00712AA6"/>
    <w:rsid w:val="00712E49"/>
    <w:rsid w:val="007134CE"/>
    <w:rsid w:val="0071362D"/>
    <w:rsid w:val="00713755"/>
    <w:rsid w:val="007138EE"/>
    <w:rsid w:val="00713E5D"/>
    <w:rsid w:val="00713F5C"/>
    <w:rsid w:val="00714118"/>
    <w:rsid w:val="0071442F"/>
    <w:rsid w:val="007144F0"/>
    <w:rsid w:val="007154A5"/>
    <w:rsid w:val="00715988"/>
    <w:rsid w:val="00716EEB"/>
    <w:rsid w:val="007172EC"/>
    <w:rsid w:val="00717820"/>
    <w:rsid w:val="00717837"/>
    <w:rsid w:val="00720625"/>
    <w:rsid w:val="0072094B"/>
    <w:rsid w:val="00720C0B"/>
    <w:rsid w:val="00721088"/>
    <w:rsid w:val="00721322"/>
    <w:rsid w:val="0072133A"/>
    <w:rsid w:val="00721F67"/>
    <w:rsid w:val="007229FE"/>
    <w:rsid w:val="00722CB3"/>
    <w:rsid w:val="00722D86"/>
    <w:rsid w:val="00723616"/>
    <w:rsid w:val="00723639"/>
    <w:rsid w:val="00723818"/>
    <w:rsid w:val="00723AAA"/>
    <w:rsid w:val="00723C2F"/>
    <w:rsid w:val="00724E83"/>
    <w:rsid w:val="00725176"/>
    <w:rsid w:val="0072525F"/>
    <w:rsid w:val="00725523"/>
    <w:rsid w:val="0072595D"/>
    <w:rsid w:val="00725A16"/>
    <w:rsid w:val="00725C31"/>
    <w:rsid w:val="007264EE"/>
    <w:rsid w:val="0072746E"/>
    <w:rsid w:val="007274A3"/>
    <w:rsid w:val="00727749"/>
    <w:rsid w:val="00727ADD"/>
    <w:rsid w:val="00730077"/>
    <w:rsid w:val="00730137"/>
    <w:rsid w:val="007306CE"/>
    <w:rsid w:val="00730830"/>
    <w:rsid w:val="0073099F"/>
    <w:rsid w:val="00730A8E"/>
    <w:rsid w:val="00731816"/>
    <w:rsid w:val="00731908"/>
    <w:rsid w:val="00731BB8"/>
    <w:rsid w:val="00731BE5"/>
    <w:rsid w:val="00731D7E"/>
    <w:rsid w:val="00731EA5"/>
    <w:rsid w:val="007320A5"/>
    <w:rsid w:val="007320AC"/>
    <w:rsid w:val="007321E8"/>
    <w:rsid w:val="007327D6"/>
    <w:rsid w:val="00733B58"/>
    <w:rsid w:val="00733D38"/>
    <w:rsid w:val="00733FAF"/>
    <w:rsid w:val="00734409"/>
    <w:rsid w:val="007344A4"/>
    <w:rsid w:val="00734852"/>
    <w:rsid w:val="00734AE4"/>
    <w:rsid w:val="00734C6B"/>
    <w:rsid w:val="00735487"/>
    <w:rsid w:val="00735BCF"/>
    <w:rsid w:val="00735EFA"/>
    <w:rsid w:val="007361B3"/>
    <w:rsid w:val="00736204"/>
    <w:rsid w:val="00736991"/>
    <w:rsid w:val="00736DA1"/>
    <w:rsid w:val="007370C6"/>
    <w:rsid w:val="0073798A"/>
    <w:rsid w:val="00737CD0"/>
    <w:rsid w:val="00737D9B"/>
    <w:rsid w:val="00737F0C"/>
    <w:rsid w:val="00740132"/>
    <w:rsid w:val="00740575"/>
    <w:rsid w:val="0074083E"/>
    <w:rsid w:val="00740E2A"/>
    <w:rsid w:val="007412AE"/>
    <w:rsid w:val="0074169E"/>
    <w:rsid w:val="007419C4"/>
    <w:rsid w:val="00741C79"/>
    <w:rsid w:val="00741CD0"/>
    <w:rsid w:val="00741CE3"/>
    <w:rsid w:val="00742668"/>
    <w:rsid w:val="00742798"/>
    <w:rsid w:val="00742B8F"/>
    <w:rsid w:val="00742D4F"/>
    <w:rsid w:val="00742D6D"/>
    <w:rsid w:val="0074306B"/>
    <w:rsid w:val="007437A9"/>
    <w:rsid w:val="00743F5D"/>
    <w:rsid w:val="00743F83"/>
    <w:rsid w:val="0074415E"/>
    <w:rsid w:val="00744A0A"/>
    <w:rsid w:val="00744B95"/>
    <w:rsid w:val="00744CD9"/>
    <w:rsid w:val="00744D8A"/>
    <w:rsid w:val="00745165"/>
    <w:rsid w:val="007451BC"/>
    <w:rsid w:val="007451F3"/>
    <w:rsid w:val="00745399"/>
    <w:rsid w:val="0074559D"/>
    <w:rsid w:val="00745BE2"/>
    <w:rsid w:val="00746782"/>
    <w:rsid w:val="007468A5"/>
    <w:rsid w:val="00746992"/>
    <w:rsid w:val="00746B89"/>
    <w:rsid w:val="00746BF5"/>
    <w:rsid w:val="00746F4E"/>
    <w:rsid w:val="007470A4"/>
    <w:rsid w:val="0074719C"/>
    <w:rsid w:val="00747508"/>
    <w:rsid w:val="00747595"/>
    <w:rsid w:val="0074764E"/>
    <w:rsid w:val="007477D3"/>
    <w:rsid w:val="00747835"/>
    <w:rsid w:val="0074796F"/>
    <w:rsid w:val="007479D1"/>
    <w:rsid w:val="00747A35"/>
    <w:rsid w:val="00750002"/>
    <w:rsid w:val="00750063"/>
    <w:rsid w:val="00750404"/>
    <w:rsid w:val="007505BE"/>
    <w:rsid w:val="007508B8"/>
    <w:rsid w:val="00750CEF"/>
    <w:rsid w:val="00750DFB"/>
    <w:rsid w:val="00750F67"/>
    <w:rsid w:val="0075108B"/>
    <w:rsid w:val="00751215"/>
    <w:rsid w:val="007512F6"/>
    <w:rsid w:val="00751C7D"/>
    <w:rsid w:val="00751FDD"/>
    <w:rsid w:val="00752599"/>
    <w:rsid w:val="00752694"/>
    <w:rsid w:val="007527E3"/>
    <w:rsid w:val="0075303D"/>
    <w:rsid w:val="00753465"/>
    <w:rsid w:val="0075365E"/>
    <w:rsid w:val="00753688"/>
    <w:rsid w:val="007536A0"/>
    <w:rsid w:val="00753B8B"/>
    <w:rsid w:val="00754004"/>
    <w:rsid w:val="0075441D"/>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1FC7"/>
    <w:rsid w:val="0076240B"/>
    <w:rsid w:val="00762844"/>
    <w:rsid w:val="00762AA1"/>
    <w:rsid w:val="00762F05"/>
    <w:rsid w:val="00763369"/>
    <w:rsid w:val="0076345E"/>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68B"/>
    <w:rsid w:val="00767862"/>
    <w:rsid w:val="007679EB"/>
    <w:rsid w:val="00767B24"/>
    <w:rsid w:val="00767CB2"/>
    <w:rsid w:val="00767D64"/>
    <w:rsid w:val="00767DC5"/>
    <w:rsid w:val="007702B1"/>
    <w:rsid w:val="007704B9"/>
    <w:rsid w:val="00770830"/>
    <w:rsid w:val="00770975"/>
    <w:rsid w:val="00770A77"/>
    <w:rsid w:val="00770B7C"/>
    <w:rsid w:val="00771984"/>
    <w:rsid w:val="00771A63"/>
    <w:rsid w:val="00771E09"/>
    <w:rsid w:val="00771F4E"/>
    <w:rsid w:val="0077277E"/>
    <w:rsid w:val="00772A5A"/>
    <w:rsid w:val="00772FDC"/>
    <w:rsid w:val="007730EB"/>
    <w:rsid w:val="00773125"/>
    <w:rsid w:val="00773B30"/>
    <w:rsid w:val="00774298"/>
    <w:rsid w:val="0077430D"/>
    <w:rsid w:val="0077432A"/>
    <w:rsid w:val="00774591"/>
    <w:rsid w:val="007745A7"/>
    <w:rsid w:val="007745CE"/>
    <w:rsid w:val="007746B1"/>
    <w:rsid w:val="00774952"/>
    <w:rsid w:val="00774CFD"/>
    <w:rsid w:val="00775243"/>
    <w:rsid w:val="00775327"/>
    <w:rsid w:val="0077547C"/>
    <w:rsid w:val="00775534"/>
    <w:rsid w:val="007756D8"/>
    <w:rsid w:val="00775753"/>
    <w:rsid w:val="00775754"/>
    <w:rsid w:val="007757B9"/>
    <w:rsid w:val="00775A12"/>
    <w:rsid w:val="00776091"/>
    <w:rsid w:val="00776286"/>
    <w:rsid w:val="0077629F"/>
    <w:rsid w:val="00776378"/>
    <w:rsid w:val="007763B4"/>
    <w:rsid w:val="00776707"/>
    <w:rsid w:val="007768C5"/>
    <w:rsid w:val="0077715D"/>
    <w:rsid w:val="0077718C"/>
    <w:rsid w:val="00777339"/>
    <w:rsid w:val="00777A45"/>
    <w:rsid w:val="00777C47"/>
    <w:rsid w:val="007808A1"/>
    <w:rsid w:val="0078106A"/>
    <w:rsid w:val="00781D0B"/>
    <w:rsid w:val="00781F58"/>
    <w:rsid w:val="00781FFB"/>
    <w:rsid w:val="007823BC"/>
    <w:rsid w:val="007825BB"/>
    <w:rsid w:val="0078272A"/>
    <w:rsid w:val="00782915"/>
    <w:rsid w:val="0078293A"/>
    <w:rsid w:val="0078322F"/>
    <w:rsid w:val="00783457"/>
    <w:rsid w:val="00783B5E"/>
    <w:rsid w:val="00783FC3"/>
    <w:rsid w:val="0078433C"/>
    <w:rsid w:val="007847C5"/>
    <w:rsid w:val="00785587"/>
    <w:rsid w:val="007855F9"/>
    <w:rsid w:val="007857FE"/>
    <w:rsid w:val="00786187"/>
    <w:rsid w:val="00786AB9"/>
    <w:rsid w:val="007871A8"/>
    <w:rsid w:val="007873B0"/>
    <w:rsid w:val="00787E66"/>
    <w:rsid w:val="007909FB"/>
    <w:rsid w:val="00790EA8"/>
    <w:rsid w:val="00791058"/>
    <w:rsid w:val="00791399"/>
    <w:rsid w:val="0079192D"/>
    <w:rsid w:val="00791A9E"/>
    <w:rsid w:val="00791BD9"/>
    <w:rsid w:val="00791DE4"/>
    <w:rsid w:val="00791F87"/>
    <w:rsid w:val="007925AC"/>
    <w:rsid w:val="0079264C"/>
    <w:rsid w:val="00792AAD"/>
    <w:rsid w:val="00793443"/>
    <w:rsid w:val="007935E0"/>
    <w:rsid w:val="007938A0"/>
    <w:rsid w:val="00793F70"/>
    <w:rsid w:val="00794239"/>
    <w:rsid w:val="00794659"/>
    <w:rsid w:val="007946B3"/>
    <w:rsid w:val="007949C1"/>
    <w:rsid w:val="007949F6"/>
    <w:rsid w:val="00795002"/>
    <w:rsid w:val="0079522B"/>
    <w:rsid w:val="00795456"/>
    <w:rsid w:val="007956F9"/>
    <w:rsid w:val="00795825"/>
    <w:rsid w:val="007958AC"/>
    <w:rsid w:val="007958F1"/>
    <w:rsid w:val="00795CF9"/>
    <w:rsid w:val="00795D2C"/>
    <w:rsid w:val="007960BB"/>
    <w:rsid w:val="00796F24"/>
    <w:rsid w:val="0079715E"/>
    <w:rsid w:val="00797626"/>
    <w:rsid w:val="00797791"/>
    <w:rsid w:val="0079783F"/>
    <w:rsid w:val="007978C3"/>
    <w:rsid w:val="00797BC0"/>
    <w:rsid w:val="00797D5B"/>
    <w:rsid w:val="00797F08"/>
    <w:rsid w:val="007A00FF"/>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488"/>
    <w:rsid w:val="007A4877"/>
    <w:rsid w:val="007A4F76"/>
    <w:rsid w:val="007A5324"/>
    <w:rsid w:val="007A54CA"/>
    <w:rsid w:val="007A5B7A"/>
    <w:rsid w:val="007A6F60"/>
    <w:rsid w:val="007A6FE8"/>
    <w:rsid w:val="007A739A"/>
    <w:rsid w:val="007A7860"/>
    <w:rsid w:val="007A7AE5"/>
    <w:rsid w:val="007A7F8E"/>
    <w:rsid w:val="007B0152"/>
    <w:rsid w:val="007B0251"/>
    <w:rsid w:val="007B03A4"/>
    <w:rsid w:val="007B0486"/>
    <w:rsid w:val="007B050D"/>
    <w:rsid w:val="007B12F4"/>
    <w:rsid w:val="007B1453"/>
    <w:rsid w:val="007B1644"/>
    <w:rsid w:val="007B16EF"/>
    <w:rsid w:val="007B1D63"/>
    <w:rsid w:val="007B2688"/>
    <w:rsid w:val="007B2FB5"/>
    <w:rsid w:val="007B318B"/>
    <w:rsid w:val="007B39FB"/>
    <w:rsid w:val="007B3BBD"/>
    <w:rsid w:val="007B4671"/>
    <w:rsid w:val="007B47B0"/>
    <w:rsid w:val="007B4829"/>
    <w:rsid w:val="007B4A21"/>
    <w:rsid w:val="007B4C92"/>
    <w:rsid w:val="007B4EE5"/>
    <w:rsid w:val="007B5602"/>
    <w:rsid w:val="007B593E"/>
    <w:rsid w:val="007B5CAE"/>
    <w:rsid w:val="007B5EF3"/>
    <w:rsid w:val="007B6637"/>
    <w:rsid w:val="007B67F3"/>
    <w:rsid w:val="007B6A09"/>
    <w:rsid w:val="007B6C79"/>
    <w:rsid w:val="007B6E9D"/>
    <w:rsid w:val="007B7496"/>
    <w:rsid w:val="007B74BC"/>
    <w:rsid w:val="007B7975"/>
    <w:rsid w:val="007B7C8E"/>
    <w:rsid w:val="007B7E1F"/>
    <w:rsid w:val="007B7E6B"/>
    <w:rsid w:val="007B7F40"/>
    <w:rsid w:val="007B7FE1"/>
    <w:rsid w:val="007C002F"/>
    <w:rsid w:val="007C03E8"/>
    <w:rsid w:val="007C0489"/>
    <w:rsid w:val="007C0653"/>
    <w:rsid w:val="007C085E"/>
    <w:rsid w:val="007C0BE9"/>
    <w:rsid w:val="007C1137"/>
    <w:rsid w:val="007C1389"/>
    <w:rsid w:val="007C1728"/>
    <w:rsid w:val="007C1854"/>
    <w:rsid w:val="007C1A28"/>
    <w:rsid w:val="007C1AEF"/>
    <w:rsid w:val="007C275E"/>
    <w:rsid w:val="007C2CEB"/>
    <w:rsid w:val="007C32FA"/>
    <w:rsid w:val="007C365E"/>
    <w:rsid w:val="007C37AF"/>
    <w:rsid w:val="007C393A"/>
    <w:rsid w:val="007C3BB9"/>
    <w:rsid w:val="007C3CBD"/>
    <w:rsid w:val="007C5447"/>
    <w:rsid w:val="007C55DE"/>
    <w:rsid w:val="007C55F0"/>
    <w:rsid w:val="007C606B"/>
    <w:rsid w:val="007C62B3"/>
    <w:rsid w:val="007C6429"/>
    <w:rsid w:val="007C6BF7"/>
    <w:rsid w:val="007C742B"/>
    <w:rsid w:val="007C77E5"/>
    <w:rsid w:val="007C78B4"/>
    <w:rsid w:val="007C7DE7"/>
    <w:rsid w:val="007D01FF"/>
    <w:rsid w:val="007D051C"/>
    <w:rsid w:val="007D0C4F"/>
    <w:rsid w:val="007D1741"/>
    <w:rsid w:val="007D229E"/>
    <w:rsid w:val="007D2330"/>
    <w:rsid w:val="007D2437"/>
    <w:rsid w:val="007D244F"/>
    <w:rsid w:val="007D24D7"/>
    <w:rsid w:val="007D2637"/>
    <w:rsid w:val="007D287F"/>
    <w:rsid w:val="007D2931"/>
    <w:rsid w:val="007D2954"/>
    <w:rsid w:val="007D29BA"/>
    <w:rsid w:val="007D3022"/>
    <w:rsid w:val="007D3B95"/>
    <w:rsid w:val="007D3D8C"/>
    <w:rsid w:val="007D4224"/>
    <w:rsid w:val="007D4260"/>
    <w:rsid w:val="007D4593"/>
    <w:rsid w:val="007D48C1"/>
    <w:rsid w:val="007D4F2E"/>
    <w:rsid w:val="007D574F"/>
    <w:rsid w:val="007D5AD6"/>
    <w:rsid w:val="007D5F6B"/>
    <w:rsid w:val="007D64F6"/>
    <w:rsid w:val="007D661E"/>
    <w:rsid w:val="007D692E"/>
    <w:rsid w:val="007D742F"/>
    <w:rsid w:val="007D74EE"/>
    <w:rsid w:val="007D7814"/>
    <w:rsid w:val="007D7AAB"/>
    <w:rsid w:val="007D7FA7"/>
    <w:rsid w:val="007E018F"/>
    <w:rsid w:val="007E0697"/>
    <w:rsid w:val="007E0773"/>
    <w:rsid w:val="007E0EAE"/>
    <w:rsid w:val="007E1134"/>
    <w:rsid w:val="007E1719"/>
    <w:rsid w:val="007E1DD6"/>
    <w:rsid w:val="007E2296"/>
    <w:rsid w:val="007E22FB"/>
    <w:rsid w:val="007E2375"/>
    <w:rsid w:val="007E23FC"/>
    <w:rsid w:val="007E2742"/>
    <w:rsid w:val="007E2A08"/>
    <w:rsid w:val="007E34A6"/>
    <w:rsid w:val="007E3F5A"/>
    <w:rsid w:val="007E41AB"/>
    <w:rsid w:val="007E428B"/>
    <w:rsid w:val="007E44CA"/>
    <w:rsid w:val="007E48C2"/>
    <w:rsid w:val="007E4A8D"/>
    <w:rsid w:val="007E5515"/>
    <w:rsid w:val="007E5672"/>
    <w:rsid w:val="007E5953"/>
    <w:rsid w:val="007E5A8A"/>
    <w:rsid w:val="007E5E7B"/>
    <w:rsid w:val="007E6002"/>
    <w:rsid w:val="007E62FE"/>
    <w:rsid w:val="007E6343"/>
    <w:rsid w:val="007E65F8"/>
    <w:rsid w:val="007E6A65"/>
    <w:rsid w:val="007E7028"/>
    <w:rsid w:val="007E7409"/>
    <w:rsid w:val="007F0A69"/>
    <w:rsid w:val="007F0CB1"/>
    <w:rsid w:val="007F1310"/>
    <w:rsid w:val="007F1FCF"/>
    <w:rsid w:val="007F25FB"/>
    <w:rsid w:val="007F2995"/>
    <w:rsid w:val="007F2A60"/>
    <w:rsid w:val="007F2D27"/>
    <w:rsid w:val="007F3084"/>
    <w:rsid w:val="007F32AB"/>
    <w:rsid w:val="007F361C"/>
    <w:rsid w:val="007F39CE"/>
    <w:rsid w:val="007F3AE9"/>
    <w:rsid w:val="007F3B41"/>
    <w:rsid w:val="007F3B70"/>
    <w:rsid w:val="007F45C2"/>
    <w:rsid w:val="007F47D3"/>
    <w:rsid w:val="007F4CAE"/>
    <w:rsid w:val="007F4D77"/>
    <w:rsid w:val="007F4F5F"/>
    <w:rsid w:val="007F517A"/>
    <w:rsid w:val="007F527F"/>
    <w:rsid w:val="007F5A70"/>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6AF"/>
    <w:rsid w:val="008017C3"/>
    <w:rsid w:val="008018E1"/>
    <w:rsid w:val="00801B10"/>
    <w:rsid w:val="00801BCB"/>
    <w:rsid w:val="00801EDA"/>
    <w:rsid w:val="0080247A"/>
    <w:rsid w:val="0080285E"/>
    <w:rsid w:val="00802913"/>
    <w:rsid w:val="00802E88"/>
    <w:rsid w:val="00802FB6"/>
    <w:rsid w:val="00803475"/>
    <w:rsid w:val="00804346"/>
    <w:rsid w:val="00804567"/>
    <w:rsid w:val="008045F9"/>
    <w:rsid w:val="00804DCF"/>
    <w:rsid w:val="0080547D"/>
    <w:rsid w:val="00805622"/>
    <w:rsid w:val="00805829"/>
    <w:rsid w:val="00805F0D"/>
    <w:rsid w:val="00805F77"/>
    <w:rsid w:val="0080628F"/>
    <w:rsid w:val="00806388"/>
    <w:rsid w:val="008063C1"/>
    <w:rsid w:val="0080656F"/>
    <w:rsid w:val="0080690D"/>
    <w:rsid w:val="008069D2"/>
    <w:rsid w:val="00806C32"/>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DBD"/>
    <w:rsid w:val="00811FF8"/>
    <w:rsid w:val="00812651"/>
    <w:rsid w:val="00812701"/>
    <w:rsid w:val="008129F3"/>
    <w:rsid w:val="00812B83"/>
    <w:rsid w:val="00812C50"/>
    <w:rsid w:val="00813546"/>
    <w:rsid w:val="00813BB7"/>
    <w:rsid w:val="008142E8"/>
    <w:rsid w:val="00814405"/>
    <w:rsid w:val="00814834"/>
    <w:rsid w:val="00814C6B"/>
    <w:rsid w:val="00814C6E"/>
    <w:rsid w:val="008150E3"/>
    <w:rsid w:val="00815661"/>
    <w:rsid w:val="0081568E"/>
    <w:rsid w:val="00815796"/>
    <w:rsid w:val="008157AC"/>
    <w:rsid w:val="00815904"/>
    <w:rsid w:val="00815A73"/>
    <w:rsid w:val="00815D24"/>
    <w:rsid w:val="00816002"/>
    <w:rsid w:val="0081611D"/>
    <w:rsid w:val="008161A5"/>
    <w:rsid w:val="0081630B"/>
    <w:rsid w:val="008166C3"/>
    <w:rsid w:val="00817192"/>
    <w:rsid w:val="008177C2"/>
    <w:rsid w:val="00817FBF"/>
    <w:rsid w:val="00820067"/>
    <w:rsid w:val="0082046B"/>
    <w:rsid w:val="00820613"/>
    <w:rsid w:val="0082092C"/>
    <w:rsid w:val="00820956"/>
    <w:rsid w:val="00820980"/>
    <w:rsid w:val="00820AE1"/>
    <w:rsid w:val="0082131A"/>
    <w:rsid w:val="00821627"/>
    <w:rsid w:val="008219A3"/>
    <w:rsid w:val="00821FE9"/>
    <w:rsid w:val="008224D8"/>
    <w:rsid w:val="008224ED"/>
    <w:rsid w:val="00822585"/>
    <w:rsid w:val="00822C7C"/>
    <w:rsid w:val="00823077"/>
    <w:rsid w:val="0082317C"/>
    <w:rsid w:val="0082343C"/>
    <w:rsid w:val="00823C25"/>
    <w:rsid w:val="00823D76"/>
    <w:rsid w:val="00823DAC"/>
    <w:rsid w:val="00823F76"/>
    <w:rsid w:val="00824114"/>
    <w:rsid w:val="00824A62"/>
    <w:rsid w:val="00824C93"/>
    <w:rsid w:val="00824DF0"/>
    <w:rsid w:val="00825147"/>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32A"/>
    <w:rsid w:val="008304EC"/>
    <w:rsid w:val="00830522"/>
    <w:rsid w:val="008307FE"/>
    <w:rsid w:val="00830BFB"/>
    <w:rsid w:val="00830F0B"/>
    <w:rsid w:val="00830FB4"/>
    <w:rsid w:val="008312E1"/>
    <w:rsid w:val="00831540"/>
    <w:rsid w:val="008315BC"/>
    <w:rsid w:val="008316E6"/>
    <w:rsid w:val="00831C71"/>
    <w:rsid w:val="00832040"/>
    <w:rsid w:val="00832045"/>
    <w:rsid w:val="0083218F"/>
    <w:rsid w:val="008321F5"/>
    <w:rsid w:val="0083288E"/>
    <w:rsid w:val="00832D20"/>
    <w:rsid w:val="00832FC1"/>
    <w:rsid w:val="00832FDD"/>
    <w:rsid w:val="00833082"/>
    <w:rsid w:val="008331A3"/>
    <w:rsid w:val="0083337B"/>
    <w:rsid w:val="00833800"/>
    <w:rsid w:val="0083399A"/>
    <w:rsid w:val="00833B44"/>
    <w:rsid w:val="00833DCF"/>
    <w:rsid w:val="0083443D"/>
    <w:rsid w:val="0083516C"/>
    <w:rsid w:val="00835555"/>
    <w:rsid w:val="00835B73"/>
    <w:rsid w:val="00835E8A"/>
    <w:rsid w:val="00836838"/>
    <w:rsid w:val="00836C59"/>
    <w:rsid w:val="00836ED0"/>
    <w:rsid w:val="008374AA"/>
    <w:rsid w:val="008375DF"/>
    <w:rsid w:val="0083762E"/>
    <w:rsid w:val="00837D67"/>
    <w:rsid w:val="00837DFF"/>
    <w:rsid w:val="0084014B"/>
    <w:rsid w:val="008401C7"/>
    <w:rsid w:val="0084092D"/>
    <w:rsid w:val="0084096A"/>
    <w:rsid w:val="00840F9D"/>
    <w:rsid w:val="008410AB"/>
    <w:rsid w:val="0084142A"/>
    <w:rsid w:val="00841A58"/>
    <w:rsid w:val="00841C25"/>
    <w:rsid w:val="00841EA2"/>
    <w:rsid w:val="00842303"/>
    <w:rsid w:val="00842358"/>
    <w:rsid w:val="0084280B"/>
    <w:rsid w:val="0084398B"/>
    <w:rsid w:val="00843B2D"/>
    <w:rsid w:val="00843B5E"/>
    <w:rsid w:val="008440B9"/>
    <w:rsid w:val="0084456F"/>
    <w:rsid w:val="0084470D"/>
    <w:rsid w:val="00844725"/>
    <w:rsid w:val="00844EEC"/>
    <w:rsid w:val="00844EFD"/>
    <w:rsid w:val="008451AC"/>
    <w:rsid w:val="0084557B"/>
    <w:rsid w:val="008455B4"/>
    <w:rsid w:val="008458D0"/>
    <w:rsid w:val="0084599A"/>
    <w:rsid w:val="00846193"/>
    <w:rsid w:val="008468CC"/>
    <w:rsid w:val="008469E6"/>
    <w:rsid w:val="00846A70"/>
    <w:rsid w:val="00846B15"/>
    <w:rsid w:val="00847205"/>
    <w:rsid w:val="00847235"/>
    <w:rsid w:val="00847302"/>
    <w:rsid w:val="0084737F"/>
    <w:rsid w:val="0084772C"/>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07B9"/>
    <w:rsid w:val="00860C94"/>
    <w:rsid w:val="00861307"/>
    <w:rsid w:val="008614BE"/>
    <w:rsid w:val="00861939"/>
    <w:rsid w:val="00861980"/>
    <w:rsid w:val="00861D41"/>
    <w:rsid w:val="00861D59"/>
    <w:rsid w:val="00861E39"/>
    <w:rsid w:val="008622FE"/>
    <w:rsid w:val="008625D9"/>
    <w:rsid w:val="008628BD"/>
    <w:rsid w:val="00862ABE"/>
    <w:rsid w:val="00862D26"/>
    <w:rsid w:val="00862E13"/>
    <w:rsid w:val="0086326B"/>
    <w:rsid w:val="008639AE"/>
    <w:rsid w:val="00863B4D"/>
    <w:rsid w:val="00863CF5"/>
    <w:rsid w:val="008648A6"/>
    <w:rsid w:val="00864F9E"/>
    <w:rsid w:val="00865B1C"/>
    <w:rsid w:val="00866461"/>
    <w:rsid w:val="008667C6"/>
    <w:rsid w:val="00866A23"/>
    <w:rsid w:val="00867B25"/>
    <w:rsid w:val="00867C54"/>
    <w:rsid w:val="0087002F"/>
    <w:rsid w:val="008703DC"/>
    <w:rsid w:val="0087051D"/>
    <w:rsid w:val="0087071C"/>
    <w:rsid w:val="00870818"/>
    <w:rsid w:val="008709EB"/>
    <w:rsid w:val="00870DC0"/>
    <w:rsid w:val="0087101C"/>
    <w:rsid w:val="008713C6"/>
    <w:rsid w:val="008718E1"/>
    <w:rsid w:val="00872202"/>
    <w:rsid w:val="00872212"/>
    <w:rsid w:val="00872647"/>
    <w:rsid w:val="00872C77"/>
    <w:rsid w:val="008733A1"/>
    <w:rsid w:val="008736FB"/>
    <w:rsid w:val="0087386F"/>
    <w:rsid w:val="00873FAF"/>
    <w:rsid w:val="0087481D"/>
    <w:rsid w:val="00875071"/>
    <w:rsid w:val="0087531A"/>
    <w:rsid w:val="008759FA"/>
    <w:rsid w:val="00875A3D"/>
    <w:rsid w:val="00875EA6"/>
    <w:rsid w:val="008765E3"/>
    <w:rsid w:val="00876ED1"/>
    <w:rsid w:val="00876F08"/>
    <w:rsid w:val="00877003"/>
    <w:rsid w:val="008771CE"/>
    <w:rsid w:val="008774C4"/>
    <w:rsid w:val="00877550"/>
    <w:rsid w:val="0087767C"/>
    <w:rsid w:val="0087769D"/>
    <w:rsid w:val="008776D1"/>
    <w:rsid w:val="0088010C"/>
    <w:rsid w:val="0088013F"/>
    <w:rsid w:val="00880D00"/>
    <w:rsid w:val="00880D30"/>
    <w:rsid w:val="008814AA"/>
    <w:rsid w:val="00882653"/>
    <w:rsid w:val="008826DF"/>
    <w:rsid w:val="0088297B"/>
    <w:rsid w:val="00882DA7"/>
    <w:rsid w:val="008830FC"/>
    <w:rsid w:val="0088326D"/>
    <w:rsid w:val="00883BFE"/>
    <w:rsid w:val="00883FDA"/>
    <w:rsid w:val="0088409F"/>
    <w:rsid w:val="0088470C"/>
    <w:rsid w:val="00884E84"/>
    <w:rsid w:val="00885431"/>
    <w:rsid w:val="0088548B"/>
    <w:rsid w:val="00885ADC"/>
    <w:rsid w:val="00885AE9"/>
    <w:rsid w:val="00885F33"/>
    <w:rsid w:val="00886892"/>
    <w:rsid w:val="00886F8F"/>
    <w:rsid w:val="00887386"/>
    <w:rsid w:val="0088757A"/>
    <w:rsid w:val="00887867"/>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3F9B"/>
    <w:rsid w:val="008941AE"/>
    <w:rsid w:val="008945CC"/>
    <w:rsid w:val="00894A94"/>
    <w:rsid w:val="00894CEB"/>
    <w:rsid w:val="00894DA0"/>
    <w:rsid w:val="008952F9"/>
    <w:rsid w:val="0089546B"/>
    <w:rsid w:val="008955EB"/>
    <w:rsid w:val="00895625"/>
    <w:rsid w:val="00895CAA"/>
    <w:rsid w:val="0089643B"/>
    <w:rsid w:val="008964C2"/>
    <w:rsid w:val="00896961"/>
    <w:rsid w:val="00896EB2"/>
    <w:rsid w:val="008973B8"/>
    <w:rsid w:val="0089779D"/>
    <w:rsid w:val="00897DA4"/>
    <w:rsid w:val="008A03D5"/>
    <w:rsid w:val="008A0451"/>
    <w:rsid w:val="008A0864"/>
    <w:rsid w:val="008A095E"/>
    <w:rsid w:val="008A0A87"/>
    <w:rsid w:val="008A1211"/>
    <w:rsid w:val="008A155C"/>
    <w:rsid w:val="008A1602"/>
    <w:rsid w:val="008A2728"/>
    <w:rsid w:val="008A28AE"/>
    <w:rsid w:val="008A2EEA"/>
    <w:rsid w:val="008A3023"/>
    <w:rsid w:val="008A38E6"/>
    <w:rsid w:val="008A3F65"/>
    <w:rsid w:val="008A413B"/>
    <w:rsid w:val="008A57C5"/>
    <w:rsid w:val="008A67B6"/>
    <w:rsid w:val="008A6FB5"/>
    <w:rsid w:val="008A7271"/>
    <w:rsid w:val="008A789E"/>
    <w:rsid w:val="008A7BAE"/>
    <w:rsid w:val="008B0A68"/>
    <w:rsid w:val="008B16AA"/>
    <w:rsid w:val="008B18DC"/>
    <w:rsid w:val="008B1AD1"/>
    <w:rsid w:val="008B1AF1"/>
    <w:rsid w:val="008B2488"/>
    <w:rsid w:val="008B2C5B"/>
    <w:rsid w:val="008B3BD1"/>
    <w:rsid w:val="008B3D10"/>
    <w:rsid w:val="008B43DF"/>
    <w:rsid w:val="008B467A"/>
    <w:rsid w:val="008B54AB"/>
    <w:rsid w:val="008B55D5"/>
    <w:rsid w:val="008B582D"/>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52"/>
    <w:rsid w:val="008C198C"/>
    <w:rsid w:val="008C1D8C"/>
    <w:rsid w:val="008C247D"/>
    <w:rsid w:val="008C26AF"/>
    <w:rsid w:val="008C2F9E"/>
    <w:rsid w:val="008C320D"/>
    <w:rsid w:val="008C3365"/>
    <w:rsid w:val="008C3A64"/>
    <w:rsid w:val="008C3D43"/>
    <w:rsid w:val="008C3F0A"/>
    <w:rsid w:val="008C3F32"/>
    <w:rsid w:val="008C42B6"/>
    <w:rsid w:val="008C445D"/>
    <w:rsid w:val="008C4720"/>
    <w:rsid w:val="008C4C41"/>
    <w:rsid w:val="008C5128"/>
    <w:rsid w:val="008C51C7"/>
    <w:rsid w:val="008C52D0"/>
    <w:rsid w:val="008C533A"/>
    <w:rsid w:val="008C5506"/>
    <w:rsid w:val="008C5858"/>
    <w:rsid w:val="008C5AD3"/>
    <w:rsid w:val="008C5D0A"/>
    <w:rsid w:val="008C5DA7"/>
    <w:rsid w:val="008C5E8E"/>
    <w:rsid w:val="008C6195"/>
    <w:rsid w:val="008C6485"/>
    <w:rsid w:val="008C699F"/>
    <w:rsid w:val="008C6CD3"/>
    <w:rsid w:val="008C729C"/>
    <w:rsid w:val="008C7878"/>
    <w:rsid w:val="008C7CA7"/>
    <w:rsid w:val="008D06FC"/>
    <w:rsid w:val="008D07EA"/>
    <w:rsid w:val="008D0818"/>
    <w:rsid w:val="008D0A84"/>
    <w:rsid w:val="008D0B98"/>
    <w:rsid w:val="008D0CE9"/>
    <w:rsid w:val="008D10DD"/>
    <w:rsid w:val="008D1BFA"/>
    <w:rsid w:val="008D1C29"/>
    <w:rsid w:val="008D1EC1"/>
    <w:rsid w:val="008D2478"/>
    <w:rsid w:val="008D2905"/>
    <w:rsid w:val="008D2991"/>
    <w:rsid w:val="008D2ECF"/>
    <w:rsid w:val="008D31AD"/>
    <w:rsid w:val="008D31F8"/>
    <w:rsid w:val="008D3312"/>
    <w:rsid w:val="008D33BE"/>
    <w:rsid w:val="008D33F2"/>
    <w:rsid w:val="008D34EF"/>
    <w:rsid w:val="008D3550"/>
    <w:rsid w:val="008D4455"/>
    <w:rsid w:val="008D492E"/>
    <w:rsid w:val="008D4995"/>
    <w:rsid w:val="008D4B97"/>
    <w:rsid w:val="008D4BCC"/>
    <w:rsid w:val="008D50D8"/>
    <w:rsid w:val="008D5119"/>
    <w:rsid w:val="008D556C"/>
    <w:rsid w:val="008D5BD1"/>
    <w:rsid w:val="008D5CF2"/>
    <w:rsid w:val="008D6134"/>
    <w:rsid w:val="008D6375"/>
    <w:rsid w:val="008D63B2"/>
    <w:rsid w:val="008D6A52"/>
    <w:rsid w:val="008D6BF8"/>
    <w:rsid w:val="008D6EA6"/>
    <w:rsid w:val="008D7148"/>
    <w:rsid w:val="008D74AE"/>
    <w:rsid w:val="008D779A"/>
    <w:rsid w:val="008D7AB3"/>
    <w:rsid w:val="008D7F78"/>
    <w:rsid w:val="008E0DE8"/>
    <w:rsid w:val="008E1607"/>
    <w:rsid w:val="008E21AD"/>
    <w:rsid w:val="008E2A7A"/>
    <w:rsid w:val="008E2D6F"/>
    <w:rsid w:val="008E2F05"/>
    <w:rsid w:val="008E3397"/>
    <w:rsid w:val="008E3421"/>
    <w:rsid w:val="008E34EC"/>
    <w:rsid w:val="008E39FE"/>
    <w:rsid w:val="008E3C01"/>
    <w:rsid w:val="008E3C80"/>
    <w:rsid w:val="008E41DD"/>
    <w:rsid w:val="008E423B"/>
    <w:rsid w:val="008E48A7"/>
    <w:rsid w:val="008E4BCB"/>
    <w:rsid w:val="008E4DB4"/>
    <w:rsid w:val="008E4FE0"/>
    <w:rsid w:val="008E5A41"/>
    <w:rsid w:val="008E5C2A"/>
    <w:rsid w:val="008E5C94"/>
    <w:rsid w:val="008E5CB8"/>
    <w:rsid w:val="008E5E8B"/>
    <w:rsid w:val="008E61A7"/>
    <w:rsid w:val="008E6A96"/>
    <w:rsid w:val="008E72C2"/>
    <w:rsid w:val="008E7688"/>
    <w:rsid w:val="008E7978"/>
    <w:rsid w:val="008E7FF0"/>
    <w:rsid w:val="008F0593"/>
    <w:rsid w:val="008F0CDB"/>
    <w:rsid w:val="008F0D8A"/>
    <w:rsid w:val="008F1064"/>
    <w:rsid w:val="008F113B"/>
    <w:rsid w:val="008F16E8"/>
    <w:rsid w:val="008F1780"/>
    <w:rsid w:val="008F17AA"/>
    <w:rsid w:val="008F1ACC"/>
    <w:rsid w:val="008F1EC5"/>
    <w:rsid w:val="008F263E"/>
    <w:rsid w:val="008F28DB"/>
    <w:rsid w:val="008F2903"/>
    <w:rsid w:val="008F2DA0"/>
    <w:rsid w:val="008F2E59"/>
    <w:rsid w:val="008F2F74"/>
    <w:rsid w:val="008F315F"/>
    <w:rsid w:val="008F318E"/>
    <w:rsid w:val="008F3257"/>
    <w:rsid w:val="008F34E2"/>
    <w:rsid w:val="008F383F"/>
    <w:rsid w:val="008F39EE"/>
    <w:rsid w:val="008F3C16"/>
    <w:rsid w:val="008F3CC4"/>
    <w:rsid w:val="008F4B84"/>
    <w:rsid w:val="008F4B85"/>
    <w:rsid w:val="008F4C9A"/>
    <w:rsid w:val="008F4F90"/>
    <w:rsid w:val="008F5C02"/>
    <w:rsid w:val="008F5FFB"/>
    <w:rsid w:val="008F67A9"/>
    <w:rsid w:val="008F7492"/>
    <w:rsid w:val="008F7726"/>
    <w:rsid w:val="008F7D02"/>
    <w:rsid w:val="008F7FC6"/>
    <w:rsid w:val="0090054B"/>
    <w:rsid w:val="009011AD"/>
    <w:rsid w:val="00901C24"/>
    <w:rsid w:val="0090219F"/>
    <w:rsid w:val="009025A7"/>
    <w:rsid w:val="009027D4"/>
    <w:rsid w:val="00902C75"/>
    <w:rsid w:val="009031ED"/>
    <w:rsid w:val="0090442A"/>
    <w:rsid w:val="00904A0B"/>
    <w:rsid w:val="00904D00"/>
    <w:rsid w:val="009051C5"/>
    <w:rsid w:val="00905599"/>
    <w:rsid w:val="00905CCC"/>
    <w:rsid w:val="009060EA"/>
    <w:rsid w:val="009061D2"/>
    <w:rsid w:val="0090675C"/>
    <w:rsid w:val="00906872"/>
    <w:rsid w:val="00907399"/>
    <w:rsid w:val="00907EE2"/>
    <w:rsid w:val="0091001F"/>
    <w:rsid w:val="0091003C"/>
    <w:rsid w:val="00910097"/>
    <w:rsid w:val="00910773"/>
    <w:rsid w:val="009112B9"/>
    <w:rsid w:val="009115CC"/>
    <w:rsid w:val="009117C4"/>
    <w:rsid w:val="009119E8"/>
    <w:rsid w:val="00911BAC"/>
    <w:rsid w:val="0091264A"/>
    <w:rsid w:val="00912DF9"/>
    <w:rsid w:val="009138AC"/>
    <w:rsid w:val="00913E74"/>
    <w:rsid w:val="00914132"/>
    <w:rsid w:val="00914173"/>
    <w:rsid w:val="00914711"/>
    <w:rsid w:val="009147A3"/>
    <w:rsid w:val="009147DD"/>
    <w:rsid w:val="00914B48"/>
    <w:rsid w:val="009151C8"/>
    <w:rsid w:val="00915368"/>
    <w:rsid w:val="009157C4"/>
    <w:rsid w:val="009157D4"/>
    <w:rsid w:val="00915B1B"/>
    <w:rsid w:val="00915B8B"/>
    <w:rsid w:val="00916042"/>
    <w:rsid w:val="00916066"/>
    <w:rsid w:val="0091657C"/>
    <w:rsid w:val="00916909"/>
    <w:rsid w:val="00916A41"/>
    <w:rsid w:val="00916AAD"/>
    <w:rsid w:val="00916F14"/>
    <w:rsid w:val="0091706B"/>
    <w:rsid w:val="009170DE"/>
    <w:rsid w:val="0091736C"/>
    <w:rsid w:val="0091748A"/>
    <w:rsid w:val="0091758F"/>
    <w:rsid w:val="00917EBA"/>
    <w:rsid w:val="00917F11"/>
    <w:rsid w:val="00917F42"/>
    <w:rsid w:val="0092026F"/>
    <w:rsid w:val="00920DA6"/>
    <w:rsid w:val="00920E27"/>
    <w:rsid w:val="00920F1A"/>
    <w:rsid w:val="00921667"/>
    <w:rsid w:val="00921E88"/>
    <w:rsid w:val="00922197"/>
    <w:rsid w:val="00922211"/>
    <w:rsid w:val="00922432"/>
    <w:rsid w:val="00922625"/>
    <w:rsid w:val="00922B3B"/>
    <w:rsid w:val="00922C57"/>
    <w:rsid w:val="00922CC6"/>
    <w:rsid w:val="00922F0B"/>
    <w:rsid w:val="009232F9"/>
    <w:rsid w:val="00923407"/>
    <w:rsid w:val="009239C6"/>
    <w:rsid w:val="00924466"/>
    <w:rsid w:val="009244B9"/>
    <w:rsid w:val="00924D2B"/>
    <w:rsid w:val="00924EB4"/>
    <w:rsid w:val="0092500C"/>
    <w:rsid w:val="0092507B"/>
    <w:rsid w:val="00925668"/>
    <w:rsid w:val="00925A19"/>
    <w:rsid w:val="00925F33"/>
    <w:rsid w:val="00925F81"/>
    <w:rsid w:val="00925FC5"/>
    <w:rsid w:val="00926080"/>
    <w:rsid w:val="009264A7"/>
    <w:rsid w:val="00926757"/>
    <w:rsid w:val="00926C96"/>
    <w:rsid w:val="0092745D"/>
    <w:rsid w:val="00927B60"/>
    <w:rsid w:val="00927C05"/>
    <w:rsid w:val="00927E3B"/>
    <w:rsid w:val="00927E81"/>
    <w:rsid w:val="00927F24"/>
    <w:rsid w:val="00927FE2"/>
    <w:rsid w:val="009300FC"/>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1B5F"/>
    <w:rsid w:val="00932147"/>
    <w:rsid w:val="00932592"/>
    <w:rsid w:val="009327D5"/>
    <w:rsid w:val="00932909"/>
    <w:rsid w:val="00932920"/>
    <w:rsid w:val="0093358D"/>
    <w:rsid w:val="009344E3"/>
    <w:rsid w:val="00934703"/>
    <w:rsid w:val="009347E3"/>
    <w:rsid w:val="009347FD"/>
    <w:rsid w:val="0093485C"/>
    <w:rsid w:val="009348A6"/>
    <w:rsid w:val="00934BB3"/>
    <w:rsid w:val="00934CCC"/>
    <w:rsid w:val="00934DB1"/>
    <w:rsid w:val="00934F16"/>
    <w:rsid w:val="0093553E"/>
    <w:rsid w:val="00935B9A"/>
    <w:rsid w:val="00935BA4"/>
    <w:rsid w:val="00935D69"/>
    <w:rsid w:val="00935DF8"/>
    <w:rsid w:val="00935F34"/>
    <w:rsid w:val="00936E1A"/>
    <w:rsid w:val="0093703B"/>
    <w:rsid w:val="00937786"/>
    <w:rsid w:val="0094040D"/>
    <w:rsid w:val="00940920"/>
    <w:rsid w:val="0094094F"/>
    <w:rsid w:val="00940950"/>
    <w:rsid w:val="009409CA"/>
    <w:rsid w:val="00941011"/>
    <w:rsid w:val="0094120D"/>
    <w:rsid w:val="009413FF"/>
    <w:rsid w:val="00941B26"/>
    <w:rsid w:val="00941FFA"/>
    <w:rsid w:val="009420EA"/>
    <w:rsid w:val="00942190"/>
    <w:rsid w:val="00942339"/>
    <w:rsid w:val="009425E4"/>
    <w:rsid w:val="00942C7D"/>
    <w:rsid w:val="00942DF1"/>
    <w:rsid w:val="009431D4"/>
    <w:rsid w:val="009432DA"/>
    <w:rsid w:val="00943A24"/>
    <w:rsid w:val="00943DB3"/>
    <w:rsid w:val="0094432C"/>
    <w:rsid w:val="0094477A"/>
    <w:rsid w:val="009449EC"/>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2373"/>
    <w:rsid w:val="0095280E"/>
    <w:rsid w:val="009530CD"/>
    <w:rsid w:val="00953194"/>
    <w:rsid w:val="009534C7"/>
    <w:rsid w:val="00953BE9"/>
    <w:rsid w:val="0095448D"/>
    <w:rsid w:val="009545EE"/>
    <w:rsid w:val="0095492C"/>
    <w:rsid w:val="009550BE"/>
    <w:rsid w:val="00955201"/>
    <w:rsid w:val="00955426"/>
    <w:rsid w:val="0095572D"/>
    <w:rsid w:val="009558A6"/>
    <w:rsid w:val="00955C16"/>
    <w:rsid w:val="00955E68"/>
    <w:rsid w:val="00955F32"/>
    <w:rsid w:val="00955F7F"/>
    <w:rsid w:val="00956916"/>
    <w:rsid w:val="00957ADA"/>
    <w:rsid w:val="00960339"/>
    <w:rsid w:val="00960DC0"/>
    <w:rsid w:val="00960DC5"/>
    <w:rsid w:val="00961073"/>
    <w:rsid w:val="00961672"/>
    <w:rsid w:val="009617CA"/>
    <w:rsid w:val="00961A07"/>
    <w:rsid w:val="00961E50"/>
    <w:rsid w:val="00962FF1"/>
    <w:rsid w:val="0096350C"/>
    <w:rsid w:val="009635FB"/>
    <w:rsid w:val="00963A45"/>
    <w:rsid w:val="009649A4"/>
    <w:rsid w:val="00965977"/>
    <w:rsid w:val="00965FE7"/>
    <w:rsid w:val="00966582"/>
    <w:rsid w:val="00966B5A"/>
    <w:rsid w:val="00967055"/>
    <w:rsid w:val="009676F8"/>
    <w:rsid w:val="00967F3C"/>
    <w:rsid w:val="009703EC"/>
    <w:rsid w:val="00970630"/>
    <w:rsid w:val="00970D6B"/>
    <w:rsid w:val="00970E66"/>
    <w:rsid w:val="009710AC"/>
    <w:rsid w:val="009719F6"/>
    <w:rsid w:val="00971A77"/>
    <w:rsid w:val="00972643"/>
    <w:rsid w:val="00972959"/>
    <w:rsid w:val="00972ACC"/>
    <w:rsid w:val="00972B14"/>
    <w:rsid w:val="00972B67"/>
    <w:rsid w:val="00972E68"/>
    <w:rsid w:val="009732F0"/>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D2"/>
    <w:rsid w:val="009819FB"/>
    <w:rsid w:val="009823E2"/>
    <w:rsid w:val="009823F1"/>
    <w:rsid w:val="009824EA"/>
    <w:rsid w:val="00982EAF"/>
    <w:rsid w:val="00982FEB"/>
    <w:rsid w:val="0098304B"/>
    <w:rsid w:val="009835D5"/>
    <w:rsid w:val="00983995"/>
    <w:rsid w:val="00983A47"/>
    <w:rsid w:val="00983ECF"/>
    <w:rsid w:val="00983FF3"/>
    <w:rsid w:val="00984267"/>
    <w:rsid w:val="00984301"/>
    <w:rsid w:val="00984B82"/>
    <w:rsid w:val="00984FC5"/>
    <w:rsid w:val="00985314"/>
    <w:rsid w:val="00985526"/>
    <w:rsid w:val="00985A7F"/>
    <w:rsid w:val="00985CE8"/>
    <w:rsid w:val="009866BD"/>
    <w:rsid w:val="0098726F"/>
    <w:rsid w:val="009874B1"/>
    <w:rsid w:val="00987522"/>
    <w:rsid w:val="009877BF"/>
    <w:rsid w:val="00987FA0"/>
    <w:rsid w:val="0099080E"/>
    <w:rsid w:val="009909FE"/>
    <w:rsid w:val="00990CF3"/>
    <w:rsid w:val="009911B9"/>
    <w:rsid w:val="00991317"/>
    <w:rsid w:val="0099174B"/>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74E"/>
    <w:rsid w:val="00994891"/>
    <w:rsid w:val="00994BD8"/>
    <w:rsid w:val="00994E74"/>
    <w:rsid w:val="009950CF"/>
    <w:rsid w:val="0099511F"/>
    <w:rsid w:val="009955D6"/>
    <w:rsid w:val="00995811"/>
    <w:rsid w:val="00995D6A"/>
    <w:rsid w:val="009962A1"/>
    <w:rsid w:val="00996326"/>
    <w:rsid w:val="0099646A"/>
    <w:rsid w:val="0099714E"/>
    <w:rsid w:val="0099732D"/>
    <w:rsid w:val="0099776B"/>
    <w:rsid w:val="009A0520"/>
    <w:rsid w:val="009A058F"/>
    <w:rsid w:val="009A0D8D"/>
    <w:rsid w:val="009A185C"/>
    <w:rsid w:val="009A21A1"/>
    <w:rsid w:val="009A2452"/>
    <w:rsid w:val="009A2720"/>
    <w:rsid w:val="009A2953"/>
    <w:rsid w:val="009A3321"/>
    <w:rsid w:val="009A3472"/>
    <w:rsid w:val="009A35B4"/>
    <w:rsid w:val="009A38FA"/>
    <w:rsid w:val="009A3B68"/>
    <w:rsid w:val="009A3C4E"/>
    <w:rsid w:val="009A3E27"/>
    <w:rsid w:val="009A4214"/>
    <w:rsid w:val="009A44F6"/>
    <w:rsid w:val="009A4668"/>
    <w:rsid w:val="009A48A0"/>
    <w:rsid w:val="009A5000"/>
    <w:rsid w:val="009A5204"/>
    <w:rsid w:val="009A5B2E"/>
    <w:rsid w:val="009A5B51"/>
    <w:rsid w:val="009A5E67"/>
    <w:rsid w:val="009A619A"/>
    <w:rsid w:val="009A650C"/>
    <w:rsid w:val="009A671D"/>
    <w:rsid w:val="009A690E"/>
    <w:rsid w:val="009A69FA"/>
    <w:rsid w:val="009A6F9E"/>
    <w:rsid w:val="009A6FDB"/>
    <w:rsid w:val="009A726B"/>
    <w:rsid w:val="009A75AA"/>
    <w:rsid w:val="009A7D06"/>
    <w:rsid w:val="009A7D58"/>
    <w:rsid w:val="009B019B"/>
    <w:rsid w:val="009B01D9"/>
    <w:rsid w:val="009B0794"/>
    <w:rsid w:val="009B1461"/>
    <w:rsid w:val="009B2057"/>
    <w:rsid w:val="009B2153"/>
    <w:rsid w:val="009B239A"/>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C67"/>
    <w:rsid w:val="009B7D59"/>
    <w:rsid w:val="009B7E42"/>
    <w:rsid w:val="009B7EFE"/>
    <w:rsid w:val="009C0174"/>
    <w:rsid w:val="009C0215"/>
    <w:rsid w:val="009C021F"/>
    <w:rsid w:val="009C031F"/>
    <w:rsid w:val="009C06A6"/>
    <w:rsid w:val="009C06C0"/>
    <w:rsid w:val="009C0806"/>
    <w:rsid w:val="009C09A1"/>
    <w:rsid w:val="009C0AC0"/>
    <w:rsid w:val="009C0BD5"/>
    <w:rsid w:val="009C0E12"/>
    <w:rsid w:val="009C0F33"/>
    <w:rsid w:val="009C11F4"/>
    <w:rsid w:val="009C1253"/>
    <w:rsid w:val="009C1C5A"/>
    <w:rsid w:val="009C1CCF"/>
    <w:rsid w:val="009C1FC4"/>
    <w:rsid w:val="009C20EB"/>
    <w:rsid w:val="009C24ED"/>
    <w:rsid w:val="009C27E8"/>
    <w:rsid w:val="009C29E6"/>
    <w:rsid w:val="009C2DC0"/>
    <w:rsid w:val="009C3480"/>
    <w:rsid w:val="009C36B2"/>
    <w:rsid w:val="009C39F9"/>
    <w:rsid w:val="009C3B37"/>
    <w:rsid w:val="009C3E6D"/>
    <w:rsid w:val="009C49E1"/>
    <w:rsid w:val="009C4A69"/>
    <w:rsid w:val="009C4C5A"/>
    <w:rsid w:val="009C511F"/>
    <w:rsid w:val="009C526C"/>
    <w:rsid w:val="009C5FE3"/>
    <w:rsid w:val="009C6258"/>
    <w:rsid w:val="009C64EA"/>
    <w:rsid w:val="009C6599"/>
    <w:rsid w:val="009C6A5A"/>
    <w:rsid w:val="009C6D1D"/>
    <w:rsid w:val="009C6E29"/>
    <w:rsid w:val="009C7233"/>
    <w:rsid w:val="009C743F"/>
    <w:rsid w:val="009C748D"/>
    <w:rsid w:val="009C7532"/>
    <w:rsid w:val="009C7DDC"/>
    <w:rsid w:val="009D044E"/>
    <w:rsid w:val="009D05E2"/>
    <w:rsid w:val="009D081A"/>
    <w:rsid w:val="009D0A4F"/>
    <w:rsid w:val="009D0DCB"/>
    <w:rsid w:val="009D139C"/>
    <w:rsid w:val="009D141E"/>
    <w:rsid w:val="009D17F2"/>
    <w:rsid w:val="009D193C"/>
    <w:rsid w:val="009D1BB5"/>
    <w:rsid w:val="009D1BF8"/>
    <w:rsid w:val="009D1D55"/>
    <w:rsid w:val="009D2641"/>
    <w:rsid w:val="009D2814"/>
    <w:rsid w:val="009D318A"/>
    <w:rsid w:val="009D34FB"/>
    <w:rsid w:val="009D3741"/>
    <w:rsid w:val="009D3780"/>
    <w:rsid w:val="009D37C3"/>
    <w:rsid w:val="009D39BA"/>
    <w:rsid w:val="009D3A54"/>
    <w:rsid w:val="009D3B2B"/>
    <w:rsid w:val="009D3CF8"/>
    <w:rsid w:val="009D3F0A"/>
    <w:rsid w:val="009D4328"/>
    <w:rsid w:val="009D4D39"/>
    <w:rsid w:val="009D4EC3"/>
    <w:rsid w:val="009D529A"/>
    <w:rsid w:val="009D5732"/>
    <w:rsid w:val="009D5F50"/>
    <w:rsid w:val="009D6359"/>
    <w:rsid w:val="009D6595"/>
    <w:rsid w:val="009D7176"/>
    <w:rsid w:val="009D77C1"/>
    <w:rsid w:val="009D7D0D"/>
    <w:rsid w:val="009D7F8E"/>
    <w:rsid w:val="009E0018"/>
    <w:rsid w:val="009E0687"/>
    <w:rsid w:val="009E0E27"/>
    <w:rsid w:val="009E10F2"/>
    <w:rsid w:val="009E10F7"/>
    <w:rsid w:val="009E110A"/>
    <w:rsid w:val="009E113D"/>
    <w:rsid w:val="009E114C"/>
    <w:rsid w:val="009E1438"/>
    <w:rsid w:val="009E1967"/>
    <w:rsid w:val="009E1BC9"/>
    <w:rsid w:val="009E1C48"/>
    <w:rsid w:val="009E2203"/>
    <w:rsid w:val="009E22F9"/>
    <w:rsid w:val="009E2656"/>
    <w:rsid w:val="009E28AA"/>
    <w:rsid w:val="009E2DD5"/>
    <w:rsid w:val="009E31E5"/>
    <w:rsid w:val="009E38BE"/>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0F6"/>
    <w:rsid w:val="009F266D"/>
    <w:rsid w:val="009F28EE"/>
    <w:rsid w:val="009F2A50"/>
    <w:rsid w:val="009F2B3E"/>
    <w:rsid w:val="009F2C1D"/>
    <w:rsid w:val="009F30BB"/>
    <w:rsid w:val="009F34A7"/>
    <w:rsid w:val="009F3524"/>
    <w:rsid w:val="009F3B40"/>
    <w:rsid w:val="009F3BFD"/>
    <w:rsid w:val="009F4168"/>
    <w:rsid w:val="009F4381"/>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458"/>
    <w:rsid w:val="009F675A"/>
    <w:rsid w:val="009F6865"/>
    <w:rsid w:val="009F75C5"/>
    <w:rsid w:val="009F7D32"/>
    <w:rsid w:val="009F7D44"/>
    <w:rsid w:val="00A002F9"/>
    <w:rsid w:val="00A008BD"/>
    <w:rsid w:val="00A00FCA"/>
    <w:rsid w:val="00A01742"/>
    <w:rsid w:val="00A017BE"/>
    <w:rsid w:val="00A019BC"/>
    <w:rsid w:val="00A01BAD"/>
    <w:rsid w:val="00A01BFF"/>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76"/>
    <w:rsid w:val="00A05DD8"/>
    <w:rsid w:val="00A0641E"/>
    <w:rsid w:val="00A06768"/>
    <w:rsid w:val="00A06E82"/>
    <w:rsid w:val="00A06F06"/>
    <w:rsid w:val="00A07048"/>
    <w:rsid w:val="00A070AC"/>
    <w:rsid w:val="00A07177"/>
    <w:rsid w:val="00A072E3"/>
    <w:rsid w:val="00A076E1"/>
    <w:rsid w:val="00A07902"/>
    <w:rsid w:val="00A07AC6"/>
    <w:rsid w:val="00A1005E"/>
    <w:rsid w:val="00A101D0"/>
    <w:rsid w:val="00A10BB9"/>
    <w:rsid w:val="00A1115B"/>
    <w:rsid w:val="00A112BC"/>
    <w:rsid w:val="00A1134A"/>
    <w:rsid w:val="00A113A4"/>
    <w:rsid w:val="00A11468"/>
    <w:rsid w:val="00A1180A"/>
    <w:rsid w:val="00A1181D"/>
    <w:rsid w:val="00A11909"/>
    <w:rsid w:val="00A11B3C"/>
    <w:rsid w:val="00A11DAC"/>
    <w:rsid w:val="00A12211"/>
    <w:rsid w:val="00A12DB6"/>
    <w:rsid w:val="00A12DF5"/>
    <w:rsid w:val="00A12FFD"/>
    <w:rsid w:val="00A13063"/>
    <w:rsid w:val="00A1363A"/>
    <w:rsid w:val="00A1376B"/>
    <w:rsid w:val="00A139D6"/>
    <w:rsid w:val="00A13A85"/>
    <w:rsid w:val="00A1421D"/>
    <w:rsid w:val="00A1455C"/>
    <w:rsid w:val="00A14882"/>
    <w:rsid w:val="00A14971"/>
    <w:rsid w:val="00A14A30"/>
    <w:rsid w:val="00A14B35"/>
    <w:rsid w:val="00A15191"/>
    <w:rsid w:val="00A15CDE"/>
    <w:rsid w:val="00A15E01"/>
    <w:rsid w:val="00A1629A"/>
    <w:rsid w:val="00A16C9E"/>
    <w:rsid w:val="00A1713E"/>
    <w:rsid w:val="00A17152"/>
    <w:rsid w:val="00A17522"/>
    <w:rsid w:val="00A1789E"/>
    <w:rsid w:val="00A179C2"/>
    <w:rsid w:val="00A2016B"/>
    <w:rsid w:val="00A202AD"/>
    <w:rsid w:val="00A202F2"/>
    <w:rsid w:val="00A2047E"/>
    <w:rsid w:val="00A20518"/>
    <w:rsid w:val="00A20639"/>
    <w:rsid w:val="00A206F5"/>
    <w:rsid w:val="00A207DC"/>
    <w:rsid w:val="00A20C5C"/>
    <w:rsid w:val="00A20D57"/>
    <w:rsid w:val="00A21189"/>
    <w:rsid w:val="00A212E2"/>
    <w:rsid w:val="00A21383"/>
    <w:rsid w:val="00A22675"/>
    <w:rsid w:val="00A22846"/>
    <w:rsid w:val="00A2287A"/>
    <w:rsid w:val="00A2294C"/>
    <w:rsid w:val="00A22B92"/>
    <w:rsid w:val="00A23051"/>
    <w:rsid w:val="00A23563"/>
    <w:rsid w:val="00A23C54"/>
    <w:rsid w:val="00A240F0"/>
    <w:rsid w:val="00A245F5"/>
    <w:rsid w:val="00A246CC"/>
    <w:rsid w:val="00A24F3B"/>
    <w:rsid w:val="00A250C7"/>
    <w:rsid w:val="00A252C9"/>
    <w:rsid w:val="00A25CD3"/>
    <w:rsid w:val="00A25F5B"/>
    <w:rsid w:val="00A25F71"/>
    <w:rsid w:val="00A262CB"/>
    <w:rsid w:val="00A26464"/>
    <w:rsid w:val="00A270B4"/>
    <w:rsid w:val="00A27B4C"/>
    <w:rsid w:val="00A27BEE"/>
    <w:rsid w:val="00A27E18"/>
    <w:rsid w:val="00A30053"/>
    <w:rsid w:val="00A30086"/>
    <w:rsid w:val="00A3080E"/>
    <w:rsid w:val="00A308ED"/>
    <w:rsid w:val="00A30AC4"/>
    <w:rsid w:val="00A3153B"/>
    <w:rsid w:val="00A31734"/>
    <w:rsid w:val="00A31759"/>
    <w:rsid w:val="00A320EF"/>
    <w:rsid w:val="00A3243E"/>
    <w:rsid w:val="00A3334B"/>
    <w:rsid w:val="00A33465"/>
    <w:rsid w:val="00A33958"/>
    <w:rsid w:val="00A33CE2"/>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8AA"/>
    <w:rsid w:val="00A37AD2"/>
    <w:rsid w:val="00A37BD7"/>
    <w:rsid w:val="00A37D94"/>
    <w:rsid w:val="00A37E02"/>
    <w:rsid w:val="00A403C2"/>
    <w:rsid w:val="00A405BA"/>
    <w:rsid w:val="00A41189"/>
    <w:rsid w:val="00A41E16"/>
    <w:rsid w:val="00A42016"/>
    <w:rsid w:val="00A4201E"/>
    <w:rsid w:val="00A42314"/>
    <w:rsid w:val="00A42FE6"/>
    <w:rsid w:val="00A43036"/>
    <w:rsid w:val="00A4311C"/>
    <w:rsid w:val="00A432E8"/>
    <w:rsid w:val="00A43853"/>
    <w:rsid w:val="00A442B2"/>
    <w:rsid w:val="00A44446"/>
    <w:rsid w:val="00A4457D"/>
    <w:rsid w:val="00A446D1"/>
    <w:rsid w:val="00A44852"/>
    <w:rsid w:val="00A44C17"/>
    <w:rsid w:val="00A44DDC"/>
    <w:rsid w:val="00A45582"/>
    <w:rsid w:val="00A45AEF"/>
    <w:rsid w:val="00A45FCF"/>
    <w:rsid w:val="00A461C8"/>
    <w:rsid w:val="00A46530"/>
    <w:rsid w:val="00A465E3"/>
    <w:rsid w:val="00A46624"/>
    <w:rsid w:val="00A46CFA"/>
    <w:rsid w:val="00A46EC1"/>
    <w:rsid w:val="00A46FB7"/>
    <w:rsid w:val="00A473E4"/>
    <w:rsid w:val="00A47798"/>
    <w:rsid w:val="00A477CC"/>
    <w:rsid w:val="00A477E6"/>
    <w:rsid w:val="00A4783E"/>
    <w:rsid w:val="00A47FC7"/>
    <w:rsid w:val="00A511A0"/>
    <w:rsid w:val="00A515C9"/>
    <w:rsid w:val="00A52010"/>
    <w:rsid w:val="00A528A7"/>
    <w:rsid w:val="00A5295C"/>
    <w:rsid w:val="00A5299D"/>
    <w:rsid w:val="00A52B2E"/>
    <w:rsid w:val="00A52D81"/>
    <w:rsid w:val="00A5307C"/>
    <w:rsid w:val="00A534E6"/>
    <w:rsid w:val="00A53C26"/>
    <w:rsid w:val="00A54107"/>
    <w:rsid w:val="00A54575"/>
    <w:rsid w:val="00A54883"/>
    <w:rsid w:val="00A54C13"/>
    <w:rsid w:val="00A54EA2"/>
    <w:rsid w:val="00A54F94"/>
    <w:rsid w:val="00A550F2"/>
    <w:rsid w:val="00A55241"/>
    <w:rsid w:val="00A5565B"/>
    <w:rsid w:val="00A55BF0"/>
    <w:rsid w:val="00A565B7"/>
    <w:rsid w:val="00A56840"/>
    <w:rsid w:val="00A570A2"/>
    <w:rsid w:val="00A5719C"/>
    <w:rsid w:val="00A571A7"/>
    <w:rsid w:val="00A572AA"/>
    <w:rsid w:val="00A576F4"/>
    <w:rsid w:val="00A57A67"/>
    <w:rsid w:val="00A57F2C"/>
    <w:rsid w:val="00A60000"/>
    <w:rsid w:val="00A60003"/>
    <w:rsid w:val="00A60379"/>
    <w:rsid w:val="00A606C7"/>
    <w:rsid w:val="00A6075D"/>
    <w:rsid w:val="00A60BDB"/>
    <w:rsid w:val="00A60D5F"/>
    <w:rsid w:val="00A611A8"/>
    <w:rsid w:val="00A6158F"/>
    <w:rsid w:val="00A61680"/>
    <w:rsid w:val="00A6189F"/>
    <w:rsid w:val="00A6194C"/>
    <w:rsid w:val="00A61A3F"/>
    <w:rsid w:val="00A61B54"/>
    <w:rsid w:val="00A61EC8"/>
    <w:rsid w:val="00A62533"/>
    <w:rsid w:val="00A625AF"/>
    <w:rsid w:val="00A62896"/>
    <w:rsid w:val="00A629CB"/>
    <w:rsid w:val="00A62E5C"/>
    <w:rsid w:val="00A631D1"/>
    <w:rsid w:val="00A638A6"/>
    <w:rsid w:val="00A639BD"/>
    <w:rsid w:val="00A63CA9"/>
    <w:rsid w:val="00A63E03"/>
    <w:rsid w:val="00A63E85"/>
    <w:rsid w:val="00A6432D"/>
    <w:rsid w:val="00A64DDA"/>
    <w:rsid w:val="00A65350"/>
    <w:rsid w:val="00A659BF"/>
    <w:rsid w:val="00A65A25"/>
    <w:rsid w:val="00A65C1B"/>
    <w:rsid w:val="00A65EAD"/>
    <w:rsid w:val="00A66B54"/>
    <w:rsid w:val="00A66EB9"/>
    <w:rsid w:val="00A67080"/>
    <w:rsid w:val="00A671F5"/>
    <w:rsid w:val="00A672A0"/>
    <w:rsid w:val="00A67489"/>
    <w:rsid w:val="00A6782E"/>
    <w:rsid w:val="00A67E32"/>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9DF"/>
    <w:rsid w:val="00A73F60"/>
    <w:rsid w:val="00A74104"/>
    <w:rsid w:val="00A74221"/>
    <w:rsid w:val="00A744B1"/>
    <w:rsid w:val="00A747B4"/>
    <w:rsid w:val="00A7497F"/>
    <w:rsid w:val="00A74BB4"/>
    <w:rsid w:val="00A74E89"/>
    <w:rsid w:val="00A75366"/>
    <w:rsid w:val="00A75644"/>
    <w:rsid w:val="00A75719"/>
    <w:rsid w:val="00A75884"/>
    <w:rsid w:val="00A75B22"/>
    <w:rsid w:val="00A75EFB"/>
    <w:rsid w:val="00A766C7"/>
    <w:rsid w:val="00A76E75"/>
    <w:rsid w:val="00A7706A"/>
    <w:rsid w:val="00A7711F"/>
    <w:rsid w:val="00A812A2"/>
    <w:rsid w:val="00A81585"/>
    <w:rsid w:val="00A81C4E"/>
    <w:rsid w:val="00A821C0"/>
    <w:rsid w:val="00A82523"/>
    <w:rsid w:val="00A828F5"/>
    <w:rsid w:val="00A82C61"/>
    <w:rsid w:val="00A831D5"/>
    <w:rsid w:val="00A83B5C"/>
    <w:rsid w:val="00A83F0F"/>
    <w:rsid w:val="00A83F85"/>
    <w:rsid w:val="00A84635"/>
    <w:rsid w:val="00A84E64"/>
    <w:rsid w:val="00A85032"/>
    <w:rsid w:val="00A854B9"/>
    <w:rsid w:val="00A85A46"/>
    <w:rsid w:val="00A85DA6"/>
    <w:rsid w:val="00A861EA"/>
    <w:rsid w:val="00A864E0"/>
    <w:rsid w:val="00A86883"/>
    <w:rsid w:val="00A86ED1"/>
    <w:rsid w:val="00A872FC"/>
    <w:rsid w:val="00A8788A"/>
    <w:rsid w:val="00A87F3B"/>
    <w:rsid w:val="00A90346"/>
    <w:rsid w:val="00A90532"/>
    <w:rsid w:val="00A905D5"/>
    <w:rsid w:val="00A90A06"/>
    <w:rsid w:val="00A9174E"/>
    <w:rsid w:val="00A917AF"/>
    <w:rsid w:val="00A919CE"/>
    <w:rsid w:val="00A91A17"/>
    <w:rsid w:val="00A91A33"/>
    <w:rsid w:val="00A921F7"/>
    <w:rsid w:val="00A92449"/>
    <w:rsid w:val="00A92507"/>
    <w:rsid w:val="00A926D6"/>
    <w:rsid w:val="00A92B84"/>
    <w:rsid w:val="00A92FE1"/>
    <w:rsid w:val="00A93035"/>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381"/>
    <w:rsid w:val="00A9692C"/>
    <w:rsid w:val="00A96A58"/>
    <w:rsid w:val="00A96D36"/>
    <w:rsid w:val="00A970B2"/>
    <w:rsid w:val="00A972FD"/>
    <w:rsid w:val="00A9787A"/>
    <w:rsid w:val="00AA019F"/>
    <w:rsid w:val="00AA03A5"/>
    <w:rsid w:val="00AA0EBF"/>
    <w:rsid w:val="00AA105C"/>
    <w:rsid w:val="00AA10F5"/>
    <w:rsid w:val="00AA188F"/>
    <w:rsid w:val="00AA26D0"/>
    <w:rsid w:val="00AA2ACD"/>
    <w:rsid w:val="00AA31F6"/>
    <w:rsid w:val="00AA3A70"/>
    <w:rsid w:val="00AA40DF"/>
    <w:rsid w:val="00AA421C"/>
    <w:rsid w:val="00AA423E"/>
    <w:rsid w:val="00AA4430"/>
    <w:rsid w:val="00AA4956"/>
    <w:rsid w:val="00AA4BD7"/>
    <w:rsid w:val="00AA59F6"/>
    <w:rsid w:val="00AA5C8A"/>
    <w:rsid w:val="00AA5DAA"/>
    <w:rsid w:val="00AA6BB5"/>
    <w:rsid w:val="00AA6D23"/>
    <w:rsid w:val="00AA703D"/>
    <w:rsid w:val="00AA731C"/>
    <w:rsid w:val="00AA73BE"/>
    <w:rsid w:val="00AA798A"/>
    <w:rsid w:val="00AA7A73"/>
    <w:rsid w:val="00AB011E"/>
    <w:rsid w:val="00AB0ABF"/>
    <w:rsid w:val="00AB0E82"/>
    <w:rsid w:val="00AB1074"/>
    <w:rsid w:val="00AB1A65"/>
    <w:rsid w:val="00AB1B0E"/>
    <w:rsid w:val="00AB1E7A"/>
    <w:rsid w:val="00AB1E8F"/>
    <w:rsid w:val="00AB1F9B"/>
    <w:rsid w:val="00AB317F"/>
    <w:rsid w:val="00AB32CA"/>
    <w:rsid w:val="00AB33C8"/>
    <w:rsid w:val="00AB3427"/>
    <w:rsid w:val="00AB4AEE"/>
    <w:rsid w:val="00AB4B60"/>
    <w:rsid w:val="00AB4C02"/>
    <w:rsid w:val="00AB4F3D"/>
    <w:rsid w:val="00AB520E"/>
    <w:rsid w:val="00AB6486"/>
    <w:rsid w:val="00AB687D"/>
    <w:rsid w:val="00AB69AE"/>
    <w:rsid w:val="00AB78DB"/>
    <w:rsid w:val="00AB7B28"/>
    <w:rsid w:val="00AB7D04"/>
    <w:rsid w:val="00AB7DE2"/>
    <w:rsid w:val="00AC0000"/>
    <w:rsid w:val="00AC004A"/>
    <w:rsid w:val="00AC0524"/>
    <w:rsid w:val="00AC0F3D"/>
    <w:rsid w:val="00AC11EF"/>
    <w:rsid w:val="00AC12C9"/>
    <w:rsid w:val="00AC12F1"/>
    <w:rsid w:val="00AC1831"/>
    <w:rsid w:val="00AC1ABC"/>
    <w:rsid w:val="00AC1BAE"/>
    <w:rsid w:val="00AC26A7"/>
    <w:rsid w:val="00AC29F5"/>
    <w:rsid w:val="00AC2A6C"/>
    <w:rsid w:val="00AC2BBE"/>
    <w:rsid w:val="00AC2E93"/>
    <w:rsid w:val="00AC2EF8"/>
    <w:rsid w:val="00AC2F32"/>
    <w:rsid w:val="00AC3013"/>
    <w:rsid w:val="00AC311E"/>
    <w:rsid w:val="00AC3241"/>
    <w:rsid w:val="00AC3788"/>
    <w:rsid w:val="00AC38F7"/>
    <w:rsid w:val="00AC39B1"/>
    <w:rsid w:val="00AC3B35"/>
    <w:rsid w:val="00AC3D09"/>
    <w:rsid w:val="00AC3E64"/>
    <w:rsid w:val="00AC46F5"/>
    <w:rsid w:val="00AC487E"/>
    <w:rsid w:val="00AC4F34"/>
    <w:rsid w:val="00AC577D"/>
    <w:rsid w:val="00AC5873"/>
    <w:rsid w:val="00AC59FF"/>
    <w:rsid w:val="00AC5A4A"/>
    <w:rsid w:val="00AC6DAC"/>
    <w:rsid w:val="00AC6E16"/>
    <w:rsid w:val="00AC70A9"/>
    <w:rsid w:val="00AC7451"/>
    <w:rsid w:val="00AC76F2"/>
    <w:rsid w:val="00AC7905"/>
    <w:rsid w:val="00AC7D31"/>
    <w:rsid w:val="00AD0263"/>
    <w:rsid w:val="00AD048F"/>
    <w:rsid w:val="00AD05D4"/>
    <w:rsid w:val="00AD0640"/>
    <w:rsid w:val="00AD06C8"/>
    <w:rsid w:val="00AD0C8A"/>
    <w:rsid w:val="00AD0CDC"/>
    <w:rsid w:val="00AD2168"/>
    <w:rsid w:val="00AD2224"/>
    <w:rsid w:val="00AD25C1"/>
    <w:rsid w:val="00AD27E6"/>
    <w:rsid w:val="00AD2D44"/>
    <w:rsid w:val="00AD3930"/>
    <w:rsid w:val="00AD3DB0"/>
    <w:rsid w:val="00AD3FAE"/>
    <w:rsid w:val="00AD4069"/>
    <w:rsid w:val="00AD452A"/>
    <w:rsid w:val="00AD4869"/>
    <w:rsid w:val="00AD4C20"/>
    <w:rsid w:val="00AD4D83"/>
    <w:rsid w:val="00AD4EB6"/>
    <w:rsid w:val="00AD522D"/>
    <w:rsid w:val="00AD52F2"/>
    <w:rsid w:val="00AD5571"/>
    <w:rsid w:val="00AD5A8E"/>
    <w:rsid w:val="00AD5EC5"/>
    <w:rsid w:val="00AD6433"/>
    <w:rsid w:val="00AD6624"/>
    <w:rsid w:val="00AD662F"/>
    <w:rsid w:val="00AD6727"/>
    <w:rsid w:val="00AD730C"/>
    <w:rsid w:val="00AD7903"/>
    <w:rsid w:val="00AD7A50"/>
    <w:rsid w:val="00AD7B2A"/>
    <w:rsid w:val="00AE0060"/>
    <w:rsid w:val="00AE01AD"/>
    <w:rsid w:val="00AE0331"/>
    <w:rsid w:val="00AE0A9B"/>
    <w:rsid w:val="00AE0DDD"/>
    <w:rsid w:val="00AE102A"/>
    <w:rsid w:val="00AE1A04"/>
    <w:rsid w:val="00AE1F7E"/>
    <w:rsid w:val="00AE2257"/>
    <w:rsid w:val="00AE2882"/>
    <w:rsid w:val="00AE2D29"/>
    <w:rsid w:val="00AE3200"/>
    <w:rsid w:val="00AE37DE"/>
    <w:rsid w:val="00AE3BC3"/>
    <w:rsid w:val="00AE40CC"/>
    <w:rsid w:val="00AE4134"/>
    <w:rsid w:val="00AE4200"/>
    <w:rsid w:val="00AE42F3"/>
    <w:rsid w:val="00AE45E0"/>
    <w:rsid w:val="00AE4657"/>
    <w:rsid w:val="00AE472E"/>
    <w:rsid w:val="00AE47B6"/>
    <w:rsid w:val="00AE5460"/>
    <w:rsid w:val="00AE558B"/>
    <w:rsid w:val="00AE5D7F"/>
    <w:rsid w:val="00AE5EE6"/>
    <w:rsid w:val="00AE6CA3"/>
    <w:rsid w:val="00AE7265"/>
    <w:rsid w:val="00AE7A84"/>
    <w:rsid w:val="00AE7BE9"/>
    <w:rsid w:val="00AE7FB7"/>
    <w:rsid w:val="00AF007F"/>
    <w:rsid w:val="00AF0910"/>
    <w:rsid w:val="00AF0AB3"/>
    <w:rsid w:val="00AF0BE8"/>
    <w:rsid w:val="00AF0D9C"/>
    <w:rsid w:val="00AF1415"/>
    <w:rsid w:val="00AF1935"/>
    <w:rsid w:val="00AF1AC5"/>
    <w:rsid w:val="00AF1C38"/>
    <w:rsid w:val="00AF22A2"/>
    <w:rsid w:val="00AF2C6D"/>
    <w:rsid w:val="00AF37DB"/>
    <w:rsid w:val="00AF3BB5"/>
    <w:rsid w:val="00AF417B"/>
    <w:rsid w:val="00AF4181"/>
    <w:rsid w:val="00AF44AA"/>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1758"/>
    <w:rsid w:val="00B02064"/>
    <w:rsid w:val="00B0227F"/>
    <w:rsid w:val="00B024A0"/>
    <w:rsid w:val="00B02889"/>
    <w:rsid w:val="00B0298F"/>
    <w:rsid w:val="00B02E6F"/>
    <w:rsid w:val="00B03146"/>
    <w:rsid w:val="00B03212"/>
    <w:rsid w:val="00B0353C"/>
    <w:rsid w:val="00B036C0"/>
    <w:rsid w:val="00B03A1D"/>
    <w:rsid w:val="00B03CCB"/>
    <w:rsid w:val="00B03EE6"/>
    <w:rsid w:val="00B03EF5"/>
    <w:rsid w:val="00B04073"/>
    <w:rsid w:val="00B04275"/>
    <w:rsid w:val="00B04B84"/>
    <w:rsid w:val="00B04B93"/>
    <w:rsid w:val="00B05104"/>
    <w:rsid w:val="00B05382"/>
    <w:rsid w:val="00B0551E"/>
    <w:rsid w:val="00B05643"/>
    <w:rsid w:val="00B05A61"/>
    <w:rsid w:val="00B05B30"/>
    <w:rsid w:val="00B05D6F"/>
    <w:rsid w:val="00B05E9D"/>
    <w:rsid w:val="00B0619A"/>
    <w:rsid w:val="00B064D8"/>
    <w:rsid w:val="00B06B05"/>
    <w:rsid w:val="00B06CB1"/>
    <w:rsid w:val="00B06D4F"/>
    <w:rsid w:val="00B073EE"/>
    <w:rsid w:val="00B074A2"/>
    <w:rsid w:val="00B076AC"/>
    <w:rsid w:val="00B07AFD"/>
    <w:rsid w:val="00B10097"/>
    <w:rsid w:val="00B102A6"/>
    <w:rsid w:val="00B10DBD"/>
    <w:rsid w:val="00B1122D"/>
    <w:rsid w:val="00B11ED2"/>
    <w:rsid w:val="00B11EFC"/>
    <w:rsid w:val="00B120E6"/>
    <w:rsid w:val="00B1220C"/>
    <w:rsid w:val="00B1263D"/>
    <w:rsid w:val="00B126ED"/>
    <w:rsid w:val="00B12AB4"/>
    <w:rsid w:val="00B12ADA"/>
    <w:rsid w:val="00B12AE9"/>
    <w:rsid w:val="00B12BCD"/>
    <w:rsid w:val="00B12BF3"/>
    <w:rsid w:val="00B13388"/>
    <w:rsid w:val="00B13796"/>
    <w:rsid w:val="00B13A02"/>
    <w:rsid w:val="00B13A15"/>
    <w:rsid w:val="00B13C39"/>
    <w:rsid w:val="00B13D92"/>
    <w:rsid w:val="00B146C9"/>
    <w:rsid w:val="00B14B8F"/>
    <w:rsid w:val="00B14CD0"/>
    <w:rsid w:val="00B14DA2"/>
    <w:rsid w:val="00B14F65"/>
    <w:rsid w:val="00B1567D"/>
    <w:rsid w:val="00B158E5"/>
    <w:rsid w:val="00B159CA"/>
    <w:rsid w:val="00B15A70"/>
    <w:rsid w:val="00B15CAE"/>
    <w:rsid w:val="00B1630D"/>
    <w:rsid w:val="00B165E1"/>
    <w:rsid w:val="00B16639"/>
    <w:rsid w:val="00B16B44"/>
    <w:rsid w:val="00B16C9E"/>
    <w:rsid w:val="00B16EA4"/>
    <w:rsid w:val="00B1729A"/>
    <w:rsid w:val="00B17D76"/>
    <w:rsid w:val="00B20651"/>
    <w:rsid w:val="00B208FB"/>
    <w:rsid w:val="00B20C8C"/>
    <w:rsid w:val="00B215A2"/>
    <w:rsid w:val="00B21837"/>
    <w:rsid w:val="00B222BF"/>
    <w:rsid w:val="00B22304"/>
    <w:rsid w:val="00B2236E"/>
    <w:rsid w:val="00B22401"/>
    <w:rsid w:val="00B22454"/>
    <w:rsid w:val="00B22826"/>
    <w:rsid w:val="00B22857"/>
    <w:rsid w:val="00B22ADB"/>
    <w:rsid w:val="00B22E6C"/>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505"/>
    <w:rsid w:val="00B337F7"/>
    <w:rsid w:val="00B33A29"/>
    <w:rsid w:val="00B33DE9"/>
    <w:rsid w:val="00B3406B"/>
    <w:rsid w:val="00B342EC"/>
    <w:rsid w:val="00B348EF"/>
    <w:rsid w:val="00B34EA5"/>
    <w:rsid w:val="00B34FA0"/>
    <w:rsid w:val="00B351BE"/>
    <w:rsid w:val="00B35264"/>
    <w:rsid w:val="00B354E0"/>
    <w:rsid w:val="00B35577"/>
    <w:rsid w:val="00B35CFE"/>
    <w:rsid w:val="00B366BD"/>
    <w:rsid w:val="00B369D3"/>
    <w:rsid w:val="00B36A12"/>
    <w:rsid w:val="00B36EBB"/>
    <w:rsid w:val="00B37044"/>
    <w:rsid w:val="00B37103"/>
    <w:rsid w:val="00B37533"/>
    <w:rsid w:val="00B3758F"/>
    <w:rsid w:val="00B37590"/>
    <w:rsid w:val="00B37E12"/>
    <w:rsid w:val="00B40154"/>
    <w:rsid w:val="00B403A4"/>
    <w:rsid w:val="00B40732"/>
    <w:rsid w:val="00B407F5"/>
    <w:rsid w:val="00B40AB3"/>
    <w:rsid w:val="00B414B8"/>
    <w:rsid w:val="00B415F7"/>
    <w:rsid w:val="00B41BBC"/>
    <w:rsid w:val="00B41C37"/>
    <w:rsid w:val="00B41D57"/>
    <w:rsid w:val="00B41DE7"/>
    <w:rsid w:val="00B42684"/>
    <w:rsid w:val="00B42BC0"/>
    <w:rsid w:val="00B42D97"/>
    <w:rsid w:val="00B43169"/>
    <w:rsid w:val="00B43784"/>
    <w:rsid w:val="00B439D0"/>
    <w:rsid w:val="00B43AF2"/>
    <w:rsid w:val="00B4412F"/>
    <w:rsid w:val="00B448B5"/>
    <w:rsid w:val="00B44968"/>
    <w:rsid w:val="00B44AE7"/>
    <w:rsid w:val="00B44FB3"/>
    <w:rsid w:val="00B450A4"/>
    <w:rsid w:val="00B4516E"/>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18A"/>
    <w:rsid w:val="00B507CA"/>
    <w:rsid w:val="00B507D6"/>
    <w:rsid w:val="00B50894"/>
    <w:rsid w:val="00B50A4E"/>
    <w:rsid w:val="00B50B0E"/>
    <w:rsid w:val="00B50B25"/>
    <w:rsid w:val="00B5100E"/>
    <w:rsid w:val="00B514D2"/>
    <w:rsid w:val="00B51848"/>
    <w:rsid w:val="00B51A4D"/>
    <w:rsid w:val="00B51C86"/>
    <w:rsid w:val="00B51DB5"/>
    <w:rsid w:val="00B51DBC"/>
    <w:rsid w:val="00B5226F"/>
    <w:rsid w:val="00B523F7"/>
    <w:rsid w:val="00B52586"/>
    <w:rsid w:val="00B5258F"/>
    <w:rsid w:val="00B537A1"/>
    <w:rsid w:val="00B53B9F"/>
    <w:rsid w:val="00B54008"/>
    <w:rsid w:val="00B5424A"/>
    <w:rsid w:val="00B54336"/>
    <w:rsid w:val="00B545AE"/>
    <w:rsid w:val="00B54BCC"/>
    <w:rsid w:val="00B550E7"/>
    <w:rsid w:val="00B553AF"/>
    <w:rsid w:val="00B5572C"/>
    <w:rsid w:val="00B55913"/>
    <w:rsid w:val="00B55B0F"/>
    <w:rsid w:val="00B55F60"/>
    <w:rsid w:val="00B56279"/>
    <w:rsid w:val="00B564CE"/>
    <w:rsid w:val="00B572BE"/>
    <w:rsid w:val="00B57D70"/>
    <w:rsid w:val="00B60858"/>
    <w:rsid w:val="00B60C4A"/>
    <w:rsid w:val="00B60C86"/>
    <w:rsid w:val="00B60DBF"/>
    <w:rsid w:val="00B61529"/>
    <w:rsid w:val="00B61761"/>
    <w:rsid w:val="00B617DF"/>
    <w:rsid w:val="00B618B3"/>
    <w:rsid w:val="00B61A31"/>
    <w:rsid w:val="00B61F7E"/>
    <w:rsid w:val="00B61F89"/>
    <w:rsid w:val="00B626B0"/>
    <w:rsid w:val="00B62975"/>
    <w:rsid w:val="00B62C48"/>
    <w:rsid w:val="00B62F98"/>
    <w:rsid w:val="00B630F8"/>
    <w:rsid w:val="00B6397A"/>
    <w:rsid w:val="00B63C0C"/>
    <w:rsid w:val="00B63E5F"/>
    <w:rsid w:val="00B63F94"/>
    <w:rsid w:val="00B63FA6"/>
    <w:rsid w:val="00B64D27"/>
    <w:rsid w:val="00B64E3C"/>
    <w:rsid w:val="00B651EC"/>
    <w:rsid w:val="00B652CB"/>
    <w:rsid w:val="00B65497"/>
    <w:rsid w:val="00B6576D"/>
    <w:rsid w:val="00B6581F"/>
    <w:rsid w:val="00B664D2"/>
    <w:rsid w:val="00B66CEC"/>
    <w:rsid w:val="00B66DC0"/>
    <w:rsid w:val="00B66E95"/>
    <w:rsid w:val="00B66FA4"/>
    <w:rsid w:val="00B67262"/>
    <w:rsid w:val="00B67CF9"/>
    <w:rsid w:val="00B67E3E"/>
    <w:rsid w:val="00B70050"/>
    <w:rsid w:val="00B70055"/>
    <w:rsid w:val="00B7047A"/>
    <w:rsid w:val="00B706D8"/>
    <w:rsid w:val="00B70934"/>
    <w:rsid w:val="00B709B6"/>
    <w:rsid w:val="00B70B2B"/>
    <w:rsid w:val="00B70C89"/>
    <w:rsid w:val="00B71189"/>
    <w:rsid w:val="00B71826"/>
    <w:rsid w:val="00B71C27"/>
    <w:rsid w:val="00B71C2B"/>
    <w:rsid w:val="00B71FFC"/>
    <w:rsid w:val="00B7274A"/>
    <w:rsid w:val="00B72893"/>
    <w:rsid w:val="00B72898"/>
    <w:rsid w:val="00B7300B"/>
    <w:rsid w:val="00B73B8A"/>
    <w:rsid w:val="00B74E71"/>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5C1"/>
    <w:rsid w:val="00B8079C"/>
    <w:rsid w:val="00B808BF"/>
    <w:rsid w:val="00B809A0"/>
    <w:rsid w:val="00B80E2C"/>
    <w:rsid w:val="00B812FA"/>
    <w:rsid w:val="00B8191D"/>
    <w:rsid w:val="00B81EAD"/>
    <w:rsid w:val="00B81F86"/>
    <w:rsid w:val="00B82479"/>
    <w:rsid w:val="00B82725"/>
    <w:rsid w:val="00B82815"/>
    <w:rsid w:val="00B82BAF"/>
    <w:rsid w:val="00B82DB0"/>
    <w:rsid w:val="00B83312"/>
    <w:rsid w:val="00B835E7"/>
    <w:rsid w:val="00B839DC"/>
    <w:rsid w:val="00B83A4F"/>
    <w:rsid w:val="00B844DE"/>
    <w:rsid w:val="00B85283"/>
    <w:rsid w:val="00B8540B"/>
    <w:rsid w:val="00B8562B"/>
    <w:rsid w:val="00B85998"/>
    <w:rsid w:val="00B85E8C"/>
    <w:rsid w:val="00B8604F"/>
    <w:rsid w:val="00B8639C"/>
    <w:rsid w:val="00B86709"/>
    <w:rsid w:val="00B868A5"/>
    <w:rsid w:val="00B86DC7"/>
    <w:rsid w:val="00B878D3"/>
    <w:rsid w:val="00B879F3"/>
    <w:rsid w:val="00B87DAB"/>
    <w:rsid w:val="00B900CB"/>
    <w:rsid w:val="00B901AE"/>
    <w:rsid w:val="00B90674"/>
    <w:rsid w:val="00B9071B"/>
    <w:rsid w:val="00B91311"/>
    <w:rsid w:val="00B91F22"/>
    <w:rsid w:val="00B920CD"/>
    <w:rsid w:val="00B92668"/>
    <w:rsid w:val="00B9279C"/>
    <w:rsid w:val="00B928CA"/>
    <w:rsid w:val="00B92FCA"/>
    <w:rsid w:val="00B93084"/>
    <w:rsid w:val="00B93092"/>
    <w:rsid w:val="00B936DC"/>
    <w:rsid w:val="00B938AF"/>
    <w:rsid w:val="00B93DE5"/>
    <w:rsid w:val="00B940D4"/>
    <w:rsid w:val="00B941DD"/>
    <w:rsid w:val="00B944C7"/>
    <w:rsid w:val="00B94A02"/>
    <w:rsid w:val="00B94B6D"/>
    <w:rsid w:val="00B95D4C"/>
    <w:rsid w:val="00B95E93"/>
    <w:rsid w:val="00B96413"/>
    <w:rsid w:val="00B96D47"/>
    <w:rsid w:val="00B96E00"/>
    <w:rsid w:val="00B971F1"/>
    <w:rsid w:val="00B97D34"/>
    <w:rsid w:val="00BA030F"/>
    <w:rsid w:val="00BA0359"/>
    <w:rsid w:val="00BA0471"/>
    <w:rsid w:val="00BA0871"/>
    <w:rsid w:val="00BA087C"/>
    <w:rsid w:val="00BA0C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1D"/>
    <w:rsid w:val="00BB2C6E"/>
    <w:rsid w:val="00BB2CC7"/>
    <w:rsid w:val="00BB335D"/>
    <w:rsid w:val="00BB3D08"/>
    <w:rsid w:val="00BB3FCA"/>
    <w:rsid w:val="00BB4B0D"/>
    <w:rsid w:val="00BB4D2E"/>
    <w:rsid w:val="00BB4F3E"/>
    <w:rsid w:val="00BB505C"/>
    <w:rsid w:val="00BB537D"/>
    <w:rsid w:val="00BB576B"/>
    <w:rsid w:val="00BB57F8"/>
    <w:rsid w:val="00BB5C31"/>
    <w:rsid w:val="00BB5DCE"/>
    <w:rsid w:val="00BB6336"/>
    <w:rsid w:val="00BB655D"/>
    <w:rsid w:val="00BB6839"/>
    <w:rsid w:val="00BB6BAD"/>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2A8"/>
    <w:rsid w:val="00BC24B6"/>
    <w:rsid w:val="00BC2A79"/>
    <w:rsid w:val="00BC2ADE"/>
    <w:rsid w:val="00BC369B"/>
    <w:rsid w:val="00BC38A5"/>
    <w:rsid w:val="00BC3D8B"/>
    <w:rsid w:val="00BC460E"/>
    <w:rsid w:val="00BC49DB"/>
    <w:rsid w:val="00BC5031"/>
    <w:rsid w:val="00BC54D2"/>
    <w:rsid w:val="00BC596E"/>
    <w:rsid w:val="00BC5D58"/>
    <w:rsid w:val="00BC6011"/>
    <w:rsid w:val="00BC60AB"/>
    <w:rsid w:val="00BC63C9"/>
    <w:rsid w:val="00BC6A19"/>
    <w:rsid w:val="00BC7347"/>
    <w:rsid w:val="00BC7566"/>
    <w:rsid w:val="00BC7825"/>
    <w:rsid w:val="00BC7913"/>
    <w:rsid w:val="00BC7938"/>
    <w:rsid w:val="00BD03FB"/>
    <w:rsid w:val="00BD060B"/>
    <w:rsid w:val="00BD091D"/>
    <w:rsid w:val="00BD092C"/>
    <w:rsid w:val="00BD0D36"/>
    <w:rsid w:val="00BD1126"/>
    <w:rsid w:val="00BD11BA"/>
    <w:rsid w:val="00BD172E"/>
    <w:rsid w:val="00BD1999"/>
    <w:rsid w:val="00BD1BAB"/>
    <w:rsid w:val="00BD1CC3"/>
    <w:rsid w:val="00BD2432"/>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5A6"/>
    <w:rsid w:val="00BD7993"/>
    <w:rsid w:val="00BD79EE"/>
    <w:rsid w:val="00BD7AF8"/>
    <w:rsid w:val="00BD7C2C"/>
    <w:rsid w:val="00BD7C54"/>
    <w:rsid w:val="00BD7F1E"/>
    <w:rsid w:val="00BE010E"/>
    <w:rsid w:val="00BE01A1"/>
    <w:rsid w:val="00BE0B88"/>
    <w:rsid w:val="00BE0D9C"/>
    <w:rsid w:val="00BE0E5A"/>
    <w:rsid w:val="00BE0FD2"/>
    <w:rsid w:val="00BE13D6"/>
    <w:rsid w:val="00BE1927"/>
    <w:rsid w:val="00BE1CAD"/>
    <w:rsid w:val="00BE2476"/>
    <w:rsid w:val="00BE24AF"/>
    <w:rsid w:val="00BE26B8"/>
    <w:rsid w:val="00BE2833"/>
    <w:rsid w:val="00BE2FBE"/>
    <w:rsid w:val="00BE3171"/>
    <w:rsid w:val="00BE31E6"/>
    <w:rsid w:val="00BE3C7D"/>
    <w:rsid w:val="00BE3E07"/>
    <w:rsid w:val="00BE410B"/>
    <w:rsid w:val="00BE46B6"/>
    <w:rsid w:val="00BE4733"/>
    <w:rsid w:val="00BE499F"/>
    <w:rsid w:val="00BE49D1"/>
    <w:rsid w:val="00BE4ACC"/>
    <w:rsid w:val="00BE4D58"/>
    <w:rsid w:val="00BE4F20"/>
    <w:rsid w:val="00BE503F"/>
    <w:rsid w:val="00BE54FE"/>
    <w:rsid w:val="00BE5FC6"/>
    <w:rsid w:val="00BE650F"/>
    <w:rsid w:val="00BE65B2"/>
    <w:rsid w:val="00BE68B7"/>
    <w:rsid w:val="00BE6FBE"/>
    <w:rsid w:val="00BE76A0"/>
    <w:rsid w:val="00BE7760"/>
    <w:rsid w:val="00BF0434"/>
    <w:rsid w:val="00BF07DB"/>
    <w:rsid w:val="00BF0D6B"/>
    <w:rsid w:val="00BF0FF0"/>
    <w:rsid w:val="00BF12E9"/>
    <w:rsid w:val="00BF1B87"/>
    <w:rsid w:val="00BF2479"/>
    <w:rsid w:val="00BF2993"/>
    <w:rsid w:val="00BF32D9"/>
    <w:rsid w:val="00BF33D3"/>
    <w:rsid w:val="00BF3C06"/>
    <w:rsid w:val="00BF3CD9"/>
    <w:rsid w:val="00BF4023"/>
    <w:rsid w:val="00BF4091"/>
    <w:rsid w:val="00BF41B6"/>
    <w:rsid w:val="00BF43D1"/>
    <w:rsid w:val="00BF48FE"/>
    <w:rsid w:val="00BF4C02"/>
    <w:rsid w:val="00BF4C9D"/>
    <w:rsid w:val="00BF4CDE"/>
    <w:rsid w:val="00BF4F11"/>
    <w:rsid w:val="00BF5345"/>
    <w:rsid w:val="00BF5D31"/>
    <w:rsid w:val="00BF6312"/>
    <w:rsid w:val="00BF69CB"/>
    <w:rsid w:val="00BF6A4D"/>
    <w:rsid w:val="00BF6A80"/>
    <w:rsid w:val="00BF6ED1"/>
    <w:rsid w:val="00BF76EE"/>
    <w:rsid w:val="00BF7AE0"/>
    <w:rsid w:val="00BF7E3B"/>
    <w:rsid w:val="00BF7E6D"/>
    <w:rsid w:val="00C00F48"/>
    <w:rsid w:val="00C0113A"/>
    <w:rsid w:val="00C012E2"/>
    <w:rsid w:val="00C01336"/>
    <w:rsid w:val="00C01446"/>
    <w:rsid w:val="00C01A2E"/>
    <w:rsid w:val="00C01AB0"/>
    <w:rsid w:val="00C01C2D"/>
    <w:rsid w:val="00C01D6B"/>
    <w:rsid w:val="00C01DA0"/>
    <w:rsid w:val="00C01FAB"/>
    <w:rsid w:val="00C02000"/>
    <w:rsid w:val="00C021BC"/>
    <w:rsid w:val="00C021DF"/>
    <w:rsid w:val="00C022C5"/>
    <w:rsid w:val="00C02488"/>
    <w:rsid w:val="00C025B7"/>
    <w:rsid w:val="00C02817"/>
    <w:rsid w:val="00C02B5E"/>
    <w:rsid w:val="00C02E1F"/>
    <w:rsid w:val="00C030C9"/>
    <w:rsid w:val="00C0310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D82"/>
    <w:rsid w:val="00C07EE4"/>
    <w:rsid w:val="00C07F87"/>
    <w:rsid w:val="00C10178"/>
    <w:rsid w:val="00C103F1"/>
    <w:rsid w:val="00C107FD"/>
    <w:rsid w:val="00C108F2"/>
    <w:rsid w:val="00C11080"/>
    <w:rsid w:val="00C11854"/>
    <w:rsid w:val="00C11913"/>
    <w:rsid w:val="00C11A40"/>
    <w:rsid w:val="00C11CE3"/>
    <w:rsid w:val="00C11D2C"/>
    <w:rsid w:val="00C11E0A"/>
    <w:rsid w:val="00C11FA5"/>
    <w:rsid w:val="00C126C8"/>
    <w:rsid w:val="00C12940"/>
    <w:rsid w:val="00C12DC4"/>
    <w:rsid w:val="00C131A4"/>
    <w:rsid w:val="00C13499"/>
    <w:rsid w:val="00C1374E"/>
    <w:rsid w:val="00C1394E"/>
    <w:rsid w:val="00C13AB9"/>
    <w:rsid w:val="00C13B80"/>
    <w:rsid w:val="00C13C45"/>
    <w:rsid w:val="00C141E1"/>
    <w:rsid w:val="00C141FC"/>
    <w:rsid w:val="00C143F7"/>
    <w:rsid w:val="00C14EDF"/>
    <w:rsid w:val="00C14F14"/>
    <w:rsid w:val="00C15095"/>
    <w:rsid w:val="00C1523D"/>
    <w:rsid w:val="00C152D2"/>
    <w:rsid w:val="00C1573B"/>
    <w:rsid w:val="00C15B9A"/>
    <w:rsid w:val="00C1601D"/>
    <w:rsid w:val="00C161C2"/>
    <w:rsid w:val="00C164BA"/>
    <w:rsid w:val="00C16621"/>
    <w:rsid w:val="00C16682"/>
    <w:rsid w:val="00C17344"/>
    <w:rsid w:val="00C1780C"/>
    <w:rsid w:val="00C1791D"/>
    <w:rsid w:val="00C17C22"/>
    <w:rsid w:val="00C208FC"/>
    <w:rsid w:val="00C20D40"/>
    <w:rsid w:val="00C20EEA"/>
    <w:rsid w:val="00C21720"/>
    <w:rsid w:val="00C217F6"/>
    <w:rsid w:val="00C219FE"/>
    <w:rsid w:val="00C21F2B"/>
    <w:rsid w:val="00C222AE"/>
    <w:rsid w:val="00C2248E"/>
    <w:rsid w:val="00C2255E"/>
    <w:rsid w:val="00C227DB"/>
    <w:rsid w:val="00C22973"/>
    <w:rsid w:val="00C22AAA"/>
    <w:rsid w:val="00C231B1"/>
    <w:rsid w:val="00C2349D"/>
    <w:rsid w:val="00C23683"/>
    <w:rsid w:val="00C23B82"/>
    <w:rsid w:val="00C23CDC"/>
    <w:rsid w:val="00C23DDE"/>
    <w:rsid w:val="00C23F37"/>
    <w:rsid w:val="00C241CF"/>
    <w:rsid w:val="00C241E0"/>
    <w:rsid w:val="00C25237"/>
    <w:rsid w:val="00C25239"/>
    <w:rsid w:val="00C25B2F"/>
    <w:rsid w:val="00C25E48"/>
    <w:rsid w:val="00C25FEC"/>
    <w:rsid w:val="00C2608A"/>
    <w:rsid w:val="00C2614E"/>
    <w:rsid w:val="00C26485"/>
    <w:rsid w:val="00C26626"/>
    <w:rsid w:val="00C2670B"/>
    <w:rsid w:val="00C26DE3"/>
    <w:rsid w:val="00C271C3"/>
    <w:rsid w:val="00C275A8"/>
    <w:rsid w:val="00C2765F"/>
    <w:rsid w:val="00C277F0"/>
    <w:rsid w:val="00C27A36"/>
    <w:rsid w:val="00C3062D"/>
    <w:rsid w:val="00C31601"/>
    <w:rsid w:val="00C31844"/>
    <w:rsid w:val="00C31990"/>
    <w:rsid w:val="00C3219B"/>
    <w:rsid w:val="00C32278"/>
    <w:rsid w:val="00C32885"/>
    <w:rsid w:val="00C328F8"/>
    <w:rsid w:val="00C32AA0"/>
    <w:rsid w:val="00C32FB7"/>
    <w:rsid w:val="00C33467"/>
    <w:rsid w:val="00C33552"/>
    <w:rsid w:val="00C33FCA"/>
    <w:rsid w:val="00C340FA"/>
    <w:rsid w:val="00C3501E"/>
    <w:rsid w:val="00C35864"/>
    <w:rsid w:val="00C35BAA"/>
    <w:rsid w:val="00C36001"/>
    <w:rsid w:val="00C36168"/>
    <w:rsid w:val="00C3620F"/>
    <w:rsid w:val="00C365C2"/>
    <w:rsid w:val="00C365F9"/>
    <w:rsid w:val="00C36A26"/>
    <w:rsid w:val="00C36C9D"/>
    <w:rsid w:val="00C37404"/>
    <w:rsid w:val="00C3753F"/>
    <w:rsid w:val="00C377B0"/>
    <w:rsid w:val="00C37EB8"/>
    <w:rsid w:val="00C4049F"/>
    <w:rsid w:val="00C4065E"/>
    <w:rsid w:val="00C40881"/>
    <w:rsid w:val="00C40964"/>
    <w:rsid w:val="00C40C6B"/>
    <w:rsid w:val="00C40FF8"/>
    <w:rsid w:val="00C414E6"/>
    <w:rsid w:val="00C4161B"/>
    <w:rsid w:val="00C41724"/>
    <w:rsid w:val="00C41A74"/>
    <w:rsid w:val="00C41AE6"/>
    <w:rsid w:val="00C41E29"/>
    <w:rsid w:val="00C42129"/>
    <w:rsid w:val="00C421BF"/>
    <w:rsid w:val="00C42451"/>
    <w:rsid w:val="00C427E3"/>
    <w:rsid w:val="00C42B6B"/>
    <w:rsid w:val="00C42EB2"/>
    <w:rsid w:val="00C43057"/>
    <w:rsid w:val="00C432B5"/>
    <w:rsid w:val="00C43313"/>
    <w:rsid w:val="00C43736"/>
    <w:rsid w:val="00C43DC0"/>
    <w:rsid w:val="00C440F8"/>
    <w:rsid w:val="00C443AC"/>
    <w:rsid w:val="00C44AF3"/>
    <w:rsid w:val="00C44DD8"/>
    <w:rsid w:val="00C453A8"/>
    <w:rsid w:val="00C45652"/>
    <w:rsid w:val="00C45FE5"/>
    <w:rsid w:val="00C46856"/>
    <w:rsid w:val="00C46AB1"/>
    <w:rsid w:val="00C46DE8"/>
    <w:rsid w:val="00C47062"/>
    <w:rsid w:val="00C47481"/>
    <w:rsid w:val="00C4765B"/>
    <w:rsid w:val="00C478E4"/>
    <w:rsid w:val="00C501CC"/>
    <w:rsid w:val="00C501E1"/>
    <w:rsid w:val="00C50505"/>
    <w:rsid w:val="00C50BC8"/>
    <w:rsid w:val="00C5111A"/>
    <w:rsid w:val="00C5138B"/>
    <w:rsid w:val="00C5152D"/>
    <w:rsid w:val="00C5162F"/>
    <w:rsid w:val="00C5171B"/>
    <w:rsid w:val="00C52037"/>
    <w:rsid w:val="00C5235D"/>
    <w:rsid w:val="00C52B54"/>
    <w:rsid w:val="00C52BAF"/>
    <w:rsid w:val="00C52F82"/>
    <w:rsid w:val="00C530FD"/>
    <w:rsid w:val="00C539C4"/>
    <w:rsid w:val="00C540CB"/>
    <w:rsid w:val="00C540DD"/>
    <w:rsid w:val="00C5491E"/>
    <w:rsid w:val="00C54CE2"/>
    <w:rsid w:val="00C54E22"/>
    <w:rsid w:val="00C5555D"/>
    <w:rsid w:val="00C55C76"/>
    <w:rsid w:val="00C56676"/>
    <w:rsid w:val="00C566BC"/>
    <w:rsid w:val="00C56CCC"/>
    <w:rsid w:val="00C56E05"/>
    <w:rsid w:val="00C57459"/>
    <w:rsid w:val="00C5748E"/>
    <w:rsid w:val="00C57C8E"/>
    <w:rsid w:val="00C57D00"/>
    <w:rsid w:val="00C57EE4"/>
    <w:rsid w:val="00C6055E"/>
    <w:rsid w:val="00C612CF"/>
    <w:rsid w:val="00C61C26"/>
    <w:rsid w:val="00C61CB7"/>
    <w:rsid w:val="00C61D71"/>
    <w:rsid w:val="00C62688"/>
    <w:rsid w:val="00C626BD"/>
    <w:rsid w:val="00C627A0"/>
    <w:rsid w:val="00C6286C"/>
    <w:rsid w:val="00C62EA5"/>
    <w:rsid w:val="00C63430"/>
    <w:rsid w:val="00C63529"/>
    <w:rsid w:val="00C63AF8"/>
    <w:rsid w:val="00C63BB0"/>
    <w:rsid w:val="00C63CA0"/>
    <w:rsid w:val="00C63D87"/>
    <w:rsid w:val="00C64057"/>
    <w:rsid w:val="00C64672"/>
    <w:rsid w:val="00C646A1"/>
    <w:rsid w:val="00C64773"/>
    <w:rsid w:val="00C647B1"/>
    <w:rsid w:val="00C64E1A"/>
    <w:rsid w:val="00C64E4D"/>
    <w:rsid w:val="00C64E53"/>
    <w:rsid w:val="00C64F59"/>
    <w:rsid w:val="00C65010"/>
    <w:rsid w:val="00C65251"/>
    <w:rsid w:val="00C65483"/>
    <w:rsid w:val="00C654B5"/>
    <w:rsid w:val="00C6570C"/>
    <w:rsid w:val="00C659EA"/>
    <w:rsid w:val="00C65BFA"/>
    <w:rsid w:val="00C65FCF"/>
    <w:rsid w:val="00C6649E"/>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449"/>
    <w:rsid w:val="00C74B77"/>
    <w:rsid w:val="00C74FA5"/>
    <w:rsid w:val="00C75148"/>
    <w:rsid w:val="00C753AE"/>
    <w:rsid w:val="00C7591B"/>
    <w:rsid w:val="00C7593A"/>
    <w:rsid w:val="00C75B20"/>
    <w:rsid w:val="00C75B3D"/>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2C6C"/>
    <w:rsid w:val="00C830D0"/>
    <w:rsid w:val="00C83532"/>
    <w:rsid w:val="00C8366A"/>
    <w:rsid w:val="00C83A90"/>
    <w:rsid w:val="00C83D02"/>
    <w:rsid w:val="00C847A3"/>
    <w:rsid w:val="00C847EE"/>
    <w:rsid w:val="00C84A96"/>
    <w:rsid w:val="00C84AD8"/>
    <w:rsid w:val="00C84D8F"/>
    <w:rsid w:val="00C84E37"/>
    <w:rsid w:val="00C851B0"/>
    <w:rsid w:val="00C8576B"/>
    <w:rsid w:val="00C862A5"/>
    <w:rsid w:val="00C865AA"/>
    <w:rsid w:val="00C86AD4"/>
    <w:rsid w:val="00C87354"/>
    <w:rsid w:val="00C87697"/>
    <w:rsid w:val="00C878E9"/>
    <w:rsid w:val="00C87AAA"/>
    <w:rsid w:val="00C87FAC"/>
    <w:rsid w:val="00C902C1"/>
    <w:rsid w:val="00C90420"/>
    <w:rsid w:val="00C90488"/>
    <w:rsid w:val="00C9064D"/>
    <w:rsid w:val="00C90CAB"/>
    <w:rsid w:val="00C90DC0"/>
    <w:rsid w:val="00C91089"/>
    <w:rsid w:val="00C9149F"/>
    <w:rsid w:val="00C91B50"/>
    <w:rsid w:val="00C92D74"/>
    <w:rsid w:val="00C93273"/>
    <w:rsid w:val="00C9349E"/>
    <w:rsid w:val="00C9398E"/>
    <w:rsid w:val="00C9434C"/>
    <w:rsid w:val="00C95055"/>
    <w:rsid w:val="00C951B5"/>
    <w:rsid w:val="00C951E5"/>
    <w:rsid w:val="00C958A7"/>
    <w:rsid w:val="00C9608B"/>
    <w:rsid w:val="00C96E7E"/>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312"/>
    <w:rsid w:val="00CA440C"/>
    <w:rsid w:val="00CA45B0"/>
    <w:rsid w:val="00CA481E"/>
    <w:rsid w:val="00CA4EC0"/>
    <w:rsid w:val="00CA5183"/>
    <w:rsid w:val="00CA54BB"/>
    <w:rsid w:val="00CA58A9"/>
    <w:rsid w:val="00CA5B7B"/>
    <w:rsid w:val="00CA5F43"/>
    <w:rsid w:val="00CA670F"/>
    <w:rsid w:val="00CA67FA"/>
    <w:rsid w:val="00CA68C2"/>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3B6"/>
    <w:rsid w:val="00CB0981"/>
    <w:rsid w:val="00CB0A3A"/>
    <w:rsid w:val="00CB0DFA"/>
    <w:rsid w:val="00CB1154"/>
    <w:rsid w:val="00CB1420"/>
    <w:rsid w:val="00CB1984"/>
    <w:rsid w:val="00CB2876"/>
    <w:rsid w:val="00CB2879"/>
    <w:rsid w:val="00CB28F0"/>
    <w:rsid w:val="00CB2AA5"/>
    <w:rsid w:val="00CB2C14"/>
    <w:rsid w:val="00CB316A"/>
    <w:rsid w:val="00CB3325"/>
    <w:rsid w:val="00CB4254"/>
    <w:rsid w:val="00CB441C"/>
    <w:rsid w:val="00CB45C0"/>
    <w:rsid w:val="00CB497E"/>
    <w:rsid w:val="00CB4A0C"/>
    <w:rsid w:val="00CB4AF3"/>
    <w:rsid w:val="00CB4D77"/>
    <w:rsid w:val="00CB513C"/>
    <w:rsid w:val="00CB5315"/>
    <w:rsid w:val="00CB59A3"/>
    <w:rsid w:val="00CB5A72"/>
    <w:rsid w:val="00CB5ACB"/>
    <w:rsid w:val="00CB5FFA"/>
    <w:rsid w:val="00CB6160"/>
    <w:rsid w:val="00CB6421"/>
    <w:rsid w:val="00CB688D"/>
    <w:rsid w:val="00CB6C26"/>
    <w:rsid w:val="00CB6C9F"/>
    <w:rsid w:val="00CB713F"/>
    <w:rsid w:val="00CB72BE"/>
    <w:rsid w:val="00CC0275"/>
    <w:rsid w:val="00CC0631"/>
    <w:rsid w:val="00CC06E1"/>
    <w:rsid w:val="00CC0701"/>
    <w:rsid w:val="00CC0AD3"/>
    <w:rsid w:val="00CC1103"/>
    <w:rsid w:val="00CC1A72"/>
    <w:rsid w:val="00CC1CC9"/>
    <w:rsid w:val="00CC1DDF"/>
    <w:rsid w:val="00CC2B27"/>
    <w:rsid w:val="00CC2E55"/>
    <w:rsid w:val="00CC304A"/>
    <w:rsid w:val="00CC30F5"/>
    <w:rsid w:val="00CC3479"/>
    <w:rsid w:val="00CC3C77"/>
    <w:rsid w:val="00CC3EF1"/>
    <w:rsid w:val="00CC44D3"/>
    <w:rsid w:val="00CC4639"/>
    <w:rsid w:val="00CC46EB"/>
    <w:rsid w:val="00CC4F34"/>
    <w:rsid w:val="00CC513C"/>
    <w:rsid w:val="00CC525F"/>
    <w:rsid w:val="00CC5857"/>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10ED"/>
    <w:rsid w:val="00CD2593"/>
    <w:rsid w:val="00CD2946"/>
    <w:rsid w:val="00CD2C47"/>
    <w:rsid w:val="00CD3407"/>
    <w:rsid w:val="00CD3624"/>
    <w:rsid w:val="00CD3AE4"/>
    <w:rsid w:val="00CD3E75"/>
    <w:rsid w:val="00CD40CB"/>
    <w:rsid w:val="00CD42F2"/>
    <w:rsid w:val="00CD4686"/>
    <w:rsid w:val="00CD482C"/>
    <w:rsid w:val="00CD4DCE"/>
    <w:rsid w:val="00CD4F57"/>
    <w:rsid w:val="00CD5428"/>
    <w:rsid w:val="00CD56CF"/>
    <w:rsid w:val="00CD6158"/>
    <w:rsid w:val="00CD634D"/>
    <w:rsid w:val="00CD63C5"/>
    <w:rsid w:val="00CD650D"/>
    <w:rsid w:val="00CD66D9"/>
    <w:rsid w:val="00CD6DCB"/>
    <w:rsid w:val="00CD72D0"/>
    <w:rsid w:val="00CD75D3"/>
    <w:rsid w:val="00CD7793"/>
    <w:rsid w:val="00CD7C12"/>
    <w:rsid w:val="00CD7C1E"/>
    <w:rsid w:val="00CD7C83"/>
    <w:rsid w:val="00CE067A"/>
    <w:rsid w:val="00CE0D7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BAC"/>
    <w:rsid w:val="00CE4C2F"/>
    <w:rsid w:val="00CE4E92"/>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67C"/>
    <w:rsid w:val="00CE79B7"/>
    <w:rsid w:val="00CE7E18"/>
    <w:rsid w:val="00CF0038"/>
    <w:rsid w:val="00CF06CA"/>
    <w:rsid w:val="00CF06D6"/>
    <w:rsid w:val="00CF079C"/>
    <w:rsid w:val="00CF0890"/>
    <w:rsid w:val="00CF0A1A"/>
    <w:rsid w:val="00CF0C2B"/>
    <w:rsid w:val="00CF13B5"/>
    <w:rsid w:val="00CF13FB"/>
    <w:rsid w:val="00CF14B1"/>
    <w:rsid w:val="00CF1672"/>
    <w:rsid w:val="00CF1A43"/>
    <w:rsid w:val="00CF1B4B"/>
    <w:rsid w:val="00CF1F56"/>
    <w:rsid w:val="00CF1F9B"/>
    <w:rsid w:val="00CF20CB"/>
    <w:rsid w:val="00CF237B"/>
    <w:rsid w:val="00CF2C46"/>
    <w:rsid w:val="00CF2F2C"/>
    <w:rsid w:val="00CF2FEB"/>
    <w:rsid w:val="00CF304A"/>
    <w:rsid w:val="00CF347E"/>
    <w:rsid w:val="00CF3B7B"/>
    <w:rsid w:val="00CF3E94"/>
    <w:rsid w:val="00CF4284"/>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1629"/>
    <w:rsid w:val="00D01B3F"/>
    <w:rsid w:val="00D02AE7"/>
    <w:rsid w:val="00D02FDC"/>
    <w:rsid w:val="00D031F4"/>
    <w:rsid w:val="00D03209"/>
    <w:rsid w:val="00D04570"/>
    <w:rsid w:val="00D047DE"/>
    <w:rsid w:val="00D04AE6"/>
    <w:rsid w:val="00D04F50"/>
    <w:rsid w:val="00D057B2"/>
    <w:rsid w:val="00D058BE"/>
    <w:rsid w:val="00D05BB9"/>
    <w:rsid w:val="00D062F5"/>
    <w:rsid w:val="00D0639B"/>
    <w:rsid w:val="00D069E0"/>
    <w:rsid w:val="00D06A8A"/>
    <w:rsid w:val="00D0791A"/>
    <w:rsid w:val="00D07A8F"/>
    <w:rsid w:val="00D07F0A"/>
    <w:rsid w:val="00D10311"/>
    <w:rsid w:val="00D10956"/>
    <w:rsid w:val="00D10B0C"/>
    <w:rsid w:val="00D10C2E"/>
    <w:rsid w:val="00D10D93"/>
    <w:rsid w:val="00D1108A"/>
    <w:rsid w:val="00D113FE"/>
    <w:rsid w:val="00D1148A"/>
    <w:rsid w:val="00D121B8"/>
    <w:rsid w:val="00D12599"/>
    <w:rsid w:val="00D12D7F"/>
    <w:rsid w:val="00D12E9C"/>
    <w:rsid w:val="00D13268"/>
    <w:rsid w:val="00D13275"/>
    <w:rsid w:val="00D13B47"/>
    <w:rsid w:val="00D13EEF"/>
    <w:rsid w:val="00D1406C"/>
    <w:rsid w:val="00D14147"/>
    <w:rsid w:val="00D148E2"/>
    <w:rsid w:val="00D14923"/>
    <w:rsid w:val="00D14B2A"/>
    <w:rsid w:val="00D14D4D"/>
    <w:rsid w:val="00D14F00"/>
    <w:rsid w:val="00D15AF3"/>
    <w:rsid w:val="00D15CE5"/>
    <w:rsid w:val="00D15D25"/>
    <w:rsid w:val="00D15F85"/>
    <w:rsid w:val="00D15F8C"/>
    <w:rsid w:val="00D1660D"/>
    <w:rsid w:val="00D16992"/>
    <w:rsid w:val="00D16DB6"/>
    <w:rsid w:val="00D1707F"/>
    <w:rsid w:val="00D174F7"/>
    <w:rsid w:val="00D20138"/>
    <w:rsid w:val="00D201C2"/>
    <w:rsid w:val="00D2089C"/>
    <w:rsid w:val="00D20ED9"/>
    <w:rsid w:val="00D21200"/>
    <w:rsid w:val="00D21432"/>
    <w:rsid w:val="00D21757"/>
    <w:rsid w:val="00D21AAD"/>
    <w:rsid w:val="00D21AAE"/>
    <w:rsid w:val="00D21FEC"/>
    <w:rsid w:val="00D222FA"/>
    <w:rsid w:val="00D2266E"/>
    <w:rsid w:val="00D226EC"/>
    <w:rsid w:val="00D2296A"/>
    <w:rsid w:val="00D2299A"/>
    <w:rsid w:val="00D22CCB"/>
    <w:rsid w:val="00D23373"/>
    <w:rsid w:val="00D23603"/>
    <w:rsid w:val="00D237BF"/>
    <w:rsid w:val="00D23EDA"/>
    <w:rsid w:val="00D241E1"/>
    <w:rsid w:val="00D24E14"/>
    <w:rsid w:val="00D24E2F"/>
    <w:rsid w:val="00D24FDC"/>
    <w:rsid w:val="00D2534A"/>
    <w:rsid w:val="00D255DE"/>
    <w:rsid w:val="00D25769"/>
    <w:rsid w:val="00D259E2"/>
    <w:rsid w:val="00D264D0"/>
    <w:rsid w:val="00D267CC"/>
    <w:rsid w:val="00D26C4A"/>
    <w:rsid w:val="00D270ED"/>
    <w:rsid w:val="00D27942"/>
    <w:rsid w:val="00D27989"/>
    <w:rsid w:val="00D27AEA"/>
    <w:rsid w:val="00D307EA"/>
    <w:rsid w:val="00D30E51"/>
    <w:rsid w:val="00D30FCD"/>
    <w:rsid w:val="00D311C4"/>
    <w:rsid w:val="00D3149D"/>
    <w:rsid w:val="00D316AE"/>
    <w:rsid w:val="00D3194A"/>
    <w:rsid w:val="00D31CAE"/>
    <w:rsid w:val="00D31E62"/>
    <w:rsid w:val="00D32036"/>
    <w:rsid w:val="00D32089"/>
    <w:rsid w:val="00D323C4"/>
    <w:rsid w:val="00D324E2"/>
    <w:rsid w:val="00D328AD"/>
    <w:rsid w:val="00D32BD0"/>
    <w:rsid w:val="00D32CE2"/>
    <w:rsid w:val="00D330C0"/>
    <w:rsid w:val="00D33138"/>
    <w:rsid w:val="00D33139"/>
    <w:rsid w:val="00D34848"/>
    <w:rsid w:val="00D34ACA"/>
    <w:rsid w:val="00D351ED"/>
    <w:rsid w:val="00D3544D"/>
    <w:rsid w:val="00D35460"/>
    <w:rsid w:val="00D354AA"/>
    <w:rsid w:val="00D355DC"/>
    <w:rsid w:val="00D3580E"/>
    <w:rsid w:val="00D3594D"/>
    <w:rsid w:val="00D35AD9"/>
    <w:rsid w:val="00D36581"/>
    <w:rsid w:val="00D367A8"/>
    <w:rsid w:val="00D368CB"/>
    <w:rsid w:val="00D36B7D"/>
    <w:rsid w:val="00D36F70"/>
    <w:rsid w:val="00D37344"/>
    <w:rsid w:val="00D376A0"/>
    <w:rsid w:val="00D3792B"/>
    <w:rsid w:val="00D37AE3"/>
    <w:rsid w:val="00D37B92"/>
    <w:rsid w:val="00D37C58"/>
    <w:rsid w:val="00D37E4E"/>
    <w:rsid w:val="00D40326"/>
    <w:rsid w:val="00D40344"/>
    <w:rsid w:val="00D407AE"/>
    <w:rsid w:val="00D408EE"/>
    <w:rsid w:val="00D41790"/>
    <w:rsid w:val="00D41981"/>
    <w:rsid w:val="00D41F8F"/>
    <w:rsid w:val="00D4217D"/>
    <w:rsid w:val="00D4246D"/>
    <w:rsid w:val="00D42669"/>
    <w:rsid w:val="00D4300E"/>
    <w:rsid w:val="00D436B4"/>
    <w:rsid w:val="00D43759"/>
    <w:rsid w:val="00D43B85"/>
    <w:rsid w:val="00D43C7F"/>
    <w:rsid w:val="00D43FDB"/>
    <w:rsid w:val="00D442DE"/>
    <w:rsid w:val="00D44531"/>
    <w:rsid w:val="00D449D8"/>
    <w:rsid w:val="00D44BD0"/>
    <w:rsid w:val="00D44F0D"/>
    <w:rsid w:val="00D44FD6"/>
    <w:rsid w:val="00D451AB"/>
    <w:rsid w:val="00D453FF"/>
    <w:rsid w:val="00D45DD5"/>
    <w:rsid w:val="00D45F73"/>
    <w:rsid w:val="00D464E7"/>
    <w:rsid w:val="00D4673A"/>
    <w:rsid w:val="00D46886"/>
    <w:rsid w:val="00D46CA5"/>
    <w:rsid w:val="00D46F95"/>
    <w:rsid w:val="00D47007"/>
    <w:rsid w:val="00D47407"/>
    <w:rsid w:val="00D476E5"/>
    <w:rsid w:val="00D47728"/>
    <w:rsid w:val="00D47A36"/>
    <w:rsid w:val="00D47C45"/>
    <w:rsid w:val="00D500CC"/>
    <w:rsid w:val="00D5092A"/>
    <w:rsid w:val="00D509D6"/>
    <w:rsid w:val="00D50E0B"/>
    <w:rsid w:val="00D50F10"/>
    <w:rsid w:val="00D510E7"/>
    <w:rsid w:val="00D513E1"/>
    <w:rsid w:val="00D516DD"/>
    <w:rsid w:val="00D517F5"/>
    <w:rsid w:val="00D51998"/>
    <w:rsid w:val="00D519EE"/>
    <w:rsid w:val="00D51D1F"/>
    <w:rsid w:val="00D51E96"/>
    <w:rsid w:val="00D51F3A"/>
    <w:rsid w:val="00D52048"/>
    <w:rsid w:val="00D521F9"/>
    <w:rsid w:val="00D5226C"/>
    <w:rsid w:val="00D5256E"/>
    <w:rsid w:val="00D5262E"/>
    <w:rsid w:val="00D52A91"/>
    <w:rsid w:val="00D52E73"/>
    <w:rsid w:val="00D530BD"/>
    <w:rsid w:val="00D530F5"/>
    <w:rsid w:val="00D5343C"/>
    <w:rsid w:val="00D53495"/>
    <w:rsid w:val="00D53DA8"/>
    <w:rsid w:val="00D53EE1"/>
    <w:rsid w:val="00D5444F"/>
    <w:rsid w:val="00D544C0"/>
    <w:rsid w:val="00D54641"/>
    <w:rsid w:val="00D54A60"/>
    <w:rsid w:val="00D54C5F"/>
    <w:rsid w:val="00D54FA2"/>
    <w:rsid w:val="00D55068"/>
    <w:rsid w:val="00D552AD"/>
    <w:rsid w:val="00D556AB"/>
    <w:rsid w:val="00D556EA"/>
    <w:rsid w:val="00D5582E"/>
    <w:rsid w:val="00D55DB3"/>
    <w:rsid w:val="00D56734"/>
    <w:rsid w:val="00D56A29"/>
    <w:rsid w:val="00D5743B"/>
    <w:rsid w:val="00D57AE2"/>
    <w:rsid w:val="00D57B41"/>
    <w:rsid w:val="00D57D6D"/>
    <w:rsid w:val="00D601EA"/>
    <w:rsid w:val="00D60740"/>
    <w:rsid w:val="00D60D90"/>
    <w:rsid w:val="00D61565"/>
    <w:rsid w:val="00D61D13"/>
    <w:rsid w:val="00D61D8F"/>
    <w:rsid w:val="00D61D92"/>
    <w:rsid w:val="00D62263"/>
    <w:rsid w:val="00D6240A"/>
    <w:rsid w:val="00D6276A"/>
    <w:rsid w:val="00D62A81"/>
    <w:rsid w:val="00D62F08"/>
    <w:rsid w:val="00D62FED"/>
    <w:rsid w:val="00D637DD"/>
    <w:rsid w:val="00D638C3"/>
    <w:rsid w:val="00D63EA6"/>
    <w:rsid w:val="00D64015"/>
    <w:rsid w:val="00D64CB2"/>
    <w:rsid w:val="00D64E79"/>
    <w:rsid w:val="00D64F66"/>
    <w:rsid w:val="00D65111"/>
    <w:rsid w:val="00D655E4"/>
    <w:rsid w:val="00D65B42"/>
    <w:rsid w:val="00D65C90"/>
    <w:rsid w:val="00D661F8"/>
    <w:rsid w:val="00D670A1"/>
    <w:rsid w:val="00D673DF"/>
    <w:rsid w:val="00D67927"/>
    <w:rsid w:val="00D70363"/>
    <w:rsid w:val="00D70D00"/>
    <w:rsid w:val="00D70DAB"/>
    <w:rsid w:val="00D70F03"/>
    <w:rsid w:val="00D70F16"/>
    <w:rsid w:val="00D711C7"/>
    <w:rsid w:val="00D71489"/>
    <w:rsid w:val="00D720DF"/>
    <w:rsid w:val="00D725DD"/>
    <w:rsid w:val="00D726B2"/>
    <w:rsid w:val="00D7295F"/>
    <w:rsid w:val="00D72B65"/>
    <w:rsid w:val="00D72F00"/>
    <w:rsid w:val="00D73440"/>
    <w:rsid w:val="00D747BD"/>
    <w:rsid w:val="00D748B6"/>
    <w:rsid w:val="00D74F78"/>
    <w:rsid w:val="00D7565C"/>
    <w:rsid w:val="00D757F9"/>
    <w:rsid w:val="00D758DD"/>
    <w:rsid w:val="00D7683B"/>
    <w:rsid w:val="00D769AE"/>
    <w:rsid w:val="00D772F2"/>
    <w:rsid w:val="00D773C3"/>
    <w:rsid w:val="00D777D7"/>
    <w:rsid w:val="00D77973"/>
    <w:rsid w:val="00D800E4"/>
    <w:rsid w:val="00D8084A"/>
    <w:rsid w:val="00D80ECB"/>
    <w:rsid w:val="00D816B6"/>
    <w:rsid w:val="00D81A17"/>
    <w:rsid w:val="00D820FB"/>
    <w:rsid w:val="00D8241B"/>
    <w:rsid w:val="00D82BD1"/>
    <w:rsid w:val="00D82C3F"/>
    <w:rsid w:val="00D83728"/>
    <w:rsid w:val="00D83C53"/>
    <w:rsid w:val="00D83F80"/>
    <w:rsid w:val="00D84123"/>
    <w:rsid w:val="00D84949"/>
    <w:rsid w:val="00D84AF0"/>
    <w:rsid w:val="00D84CD9"/>
    <w:rsid w:val="00D85186"/>
    <w:rsid w:val="00D8533A"/>
    <w:rsid w:val="00D855C2"/>
    <w:rsid w:val="00D858EE"/>
    <w:rsid w:val="00D85933"/>
    <w:rsid w:val="00D8595B"/>
    <w:rsid w:val="00D85BA5"/>
    <w:rsid w:val="00D85D53"/>
    <w:rsid w:val="00D85DCE"/>
    <w:rsid w:val="00D86246"/>
    <w:rsid w:val="00D86382"/>
    <w:rsid w:val="00D869A4"/>
    <w:rsid w:val="00D86AFC"/>
    <w:rsid w:val="00D86C88"/>
    <w:rsid w:val="00D86FF1"/>
    <w:rsid w:val="00D87101"/>
    <w:rsid w:val="00D8737C"/>
    <w:rsid w:val="00D87991"/>
    <w:rsid w:val="00D87A01"/>
    <w:rsid w:val="00D87EF5"/>
    <w:rsid w:val="00D9032D"/>
    <w:rsid w:val="00D903BC"/>
    <w:rsid w:val="00D90E63"/>
    <w:rsid w:val="00D9106F"/>
    <w:rsid w:val="00D91405"/>
    <w:rsid w:val="00D91788"/>
    <w:rsid w:val="00D9181B"/>
    <w:rsid w:val="00D91B0C"/>
    <w:rsid w:val="00D92034"/>
    <w:rsid w:val="00D922D6"/>
    <w:rsid w:val="00D922FF"/>
    <w:rsid w:val="00D924B9"/>
    <w:rsid w:val="00D932A9"/>
    <w:rsid w:val="00D93583"/>
    <w:rsid w:val="00D93696"/>
    <w:rsid w:val="00D939CA"/>
    <w:rsid w:val="00D93D91"/>
    <w:rsid w:val="00D94111"/>
    <w:rsid w:val="00D94CB0"/>
    <w:rsid w:val="00D94D0B"/>
    <w:rsid w:val="00D9605A"/>
    <w:rsid w:val="00D961B3"/>
    <w:rsid w:val="00D96623"/>
    <w:rsid w:val="00D96868"/>
    <w:rsid w:val="00D96A3D"/>
    <w:rsid w:val="00D970F9"/>
    <w:rsid w:val="00D97533"/>
    <w:rsid w:val="00D97662"/>
    <w:rsid w:val="00D978B8"/>
    <w:rsid w:val="00D9792D"/>
    <w:rsid w:val="00D979E7"/>
    <w:rsid w:val="00D97A63"/>
    <w:rsid w:val="00D97C14"/>
    <w:rsid w:val="00DA01E5"/>
    <w:rsid w:val="00DA104D"/>
    <w:rsid w:val="00DA1431"/>
    <w:rsid w:val="00DA1492"/>
    <w:rsid w:val="00DA1530"/>
    <w:rsid w:val="00DA1CB7"/>
    <w:rsid w:val="00DA1EFB"/>
    <w:rsid w:val="00DA1F77"/>
    <w:rsid w:val="00DA23ED"/>
    <w:rsid w:val="00DA288A"/>
    <w:rsid w:val="00DA2FDD"/>
    <w:rsid w:val="00DA31FD"/>
    <w:rsid w:val="00DA32D6"/>
    <w:rsid w:val="00DA32F7"/>
    <w:rsid w:val="00DA34CA"/>
    <w:rsid w:val="00DA37D0"/>
    <w:rsid w:val="00DA3B5C"/>
    <w:rsid w:val="00DA3B6D"/>
    <w:rsid w:val="00DA3F30"/>
    <w:rsid w:val="00DA404B"/>
    <w:rsid w:val="00DA417C"/>
    <w:rsid w:val="00DA43BA"/>
    <w:rsid w:val="00DA4B66"/>
    <w:rsid w:val="00DA5062"/>
    <w:rsid w:val="00DA5669"/>
    <w:rsid w:val="00DA586A"/>
    <w:rsid w:val="00DA5EC7"/>
    <w:rsid w:val="00DA6003"/>
    <w:rsid w:val="00DA62A2"/>
    <w:rsid w:val="00DA6745"/>
    <w:rsid w:val="00DA6929"/>
    <w:rsid w:val="00DA6D81"/>
    <w:rsid w:val="00DA7C1C"/>
    <w:rsid w:val="00DA7E48"/>
    <w:rsid w:val="00DB0524"/>
    <w:rsid w:val="00DB0738"/>
    <w:rsid w:val="00DB07CC"/>
    <w:rsid w:val="00DB0808"/>
    <w:rsid w:val="00DB0D2C"/>
    <w:rsid w:val="00DB16EB"/>
    <w:rsid w:val="00DB1CA0"/>
    <w:rsid w:val="00DB2106"/>
    <w:rsid w:val="00DB273B"/>
    <w:rsid w:val="00DB289A"/>
    <w:rsid w:val="00DB29C8"/>
    <w:rsid w:val="00DB2C95"/>
    <w:rsid w:val="00DB3267"/>
    <w:rsid w:val="00DB3342"/>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B7A74"/>
    <w:rsid w:val="00DB7F5B"/>
    <w:rsid w:val="00DC0481"/>
    <w:rsid w:val="00DC07AA"/>
    <w:rsid w:val="00DC146D"/>
    <w:rsid w:val="00DC25F5"/>
    <w:rsid w:val="00DC2F2F"/>
    <w:rsid w:val="00DC36BC"/>
    <w:rsid w:val="00DC3919"/>
    <w:rsid w:val="00DC444B"/>
    <w:rsid w:val="00DC47F1"/>
    <w:rsid w:val="00DC49B9"/>
    <w:rsid w:val="00DC666F"/>
    <w:rsid w:val="00DC6E53"/>
    <w:rsid w:val="00DD024F"/>
    <w:rsid w:val="00DD0900"/>
    <w:rsid w:val="00DD0AED"/>
    <w:rsid w:val="00DD0B5D"/>
    <w:rsid w:val="00DD0F6F"/>
    <w:rsid w:val="00DD15BC"/>
    <w:rsid w:val="00DD15D9"/>
    <w:rsid w:val="00DD1851"/>
    <w:rsid w:val="00DD259E"/>
    <w:rsid w:val="00DD2EEF"/>
    <w:rsid w:val="00DD303A"/>
    <w:rsid w:val="00DD323C"/>
    <w:rsid w:val="00DD3436"/>
    <w:rsid w:val="00DD3DCC"/>
    <w:rsid w:val="00DD4223"/>
    <w:rsid w:val="00DD4232"/>
    <w:rsid w:val="00DD459D"/>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0D41"/>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3F87"/>
    <w:rsid w:val="00DE455A"/>
    <w:rsid w:val="00DE5765"/>
    <w:rsid w:val="00DE59C9"/>
    <w:rsid w:val="00DE5A0C"/>
    <w:rsid w:val="00DE636E"/>
    <w:rsid w:val="00DE64B1"/>
    <w:rsid w:val="00DE6668"/>
    <w:rsid w:val="00DE7063"/>
    <w:rsid w:val="00DE7641"/>
    <w:rsid w:val="00DE7CCE"/>
    <w:rsid w:val="00DF00C8"/>
    <w:rsid w:val="00DF04A7"/>
    <w:rsid w:val="00DF090E"/>
    <w:rsid w:val="00DF0EB5"/>
    <w:rsid w:val="00DF1163"/>
    <w:rsid w:val="00DF1325"/>
    <w:rsid w:val="00DF17FB"/>
    <w:rsid w:val="00DF1846"/>
    <w:rsid w:val="00DF1D30"/>
    <w:rsid w:val="00DF2150"/>
    <w:rsid w:val="00DF2300"/>
    <w:rsid w:val="00DF24E8"/>
    <w:rsid w:val="00DF25FA"/>
    <w:rsid w:val="00DF262C"/>
    <w:rsid w:val="00DF28C6"/>
    <w:rsid w:val="00DF2ED1"/>
    <w:rsid w:val="00DF307C"/>
    <w:rsid w:val="00DF3332"/>
    <w:rsid w:val="00DF3362"/>
    <w:rsid w:val="00DF3368"/>
    <w:rsid w:val="00DF35CA"/>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468"/>
    <w:rsid w:val="00E01765"/>
    <w:rsid w:val="00E01955"/>
    <w:rsid w:val="00E01BAF"/>
    <w:rsid w:val="00E01CDC"/>
    <w:rsid w:val="00E01D71"/>
    <w:rsid w:val="00E01E3A"/>
    <w:rsid w:val="00E01E6A"/>
    <w:rsid w:val="00E02374"/>
    <w:rsid w:val="00E023A4"/>
    <w:rsid w:val="00E025C4"/>
    <w:rsid w:val="00E02747"/>
    <w:rsid w:val="00E027DE"/>
    <w:rsid w:val="00E028BB"/>
    <w:rsid w:val="00E02994"/>
    <w:rsid w:val="00E02D5C"/>
    <w:rsid w:val="00E031B2"/>
    <w:rsid w:val="00E034D2"/>
    <w:rsid w:val="00E035F1"/>
    <w:rsid w:val="00E03B0F"/>
    <w:rsid w:val="00E0482D"/>
    <w:rsid w:val="00E04B45"/>
    <w:rsid w:val="00E04B59"/>
    <w:rsid w:val="00E05223"/>
    <w:rsid w:val="00E0565A"/>
    <w:rsid w:val="00E0596B"/>
    <w:rsid w:val="00E059B4"/>
    <w:rsid w:val="00E05A60"/>
    <w:rsid w:val="00E05D1F"/>
    <w:rsid w:val="00E05D9B"/>
    <w:rsid w:val="00E05FD6"/>
    <w:rsid w:val="00E06063"/>
    <w:rsid w:val="00E06245"/>
    <w:rsid w:val="00E0627C"/>
    <w:rsid w:val="00E0689D"/>
    <w:rsid w:val="00E069C6"/>
    <w:rsid w:val="00E06D01"/>
    <w:rsid w:val="00E07241"/>
    <w:rsid w:val="00E0755C"/>
    <w:rsid w:val="00E10012"/>
    <w:rsid w:val="00E10D62"/>
    <w:rsid w:val="00E10FD3"/>
    <w:rsid w:val="00E112AB"/>
    <w:rsid w:val="00E1162B"/>
    <w:rsid w:val="00E11905"/>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6CB"/>
    <w:rsid w:val="00E2099E"/>
    <w:rsid w:val="00E20AA7"/>
    <w:rsid w:val="00E20AFB"/>
    <w:rsid w:val="00E20BD8"/>
    <w:rsid w:val="00E20D56"/>
    <w:rsid w:val="00E21327"/>
    <w:rsid w:val="00E215C7"/>
    <w:rsid w:val="00E2168A"/>
    <w:rsid w:val="00E2188B"/>
    <w:rsid w:val="00E21A48"/>
    <w:rsid w:val="00E21C27"/>
    <w:rsid w:val="00E21E8A"/>
    <w:rsid w:val="00E22061"/>
    <w:rsid w:val="00E220BE"/>
    <w:rsid w:val="00E2223F"/>
    <w:rsid w:val="00E23045"/>
    <w:rsid w:val="00E234BC"/>
    <w:rsid w:val="00E2355B"/>
    <w:rsid w:val="00E2379D"/>
    <w:rsid w:val="00E23905"/>
    <w:rsid w:val="00E23ADD"/>
    <w:rsid w:val="00E23BB2"/>
    <w:rsid w:val="00E23C1C"/>
    <w:rsid w:val="00E2413A"/>
    <w:rsid w:val="00E241A6"/>
    <w:rsid w:val="00E2450E"/>
    <w:rsid w:val="00E2474B"/>
    <w:rsid w:val="00E24C46"/>
    <w:rsid w:val="00E24FA2"/>
    <w:rsid w:val="00E25B3E"/>
    <w:rsid w:val="00E263A8"/>
    <w:rsid w:val="00E26761"/>
    <w:rsid w:val="00E26FC5"/>
    <w:rsid w:val="00E275F5"/>
    <w:rsid w:val="00E303D0"/>
    <w:rsid w:val="00E309D6"/>
    <w:rsid w:val="00E30D2B"/>
    <w:rsid w:val="00E311E9"/>
    <w:rsid w:val="00E3124C"/>
    <w:rsid w:val="00E31312"/>
    <w:rsid w:val="00E316F7"/>
    <w:rsid w:val="00E31749"/>
    <w:rsid w:val="00E3182F"/>
    <w:rsid w:val="00E31DC5"/>
    <w:rsid w:val="00E32109"/>
    <w:rsid w:val="00E32241"/>
    <w:rsid w:val="00E3231D"/>
    <w:rsid w:val="00E323A2"/>
    <w:rsid w:val="00E3272B"/>
    <w:rsid w:val="00E32E39"/>
    <w:rsid w:val="00E33652"/>
    <w:rsid w:val="00E33E4D"/>
    <w:rsid w:val="00E33EDD"/>
    <w:rsid w:val="00E34174"/>
    <w:rsid w:val="00E342E5"/>
    <w:rsid w:val="00E3440E"/>
    <w:rsid w:val="00E34654"/>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325"/>
    <w:rsid w:val="00E4167B"/>
    <w:rsid w:val="00E4185A"/>
    <w:rsid w:val="00E41C21"/>
    <w:rsid w:val="00E41DAE"/>
    <w:rsid w:val="00E41DB3"/>
    <w:rsid w:val="00E42151"/>
    <w:rsid w:val="00E422E5"/>
    <w:rsid w:val="00E426EF"/>
    <w:rsid w:val="00E42901"/>
    <w:rsid w:val="00E42A32"/>
    <w:rsid w:val="00E42DD2"/>
    <w:rsid w:val="00E42F1D"/>
    <w:rsid w:val="00E431CB"/>
    <w:rsid w:val="00E432EA"/>
    <w:rsid w:val="00E43682"/>
    <w:rsid w:val="00E438E9"/>
    <w:rsid w:val="00E43CCE"/>
    <w:rsid w:val="00E43FFE"/>
    <w:rsid w:val="00E44281"/>
    <w:rsid w:val="00E442AE"/>
    <w:rsid w:val="00E44314"/>
    <w:rsid w:val="00E4435F"/>
    <w:rsid w:val="00E44A31"/>
    <w:rsid w:val="00E4526A"/>
    <w:rsid w:val="00E4590A"/>
    <w:rsid w:val="00E45C95"/>
    <w:rsid w:val="00E46204"/>
    <w:rsid w:val="00E46E2F"/>
    <w:rsid w:val="00E47060"/>
    <w:rsid w:val="00E4752B"/>
    <w:rsid w:val="00E47A4A"/>
    <w:rsid w:val="00E47D44"/>
    <w:rsid w:val="00E47F6A"/>
    <w:rsid w:val="00E5064E"/>
    <w:rsid w:val="00E5077F"/>
    <w:rsid w:val="00E509D2"/>
    <w:rsid w:val="00E50A37"/>
    <w:rsid w:val="00E50BF8"/>
    <w:rsid w:val="00E5120C"/>
    <w:rsid w:val="00E51807"/>
    <w:rsid w:val="00E518B3"/>
    <w:rsid w:val="00E518F8"/>
    <w:rsid w:val="00E51FC7"/>
    <w:rsid w:val="00E5204B"/>
    <w:rsid w:val="00E525A9"/>
    <w:rsid w:val="00E527B5"/>
    <w:rsid w:val="00E537F4"/>
    <w:rsid w:val="00E53871"/>
    <w:rsid w:val="00E544E0"/>
    <w:rsid w:val="00E54566"/>
    <w:rsid w:val="00E545DF"/>
    <w:rsid w:val="00E54648"/>
    <w:rsid w:val="00E548F7"/>
    <w:rsid w:val="00E54BA3"/>
    <w:rsid w:val="00E54C08"/>
    <w:rsid w:val="00E54EAA"/>
    <w:rsid w:val="00E5513C"/>
    <w:rsid w:val="00E5530F"/>
    <w:rsid w:val="00E55B88"/>
    <w:rsid w:val="00E55C54"/>
    <w:rsid w:val="00E56297"/>
    <w:rsid w:val="00E564C8"/>
    <w:rsid w:val="00E567E1"/>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30D"/>
    <w:rsid w:val="00E63B5F"/>
    <w:rsid w:val="00E63B8C"/>
    <w:rsid w:val="00E63F70"/>
    <w:rsid w:val="00E64273"/>
    <w:rsid w:val="00E646A7"/>
    <w:rsid w:val="00E6474F"/>
    <w:rsid w:val="00E64B43"/>
    <w:rsid w:val="00E64FCD"/>
    <w:rsid w:val="00E65153"/>
    <w:rsid w:val="00E656B6"/>
    <w:rsid w:val="00E6616E"/>
    <w:rsid w:val="00E66A31"/>
    <w:rsid w:val="00E67C81"/>
    <w:rsid w:val="00E7004D"/>
    <w:rsid w:val="00E70441"/>
    <w:rsid w:val="00E70AC0"/>
    <w:rsid w:val="00E710A8"/>
    <w:rsid w:val="00E714E3"/>
    <w:rsid w:val="00E715D9"/>
    <w:rsid w:val="00E71723"/>
    <w:rsid w:val="00E71B96"/>
    <w:rsid w:val="00E728C4"/>
    <w:rsid w:val="00E729B5"/>
    <w:rsid w:val="00E73214"/>
    <w:rsid w:val="00E7347E"/>
    <w:rsid w:val="00E7358D"/>
    <w:rsid w:val="00E736DD"/>
    <w:rsid w:val="00E73F0D"/>
    <w:rsid w:val="00E7427C"/>
    <w:rsid w:val="00E74349"/>
    <w:rsid w:val="00E74782"/>
    <w:rsid w:val="00E74A19"/>
    <w:rsid w:val="00E74A76"/>
    <w:rsid w:val="00E74C14"/>
    <w:rsid w:val="00E74DAF"/>
    <w:rsid w:val="00E7533F"/>
    <w:rsid w:val="00E75655"/>
    <w:rsid w:val="00E75662"/>
    <w:rsid w:val="00E75807"/>
    <w:rsid w:val="00E75B31"/>
    <w:rsid w:val="00E75B61"/>
    <w:rsid w:val="00E75BF6"/>
    <w:rsid w:val="00E75F8D"/>
    <w:rsid w:val="00E76448"/>
    <w:rsid w:val="00E765E4"/>
    <w:rsid w:val="00E766DA"/>
    <w:rsid w:val="00E768F9"/>
    <w:rsid w:val="00E76D74"/>
    <w:rsid w:val="00E7733E"/>
    <w:rsid w:val="00E80352"/>
    <w:rsid w:val="00E80A29"/>
    <w:rsid w:val="00E80D7E"/>
    <w:rsid w:val="00E80EB0"/>
    <w:rsid w:val="00E8115F"/>
    <w:rsid w:val="00E81337"/>
    <w:rsid w:val="00E813DD"/>
    <w:rsid w:val="00E82045"/>
    <w:rsid w:val="00E8223E"/>
    <w:rsid w:val="00E82597"/>
    <w:rsid w:val="00E828D2"/>
    <w:rsid w:val="00E82D96"/>
    <w:rsid w:val="00E83325"/>
    <w:rsid w:val="00E8374B"/>
    <w:rsid w:val="00E83C34"/>
    <w:rsid w:val="00E84558"/>
    <w:rsid w:val="00E848AA"/>
    <w:rsid w:val="00E84A97"/>
    <w:rsid w:val="00E8519B"/>
    <w:rsid w:val="00E851B8"/>
    <w:rsid w:val="00E856B8"/>
    <w:rsid w:val="00E85D2E"/>
    <w:rsid w:val="00E85D66"/>
    <w:rsid w:val="00E8654F"/>
    <w:rsid w:val="00E86C70"/>
    <w:rsid w:val="00E873B9"/>
    <w:rsid w:val="00E873F9"/>
    <w:rsid w:val="00E87447"/>
    <w:rsid w:val="00E876D0"/>
    <w:rsid w:val="00E877EE"/>
    <w:rsid w:val="00E8780F"/>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21"/>
    <w:rsid w:val="00E92985"/>
    <w:rsid w:val="00E92C7E"/>
    <w:rsid w:val="00E92E9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9CA"/>
    <w:rsid w:val="00EA4A66"/>
    <w:rsid w:val="00EA4B3F"/>
    <w:rsid w:val="00EA4D9C"/>
    <w:rsid w:val="00EA4F4C"/>
    <w:rsid w:val="00EA5336"/>
    <w:rsid w:val="00EA5528"/>
    <w:rsid w:val="00EA590B"/>
    <w:rsid w:val="00EA5D8B"/>
    <w:rsid w:val="00EA5D9B"/>
    <w:rsid w:val="00EA6835"/>
    <w:rsid w:val="00EA6A69"/>
    <w:rsid w:val="00EA6EAF"/>
    <w:rsid w:val="00EA7270"/>
    <w:rsid w:val="00EA76F6"/>
    <w:rsid w:val="00EA7AEC"/>
    <w:rsid w:val="00EB01CB"/>
    <w:rsid w:val="00EB06F5"/>
    <w:rsid w:val="00EB09A9"/>
    <w:rsid w:val="00EB0B00"/>
    <w:rsid w:val="00EB0DE6"/>
    <w:rsid w:val="00EB1439"/>
    <w:rsid w:val="00EB1460"/>
    <w:rsid w:val="00EB192A"/>
    <w:rsid w:val="00EB1B6E"/>
    <w:rsid w:val="00EB1BA2"/>
    <w:rsid w:val="00EB1DB7"/>
    <w:rsid w:val="00EB1DEF"/>
    <w:rsid w:val="00EB1EB3"/>
    <w:rsid w:val="00EB2122"/>
    <w:rsid w:val="00EB26BE"/>
    <w:rsid w:val="00EB2713"/>
    <w:rsid w:val="00EB2BFD"/>
    <w:rsid w:val="00EB3753"/>
    <w:rsid w:val="00EB37FD"/>
    <w:rsid w:val="00EB3B36"/>
    <w:rsid w:val="00EB3C10"/>
    <w:rsid w:val="00EB3F34"/>
    <w:rsid w:val="00EB4164"/>
    <w:rsid w:val="00EB43C4"/>
    <w:rsid w:val="00EB454B"/>
    <w:rsid w:val="00EB4658"/>
    <w:rsid w:val="00EB4AFA"/>
    <w:rsid w:val="00EB4B86"/>
    <w:rsid w:val="00EB4E20"/>
    <w:rsid w:val="00EB4E94"/>
    <w:rsid w:val="00EB4FA2"/>
    <w:rsid w:val="00EB5784"/>
    <w:rsid w:val="00EB58FC"/>
    <w:rsid w:val="00EB5B83"/>
    <w:rsid w:val="00EB6036"/>
    <w:rsid w:val="00EB6457"/>
    <w:rsid w:val="00EB66AB"/>
    <w:rsid w:val="00EB674A"/>
    <w:rsid w:val="00EB6866"/>
    <w:rsid w:val="00EB68D5"/>
    <w:rsid w:val="00EB6CDE"/>
    <w:rsid w:val="00EB76EF"/>
    <w:rsid w:val="00EB7751"/>
    <w:rsid w:val="00EC070C"/>
    <w:rsid w:val="00EC0BBD"/>
    <w:rsid w:val="00EC0DE1"/>
    <w:rsid w:val="00EC0FCC"/>
    <w:rsid w:val="00EC1685"/>
    <w:rsid w:val="00EC1F2E"/>
    <w:rsid w:val="00EC21A9"/>
    <w:rsid w:val="00EC23BF"/>
    <w:rsid w:val="00EC24E3"/>
    <w:rsid w:val="00EC27D7"/>
    <w:rsid w:val="00EC2864"/>
    <w:rsid w:val="00EC2A65"/>
    <w:rsid w:val="00EC2C1E"/>
    <w:rsid w:val="00EC32B1"/>
    <w:rsid w:val="00EC34F0"/>
    <w:rsid w:val="00EC37FD"/>
    <w:rsid w:val="00EC3C40"/>
    <w:rsid w:val="00EC3F48"/>
    <w:rsid w:val="00EC404E"/>
    <w:rsid w:val="00EC407E"/>
    <w:rsid w:val="00EC4373"/>
    <w:rsid w:val="00EC51B4"/>
    <w:rsid w:val="00EC5409"/>
    <w:rsid w:val="00EC5E06"/>
    <w:rsid w:val="00EC608C"/>
    <w:rsid w:val="00EC623D"/>
    <w:rsid w:val="00EC62CC"/>
    <w:rsid w:val="00EC62D4"/>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6E0"/>
    <w:rsid w:val="00ED2AE4"/>
    <w:rsid w:val="00ED2B7F"/>
    <w:rsid w:val="00ED2C4F"/>
    <w:rsid w:val="00ED2FBC"/>
    <w:rsid w:val="00ED3196"/>
    <w:rsid w:val="00ED3CCA"/>
    <w:rsid w:val="00ED3E1F"/>
    <w:rsid w:val="00ED3F6B"/>
    <w:rsid w:val="00ED40C7"/>
    <w:rsid w:val="00ED4980"/>
    <w:rsid w:val="00ED4D22"/>
    <w:rsid w:val="00ED564F"/>
    <w:rsid w:val="00ED5D82"/>
    <w:rsid w:val="00ED5FF7"/>
    <w:rsid w:val="00ED632F"/>
    <w:rsid w:val="00ED6369"/>
    <w:rsid w:val="00ED6537"/>
    <w:rsid w:val="00ED6E49"/>
    <w:rsid w:val="00ED6E62"/>
    <w:rsid w:val="00ED6EC2"/>
    <w:rsid w:val="00ED6F1E"/>
    <w:rsid w:val="00ED7021"/>
    <w:rsid w:val="00ED715C"/>
    <w:rsid w:val="00ED750C"/>
    <w:rsid w:val="00ED75F5"/>
    <w:rsid w:val="00ED79ED"/>
    <w:rsid w:val="00ED7B79"/>
    <w:rsid w:val="00ED7DDA"/>
    <w:rsid w:val="00EE0115"/>
    <w:rsid w:val="00EE059C"/>
    <w:rsid w:val="00EE05CB"/>
    <w:rsid w:val="00EE0C02"/>
    <w:rsid w:val="00EE11CA"/>
    <w:rsid w:val="00EE1BE9"/>
    <w:rsid w:val="00EE1E10"/>
    <w:rsid w:val="00EE207A"/>
    <w:rsid w:val="00EE2309"/>
    <w:rsid w:val="00EE23D0"/>
    <w:rsid w:val="00EE2B6D"/>
    <w:rsid w:val="00EE2D99"/>
    <w:rsid w:val="00EE2FA6"/>
    <w:rsid w:val="00EE31E3"/>
    <w:rsid w:val="00EE3214"/>
    <w:rsid w:val="00EE3285"/>
    <w:rsid w:val="00EE3307"/>
    <w:rsid w:val="00EE3350"/>
    <w:rsid w:val="00EE3840"/>
    <w:rsid w:val="00EE425B"/>
    <w:rsid w:val="00EE4669"/>
    <w:rsid w:val="00EE4863"/>
    <w:rsid w:val="00EE5010"/>
    <w:rsid w:val="00EE5067"/>
    <w:rsid w:val="00EE62ED"/>
    <w:rsid w:val="00EE657D"/>
    <w:rsid w:val="00EE689D"/>
    <w:rsid w:val="00EE6AE6"/>
    <w:rsid w:val="00EE6B5B"/>
    <w:rsid w:val="00EE6C61"/>
    <w:rsid w:val="00EE70B7"/>
    <w:rsid w:val="00EE7138"/>
    <w:rsid w:val="00EE77A9"/>
    <w:rsid w:val="00EE7859"/>
    <w:rsid w:val="00EF03EF"/>
    <w:rsid w:val="00EF06BF"/>
    <w:rsid w:val="00EF0C54"/>
    <w:rsid w:val="00EF0D54"/>
    <w:rsid w:val="00EF0DF3"/>
    <w:rsid w:val="00EF117E"/>
    <w:rsid w:val="00EF1253"/>
    <w:rsid w:val="00EF126B"/>
    <w:rsid w:val="00EF14FA"/>
    <w:rsid w:val="00EF1A32"/>
    <w:rsid w:val="00EF1AD8"/>
    <w:rsid w:val="00EF1BA0"/>
    <w:rsid w:val="00EF1F99"/>
    <w:rsid w:val="00EF2014"/>
    <w:rsid w:val="00EF215F"/>
    <w:rsid w:val="00EF2441"/>
    <w:rsid w:val="00EF24AD"/>
    <w:rsid w:val="00EF27C9"/>
    <w:rsid w:val="00EF2B10"/>
    <w:rsid w:val="00EF2C35"/>
    <w:rsid w:val="00EF3303"/>
    <w:rsid w:val="00EF3508"/>
    <w:rsid w:val="00EF35B5"/>
    <w:rsid w:val="00EF3C19"/>
    <w:rsid w:val="00EF3D9E"/>
    <w:rsid w:val="00EF3DEC"/>
    <w:rsid w:val="00EF3E27"/>
    <w:rsid w:val="00EF46C1"/>
    <w:rsid w:val="00EF46E7"/>
    <w:rsid w:val="00EF4FDA"/>
    <w:rsid w:val="00EF50F6"/>
    <w:rsid w:val="00EF53A0"/>
    <w:rsid w:val="00EF53FF"/>
    <w:rsid w:val="00EF577B"/>
    <w:rsid w:val="00EF57E8"/>
    <w:rsid w:val="00EF5E4C"/>
    <w:rsid w:val="00EF5E6F"/>
    <w:rsid w:val="00EF5E96"/>
    <w:rsid w:val="00EF5EEA"/>
    <w:rsid w:val="00EF666C"/>
    <w:rsid w:val="00EF6AE8"/>
    <w:rsid w:val="00EF6B3F"/>
    <w:rsid w:val="00EF730F"/>
    <w:rsid w:val="00EF73DF"/>
    <w:rsid w:val="00EF7D36"/>
    <w:rsid w:val="00EF7DFF"/>
    <w:rsid w:val="00F00497"/>
    <w:rsid w:val="00F00891"/>
    <w:rsid w:val="00F01279"/>
    <w:rsid w:val="00F01379"/>
    <w:rsid w:val="00F016ED"/>
    <w:rsid w:val="00F01CC2"/>
    <w:rsid w:val="00F020DD"/>
    <w:rsid w:val="00F02319"/>
    <w:rsid w:val="00F028AD"/>
    <w:rsid w:val="00F02C35"/>
    <w:rsid w:val="00F0340B"/>
    <w:rsid w:val="00F03CE3"/>
    <w:rsid w:val="00F03DED"/>
    <w:rsid w:val="00F046A5"/>
    <w:rsid w:val="00F048BD"/>
    <w:rsid w:val="00F04927"/>
    <w:rsid w:val="00F04B6B"/>
    <w:rsid w:val="00F04EF6"/>
    <w:rsid w:val="00F04F2F"/>
    <w:rsid w:val="00F05518"/>
    <w:rsid w:val="00F057EF"/>
    <w:rsid w:val="00F05F55"/>
    <w:rsid w:val="00F0644B"/>
    <w:rsid w:val="00F06A98"/>
    <w:rsid w:val="00F06F95"/>
    <w:rsid w:val="00F07228"/>
    <w:rsid w:val="00F07276"/>
    <w:rsid w:val="00F076BE"/>
    <w:rsid w:val="00F07753"/>
    <w:rsid w:val="00F07B00"/>
    <w:rsid w:val="00F07E6F"/>
    <w:rsid w:val="00F07ED9"/>
    <w:rsid w:val="00F101A1"/>
    <w:rsid w:val="00F1039B"/>
    <w:rsid w:val="00F104BD"/>
    <w:rsid w:val="00F109F7"/>
    <w:rsid w:val="00F10B48"/>
    <w:rsid w:val="00F10C8C"/>
    <w:rsid w:val="00F10DCB"/>
    <w:rsid w:val="00F10E07"/>
    <w:rsid w:val="00F10EB4"/>
    <w:rsid w:val="00F11230"/>
    <w:rsid w:val="00F11384"/>
    <w:rsid w:val="00F11A89"/>
    <w:rsid w:val="00F11F56"/>
    <w:rsid w:val="00F11FA5"/>
    <w:rsid w:val="00F12024"/>
    <w:rsid w:val="00F12637"/>
    <w:rsid w:val="00F12994"/>
    <w:rsid w:val="00F12F1A"/>
    <w:rsid w:val="00F134AC"/>
    <w:rsid w:val="00F13A52"/>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5F2"/>
    <w:rsid w:val="00F17792"/>
    <w:rsid w:val="00F1796C"/>
    <w:rsid w:val="00F179E8"/>
    <w:rsid w:val="00F17E95"/>
    <w:rsid w:val="00F204CB"/>
    <w:rsid w:val="00F204FF"/>
    <w:rsid w:val="00F20DAA"/>
    <w:rsid w:val="00F210C7"/>
    <w:rsid w:val="00F21130"/>
    <w:rsid w:val="00F21541"/>
    <w:rsid w:val="00F218E4"/>
    <w:rsid w:val="00F21B23"/>
    <w:rsid w:val="00F21DA3"/>
    <w:rsid w:val="00F22262"/>
    <w:rsid w:val="00F225F3"/>
    <w:rsid w:val="00F22646"/>
    <w:rsid w:val="00F22ECD"/>
    <w:rsid w:val="00F2311E"/>
    <w:rsid w:val="00F23429"/>
    <w:rsid w:val="00F23697"/>
    <w:rsid w:val="00F23C92"/>
    <w:rsid w:val="00F23F11"/>
    <w:rsid w:val="00F2409F"/>
    <w:rsid w:val="00F240E6"/>
    <w:rsid w:val="00F241A5"/>
    <w:rsid w:val="00F249A2"/>
    <w:rsid w:val="00F24BD9"/>
    <w:rsid w:val="00F24C20"/>
    <w:rsid w:val="00F24CDA"/>
    <w:rsid w:val="00F25BA7"/>
    <w:rsid w:val="00F25C04"/>
    <w:rsid w:val="00F25C7D"/>
    <w:rsid w:val="00F25CBA"/>
    <w:rsid w:val="00F25E4C"/>
    <w:rsid w:val="00F262EF"/>
    <w:rsid w:val="00F264C1"/>
    <w:rsid w:val="00F26541"/>
    <w:rsid w:val="00F26667"/>
    <w:rsid w:val="00F26955"/>
    <w:rsid w:val="00F26AA4"/>
    <w:rsid w:val="00F27039"/>
    <w:rsid w:val="00F27463"/>
    <w:rsid w:val="00F27AD9"/>
    <w:rsid w:val="00F27CF8"/>
    <w:rsid w:val="00F27E2D"/>
    <w:rsid w:val="00F302D3"/>
    <w:rsid w:val="00F30437"/>
    <w:rsid w:val="00F3065B"/>
    <w:rsid w:val="00F30E88"/>
    <w:rsid w:val="00F30EC5"/>
    <w:rsid w:val="00F30FE1"/>
    <w:rsid w:val="00F312AB"/>
    <w:rsid w:val="00F314C9"/>
    <w:rsid w:val="00F3177B"/>
    <w:rsid w:val="00F31A5E"/>
    <w:rsid w:val="00F31B7F"/>
    <w:rsid w:val="00F31BC3"/>
    <w:rsid w:val="00F31C02"/>
    <w:rsid w:val="00F320CA"/>
    <w:rsid w:val="00F32365"/>
    <w:rsid w:val="00F323A6"/>
    <w:rsid w:val="00F3281E"/>
    <w:rsid w:val="00F32E54"/>
    <w:rsid w:val="00F335A1"/>
    <w:rsid w:val="00F335FB"/>
    <w:rsid w:val="00F33893"/>
    <w:rsid w:val="00F3429D"/>
    <w:rsid w:val="00F34755"/>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4F0"/>
    <w:rsid w:val="00F4068A"/>
    <w:rsid w:val="00F40C95"/>
    <w:rsid w:val="00F4102C"/>
    <w:rsid w:val="00F4166F"/>
    <w:rsid w:val="00F41B51"/>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5DB"/>
    <w:rsid w:val="00F46612"/>
    <w:rsid w:val="00F468CA"/>
    <w:rsid w:val="00F47445"/>
    <w:rsid w:val="00F4791D"/>
    <w:rsid w:val="00F479A9"/>
    <w:rsid w:val="00F47C77"/>
    <w:rsid w:val="00F50562"/>
    <w:rsid w:val="00F505AB"/>
    <w:rsid w:val="00F50A67"/>
    <w:rsid w:val="00F50F47"/>
    <w:rsid w:val="00F51110"/>
    <w:rsid w:val="00F51290"/>
    <w:rsid w:val="00F517C0"/>
    <w:rsid w:val="00F5195D"/>
    <w:rsid w:val="00F51A32"/>
    <w:rsid w:val="00F51B51"/>
    <w:rsid w:val="00F51D09"/>
    <w:rsid w:val="00F52649"/>
    <w:rsid w:val="00F52B7B"/>
    <w:rsid w:val="00F52F89"/>
    <w:rsid w:val="00F532DD"/>
    <w:rsid w:val="00F5341B"/>
    <w:rsid w:val="00F53B24"/>
    <w:rsid w:val="00F53BAE"/>
    <w:rsid w:val="00F5415E"/>
    <w:rsid w:val="00F541CA"/>
    <w:rsid w:val="00F54981"/>
    <w:rsid w:val="00F54A3D"/>
    <w:rsid w:val="00F54D4A"/>
    <w:rsid w:val="00F54E20"/>
    <w:rsid w:val="00F54F5A"/>
    <w:rsid w:val="00F55006"/>
    <w:rsid w:val="00F55184"/>
    <w:rsid w:val="00F551FC"/>
    <w:rsid w:val="00F55953"/>
    <w:rsid w:val="00F55AE2"/>
    <w:rsid w:val="00F56106"/>
    <w:rsid w:val="00F561EB"/>
    <w:rsid w:val="00F56696"/>
    <w:rsid w:val="00F5672D"/>
    <w:rsid w:val="00F56E92"/>
    <w:rsid w:val="00F56EEA"/>
    <w:rsid w:val="00F573C0"/>
    <w:rsid w:val="00F5769A"/>
    <w:rsid w:val="00F57755"/>
    <w:rsid w:val="00F578B5"/>
    <w:rsid w:val="00F57D5F"/>
    <w:rsid w:val="00F57F7D"/>
    <w:rsid w:val="00F60054"/>
    <w:rsid w:val="00F6009E"/>
    <w:rsid w:val="00F60154"/>
    <w:rsid w:val="00F60EDA"/>
    <w:rsid w:val="00F61790"/>
    <w:rsid w:val="00F61DDF"/>
    <w:rsid w:val="00F620B7"/>
    <w:rsid w:val="00F62146"/>
    <w:rsid w:val="00F62814"/>
    <w:rsid w:val="00F6283E"/>
    <w:rsid w:val="00F62D23"/>
    <w:rsid w:val="00F62EA4"/>
    <w:rsid w:val="00F634A0"/>
    <w:rsid w:val="00F6380B"/>
    <w:rsid w:val="00F638BC"/>
    <w:rsid w:val="00F6406C"/>
    <w:rsid w:val="00F64351"/>
    <w:rsid w:val="00F6441B"/>
    <w:rsid w:val="00F64522"/>
    <w:rsid w:val="00F64727"/>
    <w:rsid w:val="00F64A48"/>
    <w:rsid w:val="00F64BF5"/>
    <w:rsid w:val="00F64E27"/>
    <w:rsid w:val="00F650C9"/>
    <w:rsid w:val="00F65D72"/>
    <w:rsid w:val="00F65E17"/>
    <w:rsid w:val="00F65FD4"/>
    <w:rsid w:val="00F66051"/>
    <w:rsid w:val="00F662D9"/>
    <w:rsid w:val="00F66739"/>
    <w:rsid w:val="00F66830"/>
    <w:rsid w:val="00F66931"/>
    <w:rsid w:val="00F66D25"/>
    <w:rsid w:val="00F670A1"/>
    <w:rsid w:val="00F67285"/>
    <w:rsid w:val="00F6729A"/>
    <w:rsid w:val="00F677A6"/>
    <w:rsid w:val="00F7012F"/>
    <w:rsid w:val="00F708A1"/>
    <w:rsid w:val="00F70CEC"/>
    <w:rsid w:val="00F70E69"/>
    <w:rsid w:val="00F7103F"/>
    <w:rsid w:val="00F71263"/>
    <w:rsid w:val="00F71414"/>
    <w:rsid w:val="00F71A8E"/>
    <w:rsid w:val="00F7276E"/>
    <w:rsid w:val="00F72889"/>
    <w:rsid w:val="00F72B52"/>
    <w:rsid w:val="00F72DC7"/>
    <w:rsid w:val="00F72F53"/>
    <w:rsid w:val="00F73404"/>
    <w:rsid w:val="00F73E27"/>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241"/>
    <w:rsid w:val="00F80357"/>
    <w:rsid w:val="00F80876"/>
    <w:rsid w:val="00F809DA"/>
    <w:rsid w:val="00F80D9E"/>
    <w:rsid w:val="00F81220"/>
    <w:rsid w:val="00F81500"/>
    <w:rsid w:val="00F816B8"/>
    <w:rsid w:val="00F822D1"/>
    <w:rsid w:val="00F827A1"/>
    <w:rsid w:val="00F829F5"/>
    <w:rsid w:val="00F82F33"/>
    <w:rsid w:val="00F82F8A"/>
    <w:rsid w:val="00F83045"/>
    <w:rsid w:val="00F83461"/>
    <w:rsid w:val="00F83617"/>
    <w:rsid w:val="00F83C27"/>
    <w:rsid w:val="00F83D31"/>
    <w:rsid w:val="00F83D87"/>
    <w:rsid w:val="00F83ECF"/>
    <w:rsid w:val="00F84389"/>
    <w:rsid w:val="00F84A4F"/>
    <w:rsid w:val="00F84D5B"/>
    <w:rsid w:val="00F851F7"/>
    <w:rsid w:val="00F8576B"/>
    <w:rsid w:val="00F85F0C"/>
    <w:rsid w:val="00F8690D"/>
    <w:rsid w:val="00F86F75"/>
    <w:rsid w:val="00F86FB3"/>
    <w:rsid w:val="00F872C0"/>
    <w:rsid w:val="00F87A3B"/>
    <w:rsid w:val="00F87C6F"/>
    <w:rsid w:val="00F9010C"/>
    <w:rsid w:val="00F90AF4"/>
    <w:rsid w:val="00F90D7C"/>
    <w:rsid w:val="00F90FFE"/>
    <w:rsid w:val="00F91064"/>
    <w:rsid w:val="00F91267"/>
    <w:rsid w:val="00F91451"/>
    <w:rsid w:val="00F91DB5"/>
    <w:rsid w:val="00F91EE1"/>
    <w:rsid w:val="00F9243D"/>
    <w:rsid w:val="00F92E14"/>
    <w:rsid w:val="00F92EA1"/>
    <w:rsid w:val="00F9302D"/>
    <w:rsid w:val="00F9315A"/>
    <w:rsid w:val="00F935BB"/>
    <w:rsid w:val="00F93B55"/>
    <w:rsid w:val="00F93BA6"/>
    <w:rsid w:val="00F9404B"/>
    <w:rsid w:val="00F941BF"/>
    <w:rsid w:val="00F94552"/>
    <w:rsid w:val="00F945D5"/>
    <w:rsid w:val="00F9471F"/>
    <w:rsid w:val="00F94CD1"/>
    <w:rsid w:val="00F94E4F"/>
    <w:rsid w:val="00F95449"/>
    <w:rsid w:val="00F956F4"/>
    <w:rsid w:val="00F95F5C"/>
    <w:rsid w:val="00F965E1"/>
    <w:rsid w:val="00F96B5C"/>
    <w:rsid w:val="00F971E8"/>
    <w:rsid w:val="00F97307"/>
    <w:rsid w:val="00F973E0"/>
    <w:rsid w:val="00F97E6F"/>
    <w:rsid w:val="00F97EEE"/>
    <w:rsid w:val="00FA04E7"/>
    <w:rsid w:val="00FA09EF"/>
    <w:rsid w:val="00FA0BFD"/>
    <w:rsid w:val="00FA0C65"/>
    <w:rsid w:val="00FA0F83"/>
    <w:rsid w:val="00FA1550"/>
    <w:rsid w:val="00FA175A"/>
    <w:rsid w:val="00FA18F1"/>
    <w:rsid w:val="00FA1CC1"/>
    <w:rsid w:val="00FA2454"/>
    <w:rsid w:val="00FA25F3"/>
    <w:rsid w:val="00FA2805"/>
    <w:rsid w:val="00FA295C"/>
    <w:rsid w:val="00FA2C71"/>
    <w:rsid w:val="00FA2CF2"/>
    <w:rsid w:val="00FA2EF2"/>
    <w:rsid w:val="00FA34B7"/>
    <w:rsid w:val="00FA3874"/>
    <w:rsid w:val="00FA3D94"/>
    <w:rsid w:val="00FA3E24"/>
    <w:rsid w:val="00FA42E0"/>
    <w:rsid w:val="00FA4780"/>
    <w:rsid w:val="00FA47B1"/>
    <w:rsid w:val="00FA4C25"/>
    <w:rsid w:val="00FA4E4A"/>
    <w:rsid w:val="00FA50AA"/>
    <w:rsid w:val="00FA50F1"/>
    <w:rsid w:val="00FA5ADD"/>
    <w:rsid w:val="00FA5D73"/>
    <w:rsid w:val="00FA62FE"/>
    <w:rsid w:val="00FA631D"/>
    <w:rsid w:val="00FA638F"/>
    <w:rsid w:val="00FA6769"/>
    <w:rsid w:val="00FA6A42"/>
    <w:rsid w:val="00FA6B30"/>
    <w:rsid w:val="00FA6D15"/>
    <w:rsid w:val="00FA6FAC"/>
    <w:rsid w:val="00FA708F"/>
    <w:rsid w:val="00FA7158"/>
    <w:rsid w:val="00FA7D19"/>
    <w:rsid w:val="00FA7F18"/>
    <w:rsid w:val="00FB03CD"/>
    <w:rsid w:val="00FB06F7"/>
    <w:rsid w:val="00FB0A79"/>
    <w:rsid w:val="00FB0E54"/>
    <w:rsid w:val="00FB17FD"/>
    <w:rsid w:val="00FB1808"/>
    <w:rsid w:val="00FB1A0D"/>
    <w:rsid w:val="00FB1AEA"/>
    <w:rsid w:val="00FB1B95"/>
    <w:rsid w:val="00FB1BBF"/>
    <w:rsid w:val="00FB2D0D"/>
    <w:rsid w:val="00FB33D6"/>
    <w:rsid w:val="00FB3444"/>
    <w:rsid w:val="00FB3483"/>
    <w:rsid w:val="00FB3F3E"/>
    <w:rsid w:val="00FB4721"/>
    <w:rsid w:val="00FB4D6F"/>
    <w:rsid w:val="00FB53F1"/>
    <w:rsid w:val="00FB5499"/>
    <w:rsid w:val="00FB5698"/>
    <w:rsid w:val="00FB56B6"/>
    <w:rsid w:val="00FB58A0"/>
    <w:rsid w:val="00FB5E73"/>
    <w:rsid w:val="00FB6070"/>
    <w:rsid w:val="00FB618E"/>
    <w:rsid w:val="00FB6B19"/>
    <w:rsid w:val="00FB6EEB"/>
    <w:rsid w:val="00FB71FF"/>
    <w:rsid w:val="00FB770B"/>
    <w:rsid w:val="00FB7C3E"/>
    <w:rsid w:val="00FC0027"/>
    <w:rsid w:val="00FC0A43"/>
    <w:rsid w:val="00FC11A1"/>
    <w:rsid w:val="00FC12CF"/>
    <w:rsid w:val="00FC1384"/>
    <w:rsid w:val="00FC154C"/>
    <w:rsid w:val="00FC1C1D"/>
    <w:rsid w:val="00FC1CD6"/>
    <w:rsid w:val="00FC1D0B"/>
    <w:rsid w:val="00FC1DEF"/>
    <w:rsid w:val="00FC1F4D"/>
    <w:rsid w:val="00FC24A8"/>
    <w:rsid w:val="00FC24D4"/>
    <w:rsid w:val="00FC253E"/>
    <w:rsid w:val="00FC26CB"/>
    <w:rsid w:val="00FC292A"/>
    <w:rsid w:val="00FC369D"/>
    <w:rsid w:val="00FC3BD6"/>
    <w:rsid w:val="00FC4016"/>
    <w:rsid w:val="00FC45A4"/>
    <w:rsid w:val="00FC46D9"/>
    <w:rsid w:val="00FC497B"/>
    <w:rsid w:val="00FC4A45"/>
    <w:rsid w:val="00FC4BED"/>
    <w:rsid w:val="00FC4DEB"/>
    <w:rsid w:val="00FC5296"/>
    <w:rsid w:val="00FC5B6E"/>
    <w:rsid w:val="00FC5BD8"/>
    <w:rsid w:val="00FC608A"/>
    <w:rsid w:val="00FC613F"/>
    <w:rsid w:val="00FC655F"/>
    <w:rsid w:val="00FC69A7"/>
    <w:rsid w:val="00FC6D1C"/>
    <w:rsid w:val="00FC7015"/>
    <w:rsid w:val="00FC7027"/>
    <w:rsid w:val="00FC70F1"/>
    <w:rsid w:val="00FC7A41"/>
    <w:rsid w:val="00FC7C3F"/>
    <w:rsid w:val="00FC7FB0"/>
    <w:rsid w:val="00FD0838"/>
    <w:rsid w:val="00FD086C"/>
    <w:rsid w:val="00FD0B90"/>
    <w:rsid w:val="00FD13E1"/>
    <w:rsid w:val="00FD14AC"/>
    <w:rsid w:val="00FD1DB7"/>
    <w:rsid w:val="00FD1E0B"/>
    <w:rsid w:val="00FD1E3B"/>
    <w:rsid w:val="00FD1EE6"/>
    <w:rsid w:val="00FD1F2C"/>
    <w:rsid w:val="00FD2203"/>
    <w:rsid w:val="00FD2DBB"/>
    <w:rsid w:val="00FD354D"/>
    <w:rsid w:val="00FD355F"/>
    <w:rsid w:val="00FD3660"/>
    <w:rsid w:val="00FD3795"/>
    <w:rsid w:val="00FD3A44"/>
    <w:rsid w:val="00FD3AD2"/>
    <w:rsid w:val="00FD3BEE"/>
    <w:rsid w:val="00FD4831"/>
    <w:rsid w:val="00FD4851"/>
    <w:rsid w:val="00FD49CD"/>
    <w:rsid w:val="00FD50B4"/>
    <w:rsid w:val="00FD5106"/>
    <w:rsid w:val="00FD5126"/>
    <w:rsid w:val="00FD52DF"/>
    <w:rsid w:val="00FD57A0"/>
    <w:rsid w:val="00FD5B62"/>
    <w:rsid w:val="00FD5FEF"/>
    <w:rsid w:val="00FD62E8"/>
    <w:rsid w:val="00FD65B5"/>
    <w:rsid w:val="00FD693B"/>
    <w:rsid w:val="00FD6AB5"/>
    <w:rsid w:val="00FD6BC7"/>
    <w:rsid w:val="00FD6C79"/>
    <w:rsid w:val="00FD755D"/>
    <w:rsid w:val="00FD7B99"/>
    <w:rsid w:val="00FD7D98"/>
    <w:rsid w:val="00FE004F"/>
    <w:rsid w:val="00FE050C"/>
    <w:rsid w:val="00FE0887"/>
    <w:rsid w:val="00FE0CEE"/>
    <w:rsid w:val="00FE0CF1"/>
    <w:rsid w:val="00FE0DEC"/>
    <w:rsid w:val="00FE151B"/>
    <w:rsid w:val="00FE15A0"/>
    <w:rsid w:val="00FE1726"/>
    <w:rsid w:val="00FE180D"/>
    <w:rsid w:val="00FE2060"/>
    <w:rsid w:val="00FE25B1"/>
    <w:rsid w:val="00FE3450"/>
    <w:rsid w:val="00FE3495"/>
    <w:rsid w:val="00FE34EF"/>
    <w:rsid w:val="00FE3517"/>
    <w:rsid w:val="00FE3546"/>
    <w:rsid w:val="00FE35CA"/>
    <w:rsid w:val="00FE364A"/>
    <w:rsid w:val="00FE3854"/>
    <w:rsid w:val="00FE3CF8"/>
    <w:rsid w:val="00FE4217"/>
    <w:rsid w:val="00FE43DF"/>
    <w:rsid w:val="00FE4B50"/>
    <w:rsid w:val="00FE4D36"/>
    <w:rsid w:val="00FE4E16"/>
    <w:rsid w:val="00FE580F"/>
    <w:rsid w:val="00FE59B9"/>
    <w:rsid w:val="00FE5CE1"/>
    <w:rsid w:val="00FE6006"/>
    <w:rsid w:val="00FE6125"/>
    <w:rsid w:val="00FE6316"/>
    <w:rsid w:val="00FE6621"/>
    <w:rsid w:val="00FE67EB"/>
    <w:rsid w:val="00FE6B0E"/>
    <w:rsid w:val="00FE6F30"/>
    <w:rsid w:val="00FF00DD"/>
    <w:rsid w:val="00FF029C"/>
    <w:rsid w:val="00FF0811"/>
    <w:rsid w:val="00FF0BE6"/>
    <w:rsid w:val="00FF0E68"/>
    <w:rsid w:val="00FF0FFA"/>
    <w:rsid w:val="00FF13BE"/>
    <w:rsid w:val="00FF1717"/>
    <w:rsid w:val="00FF186F"/>
    <w:rsid w:val="00FF1885"/>
    <w:rsid w:val="00FF19EE"/>
    <w:rsid w:val="00FF1C4D"/>
    <w:rsid w:val="00FF1F1C"/>
    <w:rsid w:val="00FF1FFF"/>
    <w:rsid w:val="00FF23EF"/>
    <w:rsid w:val="00FF2E8A"/>
    <w:rsid w:val="00FF332E"/>
    <w:rsid w:val="00FF343D"/>
    <w:rsid w:val="00FF3512"/>
    <w:rsid w:val="00FF379F"/>
    <w:rsid w:val="00FF3950"/>
    <w:rsid w:val="00FF3E80"/>
    <w:rsid w:val="00FF419F"/>
    <w:rsid w:val="00FF429A"/>
    <w:rsid w:val="00FF4492"/>
    <w:rsid w:val="00FF4627"/>
    <w:rsid w:val="00FF4753"/>
    <w:rsid w:val="00FF5206"/>
    <w:rsid w:val="00FF5664"/>
    <w:rsid w:val="00FF5812"/>
    <w:rsid w:val="00FF593E"/>
    <w:rsid w:val="00FF5B7C"/>
    <w:rsid w:val="00FF5D5A"/>
    <w:rsid w:val="00FF624A"/>
    <w:rsid w:val="00FF6452"/>
    <w:rsid w:val="00FF654F"/>
    <w:rsid w:val="00FF6598"/>
    <w:rsid w:val="00FF6E3E"/>
    <w:rsid w:val="00FF7283"/>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CF181841-C5F1-4819-98A2-53F03AC08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8A2EEA"/>
    <w:pPr>
      <w:spacing w:line="280" w:lineRule="exact"/>
    </w:pPr>
    <w:rPr>
      <w:rFonts w:ascii="Verdana" w:hAnsi="Verdana"/>
      <w:sz w:val="18"/>
      <w:szCs w:val="24"/>
    </w:rPr>
  </w:style>
  <w:style w:type="paragraph" w:styleId="Kop1">
    <w:name w:val="heading 1"/>
    <w:basedOn w:val="Standaard"/>
    <w:next w:val="Standaard"/>
    <w:qFormat/>
    <w:rsid w:val="008A2EEA"/>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8A2EEA"/>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8A2EEA"/>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8A2EEA"/>
    <w:pPr>
      <w:keepNext/>
      <w:numPr>
        <w:ilvl w:val="3"/>
        <w:numId w:val="2"/>
      </w:numPr>
      <w:spacing w:before="280"/>
      <w:outlineLvl w:val="3"/>
    </w:pPr>
    <w:rPr>
      <w:b/>
      <w:bCs/>
      <w:szCs w:val="28"/>
    </w:rPr>
  </w:style>
  <w:style w:type="paragraph" w:styleId="Kop5">
    <w:name w:val="heading 5"/>
    <w:basedOn w:val="Standaard"/>
    <w:next w:val="Standaard"/>
    <w:link w:val="Kop5Char"/>
    <w:rsid w:val="008A2EEA"/>
    <w:pPr>
      <w:keepNext/>
      <w:numPr>
        <w:ilvl w:val="4"/>
        <w:numId w:val="2"/>
      </w:numPr>
      <w:spacing w:before="280"/>
      <w:outlineLvl w:val="4"/>
    </w:pPr>
    <w:rPr>
      <w:bCs/>
      <w:i/>
      <w:iCs/>
      <w:szCs w:val="26"/>
    </w:rPr>
  </w:style>
  <w:style w:type="paragraph" w:styleId="Kop6">
    <w:name w:val="heading 6"/>
    <w:basedOn w:val="Standaard"/>
    <w:next w:val="Standaard"/>
    <w:rsid w:val="008A2EEA"/>
    <w:pPr>
      <w:keepNext/>
      <w:numPr>
        <w:ilvl w:val="5"/>
        <w:numId w:val="2"/>
      </w:numPr>
      <w:spacing w:before="280"/>
      <w:outlineLvl w:val="5"/>
    </w:pPr>
    <w:rPr>
      <w:bCs/>
      <w:i/>
      <w:szCs w:val="22"/>
    </w:rPr>
  </w:style>
  <w:style w:type="paragraph" w:styleId="Kop7">
    <w:name w:val="heading 7"/>
    <w:basedOn w:val="Standaard"/>
    <w:next w:val="Standaard"/>
    <w:rsid w:val="008A2EEA"/>
    <w:pPr>
      <w:keepNext/>
      <w:spacing w:before="280"/>
      <w:outlineLvl w:val="6"/>
    </w:pPr>
  </w:style>
  <w:style w:type="paragraph" w:styleId="Kop8">
    <w:name w:val="heading 8"/>
    <w:basedOn w:val="Standaard"/>
    <w:next w:val="Standaard"/>
    <w:rsid w:val="008A2EEA"/>
    <w:pPr>
      <w:keepNext/>
      <w:spacing w:before="280"/>
      <w:outlineLvl w:val="7"/>
    </w:pPr>
    <w:rPr>
      <w:iCs/>
    </w:rPr>
  </w:style>
  <w:style w:type="paragraph" w:styleId="Kop9">
    <w:name w:val="heading 9"/>
    <w:basedOn w:val="Standaard"/>
    <w:next w:val="Standaard"/>
    <w:rsid w:val="008A2EEA"/>
    <w:pPr>
      <w:keepNext/>
      <w:spacing w:before="280"/>
      <w:outlineLvl w:val="8"/>
    </w:pPr>
    <w:rPr>
      <w:rFonts w:cs="Arial"/>
      <w:szCs w:val="22"/>
    </w:rPr>
  </w:style>
  <w:style w:type="character" w:default="1" w:styleId="Standaardalinea-lettertype">
    <w:name w:val="Default Paragraph Font"/>
    <w:uiPriority w:val="1"/>
    <w:semiHidden/>
    <w:unhideWhenUsed/>
    <w:rsid w:val="008A2EEA"/>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8A2EEA"/>
  </w:style>
  <w:style w:type="paragraph" w:customStyle="1" w:styleId="Kop1voorwerk">
    <w:name w:val="Kop 1 voorwerk"/>
    <w:basedOn w:val="Standaard"/>
    <w:rsid w:val="008A2EEA"/>
    <w:pPr>
      <w:keepNext/>
      <w:pageBreakBefore/>
      <w:spacing w:after="700"/>
      <w:contextualSpacing/>
      <w:outlineLvl w:val="0"/>
    </w:pPr>
    <w:rPr>
      <w:sz w:val="24"/>
    </w:rPr>
  </w:style>
  <w:style w:type="numbering" w:customStyle="1" w:styleId="Nummering">
    <w:name w:val="Nummering"/>
    <w:basedOn w:val="Geenlijst"/>
    <w:uiPriority w:val="99"/>
    <w:rsid w:val="008A2EEA"/>
    <w:pPr>
      <w:numPr>
        <w:numId w:val="1"/>
      </w:numPr>
    </w:pPr>
  </w:style>
  <w:style w:type="paragraph" w:styleId="Inhopg1">
    <w:name w:val="toc 1"/>
    <w:basedOn w:val="Standaard"/>
    <w:next w:val="Standaard"/>
    <w:uiPriority w:val="39"/>
    <w:rsid w:val="008A2EEA"/>
    <w:pPr>
      <w:keepNext/>
      <w:tabs>
        <w:tab w:val="right" w:leader="dot" w:pos="8505"/>
      </w:tabs>
      <w:spacing w:before="280"/>
      <w:ind w:hanging="1134"/>
    </w:pPr>
    <w:rPr>
      <w:b/>
    </w:rPr>
  </w:style>
  <w:style w:type="paragraph" w:styleId="Koptekst">
    <w:name w:val="header"/>
    <w:basedOn w:val="Standaard"/>
    <w:rsid w:val="008A2EEA"/>
    <w:pPr>
      <w:spacing w:line="200" w:lineRule="exact"/>
    </w:pPr>
    <w:rPr>
      <w:rFonts w:cs="Verdana-Bold"/>
      <w:bCs/>
      <w:smallCaps/>
      <w:sz w:val="14"/>
      <w:szCs w:val="13"/>
    </w:rPr>
  </w:style>
  <w:style w:type="paragraph" w:styleId="Voettekst">
    <w:name w:val="footer"/>
    <w:basedOn w:val="Standaard"/>
    <w:rsid w:val="008A2EEA"/>
    <w:pPr>
      <w:tabs>
        <w:tab w:val="center" w:pos="4536"/>
        <w:tab w:val="right" w:pos="9072"/>
      </w:tabs>
    </w:pPr>
  </w:style>
  <w:style w:type="paragraph" w:styleId="Titel">
    <w:name w:val="Title"/>
    <w:basedOn w:val="Standaard"/>
    <w:uiPriority w:val="10"/>
    <w:rsid w:val="008A2EEA"/>
    <w:pPr>
      <w:spacing w:line="320" w:lineRule="atLeast"/>
    </w:pPr>
    <w:rPr>
      <w:rFonts w:cs="Arial"/>
      <w:b/>
      <w:bCs/>
      <w:kern w:val="28"/>
      <w:sz w:val="24"/>
      <w:szCs w:val="32"/>
    </w:rPr>
  </w:style>
  <w:style w:type="paragraph" w:styleId="Inhopg2">
    <w:name w:val="toc 2"/>
    <w:basedOn w:val="Standaard"/>
    <w:next w:val="Standaard"/>
    <w:uiPriority w:val="39"/>
    <w:rsid w:val="008A2EEA"/>
    <w:pPr>
      <w:keepNext/>
      <w:tabs>
        <w:tab w:val="right" w:leader="dot" w:pos="8505"/>
      </w:tabs>
      <w:spacing w:before="280"/>
      <w:ind w:hanging="1134"/>
    </w:pPr>
    <w:rPr>
      <w:b/>
    </w:rPr>
  </w:style>
  <w:style w:type="paragraph" w:styleId="Inhopg3">
    <w:name w:val="toc 3"/>
    <w:basedOn w:val="Standaard"/>
    <w:next w:val="Standaard"/>
    <w:uiPriority w:val="39"/>
    <w:rsid w:val="008A2EEA"/>
    <w:pPr>
      <w:tabs>
        <w:tab w:val="right" w:leader="dot" w:pos="8505"/>
      </w:tabs>
      <w:ind w:hanging="1134"/>
    </w:pPr>
  </w:style>
  <w:style w:type="table" w:customStyle="1" w:styleId="Tabel">
    <w:name w:val="Tabel"/>
    <w:basedOn w:val="Standaardtabel"/>
    <w:uiPriority w:val="99"/>
    <w:rsid w:val="008A2E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8A2EEA"/>
    <w:pPr>
      <w:tabs>
        <w:tab w:val="right" w:leader="dot" w:pos="8505"/>
      </w:tabs>
      <w:ind w:hanging="1134"/>
    </w:pPr>
  </w:style>
  <w:style w:type="paragraph" w:styleId="Inhopg5">
    <w:name w:val="toc 5"/>
    <w:basedOn w:val="Standaard"/>
    <w:next w:val="Standaard"/>
    <w:uiPriority w:val="39"/>
    <w:rsid w:val="008A2EEA"/>
    <w:pPr>
      <w:tabs>
        <w:tab w:val="right" w:leader="dot" w:pos="8505"/>
      </w:tabs>
      <w:ind w:hanging="1134"/>
    </w:pPr>
  </w:style>
  <w:style w:type="paragraph" w:styleId="Voetnoottekst">
    <w:name w:val="footnote text"/>
    <w:basedOn w:val="Standaard"/>
    <w:link w:val="VoetnoottekstChar"/>
    <w:uiPriority w:val="99"/>
    <w:rsid w:val="008A2EEA"/>
    <w:pPr>
      <w:tabs>
        <w:tab w:val="left" w:pos="600"/>
      </w:tabs>
      <w:spacing w:line="200" w:lineRule="exact"/>
      <w:ind w:left="284" w:hanging="284"/>
    </w:pPr>
    <w:rPr>
      <w:sz w:val="14"/>
      <w:szCs w:val="20"/>
    </w:rPr>
  </w:style>
  <w:style w:type="paragraph" w:styleId="Eindnoottekst">
    <w:name w:val="endnote text"/>
    <w:basedOn w:val="Standaard"/>
    <w:semiHidden/>
    <w:rsid w:val="008A2EEA"/>
    <w:rPr>
      <w:szCs w:val="20"/>
    </w:rPr>
  </w:style>
  <w:style w:type="table" w:customStyle="1" w:styleId="Versiehistorie">
    <w:name w:val="Versiehistorie"/>
    <w:basedOn w:val="Standaardtabel"/>
    <w:uiPriority w:val="99"/>
    <w:rsid w:val="008A2EEA"/>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8A2EEA"/>
    <w:rPr>
      <w:rFonts w:ascii="Verdana" w:hAnsi="Verdana"/>
      <w:sz w:val="18"/>
      <w:szCs w:val="24"/>
    </w:rPr>
  </w:style>
  <w:style w:type="table" w:styleId="Tabelraster">
    <w:name w:val="Table Grid"/>
    <w:basedOn w:val="Standaardtabel"/>
    <w:rsid w:val="008A2E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8A2EEA"/>
    <w:pPr>
      <w:spacing w:line="240" w:lineRule="auto"/>
    </w:pPr>
    <w:rPr>
      <w:b/>
      <w:bCs/>
      <w:sz w:val="20"/>
      <w:szCs w:val="20"/>
    </w:rPr>
  </w:style>
  <w:style w:type="paragraph" w:customStyle="1" w:styleId="Colofon">
    <w:name w:val="Colofon"/>
    <w:basedOn w:val="Standaard"/>
    <w:rsid w:val="008A2EEA"/>
    <w:pPr>
      <w:ind w:left="2268" w:hanging="2268"/>
    </w:pPr>
  </w:style>
  <w:style w:type="paragraph" w:customStyle="1" w:styleId="Kop2bijlage">
    <w:name w:val="Kop 2 bijlage"/>
    <w:basedOn w:val="Standaard"/>
    <w:next w:val="Standaard"/>
    <w:rsid w:val="008A2EEA"/>
    <w:pPr>
      <w:keepNext/>
      <w:pageBreakBefore/>
      <w:numPr>
        <w:ilvl w:val="6"/>
        <w:numId w:val="2"/>
      </w:numPr>
      <w:spacing w:after="700"/>
    </w:pPr>
    <w:rPr>
      <w:sz w:val="24"/>
    </w:rPr>
  </w:style>
  <w:style w:type="paragraph" w:customStyle="1" w:styleId="Kop3bijlage">
    <w:name w:val="Kop 3 bijlage"/>
    <w:basedOn w:val="Standaard"/>
    <w:next w:val="Standaard"/>
    <w:rsid w:val="008A2EEA"/>
    <w:pPr>
      <w:keepNext/>
      <w:tabs>
        <w:tab w:val="num" w:pos="1276"/>
      </w:tabs>
      <w:spacing w:before="280"/>
      <w:outlineLvl w:val="2"/>
    </w:pPr>
    <w:rPr>
      <w:b/>
    </w:rPr>
  </w:style>
  <w:style w:type="paragraph" w:customStyle="1" w:styleId="Opsommingnummers1">
    <w:name w:val="Opsomming nummers 1"/>
    <w:basedOn w:val="Standaard"/>
    <w:qFormat/>
    <w:rsid w:val="008A2EEA"/>
    <w:pPr>
      <w:numPr>
        <w:numId w:val="1"/>
      </w:numPr>
    </w:pPr>
  </w:style>
  <w:style w:type="paragraph" w:customStyle="1" w:styleId="Opsommingnummers2">
    <w:name w:val="Opsomming nummers 2"/>
    <w:basedOn w:val="Standaard"/>
    <w:qFormat/>
    <w:rsid w:val="008A2EEA"/>
    <w:pPr>
      <w:numPr>
        <w:ilvl w:val="2"/>
        <w:numId w:val="1"/>
      </w:numPr>
    </w:pPr>
  </w:style>
  <w:style w:type="paragraph" w:customStyle="1" w:styleId="Opsommingnummers3">
    <w:name w:val="Opsomming nummers 3"/>
    <w:basedOn w:val="Standaard"/>
    <w:qFormat/>
    <w:rsid w:val="008A2EEA"/>
    <w:pPr>
      <w:numPr>
        <w:ilvl w:val="4"/>
        <w:numId w:val="1"/>
      </w:numPr>
    </w:pPr>
  </w:style>
  <w:style w:type="paragraph" w:styleId="Inhopg6">
    <w:name w:val="toc 6"/>
    <w:basedOn w:val="Standaard"/>
    <w:next w:val="Standaard"/>
    <w:uiPriority w:val="39"/>
    <w:unhideWhenUsed/>
    <w:rsid w:val="008A2EEA"/>
    <w:pPr>
      <w:tabs>
        <w:tab w:val="right" w:leader="dot" w:pos="8505"/>
      </w:tabs>
      <w:ind w:hanging="1134"/>
    </w:pPr>
  </w:style>
  <w:style w:type="paragraph" w:styleId="Inhopg7">
    <w:name w:val="toc 7"/>
    <w:basedOn w:val="Standaard"/>
    <w:next w:val="Standaard"/>
    <w:uiPriority w:val="39"/>
    <w:rsid w:val="008A2EEA"/>
    <w:pPr>
      <w:tabs>
        <w:tab w:val="right" w:leader="dot" w:pos="8505"/>
      </w:tabs>
    </w:pPr>
  </w:style>
  <w:style w:type="paragraph" w:customStyle="1" w:styleId="Opsommingtekens1">
    <w:name w:val="Opsomming tekens 1"/>
    <w:basedOn w:val="Standaard"/>
    <w:qFormat/>
    <w:rsid w:val="008A2EEA"/>
    <w:pPr>
      <w:numPr>
        <w:ilvl w:val="1"/>
        <w:numId w:val="1"/>
      </w:numPr>
    </w:pPr>
  </w:style>
  <w:style w:type="paragraph" w:customStyle="1" w:styleId="Opsommingtekens2">
    <w:name w:val="Opsomming tekens 2"/>
    <w:basedOn w:val="Standaard"/>
    <w:qFormat/>
    <w:rsid w:val="008A2EEA"/>
    <w:pPr>
      <w:numPr>
        <w:ilvl w:val="3"/>
        <w:numId w:val="1"/>
      </w:numPr>
    </w:pPr>
  </w:style>
  <w:style w:type="paragraph" w:customStyle="1" w:styleId="Opsommingtekens3">
    <w:name w:val="Opsomming tekens 3"/>
    <w:basedOn w:val="Standaard"/>
    <w:qFormat/>
    <w:rsid w:val="008A2EEA"/>
    <w:pPr>
      <w:numPr>
        <w:ilvl w:val="5"/>
        <w:numId w:val="1"/>
      </w:numPr>
    </w:pPr>
  </w:style>
  <w:style w:type="paragraph" w:customStyle="1" w:styleId="Opsommingtekens4">
    <w:name w:val="Opsomming tekens 4"/>
    <w:basedOn w:val="Standaard"/>
    <w:qFormat/>
    <w:rsid w:val="008A2EEA"/>
    <w:pPr>
      <w:numPr>
        <w:ilvl w:val="6"/>
        <w:numId w:val="1"/>
      </w:numPr>
    </w:pPr>
  </w:style>
  <w:style w:type="paragraph" w:customStyle="1" w:styleId="Tabeltitel">
    <w:name w:val="Tabeltitel"/>
    <w:basedOn w:val="Standaard"/>
    <w:next w:val="Standaard"/>
    <w:qFormat/>
    <w:rsid w:val="008A2EEA"/>
    <w:pPr>
      <w:keepNext/>
      <w:numPr>
        <w:numId w:val="6"/>
      </w:numPr>
      <w:spacing w:before="280" w:after="140"/>
    </w:pPr>
    <w:rPr>
      <w:b/>
    </w:rPr>
  </w:style>
  <w:style w:type="numbering" w:styleId="111111">
    <w:name w:val="Outline List 2"/>
    <w:basedOn w:val="Geenlijst"/>
    <w:semiHidden/>
    <w:unhideWhenUsed/>
    <w:rsid w:val="008A2EEA"/>
  </w:style>
  <w:style w:type="numbering" w:styleId="1ai">
    <w:name w:val="Outline List 1"/>
    <w:basedOn w:val="Geenlijst"/>
    <w:semiHidden/>
    <w:unhideWhenUsed/>
    <w:rsid w:val="008A2EEA"/>
  </w:style>
  <w:style w:type="table" w:styleId="3D-effectenvoortabel1">
    <w:name w:val="Table 3D effects 1"/>
    <w:basedOn w:val="Standaardtabel"/>
    <w:semiHidden/>
    <w:unhideWhenUsed/>
    <w:rsid w:val="008A2EEA"/>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8A2EEA"/>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8A2EEA"/>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8A2EEA"/>
    <w:pPr>
      <w:spacing w:line="240" w:lineRule="auto"/>
    </w:pPr>
    <w:rPr>
      <w:sz w:val="14"/>
    </w:rPr>
  </w:style>
  <w:style w:type="character" w:styleId="Verwijzingopmerking">
    <w:name w:val="annotation reference"/>
    <w:basedOn w:val="Standaardalinea-lettertype"/>
    <w:semiHidden/>
    <w:unhideWhenUsed/>
    <w:rsid w:val="008A2EEA"/>
    <w:rPr>
      <w:sz w:val="16"/>
      <w:szCs w:val="16"/>
    </w:rPr>
  </w:style>
  <w:style w:type="paragraph" w:styleId="Documentstructuur">
    <w:name w:val="Document Map"/>
    <w:basedOn w:val="Standaard"/>
    <w:semiHidden/>
    <w:unhideWhenUsed/>
    <w:rsid w:val="008A2EEA"/>
    <w:pPr>
      <w:spacing w:line="240" w:lineRule="auto"/>
    </w:pPr>
    <w:rPr>
      <w:rFonts w:ascii="Tahoma" w:hAnsi="Tahoma" w:cs="Tahoma"/>
      <w:sz w:val="16"/>
      <w:szCs w:val="16"/>
    </w:rPr>
  </w:style>
  <w:style w:type="table" w:styleId="Donkerelijst">
    <w:name w:val="Dark List"/>
    <w:basedOn w:val="Standaardtabel"/>
    <w:uiPriority w:val="61"/>
    <w:rsid w:val="008A2EE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8A2EEA"/>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8A2EEA"/>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8A2EEA"/>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8A2EEA"/>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8A2EEA"/>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8A2EEA"/>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8A2EEA"/>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8A2EEA"/>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8A2EEA"/>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8A2EEA"/>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8A2EE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8A2EE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8A2EE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8A2EE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8A2EE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8A2EE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8A2EE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8A2EE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8A2EE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8A2EE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8A2EE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8A2EE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8A2EE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8A2EE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8A2EE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8A2EE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8A2EE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8A2EEA"/>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8A2EEA"/>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8A2EEA"/>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8A2EEA"/>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8A2EEA"/>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8A2EEA"/>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8A2EE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8A2EE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8A2EEA"/>
    <w:pPr>
      <w:spacing w:line="240" w:lineRule="auto"/>
      <w:ind w:left="180" w:hanging="180"/>
    </w:pPr>
  </w:style>
  <w:style w:type="paragraph" w:styleId="Index2">
    <w:name w:val="index 2"/>
    <w:basedOn w:val="Standaard"/>
    <w:next w:val="Standaard"/>
    <w:semiHidden/>
    <w:unhideWhenUsed/>
    <w:rsid w:val="008A2EEA"/>
    <w:pPr>
      <w:spacing w:line="240" w:lineRule="auto"/>
      <w:ind w:left="360" w:hanging="180"/>
    </w:pPr>
  </w:style>
  <w:style w:type="paragraph" w:styleId="Index3">
    <w:name w:val="index 3"/>
    <w:basedOn w:val="Standaard"/>
    <w:next w:val="Standaard"/>
    <w:semiHidden/>
    <w:unhideWhenUsed/>
    <w:rsid w:val="008A2EEA"/>
    <w:pPr>
      <w:spacing w:line="240" w:lineRule="auto"/>
      <w:ind w:left="540" w:hanging="180"/>
    </w:pPr>
  </w:style>
  <w:style w:type="paragraph" w:styleId="Index4">
    <w:name w:val="index 4"/>
    <w:basedOn w:val="Standaard"/>
    <w:next w:val="Standaard"/>
    <w:semiHidden/>
    <w:unhideWhenUsed/>
    <w:rsid w:val="008A2EEA"/>
    <w:pPr>
      <w:spacing w:line="240" w:lineRule="auto"/>
      <w:ind w:left="720" w:hanging="180"/>
    </w:pPr>
  </w:style>
  <w:style w:type="paragraph" w:styleId="Index5">
    <w:name w:val="index 5"/>
    <w:basedOn w:val="Standaard"/>
    <w:next w:val="Standaard"/>
    <w:semiHidden/>
    <w:unhideWhenUsed/>
    <w:rsid w:val="008A2EEA"/>
    <w:pPr>
      <w:spacing w:line="240" w:lineRule="auto"/>
      <w:ind w:left="900" w:hanging="180"/>
    </w:pPr>
  </w:style>
  <w:style w:type="paragraph" w:styleId="Index6">
    <w:name w:val="index 6"/>
    <w:basedOn w:val="Standaard"/>
    <w:next w:val="Standaard"/>
    <w:semiHidden/>
    <w:unhideWhenUsed/>
    <w:rsid w:val="008A2EEA"/>
    <w:pPr>
      <w:spacing w:line="240" w:lineRule="auto"/>
      <w:ind w:left="1080" w:hanging="180"/>
    </w:pPr>
  </w:style>
  <w:style w:type="paragraph" w:styleId="Index7">
    <w:name w:val="index 7"/>
    <w:basedOn w:val="Standaard"/>
    <w:next w:val="Standaard"/>
    <w:semiHidden/>
    <w:unhideWhenUsed/>
    <w:rsid w:val="008A2EEA"/>
    <w:pPr>
      <w:spacing w:line="240" w:lineRule="auto"/>
      <w:ind w:left="1260" w:hanging="180"/>
    </w:pPr>
  </w:style>
  <w:style w:type="paragraph" w:styleId="Index8">
    <w:name w:val="index 8"/>
    <w:basedOn w:val="Standaard"/>
    <w:next w:val="Standaard"/>
    <w:semiHidden/>
    <w:unhideWhenUsed/>
    <w:rsid w:val="008A2EEA"/>
    <w:pPr>
      <w:spacing w:line="240" w:lineRule="auto"/>
      <w:ind w:left="1440" w:hanging="180"/>
    </w:pPr>
  </w:style>
  <w:style w:type="paragraph" w:styleId="Index9">
    <w:name w:val="index 9"/>
    <w:basedOn w:val="Standaard"/>
    <w:next w:val="Standaard"/>
    <w:semiHidden/>
    <w:unhideWhenUsed/>
    <w:rsid w:val="008A2EEA"/>
    <w:pPr>
      <w:spacing w:line="240" w:lineRule="auto"/>
      <w:ind w:left="1620" w:hanging="180"/>
    </w:pPr>
  </w:style>
  <w:style w:type="paragraph" w:styleId="Inhopg8">
    <w:name w:val="toc 8"/>
    <w:basedOn w:val="Standaard"/>
    <w:next w:val="Standaard"/>
    <w:uiPriority w:val="39"/>
    <w:unhideWhenUsed/>
    <w:rsid w:val="008A2EEA"/>
    <w:pPr>
      <w:tabs>
        <w:tab w:val="right" w:leader="dot" w:pos="8505"/>
      </w:tabs>
    </w:pPr>
  </w:style>
  <w:style w:type="paragraph" w:styleId="Inhopg9">
    <w:name w:val="toc 9"/>
    <w:basedOn w:val="Standaard"/>
    <w:next w:val="Standaard"/>
    <w:uiPriority w:val="39"/>
    <w:unhideWhenUsed/>
    <w:rsid w:val="008A2EEA"/>
    <w:pPr>
      <w:spacing w:after="100"/>
      <w:ind w:left="1260"/>
    </w:pPr>
  </w:style>
  <w:style w:type="table" w:styleId="Klassieketabel1">
    <w:name w:val="Table Classic 1"/>
    <w:basedOn w:val="Standaardtabel"/>
    <w:semiHidden/>
    <w:unhideWhenUsed/>
    <w:rsid w:val="008A2EEA"/>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8A2EEA"/>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8A2EEA"/>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8A2EEA"/>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8A2EEA"/>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8A2EEA"/>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8A2EEA"/>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8A2EEA"/>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8A2EEA"/>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8A2EEA"/>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8A2EEA"/>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8A2EEA"/>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8A2EE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8A2EEA"/>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8A2EEA"/>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8A2EEA"/>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8A2EEA"/>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8A2EEA"/>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8A2EEA"/>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8A2EEA"/>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8A2EEA"/>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8A2EEA"/>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8A2EE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8A2EE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8A2EE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8A2EE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8A2EE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8A2EE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8A2EE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8A2EE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8A2EE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8A2EE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8A2EEA"/>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8A2EEA"/>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8A2EEA"/>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8A2EEA"/>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8A2EE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8A2EE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8A2EE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8A2EE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8A2EE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8A2EE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8A2EE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8A2EEA"/>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8A2EEA"/>
  </w:style>
  <w:style w:type="table" w:styleId="Professioneletabel">
    <w:name w:val="Table Professional"/>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8A2EEA"/>
  </w:style>
  <w:style w:type="table" w:styleId="Tabelkolommen1">
    <w:name w:val="Table Columns 1"/>
    <w:basedOn w:val="Standaardtabel"/>
    <w:semiHidden/>
    <w:unhideWhenUsed/>
    <w:rsid w:val="008A2EEA"/>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8A2EEA"/>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8A2EEA"/>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8A2EEA"/>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8A2EEA"/>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8A2EEA"/>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8A2EEA"/>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8A2EEA"/>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8A2EEA"/>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8A2EEA"/>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8A2EEA"/>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8A2EEA"/>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8A2EEA"/>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8A2EEA"/>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8A2EEA"/>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8A2EEA"/>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8A2EE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8A2EEA"/>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8A2EEA"/>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8A2EEA"/>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8A2EEA"/>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8A2EEA"/>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8A2EEA"/>
    <w:pPr>
      <w:keepNext/>
      <w:spacing w:before="280" w:after="280" w:line="240" w:lineRule="auto"/>
    </w:pPr>
    <w:rPr>
      <w:color w:val="FF0000"/>
    </w:rPr>
  </w:style>
  <w:style w:type="paragraph" w:customStyle="1" w:styleId="Figuurbijschrift">
    <w:name w:val="Figuurbijschrift"/>
    <w:basedOn w:val="Standaard"/>
    <w:next w:val="Standaard"/>
    <w:qFormat/>
    <w:rsid w:val="008A2EEA"/>
    <w:pPr>
      <w:numPr>
        <w:numId w:val="5"/>
      </w:numPr>
      <w:tabs>
        <w:tab w:val="left" w:pos="1134"/>
      </w:tabs>
      <w:spacing w:before="280" w:after="280"/>
    </w:pPr>
    <w:rPr>
      <w:b/>
    </w:rPr>
  </w:style>
  <w:style w:type="character" w:styleId="Eindnootmarkering">
    <w:name w:val="endnote reference"/>
    <w:basedOn w:val="Standaardalinea-lettertype"/>
    <w:semiHidden/>
    <w:unhideWhenUsed/>
    <w:rsid w:val="008A2EEA"/>
    <w:rPr>
      <w:vanish/>
      <w:vertAlign w:val="superscript"/>
    </w:rPr>
  </w:style>
  <w:style w:type="character" w:styleId="Voetnootmarkering">
    <w:name w:val="footnote reference"/>
    <w:basedOn w:val="Standaardalinea-lettertype"/>
    <w:uiPriority w:val="99"/>
    <w:rsid w:val="00E33EDD"/>
    <w:rPr>
      <w:vertAlign w:val="superscript"/>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Ballontekst">
    <w:name w:val="Balloon Text"/>
    <w:basedOn w:val="Standaard"/>
    <w:link w:val="BallontekstChar"/>
    <w:uiPriority w:val="99"/>
    <w:semiHidden/>
    <w:unhideWhenUsed/>
    <w:rsid w:val="008A2EEA"/>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8A2EEA"/>
  </w:style>
  <w:style w:type="numbering" w:customStyle="1" w:styleId="Koppenstructuur">
    <w:name w:val="Koppenstructuur"/>
    <w:basedOn w:val="Geenlijst"/>
    <w:uiPriority w:val="99"/>
    <w:rsid w:val="00FA62FE"/>
    <w:pPr>
      <w:numPr>
        <w:numId w:val="4"/>
      </w:numPr>
    </w:pPr>
  </w:style>
  <w:style w:type="paragraph" w:styleId="Kopvaninhoudsopgave">
    <w:name w:val="TOC Heading"/>
    <w:basedOn w:val="Kop1"/>
    <w:next w:val="Standaard"/>
    <w:uiPriority w:val="39"/>
    <w:semiHidden/>
    <w:unhideWhenUsed/>
    <w:qFormat/>
    <w:rsid w:val="008A2EEA"/>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8A2EEA"/>
    <w:pPr>
      <w:shd w:val="clear" w:color="auto" w:fill="FFFF00"/>
      <w:spacing w:before="280" w:after="280"/>
      <w:contextualSpacing/>
    </w:pPr>
  </w:style>
  <w:style w:type="paragraph" w:customStyle="1" w:styleId="Code">
    <w:name w:val="Code"/>
    <w:basedOn w:val="Standaard"/>
    <w:rsid w:val="008A2EEA"/>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8A2EEA"/>
    <w:rPr>
      <w:color w:val="808080"/>
    </w:rPr>
  </w:style>
  <w:style w:type="character" w:customStyle="1" w:styleId="Colofonomgevingswetbesluit">
    <w:name w:val="Colofon omgevingswetbesluit"/>
    <w:basedOn w:val="Standaardalinea-lettertype"/>
    <w:uiPriority w:val="1"/>
    <w:rsid w:val="008A2EEA"/>
  </w:style>
  <w:style w:type="character" w:customStyle="1" w:styleId="Colofonprojectnaam">
    <w:name w:val="Colofon projectnaam"/>
    <w:basedOn w:val="Standaardalinea-lettertype"/>
    <w:uiPriority w:val="1"/>
    <w:rsid w:val="008A2EEA"/>
  </w:style>
  <w:style w:type="character" w:customStyle="1" w:styleId="Colofonprojectnummer">
    <w:name w:val="Colofon projectnummer"/>
    <w:basedOn w:val="Standaardalinea-lettertype"/>
    <w:uiPriority w:val="1"/>
    <w:rsid w:val="008A2EEA"/>
  </w:style>
  <w:style w:type="character" w:customStyle="1" w:styleId="Colofoncontactpersoon">
    <w:name w:val="Colofon contactpersoon"/>
    <w:basedOn w:val="Standaardalinea-lettertype"/>
    <w:uiPriority w:val="1"/>
    <w:rsid w:val="008A2EEA"/>
  </w:style>
  <w:style w:type="character" w:customStyle="1" w:styleId="Colofonauteur">
    <w:name w:val="Colofon auteur"/>
    <w:basedOn w:val="Standaardalinea-lettertype"/>
    <w:uiPriority w:val="1"/>
    <w:rsid w:val="008A2EEA"/>
  </w:style>
  <w:style w:type="table" w:customStyle="1" w:styleId="Implementatie">
    <w:name w:val="Implementatie"/>
    <w:basedOn w:val="Standaardtabel"/>
    <w:uiPriority w:val="99"/>
    <w:rsid w:val="008A2EEA"/>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8A2EEA"/>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8A2EEA"/>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8A2EEA"/>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8A2EEA"/>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8A2EEA"/>
  </w:style>
  <w:style w:type="paragraph" w:styleId="Berichtkop">
    <w:name w:val="Message Header"/>
    <w:basedOn w:val="Standaard"/>
    <w:link w:val="BerichtkopChar"/>
    <w:semiHidden/>
    <w:unhideWhenUsed/>
    <w:rsid w:val="008A2EEA"/>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8A2EEA"/>
  </w:style>
  <w:style w:type="paragraph" w:styleId="Bloktekst">
    <w:name w:val="Block Text"/>
    <w:basedOn w:val="Standaard"/>
    <w:semiHidden/>
    <w:unhideWhenUsed/>
    <w:rsid w:val="008A2EEA"/>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8A2EEA"/>
    <w:pPr>
      <w:ind w:left="180" w:hanging="180"/>
    </w:pPr>
  </w:style>
  <w:style w:type="paragraph" w:styleId="Datum">
    <w:name w:val="Date"/>
    <w:basedOn w:val="Standaard"/>
    <w:next w:val="Standaard"/>
    <w:link w:val="DatumChar"/>
    <w:semiHidden/>
    <w:unhideWhenUsed/>
    <w:rsid w:val="008A2EEA"/>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8A2EEA"/>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8A2EEA"/>
    <w:rPr>
      <w:color w:val="800080" w:themeColor="followedHyperlink"/>
      <w:u w:val="single"/>
    </w:rPr>
  </w:style>
  <w:style w:type="paragraph" w:styleId="Handtekening">
    <w:name w:val="Signature"/>
    <w:basedOn w:val="Standaard"/>
    <w:link w:val="HandtekeningChar"/>
    <w:semiHidden/>
    <w:unhideWhenUsed/>
    <w:rsid w:val="008A2EEA"/>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8A2EEA"/>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8A2EEA"/>
    <w:rPr>
      <w:rFonts w:ascii="Consolas" w:hAnsi="Consolas"/>
      <w:sz w:val="20"/>
      <w:szCs w:val="20"/>
    </w:rPr>
  </w:style>
  <w:style w:type="character" w:styleId="HTMLDefinition">
    <w:name w:val="HTML Definition"/>
    <w:basedOn w:val="Standaardalinea-lettertype"/>
    <w:semiHidden/>
    <w:unhideWhenUsed/>
    <w:rsid w:val="008A2EEA"/>
    <w:rPr>
      <w:i/>
      <w:iCs/>
    </w:rPr>
  </w:style>
  <w:style w:type="character" w:styleId="HTMLVariable">
    <w:name w:val="HTML Variable"/>
    <w:basedOn w:val="Standaardalinea-lettertype"/>
    <w:semiHidden/>
    <w:unhideWhenUsed/>
    <w:rsid w:val="008A2EEA"/>
    <w:rPr>
      <w:i/>
      <w:iCs/>
    </w:rPr>
  </w:style>
  <w:style w:type="character" w:styleId="HTML-acroniem">
    <w:name w:val="HTML Acronym"/>
    <w:basedOn w:val="Standaardalinea-lettertype"/>
    <w:semiHidden/>
    <w:unhideWhenUsed/>
    <w:rsid w:val="008A2EEA"/>
  </w:style>
  <w:style w:type="paragraph" w:styleId="HTML-adres">
    <w:name w:val="HTML Address"/>
    <w:basedOn w:val="Standaard"/>
    <w:link w:val="HTML-adresChar"/>
    <w:semiHidden/>
    <w:unhideWhenUsed/>
    <w:rsid w:val="008A2EEA"/>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8A2EEA"/>
    <w:rPr>
      <w:i/>
      <w:iCs/>
    </w:rPr>
  </w:style>
  <w:style w:type="character" w:styleId="HTML-schrijfmachine">
    <w:name w:val="HTML Typewriter"/>
    <w:basedOn w:val="Standaardalinea-lettertype"/>
    <w:semiHidden/>
    <w:unhideWhenUsed/>
    <w:rsid w:val="008A2EEA"/>
    <w:rPr>
      <w:rFonts w:ascii="Consolas" w:hAnsi="Consolas"/>
      <w:sz w:val="20"/>
      <w:szCs w:val="20"/>
    </w:rPr>
  </w:style>
  <w:style w:type="character" w:styleId="HTML-toetsenbord">
    <w:name w:val="HTML Keyboard"/>
    <w:basedOn w:val="Standaardalinea-lettertype"/>
    <w:semiHidden/>
    <w:unhideWhenUsed/>
    <w:rsid w:val="008A2EEA"/>
    <w:rPr>
      <w:rFonts w:ascii="Consolas" w:hAnsi="Consolas"/>
      <w:sz w:val="20"/>
      <w:szCs w:val="20"/>
    </w:rPr>
  </w:style>
  <w:style w:type="character" w:styleId="HTML-voorbeeld">
    <w:name w:val="HTML Sample"/>
    <w:basedOn w:val="Standaardalinea-lettertype"/>
    <w:semiHidden/>
    <w:unhideWhenUsed/>
    <w:rsid w:val="008A2EEA"/>
    <w:rPr>
      <w:rFonts w:ascii="Consolas" w:hAnsi="Consolas"/>
      <w:sz w:val="24"/>
      <w:szCs w:val="24"/>
    </w:rPr>
  </w:style>
  <w:style w:type="paragraph" w:styleId="Indexkop">
    <w:name w:val="index heading"/>
    <w:basedOn w:val="Standaard"/>
    <w:next w:val="Index1"/>
    <w:semiHidden/>
    <w:unhideWhenUsed/>
    <w:rsid w:val="008A2EEA"/>
    <w:rPr>
      <w:rFonts w:asciiTheme="majorHAnsi" w:eastAsiaTheme="majorEastAsia" w:hAnsiTheme="majorHAnsi" w:cstheme="majorBidi"/>
      <w:b/>
      <w:bCs/>
    </w:rPr>
  </w:style>
  <w:style w:type="paragraph" w:styleId="Kopbronvermelding">
    <w:name w:val="toa heading"/>
    <w:basedOn w:val="Standaard"/>
    <w:next w:val="Standaard"/>
    <w:semiHidden/>
    <w:unhideWhenUsed/>
    <w:rsid w:val="008A2EEA"/>
    <w:pPr>
      <w:spacing w:before="120"/>
    </w:pPr>
    <w:rPr>
      <w:rFonts w:asciiTheme="majorHAnsi" w:eastAsiaTheme="majorEastAsia" w:hAnsiTheme="majorHAnsi" w:cstheme="majorBidi"/>
      <w:b/>
      <w:bCs/>
      <w:sz w:val="24"/>
    </w:rPr>
  </w:style>
  <w:style w:type="paragraph" w:styleId="Lijst">
    <w:name w:val="List"/>
    <w:basedOn w:val="Standaard"/>
    <w:semiHidden/>
    <w:unhideWhenUsed/>
    <w:rsid w:val="008A2EEA"/>
    <w:pPr>
      <w:ind w:left="283" w:hanging="283"/>
      <w:contextualSpacing/>
    </w:pPr>
  </w:style>
  <w:style w:type="paragraph" w:styleId="Lijst2">
    <w:name w:val="List 2"/>
    <w:basedOn w:val="Standaard"/>
    <w:semiHidden/>
    <w:unhideWhenUsed/>
    <w:rsid w:val="008A2EEA"/>
    <w:pPr>
      <w:ind w:left="566" w:hanging="283"/>
      <w:contextualSpacing/>
    </w:pPr>
  </w:style>
  <w:style w:type="paragraph" w:styleId="Lijst3">
    <w:name w:val="List 3"/>
    <w:basedOn w:val="Standaard"/>
    <w:semiHidden/>
    <w:unhideWhenUsed/>
    <w:rsid w:val="008A2EEA"/>
    <w:pPr>
      <w:ind w:left="849" w:hanging="283"/>
      <w:contextualSpacing/>
    </w:pPr>
  </w:style>
  <w:style w:type="paragraph" w:styleId="Lijst4">
    <w:name w:val="List 4"/>
    <w:basedOn w:val="Standaard"/>
    <w:semiHidden/>
    <w:unhideWhenUsed/>
    <w:rsid w:val="008A2EEA"/>
    <w:pPr>
      <w:ind w:left="1132" w:hanging="283"/>
      <w:contextualSpacing/>
    </w:pPr>
  </w:style>
  <w:style w:type="paragraph" w:styleId="Lijst5">
    <w:name w:val="List 5"/>
    <w:basedOn w:val="Standaard"/>
    <w:semiHidden/>
    <w:unhideWhenUsed/>
    <w:rsid w:val="008A2EEA"/>
    <w:pPr>
      <w:ind w:left="1415" w:hanging="283"/>
      <w:contextualSpacing/>
    </w:pPr>
  </w:style>
  <w:style w:type="paragraph" w:styleId="Lijstmetafbeeldingen">
    <w:name w:val="table of figures"/>
    <w:basedOn w:val="Standaard"/>
    <w:next w:val="Standaard"/>
    <w:semiHidden/>
    <w:unhideWhenUsed/>
    <w:rsid w:val="008A2EEA"/>
  </w:style>
  <w:style w:type="paragraph" w:styleId="Lijstopsomteken">
    <w:name w:val="List Bullet"/>
    <w:basedOn w:val="Standaard"/>
    <w:semiHidden/>
    <w:unhideWhenUsed/>
    <w:rsid w:val="008A2EEA"/>
    <w:pPr>
      <w:numPr>
        <w:numId w:val="3"/>
      </w:numPr>
      <w:contextualSpacing/>
    </w:pPr>
  </w:style>
  <w:style w:type="paragraph" w:styleId="Lijstopsomteken2">
    <w:name w:val="List Bullet 2"/>
    <w:basedOn w:val="Standaard"/>
    <w:semiHidden/>
    <w:unhideWhenUsed/>
    <w:rsid w:val="008A2EEA"/>
    <w:pPr>
      <w:tabs>
        <w:tab w:val="num" w:pos="720"/>
      </w:tabs>
      <w:ind w:left="720" w:hanging="720"/>
      <w:contextualSpacing/>
    </w:pPr>
  </w:style>
  <w:style w:type="paragraph" w:styleId="Lijstopsomteken3">
    <w:name w:val="List Bullet 3"/>
    <w:basedOn w:val="Standaard"/>
    <w:semiHidden/>
    <w:unhideWhenUsed/>
    <w:rsid w:val="008A2EEA"/>
    <w:pPr>
      <w:tabs>
        <w:tab w:val="num" w:pos="720"/>
      </w:tabs>
      <w:ind w:left="720" w:hanging="720"/>
      <w:contextualSpacing/>
    </w:pPr>
  </w:style>
  <w:style w:type="paragraph" w:styleId="Lijstopsomteken4">
    <w:name w:val="List Bullet 4"/>
    <w:basedOn w:val="Standaard"/>
    <w:semiHidden/>
    <w:unhideWhenUsed/>
    <w:rsid w:val="008A2EEA"/>
    <w:pPr>
      <w:tabs>
        <w:tab w:val="num" w:pos="720"/>
      </w:tabs>
      <w:ind w:left="720" w:hanging="720"/>
      <w:contextualSpacing/>
    </w:pPr>
  </w:style>
  <w:style w:type="paragraph" w:styleId="Lijstopsomteken5">
    <w:name w:val="List Bullet 5"/>
    <w:basedOn w:val="Standaard"/>
    <w:semiHidden/>
    <w:unhideWhenUsed/>
    <w:rsid w:val="008A2EEA"/>
    <w:pPr>
      <w:tabs>
        <w:tab w:val="num" w:pos="720"/>
      </w:tabs>
      <w:ind w:left="720" w:hanging="720"/>
      <w:contextualSpacing/>
    </w:pPr>
  </w:style>
  <w:style w:type="paragraph" w:styleId="Lijstnummering2">
    <w:name w:val="List Number 2"/>
    <w:basedOn w:val="Standaard"/>
    <w:semiHidden/>
    <w:unhideWhenUsed/>
    <w:rsid w:val="008A2EEA"/>
    <w:pPr>
      <w:tabs>
        <w:tab w:val="num" w:pos="720"/>
      </w:tabs>
      <w:ind w:left="720" w:hanging="720"/>
      <w:contextualSpacing/>
    </w:pPr>
  </w:style>
  <w:style w:type="paragraph" w:styleId="Lijstnummering3">
    <w:name w:val="List Number 3"/>
    <w:basedOn w:val="Standaard"/>
    <w:semiHidden/>
    <w:unhideWhenUsed/>
    <w:rsid w:val="008A2EEA"/>
    <w:pPr>
      <w:tabs>
        <w:tab w:val="num" w:pos="720"/>
      </w:tabs>
      <w:ind w:left="720" w:hanging="720"/>
      <w:contextualSpacing/>
    </w:pPr>
  </w:style>
  <w:style w:type="paragraph" w:styleId="Lijstnummering4">
    <w:name w:val="List Number 4"/>
    <w:basedOn w:val="Standaard"/>
    <w:semiHidden/>
    <w:unhideWhenUsed/>
    <w:rsid w:val="008A2EEA"/>
    <w:pPr>
      <w:tabs>
        <w:tab w:val="num" w:pos="720"/>
      </w:tabs>
      <w:ind w:left="720" w:hanging="720"/>
      <w:contextualSpacing/>
    </w:pPr>
  </w:style>
  <w:style w:type="paragraph" w:styleId="Lijstnummering5">
    <w:name w:val="List Number 5"/>
    <w:basedOn w:val="Standaard"/>
    <w:semiHidden/>
    <w:unhideWhenUsed/>
    <w:rsid w:val="008A2EEA"/>
    <w:pPr>
      <w:tabs>
        <w:tab w:val="num" w:pos="720"/>
      </w:tabs>
      <w:ind w:left="720" w:hanging="720"/>
      <w:contextualSpacing/>
    </w:pPr>
  </w:style>
  <w:style w:type="paragraph" w:styleId="Lijstvoortzetting">
    <w:name w:val="List Continue"/>
    <w:basedOn w:val="Standaard"/>
    <w:semiHidden/>
    <w:unhideWhenUsed/>
    <w:rsid w:val="008A2EEA"/>
    <w:pPr>
      <w:spacing w:after="120"/>
      <w:ind w:left="283"/>
      <w:contextualSpacing/>
    </w:pPr>
  </w:style>
  <w:style w:type="paragraph" w:styleId="Lijstvoortzetting2">
    <w:name w:val="List Continue 2"/>
    <w:basedOn w:val="Standaard"/>
    <w:semiHidden/>
    <w:unhideWhenUsed/>
    <w:rsid w:val="008A2EEA"/>
    <w:pPr>
      <w:spacing w:after="120"/>
      <w:ind w:left="566"/>
      <w:contextualSpacing/>
    </w:pPr>
  </w:style>
  <w:style w:type="paragraph" w:styleId="Lijstvoortzetting3">
    <w:name w:val="List Continue 3"/>
    <w:basedOn w:val="Standaard"/>
    <w:semiHidden/>
    <w:unhideWhenUsed/>
    <w:rsid w:val="008A2EEA"/>
    <w:pPr>
      <w:spacing w:after="120"/>
      <w:ind w:left="849"/>
      <w:contextualSpacing/>
    </w:pPr>
  </w:style>
  <w:style w:type="paragraph" w:styleId="Lijstvoortzetting4">
    <w:name w:val="List Continue 4"/>
    <w:basedOn w:val="Standaard"/>
    <w:semiHidden/>
    <w:unhideWhenUsed/>
    <w:rsid w:val="008A2EEA"/>
    <w:pPr>
      <w:spacing w:after="120"/>
      <w:ind w:left="1132"/>
      <w:contextualSpacing/>
    </w:pPr>
  </w:style>
  <w:style w:type="paragraph" w:styleId="Lijstvoortzetting5">
    <w:name w:val="List Continue 5"/>
    <w:basedOn w:val="Standaard"/>
    <w:semiHidden/>
    <w:unhideWhenUsed/>
    <w:rsid w:val="008A2EEA"/>
    <w:pPr>
      <w:spacing w:after="120"/>
      <w:ind w:left="1415"/>
      <w:contextualSpacing/>
    </w:pPr>
  </w:style>
  <w:style w:type="paragraph" w:styleId="Normaalweb">
    <w:name w:val="Normal (Web)"/>
    <w:basedOn w:val="Standaard"/>
    <w:semiHidden/>
    <w:unhideWhenUsed/>
    <w:rsid w:val="008A2EEA"/>
    <w:rPr>
      <w:rFonts w:ascii="Times New Roman" w:hAnsi="Times New Roman"/>
      <w:sz w:val="24"/>
    </w:rPr>
  </w:style>
  <w:style w:type="paragraph" w:styleId="Notitiekop">
    <w:name w:val="Note Heading"/>
    <w:basedOn w:val="Standaard"/>
    <w:next w:val="Standaard"/>
    <w:link w:val="NotitiekopChar"/>
    <w:semiHidden/>
    <w:unhideWhenUsed/>
    <w:rsid w:val="008A2EEA"/>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8A2EEA"/>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8A2EEA"/>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8A2EEA"/>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8A2EEA"/>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8A2EEA"/>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8A2EEA"/>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8A2EEA"/>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8A2EEA"/>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8A2EEA"/>
    <w:pPr>
      <w:ind w:left="708"/>
    </w:pPr>
  </w:style>
  <w:style w:type="paragraph" w:styleId="Tekstzonderopmaak">
    <w:name w:val="Plain Text"/>
    <w:basedOn w:val="Standaard"/>
    <w:link w:val="TekstzonderopmaakChar"/>
    <w:semiHidden/>
    <w:unhideWhenUsed/>
    <w:rsid w:val="008A2EEA"/>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8A2EEA"/>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 w:type="paragraph" w:styleId="Bijschrift">
    <w:name w:val="caption"/>
    <w:basedOn w:val="Standaard"/>
    <w:next w:val="Standaard"/>
    <w:uiPriority w:val="35"/>
    <w:unhideWhenUsed/>
    <w:rsid w:val="006D7BC1"/>
    <w:pPr>
      <w:spacing w:after="200" w:line="240" w:lineRule="auto"/>
    </w:pPr>
    <w:rPr>
      <w:i/>
      <w:iCs/>
      <w:color w:val="1F497D" w:themeColor="text2"/>
      <w:szCs w:val="18"/>
    </w:rPr>
  </w:style>
  <w:style w:type="paragraph" w:styleId="Tekstopmerking">
    <w:name w:val="annotation text"/>
    <w:basedOn w:val="Standaard"/>
    <w:link w:val="TekstopmerkingChar"/>
    <w:uiPriority w:val="99"/>
    <w:unhideWhenUsed/>
    <w:rsid w:val="008A2EEA"/>
    <w:pPr>
      <w:spacing w:line="240" w:lineRule="auto"/>
    </w:pPr>
    <w:rPr>
      <w:sz w:val="20"/>
      <w:szCs w:val="20"/>
    </w:rPr>
  </w:style>
  <w:style w:type="character" w:customStyle="1" w:styleId="TekstopmerkingChar">
    <w:name w:val="Tekst opmerking Char"/>
    <w:basedOn w:val="Standaardalinea-lettertype"/>
    <w:link w:val="Tekstopmerking"/>
    <w:uiPriority w:val="99"/>
    <w:rsid w:val="00223A79"/>
    <w:rPr>
      <w:rFonts w:ascii="Verdana" w:hAnsi="Verdana"/>
    </w:rPr>
  </w:style>
  <w:style w:type="character" w:customStyle="1" w:styleId="Kop4Char">
    <w:name w:val="Kop 4 Char"/>
    <w:basedOn w:val="Standaardalinea-lettertype"/>
    <w:link w:val="Kop4"/>
    <w:locked/>
    <w:rsid w:val="00393D3D"/>
    <w:rPr>
      <w:rFonts w:ascii="Verdana" w:hAnsi="Verdana"/>
      <w:b/>
      <w:bCs/>
      <w:sz w:val="18"/>
      <w:szCs w:val="28"/>
    </w:rPr>
  </w:style>
  <w:style w:type="character" w:customStyle="1" w:styleId="Kop3Char">
    <w:name w:val="Kop 3 Char"/>
    <w:basedOn w:val="Standaardalinea-lettertype"/>
    <w:link w:val="Kop3"/>
    <w:uiPriority w:val="9"/>
    <w:rsid w:val="00481B8B"/>
    <w:rPr>
      <w:rFonts w:ascii="Verdana" w:hAnsi="Verdana"/>
      <w:b/>
      <w:bCs/>
      <w:sz w:val="18"/>
      <w:szCs w:val="26"/>
    </w:rPr>
  </w:style>
  <w:style w:type="numbering" w:customStyle="1" w:styleId="Nummering1">
    <w:name w:val="Nummering1"/>
    <w:basedOn w:val="Geenlijst"/>
    <w:uiPriority w:val="99"/>
    <w:rsid w:val="00107FCB"/>
  </w:style>
  <w:style w:type="character" w:customStyle="1" w:styleId="Kop5Char">
    <w:name w:val="Kop 5 Char"/>
    <w:basedOn w:val="Standaardalinea-lettertype"/>
    <w:link w:val="Kop5"/>
    <w:locked/>
    <w:rsid w:val="005538FD"/>
    <w:rPr>
      <w:rFonts w:ascii="Verdana" w:hAnsi="Verdana"/>
      <w:bCs/>
      <w:i/>
      <w:iCs/>
      <w:sz w:val="18"/>
      <w:szCs w:val="26"/>
    </w:rPr>
  </w:style>
  <w:style w:type="numbering" w:customStyle="1" w:styleId="Nummering2">
    <w:name w:val="Nummering2"/>
    <w:basedOn w:val="Geenlijst"/>
    <w:rsid w:val="0099174B"/>
  </w:style>
  <w:style w:type="paragraph" w:customStyle="1" w:styleId="Opsommingtekens5">
    <w:name w:val="Opsomming tekens 5"/>
    <w:basedOn w:val="Standaard"/>
    <w:qFormat/>
    <w:rsid w:val="008A2EEA"/>
    <w:pPr>
      <w:numPr>
        <w:ilvl w:val="7"/>
        <w:numId w:val="1"/>
      </w:numPr>
    </w:pPr>
  </w:style>
  <w:style w:type="paragraph" w:customStyle="1" w:styleId="Opsommingtekens6">
    <w:name w:val="Opsomming tekens 6"/>
    <w:basedOn w:val="Standaard"/>
    <w:qFormat/>
    <w:rsid w:val="008A2EEA"/>
    <w:pPr>
      <w:numPr>
        <w:ilvl w:val="8"/>
        <w:numId w:val="1"/>
      </w:numPr>
    </w:pPr>
  </w:style>
  <w:style w:type="character" w:customStyle="1" w:styleId="Verwijzing">
    <w:name w:val="Verwijzing"/>
    <w:basedOn w:val="Standaardalinea-lettertype"/>
    <w:uiPriority w:val="1"/>
    <w:rsid w:val="008A2EEA"/>
    <w:rPr>
      <w:u w:val="single"/>
    </w:rPr>
  </w:style>
  <w:style w:type="paragraph" w:customStyle="1" w:styleId="Kader">
    <w:name w:val="Kader"/>
    <w:basedOn w:val="Standaard"/>
    <w:next w:val="Standaard"/>
    <w:qFormat/>
    <w:rsid w:val="008A2EEA"/>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3"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52"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F11B51E4-191F-41CE-912C-2262E6EC1D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9F45A38-09BF-4694-BEFD-931F1EB998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23</TotalTime>
  <Pages>135</Pages>
  <Words>52572</Words>
  <Characters>289147</Characters>
  <Application>Microsoft Office Word</Application>
  <DocSecurity>0</DocSecurity>
  <Lines>2409</Lines>
  <Paragraphs>682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341037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6</cp:revision>
  <cp:lastPrinted>2020-08-31T14:32:00Z</cp:lastPrinted>
  <dcterms:created xsi:type="dcterms:W3CDTF">2021-06-02T14:10:00Z</dcterms:created>
  <dcterms:modified xsi:type="dcterms:W3CDTF">2021-06-03T13:38:00Z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ies>
</file>