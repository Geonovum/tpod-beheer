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E33EDD" w:rsidRPr="00D368CB" w:rsidRDefault="00E33EDD" w:rsidP="00E33EDD">
      <w:pPr>
        <w:pStyle w:val="Kop3"/>
        <w:rPr>
          <w:noProof/>
        </w:rPr>
      </w:pPr>
      <w:r w:rsidRPr="00D368CB">
        <w:t>Proces van totstandkoming en bekendmaking c.q. publicatie van</w:t>
      </w:r>
      <w:r w:rsidR="00644A93" w:rsidRPr="00D368CB">
        <w:t xml:space="preserve"> omgevingsdocumenten</w:t>
      </w:r>
    </w:p>
    <w:p w14:paraId="0ACD6BD6" w14:textId="502C3F7D" w:rsidR="00BB2C1D" w:rsidRPr="00D368CB" w:rsidRDefault="00E33EDD" w:rsidP="00BB2C1D">
      <w:pPr>
        <w:rPr>
          <w:rFonts w:eastAsia="Verdana" w:cs="Verdana"/>
        </w:rPr>
      </w:pPr>
      <w:r w:rsidRPr="00D368CB">
        <w:rPr>
          <w:rFonts w:eastAsia="Verdana" w:cs="Verdana"/>
        </w:rPr>
        <w:t xml:space="preserve">Het proces </w:t>
      </w:r>
      <w:r w:rsidR="00644A93" w:rsidRPr="00D368CB">
        <w:rPr>
          <w:rFonts w:eastAsia="Verdana" w:cs="Verdana"/>
        </w:rPr>
        <w:t xml:space="preserve">van opstellen van omgevingsdocumenten en daarbij toepassen van de STOP/TPOD-Standaarden </w:t>
      </w:r>
      <w:r w:rsidRPr="00D368CB">
        <w:rPr>
          <w:rFonts w:eastAsia="Verdana" w:cs="Verdana"/>
        </w:rPr>
        <w:t>begint intern bij het bevoegd geza</w:t>
      </w:r>
      <w:r w:rsidR="11A64E08" w:rsidRPr="00D368CB">
        <w:rPr>
          <w:rFonts w:eastAsia="Verdana" w:cs="Verdana"/>
        </w:rPr>
        <w:t>g</w:t>
      </w:r>
      <w:r w:rsidRPr="00D368CB">
        <w:rPr>
          <w:rFonts w:eastAsia="Verdana" w:cs="Verdana"/>
        </w:rPr>
        <w:t xml:space="preserve">. </w:t>
      </w:r>
      <w:r w:rsidR="00644A93" w:rsidRPr="00D368CB">
        <w:rPr>
          <w:rFonts w:eastAsia="Verdana" w:cs="Verdana"/>
        </w:rPr>
        <w:t xml:space="preserve">Waar dat relevant is voor het instrument kan </w:t>
      </w:r>
      <w:r w:rsidRPr="00D368CB">
        <w:rPr>
          <w:rFonts w:eastAsia="Verdana" w:cs="Verdana"/>
        </w:rPr>
        <w:t xml:space="preserve">een informeel deel </w:t>
      </w:r>
      <w:r w:rsidR="00644A93" w:rsidRPr="00D368CB">
        <w:rPr>
          <w:rFonts w:eastAsia="Verdana" w:cs="Verdana"/>
        </w:rPr>
        <w:t xml:space="preserve">volgen </w:t>
      </w:r>
      <w:r w:rsidRPr="00D368CB">
        <w:rPr>
          <w:rFonts w:eastAsia="Verdana" w:cs="Verdana"/>
        </w:rPr>
        <w:t xml:space="preserve">dat bestaat uit participatie en (voor)overleg. Deze informele fase is vormvrij. In het informele deel van het proces kan een informele versie van het </w:t>
      </w:r>
      <w:r w:rsidR="00644A93" w:rsidRPr="00D368CB">
        <w:rPr>
          <w:rFonts w:eastAsia="Verdana" w:cs="Verdana"/>
        </w:rPr>
        <w:t>omgevingsdocument</w:t>
      </w:r>
      <w:r w:rsidR="007D692E" w:rsidRPr="00D368CB">
        <w:rPr>
          <w:rFonts w:eastAsia="Verdana" w:cs="Verdana"/>
        </w:rPr>
        <w:t xml:space="preserve"> </w:t>
      </w:r>
      <w:r w:rsidRPr="00D368CB">
        <w:rPr>
          <w:rFonts w:eastAsia="Verdana" w:cs="Verdana"/>
        </w:rPr>
        <w:t>gebruikt worden die aan</w:t>
      </w:r>
      <w:r w:rsidR="0004208F" w:rsidRPr="00D368CB">
        <w:rPr>
          <w:rFonts w:eastAsia="Verdana" w:cs="Verdana"/>
        </w:rPr>
        <w:t xml:space="preserve"> </w:t>
      </w:r>
      <w:r w:rsidRPr="00D368CB">
        <w:rPr>
          <w:rFonts w:eastAsia="Verdana" w:cs="Verdana"/>
        </w:rPr>
        <w:t>de STOP</w:t>
      </w:r>
      <w:r w:rsidR="00644A93" w:rsidRPr="00D368CB">
        <w:rPr>
          <w:rFonts w:eastAsia="Verdana" w:cs="Verdana"/>
        </w:rPr>
        <w:t>/</w:t>
      </w:r>
      <w:r w:rsidRPr="00D368CB">
        <w:rPr>
          <w:rFonts w:eastAsia="Verdana" w:cs="Verdana"/>
        </w:rPr>
        <w:t>TPOD-</w:t>
      </w:r>
      <w:r w:rsidR="00644A93" w:rsidRPr="00D368CB">
        <w:rPr>
          <w:rFonts w:eastAsia="Verdana" w:cs="Verdana"/>
        </w:rPr>
        <w:t>S</w:t>
      </w:r>
      <w:r w:rsidRPr="00D368CB">
        <w:rPr>
          <w:rFonts w:eastAsia="Verdana" w:cs="Verdana"/>
        </w:rPr>
        <w:t>tandaarden voldoet</w:t>
      </w:r>
      <w:r w:rsidR="00644A93" w:rsidRPr="00D368CB">
        <w:rPr>
          <w:rFonts w:eastAsia="Verdana" w:cs="Verdana"/>
        </w:rPr>
        <w:t>, maar dat is niet verplicht</w:t>
      </w:r>
      <w:r w:rsidRPr="00D368CB">
        <w:rPr>
          <w:rFonts w:eastAsia="Verdana" w:cs="Verdana"/>
        </w:rPr>
        <w:t xml:space="preserve">. </w:t>
      </w:r>
      <w:r w:rsidR="00644A93" w:rsidRPr="00D368CB">
        <w:rPr>
          <w:rFonts w:eastAsia="Verdana" w:cs="Verdana"/>
        </w:rPr>
        <w:t>Met d</w:t>
      </w:r>
      <w:r w:rsidRPr="00D368CB">
        <w:rPr>
          <w:rFonts w:eastAsia="Verdana" w:cs="Verdana"/>
        </w:rPr>
        <w:t xml:space="preserve">e standaarden </w:t>
      </w:r>
      <w:r w:rsidR="00644A93" w:rsidRPr="00D368CB">
        <w:rPr>
          <w:rFonts w:eastAsia="Verdana" w:cs="Verdana"/>
        </w:rPr>
        <w:t xml:space="preserve">kan </w:t>
      </w:r>
      <w:r w:rsidRPr="00D368CB">
        <w:rPr>
          <w:rFonts w:eastAsia="Verdana" w:cs="Verdana"/>
        </w:rPr>
        <w:t>een conceptversie van</w:t>
      </w:r>
      <w:r w:rsidR="00644A93" w:rsidRPr="00D368CB">
        <w:rPr>
          <w:rFonts w:eastAsia="Verdana" w:cs="Verdana"/>
        </w:rPr>
        <w:t xml:space="preserve"> omgevingsdocumenten</w:t>
      </w:r>
      <w:r w:rsidRPr="00D368CB">
        <w:rPr>
          <w:rFonts w:eastAsia="Verdana" w:cs="Verdana"/>
        </w:rPr>
        <w:t xml:space="preserve"> </w:t>
      </w:r>
      <w:r w:rsidR="00644A93" w:rsidRPr="00D368CB">
        <w:rPr>
          <w:rFonts w:eastAsia="Verdana" w:cs="Verdana"/>
        </w:rPr>
        <w:t>gemaakt worden</w:t>
      </w:r>
      <w:r w:rsidRPr="00D368CB">
        <w:rPr>
          <w:rFonts w:eastAsia="Verdana" w:cs="Verdana"/>
        </w:rPr>
        <w:t>.</w:t>
      </w:r>
    </w:p>
    <w:p w14:paraId="3B439E18" w14:textId="10FF5664" w:rsidR="0082593C" w:rsidRPr="00D368CB" w:rsidRDefault="00E33EDD" w:rsidP="00E33EDD">
      <w:pPr>
        <w:rPr>
          <w:rFonts w:eastAsia="Verdana" w:cs="Verdana"/>
        </w:rPr>
      </w:pPr>
      <w:r w:rsidRPr="00D368CB">
        <w:rPr>
          <w:rFonts w:eastAsia="Verdana" w:cs="Verdana"/>
        </w:rPr>
        <w:t xml:space="preserve">Bij het opstellen van het </w:t>
      </w:r>
      <w:r w:rsidR="00644A93" w:rsidRPr="00D368CB">
        <w:rPr>
          <w:rFonts w:eastAsia="Verdana" w:cs="Verdana"/>
        </w:rPr>
        <w:t>omgevingsdocument</w:t>
      </w:r>
      <w:r w:rsidR="007D692E" w:rsidRPr="00D368CB">
        <w:rPr>
          <w:rFonts w:eastAsia="Verdana" w:cs="Verdana"/>
        </w:rPr>
        <w:t xml:space="preserve"> </w:t>
      </w:r>
      <w:r w:rsidRPr="00D368CB">
        <w:rPr>
          <w:rFonts w:eastAsia="Verdana" w:cs="Verdana"/>
        </w:rPr>
        <w:t>ten behoeve van het formele deel van het proces moet gebruik gemaakt worden van de standaarden STOP en TPOD. De standaarden ondersteunen ook dit opstelproces.</w:t>
      </w:r>
      <w:r w:rsidRPr="00D368CB">
        <w:rPr>
          <w:rFonts w:eastAsia="Verdana" w:cs="Verdana"/>
          <w:szCs w:val="18"/>
        </w:rPr>
        <w:t xml:space="preserve"> </w:t>
      </w:r>
      <w:r w:rsidRPr="00D368CB">
        <w:rPr>
          <w:rFonts w:eastAsia="Verdana" w:cs="Verdana"/>
        </w:rPr>
        <w:t xml:space="preserve">Na het opstellen van het </w:t>
      </w:r>
      <w:r w:rsidR="00644A93" w:rsidRPr="00D368CB">
        <w:rPr>
          <w:rFonts w:eastAsia="Verdana" w:cs="Verdana"/>
        </w:rPr>
        <w:t>omgevingsdocument</w:t>
      </w:r>
      <w:r w:rsidR="007D692E" w:rsidRPr="00D368CB">
        <w:rPr>
          <w:rFonts w:eastAsia="Verdana" w:cs="Verdana"/>
        </w:rPr>
        <w:t xml:space="preserve"> </w:t>
      </w:r>
      <w:r w:rsidRPr="00D368CB">
        <w:rPr>
          <w:rFonts w:eastAsia="Verdana" w:cs="Verdana"/>
        </w:rPr>
        <w:t xml:space="preserve">volgen </w:t>
      </w:r>
      <w:r w:rsidR="00644A93" w:rsidRPr="00D368CB">
        <w:rPr>
          <w:rFonts w:eastAsia="Verdana" w:cs="Verdana"/>
        </w:rPr>
        <w:t xml:space="preserve">voor die instrumenten waarvoor dat van toepassing is </w:t>
      </w:r>
      <w:r w:rsidRPr="00D368CB">
        <w:rPr>
          <w:rFonts w:eastAsia="Verdana" w:cs="Verdana"/>
        </w:rPr>
        <w:t xml:space="preserve">publicatie en kennisgeving van het ontwerp van het </w:t>
      </w:r>
      <w:r w:rsidR="00644A93" w:rsidRPr="00D368CB">
        <w:rPr>
          <w:rFonts w:eastAsia="Verdana" w:cs="Verdana"/>
        </w:rPr>
        <w:t>omgevingsdocument</w:t>
      </w:r>
      <w:r w:rsidR="007D692E" w:rsidRPr="00D368CB">
        <w:rPr>
          <w:rFonts w:eastAsia="Verdana" w:cs="Verdana"/>
        </w:rPr>
        <w:t xml:space="preserve"> </w:t>
      </w:r>
      <w:r w:rsidRPr="00D368CB">
        <w:rPr>
          <w:rFonts w:eastAsia="Verdana" w:cs="Verdana"/>
        </w:rPr>
        <w:t xml:space="preserve">en later publicatie of bekendmaking van het besluit </w:t>
      </w:r>
      <w:r w:rsidR="00644A93" w:rsidRPr="00D368CB">
        <w:rPr>
          <w:rFonts w:eastAsia="Verdana" w:cs="Verdana"/>
        </w:rPr>
        <w:t>op overheid.nl</w:t>
      </w:r>
      <w:r w:rsidRPr="00D368CB">
        <w:rPr>
          <w:rFonts w:eastAsia="Verdana" w:cs="Verdana"/>
        </w:rPr>
        <w:t>.</w:t>
      </w:r>
    </w:p>
    <w:p w14:paraId="2F00391A" w14:textId="01E3CDDE" w:rsidR="00E33EDD" w:rsidRPr="00D368CB" w:rsidRDefault="00644A93" w:rsidP="009D3F0A">
      <w:r w:rsidRPr="00D368CB">
        <w:rPr>
          <w:rFonts w:eastAsia="Verdana" w:cs="Verdana"/>
        </w:rPr>
        <w:t>Op overheid.nl</w:t>
      </w:r>
      <w:r w:rsidR="00E33EDD" w:rsidRPr="00D368CB">
        <w:rPr>
          <w:rFonts w:eastAsia="Verdana" w:cs="Verdana"/>
        </w:rPr>
        <w:t xml:space="preserve"> worden alleen ontwerp- en vastgestelde besluiten gepubliceerd respectievelijk bekendgemaakt. Op dit moment is nog niet bekend of, en zo ja waar, zal worden voorzien in een </w:t>
      </w:r>
      <w:r w:rsidR="006E4952" w:rsidRPr="00D368CB">
        <w:rPr>
          <w:rFonts w:eastAsia="Verdana" w:cs="Verdana"/>
        </w:rPr>
        <w:t xml:space="preserve">landelijk beschikbare </w:t>
      </w:r>
      <w:r w:rsidR="00E33EDD" w:rsidRPr="00D368CB">
        <w:rPr>
          <w:rFonts w:eastAsia="Verdana" w:cs="Verdana"/>
        </w:rPr>
        <w:t xml:space="preserve">omgeving waarin ook </w:t>
      </w:r>
      <w:r w:rsidR="00BB6336" w:rsidRPr="00D368CB">
        <w:rPr>
          <w:rFonts w:eastAsia="Verdana" w:cs="Verdana"/>
        </w:rPr>
        <w:t xml:space="preserve">informele versies van </w:t>
      </w:r>
      <w:r w:rsidR="00E33EDD" w:rsidRPr="00D368CB">
        <w:rPr>
          <w:rFonts w:eastAsia="Verdana" w:cs="Verdana"/>
        </w:rPr>
        <w:t>de</w:t>
      </w:r>
      <w:r w:rsidRPr="00D368CB">
        <w:rPr>
          <w:rFonts w:eastAsia="Verdana" w:cs="Verdana"/>
        </w:rPr>
        <w:t xml:space="preserve"> </w:t>
      </w:r>
      <w:r w:rsidR="00E33EDD" w:rsidRPr="00D368CB">
        <w:t>Uitgangspunten voor de toepassingsprofielen voor</w:t>
      </w:r>
      <w:r w:rsidRPr="00D368CB">
        <w:t xml:space="preserve"> omgevingsdocumenten</w:t>
      </w:r>
    </w:p>
    <w:p w14:paraId="369B6B4B" w14:textId="41CB0E67" w:rsidR="00E33EDD" w:rsidRPr="00D368CB" w:rsidRDefault="00E33EDD" w:rsidP="00E33EDD">
      <w:pPr>
        <w:rPr>
          <w:rFonts w:eastAsia="Verdana" w:cs="Verdana"/>
        </w:rPr>
      </w:pPr>
      <w:r w:rsidRPr="00D368CB">
        <w:rPr>
          <w:rFonts w:eastAsia="Verdana" w:cs="Verdana"/>
        </w:rPr>
        <w:t>In dit hoofdstuk worden de uitgangspunten voor de toepassingsprofielen voor</w:t>
      </w:r>
      <w:r w:rsidR="00644A93" w:rsidRPr="00D368CB">
        <w:rPr>
          <w:rFonts w:eastAsia="Verdana" w:cs="Verdana"/>
        </w:rPr>
        <w:t xml:space="preserve"> omgevingsdocumenten</w:t>
      </w:r>
      <w:r w:rsidRPr="00D368CB">
        <w:rPr>
          <w:rFonts w:eastAsia="Verdana"/>
        </w:rPr>
        <w:t xml:space="preserve"> beschreven.</w:t>
      </w:r>
      <w:r w:rsidRPr="00D368CB">
        <w:rPr>
          <w:rFonts w:eastAsia="Verdana" w:cs="Verdana"/>
        </w:rPr>
        <w:t xml:space="preserve"> Deze uitgangspunten zijn mede gebruikt als bouwstenen voor de ontwikkeling van de TPOD</w:t>
      </w:r>
      <w:r w:rsidR="00644A93" w:rsidRPr="00D368CB">
        <w:rPr>
          <w:rFonts w:eastAsia="Verdana" w:cs="Verdana"/>
        </w:rPr>
        <w:t>’</w:t>
      </w:r>
      <w:r w:rsidRPr="00D368CB">
        <w:rPr>
          <w:rFonts w:eastAsia="Verdana" w:cs="Verdana"/>
        </w:rPr>
        <w:t xml:space="preserve">s. Deze informatie is met name beschrijvend van aard en dient het doel achtergrond te bieden voor </w:t>
      </w:r>
      <w:r w:rsidR="00D55068" w:rsidRPr="00D368CB">
        <w:rPr>
          <w:rFonts w:eastAsia="Verdana" w:cs="Verdana"/>
        </w:rPr>
        <w:t>deel</w:t>
      </w:r>
      <w:r w:rsidR="00644A93" w:rsidRPr="00D368CB">
        <w:rPr>
          <w:rFonts w:eastAsia="Verdana" w:cs="Verdana"/>
        </w:rPr>
        <w:t xml:space="preserve"> </w:t>
      </w:r>
      <w:r w:rsidR="00644A93" w:rsidRPr="00C862A5">
        <w:rPr>
          <w:rStyle w:val="Verwijzing"/>
          <w:rFonts w:eastAsia="Verdana"/>
        </w:rPr>
        <w:fldChar w:fldCharType="begin"/>
      </w:r>
      <w:r w:rsidR="00644A93" w:rsidRPr="00C862A5">
        <w:rPr>
          <w:rStyle w:val="Verwijzing"/>
          <w:rFonts w:eastAsia="Verdana"/>
        </w:rPr>
        <w:instrText xml:space="preserve"> REF _Ref_21dfcef010e53c90480cf882e76ec663_1 \n \h </w:instrText>
      </w:r>
      <w:r w:rsidR="00D368CB" w:rsidRPr="00C862A5">
        <w:rPr>
          <w:rStyle w:val="Verwijzing"/>
          <w:rFonts w:eastAsia="Verdana"/>
        </w:rPr>
        <w:instrText xml:space="preserve"> \* MERGEFORMAT </w:instrText>
      </w:r>
      <w:r w:rsidR="00644A93" w:rsidRPr="00C862A5">
        <w:rPr>
          <w:rStyle w:val="Verwijzing"/>
          <w:rFonts w:eastAsia="Verdana"/>
        </w:rPr>
      </w:r>
      <w:r w:rsidR="00644A93" w:rsidRPr="00C862A5">
        <w:rPr>
          <w:rStyle w:val="Verwijzing"/>
          <w:rFonts w:eastAsia="Verdana"/>
        </w:rPr>
        <w:fldChar w:fldCharType="separate"/>
      </w:r>
      <w:r w:rsidR="001D3523" w:rsidRPr="00C862A5">
        <w:rPr>
          <w:rStyle w:val="Verwijzing"/>
          <w:rFonts w:eastAsia="Verdana"/>
        </w:rPr>
        <w:t>B</w:t>
      </w:r>
      <w:r w:rsidR="00644A93" w:rsidRPr="00C862A5">
        <w:rPr>
          <w:rStyle w:val="Verwijzing"/>
          <w:rFonts w:eastAsia="Verdana"/>
        </w:rPr>
        <w:fldChar w:fldCharType="end"/>
      </w:r>
      <w:r w:rsidRPr="00D368CB">
        <w:rPr>
          <w:rFonts w:eastAsia="Verdana" w:cs="Verdana"/>
        </w:rPr>
        <w:t xml:space="preserve">, </w:t>
      </w:r>
      <w:r w:rsidR="00D02FDC" w:rsidRPr="00D368CB">
        <w:rPr>
          <w:rFonts w:eastAsia="Verdana" w:cs="Verdana"/>
        </w:rPr>
        <w:t xml:space="preserve">dat de modellering van </w:t>
      </w:r>
      <w:r w:rsidR="00D02FDC" w:rsidRPr="00D368CB">
        <w:rPr>
          <w:rFonts w:eastAsia="Verdana" w:cs="Verdana"/>
        </w:rPr>
        <w:fldChar w:fldCharType="begin"/>
      </w:r>
      <w:r w:rsidR="00D02FDC" w:rsidRPr="00D368CB">
        <w:rPr>
          <w:rFonts w:eastAsia="Verdana" w:cs="Verdana"/>
        </w:rPr>
        <w:instrText xml:space="preserve"> DOCVARIABLE ID01+ </w:instrText>
      </w:r>
      <w:r w:rsidR="00D02FDC" w:rsidRPr="00D368CB">
        <w:rPr>
          <w:rFonts w:eastAsia="Verdana" w:cs="Verdana"/>
        </w:rPr>
        <w:fldChar w:fldCharType="separate"/>
      </w:r>
      <w:r w:rsidR="001D3523">
        <w:rPr>
          <w:rFonts w:eastAsia="Verdana" w:cs="Verdana"/>
        </w:rPr>
        <w:t>het programma</w:t>
      </w:r>
      <w:r w:rsidR="00D02FDC" w:rsidRPr="00D368CB">
        <w:rPr>
          <w:rFonts w:eastAsia="Verdana" w:cs="Verdana"/>
        </w:rPr>
        <w:fldChar w:fldCharType="end"/>
      </w:r>
      <w:r w:rsidR="00D02FDC" w:rsidRPr="00D368CB">
        <w:rPr>
          <w:rFonts w:eastAsia="Verdana" w:cs="Verdana"/>
        </w:rPr>
        <w:t xml:space="preserve"> beschrijft en </w:t>
      </w:r>
      <w:r w:rsidRPr="00D368CB">
        <w:rPr>
          <w:rFonts w:eastAsia="Verdana" w:cs="Verdana"/>
        </w:rPr>
        <w:t>voortbordu</w:t>
      </w:r>
      <w:r w:rsidR="00B93DE5" w:rsidRPr="00D368CB">
        <w:rPr>
          <w:rFonts w:eastAsia="Verdana" w:cs="Verdana"/>
        </w:rPr>
        <w:t>u</w:t>
      </w:r>
      <w:r w:rsidRPr="00D368CB">
        <w:rPr>
          <w:rFonts w:eastAsia="Verdana" w:cs="Verdana"/>
        </w:rPr>
        <w:t>r</w:t>
      </w:r>
      <w:r w:rsidR="00B93DE5" w:rsidRPr="00D368CB">
        <w:rPr>
          <w:rFonts w:eastAsia="Verdana" w:cs="Verdana"/>
        </w:rPr>
        <w:t>t</w:t>
      </w:r>
      <w:r w:rsidRPr="00D368CB">
        <w:rPr>
          <w:rFonts w:eastAsia="Verdana" w:cs="Verdana"/>
        </w:rPr>
        <w:t xml:space="preserve"> op de uitgangspunten beschreven in dit hoofdstuk</w:t>
      </w:r>
      <w:r w:rsidRPr="00D368CB">
        <w:rPr>
          <w:rFonts w:eastAsia="Verdana"/>
        </w:rPr>
        <w:t>.</w:t>
      </w:r>
      <w:r w:rsidR="00644A93" w:rsidRPr="00D368CB">
        <w:rPr>
          <w:rFonts w:eastAsia="Verdana"/>
        </w:rPr>
        <w:t xml:space="preserve"> Dit hoofdstuk beschrijft generiek de toegepaste principes in algemene bewoording. Het is mogelijk dat onderdelen van die teksten voor </w:t>
      </w:r>
      <w:r w:rsidR="00644A93" w:rsidRPr="00D368CB">
        <w:rPr>
          <w:rFonts w:eastAsia="Verdana"/>
        </w:rPr>
        <w:fldChar w:fldCharType="begin"/>
      </w:r>
      <w:r w:rsidR="00644A93" w:rsidRPr="00D368CB">
        <w:rPr>
          <w:rFonts w:eastAsia="Verdana"/>
        </w:rPr>
        <w:instrText xml:space="preserve"> DOCVARIABLE ID01+ </w:instrText>
      </w:r>
      <w:r w:rsidR="00644A93" w:rsidRPr="00D368CB">
        <w:rPr>
          <w:rFonts w:eastAsia="Verdana"/>
        </w:rPr>
        <w:fldChar w:fldCharType="separate"/>
      </w:r>
      <w:r w:rsidR="001D3523">
        <w:rPr>
          <w:rFonts w:eastAsia="Verdana"/>
        </w:rPr>
        <w:t>het programma</w:t>
      </w:r>
      <w:r w:rsidR="00644A93" w:rsidRPr="00D368CB">
        <w:rPr>
          <w:rFonts w:eastAsia="Verdana"/>
        </w:rPr>
        <w:fldChar w:fldCharType="end"/>
      </w:r>
      <w:r w:rsidR="00644A93" w:rsidRPr="00D368CB">
        <w:rPr>
          <w:rFonts w:eastAsia="Verdana"/>
        </w:rPr>
        <w:t xml:space="preserve"> niet van toepassing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