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BB2C1D" w:rsidRPr="00D368CB" w:rsidRDefault="00644A93" w:rsidP="00BB2C1D">
      <w:pPr>
        <w:pStyle w:val="Kop4"/>
      </w:pPr>
      <w:r w:rsidRPr="00D368CB">
        <w:t>Algemeen</w:t>
      </w:r>
    </w:p>
    <w:p w14:paraId="48F55E12" w14:textId="32411B39" w:rsidR="00BB2C1D" w:rsidRPr="00D368CB" w:rsidRDefault="00644A93" w:rsidP="00BB2C1D">
      <w:r w:rsidRPr="00D368CB">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BB2C1D" w:rsidRPr="00D368CB" w:rsidRDefault="00BB2C1D" w:rsidP="00BB2C1D"/>
    <w:p w14:paraId="6B9B48E2" w14:textId="4DBD68D7" w:rsidR="00BB2C1D" w:rsidRPr="00D368CB" w:rsidRDefault="00644A93" w:rsidP="00BB2C1D">
      <w:r w:rsidRPr="00D368CB">
        <w:t>Om van een omgevingsdocument vast te leggen dat tekst, informatieobjecten en IMOW-informatie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6974A6A2" w14:textId="50897395" w:rsidR="00BB2C1D" w:rsidRPr="00D368CB" w:rsidRDefault="00644A93" w:rsidP="00BB2C1D">
      <w:r w:rsidRPr="00D368CB">
        <w:t>Doel wordt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18459B52" w14:textId="26C891EA" w:rsidR="00BB2C1D" w:rsidRPr="00D368CB" w:rsidRDefault="00644A93" w:rsidP="00BB2C1D">
      <w:r w:rsidRPr="00D368CB">
        <w:t>Wanneer het bevoegd gezag constateert dat er een nieuw omgevingsdocument nodig is, of dat een bestaand omgevingsdocument gewijzigd moet worden, en de ideeën daarover zodanig concreet zijn dat gestart kan worden met het opstellen ervan, maakt het een nieuwe Regeling</w:t>
      </w:r>
      <w:r w:rsidR="007A00FF">
        <w:t>V</w:t>
      </w:r>
      <w:r w:rsidRPr="00D368CB">
        <w:t>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BB2C1D" w:rsidRPr="00D368CB" w:rsidRDefault="00644A93" w:rsidP="00BB2C1D">
      <w:pPr>
        <w:pStyle w:val="Opsommingtekens1"/>
      </w:pPr>
      <w:r w:rsidRPr="00D368CB">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3F39251A" w14:textId="66C3761C" w:rsidR="00BB2C1D" w:rsidRPr="00D368CB" w:rsidRDefault="00644A93" w:rsidP="00BB2C1D">
      <w:pPr>
        <w:pStyle w:val="Opsommingtekens1"/>
      </w:pPr>
      <w:r w:rsidRPr="00D368CB">
        <w:t>één versie van elk informatieobject dat onderdeel is van het nieuwe of gewijzigde omgevingsdocument;</w:t>
      </w:r>
    </w:p>
    <w:p w14:paraId="0E511FF4" w14:textId="0188BC7A" w:rsidR="00BB2C1D" w:rsidRPr="00D368CB" w:rsidRDefault="00644A93" w:rsidP="00BB2C1D">
      <w:pPr>
        <w:pStyle w:val="Opsommingtekens1"/>
      </w:pPr>
      <w:r w:rsidRPr="00D368CB">
        <w:lastRenderedPageBreak/>
        <w:t>één versie van de IMOW-informatie die hoort bij het nieuwe of gewijzigde omgevingsdocument.</w:t>
      </w:r>
    </w:p>
    <w:p w14:paraId="70DFF45E" w14:textId="77777777" w:rsidR="00BB2C1D" w:rsidRPr="00D368CB" w:rsidRDefault="00BB2C1D" w:rsidP="00BB2C1D"/>
    <w:p w14:paraId="7E422F57" w14:textId="15548EA8" w:rsidR="00BB2C1D" w:rsidRPr="00D368CB" w:rsidRDefault="00644A93" w:rsidP="00BB2C1D">
      <w:r w:rsidRPr="00D368CB">
        <w:t>Ten behoeve van de publicatie of bekendmaking genereert de software van het bevoegd gezag een besluitversie die, met de mutatie-informatie, wordt aangeleverd aan de LVBB. Bij een Doel oftewel identificatie van een versie van regelgeving kunnen dus in de loop van de procedure meerdere besluitversies worden aangeleverd.</w:t>
      </w:r>
    </w:p>
    <w:p w14:paraId="34D6028D" w14:textId="4B942623" w:rsidR="00BB2C1D" w:rsidRPr="00D368CB" w:rsidRDefault="00BB2C1D" w:rsidP="00BB2C1D"/>
    <w:p w14:paraId="659DCA25" w14:textId="2FD3782E" w:rsidR="00BB2C1D" w:rsidRPr="00D368CB" w:rsidRDefault="00644A93" w:rsidP="00BB2C1D">
      <w:r w:rsidRPr="00D368CB">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1F63A6D9" w:rsidR="00BB2C1D" w:rsidRPr="00D368CB" w:rsidRDefault="00644A93" w:rsidP="00BB2C1D">
      <w:r w:rsidRPr="00D368CB">
        <w:t>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1 Doel.</w:t>
      </w:r>
    </w:p>
    <w:p w14:paraId="5ECF68AE" w14:textId="5DA01078" w:rsidR="00BB2C1D" w:rsidRPr="00D368CB" w:rsidRDefault="00BB2C1D" w:rsidP="00BB2C1D"/>
    <w:p w14:paraId="56C39CC3" w14:textId="4DFC1CF9" w:rsidR="00BB2C1D" w:rsidRPr="00D368CB" w:rsidRDefault="00644A93" w:rsidP="00BB2C1D">
      <w:r w:rsidRPr="00D368CB">
        <w:t>De identificatie van Doel wordt door de bronhouder bepaald en dient te voldoen aan de eisen die STOP daaraan stelt. De volledige eisen zijn te vinden in de STOP-documentatie.</w:t>
      </w:r>
    </w:p>
    <w:p w14:paraId="0BD40608" w14:textId="2961D17D" w:rsidR="00BB2C1D" w:rsidRPr="00D368CB" w:rsidRDefault="00644A93" w:rsidP="00BB2C1D">
      <w:r w:rsidRPr="00D368CB">
        <w:t>STOP stelt aan de identificatie de volgende eisen:</w:t>
      </w:r>
    </w:p>
    <w:p w14:paraId="0DCEFEB9" w14:textId="77777777" w:rsidR="00BB2C1D" w:rsidRPr="00D368CB" w:rsidRDefault="00644A93" w:rsidP="00BB2C1D">
      <w:pPr>
        <w:pStyle w:val="Opsommingtekens1"/>
      </w:pPr>
      <w:r w:rsidRPr="00D368CB">
        <w:t>de identificatie moet het volgende patroon volgen: /join/id/proces/" &lt;overheid&gt; "/" &lt;datum&gt; "/" &lt;overig&gt;</w:t>
      </w:r>
    </w:p>
    <w:p w14:paraId="590EAC50" w14:textId="77777777" w:rsidR="00BB2C1D" w:rsidRPr="00D368CB" w:rsidRDefault="00644A93" w:rsidP="00BB2C1D">
      <w:pPr>
        <w:pStyle w:val="Opsommingtekens1"/>
      </w:pPr>
      <w:r w:rsidRPr="00D368CB">
        <w:t>overheid: code van het bevoegde gezag volgens één van de waardelijsten voor Overheid</w:t>
      </w:r>
    </w:p>
    <w:p w14:paraId="22F5603E" w14:textId="77777777" w:rsidR="00BB2C1D" w:rsidRPr="00D368CB" w:rsidRDefault="00644A93" w:rsidP="00BB2C1D">
      <w:pPr>
        <w:pStyle w:val="Opsommingtekens1"/>
      </w:pPr>
      <w:r w:rsidRPr="00D368CB">
        <w:t>datum: datum van het ontstaan van het doel; dit mag een jaartal of een volledige datum zijn</w:t>
      </w:r>
    </w:p>
    <w:p w14:paraId="3A79E292" w14:textId="77777777" w:rsidR="00BB2C1D" w:rsidRPr="00D368CB" w:rsidRDefault="00644A93" w:rsidP="00BB2C1D">
      <w:pPr>
        <w:pStyle w:val="Opsommingtekens1"/>
      </w:pPr>
      <w:r w:rsidRPr="00D368CB">
        <w:t>overig: door het bevoegd gezag te bepalen; dit kan een betekenisloze code zijn of een betekenisvolle tekstuele beschrijving van (het resultaat van) het doel. Hiervoor gelden de volgende eisen:</w:t>
      </w:r>
    </w:p>
    <w:p w14:paraId="70F5CFC8" w14:textId="77777777" w:rsidR="00BB2C1D" w:rsidRPr="00D368CB" w:rsidRDefault="00644A93" w:rsidP="00BB2C1D">
      <w:pPr>
        <w:pStyle w:val="Opsommingtekens2"/>
      </w:pPr>
      <w:r w:rsidRPr="00D368CB">
        <w:t>alleen toegestaan: boven- en onderkast letters, cijfers en underscore;</w:t>
      </w:r>
    </w:p>
    <w:p w14:paraId="21311635" w14:textId="77777777" w:rsidR="00BB2C1D" w:rsidRPr="00D368CB" w:rsidRDefault="00644A93" w:rsidP="00BB2C1D">
      <w:pPr>
        <w:pStyle w:val="Opsommingtekens2"/>
      </w:pPr>
      <w:r w:rsidRPr="00D368CB">
        <w:t>te beginnen met een cijfer of letter;</w:t>
      </w:r>
    </w:p>
    <w:p w14:paraId="732DAE1E" w14:textId="0223EEAE" w:rsidR="00BB2C1D" w:rsidRPr="00D368CB" w:rsidRDefault="00644A93" w:rsidP="00BB2C1D">
      <w:pPr>
        <w:pStyle w:val="Opsommingtekens2"/>
      </w:pPr>
      <w:r w:rsidRPr="00D368CB">
        <w:t>maximale lengte:128 karakters.</w:t>
      </w:r>
    </w:p>
    <w:p w14:paraId="1D3E8AC6" w14:textId="7F62043D" w:rsidR="00BB2C1D" w:rsidRPr="00D368CB" w:rsidRDefault="00644A93" w:rsidP="00BB2C1D">
      <w:r w:rsidRPr="00D368CB">
        <w:lastRenderedPageBreak/>
        <w:t>Twee voorbeelden:</w:t>
      </w:r>
    </w:p>
    <w:p w14:paraId="3F88DDBA" w14:textId="4496074A" w:rsidR="00BB2C1D" w:rsidRPr="00D368CB" w:rsidRDefault="00644A93" w:rsidP="00BB2C1D">
      <w:pPr>
        <w:pStyle w:val="Opsommingtekens1"/>
      </w:pPr>
      <w:r w:rsidRPr="00D368CB">
        <w:t>het Doel van de Instelling van de Omgevingsregeling door het Ministerie van BZK: /join/id/proces/mnre1034/2019/InstellingOmgevingsregeling</w:t>
      </w:r>
    </w:p>
    <w:p w14:paraId="4AA28A8F" w14:textId="1EE15AE2" w:rsidR="00BB2C1D" w:rsidRDefault="00644A93" w:rsidP="00BB2C1D">
      <w:pPr>
        <w:pStyle w:val="Opsommingtekens1"/>
      </w:pPr>
      <w:r w:rsidRPr="00D368CB">
        <w:t>het Doel van een wijziging van de waterschapsverordening van het Waterschap Vallei en Veluwe:</w:t>
      </w:r>
      <w:r w:rsidRPr="00D368CB">
        <w:br/>
        <w:t>/join/id/proces/ws0662/2023/waterschapsverordening_w48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