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4CBCB" w14:textId="13F416E6" w:rsidR="00420955" w:rsidRDefault="00420955" w:rsidP="00FF4627">
      <w:pPr>
        <w:pStyle w:val="Kop3"/>
      </w:pPr>
      <w:r>
        <w:t>Standaardindeling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