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BB40" w14:textId="3F1D4F22" w:rsidR="00BB2C1D" w:rsidRPr="00D368CB" w:rsidRDefault="00644A93" w:rsidP="00BB2C1D">
      <w:pPr>
        <w:pStyle w:val="Kop2"/>
      </w:pPr>
      <w:bookmarkStart w:id="305" w:name="_Ref_02c01d72bd73424eabff941d3fc7305d_1"/>
      <w:r w:rsidRPr="00D368CB">
        <w:lastRenderedPageBreak/>
        <w:t>Aanlevering van omgevingsdocumenten</w:t>
      </w:r>
      <w:bookmarkEnd w:id="30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