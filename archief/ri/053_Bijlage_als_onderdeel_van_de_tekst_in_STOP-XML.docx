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5D02" w14:textId="77777777" w:rsidR="00433940" w:rsidRDefault="00433940" w:rsidP="00433940">
      <w:pPr>
        <w:pStyle w:val="Kop4"/>
      </w:pPr>
      <w:r>
        <w:t xml:space="preserve">Bijlage </w:t>
      </w:r>
      <w:r w:rsidRPr="00396B61">
        <w:t>als onderdeel van de tekst in STOP-XML</w:t>
      </w:r>
    </w:p>
    <w:p w14:paraId="5E8BD796" w14:textId="5E99FE6E" w:rsidR="00433940" w:rsidRDefault="00433940" w:rsidP="00433940">
      <w:r w:rsidRPr="003E70CF">
        <w:t>Een bijlage die</w:t>
      </w:r>
      <w:r>
        <w:t xml:space="preserve"> onderdeel is van de tekst wordt gecodeerd in XML overeenkomstig het STOP-tekstmodel voor Vrijetekststructuur dat is beschreven in paragraaf </w:t>
      </w:r>
      <w:r w:rsidR="001E294F" w:rsidRPr="00B36ACA">
        <w:rPr>
          <w:rStyle w:val="Verwijzing"/>
        </w:rPr>
        <w:fldChar w:fldCharType="begin"/>
      </w:r>
      <w:r w:rsidR="001E294F" w:rsidRPr="00B36ACA">
        <w:rPr>
          <w:rStyle w:val="Verwijzing"/>
        </w:rPr>
        <w:instrText xml:space="preserve"> REF _Ref_21f1927e41f4d09f611ebb428735d136_1 </w:instrText>
      </w:r>
      <w:r w:rsidR="00F7146C" w:rsidRPr="00B36ACA">
        <w:rPr>
          <w:rStyle w:val="Verwijzing"/>
        </w:rPr>
        <w:instrText>\n \h</w:instrText>
      </w:r>
      <w:r w:rsidR="001E294F" w:rsidRPr="00B36ACA">
        <w:rPr>
          <w:rStyle w:val="Verwijzing"/>
        </w:rPr>
        <w:instrText xml:space="preserve"> </w:instrText>
      </w:r>
      <w:r w:rsidR="001E294F" w:rsidRPr="00B36ACA">
        <w:rPr>
          <w:rStyle w:val="Verwijzing"/>
        </w:rPr>
      </w:r>
      <w:r w:rsidR="001E294F" w:rsidRPr="00B36ACA">
        <w:rPr>
          <w:rStyle w:val="Verwijzing"/>
        </w:rPr>
        <w:fldChar w:fldCharType="separate"/>
      </w:r>
      <w:r w:rsidR="003E5406" w:rsidRPr="00B36ACA">
        <w:rPr>
          <w:rStyle w:val="Verwijzing"/>
        </w:rPr>
        <w:t>5.3</w:t>
      </w:r>
      <w:r w:rsidR="001E294F" w:rsidRPr="00B36ACA">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35DA88BC" w14:textId="77777777" w:rsidR="00433940" w:rsidRDefault="00433940" w:rsidP="00433940">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