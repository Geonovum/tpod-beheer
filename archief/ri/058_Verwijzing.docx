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FF4627" w:rsidRDefault="00FF4627" w:rsidP="00FF4627">
      <w:pPr>
        <w:pStyle w:val="Kop3"/>
      </w:pPr>
      <w:r>
        <w:lastRenderedPageBreak/>
        <w:t>Verwijzing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