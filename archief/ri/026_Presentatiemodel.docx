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F0859" w14:textId="3F9E7991" w:rsidR="0082593C" w:rsidRDefault="00E33EDD" w:rsidP="00E33EDD">
      <w:pPr>
        <w:pStyle w:val="Kop3"/>
      </w:pPr>
      <w:r w:rsidRPr="00F62F31">
        <w:t>Presentatiemodel</w:t>
      </w:r>
    </w:p>
    <w:p w14:paraId="532DC726" w14:textId="537B262A" w:rsidR="00EF53FF" w:rsidRPr="008648A6" w:rsidRDefault="00377522" w:rsidP="00377522">
      <w:r w:rsidRPr="008648A6">
        <w:t xml:space="preserve">De inhoud van een </w:t>
      </w:r>
      <w:r w:rsidR="0044321E">
        <w:t>omgevingsdocument</w:t>
      </w:r>
      <w:r w:rsidR="007D692E">
        <w:t xml:space="preserve"> </w:t>
      </w:r>
      <w:r w:rsidR="004F4941" w:rsidRPr="008648A6">
        <w:t xml:space="preserve">dient </w:t>
      </w:r>
      <w:r w:rsidRPr="008648A6">
        <w:t xml:space="preserve">kenbaar </w:t>
      </w:r>
      <w:r w:rsidR="004F4941" w:rsidRPr="008648A6">
        <w:t xml:space="preserve">te </w:t>
      </w:r>
      <w:r w:rsidRPr="008648A6">
        <w:t>zijn</w:t>
      </w:r>
      <w:r w:rsidR="004F4941" w:rsidRPr="008648A6">
        <w:t>.</w:t>
      </w:r>
      <w:r w:rsidRPr="008648A6">
        <w:t xml:space="preserve"> </w:t>
      </w:r>
      <w:r w:rsidR="004F4941" w:rsidRPr="008648A6">
        <w:t>D</w:t>
      </w:r>
      <w:r w:rsidRPr="008648A6">
        <w:t xml:space="preserve">aarom </w:t>
      </w:r>
      <w:r w:rsidR="004F4941" w:rsidRPr="008648A6">
        <w:t xml:space="preserve">moet </w:t>
      </w:r>
      <w:r w:rsidRPr="008648A6">
        <w:t xml:space="preserve">een </w:t>
      </w:r>
      <w:r w:rsidR="0044321E">
        <w:t>omgevingsdocument</w:t>
      </w:r>
      <w:r w:rsidR="007D692E">
        <w:t xml:space="preserve"> </w:t>
      </w:r>
      <w:r w:rsidRPr="008648A6">
        <w:t xml:space="preserve">niet alleen machineleesbaar worden aangeboden, maar is ook een voor de mens te interpreteren </w:t>
      </w:r>
      <w:r w:rsidR="00B27547">
        <w:t>presentatie</w:t>
      </w:r>
      <w:r w:rsidRPr="008648A6">
        <w:t xml:space="preserve"> noodzakelijk. Uitgangspunt is dat de tekst</w:t>
      </w:r>
      <w:r w:rsidR="006F659B" w:rsidRPr="008648A6">
        <w:t xml:space="preserve">, </w:t>
      </w:r>
      <w:r w:rsidRPr="008648A6">
        <w:t xml:space="preserve">de </w:t>
      </w:r>
      <w:r w:rsidR="006F659B" w:rsidRPr="008648A6">
        <w:lastRenderedPageBreak/>
        <w:t xml:space="preserve">bijbehorende </w:t>
      </w:r>
      <w:r w:rsidR="00764401">
        <w:t>L</w:t>
      </w:r>
      <w:r w:rsidR="006F659B" w:rsidRPr="008648A6">
        <w:t xml:space="preserve">ocaties </w:t>
      </w:r>
      <w:r w:rsidR="009413FF" w:rsidRPr="008648A6">
        <w:t xml:space="preserve">en de waarden die </w:t>
      </w:r>
      <w:r w:rsidR="00547804" w:rsidRPr="008648A6">
        <w:t xml:space="preserve">normen op de verschillende </w:t>
      </w:r>
      <w:r w:rsidR="00F96EB0">
        <w:t>L</w:t>
      </w:r>
      <w:r w:rsidR="00547804" w:rsidRPr="008648A6">
        <w:t>ocaties hebben zo</w:t>
      </w:r>
      <w:r w:rsidR="009413FF" w:rsidRPr="008648A6">
        <w:t xml:space="preserve"> </w:t>
      </w:r>
      <w:r w:rsidRPr="008648A6">
        <w:t xml:space="preserve">overzichtelijk </w:t>
      </w:r>
      <w:r w:rsidR="008B3BD1" w:rsidRPr="008648A6">
        <w:t xml:space="preserve">worden gepresenteerd dat de raadpleger ze </w:t>
      </w:r>
      <w:r w:rsidRPr="008648A6">
        <w:t>kan interpreteren.</w:t>
      </w:r>
    </w:p>
    <w:p w14:paraId="0CFBBE3A" w14:textId="76505CBB" w:rsidR="00EF53FF" w:rsidRPr="008648A6" w:rsidRDefault="00377522" w:rsidP="00377522">
      <w:r w:rsidRPr="008648A6">
        <w:t xml:space="preserve">Het </w:t>
      </w:r>
      <w:r w:rsidR="00300143">
        <w:t>Presentatiemodel</w:t>
      </w:r>
      <w:r w:rsidRPr="008648A6">
        <w:t xml:space="preserve"> richt zich op de mensleesbare vorm van het presenteren. Onder presenteren verstaan</w:t>
      </w:r>
      <w:r w:rsidR="00175F01" w:rsidRPr="008648A6">
        <w:t xml:space="preserve"> we</w:t>
      </w:r>
      <w:r w:rsidRPr="008648A6">
        <w:t xml:space="preserve"> het weergeven </w:t>
      </w:r>
      <w:r w:rsidR="00E02D5C" w:rsidRPr="008648A6">
        <w:t xml:space="preserve">en visualiseren </w:t>
      </w:r>
      <w:r w:rsidRPr="008648A6">
        <w:t xml:space="preserve">van de inhoud van een besluit </w:t>
      </w:r>
      <w:r w:rsidR="00E02D5C" w:rsidRPr="008648A6">
        <w:t xml:space="preserve">of regeling </w:t>
      </w:r>
      <w:r w:rsidRPr="008648A6">
        <w:t>in een voorgedefinieerde vorm (gebruik van symbolen, kleur, lijndikte, arcering</w:t>
      </w:r>
      <w:r w:rsidR="00746BF5" w:rsidRPr="008648A6">
        <w:t>,</w:t>
      </w:r>
      <w:r w:rsidRPr="008648A6">
        <w:t xml:space="preserve"> karakterset) conform een afgesproken standaard. Het </w:t>
      </w:r>
      <w:r w:rsidR="00300143">
        <w:t>Presentatiemodel</w:t>
      </w:r>
      <w:r w:rsidRPr="008648A6">
        <w:t xml:space="preserve"> beschrijft daarbij de wijze van </w:t>
      </w:r>
      <w:r w:rsidR="000F723C" w:rsidRPr="008648A6">
        <w:t xml:space="preserve">presenteren </w:t>
      </w:r>
      <w:r w:rsidRPr="008648A6">
        <w:t xml:space="preserve">van tekst, </w:t>
      </w:r>
      <w:r w:rsidR="004A133A" w:rsidRPr="008648A6">
        <w:t>locaties</w:t>
      </w:r>
      <w:r w:rsidR="006D728C" w:rsidRPr="008648A6">
        <w:t xml:space="preserve"> en waarden </w:t>
      </w:r>
      <w:r w:rsidRPr="008648A6">
        <w:t xml:space="preserve">en </w:t>
      </w:r>
      <w:r w:rsidR="006D728C" w:rsidRPr="008648A6">
        <w:t xml:space="preserve">het presenteren </w:t>
      </w:r>
      <w:r w:rsidRPr="008648A6">
        <w:t>van wijzigingen in een wijzigingsbesluit.</w:t>
      </w:r>
    </w:p>
    <w:p w14:paraId="18E2A3B2" w14:textId="4A158303" w:rsidR="00B36ACA" w:rsidRDefault="00023485" w:rsidP="00884ECE">
      <w:r w:rsidRPr="008648A6">
        <w:t xml:space="preserve">De </w:t>
      </w:r>
      <w:r w:rsidR="00377522" w:rsidRPr="008648A6">
        <w:t xml:space="preserve">mensleesbare presentatie van tekst </w:t>
      </w:r>
      <w:r w:rsidR="00C11E0A" w:rsidRPr="008648A6">
        <w:t xml:space="preserve">toont </w:t>
      </w:r>
      <w:r w:rsidR="00377522" w:rsidRPr="008648A6">
        <w:t>de hiërarchie van de structuurelementen</w:t>
      </w:r>
      <w:r w:rsidR="00C11E0A" w:rsidRPr="008648A6">
        <w:t xml:space="preserve"> van die tekst</w:t>
      </w:r>
      <w:r w:rsidR="00377522" w:rsidRPr="008648A6">
        <w:t xml:space="preserve">. </w:t>
      </w:r>
      <w:r w:rsidR="004F08B9" w:rsidRPr="008648A6">
        <w:t>D</w:t>
      </w:r>
      <w:r w:rsidR="00AC7905" w:rsidRPr="008648A6">
        <w:t xml:space="preserve">e </w:t>
      </w:r>
      <w:r w:rsidR="00377522" w:rsidRPr="008648A6">
        <w:t xml:space="preserve">mensleesbare presentatie van </w:t>
      </w:r>
      <w:r w:rsidR="00F96EB0">
        <w:t>L</w:t>
      </w:r>
      <w:r w:rsidR="002A3B64" w:rsidRPr="008648A6">
        <w:t xml:space="preserve">ocaties </w:t>
      </w:r>
      <w:r w:rsidR="004F08B9" w:rsidRPr="008648A6">
        <w:t>maakt gebruik van</w:t>
      </w:r>
      <w:r w:rsidR="00377522" w:rsidRPr="008648A6">
        <w:t xml:space="preserve"> </w:t>
      </w:r>
      <w:r w:rsidR="00F57F7D" w:rsidRPr="008648A6">
        <w:t xml:space="preserve">de annotaties met </w:t>
      </w:r>
      <w:r w:rsidR="002A3B64" w:rsidRPr="008648A6">
        <w:t>IMOW-objecten</w:t>
      </w:r>
      <w:r w:rsidR="00377522" w:rsidRPr="008648A6">
        <w:t xml:space="preserve">, waardelijsten en symbolisatietabellen. Een symbolisatietabel </w:t>
      </w:r>
      <w:r w:rsidR="00A209AB">
        <w:t xml:space="preserve">bepaalt hoe </w:t>
      </w:r>
      <w:r w:rsidR="00F96EB0">
        <w:t>L</w:t>
      </w:r>
      <w:r w:rsidR="00C76D72" w:rsidRPr="008648A6">
        <w:t>ocatie</w:t>
      </w:r>
      <w:r w:rsidR="0003502E">
        <w:t>s</w:t>
      </w:r>
      <w:r w:rsidR="00C76D72" w:rsidRPr="008648A6">
        <w:t xml:space="preserve"> </w:t>
      </w:r>
      <w:r w:rsidR="00F14E79" w:rsidRPr="008648A6">
        <w:t xml:space="preserve">en </w:t>
      </w:r>
      <w:r w:rsidR="00E27E8C">
        <w:t>de bijbehorende annotaties</w:t>
      </w:r>
      <w:r w:rsidR="00F14E79" w:rsidRPr="008648A6">
        <w:t xml:space="preserve"> </w:t>
      </w:r>
      <w:r w:rsidR="00377522" w:rsidRPr="008648A6">
        <w:t>op een kaartbeeld</w:t>
      </w:r>
      <w:r w:rsidR="0003502E">
        <w:t xml:space="preserve"> worden weergegeven</w:t>
      </w:r>
      <w:r w:rsidR="00300143">
        <w:t>.</w:t>
      </w:r>
      <w:r w:rsidR="00097CBB">
        <w:t xml:space="preserve"> </w:t>
      </w:r>
      <w:r w:rsidR="00300143">
        <w:t>De tabel geeft de symbolisatie</w:t>
      </w:r>
      <w:r w:rsidR="00916042" w:rsidRPr="008648A6">
        <w:t xml:space="preserve"> waarmee een </w:t>
      </w:r>
      <w:r w:rsidR="006C4446">
        <w:t>annotatie</w:t>
      </w:r>
      <w:r w:rsidR="00DB4F79" w:rsidRPr="008648A6">
        <w:t xml:space="preserve"> wordt gepresenteerd</w:t>
      </w:r>
      <w:r w:rsidR="00377522" w:rsidRPr="008648A6">
        <w:t xml:space="preserve">. </w:t>
      </w:r>
      <w:r w:rsidR="00C522D7">
        <w:t>Hierbij wordt een</w:t>
      </w:r>
      <w:r w:rsidR="00377522" w:rsidRPr="008648A6">
        <w:t xml:space="preserve"> waarde uit een </w:t>
      </w:r>
      <w:r w:rsidR="00300143">
        <w:t>limitatieve waardelijst</w:t>
      </w:r>
      <w:r w:rsidR="00377522" w:rsidRPr="008648A6">
        <w:t xml:space="preserve"> aan de bijbehorende, afgesproken, symboolcode</w:t>
      </w:r>
      <w:r w:rsidR="00C522D7">
        <w:t xml:space="preserve"> gekoppeld</w:t>
      </w:r>
      <w:r w:rsidR="00377522" w:rsidRPr="008648A6">
        <w:t xml:space="preserve">. </w:t>
      </w:r>
      <w:r w:rsidR="00932476">
        <w:t xml:space="preserve">Gebruik van de </w:t>
      </w:r>
      <w:r w:rsidR="00377522" w:rsidRPr="008648A6">
        <w:t xml:space="preserve">symbolisatietabel </w:t>
      </w:r>
      <w:r w:rsidR="00430CE4">
        <w:t>leidt tot</w:t>
      </w:r>
      <w:r w:rsidR="00377522" w:rsidRPr="008648A6">
        <w:t xml:space="preserve"> </w:t>
      </w:r>
      <w:r w:rsidR="00430CE4">
        <w:t xml:space="preserve">een </w:t>
      </w:r>
      <w:r w:rsidR="009D0A4F">
        <w:t>standaard</w:t>
      </w:r>
      <w:r w:rsidR="00300143">
        <w:t>weergave</w:t>
      </w:r>
      <w:r w:rsidR="00430CE4">
        <w:t xml:space="preserve">, </w:t>
      </w:r>
      <w:r w:rsidR="00300143">
        <w:t xml:space="preserve">ook wel </w:t>
      </w:r>
      <w:r w:rsidR="007A7860">
        <w:t>geharmoniseerde weergave</w:t>
      </w:r>
      <w:r w:rsidR="00300143">
        <w:t xml:space="preserve"> genoemd</w:t>
      </w:r>
      <w:r w:rsidR="00377522" w:rsidRPr="008648A6">
        <w:t>.</w:t>
      </w:r>
    </w:p>
    <w:p w14:paraId="51021ADA" w14:textId="49AEABE5" w:rsidR="0065502F" w:rsidRPr="0013095F" w:rsidRDefault="00300143" w:rsidP="0065502F">
      <w:r w:rsidRPr="0013095F">
        <w:t xml:space="preserve">Naast de presentatie van tekst, Locaties en waarden legt het </w:t>
      </w:r>
      <w:r>
        <w:t>Presentatiemodel</w:t>
      </w:r>
      <w:r w:rsidRPr="0013095F">
        <w:t xml:space="preserve"> ook vast hoe wijzigingen in een wijzigingsbesluit worden gepresenteerd. In een wijzigingsbesluit moet in mensleesbare, inzichtelijke en begrijpelijke vorm getoond worden wat door het besluit verandert in de geconsolideerde Regeling; dit betreft zowel tekst, Locatie als waarden.</w:t>
      </w:r>
    </w:p>
    <w:p w14:paraId="7682CFDD" w14:textId="3FE09C94" w:rsidR="00057D0A" w:rsidRPr="0013095F" w:rsidRDefault="00057D0A" w:rsidP="00884ECE">
      <w:r w:rsidRPr="00057D0A">
        <w:t>Aangezien het Presentatiemodel slechts een zeer beperkte toepassing kent bij de reactieve interventie wordt het hier niet verder toegelicht.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