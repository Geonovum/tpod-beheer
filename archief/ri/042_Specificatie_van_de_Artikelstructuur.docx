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9072" w14:textId="77777777" w:rsidR="0038492C" w:rsidRDefault="0038492C" w:rsidP="0038492C">
      <w:pPr>
        <w:pStyle w:val="Kop3"/>
      </w:pPr>
      <w:bookmarkStart w:id="81" w:name="_Ref_62021f19c8e1cf9c9f1800a2b7424516_1"/>
      <w:r>
        <w:t>Specificatie van de Artikelstructuur</w:t>
      </w:r>
      <w:bookmarkEnd w:id="81"/>
    </w:p>
    <w:p w14:paraId="15422C13" w14:textId="169B7A9D" w:rsidR="0038492C" w:rsidRDefault="0038492C" w:rsidP="0038492C">
      <w:r w:rsidRPr="00167605">
        <w:t xml:space="preserve">Zoals in paragraaf </w:t>
      </w:r>
      <w:r w:rsidR="00C1042A" w:rsidRPr="00B36ACA">
        <w:rPr>
          <w:rStyle w:val="Verwijzing"/>
        </w:rPr>
        <w:fldChar w:fldCharType="begin"/>
      </w:r>
      <w:r w:rsidR="00C1042A" w:rsidRPr="00B36ACA">
        <w:rPr>
          <w:rStyle w:val="Verwijzing"/>
        </w:rPr>
        <w:instrText xml:space="preserve"> REF _Ref_1e5963111ef8c4ae9a85f1782bd9d3dc_1</w:instrText>
      </w:r>
      <w:r w:rsidR="001A327F" w:rsidRPr="00B36ACA">
        <w:rPr>
          <w:rStyle w:val="Verwijzing"/>
        </w:rPr>
        <w:instrText>\n \h</w:instrText>
      </w:r>
      <w:r w:rsidR="00C1042A" w:rsidRPr="00B36ACA">
        <w:rPr>
          <w:rStyle w:val="Verwijzing"/>
        </w:rPr>
        <w:instrText xml:space="preserve"> </w:instrText>
      </w:r>
      <w:r w:rsidR="00C1042A" w:rsidRPr="00B36ACA">
        <w:rPr>
          <w:rStyle w:val="Verwijzing"/>
        </w:rPr>
      </w:r>
      <w:r w:rsidR="00C1042A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5.1</w:t>
      </w:r>
      <w:r w:rsidR="00C1042A" w:rsidRPr="00B36ACA">
        <w:rPr>
          <w:rStyle w:val="Verwijzing"/>
        </w:rP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</w:t>
      </w:r>
      <w:r w:rsidR="00B56454">
        <w:t>,</w:t>
      </w:r>
      <w:r w:rsidRPr="009E235F">
        <w:t xml:space="preserve"> het omgevingsplan</w:t>
      </w:r>
      <w:r w:rsidR="00B56454">
        <w:t xml:space="preserve"> en ook de reactieve interventie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</w:t>
      </w:r>
      <w:r>
        <w:lastRenderedPageBreak/>
        <w:t xml:space="preserve">van die specificaties voor </w:t>
      </w:r>
      <w:r w:rsidR="000B2209">
        <w:t>de reactieve interventie</w:t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