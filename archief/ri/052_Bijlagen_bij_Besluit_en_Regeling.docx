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2C49" w14:textId="77777777" w:rsidR="00433940" w:rsidRDefault="00433940" w:rsidP="00433940">
      <w:pPr>
        <w:pStyle w:val="Kop3"/>
      </w:pPr>
      <w:bookmarkStart w:id="146" w:name="_Ref_6ad539b642f93c1fec452cd4ab601355_1"/>
      <w:r>
        <w:t>Bijlagen bij Besluit en Regeling</w:t>
      </w:r>
    </w:p>
    <w:p w14:paraId="5325CEC0" w14:textId="77777777" w:rsidR="00433940" w:rsidRDefault="00433940" w:rsidP="00433940">
      <w:r>
        <w:t>Er is informatie die onderdeel vormt van (</w:t>
      </w:r>
      <w:r w:rsidRPr="00866F4D">
        <w:t>een besluit tot vaststelling of wijziging van</w:t>
      </w:r>
      <w:r>
        <w:t>)</w:t>
      </w:r>
      <w:r w:rsidRPr="00866F4D">
        <w:t xml:space="preserve"> </w:t>
      </w:r>
      <w:r>
        <w:t xml:space="preserve">een omgevingsdocument maar </w:t>
      </w:r>
      <w:r w:rsidRPr="00A32F20">
        <w:t xml:space="preserve">niet goed direct </w:t>
      </w:r>
      <w:r>
        <w:t xml:space="preserve">in het lichaam van besluit of regeling </w:t>
      </w:r>
      <w:r w:rsidRPr="00A32F20">
        <w:t>is op te nemen</w:t>
      </w:r>
      <w:r>
        <w:t>. Deze informatie wordt dan in een bijlage opgenomen (waarbij hier onder bijlage ook motivering en (</w:t>
      </w:r>
      <w:r w:rsidRPr="00AB6401">
        <w:t xml:space="preserve">algemene en/of </w:t>
      </w:r>
      <w:r>
        <w:t>artikelsgewijze) toelichting worden verstaan). R</w:t>
      </w:r>
      <w:r w:rsidRPr="00130B1D">
        <w:t xml:space="preserve">edenen </w:t>
      </w:r>
      <w:r>
        <w:t>daar</w:t>
      </w:r>
      <w:r w:rsidRPr="00130B1D">
        <w:t>v</w:t>
      </w:r>
      <w:r>
        <w:t>oor zijn functioneel (een artikelsgewijze toelichting heeft een eigen functie ten opzichte van de regels),</w:t>
      </w:r>
      <w:r w:rsidRPr="00130B1D">
        <w:t xml:space="preserve"> leesbaarheid </w:t>
      </w:r>
      <w:r>
        <w:t>en</w:t>
      </w:r>
      <w:r w:rsidRPr="00130B1D">
        <w:t xml:space="preserve"> vormgeving (denk aan lange lijsten en complexe tabellen)</w:t>
      </w:r>
      <w:r>
        <w:t>. Ook kan een bijlage bestaan uit verwijzingen naar elders gepubliceerde (geografische) informatieobjecten of uit niet-tekstuele informatie.</w:t>
      </w:r>
    </w:p>
    <w:p w14:paraId="6C797A9B" w14:textId="77777777" w:rsidR="00433940" w:rsidRDefault="00433940" w:rsidP="00433940">
      <w:r>
        <w:t>Bijlagen kunnen worden gepubliceerd als:</w:t>
      </w:r>
    </w:p>
    <w:p w14:paraId="0B618ADE" w14:textId="77777777" w:rsidR="00433940" w:rsidRDefault="00433940" w:rsidP="00433940">
      <w:pPr>
        <w:pStyle w:val="Opsommingtekens1"/>
      </w:pPr>
      <w:r>
        <w:t xml:space="preserve">bijlage </w:t>
      </w:r>
      <w:r w:rsidRPr="003C734B">
        <w:t>als onderdeel van de tekst in STOP-XML</w:t>
      </w:r>
      <w:r>
        <w:t>;</w:t>
      </w:r>
    </w:p>
    <w:p w14:paraId="3819122F" w14:textId="77777777" w:rsidR="00433940" w:rsidRDefault="00433940" w:rsidP="00433940">
      <w:pPr>
        <w:pStyle w:val="Opsommingtekens1"/>
      </w:pPr>
      <w:r w:rsidRPr="005D4C2E">
        <w:t xml:space="preserve">informatieobject </w:t>
      </w:r>
      <w:r>
        <w:t>als bijlage.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