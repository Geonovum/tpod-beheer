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7CA2" w14:textId="52A1BFB9" w:rsidR="00E33EDD" w:rsidRPr="00F62F31" w:rsidRDefault="003B61E8" w:rsidP="00E33EDD">
      <w:pPr>
        <w:pStyle w:val="Kop5"/>
      </w:pPr>
      <w:r>
        <w:t xml:space="preserve">Het </w:t>
      </w:r>
      <w:r w:rsidR="009324AA">
        <w:t>concept</w:t>
      </w:r>
      <w:r>
        <w:t xml:space="preserve"> </w:t>
      </w:r>
      <w:r w:rsidR="009324AA">
        <w:t>‘</w:t>
      </w:r>
      <w:r w:rsidR="00D36BD2">
        <w:t xml:space="preserve">tijdelijk </w:t>
      </w:r>
      <w:r w:rsidR="009324AA">
        <w:t>regeling</w:t>
      </w:r>
      <w:r w:rsidR="00D36BD2">
        <w:t>deel</w:t>
      </w:r>
      <w:r w:rsidR="009324AA">
        <w:t>’</w:t>
      </w:r>
    </w:p>
    <w:p w14:paraId="252E310B" w14:textId="42194694" w:rsidR="00E33EDD" w:rsidRDefault="00415AFE" w:rsidP="00600871">
      <w:r w:rsidRPr="00415AFE">
        <w:t>Voor de alternatieve toepassing van het meervoudig bronhouderschap hanteert de STOP/TPOD-Standaard het concept ‘tijdelijk regelingdeel’. Dit concept houdt in dat de juridische geconsolideerde regeling kan bestaan uit een hoofdregeling en een tijdelijk regelingdeel. Het tijdelijk regelingdeel maakt tijdelijk deel uit van de regeling. Technisch zijn het twee losse delen. Schematisch ziet dit er zo uit:</w:t>
      </w:r>
    </w:p>
    <w:p w14:paraId="23A545A0" w14:textId="12508130" w:rsidR="00B0364C" w:rsidRPr="00B0364C" w:rsidRDefault="00AB6182" w:rsidP="003B12E6">
      <w:pPr>
        <w:pStyle w:val="Figuur"/>
      </w:pPr>
      <w:r>
        <w:rPr>
          <w:noProof/>
        </w:rPr>
        <w:drawing>
          <wp:inline distT="0" distB="0" distL="0" distR="0" wp14:anchorId="50751D1F" wp14:editId="3A68030C">
            <wp:extent cx="3803650" cy="2594465"/>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9">
                      <a:extLst>
                        <a:ext uri="{28A0092B-C50C-407E-A947-70E740481C1C}">
                          <a14:useLocalDpi xmlns:a14="http://schemas.microsoft.com/office/drawing/2010/main" val="0"/>
                        </a:ext>
                      </a:extLst>
                    </a:blip>
                    <a:stretch>
                      <a:fillRect/>
                    </a:stretch>
                  </pic:blipFill>
                  <pic:spPr>
                    <a:xfrm>
                      <a:off x="0" y="0"/>
                      <a:ext cx="3803650" cy="2594465"/>
                    </a:xfrm>
                    <a:prstGeom prst="rect">
                      <a:avLst/>
                    </a:prstGeom>
                  </pic:spPr>
                </pic:pic>
              </a:graphicData>
            </a:graphic>
          </wp:inline>
        </w:drawing>
      </w:r>
    </w:p>
    <w:p w14:paraId="328EB3DE" w14:textId="3DAE67FF" w:rsidR="00DB533E" w:rsidRDefault="00B24FE6" w:rsidP="00DB533E">
      <w:pPr>
        <w:pStyle w:val="Figuurbijschrift"/>
      </w:pPr>
      <w:r>
        <w:t>Onderdelen g</w:t>
      </w:r>
      <w:r w:rsidR="00912869">
        <w:t>econsolideerde regeling</w:t>
      </w:r>
      <w:r>
        <w:t xml:space="preserve">: hoofdregeling en tijdelijk </w:t>
      </w:r>
      <w:r w:rsidR="00DB6064">
        <w:t>regeling</w:t>
      </w:r>
      <w:r>
        <w:t>deel</w:t>
      </w:r>
    </w:p>
    <w:p w14:paraId="52177660" w14:textId="77777777" w:rsidR="00913D98" w:rsidRDefault="00913D98" w:rsidP="00913D98">
      <w:r>
        <w:t xml:space="preserve">Een regeling bestaat op deze manier uit één hoofdregeling en nul of meer tijdelijke regelingdelen. Elk deel (de hoofdregeling en ieder tijdelijk regelingdeel) is een apart 'work' (een eigenstandig deel) en kan worden beheerd door een ander bevoegd gezag. Elk deel kan </w:t>
      </w:r>
      <w:r>
        <w:lastRenderedPageBreak/>
        <w:t>worden gewijzigd en heeft dus ook zijn eigen versies. Tijdelijke delen heten tijdelijk omdat ze tijdelijk bedoeld zijn: op een gegeven moment vervallen ze omdat ze niet meer geldig, niet meer van toepassing of niet meer nodig zijn.</w:t>
      </w:r>
    </w:p>
    <w:p w14:paraId="6039B19F" w14:textId="0D4D34A4" w:rsidR="009B4C3C" w:rsidRDefault="00913D98" w:rsidP="00913D98">
      <w:r>
        <w:t xml:space="preserve">In STOP is het tijdelijk regelingdeel vormgegeven in het tekstmodel RegelingTijdelijkdeel. </w:t>
      </w:r>
      <w:r w:rsidR="00277F36">
        <w:t xml:space="preserve">De specificaties </w:t>
      </w:r>
      <w:r w:rsidR="001C2AFD" w:rsidRPr="001C2AFD">
        <w:t xml:space="preserve">voor de toepassing van het tekstmodel RegelingTijdelijkdeel op </w:t>
      </w:r>
      <w:r w:rsidR="001C2AFD">
        <w:t xml:space="preserve">de reactieve interventie </w:t>
      </w:r>
      <w:r w:rsidR="00277F36">
        <w:t xml:space="preserve">staan in paragraaf </w:t>
      </w:r>
      <w:r w:rsidR="00CD4826" w:rsidRPr="00B36ACA">
        <w:rPr>
          <w:rStyle w:val="Verwijzing"/>
        </w:rPr>
        <w:fldChar w:fldCharType="begin"/>
      </w:r>
      <w:r w:rsidR="00CD4826" w:rsidRPr="00B36ACA">
        <w:rPr>
          <w:rStyle w:val="Verwijzing"/>
        </w:rPr>
        <w:instrText xml:space="preserve"> REF _Ref_80665fb6679518540da07aef414d48be_1</w:instrText>
      </w:r>
      <w:r w:rsidR="001A327F" w:rsidRPr="00B36ACA">
        <w:rPr>
          <w:rStyle w:val="Verwijzing"/>
        </w:rPr>
        <w:instrText>\n \h</w:instrText>
      </w:r>
      <w:r w:rsidR="00CD4826" w:rsidRPr="00B36ACA">
        <w:rPr>
          <w:rStyle w:val="Verwijzing"/>
        </w:rPr>
        <w:instrText xml:space="preserve"> </w:instrText>
      </w:r>
      <w:r w:rsidR="00CD4826" w:rsidRPr="00B36ACA">
        <w:rPr>
          <w:rStyle w:val="Verwijzing"/>
        </w:rPr>
      </w:r>
      <w:r w:rsidR="00CD4826" w:rsidRPr="00B36ACA">
        <w:rPr>
          <w:rStyle w:val="Verwijzing"/>
        </w:rPr>
        <w:fldChar w:fldCharType="separate"/>
      </w:r>
      <w:r w:rsidR="003E5406" w:rsidRPr="00B36ACA">
        <w:rPr>
          <w:rStyle w:val="Verwijzing"/>
        </w:rPr>
        <w:t>7.2</w:t>
      </w:r>
      <w:r w:rsidR="00CD4826" w:rsidRPr="00B36ACA">
        <w:rPr>
          <w:rStyle w:val="Verwijzing"/>
        </w:rPr>
        <w:fldChar w:fldCharType="end"/>
      </w:r>
      <w:r w:rsidR="00277F36">
        <w:t>.</w:t>
      </w:r>
    </w:p>
    <w:p w14:paraId="20600624" w14:textId="16531E0A" w:rsidR="009B4C3C" w:rsidRDefault="009B4C3C" w:rsidP="009B4C3C">
      <w:r>
        <w:t xml:space="preserve">Het </w:t>
      </w:r>
      <w:r w:rsidR="00110AAB">
        <w:t xml:space="preserve">concept </w:t>
      </w:r>
      <w:r>
        <w:t xml:space="preserve">tijdelijk </w:t>
      </w:r>
      <w:r w:rsidR="00C05E60" w:rsidRPr="00C05E60">
        <w:t>regelingdeel</w:t>
      </w:r>
      <w:r>
        <w:t xml:space="preserve"> geldt zowel voor tekst als voor geografische informatieobjecten. Een tijdelijk </w:t>
      </w:r>
      <w:r w:rsidR="003643F7">
        <w:t>regeling</w:t>
      </w:r>
      <w:r>
        <w:t xml:space="preserve">deel kan </w:t>
      </w:r>
      <w:r w:rsidR="00163802">
        <w:t>A</w:t>
      </w:r>
      <w:r>
        <w:t xml:space="preserve">rtikelen en </w:t>
      </w:r>
      <w:r w:rsidR="00163802">
        <w:t>L</w:t>
      </w:r>
      <w:r>
        <w:t xml:space="preserve">eden hebben die niet in de hoofdregeling voorkomen </w:t>
      </w:r>
      <w:r w:rsidR="00F74AFC">
        <w:t>é</w:t>
      </w:r>
      <w:r>
        <w:t xml:space="preserve">n alternatieve versies van </w:t>
      </w:r>
      <w:r w:rsidR="00284010">
        <w:t>A</w:t>
      </w:r>
      <w:r>
        <w:t xml:space="preserve">rtikelen en </w:t>
      </w:r>
      <w:r w:rsidR="00284010">
        <w:t>L</w:t>
      </w:r>
      <w:r>
        <w:t xml:space="preserve">eden uit de hoofdregeling. </w:t>
      </w:r>
      <w:r w:rsidR="00D3228D" w:rsidRPr="00D3228D">
        <w:t>Ieder tijdelijk regelingdeel heeft eigen geografische informatieobjecten. Ze kunnen bedoeld zijn als geografische informatieobjecten die niet in de hoofdregeling voorkomen of als alternatieve versies van geografische informatieobjecten uit de hoofdregeling. Ze worden echter niet specifiek gemarkeerd als geografische informatieobjecten bij een tijdelijk regelingdeel.</w:t>
      </w:r>
      <w:r w:rsidR="00A2401C">
        <w:t xml:space="preserve"> Datzelfde geld</w:t>
      </w:r>
      <w:r w:rsidR="00B7417B">
        <w:t>t</w:t>
      </w:r>
      <w:r w:rsidR="00A2401C">
        <w:t xml:space="preserve"> voor annotaties met IMOW-objecten.</w:t>
      </w:r>
    </w:p>
    <w:p w14:paraId="6AB237BD" w14:textId="263133E7" w:rsidR="00B36ACA" w:rsidRDefault="009B4C3C" w:rsidP="005B5C36">
      <w:r>
        <w:t xml:space="preserve">De hoofdregeling is </w:t>
      </w:r>
      <w:r w:rsidR="0061595C" w:rsidRPr="0061595C">
        <w:t>het initiële besluit tot vaststelling</w:t>
      </w:r>
      <w:r>
        <w:t xml:space="preserve"> van het </w:t>
      </w:r>
      <w:r w:rsidR="00EC56B0">
        <w:t>omgevingsplan</w:t>
      </w:r>
      <w:r>
        <w:t xml:space="preserve">, geconsolideerd met alle wijzigingsbesluiten die </w:t>
      </w:r>
      <w:r w:rsidR="00D7535C">
        <w:t xml:space="preserve">de gemeente </w:t>
      </w:r>
      <w:r>
        <w:t xml:space="preserve">daarna </w:t>
      </w:r>
      <w:r w:rsidR="00D7535C">
        <w:t xml:space="preserve">heeft </w:t>
      </w:r>
      <w:r>
        <w:t xml:space="preserve">genomen. </w:t>
      </w:r>
      <w:r w:rsidR="005B5C36">
        <w:t>Het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w:t>
      </w:r>
    </w:p>
    <w:p w14:paraId="1ED863B4" w14:textId="52113F2D" w:rsidR="009B4C3C" w:rsidRDefault="005B5C36" w:rsidP="005B5C36">
      <w:r>
        <w:t xml:space="preserve">Ieder tijdelijk regelingdeel begint met een tekstblok met daarin de conditie van het tijdelijk regelingdeel: een beschrijving in woorden van de verhouding tussen dit tijdelijk regelingdeel en de hoofdregeling. Door middel van het STOP-XML-element conditie is dit tekstblok met de conditie als zodanig te herkennen. Met behulp van het tekstelement conditie kunnen </w:t>
      </w:r>
      <w:r w:rsidR="00C97702">
        <w:t>overheid.nl</w:t>
      </w:r>
      <w:r>
        <w:t xml:space="preserve"> en DSO-LV het tekstblok met de conditie</w:t>
      </w:r>
      <w:r w:rsidR="009B4C3C">
        <w:t>:</w:t>
      </w:r>
    </w:p>
    <w:p w14:paraId="6E75B4F3" w14:textId="700D7086" w:rsidR="009B4C3C" w:rsidRDefault="009B4C3C" w:rsidP="004B22FF">
      <w:pPr>
        <w:pStyle w:val="Opsommingtekens1"/>
      </w:pPr>
      <w:r>
        <w:t>tonen bij de regels uit het tijdelijk deel om aan te geven dat de regels onder bepaalde condities gelden;</w:t>
      </w:r>
    </w:p>
    <w:p w14:paraId="34ABAFD6" w14:textId="73AF3494" w:rsidR="009B4C3C" w:rsidRDefault="009B4C3C" w:rsidP="0037718D">
      <w:pPr>
        <w:pStyle w:val="Opsommingtekens1"/>
      </w:pPr>
      <w:r>
        <w:t>tonen bij de regels uit de hoofdregeling om aan te geven dat er een andere versie onder andere condities geldt.</w:t>
      </w:r>
    </w:p>
    <w:p w14:paraId="39856B66" w14:textId="78BA7099" w:rsidR="009B4C3C" w:rsidRDefault="009B4C3C" w:rsidP="009B4C3C">
      <w:r>
        <w:t xml:space="preserve">De </w:t>
      </w:r>
      <w:r w:rsidR="007B221A">
        <w:t xml:space="preserve">betekenis </w:t>
      </w:r>
      <w:r w:rsidR="00230949">
        <w:t xml:space="preserve">van de </w:t>
      </w:r>
      <w:r>
        <w:t>conditie word</w:t>
      </w:r>
      <w:r w:rsidR="00230949">
        <w:t>t</w:t>
      </w:r>
      <w:r>
        <w:t xml:space="preserve"> niet gemodelleerd. Er is dus geen attribuut waarmee de aard van de verhouding tussen hoofdregeling en tijdelijk deel machineleesbaar wordt gemaakt; er wordt bijvoorbeeld niet getoond dat het tijdelijk deel voorgaat op de hoofdregeling of andersom.</w:t>
      </w:r>
      <w:r w:rsidR="002E7908">
        <w:t xml:space="preserve"> Hoe die verhouding is</w:t>
      </w:r>
      <w:r w:rsidR="00F6727A">
        <w:t>,</w:t>
      </w:r>
      <w:r w:rsidR="002E7908">
        <w:t xml:space="preserve"> blijk</w:t>
      </w:r>
      <w:r w:rsidR="00D4121A">
        <w:t>t</w:t>
      </w:r>
      <w:r w:rsidR="002E7908">
        <w:t xml:space="preserve"> uit de beschrijving van de condities.</w:t>
      </w:r>
    </w:p>
    <w:p w14:paraId="3E80C9C1" w14:textId="3EA9FEE8" w:rsidR="00DB533E" w:rsidRDefault="009B4C3C" w:rsidP="009B4C3C">
      <w:r>
        <w:t>De relatie tussen het tijdelijk deel en de hoofdregeling wordt vastgelegd in de STOP-metadata van het besluit: d</w:t>
      </w:r>
      <w:r w:rsidR="00207B14">
        <w:t>í</w:t>
      </w:r>
      <w:r>
        <w:t>t tijdelijk deel hoort bij d</w:t>
      </w:r>
      <w:r w:rsidR="00486196">
        <w:t>íé</w:t>
      </w:r>
      <w:r>
        <w:t xml:space="preserve"> hoofdregeling.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19" Type="http://schemas.openxmlformats.org/officeDocument/2006/relationships/image" Target="media/image_d7dd4e1f8ae7f0451ec31bb45a4c17c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