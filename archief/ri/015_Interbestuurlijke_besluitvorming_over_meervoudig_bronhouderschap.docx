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9D87" w14:textId="7239B4A2" w:rsidR="00934749" w:rsidRDefault="00112AAE" w:rsidP="00934749">
      <w:pPr>
        <w:pStyle w:val="Kop5"/>
      </w:pPr>
      <w:r>
        <w:t>Interbestuurlijke b</w:t>
      </w:r>
      <w:r w:rsidR="00934749" w:rsidRPr="00934749">
        <w:t>esluitvorming over meervoudig bronhouderschap</w:t>
      </w:r>
    </w:p>
    <w:p w14:paraId="0E668D90" w14:textId="5DE7F1B9" w:rsidR="00B36ACA" w:rsidRDefault="00A24536" w:rsidP="00496EDB">
      <w:r w:rsidRPr="00A24536">
        <w:t xml:space="preserve">Gebleken is dat meervoudig bronhouderschap heel complex is. Enerzijds omdat iedere wijziging niet alleen een wijziging van tekst is, maar ook van locaties, annotaties en </w:t>
      </w:r>
      <w:r w:rsidR="00071415">
        <w:t>geografische informatieobjecten</w:t>
      </w:r>
      <w:r w:rsidRPr="00A24536">
        <w:t xml:space="preserve"> (en daarmee ook </w:t>
      </w:r>
      <w:r w:rsidR="000421E6" w:rsidRPr="000421E6">
        <w:t>gevolgen kan hebben voor de juridische en technische opzet van</w:t>
      </w:r>
      <w:r w:rsidRPr="00A24536">
        <w:t xml:space="preserve"> het omgevingsplan) en ook gevolgen kan hebben voor de vragenbomen waarmee het omgevingsplan in het Omgevingsloket bevraagd kan worden. Anderzijds omdat niet eenduidig is hoe wijzigingen uitgevoerd moeten worden. Voor het omgevingsplan geldt namelijk een overgangsfase waarin gemeenten het omgevingsplan stapsgewijs kunnen opbouwen. In die periode bestaat het omgevingsplan uit het omgevingsplan van rechtswege (bestaande uit de geldende bestemmingsplannen c.a. die in Ruimtelijkeplannen.nl zijn gepubliceerd en dan via de overbruggingsfunctie getoond worden), het omgevingsplan van Rijkswege (oftewel de bruidsschatregels) en het omgevingsplan dat de gemeente zelf aan het opbouwen is. Om deze redenen is het niet haalbaar gebleken dat de plansystemen van </w:t>
      </w:r>
      <w:r w:rsidRPr="00A24536">
        <w:lastRenderedPageBreak/>
        <w:t>bevoegde gezagen op de beoogde datum van inwerkingtreden van de Omgevingswet gereed zijn voor de vorm van tweerichtingsverkeer met de LVBB die voor het meervoudig bronhouderschap nodig is.</w:t>
      </w:r>
    </w:p>
    <w:p w14:paraId="39FC8C80" w14:textId="0F5183DD" w:rsidR="00496EDB" w:rsidRDefault="00496EDB" w:rsidP="00496EDB">
      <w:r>
        <w:t xml:space="preserve">Daarom is er </w:t>
      </w:r>
      <w:r w:rsidR="00D568F7">
        <w:t>interbestuurlijk</w:t>
      </w:r>
      <w:r>
        <w:t xml:space="preserve"> besloten </w:t>
      </w:r>
      <w:r w:rsidR="00C368F4" w:rsidRPr="00C368F4">
        <w:t xml:space="preserve">om </w:t>
      </w:r>
      <w:r>
        <w:t>het meervoudig bronhouderschap</w:t>
      </w:r>
      <w:r w:rsidR="00C368F4" w:rsidRPr="00C368F4">
        <w:t xml:space="preserve"> op een andere wijze vorm te geven om zo te komen tot complexiteitsreductie.</w:t>
      </w:r>
      <w:r>
        <w:t xml:space="preserve"> Dit besluit komt er voor de reactieve interventie op neer dat GS de reactieve interventie niet in het omgevingsplan verwerken maar de gemeente de opdracht geven dat te doen. GS moeten dus in de reactieve interventie </w:t>
      </w:r>
      <w:r w:rsidR="00050A64">
        <w:t>aangeven</w:t>
      </w:r>
      <w:r>
        <w:t xml:space="preserve"> </w:t>
      </w:r>
      <w:r w:rsidR="00050A64">
        <w:t>welk</w:t>
      </w:r>
      <w:r>
        <w:t xml:space="preserve">e onderdelen van het besluit tot wijziging van het omgevingsplan geen deel van het </w:t>
      </w:r>
      <w:r w:rsidR="00050A64">
        <w:t>omgevingsplan</w:t>
      </w:r>
      <w:r>
        <w:t xml:space="preserve"> uitmaken en </w:t>
      </w:r>
      <w:r w:rsidR="00CB38A5">
        <w:t>een</w:t>
      </w:r>
      <w:r>
        <w:t xml:space="preserve"> opdracht aan de gemeente</w:t>
      </w:r>
      <w:r w:rsidR="00D965A3">
        <w:t xml:space="preserve"> geven</w:t>
      </w:r>
      <w:r>
        <w:t xml:space="preserve"> om te </w:t>
      </w:r>
      <w:r w:rsidR="00C04E61">
        <w:t xml:space="preserve">zorgen voor </w:t>
      </w:r>
      <w:r>
        <w:t>verwerk</w:t>
      </w:r>
      <w:r w:rsidR="00C04E61">
        <w:t>i</w:t>
      </w:r>
      <w:r>
        <w:t>n</w:t>
      </w:r>
      <w:r w:rsidR="00C04E61">
        <w:t>g van de reactieve interventie</w:t>
      </w:r>
      <w:r>
        <w:t xml:space="preserve"> in (de geconsolideerde regeling van) het omgevingsplan.</w:t>
      </w:r>
    </w:p>
    <w:p w14:paraId="440CF9BC" w14:textId="04985101" w:rsidR="00AB5CDF" w:rsidRPr="00F62F31" w:rsidRDefault="00496EDB" w:rsidP="00496EDB">
      <w:r>
        <w:t xml:space="preserve">In dit toepassingsprofiel en in STOP is dit besluit uitgewerkt in een </w:t>
      </w:r>
      <w:r w:rsidR="0033291D" w:rsidRPr="0033291D">
        <w:t xml:space="preserve">alternatieve toepassing van </w:t>
      </w:r>
      <w:r>
        <w:t xml:space="preserve">het meervoudig bronhouderschap. </w:t>
      </w:r>
      <w:r w:rsidR="00CF1E37" w:rsidRPr="00CF1E37">
        <w:t xml:space="preserve">Deze alternatieve toepassing voorziet in een oplossing zolang plansystemen het tweerichtingsverkeer met de LVBB dat voor meervoudig bronhouderschap nodig is, nog niet ondersteunen. Wanneer de systemen zover zijn doorontwikkeld dat dit type tweerichtingsverkeer tussen bevoegde gezagen en de LVBB mogelijk is, kan bij </w:t>
      </w:r>
      <w:r w:rsidR="00CF1E37">
        <w:t xml:space="preserve">de reactieve interventie </w:t>
      </w:r>
      <w:r w:rsidR="00CF1E37" w:rsidRPr="00CF1E37">
        <w:t>het technisch meervoudig bronhouderschap worden toegepast. Voor die situatie moet een nieuwe versie van dit toepassingsprofiel worden opgesteld. De huidige versie is alleen bedoeld voor de (tijdelijke) alternatieve toepassing van het meervoudig bronhouderschap.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