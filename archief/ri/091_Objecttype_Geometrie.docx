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Default="006F2E70" w:rsidP="006F2E70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