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08C1" w14:textId="79977083" w:rsidR="0038492C" w:rsidRPr="00F62F31" w:rsidRDefault="0038492C" w:rsidP="0038492C">
      <w:pPr>
        <w:pStyle w:val="Kop4"/>
        <w:rPr>
          <w:noProof/>
        </w:rPr>
      </w:pPr>
      <w:r w:rsidRPr="00F62F31">
        <w:rPr>
          <w:noProof/>
        </w:rPr>
        <w:t>Opschrift en nummering tekstelementen</w:t>
      </w:r>
      <w:r>
        <w:rPr>
          <w:noProof/>
        </w:rPr>
        <w:t xml:space="preserve"> Artikelstructuur van </w:t>
      </w:r>
      <w:r w:rsidR="00762A99" w:rsidRPr="00762A99">
        <w:rPr>
          <w:noProof/>
        </w:rPr>
        <w:t>de reactieve interventie</w:t>
      </w:r>
    </w:p>
    <w:p w14:paraId="31C9A004" w14:textId="14DCC76B" w:rsidR="0038492C" w:rsidRPr="00F62F31" w:rsidRDefault="0038492C" w:rsidP="0038492C">
      <w:r w:rsidRPr="00F62F31">
        <w:t>Ten behoeve van de leesbaarheid en een goede oriëntatie in de tekst krijg</w:t>
      </w:r>
      <w:r>
        <w:t>t</w:t>
      </w:r>
      <w:r w:rsidRPr="00F62F31">
        <w:t xml:space="preserve"> </w:t>
      </w:r>
      <w:r>
        <w:t>een groot deel van</w:t>
      </w:r>
      <w:r w:rsidRPr="00F62F31">
        <w:t xml:space="preserve"> de tekstelementen van </w:t>
      </w:r>
      <w:r w:rsidR="00762A99" w:rsidRPr="00762A99">
        <w:t xml:space="preserve">de reactieve interventie </w:t>
      </w:r>
      <w:r w:rsidRPr="00F62F31">
        <w:t>een Kop die bestaat uit een aantal Kopelementen.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