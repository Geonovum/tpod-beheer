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A316" w14:textId="3D3391CB" w:rsidR="006B3C93" w:rsidRPr="006B3C93" w:rsidRDefault="006623A0" w:rsidP="006B3C93">
      <w:pPr>
        <w:pStyle w:val="Kop5"/>
      </w:pPr>
      <w:r>
        <w:t xml:space="preserve">Beoogde werking </w:t>
      </w:r>
      <w:r w:rsidR="00F21912">
        <w:t xml:space="preserve">van </w:t>
      </w:r>
      <w:r w:rsidR="006B3C93">
        <w:t>meervoudig bronhouderschap</w:t>
      </w:r>
    </w:p>
    <w:p w14:paraId="583E8F81" w14:textId="4233F26C" w:rsidR="00B36ACA" w:rsidRDefault="00496EDB" w:rsidP="00496EDB">
      <w:r>
        <w:t xml:space="preserve">Zoals in de vorige paragraaf al is gezegd heeft de wetgever de reactieve interventie zo bedoeld dat het nemen van dit besluit tot gevolg heeft dat de regels van een ander type omgevingsdocument, te weten het omgevingsplan, worden gewijzigd. Door een reactieve interventie op grond van artikel 16.21 Ow te nemen wijzigen GS </w:t>
      </w:r>
      <w:r w:rsidR="00B8117C">
        <w:t xml:space="preserve">(het besluit tot wijziging van) </w:t>
      </w:r>
      <w:r>
        <w:t>het omgevingsplan van de gemeente, dus van een ander bevoegd gezag.</w:t>
      </w:r>
    </w:p>
    <w:p w14:paraId="36220D3E" w14:textId="73143914" w:rsidR="00922015" w:rsidRDefault="00A4600E" w:rsidP="00496EDB">
      <w:r w:rsidRPr="00A4600E">
        <w:t xml:space="preserve">Technisch uitgedrukt zijn er in het geval van </w:t>
      </w:r>
      <w:r>
        <w:t xml:space="preserve">een reactieve interventie </w:t>
      </w:r>
      <w:r w:rsidRPr="00A4600E">
        <w:t>meerdere bronhouders die eenzelfde omgevingsdocument kunnen wijzigen.</w:t>
      </w:r>
      <w:r w:rsidR="002234E2">
        <w:t xml:space="preserve"> </w:t>
      </w:r>
      <w:r w:rsidR="00496EDB">
        <w:t xml:space="preserve">Dit wordt meervoudig bronhouderschap genoemd. </w:t>
      </w:r>
      <w:r w:rsidR="00922015" w:rsidRPr="00922015">
        <w:t xml:space="preserve">In grote lijnen zou de technische uitwerking van het beoogde meervoudig bronhouderschap er op neerkomen dat het bestuursorgaan dat </w:t>
      </w:r>
      <w:r w:rsidR="00922015">
        <w:t xml:space="preserve">de reactieve interventie </w:t>
      </w:r>
      <w:r w:rsidR="00922015" w:rsidRPr="00922015">
        <w:t xml:space="preserve">heeft genomen, tegelijk met het ter bekendmaking aan de LVBB aanleveren van de reactieve interventie ook het mutatiebericht oftewel de wijzigingsinstructie voor de verwerking van de </w:t>
      </w:r>
      <w:r w:rsidR="004C7589" w:rsidRPr="004C7589">
        <w:t xml:space="preserve">reactieve interventie </w:t>
      </w:r>
      <w:r w:rsidR="00922015" w:rsidRPr="00922015">
        <w:t xml:space="preserve">in het omgevingsplan moet aanleveren. De LVBB </w:t>
      </w:r>
      <w:r w:rsidR="00B61A08">
        <w:t>zou</w:t>
      </w:r>
      <w:r w:rsidR="00922015" w:rsidRPr="00922015">
        <w:t xml:space="preserve"> daarmee een nieuwe versie van de geconsolideerde regeling van het omgevingsplan</w:t>
      </w:r>
      <w:r w:rsidR="005F4ED9">
        <w:t xml:space="preserve"> kunnen </w:t>
      </w:r>
      <w:r w:rsidR="00782354">
        <w:t>genereren</w:t>
      </w:r>
      <w:r w:rsidR="00922015" w:rsidRPr="00922015">
        <w:t>. De betreffende gemeente zou vervolgens de nieuwe geconsolideerde regeling bij de LVBB moeten ophalen en in het eigen plansysteem in de eigen versie van het omgevingsplan importeren en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