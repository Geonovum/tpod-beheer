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CB8" w14:textId="0C747D09" w:rsidR="00E33EDD" w:rsidRPr="00F62F31" w:rsidRDefault="006871F7" w:rsidP="00E33EDD">
      <w:pPr>
        <w:pStyle w:val="Kop3"/>
      </w:pPr>
      <w:r>
        <w:t>STOP, IMOW</w:t>
      </w:r>
      <w:r w:rsidR="009C0AC0" w:rsidRPr="009C0AC0">
        <w:t xml:space="preserve"> </w:t>
      </w:r>
      <w:r w:rsidR="00C41E29">
        <w:t xml:space="preserve">en </w:t>
      </w:r>
      <w:r>
        <w:t>TPOD</w:t>
      </w:r>
    </w:p>
    <w:p w14:paraId="4DA60494" w14:textId="53F20FE7" w:rsidR="00A62533" w:rsidRDefault="00A62533" w:rsidP="00E33EDD">
      <w:r w:rsidRPr="00A62533">
        <w:t>De Standaard voor Officiële Publicaties (</w:t>
      </w:r>
      <w:r w:rsidR="00362B3A">
        <w:t xml:space="preserve">verder: </w:t>
      </w:r>
      <w:r w:rsidRPr="00A62533">
        <w:t xml:space="preserve">STOP) omvat de beschrijving van de manier waarop digitale </w:t>
      </w:r>
      <w:r w:rsidR="002B2D7B">
        <w:t>o</w:t>
      </w:r>
      <w:r w:rsidR="002B2D7B" w:rsidRPr="00A62533">
        <w:t xml:space="preserve">fficiële </w:t>
      </w:r>
      <w:r w:rsidRPr="00A62533">
        <w:t xml:space="preserve">bekendmakingen worden opgesteld, uitgewisseld en gepresenteerd. </w:t>
      </w:r>
      <w:r w:rsidR="004179C7">
        <w:t xml:space="preserve">STOP </w:t>
      </w:r>
      <w:r w:rsidRPr="00A62533">
        <w:t xml:space="preserve">ondersteunt het beschikbaar stellen van alle </w:t>
      </w:r>
      <w:r w:rsidR="00AB78DB">
        <w:t>o</w:t>
      </w:r>
      <w:r w:rsidR="00AB78DB" w:rsidRPr="00A62533">
        <w:t xml:space="preserve">fficiële </w:t>
      </w:r>
      <w:r w:rsidRPr="00A62533">
        <w:t>bekendmakingen. Het algemene doel is interoperabiliteit in dat proces van uitwisselen en beschikbaar stellen. STOP gaat daarbij niet over de inhoud van officiële bekendmakingen</w:t>
      </w:r>
      <w:r w:rsidR="00300143">
        <w:t>,</w:t>
      </w:r>
      <w:r w:rsidRPr="00A62533">
        <w:t xml:space="preserve"> maar beschrijft wel de mechanismen en bouwstenen om die inhoud digitaal vast te leggen.</w:t>
      </w:r>
    </w:p>
    <w:p w14:paraId="5453EF9D" w14:textId="61CDDEF6" w:rsidR="00E33EDD" w:rsidRPr="00F62F31" w:rsidRDefault="00E33EDD" w:rsidP="00E33EDD"/>
    <w:p w14:paraId="2C7EAA1D" w14:textId="4CDB7AB8" w:rsidR="00EF53FF" w:rsidRDefault="002E1601" w:rsidP="00E33EDD">
      <w:r w:rsidRPr="002E1601">
        <w:t xml:space="preserve">Per domein kan een specificatie van </w:t>
      </w:r>
      <w:r w:rsidR="00F51B51">
        <w:t>ST</w:t>
      </w:r>
      <w:r w:rsidRPr="002E1601">
        <w:t xml:space="preserve">OP gemaakt worden. Voor de Omgevingswet is die specificatie gegeven in het Conceptueel InformatieModel Omgevingswet </w:t>
      </w:r>
      <w:r w:rsidR="00B366BD">
        <w:t xml:space="preserve">(verder: CIMOW) </w:t>
      </w:r>
      <w:r w:rsidRPr="002E1601">
        <w:t xml:space="preserve">en het InformatieModel Omgevingswet (verder: IMOW). </w:t>
      </w:r>
      <w:r w:rsidR="00B366BD">
        <w:t xml:space="preserve">CIMOW </w:t>
      </w:r>
      <w:r w:rsidR="00B366BD" w:rsidRPr="00B366BD">
        <w:t>is het conceptuele model waarop informatiemodellen in de keten gebaseerd worden.</w:t>
      </w:r>
      <w:r w:rsidR="004003DD">
        <w:t xml:space="preserve"> </w:t>
      </w:r>
      <w:r w:rsidRPr="002E1601">
        <w:t xml:space="preserve">IMOW </w:t>
      </w:r>
      <w:r w:rsidR="004003DD">
        <w:t xml:space="preserve">is </w:t>
      </w:r>
      <w:r w:rsidR="00BD6C12">
        <w:t xml:space="preserve">afgeleid van CIMOW en is </w:t>
      </w:r>
      <w:r w:rsidR="004003DD">
        <w:t>het logische mode</w:t>
      </w:r>
      <w:r w:rsidR="00D4673A">
        <w:t>l</w:t>
      </w:r>
      <w:r w:rsidR="004003DD">
        <w:t xml:space="preserve"> dat </w:t>
      </w:r>
      <w:r w:rsidR="00315282">
        <w:t xml:space="preserve">is toegespitst op </w:t>
      </w:r>
      <w:r w:rsidR="00DE0203">
        <w:t xml:space="preserve">de keten </w:t>
      </w:r>
      <w:r w:rsidR="00175570">
        <w:t>‘</w:t>
      </w:r>
      <w:r w:rsidR="00DE0203">
        <w:t>Van plan tot publicatie</w:t>
      </w:r>
      <w:r w:rsidR="00175570">
        <w:t>’</w:t>
      </w:r>
      <w:r w:rsidR="00315282">
        <w:t>.</w:t>
      </w:r>
      <w:r w:rsidR="00DE0203">
        <w:t xml:space="preserve"> </w:t>
      </w:r>
      <w:r w:rsidR="00315282">
        <w:t xml:space="preserve">IMOW richt </w:t>
      </w:r>
      <w:r w:rsidR="004003DD">
        <w:t xml:space="preserve">zich </w:t>
      </w:r>
      <w:r w:rsidR="00DE0203">
        <w:lastRenderedPageBreak/>
        <w:t xml:space="preserve">met name </w:t>
      </w:r>
      <w:r w:rsidRPr="002E1601">
        <w:t>op</w:t>
      </w:r>
      <w:r w:rsidR="00F452CD">
        <w:t xml:space="preserve"> omgevingsdocumenten</w:t>
      </w:r>
      <w:r w:rsidRPr="002E1601">
        <w:t xml:space="preserve"> in DSO-LV</w:t>
      </w:r>
      <w:r w:rsidR="00F0340B">
        <w:t>. IMOW</w:t>
      </w:r>
      <w:r w:rsidRPr="002E1601">
        <w:t xml:space="preserve"> omvat </w:t>
      </w:r>
      <w:r w:rsidR="00F028AD" w:rsidRPr="00F028AD">
        <w:t xml:space="preserve">implementatierichtlijnen en </w:t>
      </w:r>
      <w:r w:rsidR="00300143">
        <w:t>implementatie</w:t>
      </w:r>
      <w:r w:rsidR="00F028AD" w:rsidRPr="00F028AD">
        <w:t xml:space="preserve">-afspraken </w:t>
      </w:r>
      <w:r w:rsidR="004778E4">
        <w:t>voor de</w:t>
      </w:r>
      <w:r w:rsidR="00F452CD">
        <w:t xml:space="preserve"> omgevingsdocumenten</w:t>
      </w:r>
      <w:r w:rsidR="00B165E1">
        <w:t>.</w:t>
      </w:r>
      <w:r w:rsidR="004778E4">
        <w:t xml:space="preserve"> </w:t>
      </w:r>
      <w:r w:rsidR="001D4F3D">
        <w:t xml:space="preserve">Daarnaast </w:t>
      </w:r>
      <w:r w:rsidR="00B47806">
        <w:t>om</w:t>
      </w:r>
      <w:r w:rsidR="001D4F3D">
        <w:t xml:space="preserve">vat het </w:t>
      </w:r>
      <w:r w:rsidR="004778E4">
        <w:t>per type</w:t>
      </w:r>
      <w:r w:rsidR="00F452CD">
        <w:t xml:space="preserve"> omgevingsdocument </w:t>
      </w:r>
      <w:r w:rsidRPr="002E1601">
        <w:t>een UML</w:t>
      </w:r>
      <w:r w:rsidR="00F670A1">
        <w:t>-klassediagram</w:t>
      </w:r>
      <w:r w:rsidRPr="002E1601">
        <w:t xml:space="preserve"> voor het </w:t>
      </w:r>
      <w:r w:rsidR="00300143">
        <w:t>annoteren</w:t>
      </w:r>
      <w:r w:rsidR="00300143" w:rsidRPr="002E1601">
        <w:t xml:space="preserve"> </w:t>
      </w:r>
      <w:r w:rsidRPr="002E1601">
        <w:t xml:space="preserve">van </w:t>
      </w:r>
      <w:r w:rsidR="00CD7C1E">
        <w:t>dat</w:t>
      </w:r>
      <w:r w:rsidR="000F6B8D">
        <w:t xml:space="preserve"> omgevingsdocument</w:t>
      </w:r>
      <w:r w:rsidR="004778E4">
        <w:t>.</w:t>
      </w:r>
    </w:p>
    <w:p w14:paraId="31754D6C" w14:textId="54800383" w:rsidR="00EF53FF" w:rsidRPr="00F62F31" w:rsidRDefault="00EF53FF" w:rsidP="00E33EDD"/>
    <w:p w14:paraId="687195E4" w14:textId="478D4A40" w:rsidR="00916066" w:rsidRDefault="005C111A" w:rsidP="00E33EDD">
      <w:r>
        <w:t xml:space="preserve">Op welke wijze </w:t>
      </w:r>
      <w:r w:rsidR="007679EB">
        <w:t>ST</w:t>
      </w:r>
      <w:r w:rsidR="006D37F7">
        <w:t xml:space="preserve">OP en IMOW moeten worden toegepast </w:t>
      </w:r>
      <w:r w:rsidR="00BF48FE">
        <w:t>is</w:t>
      </w:r>
      <w:r w:rsidR="00B12BCD">
        <w:t xml:space="preserve"> </w:t>
      </w:r>
      <w:r w:rsidR="003B11A9">
        <w:t>per</w:t>
      </w:r>
      <w:r w:rsidR="00F452CD">
        <w:t xml:space="preserve"> omgevingsdocument </w:t>
      </w:r>
      <w:r w:rsidR="00B12BCD">
        <w:t>beschreven in een Toepassingsprofiel</w:t>
      </w:r>
      <w:r w:rsidR="00025C3E" w:rsidRPr="00025C3E">
        <w:t>.</w:t>
      </w:r>
      <w:r w:rsidR="00025C3E">
        <w:t xml:space="preserve"> </w:t>
      </w:r>
      <w:r w:rsidR="00916066">
        <w:t>Een Toepassingsprof</w:t>
      </w:r>
      <w:r w:rsidR="000D2C42">
        <w:t>i</w:t>
      </w:r>
      <w:r w:rsidR="00916066">
        <w:t>el</w:t>
      </w:r>
      <w:r w:rsidR="000C6FF8" w:rsidRPr="000C6FF8">
        <w:t xml:space="preserve"> is een nadere invulling c.q. beperking van de </w:t>
      </w:r>
      <w:r w:rsidR="00104DAB">
        <w:t>(</w:t>
      </w:r>
      <w:r w:rsidR="000C6FF8" w:rsidRPr="000C6FF8">
        <w:t>algemene</w:t>
      </w:r>
      <w:r w:rsidR="00104DAB">
        <w:t>)</w:t>
      </w:r>
      <w:r w:rsidR="000C6FF8" w:rsidRPr="000C6FF8">
        <w:t xml:space="preserve"> STOP en bevat domeinspecifieke afspraken. De </w:t>
      </w:r>
      <w:r w:rsidR="000F1DA5">
        <w:t>toepassingsprofielen</w:t>
      </w:r>
      <w:r w:rsidR="000C6FF8" w:rsidRPr="000C6FF8">
        <w:t xml:space="preserve"> geven voor het specifieke domein aan welke specifieke regels er gelden voor inhoud en metadata (eigenschappen en waardelijsten).</w:t>
      </w:r>
    </w:p>
    <w:p w14:paraId="72CDE8E0" w14:textId="2B27706E" w:rsidR="00E33EDD" w:rsidRPr="00F62F31" w:rsidRDefault="000C6FF8" w:rsidP="00E33EDD">
      <w:r w:rsidRPr="000C6FF8">
        <w:t xml:space="preserve">Voor de Omgevingswet is het </w:t>
      </w:r>
      <w:r w:rsidR="00E40073">
        <w:t xml:space="preserve">gebruik van </w:t>
      </w:r>
      <w:r w:rsidR="00E40073" w:rsidRPr="00E40073">
        <w:t>ToepassingsProfielen voor OmgevingsDocumenten</w:t>
      </w:r>
      <w:r w:rsidRPr="000C6FF8">
        <w:t xml:space="preserve"> (TPOD) </w:t>
      </w:r>
      <w:r w:rsidR="00E40073">
        <w:t>vereist</w:t>
      </w:r>
      <w:r w:rsidRPr="000C6FF8">
        <w:t xml:space="preserve"> en is er voor elk soort</w:t>
      </w:r>
      <w:r w:rsidR="00F452CD">
        <w:t xml:space="preserve"> omgevingsdocument </w:t>
      </w:r>
      <w:r w:rsidRPr="000C6FF8">
        <w:t xml:space="preserve">een apart toepassingsprofiel. </w:t>
      </w:r>
      <w:r w:rsidR="00E33EDD" w:rsidRPr="00F62F31">
        <w:t xml:space="preserve">Een TPOD beschrijft de informatiekundige specificaties conform </w:t>
      </w:r>
      <w:r w:rsidR="00362B3A">
        <w:t>ST</w:t>
      </w:r>
      <w:r w:rsidR="00362B3A" w:rsidRPr="00F62F31">
        <w:t xml:space="preserve">OP </w:t>
      </w:r>
      <w:r w:rsidR="000149A7">
        <w:t xml:space="preserve">en IMOW </w:t>
      </w:r>
      <w:r w:rsidR="00E33EDD" w:rsidRPr="00F62F31">
        <w:t>voor de (inhoudelijke) onderwerpen, de regels en richtlijnen die gelden voor het betreffende</w:t>
      </w:r>
      <w:r w:rsidR="000F6B8D">
        <w:t xml:space="preserve"> omgevingsdocument</w:t>
      </w:r>
      <w:r w:rsidR="00E33EDD" w:rsidRPr="00F62F31">
        <w:t>. Het is in feite de schakel tussen de juridisch(-inhoudelijke) bepalingen in de Omgevingswet en de technische specificaties voor het ontwikkelen van software ten behoeve van het opstellen van de afzonderlijke</w:t>
      </w:r>
      <w:r w:rsidR="00F452CD">
        <w:t xml:space="preserve"> omgevingsdocumenten</w:t>
      </w:r>
      <w:r w:rsidR="001E3FCC">
        <w:t xml:space="preserve"> en de data die daarin wordt vastgelegd</w:t>
      </w:r>
      <w:r w:rsidR="00E33EDD" w:rsidRPr="00F62F31">
        <w:t>. Het TPOD is primair bedoeld voor informatie-specialisten</w:t>
      </w:r>
      <w:r w:rsidR="00BD6354">
        <w:t xml:space="preserve">, </w:t>
      </w:r>
      <w:r w:rsidR="00E33EDD" w:rsidRPr="00F62F31">
        <w:t xml:space="preserve">beleidsmedewerkers </w:t>
      </w:r>
      <w:r w:rsidR="00BD6354">
        <w:t xml:space="preserve">en juristen </w:t>
      </w:r>
      <w:r w:rsidR="00E33EDD" w:rsidRPr="00F62F31">
        <w:t>van de bevoegde gezagen, die de</w:t>
      </w:r>
      <w:r w:rsidR="00F452CD">
        <w:t xml:space="preserve"> omgevingsdocumenten</w:t>
      </w:r>
      <w:r w:rsidR="00E33EDD" w:rsidRPr="00F62F31">
        <w:t xml:space="preserve"> volgens de standaard inhoud en vorm zullen geven.</w:t>
      </w:r>
      <w:r w:rsidR="00E33EDD">
        <w:t xml:space="preserve"> De </w:t>
      </w:r>
      <w:r w:rsidR="00300143" w:rsidRPr="00147A02">
        <w:t>Wegwijzer</w:t>
      </w:r>
      <w:r w:rsidR="00E33EDD">
        <w:t xml:space="preserve"> voor het betreffende</w:t>
      </w:r>
      <w:r w:rsidR="00F452CD">
        <w:t xml:space="preserve"> omgevingsdocument </w:t>
      </w:r>
      <w:r w:rsidR="00E33EDD">
        <w:t xml:space="preserve">vult dit aan met aanwijzingen en voorbeelden voor de </w:t>
      </w:r>
      <w:r w:rsidR="00E33EDD">
        <w:rPr>
          <w:szCs w:val="18"/>
        </w:rPr>
        <w:t>concrete toepassing van de standaard.</w:t>
      </w:r>
    </w:p>
    <w:p w14:paraId="24AC32C2" w14:textId="77777777" w:rsidR="00E33EDD" w:rsidRPr="00F62F31" w:rsidRDefault="00E33EDD" w:rsidP="00E33EDD"/>
    <w:p w14:paraId="7D2406A7" w14:textId="452CF47D" w:rsidR="00E33EDD" w:rsidRPr="00F62F31" w:rsidRDefault="00E33EDD" w:rsidP="00E33EDD">
      <w:pPr>
        <w:pStyle w:val="Colofon"/>
        <w:ind w:left="0" w:firstLine="0"/>
      </w:pPr>
      <w:r w:rsidRPr="00F62F31">
        <w:t xml:space="preserve">Dit TPOD geeft uitwerking aan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E5406">
        <w:rPr>
          <w:noProof/>
        </w:rPr>
        <w:t>de reactieve interventie</w:t>
      </w:r>
      <w:r w:rsidRPr="00F62F31">
        <w:fldChar w:fldCharType="end"/>
      </w:r>
      <w:r w:rsidRPr="00F62F31">
        <w:t xml:space="preserve"> en behoort bij een set van documenten die, als </w:t>
      </w:r>
      <w:r w:rsidR="000120F5">
        <w:t xml:space="preserve">toepassing </w:t>
      </w:r>
      <w:r w:rsidRPr="00F62F31">
        <w:t>van STOP, ontwikkeld zijn voor het domein van de Omgevingswet:</w:t>
      </w:r>
    </w:p>
    <w:p w14:paraId="6A202E20" w14:textId="59A6A260" w:rsidR="00E33EDD" w:rsidRDefault="00E33EDD" w:rsidP="00E33EDD">
      <w:pPr>
        <w:pStyle w:val="Opsommingtekens1"/>
      </w:pPr>
      <w:r w:rsidRPr="00F62F31">
        <w:t>Het Conceptueel Informatiemodel voor de Omgevingswet (CIMOW);</w:t>
      </w:r>
    </w:p>
    <w:p w14:paraId="1CCE26B2" w14:textId="7438032F" w:rsidR="004C32E2" w:rsidRPr="00F62F31" w:rsidRDefault="004C32E2" w:rsidP="00E33EDD">
      <w:pPr>
        <w:pStyle w:val="Opsommingtekens1"/>
      </w:pPr>
      <w:r>
        <w:t>Het Informatiemodel Omgevingswet (IMOW);</w:t>
      </w:r>
    </w:p>
    <w:p w14:paraId="23DF086E" w14:textId="370C1319" w:rsidR="0051608E" w:rsidRDefault="0051608E" w:rsidP="00E33EDD">
      <w:pPr>
        <w:pStyle w:val="Opsommingtekens1"/>
      </w:pPr>
      <w:r>
        <w:t>XSD</w:t>
      </w:r>
      <w:r w:rsidR="00175570">
        <w:t>’</w:t>
      </w:r>
      <w:r>
        <w:t>s;</w:t>
      </w:r>
      <w:r w:rsidR="00C84E37">
        <w:t xml:space="preserve"> schema</w:t>
      </w:r>
      <w:r w:rsidR="00175570">
        <w:t>’</w:t>
      </w:r>
      <w:r w:rsidR="00C84E37">
        <w:t>s voor</w:t>
      </w:r>
      <w:r w:rsidR="001F3155">
        <w:t xml:space="preserve"> </w:t>
      </w:r>
      <w:r w:rsidR="00C84E37">
        <w:t>implementatie van IMOW in XML</w:t>
      </w:r>
      <w:r w:rsidR="006F232B">
        <w:t>-formaat;</w:t>
      </w:r>
    </w:p>
    <w:p w14:paraId="3B5DB600" w14:textId="77777777" w:rsidR="0051608E" w:rsidRDefault="0051608E" w:rsidP="0051608E">
      <w:pPr>
        <w:pStyle w:val="Opsommingtekens1"/>
      </w:pPr>
      <w:r>
        <w:t>Presentatiemodel;</w:t>
      </w:r>
    </w:p>
    <w:p w14:paraId="78C958AC" w14:textId="37436728" w:rsidR="00E33EDD" w:rsidRPr="00F62F31" w:rsidRDefault="00E33EDD" w:rsidP="00E33EDD">
      <w:pPr>
        <w:pStyle w:val="Opsommingtekens1"/>
      </w:pPr>
      <w:r w:rsidRPr="00F62F31">
        <w:t>Toepassingsprofielen (TPOD</w:t>
      </w:r>
      <w:r w:rsidR="00175570">
        <w:t>’</w:t>
      </w:r>
      <w:r w:rsidRPr="00F62F31">
        <w:t xml:space="preserve">s) </w:t>
      </w:r>
      <w:r w:rsidR="004C32E2">
        <w:t>voor de</w:t>
      </w:r>
      <w:r w:rsidR="00F452CD">
        <w:t xml:space="preserve"> omgevingsdocumenten</w:t>
      </w:r>
      <w:r w:rsidRPr="00F62F31">
        <w:t>;</w:t>
      </w:r>
    </w:p>
    <w:p w14:paraId="5C05CAD3" w14:textId="3AEC5CDA" w:rsidR="00E33EDD" w:rsidRPr="00F62F31" w:rsidRDefault="00E33EDD" w:rsidP="00E33EDD">
      <w:pPr>
        <w:pStyle w:val="Opsommingtekens1"/>
      </w:pPr>
      <w:r w:rsidRPr="00F62F31">
        <w:t>Waardelijsten behorende bij de TPOD</w:t>
      </w:r>
      <w:r w:rsidR="00175570">
        <w:t>’</w:t>
      </w:r>
      <w:r w:rsidRPr="00F62F31">
        <w:t>s;</w:t>
      </w:r>
    </w:p>
    <w:p w14:paraId="32F4EF80" w14:textId="2EB4FFA3" w:rsidR="0051608E" w:rsidRPr="00F62F31" w:rsidRDefault="00300143" w:rsidP="00E33EDD">
      <w:pPr>
        <w:pStyle w:val="Opsommingtekens1"/>
      </w:pPr>
      <w:r>
        <w:t>Validatie- en c</w:t>
      </w:r>
      <w:r w:rsidR="00AB1B0E">
        <w:t>onformiteits</w:t>
      </w:r>
      <w:r w:rsidR="0051608E">
        <w:t>regels;</w:t>
      </w:r>
    </w:p>
    <w:p w14:paraId="6542DD1D" w14:textId="70BFDE36" w:rsidR="00E33EDD" w:rsidRPr="00F62F31" w:rsidRDefault="00514153" w:rsidP="00E33EDD">
      <w:pPr>
        <w:pStyle w:val="Opsommingtekens1"/>
      </w:pPr>
      <w:r>
        <w:t xml:space="preserve">Wegwijzer </w:t>
      </w:r>
      <w:r w:rsidR="00E33EDD" w:rsidRPr="00F62F31">
        <w:t>op basis van de TPOD</w:t>
      </w:r>
      <w:r w:rsidR="00175570">
        <w:t>’</w:t>
      </w:r>
      <w:r w:rsidR="00E33EDD" w:rsidRPr="00F62F31">
        <w:t>s</w:t>
      </w:r>
      <w:r w:rsidR="0051608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