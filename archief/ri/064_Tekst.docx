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9CF" w14:textId="0CC9471E" w:rsidR="0065502F" w:rsidRDefault="00300143" w:rsidP="0065502F">
      <w:pPr>
        <w:pStyle w:val="Kop4"/>
      </w:pPr>
      <w:r>
        <w:t>Tekst</w:t>
      </w:r>
    </w:p>
    <w:p w14:paraId="5EED452B" w14:textId="457C7ABA" w:rsidR="0065502F" w:rsidRDefault="00300143" w:rsidP="0065502F">
      <w:r>
        <w:t xml:space="preserve">Zoals in hoofdstuk </w:t>
      </w:r>
      <w:r w:rsidRPr="00B36ACA">
        <w:rPr>
          <w:rStyle w:val="Verwijzing"/>
        </w:rPr>
        <w:fldChar w:fldCharType="begin"/>
      </w:r>
      <w:r w:rsidRPr="00B36ACA">
        <w:rPr>
          <w:rStyle w:val="Verwijzing"/>
        </w:rPr>
        <w:instrText xml:space="preserve"> REF _Ref_435ee1dab3e3b2d0aae1cb42d213b8bb_3</w:instrText>
      </w:r>
      <w:r w:rsidR="001A327F" w:rsidRPr="00B36ACA">
        <w:rPr>
          <w:rStyle w:val="Verwijzing"/>
        </w:rPr>
        <w:instrText>\n \h</w:instrText>
      </w:r>
      <w:r w:rsidRPr="00B36ACA">
        <w:rPr>
          <w:rStyle w:val="Verwijzing"/>
        </w:rPr>
        <w:instrText xml:space="preserve"> </w:instrText>
      </w:r>
      <w:r w:rsidRPr="00B36ACA">
        <w:rPr>
          <w:rStyle w:val="Verwijzing"/>
        </w:rPr>
      </w:r>
      <w:r w:rsidRPr="00B36ACA">
        <w:rPr>
          <w:rStyle w:val="Verwijzing"/>
        </w:rPr>
        <w:fldChar w:fldCharType="separate"/>
      </w:r>
      <w:r w:rsidR="003E5406" w:rsidRPr="00B36ACA">
        <w:rPr>
          <w:rStyle w:val="Verwijzing"/>
        </w:rPr>
        <w:t>5</w:t>
      </w:r>
      <w:r w:rsidRPr="00B36ACA">
        <w:rPr>
          <w:rStyle w:val="Verwijzing"/>
        </w:rPr>
        <w:fldChar w:fldCharType="end"/>
      </w:r>
      <w:r>
        <w:t xml:space="preserve"> al is beschreven kent STOP twee soorten tekststructuur: Artikelstructuur en Vrijetekststructuur. In het STOP-tekstmodel is Artikelstructuur de </w:t>
      </w:r>
      <w:r>
        <w:lastRenderedPageBreak/>
        <w:t>tekststructuur voor het lichaam van een regeling die is opgebouwd uit één of meer artikelen en is Vrijetekststructuur de tekststructuur die wordt gebruikt voor die onderdelen van regelingen die geen artikelen bevatten.</w:t>
      </w:r>
    </w:p>
    <w:p w14:paraId="0668EDE9" w14:textId="5988FB9D" w:rsidR="0065502F" w:rsidRDefault="00300143" w:rsidP="0065502F">
      <w:r>
        <w:t xml:space="preserve">IMOW maakt </w:t>
      </w:r>
      <w:r w:rsidRPr="008918A3">
        <w:t>eveneens</w:t>
      </w:r>
      <w:r>
        <w:t xml:space="preserve"> onderscheid tussen de </w:t>
      </w:r>
      <w:r w:rsidRPr="00E17C40">
        <w:t>Artikelstructuur</w:t>
      </w:r>
      <w:r>
        <w:t xml:space="preserve"> en de </w:t>
      </w:r>
      <w:r w:rsidRPr="00E17C40">
        <w:t>Vrijetekststructuur</w:t>
      </w:r>
      <w:r>
        <w:t xml:space="preserve">. Het verschil met STOP is dat IMOW alleen wordt toegepast op het lichaam van omgevingsdocumenten, oftewel de delen 2 van besluiten tot vaststelling of wijziging van omgevingsdocumenten. IMOW wordt dus niet toegepast op de overige onderdelen, zoals vaststellingsdocumenten, motivering, artikelsgewijze toelichting en bijlagen. Twee voorbeelden: IMOW </w:t>
      </w:r>
      <w:r w:rsidR="000673D2">
        <w:t xml:space="preserve">wordt </w:t>
      </w:r>
      <w:r>
        <w:t xml:space="preserve">wel </w:t>
      </w:r>
      <w:r w:rsidR="000673D2">
        <w:t xml:space="preserve">toegepast </w:t>
      </w:r>
      <w:r>
        <w:t xml:space="preserve">op de regels van de </w:t>
      </w:r>
      <w:r w:rsidRPr="00445E4C">
        <w:t>omgevingsverordening</w:t>
      </w:r>
      <w:r>
        <w:t xml:space="preserve"> maar niet op de motivering die onderdeel vormt van het besluit, wel op de beleidsteksten in de omgevingsvisie maar niet op een eventuele bijbehorende zienswijzennota of participatieverslag.</w:t>
      </w:r>
    </w:p>
    <w:p w14:paraId="25C55301" w14:textId="77777777" w:rsidR="0065502F" w:rsidRDefault="0065502F" w:rsidP="0065502F"/>
    <w:p w14:paraId="0DD905C7" w14:textId="6D281A28" w:rsidR="00B36ACA" w:rsidRDefault="00300143" w:rsidP="005C5F33">
      <w:r>
        <w:t xml:space="preserve">Voor </w:t>
      </w:r>
      <w:r w:rsidR="005C5F33">
        <w:t xml:space="preserve">tekst met Artikelstructuur onderscheidt IMOW de objecten Regeltekst en Juridische regel (beschreven in subparagraaf </w:t>
      </w:r>
      <w:r w:rsidR="005C5F33" w:rsidRPr="00B36ACA">
        <w:rPr>
          <w:rStyle w:val="Verwijzing"/>
        </w:rPr>
        <w:fldChar w:fldCharType="begin"/>
      </w:r>
      <w:r w:rsidR="005C5F33" w:rsidRPr="00B36ACA">
        <w:rPr>
          <w:rStyle w:val="Verwijzing"/>
        </w:rPr>
        <w:instrText xml:space="preserve"> REF _Ref_9c0f7b75dd46028c7248076096f2b831_1</w:instrText>
      </w:r>
      <w:r w:rsidR="001A327F" w:rsidRPr="00B36ACA">
        <w:rPr>
          <w:rStyle w:val="Verwijzing"/>
        </w:rPr>
        <w:instrText>\n \h</w:instrText>
      </w:r>
      <w:r w:rsidR="005C5F33" w:rsidRPr="00B36ACA">
        <w:rPr>
          <w:rStyle w:val="Verwijzing"/>
        </w:rPr>
        <w:instrText xml:space="preserve"> </w:instrText>
      </w:r>
      <w:r w:rsidR="005C5F33" w:rsidRPr="00B36ACA">
        <w:rPr>
          <w:rStyle w:val="Verwijzing"/>
        </w:rPr>
      </w:r>
      <w:r w:rsidR="005C5F33" w:rsidRPr="00B36ACA">
        <w:rPr>
          <w:rStyle w:val="Verwijzing"/>
        </w:rPr>
        <w:fldChar w:fldCharType="separate"/>
      </w:r>
      <w:r w:rsidR="003E5406" w:rsidRPr="00B36ACA">
        <w:rPr>
          <w:rStyle w:val="Verwijzing"/>
        </w:rPr>
        <w:t>6.2.2.1</w:t>
      </w:r>
      <w:r w:rsidR="005C5F33" w:rsidRPr="00B36ACA">
        <w:rPr>
          <w:rStyle w:val="Verwijzing"/>
        </w:rPr>
        <w:fldChar w:fldCharType="end"/>
      </w:r>
      <w:r w:rsidR="005C5F33">
        <w:t xml:space="preserve">), voor </w:t>
      </w:r>
      <w:r>
        <w:t>het lichaam van omgevingsdocumenten met Vrijetekststructuur</w:t>
      </w:r>
      <w:r w:rsidR="005C5F33">
        <w:t xml:space="preserve"> heeft IMOW de objecten Divisie en Tekstdeel (de onderwerpen van subparagraaf </w:t>
      </w:r>
      <w:r w:rsidR="005C5F33" w:rsidRPr="00B36ACA">
        <w:rPr>
          <w:rStyle w:val="Verwijzing"/>
        </w:rPr>
        <w:fldChar w:fldCharType="begin"/>
      </w:r>
      <w:r w:rsidR="005C5F33" w:rsidRPr="00B36ACA">
        <w:rPr>
          <w:rStyle w:val="Verwijzing"/>
        </w:rPr>
        <w:instrText xml:space="preserve"> REF _Ref_9a1038d75e0b28b218bcc33e8f62892a_1</w:instrText>
      </w:r>
      <w:r w:rsidR="001A327F" w:rsidRPr="00B36ACA">
        <w:rPr>
          <w:rStyle w:val="Verwijzing"/>
        </w:rPr>
        <w:instrText>\n \h</w:instrText>
      </w:r>
      <w:r w:rsidR="005C5F33" w:rsidRPr="00B36ACA">
        <w:rPr>
          <w:rStyle w:val="Verwijzing"/>
        </w:rPr>
        <w:instrText xml:space="preserve"> </w:instrText>
      </w:r>
      <w:r w:rsidR="005C5F33" w:rsidRPr="00B36ACA">
        <w:rPr>
          <w:rStyle w:val="Verwijzing"/>
        </w:rPr>
      </w:r>
      <w:r w:rsidR="005C5F33" w:rsidRPr="00B36ACA">
        <w:rPr>
          <w:rStyle w:val="Verwijzing"/>
        </w:rPr>
        <w:fldChar w:fldCharType="separate"/>
      </w:r>
      <w:r w:rsidR="003E5406" w:rsidRPr="00B36ACA">
        <w:rPr>
          <w:rStyle w:val="Verwijzing"/>
        </w:rPr>
        <w:t>6.2.2.2</w:t>
      </w:r>
      <w:r w:rsidR="005C5F33" w:rsidRPr="00B36ACA">
        <w:rPr>
          <w:rStyle w:val="Verwijzing"/>
        </w:rPr>
        <w:fldChar w:fldCharType="end"/>
      </w:r>
      <w:r w:rsidR="005C5F33">
        <w:t>).</w:t>
      </w:r>
      <w:bookmarkStart w:id="171" w:name="_Ref_9c0f7b75dd46028c7248076096f2b831_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