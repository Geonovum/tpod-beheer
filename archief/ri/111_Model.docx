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6984" w14:textId="5E0DE9A4" w:rsidR="0065502F" w:rsidRDefault="00BF4B04" w:rsidP="0065502F">
      <w:pPr>
        <w:pStyle w:val="Kop4"/>
      </w:pPr>
      <w:r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