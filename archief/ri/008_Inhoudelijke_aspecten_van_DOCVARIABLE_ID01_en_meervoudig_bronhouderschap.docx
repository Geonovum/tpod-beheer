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3925" w14:textId="37266BA8" w:rsidR="00E33EDD" w:rsidRPr="00F72549" w:rsidRDefault="00E33EDD" w:rsidP="00E33EDD">
      <w:pPr>
        <w:pStyle w:val="Kop2"/>
      </w:pPr>
      <w:bookmarkStart w:id="10" w:name="_Ref_2a41edd2a9185d481f5e326736326b8f_1"/>
      <w:r w:rsidRPr="00F72549">
        <w:lastRenderedPageBreak/>
        <w:t xml:space="preserve">Inhoudelijke aspecten van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3326A5" w:rsidRPr="00F72549">
        <w:t xml:space="preserve"> en meervoudig bronhouderschap</w:t>
      </w:r>
      <w:bookmarkEnd w:id="10"/>
    </w:p>
    <w:p w14:paraId="191E2FA3" w14:textId="32C6A61B" w:rsidR="0082593C" w:rsidRPr="00F62F31" w:rsidRDefault="00E33EDD" w:rsidP="00E33EDD">
      <w:r w:rsidRPr="00F62F31">
        <w:t>Dit hoofdstuk beschrijft</w:t>
      </w:r>
      <w:r w:rsidR="00473F77">
        <w:t xml:space="preserve"> het instrument</w:t>
      </w:r>
      <w:r w:rsidRPr="00F62F31">
        <w:t xml:space="preserve"> </w:t>
      </w:r>
      <w:r>
        <w:fldChar w:fldCharType="begin"/>
      </w:r>
      <w:r>
        <w:instrText>DOCVARIABLE ID01</w:instrText>
      </w:r>
      <w:r>
        <w:fldChar w:fldCharType="separate"/>
      </w:r>
      <w:r w:rsidR="003E5406">
        <w:t>reactieve interventie</w:t>
      </w:r>
      <w:r>
        <w:fldChar w:fldCharType="end"/>
      </w:r>
      <w:r w:rsidR="00D73D90">
        <w:t>.</w:t>
      </w:r>
      <w:r w:rsidRPr="00F62F31">
        <w:t xml:space="preserve"> </w:t>
      </w:r>
      <w:r w:rsidR="00D73D90">
        <w:t xml:space="preserve">Het </w:t>
      </w:r>
      <w:r w:rsidRPr="00F62F31">
        <w:t>heeft als doel de functionele elementen in het toepassingsprofiel te kunnen identificeren.</w:t>
      </w:r>
    </w:p>
    <w:p w14:paraId="361648F9" w14:textId="77777777" w:rsidR="00E33EDD" w:rsidRPr="00F62F31" w:rsidRDefault="00E33EDD" w:rsidP="00E33EDD"/>
    <w:p w14:paraId="78974460" w14:textId="7B8A849A" w:rsidR="007531D1" w:rsidRPr="00F62F31" w:rsidRDefault="00E33EDD" w:rsidP="007531D1">
      <w:r w:rsidRPr="00473F77">
        <w:t xml:space="preserve">Paragraaf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_Ref_fa386b84130be1adc300be1ba258dc2d_1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="00A33011" w:rsidRPr="00B36ACA">
        <w:rPr>
          <w:rStyle w:val="Verwijzing"/>
        </w:rPr>
        <w:instrText xml:space="preserve"> \* MERGEFORMAT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2.1</w:t>
      </w:r>
      <w:r w:rsidRPr="00B36ACA">
        <w:rPr>
          <w:rStyle w:val="Verwijzing"/>
        </w:rPr>
        <w:fldChar w:fldCharType="end"/>
      </w:r>
      <w:r w:rsidRPr="00473F77">
        <w:t xml:space="preserve"> schetst het karakter van </w:t>
      </w:r>
      <w:r w:rsidRPr="00473F77">
        <w:fldChar w:fldCharType="begin"/>
      </w:r>
      <w:r w:rsidRPr="00473F77">
        <w:rPr>
          <w:noProof/>
        </w:rPr>
        <w:instrText xml:space="preserve"> DOCVARIABLE ID01+ </w:instrText>
      </w:r>
      <w:r w:rsidRPr="00473F77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473F77">
        <w:fldChar w:fldCharType="end"/>
      </w:r>
      <w:r w:rsidRPr="00473F77">
        <w:t>. Deze schets bevat informatie op hoofdlijnen, die van belang is voor de functionele elementen in het toepassingsprofiel.</w:t>
      </w:r>
      <w:r w:rsidR="008B63AD">
        <w:t xml:space="preserve"> </w:t>
      </w:r>
      <w:r w:rsidRPr="00473F77">
        <w:t xml:space="preserve">In paragraaf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_Ref_27d5329fb4708c7dbb41a4e02f387800_1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="00A33011" w:rsidRPr="00B36ACA">
        <w:rPr>
          <w:rStyle w:val="Verwijzing"/>
        </w:rPr>
        <w:instrText xml:space="preserve"> \* MERGEFORMAT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2.2</w:t>
      </w:r>
      <w:r w:rsidRPr="00B36ACA">
        <w:rPr>
          <w:rStyle w:val="Verwijzing"/>
        </w:rPr>
        <w:fldChar w:fldCharType="end"/>
      </w:r>
      <w:r w:rsidRPr="00473F77">
        <w:t xml:space="preserve"> staan algemene kenmerken van </w:t>
      </w:r>
      <w:r w:rsidRPr="00473F77">
        <w:fldChar w:fldCharType="begin"/>
      </w:r>
      <w:r w:rsidRPr="00473F77">
        <w:rPr>
          <w:noProof/>
        </w:rPr>
        <w:instrText xml:space="preserve"> DOCVARIABLE ID01+ </w:instrText>
      </w:r>
      <w:r w:rsidRPr="00473F77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473F77">
        <w:fldChar w:fldCharType="end"/>
      </w:r>
      <w:r w:rsidRPr="00473F77">
        <w:t xml:space="preserve">. Deze kenmerken geven de (juridische, procedurele, etc.) context weer van </w:t>
      </w:r>
      <w:r w:rsidRPr="00473F77">
        <w:fldChar w:fldCharType="begin"/>
      </w:r>
      <w:r w:rsidRPr="00473F77">
        <w:rPr>
          <w:noProof/>
        </w:rPr>
        <w:instrText xml:space="preserve"> DOCVARIABLE ID01+ </w:instrText>
      </w:r>
      <w:r w:rsidRPr="00473F77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473F77">
        <w:fldChar w:fldCharType="end"/>
      </w:r>
      <w:r w:rsidRPr="00473F77">
        <w:t>.</w:t>
      </w:r>
      <w:r w:rsidR="00473F77">
        <w:t xml:space="preserve"> </w:t>
      </w:r>
      <w:r w:rsidRPr="00473F77">
        <w:t xml:space="preserve">Paragraaf </w:t>
      </w:r>
      <w:r w:rsidR="00C2787E" w:rsidRPr="00B36ACA">
        <w:rPr>
          <w:rStyle w:val="Verwijzing"/>
        </w:rPr>
        <w:fldChar w:fldCharType="begin"/>
      </w:r>
      <w:r w:rsidR="00C2787E" w:rsidRPr="00B36ACA">
        <w:rPr>
          <w:rStyle w:val="Verwijzing"/>
        </w:rPr>
        <w:instrText xml:space="preserve"> REF _Ref_74c64b3c70caa9afafde647b3d943779_1</w:instrText>
      </w:r>
      <w:r w:rsidR="001A327F" w:rsidRPr="00B36ACA">
        <w:rPr>
          <w:rStyle w:val="Verwijzing"/>
        </w:rPr>
        <w:instrText>\n \h</w:instrText>
      </w:r>
      <w:r w:rsidR="00C2787E" w:rsidRPr="00B36ACA">
        <w:rPr>
          <w:rStyle w:val="Verwijzing"/>
        </w:rPr>
        <w:instrText xml:space="preserve"> </w:instrText>
      </w:r>
      <w:r w:rsidR="00C2787E" w:rsidRPr="00B36ACA">
        <w:rPr>
          <w:rStyle w:val="Verwijzing"/>
        </w:rPr>
      </w:r>
      <w:r w:rsidR="00C2787E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2.3</w:t>
      </w:r>
      <w:r w:rsidR="00C2787E" w:rsidRPr="00B36ACA">
        <w:rPr>
          <w:rStyle w:val="Verwijzing"/>
        </w:rPr>
        <w:fldChar w:fldCharType="end"/>
      </w:r>
      <w:r w:rsidRPr="00473F77">
        <w:t xml:space="preserve"> beschrijft domeinspecifieke kenmerken</w:t>
      </w:r>
      <w:r w:rsidR="00473F77">
        <w:t>: de inhoud en werking</w:t>
      </w:r>
      <w:r w:rsidRPr="00473F77">
        <w:t xml:space="preserve"> van </w:t>
      </w:r>
      <w:r w:rsidRPr="00473F77">
        <w:fldChar w:fldCharType="begin"/>
      </w:r>
      <w:r w:rsidRPr="00473F77">
        <w:rPr>
          <w:noProof/>
        </w:rPr>
        <w:instrText xml:space="preserve"> DOCVARIABLE ID01+ </w:instrText>
      </w:r>
      <w:r w:rsidRPr="00473F77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473F77">
        <w:fldChar w:fldCharType="end"/>
      </w:r>
      <w:r w:rsidR="00D54826">
        <w:t xml:space="preserve"> (</w:t>
      </w:r>
      <w:r w:rsidR="005E774A">
        <w:t>sub</w:t>
      </w:r>
      <w:r w:rsidR="00D54826">
        <w:t xml:space="preserve">paragraaf </w:t>
      </w:r>
      <w:r w:rsidR="00E05375" w:rsidRPr="00B36ACA">
        <w:rPr>
          <w:rStyle w:val="Verwijzing"/>
        </w:rPr>
        <w:fldChar w:fldCharType="begin"/>
      </w:r>
      <w:r w:rsidR="00E05375" w:rsidRPr="00B36ACA">
        <w:rPr>
          <w:rStyle w:val="Verwijzing"/>
        </w:rPr>
        <w:instrText xml:space="preserve"> REF _Ref_4f6cb32dce7f98a82b8846e189706ba2_1</w:instrText>
      </w:r>
      <w:r w:rsidR="001A327F" w:rsidRPr="00B36ACA">
        <w:rPr>
          <w:rStyle w:val="Verwijzing"/>
        </w:rPr>
        <w:instrText>\n \h</w:instrText>
      </w:r>
      <w:r w:rsidR="00E05375" w:rsidRPr="00B36ACA">
        <w:rPr>
          <w:rStyle w:val="Verwijzing"/>
        </w:rPr>
        <w:instrText xml:space="preserve"> </w:instrText>
      </w:r>
      <w:r w:rsidR="00E05375" w:rsidRPr="00B36ACA">
        <w:rPr>
          <w:rStyle w:val="Verwijzing"/>
        </w:rPr>
      </w:r>
      <w:r w:rsidR="00E05375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2.3.1</w:t>
      </w:r>
      <w:r w:rsidR="00E05375" w:rsidRPr="00B36ACA">
        <w:rPr>
          <w:rStyle w:val="Verwijzing"/>
        </w:rPr>
        <w:fldChar w:fldCharType="end"/>
      </w:r>
      <w:r w:rsidR="00EA6421">
        <w:t xml:space="preserve">) en </w:t>
      </w:r>
      <w:r w:rsidR="00EA6421" w:rsidRPr="00EA6421">
        <w:t xml:space="preserve">de alternatieve </w:t>
      </w:r>
      <w:r w:rsidR="001F058F">
        <w:t>toepassing van</w:t>
      </w:r>
      <w:r w:rsidR="00EA6421" w:rsidRPr="00EA6421">
        <w:t xml:space="preserve"> het meervoudig bronhouderschap die voor de reactieve interventie is gekozen</w:t>
      </w:r>
      <w:r w:rsidR="00022204">
        <w:t xml:space="preserve"> (</w:t>
      </w:r>
      <w:r w:rsidR="005E774A">
        <w:t>sub</w:t>
      </w:r>
      <w:r w:rsidR="00022204">
        <w:t xml:space="preserve">paragraaf </w:t>
      </w:r>
      <w:r w:rsidR="00E05375" w:rsidRPr="00B36ACA">
        <w:rPr>
          <w:rStyle w:val="Verwijzing"/>
        </w:rPr>
        <w:fldChar w:fldCharType="begin"/>
      </w:r>
      <w:r w:rsidR="00E05375" w:rsidRPr="00B36ACA">
        <w:rPr>
          <w:rStyle w:val="Verwijzing"/>
        </w:rPr>
        <w:instrText xml:space="preserve"> REF _Ref_635e64027f4a8c534217a0355437ebad_1</w:instrText>
      </w:r>
      <w:r w:rsidR="001A327F" w:rsidRPr="00B36ACA">
        <w:rPr>
          <w:rStyle w:val="Verwijzing"/>
        </w:rPr>
        <w:instrText>\n \h</w:instrText>
      </w:r>
      <w:r w:rsidR="00E05375" w:rsidRPr="00B36ACA">
        <w:rPr>
          <w:rStyle w:val="Verwijzing"/>
        </w:rPr>
        <w:instrText xml:space="preserve"> </w:instrText>
      </w:r>
      <w:r w:rsidR="00E05375" w:rsidRPr="00B36ACA">
        <w:rPr>
          <w:rStyle w:val="Verwijzing"/>
        </w:rPr>
      </w:r>
      <w:r w:rsidR="00E05375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2.3.2</w:t>
      </w:r>
      <w:r w:rsidR="00E05375" w:rsidRPr="00B36ACA">
        <w:rPr>
          <w:rStyle w:val="Verwijzing"/>
        </w:rPr>
        <w:fldChar w:fldCharType="end"/>
      </w:r>
      <w:r w:rsidR="008B3732">
        <w:t>)</w:t>
      </w:r>
      <w:r w:rsidRPr="00473F77">
        <w:t xml:space="preserve">. </w:t>
      </w:r>
      <w:r w:rsidR="00C738B5" w:rsidRPr="00473F77">
        <w:t xml:space="preserve">Paragraaf </w:t>
      </w:r>
      <w:r w:rsidR="00A02D41" w:rsidRPr="00B36ACA">
        <w:rPr>
          <w:rStyle w:val="Verwijzing"/>
        </w:rPr>
        <w:fldChar w:fldCharType="begin"/>
      </w:r>
      <w:r w:rsidR="00A02D41" w:rsidRPr="00B36ACA">
        <w:rPr>
          <w:rStyle w:val="Verwijzing"/>
        </w:rPr>
        <w:instrText xml:space="preserve"> REF _Ref_85a80b0d602dd64906d23803999070d9_1</w:instrText>
      </w:r>
      <w:r w:rsidR="001A327F" w:rsidRPr="00B36ACA">
        <w:rPr>
          <w:rStyle w:val="Verwijzing"/>
        </w:rPr>
        <w:instrText>\n \h</w:instrText>
      </w:r>
      <w:r w:rsidR="00A02D41" w:rsidRPr="00B36ACA">
        <w:rPr>
          <w:rStyle w:val="Verwijzing"/>
        </w:rPr>
        <w:instrText xml:space="preserve"> </w:instrText>
      </w:r>
      <w:r w:rsidR="00A02D41" w:rsidRPr="00B36ACA">
        <w:rPr>
          <w:rStyle w:val="Verwijzing"/>
        </w:rPr>
      </w:r>
      <w:r w:rsidR="00A02D41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2.4</w:t>
      </w:r>
      <w:r w:rsidR="00A02D41" w:rsidRPr="00B36ACA">
        <w:rPr>
          <w:rStyle w:val="Verwijzing"/>
        </w:rPr>
        <w:fldChar w:fldCharType="end"/>
      </w:r>
      <w:r w:rsidR="00C86D5B" w:rsidRPr="00473F77">
        <w:t xml:space="preserve"> ten slotte </w:t>
      </w:r>
      <w:r w:rsidR="006D22EB" w:rsidRPr="00473F77">
        <w:t xml:space="preserve">gaat over </w:t>
      </w:r>
      <w:r w:rsidR="00473F77">
        <w:t xml:space="preserve">het overgangsrecht en </w:t>
      </w:r>
      <w:r w:rsidR="006D22EB" w:rsidRPr="00473F77">
        <w:t>de overgangs</w:t>
      </w:r>
      <w:r w:rsidR="00C27087">
        <w:t>fase</w:t>
      </w:r>
      <w:r w:rsidR="000100D3" w:rsidRPr="00473F77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