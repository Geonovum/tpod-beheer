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8FAB" w14:textId="53C58268" w:rsidR="00C34A7B" w:rsidRDefault="00590129" w:rsidP="00C34A7B">
      <w:pPr>
        <w:pStyle w:val="Kop5"/>
      </w:pPr>
      <w:bookmarkStart w:id="150" w:name="_Ref_95dfc15bacda128fe07509dbc32ab2b8_1"/>
      <w:r>
        <w:t>Toelichting op de norm</w:t>
      </w:r>
      <w:bookmarkEnd w:id="150"/>
    </w:p>
    <w:p w14:paraId="485B7980" w14:textId="77777777" w:rsidR="00C34A7B" w:rsidRDefault="00C34A7B" w:rsidP="00C34A7B">
      <w:pPr>
        <w:rPr>
          <w:i/>
          <w:iCs/>
        </w:rPr>
      </w:pPr>
    </w:p>
    <w:p w14:paraId="7AF41011" w14:textId="4C53DD3E" w:rsidR="00C34A7B" w:rsidRDefault="00590129" w:rsidP="00C34A7B">
      <w:pPr>
        <w:rPr>
          <w:i/>
          <w:iCs/>
        </w:rPr>
      </w:pPr>
      <w:r>
        <w:rPr>
          <w:i/>
          <w:iCs/>
        </w:rPr>
        <w:t>Attributen</w:t>
      </w:r>
    </w:p>
    <w:p w14:paraId="28D6C9F1" w14:textId="3660CAF6" w:rsidR="00C34A7B" w:rsidRPr="008D6EA6" w:rsidRDefault="00590129" w:rsidP="00C34A7B">
      <w:r>
        <w:rPr>
          <w:i/>
          <w:iCs/>
        </w:rPr>
        <w:t>g</w:t>
      </w:r>
      <w:r w:rsidRPr="008D6EA6">
        <w:rPr>
          <w:i/>
          <w:iCs/>
        </w:rPr>
        <w:t>erelateerde</w:t>
      </w:r>
      <w:r>
        <w:rPr>
          <w:i/>
          <w:iCs/>
        </w:rPr>
        <w:t>R</w:t>
      </w:r>
      <w:r w:rsidRPr="008D6EA6">
        <w:rPr>
          <w:i/>
          <w:iCs/>
        </w:rPr>
        <w:t>egel</w:t>
      </w:r>
      <w:r>
        <w:rPr>
          <w:i/>
          <w:iCs/>
        </w:rPr>
        <w:t>tekst</w:t>
      </w:r>
      <w:r w:rsidRPr="008D6EA6">
        <w:t xml:space="preserve">: </w:t>
      </w:r>
      <w:r>
        <w:t>e</w:t>
      </w:r>
      <w:r w:rsidRPr="008D6EA6">
        <w:t xml:space="preserve">en </w:t>
      </w:r>
      <w:r>
        <w:t>R</w:t>
      </w:r>
      <w:r w:rsidRPr="008D6EA6">
        <w:t>egel</w:t>
      </w:r>
      <w:r>
        <w:t>tekst</w:t>
      </w:r>
      <w:r w:rsidRPr="008D6EA6">
        <w:t xml:space="preserve"> kan in een bijzondere relatie tot een andere </w:t>
      </w:r>
      <w:r>
        <w:t>R</w:t>
      </w:r>
      <w:r w:rsidRPr="008D6EA6">
        <w:t>egel</w:t>
      </w:r>
      <w:r>
        <w:t>tekst</w:t>
      </w:r>
      <w:r w:rsidRPr="008D6EA6">
        <w:t xml:space="preserve"> staan</w:t>
      </w:r>
      <w:r>
        <w:t xml:space="preserve"> waardoor het van belang is dat de gebruiker ook de andere Regeltekst leest of althans daarop wordt geattendeerd</w:t>
      </w:r>
      <w:r w:rsidRPr="008D6EA6">
        <w:t xml:space="preserve">. </w:t>
      </w:r>
      <w:r w:rsidRPr="000D32D4">
        <w:rPr>
          <w:i/>
          <w:iCs/>
        </w:rPr>
        <w:t>gerelateerdeRegeltekst</w:t>
      </w:r>
      <w:r w:rsidRPr="00C909D1">
        <w:t xml:space="preserve"> </w:t>
      </w:r>
      <w:r>
        <w:t xml:space="preserve">is met name bedoeld voor de gevallen waarin een Regeltekst een afwijking, aanvulling of uitzondering vormt op een andere Regeltekst. </w:t>
      </w:r>
      <w:r w:rsidRPr="009E110A">
        <w:t>Zo</w:t>
      </w:r>
      <w:r>
        <w:t>’</w:t>
      </w:r>
      <w:r w:rsidRPr="009E110A">
        <w:t xml:space="preserve">n relatie doet zich onder andere voor wanneer in </w:t>
      </w:r>
      <w:r>
        <w:t xml:space="preserve">een </w:t>
      </w:r>
      <w:r w:rsidRPr="009E110A">
        <w:t>omgevingsplan</w:t>
      </w:r>
      <w:r>
        <w:t>, omgevingsverordening of waterschapsverordening</w:t>
      </w:r>
      <w:r w:rsidRPr="009E110A">
        <w:t xml:space="preserve"> met maatwerkregels wordt afgeweken van regels uit een AMvB</w:t>
      </w:r>
      <w:r>
        <w:t xml:space="preserve">. Een ander voorbeeld is de situatie waarin </w:t>
      </w:r>
      <w:r w:rsidRPr="009E110A">
        <w:t xml:space="preserve">in </w:t>
      </w:r>
      <w:r>
        <w:t>een</w:t>
      </w:r>
      <w:r w:rsidDel="007D692E">
        <w:t xml:space="preserve"> </w:t>
      </w:r>
      <w:r>
        <w:t xml:space="preserve">omgevingsdocument met regels </w:t>
      </w:r>
      <w:r w:rsidRPr="009E110A">
        <w:t xml:space="preserve">algemene regels staan waarvan voor een bepaalde locatie of een bepaald onderwerp met een specifieke regel </w:t>
      </w:r>
      <w:r>
        <w:t>kan worden afgeweken of waarop een bepaalde uitzondering wordt gemaakt</w:t>
      </w:r>
      <w:r w:rsidRPr="009E110A">
        <w:t>.</w:t>
      </w:r>
    </w:p>
    <w:p w14:paraId="3552B26F" w14:textId="3A5705A7" w:rsidR="00C34A7B" w:rsidRDefault="00C34A7B" w:rsidP="00C34A7B"/>
    <w:p w14:paraId="0F99FEA6" w14:textId="5B948306" w:rsidR="00C34A7B" w:rsidRDefault="00590129" w:rsidP="00C34A7B">
      <w:r w:rsidRPr="00DF7A7E">
        <w:lastRenderedPageBreak/>
        <w:t xml:space="preserve">In de uitsnede van het diagram is ook </w:t>
      </w:r>
      <w:r>
        <w:t>de relatie</w:t>
      </w:r>
      <w:r w:rsidRPr="00DF7A7E">
        <w:t xml:space="preserve"> werkingsgebied te zien. </w:t>
      </w:r>
      <w:r>
        <w:t>Deze relatie</w:t>
      </w:r>
      <w:r w:rsidRPr="00DF7A7E">
        <w:t xml:space="preserve"> is de verwijzing van een specifieke Regeltekst naar (de identificatie van) de bijbehorende Locatie(s). De relatie is in een onderbroken lijn weergegeven omdat het een conceptuele relatie is. De relatie is impliciet inbegrepen in de relatie tussen Regeltekst, Juridische regel en Locatie</w:t>
      </w:r>
      <w:r>
        <w:t xml:space="preserve"> </w:t>
      </w:r>
      <w:r w:rsidRPr="00025397">
        <w:t>en geeft aan wat het werkingsgebied van de Regeltekst is: het gebied waar het Artikel of Lid zijn werking heeft</w:t>
      </w:r>
      <w:r w:rsidRPr="00DF7A7E">
        <w:t>.</w:t>
      </w:r>
      <w:r>
        <w:t xml:space="preserve"> De </w:t>
      </w:r>
      <w:r w:rsidRPr="000D32D4">
        <w:rPr>
          <w:i/>
          <w:iCs/>
        </w:rPr>
        <w:t>relatie</w:t>
      </w:r>
      <w:r>
        <w:t xml:space="preserve"> </w:t>
      </w:r>
      <w:r w:rsidRPr="00753D18">
        <w:t xml:space="preserve">wordt afgeleid </w:t>
      </w:r>
      <w:r>
        <w:t xml:space="preserve">door LVBB en </w:t>
      </w:r>
      <w:r w:rsidRPr="00753D18">
        <w:t>in DSO</w:t>
      </w:r>
      <w:r>
        <w:t>-LV</w:t>
      </w:r>
      <w:r w:rsidRPr="00753D18">
        <w:t xml:space="preserve"> waarbij de som van de locaties van de onderliggende Juridische regels wordt gebruikt.</w:t>
      </w:r>
      <w:r>
        <w:t xml:space="preserve"> Het is dus niet zo dat het bevoegd gezag ook nog een afzonderlijke geometrie voor het werkingsgebied moet aanleveren.</w:t>
      </w:r>
    </w:p>
    <w:p w14:paraId="1534FE61" w14:textId="2D0F7E72" w:rsidR="00C34A7B" w:rsidRDefault="00C34A7B" w:rsidP="00C34A7B"/>
    <w:p w14:paraId="46729F86" w14:textId="4E7A5FEF" w:rsidR="00C34A7B" w:rsidRDefault="00590129" w:rsidP="00C34A7B">
      <w:r w:rsidRPr="006612A0">
        <w:t>Regeltekst kent geen waardelijsten.</w:t>
      </w:r>
    </w:p>
    <w:p w14:paraId="532A7D63" w14:textId="7590FF3A" w:rsidR="00C34A7B" w:rsidRDefault="00C34A7B" w:rsidP="00C34A7B"/>
    <w:p w14:paraId="569C588B" w14:textId="5A498033" w:rsidR="00C34A7B" w:rsidRPr="000D32D4" w:rsidRDefault="00590129" w:rsidP="00C34A7B">
      <w:pPr>
        <w:rPr>
          <w:i/>
          <w:iCs/>
        </w:rPr>
      </w:pPr>
      <w:r w:rsidRPr="000D32D4">
        <w:rPr>
          <w:i/>
          <w:iCs/>
        </w:rPr>
        <w:t>Constraints</w:t>
      </w:r>
    </w:p>
    <w:p w14:paraId="12029990" w14:textId="593ACBF9" w:rsidR="00C34A7B" w:rsidRDefault="00590129" w:rsidP="00C34A7B">
      <w:pPr>
        <w:pStyle w:val="Opsommingtekens1"/>
      </w:pPr>
      <w:r>
        <w:t>‘</w:t>
      </w:r>
      <w:r w:rsidRPr="000D32D4">
        <w:rPr>
          <w:i/>
          <w:iCs/>
        </w:rPr>
        <w:t xml:space="preserve">één type </w:t>
      </w:r>
      <w:r w:rsidRPr="00CA3041">
        <w:t>Juridische</w:t>
      </w:r>
      <w:r w:rsidRPr="000D32D4">
        <w:rPr>
          <w:i/>
          <w:iCs/>
        </w:rPr>
        <w:t xml:space="preserve"> regel per Regelteks</w:t>
      </w:r>
      <w:r w:rsidRPr="00FC3ADA">
        <w:t>t</w:t>
      </w:r>
      <w:r>
        <w:t>: deze constraint betekent dat a</w:t>
      </w:r>
      <w:r w:rsidRPr="00A63D7E">
        <w:t xml:space="preserve">lle Juridische regels in een Regeltekst van hetzelfde type moeten zijn. Deze voorwaarde dient het doel van het onderscheid in de verschillende typen Juridische regel, namelijk het als uitgangssituatie alleen tonen van die regels die op </w:t>
      </w:r>
      <w:r>
        <w:t>de betreffende doel</w:t>
      </w:r>
      <w:r w:rsidRPr="00A63D7E">
        <w:t xml:space="preserve">groep gericht zijn. </w:t>
      </w:r>
      <w:r>
        <w:t xml:space="preserve">De typen Juridische regel en de achterliggende doelgroepbenadering worden </w:t>
      </w:r>
      <w:r w:rsidRPr="00DF6B56">
        <w:t xml:space="preserve">toegelicht </w:t>
      </w:r>
      <w:r>
        <w:t xml:space="preserve">bij Juridische regel </w:t>
      </w:r>
      <w:r w:rsidRPr="00DF6B56">
        <w:t xml:space="preserve">in paragraaf </w:t>
      </w:r>
      <w:r w:rsidRPr="00AB1800">
        <w:rPr>
          <w:rStyle w:val="Verwijzing"/>
        </w:rPr>
        <w:fldChar w:fldCharType="begin"/>
      </w:r>
      <w:r w:rsidRPr="00AB1800">
        <w:rPr>
          <w:rStyle w:val="Verwijzing"/>
        </w:rPr>
        <w:instrText xml:space="preserve"> REF _Ref_5dce71bd7d02a7e8df87172fe3c5c6d0_1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6.4.3.5</w:t>
      </w:r>
      <w:r w:rsidRPr="00AB1800">
        <w:rPr>
          <w:rStyle w:val="Verwijzing"/>
        </w:rPr>
        <w:fldChar w:fldCharType="end"/>
      </w:r>
      <w:r w:rsidRPr="00DF6B56">
        <w:t>.</w:t>
      </w:r>
      <w:r>
        <w:t xml:space="preserve"> Deze constraint geldt op het </w:t>
      </w:r>
      <w:r w:rsidRPr="000D32D4">
        <w:t>niveau van Artikel</w:t>
      </w:r>
      <w:r w:rsidRPr="00DE0AB0">
        <w:rPr>
          <w:i/>
          <w:iCs/>
        </w:rPr>
        <w:t>:</w:t>
      </w:r>
      <w:r>
        <w:t xml:space="preserve"> alle Juridische regels in een Artikel en alle Juridische regels in alle Leden van een Artikel moeten van hetzelfde type zijn.</w:t>
      </w:r>
    </w:p>
    <w:p w14:paraId="6276AE16" w14:textId="16EE9549" w:rsidR="00C34A7B" w:rsidRDefault="00A40301" w:rsidP="00C34A7B">
      <w:pPr>
        <w:pStyle w:val="Opsommingtekens1"/>
      </w:pPr>
      <w:r w:rsidRPr="007C4C81">
        <w:rPr>
          <w:i/>
          <w:iCs/>
        </w:rPr>
        <w:t xml:space="preserve">indien </w:t>
      </w:r>
      <w:r>
        <w:rPr>
          <w:i/>
          <w:iCs/>
        </w:rPr>
        <w:t>A</w:t>
      </w:r>
      <w:r w:rsidRPr="007C4C81">
        <w:rPr>
          <w:i/>
          <w:iCs/>
        </w:rPr>
        <w:t xml:space="preserve">rtikel is onderverdeeld in </w:t>
      </w:r>
      <w:r>
        <w:rPr>
          <w:i/>
          <w:iCs/>
        </w:rPr>
        <w:t>L</w:t>
      </w:r>
      <w:r w:rsidRPr="007C4C81">
        <w:rPr>
          <w:i/>
          <w:iCs/>
        </w:rPr>
        <w:t xml:space="preserve">eden, annotaties alleen op </w:t>
      </w:r>
      <w:r>
        <w:rPr>
          <w:i/>
          <w:iCs/>
        </w:rPr>
        <w:t>L</w:t>
      </w:r>
      <w:r w:rsidRPr="007C4C81">
        <w:rPr>
          <w:i/>
          <w:iCs/>
        </w:rPr>
        <w:t>eden</w:t>
      </w:r>
      <w:r w:rsidRPr="004A3B99">
        <w:t>: deze constraint houdt in dat als</w:t>
      </w:r>
      <w:r>
        <w:t xml:space="preserve"> een Artikel is onderverdeeld in Leden, de annotaties alleen mogen verwijzen naar de Leden en niet naar het Artikel, oftewel annotaties worden dan alleen op Lid-niveau toegepast.</w:t>
      </w:r>
      <w:r w:rsidR="001977E8">
        <w:t xml:space="preserve"> </w:t>
      </w:r>
      <w:r w:rsidR="001977E8" w:rsidRPr="001977E8">
        <w:t>Deze constraint heeft ook tot gevolg dat als een Artikel is onderverdeeld in Leden, alleen de Leden kunnen worden geannoteerd als Regeltekst en Artikel niet</w:t>
      </w:r>
      <w:r w:rsidR="001977E8">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