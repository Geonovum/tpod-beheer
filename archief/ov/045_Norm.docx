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A35A" w14:textId="397E5F11" w:rsidR="00C34A7B" w:rsidRDefault="00590129" w:rsidP="00C34A7B">
      <w:pPr>
        <w:pStyle w:val="Kop4"/>
      </w:pPr>
      <w:r>
        <w:t>Norm</w:t>
      </w:r>
    </w:p>
    <w:p w14:paraId="4A6B53C1" w14:textId="3ABCDCC9" w:rsidR="00A34D13" w:rsidRDefault="00A34D13" w:rsidP="00A34D13">
      <w:r>
        <w:t xml:space="preserve">Voor de tekstelementen van de onderdelen van </w:t>
      </w:r>
      <w:r>
        <w:fldChar w:fldCharType="begin"/>
      </w:r>
      <w:r>
        <w:instrText>DOCVARIABLE ID01+</w:instrText>
      </w:r>
      <w:r>
        <w:fldChar w:fldCharType="separate"/>
      </w:r>
      <w:r w:rsidR="00987731">
        <w:t>de omgevingsverordening</w:t>
      </w:r>
      <w:r>
        <w:fldChar w:fldCharType="end"/>
      </w:r>
      <w:r>
        <w:t xml:space="preserve"> </w:t>
      </w:r>
      <w:r w:rsidRPr="008745AE">
        <w:t xml:space="preserve">die de Vrijetekststructuur </w:t>
      </w:r>
      <w:r>
        <w:t>hebben, gelden de volgende specificaties:</w:t>
      </w:r>
    </w:p>
    <w:p w14:paraId="42D01974" w14:textId="633AC263" w:rsidR="009F7CDF" w:rsidRDefault="009F7CDF" w:rsidP="009F7CDF">
      <w:pPr>
        <w:pStyle w:val="Opsommingtekens1"/>
      </w:pPr>
      <w:r>
        <w:t xml:space="preserve">Er zijn </w:t>
      </w:r>
      <w:r w:rsidR="006E3B04">
        <w:t>vier</w:t>
      </w:r>
      <w:r>
        <w:t xml:space="preserve"> tekstelementen beschikbaar: Divisie, DivisieTekst</w:t>
      </w:r>
      <w:r w:rsidR="006E3B04">
        <w:t xml:space="preserve">, </w:t>
      </w:r>
      <w:r w:rsidR="006E3B04" w:rsidRPr="006E3B04">
        <w:t>–</w:t>
      </w:r>
      <w:r w:rsidR="006E3B04" w:rsidRPr="006E3B04">
        <w:tab/>
        <w:t>InleidendeTekst</w:t>
      </w:r>
      <w:r>
        <w:t xml:space="preserve"> en Inhoud.</w:t>
      </w:r>
    </w:p>
    <w:p w14:paraId="446D4657" w14:textId="77777777" w:rsidR="009F7CDF" w:rsidRPr="0042535A" w:rsidRDefault="009F7CDF" w:rsidP="009F7CDF">
      <w:pPr>
        <w:pStyle w:val="Opsommingtekens1"/>
      </w:pPr>
      <w:r w:rsidRPr="004458A0">
        <w:t xml:space="preserve">Divisie en DivisieTekst zijn de structuurelementen die gebruikt worden voor de structurering van de </w:t>
      </w:r>
      <w:r w:rsidRPr="0042535A">
        <w:t>tekstonderdelen met een Vrijetekststructuur. De opsteller kan desgewenst de tekst naar eigen inzicht hiërarchisch indelen in verschillende niveaus van Divisie. In de hiërarchische indeling van de Divisies kunnen geen niveaus worden overgeslagen. DivisieTekst is het structuurelement van het laagste hiërarchische niveau.</w:t>
      </w:r>
    </w:p>
    <w:p w14:paraId="6BA8B479" w14:textId="77777777" w:rsidR="009F7CDF" w:rsidRPr="0042535A" w:rsidRDefault="009F7CDF" w:rsidP="009F7CDF">
      <w:pPr>
        <w:pStyle w:val="Opsommingtekens1"/>
      </w:pPr>
      <w:r w:rsidRPr="0042535A">
        <w:t>Divisie bevat de volgende elementen:</w:t>
      </w:r>
    </w:p>
    <w:p w14:paraId="42206BB6" w14:textId="77777777" w:rsidR="009F7CDF" w:rsidRPr="004458A0" w:rsidRDefault="009F7CDF" w:rsidP="009F7CDF">
      <w:pPr>
        <w:pStyle w:val="Opsommingtekens2"/>
      </w:pPr>
      <w:r w:rsidRPr="0042535A">
        <w:t>Kop. Verplicht element. Komt 1 keer voor. Bevat ten minste één v</w:t>
      </w:r>
      <w:r w:rsidRPr="004458A0">
        <w:t xml:space="preserve">an de onderdelen Label, Nummer en Opschrift; </w:t>
      </w:r>
      <w:r w:rsidRPr="0042535A">
        <w:t xml:space="preserve">ieder van deze </w:t>
      </w:r>
      <w:r w:rsidRPr="004458A0">
        <w:t xml:space="preserve">onderdelen </w:t>
      </w:r>
      <w:r w:rsidRPr="0042535A">
        <w:t xml:space="preserve">komt </w:t>
      </w:r>
      <w:r w:rsidRPr="004458A0">
        <w:t>0 of 1 keer voor.</w:t>
      </w:r>
    </w:p>
    <w:p w14:paraId="1247CBCE" w14:textId="77777777" w:rsidR="00477017" w:rsidRPr="0040782B" w:rsidRDefault="00477017" w:rsidP="00477017">
      <w:pPr>
        <w:pStyle w:val="Opsommingtekens2"/>
      </w:pPr>
      <w:r w:rsidRPr="0040782B">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 Indien in een Divisie het element Gereserveerd wordt gebruikt mag in die Divisie geen van de elementen InleidendeTekst, Divisie of DivisieTekst voorkomen.</w:t>
      </w:r>
    </w:p>
    <w:p w14:paraId="676266AA" w14:textId="77777777" w:rsidR="00477017" w:rsidRPr="0040782B" w:rsidRDefault="00477017" w:rsidP="00477017">
      <w:pPr>
        <w:pStyle w:val="Opsommingtekens2"/>
      </w:pPr>
      <w:r w:rsidRPr="0040782B">
        <w:t>InleidendeTekst: element dat inleidende tekst op de Divisie bevat. Optioneel element, komt 0 of 1 keer voor. InleidendeTekst kan optioneel het element Kop bevatten en bevat ten minste één van de tekstelementen die STOP daarvoor kent; alle tekstelementen voor InleidendeTekst zijn toegestaan. Indien in een Divisie het element InleidendeTekst wordt gebruikt:</w:t>
      </w:r>
    </w:p>
    <w:p w14:paraId="450976E0" w14:textId="77777777" w:rsidR="00477017" w:rsidRPr="0040782B" w:rsidRDefault="00477017" w:rsidP="00477017">
      <w:pPr>
        <w:pStyle w:val="Opsommingtekens3"/>
      </w:pPr>
      <w:r w:rsidRPr="0040782B">
        <w:t>mag in die Divisie het element Gereserveerd niet voorkomen;</w:t>
      </w:r>
    </w:p>
    <w:p w14:paraId="17225787" w14:textId="77777777" w:rsidR="00477017" w:rsidRPr="0040782B" w:rsidRDefault="00477017" w:rsidP="00477017">
      <w:pPr>
        <w:pStyle w:val="Opsommingtekens3"/>
      </w:pPr>
      <w:r w:rsidRPr="0040782B">
        <w:t>moet in die Divisie ten minste één van de elementen Divisie of DivisieTekst voorkomen.</w:t>
      </w:r>
    </w:p>
    <w:p w14:paraId="59BD1EC1" w14:textId="77777777" w:rsidR="009F7CDF" w:rsidRPr="0042535A" w:rsidRDefault="009F7CDF" w:rsidP="009F7CDF">
      <w:pPr>
        <w:pStyle w:val="Opsommingtekens2"/>
      </w:pPr>
      <w:r w:rsidRPr="0042535A">
        <w:t>Een verplichte keuze tussen:</w:t>
      </w:r>
    </w:p>
    <w:p w14:paraId="4751BC10" w14:textId="77777777" w:rsidR="009F7CDF" w:rsidRPr="0042535A" w:rsidRDefault="009F7CDF" w:rsidP="009F7CDF">
      <w:pPr>
        <w:pStyle w:val="Opsommingtekens3"/>
      </w:pPr>
      <w:r w:rsidRPr="0042535A">
        <w:t>Divisie (van een lagergelegen niveau)</w:t>
      </w:r>
    </w:p>
    <w:p w14:paraId="25A88582" w14:textId="77777777" w:rsidR="009F7CDF" w:rsidRPr="0042535A" w:rsidRDefault="009F7CDF" w:rsidP="009F7CDF">
      <w:pPr>
        <w:pStyle w:val="Opsommingtekens3"/>
      </w:pPr>
      <w:r w:rsidRPr="0042535A">
        <w:t>DivisieTekst</w:t>
      </w:r>
    </w:p>
    <w:p w14:paraId="4D16A1F2" w14:textId="4B857EC8" w:rsidR="009F7CDF" w:rsidRPr="004458A0" w:rsidRDefault="009F7CDF" w:rsidP="009F7CDF">
      <w:pPr>
        <w:pStyle w:val="Opsommingtekens1"/>
      </w:pPr>
      <w:r w:rsidRPr="0042535A">
        <w:t xml:space="preserve">DivisieTekst is het structuurelement van het laagste niveau. Het kan voorkomen onder een Divisie; dat kan zowel binnen als buiten het Lichaam. Het kan ook voorkomen zonder Divisie en staat dan rechtstreeks onder het Lichaam van omgevingsdocumenten met Vrijetekststructuur of (buiten het Lichaam) rechtstreeks onder een van de elementen Bijlage, Motivering, Toelichting of Algemene Toelichting. </w:t>
      </w:r>
      <w:r w:rsidRPr="0042535A">
        <w:br/>
      </w:r>
      <w:r w:rsidR="00F4274F">
        <w:t>Let op: b</w:t>
      </w:r>
      <w:r w:rsidRPr="0042535A">
        <w:t xml:space="preserve">ij omgevingsdocumenten met Vrijetekststructuur is Divisie het koppelelement tussen de STOP- en de TPOD-standaard. De TPOD-standaard kent wel Divisie, maar kent DivisieTekst niet. Daarom is het annoteren met IMOW-objecten niet mogelijk bij DivisieTekst die rechtstreeks onder het Lichaam voorkomt. Annoteren van Divisie en van </w:t>
      </w:r>
      <w:r w:rsidR="007457AE">
        <w:t xml:space="preserve">de tekst in </w:t>
      </w:r>
      <w:r w:rsidRPr="0042535A">
        <w:t xml:space="preserve">DivisieTekst die onder een Divisie voorkomt is wel mogelijk. </w:t>
      </w:r>
      <w:r w:rsidRPr="0042535A">
        <w:br/>
      </w:r>
      <w:r w:rsidRPr="004458A0">
        <w:t>Afhankelijk van die positie bevat DivisieTekst de volgende elementen:</w:t>
      </w:r>
    </w:p>
    <w:p w14:paraId="784F92F5" w14:textId="77777777" w:rsidR="009F7CDF" w:rsidRPr="0042535A" w:rsidRDefault="009F7CDF" w:rsidP="009F7CDF">
      <w:pPr>
        <w:pStyle w:val="Opsommingtekens2"/>
      </w:pPr>
      <w:r w:rsidRPr="004458A0">
        <w:t>DivisieTekst die voorkomt onder een Divisie</w:t>
      </w:r>
      <w:r w:rsidRPr="0042535A">
        <w:t xml:space="preserve"> </w:t>
      </w:r>
      <w:r w:rsidRPr="004458A0">
        <w:t>of rechtstreeks onder het Lichaam van omgevingsdocumenten met Vrijetekststructuur</w:t>
      </w:r>
      <w:r w:rsidRPr="0042535A">
        <w:t>:</w:t>
      </w:r>
    </w:p>
    <w:p w14:paraId="1FC5BD3D" w14:textId="77777777" w:rsidR="009F7CDF" w:rsidRPr="0042535A" w:rsidRDefault="009F7CDF" w:rsidP="009F7CDF">
      <w:pPr>
        <w:pStyle w:val="Opsommingtekens3"/>
      </w:pPr>
      <w:r w:rsidRPr="0042535A">
        <w:t>Kop. Verplicht element. Komt 1 keer voor. Bevat ten minste één van de onderdelen Label, Nummer en Opschrift; ieder van deze onderdelen komt 0 of 1 keer voor.</w:t>
      </w:r>
    </w:p>
    <w:p w14:paraId="7FF986ED" w14:textId="77777777" w:rsidR="009F7CDF" w:rsidRPr="0042535A" w:rsidRDefault="009F7CDF" w:rsidP="009F7CDF">
      <w:pPr>
        <w:pStyle w:val="Opsommingtekens3"/>
      </w:pPr>
      <w:r w:rsidRPr="0042535A">
        <w:lastRenderedPageBreak/>
        <w:t>Een keuze tussen:</w:t>
      </w:r>
    </w:p>
    <w:p w14:paraId="22BA3407" w14:textId="77777777" w:rsidR="009F7CDF" w:rsidRPr="0042535A" w:rsidRDefault="009F7CDF" w:rsidP="009F7CDF">
      <w:pPr>
        <w:pStyle w:val="Opsommingtekens4"/>
      </w:pPr>
      <w:r w:rsidRPr="0042535A">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p w14:paraId="5C6AA2D2" w14:textId="5D9378F6" w:rsidR="009F7CDF" w:rsidRPr="004458A0" w:rsidRDefault="009F7CDF" w:rsidP="009F7CDF">
      <w:pPr>
        <w:pStyle w:val="Opsommingtekens4"/>
      </w:pPr>
      <w:r w:rsidRPr="0042535A">
        <w:t xml:space="preserve">Inhoud: element dat de inhoud van de (beleids)tekst bevat. Verplicht element. Komt </w:t>
      </w:r>
      <w:r w:rsidR="00FC4888" w:rsidRPr="00FC4888">
        <w:t xml:space="preserve">(per DivisieTekst) </w:t>
      </w:r>
      <w:r w:rsidRPr="0042535A">
        <w:t>1 keer voor. Het element Inhoud bevat ten minste één van de tekstelementen die STOP daarvoor kent; alle tekstelementen voor Inhoud zijn toegestaan</w:t>
      </w:r>
      <w:r w:rsidRPr="004458A0">
        <w:t>.</w:t>
      </w:r>
    </w:p>
    <w:p w14:paraId="01F52790" w14:textId="77777777" w:rsidR="009F7CDF" w:rsidRPr="0042535A" w:rsidRDefault="009F7CDF" w:rsidP="009F7CDF">
      <w:pPr>
        <w:pStyle w:val="Opsommingtekens2"/>
      </w:pPr>
      <w:r w:rsidRPr="0042535A">
        <w:t>DivisieTekst die voorkomt rechtstreeks onder een van de elementen Bijlage, Motivering, Toelichting of Algemene Toelichting:</w:t>
      </w:r>
    </w:p>
    <w:p w14:paraId="12C816C1" w14:textId="571B5933" w:rsidR="00025CAF" w:rsidRDefault="009F7CDF" w:rsidP="00BC5ED2">
      <w:pPr>
        <w:pStyle w:val="Opsommingtekens3"/>
      </w:pPr>
      <w:r w:rsidRPr="0042535A">
        <w:t>Kop</w:t>
      </w:r>
      <w:r w:rsidR="00025CAF">
        <w:t>:</w:t>
      </w:r>
    </w:p>
    <w:p w14:paraId="211DA948" w14:textId="77777777" w:rsidR="00025CAF" w:rsidRDefault="00025CAF" w:rsidP="00025CAF">
      <w:pPr>
        <w:pStyle w:val="Opsommingtekens4"/>
      </w:pPr>
      <w:r w:rsidRPr="000E40D3">
        <w:t>Optioneel element</w:t>
      </w:r>
      <w:r>
        <w:t xml:space="preserve"> w</w:t>
      </w:r>
      <w:r w:rsidRPr="00CC7DB7">
        <w:t>anneer er onder de Bijlage, Motivering, Toelichting of Algemene Toelichting slechts één element DivisieTekst voorkomt</w:t>
      </w:r>
      <w:r w:rsidRPr="000E40D3">
        <w:t xml:space="preserve">. Komt </w:t>
      </w:r>
      <w:r>
        <w:t xml:space="preserve">dan </w:t>
      </w:r>
      <w:r w:rsidRPr="000E40D3">
        <w:t>0 of 1 keer voor. Bevat ten minste één van de onderdelen Label, Nummer en Opschrift; ieder van deze onderdelen komt 0 of 1 keer voor.</w:t>
      </w:r>
    </w:p>
    <w:p w14:paraId="09F3E75B" w14:textId="77777777" w:rsidR="00025CAF" w:rsidRPr="000E40D3" w:rsidRDefault="00025CAF" w:rsidP="00025CAF">
      <w:pPr>
        <w:pStyle w:val="Opsommingtekens4"/>
      </w:pPr>
      <w:r>
        <w:t>V</w:t>
      </w:r>
      <w:r w:rsidRPr="00CC7DB7">
        <w:t xml:space="preserve">erplicht element </w:t>
      </w:r>
      <w:r>
        <w:t>w</w:t>
      </w:r>
      <w:r w:rsidRPr="00104ED5">
        <w:t xml:space="preserve">anneer er onder de Bijlage, Motivering, Toelichting of Algemene Toelichting </w:t>
      </w:r>
      <w:r>
        <w:t xml:space="preserve">meer dan </w:t>
      </w:r>
      <w:r w:rsidRPr="00104ED5">
        <w:t>één element DivisieTekst voorkomt</w:t>
      </w:r>
      <w:r>
        <w:t xml:space="preserve">. </w:t>
      </w:r>
      <w:r w:rsidRPr="00104ED5">
        <w:t xml:space="preserve">Komt </w:t>
      </w:r>
      <w:r>
        <w:t xml:space="preserve">dan </w:t>
      </w:r>
      <w:r w:rsidRPr="00104ED5">
        <w:t>1 keer voor. Bevat ten minste één van de onderdelen Label, Nummer en Opschrift; ieder van deze onderdelen komt 0 of 1 keer voor.</w:t>
      </w:r>
    </w:p>
    <w:p w14:paraId="2BC05475" w14:textId="77777777" w:rsidR="009F7CDF" w:rsidRPr="0042535A" w:rsidRDefault="009F7CDF" w:rsidP="00126D33">
      <w:pPr>
        <w:pStyle w:val="Opsommingtekens3"/>
      </w:pPr>
      <w:r w:rsidRPr="0042535A">
        <w:t>Een keuze tussen:</w:t>
      </w:r>
    </w:p>
    <w:p w14:paraId="0C74DAE2" w14:textId="77777777" w:rsidR="009F7CDF" w:rsidRPr="0042535A" w:rsidRDefault="009F7CDF" w:rsidP="009F7CDF">
      <w:pPr>
        <w:pStyle w:val="Opsommingtekens4"/>
      </w:pPr>
      <w:r w:rsidRPr="0042535A">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p w14:paraId="79FDC36D" w14:textId="2C92C63D" w:rsidR="009F7CDF" w:rsidRPr="0042535A" w:rsidRDefault="009F7CDF" w:rsidP="009F7CDF">
      <w:pPr>
        <w:pStyle w:val="Opsommingtekens4"/>
      </w:pPr>
      <w:r w:rsidRPr="0042535A">
        <w:t xml:space="preserve">Inhoud: element dat de inhoud van de Bijlage, Motivering, Toelichting of Algemene Toelichting bevat. Verplicht element. Komt </w:t>
      </w:r>
      <w:r w:rsidR="00FC4888" w:rsidRPr="00FC4888">
        <w:t xml:space="preserve">(per DivisieTekst) </w:t>
      </w:r>
      <w:r w:rsidRPr="0042535A">
        <w:t>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