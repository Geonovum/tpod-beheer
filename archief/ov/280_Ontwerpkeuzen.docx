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C34A7B" w:rsidRPr="00F62F31" w:rsidRDefault="00590129" w:rsidP="00C34A7B">
      <w:pPr>
        <w:pStyle w:val="Kop2bijlage"/>
      </w:pPr>
      <w:r w:rsidRPr="00F62F31">
        <w:lastRenderedPageBreak/>
        <w:t>Ontwerpkeuzen</w:t>
      </w:r>
    </w:p>
    <w:p w14:paraId="3FEB6480" w14:textId="14B47B1D" w:rsidR="00C34A7B" w:rsidRDefault="00590129" w:rsidP="00C34A7B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p w14:paraId="398C3CC9" w14:textId="5404B8A5" w:rsidR="00C14EAD" w:rsidRDefault="00C14EAD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