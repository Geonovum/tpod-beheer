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8988F13" w:rsidR="00C34A7B" w:rsidRDefault="00590129">
      <w:pPr>
        <w:pStyle w:val="Kop3"/>
      </w:pPr>
      <w:r w:rsidRPr="00446B8B">
        <w:t xml:space="preserve">Verplichte en onverplichte onderdelen van de standaard en </w:t>
      </w:r>
      <w:r w:rsidR="005E4C45">
        <w:t xml:space="preserve">onderdelen die noodzakelijk zijn om </w:t>
      </w:r>
      <w:r>
        <w:t>omgevingsdocumenten</w:t>
      </w:r>
      <w:r w:rsidRPr="00A41A41">
        <w:t xml:space="preserve"> met Artikelstructuur</w:t>
      </w:r>
      <w:r w:rsidR="005E4C45">
        <w:t xml:space="preserve"> in DSO-LV te kunnen tonen</w:t>
      </w:r>
    </w:p>
    <w:p w14:paraId="4F232FA1" w14:textId="71989B39" w:rsidR="00C34A7B" w:rsidRDefault="00590129" w:rsidP="00C34A7B">
      <w:r>
        <w:t xml:space="preserve">In hoofdstuk </w:t>
      </w:r>
      <w:r w:rsidRPr="00AB1800">
        <w:rPr>
          <w:rStyle w:val="Verwijzing"/>
        </w:rPr>
        <w:fldChar w:fldCharType="begin"/>
      </w:r>
      <w:r w:rsidRPr="00AB1800">
        <w:rPr>
          <w:rStyle w:val="Verwijzing"/>
        </w:rPr>
        <w:instrText xml:space="preserve"> REF _Ref_d19d7a6d12cd82925ed6c3436ff7e491_2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5</w:t>
      </w:r>
      <w:r w:rsidRPr="00AB1800">
        <w:rPr>
          <w:rStyle w:val="Verwijzing"/>
        </w:rPr>
        <w:fldChar w:fldCharType="end"/>
      </w:r>
      <w:r>
        <w:t xml:space="preserve"> en het voorgaande deel van hoofdstuk </w:t>
      </w:r>
      <w:r w:rsidRPr="00AB1800">
        <w:rPr>
          <w:rStyle w:val="Verwijzing"/>
        </w:rPr>
        <w:fldChar w:fldCharType="begin"/>
      </w:r>
      <w:r w:rsidRPr="00AB1800">
        <w:rPr>
          <w:rStyle w:val="Verwijzing"/>
        </w:rPr>
        <w:instrText xml:space="preserve"> REF _Ref_ede6bc72a6c0637c494c31cf296af632_1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w:t>
      </w:r>
      <w:r w:rsidRPr="00AB1800">
        <w:rPr>
          <w:rStyle w:val="Verwijzing"/>
        </w:rPr>
        <w:fldChar w:fldCharType="end"/>
      </w:r>
      <w:r>
        <w:t xml:space="preserve"> is de modellering van </w:t>
      </w:r>
      <w:r>
        <w:fldChar w:fldCharType="begin"/>
      </w:r>
      <w:r>
        <w:instrText>DOCVARIABLE ID01+</w:instrText>
      </w:r>
      <w:r>
        <w:fldChar w:fldCharType="separate"/>
      </w:r>
      <w:r w:rsidR="00987731">
        <w:t>de omgevingsverordening</w:t>
      </w:r>
      <w:r>
        <w:fldChar w:fldCharType="end"/>
      </w:r>
      <w:r>
        <w:t xml:space="preserve"> beschreven: de tekststructuur en de toepassing van IMOW. Een deel hiervan is verplicht, een deel is niet verplicht en keuzes daarin hebben juridische gevolgen. </w:t>
      </w:r>
      <w:r w:rsidR="005E4C45">
        <w:t xml:space="preserve">Ook is een deel noodzakelijk om </w:t>
      </w:r>
      <w:fldSimple w:instr=" DOCVARIABLE ID01+ ">
        <w:r w:rsidR="00987731">
          <w:t>de omgevingsverordening</w:t>
        </w:r>
      </w:fldSimple>
      <w:r w:rsidR="005E4C45">
        <w:t xml:space="preserve"> in DSO-LV te kunnen tonen. Dat wordt </w:t>
      </w:r>
      <w:r>
        <w:t>in deze paragraaf besproken.</w:t>
      </w:r>
    </w:p>
    <w:p w14:paraId="13E70FF4" w14:textId="77777777" w:rsidR="00C34A7B" w:rsidRDefault="00C34A7B" w:rsidP="00C34A7B"/>
    <w:p w14:paraId="1678FCD2" w14:textId="5138C2AB" w:rsidR="00AB1800" w:rsidRDefault="00590129" w:rsidP="00287566">
      <w:r>
        <w:t xml:space="preserve">Het </w:t>
      </w:r>
      <w:r w:rsidR="00EE7EA5">
        <w:t xml:space="preserve">inhoudelijke </w:t>
      </w:r>
      <w:r>
        <w:t xml:space="preserve">deel van </w:t>
      </w:r>
      <w:r>
        <w:fldChar w:fldCharType="begin"/>
      </w:r>
      <w:r>
        <w:instrText>DOCVARIABLE ID01+</w:instrText>
      </w:r>
      <w:r>
        <w:fldChar w:fldCharType="separate"/>
      </w:r>
      <w:r w:rsidR="00987731">
        <w:t>de omgevingsverordening</w:t>
      </w:r>
      <w:r>
        <w:fldChar w:fldCharType="end"/>
      </w:r>
      <w:r>
        <w:t xml:space="preserve"> dat de tekst van de regels bevat kent een Artikelstructuur. Het is verplicht om hierop het STOP-tekstmodel voor de Artikelstructuur </w:t>
      </w:r>
      <w:r w:rsidR="00EE7EA5">
        <w:t>zoals gespecificeerd</w:t>
      </w:r>
      <w:r>
        <w:t xml:space="preserve"> voor </w:t>
      </w:r>
      <w:r>
        <w:fldChar w:fldCharType="begin"/>
      </w:r>
      <w:r>
        <w:instrText>DOCVARIABLE ID01+</w:instrText>
      </w:r>
      <w:r>
        <w:fldChar w:fldCharType="separate"/>
      </w:r>
      <w:r w:rsidR="00987731">
        <w:t>de omgevingsverordening</w:t>
      </w:r>
      <w:r>
        <w:fldChar w:fldCharType="end"/>
      </w:r>
      <w:r>
        <w:t xml:space="preserve">, beschreven in paragraaf </w:t>
      </w:r>
      <w:r w:rsidRPr="00AB1800">
        <w:rPr>
          <w:rStyle w:val="Verwijzing"/>
        </w:rPr>
        <w:fldChar w:fldCharType="begin"/>
      </w:r>
      <w:r w:rsidRPr="00AB1800">
        <w:rPr>
          <w:rStyle w:val="Verwijzing"/>
        </w:rPr>
        <w:instrText xml:space="preserve"> REF _Ref_10b529a72114cc532b2237dbfdf76cb5_1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5.2</w:t>
      </w:r>
      <w:r w:rsidRPr="00AB1800">
        <w:rPr>
          <w:rStyle w:val="Verwijzing"/>
        </w:rPr>
        <w:fldChar w:fldCharType="end"/>
      </w:r>
      <w:r>
        <w:t xml:space="preserve">, toe te passen. </w:t>
      </w:r>
      <w:r w:rsidR="00287566" w:rsidRPr="00287566">
        <w:t xml:space="preserve">Ook is het verplicht om </w:t>
      </w:r>
      <w:fldSimple w:instr=" DOCVARIABLE ID01+ ">
        <w:r w:rsidR="00987731">
          <w:t>de omgevingsverordening</w:t>
        </w:r>
      </w:fldSimple>
      <w:r w:rsidR="00287566" w:rsidRPr="00287566">
        <w:t xml:space="preserve"> in te delen overeenkomstig de standaardindeling voor </w:t>
      </w:r>
      <w:fldSimple w:instr=" DOCVARIABLE ID01+ ">
        <w:r w:rsidR="00987731">
          <w:t>de omgevingsverordening</w:t>
        </w:r>
      </w:fldSimple>
      <w:r w:rsidR="00287566" w:rsidRPr="00287566">
        <w:t>, die is vastgelegd in paragraaf</w:t>
      </w:r>
      <w:r w:rsidR="00AD71C3">
        <w:t xml:space="preserve"> </w:t>
      </w:r>
      <w:r w:rsidR="00AD71C3" w:rsidRPr="00AB1800">
        <w:rPr>
          <w:rStyle w:val="Verwijzing"/>
        </w:rPr>
        <w:fldChar w:fldCharType="begin"/>
      </w:r>
      <w:r w:rsidR="00AD71C3" w:rsidRPr="00AB1800">
        <w:rPr>
          <w:rStyle w:val="Verwijzing"/>
        </w:rPr>
        <w:instrText xml:space="preserve"> REF _Ref_6ad539b642f93c1fec452cd4ab601355_1 </w:instrText>
      </w:r>
      <w:r w:rsidR="007E72D2" w:rsidRPr="00AB1800">
        <w:rPr>
          <w:rStyle w:val="Verwijzing"/>
        </w:rPr>
        <w:instrText xml:space="preserve"> \n \h</w:instrText>
      </w:r>
      <w:r w:rsidR="002B5391" w:rsidRPr="00AB1800">
        <w:rPr>
          <w:rStyle w:val="Verwijzing"/>
        </w:rPr>
        <w:instrText>\n \h</w:instrText>
      </w:r>
      <w:r w:rsidR="00AD71C3" w:rsidRPr="00AB1800">
        <w:rPr>
          <w:rStyle w:val="Verwijzing"/>
        </w:rPr>
        <w:instrText xml:space="preserve"> </w:instrText>
      </w:r>
      <w:r w:rsidR="00AD71C3" w:rsidRPr="00AB1800">
        <w:rPr>
          <w:rStyle w:val="Verwijzing"/>
        </w:rPr>
      </w:r>
      <w:r w:rsidR="00AD71C3" w:rsidRPr="00AB1800">
        <w:rPr>
          <w:rStyle w:val="Verwijzing"/>
        </w:rPr>
        <w:fldChar w:fldCharType="separate"/>
      </w:r>
      <w:r w:rsidR="00987731" w:rsidRPr="00AB1800">
        <w:rPr>
          <w:rStyle w:val="Verwijzing"/>
        </w:rPr>
        <w:t>5.4</w:t>
      </w:r>
      <w:r w:rsidR="00AD71C3" w:rsidRPr="00AB1800">
        <w:rPr>
          <w:rStyle w:val="Verwijzing"/>
        </w:rPr>
        <w:fldChar w:fldCharType="end"/>
      </w:r>
      <w:r w:rsidR="00287566" w:rsidRPr="00287566">
        <w:t>.</w:t>
      </w:r>
    </w:p>
    <w:p w14:paraId="225BBCAA" w14:textId="3A87C15B" w:rsidR="00C34A7B" w:rsidRDefault="00D86741" w:rsidP="00C34A7B">
      <w:r w:rsidRPr="00D86741">
        <w:t xml:space="preserve">Het annoteren met Regeltekst en Juridische regel is niet verplicht. Wanneer dat wel wordt gedaan heeft iedere Regeltekst een werkingsgebied. </w:t>
      </w:r>
      <w:r w:rsidR="00590129">
        <w:t xml:space="preserve">Dit werkingsgebied wordt afgeleid van de Locatie(s) van de Regeltekst dan wel de Locaties van de Juridische regels in die Regeltekst. Het toepassen van de specificaties voor Locatie (zie hiervoor paragraaf </w:t>
      </w:r>
      <w:r w:rsidR="00590129" w:rsidRPr="00AB1800">
        <w:rPr>
          <w:rStyle w:val="Verwijzing"/>
        </w:rPr>
        <w:fldChar w:fldCharType="begin"/>
      </w:r>
      <w:r w:rsidR="00590129" w:rsidRPr="00AB1800">
        <w:rPr>
          <w:rStyle w:val="Verwijzing"/>
        </w:rPr>
        <w:instrText xml:space="preserve"> REF _Ref_f4d50b6bba7c81c6da9d8c3e3d821c93_1 </w:instrText>
      </w:r>
      <w:r w:rsidR="002137A7" w:rsidRPr="00AB1800">
        <w:rPr>
          <w:rStyle w:val="Verwijzing"/>
        </w:rPr>
        <w:instrText>\n \h</w:instrText>
      </w:r>
      <w:r w:rsidR="00590129" w:rsidRPr="00AB1800">
        <w:rPr>
          <w:rStyle w:val="Verwijzing"/>
        </w:rPr>
        <w:instrText xml:space="preserve"> </w:instrText>
      </w:r>
      <w:r w:rsidR="00590129" w:rsidRPr="00AB1800">
        <w:rPr>
          <w:rStyle w:val="Verwijzing"/>
        </w:rPr>
      </w:r>
      <w:r w:rsidR="00590129" w:rsidRPr="00AB1800">
        <w:rPr>
          <w:rStyle w:val="Verwijzing"/>
        </w:rPr>
        <w:fldChar w:fldCharType="separate"/>
      </w:r>
      <w:r w:rsidR="00987731" w:rsidRPr="00AB1800">
        <w:rPr>
          <w:rStyle w:val="Verwijzing"/>
        </w:rPr>
        <w:t>6.4.4</w:t>
      </w:r>
      <w:r w:rsidR="00590129" w:rsidRPr="00AB1800">
        <w:rPr>
          <w:rStyle w:val="Verwijzing"/>
        </w:rPr>
        <w:fldChar w:fldCharType="end"/>
      </w:r>
      <w:r w:rsidR="00590129">
        <w:t xml:space="preserve">) is verplicht. </w:t>
      </w:r>
      <w:r w:rsidR="005E694D" w:rsidRPr="005E694D">
        <w:t>Locatie moet worden vastgelegd in de vorm van een geografisch informatieobject en in de Juridische regel moet een verwijzing naar het geografisch informatieobject gemaakt worden door daarin de tekstuele aanduiding van het geografisch informatieobject op te nemen. Door deze verwijzing in de Juridische regel</w:t>
      </w:r>
      <w:r w:rsidR="00590129">
        <w:t xml:space="preserve"> krijgt het geografisch informatieobject juridische status.</w:t>
      </w:r>
    </w:p>
    <w:p w14:paraId="34618200" w14:textId="3A31AC72" w:rsidR="00C34A7B" w:rsidRDefault="00590129" w:rsidP="00C34A7B">
      <w:r>
        <w:t xml:space="preserve">Voor de bekendmaking van een besluit tot vaststelling of wijziging van </w:t>
      </w:r>
      <w:r>
        <w:fldChar w:fldCharType="begin"/>
      </w:r>
      <w:r>
        <w:instrText>DOCVARIABLE ID01+</w:instrText>
      </w:r>
      <w:r>
        <w:fldChar w:fldCharType="separate"/>
      </w:r>
      <w:r w:rsidR="00987731">
        <w:t>de omgevingsverordening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rsidRPr="00AB1800">
        <w:rPr>
          <w:rStyle w:val="Verwijzing"/>
        </w:rPr>
        <w:fldChar w:fldCharType="begin"/>
      </w:r>
      <w:r w:rsidRPr="00AB1800">
        <w:rPr>
          <w:rStyle w:val="Verwijzing"/>
        </w:rPr>
        <w:instrText xml:space="preserve"> REF _Ref_d85deb648c2fdd314a1aa21ca1ac232e_1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6.2.3</w:t>
      </w:r>
      <w:r w:rsidRPr="00AB1800">
        <w:rPr>
          <w:rStyle w:val="Verwijzing"/>
        </w:rP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987731">
        <w:t>de omgevingsverordening</w:t>
      </w:r>
      <w:r>
        <w:fldChar w:fldCharType="end"/>
      </w:r>
      <w:r>
        <w:t xml:space="preserve"> is beperkt tot het niveau van de bekendmaking in het officiële publicatieblad.</w:t>
      </w:r>
    </w:p>
    <w:p w14:paraId="1BC51557" w14:textId="66409FDF" w:rsidR="00C34A7B" w:rsidRDefault="00590129" w:rsidP="00C34A7B">
      <w:r>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6C7DDCD9" w:rsidR="00C34A7B" w:rsidRDefault="00590129" w:rsidP="00C34A7B">
      <w:r w:rsidRPr="00D53DA8">
        <w:t xml:space="preserve">Wanneer het bevoegd bezag bepaalde normen op verschillende plekken verschillende waarden wil geven kan dat op twee manieren. De eerste manier is door </w:t>
      </w:r>
      <w:r w:rsidR="006D43F6">
        <w:t xml:space="preserve">voor </w:t>
      </w:r>
      <w:r w:rsidRPr="00D53DA8">
        <w:t xml:space="preserve">alle adressen of </w:t>
      </w:r>
      <w:r>
        <w:t>percelen</w:t>
      </w:r>
      <w:r w:rsidRPr="00D53DA8">
        <w:t xml:space="preserve"> </w:t>
      </w:r>
      <w:r>
        <w:t xml:space="preserve">de bijbehorende </w:t>
      </w:r>
      <w:r w:rsidRPr="00D53DA8">
        <w:t xml:space="preserve">waarden in de tekst van de regel op te nemen, zoals getoond in </w:t>
      </w:r>
      <w:r w:rsidRPr="00AB1800">
        <w:rPr>
          <w:rStyle w:val="Verwijzing"/>
        </w:rPr>
        <w:fldChar w:fldCharType="begin"/>
      </w:r>
      <w:r w:rsidRPr="00AB1800">
        <w:rPr>
          <w:rStyle w:val="Verwijzing"/>
        </w:rPr>
        <w:instrText xml:space="preserve"> REF _Ref_269f75fa1e9b3300d2ac0fbb42457f40_2 \n \h </w:instrText>
      </w:r>
      <w:r w:rsidRPr="00AB1800">
        <w:rPr>
          <w:rStyle w:val="Verwijzing"/>
        </w:rPr>
      </w:r>
      <w:r w:rsidRPr="00AB1800">
        <w:rPr>
          <w:rStyle w:val="Verwijzing"/>
        </w:rPr>
        <w:fldChar w:fldCharType="separate"/>
      </w:r>
      <w:r w:rsidR="00987731" w:rsidRPr="00AB1800">
        <w:rPr>
          <w:rStyle w:val="Verwijzing"/>
        </w:rPr>
        <w:t>Figuur 41</w:t>
      </w:r>
      <w:r w:rsidRPr="00AB1800">
        <w:rPr>
          <w:rStyle w:val="Verwijzing"/>
        </w:rPr>
        <w:fldChar w:fldCharType="end"/>
      </w:r>
      <w:r w:rsidRPr="00D53DA8">
        <w:t xml:space="preserve"> in paragraaf </w:t>
      </w:r>
      <w:r w:rsidRPr="00AB1800">
        <w:rPr>
          <w:rStyle w:val="Verwijzing"/>
        </w:rPr>
        <w:fldChar w:fldCharType="begin"/>
      </w:r>
      <w:r w:rsidRPr="00AB1800">
        <w:rPr>
          <w:rStyle w:val="Verwijzing"/>
        </w:rPr>
        <w:instrText xml:space="preserve"> REF _Ref_269f75fa1e9b3300d2ac0fbb42457f40_1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6.7</w:t>
      </w:r>
      <w:r w:rsidRPr="00AB1800">
        <w:rPr>
          <w:rStyle w:val="Verwijzing"/>
        </w:rP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rsidRPr="00AB1800">
        <w:rPr>
          <w:rStyle w:val="Verwijzing"/>
        </w:rPr>
        <w:fldChar w:fldCharType="begin"/>
      </w:r>
      <w:r w:rsidRPr="00AB1800">
        <w:rPr>
          <w:rStyle w:val="Verwijzing"/>
        </w:rPr>
        <w:instrText xml:space="preserve"> REF _Ref_2c9cf802752f5f63b03b95553ffa6e3a_2 \n \h </w:instrText>
      </w:r>
      <w:r w:rsidRPr="00AB1800">
        <w:rPr>
          <w:rStyle w:val="Verwijzing"/>
        </w:rPr>
      </w:r>
      <w:r w:rsidRPr="00AB1800">
        <w:rPr>
          <w:rStyle w:val="Verwijzing"/>
        </w:rPr>
        <w:fldChar w:fldCharType="separate"/>
      </w:r>
      <w:r w:rsidR="00987731" w:rsidRPr="00AB1800">
        <w:rPr>
          <w:rStyle w:val="Verwijzing"/>
        </w:rPr>
        <w:t>Figuur 15</w:t>
      </w:r>
      <w:r w:rsidRPr="00AB1800">
        <w:rPr>
          <w:rStyle w:val="Verwijzing"/>
        </w:rPr>
        <w:fldChar w:fldCharType="end"/>
      </w:r>
      <w:r>
        <w:t xml:space="preserve"> voor een illustratie)</w:t>
      </w:r>
      <w:r w:rsidRPr="00D53DA8">
        <w:t xml:space="preserve">. Door het vastleggen van de waarden in </w:t>
      </w:r>
      <w:r>
        <w:t>geografische informatieobject</w:t>
      </w:r>
      <w:r w:rsidRPr="00D53DA8">
        <w:t xml:space="preserve">en en daarnaar door middel van </w:t>
      </w:r>
      <w:r w:rsidRPr="00D53DA8">
        <w:lastRenderedPageBreak/>
        <w:t>een noemer te verwijzen krijgen de waarden juridische werking en zijn ze onderdeel van het besluit.</w:t>
      </w:r>
    </w:p>
    <w:p w14:paraId="7F6F880C" w14:textId="79992331" w:rsidR="00B41DD3" w:rsidRDefault="00B41DD3" w:rsidP="00C34A7B">
      <w:r w:rsidRPr="00B41DD3">
        <w:t xml:space="preserve">Tot slot is het verplicht om, eenmalig per omgevingsdocument, het Regelingsgebied aan te leveren. Zoals in paragraaf </w:t>
      </w:r>
      <w:r w:rsidRPr="00AB1800">
        <w:rPr>
          <w:rStyle w:val="Verwijzing"/>
        </w:rPr>
        <w:fldChar w:fldCharType="begin"/>
      </w:r>
      <w:r w:rsidRPr="00AB1800">
        <w:rPr>
          <w:rStyle w:val="Verwijzing"/>
        </w:rPr>
        <w:instrText xml:space="preserve"> REF _Ref_d45658d907a1c14a5b45bac96779eb93_1 </w:instrText>
      </w:r>
      <w:r w:rsidR="007E72D2" w:rsidRPr="00AB1800">
        <w:rPr>
          <w:rStyle w:val="Verwijzing"/>
        </w:rPr>
        <w:instrText xml:space="preserve"> \n \h</w:instrText>
      </w:r>
      <w:r w:rsidR="002B5391"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6.4.28</w:t>
      </w:r>
      <w:r w:rsidRPr="00AB1800">
        <w:rPr>
          <w:rStyle w:val="Verwijzing"/>
        </w:rPr>
        <w:fldChar w:fldCharType="end"/>
      </w:r>
      <w:r w:rsidRPr="00B41DD3">
        <w:t xml:space="preserve"> is beschreven is het objecttype Regelingsgebied noodzakelijk voor DSO-LV om het omgevingsdocument te kunnen tonen.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