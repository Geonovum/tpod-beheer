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2679F850" w:rsidR="00C34A7B" w:rsidRDefault="00590129" w:rsidP="00C34A7B">
      <w:pPr>
        <w:pStyle w:val="Kop3"/>
      </w:pPr>
      <w:bookmarkStart w:id="139" w:name="_Ref_9a1ae002c5ed76e90d3caf2908511719_1"/>
      <w:r>
        <w:lastRenderedPageBreak/>
        <w:t>Annoteren met IMOW-objecten: bedoeling, objecten en attributen</w:t>
      </w:r>
      <w:bookmarkEnd w:id="139"/>
    </w:p>
    <w:p w14:paraId="7B82E9F8" w14:textId="415887ED" w:rsidR="00AB1800" w:rsidRDefault="00590129" w:rsidP="00C34A7B">
      <w:r>
        <w:t>Deze p</w:t>
      </w:r>
      <w:r w:rsidRPr="00C86AD4">
        <w:t xml:space="preserve">aragraaf </w:t>
      </w:r>
      <w:r>
        <w:t>beschrijft hoe het annoteren met IMOW-objecten in zijn werk gaat. Alvorens daar gedetailleerd op in te gaan, wordt begonnen met een beschrijving van hoe het annoteren met IMOW-objecten vanuit de standaard is bedoeld. D</w:t>
      </w:r>
      <w:r w:rsidRPr="00C86AD4">
        <w:t>e objecten, de bijbehorende attributen en waardelijsten</w:t>
      </w:r>
      <w:r>
        <w:t xml:space="preserve"> worden gedetailleerd toegelicht</w:t>
      </w:r>
      <w:r w:rsidRPr="00C86AD4">
        <w:t>.</w:t>
      </w:r>
    </w:p>
    <w:p w14:paraId="06AC5C41" w14:textId="7C637991" w:rsidR="00AB1800" w:rsidRDefault="00590129" w:rsidP="00C34A7B">
      <w:r>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w:t>
      </w:r>
      <w:r w:rsidR="004C7DDE" w:rsidRPr="004C7DDE">
        <w:t>de</w:t>
      </w:r>
      <w:r>
        <w:t xml:space="preserve"> attributen </w:t>
      </w:r>
      <w:r w:rsidR="004C7DDE" w:rsidRPr="004C7DDE">
        <w:t>op die horen bij dit IMOW-object, waarbij wordt aangegeven</w:t>
      </w:r>
      <w:r>
        <w:t xml:space="preserve"> of het attribuut verplicht of optioneel is, hoe vaak het attribuut </w:t>
      </w:r>
      <w:r w:rsidRPr="000C6977">
        <w:t xml:space="preserve">kan of moet </w:t>
      </w:r>
      <w:r>
        <w:t>voorkomen, of er een waardelijst voor het attribuut bestaat en of er constraints, oftewel voorwaarden voor de toepassing, gelden. De daaropvolgende subparagraaf geeft een toelichting op de attributen, de waardelijsten en de eventuele constraints die samen de norm vormen.</w:t>
      </w:r>
      <w:bookmarkStart w:id="141" w:name="_Ref_9a1ae002c5ed76e90d3caf2908511719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