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494B65AD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>-systematiek Begrippenlijst: een specifieke vorm van een Lijst die gericht 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