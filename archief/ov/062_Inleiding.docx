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0108D383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_Ref_de726ed589d1382e5add49dfbd4b84cb_1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6.2</w:t>
      </w:r>
      <w:r w:rsidRPr="00AB1800">
        <w:rPr>
          <w:rStyle w:val="Verwijzing"/>
        </w:rP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_Ref_3e9a6a0cce0e67420ebd6119bf0ebd57_1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6.3</w:t>
      </w:r>
      <w:r w:rsidRPr="00AB1800">
        <w:rPr>
          <w:rStyle w:val="Verwijzing"/>
        </w:rP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_Ref_9a1ae002c5ed76e90d3caf2908511719_1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6.4</w:t>
      </w:r>
      <w:r w:rsidRPr="00AB1800">
        <w:rPr>
          <w:rStyle w:val="Verwijzing"/>
        </w:rP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