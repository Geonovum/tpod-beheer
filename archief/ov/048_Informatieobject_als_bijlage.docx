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C3954" w14:textId="77777777" w:rsidR="00C67E57" w:rsidRDefault="00C67E57" w:rsidP="00C67E57">
      <w:pPr>
        <w:pStyle w:val="Kop4"/>
      </w:pPr>
      <w:r>
        <w:t>Informatieobject als bijlage</w:t>
      </w:r>
    </w:p>
    <w:p w14:paraId="41000CC7" w14:textId="77777777" w:rsidR="00C67E57" w:rsidRDefault="00C67E57" w:rsidP="00C67E57"/>
    <w:p w14:paraId="39F71026" w14:textId="77777777" w:rsidR="00C67E57" w:rsidRDefault="00C67E57" w:rsidP="00C67E57">
      <w:r>
        <w:t xml:space="preserve">Een bijlage die niet in XML via het STOP-tekstmodel gecodeerd kan worden, is in STOP een informatieobject. </w:t>
      </w:r>
      <w:r w:rsidRPr="004B1E11">
        <w:t>Een informatieobject</w:t>
      </w:r>
      <w:r>
        <w:t xml:space="preserve"> </w:t>
      </w:r>
      <w:r w:rsidRPr="004B1E11">
        <w:t>is een zelfstandige entiteit</w:t>
      </w:r>
      <w:r>
        <w:t xml:space="preserve"> die </w:t>
      </w:r>
      <w:r w:rsidRPr="00290D21">
        <w:t xml:space="preserve">onderdeel </w:t>
      </w:r>
      <w:r>
        <w:t xml:space="preserve">is </w:t>
      </w:r>
      <w:r w:rsidRPr="00290D21">
        <w:t xml:space="preserve">van het besluit </w:t>
      </w:r>
      <w:r>
        <w:t xml:space="preserve">of de regeling </w:t>
      </w:r>
      <w:r w:rsidRPr="00290D21">
        <w:t>waarin het vastgesteld wordt</w:t>
      </w:r>
      <w:r>
        <w:t>, maar niet is opgenomen in de (XML-) tekst van besluit of regeling.</w:t>
      </w:r>
    </w:p>
    <w:p w14:paraId="5633642F" w14:textId="2FFD5181" w:rsidR="00C67E57" w:rsidRDefault="00C67E57" w:rsidP="00C67E57">
      <w:r>
        <w:t xml:space="preserve">Naast het </w:t>
      </w:r>
      <w:r w:rsidRPr="0056386C">
        <w:t>geografisch informatieobject</w:t>
      </w:r>
      <w:r>
        <w:t>, dat wordt beschreven in paragraaf</w:t>
      </w:r>
      <w:r w:rsidR="00F65032">
        <w:t xml:space="preserve"> </w:t>
      </w:r>
      <w:r w:rsidR="00F65032" w:rsidRPr="00AB1800">
        <w:rPr>
          <w:rStyle w:val="Verwijzing"/>
        </w:rPr>
        <w:fldChar w:fldCharType="begin"/>
      </w:r>
      <w:r w:rsidR="00F65032" w:rsidRPr="00AB1800">
        <w:rPr>
          <w:rStyle w:val="Verwijzing"/>
        </w:rPr>
        <w:instrText xml:space="preserve"> REF _Ref_2c9cf802752f5f63b03b95553ffa6e3a_1 </w:instrText>
      </w:r>
      <w:r w:rsidR="007E72D2" w:rsidRPr="00AB1800">
        <w:rPr>
          <w:rStyle w:val="Verwijzing"/>
        </w:rPr>
        <w:instrText xml:space="preserve"> \n \h</w:instrText>
      </w:r>
      <w:r w:rsidR="00F65032" w:rsidRPr="00AB1800">
        <w:rPr>
          <w:rStyle w:val="Verwijzing"/>
        </w:rPr>
        <w:instrText xml:space="preserve"> </w:instrText>
      </w:r>
      <w:r w:rsidR="00F65032" w:rsidRPr="00AB1800">
        <w:rPr>
          <w:rStyle w:val="Verwijzing"/>
        </w:rPr>
      </w:r>
      <w:r w:rsidR="00F65032" w:rsidRPr="00AB1800">
        <w:rPr>
          <w:rStyle w:val="Verwijzing"/>
        </w:rPr>
        <w:fldChar w:fldCharType="separate"/>
      </w:r>
      <w:r w:rsidR="00987731" w:rsidRPr="00AB1800">
        <w:rPr>
          <w:rStyle w:val="Verwijzing"/>
        </w:rPr>
        <w:t>6.2.2.2</w:t>
      </w:r>
      <w:r w:rsidR="00F65032" w:rsidRPr="00AB1800">
        <w:rPr>
          <w:rStyle w:val="Verwijzing"/>
        </w:rPr>
        <w:fldChar w:fldCharType="end"/>
      </w:r>
      <w:r>
        <w:t xml:space="preserve">, kent STOP het </w:t>
      </w:r>
      <w:r w:rsidRPr="008C17E5">
        <w:t>document</w:t>
      </w:r>
      <w:r>
        <w:t>-</w:t>
      </w:r>
      <w:r w:rsidRPr="008C17E5">
        <w:t>informatieobject</w:t>
      </w:r>
      <w:r>
        <w:t xml:space="preserve">, dat wordt gebruikt voor tekstuele bijlagen. </w:t>
      </w:r>
      <w:r w:rsidRPr="00354C4C">
        <w:t xml:space="preserve">Bekende voorbeelden zijn onderzoeksrapportages zoals een bodemrapport en </w:t>
      </w:r>
      <w:r>
        <w:t xml:space="preserve">een </w:t>
      </w:r>
      <w:r w:rsidRPr="00354C4C">
        <w:t>milieueffectrapport.</w:t>
      </w:r>
      <w:r>
        <w:t xml:space="preserve"> De tekst van de bijlage wordt in de vorm van een </w:t>
      </w:r>
      <w:r w:rsidRPr="000742BC">
        <w:t>PDF-document met het besluit meegegeven</w:t>
      </w:r>
      <w:r>
        <w:t xml:space="preserve">, gemodelleerd als </w:t>
      </w:r>
      <w:r w:rsidRPr="00B220B1">
        <w:t>document-informatieobject.</w:t>
      </w:r>
      <w:r>
        <w:t xml:space="preserve"> Als de bijlage bekendgemaakt en/of geconsolideerd moet worden, moet het PDF-document voldoen aan de eisen van </w:t>
      </w:r>
      <w:r w:rsidRPr="005A653F">
        <w:t>PDF/A-1a</w:t>
      </w:r>
      <w:r>
        <w:t xml:space="preserve"> of </w:t>
      </w:r>
      <w:r w:rsidRPr="005A653F">
        <w:t>PDF/A-</w:t>
      </w:r>
      <w:r>
        <w:t>2</w:t>
      </w:r>
      <w:r w:rsidRPr="005A653F">
        <w:t>a</w:t>
      </w:r>
      <w:r>
        <w:t xml:space="preserve">. Bij een latere wijziging van het </w:t>
      </w:r>
      <w:r w:rsidRPr="00E239E4">
        <w:t xml:space="preserve">document-informatieobject </w:t>
      </w:r>
      <w:r>
        <w:t>moet het gehele document worden vervangen. STOP kent namelijk geen voorziening om een document-informatieobject te muteren.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