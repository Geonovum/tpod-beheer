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3A0" w14:textId="5D828026" w:rsidR="00C34A7B" w:rsidRDefault="00590129" w:rsidP="00C34A7B">
      <w:pPr>
        <w:pStyle w:val="Kop4"/>
      </w:pPr>
      <w:bookmarkStart w:id="200" w:name="_Ref_1f1400dc622a70fb2c884625f8f140fa_1"/>
      <w:bookmarkStart w:id="201" w:name="_Ref_1f1400dc622a70fb2c884625f8f140fa_2"/>
      <w:bookmarkStart w:id="202" w:name="_Ref_1f1400dc622a70fb2c884625f8f140fa_3"/>
      <w:bookmarkStart w:id="203" w:name="_Ref_1f1400dc622a70fb2c884625f8f140fa_4"/>
      <w:bookmarkStart w:id="204" w:name="_Ref_1f1400dc622a70fb2c884625f8f140fa_5"/>
      <w:bookmarkStart w:id="205" w:name="_Ref_1f1400dc622a70fb2c884625f8f140fa_6"/>
      <w:bookmarkStart w:id="206" w:name="_Ref_1f1400dc622a70fb2c884625f8f140fa_7"/>
      <w:bookmarkStart w:id="207" w:name="_Ref_1f1400dc622a70fb2c884625f8f140fa_8"/>
      <w:bookmarkStart w:id="208" w:name="_Ref_1f1400dc622a70fb2c884625f8f140fa_9"/>
      <w:bookmarkStart w:id="209" w:name="_Ref_1f1400dc622a70fb2c884625f8f140fa_10"/>
      <w:bookmarkStart w:id="210" w:name="_Ref_1f1400dc622a70fb2c884625f8f140fa_11"/>
      <w:bookmarkStart w:id="211" w:name="_Ref_1f1400dc622a70fb2c884625f8f140fa_12"/>
      <w:bookmarkStart w:id="212" w:name="_Ref_1f1400dc622a70fb2c884625f8f140fa_13"/>
      <w:bookmarkStart w:id="213" w:name="_Ref_1f1400dc622a70fb2c884625f8f140fa_14"/>
      <w:bookmarkStart w:id="214" w:name="_Ref_1f1400dc622a70fb2c884625f8f140fa_15"/>
      <w:bookmarkStart w:id="215" w:name="_Ref_1f1400dc622a70fb2c884625f8f140fa_16"/>
      <w:bookmarkStart w:id="216" w:name="_Ref_1f1400dc622a70fb2c884625f8f140fa_17"/>
      <w:bookmarkStart w:id="217" w:name="_Ref_1f1400dc622a70fb2c884625f8f140fa_18"/>
      <w:r>
        <w:t>Objecttype Gebiedsaanwijzing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