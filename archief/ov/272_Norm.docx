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0C744" w14:textId="77777777" w:rsidR="0046582F" w:rsidRDefault="0046582F" w:rsidP="0046582F">
      <w:pPr>
        <w:pStyle w:val="Kop5"/>
      </w:pPr>
      <w:r>
        <w:t>Norm</w:t>
      </w:r>
    </w:p>
    <w:p w14:paraId="65B743B5" w14:textId="05479610" w:rsidR="0009106D" w:rsidRDefault="0009106D" w:rsidP="0009106D">
      <w:r>
        <w:t xml:space="preserve">Voor een besluit tot vaststelling of wijziging van </w:t>
      </w:r>
      <w:fldSimple w:instr=" DOCVARIABLE ID01+ ">
        <w:r w:rsidR="00987731">
          <w:t>de omgevingsverordening</w:t>
        </w:r>
      </w:fldSimple>
      <w:r>
        <w:t xml:space="preserve"> moet gebruik gemaakt worden van het model BesluitCompact. </w:t>
      </w:r>
      <w:r w:rsidRPr="009822BE">
        <w:t xml:space="preserve">In dit model </w:t>
      </w:r>
      <w:r w:rsidRPr="005A23EB">
        <w:t>bevat</w:t>
      </w:r>
      <w:r w:rsidRPr="009822BE">
        <w:t xml:space="preserve"> </w:t>
      </w:r>
      <w:r>
        <w:t>het</w:t>
      </w:r>
      <w:r w:rsidRPr="009822BE">
        <w:t xml:space="preserve"> </w:t>
      </w:r>
      <w:r>
        <w:t>Besluit de volgende elementen:</w:t>
      </w:r>
    </w:p>
    <w:p w14:paraId="42AD704A" w14:textId="77777777" w:rsidR="0009106D" w:rsidRDefault="0009106D" w:rsidP="0009106D">
      <w:pPr>
        <w:pStyle w:val="Opsommingtekens1"/>
      </w:pPr>
      <w:r>
        <w:t xml:space="preserve">RegelingOpschrift: </w:t>
      </w:r>
      <w:r w:rsidRPr="009971AE">
        <w:t xml:space="preserve">element dat </w:t>
      </w:r>
      <w:r>
        <w:t>de officiële titel van het besluit bevat. Verplicht element. Komt 1 keer voor.</w:t>
      </w:r>
    </w:p>
    <w:p w14:paraId="12B99230" w14:textId="77777777" w:rsidR="0009106D" w:rsidRDefault="0009106D" w:rsidP="0009106D">
      <w:pPr>
        <w:pStyle w:val="Opsommingtekens1"/>
      </w:pPr>
      <w:r>
        <w:t xml:space="preserve">Aanhef: </w:t>
      </w:r>
      <w:r w:rsidRPr="009971AE">
        <w:t xml:space="preserve">element dat </w:t>
      </w:r>
      <w:r>
        <w:t>een blok tekst aan het begin van een Regeling bevat. Optioneel element. Komt 0 of 1 keer voor.</w:t>
      </w:r>
    </w:p>
    <w:p w14:paraId="742A03F7" w14:textId="77777777" w:rsidR="0009106D" w:rsidRDefault="0009106D" w:rsidP="0009106D">
      <w:pPr>
        <w:pStyle w:val="Opsommingtekens1"/>
      </w:pPr>
      <w:r>
        <w:t>Lichaam: v</w:t>
      </w:r>
      <w:r w:rsidRPr="00EC3022">
        <w:t>erplicht element. Komt 1 keer voor</w:t>
      </w:r>
      <w:r>
        <w:t>.</w:t>
      </w:r>
      <w:r w:rsidRPr="00EC3022">
        <w:t xml:space="preserve"> </w:t>
      </w:r>
      <w:r>
        <w:t>B</w:t>
      </w:r>
      <w:r w:rsidRPr="00867D4A">
        <w:t xml:space="preserve">estaat voor zowel initieel besluit </w:t>
      </w:r>
      <w:r>
        <w:t xml:space="preserve">(besluit dat een regeling instelt) </w:t>
      </w:r>
      <w:r w:rsidRPr="00867D4A">
        <w:t xml:space="preserve">als wijzigingsbesluit </w:t>
      </w:r>
      <w:r>
        <w:t xml:space="preserve">(besluit dat een regeling wijzigt) </w:t>
      </w:r>
      <w:r w:rsidRPr="00867D4A">
        <w:t>uit</w:t>
      </w:r>
      <w:r>
        <w:t xml:space="preserve"> de </w:t>
      </w:r>
      <w:r>
        <w:lastRenderedPageBreak/>
        <w:t>volgende onderdelen, waarbij geldt dat de hier aangegeven volgorde WijzigArtikel-Artikel gebruikelijk is maar dat daar indien gewenst van kan worden afgeweken:</w:t>
      </w:r>
    </w:p>
    <w:p w14:paraId="0AE71458" w14:textId="0F718F3D" w:rsidR="0009106D" w:rsidRDefault="0009106D" w:rsidP="0009106D">
      <w:pPr>
        <w:pStyle w:val="Opsommingtekens2"/>
      </w:pPr>
      <w:r w:rsidRPr="00867D4A">
        <w:t xml:space="preserve">WijzigArtikel (eventueel onderverdeeld in WijzigLeden). </w:t>
      </w:r>
      <w:r w:rsidRPr="005A1FE5">
        <w:t xml:space="preserve">Verplicht element. </w:t>
      </w:r>
      <w:r w:rsidR="00777F1E" w:rsidRPr="00777F1E">
        <w:t>Komt ten minste 1 keer voor.</w:t>
      </w:r>
      <w:r>
        <w:t xml:space="preserve"> </w:t>
      </w:r>
      <w:r>
        <w:br/>
      </w:r>
      <w:r w:rsidR="00777F1E">
        <w:t>Ieder</w:t>
      </w:r>
      <w:r w:rsidR="00777F1E" w:rsidRPr="00C60D7E">
        <w:t xml:space="preserve"> </w:t>
      </w:r>
      <w:r w:rsidRPr="00C60D7E">
        <w:t xml:space="preserve">WijzigArtikel </w:t>
      </w:r>
      <w:r>
        <w:t xml:space="preserve">(of WijzigLid) </w:t>
      </w:r>
      <w:r w:rsidRPr="00C60D7E">
        <w:t xml:space="preserve">moet </w:t>
      </w:r>
      <w:r>
        <w:t>de volgende onderdelen bevatten:</w:t>
      </w:r>
    </w:p>
    <w:p w14:paraId="5E041FF3" w14:textId="77777777" w:rsidR="0009106D" w:rsidRDefault="0009106D" w:rsidP="0009106D">
      <w:pPr>
        <w:pStyle w:val="Opsommingtekens3"/>
      </w:pPr>
      <w:r>
        <w:t>een tekstuele omschrijving van de vaststelling (in het geval van een initieel besluit) respectievelijk van de wijziging (in het geval van een wijzigingsbesluit);</w:t>
      </w:r>
      <w:r>
        <w:br/>
        <w:t>(</w:t>
      </w:r>
      <w:r w:rsidRPr="001C1C8E">
        <w:t>Een voorbeeld van de tekstuele omschrijving van een vaststelling: “De omgevingsverordening Utrecht wordt vastgesteld zoals is aangegeven in Bijlage 1”. Een voorbeeld van de tekstuele omschrijving van een wijziging: “De omgevingsverordening Utrecht wordt gewijzigd zoals is aangegeven in Bijlage 1”.</w:t>
      </w:r>
      <w:r>
        <w:t>)</w:t>
      </w:r>
    </w:p>
    <w:p w14:paraId="5F4A9F04" w14:textId="77777777" w:rsidR="0009106D" w:rsidRDefault="0009106D" w:rsidP="0009106D">
      <w:pPr>
        <w:pStyle w:val="Opsommingtekens3"/>
      </w:pPr>
      <w:r>
        <w:t>een verwijzing met IntRef naar de WijzigBijlage.</w:t>
      </w:r>
    </w:p>
    <w:p w14:paraId="13AD8B03" w14:textId="5C337A33" w:rsidR="00AB1800" w:rsidRDefault="0009106D" w:rsidP="0009106D">
      <w:pPr>
        <w:pStyle w:val="Opsommingtekens2"/>
      </w:pPr>
      <w:r w:rsidRPr="00F247A6">
        <w:t xml:space="preserve">(regulier) </w:t>
      </w:r>
      <w:r w:rsidRPr="00A21FF3">
        <w:t>Artikel</w:t>
      </w:r>
      <w:r>
        <w:t xml:space="preserve">. </w:t>
      </w:r>
      <w:r w:rsidRPr="004027B2">
        <w:t xml:space="preserve">Verplicht element. </w:t>
      </w:r>
      <w:r w:rsidR="005429E6" w:rsidRPr="005429E6">
        <w:t>Komt ten minste 1 keer voor.</w:t>
      </w:r>
      <w:r w:rsidRPr="00A21FF3">
        <w:t xml:space="preserve"> </w:t>
      </w:r>
      <w:r>
        <w:br/>
        <w:t xml:space="preserve">Dit kan onder andere een artikel zijn waarin </w:t>
      </w:r>
      <w:r w:rsidRPr="00A21FF3">
        <w:t>de inwerkingtreding van het besluit wordt geregeld.</w:t>
      </w:r>
    </w:p>
    <w:p w14:paraId="7C39BC8C" w14:textId="03BAB202" w:rsidR="0009106D" w:rsidRDefault="0009106D" w:rsidP="0009106D">
      <w:pPr>
        <w:pStyle w:val="Opsommingtekens1"/>
      </w:pPr>
      <w:r>
        <w:t xml:space="preserve">Sluiting: </w:t>
      </w:r>
      <w:r w:rsidRPr="00021146">
        <w:t xml:space="preserve">element dat </w:t>
      </w:r>
      <w:r>
        <w:t>het Besluit afsluit; bevat de optionele elementen slotformulier, dagtekening en ondertekening. Optioneel element. Komt 0 of 1 keer voor.</w:t>
      </w:r>
    </w:p>
    <w:p w14:paraId="4E033FDE" w14:textId="30EF6BA9" w:rsidR="0009106D" w:rsidRDefault="0009106D" w:rsidP="0009106D">
      <w:pPr>
        <w:pStyle w:val="Opsommingtekens1"/>
      </w:pPr>
      <w:r>
        <w:t xml:space="preserve">WijzigBijlage: element dat voor zowel initieel besluit als wijzigingsbesluit de inhoud van de instelling of de wijzigingen van een versie van de Regeling bevat. Verplicht element. </w:t>
      </w:r>
      <w:r w:rsidR="00000A9A" w:rsidRPr="00000A9A">
        <w:t>Komt ten minste 1 keer voor.</w:t>
      </w:r>
      <w:r>
        <w:br/>
      </w:r>
      <w:r w:rsidR="00080EA4">
        <w:t xml:space="preserve">Iedere </w:t>
      </w:r>
      <w:r>
        <w:t>WijzigBijlage bevat:</w:t>
      </w:r>
    </w:p>
    <w:p w14:paraId="6DB60EF9" w14:textId="00757046" w:rsidR="0009106D" w:rsidRDefault="0009106D" w:rsidP="0009106D">
      <w:pPr>
        <w:pStyle w:val="Opsommingtekens2"/>
      </w:pPr>
      <w:r>
        <w:t>Kop: Verplicht element. Komt 1 keer voor.</w:t>
      </w:r>
      <w:r w:rsidR="00F33996">
        <w:t xml:space="preserve"> </w:t>
      </w:r>
      <w:r w:rsidR="00F33996" w:rsidRPr="00F33996">
        <w:t>Bevat ten minste één van de onderdelen Label, Nummer en Opschrift; ieder van deze onderdelen komt 0 of 1 keer voor.</w:t>
      </w:r>
    </w:p>
    <w:p w14:paraId="7C6952CD" w14:textId="77777777" w:rsidR="0009106D" w:rsidRDefault="0009106D" w:rsidP="0009106D">
      <w:pPr>
        <w:pStyle w:val="Opsommingtekens2"/>
      </w:pPr>
      <w:r>
        <w:t>Een verplichte keuze uit:</w:t>
      </w:r>
    </w:p>
    <w:p w14:paraId="233E787B" w14:textId="3DE3CD38" w:rsidR="00AB1800" w:rsidRDefault="0009106D" w:rsidP="0009106D">
      <w:pPr>
        <w:pStyle w:val="Opsommingtekens3"/>
      </w:pPr>
      <w:r w:rsidRPr="00CB2D00">
        <w:t>WijzigBijlage</w:t>
      </w:r>
      <w:r>
        <w:t xml:space="preserve">/RegelingCompact: </w:t>
      </w:r>
      <w:r w:rsidRPr="00A5395F">
        <w:t>element dat</w:t>
      </w:r>
      <w:r w:rsidRPr="00A5395F" w:rsidDel="00A5395F">
        <w:t xml:space="preserve"> </w:t>
      </w:r>
      <w:r>
        <w:t xml:space="preserve">de tekst van de initiële regeling bevat. </w:t>
      </w:r>
      <w:r w:rsidRPr="00CB5A62">
        <w:t xml:space="preserve">Onder voorwaarde verplicht element: alleen te gebruiken </w:t>
      </w:r>
      <w:r>
        <w:t>bij een initieel besluit</w:t>
      </w:r>
      <w:r w:rsidRPr="00CB5A62">
        <w:t>; dan verplicht. Komt 0 of 1 keer voor.</w:t>
      </w:r>
      <w:r>
        <w:t xml:space="preserve"> </w:t>
      </w:r>
      <w:r>
        <w:br/>
        <w:t>Dit onderdeel bevat alle elementen van RegelingCompact, zie daarvoor paragraaf</w:t>
      </w:r>
      <w:r w:rsidR="00E21D1E">
        <w:t xml:space="preserve"> </w:t>
      </w:r>
      <w:r w:rsidR="00CA30A0" w:rsidRPr="00AB1800">
        <w:rPr>
          <w:rStyle w:val="Verwijzing"/>
        </w:rPr>
        <w:fldChar w:fldCharType="begin"/>
      </w:r>
      <w:r w:rsidR="00CA30A0" w:rsidRPr="00AB1800">
        <w:rPr>
          <w:rStyle w:val="Verwijzing"/>
        </w:rPr>
        <w:instrText xml:space="preserve"> REF _Ref_32e2fc5ffd7c4322f2f7ab46408aa132_1 </w:instrText>
      </w:r>
      <w:r w:rsidR="007E72D2" w:rsidRPr="00AB1800">
        <w:rPr>
          <w:rStyle w:val="Verwijzing"/>
        </w:rPr>
        <w:instrText xml:space="preserve"> \n \h</w:instrText>
      </w:r>
      <w:r w:rsidR="00CA30A0" w:rsidRPr="00AB1800">
        <w:rPr>
          <w:rStyle w:val="Verwijzing"/>
        </w:rPr>
        <w:instrText xml:space="preserve"> </w:instrText>
      </w:r>
      <w:r w:rsidR="00CA30A0" w:rsidRPr="00AB1800">
        <w:rPr>
          <w:rStyle w:val="Verwijzing"/>
        </w:rPr>
      </w:r>
      <w:r w:rsidR="00CA30A0" w:rsidRPr="00AB1800">
        <w:rPr>
          <w:rStyle w:val="Verwijzing"/>
        </w:rPr>
        <w:fldChar w:fldCharType="separate"/>
      </w:r>
      <w:r w:rsidR="00987731" w:rsidRPr="00AB1800">
        <w:rPr>
          <w:rStyle w:val="Verwijzing"/>
        </w:rPr>
        <w:t>7.2.2</w:t>
      </w:r>
      <w:r w:rsidR="00CA30A0" w:rsidRPr="00AB1800">
        <w:rPr>
          <w:rStyle w:val="Verwijzing"/>
        </w:rPr>
        <w:fldChar w:fldCharType="end"/>
      </w:r>
      <w:r w:rsidRPr="00FB5622">
        <w:t>.</w:t>
      </w:r>
    </w:p>
    <w:p w14:paraId="139A0F5C" w14:textId="2EA0DA74" w:rsidR="0009106D" w:rsidRDefault="0009106D" w:rsidP="0009106D">
      <w:pPr>
        <w:pStyle w:val="Opsommingtekens3"/>
      </w:pPr>
      <w:r w:rsidRPr="007A63EF">
        <w:t>WijzigBijlage</w:t>
      </w:r>
      <w:r>
        <w:t xml:space="preserve">/RegelingMutatie: </w:t>
      </w:r>
      <w:r w:rsidRPr="00A5395F">
        <w:t xml:space="preserve">element dat </w:t>
      </w:r>
      <w:r>
        <w:t xml:space="preserve">de wijzigingen tussen twee RegelingVersies in was-wordt oftewel renvooiweergave bevat. </w:t>
      </w:r>
      <w:r w:rsidRPr="007A1221">
        <w:t xml:space="preserve">Onder voorwaarde verplicht element: alleen te gebruiken bij een </w:t>
      </w:r>
      <w:r>
        <w:t>wijzigings</w:t>
      </w:r>
      <w:r w:rsidRPr="007A1221">
        <w:t>besluit; dan verplicht. Komt 0 of 1 keer voor.</w:t>
      </w:r>
      <w:r>
        <w:br/>
        <w:t>Per onderdeel moet een keuze gemaakt worden tussen:</w:t>
      </w:r>
    </w:p>
    <w:p w14:paraId="184BF2E6" w14:textId="77777777" w:rsidR="0009106D" w:rsidRDefault="0009106D" w:rsidP="0009106D">
      <w:pPr>
        <w:pStyle w:val="Opsommingtekens4"/>
      </w:pPr>
      <w:r>
        <w:t xml:space="preserve">VoegToe: </w:t>
      </w:r>
      <w:r w:rsidRPr="00A5395F">
        <w:t xml:space="preserve">element dat </w:t>
      </w:r>
      <w:r>
        <w:t>aangeeft dat een tekstonderdeel aan een bestaande Regeling wordt toegevoegd, op welke plaats en op welke wijze;</w:t>
      </w:r>
    </w:p>
    <w:p w14:paraId="36DD6149" w14:textId="6744BD40" w:rsidR="00AB1800" w:rsidRDefault="0009106D" w:rsidP="0009106D">
      <w:pPr>
        <w:pStyle w:val="Opsommingtekens4"/>
      </w:pPr>
      <w:r>
        <w:t xml:space="preserve">Vervang: </w:t>
      </w:r>
      <w:r w:rsidRPr="00A5395F">
        <w:t>element dat aan</w:t>
      </w:r>
      <w:r>
        <w:t>geeft dat het onderdeel een tekstonderdeel in een bestaande Regeling vervangt;</w:t>
      </w:r>
    </w:p>
    <w:p w14:paraId="2F2B4216" w14:textId="65E9ED82" w:rsidR="0009106D" w:rsidRDefault="0009106D" w:rsidP="0009106D">
      <w:pPr>
        <w:pStyle w:val="Opsommingtekens4"/>
      </w:pPr>
      <w:r>
        <w:t xml:space="preserve">VervangKop: </w:t>
      </w:r>
      <w:r w:rsidRPr="00A5395F">
        <w:t>element dat aan</w:t>
      </w:r>
      <w:r>
        <w:t xml:space="preserve">geeft dat (de tekstuele inhoud van) een Kop </w:t>
      </w:r>
      <w:r w:rsidR="008709EE">
        <w:t>wordt gewijzigd</w:t>
      </w:r>
      <w:r>
        <w:t>;</w:t>
      </w:r>
    </w:p>
    <w:p w14:paraId="29932334" w14:textId="77777777" w:rsidR="0009106D" w:rsidRDefault="0009106D" w:rsidP="0009106D">
      <w:pPr>
        <w:pStyle w:val="Opsommingtekens4"/>
      </w:pPr>
      <w:r>
        <w:t xml:space="preserve">Verwijder: </w:t>
      </w:r>
      <w:r w:rsidRPr="00A5395F">
        <w:t>element dat aan</w:t>
      </w:r>
      <w:r>
        <w:t>geeft dat een tekstonderdeel uit een bestaande Regeling wordt verwijderd.</w:t>
      </w:r>
    </w:p>
    <w:p w14:paraId="0CBA5A3C" w14:textId="77777777" w:rsidR="0009106D" w:rsidRDefault="0009106D" w:rsidP="0009106D">
      <w:pPr>
        <w:pStyle w:val="Opsommingtekens1"/>
      </w:pPr>
      <w:r>
        <w:t xml:space="preserve">Bijlage: </w:t>
      </w:r>
      <w:r w:rsidRPr="00A5395F">
        <w:t xml:space="preserve">element dat </w:t>
      </w:r>
      <w:r>
        <w:t>een bijlage bij het Besluit bevat. Een bijlage bij het Besluit wordt niet geconsolideerd. Optioneel element. Komt zo vaak voor als gewenst.</w:t>
      </w:r>
    </w:p>
    <w:p w14:paraId="64246931" w14:textId="77777777" w:rsidR="0009106D" w:rsidRDefault="0009106D" w:rsidP="0009106D">
      <w:pPr>
        <w:pStyle w:val="Opsommingtekens1"/>
      </w:pPr>
      <w:r>
        <w:t xml:space="preserve">Toelichting: </w:t>
      </w:r>
      <w:r w:rsidRPr="00A5395F">
        <w:t xml:space="preserve">element dat </w:t>
      </w:r>
      <w:r>
        <w:t>de toelichting op het Besluit bevat. Dit element wordt gebruikt voor een toelichting die algemeen van aard is en voor een toelichting die zowel een algemeen deel als een artikelsgewijs deel heeft. Een Toelichting op het Besluit wordt niet geconsolideerd. Optioneel element. Komt 0 of 1 keer voor.</w:t>
      </w:r>
    </w:p>
    <w:p w14:paraId="63E45BE2" w14:textId="77777777" w:rsidR="0009106D" w:rsidRDefault="0009106D" w:rsidP="0009106D">
      <w:pPr>
        <w:pStyle w:val="Opsommingtekens1"/>
      </w:pPr>
      <w:r>
        <w:t xml:space="preserve">Artikelsgewijze toelichting: </w:t>
      </w:r>
      <w:r w:rsidRPr="00344DE0">
        <w:t xml:space="preserve">element dat </w:t>
      </w:r>
      <w:r>
        <w:t xml:space="preserve">de toelichting op de artikelen in het Besluit bevat. Dit element wordt gebruikt voor een toelichting die uitsluitend een artikelsgewijze </w:t>
      </w:r>
      <w:r>
        <w:lastRenderedPageBreak/>
        <w:t>toelichting is. Een Artikelsgewijze toelichting op het Besluit wordt niet geconsolideerd. Optioneel element. Komt 0 of 1 keer voor.</w:t>
      </w:r>
    </w:p>
    <w:p w14:paraId="4AA5DA32" w14:textId="03755F29" w:rsidR="0009106D" w:rsidRDefault="0009106D" w:rsidP="0009106D">
      <w:pPr>
        <w:pStyle w:val="Opsommingtekens1"/>
      </w:pPr>
      <w:r>
        <w:t xml:space="preserve">Motivering: </w:t>
      </w:r>
      <w:r w:rsidRPr="0034349E">
        <w:t xml:space="preserve">element dat </w:t>
      </w:r>
      <w:r>
        <w:t xml:space="preserve">de vaststellingsdocumenten en de motivering van het Besluit bevat. </w:t>
      </w:r>
      <w:r w:rsidR="00F372D4">
        <w:t>Een motivering</w:t>
      </w:r>
      <w:r>
        <w:t xml:space="preserve"> wordt niet geconsolideerd. Optioneel element. Komt 0 of 1 keer voor.</w:t>
      </w:r>
    </w:p>
    <w:p w14:paraId="72778513" w14:textId="5DB1D563" w:rsidR="0046582F" w:rsidRPr="00032C31" w:rsidRDefault="0009106D" w:rsidP="0009106D">
      <w:pPr>
        <w:pStyle w:val="Opsommingtekens1"/>
      </w:pPr>
      <w:r>
        <w:t xml:space="preserve">Inhoudsopgave: </w:t>
      </w:r>
      <w:r w:rsidRPr="0034349E">
        <w:t>element dat</w:t>
      </w:r>
      <w:r>
        <w:t xml:space="preserve"> de inhoudsopgave van het Besluit bevat. </w:t>
      </w:r>
      <w:r w:rsidR="00F758F2" w:rsidRPr="00F758F2">
        <w:t xml:space="preserve">Een inhoudsopgave wordt niet geconsolideerd. </w:t>
      </w:r>
      <w:r>
        <w:t>Optioneel element. Komt 0 of 1 keer voor.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