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C34A7B" w:rsidRDefault="00590129" w:rsidP="00C34A7B">
      <w:pPr>
        <w:pStyle w:val="Kop5"/>
      </w:pPr>
      <w:bookmarkStart w:id="187" w:name="_Ref_3d9f6d47643836e8b8a76f27f2486be5_1"/>
      <w:r w:rsidRPr="007B75D9">
        <w:t>Toelichting op de norm</w:t>
      </w:r>
      <w:bookmarkEnd w:id="187"/>
    </w:p>
    <w:p w14:paraId="1DEE824D" w14:textId="62098981" w:rsidR="00C34A7B" w:rsidRDefault="00C34A7B" w:rsidP="00C34A7B"/>
    <w:p w14:paraId="22ED0949" w14:textId="6F9A2AC7" w:rsidR="00C34A7B" w:rsidRPr="00886EF3" w:rsidRDefault="00590129" w:rsidP="00C34A7B">
      <w:pPr>
        <w:rPr>
          <w:i/>
          <w:iCs/>
        </w:rPr>
      </w:pPr>
      <w:r w:rsidRPr="00886EF3">
        <w:rPr>
          <w:i/>
          <w:iCs/>
        </w:rPr>
        <w:t>Attributen en waardelijsten</w:t>
      </w:r>
    </w:p>
    <w:p w14:paraId="16EF1A98" w14:textId="3E95A83B" w:rsidR="00C34A7B" w:rsidRDefault="00590129" w:rsidP="00C34A7B">
      <w:pPr>
        <w:pStyle w:val="Opsommingtekens1"/>
      </w:pPr>
      <w:r>
        <w:rPr>
          <w:i/>
          <w:iCs/>
        </w:rPr>
        <w:t>n</w:t>
      </w:r>
      <w:r w:rsidRPr="00EE5010">
        <w:rPr>
          <w:i/>
          <w:iCs/>
        </w:rPr>
        <w:t>aam</w:t>
      </w:r>
      <w:r>
        <w:t xml:space="preserve">: </w:t>
      </w:r>
      <w:r w:rsidRPr="00C12B68">
        <w:t xml:space="preserve">de naam van de </w:t>
      </w:r>
      <w:r>
        <w:t>omgevingswaarde</w:t>
      </w:r>
      <w:r w:rsidRPr="00C12B68">
        <w:t xml:space="preserve">. </w:t>
      </w:r>
      <w:r>
        <w:t xml:space="preserve">Het bevoegd gezag kan zelf de naam van de omgevingswaarde bepalen, er is geen waardelijst voor de naam van de omgevingswaarde. </w:t>
      </w:r>
      <w:r w:rsidRPr="00BD4795">
        <w:t>De naam kan worden overgenomen uit de Juridische regel. Wanneer de omgevingswaarde in de Juridische regel een lange naam of omschrijving heeft kan indien gewenst een verkorte versie daarvan in het attribuut naam worden opgenomen.</w:t>
      </w:r>
    </w:p>
    <w:p w14:paraId="17E0F4F6" w14:textId="64C1114E" w:rsidR="00C34A7B" w:rsidRDefault="00590129" w:rsidP="00C34A7B">
      <w:pPr>
        <w:pStyle w:val="Opsommingtekens1"/>
      </w:pPr>
      <w:r w:rsidRPr="00886EF3">
        <w:rPr>
          <w:i/>
          <w:iCs/>
        </w:rPr>
        <w:t>type</w:t>
      </w:r>
      <w:r w:rsidRPr="005214AA">
        <w:t xml:space="preserve">: attribuut dat aangeeft tot welk type </w:t>
      </w:r>
      <w:r>
        <w:t xml:space="preserve">norm </w:t>
      </w:r>
      <w:r w:rsidRPr="005214AA">
        <w:t xml:space="preserve">een omgevingswaarde behoort. Dit attribuut geeft een gedetailleerdere indeling van omgevingswaarden dan het </w:t>
      </w:r>
      <w:r>
        <w:t xml:space="preserve">attribuut </w:t>
      </w:r>
      <w:r w:rsidRPr="00886EF3">
        <w:rPr>
          <w:i/>
          <w:iCs/>
        </w:rPr>
        <w:t>groep</w:t>
      </w:r>
      <w:r>
        <w:rPr>
          <w:i/>
          <w:iCs/>
        </w:rPr>
        <w:t xml:space="preserve"> dat </w:t>
      </w:r>
      <w:r w:rsidRPr="00AF63F8">
        <w:t>hier</w:t>
      </w:r>
      <w:r w:rsidRPr="00336C89">
        <w:t>na</w:t>
      </w:r>
      <w:r w:rsidRPr="00886EF3">
        <w:t xml:space="preserve"> besproken</w:t>
      </w:r>
      <w:r>
        <w:t xml:space="preserve"> wordt</w:t>
      </w:r>
      <w:r w:rsidRPr="005214AA">
        <w:t xml:space="preserve">. Het speelt geen rol bij de weergave van omgevingswaarden. </w:t>
      </w:r>
      <w:r>
        <w:t>Dit attribuut is vergelijkbaar met de maatvoeringaanduidingen uit de RO Standaarden, maar dan voor het domein van de Omgevingswet. En voorbeeld is: maximum toelaatbare concentratie stikstofdioxide.</w:t>
      </w:r>
    </w:p>
    <w:p w14:paraId="4F1FF7F8" w14:textId="31ACC38A" w:rsidR="00AB1800" w:rsidRDefault="00590129" w:rsidP="00C34A7B">
      <w:pPr>
        <w:pStyle w:val="Opsommingtekens1"/>
      </w:pPr>
      <w:r>
        <w:rPr>
          <w:i/>
          <w:iCs/>
        </w:rPr>
        <w:t>g</w:t>
      </w:r>
      <w:r w:rsidRPr="003F2EE2">
        <w:rPr>
          <w:i/>
          <w:iCs/>
        </w:rPr>
        <w:t>roep</w:t>
      </w:r>
      <w:r>
        <w:t xml:space="preserve">: om een groot aantal verschillende omgevingswaarden op een kaartbeeld te kunnen weergeven op een manier die voor het menselijk oog voldoende onderscheidend is, worden omgevingswaarden gebundeld in groepen. De groep vormt het kenmerk waarop de symbolisatie (kleur, arcering, lijnstijl) van de standaardweergave wordt georganiseerd. De groepen die gebruikt kunnen worden zijn opgenomen in de limitatieve waardelijst </w:t>
      </w:r>
      <w:r>
        <w:lastRenderedPageBreak/>
        <w:t>‘Omgevingswaardegroep’. Om het mogelijk te maken ook omgevingswaarden te annoteren die nu nog niet voorzien zijn, is de groep ‘overig’ aan de waardelijst toegevoegd.</w:t>
      </w:r>
    </w:p>
    <w:p w14:paraId="6735AA04" w14:textId="1878D68A" w:rsidR="00C34A7B" w:rsidRDefault="00590129" w:rsidP="00C34A7B">
      <w:pPr>
        <w:pStyle w:val="Opsommingtekens1"/>
      </w:pPr>
      <w:r>
        <w:rPr>
          <w:i/>
          <w:iCs/>
        </w:rPr>
        <w:t>n</w:t>
      </w:r>
      <w:r w:rsidRPr="005A4EFD">
        <w:rPr>
          <w:i/>
          <w:iCs/>
        </w:rPr>
        <w:t>ormwaarde</w:t>
      </w:r>
      <w:r>
        <w:t>: o</w:t>
      </w:r>
      <w:r w:rsidRPr="006A1D12">
        <w:t xml:space="preserve">mgevingswaarden </w:t>
      </w:r>
      <w:r>
        <w:t xml:space="preserve">moeten </w:t>
      </w:r>
      <w:r w:rsidRPr="006A1D12">
        <w:t>worden uitgedrukt in meetbare of berekenbare eenheden of anderszins in objectieve termen</w:t>
      </w:r>
      <w:r>
        <w:t>. M</w:t>
      </w:r>
      <w:r w:rsidRPr="003B6BE3">
        <w:t xml:space="preserve">et het attribuut </w:t>
      </w:r>
      <w:r w:rsidRPr="00886EF3">
        <w:rPr>
          <w:i/>
          <w:iCs/>
        </w:rPr>
        <w:t>normwaarde</w:t>
      </w:r>
      <w:r w:rsidRPr="003B6BE3">
        <w:t xml:space="preserve"> wordt vastgelegd welke </w:t>
      </w:r>
      <w:r>
        <w:t xml:space="preserve">specifieke </w:t>
      </w:r>
      <w:r w:rsidRPr="003B6BE3">
        <w:t xml:space="preserve">waarden een omgevingswaarde-norm op </w:t>
      </w:r>
      <w:r>
        <w:t xml:space="preserve">specifieke </w:t>
      </w:r>
      <w:r w:rsidRPr="003B6BE3">
        <w:t xml:space="preserve">locaties heeft en van welke soort die </w:t>
      </w:r>
      <w:r w:rsidRPr="0022192C">
        <w:t xml:space="preserve">combinatie </w:t>
      </w:r>
      <w:r>
        <w:t xml:space="preserve">van </w:t>
      </w:r>
      <w:r w:rsidRPr="003B6BE3">
        <w:t>norm</w:t>
      </w:r>
      <w:r>
        <w:t xml:space="preserve"> en </w:t>
      </w:r>
      <w:r w:rsidRPr="003B6BE3">
        <w:t xml:space="preserve">waarde voor een bepaalde omgevingswaarde is. </w:t>
      </w:r>
      <w:r>
        <w:t xml:space="preserve">Het attribuut </w:t>
      </w:r>
      <w:r w:rsidRPr="00145335">
        <w:rPr>
          <w:i/>
          <w:iCs/>
        </w:rPr>
        <w:t>normwaarde</w:t>
      </w:r>
      <w:r>
        <w:rPr>
          <w:i/>
          <w:iCs/>
        </w:rPr>
        <w:t xml:space="preserve"> </w:t>
      </w:r>
      <w:r>
        <w:t xml:space="preserve">maakt gebruik van de gegevensgroep Normwaarde. </w:t>
      </w:r>
      <w:r w:rsidRPr="00623132">
        <w:t xml:space="preserve">In het navolgende worden de attributen van </w:t>
      </w:r>
      <w:r>
        <w:t>Normwaarde</w:t>
      </w:r>
      <w:r w:rsidRPr="00623132">
        <w:t xml:space="preserve"> toegelicht.</w:t>
      </w:r>
    </w:p>
    <w:p w14:paraId="6E912ECF" w14:textId="3907BE20" w:rsidR="00C34A7B" w:rsidRDefault="00590129" w:rsidP="00C34A7B">
      <w:pPr>
        <w:pStyle w:val="Opsommingtekens2"/>
      </w:pPr>
      <w:r w:rsidRPr="00886EF3">
        <w:rPr>
          <w:i/>
          <w:iCs/>
        </w:rPr>
        <w:t>identificatie</w:t>
      </w:r>
      <w:r w:rsidRPr="0009573F">
        <w:t xml:space="preserve">: iedere </w:t>
      </w:r>
      <w:r>
        <w:t>Normwaarde</w:t>
      </w:r>
      <w:r w:rsidRPr="0009573F">
        <w:t xml:space="preserve"> heeft een identificatie. Let op: ook </w:t>
      </w:r>
      <w:r>
        <w:t>Omgevingswaarde zelf</w:t>
      </w:r>
      <w:r w:rsidRPr="0009573F">
        <w:t xml:space="preserve"> heeft een identificatie.</w:t>
      </w:r>
    </w:p>
    <w:p w14:paraId="15035A0F" w14:textId="4BD6615F" w:rsidR="00AB1800" w:rsidRDefault="00590129" w:rsidP="00C34A7B">
      <w:pPr>
        <w:pStyle w:val="Opsommingtekens2"/>
      </w:pPr>
      <w:r>
        <w:t>e</w:t>
      </w:r>
      <w:r w:rsidRPr="00886EF3">
        <w:t xml:space="preserve">en </w:t>
      </w:r>
      <w:r>
        <w:t xml:space="preserve">keuze tussen de attributen </w:t>
      </w:r>
      <w:r w:rsidRPr="00886EF3">
        <w:rPr>
          <w:i/>
          <w:iCs/>
        </w:rPr>
        <w:t>kwalitatieveWaarde</w:t>
      </w:r>
      <w:r>
        <w:t xml:space="preserve">, </w:t>
      </w:r>
      <w:r w:rsidRPr="00886EF3">
        <w:rPr>
          <w:i/>
          <w:iCs/>
        </w:rPr>
        <w:t>kwantitatieveWaarde</w:t>
      </w:r>
      <w:r>
        <w:t xml:space="preserve"> en </w:t>
      </w:r>
      <w:r w:rsidRPr="00886EF3">
        <w:rPr>
          <w:i/>
          <w:iCs/>
        </w:rPr>
        <w:t>waardeInRegeltekst</w:t>
      </w:r>
      <w:r>
        <w:t>:</w:t>
      </w:r>
    </w:p>
    <w:p w14:paraId="35F7DB95" w14:textId="3CA29B42" w:rsidR="00C34A7B" w:rsidRDefault="00590129" w:rsidP="00C34A7B">
      <w:pPr>
        <w:pStyle w:val="Opsommingtekens3"/>
      </w:pPr>
      <w:r w:rsidRPr="00886EF3">
        <w:rPr>
          <w:i/>
          <w:iCs/>
        </w:rPr>
        <w:t>kwalitatieveWaarde</w:t>
      </w:r>
      <w:r>
        <w:rPr>
          <w:i/>
          <w:iCs/>
        </w:rPr>
        <w:t xml:space="preserve">: </w:t>
      </w:r>
      <w:r w:rsidRPr="00886EF3">
        <w:t>dit attribuut</w:t>
      </w:r>
      <w:r>
        <w:t xml:space="preserve"> wordt gekozen voor waarden die kwalitatief worden vastgelegd, oftewel in woorden worden omschreven, in het geval dat de Omgevingswaarde </w:t>
      </w:r>
      <w:r w:rsidRPr="00631C97">
        <w:t xml:space="preserve">op verschillende locaties </w:t>
      </w:r>
      <w:r>
        <w:t xml:space="preserve">verschillende kwalitatieve waarden heeft, die in een geo-informatieobject worden vastgelegd. </w:t>
      </w:r>
      <w:r w:rsidRPr="00531B97">
        <w:t xml:space="preserve">Een (fictief) voorbeeld voor de omgevingswaarde duurzame energie: ‘voldoende om in de energiebehoefte van alle </w:t>
      </w:r>
      <w:r>
        <w:t>huishoudens</w:t>
      </w:r>
      <w:r w:rsidRPr="00531B97">
        <w:t xml:space="preserve"> te voorzien’</w:t>
      </w:r>
      <w:r>
        <w:t xml:space="preserve"> voor locatie A, </w:t>
      </w:r>
      <w:r w:rsidRPr="00F41EA8">
        <w:t xml:space="preserve">‘voldoende om in de energiebehoefte van alle </w:t>
      </w:r>
      <w:r>
        <w:t>kleinschalige bedrijven</w:t>
      </w:r>
      <w:r w:rsidRPr="00F41EA8">
        <w:t xml:space="preserve"> te voorzien’ voor locatie </w:t>
      </w:r>
      <w:r>
        <w:t>B</w:t>
      </w:r>
      <w:r w:rsidRPr="00531B97">
        <w:t>.</w:t>
      </w:r>
      <w:r>
        <w:t xml:space="preserve"> </w:t>
      </w:r>
      <w:r w:rsidR="00FD6105" w:rsidRPr="00FD6105">
        <w:t xml:space="preserve">De STOP/TPOD-standaard staat niet toe dat kwalitatieve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w:t>
      </w:r>
      <w:r w:rsidR="00FD6105" w:rsidRPr="00E21D1E">
        <w:rPr>
          <w:i/>
          <w:iCs/>
        </w:rPr>
        <w:t>kwalitatieveWaarde</w:t>
      </w:r>
      <w:r w:rsidR="00FD6105" w:rsidRPr="00FD6105">
        <w:t xml:space="preserve"> alleen gebruikt worden wanneer de waarden niet in de Regeltekst staan.</w:t>
      </w:r>
    </w:p>
    <w:p w14:paraId="7915AB3C" w14:textId="311AA8B3" w:rsidR="00C34A7B" w:rsidRDefault="00590129" w:rsidP="00C34A7B">
      <w:pPr>
        <w:pStyle w:val="Opsommingtekens3"/>
      </w:pPr>
      <w:r w:rsidRPr="00886EF3">
        <w:rPr>
          <w:i/>
          <w:iCs/>
        </w:rPr>
        <w:t>kwantitatieveWaarde</w:t>
      </w:r>
      <w:r>
        <w:rPr>
          <w:i/>
          <w:iCs/>
        </w:rPr>
        <w:t xml:space="preserve">: </w:t>
      </w:r>
      <w:r w:rsidRPr="00886EF3">
        <w:t>dit attribuut</w:t>
      </w:r>
      <w:r>
        <w:t xml:space="preserve"> </w:t>
      </w:r>
      <w:r w:rsidRPr="00127AFE">
        <w:t>wordt gekozen</w:t>
      </w:r>
      <w:r>
        <w:t xml:space="preserve"> b</w:t>
      </w:r>
      <w:r w:rsidRPr="006B512F">
        <w:t xml:space="preserve">ij een kwantitatieve </w:t>
      </w:r>
      <w:r>
        <w:t xml:space="preserve">oftewel numerieke </w:t>
      </w:r>
      <w:r w:rsidRPr="006B512F">
        <w:t>vastlegging van de omgevingswaarde</w:t>
      </w:r>
      <w:r>
        <w:t>. Bij h</w:t>
      </w:r>
      <w:r w:rsidRPr="00F17133">
        <w:t xml:space="preserve">et attribuut </w:t>
      </w:r>
      <w:r w:rsidRPr="00886EF3">
        <w:rPr>
          <w:i/>
          <w:iCs/>
        </w:rPr>
        <w:t>kwantitatieveWaarde</w:t>
      </w:r>
      <w:r w:rsidRPr="00F17133">
        <w:t xml:space="preserve"> </w:t>
      </w:r>
      <w:r>
        <w:t xml:space="preserve">worden de waarden die voor de verschillende locaties gelden in getallen vastgelegd. Wanneer dit attribuut is gekozen, moet ook het attribuut </w:t>
      </w:r>
      <w:r w:rsidRPr="00886EF3">
        <w:rPr>
          <w:i/>
          <w:iCs/>
        </w:rPr>
        <w:t>eenheid</w:t>
      </w:r>
      <w:r>
        <w:t xml:space="preserve"> worden toegepast. Dat wordt verderop in deze subparagraaf toegelicht, zie daarvoor ook de toelichting op de betreffende constraint.</w:t>
      </w:r>
      <w:r w:rsidR="00383FD0">
        <w:t xml:space="preserve"> </w:t>
      </w:r>
      <w:r w:rsidR="00383FD0" w:rsidRPr="00383FD0">
        <w:t xml:space="preserve">De STOP/TPOD-standaard staat niet toe dat kwantitatieve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w:t>
      </w:r>
      <w:r w:rsidR="00383FD0" w:rsidRPr="00E21D1E">
        <w:rPr>
          <w:i/>
          <w:iCs/>
        </w:rPr>
        <w:t>kwantitatieveWaarde</w:t>
      </w:r>
      <w:r w:rsidR="00383FD0" w:rsidRPr="00383FD0">
        <w:t xml:space="preserve"> alleen gebruikt worden wanneer de waarden niet in de Regeltekst staan.</w:t>
      </w:r>
    </w:p>
    <w:p w14:paraId="6026458F" w14:textId="54459CEC" w:rsidR="00C34A7B" w:rsidRDefault="00590129">
      <w:pPr>
        <w:pStyle w:val="Opsommingtekens3"/>
      </w:pPr>
      <w:r w:rsidRPr="00886EF3">
        <w:rPr>
          <w:i/>
          <w:iCs/>
        </w:rPr>
        <w:t>waardeInRegeltekst</w:t>
      </w:r>
      <w:r>
        <w:rPr>
          <w:i/>
          <w:iCs/>
        </w:rPr>
        <w:t>:</w:t>
      </w:r>
      <w:r>
        <w:t xml:space="preserve"> di</w:t>
      </w:r>
      <w:r w:rsidRPr="0091636E">
        <w:t>t attribuut</w:t>
      </w:r>
      <w:r w:rsidRPr="005020E3">
        <w:t xml:space="preserve"> </w:t>
      </w:r>
      <w:r>
        <w:t xml:space="preserve">wordt gebruikt in die gevallen waarin </w:t>
      </w:r>
      <w:r w:rsidRPr="002F49C7">
        <w:t xml:space="preserve">het bevoegd gezag het wel wenselijk vindt om een omgevingswaarde </w:t>
      </w:r>
      <w:r>
        <w:t>met het IMOW-object</w:t>
      </w:r>
      <w:r w:rsidRPr="002F49C7">
        <w:t xml:space="preserve"> Omgevingswaarde te annoteren</w:t>
      </w:r>
      <w:r>
        <w:t xml:space="preserve"> </w:t>
      </w:r>
      <w:r w:rsidRPr="002F49C7">
        <w:t xml:space="preserve">maar niet de waarden van de omgevingswaarde aan de annotatie wil toevoegen en in een geografisch informatieobject wil vastleggen. </w:t>
      </w:r>
      <w:r>
        <w:t xml:space="preserve">De omgevingswaarde </w:t>
      </w:r>
      <w:r w:rsidRPr="007D5E42">
        <w:t xml:space="preserve">wordt </w:t>
      </w:r>
      <w:r>
        <w:t xml:space="preserve">dan wel </w:t>
      </w:r>
      <w:r w:rsidRPr="007D5E42">
        <w:t xml:space="preserve">op een kaart weergegeven </w:t>
      </w:r>
      <w:r>
        <w:t xml:space="preserve">en is ook </w:t>
      </w:r>
      <w:r w:rsidRPr="00906315">
        <w:t>in het Omgevingsloket als omgevingswaarde bevraagbaar</w:t>
      </w:r>
      <w:r>
        <w:t>.</w:t>
      </w:r>
      <w:r w:rsidRPr="00906315">
        <w:t xml:space="preserve"> </w:t>
      </w:r>
      <w:r w:rsidRPr="002F49C7">
        <w:t>D</w:t>
      </w:r>
      <w:r>
        <w:t>eze optie</w:t>
      </w:r>
      <w:r w:rsidRPr="002F49C7">
        <w:t xml:space="preserve"> </w:t>
      </w:r>
      <w:r>
        <w:t xml:space="preserve">kan bijvoorbeeld gebruikt worden </w:t>
      </w:r>
      <w:r w:rsidRPr="002F49C7">
        <w:t xml:space="preserve">wanneer een omgevingswaarde overal waar hij voorkomt dezelfde waarde heeft en bij heel complexe waarden. </w:t>
      </w:r>
      <w:r>
        <w:t xml:space="preserve">Een voorbeeld van dat laatste is deze Juridische regel: “Voor zwaveldioxide geldt als ten hoogste toelaatbare concentratie 350 </w:t>
      </w:r>
      <w:r w:rsidRPr="007255F5">
        <w:t>μg</w:t>
      </w:r>
      <w:r>
        <w:t>/m</w:t>
      </w:r>
      <w:r w:rsidRPr="00886EF3">
        <w:rPr>
          <w:vertAlign w:val="superscript"/>
        </w:rPr>
        <w:t>3</w:t>
      </w:r>
      <w:r>
        <w:t xml:space="preserve"> als uurgemiddelde dat ten hoogste 24 maal per kalenderjaar wordt overschreden.” Bij de keuze voor </w:t>
      </w:r>
      <w:r w:rsidRPr="00886EF3">
        <w:rPr>
          <w:i/>
          <w:iCs/>
        </w:rPr>
        <w:t>waardeInRegeltekst</w:t>
      </w:r>
      <w:r>
        <w:t xml:space="preserve"> </w:t>
      </w:r>
      <w:r w:rsidRPr="00E925D6">
        <w:t xml:space="preserve">verschijnt </w:t>
      </w:r>
      <w:r>
        <w:t xml:space="preserve">bij raadpleging in </w:t>
      </w:r>
      <w:r>
        <w:lastRenderedPageBreak/>
        <w:t>de viewer de tekst ‘</w:t>
      </w:r>
      <w:r w:rsidRPr="000462C4">
        <w:t>waarde staat in regeltekst</w:t>
      </w:r>
      <w:r>
        <w:t xml:space="preserve">’. </w:t>
      </w:r>
      <w:r w:rsidR="00D21FE1" w:rsidRPr="00D21FE1">
        <w:t xml:space="preserve">De STOP/TPOD-standaard staat niet toe dat kwantitatieve en kwalitatieve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informatieobject. Wanneer de waarden in de Regeltekst staan kan dan ook alleen het attribuut </w:t>
      </w:r>
      <w:r w:rsidR="00D21FE1" w:rsidRPr="00E21D1E">
        <w:rPr>
          <w:i/>
          <w:iCs/>
        </w:rPr>
        <w:t>waardeInRegeltekst</w:t>
      </w:r>
      <w:r w:rsidR="00D21FE1" w:rsidRPr="00D21FE1">
        <w:t xml:space="preserve"> gebruikt worden.</w:t>
      </w:r>
    </w:p>
    <w:p w14:paraId="69FC903D" w14:textId="2DC68722" w:rsidR="00C34A7B" w:rsidRPr="00050909" w:rsidRDefault="00590129" w:rsidP="00C34A7B">
      <w:pPr>
        <w:ind w:left="454"/>
      </w:pPr>
      <w:r>
        <w:t xml:space="preserve">De waarden die worden vastgelegd met </w:t>
      </w:r>
      <w:r w:rsidRPr="006C3EB8">
        <w:rPr>
          <w:i/>
          <w:iCs/>
        </w:rPr>
        <w:t>kwalitatieveWaarde</w:t>
      </w:r>
      <w:r w:rsidR="00241842">
        <w:t xml:space="preserve"> en</w:t>
      </w:r>
      <w:r w:rsidRPr="00EE6328">
        <w:t xml:space="preserve"> </w:t>
      </w:r>
      <w:r w:rsidRPr="006C3EB8">
        <w:rPr>
          <w:i/>
          <w:iCs/>
        </w:rPr>
        <w:t>kwantitatieveWaarde</w:t>
      </w:r>
      <w:r w:rsidRPr="00EE6328">
        <w:t xml:space="preserve"> </w:t>
      </w:r>
      <w:r>
        <w:t>worden vastgelegd in geografische informatieobjecten en krijgen daarmee hun juridische borging.</w:t>
      </w:r>
    </w:p>
    <w:p w14:paraId="068BC897" w14:textId="7A624F7D" w:rsidR="00AB1800" w:rsidRDefault="00590129" w:rsidP="00C34A7B">
      <w:pPr>
        <w:pStyle w:val="Opsommingtekens1"/>
      </w:pPr>
      <w:r w:rsidRPr="006C3EB8">
        <w:rPr>
          <w:i/>
          <w:iCs/>
        </w:rPr>
        <w:t>eenheid</w:t>
      </w:r>
      <w:r w:rsidRPr="00681B8B">
        <w:t xml:space="preserve">: met </w:t>
      </w:r>
      <w:r>
        <w:t xml:space="preserve">het attribuut </w:t>
      </w:r>
      <w:r w:rsidRPr="006C3EB8">
        <w:rPr>
          <w:i/>
          <w:iCs/>
        </w:rPr>
        <w:t>eenheid</w:t>
      </w:r>
      <w:r w:rsidRPr="00681B8B">
        <w:t xml:space="preserve"> wordt aangegeven in welke grootheid de numerieke waarde van de Normwaarde </w:t>
      </w:r>
      <w:r w:rsidRPr="006C3EB8">
        <w:rPr>
          <w:i/>
          <w:iCs/>
        </w:rPr>
        <w:t>kwantitatieveWaarde</w:t>
      </w:r>
      <w:r w:rsidRPr="00681B8B">
        <w:t xml:space="preserve"> is uitgedrukt, bijvoorbeeld μg/m</w:t>
      </w:r>
      <w:r w:rsidRPr="006C3EB8">
        <w:rPr>
          <w:vertAlign w:val="superscript"/>
        </w:rPr>
        <w:t>3</w:t>
      </w:r>
      <w:r w:rsidRPr="00681B8B">
        <w:t xml:space="preserve">. Samen met het getal dat bij het attribuut </w:t>
      </w:r>
      <w:r w:rsidRPr="006C3EB8">
        <w:rPr>
          <w:i/>
          <w:iCs/>
        </w:rPr>
        <w:t>kwantitatieveWaarde</w:t>
      </w:r>
      <w:r w:rsidRPr="00681B8B">
        <w:t xml:space="preserve"> is ingevuld wordt dit bijvoorbeeld 200 μg/m</w:t>
      </w:r>
      <w:r w:rsidRPr="006C3EB8">
        <w:rPr>
          <w:vertAlign w:val="superscript"/>
        </w:rPr>
        <w:t>3</w:t>
      </w:r>
      <w:r w:rsidRPr="00681B8B">
        <w:t xml:space="preserve">. Voor </w:t>
      </w:r>
      <w:r w:rsidRPr="006C3EB8">
        <w:rPr>
          <w:i/>
          <w:iCs/>
        </w:rPr>
        <w:t>eenheid</w:t>
      </w:r>
      <w:r w:rsidRPr="00681B8B">
        <w:t xml:space="preserve"> kan gebruik gemaakt worden van de waardelijst ‘Eenheid’. De waardelijst is </w:t>
      </w:r>
      <w:r w:rsidR="00BD20C3">
        <w:t>uitbreidbaar</w:t>
      </w:r>
      <w:r w:rsidRPr="00681B8B">
        <w:t xml:space="preserve">: wanneer de gewenste eenheid in de waardelijst voorkomt, wordt die gebruikt. Wanneer de gewenste eenheid niet voorkomt </w:t>
      </w:r>
      <w:r>
        <w:t>in</w:t>
      </w:r>
      <w:r w:rsidRPr="00681B8B">
        <w:t xml:space="preserve"> de waardelijst wordt een eigen eenheid gekozen.</w:t>
      </w:r>
      <w:r>
        <w:t xml:space="preserve"> De plaatsing van het attribuut </w:t>
      </w:r>
      <w:r w:rsidRPr="006C3EB8">
        <w:rPr>
          <w:i/>
          <w:iCs/>
        </w:rPr>
        <w:t>eenheid</w:t>
      </w:r>
      <w:r>
        <w:t xml:space="preserve"> bij Norm verplicht er toe om alle voorkomens van een specifieke norm in dezelfde eenheid uit te drukken. Daardoor komen in een geo-informatieobject ook alleen waarden voor met dezelfde eenheid. Dit voorkomt bij voorbeeld dat een bepaalde omgevingswaarde de ene keer in meters en de andere keer in decimeters wordt uitgedrukt.</w:t>
      </w:r>
    </w:p>
    <w:p w14:paraId="163C488B" w14:textId="3B9AF9A2" w:rsidR="00C34A7B" w:rsidRDefault="00590129" w:rsidP="00C34A7B">
      <w:pPr>
        <w:pStyle w:val="Opsommingtekens1"/>
      </w:pPr>
      <w:r w:rsidRPr="006C3EB8">
        <w:rPr>
          <w:i/>
          <w:iCs/>
        </w:rPr>
        <w:t>specifiekeSymbolisatie</w:t>
      </w:r>
      <w:r w:rsidRPr="00AD21D1">
        <w:t>:</w:t>
      </w:r>
      <w:r>
        <w:t xml:space="preserve"> </w:t>
      </w:r>
      <w:r w:rsidRPr="00BE79D3">
        <w:t xml:space="preserve">het attribuut waarmee wordt aangegeven dat </w:t>
      </w:r>
      <w:r>
        <w:t xml:space="preserve">een bepaalde waarde (of een reeks of zelfs alle waarden) van </w:t>
      </w:r>
      <w:r w:rsidRPr="00BE79D3">
        <w:t xml:space="preserve">deze </w:t>
      </w:r>
      <w:r>
        <w:t>omgevingswaarde</w:t>
      </w:r>
      <w:r w:rsidRPr="00BE79D3">
        <w:t xml:space="preserve">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BE79D3">
        <w:t xml:space="preserve"> de symboolcode die hoort bij de symbolisatie die overeenkomt met de wijze waarop het bevoegd gezag </w:t>
      </w:r>
      <w:r>
        <w:t xml:space="preserve">de waarde(n) van de omgevingswaarde </w:t>
      </w:r>
      <w:r w:rsidRPr="00BE79D3">
        <w:t>wil weergeven.</w:t>
      </w:r>
      <w:r>
        <w:t xml:space="preserve"> Het is bijvoorbeeld mogelijk om van een omgevingswaarde alle waarden die liggen tussen 0 en 5 met een rode kleur weer te geven en alle waarden die liggen tussen 6 en 10 met een blauwe kleur. </w:t>
      </w:r>
      <w:r w:rsidRPr="005276EA">
        <w:t xml:space="preserve">Wanneer het attribuut </w:t>
      </w:r>
      <w:r w:rsidRPr="006C3EB8">
        <w:rPr>
          <w:i/>
          <w:iCs/>
        </w:rPr>
        <w:t>specifiekeSymbolisatie</w:t>
      </w:r>
      <w:r w:rsidRPr="005276EA">
        <w:t xml:space="preserve"> is toegevoegd, is dat het attribuut dat voor de weergave zorgt. Het gaat dan dus boven de weergave-werking van het attribuut </w:t>
      </w:r>
      <w:r w:rsidRPr="006C3EB8">
        <w:rPr>
          <w:i/>
          <w:iCs/>
        </w:rPr>
        <w:t>groep</w:t>
      </w:r>
      <w:r w:rsidRPr="005276EA">
        <w:t>.</w:t>
      </w:r>
      <w:r w:rsidR="000A54C6">
        <w:br/>
      </w:r>
      <w:r w:rsidR="000A54C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A54C6" w:rsidRPr="00BE505F">
        <w:rPr>
          <w:i/>
          <w:iCs/>
        </w:rPr>
        <w:t>specifiekeSymbolisatie</w:t>
      </w:r>
      <w:r w:rsidR="000A54C6" w:rsidRPr="00BE505F">
        <w:t xml:space="preserve"> maar van het objecttype SymbolisatieItem. Zie hiervoor paragraaf </w:t>
      </w:r>
      <w:r w:rsidR="000A54C6" w:rsidRPr="00AB1800">
        <w:rPr>
          <w:rStyle w:val="Verwijzing"/>
        </w:rPr>
        <w:fldChar w:fldCharType="begin"/>
      </w:r>
      <w:r w:rsidR="000A54C6" w:rsidRPr="00AB1800">
        <w:rPr>
          <w:rStyle w:val="Verwijzing"/>
        </w:rPr>
        <w:instrText xml:space="preserve"> REF _Ref_848aa3a4c277b00b729a862026d8a73e_1 </w:instrText>
      </w:r>
      <w:r w:rsidR="002107A1" w:rsidRPr="00AB1800">
        <w:rPr>
          <w:rStyle w:val="Verwijzing"/>
        </w:rPr>
        <w:instrText>\n \h</w:instrText>
      </w:r>
      <w:r w:rsidR="000A54C6" w:rsidRPr="00AB1800">
        <w:rPr>
          <w:rStyle w:val="Verwijzing"/>
        </w:rPr>
        <w:instrText xml:space="preserve"> </w:instrText>
      </w:r>
      <w:r w:rsidR="000A54C6" w:rsidRPr="00AB1800">
        <w:rPr>
          <w:rStyle w:val="Verwijzing"/>
        </w:rPr>
      </w:r>
      <w:r w:rsidR="000A54C6" w:rsidRPr="00AB1800">
        <w:rPr>
          <w:rStyle w:val="Verwijzing"/>
        </w:rPr>
        <w:fldChar w:fldCharType="separate"/>
      </w:r>
      <w:r w:rsidR="00987731" w:rsidRPr="00AB1800">
        <w:rPr>
          <w:rStyle w:val="Verwijzing"/>
        </w:rPr>
        <w:t>6.4.31</w:t>
      </w:r>
      <w:r w:rsidR="000A54C6" w:rsidRPr="00AB1800">
        <w:rPr>
          <w:rStyle w:val="Verwijzing"/>
        </w:rPr>
        <w:fldChar w:fldCharType="end"/>
      </w:r>
      <w:r w:rsidR="000A54C6" w:rsidRPr="00BE505F">
        <w:t>.</w:t>
      </w:r>
    </w:p>
    <w:p w14:paraId="37AC8BFF" w14:textId="551FDF34" w:rsidR="00C34A7B" w:rsidRDefault="00590129" w:rsidP="00C34A7B">
      <w:pPr>
        <w:pStyle w:val="Opsommingtekens1"/>
      </w:pPr>
      <w:r w:rsidRPr="006C3EB8">
        <w:rPr>
          <w:i/>
          <w:iCs/>
        </w:rPr>
        <w:t>locatieaanduiding</w:t>
      </w:r>
      <w:r w:rsidRPr="00F6100A">
        <w:t>: het attribuut dat de verwijzing bevat naar de identificatie van de specifieke Locatie die bij deze Omgevingswaarde hoort én aangeeft wat de betekenis van Locatie is voor het object waar het bij hoort; in dit geval voor Omgevingswaarde. Dit attribuut legt dus vast dat deze Locatie de locatie is waar de Omgevingswaarde van toepassing is.</w:t>
      </w:r>
    </w:p>
    <w:p w14:paraId="42CE89E8" w14:textId="6FC8071A" w:rsidR="00C34A7B" w:rsidRDefault="00C34A7B" w:rsidP="00C34A7B"/>
    <w:p w14:paraId="5536BCDC" w14:textId="77777777" w:rsidR="00C34A7B" w:rsidRPr="006C3EB8" w:rsidRDefault="00590129" w:rsidP="00C34A7B">
      <w:pPr>
        <w:rPr>
          <w:i/>
          <w:iCs/>
        </w:rPr>
      </w:pPr>
      <w:r w:rsidRPr="006C3EB8">
        <w:rPr>
          <w:i/>
          <w:iCs/>
        </w:rPr>
        <w:t>Constraints</w:t>
      </w:r>
    </w:p>
    <w:p w14:paraId="2FF82E9F" w14:textId="3321DD34" w:rsidR="00C34A7B" w:rsidRDefault="00590129" w:rsidP="00C34A7B">
      <w:pPr>
        <w:pStyle w:val="Opsommingtekens1"/>
      </w:pPr>
      <w:r w:rsidRPr="006C3EB8">
        <w:rPr>
          <w:i/>
          <w:iCs/>
        </w:rPr>
        <w:t>waarde is kwalitatief of kwantitatief of waardeInRegeltekst</w:t>
      </w:r>
      <w:r>
        <w:t>: deze constraint</w:t>
      </w:r>
      <w:r w:rsidRPr="00E027DA">
        <w:t>, die geldt voor Normwaarde,</w:t>
      </w:r>
      <w:r>
        <w:t xml:space="preserve"> houdt in dat er bij Normwaarde altijd één van de genoemde attributen gekozen moet worden, met andere woorden: het is verplicht dat er precies één van de drie voorkomt, niet minder en niet meer.</w:t>
      </w:r>
    </w:p>
    <w:p w14:paraId="67C5603C" w14:textId="343AE5F7" w:rsidR="00C34A7B" w:rsidRDefault="00590129" w:rsidP="00C34A7B">
      <w:pPr>
        <w:pStyle w:val="Opsommingtekens1"/>
      </w:pPr>
      <w:r w:rsidRPr="006C3EB8">
        <w:rPr>
          <w:i/>
          <w:iCs/>
        </w:rPr>
        <w:lastRenderedPageBreak/>
        <w:t>eenheid alleen bij kwantitatieve normwaarden</w:t>
      </w:r>
      <w:r>
        <w:t>: deze constraint</w:t>
      </w:r>
      <w:r w:rsidRPr="0084633F">
        <w:t xml:space="preserve">, die geldt voor het attribuut </w:t>
      </w:r>
      <w:r w:rsidRPr="006C3EB8">
        <w:rPr>
          <w:i/>
          <w:iCs/>
        </w:rPr>
        <w:t>eenheid</w:t>
      </w:r>
      <w:r w:rsidRPr="0084633F">
        <w:t xml:space="preserve"> bij Norm</w:t>
      </w:r>
      <w:r>
        <w:t xml:space="preserve">, legt vast dat het attribuut </w:t>
      </w:r>
      <w:r w:rsidRPr="006C3EB8">
        <w:rPr>
          <w:i/>
          <w:iCs/>
        </w:rPr>
        <w:t>eenheid</w:t>
      </w:r>
      <w:r>
        <w:t xml:space="preserve"> alleen gebruikt mag worden indien bij Normwaarde is gekozen voor </w:t>
      </w:r>
      <w:r w:rsidR="00107A2A" w:rsidRPr="00107A2A">
        <w:t>het attribuut</w:t>
      </w:r>
      <w:r>
        <w:t xml:space="preserve"> </w:t>
      </w:r>
      <w:r w:rsidRPr="006C3EB8">
        <w:rPr>
          <w:i/>
          <w:iCs/>
        </w:rPr>
        <w:t>kwantitatieveWaarde</w:t>
      </w:r>
      <w:r>
        <w:t>.</w:t>
      </w:r>
    </w:p>
    <w:p w14:paraId="65F47F64" w14:textId="77777777" w:rsidR="00C34A7B" w:rsidRDefault="00C34A7B" w:rsidP="00C34A7B"/>
    <w:p w14:paraId="3CB4516E" w14:textId="64A2217E" w:rsidR="00C34A7B" w:rsidRDefault="00590129" w:rsidP="00C34A7B">
      <w:r w:rsidRPr="00766E62">
        <w:t xml:space="preserve">De eerste keer dat een specifieke </w:t>
      </w:r>
      <w:r>
        <w:t>omgevingswaarde</w:t>
      </w:r>
      <w:r w:rsidRPr="00766E62">
        <w:t xml:space="preserve"> (bij voorbeeld </w:t>
      </w:r>
      <w:r>
        <w:t>de omgevingswaarde ‘veiligheid primaire waterkeringen’</w:t>
      </w:r>
      <w:r w:rsidRPr="00766E62">
        <w:t xml:space="preserve">) in een </w:t>
      </w:r>
      <w:r>
        <w:t xml:space="preserve">omgevingsdocument </w:t>
      </w:r>
      <w:r w:rsidRPr="00766E62">
        <w:t xml:space="preserve">in een Juridische regel voorkomt, wordt deze met </w:t>
      </w:r>
      <w:r>
        <w:t>het IMOW-object Omgevingswaarde</w:t>
      </w:r>
      <w:r w:rsidRPr="00766E62">
        <w:t xml:space="preserve"> geannoteerd, met een verwijzing naar de </w:t>
      </w:r>
      <w:r>
        <w:t xml:space="preserve">Locatie die </w:t>
      </w:r>
      <w:r w:rsidRPr="00766E62">
        <w:t xml:space="preserve">bij die Juridische regel </w:t>
      </w:r>
      <w:r>
        <w:t>hoort</w:t>
      </w:r>
      <w:r w:rsidRPr="00766E62">
        <w:t xml:space="preserve">. </w:t>
      </w:r>
      <w:r w:rsidR="00AE2342">
        <w:t>Als</w:t>
      </w:r>
      <w:r>
        <w:t xml:space="preserve"> in een </w:t>
      </w:r>
      <w:r w:rsidR="00AE2342">
        <w:t>volgende</w:t>
      </w:r>
      <w:r>
        <w:t xml:space="preserve"> Juridische regel </w:t>
      </w:r>
      <w:r w:rsidRPr="00766E62">
        <w:t xml:space="preserve">diezelfde </w:t>
      </w:r>
      <w:r>
        <w:t>omgevingswaarde</w:t>
      </w:r>
      <w:r w:rsidRPr="00766E62">
        <w:t xml:space="preserve"> </w:t>
      </w:r>
      <w:r>
        <w:t>wordt gebruikt</w:t>
      </w:r>
      <w:r w:rsidRPr="00766E62">
        <w:t xml:space="preserve">, wordt in die Juridische regel volstaan met een verwijzing naar </w:t>
      </w:r>
      <w:r>
        <w:t xml:space="preserve">het </w:t>
      </w:r>
      <w:r w:rsidRPr="00766E62">
        <w:t xml:space="preserve">betreffende al bestaande </w:t>
      </w:r>
      <w:r>
        <w:t>Omgevingswaarde</w:t>
      </w:r>
      <w:r w:rsidRPr="00766E62">
        <w:t>-</w:t>
      </w:r>
      <w:r>
        <w:t>object</w:t>
      </w:r>
      <w:r w:rsidRPr="00766E62">
        <w:t xml:space="preserve">, </w:t>
      </w:r>
      <w:r>
        <w:t xml:space="preserve">en wordt verwezen </w:t>
      </w:r>
      <w:r w:rsidRPr="00766E62">
        <w:t xml:space="preserve">naar de </w:t>
      </w:r>
      <w:r>
        <w:t xml:space="preserve">Locatie die </w:t>
      </w:r>
      <w:r w:rsidRPr="00766E62">
        <w:t xml:space="preserve">bij </w:t>
      </w:r>
      <w:r>
        <w:t xml:space="preserve">de nieuwe </w:t>
      </w:r>
      <w:r w:rsidRPr="00766E62">
        <w:t xml:space="preserve">Juridische regel </w:t>
      </w:r>
      <w:r>
        <w:t>hoort</w:t>
      </w:r>
      <w:r w:rsidRPr="00766E62">
        <w:t xml:space="preserve">. Op deze manier is van iedere </w:t>
      </w:r>
      <w:r>
        <w:t xml:space="preserve">afzonderlijke </w:t>
      </w:r>
      <w:r w:rsidRPr="00766E62">
        <w:t xml:space="preserve">Juridische regel over die </w:t>
      </w:r>
      <w:r>
        <w:t>omgevingswaarde</w:t>
      </w:r>
      <w:r w:rsidRPr="00766E62">
        <w:t xml:space="preserve"> te zien welke Locatie er bij hoort en is ook zichtbaar welke Locaties horen bij de specifieke </w:t>
      </w:r>
      <w:r>
        <w:t>Omgevingswaarde</w:t>
      </w:r>
      <w:r w:rsidRPr="00766E62">
        <w:t>.</w:t>
      </w:r>
      <w:r>
        <w:t xml:space="preserve"> </w:t>
      </w:r>
      <w:r w:rsidRPr="003B5EB9">
        <w:t xml:space="preserve">Een </w:t>
      </w:r>
      <w:r>
        <w:t>Omgevingswaarde</w:t>
      </w:r>
      <w:r w:rsidRPr="003B5EB9">
        <w:t xml:space="preserve"> heeft dus altijd </w:t>
      </w:r>
      <w:r>
        <w:t xml:space="preserve">met </w:t>
      </w:r>
      <w:r w:rsidRPr="003B5EB9">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