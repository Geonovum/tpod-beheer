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2FDA" w14:textId="3DC516C0" w:rsidR="00AB1800" w:rsidRDefault="00590129" w:rsidP="00C34A7B">
      <w:pPr>
        <w:pStyle w:val="Kop4"/>
      </w:pPr>
      <w:r>
        <w:t>Introductie: de bedoeling van het annoteren met IMOW-objecten</w:t>
      </w:r>
      <w:bookmarkEnd w:id="141"/>
    </w:p>
    <w:p w14:paraId="68EC5162" w14:textId="4D069233" w:rsidR="00AB1800" w:rsidRDefault="00590129" w:rsidP="00C34A7B">
      <w:r>
        <w:t xml:space="preserve">Zoals hiervoor al is beschreven maakt IMOW het mogelijk om vast te leggen op welke </w:t>
      </w:r>
      <w:r w:rsidR="00902B49" w:rsidRPr="00902B49">
        <w:t>Locatie</w:t>
      </w:r>
      <w:r>
        <w:t xml:space="preserve"> een bepaalde </w:t>
      </w:r>
      <w:r w:rsidRPr="00AD7567">
        <w:t>tekst</w:t>
      </w:r>
      <w:r>
        <w:t xml:space="preserve"> geldig is en om daar nadere gegevens aan toe te voegen. Het doel daarvan is om die </w:t>
      </w:r>
      <w:r w:rsidR="00902B49" w:rsidRPr="00902B49">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00902B49" w:rsidRPr="00902B49">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w:t>
      </w:r>
    </w:p>
    <w:p w14:paraId="73E73C12" w14:textId="4CFAFBFC" w:rsidR="00C34A7B" w:rsidRDefault="00590129" w:rsidP="00C34A7B">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C34A7B" w:rsidRDefault="00590129" w:rsidP="00C34A7B">
      <w:pPr>
        <w:pStyle w:val="Figuur"/>
      </w:pPr>
      <w:r>
        <w:rPr>
          <w:noProof/>
        </w:rPr>
        <w:lastRenderedPageBreak/>
        <w:drawing>
          <wp:inline distT="0" distB="0" distL="0" distR="0" wp14:anchorId="1B1C8F93" wp14:editId="0C8612BA">
            <wp:extent cx="5228900" cy="2921000"/>
            <wp:effectExtent l="0" t="0" r="0" b="0"/>
            <wp:docPr id="736542663"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9">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C34A7B" w:rsidRDefault="00590129" w:rsidP="00C34A7B">
      <w:pPr>
        <w:pStyle w:val="Figuurbijschrift"/>
      </w:pPr>
      <w:r>
        <w:t>Voorbeeld bedoeling van IMOW, activiteit in omgevingsplan</w:t>
      </w:r>
    </w:p>
    <w:p w14:paraId="7B7D3942" w14:textId="10238F30" w:rsidR="00AB1800" w:rsidRDefault="00590129" w:rsidP="00C34A7B">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7D30282E" w14:textId="0E0A85B3" w:rsidR="00C34A7B" w:rsidRDefault="00590129" w:rsidP="00C34A7B">
      <w:pPr>
        <w:pStyle w:val="Figuur"/>
      </w:pPr>
      <w:r>
        <w:rPr>
          <w:noProof/>
        </w:rPr>
        <w:drawing>
          <wp:inline distT="0" distB="0" distL="0" distR="0" wp14:anchorId="5805C509" wp14:editId="1B861575">
            <wp:extent cx="5214430" cy="2889250"/>
            <wp:effectExtent l="0" t="0" r="5715" b="6350"/>
            <wp:docPr id="13105333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0">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C34A7B" w:rsidRDefault="00590129" w:rsidP="00C34A7B">
      <w:pPr>
        <w:pStyle w:val="Figuurbijschrift"/>
      </w:pPr>
      <w:r>
        <w:t>Voorbeeld bedoeling van IMOW, omgevingsvisie</w:t>
      </w:r>
    </w:p>
    <w:p w14:paraId="2F4E7385" w14:textId="3F38E40D" w:rsidR="00AB1800" w:rsidRDefault="00590129" w:rsidP="00C34A7B">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bookmarkStart w:id="143" w:name="_Ref_5b3a6023c4732cefad98e44ed493db14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9" Type="http://schemas.openxmlformats.org/officeDocument/2006/relationships/image" Target="media/image_c1a7835e256d9b0e7f656defa762f7cd.png"/><Relationship Id="rId40"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