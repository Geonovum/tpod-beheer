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4416D3" w:rsidRDefault="00DC26A8" w:rsidP="004416D3">
      <w:pPr>
        <w:pStyle w:val="Kop5"/>
      </w:pPr>
      <w:r>
        <w:t>Toelichting op de norm</w:t>
      </w:r>
    </w:p>
    <w:p w14:paraId="5B379B4D" w14:textId="18D646FE"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rsidRPr="003505F6">
        <w:rPr>
          <w:rStyle w:val="Verwijzing"/>
        </w:rPr>
        <w:fldChar w:fldCharType="begin"/>
      </w:r>
      <w:r w:rsidRPr="003505F6">
        <w:rPr>
          <w:rStyle w:val="Verwijzing"/>
        </w:rPr>
        <w:instrText xml:space="preserve"> REF _Ref_1f1400dc622a70fb2c884625f8f140fa_10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61D0AABE" w14:textId="2A57A784" w:rsidR="004416D3" w:rsidRDefault="00DC26A8" w:rsidP="004416D3">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09015D5C" w:rsidR="004416D3" w:rsidRDefault="00DC26A8" w:rsidP="004416D3">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4E2DA8BB" w14:textId="7229B367" w:rsidR="004416D3" w:rsidRPr="00E07AB6" w:rsidRDefault="00DC26A8" w:rsidP="004416D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1FFDEE04" w14:textId="68743BF9" w:rsidR="004416D3" w:rsidRDefault="00DC26A8" w:rsidP="004416D3">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4416D3" w:rsidRDefault="004416D3" w:rsidP="004416D3"/>
    <w:p w14:paraId="75F32BDB" w14:textId="4748909F" w:rsidR="004416D3" w:rsidRDefault="00DC26A8" w:rsidP="004416D3">
      <w:r>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in een volgende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