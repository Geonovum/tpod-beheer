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4416D3" w:rsidRPr="00F62F31" w:rsidRDefault="00DC26A8" w:rsidP="004416D3">
      <w:pPr>
        <w:pStyle w:val="Kop4"/>
      </w:pPr>
      <w:bookmarkStart w:id="185" w:name="_Ref_43bf2c0ce05841f7ffb085968129d87f_1"/>
      <w:r>
        <w:t xml:space="preserve">Objecttype </w:t>
      </w:r>
      <w:r w:rsidRPr="00F62F31">
        <w:t>Omgevingswaarde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