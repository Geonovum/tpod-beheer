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423" w14:textId="77777777" w:rsidR="004416D3" w:rsidRDefault="00DC26A8" w:rsidP="004416D3">
      <w:pPr>
        <w:pStyle w:val="Kop4"/>
      </w:pPr>
      <w:r>
        <w:t>Gebiedsaanwijzingtype Defensie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