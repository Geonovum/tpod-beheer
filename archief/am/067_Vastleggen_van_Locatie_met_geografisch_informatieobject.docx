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2B35222C" w:rsidR="004416D3" w:rsidRDefault="00DC26A8" w:rsidP="004416D3">
      <w:pPr>
        <w:pStyle w:val="Kop5"/>
      </w:pPr>
      <w:bookmarkStart w:id="132" w:name="_Ref_e8fba87f30dd6fbe1b6ddea26f1fae61_1"/>
      <w:r>
        <w:lastRenderedPageBreak/>
        <w:t>Vastlegg</w:t>
      </w:r>
      <w:r w:rsidR="00840C8D">
        <w:t>e</w:t>
      </w:r>
      <w:r>
        <w:t xml:space="preserve">n van Locatie met </w:t>
      </w:r>
      <w:r w:rsidR="00D915DA">
        <w:t xml:space="preserve">geografisch </w:t>
      </w:r>
      <w:r>
        <w:t>informatieobject</w:t>
      </w:r>
      <w:bookmarkEnd w:id="132"/>
    </w:p>
    <w:p w14:paraId="2DA932F6" w14:textId="77777777" w:rsidR="004416D3" w:rsidRDefault="00DC26A8" w:rsidP="004416D3">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7C68BF8" w14:textId="697A06F8" w:rsidR="00024DDB" w:rsidRDefault="00DC26A8" w:rsidP="004416D3">
      <w:r>
        <w:t>Een informatieobject is een op zichzelf staand object voor het opslaan en via internet ontsluiten van de niet op een begrijpelijke manier in tekst te beschrijven informatie.</w:t>
      </w:r>
    </w:p>
    <w:p w14:paraId="65CED0E4" w14:textId="26F484E2" w:rsidR="004605CF" w:rsidRDefault="004605CF" w:rsidP="004416D3"/>
    <w:p w14:paraId="4F14D943" w14:textId="54B25EEA" w:rsidR="004416D3" w:rsidRDefault="004605CF" w:rsidP="004416D3">
      <w:r w:rsidRPr="004605CF">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DC26A8">
        <w:t xml:space="preserve"> De systematiek waarmee informatieobjecten machineleesbaar worden vastgelegd en de manier waarop in het besluit naar het informatieobject wordt verwezen zorgen er voor dat:</w:t>
      </w:r>
    </w:p>
    <w:p w14:paraId="6DDFCDA2" w14:textId="146633AA" w:rsidR="004416D3" w:rsidRDefault="00DC26A8" w:rsidP="004416D3">
      <w:pPr>
        <w:pStyle w:val="Opsommingtekens1"/>
      </w:pPr>
      <w:r>
        <w:t>de informatie permanent via de verwijzing is terug te vinden;</w:t>
      </w:r>
    </w:p>
    <w:p w14:paraId="3DE0A814" w14:textId="27D7AFD9" w:rsidR="004416D3" w:rsidRDefault="00DC26A8" w:rsidP="004416D3">
      <w:pPr>
        <w:pStyle w:val="Opsommingtekens1"/>
      </w:pPr>
      <w:r>
        <w:t>de informatie met algemeen beschikbare software op een voor de mens begrijpelijke manier gepresenteerd kan worden;</w:t>
      </w:r>
    </w:p>
    <w:p w14:paraId="6E9CD437" w14:textId="4C046673" w:rsidR="004416D3" w:rsidRDefault="00DC26A8" w:rsidP="004416D3">
      <w:pPr>
        <w:pStyle w:val="Opsommingtekens1"/>
      </w:pPr>
      <w:r>
        <w:t>de onveranderlijkheid van het informatieobject voldoende is gewaarborgd.</w:t>
      </w:r>
    </w:p>
    <w:p w14:paraId="118630BA" w14:textId="62FF46FF" w:rsidR="004416D3" w:rsidRDefault="00DC26A8" w:rsidP="004416D3">
      <w:r>
        <w:t>STOP bevat de eisen waaraan een geografisch informatieobject moet voldoen. Deze eisen zorgen voor de borging van de juridische bestendigheid van de geografische informatieobjecten.</w:t>
      </w:r>
    </w:p>
    <w:p w14:paraId="64081507" w14:textId="77777777" w:rsidR="004416D3" w:rsidRDefault="004416D3" w:rsidP="004416D3"/>
    <w:p w14:paraId="251B95FF" w14:textId="07F31703" w:rsidR="004416D3" w:rsidRDefault="00DC26A8" w:rsidP="004416D3">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4416D3" w:rsidRDefault="00DC26A8" w:rsidP="004416D3">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8573C90" w14:textId="096A40EC" w:rsidR="00024DDB" w:rsidRDefault="006E7CB2" w:rsidP="006E7CB2">
      <w:pPr>
        <w:pStyle w:val="Opsommingtekens1"/>
      </w:pPr>
      <w:r>
        <w:t xml:space="preserve">In de tekst van de Juridische regel </w:t>
      </w:r>
      <w:r w:rsidR="00740E54" w:rsidRPr="00740E54">
        <w:t xml:space="preserve">of </w:t>
      </w:r>
      <w:r w:rsidR="000917D7">
        <w:t>het Tekstdeel</w:t>
      </w:r>
      <w:r w:rsidR="00740E54" w:rsidRPr="00740E54">
        <w:t xml:space="preserve"> </w:t>
      </w:r>
      <w:r>
        <w:t xml:space="preserve">wordt </w:t>
      </w:r>
      <w:r w:rsidRPr="009A3374">
        <w:t>de tekstuele aanduiding van Locatie en geografisch informatieobject opgenomen</w:t>
      </w:r>
      <w:r>
        <w:t>.</w:t>
      </w:r>
    </w:p>
    <w:p w14:paraId="19518D96" w14:textId="05BB3B94" w:rsidR="006E7CB2" w:rsidRDefault="006E7CB2" w:rsidP="006E7CB2">
      <w:pPr>
        <w:pStyle w:val="Opsommingtekens1"/>
      </w:pPr>
      <w:r>
        <w:t>De Locatie wordt vastgelegd in een geografisch informatieobject.</w:t>
      </w:r>
    </w:p>
    <w:p w14:paraId="68B1847D" w14:textId="77777777" w:rsidR="006E7CB2" w:rsidRDefault="006E7CB2" w:rsidP="006E7CB2">
      <w:pPr>
        <w:pStyle w:val="Opsommingtekens1"/>
      </w:pPr>
      <w:r w:rsidRPr="002F5969">
        <w:t>In het Locatie-object wordt de tekstuele aanduiding opgenomen in de vorm van de noemer</w:t>
      </w:r>
      <w:r>
        <w:t>.</w:t>
      </w:r>
    </w:p>
    <w:p w14:paraId="7D3496CF" w14:textId="59F024C7" w:rsidR="006E7CB2" w:rsidRDefault="006E7CB2" w:rsidP="006E7CB2">
      <w:pPr>
        <w:pStyle w:val="Opsommingtekens1"/>
      </w:pPr>
      <w:r>
        <w:t xml:space="preserve">In de besluitbijlage Informatieobjecten </w:t>
      </w:r>
      <w:r w:rsidR="00977FBF">
        <w:t>wordt de</w:t>
      </w:r>
      <w:r w:rsidR="00977FBF"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658A7683" w14:textId="77777777" w:rsidR="006E7CB2" w:rsidRDefault="006E7CB2" w:rsidP="006E7CB2">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0BF16E6A" w14:textId="77777777" w:rsidR="006E7CB2" w:rsidRDefault="006E7CB2" w:rsidP="006E7CB2"/>
    <w:p w14:paraId="49363ABE" w14:textId="77777777" w:rsidR="00AE73C6" w:rsidRDefault="006E7CB2" w:rsidP="004416D3">
      <w:r>
        <w:lastRenderedPageBreak/>
        <w:t xml:space="preserve">Het is praktisch wanneer de </w:t>
      </w:r>
      <w:r w:rsidRPr="0027658E">
        <w:t>tekstuele aanduiding</w:t>
      </w:r>
      <w:r w:rsidRPr="0027658E" w:rsidDel="0027658E">
        <w:t xml:space="preserve"> </w:t>
      </w:r>
      <w:r>
        <w:t xml:space="preserve">in de Juridische regel </w:t>
      </w:r>
      <w:r w:rsidRPr="00B74ACD">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7C6AA3A1" w14:textId="1B148CAE" w:rsidR="004416D3" w:rsidRDefault="00DC26A8" w:rsidP="004416D3">
      <w:r w:rsidRPr="003505F6">
        <w:rPr>
          <w:rStyle w:val="Verwijzing"/>
        </w:rPr>
        <w:fldChar w:fldCharType="begin"/>
      </w:r>
      <w:r w:rsidRPr="003505F6">
        <w:rPr>
          <w:rStyle w:val="Verwijzing"/>
        </w:rPr>
        <w:instrText xml:space="preserve"> REF _Ref_e8fba87f30dd6fbe1b6ddea26f1fae61_2 \n \h </w:instrText>
      </w:r>
      <w:r w:rsidRPr="003505F6">
        <w:rPr>
          <w:rStyle w:val="Verwijzing"/>
        </w:rPr>
      </w:r>
      <w:r w:rsidRPr="003505F6">
        <w:rPr>
          <w:rStyle w:val="Verwijzing"/>
        </w:rPr>
        <w:fldChar w:fldCharType="separate"/>
      </w:r>
      <w:r w:rsidR="005F1E03" w:rsidRPr="003505F6">
        <w:rPr>
          <w:rStyle w:val="Verwijzing"/>
        </w:rPr>
        <w:t>Figuur 12</w:t>
      </w:r>
      <w:r w:rsidRPr="003505F6">
        <w:rPr>
          <w:rStyle w:val="Verwijzing"/>
        </w:rPr>
        <w:fldChar w:fldCharType="end"/>
      </w:r>
      <w:r>
        <w:t xml:space="preserve"> laat een voorbeeld van deze verwijzing zien in een Juridische regel; </w:t>
      </w:r>
      <w:r w:rsidRPr="003505F6">
        <w:rPr>
          <w:rStyle w:val="Verwijzing"/>
        </w:rPr>
        <w:fldChar w:fldCharType="begin"/>
      </w:r>
      <w:r w:rsidRPr="003505F6">
        <w:rPr>
          <w:rStyle w:val="Verwijzing"/>
        </w:rPr>
        <w:instrText xml:space="preserve"> REF _Ref_e8fba87f30dd6fbe1b6ddea26f1fae61_3 \n \h </w:instrText>
      </w:r>
      <w:r w:rsidRPr="003505F6">
        <w:rPr>
          <w:rStyle w:val="Verwijzing"/>
        </w:rPr>
      </w:r>
      <w:r w:rsidRPr="003505F6">
        <w:rPr>
          <w:rStyle w:val="Verwijzing"/>
        </w:rPr>
        <w:fldChar w:fldCharType="separate"/>
      </w:r>
      <w:r w:rsidR="005F1E03" w:rsidRPr="003505F6">
        <w:rPr>
          <w:rStyle w:val="Verwijzing"/>
        </w:rPr>
        <w:t>Figuur 13</w:t>
      </w:r>
      <w:r w:rsidRPr="003505F6">
        <w:rPr>
          <w:rStyle w:val="Verwijzing"/>
        </w:rPr>
        <w:fldChar w:fldCharType="end"/>
      </w:r>
      <w:r>
        <w:t xml:space="preserve"> laat een voorbeeld zien van deze verwijzing in een Tekstdeel:</w:t>
      </w:r>
    </w:p>
    <w:p w14:paraId="22146062" w14:textId="60CE1483" w:rsidR="004416D3" w:rsidRDefault="00DC26A8" w:rsidP="004416D3">
      <w:pPr>
        <w:pStyle w:val="Figuur"/>
      </w:pPr>
      <w:r>
        <w:t xml:space="preserve"> </w:t>
      </w:r>
      <w:r>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2">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212D6DDA" w:rsidR="004416D3" w:rsidRDefault="00045E9F" w:rsidP="004416D3">
      <w:pPr>
        <w:pStyle w:val="Figuurbijschrift"/>
      </w:pPr>
      <w:bookmarkStart w:id="134" w:name="_Ref_e8fba87f30dd6fbe1b6ddea26f1fae61_2"/>
      <w:r w:rsidRPr="003E34AE">
        <w:t>Tekstuele aanduiding</w:t>
      </w:r>
      <w:r w:rsidR="00DC26A8">
        <w:t xml:space="preserve"> en informatieobject in omgevingsdocument met Artikelstructuur</w:t>
      </w:r>
      <w:bookmarkEnd w:id="134"/>
    </w:p>
    <w:p w14:paraId="20E4758D" w14:textId="4C4955A1" w:rsidR="00024DDB" w:rsidRDefault="00DC26A8" w:rsidP="004416D3">
      <w:pPr>
        <w:pStyle w:val="Figuur"/>
      </w:pPr>
      <w:r>
        <w:rPr>
          <w:noProof/>
        </w:rPr>
        <w:drawing>
          <wp:inline distT="0" distB="0" distL="0" distR="0" wp14:anchorId="7D807A7A" wp14:editId="01A71F77">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3">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bookmarkStart w:id="135" w:name="_Ref_e8fba87f30dd6fbe1b6ddea26f1fae61_3"/>
    </w:p>
    <w:p w14:paraId="64D2FB78" w14:textId="777E6654" w:rsidR="004416D3" w:rsidRDefault="00045E9F" w:rsidP="004416D3">
      <w:pPr>
        <w:pStyle w:val="Figuurbijschrift"/>
      </w:pPr>
      <w:r w:rsidRPr="003E34AE">
        <w:t>Tekstuele aanduiding</w:t>
      </w:r>
      <w:r w:rsidR="00DC26A8">
        <w:t xml:space="preserve"> en informatieobject in omgevingsdocument met Vrijetekststructuur</w:t>
      </w:r>
      <w:bookmarkEnd w:id="135"/>
    </w:p>
    <w:p w14:paraId="3E4EC0AE" w14:textId="5805A80B" w:rsidR="004416D3" w:rsidRDefault="00DC26A8" w:rsidP="004416D3">
      <w:r>
        <w:t xml:space="preserve">Een geografisch informatieobject kan door meerdere regelingen en/of besluiten worden gebruikt. In het besluit wordt immers verwezen naar </w:t>
      </w:r>
      <w:r w:rsidRPr="00063A26">
        <w:t xml:space="preserve">(de identificatie van) </w:t>
      </w:r>
      <w:r>
        <w:t xml:space="preserve">het geografisch informatieobject. Dat maakt het ook mogelijk om te verwijzen naar een geografisch informatieobject van het eigen bevoegd gezag dat voor een ander instrument is gecreëerd of naar </w:t>
      </w:r>
      <w:r>
        <w:lastRenderedPageBreak/>
        <w:t>een geografisch informatieobject van een ander bevoegd gezag. Voorwaarde is uiteraard dat het geografisch informatieobject voldoet aan de in STOP vastgelegde eisen aan een geografisch informatieobject.</w:t>
      </w:r>
    </w:p>
    <w:p w14:paraId="6E42B9C9" w14:textId="0A4855F2" w:rsidR="004416D3" w:rsidRDefault="00DC26A8" w:rsidP="004416D3">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2" Type="http://schemas.openxmlformats.org/officeDocument/2006/relationships/image" Target="media/image_7d0301e5dd9c40d381aac2f57983effd.png"/><Relationship Id="rId33"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