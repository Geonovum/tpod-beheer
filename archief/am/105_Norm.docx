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4416D3" w:rsidRPr="00F62F31" w:rsidRDefault="00DC26A8" w:rsidP="004416D3">
      <w:pPr>
        <w:pStyle w:val="Kop5"/>
      </w:pPr>
      <w:r w:rsidRPr="00F62F31">
        <w:t>Norm</w:t>
      </w:r>
    </w:p>
    <w:p w14:paraId="1714CB23" w14:textId="3B6599F2" w:rsidR="004416D3" w:rsidRPr="00FF0EF5" w:rsidRDefault="00DC26A8" w:rsidP="004416D3">
      <w:pPr>
        <w:pStyle w:val="Figuur"/>
      </w:pPr>
      <w:r w:rsidRPr="000C68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98729" wp14:editId="330C0028">
            <wp:extent cx="5401310" cy="2901950"/>
            <wp:effectExtent l="0" t="0" r="889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232C3" w14:textId="780EF9AF" w:rsidR="004416D3" w:rsidRPr="00AE7019" w:rsidRDefault="00DC26A8" w:rsidP="004416D3">
      <w:pPr>
        <w:pStyle w:val="Figuurbijschrift"/>
      </w:pPr>
      <w:r>
        <w:t>Uitsnede uit IMOW-diagram voor objecttype Omgevingswaarde</w:t>
      </w:r>
    </w:p>
    <w:p w14:paraId="22D4F9FD" w14:textId="718DAE79" w:rsidR="004416D3" w:rsidRDefault="00DC26A8" w:rsidP="004416D3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0AC78173" w14:textId="3E586322" w:rsidR="00024DDB" w:rsidRDefault="00DC26A8" w:rsidP="004416D3">
      <w:pPr>
        <w:pStyle w:val="Opsommingtekens1"/>
      </w:pPr>
      <w:r w:rsidRPr="00E13D87">
        <w:rPr>
          <w:i/>
          <w:iCs/>
        </w:rPr>
        <w:lastRenderedPageBreak/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</w:p>
    <w:p w14:paraId="02002F38" w14:textId="22BDC942" w:rsidR="004416D3" w:rsidRPr="006C4925" w:rsidRDefault="00DC26A8" w:rsidP="004416D3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C5CAE06" w:rsidR="004416D3" w:rsidRPr="004D1902" w:rsidRDefault="00DC26A8" w:rsidP="004416D3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 w:rsidR="007D76B4">
        <w:t>uitbreidbare</w:t>
      </w:r>
      <w:r>
        <w:t xml:space="preserve">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1F49002" w14:textId="5FDFF0E8" w:rsidR="00024DDB" w:rsidRDefault="00DC26A8" w:rsidP="004416D3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>
        <w:t>Attribuut dat zorgt voor symbolisatie conform de standaardweergave. 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</w:p>
    <w:p w14:paraId="3282041C" w14:textId="6E4554EC" w:rsidR="004416D3" w:rsidRDefault="00DC26A8" w:rsidP="004416D3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4416D3" w:rsidRDefault="00DC26A8" w:rsidP="004416D3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4416D3" w:rsidRPr="00B74F1F" w:rsidRDefault="00DC26A8" w:rsidP="004416D3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08E73351" w:rsidR="004416D3" w:rsidRPr="00B74F1F" w:rsidRDefault="00DC26A8" w:rsidP="004416D3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</w:t>
      </w:r>
      <w:r w:rsidR="00A449F8" w:rsidRPr="00A449F8">
        <w:t xml:space="preserve">het IMOW-object én in </w:t>
      </w:r>
      <w:r>
        <w:t xml:space="preserve">een geografisch informatieobject vastgelegd. </w:t>
      </w:r>
      <w:r w:rsidR="00BF30B4" w:rsidRPr="00BF30B4">
        <w:t>Dit attribuut kan alleen worden gebruikt wanneer de waarden niet in de Regeltekst staan.</w:t>
      </w:r>
    </w:p>
    <w:p w14:paraId="44368820" w14:textId="6461094E" w:rsidR="004416D3" w:rsidRDefault="00DC26A8" w:rsidP="004416D3">
      <w:pPr>
        <w:pStyle w:val="Opsommingtekens3"/>
      </w:pPr>
      <w:r w:rsidRPr="00886EF3">
        <w:rPr>
          <w:i/>
        </w:rPr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 xml:space="preserve">De waarden worden in </w:t>
      </w:r>
      <w:r w:rsidR="0012016D" w:rsidRPr="0012016D">
        <w:t xml:space="preserve">het IMOW-object én in </w:t>
      </w:r>
      <w:r w:rsidRPr="00B85F44">
        <w:t>een geografisch informatieobject vastgelegd.</w:t>
      </w:r>
      <w:r w:rsidR="00BF30B4">
        <w:t xml:space="preserve"> </w:t>
      </w:r>
      <w:r w:rsidR="00BF30B4" w:rsidRPr="00BF30B4">
        <w:t>Dit attribuut kan alleen worden gebruikt wanneer de waarden niet in de Regeltekst staan.</w:t>
      </w:r>
    </w:p>
    <w:p w14:paraId="728BAEE7" w14:textId="007BE9B3" w:rsidR="004416D3" w:rsidRPr="00B74F1F" w:rsidRDefault="00DC26A8" w:rsidP="004416D3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="002F3CA5" w:rsidRPr="002F3CA5">
        <w:t xml:space="preserve">attribuut dat wordt gebruikt wanneer </w:t>
      </w:r>
      <w:r w:rsidRPr="00B41DDF">
        <w:t xml:space="preserve">de kwalitatief oftewel in woorden beschreven waarde van de omgevingswaarde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="00BF30B4" w:rsidRPr="00BF30B4">
        <w:t>Dit attribuut kan alleen worden gebruikt wanneer de waarden in de Regeltekst staan.</w:t>
      </w:r>
      <w:r w:rsidR="00524EEA">
        <w:t xml:space="preserve"> In dit geval wordt </w:t>
      </w:r>
      <w:r w:rsidRPr="00757469">
        <w:t xml:space="preserve">in </w:t>
      </w:r>
      <w:r w:rsidR="00524EEA">
        <w:t xml:space="preserve">het </w:t>
      </w:r>
      <w:r w:rsidRPr="00757469">
        <w:t xml:space="preserve">geografisch informatieobject </w:t>
      </w:r>
      <w:r w:rsidR="00524EEA">
        <w:t>alleen</w:t>
      </w:r>
      <w:r w:rsidR="00201E32">
        <w:t xml:space="preserve"> </w:t>
      </w:r>
      <w:r w:rsidR="00524EEA">
        <w:t xml:space="preserve">de Locatie </w:t>
      </w:r>
      <w:r w:rsidRPr="00757469">
        <w:t>vastgelegd</w:t>
      </w:r>
      <w:r w:rsidR="00524EEA">
        <w:t xml:space="preserve"> en niet de waarde</w:t>
      </w:r>
      <w:r w:rsidRPr="00757469">
        <w:t>.</w:t>
      </w:r>
    </w:p>
    <w:p w14:paraId="54EC28F6" w14:textId="20CC7389" w:rsidR="004416D3" w:rsidRDefault="00DC26A8" w:rsidP="004416D3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1C3E618B" w:rsidR="004416D3" w:rsidRDefault="00DC26A8" w:rsidP="004416D3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 xml:space="preserve">Optioneel attribuut. Komt </w:t>
      </w:r>
      <w:r w:rsidR="00DF2510" w:rsidRPr="00DF2510">
        <w:t xml:space="preserve">0 of </w:t>
      </w:r>
      <w:r w:rsidRPr="005276EA">
        <w:t>1 keer voor.</w:t>
      </w:r>
    </w:p>
    <w:p w14:paraId="1A8DFF29" w14:textId="2D29E127" w:rsidR="00024DDB" w:rsidRDefault="00DC26A8" w:rsidP="004416D3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 xml:space="preserve">attribuut dat de specifieke Locatie(s) aanduidt waar </w:t>
      </w:r>
      <w:r w:rsidRPr="00E92C7E">
        <w:lastRenderedPageBreak/>
        <w:t>deze annotatie Omgevingswaarde van toepassing is. Verplicht attribuut. Komt ten minste 1 keer voor.</w:t>
      </w:r>
    </w:p>
    <w:p w14:paraId="6DFD1E77" w14:textId="54829658" w:rsidR="004416D3" w:rsidRDefault="004416D3" w:rsidP="004416D3"/>
    <w:p w14:paraId="0932710E" w14:textId="703CF7D8" w:rsidR="004416D3" w:rsidRDefault="00DC26A8" w:rsidP="004416D3">
      <w:r w:rsidRPr="00A32D6D">
        <w:t>Omgevingswaarde heeft de volgen</w:t>
      </w:r>
      <w:r>
        <w:t>de constraints:</w:t>
      </w:r>
    </w:p>
    <w:p w14:paraId="54EE641D" w14:textId="3C3801F5" w:rsidR="004416D3" w:rsidRDefault="00DC26A8">
      <w:pPr>
        <w:pStyle w:val="Opsommingtekens1"/>
      </w:pPr>
      <w:r>
        <w:t>waarde is kwalitatief of kwantitatief of waardeInRegeltekst;</w:t>
      </w:r>
    </w:p>
    <w:p w14:paraId="161AC375" w14:textId="55C63DFA" w:rsidR="004416D3" w:rsidRDefault="00DC26A8" w:rsidP="004416D3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6" Type="http://schemas.openxmlformats.org/officeDocument/2006/relationships/image" Target="media/image_b0757eca8c0a306c0150f76f0746656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