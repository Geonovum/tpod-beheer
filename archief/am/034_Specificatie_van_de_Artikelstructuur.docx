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1E9A2" w14:textId="6A97BB4D" w:rsidR="00A56C91" w:rsidRDefault="00A56C91" w:rsidP="00644708">
      <w:pPr>
        <w:pStyle w:val="Kop3"/>
      </w:pPr>
      <w:bookmarkStart w:id="55" w:name="_Ref_0c77f93b669b0524c3e26fdcbf121b53_1"/>
      <w:r>
        <w:t>Specificatie van de Artikelstructuur</w:t>
      </w:r>
      <w:bookmarkEnd w:id="55"/>
    </w:p>
    <w:p w14:paraId="656BCDA1" w14:textId="490CF043" w:rsidR="000C1EF1" w:rsidRDefault="00685C7D" w:rsidP="00A32580">
      <w:r w:rsidRPr="00167605">
        <w:t xml:space="preserve">Zoals in paragraaf </w:t>
      </w:r>
      <w:r w:rsidR="00A83059" w:rsidRPr="003505F6">
        <w:rPr>
          <w:rStyle w:val="Verwijzing"/>
        </w:rPr>
        <w:fldChar w:fldCharType="begin"/>
      </w:r>
      <w:r w:rsidR="00A83059" w:rsidRPr="003505F6">
        <w:rPr>
          <w:rStyle w:val="Verwijzing"/>
        </w:rPr>
        <w:instrText xml:space="preserve"> REF _Ref_77384a541c5e0f4a11190f5b15a40efc_1 </w:instrText>
      </w:r>
      <w:r w:rsidR="00E56DCE" w:rsidRPr="003505F6">
        <w:rPr>
          <w:rStyle w:val="Verwijzing"/>
        </w:rPr>
        <w:instrText>\n \h</w:instrText>
      </w:r>
      <w:r w:rsidR="00A83059" w:rsidRPr="003505F6">
        <w:rPr>
          <w:rStyle w:val="Verwijzing"/>
        </w:rPr>
        <w:instrText xml:space="preserve"> </w:instrText>
      </w:r>
      <w:r w:rsidR="00A83059" w:rsidRPr="003505F6">
        <w:rPr>
          <w:rStyle w:val="Verwijzing"/>
        </w:rPr>
      </w:r>
      <w:r w:rsidR="00A83059"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5.1</w:t>
      </w:r>
      <w:r w:rsidR="00A83059" w:rsidRPr="003505F6">
        <w:rPr>
          <w:rStyle w:val="Verwijzing"/>
        </w:rPr>
        <w:fldChar w:fldCharType="end"/>
      </w:r>
      <w:r w:rsidR="00A83059">
        <w:t xml:space="preserve"> </w:t>
      </w:r>
      <w:r w:rsidRPr="00167605">
        <w:t xml:space="preserve">is beschreven is de </w:t>
      </w:r>
      <w:r w:rsidRPr="007A30CB">
        <w:t xml:space="preserve">Artikelstructuur de tekststructuur voor </w:t>
      </w:r>
      <w:r>
        <w:t xml:space="preserve">dat deel van </w:t>
      </w:r>
      <w:r w:rsidRPr="007A30CB">
        <w:t xml:space="preserve">juridisch authentieke </w:t>
      </w:r>
      <w:r>
        <w:t>omgevings</w:t>
      </w:r>
      <w:r w:rsidRPr="007A30CB">
        <w:t xml:space="preserve">documenten </w:t>
      </w:r>
      <w:r>
        <w:t xml:space="preserve">met Artikelstructuur, </w:t>
      </w:r>
      <w:r w:rsidRPr="009E235F">
        <w:t>zoals de omgevingsverordening, de waterschapsverordening en het omgevingsplan</w:t>
      </w:r>
      <w:r>
        <w:t>, dat de</w:t>
      </w:r>
      <w:r w:rsidRPr="007A30CB">
        <w:t xml:space="preserve"> artikelen</w:t>
      </w:r>
      <w:r>
        <w:t xml:space="preserve"> bevat</w:t>
      </w:r>
      <w:r w:rsidRPr="00167605">
        <w:t xml:space="preserve">. De </w:t>
      </w:r>
      <w:r>
        <w:t xml:space="preserve">specificaties voor de Artikelstructuur en de toepassing van die specificaties voor </w:t>
      </w:r>
      <w:r>
        <w:fldChar w:fldCharType="begin"/>
      </w:r>
      <w:r>
        <w:instrText>DOCVARIABLE ID01+</w:instrText>
      </w:r>
      <w:r>
        <w:fldChar w:fldCharType="separate"/>
      </w:r>
      <w:r w:rsidR="005F1E03">
        <w:t>de AMvB/MR</w:t>
      </w:r>
      <w:r>
        <w:fldChar w:fldCharType="end"/>
      </w:r>
      <w:r>
        <w:t xml:space="preserve"> worden</w:t>
      </w:r>
      <w:r w:rsidRPr="00167605">
        <w:t xml:space="preserve"> in de navolgende paragrafen beschreven.</w:t>
      </w:r>
    </w:p>
    <w:p w14:paraId="201CC9A1" w14:textId="77777777" w:rsidR="000C1EF1" w:rsidRDefault="000C1EF1" w:rsidP="00A32580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