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6B266" w14:textId="06802DC8" w:rsidR="004416D3" w:rsidRDefault="00DC26A8" w:rsidP="004416D3">
      <w:pPr>
        <w:pStyle w:val="Kop5"/>
      </w:pPr>
      <w:r>
        <w:t>Doel</w:t>
      </w:r>
    </w:p>
    <w:p w14:paraId="7E69080D" w14:textId="7C687362" w:rsidR="004416D3" w:rsidRDefault="00DC26A8" w:rsidP="004416D3">
      <w:r>
        <w:t>Doel van het objecttype Defensie is:</w:t>
      </w:r>
    </w:p>
    <w:p w14:paraId="7EFD3EC6" w14:textId="522D35E0" w:rsidR="004416D3" w:rsidRDefault="00DC26A8" w:rsidP="004416D3">
      <w:pPr>
        <w:pStyle w:val="Opsommingtekens1"/>
      </w:pPr>
      <w:r>
        <w:t>machineleesbaar vastleggen dat een Juridische regel of Tekstdeel en de bijbehorende Locatie(s) gaan over een gebied waar regels of beleid gelden voor het aspect d</w:t>
      </w:r>
      <w:r w:rsidRPr="00EC65D5">
        <w:t>efensie</w:t>
      </w:r>
      <w:r>
        <w:t>;</w:t>
      </w:r>
    </w:p>
    <w:p w14:paraId="545E25D8" w14:textId="4ED852A3" w:rsidR="004416D3" w:rsidRDefault="00DC26A8" w:rsidP="004416D3">
      <w:pPr>
        <w:pStyle w:val="Opsommingtekens1"/>
      </w:pPr>
      <w:r>
        <w:t>betekenisvol presenteren van de Locaties waar de regels of het beleid over het aspect d</w:t>
      </w:r>
      <w:r w:rsidRPr="00EC65D5">
        <w:t xml:space="preserve">efensie </w:t>
      </w:r>
      <w:r>
        <w:t>gelden;</w:t>
      </w:r>
    </w:p>
    <w:p w14:paraId="07204572" w14:textId="5CCA910F" w:rsidR="004416D3" w:rsidRPr="00386E11" w:rsidRDefault="00DC26A8" w:rsidP="004416D3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