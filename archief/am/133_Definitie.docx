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5E2F" w14:textId="3B53DF81" w:rsidR="004416D3" w:rsidRDefault="00DC26A8" w:rsidP="004416D3">
      <w:pPr>
        <w:pStyle w:val="Kop5"/>
      </w:pPr>
      <w:r>
        <w:t>Definitie</w:t>
      </w:r>
    </w:p>
    <w:p w14:paraId="084958EF" w14:textId="239AE749" w:rsidR="004416D3" w:rsidRDefault="00DC26A8" w:rsidP="004416D3">
      <w:r>
        <w:t>Energievoorziening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bescherming en bevordering van de energievoorziening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