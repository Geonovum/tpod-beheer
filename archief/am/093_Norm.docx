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5028" w14:textId="77777777" w:rsidR="004416D3" w:rsidRDefault="00DC26A8" w:rsidP="004416D3">
      <w:pPr>
        <w:pStyle w:val="Kop5"/>
      </w:pPr>
      <w:r>
        <w:t>Norm</w:t>
      </w:r>
    </w:p>
    <w:p w14:paraId="1BEAF673" w14:textId="2262860B" w:rsidR="004416D3" w:rsidRDefault="00DC26A8" w:rsidP="004416D3">
      <w:pPr>
        <w:pStyle w:val="Figuur"/>
      </w:pPr>
      <w:r>
        <w:rPr>
          <w:noProof/>
        </w:rPr>
        <w:drawing>
          <wp:inline distT="0" distB="0" distL="0" distR="0" wp14:anchorId="1033EE09" wp14:editId="1E1DF9FB">
            <wp:extent cx="1971675" cy="1352550"/>
            <wp:effectExtent l="0" t="0" r="0" b="0"/>
            <wp:docPr id="147428468" name="Graphic 1649127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6"/>
                    <pic:cNvPicPr/>
                  </pic:nvPicPr>
                  <pic:blipFill>
                    <a:blip r:embed="rId51">
                      <a:extLst>
                        <a:ext uri="{96DAC541-7B7A-43D3-8B79-37D633B846F1}">
                          <asvg:svgBlip xmlns:asvg="http://schemas.microsoft.com/office/drawing/2016/SVG/main" r:embed="rId5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ECE2" w14:textId="1A7C96A1" w:rsidR="004416D3" w:rsidRPr="002215F0" w:rsidRDefault="00DC26A8" w:rsidP="004416D3">
      <w:pPr>
        <w:pStyle w:val="Figuurbijschrift"/>
      </w:pPr>
      <w:r>
        <w:t>Uitsnede uit IMOW-diagram voor objecttype Geometrie</w:t>
      </w:r>
    </w:p>
    <w:p w14:paraId="1604ECCA" w14:textId="4D04AB57" w:rsidR="004416D3" w:rsidRDefault="00DC26A8" w:rsidP="004416D3">
      <w:r>
        <w:t>Geometrie kent de volgende attributen:</w:t>
      </w:r>
    </w:p>
    <w:p w14:paraId="55FCC5F1" w14:textId="4E27A4A4" w:rsidR="004416D3" w:rsidRDefault="00DC26A8" w:rsidP="004416D3">
      <w:pPr>
        <w:pStyle w:val="Opsommingtekens1"/>
      </w:pPr>
      <w:r w:rsidRPr="004A2863">
        <w:rPr>
          <w:i/>
          <w:iCs/>
        </w:rPr>
        <w:t>id</w:t>
      </w:r>
      <w:r>
        <w:t>: het identificerend attribuut dat gebruikt wordt om naar de Geometrie te verwijzen. Verplicht attribuut. Komt 1 keer voor.</w:t>
      </w:r>
    </w:p>
    <w:p w14:paraId="5D42901B" w14:textId="07274124" w:rsidR="004416D3" w:rsidRDefault="00DC26A8" w:rsidP="004416D3">
      <w:pPr>
        <w:pStyle w:val="Opsommingtekens1"/>
      </w:pPr>
      <w:r w:rsidRPr="004A2863">
        <w:rPr>
          <w:i/>
          <w:iCs/>
        </w:rPr>
        <w:t>geometrie</w:t>
      </w:r>
      <w:r>
        <w:t>: het attribuut dat de coördinaten van de Geometrie bevat. Verplicht attribuut. Komt 1 keer voor</w:t>
      </w:r>
      <w:r>
        <w:rPr>
          <w:rStyle w:val="Eindnootmarkering"/>
        </w:rPr>
        <w:endnoteReference w:id="8"/>
      </w:r>
      <w:r>
        <w:t>.</w:t>
      </w:r>
    </w:p>
    <w:p w14:paraId="07FAB4BC" w14:textId="6B4FE654" w:rsidR="004416D3" w:rsidRDefault="004416D3" w:rsidP="004416D3"/>
    <w:p w14:paraId="73441821" w14:textId="4F2E249E" w:rsidR="004416D3" w:rsidRDefault="00DC26A8" w:rsidP="004416D3">
      <w:r>
        <w:t>Geometrie kent geen waardelijsten 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1" Type="http://schemas.openxmlformats.org/officeDocument/2006/relationships/image" Target="media/image_6dbae548744ca5e3a084a340abe50a98.png"/><Relationship Id="rId52" Type="http://schemas.openxmlformats.org/officeDocument/2006/relationships/image" Target="media/image_ff7961e0b4a50c27d929b021a207249d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