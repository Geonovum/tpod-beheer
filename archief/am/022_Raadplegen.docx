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4416D3" w:rsidRDefault="00DC26A8" w:rsidP="004416D3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